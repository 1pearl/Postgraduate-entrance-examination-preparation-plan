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8190865</wp:posOffset>
                </wp:positionV>
                <wp:extent cx="6299835" cy="7785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778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通过大学专业英语4级考试，大学专业英语6级考试；普通话二甲级考试。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"https://baike.sogou.com/lemma/ShowInnerLink.htm?lemmaId=316542&amp;ss_c=ssc.citiao.link" \t "https://baike.sogou.com/_blank"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教师资格证书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熟练使用日常办公软件及各类财务软件。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75pt;margin-top:644.95pt;height:61.3pt;width:496.05pt;z-index:251667456;mso-width-relative:page;mso-height-relative:page;" filled="f" stroked="f" coordsize="21600,21600" o:gfxdata="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fPB9A3AAAAA4BAAAPAAAAAAAAAAEAIAAAACIA&#10;AABkcnMvZG93bnJldi54bWxQSwECFAAUAAAACACHTuJAdQqZIj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通过大学专业英语4级考试，大学专业英语6级考试；普通话二甲级考试。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"https://baike.sogou.com/lemma/ShowInnerLink.htm?lemmaId=316542&amp;ss_c=ssc.citiao.link" \t "https://baike.sogou.com/_blank"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教师资格证书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熟练使用日常办公软件及各类财务软件。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6319520</wp:posOffset>
                </wp:positionV>
                <wp:extent cx="6281420" cy="134302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420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20xx.09-20xx.06                      北京XXXXX小学                         美术教师                工作职责: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1、认真履行任课教师岗位职责。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2、掌握《义务教育小学美术教育指导纲要》，制定好学期教学计划，教学目标明确，格式规范。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3、能根据美术课的特点及学生具体情况，采用适当的教学手段，灵活开展课堂教学。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25pt;margin-top:497.6pt;height:105.75pt;width:494.6pt;z-index:251662336;mso-width-relative:page;mso-height-relative:page;" filled="f" stroked="f" coordsize="21600,21600" o:gfxdata="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kywH3QAAAA0BAAAPAAAAAAAAAAEAIAAAACIA&#10;AABkcnMvZG93bnJldi54bWxQSwECFAAUAAAACACHTuJAkE61P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20xx.09-20xx.06                      北京XXXXX小学                         美术教师                工作职责: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1、认真履行任课教师岗位职责。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2、掌握《义务教育小学美术教育指导纲要》，制定好学期教学计划，教学目标明确，格式规范。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3、能根据美术课的特点及学生具体情况，采用适当的教学手段，灵活开展课堂教学。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9017000</wp:posOffset>
                </wp:positionV>
                <wp:extent cx="1078230" cy="412750"/>
                <wp:effectExtent l="0" t="0" r="0" b="0"/>
                <wp:wrapNone/>
                <wp:docPr id="4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910" y="8778875"/>
                          <a:ext cx="107823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63.3pt;margin-top:710pt;height:32.5pt;width:84.9pt;z-index:251664384;mso-width-relative:page;mso-height-relative:page;" filled="f" stroked="f" coordsize="21600,21600" o:gfxdata="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eIVz9sAAAANAQAADwAAAAAAAAAB&#10;ACAAAAAiAAAAZHJzL2Rvd25yZXYueG1sUEsBAhQAFAAAAAgAh07iQIppi29GAgAAcg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2227580</wp:posOffset>
                </wp:positionV>
                <wp:extent cx="1682750" cy="7150735"/>
                <wp:effectExtent l="0" t="0" r="12700" b="1206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7150735"/>
                          <a:chOff x="1958" y="3791"/>
                          <a:chExt cx="1892" cy="11261"/>
                        </a:xfrm>
                      </wpg:grpSpPr>
                      <wps:wsp>
                        <wps:cNvPr id="11" name="五边形 11"/>
                        <wps:cNvSpPr/>
                        <wps:spPr>
                          <a:xfrm>
                            <a:off x="1958" y="3791"/>
                            <a:ext cx="1893" cy="387"/>
                          </a:xfrm>
                          <a:prstGeom prst="homePlate">
                            <a:avLst/>
                          </a:prstGeom>
                          <a:solidFill>
                            <a:srgbClr val="639B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五边形 19"/>
                        <wps:cNvSpPr/>
                        <wps:spPr>
                          <a:xfrm>
                            <a:off x="1958" y="6450"/>
                            <a:ext cx="1893" cy="387"/>
                          </a:xfrm>
                          <a:prstGeom prst="homePlate">
                            <a:avLst/>
                          </a:prstGeom>
                          <a:solidFill>
                            <a:srgbClr val="639B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五边形 23"/>
                        <wps:cNvSpPr/>
                        <wps:spPr>
                          <a:xfrm>
                            <a:off x="1958" y="7630"/>
                            <a:ext cx="1893" cy="387"/>
                          </a:xfrm>
                          <a:prstGeom prst="homePlate">
                            <a:avLst/>
                          </a:prstGeom>
                          <a:solidFill>
                            <a:srgbClr val="639B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五边形 24"/>
                        <wps:cNvSpPr/>
                        <wps:spPr>
                          <a:xfrm>
                            <a:off x="1958" y="12582"/>
                            <a:ext cx="1893" cy="387"/>
                          </a:xfrm>
                          <a:prstGeom prst="homePlate">
                            <a:avLst/>
                          </a:prstGeom>
                          <a:solidFill>
                            <a:srgbClr val="639B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五边形 25"/>
                        <wps:cNvSpPr/>
                        <wps:spPr>
                          <a:xfrm>
                            <a:off x="1958" y="14666"/>
                            <a:ext cx="1893" cy="387"/>
                          </a:xfrm>
                          <a:prstGeom prst="homePlate">
                            <a:avLst/>
                          </a:prstGeom>
                          <a:solidFill>
                            <a:srgbClr val="639B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1pt;margin-top:175.4pt;height:563.05pt;width:132.5pt;z-index:251660288;mso-width-relative:page;mso-height-relative:page;" coordorigin="1958,3791" coordsize="1892,11261" o:gfxdata="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QiJcC2wAAAAsBAAAPAAAAAAAAAAEAIAAAACIA&#10;AABkcnMvZG93bnJldi54bWxQSwECFAAUAAAACACHTuJA0xmVj1wDAADlEQAADgAAAAAAAAABACAA&#10;AAAqAQAAZHJzL2Uyb0RvYy54bWxQSwUGAAAAAAYABgBZAQAA+AYAAAAA&#10;">
                <o:lock v:ext="edit" aspectratio="f"/>
                <v:shape id="_x0000_s1026" o:spid="_x0000_s1026" o:spt="15" type="#_x0000_t15" style="position:absolute;left:1958;top:3791;height:387;width:1893;v-text-anchor:middle;" fillcolor="#639BAF" filled="t" stroked="f" coordsize="21600,21600" o:gfxdata="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9m2oK5AAAA2wAA&#10;AA8AAAAAAAAAAQAgAAAAIgAAAGRycy9kb3ducmV2LnhtbFBLAQIUABQAAAAIAIdO4kAzLwWeOwAA&#10;ADkAAAAQAAAAAAAAAAEAIAAAAAgBAABkcnMvc2hhcGV4bWwueG1sUEsFBgAAAAAGAAYAWwEAALID&#10;AAAAAA==&#10;" adj="1939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1958;top:6450;height:387;width:1893;v-text-anchor:middle;" fillcolor="#639BAF" filled="t" stroked="f" coordsize="21600,21600" o:gfxdata="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RDWhLgAAADbAAAA&#10;DwAAAAAAAAABACAAAAAiAAAAZHJzL2Rvd25yZXYueG1sUEsBAhQAFAAAAAgAh07iQDMvBZ47AAAA&#10;OQAAABAAAAAAAAAAAQAgAAAABwEAAGRycy9zaGFwZXhtbC54bWxQSwUGAAAAAAYABgBbAQAAsQMA&#10;AAAA&#10;" adj="1939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1958;top:7630;height:387;width:1893;v-text-anchor:middle;" fillcolor="#639BAF" filled="t" stroked="f" coordsize="21600,21600" o:gfxdata="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lCvTugAAANsA&#10;AAAPAAAAAAAAAAEAIAAAACIAAABkcnMvZG93bnJldi54bWxQSwECFAAUAAAACACHTuJAMy8FnjsA&#10;AAA5AAAAEAAAAAAAAAABACAAAAAJAQAAZHJzL3NoYXBleG1sLnhtbFBLBQYAAAAABgAGAFsBAACz&#10;AwAAAAA=&#10;" adj="1939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1958;top:12582;height:387;width:1893;v-text-anchor:middle;" fillcolor="#639BAF" filled="t" stroked="f" coordsize="21600,21600" o:gfxdata="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fbOnugAAANsA&#10;AAAPAAAAAAAAAAEAIAAAACIAAABkcnMvZG93bnJldi54bWxQSwECFAAUAAAACACHTuJAMy8FnjsA&#10;AAA5AAAAEAAAAAAAAAABACAAAAAJAQAAZHJzL3NoYXBleG1sLnhtbFBLBQYAAAAABgAGAFsBAACz&#10;AwAAAAA=&#10;" adj="1939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1958;top:14666;height:387;width:1893;v-text-anchor:middle;" fillcolor="#639BAF" filled="t" stroked="f" coordsize="21600,21600" o:gfxdata="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MRY8ugAAANsA&#10;AAAPAAAAAAAAAAEAIAAAACIAAABkcnMvZG93bnJldi54bWxQSwECFAAUAAAACACHTuJAMy8FnjsA&#10;AAA5AAAAEAAAAAAAAAABACAAAAAJAQAAZHJzL3NoYXBleG1sLnhtbFBLBQYAAAAABgAGAFsBAACz&#10;AwAAAAA=&#10;" adj="1939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1270</wp:posOffset>
                </wp:positionV>
                <wp:extent cx="303530" cy="10702925"/>
                <wp:effectExtent l="0" t="0" r="1270" b="31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230" y="123825"/>
                          <a:ext cx="303530" cy="10702925"/>
                        </a:xfrm>
                        <a:prstGeom prst="rect">
                          <a:avLst/>
                        </a:prstGeom>
                        <a:solidFill>
                          <a:srgbClr val="639B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pt;margin-top:0.1pt;height:842.75pt;width:23.9pt;z-index:251678720;v-text-anchor:middle;mso-width-relative:page;mso-height-relative:page;" fillcolor="#639BAF" filled="t" stroked="f" coordsize="21600,21600" o:gfxdata="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nrRbH1wAAAAcBAAAPAAAAAAAAAAEAIAAAACIAAABkcnMv&#10;ZG93bnJldi54bWxQSwECFAAUAAAACACHTuJALxDW03YCAADXBAAADgAAAAAAAAABACAAAAAm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2163445</wp:posOffset>
                </wp:positionV>
                <wp:extent cx="370840" cy="7281545"/>
                <wp:effectExtent l="8890" t="8890" r="20320" b="2476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7281545"/>
                          <a:chOff x="863" y="3690"/>
                          <a:chExt cx="584" cy="11467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863" y="3690"/>
                            <a:ext cx="584" cy="584"/>
                            <a:chOff x="863" y="3690"/>
                            <a:chExt cx="584" cy="584"/>
                          </a:xfrm>
                        </wpg:grpSpPr>
                        <wps:wsp>
                          <wps:cNvPr id="2" name="菱形 2"/>
                          <wps:cNvSpPr/>
                          <wps:spPr>
                            <a:xfrm>
                              <a:off x="863" y="3690"/>
                              <a:ext cx="584" cy="584"/>
                            </a:xfrm>
                            <a:prstGeom prst="diamond">
                              <a:avLst/>
                            </a:prstGeom>
                            <a:solidFill>
                              <a:srgbClr val="639BAF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" name="人"/>
                          <wps:cNvSpPr/>
                          <wps:spPr bwMode="auto">
                            <a:xfrm>
                              <a:off x="1038" y="3828"/>
                              <a:ext cx="233" cy="278"/>
                            </a:xfrm>
                            <a:custGeom>
                              <a:avLst/>
                              <a:gdLst>
                                <a:gd name="T0" fmla="*/ 508479 w 1679575"/>
                                <a:gd name="T1" fmla="*/ 933537 h 2125662"/>
                                <a:gd name="T2" fmla="*/ 645344 w 1679575"/>
                                <a:gd name="T3" fmla="*/ 1004349 h 2125662"/>
                                <a:gd name="T4" fmla="*/ 637947 w 1679575"/>
                                <a:gd name="T5" fmla="*/ 1045870 h 2125662"/>
                                <a:gd name="T6" fmla="*/ 629410 w 1679575"/>
                                <a:gd name="T7" fmla="*/ 1095637 h 2125662"/>
                                <a:gd name="T8" fmla="*/ 645913 w 1679575"/>
                                <a:gd name="T9" fmla="*/ 1148533 h 2125662"/>
                                <a:gd name="T10" fmla="*/ 923628 w 1679575"/>
                                <a:gd name="T11" fmla="*/ 1679766 h 2125662"/>
                                <a:gd name="T12" fmla="*/ 886068 w 1679575"/>
                                <a:gd name="T13" fmla="*/ 1137442 h 2125662"/>
                                <a:gd name="T14" fmla="*/ 896597 w 1679575"/>
                                <a:gd name="T15" fmla="*/ 1083408 h 2125662"/>
                                <a:gd name="T16" fmla="*/ 885214 w 1679575"/>
                                <a:gd name="T17" fmla="*/ 1039044 h 2125662"/>
                                <a:gd name="T18" fmla="*/ 917083 w 1679575"/>
                                <a:gd name="T19" fmla="*/ 999799 h 2125662"/>
                                <a:gd name="T20" fmla="*/ 1048543 w 1679575"/>
                                <a:gd name="T21" fmla="*/ 927280 h 2125662"/>
                                <a:gd name="T22" fmla="*/ 1168905 w 1679575"/>
                                <a:gd name="T23" fmla="*/ 933822 h 2125662"/>
                                <a:gd name="T24" fmla="*/ 1257397 w 1679575"/>
                                <a:gd name="T25" fmla="*/ 1021128 h 2125662"/>
                                <a:gd name="T26" fmla="*/ 1333655 w 1679575"/>
                                <a:gd name="T27" fmla="*/ 1118957 h 2125662"/>
                                <a:gd name="T28" fmla="*/ 1397392 w 1679575"/>
                                <a:gd name="T29" fmla="*/ 1227592 h 2125662"/>
                                <a:gd name="T30" fmla="*/ 1446903 w 1679575"/>
                                <a:gd name="T31" fmla="*/ 1349025 h 2125662"/>
                                <a:gd name="T32" fmla="*/ 1482186 w 1679575"/>
                                <a:gd name="T33" fmla="*/ 1483540 h 2125662"/>
                                <a:gd name="T34" fmla="*/ 1501820 w 1679575"/>
                                <a:gd name="T35" fmla="*/ 1632274 h 2125662"/>
                                <a:gd name="T36" fmla="*/ 1439790 w 1679575"/>
                                <a:gd name="T37" fmla="*/ 1742331 h 2125662"/>
                                <a:gd name="T38" fmla="*/ 1242601 w 1679575"/>
                                <a:gd name="T39" fmla="*/ 1826794 h 2125662"/>
                                <a:gd name="T40" fmla="*/ 1035738 w 1679575"/>
                                <a:gd name="T41" fmla="*/ 1881112 h 2125662"/>
                                <a:gd name="T42" fmla="*/ 822331 w 1679575"/>
                                <a:gd name="T43" fmla="*/ 1904432 h 2125662"/>
                                <a:gd name="T44" fmla="*/ 596403 w 1679575"/>
                                <a:gd name="T45" fmla="*/ 1894194 h 2125662"/>
                                <a:gd name="T46" fmla="*/ 373036 w 1679575"/>
                                <a:gd name="T47" fmla="*/ 1847838 h 2125662"/>
                                <a:gd name="T48" fmla="*/ 159344 w 1679575"/>
                                <a:gd name="T49" fmla="*/ 1766788 h 2125662"/>
                                <a:gd name="T50" fmla="*/ 0 w 1679575"/>
                                <a:gd name="T51" fmla="*/ 1676354 h 2125662"/>
                                <a:gd name="T52" fmla="*/ 15365 w 1679575"/>
                                <a:gd name="T53" fmla="*/ 1518519 h 2125662"/>
                                <a:gd name="T54" fmla="*/ 47234 w 1679575"/>
                                <a:gd name="T55" fmla="*/ 1376611 h 2125662"/>
                                <a:gd name="T56" fmla="*/ 94468 w 1679575"/>
                                <a:gd name="T57" fmla="*/ 1249206 h 2125662"/>
                                <a:gd name="T58" fmla="*/ 155930 w 1679575"/>
                                <a:gd name="T59" fmla="*/ 1135735 h 2125662"/>
                                <a:gd name="T60" fmla="*/ 230765 w 1679575"/>
                                <a:gd name="T61" fmla="*/ 1035348 h 2125662"/>
                                <a:gd name="T62" fmla="*/ 317835 w 1679575"/>
                                <a:gd name="T63" fmla="*/ 946334 h 2125662"/>
                                <a:gd name="T64" fmla="*/ 427669 w 1679575"/>
                                <a:gd name="T65" fmla="*/ 860449 h 2125662"/>
                                <a:gd name="T66" fmla="*/ 831848 w 1679575"/>
                                <a:gd name="T67" fmla="*/ 5125 h 2125662"/>
                                <a:gd name="T68" fmla="*/ 927152 w 1679575"/>
                                <a:gd name="T69" fmla="*/ 31035 h 2125662"/>
                                <a:gd name="T70" fmla="*/ 1013353 w 1679575"/>
                                <a:gd name="T71" fmla="*/ 76590 h 2125662"/>
                                <a:gd name="T72" fmla="*/ 1087035 w 1679575"/>
                                <a:gd name="T73" fmla="*/ 138945 h 2125662"/>
                                <a:gd name="T74" fmla="*/ 1145356 w 1679575"/>
                                <a:gd name="T75" fmla="*/ 215250 h 2125662"/>
                                <a:gd name="T76" fmla="*/ 1186607 w 1679575"/>
                                <a:gd name="T77" fmla="*/ 303514 h 2125662"/>
                                <a:gd name="T78" fmla="*/ 1207944 w 1679575"/>
                                <a:gd name="T79" fmla="*/ 401174 h 2125662"/>
                                <a:gd name="T80" fmla="*/ 1205383 w 1679575"/>
                                <a:gd name="T81" fmla="*/ 513924 h 2125662"/>
                                <a:gd name="T82" fmla="*/ 1172382 w 1679575"/>
                                <a:gd name="T83" fmla="*/ 626673 h 2125662"/>
                                <a:gd name="T84" fmla="*/ 1112924 w 1679575"/>
                                <a:gd name="T85" fmla="*/ 725187 h 2125662"/>
                                <a:gd name="T86" fmla="*/ 1030706 w 1679575"/>
                                <a:gd name="T87" fmla="*/ 804625 h 2125662"/>
                                <a:gd name="T88" fmla="*/ 915204 w 1679575"/>
                                <a:gd name="T89" fmla="*/ 867264 h 2125662"/>
                                <a:gd name="T90" fmla="*/ 837253 w 1679575"/>
                                <a:gd name="T91" fmla="*/ 887764 h 2125662"/>
                                <a:gd name="T92" fmla="*/ 753044 w 1679575"/>
                                <a:gd name="T93" fmla="*/ 893458 h 2125662"/>
                                <a:gd name="T94" fmla="*/ 658879 w 1679575"/>
                                <a:gd name="T95" fmla="*/ 881215 h 2125662"/>
                                <a:gd name="T96" fmla="*/ 572394 w 1679575"/>
                                <a:gd name="T97" fmla="*/ 850180 h 2125662"/>
                                <a:gd name="T98" fmla="*/ 494728 w 1679575"/>
                                <a:gd name="T99" fmla="*/ 802917 h 2125662"/>
                                <a:gd name="T100" fmla="*/ 424459 w 1679575"/>
                                <a:gd name="T101" fmla="*/ 736576 h 2125662"/>
                                <a:gd name="T102" fmla="*/ 366992 w 1679575"/>
                                <a:gd name="T103" fmla="*/ 651159 h 2125662"/>
                                <a:gd name="T104" fmla="*/ 330578 w 1679575"/>
                                <a:gd name="T105" fmla="*/ 553500 h 2125662"/>
                                <a:gd name="T106" fmla="*/ 317206 w 1679575"/>
                                <a:gd name="T107" fmla="*/ 446729 h 2125662"/>
                                <a:gd name="T108" fmla="*/ 328586 w 1679575"/>
                                <a:gd name="T109" fmla="*/ 345653 h 2125662"/>
                                <a:gd name="T110" fmla="*/ 361587 w 1679575"/>
                                <a:gd name="T111" fmla="*/ 253403 h 2125662"/>
                                <a:gd name="T112" fmla="*/ 412795 w 1679575"/>
                                <a:gd name="T113" fmla="*/ 171118 h 2125662"/>
                                <a:gd name="T114" fmla="*/ 479934 w 1679575"/>
                                <a:gd name="T115" fmla="*/ 101931 h 2125662"/>
                                <a:gd name="T116" fmla="*/ 560729 w 1679575"/>
                                <a:gd name="T117" fmla="*/ 48972 h 2125662"/>
                                <a:gd name="T118" fmla="*/ 652620 w 1679575"/>
                                <a:gd name="T119" fmla="*/ 13952 h 2125662"/>
                                <a:gd name="T120" fmla="*/ 752191 w 1679575"/>
                                <a:gd name="T121" fmla="*/ 0 h 212566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863" y="6344"/>
                            <a:ext cx="584" cy="584"/>
                            <a:chOff x="863" y="6344"/>
                            <a:chExt cx="584" cy="584"/>
                          </a:xfrm>
                        </wpg:grpSpPr>
                        <wps:wsp>
                          <wps:cNvPr id="3" name="菱形 3"/>
                          <wps:cNvSpPr/>
                          <wps:spPr>
                            <a:xfrm>
                              <a:off x="863" y="6344"/>
                              <a:ext cx="584" cy="584"/>
                            </a:xfrm>
                            <a:prstGeom prst="diamond">
                              <a:avLst/>
                            </a:prstGeom>
                            <a:solidFill>
                              <a:srgbClr val="639BAF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4" name="Freeform 1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78" y="6511"/>
                              <a:ext cx="346" cy="269"/>
                            </a:xfrm>
                            <a:custGeom>
                              <a:avLst/>
                              <a:gdLst>
                                <a:gd name="T0" fmla="*/ 217 w 236"/>
                                <a:gd name="T1" fmla="*/ 55 h 167"/>
                                <a:gd name="T2" fmla="*/ 217 w 236"/>
                                <a:gd name="T3" fmla="*/ 91 h 167"/>
                                <a:gd name="T4" fmla="*/ 225 w 236"/>
                                <a:gd name="T5" fmla="*/ 99 h 167"/>
                                <a:gd name="T6" fmla="*/ 209 w 236"/>
                                <a:gd name="T7" fmla="*/ 116 h 167"/>
                                <a:gd name="T8" fmla="*/ 192 w 236"/>
                                <a:gd name="T9" fmla="*/ 100 h 167"/>
                                <a:gd name="T10" fmla="*/ 204 w 236"/>
                                <a:gd name="T11" fmla="*/ 90 h 167"/>
                                <a:gd name="T12" fmla="*/ 204 w 236"/>
                                <a:gd name="T13" fmla="*/ 61 h 167"/>
                                <a:gd name="T14" fmla="*/ 130 w 236"/>
                                <a:gd name="T15" fmla="*/ 91 h 167"/>
                                <a:gd name="T16" fmla="*/ 102 w 236"/>
                                <a:gd name="T17" fmla="*/ 92 h 167"/>
                                <a:gd name="T18" fmla="*/ 17 w 236"/>
                                <a:gd name="T19" fmla="*/ 58 h 167"/>
                                <a:gd name="T20" fmla="*/ 17 w 236"/>
                                <a:gd name="T21" fmla="*/ 38 h 167"/>
                                <a:gd name="T22" fmla="*/ 99 w 236"/>
                                <a:gd name="T23" fmla="*/ 8 h 167"/>
                                <a:gd name="T24" fmla="*/ 129 w 236"/>
                                <a:gd name="T25" fmla="*/ 6 h 167"/>
                                <a:gd name="T26" fmla="*/ 216 w 236"/>
                                <a:gd name="T27" fmla="*/ 40 h 167"/>
                                <a:gd name="T28" fmla="*/ 217 w 236"/>
                                <a:gd name="T29" fmla="*/ 55 h 167"/>
                                <a:gd name="T30" fmla="*/ 133 w 236"/>
                                <a:gd name="T31" fmla="*/ 105 h 167"/>
                                <a:gd name="T32" fmla="*/ 176 w 236"/>
                                <a:gd name="T33" fmla="*/ 86 h 167"/>
                                <a:gd name="T34" fmla="*/ 176 w 236"/>
                                <a:gd name="T35" fmla="*/ 144 h 167"/>
                                <a:gd name="T36" fmla="*/ 116 w 236"/>
                                <a:gd name="T37" fmla="*/ 167 h 167"/>
                                <a:gd name="T38" fmla="*/ 53 w 236"/>
                                <a:gd name="T39" fmla="*/ 144 h 167"/>
                                <a:gd name="T40" fmla="*/ 53 w 236"/>
                                <a:gd name="T41" fmla="*/ 90 h 167"/>
                                <a:gd name="T42" fmla="*/ 98 w 236"/>
                                <a:gd name="T43" fmla="*/ 105 h 167"/>
                                <a:gd name="T44" fmla="*/ 133 w 236"/>
                                <a:gd name="T45" fmla="*/ 105 h 167"/>
                                <a:gd name="T46" fmla="*/ 133 w 236"/>
                                <a:gd name="T47" fmla="*/ 105 h 167"/>
                                <a:gd name="T48" fmla="*/ 133 w 236"/>
                                <a:gd name="T49" fmla="*/ 105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36" h="167">
                                  <a:moveTo>
                                    <a:pt x="217" y="55"/>
                                  </a:moveTo>
                                  <a:cubicBezTo>
                                    <a:pt x="217" y="91"/>
                                    <a:pt x="217" y="91"/>
                                    <a:pt x="217" y="91"/>
                                  </a:cubicBezTo>
                                  <a:cubicBezTo>
                                    <a:pt x="225" y="99"/>
                                    <a:pt x="225" y="99"/>
                                    <a:pt x="225" y="99"/>
                                  </a:cubicBezTo>
                                  <a:cubicBezTo>
                                    <a:pt x="209" y="116"/>
                                    <a:pt x="209" y="116"/>
                                    <a:pt x="209" y="116"/>
                                  </a:cubicBezTo>
                                  <a:cubicBezTo>
                                    <a:pt x="192" y="100"/>
                                    <a:pt x="192" y="100"/>
                                    <a:pt x="192" y="100"/>
                                  </a:cubicBezTo>
                                  <a:cubicBezTo>
                                    <a:pt x="204" y="90"/>
                                    <a:pt x="204" y="90"/>
                                    <a:pt x="204" y="90"/>
                                  </a:cubicBezTo>
                                  <a:cubicBezTo>
                                    <a:pt x="204" y="61"/>
                                    <a:pt x="204" y="61"/>
                                    <a:pt x="204" y="61"/>
                                  </a:cubicBezTo>
                                  <a:cubicBezTo>
                                    <a:pt x="156" y="80"/>
                                    <a:pt x="141" y="86"/>
                                    <a:pt x="130" y="91"/>
                                  </a:cubicBezTo>
                                  <a:cubicBezTo>
                                    <a:pt x="120" y="96"/>
                                    <a:pt x="112" y="96"/>
                                    <a:pt x="102" y="92"/>
                                  </a:cubicBezTo>
                                  <a:cubicBezTo>
                                    <a:pt x="91" y="88"/>
                                    <a:pt x="42" y="70"/>
                                    <a:pt x="17" y="58"/>
                                  </a:cubicBezTo>
                                  <a:cubicBezTo>
                                    <a:pt x="1" y="50"/>
                                    <a:pt x="0" y="45"/>
                                    <a:pt x="17" y="38"/>
                                  </a:cubicBezTo>
                                  <a:cubicBezTo>
                                    <a:pt x="41" y="29"/>
                                    <a:pt x="79" y="15"/>
                                    <a:pt x="99" y="8"/>
                                  </a:cubicBezTo>
                                  <a:cubicBezTo>
                                    <a:pt x="111" y="3"/>
                                    <a:pt x="118" y="0"/>
                                    <a:pt x="129" y="6"/>
                                  </a:cubicBezTo>
                                  <a:cubicBezTo>
                                    <a:pt x="149" y="14"/>
                                    <a:pt x="194" y="31"/>
                                    <a:pt x="216" y="40"/>
                                  </a:cubicBezTo>
                                  <a:cubicBezTo>
                                    <a:pt x="236" y="49"/>
                                    <a:pt x="223" y="51"/>
                                    <a:pt x="217" y="5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44" y="101"/>
                                    <a:pt x="160" y="93"/>
                                    <a:pt x="176" y="86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176" y="144"/>
                                    <a:pt x="155" y="167"/>
                                    <a:pt x="116" y="167"/>
                                  </a:cubicBezTo>
                                  <a:cubicBezTo>
                                    <a:pt x="75" y="167"/>
                                    <a:pt x="53" y="144"/>
                                    <a:pt x="53" y="144"/>
                                  </a:cubicBezTo>
                                  <a:cubicBezTo>
                                    <a:pt x="53" y="90"/>
                                    <a:pt x="53" y="90"/>
                                    <a:pt x="53" y="90"/>
                                  </a:cubicBezTo>
                                  <a:cubicBezTo>
                                    <a:pt x="66" y="95"/>
                                    <a:pt x="80" y="99"/>
                                    <a:pt x="98" y="105"/>
                                  </a:cubicBezTo>
                                  <a:cubicBezTo>
                                    <a:pt x="109" y="109"/>
                                    <a:pt x="123" y="111"/>
                                    <a:pt x="133" y="10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33" y="105"/>
                                    <a:pt x="133" y="105"/>
                                    <a:pt x="133" y="105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863" y="7530"/>
                            <a:ext cx="584" cy="584"/>
                            <a:chOff x="863" y="7530"/>
                            <a:chExt cx="584" cy="584"/>
                          </a:xfrm>
                        </wpg:grpSpPr>
                        <wps:wsp>
                          <wps:cNvPr id="14" name="菱形 14"/>
                          <wps:cNvSpPr/>
                          <wps:spPr>
                            <a:xfrm>
                              <a:off x="863" y="7530"/>
                              <a:ext cx="584" cy="584"/>
                            </a:xfrm>
                            <a:prstGeom prst="diamond">
                              <a:avLst/>
                            </a:prstGeom>
                            <a:solidFill>
                              <a:srgbClr val="639BAF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24" y="7693"/>
                              <a:ext cx="250" cy="23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863" y="12484"/>
                            <a:ext cx="584" cy="584"/>
                            <a:chOff x="863" y="12484"/>
                            <a:chExt cx="584" cy="584"/>
                          </a:xfrm>
                        </wpg:grpSpPr>
                        <wps:wsp>
                          <wps:cNvPr id="30" name="菱形 30"/>
                          <wps:cNvSpPr/>
                          <wps:spPr>
                            <a:xfrm>
                              <a:off x="863" y="12484"/>
                              <a:ext cx="584" cy="584"/>
                            </a:xfrm>
                            <a:prstGeom prst="diamond">
                              <a:avLst/>
                            </a:prstGeom>
                            <a:solidFill>
                              <a:srgbClr val="639BAF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8" name="齿轮"/>
                          <wps:cNvSpPr/>
                          <wps:spPr bwMode="auto">
                            <a:xfrm>
                              <a:off x="1004" y="12625"/>
                              <a:ext cx="290" cy="313"/>
                            </a:xfrm>
                            <a:custGeom>
                              <a:avLst/>
                              <a:gdLst>
                                <a:gd name="T0" fmla="*/ 1678526 w 2768"/>
                                <a:gd name="T1" fmla="*/ 720029 h 2768"/>
                                <a:gd name="T2" fmla="*/ 1532963 w 2768"/>
                                <a:gd name="T3" fmla="*/ 720029 h 2768"/>
                                <a:gd name="T4" fmla="*/ 1472528 w 2768"/>
                                <a:gd name="T5" fmla="*/ 574982 h 2768"/>
                                <a:gd name="T6" fmla="*/ 1577152 w 2768"/>
                                <a:gd name="T7" fmla="*/ 469612 h 2768"/>
                                <a:gd name="T8" fmla="*/ 1577152 w 2768"/>
                                <a:gd name="T9" fmla="*/ 299199 h 2768"/>
                                <a:gd name="T10" fmla="*/ 1492023 w 2768"/>
                                <a:gd name="T11" fmla="*/ 213992 h 2768"/>
                                <a:gd name="T12" fmla="*/ 1321766 w 2768"/>
                                <a:gd name="T13" fmla="*/ 213992 h 2768"/>
                                <a:gd name="T14" fmla="*/ 1215193 w 2768"/>
                                <a:gd name="T15" fmla="*/ 320663 h 2768"/>
                                <a:gd name="T16" fmla="*/ 1079378 w 2768"/>
                                <a:gd name="T17" fmla="*/ 265376 h 2768"/>
                                <a:gd name="T18" fmla="*/ 1079378 w 2768"/>
                                <a:gd name="T19" fmla="*/ 119680 h 2768"/>
                                <a:gd name="T20" fmla="*/ 959158 w 2768"/>
                                <a:gd name="T21" fmla="*/ 0 h 2768"/>
                                <a:gd name="T22" fmla="*/ 839588 w 2768"/>
                                <a:gd name="T23" fmla="*/ 0 h 2768"/>
                                <a:gd name="T24" fmla="*/ 719368 w 2768"/>
                                <a:gd name="T25" fmla="*/ 119680 h 2768"/>
                                <a:gd name="T26" fmla="*/ 719368 w 2768"/>
                                <a:gd name="T27" fmla="*/ 265376 h 2768"/>
                                <a:gd name="T28" fmla="*/ 579004 w 2768"/>
                                <a:gd name="T29" fmla="*/ 323265 h 2768"/>
                                <a:gd name="T30" fmla="*/ 469182 w 2768"/>
                                <a:gd name="T31" fmla="*/ 213992 h 2768"/>
                                <a:gd name="T32" fmla="*/ 298925 w 2768"/>
                                <a:gd name="T33" fmla="*/ 213992 h 2768"/>
                                <a:gd name="T34" fmla="*/ 213796 w 2768"/>
                                <a:gd name="T35" fmla="*/ 299199 h 2768"/>
                                <a:gd name="T36" fmla="*/ 213796 w 2768"/>
                                <a:gd name="T37" fmla="*/ 469612 h 2768"/>
                                <a:gd name="T38" fmla="*/ 322968 w 2768"/>
                                <a:gd name="T39" fmla="*/ 579535 h 2768"/>
                                <a:gd name="T40" fmla="*/ 265133 w 2768"/>
                                <a:gd name="T41" fmla="*/ 720029 h 2768"/>
                                <a:gd name="T42" fmla="*/ 119570 w 2768"/>
                                <a:gd name="T43" fmla="*/ 720029 h 2768"/>
                                <a:gd name="T44" fmla="*/ 0 w 2768"/>
                                <a:gd name="T45" fmla="*/ 839708 h 2768"/>
                                <a:gd name="T46" fmla="*/ 0 w 2768"/>
                                <a:gd name="T47" fmla="*/ 960038 h 2768"/>
                                <a:gd name="T48" fmla="*/ 119570 w 2768"/>
                                <a:gd name="T49" fmla="*/ 1080368 h 2768"/>
                                <a:gd name="T50" fmla="*/ 265133 w 2768"/>
                                <a:gd name="T51" fmla="*/ 1080368 h 2768"/>
                                <a:gd name="T52" fmla="*/ 320369 w 2768"/>
                                <a:gd name="T53" fmla="*/ 1216309 h 2768"/>
                                <a:gd name="T54" fmla="*/ 213796 w 2768"/>
                                <a:gd name="T55" fmla="*/ 1322980 h 2768"/>
                                <a:gd name="T56" fmla="*/ 213796 w 2768"/>
                                <a:gd name="T57" fmla="*/ 1493393 h 2768"/>
                                <a:gd name="T58" fmla="*/ 298925 w 2768"/>
                                <a:gd name="T59" fmla="*/ 1578600 h 2768"/>
                                <a:gd name="T60" fmla="*/ 469182 w 2768"/>
                                <a:gd name="T61" fmla="*/ 1578600 h 2768"/>
                                <a:gd name="T62" fmla="*/ 573805 w 2768"/>
                                <a:gd name="T63" fmla="*/ 1473880 h 2768"/>
                                <a:gd name="T64" fmla="*/ 719368 w 2768"/>
                                <a:gd name="T65" fmla="*/ 1534370 h 2768"/>
                                <a:gd name="T66" fmla="*/ 719368 w 2768"/>
                                <a:gd name="T67" fmla="*/ 1680067 h 2768"/>
                                <a:gd name="T68" fmla="*/ 839588 w 2768"/>
                                <a:gd name="T69" fmla="*/ 1800397 h 2768"/>
                                <a:gd name="T70" fmla="*/ 959158 w 2768"/>
                                <a:gd name="T71" fmla="*/ 1800397 h 2768"/>
                                <a:gd name="T72" fmla="*/ 1079378 w 2768"/>
                                <a:gd name="T73" fmla="*/ 1680067 h 2768"/>
                                <a:gd name="T74" fmla="*/ 1079378 w 2768"/>
                                <a:gd name="T75" fmla="*/ 1534370 h 2768"/>
                                <a:gd name="T76" fmla="*/ 1219742 w 2768"/>
                                <a:gd name="T77" fmla="*/ 1476482 h 2768"/>
                                <a:gd name="T78" fmla="*/ 1321766 w 2768"/>
                                <a:gd name="T79" fmla="*/ 1578600 h 2768"/>
                                <a:gd name="T80" fmla="*/ 1492023 w 2768"/>
                                <a:gd name="T81" fmla="*/ 1578600 h 2768"/>
                                <a:gd name="T82" fmla="*/ 1577152 w 2768"/>
                                <a:gd name="T83" fmla="*/ 1493393 h 2768"/>
                                <a:gd name="T84" fmla="*/ 1577152 w 2768"/>
                                <a:gd name="T85" fmla="*/ 1322980 h 2768"/>
                                <a:gd name="T86" fmla="*/ 1475128 w 2768"/>
                                <a:gd name="T87" fmla="*/ 1220862 h 2768"/>
                                <a:gd name="T88" fmla="*/ 1532963 w 2768"/>
                                <a:gd name="T89" fmla="*/ 1080368 h 2768"/>
                                <a:gd name="T90" fmla="*/ 1678526 w 2768"/>
                                <a:gd name="T91" fmla="*/ 1080368 h 2768"/>
                                <a:gd name="T92" fmla="*/ 1798746 w 2768"/>
                                <a:gd name="T93" fmla="*/ 960038 h 2768"/>
                                <a:gd name="T94" fmla="*/ 1798746 w 2768"/>
                                <a:gd name="T95" fmla="*/ 839708 h 2768"/>
                                <a:gd name="T96" fmla="*/ 1678526 w 2768"/>
                                <a:gd name="T97" fmla="*/ 720029 h 2768"/>
                                <a:gd name="T98" fmla="*/ 899373 w 2768"/>
                                <a:gd name="T99" fmla="*/ 1259888 h 2768"/>
                                <a:gd name="T100" fmla="*/ 539364 w 2768"/>
                                <a:gd name="T101" fmla="*/ 900199 h 2768"/>
                                <a:gd name="T102" fmla="*/ 899373 w 2768"/>
                                <a:gd name="T103" fmla="*/ 539859 h 2768"/>
                                <a:gd name="T104" fmla="*/ 1258732 w 2768"/>
                                <a:gd name="T105" fmla="*/ 900199 h 2768"/>
                                <a:gd name="T106" fmla="*/ 899373 w 2768"/>
                                <a:gd name="T107" fmla="*/ 1259888 h 2768"/>
                                <a:gd name="T108" fmla="*/ 899373 w 2768"/>
                                <a:gd name="T109" fmla="*/ 720029 h 2768"/>
                                <a:gd name="T110" fmla="*/ 719368 w 2768"/>
                                <a:gd name="T111" fmla="*/ 900199 h 2768"/>
                                <a:gd name="T112" fmla="*/ 899373 w 2768"/>
                                <a:gd name="T113" fmla="*/ 1080368 h 2768"/>
                                <a:gd name="T114" fmla="*/ 1079378 w 2768"/>
                                <a:gd name="T115" fmla="*/ 900199 h 2768"/>
                                <a:gd name="T116" fmla="*/ 899373 w 2768"/>
                                <a:gd name="T117" fmla="*/ 720029 h 2768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g:grpSp>
                        <wpg:cNvPr id="39" name="组合 39"/>
                        <wpg:cNvGrpSpPr/>
                        <wpg:grpSpPr>
                          <a:xfrm>
                            <a:off x="863" y="14573"/>
                            <a:ext cx="584" cy="584"/>
                            <a:chOff x="863" y="14573"/>
                            <a:chExt cx="584" cy="584"/>
                          </a:xfrm>
                        </wpg:grpSpPr>
                        <wps:wsp>
                          <wps:cNvPr id="31" name="菱形 31"/>
                          <wps:cNvSpPr/>
                          <wps:spPr>
                            <a:xfrm>
                              <a:off x="863" y="14573"/>
                              <a:ext cx="584" cy="584"/>
                            </a:xfrm>
                            <a:prstGeom prst="diamond">
                              <a:avLst/>
                            </a:prstGeom>
                            <a:solidFill>
                              <a:srgbClr val="639BAF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KSO_Shape"/>
                          <wps:cNvSpPr/>
                          <wps:spPr bwMode="auto">
                            <a:xfrm>
                              <a:off x="1028" y="14750"/>
                              <a:ext cx="245" cy="223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95pt;margin-top:170.35pt;height:573.35pt;width:29.2pt;z-index:251677696;mso-width-relative:page;mso-height-relative:page;" coordorigin="863,3690" coordsize="584,11467" o:gfxdata="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">
                <o:lock v:ext="edit" aspectratio="f"/>
                <v:group id="_x0000_s1026" o:spid="_x0000_s1026" o:spt="203" style="position:absolute;left:863;top:3690;height:584;width:584;" coordorigin="863,3690" coordsize="584,58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4" type="#_x0000_t4" style="position:absolute;left:863;top:3690;height:584;width:584;v-text-anchor:middle;" fillcolor="#639BAF" filled="t" stroked="t" coordsize="21600,21600" o:gfxdata="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ZHP2ugAAANo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人" o:spid="_x0000_s1026" o:spt="100" style="position:absolute;left:1038;top:3828;height:278;width:233;v-text-anchor:middle;" fillcolor="#FFFFFF [3212]" filled="t" stroked="f" coordsize="1679575,2125662" o:gfxdata="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0mg7LsAAADc&#10;AAAADwAAAAAAAAABACAAAAAiAAAAZHJzL2Rvd25yZXYueG1sUEsBAhQAFAAAAAgAh07iQDMvBZ47&#10;AAAAOQAAABAAAAAAAAAAAQAgAAAACgEAAGRycy9zaGFwZXhtbC54bWxQSwUGAAAAAAYABgBbAQAA&#10;tA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70,122;89,131;88,136;87,143;89,150;128,219;122,148;124,141;122,135;127,130;145,121;162,122;174,133;185,146;193,160;200,176;205,194;208,213;199,227;172,238;143,246;114,249;82,247;51,241;22,231;0,219;2,198;6,180;13,163;21,148;32,135;44,123;59,112;115,0;128,4;140,10;150,18;158,28;164,39;167,52;167,67;162,81;154,94;142,105;126,113;116,116;104,116;91,115;79,111;68,105;58,96;50,85;45,72;44,58;45,45;50,33;57,22;66,13;77,6;90,1;104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863;top:6344;height:584;width:584;" coordorigin="863,6344" coordsize="584,58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4" type="#_x0000_t4" style="position:absolute;left:863;top:6344;height:584;width:584;v-text-anchor:middle;" fillcolor="#639BAF" filled="t" stroked="t" coordsize="21600,21600" o:gfxdata="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KNZtugAAANo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Freeform 140" o:spid="_x0000_s1026" o:spt="100" style="position:absolute;left:978;top:6511;height:269;width:346;" fillcolor="#FFFFFF [3212]" filled="t" stroked="f" coordsize="236,167" o:gfxdata="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cHy7sAAADc&#10;AAAADwAAAAAAAAABACAAAAAiAAAAZHJzL2Rvd25yZXYueG1sUEsBAhQAFAAAAAgAh07iQDMvBZ47&#10;AAAAOQAAABAAAAAAAAAAAQAgAAAACgEAAGRycy9zaGFwZXhtbC54bWxQSwUGAAAAAAYABgBbAQAA&#10;tAMAAAAA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<v:path o:connectlocs="318,88;318,146;329,159;306,186;281,161;299,144;299,98;190,146;149,148;24,93;24,61;145,12;189,9;316,64;318,88;194,169;258,138;258,231;170,269;77,231;77,144;143,169;194,169;194,169;194,169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63;top:7530;height:584;width:584;" coordorigin="863,7530" coordsize="584,584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4" type="#_x0000_t4" style="position:absolute;left:863;top:7530;height:584;width:584;v-text-anchor:middle;" fillcolor="#639BAF" filled="t" stroked="t" coordsize="21600,21600" o:gfxdata="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JLN+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Freeform 103" o:spid="_x0000_s1026" o:spt="100" style="position:absolute;left:1024;top:7693;height:233;width:250;" fillcolor="#FFFFFF [3212]" filled="t" stroked="f" coordsize="120,112" o:gfxdata="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sqeS8AAAA&#10;2w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100,131;108,122;139,122;145,131;145,141;139,149;108,149;100,141;100,131;72,41;8,41;0,54;0,95;77,126;87,126;87,118;95,112;145,112;158,118;158,126;170,126;247,95;247,52;239,41;172,41;72,41;154,41;154,27;150,18;97,18;91,27;91,41;72,41;72,14;85,2;160,2;175,14;172,41;154,41;247,104;247,218;235,230;10,230;0,220;0,104;89,139;89,149;100,162;145,162;158,149;158,139;247,104;247,104;247,104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63;top:12484;height:584;width:584;" coordorigin="863,12484" coordsize="584,584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4" type="#_x0000_t4" style="position:absolute;left:863;top:12484;height:584;width:584;v-text-anchor:middle;" fillcolor="#639BAF" filled="t" stroked="t" coordsize="21600,21600" o:gfxdata="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6q6R2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齿轮" o:spid="_x0000_s1026" o:spt="100" style="position:absolute;left:1004;top:12625;height:313;width:290;v-text-anchor:middle-center;" fillcolor="#FFFFFF [3212]" filled="t" stroked="f" coordsize="2768,2768" o:gfxdata="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vber4A&#10;AADcAAAADwAAAAAAAAABACAAAAAiAAAAZHJzL2Rvd25yZXYueG1sUEsBAhQAFAAAAAgAh07iQDMv&#10;BZ47AAAAOQAAABAAAAAAAAAAAQAgAAAADQEAAGRycy9zaGFwZXhtbC54bWxQSwUGAAAAAAYABgBb&#10;AQAAtwM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175857,81419;160606,81419;154274,65017;165236,53102;165236,33832;156317,24197;138479,24197;127314,36259;113085,30008;113085,13533;100489,0;87962,0;75367,13533;75367,30008;60661,36554;49155,24197;31318,24197;22399,33832;22399,53102;33836,65532;27777,81419;12527,81419;0,94952;0,108559;12527,122165;27777,122165;33564,137537;22399,149599;22399,168869;31318,178504;49155,178504;60116,166663;75367,173503;75367,189978;87962,203585;100489,203585;113085,189978;113085,173503;127790,166957;138479,178504;156317,178504;165236,168869;165236,149599;154547,138052;160606,122165;175857,122165;188452,108559;188452,94952;175857,81419;94226,142465;56508,101792;94226,61046;131875,101792;94226,142465;94226,81419;75367,101792;94226,122165;113085,101792;94226,81419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863;top:14573;height:584;width:584;" coordorigin="863,14573" coordsize="584,584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4" type="#_x0000_t4" style="position:absolute;left:863;top:14573;height:584;width:584;v-text-anchor:middle;" fillcolor="#639BAF" filled="t" stroked="t" coordsize="21600,21600" o:gfxdata="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eZMh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shape id="KSO_Shape" o:spid="_x0000_s1026" o:spt="100" style="position:absolute;left:1028;top:14750;height:223;width:245;v-text-anchor:middle;" fillcolor="#FFFFFF [3212]" filled="t" stroked="f" coordsize="63,57" o:gfxdata="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Qw2bsAAADb&#10;AAAADwAAAAAAAAABACAAAAAiAAAAZHJzL2Rvd25yZXYueG1sUEsBAhQAFAAAAAgAh07iQDMvBZ47&#10;AAAAOQAAABAAAAAAAAAAAQAgAAAACgEAAGRycy9zaGFwZXhtbC54bWxQSwUGAAAAAAYABgBbAQAA&#10;tAMAAAAA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2227580</wp:posOffset>
                </wp:positionV>
                <wp:extent cx="5363210" cy="715137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3033" cy="7151370"/>
                          <a:chOff x="1937" y="3791"/>
                          <a:chExt cx="2012" cy="11262"/>
                        </a:xfrm>
                        <a:solidFill>
                          <a:schemeClr val="accent1">
                            <a:lumMod val="60000"/>
                            <a:lumOff val="40000"/>
                            <a:alpha val="35000"/>
                          </a:schemeClr>
                        </a:solidFill>
                      </wpg:grpSpPr>
                      <wps:wsp>
                        <wps:cNvPr id="8" name="矩形 11"/>
                        <wps:cNvSpPr/>
                        <wps:spPr>
                          <a:xfrm>
                            <a:off x="1970" y="3791"/>
                            <a:ext cx="1744" cy="387"/>
                          </a:xfrm>
                          <a:prstGeom prst="mathMinu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19"/>
                        <wps:cNvSpPr/>
                        <wps:spPr>
                          <a:xfrm>
                            <a:off x="1960" y="6450"/>
                            <a:ext cx="1823" cy="387"/>
                          </a:xfrm>
                          <a:prstGeom prst="mathMinu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23"/>
                        <wps:cNvSpPr/>
                        <wps:spPr>
                          <a:xfrm>
                            <a:off x="1940" y="7630"/>
                            <a:ext cx="1983" cy="387"/>
                          </a:xfrm>
                          <a:prstGeom prst="mathMinu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4"/>
                        <wps:cNvSpPr/>
                        <wps:spPr>
                          <a:xfrm>
                            <a:off x="1940" y="12582"/>
                            <a:ext cx="1968" cy="387"/>
                          </a:xfrm>
                          <a:prstGeom prst="mathMinu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5"/>
                        <wps:cNvSpPr/>
                        <wps:spPr>
                          <a:xfrm>
                            <a:off x="1937" y="14666"/>
                            <a:ext cx="2012" cy="387"/>
                          </a:xfrm>
                          <a:prstGeom prst="mathMinus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2.95pt;margin-top:175.4pt;height:563.1pt;width:422.3pt;z-index:251660288;mso-width-relative:page;mso-height-relative:page;" coordorigin="1937,3791" coordsize="2012,11262" o:gfxdata="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CY5z8u3AAAAA0BAAAP&#10;AAAAAAAAAAEAIAAAACIAAABkcnMvZG93bnJldi54bWxQSwECFAAUAAAACACHTuJAxcB5A6MDAACP&#10;EQAADgAAAAAAAAABACAAAAArAQAAZHJzL2Uyb0RvYy54bWxQSwUGAAAAAAYABgBZAQAAQAcAAAAA&#10;">
                <o:lock v:ext="edit" aspectratio="f"/>
                <v:shape id="矩形 11" o:spid="_x0000_s1026" style="position:absolute;left:1970;top:3791;height:387;width:1744;v-text-anchor:middle;" filled="t" stroked="f" coordsize="1744,387" o:gfxdata="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bxvDy5AAAA2gAA&#10;AA8AAAAAAAAAAQAgAAAAIgAAAGRycy9kb3ducmV2LnhtbFBLAQIUABQAAAAIAIdO4kAzLwWeOwAA&#10;ADkAAAAQAAAAAAAAAAEAIAAAAAgBAABkcnMvc2hhcGV4bWwueG1sUEsFBgAAAAAGAAYAWwEAALID&#10;AAAAAA==&#10;" path="m231,147l1512,147,1512,239,231,239xe">
                  <v:path o:connectlocs="1512,193;872,239;231,193;872,147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19" o:spid="_x0000_s1026" style="position:absolute;left:1960;top:6450;height:387;width:1823;v-text-anchor:middle;" filled="t" stroked="f" coordsize="1823,387" o:gfxdata="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/vLu8AAAA&#10;2gAAAA8AAAAAAAAAAQAgAAAAIgAAAGRycy9kb3ducmV2LnhtbFBLAQIUABQAAAAIAIdO4kAzLwWe&#10;OwAAADkAAAAQAAAAAAAAAAEAIAAAAAsBAABkcnMvc2hhcGV4bWwueG1sUEsFBgAAAAAGAAYAWwEA&#10;ALUDAAAAAA==&#10;" path="m241,147l1581,147,1581,239,241,239xe">
                  <v:path o:connectlocs="1581,193;911,239;241,193;911,147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3" o:spid="_x0000_s1026" style="position:absolute;left:1940;top:7630;height:387;width:1983;v-text-anchor:middle;" filled="t" stroked="f" coordsize="1983,387" o:gfxdata="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QxqvvQAA&#10;ANsAAAAPAAAAAAAAAAEAIAAAACIAAABkcnMvZG93bnJldi54bWxQSwECFAAUAAAACACHTuJAMy8F&#10;njsAAAA5AAAAEAAAAAAAAAABACAAAAAMAQAAZHJzL3NoYXBleG1sLnhtbFBLBQYAAAAABgAGAFsB&#10;AAC2AwAAAAA=&#10;" path="m262,147l1720,147,1720,239,262,239xe">
                  <v:path o:connectlocs="1720,193;991,239;262,193;991,147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4" o:spid="_x0000_s1026" style="position:absolute;left:1940;top:12582;height:387;width:1968;v-text-anchor:middle;" filled="t" stroked="f" coordsize="1968,387" o:gfxdata="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5XxrbsAAADb&#10;AAAADwAAAAAAAAABACAAAAAiAAAAZHJzL2Rvd25yZXYueG1sUEsBAhQAFAAAAAgAh07iQDMvBZ47&#10;AAAAOQAAABAAAAAAAAAAAQAgAAAACgEAAGRycy9zaGFwZXhtbC54bWxQSwUGAAAAAAYABgBbAQAA&#10;tAMAAAAA&#10;" path="m260,147l1707,147,1707,239,260,239xe">
                  <v:path o:connectlocs="1707,193;984,239;260,193;984,147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5" o:spid="_x0000_s1026" style="position:absolute;left:1937;top:14666;height:387;width:2012;v-text-anchor:middle;" filled="t" stroked="f" coordsize="2012,387" o:gfxdata="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/O5P+/&#10;AAAA2wAAAA8AAAAAAAAAAQAgAAAAIgAAAGRycy9kb3ducmV2LnhtbFBLAQIUABQAAAAIAIdO4kAz&#10;LwWeOwAAADkAAAAQAAAAAAAAAAEAIAAAAA4BAABkcnMvc2hhcGV4bWwueG1sUEsFBgAAAAAGAAYA&#10;WwEAALgDAAAAAA==&#10;" path="m266,147l1745,147,1745,239,266,239xe">
                  <v:path o:connectlocs="1745,193;1006,239;266,193;1006,147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sz w:val="21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5842635</wp:posOffset>
            </wp:positionH>
            <wp:positionV relativeFrom="paragraph">
              <wp:posOffset>354330</wp:posOffset>
            </wp:positionV>
            <wp:extent cx="1143000" cy="1600200"/>
            <wp:effectExtent l="15875" t="15875" r="98425" b="98425"/>
            <wp:wrapSquare wrapText="bothSides"/>
            <wp:docPr id="33" name="图片 33" descr="E:\简历头像规范\简历头像规范\用于长方形头像120x168\03-白.jpg03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E:\简历头像规范\简历头像规范\用于长方形头像120x168\03-白.jpg03-白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00200"/>
                    </a:xfrm>
                    <a:prstGeom prst="rect">
                      <a:avLst/>
                    </a:prstGeom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1132840</wp:posOffset>
                </wp:positionV>
                <wp:extent cx="4264025" cy="7137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4025" cy="713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 别：女                      联系电话：188 8888 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民 族：汉                      出生年月：1995年3月8日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pt;margin-top:89.2pt;height:56.2pt;width:335.75pt;z-index:251670528;mso-width-relative:page;mso-height-relative:page;" filled="f" stroked="f" coordsize="21600,21600" o:gfxdata="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X61kNsAAAALAQAADwAAAAAAAAABACAAAAAiAAAA&#10;ZHJzL2Rvd25yZXYueG1sUEsBAhQAFAAAAAgAh07iQL9ug+w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 别：女                      联系电话：188 8888 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民 族：汉                      出生年月：1995年3月8日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1286510</wp:posOffset>
                </wp:positionV>
                <wp:extent cx="2317750" cy="427355"/>
                <wp:effectExtent l="0" t="0" r="6350" b="1079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0" cy="427355"/>
                          <a:chOff x="1768" y="2635"/>
                          <a:chExt cx="3650" cy="673"/>
                        </a:xfrm>
                        <a:solidFill>
                          <a:srgbClr val="639BAF"/>
                        </a:solidFill>
                      </wpg:grpSpPr>
                      <wps:wsp>
                        <wps:cNvPr id="113" name="男人"/>
                        <wps:cNvSpPr/>
                        <wps:spPr bwMode="auto">
                          <a:xfrm>
                            <a:off x="1768" y="2635"/>
                            <a:ext cx="240" cy="231"/>
                          </a:xfrm>
                          <a:custGeom>
                            <a:avLst/>
                            <a:gdLst>
                              <a:gd name="T0" fmla="*/ 416334317 w 5965"/>
                              <a:gd name="T1" fmla="*/ 75815881 h 5525"/>
                              <a:gd name="T2" fmla="*/ 416538070 w 5965"/>
                              <a:gd name="T3" fmla="*/ 102142015 h 5525"/>
                              <a:gd name="T4" fmla="*/ 412968551 w 5965"/>
                              <a:gd name="T5" fmla="*/ 149998739 h 5525"/>
                              <a:gd name="T6" fmla="*/ 415008322 w 5965"/>
                              <a:gd name="T7" fmla="*/ 163264210 h 5525"/>
                              <a:gd name="T8" fmla="*/ 420413859 w 5965"/>
                              <a:gd name="T9" fmla="*/ 173672291 h 5525"/>
                              <a:gd name="T10" fmla="*/ 424493721 w 5965"/>
                              <a:gd name="T11" fmla="*/ 190712788 h 5525"/>
                              <a:gd name="T12" fmla="*/ 423983698 w 5965"/>
                              <a:gd name="T13" fmla="*/ 209080215 h 5525"/>
                              <a:gd name="T14" fmla="*/ 420107909 w 5965"/>
                              <a:gd name="T15" fmla="*/ 229590285 h 5525"/>
                              <a:gd name="T16" fmla="*/ 413478254 w 5965"/>
                              <a:gd name="T17" fmla="*/ 244691987 h 5525"/>
                              <a:gd name="T18" fmla="*/ 407766767 w 5965"/>
                              <a:gd name="T19" fmla="*/ 249590096 h 5525"/>
                              <a:gd name="T20" fmla="*/ 397465396 w 5965"/>
                              <a:gd name="T21" fmla="*/ 255814496 h 5525"/>
                              <a:gd name="T22" fmla="*/ 392671758 w 5965"/>
                              <a:gd name="T23" fmla="*/ 263977690 h 5525"/>
                              <a:gd name="T24" fmla="*/ 390020087 w 5965"/>
                              <a:gd name="T25" fmla="*/ 284385517 h 5525"/>
                              <a:gd name="T26" fmla="*/ 387878120 w 5965"/>
                              <a:gd name="T27" fmla="*/ 299385614 h 5525"/>
                              <a:gd name="T28" fmla="*/ 380840638 w 5965"/>
                              <a:gd name="T29" fmla="*/ 311222230 h 5525"/>
                              <a:gd name="T30" fmla="*/ 372681234 w 5965"/>
                              <a:gd name="T31" fmla="*/ 324079365 h 5525"/>
                              <a:gd name="T32" fmla="*/ 387878120 w 5965"/>
                              <a:gd name="T33" fmla="*/ 335099630 h 5525"/>
                              <a:gd name="T34" fmla="*/ 404502878 w 5965"/>
                              <a:gd name="T35" fmla="*/ 367242149 h 5525"/>
                              <a:gd name="T36" fmla="*/ 414090473 w 5965"/>
                              <a:gd name="T37" fmla="*/ 377956321 h 5525"/>
                              <a:gd name="T38" fmla="*/ 487932935 w 5965"/>
                              <a:gd name="T39" fmla="*/ 405201051 h 5525"/>
                              <a:gd name="T40" fmla="*/ 557083956 w 5965"/>
                              <a:gd name="T41" fmla="*/ 433568224 h 5525"/>
                              <a:gd name="T42" fmla="*/ 582786287 w 5965"/>
                              <a:gd name="T43" fmla="*/ 444180473 h 5525"/>
                              <a:gd name="T44" fmla="*/ 595535256 w 5965"/>
                              <a:gd name="T45" fmla="*/ 453160019 h 5525"/>
                              <a:gd name="T46" fmla="*/ 604816582 w 5965"/>
                              <a:gd name="T47" fmla="*/ 465710742 h 5525"/>
                              <a:gd name="T48" fmla="*/ 607774521 w 5965"/>
                              <a:gd name="T49" fmla="*/ 515098245 h 5525"/>
                              <a:gd name="T50" fmla="*/ 204073 w 5965"/>
                              <a:gd name="T51" fmla="*/ 563771320 h 5525"/>
                              <a:gd name="T52" fmla="*/ 1427872 w 5965"/>
                              <a:gd name="T53" fmla="*/ 479588397 h 5525"/>
                              <a:gd name="T54" fmla="*/ 6323706 w 5965"/>
                              <a:gd name="T55" fmla="*/ 461017121 h 5525"/>
                              <a:gd name="T56" fmla="*/ 16930707 w 5965"/>
                              <a:gd name="T57" fmla="*/ 449792689 h 5525"/>
                              <a:gd name="T58" fmla="*/ 30495968 w 5965"/>
                              <a:gd name="T59" fmla="*/ 441629494 h 5525"/>
                              <a:gd name="T60" fmla="*/ 67621272 w 5965"/>
                              <a:gd name="T61" fmla="*/ 427751840 h 5525"/>
                              <a:gd name="T62" fmla="*/ 156558744 w 5965"/>
                              <a:gd name="T63" fmla="*/ 389895181 h 5525"/>
                              <a:gd name="T64" fmla="*/ 196336039 w 5965"/>
                              <a:gd name="T65" fmla="*/ 376425862 h 5525"/>
                              <a:gd name="T66" fmla="*/ 207555259 w 5965"/>
                              <a:gd name="T67" fmla="*/ 361425765 h 5525"/>
                              <a:gd name="T68" fmla="*/ 232951320 w 5965"/>
                              <a:gd name="T69" fmla="*/ 332038392 h 5525"/>
                              <a:gd name="T70" fmla="*/ 227545783 w 5965"/>
                              <a:gd name="T71" fmla="*/ 319283501 h 5525"/>
                              <a:gd name="T72" fmla="*/ 219284183 w 5965"/>
                              <a:gd name="T73" fmla="*/ 309487603 h 5525"/>
                              <a:gd name="T74" fmla="*/ 211634801 w 5965"/>
                              <a:gd name="T75" fmla="*/ 254079869 h 5525"/>
                              <a:gd name="T76" fmla="*/ 201435626 w 5965"/>
                              <a:gd name="T77" fmla="*/ 252038830 h 5525"/>
                              <a:gd name="T78" fmla="*/ 194602217 w 5965"/>
                              <a:gd name="T79" fmla="*/ 247549057 h 5525"/>
                              <a:gd name="T80" fmla="*/ 188584461 w 5965"/>
                              <a:gd name="T81" fmla="*/ 236324625 h 5525"/>
                              <a:gd name="T82" fmla="*/ 183484873 w 5965"/>
                              <a:gd name="T83" fmla="*/ 214284096 h 5525"/>
                              <a:gd name="T84" fmla="*/ 180731007 w 5965"/>
                              <a:gd name="T85" fmla="*/ 182651837 h 5525"/>
                              <a:gd name="T86" fmla="*/ 183484873 w 5965"/>
                              <a:gd name="T87" fmla="*/ 173978383 h 5525"/>
                              <a:gd name="T88" fmla="*/ 188380388 w 5965"/>
                              <a:gd name="T89" fmla="*/ 161325415 h 5525"/>
                              <a:gd name="T90" fmla="*/ 186442494 w 5965"/>
                              <a:gd name="T91" fmla="*/ 146325318 h 5525"/>
                              <a:gd name="T92" fmla="*/ 182158878 w 5965"/>
                              <a:gd name="T93" fmla="*/ 105101329 h 5525"/>
                              <a:gd name="T94" fmla="*/ 185728718 w 5965"/>
                              <a:gd name="T95" fmla="*/ 72550475 h 5525"/>
                              <a:gd name="T96" fmla="*/ 195927893 w 5965"/>
                              <a:gd name="T97" fmla="*/ 47856724 h 5525"/>
                              <a:gd name="T98" fmla="*/ 211736678 w 5965"/>
                              <a:gd name="T99" fmla="*/ 30203724 h 5525"/>
                              <a:gd name="T100" fmla="*/ 231931275 w 5965"/>
                              <a:gd name="T101" fmla="*/ 18979291 h 5525"/>
                              <a:gd name="T102" fmla="*/ 260693422 w 5965"/>
                              <a:gd name="T103" fmla="*/ 8367362 h 5525"/>
                              <a:gd name="T104" fmla="*/ 283845639 w 5965"/>
                              <a:gd name="T105" fmla="*/ 2346811 h 5525"/>
                              <a:gd name="T106" fmla="*/ 309547969 w 5965"/>
                              <a:gd name="T107" fmla="*/ 0 h 5525"/>
                              <a:gd name="T108" fmla="*/ 336575975 w 5965"/>
                              <a:gd name="T109" fmla="*/ 3469254 h 5525"/>
                              <a:gd name="T110" fmla="*/ 364114003 w 5965"/>
                              <a:gd name="T111" fmla="*/ 15305870 h 5525"/>
                              <a:gd name="T112" fmla="*/ 399199536 w 5965"/>
                              <a:gd name="T113" fmla="*/ 32550854 h 5525"/>
                              <a:gd name="T114" fmla="*/ 407256744 w 5965"/>
                              <a:gd name="T115" fmla="*/ 44081378 h 552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965" h="5525">
                                <a:moveTo>
                                  <a:pt x="4036" y="532"/>
                                </a:moveTo>
                                <a:lnTo>
                                  <a:pt x="4036" y="532"/>
                                </a:lnTo>
                                <a:lnTo>
                                  <a:pt x="4053" y="600"/>
                                </a:lnTo>
                                <a:lnTo>
                                  <a:pt x="4065" y="654"/>
                                </a:lnTo>
                                <a:lnTo>
                                  <a:pt x="4075" y="700"/>
                                </a:lnTo>
                                <a:lnTo>
                                  <a:pt x="4082" y="743"/>
                                </a:lnTo>
                                <a:lnTo>
                                  <a:pt x="4085" y="785"/>
                                </a:lnTo>
                                <a:lnTo>
                                  <a:pt x="4088" y="833"/>
                                </a:lnTo>
                                <a:lnTo>
                                  <a:pt x="4088" y="889"/>
                                </a:lnTo>
                                <a:lnTo>
                                  <a:pt x="4087" y="959"/>
                                </a:lnTo>
                                <a:lnTo>
                                  <a:pt x="4084" y="1001"/>
                                </a:lnTo>
                                <a:lnTo>
                                  <a:pt x="4079" y="1065"/>
                                </a:lnTo>
                                <a:lnTo>
                                  <a:pt x="4063" y="1229"/>
                                </a:lnTo>
                                <a:lnTo>
                                  <a:pt x="4056" y="1316"/>
                                </a:lnTo>
                                <a:lnTo>
                                  <a:pt x="4051" y="1398"/>
                                </a:lnTo>
                                <a:lnTo>
                                  <a:pt x="4050" y="1436"/>
                                </a:lnTo>
                                <a:lnTo>
                                  <a:pt x="4049" y="1470"/>
                                </a:lnTo>
                                <a:lnTo>
                                  <a:pt x="4050" y="1499"/>
                                </a:lnTo>
                                <a:lnTo>
                                  <a:pt x="4051" y="1523"/>
                                </a:lnTo>
                                <a:lnTo>
                                  <a:pt x="4055" y="1555"/>
                                </a:lnTo>
                                <a:lnTo>
                                  <a:pt x="4061" y="1580"/>
                                </a:lnTo>
                                <a:lnTo>
                                  <a:pt x="4069" y="1600"/>
                                </a:lnTo>
                                <a:lnTo>
                                  <a:pt x="4076" y="1619"/>
                                </a:lnTo>
                                <a:lnTo>
                                  <a:pt x="4085" y="1636"/>
                                </a:lnTo>
                                <a:lnTo>
                                  <a:pt x="4097" y="1655"/>
                                </a:lnTo>
                                <a:lnTo>
                                  <a:pt x="4109" y="1676"/>
                                </a:lnTo>
                                <a:lnTo>
                                  <a:pt x="4122" y="1702"/>
                                </a:lnTo>
                                <a:lnTo>
                                  <a:pt x="4133" y="1727"/>
                                </a:lnTo>
                                <a:lnTo>
                                  <a:pt x="4142" y="1754"/>
                                </a:lnTo>
                                <a:lnTo>
                                  <a:pt x="4149" y="1782"/>
                                </a:lnTo>
                                <a:lnTo>
                                  <a:pt x="4156" y="1811"/>
                                </a:lnTo>
                                <a:lnTo>
                                  <a:pt x="4159" y="1840"/>
                                </a:lnTo>
                                <a:lnTo>
                                  <a:pt x="4162" y="1869"/>
                                </a:lnTo>
                                <a:lnTo>
                                  <a:pt x="4163" y="1899"/>
                                </a:lnTo>
                                <a:lnTo>
                                  <a:pt x="4165" y="1929"/>
                                </a:lnTo>
                                <a:lnTo>
                                  <a:pt x="4163" y="1959"/>
                                </a:lnTo>
                                <a:lnTo>
                                  <a:pt x="4162" y="1989"/>
                                </a:lnTo>
                                <a:lnTo>
                                  <a:pt x="4160" y="2018"/>
                                </a:lnTo>
                                <a:lnTo>
                                  <a:pt x="4157" y="2049"/>
                                </a:lnTo>
                                <a:lnTo>
                                  <a:pt x="4149" y="2104"/>
                                </a:lnTo>
                                <a:lnTo>
                                  <a:pt x="4140" y="2158"/>
                                </a:lnTo>
                                <a:lnTo>
                                  <a:pt x="4134" y="2187"/>
                                </a:lnTo>
                                <a:lnTo>
                                  <a:pt x="4127" y="2218"/>
                                </a:lnTo>
                                <a:lnTo>
                                  <a:pt x="4119" y="2250"/>
                                </a:lnTo>
                                <a:lnTo>
                                  <a:pt x="4109" y="2283"/>
                                </a:lnTo>
                                <a:lnTo>
                                  <a:pt x="4097" y="2315"/>
                                </a:lnTo>
                                <a:lnTo>
                                  <a:pt x="4084" y="2345"/>
                                </a:lnTo>
                                <a:lnTo>
                                  <a:pt x="4070" y="2373"/>
                                </a:lnTo>
                                <a:lnTo>
                                  <a:pt x="4062" y="2387"/>
                                </a:lnTo>
                                <a:lnTo>
                                  <a:pt x="4054" y="2398"/>
                                </a:lnTo>
                                <a:lnTo>
                                  <a:pt x="4045" y="2410"/>
                                </a:lnTo>
                                <a:lnTo>
                                  <a:pt x="4034" y="2420"/>
                                </a:lnTo>
                                <a:lnTo>
                                  <a:pt x="4023" y="2430"/>
                                </a:lnTo>
                                <a:lnTo>
                                  <a:pt x="4011" y="2438"/>
                                </a:lnTo>
                                <a:lnTo>
                                  <a:pt x="3998" y="2446"/>
                                </a:lnTo>
                                <a:lnTo>
                                  <a:pt x="3986" y="2452"/>
                                </a:lnTo>
                                <a:lnTo>
                                  <a:pt x="3959" y="2467"/>
                                </a:lnTo>
                                <a:lnTo>
                                  <a:pt x="3933" y="2480"/>
                                </a:lnTo>
                                <a:lnTo>
                                  <a:pt x="3920" y="2488"/>
                                </a:lnTo>
                                <a:lnTo>
                                  <a:pt x="3908" y="2497"/>
                                </a:lnTo>
                                <a:lnTo>
                                  <a:pt x="3897" y="2507"/>
                                </a:lnTo>
                                <a:lnTo>
                                  <a:pt x="3887" y="2517"/>
                                </a:lnTo>
                                <a:lnTo>
                                  <a:pt x="3877" y="2529"/>
                                </a:lnTo>
                                <a:lnTo>
                                  <a:pt x="3868" y="2544"/>
                                </a:lnTo>
                                <a:lnTo>
                                  <a:pt x="3858" y="2565"/>
                                </a:lnTo>
                                <a:lnTo>
                                  <a:pt x="3850" y="2587"/>
                                </a:lnTo>
                                <a:lnTo>
                                  <a:pt x="3843" y="2611"/>
                                </a:lnTo>
                                <a:lnTo>
                                  <a:pt x="3838" y="2634"/>
                                </a:lnTo>
                                <a:lnTo>
                                  <a:pt x="3834" y="2659"/>
                                </a:lnTo>
                                <a:lnTo>
                                  <a:pt x="3831" y="2684"/>
                                </a:lnTo>
                                <a:lnTo>
                                  <a:pt x="3828" y="2736"/>
                                </a:lnTo>
                                <a:lnTo>
                                  <a:pt x="3824" y="2787"/>
                                </a:lnTo>
                                <a:lnTo>
                                  <a:pt x="3821" y="2837"/>
                                </a:lnTo>
                                <a:lnTo>
                                  <a:pt x="3819" y="2863"/>
                                </a:lnTo>
                                <a:lnTo>
                                  <a:pt x="3814" y="2887"/>
                                </a:lnTo>
                                <a:lnTo>
                                  <a:pt x="3810" y="2911"/>
                                </a:lnTo>
                                <a:lnTo>
                                  <a:pt x="3803" y="2934"/>
                                </a:lnTo>
                                <a:lnTo>
                                  <a:pt x="3794" y="2959"/>
                                </a:lnTo>
                                <a:lnTo>
                                  <a:pt x="3784" y="2980"/>
                                </a:lnTo>
                                <a:lnTo>
                                  <a:pt x="3773" y="3000"/>
                                </a:lnTo>
                                <a:lnTo>
                                  <a:pt x="3761" y="3018"/>
                                </a:lnTo>
                                <a:lnTo>
                                  <a:pt x="3747" y="3035"/>
                                </a:lnTo>
                                <a:lnTo>
                                  <a:pt x="3734" y="3050"/>
                                </a:lnTo>
                                <a:lnTo>
                                  <a:pt x="3708" y="3081"/>
                                </a:lnTo>
                                <a:lnTo>
                                  <a:pt x="3696" y="3098"/>
                                </a:lnTo>
                                <a:lnTo>
                                  <a:pt x="3684" y="3115"/>
                                </a:lnTo>
                                <a:lnTo>
                                  <a:pt x="3673" y="3133"/>
                                </a:lnTo>
                                <a:lnTo>
                                  <a:pt x="3663" y="3153"/>
                                </a:lnTo>
                                <a:lnTo>
                                  <a:pt x="3654" y="3176"/>
                                </a:lnTo>
                                <a:lnTo>
                                  <a:pt x="3647" y="3201"/>
                                </a:lnTo>
                                <a:lnTo>
                                  <a:pt x="3643" y="3229"/>
                                </a:lnTo>
                                <a:lnTo>
                                  <a:pt x="3640" y="3261"/>
                                </a:lnTo>
                                <a:lnTo>
                                  <a:pt x="3803" y="3284"/>
                                </a:lnTo>
                                <a:lnTo>
                                  <a:pt x="3852" y="3389"/>
                                </a:lnTo>
                                <a:lnTo>
                                  <a:pt x="3881" y="3449"/>
                                </a:lnTo>
                                <a:lnTo>
                                  <a:pt x="3914" y="3511"/>
                                </a:lnTo>
                                <a:lnTo>
                                  <a:pt x="3930" y="3542"/>
                                </a:lnTo>
                                <a:lnTo>
                                  <a:pt x="3948" y="3571"/>
                                </a:lnTo>
                                <a:lnTo>
                                  <a:pt x="3966" y="3599"/>
                                </a:lnTo>
                                <a:lnTo>
                                  <a:pt x="3985" y="3626"/>
                                </a:lnTo>
                                <a:lnTo>
                                  <a:pt x="4003" y="3649"/>
                                </a:lnTo>
                                <a:lnTo>
                                  <a:pt x="4022" y="3670"/>
                                </a:lnTo>
                                <a:lnTo>
                                  <a:pt x="4041" y="3689"/>
                                </a:lnTo>
                                <a:lnTo>
                                  <a:pt x="4051" y="3697"/>
                                </a:lnTo>
                                <a:lnTo>
                                  <a:pt x="4060" y="3704"/>
                                </a:lnTo>
                                <a:lnTo>
                                  <a:pt x="4316" y="3774"/>
                                </a:lnTo>
                                <a:lnTo>
                                  <a:pt x="4431" y="3821"/>
                                </a:lnTo>
                                <a:lnTo>
                                  <a:pt x="4547" y="3870"/>
                                </a:lnTo>
                                <a:lnTo>
                                  <a:pt x="4784" y="3971"/>
                                </a:lnTo>
                                <a:lnTo>
                                  <a:pt x="5020" y="4073"/>
                                </a:lnTo>
                                <a:lnTo>
                                  <a:pt x="5251" y="4171"/>
                                </a:lnTo>
                                <a:lnTo>
                                  <a:pt x="5302" y="4192"/>
                                </a:lnTo>
                                <a:lnTo>
                                  <a:pt x="5356" y="4211"/>
                                </a:lnTo>
                                <a:lnTo>
                                  <a:pt x="5462" y="4249"/>
                                </a:lnTo>
                                <a:lnTo>
                                  <a:pt x="5514" y="4267"/>
                                </a:lnTo>
                                <a:lnTo>
                                  <a:pt x="5567" y="4287"/>
                                </a:lnTo>
                                <a:lnTo>
                                  <a:pt x="5617" y="4307"/>
                                </a:lnTo>
                                <a:lnTo>
                                  <a:pt x="5666" y="4328"/>
                                </a:lnTo>
                                <a:lnTo>
                                  <a:pt x="5691" y="4341"/>
                                </a:lnTo>
                                <a:lnTo>
                                  <a:pt x="5714" y="4353"/>
                                </a:lnTo>
                                <a:lnTo>
                                  <a:pt x="5736" y="4365"/>
                                </a:lnTo>
                                <a:lnTo>
                                  <a:pt x="5759" y="4379"/>
                                </a:lnTo>
                                <a:lnTo>
                                  <a:pt x="5780" y="4393"/>
                                </a:lnTo>
                                <a:lnTo>
                                  <a:pt x="5800" y="4408"/>
                                </a:lnTo>
                                <a:lnTo>
                                  <a:pt x="5820" y="4424"/>
                                </a:lnTo>
                                <a:lnTo>
                                  <a:pt x="5839" y="4441"/>
                                </a:lnTo>
                                <a:lnTo>
                                  <a:pt x="5857" y="4459"/>
                                </a:lnTo>
                                <a:lnTo>
                                  <a:pt x="5874" y="4477"/>
                                </a:lnTo>
                                <a:lnTo>
                                  <a:pt x="5889" y="4497"/>
                                </a:lnTo>
                                <a:lnTo>
                                  <a:pt x="5904" y="4518"/>
                                </a:lnTo>
                                <a:lnTo>
                                  <a:pt x="5917" y="4540"/>
                                </a:lnTo>
                                <a:lnTo>
                                  <a:pt x="5930" y="4564"/>
                                </a:lnTo>
                                <a:lnTo>
                                  <a:pt x="5942" y="4588"/>
                                </a:lnTo>
                                <a:lnTo>
                                  <a:pt x="5952" y="4615"/>
                                </a:lnTo>
                                <a:lnTo>
                                  <a:pt x="5952" y="4700"/>
                                </a:lnTo>
                                <a:lnTo>
                                  <a:pt x="5954" y="4804"/>
                                </a:lnTo>
                                <a:lnTo>
                                  <a:pt x="5959" y="5048"/>
                                </a:lnTo>
                                <a:lnTo>
                                  <a:pt x="5963" y="5176"/>
                                </a:lnTo>
                                <a:lnTo>
                                  <a:pt x="5965" y="5302"/>
                                </a:lnTo>
                                <a:lnTo>
                                  <a:pt x="5965" y="5420"/>
                                </a:lnTo>
                                <a:lnTo>
                                  <a:pt x="5965" y="5525"/>
                                </a:lnTo>
                                <a:lnTo>
                                  <a:pt x="2" y="5525"/>
                                </a:lnTo>
                                <a:lnTo>
                                  <a:pt x="0" y="5420"/>
                                </a:lnTo>
                                <a:lnTo>
                                  <a:pt x="2" y="5302"/>
                                </a:lnTo>
                                <a:lnTo>
                                  <a:pt x="4" y="5176"/>
                                </a:lnTo>
                                <a:lnTo>
                                  <a:pt x="6" y="5048"/>
                                </a:lnTo>
                                <a:lnTo>
                                  <a:pt x="12" y="4804"/>
                                </a:lnTo>
                                <a:lnTo>
                                  <a:pt x="14" y="4700"/>
                                </a:lnTo>
                                <a:lnTo>
                                  <a:pt x="15" y="4615"/>
                                </a:lnTo>
                                <a:lnTo>
                                  <a:pt x="25" y="4588"/>
                                </a:lnTo>
                                <a:lnTo>
                                  <a:pt x="36" y="4564"/>
                                </a:lnTo>
                                <a:lnTo>
                                  <a:pt x="48" y="4540"/>
                                </a:lnTo>
                                <a:lnTo>
                                  <a:pt x="62" y="4518"/>
                                </a:lnTo>
                                <a:lnTo>
                                  <a:pt x="77" y="4497"/>
                                </a:lnTo>
                                <a:lnTo>
                                  <a:pt x="93" y="4477"/>
                                </a:lnTo>
                                <a:lnTo>
                                  <a:pt x="110" y="4459"/>
                                </a:lnTo>
                                <a:lnTo>
                                  <a:pt x="128" y="4441"/>
                                </a:lnTo>
                                <a:lnTo>
                                  <a:pt x="147" y="4424"/>
                                </a:lnTo>
                                <a:lnTo>
                                  <a:pt x="166" y="4408"/>
                                </a:lnTo>
                                <a:lnTo>
                                  <a:pt x="187" y="4393"/>
                                </a:lnTo>
                                <a:lnTo>
                                  <a:pt x="208" y="4379"/>
                                </a:lnTo>
                                <a:lnTo>
                                  <a:pt x="230" y="4365"/>
                                </a:lnTo>
                                <a:lnTo>
                                  <a:pt x="253" y="4353"/>
                                </a:lnTo>
                                <a:lnTo>
                                  <a:pt x="276" y="4341"/>
                                </a:lnTo>
                                <a:lnTo>
                                  <a:pt x="299" y="4328"/>
                                </a:lnTo>
                                <a:lnTo>
                                  <a:pt x="349" y="4307"/>
                                </a:lnTo>
                                <a:lnTo>
                                  <a:pt x="400" y="4287"/>
                                </a:lnTo>
                                <a:lnTo>
                                  <a:pt x="451" y="4267"/>
                                </a:lnTo>
                                <a:lnTo>
                                  <a:pt x="505" y="4249"/>
                                </a:lnTo>
                                <a:lnTo>
                                  <a:pt x="611" y="4211"/>
                                </a:lnTo>
                                <a:lnTo>
                                  <a:pt x="663" y="4192"/>
                                </a:lnTo>
                                <a:lnTo>
                                  <a:pt x="716" y="4171"/>
                                </a:lnTo>
                                <a:lnTo>
                                  <a:pt x="945" y="4073"/>
                                </a:lnTo>
                                <a:lnTo>
                                  <a:pt x="1183" y="3971"/>
                                </a:lnTo>
                                <a:lnTo>
                                  <a:pt x="1419" y="3870"/>
                                </a:lnTo>
                                <a:lnTo>
                                  <a:pt x="1535" y="3821"/>
                                </a:lnTo>
                                <a:lnTo>
                                  <a:pt x="1649" y="3774"/>
                                </a:lnTo>
                                <a:lnTo>
                                  <a:pt x="1906" y="3704"/>
                                </a:lnTo>
                                <a:lnTo>
                                  <a:pt x="1916" y="3697"/>
                                </a:lnTo>
                                <a:lnTo>
                                  <a:pt x="1925" y="3689"/>
                                </a:lnTo>
                                <a:lnTo>
                                  <a:pt x="1944" y="3670"/>
                                </a:lnTo>
                                <a:lnTo>
                                  <a:pt x="1963" y="3649"/>
                                </a:lnTo>
                                <a:lnTo>
                                  <a:pt x="1982" y="3626"/>
                                </a:lnTo>
                                <a:lnTo>
                                  <a:pt x="1999" y="3599"/>
                                </a:lnTo>
                                <a:lnTo>
                                  <a:pt x="2017" y="3571"/>
                                </a:lnTo>
                                <a:lnTo>
                                  <a:pt x="2035" y="3542"/>
                                </a:lnTo>
                                <a:lnTo>
                                  <a:pt x="2052" y="3511"/>
                                </a:lnTo>
                                <a:lnTo>
                                  <a:pt x="2084" y="3449"/>
                                </a:lnTo>
                                <a:lnTo>
                                  <a:pt x="2114" y="3389"/>
                                </a:lnTo>
                                <a:lnTo>
                                  <a:pt x="2162" y="3284"/>
                                </a:lnTo>
                                <a:lnTo>
                                  <a:pt x="2284" y="3254"/>
                                </a:lnTo>
                                <a:lnTo>
                                  <a:pt x="2278" y="3228"/>
                                </a:lnTo>
                                <a:lnTo>
                                  <a:pt x="2272" y="3203"/>
                                </a:lnTo>
                                <a:lnTo>
                                  <a:pt x="2263" y="3182"/>
                                </a:lnTo>
                                <a:lnTo>
                                  <a:pt x="2253" y="3162"/>
                                </a:lnTo>
                                <a:lnTo>
                                  <a:pt x="2243" y="3145"/>
                                </a:lnTo>
                                <a:lnTo>
                                  <a:pt x="2231" y="3129"/>
                                </a:lnTo>
                                <a:lnTo>
                                  <a:pt x="2220" y="3115"/>
                                </a:lnTo>
                                <a:lnTo>
                                  <a:pt x="2208" y="3100"/>
                                </a:lnTo>
                                <a:lnTo>
                                  <a:pt x="2183" y="3075"/>
                                </a:lnTo>
                                <a:lnTo>
                                  <a:pt x="2172" y="3061"/>
                                </a:lnTo>
                                <a:lnTo>
                                  <a:pt x="2160" y="3048"/>
                                </a:lnTo>
                                <a:lnTo>
                                  <a:pt x="2150" y="3033"/>
                                </a:lnTo>
                                <a:lnTo>
                                  <a:pt x="2139" y="3017"/>
                                </a:lnTo>
                                <a:lnTo>
                                  <a:pt x="2130" y="3000"/>
                                </a:lnTo>
                                <a:lnTo>
                                  <a:pt x="2122" y="2981"/>
                                </a:lnTo>
                                <a:lnTo>
                                  <a:pt x="2075" y="2490"/>
                                </a:lnTo>
                                <a:lnTo>
                                  <a:pt x="2074" y="2491"/>
                                </a:lnTo>
                                <a:lnTo>
                                  <a:pt x="2071" y="2491"/>
                                </a:lnTo>
                                <a:lnTo>
                                  <a:pt x="2059" y="2490"/>
                                </a:lnTo>
                                <a:lnTo>
                                  <a:pt x="2040" y="2487"/>
                                </a:lnTo>
                                <a:lnTo>
                                  <a:pt x="2018" y="2481"/>
                                </a:lnTo>
                                <a:lnTo>
                                  <a:pt x="1975" y="2470"/>
                                </a:lnTo>
                                <a:lnTo>
                                  <a:pt x="1959" y="2465"/>
                                </a:lnTo>
                                <a:lnTo>
                                  <a:pt x="1949" y="2460"/>
                                </a:lnTo>
                                <a:lnTo>
                                  <a:pt x="1935" y="2450"/>
                                </a:lnTo>
                                <a:lnTo>
                                  <a:pt x="1921" y="2439"/>
                                </a:lnTo>
                                <a:lnTo>
                                  <a:pt x="1908" y="2426"/>
                                </a:lnTo>
                                <a:lnTo>
                                  <a:pt x="1897" y="2410"/>
                                </a:lnTo>
                                <a:lnTo>
                                  <a:pt x="1886" y="2394"/>
                                </a:lnTo>
                                <a:lnTo>
                                  <a:pt x="1876" y="2377"/>
                                </a:lnTo>
                                <a:lnTo>
                                  <a:pt x="1866" y="2358"/>
                                </a:lnTo>
                                <a:lnTo>
                                  <a:pt x="1857" y="2337"/>
                                </a:lnTo>
                                <a:lnTo>
                                  <a:pt x="1849" y="2316"/>
                                </a:lnTo>
                                <a:lnTo>
                                  <a:pt x="1841" y="2295"/>
                                </a:lnTo>
                                <a:lnTo>
                                  <a:pt x="1834" y="2273"/>
                                </a:lnTo>
                                <a:lnTo>
                                  <a:pt x="1828" y="2249"/>
                                </a:lnTo>
                                <a:lnTo>
                                  <a:pt x="1817" y="2200"/>
                                </a:lnTo>
                                <a:lnTo>
                                  <a:pt x="1806" y="2151"/>
                                </a:lnTo>
                                <a:lnTo>
                                  <a:pt x="1799" y="2100"/>
                                </a:lnTo>
                                <a:lnTo>
                                  <a:pt x="1793" y="2050"/>
                                </a:lnTo>
                                <a:lnTo>
                                  <a:pt x="1787" y="2000"/>
                                </a:lnTo>
                                <a:lnTo>
                                  <a:pt x="1784" y="1952"/>
                                </a:lnTo>
                                <a:lnTo>
                                  <a:pt x="1777" y="1863"/>
                                </a:lnTo>
                                <a:lnTo>
                                  <a:pt x="1772" y="1790"/>
                                </a:lnTo>
                                <a:lnTo>
                                  <a:pt x="1772" y="1775"/>
                                </a:lnTo>
                                <a:lnTo>
                                  <a:pt x="1774" y="1762"/>
                                </a:lnTo>
                                <a:lnTo>
                                  <a:pt x="1779" y="1747"/>
                                </a:lnTo>
                                <a:lnTo>
                                  <a:pt x="1784" y="1734"/>
                                </a:lnTo>
                                <a:lnTo>
                                  <a:pt x="1791" y="1720"/>
                                </a:lnTo>
                                <a:lnTo>
                                  <a:pt x="1799" y="1705"/>
                                </a:lnTo>
                                <a:lnTo>
                                  <a:pt x="1815" y="1674"/>
                                </a:lnTo>
                                <a:lnTo>
                                  <a:pt x="1823" y="1657"/>
                                </a:lnTo>
                                <a:lnTo>
                                  <a:pt x="1831" y="1640"/>
                                </a:lnTo>
                                <a:lnTo>
                                  <a:pt x="1838" y="1621"/>
                                </a:lnTo>
                                <a:lnTo>
                                  <a:pt x="1842" y="1602"/>
                                </a:lnTo>
                                <a:lnTo>
                                  <a:pt x="1847" y="1581"/>
                                </a:lnTo>
                                <a:lnTo>
                                  <a:pt x="1848" y="1559"/>
                                </a:lnTo>
                                <a:lnTo>
                                  <a:pt x="1847" y="1536"/>
                                </a:lnTo>
                                <a:lnTo>
                                  <a:pt x="1844" y="1523"/>
                                </a:lnTo>
                                <a:lnTo>
                                  <a:pt x="1842" y="1510"/>
                                </a:lnTo>
                                <a:lnTo>
                                  <a:pt x="1828" y="1434"/>
                                </a:lnTo>
                                <a:lnTo>
                                  <a:pt x="1814" y="1360"/>
                                </a:lnTo>
                                <a:lnTo>
                                  <a:pt x="1804" y="1290"/>
                                </a:lnTo>
                                <a:lnTo>
                                  <a:pt x="1796" y="1221"/>
                                </a:lnTo>
                                <a:lnTo>
                                  <a:pt x="1791" y="1155"/>
                                </a:lnTo>
                                <a:lnTo>
                                  <a:pt x="1787" y="1092"/>
                                </a:lnTo>
                                <a:lnTo>
                                  <a:pt x="1786" y="1030"/>
                                </a:lnTo>
                                <a:lnTo>
                                  <a:pt x="1786" y="971"/>
                                </a:lnTo>
                                <a:lnTo>
                                  <a:pt x="1790" y="915"/>
                                </a:lnTo>
                                <a:lnTo>
                                  <a:pt x="1794" y="861"/>
                                </a:lnTo>
                                <a:lnTo>
                                  <a:pt x="1802" y="808"/>
                                </a:lnTo>
                                <a:lnTo>
                                  <a:pt x="1810" y="759"/>
                                </a:lnTo>
                                <a:lnTo>
                                  <a:pt x="1821" y="711"/>
                                </a:lnTo>
                                <a:lnTo>
                                  <a:pt x="1833" y="666"/>
                                </a:lnTo>
                                <a:lnTo>
                                  <a:pt x="1848" y="622"/>
                                </a:lnTo>
                                <a:lnTo>
                                  <a:pt x="1863" y="581"/>
                                </a:lnTo>
                                <a:lnTo>
                                  <a:pt x="1881" y="542"/>
                                </a:lnTo>
                                <a:lnTo>
                                  <a:pt x="1900" y="504"/>
                                </a:lnTo>
                                <a:lnTo>
                                  <a:pt x="1921" y="469"/>
                                </a:lnTo>
                                <a:lnTo>
                                  <a:pt x="1944" y="436"/>
                                </a:lnTo>
                                <a:lnTo>
                                  <a:pt x="1967" y="403"/>
                                </a:lnTo>
                                <a:lnTo>
                                  <a:pt x="1993" y="374"/>
                                </a:lnTo>
                                <a:lnTo>
                                  <a:pt x="2020" y="347"/>
                                </a:lnTo>
                                <a:lnTo>
                                  <a:pt x="2047" y="320"/>
                                </a:lnTo>
                                <a:lnTo>
                                  <a:pt x="2076" y="296"/>
                                </a:lnTo>
                                <a:lnTo>
                                  <a:pt x="2107" y="274"/>
                                </a:lnTo>
                                <a:lnTo>
                                  <a:pt x="2138" y="253"/>
                                </a:lnTo>
                                <a:lnTo>
                                  <a:pt x="2170" y="234"/>
                                </a:lnTo>
                                <a:lnTo>
                                  <a:pt x="2204" y="216"/>
                                </a:lnTo>
                                <a:lnTo>
                                  <a:pt x="2239" y="200"/>
                                </a:lnTo>
                                <a:lnTo>
                                  <a:pt x="2274" y="186"/>
                                </a:lnTo>
                                <a:lnTo>
                                  <a:pt x="2311" y="174"/>
                                </a:lnTo>
                                <a:lnTo>
                                  <a:pt x="2364" y="151"/>
                                </a:lnTo>
                                <a:lnTo>
                                  <a:pt x="2423" y="129"/>
                                </a:lnTo>
                                <a:lnTo>
                                  <a:pt x="2488" y="105"/>
                                </a:lnTo>
                                <a:lnTo>
                                  <a:pt x="2556" y="82"/>
                                </a:lnTo>
                                <a:lnTo>
                                  <a:pt x="2592" y="71"/>
                                </a:lnTo>
                                <a:lnTo>
                                  <a:pt x="2627" y="60"/>
                                </a:lnTo>
                                <a:lnTo>
                                  <a:pt x="2665" y="50"/>
                                </a:lnTo>
                                <a:lnTo>
                                  <a:pt x="2703" y="40"/>
                                </a:lnTo>
                                <a:lnTo>
                                  <a:pt x="2742" y="31"/>
                                </a:lnTo>
                                <a:lnTo>
                                  <a:pt x="2783" y="23"/>
                                </a:lnTo>
                                <a:lnTo>
                                  <a:pt x="2823" y="16"/>
                                </a:lnTo>
                                <a:lnTo>
                                  <a:pt x="2864" y="11"/>
                                </a:lnTo>
                                <a:lnTo>
                                  <a:pt x="2906" y="5"/>
                                </a:lnTo>
                                <a:lnTo>
                                  <a:pt x="2949" y="2"/>
                                </a:lnTo>
                                <a:lnTo>
                                  <a:pt x="2991" y="0"/>
                                </a:lnTo>
                                <a:lnTo>
                                  <a:pt x="3035" y="0"/>
                                </a:lnTo>
                                <a:lnTo>
                                  <a:pt x="3078" y="1"/>
                                </a:lnTo>
                                <a:lnTo>
                                  <a:pt x="3122" y="3"/>
                                </a:lnTo>
                                <a:lnTo>
                                  <a:pt x="3166" y="9"/>
                                </a:lnTo>
                                <a:lnTo>
                                  <a:pt x="3211" y="14"/>
                                </a:lnTo>
                                <a:lnTo>
                                  <a:pt x="3255" y="23"/>
                                </a:lnTo>
                                <a:lnTo>
                                  <a:pt x="3300" y="34"/>
                                </a:lnTo>
                                <a:lnTo>
                                  <a:pt x="3346" y="47"/>
                                </a:lnTo>
                                <a:lnTo>
                                  <a:pt x="3390" y="62"/>
                                </a:lnTo>
                                <a:lnTo>
                                  <a:pt x="3435" y="80"/>
                                </a:lnTo>
                                <a:lnTo>
                                  <a:pt x="3481" y="101"/>
                                </a:lnTo>
                                <a:lnTo>
                                  <a:pt x="3525" y="123"/>
                                </a:lnTo>
                                <a:lnTo>
                                  <a:pt x="3570" y="150"/>
                                </a:lnTo>
                                <a:lnTo>
                                  <a:pt x="3688" y="260"/>
                                </a:lnTo>
                                <a:lnTo>
                                  <a:pt x="3879" y="292"/>
                                </a:lnTo>
                                <a:lnTo>
                                  <a:pt x="3888" y="297"/>
                                </a:lnTo>
                                <a:lnTo>
                                  <a:pt x="3897" y="304"/>
                                </a:lnTo>
                                <a:lnTo>
                                  <a:pt x="3914" y="319"/>
                                </a:lnTo>
                                <a:lnTo>
                                  <a:pt x="3929" y="335"/>
                                </a:lnTo>
                                <a:lnTo>
                                  <a:pt x="3944" y="353"/>
                                </a:lnTo>
                                <a:lnTo>
                                  <a:pt x="3958" y="372"/>
                                </a:lnTo>
                                <a:lnTo>
                                  <a:pt x="3971" y="392"/>
                                </a:lnTo>
                                <a:lnTo>
                                  <a:pt x="3983" y="412"/>
                                </a:lnTo>
                                <a:lnTo>
                                  <a:pt x="3993" y="432"/>
                                </a:lnTo>
                                <a:lnTo>
                                  <a:pt x="4012" y="470"/>
                                </a:lnTo>
                                <a:lnTo>
                                  <a:pt x="4025" y="502"/>
                                </a:lnTo>
                                <a:lnTo>
                                  <a:pt x="4036" y="5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78" name="Freeform 96"/>
                        <wps:cNvSpPr/>
                        <wps:spPr bwMode="auto">
                          <a:xfrm>
                            <a:off x="1775" y="3076"/>
                            <a:ext cx="227" cy="232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KSO_Shape"/>
                        <wps:cNvSpPr/>
                        <wps:spPr>
                          <a:xfrm>
                            <a:off x="5186" y="3076"/>
                            <a:ext cx="232" cy="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019" y="102786"/>
                              </a:cxn>
                              <a:cxn ang="0">
                                <a:pos x="90485" y="40267"/>
                              </a:cxn>
                              <a:cxn ang="0">
                                <a:pos x="80516" y="79311"/>
                              </a:cxn>
                              <a:cxn ang="0">
                                <a:pos x="76566" y="55720"/>
                              </a:cxn>
                              <a:cxn ang="0">
                                <a:pos x="72032" y="49199"/>
                              </a:cxn>
                              <a:cxn ang="0">
                                <a:pos x="75293" y="48484"/>
                              </a:cxn>
                              <a:cxn ang="0">
                                <a:pos x="77945" y="47238"/>
                              </a:cxn>
                              <a:cxn ang="0">
                                <a:pos x="80039" y="45541"/>
                              </a:cxn>
                              <a:cxn ang="0">
                                <a:pos x="81550" y="43341"/>
                              </a:cxn>
                              <a:cxn ang="0">
                                <a:pos x="82690" y="40267"/>
                              </a:cxn>
                              <a:cxn ang="0">
                                <a:pos x="39694" y="86574"/>
                              </a:cxn>
                              <a:cxn ang="0">
                                <a:pos x="46985" y="55296"/>
                              </a:cxn>
                              <a:cxn ang="0">
                                <a:pos x="39694" y="56064"/>
                              </a:cxn>
                              <a:cxn ang="0">
                                <a:pos x="42530" y="48775"/>
                              </a:cxn>
                              <a:cxn ang="0">
                                <a:pos x="45367" y="47688"/>
                              </a:cxn>
                              <a:cxn ang="0">
                                <a:pos x="47647" y="46151"/>
                              </a:cxn>
                              <a:cxn ang="0">
                                <a:pos x="49344" y="44137"/>
                              </a:cxn>
                              <a:cxn ang="0">
                                <a:pos x="50537" y="41645"/>
                              </a:cxn>
                              <a:cxn ang="0">
                                <a:pos x="14980" y="18623"/>
                              </a:cxn>
                              <a:cxn ang="0">
                                <a:pos x="11990" y="20663"/>
                              </a:cxn>
                              <a:cxn ang="0">
                                <a:pos x="10560" y="24027"/>
                              </a:cxn>
                              <a:cxn ang="0">
                                <a:pos x="11037" y="110601"/>
                              </a:cxn>
                              <a:cxn ang="0">
                                <a:pos x="13313" y="113383"/>
                              </a:cxn>
                              <a:cxn ang="0">
                                <a:pos x="16860" y="114469"/>
                              </a:cxn>
                              <a:cxn ang="0">
                                <a:pos x="119079" y="113674"/>
                              </a:cxn>
                              <a:cxn ang="0">
                                <a:pos x="121646" y="111158"/>
                              </a:cxn>
                              <a:cxn ang="0">
                                <a:pos x="122414" y="24663"/>
                              </a:cxn>
                              <a:cxn ang="0">
                                <a:pos x="121302" y="21140"/>
                              </a:cxn>
                              <a:cxn ang="0">
                                <a:pos x="118523" y="18835"/>
                              </a:cxn>
                              <a:cxn ang="0">
                                <a:pos x="107565" y="22623"/>
                              </a:cxn>
                              <a:cxn ang="0">
                                <a:pos x="23318" y="18332"/>
                              </a:cxn>
                              <a:cxn ang="0">
                                <a:pos x="93167" y="14384"/>
                              </a:cxn>
                              <a:cxn ang="0">
                                <a:pos x="116088" y="7762"/>
                              </a:cxn>
                              <a:cxn ang="0">
                                <a:pos x="121091" y="8530"/>
                              </a:cxn>
                              <a:cxn ang="0">
                                <a:pos x="125511" y="10649"/>
                              </a:cxn>
                              <a:cxn ang="0">
                                <a:pos x="129084" y="13934"/>
                              </a:cxn>
                              <a:cxn ang="0">
                                <a:pos x="131625" y="18093"/>
                              </a:cxn>
                              <a:cxn ang="0">
                                <a:pos x="132869" y="22968"/>
                              </a:cxn>
                              <a:cxn ang="0">
                                <a:pos x="132763" y="110707"/>
                              </a:cxn>
                              <a:cxn ang="0">
                                <a:pos x="131281" y="115449"/>
                              </a:cxn>
                              <a:cxn ang="0">
                                <a:pos x="128555" y="119476"/>
                              </a:cxn>
                              <a:cxn ang="0">
                                <a:pos x="124823" y="122576"/>
                              </a:cxn>
                              <a:cxn ang="0">
                                <a:pos x="120297" y="124483"/>
                              </a:cxn>
                              <a:cxn ang="0">
                                <a:pos x="16860" y="125039"/>
                              </a:cxn>
                              <a:cxn ang="0">
                                <a:pos x="11857" y="124271"/>
                              </a:cxn>
                              <a:cxn ang="0">
                                <a:pos x="7411" y="122125"/>
                              </a:cxn>
                              <a:cxn ang="0">
                                <a:pos x="3837" y="118867"/>
                              </a:cxn>
                              <a:cxn ang="0">
                                <a:pos x="1323" y="114708"/>
                              </a:cxn>
                              <a:cxn ang="0">
                                <a:pos x="79" y="109860"/>
                              </a:cxn>
                              <a:cxn ang="0">
                                <a:pos x="185" y="22093"/>
                              </a:cxn>
                              <a:cxn ang="0">
                                <a:pos x="1641" y="17351"/>
                              </a:cxn>
                              <a:cxn ang="0">
                                <a:pos x="4367" y="13298"/>
                              </a:cxn>
                              <a:cxn ang="0">
                                <a:pos x="8125" y="10199"/>
                              </a:cxn>
                              <a:cxn ang="0">
                                <a:pos x="12651" y="8291"/>
                              </a:cxn>
                              <a:cxn ang="0">
                                <a:pos x="25382" y="7762"/>
                              </a:cxn>
                            </a:cxnLst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07" name="话筒"/>
                        <wps:cNvSpPr/>
                        <wps:spPr bwMode="auto">
                          <a:xfrm>
                            <a:off x="5198" y="2654"/>
                            <a:ext cx="207" cy="22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25pt;margin-top:101.3pt;height:33.65pt;width:182.5pt;z-index:251673600;mso-width-relative:page;mso-height-relative:page;" coordorigin="1768,2635" coordsize="3650,673" o:gfxdata="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">
                <o:lock v:ext="edit" aspectratio="f"/>
                <v:shape id="男人" o:spid="_x0000_s1026" o:spt="100" style="position:absolute;left:1768;top:2635;height:231;width:240;v-text-anchor:middle;" filled="t" stroked="f" coordsize="5965,5525" o:gfxdata="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krqL4A&#10;AADcAAAADwAAAAAAAAABACAAAAAiAAAAZHJzL2Rvd25yZXYueG1sUEsBAhQAFAAAAAgAh07iQDMv&#10;BZ47AAAAOQAAABAAAAAAAAAAAQAgAAAADQEAAGRycy9zaGFwZXhtbC54bWxQSwUGAAAAAAYABgBb&#10;AQAAtwMAAAAA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  <v:path o:connectlocs="16751087,3169858;16759285,4270553;16615666,6271440;16697736,6826069;16915226,7261230;17079378,7973693;17058857,8741634;16902916,9599159;16636174,10230560;16406374,10435350;15991901,10695592;15799031,11036895;15692342,11890145;15606160,12517298;15323009,13012187;14994718,13549743;15606160,14010500;16275052,15354377;16660806,15802336;19631836,16941437;22414107,18127467;23448232,18571165;23961183,18946599;24334615,19471345;24453626,21536234;8210,23571253;57450,20051569;254432,19275104;681201,18805811;1226996,18464509;2720721,17884285;6299094,16301499;7899522,15738348;8350924,15111194;9372727,13882510;9155236,13349228;8822833,12939662;8515063,10623067;8104702,10537732;7829762,10350014;7587639,9880721;7382459,8959208;7271658,7636665;7382459,7274028;7579428,6745008;7501458,6117854;7329108,4394281;7472739,3033332;7883100,2000887;8519162,1262816;9331685,793523;10488922,349839;11420444,98120;12454570,0;13542034,145049;14650018,639937;16061674,1360949;16385853,184304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775;top:3076;height:232;width:227;" filled="t" stroked="f" coordsize="141,141" o:gfxdata="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StnpugAAANsA&#10;AAAPAAAAAAAAAAEAIAAAACIAAABkcnMvZG93bnJldi54bWxQSwECFAAUAAAACACHTuJAMy8FnjsA&#10;AAA5AAAAEAAAAAAAAAABACAAAAAJAQAAZHJzL3NoYXBleG1sLnhtbFBLBQYAAAAABgAGAFsBAACz&#10;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7,205;218,223;177,230;136,230;91,227;72,212;90,174;120,161;123,146;112,129;106,116;99,103;104,78;122,44;149,34;189,64;196,97;196,111;188,125;180,136;173,144;180,162;209,174;104,146;88,159;59,184;57,194;22,190;0,177;17,139;48,125;53,110;40,93;33,80;28,67;32,42;49,8;77,0;114,21;99,47;88,92;85,108;93,120;99,136;104,14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186;top:3076;height:232;width:232;v-text-anchor:middle;" filled="t" stroked="f" coordsize="1993900,1873250" o:gfxdata="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Xy8K8AAAA&#10;2wAAAA8AAAAAAAAAAQAgAAAAIgAAAGRycy9kb3ducmV2LnhtbFBLAQIUABQAAAAIAIdO4kAzLwWe&#10;OwAAADkAAAAQAAAAAAAAAAEAIAAAAAsBAABkcnMvc2hhcGV4bWwueG1sUEsFBgAAAAAGAAYAWwEA&#10;ALUD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话筒" o:spid="_x0000_s1026" o:spt="100" style="position:absolute;left:5198;top:2654;height:224;width:207;v-text-anchor:middle;" filled="t" stroked="f" coordsize="5581,5581" o:gfxdata="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mlbZvQAA&#10;ANw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54268402;79650441,1594619;79650441,86191782;79650441,86191782;79650441,86191782;22125558,86191782;1473599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5374640</wp:posOffset>
                </wp:positionH>
                <wp:positionV relativeFrom="paragraph">
                  <wp:posOffset>2200275</wp:posOffset>
                </wp:positionV>
                <wp:extent cx="1892300" cy="716851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0" cy="7168515"/>
                          <a:chOff x="12709" y="3748"/>
                          <a:chExt cx="2980" cy="11289"/>
                        </a:xfrm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12709" y="3748"/>
                            <a:ext cx="2800" cy="4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241" w:hanging="241" w:hangingChars="10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639BA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39BAF"/>
                                  <w:sz w:val="24"/>
                                  <w:szCs w:val="32"/>
                                  <w:lang w:val="en-US" w:eastAsia="zh-CN"/>
                                </w:rPr>
                                <w:t>Registration information mmmmmmmminformation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12927" y="6409"/>
                            <a:ext cx="2529" cy="4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639BA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39BAF"/>
                                  <w:sz w:val="24"/>
                                  <w:szCs w:val="32"/>
                                  <w:lang w:val="en-US" w:eastAsia="zh-CN"/>
                                </w:rPr>
                                <w:t>Education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71"/>
                        <wps:cNvSpPr txBox="1"/>
                        <wps:spPr>
                          <a:xfrm>
                            <a:off x="13472" y="7592"/>
                            <a:ext cx="2217" cy="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639BA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39BAF"/>
                                  <w:sz w:val="24"/>
                                  <w:szCs w:val="32"/>
                                  <w:lang w:val="en-US" w:eastAsia="zh-CN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文本框 71"/>
                        <wps:cNvSpPr txBox="1"/>
                        <wps:spPr>
                          <a:xfrm>
                            <a:off x="13418" y="12552"/>
                            <a:ext cx="2088" cy="4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639BA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39BAF"/>
                                  <w:sz w:val="24"/>
                                  <w:szCs w:val="32"/>
                                  <w:lang w:val="en-US" w:eastAsia="zh-CN"/>
                                </w:rPr>
                                <w:t>Certificate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文本框 71"/>
                        <wps:cNvSpPr txBox="1"/>
                        <wps:spPr>
                          <a:xfrm>
                            <a:off x="13535" y="14631"/>
                            <a:ext cx="2023" cy="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639BA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39BAF"/>
                                  <w:sz w:val="24"/>
                                  <w:szCs w:val="32"/>
                                  <w:lang w:val="en-US" w:eastAsia="zh-CN"/>
                                </w:rPr>
                                <w:t>Self -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3.2pt;margin-top:173.25pt;height:564.45pt;width:149pt;z-index:251676672;mso-width-relative:page;mso-height-relative:page;" coordorigin="12709,3748" coordsize="2980,11289" o:gfxdata="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DvmQQncAAAADQEAAA8AAAAAAAAAAQAgAAAAIgAAAGRycy9kb3ducmV2LnhtbFBLAQIU&#10;ABQAAAAIAIdO4kDnJaF0RQMAAMoPAAAOAAAAAAAAAAEAIAAAACsBAABkcnMvZTJvRG9jLnhtbFBL&#10;BQYAAAAABgAGAFkBAADiBgAAAAA=&#10;">
                <o:lock v:ext="edit" aspectratio="f"/>
                <v:shape id="_x0000_s1026" o:spid="_x0000_s1026" o:spt="202" type="#_x0000_t202" style="position:absolute;left:12709;top:3748;height:468;width:2800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241" w:hanging="241" w:hangingChars="100"/>
                          <w:jc w:val="left"/>
                          <w:rPr>
                            <w:rFonts w:hint="default"/>
                            <w:b/>
                            <w:bCs/>
                            <w:color w:val="639BA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639BAF"/>
                            <w:sz w:val="24"/>
                            <w:szCs w:val="32"/>
                            <w:lang w:val="en-US" w:eastAsia="zh-CN"/>
                          </w:rPr>
                          <w:t>Registration information mmmmmmmminformation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927;top:6409;height:468;width:2529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color w:val="639BA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639BAF"/>
                            <w:sz w:val="24"/>
                            <w:szCs w:val="32"/>
                            <w:lang w:val="en-US" w:eastAsia="zh-CN"/>
                          </w:rPr>
                          <w:t>Education background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13472;top:7592;height:463;width:2217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color w:val="639BA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639BAF"/>
                            <w:sz w:val="24"/>
                            <w:szCs w:val="32"/>
                            <w:lang w:val="en-US" w:eastAsia="zh-CN"/>
                          </w:rPr>
                          <w:t>Work experience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13418;top:12552;height:451;width:2088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color w:val="639BA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639BAF"/>
                            <w:sz w:val="24"/>
                            <w:szCs w:val="32"/>
                            <w:lang w:val="en-US" w:eastAsia="zh-CN"/>
                          </w:rPr>
                          <w:t>Certificate award</w:t>
                        </w:r>
                      </w:p>
                    </w:txbxContent>
                  </v:textbox>
                </v:shape>
                <v:shape id="文本框 71" o:spid="_x0000_s1026" o:spt="202" type="#_x0000_t202" style="position:absolute;left:13535;top:14631;height:406;width:2023;" filled="f" stroked="f" coordsize="21600,21600" o:gfxdata="UEsDBAoAAAAAAIdO4kAAAAAAAAAAAAAAAAAEAAAAZHJzL1BLAwQUAAAACACHTuJAXBXaBL8AAADb&#10;AAAADwAAAGRycy9kb3ducmV2LnhtbEWPQWvCQBSE7wX/w/KE3uomo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V2g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color w:val="639BA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639BAF"/>
                            <w:sz w:val="24"/>
                            <w:szCs w:val="32"/>
                            <w:lang w:val="en-US" w:eastAsia="zh-CN"/>
                          </w:rPr>
                          <w:t>Self - evaluation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-4445</wp:posOffset>
                </wp:positionV>
                <wp:extent cx="7574280" cy="10703560"/>
                <wp:effectExtent l="0" t="0" r="7620" b="254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875" y="205105"/>
                          <a:ext cx="7574280" cy="10703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25pt;margin-top:-0.35pt;height:842.8pt;width:596.4pt;z-index:251659264;v-text-anchor:middle;mso-width-relative:page;mso-height-relative:page;" fillcolor="#FFFFFF [3212]" filled="t" stroked="f" coordsize="21600,21600" o:gfxdata="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iaZHtkAAAAJAQAADwAAAAAAAAABACAAAAAiAAAA&#10;ZHJzL2Rvd25yZXYueG1sUEsBAhQAFAAAAAgAh07iQLRPqEl4AgAA2QQAAA4AAAAAAAAAAQAgAAAA&#10;K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7677150</wp:posOffset>
                </wp:positionV>
                <wp:extent cx="1078230" cy="412750"/>
                <wp:effectExtent l="0" t="0" r="0" b="0"/>
                <wp:wrapNone/>
                <wp:docPr id="2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2960" y="7284085"/>
                          <a:ext cx="107823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64.8pt;margin-top:604.5pt;height:32.5pt;width:84.9pt;z-index:251663360;mso-width-relative:page;mso-height-relative:page;" filled="f" stroked="f" coordsize="21600,21600" o:gfxdata="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0AB23bAAAADQEAAA8AAAAAAAAA&#10;AQAgAAAAIgAAAGRycy9kb3ducmV2LnhtbFBLAQIUABQAAAAIAIdO4kBCrzmh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4994910</wp:posOffset>
                </wp:positionV>
                <wp:extent cx="6299835" cy="13430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北京XXXXX小学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美术教师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1、认真履行任课教师岗位职责。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2、掌握《义务教育小学美术教育指导纲要》，制定好学期教学计划，教学目标明确，格式规范。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3、能根据美术课的特点及学生具体情况，采用适当的教学手段，灵活开展课堂教学。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25pt;margin-top:393.3pt;height:105.75pt;width:496.05pt;z-index:251669504;mso-width-relative:page;mso-height-relative:page;" filled="f" stroked="f" coordsize="21600,21600" o:gfxdata="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4gsyHcAAAADAEAAA8AAAAAAAAAAQAgAAAAIgAA&#10;AGRycy9kb3ducmV2LnhtbFBLAQIUABQAAAAIAIdO4kCF0Pwr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北京XXXXX小学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美术教师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1、认真履行任课教师岗位职责。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2、掌握《义务教育小学美术教育指导纲要》，制定好学期教学计划，教学目标明确，格式规范。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3、能根据美术课的特点及学生具体情况，采用适当的教学手段，灵活开展课堂教学。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4535805</wp:posOffset>
                </wp:positionV>
                <wp:extent cx="1078230" cy="412750"/>
                <wp:effectExtent l="0" t="0" r="0" b="0"/>
                <wp:wrapNone/>
                <wp:docPr id="3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2325" y="5246370"/>
                          <a:ext cx="107823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64.75pt;margin-top:357.15pt;height:32.5pt;width:84.9pt;z-index:251662336;mso-width-relative:page;mso-height-relative:page;" filled="f" stroked="f" coordsize="21600,21600" o:gfxdata="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0892m2gAAAAsBAAAPAAAAAAAAAAEA&#10;IAAAACIAAABkcnMvZG93bnJldi54bWxQSwECFAAUAAAACACHTuJADHmimU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4236085</wp:posOffset>
                </wp:positionV>
                <wp:extent cx="6374130" cy="3524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13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20xx.09-20xx.06                   北京稻壳大学 /美术教育专业                全日制本科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2pt;margin-top:333.55pt;height:27.75pt;width:501.9pt;z-index:251666432;mso-width-relative:page;mso-height-relative:page;" filled="f" stroked="f" coordsize="21600,21600" o:gfxdata="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tqX03AAAAAwBAAAPAAAAAAAAAAEAIAAAACIAAABk&#10;cnMvZG93bnJldi54bWxQSwECFAAUAAAACACHTuJAjdGX7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20xx.09-20xx.06                   北京稻壳大学 /美术教育专业                全日制本科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3785870</wp:posOffset>
                </wp:positionV>
                <wp:extent cx="1078230" cy="412750"/>
                <wp:effectExtent l="0" t="0" r="0" b="0"/>
                <wp:wrapNone/>
                <wp:docPr id="1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3595" y="4139565"/>
                          <a:ext cx="107823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64.85pt;margin-top:298.1pt;height:32.5pt;width:84.9pt;z-index:251661312;mso-width-relative:page;mso-height-relative:page;" filled="f" stroked="f" coordsize="21600,21600" o:gfxdata="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9uSKQtsAAAALAQAADwAAAAAAAAAB&#10;ACAAAAAiAAAAZHJzL2Rvd25yZXYueG1sUEsBAhQAFAAAAAgAh07iQEDfzrlGAgAAcg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2842895</wp:posOffset>
                </wp:positionV>
                <wp:extent cx="6285865" cy="9855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0420" y="2954655"/>
                          <a:ext cx="6285865" cy="985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jc w:val="center"/>
                              <w:tblBorders>
                                <w:top w:val="single" w:color="639BAF" w:sz="12" w:space="0"/>
                                <w:left w:val="single" w:color="639BAF" w:sz="12" w:space="0"/>
                                <w:bottom w:val="single" w:color="639BAF" w:sz="12" w:space="0"/>
                                <w:right w:val="single" w:color="639BAF" w:sz="12" w:space="0"/>
                                <w:insideH w:val="single" w:color="639BAF" w:sz="12" w:space="0"/>
                                <w:insideV w:val="single" w:color="639BAF" w:sz="12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00"/>
                              <w:gridCol w:w="1600"/>
                              <w:gridCol w:w="1600"/>
                              <w:gridCol w:w="1600"/>
                              <w:gridCol w:w="1600"/>
                              <w:gridCol w:w="1601"/>
                            </w:tblGrid>
                            <w:tr>
                              <w:tblPrEx>
                                <w:tblBorders>
                                  <w:top w:val="single" w:color="639BAF" w:sz="12" w:space="0"/>
                                  <w:left w:val="single" w:color="639BAF" w:sz="12" w:space="0"/>
                                  <w:bottom w:val="single" w:color="639BAF" w:sz="12" w:space="0"/>
                                  <w:right w:val="single" w:color="639BAF" w:sz="12" w:space="0"/>
                                  <w:insideH w:val="single" w:color="639BAF" w:sz="12" w:space="0"/>
                                  <w:insideV w:val="single" w:color="639BAF" w:sz="12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  <w:jc w:val="center"/>
                              </w:trPr>
                              <w:tc>
                                <w:tcPr>
                                  <w:tcW w:w="1600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639BA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639BA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639BA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639BA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639BA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639BA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639BA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639BA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</w:rPr>
                                    <w:t>专业1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639BA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639BA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</w:rPr>
                                    <w:t>专业2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639BA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aps w:val="0"/>
                                      <w:color w:val="639BA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639BAF" w:sz="12" w:space="0"/>
                                  <w:left w:val="single" w:color="639BAF" w:sz="12" w:space="0"/>
                                  <w:bottom w:val="single" w:color="639BAF" w:sz="12" w:space="0"/>
                                  <w:right w:val="single" w:color="639BAF" w:sz="12" w:space="0"/>
                                  <w:insideH w:val="single" w:color="639BAF" w:sz="12" w:space="0"/>
                                  <w:insideV w:val="single" w:color="639BAF" w:sz="12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  <w:jc w:val="center"/>
                              </w:trPr>
                              <w:tc>
                                <w:tcPr>
                                  <w:tcW w:w="1600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color w:val="639BAF"/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639BA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639BA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639BA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639BA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639BA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639BA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639BA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639BA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639BAF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639BAF"/>
                                      <w:spacing w:val="0"/>
                                      <w:kern w:val="0"/>
                                      <w:sz w:val="22"/>
                                      <w:szCs w:val="22"/>
                                      <w:shd w:val="clear" w:fill="FFFFFF"/>
                                      <w:lang w:val="en-US" w:eastAsia="zh-CN" w:bidi="ar"/>
                                    </w:rPr>
                                    <w:t>360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6pt;margin-top:223.85pt;height:77.6pt;width:494.95pt;z-index:251674624;mso-width-relative:page;mso-height-relative:page;" filled="f" stroked="f" coordsize="21600,21600" o:gfxdata="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VhepncAAAADAEAAA8AAAAAAAAA&#10;AQAgAAAAIgAAAGRycy9kb3ducmV2LnhtbFBLAQIUABQAAAAIAIdO4kBgJWY1RgIAAHM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0" w:type="auto"/>
                        <w:jc w:val="center"/>
                        <w:tblBorders>
                          <w:top w:val="single" w:color="639BAF" w:sz="12" w:space="0"/>
                          <w:left w:val="single" w:color="639BAF" w:sz="12" w:space="0"/>
                          <w:bottom w:val="single" w:color="639BAF" w:sz="12" w:space="0"/>
                          <w:right w:val="single" w:color="639BAF" w:sz="12" w:space="0"/>
                          <w:insideH w:val="single" w:color="639BAF" w:sz="12" w:space="0"/>
                          <w:insideV w:val="single" w:color="639BAF" w:sz="12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00"/>
                        <w:gridCol w:w="1600"/>
                        <w:gridCol w:w="1600"/>
                        <w:gridCol w:w="1600"/>
                        <w:gridCol w:w="1600"/>
                        <w:gridCol w:w="1601"/>
                      </w:tblGrid>
                      <w:tr>
                        <w:tblPrEx>
                          <w:tblBorders>
                            <w:top w:val="single" w:color="639BAF" w:sz="12" w:space="0"/>
                            <w:left w:val="single" w:color="639BAF" w:sz="12" w:space="0"/>
                            <w:bottom w:val="single" w:color="639BAF" w:sz="12" w:space="0"/>
                            <w:right w:val="single" w:color="639BAF" w:sz="12" w:space="0"/>
                            <w:insideH w:val="single" w:color="639BAF" w:sz="12" w:space="0"/>
                            <w:insideV w:val="single" w:color="639BAF" w:sz="12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  <w:jc w:val="center"/>
                        </w:trPr>
                        <w:tc>
                          <w:tcPr>
                            <w:tcW w:w="1600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639BA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39BA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639BA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39BA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639BA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39BA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639BA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39BA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专业1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639BA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39BA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专业2</w:t>
                            </w:r>
                          </w:p>
                        </w:tc>
                        <w:tc>
                          <w:tcPr>
                            <w:tcW w:w="160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639BA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39BA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639BAF" w:sz="12" w:space="0"/>
                            <w:left w:val="single" w:color="639BAF" w:sz="12" w:space="0"/>
                            <w:bottom w:val="single" w:color="639BAF" w:sz="12" w:space="0"/>
                            <w:right w:val="single" w:color="639BAF" w:sz="12" w:space="0"/>
                            <w:insideH w:val="single" w:color="639BAF" w:sz="12" w:space="0"/>
                            <w:insideV w:val="single" w:color="639BAF" w:sz="12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  <w:jc w:val="center"/>
                        </w:trPr>
                        <w:tc>
                          <w:tcPr>
                            <w:tcW w:w="1600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color w:val="639BAF"/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160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639BA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639BA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639BA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639BA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639BA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639BA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60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639BA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639BA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60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639BAF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639BA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360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2468880</wp:posOffset>
                </wp:positionV>
                <wp:extent cx="6374130" cy="3689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8040" y="2562860"/>
                          <a:ext cx="6374130" cy="36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39BA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报考院校：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北京XX师范大学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39BAF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2pt;margin-top:194.4pt;height:29.05pt;width:501.9pt;z-index:251675648;mso-width-relative:page;mso-height-relative:page;" filled="f" stroked="f" coordsize="21600,21600" o:gfxdata="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05z/bbAAAADAEAAA8AAAAAAAAAAQAg&#10;AAAAIgAAAGRycy9kb3ducmV2LnhtbFBLAQIUABQAAAAIAIdO4kCJofuKRAIAAHE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639BA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报考院校：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北京XX师范大学</w:t>
                      </w:r>
                      <w:r>
                        <w:rPr>
                          <w:rFonts w:hint="eastAsia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639BAF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2098675</wp:posOffset>
                </wp:positionV>
                <wp:extent cx="1078230" cy="4127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3595" y="2150110"/>
                          <a:ext cx="107823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165.25pt;height:32.5pt;width:84.9pt;z-index:251665408;mso-width-relative:page;mso-height-relative:page;" filled="f" stroked="f" coordsize="21600,21600" o:gfxdata="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rSXP9sAAAALAQAADwAAAAAAAAAB&#10;ACAAAAAiAAAAZHJzL2Rvd25yZXYueG1sUEsBAhQAFAAAAAgAh07iQClt9DxGAgAAcw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9491345</wp:posOffset>
                </wp:positionV>
                <wp:extent cx="6299835" cy="65595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55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个性开朗，真诚，大方，严谨。有较强的组织能力，沟通能力和工作能力；大方，热情，细心，积极向上。人生信条：如果有1%希望，我会付出100%的努力。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65pt;margin-top:747.35pt;height:51.65pt;width:496.05pt;z-index:251668480;mso-width-relative:page;mso-height-relative:page;" filled="f" stroked="f" coordsize="21600,21600" o:gfxdata="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LhfOrdAAAADgEAAA8AAAAAAAAAAQAgAAAAIgAA&#10;AGRycy9kb3ducmV2LnhtbFBLAQIUABQAAAAIAIdO4kDtRMZn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个性开朗，真诚，大方，严谨。有较强的组织能力，沟通能力和工作能力；大方，热情，细心，积极向上。人生信条：如果有1%希望，我会付出100%的努力。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393065</wp:posOffset>
                </wp:positionV>
                <wp:extent cx="4210050" cy="69088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690880"/>
                          <a:chOff x="2679" y="1168"/>
                          <a:chExt cx="6630" cy="1088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2679" y="1168"/>
                            <a:ext cx="2665" cy="1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60"/>
                                  <w:szCs w:val="6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60"/>
                                  <w:szCs w:val="6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妹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60"/>
                                  <w:szCs w:val="6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可甜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6500" y="1672"/>
                            <a:ext cx="2809" cy="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0"/>
                                  <w:sz w:val="22"/>
                                  <w:szCs w:val="22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报考专业：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kern w:val="0"/>
                                  <w:sz w:val="22"/>
                                  <w:szCs w:val="22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教育学专业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5pt;margin-top:30.95pt;height:54.4pt;width:331.5pt;z-index:251672576;mso-width-relative:page;mso-height-relative:page;" coordorigin="2679,1168" coordsize="6630,1088" o:gfxdata="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wea7DNkAAAAKAQAADwAAAAAAAAABACAAAAAiAAAAZHJzL2Rvd25yZXYu&#10;eG1sUEsBAhQAFAAAAAgAh07iQLa7F7DeAgAAJQgAAA4AAAAAAAAAAQAgAAAAKAEAAGRycy9lMm9E&#10;b2MueG1sUEsFBgAAAAAGAAYAWQEAAHgGAAAAAA==&#10;">
                <o:lock v:ext="edit" aspectratio="f"/>
                <v:shape id="_x0000_s1026" o:spid="_x0000_s1026" o:spt="202" type="#_x0000_t202" style="position:absolute;left:2679;top:1168;height:1088;width:266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60"/>
                            <w:szCs w:val="6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60"/>
                            <w:szCs w:val="60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妹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60"/>
                            <w:szCs w:val="6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可甜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00;top:1672;height:582;width:2809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0"/>
                            <w:sz w:val="22"/>
                            <w:szCs w:val="22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报考专业：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kern w:val="0"/>
                            <w:sz w:val="22"/>
                            <w:szCs w:val="22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教育学专业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4D4C"/>
    <w:rsid w:val="136C251E"/>
    <w:rsid w:val="14182546"/>
    <w:rsid w:val="28B67474"/>
    <w:rsid w:val="31686CB5"/>
    <w:rsid w:val="34A66E81"/>
    <w:rsid w:val="3A076463"/>
    <w:rsid w:val="487F5DCE"/>
    <w:rsid w:val="57A713DE"/>
    <w:rsid w:val="58611001"/>
    <w:rsid w:val="5C396D5F"/>
    <w:rsid w:val="777D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167245a-3571-430c-8c34-c92d004d1f19\&#32771;&#30740;&#22797;&#35797;&#30740;&#31350;&#29983;&#38754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考研复试研究生面试简历.docx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2022-01-23T01:38:00Z</dcterms:created>
  <dc:creator>童话里的艾菲尔</dc:creator>
  <cp:lastModifiedBy>童话里的艾菲尔</cp:lastModifiedBy>
  <dcterms:modified xsi:type="dcterms:W3CDTF">2022-01-23T01:40:07Z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v1.0_mb_/l+8HJqcH13w9iQdLMnr0g==</vt:lpwstr>
  </property>
  <property fmtid="{D5CDD505-2E9C-101B-9397-08002B2CF9AE}" pid="4" name="ICV">
    <vt:lpwstr>4087A79B396E478CB59A9252DB9CC75B</vt:lpwstr>
  </property>
</Properties>
</file>