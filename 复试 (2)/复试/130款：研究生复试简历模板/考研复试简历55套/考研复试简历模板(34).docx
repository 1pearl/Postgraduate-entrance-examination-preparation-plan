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4631690</wp:posOffset>
                </wp:positionH>
                <wp:positionV relativeFrom="paragraph">
                  <wp:posOffset>2472690</wp:posOffset>
                </wp:positionV>
                <wp:extent cx="2252345" cy="593026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345" cy="593026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  <w:t>个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  <w:t>人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  <w:t>信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  <w:t>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身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高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163cm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出生年月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1995.02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联系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住址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：广东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省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珠海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市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联系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电话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12345678987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电子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邮箱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12345789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@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qq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506"/>
                                <w:tab w:val="left" w:pos="3195"/>
                                <w:tab w:val="left" w:pos="4261"/>
                                <w:tab w:val="left" w:pos="582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  <w:t>所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  <w:t>持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  <w:t>证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eastAsia="zh-CN"/>
                              </w:rPr>
                              <w:t>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758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英语四级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540分）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758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英语六级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492分）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758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临床执业医师（570分）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>个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>人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>素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>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>兴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>趣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>爱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AED7EB"/>
                                <w:sz w:val="26"/>
                                <w:szCs w:val="26"/>
                                <w:lang w:val="en-US" w:eastAsia="zh-CN"/>
                              </w:rPr>
                              <w:t>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7pt;margin-top:194.7pt;height:466.95pt;width:177.35pt;z-index:251659264;mso-width-relative:page;mso-height-relative:page;" filled="f" stroked="f" coordsize="21600,21600" o:gfxdata="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A4GO3dAAAADQEAAA8AAAAAAAAAAQAgAAAAIgAAAGRycy9kb3ducmV2LnhtbFBL&#10;AQIUABQAAAAIAIdO4kDMEGequAEAAFsDAAAOAAAAAAAAAAEAIAAAACwBAABkcnMvZTJvRG9jLnht&#10;bFBLBQYAAAAABgAGAFkBAABW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  <w:t>个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  <w:t>人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  <w:t>信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  <w:t>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身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高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 xml:space="preserve">163cm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出生年月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 xml:space="preserve">1995.02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>联系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住址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>：广东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省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>珠海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 xml:space="preserve">市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>联系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电话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12345678987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 xml:space="preserve">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>电子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邮箱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12345789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@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qq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  <w:t>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506"/>
                          <w:tab w:val="left" w:pos="3195"/>
                          <w:tab w:val="left" w:pos="4261"/>
                          <w:tab w:val="left" w:pos="5821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  <w:t>所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  <w:t>持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  <w:t>证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eastAsia="zh-CN"/>
                        </w:rPr>
                        <w:t>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758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英语四级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540分）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758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英语六级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492分）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758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临床执业医师（570分）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>个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>人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>素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>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>兴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>趣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>爱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AED7EB"/>
                          <w:sz w:val="26"/>
                          <w:szCs w:val="26"/>
                          <w:lang w:val="en-US" w:eastAsia="zh-CN"/>
                        </w:rPr>
                        <w:t>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auto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4942840</wp:posOffset>
            </wp:positionH>
            <wp:positionV relativeFrom="paragraph">
              <wp:posOffset>5715</wp:posOffset>
            </wp:positionV>
            <wp:extent cx="1385570" cy="1385570"/>
            <wp:effectExtent l="0" t="0" r="5080" b="5080"/>
            <wp:wrapNone/>
            <wp:docPr id="92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4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-273685</wp:posOffset>
                </wp:positionH>
                <wp:positionV relativeFrom="paragraph">
                  <wp:posOffset>194945</wp:posOffset>
                </wp:positionV>
                <wp:extent cx="4401185" cy="9206230"/>
                <wp:effectExtent l="0" t="0" r="0" b="0"/>
                <wp:wrapNone/>
                <wp:docPr id="61" name="文本框 1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185" cy="920623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355C71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355C71"/>
                                <w:sz w:val="26"/>
                                <w:szCs w:val="26"/>
                                <w:lang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2016.09/2020.07  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稻壳儿医科大学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临床医学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考研成绩：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总分：353   英语：82    西综：204     政治：67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355C71"/>
                                <w:sz w:val="26"/>
                                <w:szCs w:val="26"/>
                              </w:rPr>
                              <w:t>社会实践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017.07.01/2017.08.20         广州市中心医院           见习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400" w:lineRule="exact"/>
                              <w:ind w:leftChars="0" w:right="0" w:righ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2019.06.29/2019.03.28         珠海油田总医院           实习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400" w:lineRule="exact"/>
                              <w:ind w:leftChars="0" w:right="0" w:righ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auto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auto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400" w:lineRule="exact"/>
                              <w:ind w:leftChars="0" w:right="0" w:righ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  <w:t>在医院实习期间，先后轮转了放射科，核医学科，B超室，MR科室，CT科室等。熟悉了解影像技术学的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  <w:t>操作工作流程，熟悉掌握了规范的技术操作比如X线摄影的四肢的拍照、CT机的基本操作、MR头颅鼻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  <w:t>咽的摆位，MR机的基本操作、核医学的PET,SPECT等机器的操作等，熟练掌握了胸片的拍照、四肢的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  <w:t>拍照、乳腺的拍照等等一系列基本操作技能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</w:rPr>
                              <w:t>总结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  <w:t>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</w:rPr>
                              <w:t>对医学影像设备操作熟练，认真学习老师教的技能及技巧，较好的运用到实际工作当中，实习工作认真，规范化。有明确的学习目标，勤于请教老师，与科室的老师及其他实习同学相处愉快。能遵守医院的规章制度，准时到岗，不翘班，珍惜每次老师讲课的机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6"/>
                                <w:szCs w:val="26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355C71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355C71"/>
                                <w:sz w:val="26"/>
                                <w:szCs w:val="26"/>
                                <w:lang w:eastAsia="zh-CN"/>
                              </w:rPr>
                              <w:t>职业技能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持有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计算机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NIT证、英语四级；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正规书写 x 线透视、摄片、造影检查诊断报告的能力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规范地进行 x 线透视操作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具有初步的 ct 和超声诊断能力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ct 、 mri 、 dsa 、介入放射检查、禁忌和诊断原则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对各种医学影像检查技术的优点与限度进行初步的评价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6"/>
                                <w:szCs w:val="26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355C71"/>
                                <w:sz w:val="26"/>
                                <w:szCs w:val="26"/>
                                <w:lang w:eastAsia="zh-CN"/>
                              </w:rPr>
                              <w:t>自我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355C71"/>
                                <w:sz w:val="26"/>
                                <w:szCs w:val="26"/>
                              </w:rPr>
                              <w:t>评价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本人在校期间学习成绩优异，对临床医学由着浓厚的兴趣，在校期间积极协助导师完成科研和其他课题项目，扎实培养了科学研究与创新能力。我怀着虔诚的心来投身您的团队，继续我的读书生涯。也许我对您的科研活动还不太了解，也许从本科生到研究生的转变还需要一个过程，但我相信我有吃苦耐劳、脚踏实地的实干精神，做您足下一名合格的研究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auto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auto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88" o:spid="_x0000_s1026" o:spt="202" type="#_x0000_t202" style="position:absolute;left:0pt;margin-left:-21.55pt;margin-top:15.35pt;height:724.9pt;width:346.55pt;z-index:251669504;mso-width-relative:page;mso-height-relative:page;" filled="f" stroked="f" coordsize="21600,21600" o:gfxdata="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MaFi3cAAAACwEAAA8AAAAAAAAAAQAgAAAAIgAAAGRycy9k&#10;b3ducmV2LnhtbFBLAQIUABQAAAAIAIdO4kAVCGEvxQEAAGsDAAAOAAAAAAAAAAEAIAAAACsBAABk&#10;cnMvZTJvRG9jLnhtbFBLBQYAAAAABgAGAFkBAABi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355C71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355C71"/>
                          <w:sz w:val="26"/>
                          <w:szCs w:val="26"/>
                          <w:lang w:eastAsia="zh-CN"/>
                        </w:rPr>
                        <w:t>教育背景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2016.09/2020.07  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稻壳儿医科大学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临床医学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考研成绩：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总分：353   英语：82    西综：204     政治：67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6"/>
                          <w:szCs w:val="2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355C71"/>
                          <w:sz w:val="26"/>
                          <w:szCs w:val="26"/>
                        </w:rPr>
                        <w:t>社会实践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auto"/>
                          <w:sz w:val="22"/>
                          <w:szCs w:val="22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017.07.01/2017.08.20         广州市中心医院           见习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400" w:lineRule="exact"/>
                        <w:ind w:leftChars="0" w:right="0" w:righ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shd w:val="clear" w:color="auto" w:fill="auto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2019.06.29/2019.03.28         珠海油田总医院           实习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400" w:lineRule="exact"/>
                        <w:ind w:leftChars="0" w:right="0" w:righ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auto"/>
                          <w:sz w:val="22"/>
                          <w:szCs w:val="22"/>
                          <w:shd w:val="clear" w:color="auto" w:fill="auto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auto"/>
                          <w:sz w:val="22"/>
                          <w:szCs w:val="22"/>
                          <w:shd w:val="clear" w:color="auto" w:fill="auto"/>
                          <w:lang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400" w:lineRule="exact"/>
                        <w:ind w:leftChars="0" w:right="0" w:righ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shd w:val="clear" w:color="auto" w:fill="auto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</w:rPr>
                        <w:t>在医院实习期间，先后轮转了放射科，核医学科，B超室，MR科室，CT科室等。熟悉了解影像技术学的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</w:rPr>
                        <w:t>操作工作流程，熟悉掌握了规范的技术操作比如X线摄影的四肢的拍照、CT机的基本操作、MR头颅鼻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</w:rPr>
                        <w:t>咽的摆位，MR机的基本操作、核医学的PET,SPECT等机器的操作等，熟练掌握了胸片的拍照、四肢的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</w:rPr>
                        <w:t>拍照、乳腺的拍照等等一系列基本操作技能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  <w:lang w:eastAsia="zh-CN"/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  <w:lang w:eastAsia="zh-CN"/>
                        </w:rPr>
                        <w:t>总结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</w:rPr>
                        <w:t>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shd w:val="clear" w:color="auto" w:fill="auto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</w:rPr>
                        <w:t>对医学影像设备操作熟练，认真学习老师教的技能及技巧，较好的运用到实际工作当中，实习工作认真，规范化。有明确的学习目标，勤于请教老师，与科室的老师及其他实习同学相处愉快。能遵守医院的规章制度，准时到岗，不翘班，珍惜每次老师讲课的机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auto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6"/>
                          <w:szCs w:val="26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355C71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355C71"/>
                          <w:sz w:val="26"/>
                          <w:szCs w:val="26"/>
                          <w:lang w:eastAsia="zh-CN"/>
                        </w:rPr>
                        <w:t>职业技能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default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持有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计算机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NIT证、英语四级；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正规书写 x 线透视、摄片、造影检查诊断报告的能力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规范地进行 x 线透视操作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具有初步的 ct 和超声诊断能力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了解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ct 、 mri 、 dsa 、介入放射检查、禁忌和诊断原则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对各种医学影像检查技术的优点与限度进行初步的评价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6"/>
                          <w:szCs w:val="26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355C71"/>
                          <w:sz w:val="26"/>
                          <w:szCs w:val="26"/>
                          <w:lang w:eastAsia="zh-CN"/>
                        </w:rPr>
                        <w:t>自我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355C71"/>
                          <w:sz w:val="26"/>
                          <w:szCs w:val="26"/>
                        </w:rPr>
                        <w:t>评价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auto"/>
                          <w:sz w:val="22"/>
                          <w:szCs w:val="22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本人在校期间学习成绩优异，对临床医学由着浓厚的兴趣，在校期间积极协助导师完成科研和其他课题项目，扎实培养了科学研究与创新能力。我怀着虔诚的心来投身您的团队，继续我的读书生涯。也许我对您的科研活动还不太了解，也许从本科生到研究生的转变还需要一个过程，但我相信我有吃苦耐劳、脚踏实地的实干精神，做您足下一名合格的研究生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color w:val="auto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4398645</wp:posOffset>
                </wp:positionH>
                <wp:positionV relativeFrom="paragraph">
                  <wp:posOffset>-553085</wp:posOffset>
                </wp:positionV>
                <wp:extent cx="2620010" cy="10544810"/>
                <wp:effectExtent l="0" t="0" r="8890" b="889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806" cy="10544810"/>
                          <a:chOff x="13376" y="997"/>
                          <a:chExt cx="4454" cy="16606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13603" y="1005"/>
                            <a:ext cx="4013" cy="197"/>
                          </a:xfrm>
                          <a:prstGeom prst="rect">
                            <a:avLst/>
                          </a:prstGeom>
                          <a:solidFill>
                            <a:srgbClr val="AED7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17494" y="997"/>
                            <a:ext cx="336" cy="722"/>
                            <a:chOff x="13468" y="1004"/>
                            <a:chExt cx="478" cy="722"/>
                          </a:xfrm>
                        </wpg:grpSpPr>
                        <wps:wsp>
                          <wps:cNvPr id="22" name="圆角矩形 6"/>
                          <wps:cNvSpPr/>
                          <wps:spPr>
                            <a:xfrm rot="16200000">
                              <a:off x="13314" y="1159"/>
                              <a:ext cx="555" cy="2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9CC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圆角矩形 7"/>
                          <wps:cNvSpPr/>
                          <wps:spPr>
                            <a:xfrm rot="16200000">
                              <a:off x="13445" y="1225"/>
                              <a:ext cx="523" cy="478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" name="矩形 4"/>
                        <wps:cNvSpPr/>
                        <wps:spPr>
                          <a:xfrm>
                            <a:off x="13724" y="1115"/>
                            <a:ext cx="3774" cy="16488"/>
                          </a:xfrm>
                          <a:prstGeom prst="rect">
                            <a:avLst/>
                          </a:prstGeom>
                          <a:solidFill>
                            <a:srgbClr val="AED7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5" name="组合 55"/>
                        <wpg:cNvGrpSpPr/>
                        <wpg:grpSpPr>
                          <a:xfrm>
                            <a:off x="13376" y="1008"/>
                            <a:ext cx="337" cy="718"/>
                            <a:chOff x="13246" y="1005"/>
                            <a:chExt cx="479" cy="718"/>
                          </a:xfrm>
                        </wpg:grpSpPr>
                        <wps:wsp>
                          <wps:cNvPr id="59" name="圆角矩形 6"/>
                          <wps:cNvSpPr/>
                          <wps:spPr>
                            <a:xfrm rot="16200000">
                              <a:off x="13304" y="1159"/>
                              <a:ext cx="555" cy="24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9CC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圆角矩形 7"/>
                          <wps:cNvSpPr/>
                          <wps:spPr>
                            <a:xfrm rot="16200000">
                              <a:off x="13224" y="1222"/>
                              <a:ext cx="523" cy="479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6.35pt;margin-top:-43.55pt;height:830.3pt;width:206.3pt;z-index:-251645952;mso-width-relative:page;mso-height-relative:page;" coordorigin="13376,997" coordsize="4454,16606" o:gfxdata="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">
                <o:lock v:ext="edit" aspectratio="f"/>
                <v:rect id="_x0000_s1026" o:spid="_x0000_s1026" o:spt="1" style="position:absolute;left:13603;top:1005;height:197;width:4013;v-text-anchor:middle;" fillcolor="#AED7EB" filled="t" stroked="f" coordsize="21600,21600" o:gfxdata="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ea7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group id="_x0000_s1026" o:spid="_x0000_s1026" o:spt="203" style="position:absolute;left:17494;top:997;height:722;width:336;" coordorigin="13468,1004" coordsize="478,72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6" o:spid="_x0000_s1026" o:spt="2" style="position:absolute;left:13314;top:1159;height:245;width:555;rotation:-5898240f;v-text-anchor:middle;" fillcolor="#339CCD" filled="t" stroked="f" coordsize="21600,21600" arcsize="0.5" o:gfxdata="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4YG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oundrect>
                  <v:roundrect id="圆角矩形 7" o:spid="_x0000_s1026" o:spt="2" style="position:absolute;left:13445;top:1225;height:478;width:523;rotation:-5898240f;v-text-anchor:middle;" fillcolor="#FFFFFF [3212]" filled="t" stroked="f" coordsize="21600,21600" arcsize="0" o:gfxdata="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B0V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roundrect>
                </v:group>
                <v:rect id="_x0000_s1026" o:spid="_x0000_s1026" o:spt="1" style="position:absolute;left:13724;top:1115;height:16488;width:3774;v-text-anchor:middle;" fillcolor="#AED7EB" filled="t" stroked="f" coordsize="21600,21600" o:gfxdata="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Y1c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group id="_x0000_s1026" o:spid="_x0000_s1026" o:spt="203" style="position:absolute;left:13376;top:1008;height:718;width:337;" coordorigin="13246,1005" coordsize="479,718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6" o:spid="_x0000_s1026" o:spt="2" style="position:absolute;left:13304;top:1159;height:246;width:555;rotation:-5898240f;v-text-anchor:middle;" fillcolor="#339CCD" filled="t" stroked="f" coordsize="21600,21600" arcsize="0.5" o:gfxdata="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Q2Cm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2pt"/>
                    <v:imagedata o:title=""/>
                    <o:lock v:ext="edit" aspectratio="f"/>
                  </v:roundrect>
                  <v:roundrect id="圆角矩形 7" o:spid="_x0000_s1026" o:spt="2" style="position:absolute;left:13224;top:1222;height:479;width:523;rotation:-5898240f;v-text-anchor:middle;" fillcolor="#FFFFFF [3212]" filled="t" stroked="f" coordsize="21600,21600" arcsize="0" o:gfxdata="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XMsN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2pt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-1013460</wp:posOffset>
                </wp:positionV>
                <wp:extent cx="7778115" cy="591820"/>
                <wp:effectExtent l="0" t="0" r="1333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5300" y="728980"/>
                          <a:ext cx="7778115" cy="591820"/>
                        </a:xfrm>
                        <a:prstGeom prst="rect">
                          <a:avLst/>
                        </a:prstGeom>
                        <a:solidFill>
                          <a:srgbClr val="355C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8pt;margin-top:-79.8pt;height:46.6pt;width:612.45pt;z-index:-251642880;v-text-anchor:middle;mso-width-relative:page;mso-height-relative:page;" fillcolor="#355C71" filled="t" stroked="f" coordsize="21600,21600" o:gfxdata="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SeMsdwAAAANAQAADwAAAAAAAAABACAAAAAiAAAAZHJzL2Rvd25y&#10;ZXYueG1sUEsBAhQAFAAAAAgAh07iQJCeV+5sAgAAvwQAAA4AAAAAAAAAAQAgAAAAKwEAAGRycy9l&#10;Mm9Eb2MueG1sUEsFBgAAAAAGAAYAWQEAAAk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78105</wp:posOffset>
                </wp:positionV>
                <wp:extent cx="3456940" cy="7127875"/>
                <wp:effectExtent l="0" t="4445" r="1016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6942" cy="7127875"/>
                          <a:chOff x="2788" y="3924"/>
                          <a:chExt cx="5834" cy="11225"/>
                        </a:xfrm>
                      </wpg:grpSpPr>
                      <wps:wsp>
                        <wps:cNvPr id="189" name="直接连接符 58"/>
                        <wps:cNvCnPr/>
                        <wps:spPr>
                          <a:xfrm>
                            <a:off x="2805" y="3924"/>
                            <a:ext cx="580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355C7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接连接符 58"/>
                        <wps:cNvCnPr/>
                        <wps:spPr>
                          <a:xfrm>
                            <a:off x="2817" y="12350"/>
                            <a:ext cx="580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355C7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58"/>
                        <wps:cNvCnPr/>
                        <wps:spPr>
                          <a:xfrm>
                            <a:off x="2805" y="15149"/>
                            <a:ext cx="580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355C7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直接连接符 58"/>
                        <wps:cNvCnPr/>
                        <wps:spPr>
                          <a:xfrm>
                            <a:off x="2788" y="5529"/>
                            <a:ext cx="580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355C7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3pt;margin-top:6.15pt;height:561.25pt;width:272.2pt;z-index:251665408;mso-width-relative:page;mso-height-relative:page;" coordorigin="2788,3924" coordsize="5834,11225" o:gfxdata="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y4cU5NkAAAAKAQAADwAAAAAAAAABACAAAAAiAAAAZHJzL2Rvd25yZXYueG1sUEsBAhQA&#10;FAAAAAgAh07iQKtqbqGcAgAAGQoAAA4AAAAAAAAAAQAgAAAAKAEAAGRycy9lMm9Eb2MueG1sUEsF&#10;BgAAAAAGAAYAWQEAADYGAAAAAA==&#10;">
                <o:lock v:ext="edit" aspectratio="f"/>
                <v:line id="直接连接符 58" o:spid="_x0000_s1026" o:spt="20" style="position:absolute;left:2805;top:3924;height:0;width:5805;" filled="f" stroked="t" coordsize="21600,21600" o:gfxdata="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bTm+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355C71 [3204]" joinstyle="round"/>
                  <v:imagedata o:title=""/>
                  <o:lock v:ext="edit" aspectratio="f"/>
                </v:line>
                <v:line id="直接连接符 58" o:spid="_x0000_s1026" o:spt="20" style="position:absolute;left:2817;top:12350;height:0;width:5805;" filled="f" stroked="t" coordsize="21600,21600" o:gfxdata="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2OBv6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25pt" color="#355C71 [3204]" joinstyle="round"/>
                  <v:imagedata o:title=""/>
                  <o:lock v:ext="edit" aspectratio="f"/>
                </v:line>
                <v:line id="直接连接符 58" o:spid="_x0000_s1026" o:spt="20" style="position:absolute;left:2805;top:15149;height:0;width:5805;" filled="f" stroked="t" coordsize="21600,21600" o:gfxdata="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Cqc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25pt" color="#355C71 [3204]" joinstyle="round"/>
                  <v:imagedata o:title=""/>
                  <o:lock v:ext="edit" aspectratio="f"/>
                </v:line>
                <v:line id="直接连接符 58" o:spid="_x0000_s1026" o:spt="20" style="position:absolute;left:2788;top:5529;height:0;width:5805;" filled="f" stroked="t" coordsize="21600,21600" o:gfxdata="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wqNl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355C71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180975</wp:posOffset>
                </wp:positionV>
                <wp:extent cx="1422400" cy="66294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355C71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355C71"/>
                                <w:sz w:val="60"/>
                                <w:szCs w:val="60"/>
                                <w:lang w:eastAsia="zh-CN"/>
                              </w:rPr>
                              <w:t>姓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355C71"/>
                                <w:sz w:val="60"/>
                                <w:szCs w:val="6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355C71"/>
                                <w:sz w:val="60"/>
                                <w:szCs w:val="60"/>
                                <w:lang w:eastAsia="zh-CN"/>
                              </w:rPr>
                              <w:t>名</w:t>
                            </w:r>
                          </w:p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355C71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 w:val="0"/>
                                <w:color w:val="355C71"/>
                                <w:sz w:val="60"/>
                                <w:szCs w:val="60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5.45pt;margin-top:14.25pt;height:52.2pt;width:112pt;z-index:251672576;mso-width-relative:page;mso-height-relative:page;" filled="f" stroked="f" coordsize="21600,21600" o:gfxdata="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+PvrD2AAAAAoBAAAPAAAAAAAAAAEAIAAA&#10;ACIAAABkcnMvZG93bnJldi54bWxQSwECFAAUAAAACACHTuJAYkabNtMBAACgAwAADgAAAAAAAAAB&#10;ACAAAAAnAQAAZHJzL2Uyb0RvYy54bWxQSwUGAAAAAAYABgBZAQAAb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355C71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355C71"/>
                          <w:sz w:val="60"/>
                          <w:szCs w:val="60"/>
                          <w:lang w:eastAsia="zh-CN"/>
                        </w:rPr>
                        <w:t>姓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355C71"/>
                          <w:sz w:val="60"/>
                          <w:szCs w:val="6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355C71"/>
                          <w:sz w:val="60"/>
                          <w:szCs w:val="60"/>
                          <w:lang w:eastAsia="zh-CN"/>
                        </w:rPr>
                        <w:t>名</w:t>
                      </w:r>
                    </w:p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355C71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 w:val="0"/>
                          <w:color w:val="355C71"/>
                          <w:sz w:val="60"/>
                          <w:szCs w:val="60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113030</wp:posOffset>
                </wp:positionV>
                <wp:extent cx="2202815" cy="32639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1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汉仪君黑-45简" w:hAnsi="汉仪君黑-45简" w:eastAsia="汉仪君黑-45简" w:cs="汉仪君黑-45简"/>
                                <w:b w:val="0"/>
                                <w:bCs/>
                                <w:color w:val="355C71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355C71"/>
                                <w:sz w:val="26"/>
                                <w:szCs w:val="26"/>
                                <w:lang w:val="en-US" w:eastAsia="zh-CN"/>
                              </w:rPr>
                              <w:t>意向专业：临床医学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95pt;margin-top:8.9pt;height:25.7pt;width:173.45pt;z-index:251671552;mso-width-relative:page;mso-height-relative:page;" filled="f" stroked="f" coordsize="21600,21600" o:gfxdata="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28uBXYAAAACgEAAA8AAAAAAAAAAQAg&#10;AAAAIgAAAGRycy9kb3ducmV2LnhtbFBLAQIUABQAAAAIAIdO4kA0TLo91QEAAKADAAAOAAAAAAAA&#10;AAEAIAAAACcBAABkcnMvZTJvRG9jLnhtbFBLBQYAAAAABgAGAFkBAABu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hint="default" w:ascii="汉仪君黑-45简" w:hAnsi="汉仪君黑-45简" w:eastAsia="汉仪君黑-45简" w:cs="汉仪君黑-45简"/>
                          <w:b w:val="0"/>
                          <w:bCs/>
                          <w:color w:val="355C71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355C71"/>
                          <w:sz w:val="26"/>
                          <w:szCs w:val="26"/>
                          <w:lang w:val="en-US" w:eastAsia="zh-CN"/>
                        </w:rPr>
                        <w:t>意向专业：临床医学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155575</wp:posOffset>
                </wp:positionV>
                <wp:extent cx="2291080" cy="546735"/>
                <wp:effectExtent l="0" t="0" r="13970" b="5715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080" cy="546735"/>
                          <a:chOff x="11173" y="5396"/>
                          <a:chExt cx="3608" cy="861"/>
                        </a:xfrm>
                      </wpg:grpSpPr>
                      <wps:wsp>
                        <wps:cNvPr id="123" name="矩形 123"/>
                        <wps:cNvSpPr/>
                        <wps:spPr>
                          <a:xfrm>
                            <a:off x="11173" y="5661"/>
                            <a:ext cx="277" cy="402"/>
                          </a:xfrm>
                          <a:prstGeom prst="rect">
                            <a:avLst/>
                          </a:pr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19" name="组合 55"/>
                        <wpg:cNvGrpSpPr/>
                        <wpg:grpSpPr>
                          <a:xfrm rot="16200000">
                            <a:off x="11394" y="5727"/>
                            <a:ext cx="312" cy="748"/>
                            <a:chOff x="13239" y="1002"/>
                            <a:chExt cx="479" cy="748"/>
                          </a:xfrm>
                        </wpg:grpSpPr>
                        <wps:wsp>
                          <wps:cNvPr id="120" name="圆角矩形 6"/>
                          <wps:cNvSpPr/>
                          <wps:spPr>
                            <a:xfrm rot="16200000">
                              <a:off x="13304" y="1156"/>
                              <a:ext cx="555" cy="24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1A2E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1" name="圆角矩形 7"/>
                          <wps:cNvSpPr/>
                          <wps:spPr>
                            <a:xfrm rot="16200000">
                              <a:off x="13217" y="1249"/>
                              <a:ext cx="523" cy="479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AED7E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2" name="圆角矩形 122"/>
                        <wps:cNvSpPr/>
                        <wps:spPr>
                          <a:xfrm>
                            <a:off x="11176" y="5396"/>
                            <a:ext cx="3605" cy="5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2pt;margin-top:12.25pt;height:43.05pt;width:180.4pt;z-index:-251648000;mso-width-relative:page;mso-height-relative:page;" coordorigin="11173,5396" coordsize="3608,861" o:gfxdata="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bxEB&#10;ANoAAAALAQAADwAAAAAAAAABACAAAAAiAAAAZHJzL2Rvd25yZXYueG1sUEsBAhQAFAAAAAgAh07i&#10;QMK9OvghBAAAhhAAAA4AAAAAAAAAAQAgAAAAKQEAAGRycy9lMm9Eb2MueG1sUEsFBgAAAAAGAAYA&#10;WQEAALwHAAAAAA==&#10;">
                <o:lock v:ext="edit" aspectratio="f"/>
                <v:rect id="_x0000_s1026" o:spid="_x0000_s1026" o:spt="1" style="position:absolute;left:11173;top:5661;height:402;width:277;v-text-anchor:middle;" fillcolor="#355C71" filled="t" stroked="f" coordsize="21600,21600" o:gfxdata="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e22zbgAAADcAAAA&#10;DwAAAAAAAAABACAAAAAiAAAAZHJzL2Rvd25yZXYueG1sUEsBAhQAFAAAAAgAh07iQDMvBZ47AAAA&#10;OQAAABAAAAAAAAAAAQAgAAAABwEAAGRycy9zaGFwZXhtbC54bWxQSwUGAAAAAAYABgBbAQAAsQMA&#10;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组合 55" o:spid="_x0000_s1026" o:spt="203" style="position:absolute;left:11394;top:5727;height:748;width:312;rotation:-5898240f;" coordorigin="13239,1002" coordsize="479,748" o:gfxdata="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f4iP2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6" o:spid="_x0000_s1026" o:spt="2" style="position:absolute;left:13304;top:1156;height:246;width:555;rotation:-5898240f;v-text-anchor:middle;" fillcolor="#1A2E39" filled="t" stroked="f" coordsize="21600,21600" arcsize="0.5" o:gfxdata="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tr5A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oundrect>
                  <v:roundrect id="圆角矩形 7" o:spid="_x0000_s1026" o:spt="2" style="position:absolute;left:13217;top:1249;height:479;width:523;rotation:-5898240f;v-text-anchor:middle;" fillcolor="#AED7EB" filled="t" stroked="f" coordsize="21600,21600" arcsize="0" o:gfxdata="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XFrO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oundrect>
                </v:group>
                <v:roundrect id="_x0000_s1026" o:spid="_x0000_s1026" o:spt="2" style="position:absolute;left:11176;top:5396;height:552;width:3605;v-text-anchor:middle;" fillcolor="#355C71" filled="t" stroked="f" coordsize="21600,21600" arcsize="0.5" o:gfxdata="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vJtC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49530</wp:posOffset>
                </wp:positionV>
                <wp:extent cx="2291080" cy="546735"/>
                <wp:effectExtent l="0" t="0" r="13970" b="5715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080" cy="546735"/>
                          <a:chOff x="11173" y="5396"/>
                          <a:chExt cx="3608" cy="861"/>
                        </a:xfrm>
                      </wpg:grpSpPr>
                      <wps:wsp>
                        <wps:cNvPr id="195" name="矩形 123"/>
                        <wps:cNvSpPr/>
                        <wps:spPr>
                          <a:xfrm>
                            <a:off x="11173" y="5661"/>
                            <a:ext cx="277" cy="402"/>
                          </a:xfrm>
                          <a:prstGeom prst="rect">
                            <a:avLst/>
                          </a:pr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96" name="组合 55"/>
                        <wpg:cNvGrpSpPr/>
                        <wpg:grpSpPr>
                          <a:xfrm rot="16200000">
                            <a:off x="11394" y="5727"/>
                            <a:ext cx="312" cy="748"/>
                            <a:chOff x="13239" y="1002"/>
                            <a:chExt cx="479" cy="748"/>
                          </a:xfrm>
                        </wpg:grpSpPr>
                        <wps:wsp>
                          <wps:cNvPr id="197" name="圆角矩形 6"/>
                          <wps:cNvSpPr/>
                          <wps:spPr>
                            <a:xfrm rot="16200000">
                              <a:off x="13304" y="1156"/>
                              <a:ext cx="555" cy="24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1A2E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8" name="圆角矩形 7"/>
                          <wps:cNvSpPr/>
                          <wps:spPr>
                            <a:xfrm rot="16200000">
                              <a:off x="13217" y="1249"/>
                              <a:ext cx="523" cy="479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AED7E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9" name="圆角矩形 122"/>
                        <wps:cNvSpPr/>
                        <wps:spPr>
                          <a:xfrm>
                            <a:off x="11176" y="5396"/>
                            <a:ext cx="3605" cy="5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2pt;margin-top:3.9pt;height:43.05pt;width:180.4pt;z-index:-251656192;mso-width-relative:page;mso-height-relative:page;" coordorigin="11173,5396" coordsize="3608,861" o:gfxdata="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">
                <o:lock v:ext="edit" aspectratio="f"/>
                <v:rect id="矩形 123" o:spid="_x0000_s1026" o:spt="1" style="position:absolute;left:11173;top:5661;height:402;width:277;v-text-anchor:middle;" fillcolor="#355C71" filled="t" stroked="f" coordsize="21600,21600" o:gfxdata="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r3QsW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组合 55" o:spid="_x0000_s1026" o:spt="203" style="position:absolute;left:11394;top:5727;height:748;width:312;rotation:-5898240f;" coordorigin="13239,1002" coordsize="479,748" o:gfxdata="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7Qf1b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6" o:spid="_x0000_s1026" o:spt="2" style="position:absolute;left:13304;top:1156;height:246;width:555;rotation:-5898240f;v-text-anchor:middle;" fillcolor="#1A2E39" filled="t" stroked="f" coordsize="21600,21600" arcsize="0.5" o:gfxdata="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Dv0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oundrect>
                  <v:roundrect id="圆角矩形 7" o:spid="_x0000_s1026" o:spt="2" style="position:absolute;left:13217;top:1249;height:479;width:523;rotation:-5898240f;v-text-anchor:middle;" fillcolor="#AED7EB" filled="t" stroked="f" coordsize="21600,21600" arcsize="0" o:gfxdata="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Sdsm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roundrect>
                </v:group>
                <v:roundrect id="圆角矩形 122" o:spid="_x0000_s1026" o:spt="2" style="position:absolute;left:11176;top:5396;height:552;width:3605;v-text-anchor:middle;" fillcolor="#355C71" filled="t" stroked="f" coordsize="21600,21600" arcsize="0.5" o:gfxdata="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dH1G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4460875</wp:posOffset>
                </wp:positionH>
                <wp:positionV relativeFrom="paragraph">
                  <wp:posOffset>264160</wp:posOffset>
                </wp:positionV>
                <wp:extent cx="2291080" cy="546735"/>
                <wp:effectExtent l="0" t="0" r="13970" b="5715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080" cy="546735"/>
                          <a:chOff x="11173" y="5396"/>
                          <a:chExt cx="3608" cy="861"/>
                        </a:xfrm>
                      </wpg:grpSpPr>
                      <wps:wsp>
                        <wps:cNvPr id="201" name="矩形 123"/>
                        <wps:cNvSpPr/>
                        <wps:spPr>
                          <a:xfrm>
                            <a:off x="11173" y="5661"/>
                            <a:ext cx="277" cy="402"/>
                          </a:xfrm>
                          <a:prstGeom prst="rect">
                            <a:avLst/>
                          </a:pr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02" name="组合 55"/>
                        <wpg:cNvGrpSpPr/>
                        <wpg:grpSpPr>
                          <a:xfrm rot="16200000">
                            <a:off x="11394" y="5727"/>
                            <a:ext cx="312" cy="748"/>
                            <a:chOff x="13239" y="1002"/>
                            <a:chExt cx="479" cy="748"/>
                          </a:xfrm>
                        </wpg:grpSpPr>
                        <wps:wsp>
                          <wps:cNvPr id="203" name="圆角矩形 6"/>
                          <wps:cNvSpPr/>
                          <wps:spPr>
                            <a:xfrm rot="16200000">
                              <a:off x="13304" y="1156"/>
                              <a:ext cx="555" cy="24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1A2E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4" name="圆角矩形 7"/>
                          <wps:cNvSpPr/>
                          <wps:spPr>
                            <a:xfrm rot="16200000">
                              <a:off x="13217" y="1249"/>
                              <a:ext cx="523" cy="479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AED7E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5" name="圆角矩形 122"/>
                        <wps:cNvSpPr/>
                        <wps:spPr>
                          <a:xfrm>
                            <a:off x="11176" y="5396"/>
                            <a:ext cx="3605" cy="5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25pt;margin-top:20.8pt;height:43.05pt;width:180.4pt;z-index:-251652096;mso-width-relative:page;mso-height-relative:page;" coordorigin="11173,5396" coordsize="3608,861" o:gfxdata="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">
                <o:lock v:ext="edit" aspectratio="f"/>
                <v:rect id="矩形 123" o:spid="_x0000_s1026" o:spt="1" style="position:absolute;left:11173;top:5661;height:402;width:277;v-text-anchor:middle;" fillcolor="#355C71" filled="t" stroked="f" coordsize="21600,21600" o:gfxdata="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47A9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组合 55" o:spid="_x0000_s1026" o:spt="203" style="position:absolute;left:11394;top:5727;height:748;width:312;rotation:-5898240f;" coordorigin="13239,1002" coordsize="479,748" o:gfxdata="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B6DtLcAAAADcAAAADwAAAAAAAAABACAAAAAiAAAAZHJzL2Rvd25yZXYu&#10;eG1sUEsBAhQAFAAAAAgAh07iQDMvBZ47AAAAOQAAABUAAAAAAAAAAQAgAAAADwEAAGRycy9ncm91&#10;cHNoYXBleG1sLnhtbFBLBQYAAAAABgAGAGABAADMAwAAAAA=&#10;">
                  <o:lock v:ext="edit" aspectratio="f"/>
                  <v:roundrect id="圆角矩形 6" o:spid="_x0000_s1026" o:spt="2" style="position:absolute;left:13304;top:1156;height:246;width:555;rotation:-5898240f;v-text-anchor:middle;" fillcolor="#1A2E39" filled="t" stroked="f" coordsize="21600,21600" arcsize="0.5" o:gfxdata="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9B0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oundrect>
                  <v:roundrect id="圆角矩形 7" o:spid="_x0000_s1026" o:spt="2" style="position:absolute;left:13217;top:1249;height:479;width:523;rotation:-5898240f;v-text-anchor:middle;" fillcolor="#AED7EB" filled="t" stroked="f" coordsize="21600,21600" arcsize="0" o:gfxdata="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wiDe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roundrect>
                </v:group>
                <v:roundrect id="圆角矩形 122" o:spid="_x0000_s1026" o:spt="2" style="position:absolute;left:11176;top:5396;height:552;width:3605;v-text-anchor:middle;" fillcolor="#355C71" filled="t" stroked="f" coordsize="21600,21600" arcsize="0.5" o:gfxdata="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Wg7i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92710</wp:posOffset>
                </wp:positionV>
                <wp:extent cx="1991360" cy="1573530"/>
                <wp:effectExtent l="0" t="0" r="6350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1360" cy="1573530"/>
                          <a:chOff x="11173" y="10811"/>
                          <a:chExt cx="3136" cy="2478"/>
                        </a:xfrm>
                      </wpg:grpSpPr>
                      <wps:wsp>
                        <wps:cNvPr id="81" name="文本框 81"/>
                        <wps:cNvSpPr txBox="1"/>
                        <wps:spPr>
                          <a:xfrm>
                            <a:off x="11173" y="10811"/>
                            <a:ext cx="1486" cy="2479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2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163" w:beforeLines="50" w:line="560" w:lineRule="exact"/>
                                <w:jc w:val="lef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  <w:lang w:eastAsia="zh-CN"/>
                                </w:rPr>
                                <w:t>创新能力</w:t>
                              </w: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2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jc w:val="lef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  <w:lang w:eastAsia="zh-CN"/>
                                </w:rPr>
                                <w:t>管理能力</w:t>
                              </w: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2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jc w:val="lef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  <w:lang w:eastAsia="zh-CN"/>
                                </w:rPr>
                                <w:t>团队沟通</w:t>
                              </w: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2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jc w:val="lef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  <w:lang w:eastAsia="zh-CN"/>
                                </w:rPr>
                                <w:t>文笔文案</w:t>
                              </w: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2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jc w:val="lef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2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163" w:afterLines="50" w:line="560" w:lineRule="exact"/>
                                <w:jc w:val="lef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83" name="组合 83"/>
                        <wpg:cNvGrpSpPr/>
                        <wpg:grpSpPr>
                          <a:xfrm>
                            <a:off x="12303" y="11391"/>
                            <a:ext cx="2007" cy="1714"/>
                            <a:chOff x="7798" y="11319"/>
                            <a:chExt cx="2112" cy="1714"/>
                          </a:xfrm>
                        </wpg:grpSpPr>
                        <wpg:grpSp>
                          <wpg:cNvPr id="103" name="组合 103"/>
                          <wpg:cNvGrpSpPr/>
                          <wpg:grpSpPr>
                            <a:xfrm rot="0">
                              <a:off x="7798" y="11319"/>
                              <a:ext cx="2112" cy="5"/>
                              <a:chOff x="9427" y="10398"/>
                              <a:chExt cx="2261" cy="5"/>
                            </a:xfrm>
                          </wpg:grpSpPr>
                          <wps:wsp>
                            <wps:cNvPr id="101" name="直接连接符 101"/>
                            <wps:cNvCnPr/>
                            <wps:spPr>
                              <a:xfrm>
                                <a:off x="9482" y="10403"/>
                                <a:ext cx="2206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直接连接符 102"/>
                            <wps:cNvCnPr/>
                            <wps:spPr>
                              <a:xfrm>
                                <a:off x="9427" y="10398"/>
                                <a:ext cx="1683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rgbClr val="355C7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8" name="组合 108"/>
                          <wpg:cNvGrpSpPr/>
                          <wpg:grpSpPr>
                            <a:xfrm rot="0">
                              <a:off x="7798" y="11897"/>
                              <a:ext cx="2112" cy="2"/>
                              <a:chOff x="9427" y="10403"/>
                              <a:chExt cx="2261" cy="2"/>
                            </a:xfrm>
                          </wpg:grpSpPr>
                          <wps:wsp>
                            <wps:cNvPr id="109" name="直接连接符 101"/>
                            <wps:cNvCnPr/>
                            <wps:spPr>
                              <a:xfrm>
                                <a:off x="9482" y="10403"/>
                                <a:ext cx="2206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直接连接符 102"/>
                            <wps:cNvCnPr/>
                            <wps:spPr>
                              <a:xfrm>
                                <a:off x="9427" y="10405"/>
                                <a:ext cx="1793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rgbClr val="355C7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1" name="组合 111"/>
                          <wpg:cNvGrpSpPr/>
                          <wpg:grpSpPr>
                            <a:xfrm rot="0">
                              <a:off x="7798" y="12441"/>
                              <a:ext cx="2112" cy="3"/>
                              <a:chOff x="9427" y="10388"/>
                              <a:chExt cx="2261" cy="3"/>
                            </a:xfrm>
                          </wpg:grpSpPr>
                          <wps:wsp>
                            <wps:cNvPr id="70" name="直接连接符 101"/>
                            <wps:cNvCnPr/>
                            <wps:spPr>
                              <a:xfrm>
                                <a:off x="9482" y="10388"/>
                                <a:ext cx="2206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直接连接符 102"/>
                            <wps:cNvCnPr/>
                            <wps:spPr>
                              <a:xfrm>
                                <a:off x="9427" y="10391"/>
                                <a:ext cx="1864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rgbClr val="355C7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6" name="组合 115"/>
                          <wpg:cNvGrpSpPr/>
                          <wpg:grpSpPr>
                            <a:xfrm rot="0">
                              <a:off x="7798" y="13032"/>
                              <a:ext cx="2112" cy="1"/>
                              <a:chOff x="9427" y="10370"/>
                              <a:chExt cx="2261" cy="1"/>
                            </a:xfrm>
                          </wpg:grpSpPr>
                          <wps:wsp>
                            <wps:cNvPr id="71" name="直接连接符 101"/>
                            <wps:cNvCnPr/>
                            <wps:spPr>
                              <a:xfrm>
                                <a:off x="9482" y="10370"/>
                                <a:ext cx="2206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直接连接符 102"/>
                            <wps:cNvCnPr/>
                            <wps:spPr>
                              <a:xfrm>
                                <a:off x="9427" y="10371"/>
                                <a:ext cx="1821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rgbClr val="355C7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1.8pt;margin-top:7.3pt;height:123.9pt;width:156.8pt;z-index:251666432;mso-width-relative:page;mso-height-relative:page;" coordorigin="11173,10811" coordsize="3136,2478" o:gfxdata="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">
                <o:lock v:ext="edit" aspectratio="f"/>
                <v:shape id="_x0000_s1026" o:spid="_x0000_s1026" o:spt="202" type="#_x0000_t202" style="position:absolute;left:11173;top:10811;height:2479;width:1486;" filled="f" stroked="f" coordsize="21600,21600" o:gfxdata="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HKom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2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163" w:beforeLines="50" w:line="560" w:lineRule="exact"/>
                          <w:jc w:val="left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  <w:lang w:eastAsia="zh-CN"/>
                          </w:rPr>
                          <w:t>创新能力</w:t>
                        </w: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2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jc w:val="left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  <w:lang w:eastAsia="zh-CN"/>
                          </w:rPr>
                          <w:t>管理能力</w:t>
                        </w: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2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jc w:val="left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  <w:lang w:eastAsia="zh-CN"/>
                          </w:rPr>
                          <w:t>团队沟通</w:t>
                        </w: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2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jc w:val="left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  <w:lang w:eastAsia="zh-CN"/>
                          </w:rPr>
                          <w:t>文笔文案</w:t>
                        </w: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2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jc w:val="left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2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163" w:afterLines="50" w:line="560" w:lineRule="exact"/>
                          <w:jc w:val="left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/>
                            <w:color w:val="auto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2303;top:11391;height:1714;width:2007;" coordorigin="7798,11319" coordsize="2112,1714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7798;top:11319;height:5;width:2112;" coordorigin="9427,10398" coordsize="2261,5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9482;top:10403;height:0;width:2206;" filled="f" stroked="t" coordsize="21600,21600" o:gfxdata="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PDm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5pt" color="#FFFFFF [3212]" joinstyle="round"/>
                      <v:imagedata o:title=""/>
                      <o:lock v:ext="edit" aspectratio="f"/>
                    </v:line>
                    <v:line id="直接连接符 102" o:spid="_x0000_s1026" o:spt="20" style="position:absolute;left:9427;top:10398;height:0;width:1683;" filled="f" stroked="t" coordsize="21600,21600" o:gfxdata="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bIhY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5pt" color="#355C71 [3204]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7798;top:11897;height:2;width:2112;" coordorigin="9427,10403" coordsize="2261,2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接连接符 101" o:spid="_x0000_s1026" o:spt="20" style="position:absolute;left:9482;top:10403;height:0;width:2206;" filled="f" stroked="t" coordsize="21600,21600" o:gfxdata="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OQJt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5pt" color="#FFFFFF [3212]" joinstyle="round"/>
                      <v:imagedata o:title=""/>
                      <o:lock v:ext="edit" aspectratio="f"/>
                    </v:line>
                    <v:line id="直接连接符 102" o:spid="_x0000_s1026" o:spt="20" style="position:absolute;left:9427;top:10405;height:0;width:1793;" filled="f" stroked="t" coordsize="21600,21600" o:gfxdata="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dKW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5pt" color="#355C71 [3204]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7798;top:12441;height:3;width:2112;" coordorigin="9427,10388" coordsize="2261,3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直接连接符 101" o:spid="_x0000_s1026" o:spt="20" style="position:absolute;left:9482;top:10388;height:0;width:2206;" filled="f" stroked="t" coordsize="21600,21600" o:gfxdata="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3MZN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5pt" color="#FFFFFF [3212]" joinstyle="round"/>
                      <v:imagedata o:title=""/>
                      <o:lock v:ext="edit" aspectratio="f"/>
                    </v:line>
                    <v:line id="直接连接符 102" o:spid="_x0000_s1026" o:spt="20" style="position:absolute;left:9427;top:10391;height:0;width:1864;" filled="f" stroked="t" coordsize="21600,21600" o:gfxdata="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axMW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5pt" color="#355C71 [3204]" joinstyle="round"/>
                      <v:imagedata o:title=""/>
                      <o:lock v:ext="edit" aspectratio="f"/>
                    </v:line>
                  </v:group>
                  <v:group id="组合 115" o:spid="_x0000_s1026" o:spt="203" style="position:absolute;left:7798;top:13032;height:1;width:2112;" coordorigin="9427,10370" coordsize="2261,1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接连接符 101" o:spid="_x0000_s1026" o:spt="20" style="position:absolute;left:9482;top:10370;height:0;width:2206;" filled="f" stroked="t" coordsize="21600,21600" o:gfxdata="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+8r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5pt" color="#FFFFFF [3212]" joinstyle="round"/>
                      <v:imagedata o:title=""/>
                      <o:lock v:ext="edit" aspectratio="f"/>
                    </v:line>
                    <v:line id="直接连接符 102" o:spid="_x0000_s1026" o:spt="20" style="position:absolute;left:9427;top:10371;height:0;width:1821;" filled="f" stroked="t" coordsize="21600,21600" o:gfxdata="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Kor3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5pt" color="#355C71 [3204]" joinstyle="round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4460875</wp:posOffset>
                </wp:positionH>
                <wp:positionV relativeFrom="paragraph">
                  <wp:posOffset>167640</wp:posOffset>
                </wp:positionV>
                <wp:extent cx="2291080" cy="546735"/>
                <wp:effectExtent l="0" t="0" r="13970" b="5715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080" cy="546735"/>
                          <a:chOff x="11173" y="5396"/>
                          <a:chExt cx="3608" cy="861"/>
                        </a:xfrm>
                      </wpg:grpSpPr>
                      <wps:wsp>
                        <wps:cNvPr id="207" name="矩形 123"/>
                        <wps:cNvSpPr/>
                        <wps:spPr>
                          <a:xfrm>
                            <a:off x="11173" y="5661"/>
                            <a:ext cx="277" cy="402"/>
                          </a:xfrm>
                          <a:prstGeom prst="rect">
                            <a:avLst/>
                          </a:pr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08" name="组合 55"/>
                        <wpg:cNvGrpSpPr/>
                        <wpg:grpSpPr>
                          <a:xfrm rot="16200000">
                            <a:off x="11394" y="5727"/>
                            <a:ext cx="312" cy="748"/>
                            <a:chOff x="13239" y="1002"/>
                            <a:chExt cx="479" cy="748"/>
                          </a:xfrm>
                        </wpg:grpSpPr>
                        <wps:wsp>
                          <wps:cNvPr id="209" name="圆角矩形 6"/>
                          <wps:cNvSpPr/>
                          <wps:spPr>
                            <a:xfrm rot="16200000">
                              <a:off x="13304" y="1156"/>
                              <a:ext cx="555" cy="24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1A2E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0" name="圆角矩形 7"/>
                          <wps:cNvSpPr/>
                          <wps:spPr>
                            <a:xfrm rot="16200000">
                              <a:off x="13217" y="1249"/>
                              <a:ext cx="523" cy="479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AED7E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1" name="圆角矩形 122"/>
                        <wps:cNvSpPr/>
                        <wps:spPr>
                          <a:xfrm>
                            <a:off x="11176" y="5396"/>
                            <a:ext cx="3605" cy="5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25pt;margin-top:13.2pt;height:43.05pt;width:180.4pt;z-index:-251641856;mso-width-relative:page;mso-height-relative:page;" coordorigin="11173,5396" coordsize="3608,861" o:gfxdata="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HRtfwfaAAAACwEAAA8AAAAAAAAAAQAgAAAAIgAAAGRycy9kb3ducmV2LnhtbFBLAQIUABQA&#10;AAAIAIdO4kCDrwBvKAQAAIYQAAAOAAAAAAAAAAEAIAAAACkBAABkcnMvZTJvRG9jLnhtbFBLBQYA&#10;AAAABgAGAFkBAADDBwAAAAA=&#10;">
                <o:lock v:ext="edit" aspectratio="f"/>
                <v:rect id="矩形 123" o:spid="_x0000_s1026" o:spt="1" style="position:absolute;left:11173;top:5661;height:402;width:277;v-text-anchor:middle;" fillcolor="#355C71" filled="t" stroked="f" coordsize="21600,21600" o:gfxdata="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Ro3S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组合 55" o:spid="_x0000_s1026" o:spt="203" style="position:absolute;left:11394;top:5727;height:748;width:312;rotation:-5898240f;" coordorigin="13239,1002" coordsize="479,748" o:gfxdata="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mSNrHvAAAANwAAAAPAAAAAAAAAAEAIAAAACIAAABkcnMvZG93bnJldi54bWxQ&#10;SwECFAAUAAAACACHTuJAMy8FnjsAAAA5AAAAFQAAAAAAAAABACAAAAALAQAAZHJzL2dyb3Vwc2hh&#10;cGV4bWwueG1sUEsFBgAAAAAGAAYAYAEAAMgDAAAAAA==&#10;">
                  <o:lock v:ext="edit" aspectratio="f"/>
                  <v:roundrect id="圆角矩形 6" o:spid="_x0000_s1026" o:spt="2" style="position:absolute;left:13304;top:1156;height:246;width:555;rotation:-5898240f;v-text-anchor:middle;" fillcolor="#1A2E39" filled="t" stroked="f" coordsize="21600,21600" arcsize="0.5" o:gfxdata="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CrB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oundrect>
                  <v:roundrect id="圆角矩形 7" o:spid="_x0000_s1026" o:spt="2" style="position:absolute;left:13217;top:1249;height:479;width:523;rotation:-5898240f;v-text-anchor:middle;" fillcolor="#AED7EB" filled="t" stroked="f" coordsize="21600,21600" arcsize="0" o:gfxdata="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SGOm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oundrect>
                </v:group>
                <v:roundrect id="圆角矩形 122" o:spid="_x0000_s1026" o:spt="2" style="position:absolute;left:11176;top:5396;height:552;width:3605;v-text-anchor:middle;" fillcolor="#355C71" filled="t" stroked="f" coordsize="21600,21600" arcsize="0.5" o:gfxdata="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0E2a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4806315</wp:posOffset>
                </wp:positionH>
                <wp:positionV relativeFrom="paragraph">
                  <wp:posOffset>84455</wp:posOffset>
                </wp:positionV>
                <wp:extent cx="1851660" cy="287020"/>
                <wp:effectExtent l="0" t="0" r="15240" b="1270"/>
                <wp:wrapNone/>
                <wp:docPr id="80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199380" y="8848725"/>
                          <a:ext cx="1851660" cy="287020"/>
                          <a:chOff x="12298" y="13589"/>
                          <a:chExt cx="2916" cy="452"/>
                        </a:xfrm>
                      </wpg:grpSpPr>
                      <wps:wsp>
                        <wps:cNvPr id="82" name="任意多边形 20"/>
                        <wps:cNvSpPr/>
                        <wps:spPr>
                          <a:xfrm>
                            <a:off x="12298" y="13622"/>
                            <a:ext cx="410" cy="4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6521" y="0"/>
                              </a:cxn>
                              <a:cxn ang="0">
                                <a:pos x="0" y="186521"/>
                              </a:cxn>
                              <a:cxn ang="0">
                                <a:pos x="186521" y="374650"/>
                              </a:cxn>
                              <a:cxn ang="0">
                                <a:pos x="374650" y="186521"/>
                              </a:cxn>
                              <a:cxn ang="0">
                                <a:pos x="186521" y="0"/>
                              </a:cxn>
                              <a:cxn ang="0">
                                <a:pos x="337667" y="234759"/>
                              </a:cxn>
                              <a:cxn ang="0">
                                <a:pos x="337667" y="234759"/>
                              </a:cxn>
                              <a:cxn ang="0">
                                <a:pos x="234759" y="226719"/>
                              </a:cxn>
                              <a:cxn ang="0">
                                <a:pos x="101300" y="209032"/>
                              </a:cxn>
                              <a:cxn ang="0">
                                <a:pos x="93260" y="188128"/>
                              </a:cxn>
                              <a:cxn ang="0">
                                <a:pos x="147930" y="167225"/>
                              </a:cxn>
                              <a:cxn ang="0">
                                <a:pos x="319980" y="146322"/>
                              </a:cxn>
                              <a:cxn ang="0">
                                <a:pos x="340883" y="147930"/>
                              </a:cxn>
                              <a:cxn ang="0">
                                <a:pos x="345707" y="186521"/>
                              </a:cxn>
                              <a:cxn ang="0">
                                <a:pos x="337667" y="234759"/>
                              </a:cxn>
                              <a:cxn ang="0">
                                <a:pos x="336059" y="130243"/>
                              </a:cxn>
                              <a:cxn ang="0">
                                <a:pos x="336059" y="130243"/>
                              </a:cxn>
                              <a:cxn ang="0">
                                <a:pos x="319980" y="128635"/>
                              </a:cxn>
                              <a:cxn ang="0">
                                <a:pos x="141498" y="151146"/>
                              </a:cxn>
                              <a:cxn ang="0">
                                <a:pos x="88436" y="172049"/>
                              </a:cxn>
                              <a:cxn ang="0">
                                <a:pos x="86828" y="159186"/>
                              </a:cxn>
                              <a:cxn ang="0">
                                <a:pos x="244406" y="38590"/>
                              </a:cxn>
                              <a:cxn ang="0">
                                <a:pos x="336059" y="130243"/>
                              </a:cxn>
                              <a:cxn ang="0">
                                <a:pos x="210640" y="28942"/>
                              </a:cxn>
                              <a:cxn ang="0">
                                <a:pos x="210640" y="28942"/>
                              </a:cxn>
                              <a:cxn ang="0">
                                <a:pos x="83612" y="141498"/>
                              </a:cxn>
                              <a:cxn ang="0">
                                <a:pos x="90044" y="61101"/>
                              </a:cxn>
                              <a:cxn ang="0">
                                <a:pos x="186521" y="27334"/>
                              </a:cxn>
                              <a:cxn ang="0">
                                <a:pos x="210640" y="28942"/>
                              </a:cxn>
                              <a:cxn ang="0">
                                <a:pos x="69141" y="80396"/>
                              </a:cxn>
                              <a:cxn ang="0">
                                <a:pos x="69141" y="80396"/>
                              </a:cxn>
                              <a:cxn ang="0">
                                <a:pos x="67533" y="146322"/>
                              </a:cxn>
                              <a:cxn ang="0">
                                <a:pos x="35374" y="138282"/>
                              </a:cxn>
                              <a:cxn ang="0">
                                <a:pos x="69141" y="80396"/>
                              </a:cxn>
                              <a:cxn ang="0">
                                <a:pos x="30550" y="155970"/>
                              </a:cxn>
                              <a:cxn ang="0">
                                <a:pos x="30550" y="155970"/>
                              </a:cxn>
                              <a:cxn ang="0">
                                <a:pos x="69141" y="164009"/>
                              </a:cxn>
                              <a:cxn ang="0">
                                <a:pos x="72357" y="178481"/>
                              </a:cxn>
                              <a:cxn ang="0">
                                <a:pos x="28942" y="204208"/>
                              </a:cxn>
                              <a:cxn ang="0">
                                <a:pos x="28942" y="186521"/>
                              </a:cxn>
                              <a:cxn ang="0">
                                <a:pos x="30550" y="155970"/>
                              </a:cxn>
                              <a:cxn ang="0">
                                <a:pos x="32158" y="223503"/>
                              </a:cxn>
                              <a:cxn ang="0">
                                <a:pos x="32158" y="223503"/>
                              </a:cxn>
                              <a:cxn ang="0">
                                <a:pos x="77181" y="196168"/>
                              </a:cxn>
                              <a:cxn ang="0">
                                <a:pos x="86828" y="217071"/>
                              </a:cxn>
                              <a:cxn ang="0">
                                <a:pos x="67533" y="239583"/>
                              </a:cxn>
                              <a:cxn ang="0">
                                <a:pos x="56277" y="276565"/>
                              </a:cxn>
                              <a:cxn ang="0">
                                <a:pos x="32158" y="223503"/>
                              </a:cxn>
                              <a:cxn ang="0">
                                <a:pos x="72357" y="295860"/>
                              </a:cxn>
                              <a:cxn ang="0">
                                <a:pos x="72357" y="295860"/>
                              </a:cxn>
                              <a:cxn ang="0">
                                <a:pos x="82004" y="247622"/>
                              </a:cxn>
                              <a:cxn ang="0">
                                <a:pos x="94868" y="233151"/>
                              </a:cxn>
                              <a:cxn ang="0">
                                <a:pos x="217071" y="342491"/>
                              </a:cxn>
                              <a:cxn ang="0">
                                <a:pos x="186521" y="345707"/>
                              </a:cxn>
                              <a:cxn ang="0">
                                <a:pos x="72357" y="295860"/>
                              </a:cxn>
                              <a:cxn ang="0">
                                <a:pos x="246014" y="334451"/>
                              </a:cxn>
                              <a:cxn ang="0">
                                <a:pos x="246014" y="334451"/>
                              </a:cxn>
                              <a:cxn ang="0">
                                <a:pos x="109339" y="225111"/>
                              </a:cxn>
                              <a:cxn ang="0">
                                <a:pos x="226719" y="241190"/>
                              </a:cxn>
                              <a:cxn ang="0">
                                <a:pos x="329627" y="255662"/>
                              </a:cxn>
                              <a:cxn ang="0">
                                <a:pos x="246014" y="334451"/>
                              </a:cxn>
                            </a:cxnLst>
                            <a:pathLst>
                              <a:path w="233" h="233">
                                <a:moveTo>
                                  <a:pt x="116" y="0"/>
                                </a:moveTo>
                                <a:cubicBezTo>
                                  <a:pt x="52" y="0"/>
                                  <a:pt x="0" y="52"/>
                                  <a:pt x="0" y="116"/>
                                </a:cubicBezTo>
                                <a:cubicBezTo>
                                  <a:pt x="0" y="180"/>
                                  <a:pt x="52" y="233"/>
                                  <a:pt x="116" y="233"/>
                                </a:cubicBezTo>
                                <a:cubicBezTo>
                                  <a:pt x="180" y="233"/>
                                  <a:pt x="233" y="180"/>
                                  <a:pt x="233" y="116"/>
                                </a:cubicBezTo>
                                <a:cubicBezTo>
                                  <a:pt x="233" y="52"/>
                                  <a:pt x="180" y="0"/>
                                  <a:pt x="116" y="0"/>
                                </a:cubicBezTo>
                                <a:close/>
                                <a:moveTo>
                                  <a:pt x="210" y="146"/>
                                </a:moveTo>
                                <a:cubicBezTo>
                                  <a:pt x="210" y="146"/>
                                  <a:pt x="210" y="146"/>
                                  <a:pt x="210" y="146"/>
                                </a:cubicBezTo>
                                <a:cubicBezTo>
                                  <a:pt x="199" y="150"/>
                                  <a:pt x="174" y="157"/>
                                  <a:pt x="146" y="141"/>
                                </a:cubicBezTo>
                                <a:cubicBezTo>
                                  <a:pt x="123" y="127"/>
                                  <a:pt x="89" y="118"/>
                                  <a:pt x="63" y="130"/>
                                </a:cubicBezTo>
                                <a:cubicBezTo>
                                  <a:pt x="61" y="126"/>
                                  <a:pt x="60" y="121"/>
                                  <a:pt x="58" y="117"/>
                                </a:cubicBezTo>
                                <a:cubicBezTo>
                                  <a:pt x="69" y="112"/>
                                  <a:pt x="80" y="108"/>
                                  <a:pt x="92" y="104"/>
                                </a:cubicBezTo>
                                <a:cubicBezTo>
                                  <a:pt x="126" y="93"/>
                                  <a:pt x="162" y="88"/>
                                  <a:pt x="199" y="91"/>
                                </a:cubicBezTo>
                                <a:cubicBezTo>
                                  <a:pt x="203" y="91"/>
                                  <a:pt x="208" y="92"/>
                                  <a:pt x="212" y="92"/>
                                </a:cubicBezTo>
                                <a:cubicBezTo>
                                  <a:pt x="214" y="100"/>
                                  <a:pt x="215" y="108"/>
                                  <a:pt x="215" y="116"/>
                                </a:cubicBezTo>
                                <a:cubicBezTo>
                                  <a:pt x="215" y="126"/>
                                  <a:pt x="213" y="136"/>
                                  <a:pt x="210" y="146"/>
                                </a:cubicBezTo>
                                <a:close/>
                                <a:moveTo>
                                  <a:pt x="209" y="81"/>
                                </a:moveTo>
                                <a:cubicBezTo>
                                  <a:pt x="209" y="81"/>
                                  <a:pt x="209" y="81"/>
                                  <a:pt x="209" y="81"/>
                                </a:cubicBezTo>
                                <a:cubicBezTo>
                                  <a:pt x="205" y="81"/>
                                  <a:pt x="202" y="81"/>
                                  <a:pt x="199" y="80"/>
                                </a:cubicBezTo>
                                <a:cubicBezTo>
                                  <a:pt x="162" y="78"/>
                                  <a:pt x="124" y="82"/>
                                  <a:pt x="88" y="94"/>
                                </a:cubicBezTo>
                                <a:cubicBezTo>
                                  <a:pt x="77" y="97"/>
                                  <a:pt x="66" y="102"/>
                                  <a:pt x="55" y="107"/>
                                </a:cubicBezTo>
                                <a:cubicBezTo>
                                  <a:pt x="55" y="104"/>
                                  <a:pt x="54" y="102"/>
                                  <a:pt x="54" y="99"/>
                                </a:cubicBezTo>
                                <a:cubicBezTo>
                                  <a:pt x="95" y="82"/>
                                  <a:pt x="99" y="31"/>
                                  <a:pt x="152" y="24"/>
                                </a:cubicBezTo>
                                <a:cubicBezTo>
                                  <a:pt x="178" y="34"/>
                                  <a:pt x="199" y="55"/>
                                  <a:pt x="209" y="81"/>
                                </a:cubicBezTo>
                                <a:close/>
                                <a:moveTo>
                                  <a:pt x="131" y="18"/>
                                </a:moveTo>
                                <a:cubicBezTo>
                                  <a:pt x="131" y="18"/>
                                  <a:pt x="131" y="18"/>
                                  <a:pt x="131" y="18"/>
                                </a:cubicBezTo>
                                <a:cubicBezTo>
                                  <a:pt x="91" y="32"/>
                                  <a:pt x="84" y="72"/>
                                  <a:pt x="52" y="88"/>
                                </a:cubicBezTo>
                                <a:cubicBezTo>
                                  <a:pt x="50" y="71"/>
                                  <a:pt x="52" y="54"/>
                                  <a:pt x="56" y="38"/>
                                </a:cubicBezTo>
                                <a:cubicBezTo>
                                  <a:pt x="73" y="25"/>
                                  <a:pt x="94" y="17"/>
                                  <a:pt x="116" y="17"/>
                                </a:cubicBezTo>
                                <a:cubicBezTo>
                                  <a:pt x="121" y="17"/>
                                  <a:pt x="126" y="18"/>
                                  <a:pt x="131" y="18"/>
                                </a:cubicBezTo>
                                <a:close/>
                                <a:moveTo>
                                  <a:pt x="43" y="50"/>
                                </a:moveTo>
                                <a:cubicBezTo>
                                  <a:pt x="43" y="50"/>
                                  <a:pt x="43" y="50"/>
                                  <a:pt x="43" y="50"/>
                                </a:cubicBezTo>
                                <a:cubicBezTo>
                                  <a:pt x="40" y="64"/>
                                  <a:pt x="40" y="78"/>
                                  <a:pt x="42" y="91"/>
                                </a:cubicBezTo>
                                <a:cubicBezTo>
                                  <a:pt x="35" y="91"/>
                                  <a:pt x="29" y="90"/>
                                  <a:pt x="22" y="86"/>
                                </a:cubicBezTo>
                                <a:cubicBezTo>
                                  <a:pt x="26" y="73"/>
                                  <a:pt x="34" y="61"/>
                                  <a:pt x="43" y="50"/>
                                </a:cubicBezTo>
                                <a:close/>
                                <a:moveTo>
                                  <a:pt x="19" y="97"/>
                                </a:moveTo>
                                <a:cubicBezTo>
                                  <a:pt x="19" y="97"/>
                                  <a:pt x="19" y="97"/>
                                  <a:pt x="19" y="97"/>
                                </a:cubicBezTo>
                                <a:cubicBezTo>
                                  <a:pt x="28" y="101"/>
                                  <a:pt x="35" y="102"/>
                                  <a:pt x="43" y="102"/>
                                </a:cubicBezTo>
                                <a:cubicBezTo>
                                  <a:pt x="44" y="105"/>
                                  <a:pt x="44" y="108"/>
                                  <a:pt x="45" y="111"/>
                                </a:cubicBezTo>
                                <a:cubicBezTo>
                                  <a:pt x="36" y="116"/>
                                  <a:pt x="27" y="122"/>
                                  <a:pt x="18" y="127"/>
                                </a:cubicBezTo>
                                <a:cubicBezTo>
                                  <a:pt x="18" y="124"/>
                                  <a:pt x="18" y="120"/>
                                  <a:pt x="18" y="116"/>
                                </a:cubicBezTo>
                                <a:cubicBezTo>
                                  <a:pt x="18" y="109"/>
                                  <a:pt x="18" y="103"/>
                                  <a:pt x="19" y="97"/>
                                </a:cubicBezTo>
                                <a:close/>
                                <a:moveTo>
                                  <a:pt x="20" y="139"/>
                                </a:moveTo>
                                <a:cubicBezTo>
                                  <a:pt x="20" y="139"/>
                                  <a:pt x="20" y="139"/>
                                  <a:pt x="20" y="139"/>
                                </a:cubicBezTo>
                                <a:cubicBezTo>
                                  <a:pt x="29" y="133"/>
                                  <a:pt x="39" y="127"/>
                                  <a:pt x="48" y="122"/>
                                </a:cubicBezTo>
                                <a:cubicBezTo>
                                  <a:pt x="50" y="126"/>
                                  <a:pt x="52" y="131"/>
                                  <a:pt x="54" y="135"/>
                                </a:cubicBezTo>
                                <a:cubicBezTo>
                                  <a:pt x="49" y="139"/>
                                  <a:pt x="45" y="143"/>
                                  <a:pt x="42" y="149"/>
                                </a:cubicBezTo>
                                <a:cubicBezTo>
                                  <a:pt x="38" y="155"/>
                                  <a:pt x="36" y="163"/>
                                  <a:pt x="35" y="172"/>
                                </a:cubicBezTo>
                                <a:cubicBezTo>
                                  <a:pt x="28" y="162"/>
                                  <a:pt x="23" y="151"/>
                                  <a:pt x="20" y="139"/>
                                </a:cubicBezTo>
                                <a:close/>
                                <a:moveTo>
                                  <a:pt x="45" y="184"/>
                                </a:moveTo>
                                <a:cubicBezTo>
                                  <a:pt x="45" y="184"/>
                                  <a:pt x="45" y="184"/>
                                  <a:pt x="45" y="184"/>
                                </a:cubicBezTo>
                                <a:cubicBezTo>
                                  <a:pt x="44" y="171"/>
                                  <a:pt x="47" y="162"/>
                                  <a:pt x="51" y="154"/>
                                </a:cubicBezTo>
                                <a:cubicBezTo>
                                  <a:pt x="53" y="151"/>
                                  <a:pt x="56" y="148"/>
                                  <a:pt x="59" y="145"/>
                                </a:cubicBezTo>
                                <a:cubicBezTo>
                                  <a:pt x="75" y="176"/>
                                  <a:pt x="103" y="200"/>
                                  <a:pt x="135" y="213"/>
                                </a:cubicBezTo>
                                <a:cubicBezTo>
                                  <a:pt x="129" y="214"/>
                                  <a:pt x="123" y="215"/>
                                  <a:pt x="116" y="215"/>
                                </a:cubicBezTo>
                                <a:cubicBezTo>
                                  <a:pt x="89" y="215"/>
                                  <a:pt x="64" y="203"/>
                                  <a:pt x="45" y="184"/>
                                </a:cubicBezTo>
                                <a:close/>
                                <a:moveTo>
                                  <a:pt x="153" y="208"/>
                                </a:moveTo>
                                <a:cubicBezTo>
                                  <a:pt x="153" y="208"/>
                                  <a:pt x="153" y="208"/>
                                  <a:pt x="153" y="208"/>
                                </a:cubicBezTo>
                                <a:cubicBezTo>
                                  <a:pt x="117" y="198"/>
                                  <a:pt x="86" y="173"/>
                                  <a:pt x="68" y="140"/>
                                </a:cubicBezTo>
                                <a:cubicBezTo>
                                  <a:pt x="91" y="130"/>
                                  <a:pt x="121" y="138"/>
                                  <a:pt x="141" y="150"/>
                                </a:cubicBezTo>
                                <a:cubicBezTo>
                                  <a:pt x="167" y="165"/>
                                  <a:pt x="190" y="163"/>
                                  <a:pt x="205" y="159"/>
                                </a:cubicBezTo>
                                <a:cubicBezTo>
                                  <a:pt x="195" y="181"/>
                                  <a:pt x="176" y="198"/>
                                  <a:pt x="153" y="2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任意多边形 21"/>
                        <wps:cNvSpPr/>
                        <wps:spPr>
                          <a:xfrm>
                            <a:off x="13604" y="13592"/>
                            <a:ext cx="423" cy="4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7699" y="51482"/>
                              </a:cxn>
                              <a:cxn ang="0">
                                <a:pos x="32145" y="119053"/>
                              </a:cxn>
                              <a:cxn ang="0">
                                <a:pos x="12858" y="262239"/>
                              </a:cxn>
                              <a:cxn ang="0">
                                <a:pos x="99650" y="376467"/>
                              </a:cxn>
                              <a:cxn ang="0">
                                <a:pos x="355204" y="308896"/>
                              </a:cxn>
                              <a:cxn ang="0">
                                <a:pos x="374491" y="165709"/>
                              </a:cxn>
                              <a:cxn ang="0">
                                <a:pos x="274841" y="77224"/>
                              </a:cxn>
                              <a:cxn ang="0">
                                <a:pos x="310201" y="141577"/>
                              </a:cxn>
                              <a:cxn ang="0">
                                <a:pos x="274841" y="77224"/>
                              </a:cxn>
                              <a:cxn ang="0">
                                <a:pos x="98042" y="201104"/>
                              </a:cxn>
                              <a:cxn ang="0">
                                <a:pos x="208943" y="247760"/>
                              </a:cxn>
                              <a:cxn ang="0">
                                <a:pos x="157511" y="312113"/>
                              </a:cxn>
                              <a:cxn ang="0">
                                <a:pos x="98042" y="294416"/>
                              </a:cxn>
                              <a:cxn ang="0">
                                <a:pos x="86792" y="231672"/>
                              </a:cxn>
                              <a:cxn ang="0">
                                <a:pos x="80363" y="138359"/>
                              </a:cxn>
                              <a:cxn ang="0">
                                <a:pos x="130188" y="96530"/>
                              </a:cxn>
                              <a:cxn ang="0">
                                <a:pos x="154297" y="172145"/>
                              </a:cxn>
                              <a:cxn ang="0">
                                <a:pos x="80363" y="138359"/>
                              </a:cxn>
                              <a:cxn ang="0">
                                <a:pos x="171976" y="176971"/>
                              </a:cxn>
                              <a:cxn ang="0">
                                <a:pos x="186442" y="112618"/>
                              </a:cxn>
                              <a:cxn ang="0">
                                <a:pos x="300557" y="156056"/>
                              </a:cxn>
                              <a:cxn ang="0">
                                <a:pos x="221802" y="236498"/>
                              </a:cxn>
                              <a:cxn ang="0">
                                <a:pos x="258769" y="69179"/>
                              </a:cxn>
                              <a:cxn ang="0">
                                <a:pos x="252340" y="88485"/>
                              </a:cxn>
                              <a:cxn ang="0">
                                <a:pos x="133402" y="80441"/>
                              </a:cxn>
                              <a:cxn ang="0">
                                <a:pos x="258769" y="69179"/>
                              </a:cxn>
                              <a:cxn ang="0">
                                <a:pos x="114115" y="77224"/>
                              </a:cxn>
                              <a:cxn ang="0">
                                <a:pos x="65897" y="127097"/>
                              </a:cxn>
                              <a:cxn ang="0">
                                <a:pos x="114115" y="77224"/>
                              </a:cxn>
                              <a:cxn ang="0">
                                <a:pos x="40181" y="255804"/>
                              </a:cxn>
                              <a:cxn ang="0">
                                <a:pos x="62683" y="143186"/>
                              </a:cxn>
                              <a:cxn ang="0">
                                <a:pos x="70719" y="226845"/>
                              </a:cxn>
                              <a:cxn ang="0">
                                <a:pos x="43396" y="263848"/>
                              </a:cxn>
                              <a:cxn ang="0">
                                <a:pos x="107686" y="347508"/>
                              </a:cxn>
                              <a:cxn ang="0">
                                <a:pos x="49825" y="279937"/>
                              </a:cxn>
                              <a:cxn ang="0">
                                <a:pos x="86792" y="305678"/>
                              </a:cxn>
                              <a:cxn ang="0">
                                <a:pos x="107686" y="347508"/>
                              </a:cxn>
                              <a:cxn ang="0">
                                <a:pos x="241089" y="365205"/>
                              </a:cxn>
                              <a:cxn ang="0">
                                <a:pos x="122151" y="355552"/>
                              </a:cxn>
                              <a:cxn ang="0">
                                <a:pos x="160726" y="328202"/>
                              </a:cxn>
                              <a:cxn ang="0">
                                <a:pos x="244303" y="344290"/>
                              </a:cxn>
                              <a:cxn ang="0">
                                <a:pos x="205729" y="304069"/>
                              </a:cxn>
                              <a:cxn ang="0">
                                <a:pos x="225016" y="252586"/>
                              </a:cxn>
                              <a:cxn ang="0">
                                <a:pos x="300557" y="287981"/>
                              </a:cxn>
                              <a:cxn ang="0">
                                <a:pos x="252340" y="329810"/>
                              </a:cxn>
                              <a:cxn ang="0">
                                <a:pos x="331095" y="294416"/>
                              </a:cxn>
                              <a:cxn ang="0">
                                <a:pos x="258769" y="358769"/>
                              </a:cxn>
                              <a:cxn ang="0">
                                <a:pos x="290914" y="323375"/>
                              </a:cxn>
                              <a:cxn ang="0">
                                <a:pos x="331095" y="292807"/>
                              </a:cxn>
                              <a:cxn ang="0">
                                <a:pos x="340739" y="271892"/>
                              </a:cxn>
                              <a:cxn ang="0">
                                <a:pos x="316630" y="279937"/>
                              </a:cxn>
                              <a:cxn ang="0">
                                <a:pos x="316630" y="159274"/>
                              </a:cxn>
                              <a:cxn ang="0">
                                <a:pos x="347168" y="173754"/>
                              </a:cxn>
                            </a:cxnLst>
                            <a:pathLst>
                              <a:path w="241" h="253">
                                <a:moveTo>
                                  <a:pt x="233" y="103"/>
                                </a:moveTo>
                                <a:cubicBezTo>
                                  <a:pt x="225" y="74"/>
                                  <a:pt x="207" y="48"/>
                                  <a:pt x="179" y="32"/>
                                </a:cubicBezTo>
                                <a:cubicBezTo>
                                  <a:pt x="179" y="32"/>
                                  <a:pt x="179" y="32"/>
                                  <a:pt x="179" y="32"/>
                                </a:cubicBezTo>
                                <a:cubicBezTo>
                                  <a:pt x="124" y="0"/>
                                  <a:pt x="52" y="19"/>
                                  <a:pt x="20" y="74"/>
                                </a:cubicBezTo>
                                <a:cubicBezTo>
                                  <a:pt x="20" y="75"/>
                                  <a:pt x="20" y="75"/>
                                  <a:pt x="20" y="75"/>
                                </a:cubicBezTo>
                                <a:cubicBezTo>
                                  <a:pt x="4" y="103"/>
                                  <a:pt x="0" y="134"/>
                                  <a:pt x="8" y="163"/>
                                </a:cubicBezTo>
                                <a:cubicBezTo>
                                  <a:pt x="16" y="192"/>
                                  <a:pt x="34" y="218"/>
                                  <a:pt x="62" y="234"/>
                                </a:cubicBezTo>
                                <a:cubicBezTo>
                                  <a:pt x="62" y="234"/>
                                  <a:pt x="62" y="234"/>
                                  <a:pt x="62" y="234"/>
                                </a:cubicBezTo>
                                <a:cubicBezTo>
                                  <a:pt x="90" y="250"/>
                                  <a:pt x="122" y="253"/>
                                  <a:pt x="151" y="245"/>
                                </a:cubicBezTo>
                                <a:cubicBezTo>
                                  <a:pt x="179" y="238"/>
                                  <a:pt x="205" y="219"/>
                                  <a:pt x="221" y="192"/>
                                </a:cubicBezTo>
                                <a:cubicBezTo>
                                  <a:pt x="222" y="191"/>
                                  <a:pt x="222" y="191"/>
                                  <a:pt x="222" y="191"/>
                                </a:cubicBezTo>
                                <a:cubicBezTo>
                                  <a:pt x="238" y="163"/>
                                  <a:pt x="241" y="132"/>
                                  <a:pt x="233" y="103"/>
                                </a:cubicBezTo>
                                <a:close/>
                                <a:moveTo>
                                  <a:pt x="171" y="48"/>
                                </a:moveTo>
                                <a:cubicBezTo>
                                  <a:pt x="171" y="48"/>
                                  <a:pt x="171" y="48"/>
                                  <a:pt x="171" y="48"/>
                                </a:cubicBezTo>
                                <a:cubicBezTo>
                                  <a:pt x="187" y="58"/>
                                  <a:pt x="200" y="71"/>
                                  <a:pt x="208" y="87"/>
                                </a:cubicBezTo>
                                <a:cubicBezTo>
                                  <a:pt x="193" y="88"/>
                                  <a:pt x="193" y="88"/>
                                  <a:pt x="193" y="88"/>
                                </a:cubicBezTo>
                                <a:cubicBezTo>
                                  <a:pt x="167" y="58"/>
                                  <a:pt x="167" y="58"/>
                                  <a:pt x="167" y="58"/>
                                </a:cubicBezTo>
                                <a:cubicBezTo>
                                  <a:pt x="171" y="48"/>
                                  <a:pt x="171" y="48"/>
                                  <a:pt x="171" y="48"/>
                                </a:cubicBezTo>
                                <a:close/>
                                <a:moveTo>
                                  <a:pt x="61" y="125"/>
                                </a:moveTo>
                                <a:cubicBezTo>
                                  <a:pt x="61" y="125"/>
                                  <a:pt x="61" y="125"/>
                                  <a:pt x="61" y="125"/>
                                </a:cubicBezTo>
                                <a:cubicBezTo>
                                  <a:pt x="99" y="117"/>
                                  <a:pt x="99" y="117"/>
                                  <a:pt x="99" y="117"/>
                                </a:cubicBezTo>
                                <a:cubicBezTo>
                                  <a:pt x="130" y="154"/>
                                  <a:pt x="130" y="154"/>
                                  <a:pt x="130" y="154"/>
                                </a:cubicBezTo>
                                <a:cubicBezTo>
                                  <a:pt x="117" y="187"/>
                                  <a:pt x="117" y="187"/>
                                  <a:pt x="117" y="187"/>
                                </a:cubicBezTo>
                                <a:cubicBezTo>
                                  <a:pt x="110" y="190"/>
                                  <a:pt x="104" y="192"/>
                                  <a:pt x="98" y="194"/>
                                </a:cubicBezTo>
                                <a:cubicBezTo>
                                  <a:pt x="91" y="195"/>
                                  <a:pt x="85" y="196"/>
                                  <a:pt x="78" y="196"/>
                                </a:cubicBezTo>
                                <a:cubicBezTo>
                                  <a:pt x="71" y="192"/>
                                  <a:pt x="66" y="188"/>
                                  <a:pt x="61" y="183"/>
                                </a:cubicBezTo>
                                <a:cubicBezTo>
                                  <a:pt x="57" y="178"/>
                                  <a:pt x="53" y="172"/>
                                  <a:pt x="49" y="166"/>
                                </a:cubicBezTo>
                                <a:cubicBezTo>
                                  <a:pt x="50" y="158"/>
                                  <a:pt x="52" y="151"/>
                                  <a:pt x="54" y="144"/>
                                </a:cubicBezTo>
                                <a:cubicBezTo>
                                  <a:pt x="56" y="138"/>
                                  <a:pt x="58" y="131"/>
                                  <a:pt x="61" y="125"/>
                                </a:cubicBezTo>
                                <a:close/>
                                <a:moveTo>
                                  <a:pt x="50" y="86"/>
                                </a:moveTo>
                                <a:cubicBezTo>
                                  <a:pt x="50" y="86"/>
                                  <a:pt x="50" y="86"/>
                                  <a:pt x="50" y="86"/>
                                </a:cubicBezTo>
                                <a:cubicBezTo>
                                  <a:pt x="54" y="80"/>
                                  <a:pt x="67" y="67"/>
                                  <a:pt x="81" y="60"/>
                                </a:cubicBezTo>
                                <a:cubicBezTo>
                                  <a:pt x="105" y="69"/>
                                  <a:pt x="105" y="69"/>
                                  <a:pt x="105" y="69"/>
                                </a:cubicBezTo>
                                <a:cubicBezTo>
                                  <a:pt x="96" y="107"/>
                                  <a:pt x="96" y="107"/>
                                  <a:pt x="96" y="107"/>
                                </a:cubicBezTo>
                                <a:cubicBezTo>
                                  <a:pt x="61" y="114"/>
                                  <a:pt x="61" y="114"/>
                                  <a:pt x="61" y="114"/>
                                </a:cubicBezTo>
                                <a:cubicBezTo>
                                  <a:pt x="50" y="86"/>
                                  <a:pt x="50" y="86"/>
                                  <a:pt x="50" y="86"/>
                                </a:cubicBezTo>
                                <a:close/>
                                <a:moveTo>
                                  <a:pt x="107" y="110"/>
                                </a:moveTo>
                                <a:cubicBezTo>
                                  <a:pt x="107" y="110"/>
                                  <a:pt x="107" y="110"/>
                                  <a:pt x="107" y="110"/>
                                </a:cubicBezTo>
                                <a:cubicBezTo>
                                  <a:pt x="107" y="110"/>
                                  <a:pt x="107" y="110"/>
                                  <a:pt x="106" y="109"/>
                                </a:cubicBezTo>
                                <a:cubicBezTo>
                                  <a:pt x="116" y="70"/>
                                  <a:pt x="116" y="70"/>
                                  <a:pt x="116" y="70"/>
                                </a:cubicBezTo>
                                <a:cubicBezTo>
                                  <a:pt x="158" y="65"/>
                                  <a:pt x="158" y="65"/>
                                  <a:pt x="158" y="65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75" y="137"/>
                                  <a:pt x="175" y="137"/>
                                  <a:pt x="175" y="137"/>
                                </a:cubicBezTo>
                                <a:cubicBezTo>
                                  <a:pt x="138" y="147"/>
                                  <a:pt x="138" y="147"/>
                                  <a:pt x="138" y="147"/>
                                </a:cubicBezTo>
                                <a:cubicBezTo>
                                  <a:pt x="107" y="110"/>
                                  <a:pt x="107" y="110"/>
                                  <a:pt x="107" y="110"/>
                                </a:cubicBezTo>
                                <a:close/>
                                <a:moveTo>
                                  <a:pt x="161" y="43"/>
                                </a:moveTo>
                                <a:cubicBezTo>
                                  <a:pt x="161" y="43"/>
                                  <a:pt x="161" y="43"/>
                                  <a:pt x="161" y="43"/>
                                </a:cubicBezTo>
                                <a:cubicBezTo>
                                  <a:pt x="157" y="55"/>
                                  <a:pt x="157" y="55"/>
                                  <a:pt x="157" y="55"/>
                                </a:cubicBezTo>
                                <a:cubicBezTo>
                                  <a:pt x="112" y="60"/>
                                  <a:pt x="112" y="60"/>
                                  <a:pt x="112" y="60"/>
                                </a:cubicBezTo>
                                <a:cubicBezTo>
                                  <a:pt x="83" y="50"/>
                                  <a:pt x="83" y="50"/>
                                  <a:pt x="83" y="50"/>
                                </a:cubicBezTo>
                                <a:cubicBezTo>
                                  <a:pt x="80" y="43"/>
                                  <a:pt x="80" y="43"/>
                                  <a:pt x="80" y="43"/>
                                </a:cubicBezTo>
                                <a:cubicBezTo>
                                  <a:pt x="106" y="32"/>
                                  <a:pt x="136" y="32"/>
                                  <a:pt x="161" y="43"/>
                                </a:cubicBez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71" y="48"/>
                                  <a:pt x="71" y="48"/>
                                  <a:pt x="71" y="48"/>
                                </a:cubicBezTo>
                                <a:cubicBezTo>
                                  <a:pt x="73" y="53"/>
                                  <a:pt x="73" y="53"/>
                                  <a:pt x="73" y="53"/>
                                </a:cubicBezTo>
                                <a:cubicBezTo>
                                  <a:pt x="58" y="60"/>
                                  <a:pt x="46" y="73"/>
                                  <a:pt x="41" y="79"/>
                                </a:cubicBezTo>
                                <a:cubicBezTo>
                                  <a:pt x="39" y="78"/>
                                  <a:pt x="39" y="78"/>
                                  <a:pt x="39" y="78"/>
                                </a:cubicBezTo>
                                <a:cubicBezTo>
                                  <a:pt x="47" y="66"/>
                                  <a:pt x="58" y="55"/>
                                  <a:pt x="71" y="48"/>
                                </a:cubicBezTo>
                                <a:close/>
                                <a:moveTo>
                                  <a:pt x="25" y="159"/>
                                </a:moveTo>
                                <a:cubicBezTo>
                                  <a:pt x="25" y="159"/>
                                  <a:pt x="25" y="159"/>
                                  <a:pt x="25" y="159"/>
                                </a:cubicBezTo>
                                <a:cubicBezTo>
                                  <a:pt x="19" y="136"/>
                                  <a:pt x="21" y="111"/>
                                  <a:pt x="33" y="88"/>
                                </a:cubicBezTo>
                                <a:cubicBezTo>
                                  <a:pt x="39" y="89"/>
                                  <a:pt x="39" y="89"/>
                                  <a:pt x="39" y="89"/>
                                </a:cubicBezTo>
                                <a:cubicBezTo>
                                  <a:pt x="52" y="120"/>
                                  <a:pt x="52" y="120"/>
                                  <a:pt x="52" y="120"/>
                                </a:cubicBezTo>
                                <a:cubicBezTo>
                                  <a:pt x="48" y="127"/>
                                  <a:pt x="46" y="134"/>
                                  <a:pt x="44" y="141"/>
                                </a:cubicBezTo>
                                <a:cubicBezTo>
                                  <a:pt x="42" y="148"/>
                                  <a:pt x="40" y="155"/>
                                  <a:pt x="39" y="162"/>
                                </a:cubicBezTo>
                                <a:cubicBezTo>
                                  <a:pt x="27" y="164"/>
                                  <a:pt x="27" y="164"/>
                                  <a:pt x="27" y="164"/>
                                </a:cubicBezTo>
                                <a:cubicBezTo>
                                  <a:pt x="27" y="162"/>
                                  <a:pt x="26" y="160"/>
                                  <a:pt x="25" y="159"/>
                                </a:cubicBezTo>
                                <a:close/>
                                <a:moveTo>
                                  <a:pt x="67" y="216"/>
                                </a:moveTo>
                                <a:cubicBezTo>
                                  <a:pt x="67" y="216"/>
                                  <a:pt x="67" y="216"/>
                                  <a:pt x="67" y="216"/>
                                </a:cubicBezTo>
                                <a:cubicBezTo>
                                  <a:pt x="51" y="205"/>
                                  <a:pt x="39" y="191"/>
                                  <a:pt x="31" y="174"/>
                                </a:cubicBezTo>
                                <a:cubicBezTo>
                                  <a:pt x="41" y="173"/>
                                  <a:pt x="41" y="173"/>
                                  <a:pt x="41" y="173"/>
                                </a:cubicBezTo>
                                <a:cubicBezTo>
                                  <a:pt x="45" y="179"/>
                                  <a:pt x="49" y="185"/>
                                  <a:pt x="54" y="190"/>
                                </a:cubicBezTo>
                                <a:cubicBezTo>
                                  <a:pt x="58" y="195"/>
                                  <a:pt x="64" y="200"/>
                                  <a:pt x="70" y="204"/>
                                </a:cubicBezTo>
                                <a:cubicBezTo>
                                  <a:pt x="67" y="216"/>
                                  <a:pt x="67" y="216"/>
                                  <a:pt x="67" y="216"/>
                                </a:cubicBezTo>
                                <a:close/>
                                <a:moveTo>
                                  <a:pt x="150" y="227"/>
                                </a:moveTo>
                                <a:cubicBezTo>
                                  <a:pt x="150" y="227"/>
                                  <a:pt x="150" y="227"/>
                                  <a:pt x="150" y="227"/>
                                </a:cubicBezTo>
                                <a:cubicBezTo>
                                  <a:pt x="149" y="228"/>
                                  <a:pt x="147" y="228"/>
                                  <a:pt x="146" y="228"/>
                                </a:cubicBezTo>
                                <a:cubicBezTo>
                                  <a:pt x="123" y="234"/>
                                  <a:pt x="99" y="232"/>
                                  <a:pt x="76" y="221"/>
                                </a:cubicBezTo>
                                <a:cubicBezTo>
                                  <a:pt x="81" y="207"/>
                                  <a:pt x="81" y="207"/>
                                  <a:pt x="81" y="207"/>
                                </a:cubicBezTo>
                                <a:cubicBezTo>
                                  <a:pt x="87" y="206"/>
                                  <a:pt x="94" y="206"/>
                                  <a:pt x="100" y="204"/>
                                </a:cubicBezTo>
                                <a:cubicBezTo>
                                  <a:pt x="107" y="203"/>
                                  <a:pt x="114" y="200"/>
                                  <a:pt x="121" y="197"/>
                                </a:cubicBezTo>
                                <a:cubicBezTo>
                                  <a:pt x="152" y="214"/>
                                  <a:pt x="152" y="214"/>
                                  <a:pt x="152" y="214"/>
                                </a:cubicBezTo>
                                <a:cubicBezTo>
                                  <a:pt x="150" y="227"/>
                                  <a:pt x="150" y="227"/>
                                  <a:pt x="150" y="227"/>
                                </a:cubicBezTo>
                                <a:close/>
                                <a:moveTo>
                                  <a:pt x="128" y="189"/>
                                </a:moveTo>
                                <a:cubicBezTo>
                                  <a:pt x="128" y="189"/>
                                  <a:pt x="128" y="189"/>
                                  <a:pt x="128" y="189"/>
                                </a:cubicBezTo>
                                <a:cubicBezTo>
                                  <a:pt x="140" y="157"/>
                                  <a:pt x="140" y="157"/>
                                  <a:pt x="140" y="157"/>
                                </a:cubicBezTo>
                                <a:cubicBezTo>
                                  <a:pt x="176" y="148"/>
                                  <a:pt x="176" y="148"/>
                                  <a:pt x="176" y="148"/>
                                </a:cubicBezTo>
                                <a:cubicBezTo>
                                  <a:pt x="187" y="179"/>
                                  <a:pt x="187" y="179"/>
                                  <a:pt x="187" y="179"/>
                                </a:cubicBezTo>
                                <a:cubicBezTo>
                                  <a:pt x="184" y="184"/>
                                  <a:pt x="179" y="189"/>
                                  <a:pt x="175" y="193"/>
                                </a:cubicBezTo>
                                <a:cubicBezTo>
                                  <a:pt x="169" y="197"/>
                                  <a:pt x="163" y="201"/>
                                  <a:pt x="157" y="205"/>
                                </a:cubicBezTo>
                                <a:cubicBezTo>
                                  <a:pt x="128" y="189"/>
                                  <a:pt x="128" y="189"/>
                                  <a:pt x="128" y="189"/>
                                </a:cubicBezTo>
                                <a:close/>
                                <a:moveTo>
                                  <a:pt x="206" y="183"/>
                                </a:moveTo>
                                <a:cubicBezTo>
                                  <a:pt x="206" y="183"/>
                                  <a:pt x="206" y="183"/>
                                  <a:pt x="206" y="183"/>
                                </a:cubicBezTo>
                                <a:cubicBezTo>
                                  <a:pt x="195" y="201"/>
                                  <a:pt x="179" y="215"/>
                                  <a:pt x="161" y="223"/>
                                </a:cubicBezTo>
                                <a:cubicBezTo>
                                  <a:pt x="162" y="214"/>
                                  <a:pt x="162" y="214"/>
                                  <a:pt x="162" y="214"/>
                                </a:cubicBezTo>
                                <a:cubicBezTo>
                                  <a:pt x="169" y="210"/>
                                  <a:pt x="175" y="206"/>
                                  <a:pt x="181" y="201"/>
                                </a:cubicBezTo>
                                <a:cubicBezTo>
                                  <a:pt x="187" y="196"/>
                                  <a:pt x="192" y="191"/>
                                  <a:pt x="197" y="185"/>
                                </a:cubicBezTo>
                                <a:cubicBezTo>
                                  <a:pt x="206" y="182"/>
                                  <a:pt x="206" y="182"/>
                                  <a:pt x="206" y="182"/>
                                </a:cubicBezTo>
                                <a:cubicBezTo>
                                  <a:pt x="206" y="182"/>
                                  <a:pt x="206" y="183"/>
                                  <a:pt x="206" y="183"/>
                                </a:cubicBezTo>
                                <a:close/>
                                <a:moveTo>
                                  <a:pt x="212" y="169"/>
                                </a:moveTo>
                                <a:cubicBezTo>
                                  <a:pt x="212" y="169"/>
                                  <a:pt x="212" y="169"/>
                                  <a:pt x="212" y="169"/>
                                </a:cubicBezTo>
                                <a:cubicBezTo>
                                  <a:pt x="197" y="174"/>
                                  <a:pt x="197" y="174"/>
                                  <a:pt x="197" y="174"/>
                                </a:cubicBezTo>
                                <a:cubicBezTo>
                                  <a:pt x="185" y="141"/>
                                  <a:pt x="185" y="141"/>
                                  <a:pt x="185" y="141"/>
                                </a:cubicBezTo>
                                <a:cubicBezTo>
                                  <a:pt x="197" y="99"/>
                                  <a:pt x="197" y="99"/>
                                  <a:pt x="197" y="99"/>
                                </a:cubicBezTo>
                                <a:cubicBezTo>
                                  <a:pt x="213" y="97"/>
                                  <a:pt x="213" y="97"/>
                                  <a:pt x="213" y="97"/>
                                </a:cubicBezTo>
                                <a:cubicBezTo>
                                  <a:pt x="214" y="101"/>
                                  <a:pt x="215" y="104"/>
                                  <a:pt x="216" y="108"/>
                                </a:cubicBezTo>
                                <a:cubicBezTo>
                                  <a:pt x="221" y="127"/>
                                  <a:pt x="220" y="149"/>
                                  <a:pt x="212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任意多边形 23"/>
                        <wps:cNvSpPr/>
                        <wps:spPr>
                          <a:xfrm>
                            <a:off x="14638" y="13589"/>
                            <a:ext cx="576" cy="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2283" y="131445"/>
                              </a:cxn>
                              <a:cxn ang="0">
                                <a:pos x="320999" y="114300"/>
                              </a:cxn>
                              <a:cxn ang="0">
                                <a:pos x="320999" y="150495"/>
                              </a:cxn>
                              <a:cxn ang="0">
                                <a:pos x="427366" y="230505"/>
                              </a:cxn>
                              <a:cxn ang="0">
                                <a:pos x="400774" y="238125"/>
                              </a:cxn>
                              <a:cxn ang="0">
                                <a:pos x="376082" y="238125"/>
                              </a:cxn>
                              <a:cxn ang="0">
                                <a:pos x="345691" y="219075"/>
                              </a:cxn>
                              <a:cxn ang="0">
                                <a:pos x="303904" y="219075"/>
                              </a:cxn>
                              <a:cxn ang="0">
                                <a:pos x="275413" y="238125"/>
                              </a:cxn>
                              <a:cxn ang="0">
                                <a:pos x="239325" y="230505"/>
                              </a:cxn>
                              <a:cxn ang="0">
                                <a:pos x="199437" y="215265"/>
                              </a:cxn>
                              <a:cxn ang="0">
                                <a:pos x="161449" y="230505"/>
                              </a:cxn>
                              <a:cxn ang="0">
                                <a:pos x="136757" y="240030"/>
                              </a:cxn>
                              <a:cxn ang="0">
                                <a:pos x="112064" y="230505"/>
                              </a:cxn>
                              <a:cxn ang="0">
                                <a:pos x="53183" y="219075"/>
                              </a:cxn>
                              <a:cxn ang="0">
                                <a:pos x="34189" y="230505"/>
                              </a:cxn>
                              <a:cxn ang="0">
                                <a:pos x="0" y="251460"/>
                              </a:cxn>
                              <a:cxn ang="0">
                                <a:pos x="32289" y="257175"/>
                              </a:cxn>
                              <a:cxn ang="0">
                                <a:pos x="49384" y="245745"/>
                              </a:cxn>
                              <a:cxn ang="0">
                                <a:pos x="74076" y="234315"/>
                              </a:cxn>
                              <a:cxn ang="0">
                                <a:pos x="115863" y="257175"/>
                              </a:cxn>
                              <a:cxn ang="0">
                                <a:pos x="157650" y="257175"/>
                              </a:cxn>
                              <a:cxn ang="0">
                                <a:pos x="174745" y="245745"/>
                              </a:cxn>
                              <a:cxn ang="0">
                                <a:pos x="199437" y="234315"/>
                              </a:cxn>
                              <a:cxn ang="0">
                                <a:pos x="224129" y="245745"/>
                              </a:cxn>
                              <a:cxn ang="0">
                                <a:pos x="241224" y="257175"/>
                              </a:cxn>
                              <a:cxn ang="0">
                                <a:pos x="283011" y="257175"/>
                              </a:cxn>
                              <a:cxn ang="0">
                                <a:pos x="324798" y="234315"/>
                              </a:cxn>
                              <a:cxn ang="0">
                                <a:pos x="349490" y="243840"/>
                              </a:cxn>
                              <a:cxn ang="0">
                                <a:pos x="366585" y="257175"/>
                              </a:cxn>
                              <a:cxn ang="0">
                                <a:pos x="408372" y="257175"/>
                              </a:cxn>
                              <a:cxn ang="0">
                                <a:pos x="427366" y="230505"/>
                              </a:cxn>
                              <a:cxn ang="0">
                                <a:pos x="241224" y="173355"/>
                              </a:cxn>
                              <a:cxn ang="0">
                                <a:pos x="284910" y="180975"/>
                              </a:cxn>
                              <a:cxn ang="0">
                                <a:pos x="309603" y="11430"/>
                              </a:cxn>
                              <a:cxn ang="0">
                                <a:pos x="188041" y="81915"/>
                              </a:cxn>
                              <a:cxn ang="0">
                                <a:pos x="144354" y="190500"/>
                              </a:cxn>
                              <a:cxn ang="0">
                                <a:pos x="341892" y="270510"/>
                              </a:cxn>
                              <a:cxn ang="0">
                                <a:pos x="320999" y="274320"/>
                              </a:cxn>
                              <a:cxn ang="0">
                                <a:pos x="290609" y="293370"/>
                              </a:cxn>
                              <a:cxn ang="0">
                                <a:pos x="265916" y="293370"/>
                              </a:cxn>
                              <a:cxn ang="0">
                                <a:pos x="235526" y="274320"/>
                              </a:cxn>
                              <a:cxn ang="0">
                                <a:pos x="193739" y="274320"/>
                              </a:cxn>
                              <a:cxn ang="0">
                                <a:pos x="151952" y="295275"/>
                              </a:cxn>
                              <a:cxn ang="0">
                                <a:pos x="129159" y="285750"/>
                              </a:cxn>
                              <a:cxn ang="0">
                                <a:pos x="89272" y="270510"/>
                              </a:cxn>
                              <a:cxn ang="0">
                                <a:pos x="102567" y="293370"/>
                              </a:cxn>
                              <a:cxn ang="0">
                                <a:pos x="132958" y="312420"/>
                              </a:cxn>
                              <a:cxn ang="0">
                                <a:pos x="191839" y="300990"/>
                              </a:cxn>
                              <a:cxn ang="0">
                                <a:pos x="227928" y="293370"/>
                              </a:cxn>
                              <a:cxn ang="0">
                                <a:pos x="239325" y="300990"/>
                              </a:cxn>
                              <a:cxn ang="0">
                                <a:pos x="298206" y="312420"/>
                              </a:cxn>
                              <a:cxn ang="0">
                                <a:pos x="317200" y="300990"/>
                              </a:cxn>
                              <a:cxn ang="0">
                                <a:pos x="351389" y="280035"/>
                              </a:cxn>
                            </a:cxnLst>
                            <a:pathLst>
                              <a:path w="227" h="166">
                                <a:moveTo>
                                  <a:pt x="142" y="69"/>
                                </a:moveTo>
                                <a:cubicBezTo>
                                  <a:pt x="142" y="84"/>
                                  <a:pt x="155" y="97"/>
                                  <a:pt x="169" y="97"/>
                                </a:cubicBezTo>
                                <a:cubicBezTo>
                                  <a:pt x="184" y="97"/>
                                  <a:pt x="196" y="84"/>
                                  <a:pt x="196" y="69"/>
                                </a:cubicBezTo>
                                <a:cubicBezTo>
                                  <a:pt x="196" y="55"/>
                                  <a:pt x="184" y="43"/>
                                  <a:pt x="169" y="43"/>
                                </a:cubicBezTo>
                                <a:cubicBezTo>
                                  <a:pt x="155" y="43"/>
                                  <a:pt x="142" y="55"/>
                                  <a:pt x="142" y="69"/>
                                </a:cubicBezTo>
                                <a:close/>
                                <a:moveTo>
                                  <a:pt x="169" y="60"/>
                                </a:moveTo>
                                <a:cubicBezTo>
                                  <a:pt x="169" y="60"/>
                                  <a:pt x="169" y="60"/>
                                  <a:pt x="169" y="60"/>
                                </a:cubicBezTo>
                                <a:cubicBezTo>
                                  <a:pt x="174" y="60"/>
                                  <a:pt x="179" y="65"/>
                                  <a:pt x="179" y="69"/>
                                </a:cubicBezTo>
                                <a:cubicBezTo>
                                  <a:pt x="179" y="75"/>
                                  <a:pt x="174" y="79"/>
                                  <a:pt x="169" y="79"/>
                                </a:cubicBezTo>
                                <a:cubicBezTo>
                                  <a:pt x="164" y="79"/>
                                  <a:pt x="160" y="75"/>
                                  <a:pt x="160" y="69"/>
                                </a:cubicBezTo>
                                <a:cubicBezTo>
                                  <a:pt x="160" y="65"/>
                                  <a:pt x="164" y="60"/>
                                  <a:pt x="169" y="60"/>
                                </a:cubicBezTo>
                                <a:close/>
                                <a:moveTo>
                                  <a:pt x="225" y="121"/>
                                </a:moveTo>
                                <a:cubicBezTo>
                                  <a:pt x="225" y="121"/>
                                  <a:pt x="225" y="121"/>
                                  <a:pt x="225" y="121"/>
                                </a:cubicBezTo>
                                <a:cubicBezTo>
                                  <a:pt x="223" y="119"/>
                                  <a:pt x="219" y="119"/>
                                  <a:pt x="217" y="121"/>
                                </a:cubicBezTo>
                                <a:cubicBezTo>
                                  <a:pt x="216" y="123"/>
                                  <a:pt x="214" y="124"/>
                                  <a:pt x="211" y="125"/>
                                </a:cubicBezTo>
                                <a:cubicBezTo>
                                  <a:pt x="211" y="125"/>
                                  <a:pt x="211" y="125"/>
                                  <a:pt x="211" y="125"/>
                                </a:cubicBezTo>
                                <a:cubicBezTo>
                                  <a:pt x="209" y="126"/>
                                  <a:pt x="207" y="126"/>
                                  <a:pt x="204" y="126"/>
                                </a:cubicBezTo>
                                <a:cubicBezTo>
                                  <a:pt x="202" y="126"/>
                                  <a:pt x="200" y="126"/>
                                  <a:pt x="198" y="125"/>
                                </a:cubicBezTo>
                                <a:cubicBezTo>
                                  <a:pt x="195" y="124"/>
                                  <a:pt x="193" y="123"/>
                                  <a:pt x="192" y="121"/>
                                </a:cubicBezTo>
                                <a:cubicBezTo>
                                  <a:pt x="191" y="121"/>
                                  <a:pt x="191" y="121"/>
                                  <a:pt x="191" y="121"/>
                                </a:cubicBezTo>
                                <a:cubicBezTo>
                                  <a:pt x="189" y="118"/>
                                  <a:pt x="186" y="116"/>
                                  <a:pt x="182" y="115"/>
                                </a:cubicBezTo>
                                <a:cubicBezTo>
                                  <a:pt x="182" y="115"/>
                                  <a:pt x="182" y="115"/>
                                  <a:pt x="182" y="115"/>
                                </a:cubicBezTo>
                                <a:cubicBezTo>
                                  <a:pt x="179" y="113"/>
                                  <a:pt x="175" y="113"/>
                                  <a:pt x="171" y="113"/>
                                </a:cubicBezTo>
                                <a:cubicBezTo>
                                  <a:pt x="167" y="113"/>
                                  <a:pt x="164" y="114"/>
                                  <a:pt x="160" y="115"/>
                                </a:cubicBezTo>
                                <a:cubicBezTo>
                                  <a:pt x="157" y="116"/>
                                  <a:pt x="154" y="118"/>
                                  <a:pt x="151" y="121"/>
                                </a:cubicBezTo>
                                <a:cubicBezTo>
                                  <a:pt x="149" y="123"/>
                                  <a:pt x="147" y="124"/>
                                  <a:pt x="145" y="125"/>
                                </a:cubicBezTo>
                                <a:cubicBezTo>
                                  <a:pt x="145" y="125"/>
                                  <a:pt x="145" y="125"/>
                                  <a:pt x="145" y="125"/>
                                </a:cubicBezTo>
                                <a:cubicBezTo>
                                  <a:pt x="143" y="126"/>
                                  <a:pt x="141" y="126"/>
                                  <a:pt x="138" y="126"/>
                                </a:cubicBezTo>
                                <a:cubicBezTo>
                                  <a:pt x="136" y="126"/>
                                  <a:pt x="133" y="126"/>
                                  <a:pt x="131" y="125"/>
                                </a:cubicBezTo>
                                <a:cubicBezTo>
                                  <a:pt x="129" y="124"/>
                                  <a:pt x="127" y="123"/>
                                  <a:pt x="126" y="121"/>
                                </a:cubicBezTo>
                                <a:cubicBezTo>
                                  <a:pt x="123" y="118"/>
                                  <a:pt x="120" y="116"/>
                                  <a:pt x="116" y="115"/>
                                </a:cubicBezTo>
                                <a:cubicBezTo>
                                  <a:pt x="116" y="115"/>
                                  <a:pt x="116" y="115"/>
                                  <a:pt x="116" y="115"/>
                                </a:cubicBezTo>
                                <a:cubicBezTo>
                                  <a:pt x="113" y="113"/>
                                  <a:pt x="109" y="113"/>
                                  <a:pt x="105" y="113"/>
                                </a:cubicBezTo>
                                <a:cubicBezTo>
                                  <a:pt x="101" y="113"/>
                                  <a:pt x="98" y="114"/>
                                  <a:pt x="94" y="115"/>
                                </a:cubicBezTo>
                                <a:cubicBezTo>
                                  <a:pt x="94" y="115"/>
                                  <a:pt x="94" y="115"/>
                                  <a:pt x="94" y="115"/>
                                </a:cubicBezTo>
                                <a:cubicBezTo>
                                  <a:pt x="91" y="116"/>
                                  <a:pt x="88" y="118"/>
                                  <a:pt x="85" y="121"/>
                                </a:cubicBezTo>
                                <a:cubicBezTo>
                                  <a:pt x="85" y="121"/>
                                  <a:pt x="85" y="121"/>
                                  <a:pt x="85" y="121"/>
                                </a:cubicBezTo>
                                <a:cubicBezTo>
                                  <a:pt x="83" y="123"/>
                                  <a:pt x="81" y="124"/>
                                  <a:pt x="79" y="125"/>
                                </a:cubicBezTo>
                                <a:cubicBezTo>
                                  <a:pt x="77" y="126"/>
                                  <a:pt x="75" y="126"/>
                                  <a:pt x="72" y="126"/>
                                </a:cubicBezTo>
                                <a:cubicBezTo>
                                  <a:pt x="70" y="126"/>
                                  <a:pt x="67" y="126"/>
                                  <a:pt x="65" y="125"/>
                                </a:cubicBezTo>
                                <a:cubicBezTo>
                                  <a:pt x="65" y="125"/>
                                  <a:pt x="65" y="125"/>
                                  <a:pt x="65" y="125"/>
                                </a:cubicBezTo>
                                <a:cubicBezTo>
                                  <a:pt x="63" y="124"/>
                                  <a:pt x="61" y="123"/>
                                  <a:pt x="59" y="121"/>
                                </a:cubicBezTo>
                                <a:cubicBezTo>
                                  <a:pt x="57" y="118"/>
                                  <a:pt x="53" y="116"/>
                                  <a:pt x="50" y="115"/>
                                </a:cubicBezTo>
                                <a:cubicBezTo>
                                  <a:pt x="46" y="114"/>
                                  <a:pt x="43" y="113"/>
                                  <a:pt x="39" y="113"/>
                                </a:cubicBezTo>
                                <a:cubicBezTo>
                                  <a:pt x="35" y="113"/>
                                  <a:pt x="32" y="113"/>
                                  <a:pt x="28" y="115"/>
                                </a:cubicBezTo>
                                <a:cubicBezTo>
                                  <a:pt x="28" y="115"/>
                                  <a:pt x="28" y="115"/>
                                  <a:pt x="28" y="115"/>
                                </a:cubicBezTo>
                                <a:cubicBezTo>
                                  <a:pt x="24" y="116"/>
                                  <a:pt x="21" y="118"/>
                                  <a:pt x="19" y="121"/>
                                </a:cubicBezTo>
                                <a:cubicBezTo>
                                  <a:pt x="18" y="121"/>
                                  <a:pt x="18" y="121"/>
                                  <a:pt x="18" y="121"/>
                                </a:cubicBezTo>
                                <a:cubicBezTo>
                                  <a:pt x="17" y="123"/>
                                  <a:pt x="15" y="124"/>
                                  <a:pt x="13" y="125"/>
                                </a:cubicBezTo>
                                <a:cubicBezTo>
                                  <a:pt x="11" y="126"/>
                                  <a:pt x="8" y="126"/>
                                  <a:pt x="6" y="126"/>
                                </a:cubicBezTo>
                                <a:cubicBezTo>
                                  <a:pt x="3" y="126"/>
                                  <a:pt x="0" y="129"/>
                                  <a:pt x="0" y="132"/>
                                </a:cubicBezTo>
                                <a:cubicBezTo>
                                  <a:pt x="0" y="135"/>
                                  <a:pt x="3" y="137"/>
                                  <a:pt x="6" y="137"/>
                                </a:cubicBezTo>
                                <a:cubicBezTo>
                                  <a:pt x="10" y="137"/>
                                  <a:pt x="13" y="136"/>
                                  <a:pt x="17" y="135"/>
                                </a:cubicBezTo>
                                <a:cubicBezTo>
                                  <a:pt x="17" y="135"/>
                                  <a:pt x="17" y="135"/>
                                  <a:pt x="17" y="135"/>
                                </a:cubicBezTo>
                                <a:cubicBezTo>
                                  <a:pt x="17" y="135"/>
                                  <a:pt x="17" y="135"/>
                                  <a:pt x="17" y="135"/>
                                </a:cubicBezTo>
                                <a:cubicBezTo>
                                  <a:pt x="20" y="134"/>
                                  <a:pt x="24" y="131"/>
                                  <a:pt x="26" y="129"/>
                                </a:cubicBezTo>
                                <a:cubicBezTo>
                                  <a:pt x="26" y="129"/>
                                  <a:pt x="26" y="129"/>
                                  <a:pt x="26" y="129"/>
                                </a:cubicBezTo>
                                <a:cubicBezTo>
                                  <a:pt x="28" y="127"/>
                                  <a:pt x="30" y="126"/>
                                  <a:pt x="32" y="125"/>
                                </a:cubicBezTo>
                                <a:cubicBezTo>
                                  <a:pt x="32" y="125"/>
                                  <a:pt x="32" y="125"/>
                                  <a:pt x="32" y="125"/>
                                </a:cubicBezTo>
                                <a:cubicBezTo>
                                  <a:pt x="34" y="124"/>
                                  <a:pt x="37" y="123"/>
                                  <a:pt x="39" y="123"/>
                                </a:cubicBezTo>
                                <a:cubicBezTo>
                                  <a:pt x="41" y="123"/>
                                  <a:pt x="44" y="124"/>
                                  <a:pt x="46" y="125"/>
                                </a:cubicBezTo>
                                <a:cubicBezTo>
                                  <a:pt x="48" y="126"/>
                                  <a:pt x="50" y="127"/>
                                  <a:pt x="52" y="129"/>
                                </a:cubicBezTo>
                                <a:cubicBezTo>
                                  <a:pt x="54" y="131"/>
                                  <a:pt x="57" y="134"/>
                                  <a:pt x="61" y="135"/>
                                </a:cubicBezTo>
                                <a:cubicBezTo>
                                  <a:pt x="61" y="135"/>
                                  <a:pt x="61" y="135"/>
                                  <a:pt x="61" y="135"/>
                                </a:cubicBezTo>
                                <a:cubicBezTo>
                                  <a:pt x="65" y="136"/>
                                  <a:pt x="68" y="137"/>
                                  <a:pt x="72" y="137"/>
                                </a:cubicBezTo>
                                <a:cubicBezTo>
                                  <a:pt x="76" y="137"/>
                                  <a:pt x="80" y="136"/>
                                  <a:pt x="83" y="135"/>
                                </a:cubicBezTo>
                                <a:cubicBezTo>
                                  <a:pt x="83" y="135"/>
                                  <a:pt x="83" y="135"/>
                                  <a:pt x="83" y="135"/>
                                </a:cubicBezTo>
                                <a:cubicBezTo>
                                  <a:pt x="83" y="135"/>
                                  <a:pt x="83" y="135"/>
                                  <a:pt x="83" y="135"/>
                                </a:cubicBezTo>
                                <a:cubicBezTo>
                                  <a:pt x="87" y="134"/>
                                  <a:pt x="90" y="131"/>
                                  <a:pt x="92" y="129"/>
                                </a:cubicBezTo>
                                <a:cubicBezTo>
                                  <a:pt x="93" y="128"/>
                                  <a:pt x="93" y="128"/>
                                  <a:pt x="93" y="128"/>
                                </a:cubicBezTo>
                                <a:cubicBezTo>
                                  <a:pt x="94" y="127"/>
                                  <a:pt x="96" y="126"/>
                                  <a:pt x="98" y="125"/>
                                </a:cubicBezTo>
                                <a:cubicBezTo>
                                  <a:pt x="100" y="124"/>
                                  <a:pt x="103" y="123"/>
                                  <a:pt x="105" y="123"/>
                                </a:cubicBezTo>
                                <a:cubicBezTo>
                                  <a:pt x="107" y="123"/>
                                  <a:pt x="110" y="124"/>
                                  <a:pt x="112" y="125"/>
                                </a:cubicBezTo>
                                <a:cubicBezTo>
                                  <a:pt x="112" y="125"/>
                                  <a:pt x="112" y="125"/>
                                  <a:pt x="112" y="125"/>
                                </a:cubicBezTo>
                                <a:cubicBezTo>
                                  <a:pt x="114" y="126"/>
                                  <a:pt x="116" y="127"/>
                                  <a:pt x="118" y="129"/>
                                </a:cubicBezTo>
                                <a:cubicBezTo>
                                  <a:pt x="121" y="131"/>
                                  <a:pt x="124" y="134"/>
                                  <a:pt x="127" y="135"/>
                                </a:cubicBezTo>
                                <a:cubicBezTo>
                                  <a:pt x="127" y="135"/>
                                  <a:pt x="127" y="135"/>
                                  <a:pt x="127" y="135"/>
                                </a:cubicBezTo>
                                <a:cubicBezTo>
                                  <a:pt x="127" y="135"/>
                                  <a:pt x="127" y="135"/>
                                  <a:pt x="127" y="135"/>
                                </a:cubicBezTo>
                                <a:cubicBezTo>
                                  <a:pt x="131" y="136"/>
                                  <a:pt x="134" y="137"/>
                                  <a:pt x="138" y="137"/>
                                </a:cubicBezTo>
                                <a:cubicBezTo>
                                  <a:pt x="142" y="137"/>
                                  <a:pt x="146" y="136"/>
                                  <a:pt x="149" y="135"/>
                                </a:cubicBezTo>
                                <a:cubicBezTo>
                                  <a:pt x="149" y="135"/>
                                  <a:pt x="149" y="135"/>
                                  <a:pt x="149" y="135"/>
                                </a:cubicBezTo>
                                <a:cubicBezTo>
                                  <a:pt x="153" y="134"/>
                                  <a:pt x="156" y="131"/>
                                  <a:pt x="159" y="129"/>
                                </a:cubicBezTo>
                                <a:cubicBezTo>
                                  <a:pt x="160" y="127"/>
                                  <a:pt x="162" y="126"/>
                                  <a:pt x="164" y="125"/>
                                </a:cubicBezTo>
                                <a:cubicBezTo>
                                  <a:pt x="167" y="124"/>
                                  <a:pt x="169" y="123"/>
                                  <a:pt x="171" y="123"/>
                                </a:cubicBezTo>
                                <a:cubicBezTo>
                                  <a:pt x="174" y="123"/>
                                  <a:pt x="176" y="124"/>
                                  <a:pt x="178" y="125"/>
                                </a:cubicBezTo>
                                <a:cubicBezTo>
                                  <a:pt x="178" y="125"/>
                                  <a:pt x="178" y="125"/>
                                  <a:pt x="178" y="125"/>
                                </a:cubicBezTo>
                                <a:cubicBezTo>
                                  <a:pt x="180" y="126"/>
                                  <a:pt x="182" y="127"/>
                                  <a:pt x="184" y="128"/>
                                </a:cubicBezTo>
                                <a:cubicBezTo>
                                  <a:pt x="184" y="129"/>
                                  <a:pt x="184" y="129"/>
                                  <a:pt x="184" y="129"/>
                                </a:cubicBezTo>
                                <a:cubicBezTo>
                                  <a:pt x="187" y="131"/>
                                  <a:pt x="190" y="134"/>
                                  <a:pt x="193" y="135"/>
                                </a:cubicBezTo>
                                <a:cubicBezTo>
                                  <a:pt x="193" y="135"/>
                                  <a:pt x="193" y="135"/>
                                  <a:pt x="193" y="135"/>
                                </a:cubicBezTo>
                                <a:cubicBezTo>
                                  <a:pt x="193" y="135"/>
                                  <a:pt x="193" y="135"/>
                                  <a:pt x="193" y="135"/>
                                </a:cubicBezTo>
                                <a:cubicBezTo>
                                  <a:pt x="197" y="136"/>
                                  <a:pt x="201" y="137"/>
                                  <a:pt x="204" y="137"/>
                                </a:cubicBezTo>
                                <a:cubicBezTo>
                                  <a:pt x="208" y="137"/>
                                  <a:pt x="212" y="136"/>
                                  <a:pt x="215" y="135"/>
                                </a:cubicBezTo>
                                <a:cubicBezTo>
                                  <a:pt x="216" y="135"/>
                                  <a:pt x="216" y="135"/>
                                  <a:pt x="216" y="135"/>
                                </a:cubicBezTo>
                                <a:cubicBezTo>
                                  <a:pt x="219" y="134"/>
                                  <a:pt x="222" y="131"/>
                                  <a:pt x="225" y="129"/>
                                </a:cubicBezTo>
                                <a:cubicBezTo>
                                  <a:pt x="227" y="127"/>
                                  <a:pt x="227" y="123"/>
                                  <a:pt x="225" y="121"/>
                                </a:cubicBezTo>
                                <a:close/>
                                <a:moveTo>
                                  <a:pt x="85" y="116"/>
                                </a:moveTo>
                                <a:cubicBezTo>
                                  <a:pt x="85" y="116"/>
                                  <a:pt x="85" y="116"/>
                                  <a:pt x="85" y="116"/>
                                </a:cubicBezTo>
                                <a:cubicBezTo>
                                  <a:pt x="127" y="91"/>
                                  <a:pt x="127" y="91"/>
                                  <a:pt x="127" y="91"/>
                                </a:cubicBezTo>
                                <a:cubicBezTo>
                                  <a:pt x="134" y="104"/>
                                  <a:pt x="134" y="104"/>
                                  <a:pt x="134" y="104"/>
                                </a:cubicBezTo>
                                <a:cubicBezTo>
                                  <a:pt x="137" y="109"/>
                                  <a:pt x="142" y="110"/>
                                  <a:pt x="147" y="108"/>
                                </a:cubicBezTo>
                                <a:cubicBezTo>
                                  <a:pt x="151" y="105"/>
                                  <a:pt x="152" y="100"/>
                                  <a:pt x="150" y="95"/>
                                </a:cubicBezTo>
                                <a:cubicBezTo>
                                  <a:pt x="119" y="42"/>
                                  <a:pt x="119" y="42"/>
                                  <a:pt x="119" y="42"/>
                                </a:cubicBezTo>
                                <a:cubicBezTo>
                                  <a:pt x="160" y="18"/>
                                  <a:pt x="160" y="18"/>
                                  <a:pt x="160" y="18"/>
                                </a:cubicBezTo>
                                <a:cubicBezTo>
                                  <a:pt x="164" y="16"/>
                                  <a:pt x="166" y="10"/>
                                  <a:pt x="163" y="6"/>
                                </a:cubicBezTo>
                                <a:cubicBezTo>
                                  <a:pt x="161" y="2"/>
                                  <a:pt x="155" y="0"/>
                                  <a:pt x="151" y="3"/>
                                </a:cubicBezTo>
                                <a:cubicBezTo>
                                  <a:pt x="102" y="31"/>
                                  <a:pt x="102" y="31"/>
                                  <a:pt x="102" y="31"/>
                                </a:cubicBezTo>
                                <a:cubicBezTo>
                                  <a:pt x="98" y="33"/>
                                  <a:pt x="96" y="39"/>
                                  <a:pt x="99" y="43"/>
                                </a:cubicBezTo>
                                <a:cubicBezTo>
                                  <a:pt x="99" y="43"/>
                                  <a:pt x="99" y="43"/>
                                  <a:pt x="99" y="43"/>
                                </a:cubicBezTo>
                                <a:cubicBezTo>
                                  <a:pt x="118" y="76"/>
                                  <a:pt x="118" y="76"/>
                                  <a:pt x="118" y="76"/>
                                </a:cubicBezTo>
                                <a:cubicBezTo>
                                  <a:pt x="76" y="100"/>
                                  <a:pt x="76" y="100"/>
                                  <a:pt x="76" y="100"/>
                                </a:cubicBezTo>
                                <a:cubicBezTo>
                                  <a:pt x="72" y="103"/>
                                  <a:pt x="70" y="108"/>
                                  <a:pt x="73" y="112"/>
                                </a:cubicBezTo>
                                <a:cubicBezTo>
                                  <a:pt x="75" y="117"/>
                                  <a:pt x="81" y="118"/>
                                  <a:pt x="85" y="116"/>
                                </a:cubicBezTo>
                                <a:close/>
                                <a:moveTo>
                                  <a:pt x="180" y="142"/>
                                </a:moveTo>
                                <a:cubicBezTo>
                                  <a:pt x="180" y="142"/>
                                  <a:pt x="180" y="142"/>
                                  <a:pt x="180" y="142"/>
                                </a:cubicBezTo>
                                <a:cubicBezTo>
                                  <a:pt x="176" y="142"/>
                                  <a:pt x="172" y="142"/>
                                  <a:pt x="169" y="144"/>
                                </a:cubicBezTo>
                                <a:cubicBezTo>
                                  <a:pt x="169" y="144"/>
                                  <a:pt x="169" y="144"/>
                                  <a:pt x="169" y="144"/>
                                </a:cubicBezTo>
                                <a:cubicBezTo>
                                  <a:pt x="165" y="145"/>
                                  <a:pt x="162" y="147"/>
                                  <a:pt x="159" y="150"/>
                                </a:cubicBezTo>
                                <a:cubicBezTo>
                                  <a:pt x="159" y="150"/>
                                  <a:pt x="159" y="150"/>
                                  <a:pt x="159" y="150"/>
                                </a:cubicBezTo>
                                <a:cubicBezTo>
                                  <a:pt x="158" y="152"/>
                                  <a:pt x="156" y="153"/>
                                  <a:pt x="153" y="154"/>
                                </a:cubicBezTo>
                                <a:cubicBezTo>
                                  <a:pt x="153" y="154"/>
                                  <a:pt x="153" y="154"/>
                                  <a:pt x="153" y="154"/>
                                </a:cubicBezTo>
                                <a:cubicBezTo>
                                  <a:pt x="151" y="155"/>
                                  <a:pt x="149" y="155"/>
                                  <a:pt x="147" y="155"/>
                                </a:cubicBezTo>
                                <a:cubicBezTo>
                                  <a:pt x="144" y="155"/>
                                  <a:pt x="142" y="155"/>
                                  <a:pt x="140" y="154"/>
                                </a:cubicBezTo>
                                <a:cubicBezTo>
                                  <a:pt x="137" y="153"/>
                                  <a:pt x="135" y="152"/>
                                  <a:pt x="134" y="150"/>
                                </a:cubicBezTo>
                                <a:cubicBezTo>
                                  <a:pt x="133" y="150"/>
                                  <a:pt x="133" y="150"/>
                                  <a:pt x="133" y="150"/>
                                </a:cubicBezTo>
                                <a:cubicBezTo>
                                  <a:pt x="131" y="147"/>
                                  <a:pt x="128" y="145"/>
                                  <a:pt x="124" y="144"/>
                                </a:cubicBezTo>
                                <a:cubicBezTo>
                                  <a:pt x="124" y="144"/>
                                  <a:pt x="124" y="144"/>
                                  <a:pt x="124" y="144"/>
                                </a:cubicBezTo>
                                <a:cubicBezTo>
                                  <a:pt x="121" y="142"/>
                                  <a:pt x="117" y="142"/>
                                  <a:pt x="113" y="142"/>
                                </a:cubicBezTo>
                                <a:cubicBezTo>
                                  <a:pt x="110" y="142"/>
                                  <a:pt x="106" y="142"/>
                                  <a:pt x="102" y="144"/>
                                </a:cubicBezTo>
                                <a:cubicBezTo>
                                  <a:pt x="99" y="145"/>
                                  <a:pt x="96" y="147"/>
                                  <a:pt x="93" y="150"/>
                                </a:cubicBezTo>
                                <a:cubicBezTo>
                                  <a:pt x="91" y="152"/>
                                  <a:pt x="89" y="153"/>
                                  <a:pt x="87" y="154"/>
                                </a:cubicBezTo>
                                <a:cubicBezTo>
                                  <a:pt x="85" y="155"/>
                                  <a:pt x="83" y="155"/>
                                  <a:pt x="80" y="155"/>
                                </a:cubicBezTo>
                                <a:cubicBezTo>
                                  <a:pt x="78" y="155"/>
                                  <a:pt x="76" y="155"/>
                                  <a:pt x="74" y="154"/>
                                </a:cubicBezTo>
                                <a:cubicBezTo>
                                  <a:pt x="73" y="154"/>
                                  <a:pt x="73" y="154"/>
                                  <a:pt x="73" y="154"/>
                                </a:cubicBezTo>
                                <a:cubicBezTo>
                                  <a:pt x="71" y="153"/>
                                  <a:pt x="69" y="152"/>
                                  <a:pt x="68" y="150"/>
                                </a:cubicBezTo>
                                <a:cubicBezTo>
                                  <a:pt x="68" y="150"/>
                                  <a:pt x="68" y="150"/>
                                  <a:pt x="68" y="150"/>
                                </a:cubicBezTo>
                                <a:cubicBezTo>
                                  <a:pt x="65" y="147"/>
                                  <a:pt x="62" y="145"/>
                                  <a:pt x="58" y="144"/>
                                </a:cubicBezTo>
                                <a:cubicBezTo>
                                  <a:pt x="55" y="142"/>
                                  <a:pt x="51" y="142"/>
                                  <a:pt x="47" y="142"/>
                                </a:cubicBezTo>
                                <a:cubicBezTo>
                                  <a:pt x="44" y="142"/>
                                  <a:pt x="42" y="144"/>
                                  <a:pt x="42" y="147"/>
                                </a:cubicBezTo>
                                <a:cubicBezTo>
                                  <a:pt x="42" y="150"/>
                                  <a:pt x="44" y="152"/>
                                  <a:pt x="47" y="152"/>
                                </a:cubicBezTo>
                                <a:cubicBezTo>
                                  <a:pt x="50" y="152"/>
                                  <a:pt x="52" y="153"/>
                                  <a:pt x="54" y="154"/>
                                </a:cubicBezTo>
                                <a:cubicBezTo>
                                  <a:pt x="56" y="155"/>
                                  <a:pt x="58" y="156"/>
                                  <a:pt x="60" y="158"/>
                                </a:cubicBezTo>
                                <a:cubicBezTo>
                                  <a:pt x="63" y="160"/>
                                  <a:pt x="66" y="162"/>
                                  <a:pt x="69" y="164"/>
                                </a:cubicBezTo>
                                <a:cubicBezTo>
                                  <a:pt x="70" y="164"/>
                                  <a:pt x="70" y="164"/>
                                  <a:pt x="70" y="164"/>
                                </a:cubicBezTo>
                                <a:cubicBezTo>
                                  <a:pt x="73" y="165"/>
                                  <a:pt x="77" y="166"/>
                                  <a:pt x="80" y="166"/>
                                </a:cubicBezTo>
                                <a:cubicBezTo>
                                  <a:pt x="84" y="166"/>
                                  <a:pt x="88" y="165"/>
                                  <a:pt x="91" y="164"/>
                                </a:cubicBezTo>
                                <a:cubicBezTo>
                                  <a:pt x="95" y="162"/>
                                  <a:pt x="98" y="160"/>
                                  <a:pt x="101" y="158"/>
                                </a:cubicBezTo>
                                <a:cubicBezTo>
                                  <a:pt x="102" y="156"/>
                                  <a:pt x="104" y="155"/>
                                  <a:pt x="106" y="154"/>
                                </a:cubicBezTo>
                                <a:cubicBezTo>
                                  <a:pt x="109" y="153"/>
                                  <a:pt x="111" y="152"/>
                                  <a:pt x="113" y="152"/>
                                </a:cubicBezTo>
                                <a:cubicBezTo>
                                  <a:pt x="116" y="152"/>
                                  <a:pt x="118" y="153"/>
                                  <a:pt x="120" y="154"/>
                                </a:cubicBezTo>
                                <a:cubicBezTo>
                                  <a:pt x="120" y="154"/>
                                  <a:pt x="120" y="154"/>
                                  <a:pt x="120" y="154"/>
                                </a:cubicBezTo>
                                <a:cubicBezTo>
                                  <a:pt x="122" y="155"/>
                                  <a:pt x="124" y="156"/>
                                  <a:pt x="126" y="157"/>
                                </a:cubicBezTo>
                                <a:cubicBezTo>
                                  <a:pt x="126" y="158"/>
                                  <a:pt x="126" y="158"/>
                                  <a:pt x="126" y="158"/>
                                </a:cubicBezTo>
                                <a:cubicBezTo>
                                  <a:pt x="129" y="160"/>
                                  <a:pt x="132" y="162"/>
                                  <a:pt x="135" y="164"/>
                                </a:cubicBezTo>
                                <a:cubicBezTo>
                                  <a:pt x="139" y="165"/>
                                  <a:pt x="143" y="166"/>
                                  <a:pt x="147" y="166"/>
                                </a:cubicBezTo>
                                <a:cubicBezTo>
                                  <a:pt x="150" y="166"/>
                                  <a:pt x="154" y="165"/>
                                  <a:pt x="157" y="164"/>
                                </a:cubicBezTo>
                                <a:cubicBezTo>
                                  <a:pt x="157" y="164"/>
                                  <a:pt x="157" y="164"/>
                                  <a:pt x="157" y="164"/>
                                </a:cubicBezTo>
                                <a:cubicBezTo>
                                  <a:pt x="161" y="162"/>
                                  <a:pt x="164" y="160"/>
                                  <a:pt x="167" y="158"/>
                                </a:cubicBezTo>
                                <a:cubicBezTo>
                                  <a:pt x="167" y="158"/>
                                  <a:pt x="167" y="158"/>
                                  <a:pt x="167" y="158"/>
                                </a:cubicBezTo>
                                <a:cubicBezTo>
                                  <a:pt x="169" y="156"/>
                                  <a:pt x="171" y="155"/>
                                  <a:pt x="173" y="154"/>
                                </a:cubicBezTo>
                                <a:cubicBezTo>
                                  <a:pt x="175" y="153"/>
                                  <a:pt x="177" y="152"/>
                                  <a:pt x="180" y="152"/>
                                </a:cubicBezTo>
                                <a:cubicBezTo>
                                  <a:pt x="183" y="152"/>
                                  <a:pt x="185" y="150"/>
                                  <a:pt x="185" y="147"/>
                                </a:cubicBezTo>
                                <a:cubicBezTo>
                                  <a:pt x="185" y="144"/>
                                  <a:pt x="183" y="142"/>
                                  <a:pt x="180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5C7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" o:spid="_x0000_s1026" o:spt="203" style="position:absolute;left:0pt;margin-left:378.45pt;margin-top:6.65pt;height:22.6pt;width:145.8pt;z-index:251662336;mso-width-relative:page;mso-height-relative:page;" coordorigin="12298,13589" coordsize="2916,452" o:gfxdata="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">
                <o:lock v:ext="edit" aspectratio="f"/>
                <v:shape id="任意多边形 20" o:spid="_x0000_s1026" o:spt="100" style="position:absolute;left:12298;top:13622;height:414;width:410;" fillcolor="#355C71" filled="t" stroked="f" coordsize="233,233" o:gfxdata="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bXbQugAAANsA&#10;AAAPAAAAAAAAAAEAIAAAACIAAABkcnMvZG93bnJldi54bWxQSwECFAAUAAAACACHTuJAMy8FnjsA&#10;AAA5AAAAEAAAAAAAAAABACAAAAAJAQAAZHJzL3NoYXBleG1sLnhtbFBLBQYAAAAABgAGAFsBAACz&#10;AwAAAAA=&#10;" path="m116,0c52,0,0,52,0,116c0,180,52,233,116,233c180,233,233,180,233,116c233,52,180,0,116,0xm210,146c210,146,210,146,210,146c199,150,174,157,146,141c123,127,89,118,63,130c61,126,60,121,58,117c69,112,80,108,92,104c126,93,162,88,199,91c203,91,208,92,212,92c214,100,215,108,215,116c215,126,213,136,210,146xm209,81c209,81,209,81,209,81c205,81,202,81,199,80c162,78,124,82,88,94c77,97,66,102,55,107c55,104,54,102,54,99c95,82,99,31,152,24c178,34,199,55,209,81xm131,18c131,18,131,18,131,18c91,32,84,72,52,88c50,71,52,54,56,38c73,25,94,17,116,17c121,17,126,18,131,18xm43,50c43,50,43,50,43,50c40,64,40,78,42,91c35,91,29,90,22,86c26,73,34,61,43,50xm19,97c19,97,19,97,19,97c28,101,35,102,43,102c44,105,44,108,45,111c36,116,27,122,18,127c18,124,18,120,18,116c18,109,18,103,19,97xm20,139c20,139,20,139,20,139c29,133,39,127,48,122c50,126,52,131,54,135c49,139,45,143,42,149c38,155,36,163,35,172c28,162,23,151,20,139xm45,184c45,184,45,184,45,184c44,171,47,162,51,154c53,151,56,148,59,145c75,176,103,200,135,213c129,214,123,215,116,215c89,215,64,203,45,184xm153,208c153,208,153,208,153,208c117,198,86,173,68,140c91,130,121,138,141,150c167,165,190,163,205,159c195,181,176,198,153,208xe">
                  <v:path o:connectlocs="186521,0;0,186521;186521,374650;374650,186521;186521,0;337667,234759;337667,234759;234759,226719;101300,209032;93260,188128;147930,167225;319980,146322;340883,147930;345707,186521;337667,234759;336059,130243;336059,130243;319980,128635;141498,151146;88436,172049;86828,159186;244406,38590;336059,130243;210640,28942;210640,28942;83612,141498;90044,61101;186521,27334;210640,28942;69141,80396;69141,80396;67533,146322;35374,138282;69141,80396;30550,155970;30550,155970;69141,164009;72357,178481;28942,204208;28942,186521;30550,155970;32158,223503;32158,223503;77181,196168;86828,217071;67533,239583;56277,276565;32158,223503;72357,295860;72357,295860;82004,247622;94868,233151;217071,342491;186521,345707;72357,295860;246014,334451;246014,334451;109339,225111;226719,241190;329627,255662;246014,334451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任意多边形 21" o:spid="_x0000_s1026" o:spt="100" style="position:absolute;left:13604;top:13592;height:449;width:423;" fillcolor="#355C71" filled="t" stroked="f" coordsize="241,253" o:gfxdata="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SKOc7gAAADbAAAA&#10;DwAAAAAAAAABACAAAAAiAAAAZHJzL2Rvd25yZXYueG1sUEsBAhQAFAAAAAgAh07iQDMvBZ47AAAA&#10;OQAAABAAAAAAAAAAAQAgAAAABwEAAGRycy9zaGFwZXhtbC54bWxQSwUGAAAAAAYABgBbAQAAsQMA&#10;AAAA&#10;" path="m233,103c225,74,207,48,179,32c179,32,179,32,179,32c124,0,52,19,20,74c20,75,20,75,20,75c4,103,0,134,8,163c16,192,34,218,62,234c62,234,62,234,62,234c90,250,122,253,151,245c179,238,205,219,221,192c222,191,222,191,222,191c238,163,241,132,233,103xm171,48c171,48,171,48,171,48c187,58,200,71,208,87c193,88,193,88,193,88c167,58,167,58,167,58c171,48,171,48,171,48xm61,125c61,125,61,125,61,125c99,117,99,117,99,117c130,154,130,154,130,154c117,187,117,187,117,187c110,190,104,192,98,194c91,195,85,196,78,196c71,192,66,188,61,183c57,178,53,172,49,166c50,158,52,151,54,144c56,138,58,131,61,125xm50,86c50,86,50,86,50,86c54,80,67,67,81,60c105,69,105,69,105,69c96,107,96,107,96,107c61,114,61,114,61,114c50,86,50,86,50,86xm107,110c107,110,107,110,107,110c107,110,107,110,106,109c116,70,116,70,116,70c158,65,158,65,158,65c187,97,187,97,187,97c175,137,175,137,175,137c138,147,138,147,138,147c107,110,107,110,107,110xm161,43c161,43,161,43,161,43c157,55,157,55,157,55c112,60,112,60,112,60c83,50,83,50,83,50c80,43,80,43,80,43c106,32,136,32,161,43xm71,48c71,48,71,48,71,48c73,53,73,53,73,53c58,60,46,73,41,79c39,78,39,78,39,78c47,66,58,55,71,48xm25,159c25,159,25,159,25,159c19,136,21,111,33,88c39,89,39,89,39,89c52,120,52,120,52,120c48,127,46,134,44,141c42,148,40,155,39,162c27,164,27,164,27,164c27,162,26,160,25,159xm67,216c67,216,67,216,67,216c51,205,39,191,31,174c41,173,41,173,41,173c45,179,49,185,54,190c58,195,64,200,70,204c67,216,67,216,67,216xm150,227c150,227,150,227,150,227c149,228,147,228,146,228c123,234,99,232,76,221c81,207,81,207,81,207c87,206,94,206,100,204c107,203,114,200,121,197c152,214,152,214,152,214c150,227,150,227,150,227xm128,189c128,189,128,189,128,189c140,157,140,157,140,157c176,148,176,148,176,148c187,179,187,179,187,179c184,184,179,189,175,193c169,197,163,201,157,205c128,189,128,189,128,189xm206,183c206,183,206,183,206,183c195,201,179,215,161,223c162,214,162,214,162,214c169,210,175,206,181,201c187,196,192,191,197,185c206,182,206,182,206,182c206,182,206,183,206,183xm212,169c212,169,212,169,212,169c197,174,197,174,197,174c185,141,185,141,185,141c197,99,197,99,197,99c213,97,213,97,213,97c214,101,215,104,216,108c221,127,220,149,212,169xe">
                  <v:path o:connectlocs="287699,51482;32145,119053;12858,262239;99650,376467;355204,308896;374491,165709;274841,77224;310201,141577;274841,77224;98042,201104;208943,247760;157511,312113;98042,294416;86792,231672;80363,138359;130188,96530;154297,172145;80363,138359;171976,176971;186442,112618;300557,156056;221802,236498;258769,69179;252340,88485;133402,80441;258769,69179;114115,77224;65897,127097;114115,77224;40181,255804;62683,143186;70719,226845;43396,263848;107686,347508;49825,279937;86792,305678;107686,347508;241089,365205;122151,355552;160726,328202;244303,344290;205729,304069;225016,252586;300557,287981;252340,329810;331095,294416;258769,358769;290914,323375;331095,292807;340739,271892;316630,279937;316630,159274;347168,17375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任意多边形 23" o:spid="_x0000_s1026" o:spt="100" style="position:absolute;left:14638;top:13589;height:426;width:576;" fillcolor="#355C71" filled="t" stroked="f" coordsize="227,166" o:gfxdata="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CIpm/&#10;AAAA2wAAAA8AAAAAAAAAAQAgAAAAIgAAAGRycy9kb3ducmV2LnhtbFBLAQIUABQAAAAIAIdO4kAz&#10;LwWeOwAAADkAAAAQAAAAAAAAAAEAIAAAAA4BAABkcnMvc2hhcGV4bWwueG1sUEsFBgAAAAAGAAYA&#10;WwEAALgDAAAAAA=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  <v:path o:connectlocs="372283,131445;320999,114300;320999,150495;427366,230505;400774,238125;376082,238125;345691,219075;303904,219075;275413,238125;239325,230505;199437,215265;161449,230505;136757,240030;112064,230505;53183,219075;34189,230505;0,251460;32289,257175;49384,245745;74076,234315;115863,257175;157650,257175;174745,245745;199437,234315;224129,245745;241224,257175;283011,257175;324798,234315;349490,243840;366585,257175;408372,257175;427366,230505;241224,173355;284910,180975;309603,11430;188041,81915;144354,190500;341892,270510;320999,274320;290609,293370;265916,293370;235526,274320;193739,274320;151952,295275;129159,285750;89272,270510;102567,293370;132958,312420;191839,300990;227928,293370;239325,300990;298206,312420;317200,300990;351389,280035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4737100</wp:posOffset>
                </wp:positionH>
                <wp:positionV relativeFrom="paragraph">
                  <wp:posOffset>48895</wp:posOffset>
                </wp:positionV>
                <wp:extent cx="2148205" cy="37338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5725" y="9079230"/>
                          <a:ext cx="2148205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篮球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足球      </w:t>
                            </w:r>
                            <w:r>
                              <w:rPr>
                                <w:rFonts w:hint="default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游泳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pt;margin-top:3.85pt;height:29.4pt;width:169.15pt;z-index:251661312;mso-width-relative:page;mso-height-relative:page;" filled="f" stroked="f" coordsize="21600,21600" o:gfxdata="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4XL2PXAAAACQEAAA8AAAAAAAAAAQAgAAAAIgAAAGRycy9kb3ducmV2LnhtbFBLAQIU&#10;ABQAAAAIAIdO4kBJetBnuwEAAFw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  <w:lang w:eastAsia="zh-CN"/>
                        </w:rPr>
                        <w:t>篮球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足球      </w:t>
                      </w:r>
                      <w:r>
                        <w:rPr>
                          <w:rFonts w:hint="default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游泳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-360045</wp:posOffset>
                </wp:positionV>
                <wp:extent cx="7228840" cy="9163685"/>
                <wp:effectExtent l="0" t="0" r="10160" b="18415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8840" cy="9163685"/>
                          <a:chOff x="15899" y="1281"/>
                          <a:chExt cx="11384" cy="14431"/>
                        </a:xfrm>
                      </wpg:grpSpPr>
                      <wps:wsp>
                        <wps:cNvPr id="57" name="直接连接符 56"/>
                        <wps:cNvCnPr/>
                        <wps:spPr>
                          <a:xfrm>
                            <a:off x="21764" y="3838"/>
                            <a:ext cx="0" cy="1186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222222">
                                <a:alpha val="8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5" name="组合 32"/>
                        <wpg:cNvGrpSpPr/>
                        <wpg:grpSpPr>
                          <a:xfrm rot="0">
                            <a:off x="16869" y="6337"/>
                            <a:ext cx="4318" cy="2710"/>
                            <a:chOff x="11007" y="5362"/>
                            <a:chExt cx="4828" cy="2710"/>
                          </a:xfrm>
                        </wpg:grpSpPr>
                        <wps:wsp>
                          <wps:cNvPr id="38" name="直接连接符 37"/>
                          <wps:cNvCnPr/>
                          <wps:spPr>
                            <a:xfrm>
                              <a:off x="11017" y="6717"/>
                              <a:ext cx="4819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222222">
                                  <a:alpha val="8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24"/>
                          <wps:cNvCnPr/>
                          <wps:spPr>
                            <a:xfrm>
                              <a:off x="11008" y="5362"/>
                              <a:ext cx="4819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222222">
                                  <a:alpha val="8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连接符 53"/>
                          <wps:cNvCnPr/>
                          <wps:spPr>
                            <a:xfrm>
                              <a:off x="11007" y="8072"/>
                              <a:ext cx="4819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222222">
                                  <a:alpha val="8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6" name="组合 34"/>
                        <wpg:cNvGrpSpPr/>
                        <wpg:grpSpPr>
                          <a:xfrm rot="0">
                            <a:off x="16709" y="3753"/>
                            <a:ext cx="4050" cy="5593"/>
                            <a:chOff x="10847" y="2841"/>
                            <a:chExt cx="4050" cy="5593"/>
                          </a:xfrm>
                        </wpg:grpSpPr>
                        <wps:wsp>
                          <wps:cNvPr id="31" name="文本框 30"/>
                          <wps:cNvSpPr txBox="1"/>
                          <wps:spPr>
                            <a:xfrm>
                              <a:off x="10887" y="5636"/>
                              <a:ext cx="2288" cy="7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中文｜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字体名称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7" name="文本框 36"/>
                          <wps:cNvSpPr txBox="1"/>
                          <wps:spPr>
                            <a:xfrm>
                              <a:off x="10857" y="6058"/>
                              <a:ext cx="3098" cy="10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auto"/>
                                    <w:sz w:val="40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/>
                                    <w:color w:val="auto"/>
                                    <w:sz w:val="40"/>
                                    <w:szCs w:val="40"/>
                                    <w:lang w:val="en-US" w:eastAsia="zh-CN"/>
                                  </w:rPr>
                                  <w:t>汉仪君黑-45简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3" name="文本框 17"/>
                          <wps:cNvSpPr txBox="1"/>
                          <wps:spPr>
                            <a:xfrm>
                              <a:off x="10892" y="4279"/>
                              <a:ext cx="1702" cy="4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中文｜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字体名称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4" name="文本框 23"/>
                          <wps:cNvSpPr txBox="1"/>
                          <wps:spPr>
                            <a:xfrm>
                              <a:off x="10848" y="4703"/>
                              <a:ext cx="3052" cy="10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auto"/>
                                    <w:sz w:val="40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/>
                                    <w:color w:val="auto"/>
                                    <w:sz w:val="40"/>
                                    <w:szCs w:val="40"/>
                                    <w:lang w:val="en-US" w:eastAsia="zh-CN"/>
                                  </w:rPr>
                                  <w:t>汉仪君黑-45简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97" name="组合 57"/>
                          <wpg:cNvGrpSpPr/>
                          <wpg:grpSpPr>
                            <a:xfrm rot="0">
                              <a:off x="10850" y="2841"/>
                              <a:ext cx="3135" cy="1902"/>
                              <a:chOff x="1166" y="2173"/>
                              <a:chExt cx="3135" cy="1902"/>
                            </a:xfrm>
                          </wpg:grpSpPr>
                          <wps:wsp>
                            <wps:cNvPr id="16" name="文本框 16"/>
                            <wps:cNvSpPr txBox="1"/>
                            <wps:spPr>
                              <a:xfrm>
                                <a:off x="1166" y="2173"/>
                                <a:ext cx="1506" cy="190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kinsoku/>
                                    <w:ind w:left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 w:val="0"/>
                                      <w:color w:val="AED7EB"/>
                                      <w:sz w:val="76"/>
                                      <w:szCs w:val="76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 w:val="0"/>
                                      <w:color w:val="AED7EB"/>
                                      <w:kern w:val="24"/>
                                      <w:sz w:val="76"/>
                                      <w:szCs w:val="76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0" name="文本框 18"/>
                            <wps:cNvSpPr txBox="1"/>
                            <wps:spPr>
                              <a:xfrm>
                                <a:off x="2015" y="2524"/>
                                <a:ext cx="2286" cy="12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kinsoku/>
                                    <w:ind w:left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color w:val="222222"/>
                                      <w:kern w:val="24"/>
                                      <w:sz w:val="44"/>
                                      <w:szCs w:val="44"/>
                                    </w:rPr>
                                    <w:t>字体说明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49" name="文本框 48"/>
                          <wps:cNvSpPr txBox="1"/>
                          <wps:spPr>
                            <a:xfrm>
                              <a:off x="10892" y="6991"/>
                              <a:ext cx="2288" cy="7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英文｜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字体名称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3" name="文本框 52"/>
                          <wps:cNvSpPr txBox="1"/>
                          <wps:spPr>
                            <a:xfrm>
                              <a:off x="10847" y="7413"/>
                              <a:ext cx="4050" cy="10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auto"/>
                                    <w:sz w:val="40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/>
                                    <w:color w:val="auto"/>
                                    <w:sz w:val="40"/>
                                    <w:szCs w:val="40"/>
                                    <w:lang w:val="en-US" w:eastAsia="zh-CN"/>
                                  </w:rPr>
                                  <w:t>汉仪君黑-45简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98" name="组合 61"/>
                        <wpg:cNvGrpSpPr/>
                        <wpg:grpSpPr>
                          <a:xfrm rot="0">
                            <a:off x="16712" y="10699"/>
                            <a:ext cx="3159" cy="1902"/>
                            <a:chOff x="1213" y="2210"/>
                            <a:chExt cx="3159" cy="1902"/>
                          </a:xfrm>
                        </wpg:grpSpPr>
                        <wps:wsp>
                          <wps:cNvPr id="21" name="文本框 62"/>
                          <wps:cNvSpPr txBox="1"/>
                          <wps:spPr>
                            <a:xfrm>
                              <a:off x="1213" y="2210"/>
                              <a:ext cx="1555" cy="190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color w:val="AED7EB"/>
                                    <w:sz w:val="76"/>
                                    <w:szCs w:val="76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AED7EB"/>
                                    <w:kern w:val="24"/>
                                    <w:sz w:val="76"/>
                                    <w:szCs w:val="76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64" name="文本框 63"/>
                          <wps:cNvSpPr txBox="1"/>
                          <wps:spPr>
                            <a:xfrm>
                              <a:off x="2086" y="2539"/>
                              <a:ext cx="2286" cy="12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44"/>
                                    <w:szCs w:val="44"/>
                                  </w:rPr>
                                  <w:t>素材说明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99" name="组合 69"/>
                        <wpg:cNvGrpSpPr/>
                        <wpg:grpSpPr>
                          <a:xfrm rot="0">
                            <a:off x="16712" y="12070"/>
                            <a:ext cx="4608" cy="1714"/>
                            <a:chOff x="7272" y="3569"/>
                            <a:chExt cx="4608" cy="1714"/>
                          </a:xfrm>
                        </wpg:grpSpPr>
                        <wps:wsp>
                          <wps:cNvPr id="68" name="文本框 67"/>
                          <wps:cNvSpPr txBox="1"/>
                          <wps:spPr>
                            <a:xfrm>
                              <a:off x="7272" y="3569"/>
                              <a:ext cx="1287" cy="85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22"/>
                                    <w:szCs w:val="22"/>
                                  </w:rPr>
                                  <w:t>图片：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69" name="文本框 68"/>
                          <wps:cNvSpPr txBox="1"/>
                          <wps:spPr>
                            <a:xfrm>
                              <a:off x="7287" y="4053"/>
                              <a:ext cx="4593" cy="12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6"/>
                                    <w:szCs w:val="16"/>
                                    <w:lang w:val="en-US" w:eastAsia="zh-CN" w:bidi="ar-SA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6"/>
                                    <w:szCs w:val="16"/>
                                    <w:lang w:val="en-US" w:eastAsia="zh-CN" w:bidi="ar-SA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模板中使用的图片来源于【网站名称】，该图片具有CC0共享协议，您可在遵循CC0共享协议的情况下使用。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00" name="组合 77"/>
                        <wpg:cNvGrpSpPr/>
                        <wpg:grpSpPr>
                          <a:xfrm rot="0">
                            <a:off x="16727" y="13873"/>
                            <a:ext cx="4593" cy="1839"/>
                            <a:chOff x="7287" y="5903"/>
                            <a:chExt cx="4593" cy="1839"/>
                          </a:xfrm>
                        </wpg:grpSpPr>
                        <wps:wsp>
                          <wps:cNvPr id="75" name="文本框 74"/>
                          <wps:cNvSpPr txBox="1"/>
                          <wps:spPr>
                            <a:xfrm>
                              <a:off x="7287" y="5903"/>
                              <a:ext cx="1287" cy="8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20"/>
                                    <w:szCs w:val="20"/>
                                  </w:rPr>
                                  <w:t>素材：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77" name="文本框 76"/>
                          <wps:cNvSpPr txBox="1"/>
                          <wps:spPr>
                            <a:xfrm>
                              <a:off x="7287" y="6512"/>
                              <a:ext cx="4593" cy="12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6"/>
                                    <w:szCs w:val="16"/>
                                    <w:lang w:val="en-US" w:eastAsia="zh-CN" w:bidi="ar-SA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16"/>
                                    <w:szCs w:val="16"/>
                                    <w:lang w:val="en-US" w:eastAsia="zh-CN" w:bidi="ar-SA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模板中使用的图片来源于【网站名称】，该图片具有CC0共享协议，您可在遵循CC0共享协议的情况下使用。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04" name="组合 102"/>
                        <wpg:cNvGrpSpPr/>
                        <wpg:grpSpPr>
                          <a:xfrm rot="0">
                            <a:off x="15899" y="1281"/>
                            <a:ext cx="6797" cy="1766"/>
                            <a:chOff x="0" y="731"/>
                            <a:chExt cx="6797" cy="1766"/>
                          </a:xfrm>
                        </wpg:grpSpPr>
                        <wps:wsp>
                          <wps:cNvPr id="29" name="矩形 11"/>
                          <wps:cNvSpPr/>
                          <wps:spPr>
                            <a:xfrm>
                              <a:off x="0" y="861"/>
                              <a:ext cx="170" cy="737"/>
                            </a:xfrm>
                            <a:prstGeom prst="rect">
                              <a:avLst/>
                            </a:prstGeom>
                            <a:solidFill>
                              <a:srgbClr val="AED7E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" name="文本框 12"/>
                          <wps:cNvSpPr txBox="1"/>
                          <wps:spPr>
                            <a:xfrm>
                              <a:off x="166" y="731"/>
                              <a:ext cx="6631" cy="10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52"/>
                                    <w:szCs w:val="52"/>
                                  </w:rPr>
                                  <w:t>稻壳儿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52"/>
                                    <w:szCs w:val="52"/>
                                    <w:lang w:val="en-US" w:eastAsia="zh-CN"/>
                                  </w:rPr>
                                  <w:t>文字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52"/>
                                    <w:szCs w:val="52"/>
                                  </w:rPr>
                                  <w:t>模板使用说明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3" name="文本框 13"/>
                          <wps:cNvSpPr txBox="1"/>
                          <wps:spPr>
                            <a:xfrm>
                              <a:off x="74" y="1606"/>
                              <a:ext cx="5913" cy="89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222222"/>
                                    <w:kern w:val="24"/>
                                    <w:sz w:val="24"/>
                                    <w:szCs w:val="24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（本页为说明页，用户使用模板时可删除本页内容）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05" name="组合 89"/>
                        <wpg:cNvGrpSpPr/>
                        <wpg:grpSpPr>
                          <a:xfrm rot="0">
                            <a:off x="22331" y="3745"/>
                            <a:ext cx="3924" cy="1902"/>
                            <a:chOff x="1213" y="2210"/>
                            <a:chExt cx="3924" cy="1902"/>
                          </a:xfrm>
                        </wpg:grpSpPr>
                        <wps:wsp>
                          <wps:cNvPr id="91" name="文本框 90"/>
                          <wps:cNvSpPr txBox="1"/>
                          <wps:spPr>
                            <a:xfrm>
                              <a:off x="1213" y="2210"/>
                              <a:ext cx="1555" cy="190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color w:val="AED7EB"/>
                                    <w:sz w:val="76"/>
                                    <w:szCs w:val="76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AED7EB"/>
                                    <w:kern w:val="24"/>
                                    <w:sz w:val="76"/>
                                    <w:szCs w:val="76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5" name="文本框 91"/>
                          <wps:cNvSpPr txBox="1"/>
                          <wps:spPr>
                            <a:xfrm>
                              <a:off x="2236" y="2569"/>
                              <a:ext cx="2901" cy="12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44"/>
                                    <w:szCs w:val="4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44"/>
                                    <w:szCs w:val="44"/>
                                    <w:lang w:val="en-US" w:eastAsia="zh-CN"/>
                                  </w:rPr>
                                  <w:t>删除页面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6" name="文本框 68"/>
                        <wps:cNvSpPr txBox="1"/>
                        <wps:spPr>
                          <a:xfrm>
                            <a:off x="22335" y="5192"/>
                            <a:ext cx="4593" cy="4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top"/>
                                <w:rPr>
                                  <w:rFonts w:hint="eastAsia" w:ascii="黑体" w:hAnsi="黑体" w:eastAsia="黑体" w:cs="黑体"/>
                                  <w:b/>
                                  <w:snapToGrid w:val="0"/>
                                  <w:color w:val="222222"/>
                                  <w:spacing w:val="6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222222"/>
                                  <w:kern w:val="24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使用本套模板中，若要删除多余空白页时，具体操作如下：</w:t>
                              </w:r>
                            </w:p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06" name="组合 4"/>
                        <wpg:cNvGrpSpPr/>
                        <wpg:grpSpPr>
                          <a:xfrm rot="0">
                            <a:off x="22325" y="5683"/>
                            <a:ext cx="4958" cy="6273"/>
                            <a:chOff x="6709" y="5353"/>
                            <a:chExt cx="4958" cy="6273"/>
                          </a:xfrm>
                        </wpg:grpSpPr>
                        <pic:pic xmlns:pic="http://schemas.openxmlformats.org/drawingml/2006/picture">
                          <pic:nvPicPr>
                            <pic:cNvPr id="40" name="图片 6" descr="WPS图片编辑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65" y="8780"/>
                              <a:ext cx="4421" cy="284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1" name="图片 5" descr="WPS图片编辑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54" y="6720"/>
                              <a:ext cx="4614" cy="97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2" name="文本框 68"/>
                          <wps:cNvSpPr txBox="1"/>
                          <wps:spPr>
                            <a:xfrm>
                              <a:off x="6817" y="6150"/>
                              <a:ext cx="4820" cy="7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2、点击「开始」选项卡下的「显示/隐藏编辑标记」按钮。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3" name="文本框 68"/>
                          <wps:cNvSpPr txBox="1"/>
                          <wps:spPr>
                            <a:xfrm>
                              <a:off x="6817" y="7974"/>
                              <a:ext cx="4850" cy="8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在分页符的后面点击光标，然后按「Delete」删除键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spacing w:line="240" w:lineRule="auto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即可。</w:t>
                                </w:r>
                              </w:p>
                              <w:p>
                                <w:pPr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5" name="文本框 68"/>
                          <wps:cNvSpPr txBox="1"/>
                          <wps:spPr>
                            <a:xfrm>
                              <a:off x="6817" y="5841"/>
                              <a:ext cx="4593" cy="49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1、删除多余页面的文本内容，成为空白页。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6" name="文本框 67"/>
                          <wps:cNvSpPr txBox="1"/>
                          <wps:spPr>
                            <a:xfrm>
                              <a:off x="6709" y="5353"/>
                              <a:ext cx="1287" cy="85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方法一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22"/>
                                    <w:szCs w:val="22"/>
                                  </w:rPr>
                                  <w:t>：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07" name="组合 7"/>
                        <wpg:cNvGrpSpPr/>
                        <wpg:grpSpPr>
                          <a:xfrm rot="0">
                            <a:off x="22325" y="12168"/>
                            <a:ext cx="4701" cy="1783"/>
                            <a:chOff x="6709" y="5248"/>
                            <a:chExt cx="4701" cy="1783"/>
                          </a:xfrm>
                        </wpg:grpSpPr>
                        <wps:wsp>
                          <wps:cNvPr id="48" name="文本框 68"/>
                          <wps:cNvSpPr txBox="1"/>
                          <wps:spPr>
                            <a:xfrm>
                              <a:off x="6817" y="6464"/>
                              <a:ext cx="4593" cy="5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3、再次按「Delete」键即可删除空白页。</w:t>
                                </w:r>
                              </w:p>
                              <w:p>
                                <w:pPr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0" name="文本框 68"/>
                          <wps:cNvSpPr txBox="1"/>
                          <wps:spPr>
                            <a:xfrm>
                              <a:off x="6817" y="6150"/>
                              <a:ext cx="4593" cy="3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2、在空白页光标处，按「Shift+Backspace」键。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1" name="文本框 68"/>
                          <wps:cNvSpPr txBox="1"/>
                          <wps:spPr>
                            <a:xfrm>
                              <a:off x="6817" y="5841"/>
                              <a:ext cx="4593" cy="49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黑体" w:hAnsi="黑体" w:eastAsia="黑体" w:cs="黑体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color w:val="222222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rgbClr w14:val="222222">
                                          <w14:alpha w14:val="40000"/>
                                        </w14:srgbClr>
                                      </w14:solidFill>
                                    </w14:textFill>
                                  </w:rPr>
                                  <w:t>1、删除多余页面的文本内容，成为空白页。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2" name="文本框 67"/>
                          <wps:cNvSpPr txBox="1"/>
                          <wps:spPr>
                            <a:xfrm>
                              <a:off x="6709" y="5248"/>
                              <a:ext cx="1287" cy="85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left"/>
                                  <w:rPr>
                                    <w:rFonts w:hint="eastAsia" w:ascii="黑体" w:hAnsi="黑体" w:eastAsia="黑体" w:cs="黑体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方法二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color w:val="222222"/>
                                    <w:kern w:val="24"/>
                                    <w:sz w:val="22"/>
                                    <w:szCs w:val="22"/>
                                  </w:rPr>
                                  <w:t>：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56" name="文本框 55"/>
                        <wps:cNvSpPr txBox="1"/>
                        <wps:spPr>
                          <a:xfrm>
                            <a:off x="16641" y="9379"/>
                            <a:ext cx="4671" cy="13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right="0" w:rightChars="0" w:firstLine="0" w:firstLineChars="0"/>
                                <w:jc w:val="left"/>
                                <w:textAlignment w:val="top"/>
                                <w:outlineLvl w:val="9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/>
                                  <w:color w:val="222222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【说明】</w:t>
                              </w:r>
                            </w:p>
                            <w:p>
                              <w:pPr>
                                <w:pStyle w:val="7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62" w:right="0" w:rightChars="0" w:firstLine="0" w:firstLineChars="0"/>
                                <w:jc w:val="left"/>
                                <w:textAlignment w:val="top"/>
                                <w:outlineLvl w:val="9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/>
                                  <w:color w:val="222222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模板中使用的字体仅限于个人学习、研究或欣赏目的使用，如需商用请您自行向版权方购买、获取商用版权。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9pt;margin-top:-28.35pt;height:721.55pt;width:569.2pt;z-index:251667456;mso-width-relative:page;mso-height-relative:page;" coordorigin="15899,1281" coordsize="11384,14431" o:gfxdata="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">
                <o:lock v:ext="edit" aspectratio="f"/>
                <v:line id="直接连接符 56" o:spid="_x0000_s1026" o:spt="20" style="position:absolute;left:21764;top:3838;height:11865;width:0;" filled="f" stroked="t" coordsize="21600,21600" o:gfxdata="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lInZvQAA&#10;ANsAAAAPAAAAAAAAAAEAIAAAACIAAABkcnMvZG93bnJldi54bWxQSwECFAAUAAAACACHTuJAMy8F&#10;njsAAAA5AAAAEAAAAAAAAAABACAAAAAMAQAAZHJzL3NoYXBleG1sLnhtbFBLBQYAAAAABgAGAFsB&#10;AAC2AwAAAAA=&#10;">
                  <v:fill on="f" focussize="0,0"/>
                  <v:stroke color="#222222 [3204]" opacity="5242f" joinstyle="round"/>
                  <v:imagedata o:title=""/>
                  <o:lock v:ext="edit" aspectratio="f"/>
                </v:line>
                <v:group id="组合 32" o:spid="_x0000_s1026" o:spt="203" style="position:absolute;left:16869;top:6337;height:2710;width:4318;" coordorigin="11007,5362" coordsize="4828,2710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37" o:spid="_x0000_s1026" o:spt="20" style="position:absolute;left:11017;top:6717;height:0;width:4819;" filled="f" stroked="t" coordsize="21600,21600" o:gfxdata="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1PgL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222222 [3204]" opacity="5242f" joinstyle="round"/>
                    <v:imagedata o:title=""/>
                    <o:lock v:ext="edit" aspectratio="f"/>
                  </v:line>
                  <v:line id="直接连接符 24" o:spid="_x0000_s1026" o:spt="20" style="position:absolute;left:11008;top:5362;height:0;width:4819;" filled="f" stroked="t" coordsize="21600,21600" o:gfxdata="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Ww32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222222 [3204]" opacity="5242f" joinstyle="round"/>
                    <v:imagedata o:title=""/>
                    <o:lock v:ext="edit" aspectratio="f"/>
                  </v:line>
                  <v:line id="直接连接符 53" o:spid="_x0000_s1026" o:spt="20" style="position:absolute;left:11007;top:8072;height:0;width:4819;" filled="f" stroked="t" coordsize="21600,21600" o:gfxdata="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Rheu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222222 [3204]" opacity="5242f" joinstyle="round"/>
                    <v:imagedata o:title=""/>
                    <o:lock v:ext="edit" aspectratio="f"/>
                  </v:line>
                </v:group>
                <v:group id="组合 34" o:spid="_x0000_s1026" o:spt="203" style="position:absolute;left:16709;top:3753;height:5593;width:4050;" coordorigin="10847,2841" coordsize="4050,5593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30" o:spid="_x0000_s1026" o:spt="202" type="#_x0000_t202" style="position:absolute;left:10887;top:5636;height:774;width:2288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中文｜</w:t>
                          </w: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字体名称</w:t>
                          </w:r>
                        </w:p>
                      </w:txbxContent>
                    </v:textbox>
                  </v:shape>
                  <v:shape id="文本框 36" o:spid="_x0000_s1026" o:spt="202" type="#_x0000_t202" style="position:absolute;left:10857;top:6058;height:1066;width:3098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auto"/>
                              <w:sz w:val="40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/>
                              <w:color w:val="auto"/>
                              <w:sz w:val="40"/>
                              <w:szCs w:val="40"/>
                              <w:lang w:val="en-US" w:eastAsia="zh-CN"/>
                            </w:rPr>
                            <w:t>汉仪君黑-45简</w:t>
                          </w:r>
                        </w:p>
                      </w:txbxContent>
                    </v:textbox>
                  </v:shape>
                  <v:shape id="文本框 17" o:spid="_x0000_s1026" o:spt="202" type="#_x0000_t202" style="position:absolute;left:10892;top:4279;height:463;width:1702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中文｜</w:t>
                          </w: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字体名称</w:t>
                          </w:r>
                        </w:p>
                      </w:txbxContent>
                    </v:textbox>
                  </v:shape>
                  <v:shape id="文本框 23" o:spid="_x0000_s1026" o:spt="202" type="#_x0000_t202" style="position:absolute;left:10848;top:4703;height:1066;width:3052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auto"/>
                              <w:sz w:val="40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/>
                              <w:color w:val="auto"/>
                              <w:sz w:val="40"/>
                              <w:szCs w:val="40"/>
                              <w:lang w:val="en-US" w:eastAsia="zh-CN"/>
                            </w:rPr>
                            <w:t>汉仪君黑-45简</w:t>
                          </w:r>
                        </w:p>
                      </w:txbxContent>
                    </v:textbox>
                  </v:shape>
                  <v:group id="组合 57" o:spid="_x0000_s1026" o:spt="203" style="position:absolute;left:10850;top:2841;height:1902;width:3135;" coordorigin="1166,2173" coordsize="3135,1902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1166;top:2173;height:1902;width:1506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 w:val="0"/>
                                <w:color w:val="AED7EB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 w:val="0"/>
                                <w:color w:val="AED7EB"/>
                                <w:kern w:val="24"/>
                                <w:sz w:val="76"/>
                                <w:szCs w:val="76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  <v:shape id="文本框 18" o:spid="_x0000_s1026" o:spt="202" type="#_x0000_t202" style="position:absolute;left:2015;top:2524;height:1280;width:2286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left"/>
                              <w:rPr>
                                <w:rFonts w:hint="eastAsia" w:ascii="黑体" w:hAnsi="黑体" w:eastAsia="黑体" w:cs="黑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222222"/>
                                <w:kern w:val="24"/>
                                <w:sz w:val="44"/>
                                <w:szCs w:val="44"/>
                              </w:rPr>
                              <w:t>字体说明</w:t>
                            </w:r>
                          </w:p>
                        </w:txbxContent>
                      </v:textbox>
                    </v:shape>
                  </v:group>
                  <v:shape id="文本框 48" o:spid="_x0000_s1026" o:spt="202" type="#_x0000_t202" style="position:absolute;left:10892;top:6991;height:774;width:2288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英文｜</w:t>
                          </w: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字体名称</w:t>
                          </w:r>
                        </w:p>
                      </w:txbxContent>
                    </v:textbox>
                  </v:shape>
                  <v:shape id="文本框 52" o:spid="_x0000_s1026" o:spt="202" type="#_x0000_t202" style="position:absolute;left:10847;top:7413;height:1021;width:4050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color w:val="auto"/>
                              <w:sz w:val="40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/>
                              <w:color w:val="auto"/>
                              <w:sz w:val="40"/>
                              <w:szCs w:val="40"/>
                              <w:lang w:val="en-US" w:eastAsia="zh-CN"/>
                            </w:rPr>
                            <w:t>汉仪君黑-45简</w:t>
                          </w:r>
                        </w:p>
                      </w:txbxContent>
                    </v:textbox>
                  </v:shape>
                </v:group>
                <v:group id="组合 61" o:spid="_x0000_s1026" o:spt="203" style="position:absolute;left:16712;top:10699;height:1902;width:3159;" coordorigin="1213,2210" coordsize="3159,1902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62" o:spid="_x0000_s1026" o:spt="202" type="#_x0000_t202" style="position:absolute;left:1213;top:2210;height:1902;width:1555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color w:val="AED7EB"/>
                              <w:sz w:val="76"/>
                              <w:szCs w:val="76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AED7EB"/>
                              <w:kern w:val="24"/>
                              <w:sz w:val="76"/>
                              <w:szCs w:val="76"/>
                            </w:rPr>
                            <w:t>02</w:t>
                          </w:r>
                        </w:p>
                      </w:txbxContent>
                    </v:textbox>
                  </v:shape>
                  <v:shape id="文本框 63" o:spid="_x0000_s1026" o:spt="202" type="#_x0000_t202" style="position:absolute;left:2086;top:2539;height:1280;width:2286;" filled="f" stroked="f" coordsize="21600,21600" o:gfxdata="UEsDBAoAAAAAAIdO4kAAAAAAAAAAAAAAAAAEAAAAZHJzL1BLAwQUAAAACACHTuJA8o1BS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o1B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44"/>
                              <w:szCs w:val="44"/>
                            </w:rPr>
                            <w:t>素材说明</w:t>
                          </w:r>
                        </w:p>
                      </w:txbxContent>
                    </v:textbox>
                  </v:shape>
                </v:group>
                <v:group id="组合 69" o:spid="_x0000_s1026" o:spt="203" style="position:absolute;left:16712;top:12070;height:1714;width:4608;" coordorigin="7272,3569" coordsize="4608,1714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67" o:spid="_x0000_s1026" o:spt="202" type="#_x0000_t202" style="position:absolute;left:7272;top:3569;height:852;width:1287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22"/>
                              <w:szCs w:val="22"/>
                            </w:rPr>
                            <w:t>图片：</w:t>
                          </w:r>
                        </w:p>
                      </w:txbxContent>
                    </v:textbox>
                  </v:shape>
                  <v:shape id="文本框 68" o:spid="_x0000_s1026" o:spt="202" type="#_x0000_t202" style="position:absolute;left:7287;top:4053;height:1230;width:4593;" filled="f" stroked="f" coordsize="21600,21600" o:gfxdata="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zu1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6"/>
                              <w:szCs w:val="16"/>
                              <w:lang w:val="en-US" w:eastAsia="zh-CN" w:bidi="ar-SA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6"/>
                              <w:szCs w:val="16"/>
                              <w:lang w:val="en-US" w:eastAsia="zh-CN" w:bidi="ar-SA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模板中使用的图片来源于【网站名称】，该图片具有CC0共享协议，您可在遵循CC0共享协议的情况下使用。</w:t>
                          </w:r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group id="组合 77" o:spid="_x0000_s1026" o:spt="203" style="position:absolute;left:16727;top:13873;height:1839;width:4593;" coordorigin="7287,5903" coordsize="4593,1839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74" o:spid="_x0000_s1026" o:spt="202" type="#_x0000_t202" style="position:absolute;left:7287;top:5903;height:813;width:1287;" filled="f" stroked="f" coordsize="21600,21600" o:gfxdata="UEsDBAoAAAAAAIdO4kAAAAAAAAAAAAAAAAAEAAAAZHJzL1BLAwQUAAAACACHTuJAGBhyD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hyD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20"/>
                              <w:szCs w:val="20"/>
                            </w:rPr>
                            <w:t>素材：</w:t>
                          </w:r>
                        </w:p>
                      </w:txbxContent>
                    </v:textbox>
                  </v:shape>
                  <v:shape id="文本框 76" o:spid="_x0000_s1026" o:spt="202" type="#_x0000_t202" style="position:absolute;left:7287;top:6512;height:1230;width:4593;" filled="f" stroked="f" coordsize="21600,21600" o:gfxdata="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ZJ4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6"/>
                              <w:szCs w:val="16"/>
                              <w:lang w:val="en-US" w:eastAsia="zh-CN" w:bidi="ar-SA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16"/>
                              <w:szCs w:val="16"/>
                              <w:lang w:val="en-US" w:eastAsia="zh-CN" w:bidi="ar-SA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模板中使用的图片来源于【网站名称】，该图片具有CC0共享协议，您可在遵循CC0共享协议的情况下使用。</w:t>
                          </w:r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group id="组合 102" o:spid="_x0000_s1026" o:spt="203" style="position:absolute;left:15899;top:1281;height:1766;width:6797;" coordorigin="0,731" coordsize="6797,1766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1" o:spid="_x0000_s1026" o:spt="1" style="position:absolute;left:0;top:861;height:737;width:170;v-text-anchor:middle;" fillcolor="#AED7EB" filled="t" stroked="f" coordsize="21600,21600" o:gfxdata="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gOA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rect>
                  <v:shape id="文本框 12" o:spid="_x0000_s1026" o:spt="202" type="#_x0000_t202" style="position:absolute;left:166;top:731;height:1036;width:6631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52"/>
                              <w:szCs w:val="52"/>
                            </w:rPr>
                            <w:t>稻壳儿</w:t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52"/>
                              <w:szCs w:val="52"/>
                              <w:lang w:val="en-US" w:eastAsia="zh-CN"/>
                            </w:rPr>
                            <w:t>文字</w:t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52"/>
                              <w:szCs w:val="52"/>
                            </w:rPr>
                            <w:t>模板使用说明</w:t>
                          </w:r>
                        </w:p>
                      </w:txbxContent>
                    </v:textbox>
                  </v:shape>
                  <v:shape id="文本框 13" o:spid="_x0000_s1026" o:spt="202" type="#_x0000_t202" style="position:absolute;left:74;top:1606;height:891;width:5913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222222"/>
                              <w:kern w:val="24"/>
                              <w:sz w:val="24"/>
                              <w:szCs w:val="24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（本页为说明页，用户使用模板时可删除本页内容）</w:t>
                          </w:r>
                        </w:p>
                      </w:txbxContent>
                    </v:textbox>
                  </v:shape>
                </v:group>
                <v:group id="组合 89" o:spid="_x0000_s1026" o:spt="203" style="position:absolute;left:22331;top:3745;height:1902;width:3924;" coordorigin="1213,2210" coordsize="3924,1902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90" o:spid="_x0000_s1026" o:spt="202" type="#_x0000_t202" style="position:absolute;left:1213;top:2210;height:1902;width:1555;" filled="f" stroked="f" coordsize="21600,21600" o:gfxdata="UEsDBAoAAAAAAIdO4kAAAAAAAAAAAAAAAAAEAAAAZHJzL1BLAwQUAAAACACHTuJA1y+S9rsAAADb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Jr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y+S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color w:val="AED7EB"/>
                              <w:sz w:val="76"/>
                              <w:szCs w:val="76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AED7EB"/>
                              <w:kern w:val="24"/>
                              <w:sz w:val="76"/>
                              <w:szCs w:val="76"/>
                            </w:rPr>
                            <w:t>03</w:t>
                          </w:r>
                        </w:p>
                      </w:txbxContent>
                    </v:textbox>
                  </v:shape>
                  <v:shape id="文本框 91" o:spid="_x0000_s1026" o:spt="202" type="#_x0000_t202" style="position:absolute;left:2236;top:2569;height:1280;width:2901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44"/>
                              <w:szCs w:val="44"/>
                              <w:lang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44"/>
                              <w:szCs w:val="44"/>
                              <w:lang w:val="en-US" w:eastAsia="zh-CN"/>
                            </w:rPr>
                            <w:t>删除页面</w:t>
                          </w:r>
                        </w:p>
                      </w:txbxContent>
                    </v:textbox>
                  </v:shape>
                </v:group>
                <v:shape id="文本框 68" o:spid="_x0000_s1026" o:spt="202" type="#_x0000_t202" style="position:absolute;left:22335;top:5192;height:469;width:4593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top"/>
                          <w:rPr>
                            <w:rFonts w:hint="eastAsia" w:ascii="黑体" w:hAnsi="黑体" w:eastAsia="黑体" w:cs="黑体"/>
                            <w:b/>
                            <w:snapToGrid w:val="0"/>
                            <w:color w:val="222222"/>
                            <w:spacing w:val="6"/>
                            <w:kern w:val="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222222"/>
                            <w:kern w:val="24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rgbClr w14:val="222222">
                                  <w14:alpha w14:val="40000"/>
                                </w14:srgbClr>
                              </w14:solidFill>
                            </w14:textFill>
                          </w:rPr>
                          <w:t>使用本套模板中，若要删除多余空白页时，具体操作如下：</w:t>
                        </w:r>
                      </w:p>
                      <w:p>
                        <w:pPr>
                          <w:rPr>
                            <w:rFonts w:hint="eastAsia" w:ascii="黑体" w:hAnsi="黑体" w:eastAsia="黑体" w:cs="黑体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组合 4" o:spid="_x0000_s1026" o:spt="203" style="position:absolute;left:22325;top:5683;height:6273;width:4958;" coordorigin="6709,5353" coordsize="4958,6273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6" o:spid="_x0000_s1026" o:spt="75" alt="WPS图片编辑3" type="#_x0000_t75" style="position:absolute;left:6965;top:8780;height:2846;width:4421;" filled="f" o:preferrelative="t" stroked="f" coordsize="21600,21600" o:gfxdata="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HUXN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7" o:title=""/>
                    <o:lock v:ext="edit" aspectratio="t"/>
                  </v:shape>
                  <v:shape id="图片 5" o:spid="_x0000_s1026" o:spt="75" alt="WPS图片编辑1" type="#_x0000_t75" style="position:absolute;left:6954;top:6720;height:978;width:4614;" filled="f" o:preferrelative="t" stroked="f" coordsize="21600,21600" o:gfxdata="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nMu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8" o:title=""/>
                    <o:lock v:ext="edit" aspectratio="t"/>
                  </v:shape>
                  <v:shape id="文本框 68" o:spid="_x0000_s1026" o:spt="202" type="#_x0000_t202" style="position:absolute;left:6817;top:6150;height:735;width:4820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2、点击「开始」选项卡下的「显示/隐藏编辑标记」按钮。</w:t>
                          </w:r>
                        </w:p>
                      </w:txbxContent>
                    </v:textbox>
                  </v:shape>
                  <v:shape id="文本框 68" o:spid="_x0000_s1026" o:spt="202" type="#_x0000_t202" style="position:absolute;left:6817;top:7974;height:810;width:4850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在分页符的后面点击光标，然后按「Delete」删除键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kinsoku/>
                            <w:spacing w:line="240" w:lineRule="auto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即可。</w:t>
                          </w:r>
                        </w:p>
                        <w:p>
                          <w:pPr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68" o:spid="_x0000_s1026" o:spt="202" type="#_x0000_t202" style="position:absolute;left:6817;top:5841;height:491;width:4593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b/>
                              <w:bCs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1、删除多余页面的文本内容，成为空白页。</w:t>
                          </w:r>
                        </w:p>
                      </w:txbxContent>
                    </v:textbox>
                  </v:shape>
                  <v:shape id="文本框 67" o:spid="_x0000_s1026" o:spt="202" type="#_x0000_t202" style="position:absolute;left:6709;top:5353;height:852;width:1287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方法一</w:t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22"/>
                              <w:szCs w:val="22"/>
                            </w:rPr>
                            <w:t>：</w:t>
                          </w:r>
                        </w:p>
                      </w:txbxContent>
                    </v:textbox>
                  </v:shape>
                </v:group>
                <v:group id="组合 7" o:spid="_x0000_s1026" o:spt="203" style="position:absolute;left:22325;top:12168;height:1783;width:4701;" coordorigin="6709,5248" coordsize="4701,1783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68" o:spid="_x0000_s1026" o:spt="202" type="#_x0000_t202" style="position:absolute;left:6817;top:6464;height:567;width:4593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3、再次按「Delete」键即可删除空白页。</w:t>
                          </w:r>
                        </w:p>
                        <w:p>
                          <w:pPr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68" o:spid="_x0000_s1026" o:spt="202" type="#_x0000_t202" style="position:absolute;left:6817;top:6150;height:384;width:4593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2、在空白页光标处，按「Shift+Backspace」键。</w:t>
                          </w:r>
                        </w:p>
                      </w:txbxContent>
                    </v:textbox>
                  </v:shape>
                  <v:shape id="文本框 68" o:spid="_x0000_s1026" o:spt="202" type="#_x0000_t202" style="position:absolute;left:6817;top:5841;height:491;width:4593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黑体" w:hAnsi="黑体" w:eastAsia="黑体" w:cs="黑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color w:val="222222"/>
                              <w:kern w:val="24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rgbClr w14:val="222222">
                                    <w14:alpha w14:val="40000"/>
                                  </w14:srgbClr>
                                </w14:solidFill>
                              </w14:textFill>
                            </w:rPr>
                            <w:t>1、删除多余页面的文本内容，成为空白页。</w:t>
                          </w:r>
                        </w:p>
                      </w:txbxContent>
                    </v:textbox>
                  </v:shape>
                  <v:shape id="文本框 67" o:spid="_x0000_s1026" o:spt="202" type="#_x0000_t202" style="position:absolute;left:6709;top:5248;height:852;width:1287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left"/>
                            <w:rPr>
                              <w:rFonts w:hint="eastAsia" w:ascii="黑体" w:hAnsi="黑体" w:eastAsia="黑体" w:cs="黑体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方法二</w:t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color w:val="222222"/>
                              <w:kern w:val="24"/>
                              <w:sz w:val="22"/>
                              <w:szCs w:val="22"/>
                            </w:rPr>
                            <w:t>：</w:t>
                          </w:r>
                        </w:p>
                      </w:txbxContent>
                    </v:textbox>
                  </v:shape>
                </v:group>
                <v:shape id="文本框 55" o:spid="_x0000_s1026" o:spt="202" type="#_x0000_t202" style="position:absolute;left:16641;top:9379;height:1327;width:4671;" filled="f" stroked="f" coordsize="21600,21600" o:gfxdata="UEsDBAoAAAAAAIdO4kAAAAAAAAAAAAAAAAAEAAAAZHJzL1BLAwQUAAAACACHTuJAo3+wG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aw9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+w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right="0" w:rightChars="0" w:firstLine="0" w:firstLineChars="0"/>
                          <w:jc w:val="left"/>
                          <w:textAlignment w:val="top"/>
                          <w:outlineLvl w:val="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/>
                            <w:color w:val="222222"/>
                            <w:kern w:val="24"/>
                            <w:sz w:val="16"/>
                            <w:szCs w:val="16"/>
                            <w14:textFill>
                              <w14:solidFill>
                                <w14:srgbClr w14:val="222222">
                                  <w14:alpha w14:val="40000"/>
                                </w14:srgbClr>
                              </w14:solidFill>
                            </w14:textFill>
                          </w:rPr>
                          <w:t>【说明】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62" w:right="0" w:rightChars="0" w:firstLine="0" w:firstLineChars="0"/>
                          <w:jc w:val="left"/>
                          <w:textAlignment w:val="top"/>
                          <w:outlineLvl w:val="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/>
                            <w:color w:val="222222"/>
                            <w:kern w:val="24"/>
                            <w:sz w:val="16"/>
                            <w:szCs w:val="16"/>
                            <w14:textFill>
                              <w14:solidFill>
                                <w14:srgbClr w14:val="222222">
                                  <w14:alpha w14:val="40000"/>
                                </w14:srgbClr>
                              </w14:solidFill>
                            </w14:textFill>
                          </w:rPr>
                          <w:t>模板中使用的字体仅限于个人学习、研究或欣赏目的使用，如需商用请您自行向版权方购买、获取商用版权。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0" w:h="16840"/>
      <w:pgMar w:top="1210" w:right="960" w:bottom="1440" w:left="7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A0C9B5A8-7F91-49C7-9D25-1346930EE963}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  <w:embedRegular r:id="rId2" w:fontKey="{971B1CDE-A26B-4C3F-A5DE-85E203158476}"/>
  </w:font>
  <w:font w:name="Menlo">
    <w:altName w:val="方正嘟黑 简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嘟黑 简 Light">
    <w:panose1 w:val="02000400000000000000"/>
    <w:charset w:val="86"/>
    <w:family w:val="auto"/>
    <w:pitch w:val="default"/>
    <w:sig w:usb0="A00002BF" w:usb1="184F6CFA" w:usb2="00000012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汉仪君黑-45简">
    <w:panose1 w:val="020B0604020202020204"/>
    <w:charset w:val="86"/>
    <w:family w:val="auto"/>
    <w:pitch w:val="default"/>
    <w:sig w:usb0="A00002BF" w:usb1="0ACF7CFA" w:usb2="00000016" w:usb3="00000000" w:csb0="2004000F" w:csb1="00000000"/>
    <w:embedRegular r:id="rId3" w:fontKey="{1D82650A-BF1A-40F4-AA80-400D29376608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BF137"/>
    <w:multiLevelType w:val="singleLevel"/>
    <w:tmpl w:val="EDFBF13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TrueTypeFonts/>
  <w:saveSubset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875DF"/>
    <w:rsid w:val="00317B2C"/>
    <w:rsid w:val="003D4EBF"/>
    <w:rsid w:val="004020F6"/>
    <w:rsid w:val="00673C44"/>
    <w:rsid w:val="00CA3CBD"/>
    <w:rsid w:val="00E40657"/>
    <w:rsid w:val="00E57285"/>
    <w:rsid w:val="00EF3620"/>
    <w:rsid w:val="00F276C7"/>
    <w:rsid w:val="0107119C"/>
    <w:rsid w:val="011B54C5"/>
    <w:rsid w:val="013019FE"/>
    <w:rsid w:val="01471A0B"/>
    <w:rsid w:val="015C0A27"/>
    <w:rsid w:val="016809B2"/>
    <w:rsid w:val="01980129"/>
    <w:rsid w:val="01BA7D2C"/>
    <w:rsid w:val="01E7372B"/>
    <w:rsid w:val="021D00F0"/>
    <w:rsid w:val="022A679E"/>
    <w:rsid w:val="023038E9"/>
    <w:rsid w:val="02621CB3"/>
    <w:rsid w:val="02653C0E"/>
    <w:rsid w:val="02EE64DC"/>
    <w:rsid w:val="03115656"/>
    <w:rsid w:val="03160677"/>
    <w:rsid w:val="032E5741"/>
    <w:rsid w:val="034A3E64"/>
    <w:rsid w:val="03561411"/>
    <w:rsid w:val="03672754"/>
    <w:rsid w:val="037909F9"/>
    <w:rsid w:val="038B49E3"/>
    <w:rsid w:val="03AB7C94"/>
    <w:rsid w:val="03AC34DC"/>
    <w:rsid w:val="03BE6BB4"/>
    <w:rsid w:val="03EE7CFA"/>
    <w:rsid w:val="040244FB"/>
    <w:rsid w:val="04057E90"/>
    <w:rsid w:val="041C50F1"/>
    <w:rsid w:val="042603BE"/>
    <w:rsid w:val="043348D8"/>
    <w:rsid w:val="0442725E"/>
    <w:rsid w:val="044B219B"/>
    <w:rsid w:val="04787DA7"/>
    <w:rsid w:val="048F4819"/>
    <w:rsid w:val="049E36F1"/>
    <w:rsid w:val="04A53776"/>
    <w:rsid w:val="04C9416B"/>
    <w:rsid w:val="04D55A66"/>
    <w:rsid w:val="04FB3F4B"/>
    <w:rsid w:val="05392095"/>
    <w:rsid w:val="0555105B"/>
    <w:rsid w:val="05577A2C"/>
    <w:rsid w:val="05766655"/>
    <w:rsid w:val="05834A1E"/>
    <w:rsid w:val="0597604E"/>
    <w:rsid w:val="05A77F0F"/>
    <w:rsid w:val="05B27242"/>
    <w:rsid w:val="05E9411F"/>
    <w:rsid w:val="05F160CE"/>
    <w:rsid w:val="06197D4E"/>
    <w:rsid w:val="061F16EC"/>
    <w:rsid w:val="06204A37"/>
    <w:rsid w:val="06213D23"/>
    <w:rsid w:val="0623323A"/>
    <w:rsid w:val="0636723D"/>
    <w:rsid w:val="063B42D2"/>
    <w:rsid w:val="06562447"/>
    <w:rsid w:val="06676237"/>
    <w:rsid w:val="06B35E5D"/>
    <w:rsid w:val="06C826F2"/>
    <w:rsid w:val="06CF714A"/>
    <w:rsid w:val="06DA7D4B"/>
    <w:rsid w:val="06FB0E58"/>
    <w:rsid w:val="070C5F9C"/>
    <w:rsid w:val="07336E92"/>
    <w:rsid w:val="07364456"/>
    <w:rsid w:val="07564B6A"/>
    <w:rsid w:val="078771E3"/>
    <w:rsid w:val="079C2375"/>
    <w:rsid w:val="07B75B59"/>
    <w:rsid w:val="07DE35CD"/>
    <w:rsid w:val="080F35C0"/>
    <w:rsid w:val="081964D9"/>
    <w:rsid w:val="08346D03"/>
    <w:rsid w:val="08451F67"/>
    <w:rsid w:val="08915E9F"/>
    <w:rsid w:val="089538A4"/>
    <w:rsid w:val="08CD4096"/>
    <w:rsid w:val="08D07578"/>
    <w:rsid w:val="08EB678C"/>
    <w:rsid w:val="0919517D"/>
    <w:rsid w:val="092009FB"/>
    <w:rsid w:val="092F7692"/>
    <w:rsid w:val="096B4532"/>
    <w:rsid w:val="09852E49"/>
    <w:rsid w:val="09B6283F"/>
    <w:rsid w:val="09BC5DE8"/>
    <w:rsid w:val="09C5437E"/>
    <w:rsid w:val="09F3458E"/>
    <w:rsid w:val="09FC086D"/>
    <w:rsid w:val="0A1751FE"/>
    <w:rsid w:val="0A243FB0"/>
    <w:rsid w:val="0A2D6656"/>
    <w:rsid w:val="0A2E3A97"/>
    <w:rsid w:val="0A425201"/>
    <w:rsid w:val="0A482F25"/>
    <w:rsid w:val="0A575C3C"/>
    <w:rsid w:val="0A5B1458"/>
    <w:rsid w:val="0A7B4D0D"/>
    <w:rsid w:val="0A93646F"/>
    <w:rsid w:val="0AA50C3A"/>
    <w:rsid w:val="0AF36C07"/>
    <w:rsid w:val="0AF47808"/>
    <w:rsid w:val="0B123F41"/>
    <w:rsid w:val="0B242DC6"/>
    <w:rsid w:val="0B4410D9"/>
    <w:rsid w:val="0B4912CF"/>
    <w:rsid w:val="0B4E1CA5"/>
    <w:rsid w:val="0B5704E8"/>
    <w:rsid w:val="0B5B2CE3"/>
    <w:rsid w:val="0B653615"/>
    <w:rsid w:val="0B6658C1"/>
    <w:rsid w:val="0B6916CA"/>
    <w:rsid w:val="0B95427C"/>
    <w:rsid w:val="0B971913"/>
    <w:rsid w:val="0BA322E9"/>
    <w:rsid w:val="0BA9762F"/>
    <w:rsid w:val="0BAA7A0F"/>
    <w:rsid w:val="0BBD2DDF"/>
    <w:rsid w:val="0BC15261"/>
    <w:rsid w:val="0BC8375A"/>
    <w:rsid w:val="0BCB6F5F"/>
    <w:rsid w:val="0BDD0C78"/>
    <w:rsid w:val="0BE9522D"/>
    <w:rsid w:val="0BEE2322"/>
    <w:rsid w:val="0C4A313A"/>
    <w:rsid w:val="0C8224CE"/>
    <w:rsid w:val="0C9010F1"/>
    <w:rsid w:val="0CA36331"/>
    <w:rsid w:val="0CC75AD1"/>
    <w:rsid w:val="0CE53A7B"/>
    <w:rsid w:val="0CFC68CA"/>
    <w:rsid w:val="0D310D58"/>
    <w:rsid w:val="0D496EC8"/>
    <w:rsid w:val="0D5220B0"/>
    <w:rsid w:val="0D567711"/>
    <w:rsid w:val="0D5F3868"/>
    <w:rsid w:val="0D8C19BB"/>
    <w:rsid w:val="0D9E4B95"/>
    <w:rsid w:val="0DAE6B37"/>
    <w:rsid w:val="0DEC46C5"/>
    <w:rsid w:val="0E076542"/>
    <w:rsid w:val="0E1044A0"/>
    <w:rsid w:val="0E315AE0"/>
    <w:rsid w:val="0E4707AF"/>
    <w:rsid w:val="0E4B1966"/>
    <w:rsid w:val="0E4D6E95"/>
    <w:rsid w:val="0E81086D"/>
    <w:rsid w:val="0E984360"/>
    <w:rsid w:val="0E9976DB"/>
    <w:rsid w:val="0E9F3E09"/>
    <w:rsid w:val="0EA00E55"/>
    <w:rsid w:val="0EAC311F"/>
    <w:rsid w:val="0EB3508F"/>
    <w:rsid w:val="0EBB3366"/>
    <w:rsid w:val="0EBF271A"/>
    <w:rsid w:val="0EC96461"/>
    <w:rsid w:val="0ED66DBD"/>
    <w:rsid w:val="0ED91560"/>
    <w:rsid w:val="0EE130E6"/>
    <w:rsid w:val="0EE52EF4"/>
    <w:rsid w:val="0EEA6491"/>
    <w:rsid w:val="0EEC245C"/>
    <w:rsid w:val="0EF213F3"/>
    <w:rsid w:val="0EF46322"/>
    <w:rsid w:val="0F0515A5"/>
    <w:rsid w:val="0F3719B8"/>
    <w:rsid w:val="0F494FA6"/>
    <w:rsid w:val="0F522AA2"/>
    <w:rsid w:val="0F6B25D4"/>
    <w:rsid w:val="0F8274B7"/>
    <w:rsid w:val="0F8F6600"/>
    <w:rsid w:val="0FB33A89"/>
    <w:rsid w:val="0FD20B80"/>
    <w:rsid w:val="0FD8301F"/>
    <w:rsid w:val="0FE74381"/>
    <w:rsid w:val="100C6862"/>
    <w:rsid w:val="10265E8C"/>
    <w:rsid w:val="102A7598"/>
    <w:rsid w:val="10337A64"/>
    <w:rsid w:val="103C2490"/>
    <w:rsid w:val="10676CD8"/>
    <w:rsid w:val="107C7E8A"/>
    <w:rsid w:val="10870EA0"/>
    <w:rsid w:val="1098509F"/>
    <w:rsid w:val="109B29C3"/>
    <w:rsid w:val="10B23C8F"/>
    <w:rsid w:val="10B90188"/>
    <w:rsid w:val="10EB6742"/>
    <w:rsid w:val="110A3F4C"/>
    <w:rsid w:val="11387C4C"/>
    <w:rsid w:val="113C268C"/>
    <w:rsid w:val="116F057C"/>
    <w:rsid w:val="1170778A"/>
    <w:rsid w:val="117C6F2A"/>
    <w:rsid w:val="11AB35FC"/>
    <w:rsid w:val="11F62C07"/>
    <w:rsid w:val="12034304"/>
    <w:rsid w:val="1261500F"/>
    <w:rsid w:val="126B15F1"/>
    <w:rsid w:val="128C697D"/>
    <w:rsid w:val="129E658D"/>
    <w:rsid w:val="12A20B21"/>
    <w:rsid w:val="12BC39F8"/>
    <w:rsid w:val="12BF25B2"/>
    <w:rsid w:val="12C754DE"/>
    <w:rsid w:val="12CF0ECC"/>
    <w:rsid w:val="12FA7325"/>
    <w:rsid w:val="130E4BA3"/>
    <w:rsid w:val="13153101"/>
    <w:rsid w:val="131F2B18"/>
    <w:rsid w:val="13264126"/>
    <w:rsid w:val="13274757"/>
    <w:rsid w:val="133A05D8"/>
    <w:rsid w:val="133B5EF6"/>
    <w:rsid w:val="13476456"/>
    <w:rsid w:val="13482074"/>
    <w:rsid w:val="13505F7A"/>
    <w:rsid w:val="13506331"/>
    <w:rsid w:val="136F7EAD"/>
    <w:rsid w:val="137D28F8"/>
    <w:rsid w:val="139463E7"/>
    <w:rsid w:val="13C74D0E"/>
    <w:rsid w:val="13CF0329"/>
    <w:rsid w:val="140D2178"/>
    <w:rsid w:val="14182F60"/>
    <w:rsid w:val="144E088D"/>
    <w:rsid w:val="14637EBF"/>
    <w:rsid w:val="14657B98"/>
    <w:rsid w:val="149E54A8"/>
    <w:rsid w:val="14B03637"/>
    <w:rsid w:val="14BF5618"/>
    <w:rsid w:val="15226D48"/>
    <w:rsid w:val="154726DE"/>
    <w:rsid w:val="155161D6"/>
    <w:rsid w:val="15AA0A99"/>
    <w:rsid w:val="160F5F29"/>
    <w:rsid w:val="160F623F"/>
    <w:rsid w:val="168C2667"/>
    <w:rsid w:val="16920E39"/>
    <w:rsid w:val="16B02545"/>
    <w:rsid w:val="16B57253"/>
    <w:rsid w:val="16BC7F69"/>
    <w:rsid w:val="16BE2F18"/>
    <w:rsid w:val="16BF540A"/>
    <w:rsid w:val="16EC01AC"/>
    <w:rsid w:val="16F83FBE"/>
    <w:rsid w:val="16FB0C38"/>
    <w:rsid w:val="16FE4970"/>
    <w:rsid w:val="170269DB"/>
    <w:rsid w:val="17283E45"/>
    <w:rsid w:val="17355CB2"/>
    <w:rsid w:val="17380F35"/>
    <w:rsid w:val="175103A7"/>
    <w:rsid w:val="17983F0F"/>
    <w:rsid w:val="179F35AC"/>
    <w:rsid w:val="17A03777"/>
    <w:rsid w:val="17A41C20"/>
    <w:rsid w:val="17E65053"/>
    <w:rsid w:val="17F73F5C"/>
    <w:rsid w:val="17FE060D"/>
    <w:rsid w:val="18083221"/>
    <w:rsid w:val="18245A96"/>
    <w:rsid w:val="184E0BF5"/>
    <w:rsid w:val="185F480A"/>
    <w:rsid w:val="185F6188"/>
    <w:rsid w:val="18975F65"/>
    <w:rsid w:val="1898528F"/>
    <w:rsid w:val="18A516FB"/>
    <w:rsid w:val="18AA73AA"/>
    <w:rsid w:val="18B12ECA"/>
    <w:rsid w:val="18B75745"/>
    <w:rsid w:val="18C524C9"/>
    <w:rsid w:val="18E97729"/>
    <w:rsid w:val="18F14F54"/>
    <w:rsid w:val="18F80BBD"/>
    <w:rsid w:val="1908277D"/>
    <w:rsid w:val="190E7BE6"/>
    <w:rsid w:val="191E3943"/>
    <w:rsid w:val="192341C9"/>
    <w:rsid w:val="192D5249"/>
    <w:rsid w:val="19301F8B"/>
    <w:rsid w:val="1933703B"/>
    <w:rsid w:val="194C318E"/>
    <w:rsid w:val="195C6EBB"/>
    <w:rsid w:val="196633C6"/>
    <w:rsid w:val="1978187B"/>
    <w:rsid w:val="197901DC"/>
    <w:rsid w:val="198078B6"/>
    <w:rsid w:val="19855E4F"/>
    <w:rsid w:val="19CD0D77"/>
    <w:rsid w:val="19F42FEC"/>
    <w:rsid w:val="19FD3C65"/>
    <w:rsid w:val="1A100464"/>
    <w:rsid w:val="1A1768E0"/>
    <w:rsid w:val="1A2D3B01"/>
    <w:rsid w:val="1A574945"/>
    <w:rsid w:val="1A657A02"/>
    <w:rsid w:val="1A6B3328"/>
    <w:rsid w:val="1A710D72"/>
    <w:rsid w:val="1A747DF0"/>
    <w:rsid w:val="1A826A8E"/>
    <w:rsid w:val="1AB87D87"/>
    <w:rsid w:val="1AFD0956"/>
    <w:rsid w:val="1B2A038E"/>
    <w:rsid w:val="1B4C72C3"/>
    <w:rsid w:val="1B4F428E"/>
    <w:rsid w:val="1B55187B"/>
    <w:rsid w:val="1B7B4918"/>
    <w:rsid w:val="1BA36B65"/>
    <w:rsid w:val="1BBD7A48"/>
    <w:rsid w:val="1C13269C"/>
    <w:rsid w:val="1C2B3E39"/>
    <w:rsid w:val="1C32178B"/>
    <w:rsid w:val="1C3F795B"/>
    <w:rsid w:val="1C5B2851"/>
    <w:rsid w:val="1C5C2B58"/>
    <w:rsid w:val="1C7F512D"/>
    <w:rsid w:val="1C9A5589"/>
    <w:rsid w:val="1CA225DB"/>
    <w:rsid w:val="1CA40C0C"/>
    <w:rsid w:val="1CC05F7A"/>
    <w:rsid w:val="1CCA72BC"/>
    <w:rsid w:val="1CD75DF8"/>
    <w:rsid w:val="1CDF3511"/>
    <w:rsid w:val="1CE11C41"/>
    <w:rsid w:val="1CE27356"/>
    <w:rsid w:val="1D221783"/>
    <w:rsid w:val="1D22526D"/>
    <w:rsid w:val="1D2E40EE"/>
    <w:rsid w:val="1D395251"/>
    <w:rsid w:val="1D4654EC"/>
    <w:rsid w:val="1D8D06E5"/>
    <w:rsid w:val="1D9B2245"/>
    <w:rsid w:val="1DBA3CD2"/>
    <w:rsid w:val="1DE158A4"/>
    <w:rsid w:val="1DE45DAE"/>
    <w:rsid w:val="1DE47B20"/>
    <w:rsid w:val="1E156890"/>
    <w:rsid w:val="1E2D27D9"/>
    <w:rsid w:val="1E336E63"/>
    <w:rsid w:val="1E436FDF"/>
    <w:rsid w:val="1E5950CA"/>
    <w:rsid w:val="1E72728C"/>
    <w:rsid w:val="1E9A6103"/>
    <w:rsid w:val="1EB12813"/>
    <w:rsid w:val="1EC30B86"/>
    <w:rsid w:val="1EE34DAD"/>
    <w:rsid w:val="1EE50E6C"/>
    <w:rsid w:val="1EF66B03"/>
    <w:rsid w:val="1EFA6B19"/>
    <w:rsid w:val="1F07468C"/>
    <w:rsid w:val="1F07794F"/>
    <w:rsid w:val="1F192994"/>
    <w:rsid w:val="1F317E71"/>
    <w:rsid w:val="1F476E96"/>
    <w:rsid w:val="1FB02C5F"/>
    <w:rsid w:val="1FE75906"/>
    <w:rsid w:val="20157495"/>
    <w:rsid w:val="201E7410"/>
    <w:rsid w:val="20433AF2"/>
    <w:rsid w:val="204677C7"/>
    <w:rsid w:val="20482FD6"/>
    <w:rsid w:val="207917AE"/>
    <w:rsid w:val="20814CC5"/>
    <w:rsid w:val="209E7C12"/>
    <w:rsid w:val="20A7733C"/>
    <w:rsid w:val="20CB2621"/>
    <w:rsid w:val="210821C0"/>
    <w:rsid w:val="211514D5"/>
    <w:rsid w:val="211D3DB5"/>
    <w:rsid w:val="214820F4"/>
    <w:rsid w:val="21612AB6"/>
    <w:rsid w:val="217864E1"/>
    <w:rsid w:val="217C68FB"/>
    <w:rsid w:val="217F583C"/>
    <w:rsid w:val="21800B85"/>
    <w:rsid w:val="2181564D"/>
    <w:rsid w:val="219D3032"/>
    <w:rsid w:val="21BA5ED3"/>
    <w:rsid w:val="21CB4EE4"/>
    <w:rsid w:val="21D4060F"/>
    <w:rsid w:val="21D85218"/>
    <w:rsid w:val="21F8622A"/>
    <w:rsid w:val="220932F7"/>
    <w:rsid w:val="221726A7"/>
    <w:rsid w:val="222A359C"/>
    <w:rsid w:val="22450856"/>
    <w:rsid w:val="22506DC5"/>
    <w:rsid w:val="225404E7"/>
    <w:rsid w:val="228E03C2"/>
    <w:rsid w:val="22AE6410"/>
    <w:rsid w:val="22B279B5"/>
    <w:rsid w:val="22D52903"/>
    <w:rsid w:val="22DE4344"/>
    <w:rsid w:val="22E55C2F"/>
    <w:rsid w:val="22EA0D68"/>
    <w:rsid w:val="23480B4E"/>
    <w:rsid w:val="236F705E"/>
    <w:rsid w:val="238714C1"/>
    <w:rsid w:val="23A22376"/>
    <w:rsid w:val="23AF03B9"/>
    <w:rsid w:val="23B0469D"/>
    <w:rsid w:val="23C70B73"/>
    <w:rsid w:val="23DC5CBD"/>
    <w:rsid w:val="23EE4FEF"/>
    <w:rsid w:val="243A04E3"/>
    <w:rsid w:val="2456269F"/>
    <w:rsid w:val="24587DD8"/>
    <w:rsid w:val="246E1B91"/>
    <w:rsid w:val="246E417D"/>
    <w:rsid w:val="2475185A"/>
    <w:rsid w:val="2477503C"/>
    <w:rsid w:val="247A6E6E"/>
    <w:rsid w:val="24842181"/>
    <w:rsid w:val="24887384"/>
    <w:rsid w:val="24BC6B23"/>
    <w:rsid w:val="24E3624C"/>
    <w:rsid w:val="24EA789C"/>
    <w:rsid w:val="250174C1"/>
    <w:rsid w:val="25266DF5"/>
    <w:rsid w:val="252B14B6"/>
    <w:rsid w:val="25516976"/>
    <w:rsid w:val="256619F6"/>
    <w:rsid w:val="25AA1ED9"/>
    <w:rsid w:val="25C40884"/>
    <w:rsid w:val="25D2561C"/>
    <w:rsid w:val="25E17B55"/>
    <w:rsid w:val="25E82BC4"/>
    <w:rsid w:val="25F71E30"/>
    <w:rsid w:val="26082621"/>
    <w:rsid w:val="2612076C"/>
    <w:rsid w:val="2649205B"/>
    <w:rsid w:val="267B47B0"/>
    <w:rsid w:val="2682413A"/>
    <w:rsid w:val="2697665E"/>
    <w:rsid w:val="269A6562"/>
    <w:rsid w:val="269E1A7C"/>
    <w:rsid w:val="26B62027"/>
    <w:rsid w:val="26C13047"/>
    <w:rsid w:val="26D875DF"/>
    <w:rsid w:val="26DF0656"/>
    <w:rsid w:val="26E25637"/>
    <w:rsid w:val="26FA5581"/>
    <w:rsid w:val="27202A7E"/>
    <w:rsid w:val="274F304E"/>
    <w:rsid w:val="27544493"/>
    <w:rsid w:val="275E0F4C"/>
    <w:rsid w:val="27AE324F"/>
    <w:rsid w:val="27AE6B03"/>
    <w:rsid w:val="27B2482C"/>
    <w:rsid w:val="27C77AD3"/>
    <w:rsid w:val="27CC1112"/>
    <w:rsid w:val="27D128B1"/>
    <w:rsid w:val="27D936D7"/>
    <w:rsid w:val="27EC54DB"/>
    <w:rsid w:val="284D6CEC"/>
    <w:rsid w:val="28953CF3"/>
    <w:rsid w:val="28A53848"/>
    <w:rsid w:val="28C01B71"/>
    <w:rsid w:val="29171B75"/>
    <w:rsid w:val="292B40C3"/>
    <w:rsid w:val="29323A24"/>
    <w:rsid w:val="29414EC4"/>
    <w:rsid w:val="295E7ABB"/>
    <w:rsid w:val="297926B9"/>
    <w:rsid w:val="29C26DE6"/>
    <w:rsid w:val="2A0910FD"/>
    <w:rsid w:val="2A230DAE"/>
    <w:rsid w:val="2A280AB9"/>
    <w:rsid w:val="2A4F6DAD"/>
    <w:rsid w:val="2A86744D"/>
    <w:rsid w:val="2A8F4886"/>
    <w:rsid w:val="2AB3122A"/>
    <w:rsid w:val="2AC5253E"/>
    <w:rsid w:val="2AE12465"/>
    <w:rsid w:val="2AF263C3"/>
    <w:rsid w:val="2AF44810"/>
    <w:rsid w:val="2AF61C26"/>
    <w:rsid w:val="2AF81A27"/>
    <w:rsid w:val="2B145584"/>
    <w:rsid w:val="2B2F1B20"/>
    <w:rsid w:val="2B3C7755"/>
    <w:rsid w:val="2B3C7916"/>
    <w:rsid w:val="2B4C346E"/>
    <w:rsid w:val="2B545784"/>
    <w:rsid w:val="2B5F65B7"/>
    <w:rsid w:val="2B624278"/>
    <w:rsid w:val="2B6465E4"/>
    <w:rsid w:val="2BA60524"/>
    <w:rsid w:val="2BB552E5"/>
    <w:rsid w:val="2BB9120F"/>
    <w:rsid w:val="2BCE115C"/>
    <w:rsid w:val="2BE26267"/>
    <w:rsid w:val="2C012128"/>
    <w:rsid w:val="2C02342F"/>
    <w:rsid w:val="2C2961AB"/>
    <w:rsid w:val="2C443DDF"/>
    <w:rsid w:val="2C5348C6"/>
    <w:rsid w:val="2C5C0B78"/>
    <w:rsid w:val="2C7C2E91"/>
    <w:rsid w:val="2C7C5510"/>
    <w:rsid w:val="2CBC4861"/>
    <w:rsid w:val="2CD90022"/>
    <w:rsid w:val="2D010888"/>
    <w:rsid w:val="2D206B0F"/>
    <w:rsid w:val="2D3962D4"/>
    <w:rsid w:val="2D3C4843"/>
    <w:rsid w:val="2D5F3E7F"/>
    <w:rsid w:val="2D626816"/>
    <w:rsid w:val="2D646C06"/>
    <w:rsid w:val="2D793DBB"/>
    <w:rsid w:val="2D824995"/>
    <w:rsid w:val="2DAA7CC7"/>
    <w:rsid w:val="2DAE7101"/>
    <w:rsid w:val="2DC56D26"/>
    <w:rsid w:val="2DCD3C4B"/>
    <w:rsid w:val="2DEB5E06"/>
    <w:rsid w:val="2DEE3994"/>
    <w:rsid w:val="2E08002A"/>
    <w:rsid w:val="2E393461"/>
    <w:rsid w:val="2E3B69E9"/>
    <w:rsid w:val="2E5D3F18"/>
    <w:rsid w:val="2E735C71"/>
    <w:rsid w:val="2E79269B"/>
    <w:rsid w:val="2E9076F3"/>
    <w:rsid w:val="2EA85DD8"/>
    <w:rsid w:val="2EAC3510"/>
    <w:rsid w:val="2EB57199"/>
    <w:rsid w:val="2ECB3B82"/>
    <w:rsid w:val="2ECC55C3"/>
    <w:rsid w:val="2ED10CCC"/>
    <w:rsid w:val="2ED33349"/>
    <w:rsid w:val="2EEA43ED"/>
    <w:rsid w:val="2F414511"/>
    <w:rsid w:val="2F5132F9"/>
    <w:rsid w:val="2F5511F8"/>
    <w:rsid w:val="2F806FFC"/>
    <w:rsid w:val="2F9313AF"/>
    <w:rsid w:val="2F9326AF"/>
    <w:rsid w:val="2F994252"/>
    <w:rsid w:val="2FAB5402"/>
    <w:rsid w:val="2FB17B4E"/>
    <w:rsid w:val="2FBD105F"/>
    <w:rsid w:val="2FBE6963"/>
    <w:rsid w:val="2FEB66AB"/>
    <w:rsid w:val="2FF775BD"/>
    <w:rsid w:val="30210D83"/>
    <w:rsid w:val="302C1138"/>
    <w:rsid w:val="30741EE4"/>
    <w:rsid w:val="309825D9"/>
    <w:rsid w:val="30A00EBB"/>
    <w:rsid w:val="30C63563"/>
    <w:rsid w:val="30E8281D"/>
    <w:rsid w:val="30E92D4B"/>
    <w:rsid w:val="310F0A0C"/>
    <w:rsid w:val="311D390D"/>
    <w:rsid w:val="313F7B81"/>
    <w:rsid w:val="314E0018"/>
    <w:rsid w:val="315000B7"/>
    <w:rsid w:val="3174292F"/>
    <w:rsid w:val="317D4F13"/>
    <w:rsid w:val="31906CB3"/>
    <w:rsid w:val="31A23B50"/>
    <w:rsid w:val="31C87A76"/>
    <w:rsid w:val="31D36E4B"/>
    <w:rsid w:val="31F23DA6"/>
    <w:rsid w:val="31F403F1"/>
    <w:rsid w:val="31F65A75"/>
    <w:rsid w:val="32004D6D"/>
    <w:rsid w:val="3232350D"/>
    <w:rsid w:val="32450BE2"/>
    <w:rsid w:val="32853CA5"/>
    <w:rsid w:val="32DA6D7E"/>
    <w:rsid w:val="32E51D9D"/>
    <w:rsid w:val="33082C98"/>
    <w:rsid w:val="33083C53"/>
    <w:rsid w:val="332A76E4"/>
    <w:rsid w:val="332C6A35"/>
    <w:rsid w:val="334713F4"/>
    <w:rsid w:val="334D2C71"/>
    <w:rsid w:val="334F0F3B"/>
    <w:rsid w:val="33615FA8"/>
    <w:rsid w:val="337D4120"/>
    <w:rsid w:val="338B4E4B"/>
    <w:rsid w:val="33A053F6"/>
    <w:rsid w:val="33B325E5"/>
    <w:rsid w:val="33BB55B6"/>
    <w:rsid w:val="33E40FCE"/>
    <w:rsid w:val="33E6619A"/>
    <w:rsid w:val="34030DC4"/>
    <w:rsid w:val="3408616B"/>
    <w:rsid w:val="342A136B"/>
    <w:rsid w:val="343E52A3"/>
    <w:rsid w:val="34440B20"/>
    <w:rsid w:val="346E176E"/>
    <w:rsid w:val="349115A0"/>
    <w:rsid w:val="34C7057A"/>
    <w:rsid w:val="34FD1EFB"/>
    <w:rsid w:val="35052B8B"/>
    <w:rsid w:val="35084C09"/>
    <w:rsid w:val="352765C3"/>
    <w:rsid w:val="353E2356"/>
    <w:rsid w:val="35407A2A"/>
    <w:rsid w:val="354613F6"/>
    <w:rsid w:val="35BA1C5C"/>
    <w:rsid w:val="35D92B63"/>
    <w:rsid w:val="35F13A8D"/>
    <w:rsid w:val="362167DA"/>
    <w:rsid w:val="363244F6"/>
    <w:rsid w:val="36897781"/>
    <w:rsid w:val="3699519F"/>
    <w:rsid w:val="36B808A5"/>
    <w:rsid w:val="36B91F51"/>
    <w:rsid w:val="36BC26C1"/>
    <w:rsid w:val="36DE5C94"/>
    <w:rsid w:val="36E16C19"/>
    <w:rsid w:val="37094392"/>
    <w:rsid w:val="37186132"/>
    <w:rsid w:val="37292890"/>
    <w:rsid w:val="373B0F69"/>
    <w:rsid w:val="374F2DAA"/>
    <w:rsid w:val="37637615"/>
    <w:rsid w:val="376D78A6"/>
    <w:rsid w:val="3778189E"/>
    <w:rsid w:val="3781687F"/>
    <w:rsid w:val="37A92DDE"/>
    <w:rsid w:val="37B4533E"/>
    <w:rsid w:val="37C3720B"/>
    <w:rsid w:val="37DA723C"/>
    <w:rsid w:val="381A7CF2"/>
    <w:rsid w:val="38445FC7"/>
    <w:rsid w:val="384D0C47"/>
    <w:rsid w:val="386F7324"/>
    <w:rsid w:val="3875404F"/>
    <w:rsid w:val="38754F3D"/>
    <w:rsid w:val="38765885"/>
    <w:rsid w:val="38BF1631"/>
    <w:rsid w:val="38C45845"/>
    <w:rsid w:val="38D456A1"/>
    <w:rsid w:val="38EA7D96"/>
    <w:rsid w:val="38F143FA"/>
    <w:rsid w:val="38F326E7"/>
    <w:rsid w:val="390E5AFD"/>
    <w:rsid w:val="39252031"/>
    <w:rsid w:val="392573F2"/>
    <w:rsid w:val="39300B9C"/>
    <w:rsid w:val="393C1CBA"/>
    <w:rsid w:val="39425C64"/>
    <w:rsid w:val="394F7393"/>
    <w:rsid w:val="39504414"/>
    <w:rsid w:val="3966098D"/>
    <w:rsid w:val="396B0E63"/>
    <w:rsid w:val="397812DC"/>
    <w:rsid w:val="398365E5"/>
    <w:rsid w:val="39845C4D"/>
    <w:rsid w:val="39A52F59"/>
    <w:rsid w:val="39C86421"/>
    <w:rsid w:val="3A0C6EB2"/>
    <w:rsid w:val="3A195C1D"/>
    <w:rsid w:val="3A29797A"/>
    <w:rsid w:val="3A5A31F5"/>
    <w:rsid w:val="3A8C1C1D"/>
    <w:rsid w:val="3A93420B"/>
    <w:rsid w:val="3A9504E3"/>
    <w:rsid w:val="3A9D454C"/>
    <w:rsid w:val="3AA0503A"/>
    <w:rsid w:val="3ABD4200"/>
    <w:rsid w:val="3AC04503"/>
    <w:rsid w:val="3AC87BDE"/>
    <w:rsid w:val="3AD727BF"/>
    <w:rsid w:val="3AE55824"/>
    <w:rsid w:val="3B1D370A"/>
    <w:rsid w:val="3B24576F"/>
    <w:rsid w:val="3B855193"/>
    <w:rsid w:val="3B8E67AF"/>
    <w:rsid w:val="3B9F4FCC"/>
    <w:rsid w:val="3BB70085"/>
    <w:rsid w:val="3BB919F9"/>
    <w:rsid w:val="3BDD33B9"/>
    <w:rsid w:val="3C462033"/>
    <w:rsid w:val="3C90558F"/>
    <w:rsid w:val="3CB215A2"/>
    <w:rsid w:val="3CB42BDD"/>
    <w:rsid w:val="3D255522"/>
    <w:rsid w:val="3D40289D"/>
    <w:rsid w:val="3D72260A"/>
    <w:rsid w:val="3D9A112E"/>
    <w:rsid w:val="3DA15F42"/>
    <w:rsid w:val="3DB358CD"/>
    <w:rsid w:val="3DB75BFA"/>
    <w:rsid w:val="3DC97F5A"/>
    <w:rsid w:val="3DE818BC"/>
    <w:rsid w:val="3DF945C4"/>
    <w:rsid w:val="3E045594"/>
    <w:rsid w:val="3E16678C"/>
    <w:rsid w:val="3E1E5242"/>
    <w:rsid w:val="3E2F2246"/>
    <w:rsid w:val="3E5577F4"/>
    <w:rsid w:val="3E5B7C5C"/>
    <w:rsid w:val="3E5F3EB8"/>
    <w:rsid w:val="3E692E72"/>
    <w:rsid w:val="3E7510BF"/>
    <w:rsid w:val="3E8C19AA"/>
    <w:rsid w:val="3ECA26AB"/>
    <w:rsid w:val="3EDB731B"/>
    <w:rsid w:val="3EE5603F"/>
    <w:rsid w:val="3EF13B5F"/>
    <w:rsid w:val="3F007A98"/>
    <w:rsid w:val="3F103118"/>
    <w:rsid w:val="3F583774"/>
    <w:rsid w:val="3F745427"/>
    <w:rsid w:val="3F93165A"/>
    <w:rsid w:val="3FA0513C"/>
    <w:rsid w:val="3FD8434D"/>
    <w:rsid w:val="3FDB52D2"/>
    <w:rsid w:val="3FEE0861"/>
    <w:rsid w:val="40243148"/>
    <w:rsid w:val="40250992"/>
    <w:rsid w:val="40406924"/>
    <w:rsid w:val="40496DDA"/>
    <w:rsid w:val="409519AB"/>
    <w:rsid w:val="409B5A41"/>
    <w:rsid w:val="409C187A"/>
    <w:rsid w:val="40A73721"/>
    <w:rsid w:val="40B7532A"/>
    <w:rsid w:val="40C81660"/>
    <w:rsid w:val="40D8127D"/>
    <w:rsid w:val="40E070FE"/>
    <w:rsid w:val="40FE3A9D"/>
    <w:rsid w:val="41023766"/>
    <w:rsid w:val="41042068"/>
    <w:rsid w:val="41302380"/>
    <w:rsid w:val="41390108"/>
    <w:rsid w:val="413C6193"/>
    <w:rsid w:val="4140454D"/>
    <w:rsid w:val="4151030C"/>
    <w:rsid w:val="41522ED6"/>
    <w:rsid w:val="415663BA"/>
    <w:rsid w:val="41812746"/>
    <w:rsid w:val="41985873"/>
    <w:rsid w:val="41BE37A7"/>
    <w:rsid w:val="41F27EFD"/>
    <w:rsid w:val="42093814"/>
    <w:rsid w:val="42504124"/>
    <w:rsid w:val="425E367A"/>
    <w:rsid w:val="42661EAC"/>
    <w:rsid w:val="427D6BF0"/>
    <w:rsid w:val="42A14239"/>
    <w:rsid w:val="42B074EE"/>
    <w:rsid w:val="42FE3875"/>
    <w:rsid w:val="431821D1"/>
    <w:rsid w:val="43635BBF"/>
    <w:rsid w:val="43656A9D"/>
    <w:rsid w:val="439128E2"/>
    <w:rsid w:val="43AC0178"/>
    <w:rsid w:val="43CF21C9"/>
    <w:rsid w:val="43D1111A"/>
    <w:rsid w:val="43EB7A6D"/>
    <w:rsid w:val="440E4836"/>
    <w:rsid w:val="440E5371"/>
    <w:rsid w:val="44413423"/>
    <w:rsid w:val="444312ED"/>
    <w:rsid w:val="4446310D"/>
    <w:rsid w:val="445E1109"/>
    <w:rsid w:val="44CD7629"/>
    <w:rsid w:val="44D21886"/>
    <w:rsid w:val="44D21DFF"/>
    <w:rsid w:val="44E92684"/>
    <w:rsid w:val="44FB147D"/>
    <w:rsid w:val="451E2976"/>
    <w:rsid w:val="454C7D4D"/>
    <w:rsid w:val="45B10D57"/>
    <w:rsid w:val="45BD6945"/>
    <w:rsid w:val="45CE1495"/>
    <w:rsid w:val="45EE7E21"/>
    <w:rsid w:val="463B7400"/>
    <w:rsid w:val="4643633A"/>
    <w:rsid w:val="464F6D88"/>
    <w:rsid w:val="46675EC3"/>
    <w:rsid w:val="46A03761"/>
    <w:rsid w:val="46A82234"/>
    <w:rsid w:val="46C72E15"/>
    <w:rsid w:val="46CE1265"/>
    <w:rsid w:val="46DA5961"/>
    <w:rsid w:val="46F8730F"/>
    <w:rsid w:val="47064A15"/>
    <w:rsid w:val="47241A2B"/>
    <w:rsid w:val="47315122"/>
    <w:rsid w:val="4734208D"/>
    <w:rsid w:val="474C7BA3"/>
    <w:rsid w:val="477608F5"/>
    <w:rsid w:val="478330D1"/>
    <w:rsid w:val="47981D85"/>
    <w:rsid w:val="47A5361A"/>
    <w:rsid w:val="47C13140"/>
    <w:rsid w:val="47FA7CB6"/>
    <w:rsid w:val="48011501"/>
    <w:rsid w:val="484754EA"/>
    <w:rsid w:val="48576A32"/>
    <w:rsid w:val="485D5177"/>
    <w:rsid w:val="48744276"/>
    <w:rsid w:val="4882760E"/>
    <w:rsid w:val="488A6D8F"/>
    <w:rsid w:val="488B7FE6"/>
    <w:rsid w:val="48B25D55"/>
    <w:rsid w:val="48BB1CA4"/>
    <w:rsid w:val="48C14CEB"/>
    <w:rsid w:val="48C53689"/>
    <w:rsid w:val="48C8676B"/>
    <w:rsid w:val="48E5364A"/>
    <w:rsid w:val="490057FA"/>
    <w:rsid w:val="49076C2A"/>
    <w:rsid w:val="490C2284"/>
    <w:rsid w:val="49233A8B"/>
    <w:rsid w:val="492A4BEC"/>
    <w:rsid w:val="492B2544"/>
    <w:rsid w:val="49356330"/>
    <w:rsid w:val="495D234F"/>
    <w:rsid w:val="49831BE9"/>
    <w:rsid w:val="49895FE4"/>
    <w:rsid w:val="499821B2"/>
    <w:rsid w:val="49A40B61"/>
    <w:rsid w:val="49A57508"/>
    <w:rsid w:val="49BB40C8"/>
    <w:rsid w:val="49BC2C21"/>
    <w:rsid w:val="49CF68C4"/>
    <w:rsid w:val="49D82B5B"/>
    <w:rsid w:val="49F266E1"/>
    <w:rsid w:val="4A027E3A"/>
    <w:rsid w:val="4A221304"/>
    <w:rsid w:val="4A5A4E0C"/>
    <w:rsid w:val="4A753438"/>
    <w:rsid w:val="4A7A01FA"/>
    <w:rsid w:val="4AA32C82"/>
    <w:rsid w:val="4AAF5788"/>
    <w:rsid w:val="4AB63EA1"/>
    <w:rsid w:val="4ADB39B9"/>
    <w:rsid w:val="4AE74C1C"/>
    <w:rsid w:val="4AEE43C9"/>
    <w:rsid w:val="4B093C4F"/>
    <w:rsid w:val="4B0C4255"/>
    <w:rsid w:val="4B504211"/>
    <w:rsid w:val="4B623708"/>
    <w:rsid w:val="4B8200F2"/>
    <w:rsid w:val="4B83337E"/>
    <w:rsid w:val="4B8F5B24"/>
    <w:rsid w:val="4B9E419F"/>
    <w:rsid w:val="4BAB4C71"/>
    <w:rsid w:val="4BB15BB9"/>
    <w:rsid w:val="4C1A4524"/>
    <w:rsid w:val="4C3905F0"/>
    <w:rsid w:val="4C414DE0"/>
    <w:rsid w:val="4C515E3A"/>
    <w:rsid w:val="4C58418A"/>
    <w:rsid w:val="4C7D380D"/>
    <w:rsid w:val="4C881B9E"/>
    <w:rsid w:val="4CA019ED"/>
    <w:rsid w:val="4CDB6BA9"/>
    <w:rsid w:val="4CF74AC6"/>
    <w:rsid w:val="4D4361E3"/>
    <w:rsid w:val="4D5C452C"/>
    <w:rsid w:val="4D88285C"/>
    <w:rsid w:val="4D906B4D"/>
    <w:rsid w:val="4D9E4265"/>
    <w:rsid w:val="4DA71E8A"/>
    <w:rsid w:val="4DB96E21"/>
    <w:rsid w:val="4DBA3214"/>
    <w:rsid w:val="4DC23054"/>
    <w:rsid w:val="4E055EBE"/>
    <w:rsid w:val="4E727140"/>
    <w:rsid w:val="4E875AF4"/>
    <w:rsid w:val="4E8847E7"/>
    <w:rsid w:val="4EA04CA0"/>
    <w:rsid w:val="4EB6775E"/>
    <w:rsid w:val="4EE9769D"/>
    <w:rsid w:val="4F147FCE"/>
    <w:rsid w:val="4F241DAD"/>
    <w:rsid w:val="4F7D08F7"/>
    <w:rsid w:val="4F7F7A13"/>
    <w:rsid w:val="4F9D09B2"/>
    <w:rsid w:val="4FA756B5"/>
    <w:rsid w:val="4FA772CF"/>
    <w:rsid w:val="4FA871BC"/>
    <w:rsid w:val="4FB27BC2"/>
    <w:rsid w:val="4FB94ED8"/>
    <w:rsid w:val="4FBB58D0"/>
    <w:rsid w:val="4FE7264A"/>
    <w:rsid w:val="4FF4763C"/>
    <w:rsid w:val="50017F45"/>
    <w:rsid w:val="5004201D"/>
    <w:rsid w:val="503D5FDF"/>
    <w:rsid w:val="50783363"/>
    <w:rsid w:val="50AE0B2B"/>
    <w:rsid w:val="50FD0572"/>
    <w:rsid w:val="50FD2625"/>
    <w:rsid w:val="51387763"/>
    <w:rsid w:val="514D34C9"/>
    <w:rsid w:val="5168719D"/>
    <w:rsid w:val="516A749D"/>
    <w:rsid w:val="517A5CCE"/>
    <w:rsid w:val="518357C9"/>
    <w:rsid w:val="51B564DF"/>
    <w:rsid w:val="51DB05A7"/>
    <w:rsid w:val="51E429B7"/>
    <w:rsid w:val="51F96A8C"/>
    <w:rsid w:val="52065D0A"/>
    <w:rsid w:val="521E7B60"/>
    <w:rsid w:val="522D142D"/>
    <w:rsid w:val="52342F1F"/>
    <w:rsid w:val="5264613C"/>
    <w:rsid w:val="527B38DF"/>
    <w:rsid w:val="52A4222D"/>
    <w:rsid w:val="52AA0F4D"/>
    <w:rsid w:val="52B00371"/>
    <w:rsid w:val="52B230F2"/>
    <w:rsid w:val="52D10503"/>
    <w:rsid w:val="53087DF6"/>
    <w:rsid w:val="534902E2"/>
    <w:rsid w:val="53553140"/>
    <w:rsid w:val="535E7BF8"/>
    <w:rsid w:val="53932FAA"/>
    <w:rsid w:val="539404B1"/>
    <w:rsid w:val="53BD5CFA"/>
    <w:rsid w:val="53C96FDB"/>
    <w:rsid w:val="53CB09F2"/>
    <w:rsid w:val="53DD3D87"/>
    <w:rsid w:val="53EE1D57"/>
    <w:rsid w:val="53FF4CD5"/>
    <w:rsid w:val="54103BF9"/>
    <w:rsid w:val="54335B7A"/>
    <w:rsid w:val="546E1E6F"/>
    <w:rsid w:val="54927C51"/>
    <w:rsid w:val="549D19EE"/>
    <w:rsid w:val="54AD268B"/>
    <w:rsid w:val="54F2141A"/>
    <w:rsid w:val="550217E2"/>
    <w:rsid w:val="55026B35"/>
    <w:rsid w:val="550F2F6B"/>
    <w:rsid w:val="5535706E"/>
    <w:rsid w:val="55362CBA"/>
    <w:rsid w:val="5558298E"/>
    <w:rsid w:val="557F1C19"/>
    <w:rsid w:val="558357EF"/>
    <w:rsid w:val="55964CF9"/>
    <w:rsid w:val="55A60391"/>
    <w:rsid w:val="55AE10EB"/>
    <w:rsid w:val="55AE23A0"/>
    <w:rsid w:val="55BB6CD6"/>
    <w:rsid w:val="55E37910"/>
    <w:rsid w:val="55E96D02"/>
    <w:rsid w:val="55F45F1D"/>
    <w:rsid w:val="55FA0BFB"/>
    <w:rsid w:val="56045312"/>
    <w:rsid w:val="56252CC4"/>
    <w:rsid w:val="563664A9"/>
    <w:rsid w:val="5661519A"/>
    <w:rsid w:val="566752BF"/>
    <w:rsid w:val="566F25DE"/>
    <w:rsid w:val="56730E64"/>
    <w:rsid w:val="56825BFB"/>
    <w:rsid w:val="56871386"/>
    <w:rsid w:val="569F30C1"/>
    <w:rsid w:val="56B43E4C"/>
    <w:rsid w:val="56BB7771"/>
    <w:rsid w:val="56EA06EE"/>
    <w:rsid w:val="5701620F"/>
    <w:rsid w:val="573D33D5"/>
    <w:rsid w:val="576303C1"/>
    <w:rsid w:val="578D5ADA"/>
    <w:rsid w:val="57901023"/>
    <w:rsid w:val="57B303BC"/>
    <w:rsid w:val="57B62596"/>
    <w:rsid w:val="57D91A30"/>
    <w:rsid w:val="57EC0FE0"/>
    <w:rsid w:val="57FD6B7B"/>
    <w:rsid w:val="58144D0D"/>
    <w:rsid w:val="584853ED"/>
    <w:rsid w:val="58686374"/>
    <w:rsid w:val="5872584E"/>
    <w:rsid w:val="5875624E"/>
    <w:rsid w:val="5885488F"/>
    <w:rsid w:val="58AA6505"/>
    <w:rsid w:val="58CC39FC"/>
    <w:rsid w:val="58F6239E"/>
    <w:rsid w:val="59044549"/>
    <w:rsid w:val="59062A4B"/>
    <w:rsid w:val="592433BA"/>
    <w:rsid w:val="59404B7D"/>
    <w:rsid w:val="596E2208"/>
    <w:rsid w:val="5989140F"/>
    <w:rsid w:val="598F3DA2"/>
    <w:rsid w:val="59C17458"/>
    <w:rsid w:val="59C917F7"/>
    <w:rsid w:val="59EB253A"/>
    <w:rsid w:val="5A3F3E0A"/>
    <w:rsid w:val="5A490D8C"/>
    <w:rsid w:val="5A6A53CE"/>
    <w:rsid w:val="5A812978"/>
    <w:rsid w:val="5A833B8D"/>
    <w:rsid w:val="5A955003"/>
    <w:rsid w:val="5AF22328"/>
    <w:rsid w:val="5B2306F6"/>
    <w:rsid w:val="5B2711AF"/>
    <w:rsid w:val="5B4B59F9"/>
    <w:rsid w:val="5B4E4E05"/>
    <w:rsid w:val="5B75123A"/>
    <w:rsid w:val="5BA86D95"/>
    <w:rsid w:val="5BBF5B13"/>
    <w:rsid w:val="5BC1110E"/>
    <w:rsid w:val="5BF26142"/>
    <w:rsid w:val="5BFD5CBE"/>
    <w:rsid w:val="5C28626F"/>
    <w:rsid w:val="5C3C44E0"/>
    <w:rsid w:val="5C3F686C"/>
    <w:rsid w:val="5C4A6A11"/>
    <w:rsid w:val="5C5A198B"/>
    <w:rsid w:val="5C6617A4"/>
    <w:rsid w:val="5C7019A8"/>
    <w:rsid w:val="5C7255B7"/>
    <w:rsid w:val="5C74577E"/>
    <w:rsid w:val="5C771EDF"/>
    <w:rsid w:val="5C805BD1"/>
    <w:rsid w:val="5C890A5F"/>
    <w:rsid w:val="5CA04947"/>
    <w:rsid w:val="5CAF547F"/>
    <w:rsid w:val="5CB352B3"/>
    <w:rsid w:val="5CC40E14"/>
    <w:rsid w:val="5CF24C0B"/>
    <w:rsid w:val="5CF91ADC"/>
    <w:rsid w:val="5D000337"/>
    <w:rsid w:val="5D064632"/>
    <w:rsid w:val="5D0845FC"/>
    <w:rsid w:val="5D3178B1"/>
    <w:rsid w:val="5D381AFC"/>
    <w:rsid w:val="5D393B2B"/>
    <w:rsid w:val="5D457259"/>
    <w:rsid w:val="5D483B25"/>
    <w:rsid w:val="5D541205"/>
    <w:rsid w:val="5D68703F"/>
    <w:rsid w:val="5D6E1FD6"/>
    <w:rsid w:val="5D7156BF"/>
    <w:rsid w:val="5DA00227"/>
    <w:rsid w:val="5DBA63F7"/>
    <w:rsid w:val="5DBF6DAE"/>
    <w:rsid w:val="5DFF7C55"/>
    <w:rsid w:val="5E046AF7"/>
    <w:rsid w:val="5E0D0F95"/>
    <w:rsid w:val="5E252057"/>
    <w:rsid w:val="5E3232C0"/>
    <w:rsid w:val="5E446A1E"/>
    <w:rsid w:val="5E4510C4"/>
    <w:rsid w:val="5E4E59E0"/>
    <w:rsid w:val="5E6F4D71"/>
    <w:rsid w:val="5EEF6647"/>
    <w:rsid w:val="5EFF1A04"/>
    <w:rsid w:val="5F105AF3"/>
    <w:rsid w:val="5F141C6A"/>
    <w:rsid w:val="5F163E0B"/>
    <w:rsid w:val="5F214EA0"/>
    <w:rsid w:val="5F225A7A"/>
    <w:rsid w:val="5F28262C"/>
    <w:rsid w:val="5F335D0E"/>
    <w:rsid w:val="5F7062A4"/>
    <w:rsid w:val="5F887359"/>
    <w:rsid w:val="5F8C0D1D"/>
    <w:rsid w:val="5F9131FD"/>
    <w:rsid w:val="5F9516F6"/>
    <w:rsid w:val="5FB220DF"/>
    <w:rsid w:val="5FB626A5"/>
    <w:rsid w:val="5FD90D89"/>
    <w:rsid w:val="5FEC366F"/>
    <w:rsid w:val="5FFF100B"/>
    <w:rsid w:val="601841A2"/>
    <w:rsid w:val="6031626A"/>
    <w:rsid w:val="606E65B8"/>
    <w:rsid w:val="60A346E0"/>
    <w:rsid w:val="60AF11AF"/>
    <w:rsid w:val="60C30B03"/>
    <w:rsid w:val="60C80CBB"/>
    <w:rsid w:val="60DA294C"/>
    <w:rsid w:val="61025575"/>
    <w:rsid w:val="611C3D61"/>
    <w:rsid w:val="61272A06"/>
    <w:rsid w:val="61332240"/>
    <w:rsid w:val="61342107"/>
    <w:rsid w:val="613E3067"/>
    <w:rsid w:val="61457F97"/>
    <w:rsid w:val="61661235"/>
    <w:rsid w:val="61912BEE"/>
    <w:rsid w:val="61994FEF"/>
    <w:rsid w:val="61A217B9"/>
    <w:rsid w:val="61C06A6D"/>
    <w:rsid w:val="61E75D10"/>
    <w:rsid w:val="61FE17B7"/>
    <w:rsid w:val="620B30F3"/>
    <w:rsid w:val="621C3904"/>
    <w:rsid w:val="621C530E"/>
    <w:rsid w:val="622D162B"/>
    <w:rsid w:val="623A0155"/>
    <w:rsid w:val="623C36F3"/>
    <w:rsid w:val="625164DF"/>
    <w:rsid w:val="625B219A"/>
    <w:rsid w:val="627663C9"/>
    <w:rsid w:val="627A21CE"/>
    <w:rsid w:val="62A4274F"/>
    <w:rsid w:val="62B33934"/>
    <w:rsid w:val="62C91D13"/>
    <w:rsid w:val="62CC5DEC"/>
    <w:rsid w:val="62FF62C4"/>
    <w:rsid w:val="63027DA1"/>
    <w:rsid w:val="631B498F"/>
    <w:rsid w:val="631C1FCE"/>
    <w:rsid w:val="63310670"/>
    <w:rsid w:val="634F66DE"/>
    <w:rsid w:val="63573C6F"/>
    <w:rsid w:val="63754020"/>
    <w:rsid w:val="63884B0E"/>
    <w:rsid w:val="63BF4342"/>
    <w:rsid w:val="63D3367F"/>
    <w:rsid w:val="63E9778D"/>
    <w:rsid w:val="63F73C76"/>
    <w:rsid w:val="643543D4"/>
    <w:rsid w:val="646C40CD"/>
    <w:rsid w:val="646F5386"/>
    <w:rsid w:val="64821AF4"/>
    <w:rsid w:val="648E4E29"/>
    <w:rsid w:val="64907E57"/>
    <w:rsid w:val="64A26582"/>
    <w:rsid w:val="64AD70B7"/>
    <w:rsid w:val="64B0650A"/>
    <w:rsid w:val="64BA3133"/>
    <w:rsid w:val="64CC304D"/>
    <w:rsid w:val="64DB2183"/>
    <w:rsid w:val="64EF507C"/>
    <w:rsid w:val="64F54301"/>
    <w:rsid w:val="65226A78"/>
    <w:rsid w:val="652B221F"/>
    <w:rsid w:val="653A6BDB"/>
    <w:rsid w:val="654D2014"/>
    <w:rsid w:val="655578CE"/>
    <w:rsid w:val="65676F70"/>
    <w:rsid w:val="65847A31"/>
    <w:rsid w:val="65A27A2D"/>
    <w:rsid w:val="65AF0A35"/>
    <w:rsid w:val="65B33312"/>
    <w:rsid w:val="65C45168"/>
    <w:rsid w:val="65E065FD"/>
    <w:rsid w:val="65EE20D5"/>
    <w:rsid w:val="65FE104B"/>
    <w:rsid w:val="66101D6A"/>
    <w:rsid w:val="665F0856"/>
    <w:rsid w:val="667C2416"/>
    <w:rsid w:val="66AA167A"/>
    <w:rsid w:val="66BF33E2"/>
    <w:rsid w:val="66ED6865"/>
    <w:rsid w:val="670D6566"/>
    <w:rsid w:val="670E454C"/>
    <w:rsid w:val="671C39B6"/>
    <w:rsid w:val="6747685F"/>
    <w:rsid w:val="676604C8"/>
    <w:rsid w:val="678429E7"/>
    <w:rsid w:val="678533E6"/>
    <w:rsid w:val="6789100F"/>
    <w:rsid w:val="678C08A9"/>
    <w:rsid w:val="67AF0C6B"/>
    <w:rsid w:val="67B8097F"/>
    <w:rsid w:val="67C1307D"/>
    <w:rsid w:val="67C23872"/>
    <w:rsid w:val="67C456B4"/>
    <w:rsid w:val="67CF6A41"/>
    <w:rsid w:val="67E31A49"/>
    <w:rsid w:val="67F00C45"/>
    <w:rsid w:val="67F11353"/>
    <w:rsid w:val="6803404D"/>
    <w:rsid w:val="680F1CC5"/>
    <w:rsid w:val="681364CD"/>
    <w:rsid w:val="684E2070"/>
    <w:rsid w:val="68507A83"/>
    <w:rsid w:val="687B768E"/>
    <w:rsid w:val="688D3F16"/>
    <w:rsid w:val="68B7752C"/>
    <w:rsid w:val="68B946B0"/>
    <w:rsid w:val="68CD4495"/>
    <w:rsid w:val="68E40F02"/>
    <w:rsid w:val="68E4482F"/>
    <w:rsid w:val="69212A3D"/>
    <w:rsid w:val="693E61CF"/>
    <w:rsid w:val="69407E39"/>
    <w:rsid w:val="6947413A"/>
    <w:rsid w:val="69616378"/>
    <w:rsid w:val="698961F1"/>
    <w:rsid w:val="69B01ABE"/>
    <w:rsid w:val="69B3451E"/>
    <w:rsid w:val="69C07D96"/>
    <w:rsid w:val="69C61030"/>
    <w:rsid w:val="69DD4AEE"/>
    <w:rsid w:val="69F73645"/>
    <w:rsid w:val="6A0219EF"/>
    <w:rsid w:val="6A3903E6"/>
    <w:rsid w:val="6A504FD3"/>
    <w:rsid w:val="6A713980"/>
    <w:rsid w:val="6A7C2B09"/>
    <w:rsid w:val="6A915C7D"/>
    <w:rsid w:val="6A9913C6"/>
    <w:rsid w:val="6AD0567B"/>
    <w:rsid w:val="6AFA3CD9"/>
    <w:rsid w:val="6B0132D8"/>
    <w:rsid w:val="6B026BA0"/>
    <w:rsid w:val="6B094875"/>
    <w:rsid w:val="6B277CD9"/>
    <w:rsid w:val="6B287085"/>
    <w:rsid w:val="6B2B4C5A"/>
    <w:rsid w:val="6B5A2E86"/>
    <w:rsid w:val="6B793823"/>
    <w:rsid w:val="6B9524B9"/>
    <w:rsid w:val="6B9C0CC6"/>
    <w:rsid w:val="6BA35B70"/>
    <w:rsid w:val="6BB8451D"/>
    <w:rsid w:val="6BB84F68"/>
    <w:rsid w:val="6C044704"/>
    <w:rsid w:val="6C0A3B4F"/>
    <w:rsid w:val="6C4A0532"/>
    <w:rsid w:val="6C701B37"/>
    <w:rsid w:val="6CA2084A"/>
    <w:rsid w:val="6CB23063"/>
    <w:rsid w:val="6CB30AE5"/>
    <w:rsid w:val="6CB90F7B"/>
    <w:rsid w:val="6CC1587C"/>
    <w:rsid w:val="6CCC4060"/>
    <w:rsid w:val="6CD86D13"/>
    <w:rsid w:val="6D0C1808"/>
    <w:rsid w:val="6D1D2346"/>
    <w:rsid w:val="6D2967AE"/>
    <w:rsid w:val="6D2A1A28"/>
    <w:rsid w:val="6D317F33"/>
    <w:rsid w:val="6D4C15B3"/>
    <w:rsid w:val="6D527CC9"/>
    <w:rsid w:val="6D670004"/>
    <w:rsid w:val="6D9062B3"/>
    <w:rsid w:val="6D90688C"/>
    <w:rsid w:val="6D916E4E"/>
    <w:rsid w:val="6DB31A79"/>
    <w:rsid w:val="6DC26E98"/>
    <w:rsid w:val="6DCD4732"/>
    <w:rsid w:val="6DDF3019"/>
    <w:rsid w:val="6E190106"/>
    <w:rsid w:val="6E53481C"/>
    <w:rsid w:val="6E6A5506"/>
    <w:rsid w:val="6EAF1FFE"/>
    <w:rsid w:val="6ECB7E24"/>
    <w:rsid w:val="6ED74A46"/>
    <w:rsid w:val="6EDB03A1"/>
    <w:rsid w:val="6F0F49DB"/>
    <w:rsid w:val="6F64170E"/>
    <w:rsid w:val="6F667C12"/>
    <w:rsid w:val="6F79379C"/>
    <w:rsid w:val="6F7A0965"/>
    <w:rsid w:val="6F881CB9"/>
    <w:rsid w:val="6FA65398"/>
    <w:rsid w:val="6FBB5310"/>
    <w:rsid w:val="6FD21FCF"/>
    <w:rsid w:val="6FDA017C"/>
    <w:rsid w:val="702840F9"/>
    <w:rsid w:val="70357EDE"/>
    <w:rsid w:val="703D2FCD"/>
    <w:rsid w:val="70482222"/>
    <w:rsid w:val="704F2F41"/>
    <w:rsid w:val="7069203E"/>
    <w:rsid w:val="709322E0"/>
    <w:rsid w:val="709D69AD"/>
    <w:rsid w:val="70F9299B"/>
    <w:rsid w:val="7112601B"/>
    <w:rsid w:val="71327BAF"/>
    <w:rsid w:val="71373B43"/>
    <w:rsid w:val="715539DB"/>
    <w:rsid w:val="71597204"/>
    <w:rsid w:val="717C26AA"/>
    <w:rsid w:val="71967EFB"/>
    <w:rsid w:val="71AC0545"/>
    <w:rsid w:val="71E77EF7"/>
    <w:rsid w:val="71FE701A"/>
    <w:rsid w:val="720816A2"/>
    <w:rsid w:val="72083B25"/>
    <w:rsid w:val="72162E0E"/>
    <w:rsid w:val="721D7EF1"/>
    <w:rsid w:val="72314560"/>
    <w:rsid w:val="723C12E9"/>
    <w:rsid w:val="724B3A99"/>
    <w:rsid w:val="72501A06"/>
    <w:rsid w:val="72522A3A"/>
    <w:rsid w:val="72535AE0"/>
    <w:rsid w:val="72604A85"/>
    <w:rsid w:val="726C1560"/>
    <w:rsid w:val="72817F86"/>
    <w:rsid w:val="72843B1D"/>
    <w:rsid w:val="729C0B15"/>
    <w:rsid w:val="72B917E9"/>
    <w:rsid w:val="72BE1AAF"/>
    <w:rsid w:val="72D416E6"/>
    <w:rsid w:val="72D6765D"/>
    <w:rsid w:val="72D875E7"/>
    <w:rsid w:val="7311630B"/>
    <w:rsid w:val="73171EF7"/>
    <w:rsid w:val="731E2E69"/>
    <w:rsid w:val="732C660D"/>
    <w:rsid w:val="733F6A05"/>
    <w:rsid w:val="735B5279"/>
    <w:rsid w:val="735D0D86"/>
    <w:rsid w:val="736D1841"/>
    <w:rsid w:val="736D33EC"/>
    <w:rsid w:val="737A7021"/>
    <w:rsid w:val="737A72E9"/>
    <w:rsid w:val="73A172BC"/>
    <w:rsid w:val="73B76E54"/>
    <w:rsid w:val="73BF2DAF"/>
    <w:rsid w:val="73C542E6"/>
    <w:rsid w:val="73CA024B"/>
    <w:rsid w:val="73D45939"/>
    <w:rsid w:val="73FB4B26"/>
    <w:rsid w:val="74007015"/>
    <w:rsid w:val="74142DA2"/>
    <w:rsid w:val="743765C1"/>
    <w:rsid w:val="743E5ACA"/>
    <w:rsid w:val="744C1FFC"/>
    <w:rsid w:val="7455608D"/>
    <w:rsid w:val="74604A15"/>
    <w:rsid w:val="746944C5"/>
    <w:rsid w:val="74730C38"/>
    <w:rsid w:val="7474619D"/>
    <w:rsid w:val="74A537FF"/>
    <w:rsid w:val="74B25C81"/>
    <w:rsid w:val="74CF13B0"/>
    <w:rsid w:val="750C2BEC"/>
    <w:rsid w:val="751C3F4F"/>
    <w:rsid w:val="752E3D8D"/>
    <w:rsid w:val="7567146B"/>
    <w:rsid w:val="75685A48"/>
    <w:rsid w:val="75841685"/>
    <w:rsid w:val="758B4115"/>
    <w:rsid w:val="75A3359A"/>
    <w:rsid w:val="75C405CE"/>
    <w:rsid w:val="75C667D9"/>
    <w:rsid w:val="75DB6641"/>
    <w:rsid w:val="75DF6B3C"/>
    <w:rsid w:val="75E93780"/>
    <w:rsid w:val="75F25F1D"/>
    <w:rsid w:val="7605563C"/>
    <w:rsid w:val="76081E4B"/>
    <w:rsid w:val="760865B3"/>
    <w:rsid w:val="764F083E"/>
    <w:rsid w:val="76576FA5"/>
    <w:rsid w:val="765B58C7"/>
    <w:rsid w:val="767806EF"/>
    <w:rsid w:val="768809AD"/>
    <w:rsid w:val="76967D3B"/>
    <w:rsid w:val="76E33474"/>
    <w:rsid w:val="76E94378"/>
    <w:rsid w:val="76FE4ADB"/>
    <w:rsid w:val="771B7375"/>
    <w:rsid w:val="775A0C1C"/>
    <w:rsid w:val="77AB402B"/>
    <w:rsid w:val="77B060A4"/>
    <w:rsid w:val="77CC7D6B"/>
    <w:rsid w:val="783403E6"/>
    <w:rsid w:val="784B0870"/>
    <w:rsid w:val="78E85823"/>
    <w:rsid w:val="78FB7305"/>
    <w:rsid w:val="79147005"/>
    <w:rsid w:val="79225914"/>
    <w:rsid w:val="792E2896"/>
    <w:rsid w:val="794464F5"/>
    <w:rsid w:val="79744D50"/>
    <w:rsid w:val="797926D7"/>
    <w:rsid w:val="797F118D"/>
    <w:rsid w:val="798A26CB"/>
    <w:rsid w:val="798F487B"/>
    <w:rsid w:val="799372F5"/>
    <w:rsid w:val="79944887"/>
    <w:rsid w:val="79AA01BC"/>
    <w:rsid w:val="79C23CFE"/>
    <w:rsid w:val="79C6620A"/>
    <w:rsid w:val="79EE2CA6"/>
    <w:rsid w:val="79F55211"/>
    <w:rsid w:val="7A1247B9"/>
    <w:rsid w:val="7A1626DF"/>
    <w:rsid w:val="7A20543C"/>
    <w:rsid w:val="7A267DD4"/>
    <w:rsid w:val="7A462230"/>
    <w:rsid w:val="7A46714D"/>
    <w:rsid w:val="7A54333F"/>
    <w:rsid w:val="7A6E3EE9"/>
    <w:rsid w:val="7A731B06"/>
    <w:rsid w:val="7A74629D"/>
    <w:rsid w:val="7A787BDE"/>
    <w:rsid w:val="7A7E5888"/>
    <w:rsid w:val="7A814BD0"/>
    <w:rsid w:val="7ABF6F52"/>
    <w:rsid w:val="7ACE2AB8"/>
    <w:rsid w:val="7B0C386C"/>
    <w:rsid w:val="7B13637A"/>
    <w:rsid w:val="7B1975BA"/>
    <w:rsid w:val="7B1C271D"/>
    <w:rsid w:val="7B2715A5"/>
    <w:rsid w:val="7B377FFC"/>
    <w:rsid w:val="7B615431"/>
    <w:rsid w:val="7B830A1D"/>
    <w:rsid w:val="7B9B4CC2"/>
    <w:rsid w:val="7B9F58E0"/>
    <w:rsid w:val="7BBC15BA"/>
    <w:rsid w:val="7BC8465B"/>
    <w:rsid w:val="7BF04E34"/>
    <w:rsid w:val="7BFB16E8"/>
    <w:rsid w:val="7BFC4B0F"/>
    <w:rsid w:val="7C101C97"/>
    <w:rsid w:val="7C202768"/>
    <w:rsid w:val="7C39385A"/>
    <w:rsid w:val="7C4346A8"/>
    <w:rsid w:val="7C5B4707"/>
    <w:rsid w:val="7C8756D1"/>
    <w:rsid w:val="7CB33BBA"/>
    <w:rsid w:val="7CB90975"/>
    <w:rsid w:val="7CDC3A80"/>
    <w:rsid w:val="7CF15D02"/>
    <w:rsid w:val="7CFE5238"/>
    <w:rsid w:val="7D0055F2"/>
    <w:rsid w:val="7D097D0A"/>
    <w:rsid w:val="7D141586"/>
    <w:rsid w:val="7D176A29"/>
    <w:rsid w:val="7D215107"/>
    <w:rsid w:val="7D3F116D"/>
    <w:rsid w:val="7D4A6F1A"/>
    <w:rsid w:val="7D531644"/>
    <w:rsid w:val="7D5E23E0"/>
    <w:rsid w:val="7D6577CA"/>
    <w:rsid w:val="7D737E5A"/>
    <w:rsid w:val="7D777A25"/>
    <w:rsid w:val="7D892E81"/>
    <w:rsid w:val="7DAC0859"/>
    <w:rsid w:val="7DB0614C"/>
    <w:rsid w:val="7DBD6F6F"/>
    <w:rsid w:val="7DC53E15"/>
    <w:rsid w:val="7DD53301"/>
    <w:rsid w:val="7DD86484"/>
    <w:rsid w:val="7DE70966"/>
    <w:rsid w:val="7DED0B14"/>
    <w:rsid w:val="7DEF71A2"/>
    <w:rsid w:val="7DF007E1"/>
    <w:rsid w:val="7E1406F8"/>
    <w:rsid w:val="7E33685C"/>
    <w:rsid w:val="7E5415A9"/>
    <w:rsid w:val="7E600DFB"/>
    <w:rsid w:val="7EC27FCC"/>
    <w:rsid w:val="7ECD70C2"/>
    <w:rsid w:val="7EDD1B1F"/>
    <w:rsid w:val="7EF249D2"/>
    <w:rsid w:val="7EF54CF3"/>
    <w:rsid w:val="7EF57ED9"/>
    <w:rsid w:val="7F0E00B8"/>
    <w:rsid w:val="7F10084D"/>
    <w:rsid w:val="7F1C5816"/>
    <w:rsid w:val="7F294B2C"/>
    <w:rsid w:val="7F344363"/>
    <w:rsid w:val="7F674AF8"/>
    <w:rsid w:val="7F842E7D"/>
    <w:rsid w:val="7F920CBE"/>
    <w:rsid w:val="7F961F22"/>
    <w:rsid w:val="7F9E1BEE"/>
    <w:rsid w:val="7FB25AA4"/>
    <w:rsid w:val="7FEE13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qFormat="1" w:uiPriority="99" w:semiHidden="0" w:name="HTML Preformatted"/>
    <w:lsdException w:qFormat="1" w:uiPriority="99" w:semiHidden="0" w:name="HTML Sample"/>
    <w:lsdException w:uiPriority="99" w:name="HTML Typewriter"/>
    <w:lsdException w:qFormat="1" w:uiPriority="99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微软雅黑" w:hAnsi="微软雅黑" w:eastAsia="微软雅黑" w:cs="Times New Roman"/>
      <w:b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kern w:val="44"/>
      <w:sz w:val="48"/>
      <w:szCs w:val="48"/>
      <w:lang w:val="en-US" w:eastAsia="zh-CN" w:bidi="ar-SA"/>
    </w:rPr>
  </w:style>
  <w:style w:type="paragraph" w:styleId="3">
    <w:name w:val="heading 5"/>
    <w:basedOn w:val="1"/>
    <w:next w:val="1"/>
    <w:unhideWhenUsed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uiPriority w:val="0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7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table" w:styleId="9">
    <w:name w:val="Table Grid"/>
    <w:basedOn w:val="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nhideWhenUsed/>
    <w:qFormat/>
    <w:uiPriority w:val="99"/>
    <w:rPr>
      <w:color w:val="333333"/>
      <w:u w:val="none"/>
    </w:rPr>
  </w:style>
  <w:style w:type="character" w:styleId="13">
    <w:name w:val="Emphasis"/>
    <w:basedOn w:val="10"/>
    <w:qFormat/>
    <w:uiPriority w:val="20"/>
  </w:style>
  <w:style w:type="character" w:styleId="14">
    <w:name w:val="HTML Definition"/>
    <w:basedOn w:val="10"/>
    <w:unhideWhenUsed/>
    <w:qFormat/>
    <w:uiPriority w:val="99"/>
  </w:style>
  <w:style w:type="character" w:styleId="15">
    <w:name w:val="HTML Variable"/>
    <w:basedOn w:val="10"/>
    <w:unhideWhenUsed/>
    <w:qFormat/>
    <w:uiPriority w:val="99"/>
  </w:style>
  <w:style w:type="character" w:styleId="16">
    <w:name w:val="Hyperlink"/>
    <w:basedOn w:val="10"/>
    <w:qFormat/>
    <w:uiPriority w:val="0"/>
    <w:rPr>
      <w:color w:val="333333"/>
      <w:u w:val="none"/>
    </w:rPr>
  </w:style>
  <w:style w:type="character" w:styleId="17">
    <w:name w:val="HTML Code"/>
    <w:basedOn w:val="10"/>
    <w:unhideWhenUsed/>
    <w:qFormat/>
    <w:uiPriority w:val="99"/>
    <w:rPr>
      <w:rFonts w:hint="default" w:ascii="Menlo" w:hAnsi="Menlo" w:eastAsia="Menlo" w:cs="Menlo"/>
      <w:color w:val="BD4147"/>
      <w:sz w:val="21"/>
      <w:szCs w:val="21"/>
      <w:shd w:val="clear" w:color="auto" w:fill="F7F7F9"/>
    </w:rPr>
  </w:style>
  <w:style w:type="character" w:styleId="18">
    <w:name w:val="HTML Cite"/>
    <w:basedOn w:val="10"/>
    <w:unhideWhenUsed/>
    <w:qFormat/>
    <w:uiPriority w:val="99"/>
  </w:style>
  <w:style w:type="character" w:styleId="19">
    <w:name w:val="HTML Keyboard"/>
    <w:basedOn w:val="10"/>
    <w:unhideWhenUsed/>
    <w:qFormat/>
    <w:uiPriority w:val="99"/>
    <w:rPr>
      <w:rFonts w:hint="default" w:ascii="Menlo" w:hAnsi="Menlo" w:eastAsia="Menlo" w:cs="Menlo"/>
      <w:sz w:val="21"/>
      <w:szCs w:val="21"/>
      <w:shd w:val="clear" w:color="auto" w:fill="333333"/>
    </w:rPr>
  </w:style>
  <w:style w:type="character" w:styleId="20">
    <w:name w:val="HTML Sample"/>
    <w:basedOn w:val="10"/>
    <w:unhideWhenUsed/>
    <w:qFormat/>
    <w:uiPriority w:val="99"/>
    <w:rPr>
      <w:rFonts w:ascii="Menlo" w:hAnsi="Menlo" w:eastAsia="Menlo" w:cs="Menlo"/>
      <w:sz w:val="21"/>
      <w:szCs w:val="21"/>
    </w:rPr>
  </w:style>
  <w:style w:type="paragraph" w:customStyle="1" w:styleId="21">
    <w:name w:val="普通(网站) Char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color w:val="000000"/>
      <w:kern w:val="0"/>
      <w:sz w:val="18"/>
      <w:szCs w:val="18"/>
      <w:lang w:val="en-US" w:eastAsia="zh-CN" w:bidi="ar"/>
    </w:rPr>
  </w:style>
  <w:style w:type="paragraph" w:customStyle="1" w:styleId="22">
    <w:name w:val="_Style 2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3">
    <w:name w:val="列出段落2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paragraph" w:customStyle="1" w:styleId="24">
    <w:name w:val="_Style 2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5">
    <w:name w:val="_Style 4"/>
    <w:basedOn w:val="1"/>
    <w:qFormat/>
    <w:uiPriority w:val="34"/>
    <w:pPr>
      <w:ind w:firstLine="420" w:firstLineChars="200"/>
    </w:pPr>
  </w:style>
  <w:style w:type="paragraph" w:customStyle="1" w:styleId="26">
    <w:name w:val="_Style 7"/>
    <w:basedOn w:val="1"/>
    <w:qFormat/>
    <w:uiPriority w:val="34"/>
    <w:pPr>
      <w:ind w:firstLine="420" w:firstLineChars="200"/>
    </w:pPr>
  </w:style>
  <w:style w:type="paragraph" w:customStyle="1" w:styleId="27">
    <w:name w:val="列出段落1"/>
    <w:basedOn w:val="1"/>
    <w:next w:val="28"/>
    <w:qFormat/>
    <w:uiPriority w:val="34"/>
    <w:pPr>
      <w:ind w:firstLine="420" w:firstLineChars="200"/>
    </w:pPr>
    <w:rPr>
      <w:rFonts w:ascii="Arial Unicode MS" w:hAnsi="Arial Unicode MS" w:cs="Times New Roman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_Style 8"/>
    <w:basedOn w:val="1"/>
    <w:qFormat/>
    <w:uiPriority w:val="34"/>
    <w:pPr>
      <w:ind w:firstLine="420" w:firstLineChars="200"/>
    </w:pPr>
  </w:style>
  <w:style w:type="paragraph" w:customStyle="1" w:styleId="30">
    <w:name w:val="_Style 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fltitle"/>
    <w:basedOn w:val="10"/>
    <w:qFormat/>
    <w:uiPriority w:val="0"/>
    <w:rPr>
      <w:color w:val="E90202"/>
      <w:sz w:val="19"/>
      <w:szCs w:val="19"/>
    </w:rPr>
  </w:style>
  <w:style w:type="character" w:customStyle="1" w:styleId="32">
    <w:name w:val="tit_web"/>
    <w:basedOn w:val="10"/>
    <w:qFormat/>
    <w:uiPriority w:val="0"/>
    <w:rPr>
      <w:color w:val="FFFFFF"/>
    </w:rPr>
  </w:style>
  <w:style w:type="character" w:customStyle="1" w:styleId="33">
    <w:name w:val="no_bor_bot1"/>
    <w:basedOn w:val="10"/>
    <w:qFormat/>
    <w:uiPriority w:val="0"/>
  </w:style>
  <w:style w:type="character" w:customStyle="1" w:styleId="34">
    <w:name w:val="jqr_inx"/>
    <w:basedOn w:val="10"/>
    <w:qFormat/>
    <w:uiPriority w:val="0"/>
  </w:style>
  <w:style w:type="character" w:customStyle="1" w:styleId="35">
    <w:name w:val="tit2"/>
    <w:basedOn w:val="10"/>
    <w:qFormat/>
    <w:uiPriority w:val="0"/>
    <w:rPr>
      <w:b/>
      <w:color w:val="E40000"/>
    </w:rPr>
  </w:style>
  <w:style w:type="character" w:customStyle="1" w:styleId="36">
    <w:name w:val="btnvalue1"/>
    <w:basedOn w:val="10"/>
    <w:qFormat/>
    <w:uiPriority w:val="0"/>
    <w:rPr>
      <w:b/>
      <w:color w:val="00479D"/>
      <w:sz w:val="18"/>
      <w:szCs w:val="18"/>
      <w:u w:val="none"/>
    </w:rPr>
  </w:style>
  <w:style w:type="character" w:customStyle="1" w:styleId="37">
    <w:name w:val="ds-reads-from"/>
    <w:basedOn w:val="10"/>
    <w:qFormat/>
    <w:uiPriority w:val="0"/>
  </w:style>
  <w:style w:type="character" w:customStyle="1" w:styleId="38">
    <w:name w:val="btnvalue"/>
    <w:basedOn w:val="10"/>
    <w:qFormat/>
    <w:uiPriority w:val="0"/>
    <w:rPr>
      <w:b/>
      <w:color w:val="FFFFFF"/>
      <w:sz w:val="18"/>
      <w:szCs w:val="18"/>
      <w:u w:val="none"/>
    </w:rPr>
  </w:style>
  <w:style w:type="character" w:customStyle="1" w:styleId="39">
    <w:name w:val="t_l"/>
    <w:basedOn w:val="10"/>
    <w:qFormat/>
    <w:uiPriority w:val="0"/>
    <w:rPr>
      <w:b/>
      <w:color w:val="E40000"/>
    </w:rPr>
  </w:style>
  <w:style w:type="character" w:customStyle="1" w:styleId="40">
    <w:name w:val="no_bor_bot"/>
    <w:basedOn w:val="10"/>
    <w:qFormat/>
    <w:uiPriority w:val="0"/>
  </w:style>
  <w:style w:type="character" w:customStyle="1" w:styleId="41">
    <w:name w:val="s1"/>
    <w:basedOn w:val="10"/>
    <w:qFormat/>
    <w:uiPriority w:val="0"/>
  </w:style>
  <w:style w:type="character" w:customStyle="1" w:styleId="42">
    <w:name w:val="mailbox"/>
    <w:basedOn w:val="10"/>
    <w:qFormat/>
    <w:uiPriority w:val="0"/>
  </w:style>
  <w:style w:type="character" w:customStyle="1" w:styleId="43">
    <w:name w:val="t_listbox_a1"/>
    <w:basedOn w:val="10"/>
    <w:qFormat/>
    <w:uiPriority w:val="0"/>
  </w:style>
  <w:style w:type="character" w:customStyle="1" w:styleId="44">
    <w:name w:val="zskrighttime"/>
    <w:basedOn w:val="10"/>
    <w:qFormat/>
    <w:uiPriority w:val="0"/>
  </w:style>
  <w:style w:type="character" w:customStyle="1" w:styleId="45">
    <w:name w:val="more1"/>
    <w:basedOn w:val="10"/>
    <w:qFormat/>
    <w:uiPriority w:val="0"/>
  </w:style>
  <w:style w:type="character" w:customStyle="1" w:styleId="46">
    <w:name w:val="21"/>
    <w:basedOn w:val="10"/>
    <w:qFormat/>
    <w:uiPriority w:val="0"/>
    <w:rPr>
      <w:rFonts w:hint="default" w:ascii="Times New Roman" w:hAnsi="Times New Roman" w:cs="Times New Roman"/>
      <w:b/>
    </w:rPr>
  </w:style>
  <w:style w:type="character" w:customStyle="1" w:styleId="47">
    <w:name w:val="tit"/>
    <w:basedOn w:val="10"/>
    <w:qFormat/>
    <w:uiPriority w:val="0"/>
  </w:style>
  <w:style w:type="character" w:customStyle="1" w:styleId="48">
    <w:name w:val="logo"/>
    <w:basedOn w:val="10"/>
    <w:qFormat/>
    <w:uiPriority w:val="0"/>
  </w:style>
  <w:style w:type="character" w:customStyle="1" w:styleId="49">
    <w:name w:val="ds-reads-app-special"/>
    <w:basedOn w:val="10"/>
    <w:qFormat/>
    <w:uiPriority w:val="0"/>
    <w:rPr>
      <w:color w:val="FFFFFF"/>
      <w:shd w:val="clear" w:color="auto" w:fill="F94A47"/>
    </w:rPr>
  </w:style>
  <w:style w:type="character" w:customStyle="1" w:styleId="50">
    <w:name w:val="ds-unread-count"/>
    <w:basedOn w:val="10"/>
    <w:qFormat/>
    <w:uiPriority w:val="0"/>
    <w:rPr>
      <w:b/>
      <w:color w:val="EE3322"/>
    </w:rPr>
  </w:style>
  <w:style w:type="character" w:customStyle="1" w:styleId="51">
    <w:name w:val="no_r_mar"/>
    <w:basedOn w:val="10"/>
    <w:qFormat/>
    <w:uiPriority w:val="0"/>
  </w:style>
  <w:style w:type="character" w:customStyle="1" w:styleId="52">
    <w:name w:val="fgx"/>
    <w:basedOn w:val="10"/>
    <w:qFormat/>
    <w:uiPriority w:val="0"/>
  </w:style>
  <w:style w:type="character" w:customStyle="1" w:styleId="53">
    <w:name w:val="tit3"/>
    <w:basedOn w:val="10"/>
    <w:qFormat/>
    <w:uiPriority w:val="0"/>
    <w:rPr>
      <w:b/>
      <w:color w:val="E40000"/>
    </w:rPr>
  </w:style>
  <w:style w:type="character" w:customStyle="1" w:styleId="54">
    <w:name w:val="nav"/>
    <w:basedOn w:val="10"/>
    <w:qFormat/>
    <w:uiPriority w:val="0"/>
  </w:style>
  <w:style w:type="character" w:customStyle="1" w:styleId="55">
    <w:name w:val="quality_inx"/>
    <w:basedOn w:val="10"/>
    <w:qFormat/>
    <w:uiPriority w:val="0"/>
  </w:style>
  <w:style w:type="character" w:customStyle="1" w:styleId="56">
    <w:name w:val="tit1"/>
    <w:basedOn w:val="10"/>
    <w:qFormat/>
    <w:uiPriority w:val="0"/>
    <w:rPr>
      <w:b/>
      <w:color w:val="E40000"/>
    </w:rPr>
  </w:style>
  <w:style w:type="character" w:customStyle="1" w:styleId="57">
    <w:name w:val="r_tit"/>
    <w:basedOn w:val="10"/>
    <w:qFormat/>
    <w:uiPriority w:val="0"/>
    <w:rPr>
      <w:b/>
      <w:color w:val="E40000"/>
    </w:rPr>
  </w:style>
  <w:style w:type="character" w:customStyle="1" w:styleId="58">
    <w:name w:val="no_top"/>
    <w:basedOn w:val="10"/>
    <w:qFormat/>
    <w:uiPriority w:val="0"/>
  </w:style>
  <w:style w:type="character" w:customStyle="1" w:styleId="59">
    <w:name w:val="question"/>
    <w:basedOn w:val="10"/>
    <w:qFormat/>
    <w:uiPriority w:val="0"/>
    <w:rPr>
      <w:color w:val="D00500"/>
    </w:rPr>
  </w:style>
  <w:style w:type="character" w:customStyle="1" w:styleId="60">
    <w:name w:val="sq_tit"/>
    <w:basedOn w:val="10"/>
    <w:qFormat/>
    <w:uiPriority w:val="0"/>
    <w:rPr>
      <w:b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19c1c829-2ad8-44bf-bced-6c247498c822\&#20020;&#24202;&#21307;&#23398;&#32771;&#30740;&#22797;&#35797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临床医学考研复试简历.docx</Template>
  <Pages>2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2022-01-24T11:20:00Z</dcterms:created>
  <dc:creator>童话里的艾菲尔</dc:creator>
  <cp:lastModifiedBy>童话里的艾菲尔</cp:lastModifiedBy>
  <dcterms:modified xsi:type="dcterms:W3CDTF">2022-01-24T11:20:58Z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v1.0_mb_GOlbD9nzbIdygGxU+D4TXw==</vt:lpwstr>
  </property>
  <property fmtid="{D5CDD505-2E9C-101B-9397-08002B2CF9AE}" pid="4" name="ICV">
    <vt:lpwstr>72F673678BC849ABAF22E78864AE45CC</vt:lpwstr>
  </property>
</Properties>
</file>