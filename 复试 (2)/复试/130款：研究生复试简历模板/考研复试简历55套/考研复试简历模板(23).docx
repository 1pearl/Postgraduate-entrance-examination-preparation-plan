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4992370</wp:posOffset>
            </wp:positionH>
            <wp:positionV relativeFrom="paragraph">
              <wp:posOffset>-864870</wp:posOffset>
            </wp:positionV>
            <wp:extent cx="1102995" cy="1548130"/>
            <wp:effectExtent l="0" t="0" r="1905" b="1270"/>
            <wp:wrapNone/>
            <wp:docPr id="23" name="图片 20" descr="D:\桌面文件\用于长方形头像99x139\09.jpg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D:\桌面文件\用于长方形头像99x139\09.jpg0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548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-719455</wp:posOffset>
                </wp:positionV>
                <wp:extent cx="2406650" cy="3314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5805" y="525145"/>
                          <a:ext cx="240665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报考专业：中国科技大学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/国际贸易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65pt;margin-top:-56.65pt;height:26.1pt;width:189.5pt;z-index:251676672;mso-width-relative:page;mso-height-relative:page;" filled="f" stroked="f" coordsize="21600,21600" o:gfxdata="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GrfXraAAAADAEAAA8AAAAAAAAA&#10;AQAgAAAAIgAAAGRycy9kb3ducmV2LnhtbFBLAQIUABQAAAAIAIdO4kCDk2FZ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报考专业：中国科技大学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/国际贸易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-781685</wp:posOffset>
                </wp:positionV>
                <wp:extent cx="1131570" cy="4184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255" y="601345"/>
                          <a:ext cx="113157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张美晨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-61.55pt;height:32.95pt;width:89.1pt;z-index:251675648;mso-width-relative:page;mso-height-relative:page;" filled="f" stroked="f" coordsize="21600,21600" o:gfxdata="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4Dwa92wAAAAsBAAAPAAAAAAAA&#10;AAEAIAAAACIAAABkcnMvZG93bnJldi54bWxQSwECFAAUAAAACACHTuJA02OEb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张美晨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-909955</wp:posOffset>
                </wp:positionV>
                <wp:extent cx="6221730" cy="1643380"/>
                <wp:effectExtent l="0" t="0" r="1270" b="76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643380"/>
                          <a:chOff x="7000" y="1640"/>
                          <a:chExt cx="6460" cy="1700"/>
                        </a:xfrm>
                      </wpg:grpSpPr>
                      <wps:wsp>
                        <wps:cNvPr id="12" name="流程图: 过程 12"/>
                        <wps:cNvSpPr/>
                        <wps:spPr>
                          <a:xfrm>
                            <a:off x="7000" y="1640"/>
                            <a:ext cx="4710" cy="1701"/>
                          </a:xfrm>
                          <a:prstGeom prst="flowChartProcess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角三角形 13"/>
                        <wps:cNvSpPr/>
                        <wps:spPr>
                          <a:xfrm>
                            <a:off x="11710" y="1640"/>
                            <a:ext cx="1750" cy="1701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5pt;margin-top:-71.65pt;height:129.4pt;width:489.9pt;z-index:251667456;mso-width-relative:page;mso-height-relative:page;" coordorigin="7000,1640" coordsize="6460,1700" o:gfxdata="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TA5iU&#10;3AAAAA0BAAAPAAAAAAAAAAEAIAAAACIAAABkcnMvZG93bnJldi54bWxQSwECFAAUAAAACACHTuJA&#10;2/u3OToDAAAYCQAADgAAAAAAAAABACAAAAArAQAAZHJzL2Uyb0RvYy54bWxQSwUGAAAAAAYABgBZ&#10;AQAA1wYAAAAA&#10;">
                <o:lock v:ext="edit" aspectratio="f"/>
                <v:shape id="_x0000_s1026" o:spid="_x0000_s1026" o:spt="109" type="#_x0000_t109" style="position:absolute;left:7000;top:1640;height:1701;width:4710;v-text-anchor:middle;" fillcolor="#649FB2" filled="t" stroked="f" coordsize="21600,21600" o:gfxdata="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4G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1710;top:1640;height:1701;width:1750;v-text-anchor:middle;" fillcolor="#649FB2" filled="t" stroked="f" coordsize="21600,21600" o:gfxdata="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/O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-158115</wp:posOffset>
                </wp:positionV>
                <wp:extent cx="147320" cy="147320"/>
                <wp:effectExtent l="0" t="0" r="5080" b="5080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2003"/>
                            </a:cxn>
                            <a:cxn ang="0">
                              <a:pos x="41863" y="0"/>
                            </a:cxn>
                            <a:cxn ang="0">
                              <a:pos x="209596" y="0"/>
                            </a:cxn>
                            <a:cxn ang="0">
                              <a:pos x="251460" y="42003"/>
                            </a:cxn>
                            <a:cxn ang="0">
                              <a:pos x="251460" y="209456"/>
                            </a:cxn>
                            <a:cxn ang="0">
                              <a:pos x="209596" y="251460"/>
                            </a:cxn>
                            <a:cxn ang="0">
                              <a:pos x="41863" y="251460"/>
                            </a:cxn>
                            <a:cxn ang="0">
                              <a:pos x="0" y="209456"/>
                            </a:cxn>
                            <a:cxn ang="0">
                              <a:pos x="0" y="42003"/>
                            </a:cxn>
                            <a:cxn ang="0">
                              <a:pos x="199201" y="182294"/>
                            </a:cxn>
                            <a:cxn ang="0">
                              <a:pos x="190491" y="192375"/>
                            </a:cxn>
                            <a:cxn ang="0">
                              <a:pos x="154247" y="188735"/>
                            </a:cxn>
                            <a:cxn ang="0">
                              <a:pos x="145537" y="183694"/>
                            </a:cxn>
                            <a:cxn ang="0">
                              <a:pos x="102831" y="147011"/>
                            </a:cxn>
                            <a:cxn ang="0">
                              <a:pos x="102831" y="147011"/>
                            </a:cxn>
                            <a:cxn ang="0">
                              <a:pos x="75297" y="63845"/>
                            </a:cxn>
                            <a:cxn ang="0">
                              <a:pos x="105360" y="70285"/>
                            </a:cxn>
                            <a:cxn ang="0">
                              <a:pos x="110417" y="99127"/>
                            </a:cxn>
                            <a:cxn ang="0">
                              <a:pos x="126713" y="138331"/>
                            </a:cxn>
                            <a:cxn ang="0">
                              <a:pos x="161833" y="152052"/>
                            </a:cxn>
                            <a:cxn ang="0">
                              <a:pos x="191615" y="157092"/>
                            </a:cxn>
                            <a:cxn ang="0">
                              <a:pos x="199201" y="182294"/>
                            </a:cxn>
                            <a:cxn ang="0">
                              <a:pos x="199201" y="182294"/>
                            </a:cxn>
                            <a:cxn ang="0">
                              <a:pos x="199201" y="182294"/>
                            </a:cxn>
                          </a:cxnLst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2.3pt;margin-top:-12.45pt;height:11.6pt;width:11.6pt;z-index:251673600;mso-width-relative:page;mso-height-relative:page;" fillcolor="#FFFFFF [3212]" filled="t" stroked="f" coordsize="895,898" o:gfxdata="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uOKMRdoAAAAKAQAADwAAAAAAAAABACAAAAAiAAAAZHJzL2Rvd25yZXYu&#10;eG1sUEsBAhQAFAAAAAgAh07iQMtg/d1sBAAA4hAAAA4AAAAAAAAAAQAgAAAAKQEAAGRycy9lMm9E&#10;b2MueG1sUEsFBgAAAAAGAAYAWQEAAAcI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-159385</wp:posOffset>
                </wp:positionV>
                <wp:extent cx="147320" cy="149225"/>
                <wp:effectExtent l="0" t="0" r="5080" b="3175"/>
                <wp:wrapNone/>
                <wp:docPr id="126" name="任意多边形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7320" cy="149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3018" y="0"/>
                            </a:cxn>
                            <a:cxn ang="0">
                              <a:pos x="54345" y="0"/>
                            </a:cxn>
                            <a:cxn ang="0">
                              <a:pos x="0" y="56154"/>
                            </a:cxn>
                            <a:cxn ang="0">
                              <a:pos x="0" y="194670"/>
                            </a:cxn>
                            <a:cxn ang="0">
                              <a:pos x="54345" y="250825"/>
                            </a:cxn>
                            <a:cxn ang="0">
                              <a:pos x="193018" y="250825"/>
                            </a:cxn>
                            <a:cxn ang="0">
                              <a:pos x="249238" y="194670"/>
                            </a:cxn>
                            <a:cxn ang="0">
                              <a:pos x="249238" y="56154"/>
                            </a:cxn>
                            <a:cxn ang="0">
                              <a:pos x="193018" y="0"/>
                            </a:cxn>
                            <a:cxn ang="0">
                              <a:pos x="48723" y="205901"/>
                            </a:cxn>
                            <a:cxn ang="0">
                              <a:pos x="52471" y="179695"/>
                            </a:cxn>
                            <a:cxn ang="0">
                              <a:pos x="84328" y="164720"/>
                            </a:cxn>
                            <a:cxn ang="0">
                              <a:pos x="104942" y="147874"/>
                            </a:cxn>
                            <a:cxn ang="0">
                              <a:pos x="104942" y="136643"/>
                            </a:cxn>
                            <a:cxn ang="0">
                              <a:pos x="91824" y="119797"/>
                            </a:cxn>
                            <a:cxn ang="0">
                              <a:pos x="84328" y="110437"/>
                            </a:cxn>
                            <a:cxn ang="0">
                              <a:pos x="88076" y="95463"/>
                            </a:cxn>
                            <a:cxn ang="0">
                              <a:pos x="89950" y="91719"/>
                            </a:cxn>
                            <a:cxn ang="0">
                              <a:pos x="89950" y="69257"/>
                            </a:cxn>
                            <a:cxn ang="0">
                              <a:pos x="103068" y="50539"/>
                            </a:cxn>
                            <a:cxn ang="0">
                              <a:pos x="110564" y="50539"/>
                            </a:cxn>
                            <a:cxn ang="0">
                              <a:pos x="118060" y="48667"/>
                            </a:cxn>
                            <a:cxn ang="0">
                              <a:pos x="129303" y="44923"/>
                            </a:cxn>
                            <a:cxn ang="0">
                              <a:pos x="140547" y="54283"/>
                            </a:cxn>
                            <a:cxn ang="0">
                              <a:pos x="149917" y="54283"/>
                            </a:cxn>
                            <a:cxn ang="0">
                              <a:pos x="157413" y="71129"/>
                            </a:cxn>
                            <a:cxn ang="0">
                              <a:pos x="157413" y="91719"/>
                            </a:cxn>
                            <a:cxn ang="0">
                              <a:pos x="159287" y="95463"/>
                            </a:cxn>
                            <a:cxn ang="0">
                              <a:pos x="163035" y="112309"/>
                            </a:cxn>
                            <a:cxn ang="0">
                              <a:pos x="153665" y="119797"/>
                            </a:cxn>
                            <a:cxn ang="0">
                              <a:pos x="142421" y="136643"/>
                            </a:cxn>
                            <a:cxn ang="0">
                              <a:pos x="142421" y="147874"/>
                            </a:cxn>
                            <a:cxn ang="0">
                              <a:pos x="161161" y="164720"/>
                            </a:cxn>
                            <a:cxn ang="0">
                              <a:pos x="194892" y="179695"/>
                            </a:cxn>
                            <a:cxn ang="0">
                              <a:pos x="200514" y="205901"/>
                            </a:cxn>
                            <a:cxn ang="0">
                              <a:pos x="48723" y="205901"/>
                            </a:cxn>
                            <a:cxn ang="0">
                              <a:pos x="48723" y="205901"/>
                            </a:cxn>
                            <a:cxn ang="0">
                              <a:pos x="48723" y="205901"/>
                            </a:cxn>
                          </a:cxnLst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0.9pt;margin-top:-12.55pt;height:11.75pt;width:11.6pt;z-index:251672576;mso-width-relative:page;mso-height-relative:page;" fillcolor="#FFFFFF [3212]" filled="t" stroked="f" coordsize="133,134" o:gfxdata="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FMc&#10;FxDbAAAACgEAAA8AAAAAAAAAAQAgAAAAIgAAAGRycy9kb3ducmV2LnhtbFBLAQIUABQAAAAIAIdO&#10;4kDiNEJAsAUAANgYAAAOAAAAAAAAAAEAIAAAACoBAABkcnMvZTJvRG9jLnhtbFBLBQYAAAAABgAG&#10;AFkBAABMCQ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-327660</wp:posOffset>
                </wp:positionV>
                <wp:extent cx="3851910" cy="81470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7865" y="815340"/>
                          <a:ext cx="3851910" cy="81470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firstLine="660" w:firstLineChars="30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年龄：26岁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123-0000-0000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firstLine="660" w:firstLineChars="300"/>
                              <w:jc w:val="left"/>
                              <w:textAlignment w:val="top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现居：浙江杭州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2.05pt;margin-top:-25.8pt;height:64.15pt;width:303.3pt;z-index:251670528;mso-width-relative:page;mso-height-relative:page;" filled="f" stroked="f" coordsize="21600,21600" o:gfxdata="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lGvX3Y&#10;AAAACwEAAA8AAAAAAAAAAQAgAAAAIgAAAGRycy9kb3ducmV2LnhtbFBLAQIUABQAAAAIAIdO4kDA&#10;9WOt5wEAAK4DAAAOAAAAAAAAAAEAIAAAACcBAABkcnMvZTJvRG9jLnhtbFBLBQYAAAAABgAGAFkB&#10;AACA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firstLine="660" w:firstLineChars="300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年龄：26岁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123-0000-0000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firstLine="660" w:firstLineChars="300"/>
                        <w:jc w:val="left"/>
                        <w:textAlignment w:val="top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现居：浙江杭州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-909955</wp:posOffset>
                </wp:positionV>
                <wp:extent cx="3009900" cy="1644650"/>
                <wp:effectExtent l="0" t="1270" r="0" b="50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009900" cy="1644650"/>
                          <a:chOff x="11680" y="3630"/>
                          <a:chExt cx="3140" cy="170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11680" y="3630"/>
                            <a:ext cx="1710" cy="170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角三角形 16"/>
                        <wps:cNvSpPr/>
                        <wps:spPr>
                          <a:xfrm>
                            <a:off x="13390" y="3630"/>
                            <a:ext cx="1430" cy="1701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15pt;margin-top:-71.65pt;height:129.5pt;width:237pt;rotation:11796480f;z-index:251668480;mso-width-relative:page;mso-height-relative:page;" coordorigin="11680,3630" coordsize="3140,1700" o:gfxdata="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riFxnaAAAADQEAAA8AAAAAAAAAAQAgAAAAIgAAAGRycy9kb3ducmV2LnhtbFBLAQIUABQA&#10;AAAIAIdO4kA26IOrRAMAABgJAAAOAAAAAAAAAAEAIAAAACkBAABkcnMvZTJvRG9jLnhtbFBLBQYA&#10;AAAABgAGAFkBAADfBgAAAAA=&#10;">
                <o:lock v:ext="edit" aspectratio="f"/>
                <v:rect id="_x0000_s1026" o:spid="_x0000_s1026" o:spt="1" style="position:absolute;left:11680;top:3630;height:1701;width:1710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3390;top:3630;height:1701;width:1430;v-text-anchor:middle;" filled="t" stroked="f" coordsize="21600,21600" o:gfxdata="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3564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25400</wp:posOffset>
                </wp:positionV>
                <wp:extent cx="3803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0125" y="939800"/>
                          <a:ext cx="380365" cy="0"/>
                        </a:xfrm>
                        <a:prstGeom prst="line">
                          <a:avLst/>
                        </a:prstGeom>
                        <a:solidFill>
                          <a:srgbClr val="DEE7F6"/>
                        </a:solidFill>
                        <a:ln w="381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75pt;margin-top:2pt;height:0pt;width:29.95pt;z-index:251659264;mso-width-relative:page;mso-height-relative:page;" fillcolor="#DEE7F6" filled="t" stroked="f" coordsize="21600,21600" o:gfxdata="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d3fsNYAAAAHAQAADwAAAAAAAAABACAAAAAiAAAAZHJzL2Rvd25yZXYueG1sUEsBAhQA&#10;FAAAAAgAh07iQBZF2Cz0AQAAvAMAAA4AAAAAAAAAAQAgAAAAJQEAAGRycy9lMm9Eb2MueG1sUEsF&#10;BgAAAAAGAAYAWQEAAIsFAAAAAA==&#10;">
                <v:fill on="t" focussize="0,0"/>
                <v:stroke on="f" weight="3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8255</wp:posOffset>
                </wp:positionV>
                <wp:extent cx="147320" cy="147320"/>
                <wp:effectExtent l="0" t="0" r="508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47320"/>
                          <a:chOff x="10182" y="2868"/>
                          <a:chExt cx="260" cy="260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10182" y="2868"/>
                            <a:ext cx="261" cy="261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任意多边形 12"/>
                        <wps:cNvSpPr/>
                        <wps:spPr>
                          <a:xfrm flipH="1">
                            <a:off x="10245" y="2913"/>
                            <a:ext cx="134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4pt;margin-top:0.65pt;height:11.6pt;width:11.6pt;z-index:251671552;mso-width-relative:page;mso-height-relative:page;" coordorigin="10182,2868" coordsize="260,260" o:gfxdata="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ANLc9tkAAAAIAQAADwAAAAAAAAABACAAAAAiAAAAZHJzL2Rvd25yZXYueG1sUEsBAhQAFAAA&#10;AAgAh07iQHXMhzmaBAAA5g0AAA4AAAAAAAAAAQAgAAAAKAEAAGRycy9lMm9Eb2MueG1sUEsFBgAA&#10;AAAGAAYAWQEAADQIAAAAAA==&#10;">
                <o:lock v:ext="edit" aspectratio="f"/>
                <v:roundrect id="_x0000_s1026" o:spid="_x0000_s1026" o:spt="2" style="position:absolute;left:10182;top:2868;height:261;width:261;v-text-anchor:middle;" filled="t" stroked="f" coordsize="21600,21600" arcsize="0.166666666666667" o:gfxdata="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MzH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任意多边形 12" o:spid="_x0000_s1026" o:spt="100" style="position:absolute;left:10245;top:2913;flip:x;height:170;width:134;" fillcolor="#649FB2" filled="t" stroked="f" coordsize="82,109" o:gfxdata="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HaBe5AAAA2wAA&#10;AA8AAAAAAAAAAQAgAAAAIgAAAGRycy9kb3ducmV2LnhtbFBLAQIUABQAAAAIAIdO4kAzLwWeOwAA&#10;ADkAAAAQAAAAAAAAAAEAIAAAAAgBAABkcnMvc2hhcGV4bWwueG1sUEsFBgAAAAAGAAYAWwEAALID&#10;AAAAAA=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14605</wp:posOffset>
                </wp:positionV>
                <wp:extent cx="147320" cy="147320"/>
                <wp:effectExtent l="0" t="0" r="5080" b="5080"/>
                <wp:wrapNone/>
                <wp:docPr id="178" name="任意多边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2003"/>
                            </a:cxn>
                            <a:cxn ang="0">
                              <a:pos x="41863" y="0"/>
                            </a:cxn>
                            <a:cxn ang="0">
                              <a:pos x="209596" y="0"/>
                            </a:cxn>
                            <a:cxn ang="0">
                              <a:pos x="251460" y="42003"/>
                            </a:cxn>
                            <a:cxn ang="0">
                              <a:pos x="251460" y="209456"/>
                            </a:cxn>
                            <a:cxn ang="0">
                              <a:pos x="209596" y="251460"/>
                            </a:cxn>
                            <a:cxn ang="0">
                              <a:pos x="41863" y="251460"/>
                            </a:cxn>
                            <a:cxn ang="0">
                              <a:pos x="0" y="209456"/>
                            </a:cxn>
                            <a:cxn ang="0">
                              <a:pos x="0" y="42003"/>
                            </a:cxn>
                            <a:cxn ang="0">
                              <a:pos x="202010" y="178374"/>
                            </a:cxn>
                            <a:cxn ang="0">
                              <a:pos x="202010" y="178374"/>
                            </a:cxn>
                            <a:cxn ang="0">
                              <a:pos x="202010" y="178374"/>
                            </a:cxn>
                            <a:cxn ang="0">
                              <a:pos x="202010" y="178374"/>
                            </a:cxn>
                            <a:cxn ang="0">
                              <a:pos x="48325" y="178374"/>
                            </a:cxn>
                            <a:cxn ang="0">
                              <a:pos x="96088" y="135250"/>
                            </a:cxn>
                            <a:cxn ang="0">
                              <a:pos x="125308" y="159052"/>
                            </a:cxn>
                            <a:cxn ang="0">
                              <a:pos x="154247" y="135250"/>
                            </a:cxn>
                            <a:cxn ang="0">
                              <a:pos x="202010" y="178374"/>
                            </a:cxn>
                            <a:cxn ang="0">
                              <a:pos x="91593" y="130770"/>
                            </a:cxn>
                            <a:cxn ang="0">
                              <a:pos x="91593" y="130770"/>
                            </a:cxn>
                            <a:cxn ang="0">
                              <a:pos x="91593" y="130770"/>
                            </a:cxn>
                            <a:cxn ang="0">
                              <a:pos x="91593" y="130770"/>
                            </a:cxn>
                            <a:cxn ang="0">
                              <a:pos x="48325" y="168853"/>
                            </a:cxn>
                            <a:cxn ang="0">
                              <a:pos x="48325" y="97167"/>
                            </a:cxn>
                            <a:cxn ang="0">
                              <a:pos x="91593" y="130770"/>
                            </a:cxn>
                            <a:cxn ang="0">
                              <a:pos x="202010" y="168853"/>
                            </a:cxn>
                            <a:cxn ang="0">
                              <a:pos x="202010" y="168853"/>
                            </a:cxn>
                            <a:cxn ang="0">
                              <a:pos x="202010" y="168853"/>
                            </a:cxn>
                            <a:cxn ang="0">
                              <a:pos x="202010" y="168853"/>
                            </a:cxn>
                            <a:cxn ang="0">
                              <a:pos x="158742" y="130770"/>
                            </a:cxn>
                            <a:cxn ang="0">
                              <a:pos x="202010" y="97167"/>
                            </a:cxn>
                            <a:cxn ang="0">
                              <a:pos x="202010" y="168853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48325" y="87646"/>
                            </a:cxn>
                            <a:cxn ang="0">
                              <a:pos x="48325" y="73085"/>
                            </a:cxn>
                            <a:cxn ang="0">
                              <a:pos x="202010" y="73085"/>
                            </a:cxn>
                            <a:cxn ang="0">
                              <a:pos x="202010" y="87646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  <a:cxn ang="0">
                              <a:pos x="125308" y="150091"/>
                            </a:cxn>
                          </a:cxnLst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2.3pt;margin-top:1.15pt;height:11.6pt;width:11.6pt;z-index:251674624;mso-width-relative:page;mso-height-relative:page;" fillcolor="#FFFFFF [3212]" filled="t" stroked="f" coordsize="895,898" o:gfxdata="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931389gAAAAI&#10;AQAADwAAAAAAAAABACAAAAAiAAAAZHJzL2Rvd25yZXYueG1sUEsBAhQAFAAAAAgAh07iQHR1RIOP&#10;BAAAKRwAAA4AAAAAAAAAAQAgAAAAJwEAAGRycy9lMm9Eb2MueG1sUEsFBgAAAAAGAAYAWQEAACgI&#10;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58420</wp:posOffset>
                </wp:positionV>
                <wp:extent cx="38036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385" y="1765300"/>
                          <a:ext cx="380365" cy="0"/>
                        </a:xfrm>
                        <a:prstGeom prst="line">
                          <a:avLst/>
                        </a:prstGeom>
                        <a:solidFill>
                          <a:srgbClr val="DEE7F6"/>
                        </a:solidFill>
                        <a:ln w="381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45pt;margin-top:4.6pt;height:0pt;width:29.95pt;z-index:251660288;mso-width-relative:page;mso-height-relative:page;" fillcolor="#DEE7F6" filled="t" stroked="f" coordsize="21600,21600" o:gfxdata="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raV+vWAAAABwEAAA8AAAAAAAAAAQAgAAAAIgAAAGRycy9kb3ducmV2LnhtbFBLAQIU&#10;ABQAAAAIAIdO4kBAcgfD9QEAAL4DAAAOAAAAAAAAAAEAIAAAACUBAABkcnMvZTJvRG9jLnhtbFBL&#10;BQYAAAAABgAGAFkBAACMBQAAAAA=&#10;">
                <v:fill on="t" focussize="0,0"/>
                <v:stroke on="f" weight="3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93345</wp:posOffset>
                </wp:positionV>
                <wp:extent cx="1128395" cy="288290"/>
                <wp:effectExtent l="0" t="0" r="1905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288290"/>
                          <a:chOff x="6961" y="3380"/>
                          <a:chExt cx="1777" cy="454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6961" y="3380"/>
                            <a:ext cx="1420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7.35pt;height:22.7pt;width:88.85pt;z-index:251677696;mso-width-relative:page;mso-height-relative:page;" coordorigin="6961,3380" coordsize="1777,454" o:gfxdata="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mU9V62QAAAAgBAAAPAAAAAAAAAAEA&#10;IAAAACIAAABkcnMvZG93bnJldi54bWxQSwECFAAUAAAACACHTuJAZVpbwSsDAAAGCQAADgAAAAAA&#10;AAABACAAAAAoAQAAZHJzL2Uyb0RvYy54bWxQSwUGAAAAAAYABgBZAQAAxQYAAAAA&#10;">
                <o:lock v:ext="edit" aspectratio="f"/>
                <v:rect id="_x0000_s1026" o:spid="_x0000_s1026" o:spt="1" style="position:absolute;left:6961;top:3380;height:454;width:1420;v-text-anchor:middle;" fillcolor="#649FB2" filled="t" stroked="f" coordsize="21600,21600" o:gfxdata="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CiW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考研信息</w:t>
                        </w:r>
                      </w:p>
                    </w:txbxContent>
                  </v:textbox>
                </v:rect>
                <v:shape id="_x0000_s1026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cFcO470AAADb&#10;AAAADwAAAGRycy9kb3ducmV2LnhtbEWPS4vCQBCE74L/YWjB2zoxoGh09OCuIiqIDxRvTaZNgpme&#10;kBkf++93hAWPRVV9RY2nL1OKB9WusKyg24lAEKdWF5wpOB7mXwMQziNrLC2Tgl9yMJ00G2NMtH3y&#10;jh57n4kAYZeggtz7KpHSpTkZdB1bEQfvamuDPsg6k7rGZ4CbUsZR1JcGCw4LOVY0yym97e9Gweln&#10;ofX6vOlt0K3W32UWn7eXWKl2qxuNQHh6+U/4v73UCuIhvL+EHy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w7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28575</wp:posOffset>
                </wp:positionV>
                <wp:extent cx="285750" cy="63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>
                          <a:off x="288290" y="2131695"/>
                          <a:ext cx="2857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3pt;margin-top:2.25pt;height:0.05pt;width:22.5pt;z-index:251679744;mso-width-relative:page;mso-height-relative:page;" filled="f" stroked="t" coordsize="21600,21600" o:gfxdata="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SPAe1gAAAAgBAAAPAAAAAAAAAAEAIAAAACIAAABkcnMv&#10;ZG93bnJldi54bWxQSwECFAAUAAAACACHTuJAdgYjkgUCAADnAwAADgAAAAAAAAABACAAAAAlAQAA&#10;ZHJzL2Uyb0RvYy54bWxQSwUGAAAAAAYABgBZAQAAnAUAAAAA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28575</wp:posOffset>
                </wp:positionV>
                <wp:extent cx="0" cy="6840220"/>
                <wp:effectExtent l="4445" t="0" r="8255" b="50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505" y="1991995"/>
                          <a:ext cx="0" cy="6840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2.25pt;height:538.6pt;width:0pt;z-index:251678720;mso-width-relative:page;mso-height-relative:page;" filled="f" stroked="t" coordsize="21600,21600" o:gfxdata="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YIOZ9YAAAAMAQAADwAAAAAAAAABACAAAAAiAAAAZHJzL2Rvd25yZXYueG1sUEsB&#10;AhQAFAAAAAgAh07iQNljnrn3AQAAvgMAAA4AAAAAAAAAAQAgAAAAJQEAAGRycy9lMm9Eb2MueG1s&#10;UEsFBgAAAAAGAAYAWQEAAI4FAAAAAA==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139700</wp:posOffset>
                </wp:positionV>
                <wp:extent cx="6612890" cy="111950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1195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考研成绩：英语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85分；政治80分；专业课（一）95分；专业课（二）90分；总分合计350分；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专业排名：GPA：3.7/4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本科在校期间，发表了论文两篇：《国际贸易与国内贸易的相同与差异》；《中国国际贸易的发展程度》；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4.1pt;margin-top:11pt;height:88.15pt;width:520.7pt;z-index:251664384;mso-width-relative:page;mso-height-relative:page;" filled="f" stroked="f" coordsize="21600,21600" o:gfxdata="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0Pysj&#10;1wAAAAoBAAAPAAAAAAAAAAEAIAAAACIAAABkcnMvZG93bnJldi54bWxQSwECFAAUAAAACACHTuJA&#10;uBk4J+kBAAC+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考研成绩：英语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85分；政治80分；专业课（一）95分；专业课（二）90分；总分合计350分；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专业排名：GPA：3.7/4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本科在校期间，发表了论文两篇：《国际贸易与国内贸易的相同与差异》；《中国国际贸易的发展程度》；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147955</wp:posOffset>
                </wp:positionV>
                <wp:extent cx="1128395" cy="288290"/>
                <wp:effectExtent l="0" t="0" r="1905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288290"/>
                          <a:chOff x="6961" y="3380"/>
                          <a:chExt cx="1777" cy="454"/>
                        </a:xfrm>
                      </wpg:grpSpPr>
                      <wps:wsp>
                        <wps:cNvPr id="17" name="矩形 25"/>
                        <wps:cNvSpPr/>
                        <wps:spPr>
                          <a:xfrm>
                            <a:off x="6961" y="3380"/>
                            <a:ext cx="1420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11.65pt;height:22.7pt;width:88.85pt;z-index:251677696;mso-width-relative:page;mso-height-relative:page;" coordorigin="6961,3380" coordsize="1777,454" o:gfxdata="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zBmfTZAAAACAEAAA8AAAAAAAAAAQAgAAAA&#10;IgAAAGRycy9kb3ducmV2LnhtbFBLAQIUABQAAAAIAIdO4kDVsEGbJwMAAAQJAAAOAAAAAAAAAAEA&#10;IAAAACgBAABkcnMvZTJvRG9jLnhtbFBLBQYAAAAABgAGAFkBAADBBgAAAAA=&#10;">
                <o:lock v:ext="edit" aspectratio="f"/>
                <v:rect id="矩形 25" o:spid="_x0000_s1026" o:spt="1" style="position:absolute;left:6961;top:3380;height:454;width:1420;v-text-anchor:middle;" fillcolor="#649FB2" filled="t" stroked="f" coordsize="21600,21600" o:gfxdata="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weD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教育经历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HxureLoAAADb&#10;AAAADwAAAGRycy9kb3ducmV2LnhtbEVPy4rCMBTdC/MP4Q6409SCItXUhTMjooJMRyzuLs21LdPc&#10;lCa+/t4sBJeH854v7qYRV+pcbVnBaBiBIC6srrlUcPj7GUxBOI+ssbFMCh7kYJF+9OaYaHvjX7pm&#10;vhQhhF2CCirv20RKV1Rk0A1tSxy4s+0M+gC7UuoObyHcNDKOook0WHNoqLClZUXFf3YxCo7fK623&#10;+W68Q7fZfjVlnO9PsVL9z1E0A+Hp7t/il3utFcRhbPg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6t4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88265</wp:posOffset>
                </wp:positionV>
                <wp:extent cx="288290" cy="63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640" y="3565525"/>
                          <a:ext cx="28829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pt;margin-top:6.95pt;height:0.05pt;width:22.7pt;z-index:251682816;mso-width-relative:page;mso-height-relative:page;" filled="f" stroked="t" coordsize="21600,21600" o:gfxdata="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RI2jdgAAAAKAQAADwAAAAAAAAABACAAAAAiAAAAZHJzL2Rvd25yZXYueG1sUEsB&#10;AhQAFAAAAAgAh07iQAoCJAz1AQAAvwMAAA4AAAAAAAAAAQAgAAAAJwEAAGRycy9lMm9Eb2MueG1s&#10;UEsFBgAAAAAGAAYAWQEAAI4FAAAAAA==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97790</wp:posOffset>
                </wp:positionV>
                <wp:extent cx="6562090" cy="110680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11068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广东稻壳科技大学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主修课程：政治经济学、西方经济学、国际经济学、计量经济学、世界经济概论、国际贸易理论与实务、国际金融、国际结算、货币银行学、财政学、会计学、统计学、管理学原理、国际商法、中国对外贸易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等；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4.1pt;margin-top:7.7pt;height:87.15pt;width:516.7pt;z-index:251664384;mso-width-relative:page;mso-height-relative:page;" filled="f" stroked="f" coordsize="21600,21600" o:gfxdata="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cObzbX&#10;AAAACgEAAA8AAAAAAAAAAQAgAAAAIgAAAGRycy9kb3ducmV2LnhtbFBLAQIUABQAAAAIAIdO4kDD&#10;Po2H6AEAAL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广东稻壳科技大学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主修课程：政治经济学、西方经济学、国际经济学、计量经济学、世界经济概论、国际贸易理论与实务、国际金融、国际结算、货币银行学、财政学、会计学、统计学、管理学原理、国际商法、中国对外贸易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125095</wp:posOffset>
                </wp:positionV>
                <wp:extent cx="1134745" cy="288290"/>
                <wp:effectExtent l="0" t="0" r="8255" b="38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288290"/>
                          <a:chOff x="6952" y="3380"/>
                          <a:chExt cx="1787" cy="454"/>
                        </a:xfrm>
                      </wpg:grpSpPr>
                      <wps:wsp>
                        <wps:cNvPr id="31" name="矩形 25"/>
                        <wps:cNvSpPr/>
                        <wps:spPr>
                          <a:xfrm>
                            <a:off x="6952" y="3380"/>
                            <a:ext cx="1429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9.85pt;height:22.7pt;width:89.35pt;z-index:251677696;mso-width-relative:page;mso-height-relative:page;" coordorigin="6952,3380" coordsize="1787,454" o:gfxdata="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ENqjdkAAAAIAQAADwAAAAAAAAABACAAAAAiAAAA&#10;ZHJzL2Rvd25yZXYueG1sUEsBAhQAFAAAAAgAh07iQEIjEoIjAwAABgkAAA4AAAAAAAAAAQAgAAAA&#10;KAEAAGRycy9lMm9Eb2MueG1sUEsFBgAAAAAGAAYAWQEAAL0GAAAAAA==&#10;">
                <o:lock v:ext="edit" aspectratio="f"/>
                <v:rect id="矩形 25" o:spid="_x0000_s1026" o:spt="1" style="position:absolute;left:6952;top:3380;height:454;width:1429;v-text-anchor:middle;" fillcolor="#649FB2" filled="t" stroked="f" coordsize="21600,21600" o:gfxdata="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gGb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在校经历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lGav1L4AAADb&#10;AAAADwAAAGRycy9kb3ducmV2LnhtbEWPT4vCMBTE78J+h/AWvGlqRVmq0cOuiqggdkXx9mjetmWb&#10;l9LEf9/eCILHYWZ+w4ynN1OJCzWutKyg141AEGdWl5wr2P/OO18gnEfWWFkmBXdyMJ18tMaYaHvl&#10;HV1Sn4sAYZeggsL7OpHSZQUZdF1bEwfvzzYGfZBNLnWD1wA3lYyjaCgNlhwWCqzpu6DsPz0bBYfZ&#10;Quv1cTPYoFutf6o8Pm5PsVLtz140AuHp5t/hV3upFfT78PwSfo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av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71120</wp:posOffset>
                </wp:positionV>
                <wp:extent cx="298450" cy="63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 flipV="1">
                          <a:off x="275590" y="5146040"/>
                          <a:ext cx="2984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3pt;margin-top:5.6pt;height:0.05pt;width:23.5pt;z-index:251683840;mso-width-relative:page;mso-height-relative:page;" filled="f" stroked="t" coordsize="21600,21600" o:gfxdata="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mbcQ1QAAAAoBAAAPAAAAAAAAAAEAIAAAACIA&#10;AABkcnMvZG93bnJldi54bWxQSwECFAAUAAAACACHTuJABIShXQwCAADxAwAADgAAAAAAAAABACAA&#10;AAAkAQAAZHJzL2Uyb0RvYy54bWxQSwUGAAAAAAYABgBZAQAAogUAAAAA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78740</wp:posOffset>
                </wp:positionV>
                <wp:extent cx="6562725" cy="1057275"/>
                <wp:effectExtent l="0" t="0" r="0" b="0"/>
                <wp:wrapNone/>
                <wp:docPr id="5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572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学生会宣传部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宣传部部长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负责学生会各部门之间的沟通，加快办事效率，向全院学生宣传重要晚会信息；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在校期间，成功的举办过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2场重要毕业晚会，并获得优秀主持人称号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4.1pt;margin-top:6.2pt;height:83.25pt;width:516.75pt;z-index:251665408;mso-width-relative:page;mso-height-relative:page;" filled="f" stroked="f" coordsize="21600,21600" o:gfxdata="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KyNnNcAAAAKAQAADwAA&#10;AAAAAAABACAAAAAiAAAAZHJzL2Rvd25yZXYueG1sUEsBAhQAFAAAAAgAh07iQHHa8Hv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学生会宣传部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宣传部部长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负责学生会各部门之间的沟通，加快办事效率，向全院学生宣传重要晚会信息；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在校期间，成功的举办过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2场重要毕业晚会，并获得优秀主持人称号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161290</wp:posOffset>
                </wp:positionV>
                <wp:extent cx="6562725" cy="1057275"/>
                <wp:effectExtent l="0" t="0" r="0" b="0"/>
                <wp:wrapNone/>
                <wp:docPr id="3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572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国际贸易研究信息小组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组织国际贸易专业优秀学生，成立研究小组，研究本专业未来的就业方向和就业前景；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小组成员发表重要论文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3篇，其中一篇《国家贸易的前景》获得优秀论文，并登上嘻哈日报；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4.1pt;margin-top:12.7pt;height:83.25pt;width:516.75pt;z-index:251665408;mso-width-relative:page;mso-height-relative:page;" filled="f" stroked="f" coordsize="21600,21600" o:gfxdata="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6w9ctcAAAAKAQAADwAA&#10;AAAAAAABACAAAAAiAAAAZHJzL2Rvd25yZXYueG1sUEsBAhQAFAAAAAgAh07iQPJujk7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国际贸易研究信息小组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组织国际贸易专业优秀学生，成立研究小组，研究本专业未来的就业方向和就业前景；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小组成员发表重要论文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3篇，其中一篇《国家贸易的前景》获得优秀论文，并登上嘻哈日报；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114935</wp:posOffset>
                </wp:positionV>
                <wp:extent cx="1134745" cy="288290"/>
                <wp:effectExtent l="0" t="0" r="8255" b="38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288290"/>
                          <a:chOff x="6952" y="3380"/>
                          <a:chExt cx="1787" cy="454"/>
                        </a:xfrm>
                      </wpg:grpSpPr>
                      <wps:wsp>
                        <wps:cNvPr id="41" name="矩形 25"/>
                        <wps:cNvSpPr/>
                        <wps:spPr>
                          <a:xfrm>
                            <a:off x="6952" y="3380"/>
                            <a:ext cx="1429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9.05pt;height:22.7pt;width:89.35pt;z-index:251677696;mso-width-relative:page;mso-height-relative:page;" coordorigin="6952,3380" coordsize="1787,454" o:gfxdata="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WX2GudgAAAAIAQAADwAAAAAAAAABACAAAAAiAAAA&#10;ZHJzL2Rvd25yZXYueG1sUEsBAhQAFAAAAAgAh07iQAisULokAwAABgkAAA4AAAAAAAAAAQAgAAAA&#10;JwEAAGRycy9lMm9Eb2MueG1sUEsFBgAAAAAGAAYAWQEAAL0GAAAAAA==&#10;">
                <o:lock v:ext="edit" aspectratio="f"/>
                <v:rect id="矩形 25" o:spid="_x0000_s1026" o:spt="1" style="position:absolute;left:6952;top:3380;height:454;width:1429;v-text-anchor:middle;" fillcolor="#649FB2" filled="t" stroked="f" coordsize="21600,21600" o:gfxdata="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Zq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oyx5Mr0AAADb&#10;AAAADwAAAGRycy9kb3ducmV2LnhtbEWPS4vCQBCE74L/YWjB2zoxqEh09OCuIiqIDxRvTaZNgpme&#10;kBkf++93hAWPRVV9RY2nL1OKB9WusKyg24lAEKdWF5wpOB7mX0MQziNrLC2Tgl9yMJ00G2NMtH3y&#10;jh57n4kAYZeggtz7KpHSpTkZdB1bEQfvamuDPsg6k7rGZ4CbUsZRNJAGCw4LOVY0yym97e9Gweln&#10;ofX6vOlv0K3W32UWn7eXWKl2qxuNQHh6+U/4v73UCnoxvL+EHy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H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46990</wp:posOffset>
                </wp:positionV>
                <wp:extent cx="285750" cy="63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1"/>
                      </wps:cNvCnPr>
                      <wps:spPr>
                        <a:xfrm>
                          <a:off x="288290" y="7697470"/>
                          <a:ext cx="2857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3pt;margin-top:3.7pt;height:0.05pt;width:22.5pt;z-index:251684864;mso-width-relative:page;mso-height-relative:page;" filled="f" stroked="t" coordsize="21600,21600" o:gfxdata="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73G51gAAAAgBAAAPAAAAAAAAAAEAIAAAACIAAABkcnMv&#10;ZG93bnJldi54bWxQSwECFAAUAAAACACHTuJAU85apgUCAADnAwAADgAAAAAAAAABACAAAAAlAQAA&#10;ZHJzL2Uyb0RvYy54bWxQSwUGAAAAAAYABgBZAQAAnAUAAAAA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87630</wp:posOffset>
                </wp:positionV>
                <wp:extent cx="6562725" cy="779145"/>
                <wp:effectExtent l="0" t="0" r="0" b="0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7791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年获得优秀三好学生称号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年获得国家一等奖学金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年获得优秀共产党员称号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优秀学生干部称号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4.1pt;margin-top:6.9pt;height:61.35pt;width:516.75pt;z-index:251666432;mso-width-relative:page;mso-height-relative:page;" filled="f" stroked="f" coordsize="21600,21600" o:gfxdata="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PU4SNcAAAAKAQAADwAA&#10;AAAAAAABACAAAAAiAAAAZHJzL2Rvd25yZXYueG1sUEsBAhQAFAAAAAgAh07iQDK3TBfeAQAAow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年获得优秀三好学生称号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年获得国家一等奖学金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年获得优秀共产党员称号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优秀学生干部称号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158115</wp:posOffset>
                </wp:positionV>
                <wp:extent cx="1134745" cy="288290"/>
                <wp:effectExtent l="0" t="0" r="8255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288290"/>
                          <a:chOff x="6952" y="3380"/>
                          <a:chExt cx="1787" cy="454"/>
                        </a:xfrm>
                      </wpg:grpSpPr>
                      <wps:wsp>
                        <wps:cNvPr id="46" name="矩形 25"/>
                        <wps:cNvSpPr/>
                        <wps:spPr>
                          <a:xfrm>
                            <a:off x="6952" y="3380"/>
                            <a:ext cx="1429" cy="454"/>
                          </a:xfrm>
                          <a:prstGeom prst="rect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29"/>
                        <wps:cNvSpPr/>
                        <wps:spPr>
                          <a:xfrm>
                            <a:off x="8380" y="3380"/>
                            <a:ext cx="359" cy="454"/>
                          </a:xfrm>
                          <a:prstGeom prst="rtTriangl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12.45pt;height:22.7pt;width:89.35pt;z-index:251677696;mso-width-relative:page;mso-height-relative:page;" coordorigin="6952,3380" coordsize="1787,454" o:gfxdata="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Cz/3M2gAAAAgBAAAPAAAAAAAAAAEAIAAA&#10;ACIAAABkcnMvZG93bnJldi54bWxQSwECFAAUAAAACACHTuJAatl3wScDAAAGCQAADgAAAAAAAAAB&#10;ACAAAAApAQAAZHJzL2Uyb0RvYy54bWxQSwUGAAAAAAYABgBZAQAAwgYAAAAA&#10;">
                <o:lock v:ext="edit" aspectratio="f"/>
                <v:rect id="矩形 25" o:spid="_x0000_s1026" o:spt="1" style="position:absolute;left:6952;top:3380;height:454;width:1429;v-text-anchor:middle;" fillcolor="#649FB2" filled="t" stroked="f" coordsize="21600,21600" o:gfxdata="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P8r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shape id="直角三角形 29" o:spid="_x0000_s1026" o:spt="6" type="#_x0000_t6" style="position:absolute;left:8380;top:3380;height:454;width:359;v-text-anchor:middle;" fillcolor="#649FB2" filled="t" stroked="f" coordsize="21600,21600" o:gfxdata="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va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135890</wp:posOffset>
                </wp:positionV>
                <wp:extent cx="298450" cy="635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5590" y="8943340"/>
                          <a:ext cx="2984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649F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3pt;margin-top:10.7pt;height:0.05pt;width:23.5pt;z-index:251681792;mso-width-relative:page;mso-height-relative:page;" filled="f" stroked="t" coordsize="21600,21600" o:gfxdata="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PnXXLWAAAACgEAAA8AAAAAAAAAAQAgAAAAIgAAAGRycy9kb3ducmV2Lnht&#10;bFBLAQIUABQAAAAIAIdO4kD2BG7m+wEAAMkDAAAOAAAAAAAAAAEAIAAAACUBAABkcnMvZTJvRG9j&#10;LnhtbFBLBQYAAAAABgAGAFkBAACSBQAAAAA=&#10;">
                <v:fill on="f" focussize="0,0"/>
                <v:stroke weight="0.5pt" color="#649FB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62865</wp:posOffset>
                </wp:positionV>
                <wp:extent cx="6562725" cy="1178560"/>
                <wp:effectExtent l="0" t="0" r="0" b="0"/>
                <wp:wrapNone/>
                <wp:docPr id="4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1785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本人热心诚恳、乐观向上，有良好的思想品德，擅长与人交往，有良好的交际和组织协调能力。认真细致，有团结协作精神，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在校期间，认真学习，积极发表论文，多次荣获三好学生称号，成绩一直在班级前五名，我希望在本专业继续深造，努力提升自己。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4.1pt;margin-top:4.95pt;height:92.8pt;width:516.75pt;z-index:251680768;v-text-anchor:middle;mso-width-relative:page;mso-height-relative:page;" filled="f" stroked="f" coordsize="21600,21600" o:gfxdata="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miIjPZ&#10;AAAACQEAAA8AAAAAAAAAAQAgAAAAIgAAAGRycy9kb3ducmV2LnhtbFBLAQIUABQAAAAIAIdO4kAD&#10;hZbI5gEAALQ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本人热心诚恳、乐观向上，有良好的思想品德，擅长与人交往，有良好的交际和组织协调能力。认真细致，有团结协作精神，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在校期间，认真学习，积极发表论文，多次荣获三好学生称号，成绩一直在班级前五名，我希望在本专业继续深造，努力提升自己。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-909320</wp:posOffset>
                </wp:positionV>
                <wp:extent cx="7586345" cy="10698480"/>
                <wp:effectExtent l="0" t="0" r="8255" b="76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6345" cy="10698480"/>
                          <a:chOff x="6400" y="17414"/>
                          <a:chExt cx="11947" cy="16848"/>
                        </a:xfrm>
                        <a:solidFill>
                          <a:srgbClr val="649FB2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411" y="1741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6400" y="1781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33"/>
                        <wps:cNvSpPr/>
                        <wps:spPr>
                          <a:xfrm>
                            <a:off x="6441" y="3382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7890" y="1759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-71.6pt;height:842.4pt;width:597.35pt;z-index:251661312;mso-width-relative:page;mso-height-relative:page;" coordorigin="6400,17414" coordsize="11947,16848" o:gfxdata="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BBbFqfdAAAADwEAAA8AAAAAAAAAAQAg&#10;AAAAIgAAAGRycy9kb3ducmV2LnhtbFBLAQIUABQAAAAIAIdO4kDQ5vT+XwMAAG0OAAAOAAAAAAAA&#10;AAEAIAAAACwBAABkcnMvZTJvRG9jLnhtbFBLBQYAAAAABgAGAFkBAAD9BgAAAAA=&#10;">
                <o:lock v:ext="edit" aspectratio="f"/>
                <v:rect id="_x0000_s1026" o:spid="_x0000_s1026" o:spt="1" style="position:absolute;left:6411;top:17414;height:425;width:11906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00;top:17814;height:16448;width:425;v-text-anchor:middle;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3" o:spid="_x0000_s1026" o:spt="1" style="position:absolute;left:6441;top:33824;height:425;width:11906;v-text-anchor:middle;" filled="t" stroked="f" coordsize="21600,21600" o:gfxdata="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EGS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890;top:17594;height:16448;width:425;v-text-anchor:middle;" filled="t" stroked="f" coordsize="21600,21600" o:gfxdata="UEsDBAoAAAAAAIdO4kAAAAAAAAAAAAAAAAAEAAAAZHJzL1BLAwQUAAAACACHTuJAWFxz37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mC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xz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-419735</wp:posOffset>
                </wp:positionV>
                <wp:extent cx="5865495" cy="639445"/>
                <wp:effectExtent l="0" t="0" r="1905" b="8255"/>
                <wp:wrapNone/>
                <wp:docPr id="21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95" cy="639445"/>
                        </a:xfrm>
                        <a:prstGeom prst="rect">
                          <a:avLst/>
                        </a:prstGeom>
                        <a:solidFill>
                          <a:srgbClr val="649FB2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32pt;margin-top:-33.05pt;height:50.35pt;width:461.85pt;z-index:251662336;mso-width-relative:page;mso-height-relative:page;" fillcolor="#649FB2" filled="t" stroked="f" coordsize="21600,21600" o:gfxdata="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Z9nt3cAAAACgEAAA8AAAAAAAAA&#10;AQAgAAAAIgAAAGRycy9kb3ducmV2LnhtbFBLAQIUABQAAAAIAIdO4kCBlTSH1AEAAIkDAAAOAAAA&#10;AAAAAAEAIAAAACsBAABkcnMvZTJvRG9jLnhtbFBLBQYAAAAABgAGAFkBAABx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105410</wp:posOffset>
                </wp:positionV>
                <wp:extent cx="5669280" cy="7132320"/>
                <wp:effectExtent l="0" t="0" r="7620" b="508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713232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3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 rot="0"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6" name="Group 1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188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11pt;margin-top:8.3pt;height:561.6pt;width:446.4pt;z-index:251663360;mso-width-relative:page;mso-height-relative:page;" coordorigin="667,692" coordsize="8928,11232" o:gfxdata="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">
                <o:lock v:ext="edit" aspectratio="f"/>
                <v:group id="组合 299" o:spid="_x0000_s1026" o:spt="203" style="position:absolute;left:715;top:7878;height:466;width:8827;" coordorigin="715,7878" coordsize="8827,466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4" o:spid="_x0000_s1026" o:spt="203" style="position:absolute;left:8040;top:7940;height:342;width:340;" coordorigin="117129,17376" coordsize="173,174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105" o:spid="_x0000_s1026" o:spt="100" style="position:absolute;left:117160;top:17387;height:120;width:142;" filled="t" stroked="f" coordsize="2512,2122" o:gfxdata="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dEou/&#10;AAAA2gAAAA8AAAAAAAAAAQAgAAAAIgAAAGRycy9kb3ducmV2LnhtbFBLAQIUABQAAAAIAIdO4kAz&#10;LwWeOwAAADkAAAAQAAAAAAAAAAEAIAAAAA4BAABkcnMvc2hhcGV4bWwueG1sUEsFBgAAAAAGAAYA&#10;WwEAALgDAAAAAA=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oqTvQAA&#10;ANwAAAAPAAAAAAAAAAEAIAAAACIAAABkcnMvZG93bnJldi54bWxQSwECFAAUAAAACACHTuJAMy8F&#10;njsAAAA5AAAAEAAAAAAAAAABACAAAAAMAQAAZHJzL3NoYXBleG1sLnhtbFBLBQYAAAAABgAGAFsB&#10;AAC2AwAAAAA=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uCS8AAAA&#10;3AAAAA8AAAAAAAAAAQAgAAAAIgAAAGRycy9kb3ducmV2LnhtbFBLAQIUABQAAAAIAIdO4kAzLwWe&#10;OwAAADkAAAAQAAAAAAAAAAEAIAAAAAsBAABkcnMvc2hhcGV4bWwueG1sUEsFBgAAAAAGAAYAWwEA&#10;ALUDAAAAAA==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Up4vQAA&#10;ANwAAAAPAAAAAAAAAAEAIAAAACIAAABkcnMvZG93bnJldi54bWxQSwECFAAUAAAACACHTuJAMy8F&#10;njsAAAA5AAAAEAAAAAAAAAABACAAAAAMAQAAZHJzL3NoYXBleG1sLnhtbFBLBQYAAAAABgAGAFsB&#10;AAC2AwAAAAA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Hgh&#10;wAAAANwAAAAPAAAAAAAAAAEAIAAAACIAAABkcnMvZG93bnJldi54bWxQSwECFAAUAAAACACHTuJA&#10;My8FnjsAAAA5AAAAEAAAAAAAAAABACAAAAAPAQAAZHJzL3NoYXBleG1sLnhtbFBLBQYAAAAABgAG&#10;AFsBAAC5A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RXw7gAAADcAAAA&#10;DwAAAAAAAAABACAAAAAiAAAAZHJzL2Rvd25yZXYueG1sUEsBAhQAFAAAAAgAh07iQDMvBZ47AAAA&#10;OQAAABAAAAAAAAAAAQAgAAAABwEAAGRycy9zaGFwZXhtbC54bWxQSwUGAAAAAAYABgBbAQAAsQMA&#10;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W62&#10;wAAAANwAAAAPAAAAAAAAAAEAIAAAACIAAABkcnMvZG93bnJldi54bWxQSwECFAAUAAAACACHTuJA&#10;My8FnjsAAAA5AAAAEAAAAAAAAAABACAAAAAPAQAAZHJzL3NoYXBleG1sLnhtbFBLBQYAAAAABgAG&#10;AFsBAAC5A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3" o:spid="_x0000_s1026" o:spt="100" style="position:absolute;left:667;top:11521;height:340;width:339;" filled="t" stroked="f" coordsize="4096,4096" o:gfxdata="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Rldr4A&#10;AADcAAAADwAAAAAAAAABACAAAAAiAAAAZHJzL2Rvd25yZXYueG1sUEsBAhQAFAAAAAgAh07iQDMv&#10;BZ47AAAAOQAAABAAAAAAAAAAAQAgAAAADQEAAGRycy9zaGFwZXhtbC54bWxQSwUGAAAAAAYABgBb&#10;AQAAtw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jTeL4A&#10;AADcAAAADwAAAAAAAAABACAAAAAiAAAAZHJzL2Rvd25yZXYueG1sUEsBAhQAFAAAAAgAh07iQDMv&#10;BZ47AAAAOQAAABAAAAAAAAAAAQAgAAAADQEAAGRycy9zaGFwZXhtbC54bWxQSwUGAAAAAAYABgBb&#10;AQAAtw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8Ddq&#10;wAAAANwAAAAPAAAAAAAAAAEAIAAAACIAAABkcnMvZG93bnJldi54bWxQSwECFAAUAAAACACHTuJA&#10;My8FnjsAAAA5AAAAEAAAAAAAAAABACAAAAAPAQAAZHJzL3NoYXBleG1sLnhtbFBLBQYAAAAABgAG&#10;AFsBAAC5AwAAAAA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Io+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czzBArwAAADc&#10;AAAADwAAAGRycy9kb3ducmV2LnhtbEWPQWsCMRSE70L/Q3iCF6nJKm1la/RQLfRalZ6fm9fd4OZl&#10;SeK6+++bQqHHYWa+YTa7wbWipxCtZw3FQoEgrryxXGs4n94f1yBiQjbYeiYNI0XYbR8mGyyNv/Mn&#10;9cdUiwzhWKKGJqWulDJWDTmMC98RZ+/bB4cpy1BLE/Ce4a6VS6WepUPLeaHBjt4aqq7Hm9PQn8PX&#10;EEZrX7pxNVz2q4Obo9J6Ni3UK4hEQ/oP/7U/jIblUwG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wQ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g+5fdbwAAADc&#10;AAAADwAAAGRycy9kb3ducmV2LnhtbEWPQWsCMRSE70L/Q3iFXkQTV1plNXqoLfRalZ6fm+du6OZl&#10;SeK6+++bQqHHYWa+Ybb7wbWipxCtZw2LuQJBXHljudZwPr3P1iBiQjbYeiYNI0XY7x4mWyyNv/Mn&#10;9cdUiwzhWKKGJqWulDJWDTmMc98RZ+/qg8OUZailCXjPcNfKQqkX6dByXmiwo9eGqu/jzWnoz+Fr&#10;CKO1q25cDpfD8s1NUWn99LhQGxCJhvQf/mt/GA3FcwG/Z/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3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DBAoAAAAAAIdO4kAAAAAAAAAAAAAAAAAEAAAAZHJzL1BLAwQUAAAACACHTuJAjRJ3q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rGs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d6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DBAoAAAAAAIdO4kAAAAAAAAAAAAAAAAAEAAAAZHJzL1BLAwQUAAAACACHTuJAAvvv37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SrJ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779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Ice/&#10;AAAA3A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E1Nb4A&#10;AADcAAAADwAAAAAAAAABACAAAAAiAAAAZHJzL2Rvd25yZXYueG1sUEsBAhQAFAAAAAgAh07iQDMv&#10;BZ47AAAAOQAAABAAAAAAAAAAAQAgAAAADQEAAGRycy9zaGFwZXhtbC54bWxQSwUGAAAAAAYABgBb&#10;AQAAtw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W/0r4A&#10;AADcAAAADwAAAAAAAAABACAAAAAiAAAAZHJzL2Rvd25yZXYueG1sUEsBAhQAFAAAAAgAh07iQDMv&#10;BZ47AAAAOQAAABAAAAAAAAAAAQAgAAAADQEAAGRycy9zaGFwZXhtbC54bWxQSwUGAAAAAAYABgBb&#10;AQAAtw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laT&#10;+cEAAADcAAAADwAAAAAAAAABACAAAAAiAAAAZHJzL2Rvd25yZXYueG1sUEsBAhQAFAAAAAgAh07i&#10;QDMvBZ47AAAAOQAAABAAAAAAAAAAAQAgAAAAEAEAAGRycy9zaGFwZXhtbC54bWxQSwUGAAAAAAYA&#10;BgBbAQAAugM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23" o:spid="_x0000_s1026" o:spt="100" style="position:absolute;left:9059;top:10345;height:359;width:325;" filled="t" stroked="f" coordsize="3791,4183" o:gfxdata="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+GHvQAA&#10;ANwAAAAPAAAAAAAAAAEAIAAAACIAAABkcnMvZG93bnJldi54bWxQSwECFAAUAAAACACHTuJAMy8F&#10;njsAAAA5AAAAEAAAAAAAAAABACAAAAAMAQAAZHJzL3NoYXBleG1sLnhtbFBLBQYAAAAABgAGAFsB&#10;AAC2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wY6vQAA&#10;ANwAAAAPAAAAAAAAAAEAIAAAACIAAABkcnMvZG93bnJldi54bWxQSwECFAAUAAAACACHTuJAMy8F&#10;njsAAAA5AAAAEAAAAAAAAAABACAAAAAMAQAAZHJzL3NoYXBleG1sLnhtbFBLBQYAAAAABgAGAFsB&#10;AAC2Aw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Zih&#10;wAAAANwAAAAPAAAAAAAAAAEAIAAAACIAAABkcnMvZG93bnJldi54bWxQSwECFAAUAAAACACHTuJA&#10;My8FnjsAAAA5AAAAEAAAAAAAAAABACAAAAAPAQAAZHJzL3NoYXBleG1sLnhtbFBLBQYAAAAABgAG&#10;AFsBAAC5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+OjugAAANwA&#10;AAAPAAAAAAAAAAEAIAAAACIAAABkcnMvZG93bnJldi54bWxQSwECFAAUAAAACACHTuJAMy8FnjsA&#10;AAA5AAAAEAAAAAAAAAABACAAAAAJAQAAZHJzL3NoYXBleG1sLnhtbFBLBQYAAAAABgAGAFsBAACz&#10;Aw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vN0+8AAAA&#10;3AAAAA8AAAAAAAAAAQAgAAAAIgAAAGRycy9kb3ducmV2LnhtbFBLAQIUABQAAAAIAIdO4kAzLwWe&#10;OwAAADkAAAAQAAAAAAAAAAEAIAAAAAsBAABkcnMvc2hhcGV4bWwueG1sUEsFBgAAAAAGAAYAWwEA&#10;ALUDAAAAAA=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DFr7sAAADc&#10;AAAADwAAAAAAAAABACAAAAAiAAAAZHJzL2Rvd25yZXYueG1sUEsBAhQAFAAAAAgAh07iQDMvBZ47&#10;AAAAOQAAABAAAAAAAAAAAQAgAAAACgEAAGRycy9zaGFwZXhtbC54bWxQSwUGAAAAAAYABgBbAQAA&#10;tA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keQa/&#10;AAAA3AAAAA8AAAAAAAAAAQAgAAAAIgAAAGRycy9kb3ducmV2LnhtbFBLAQIUABQAAAAIAIdO4kAz&#10;LwWeOwAAADkAAAAQAAAAAAAAAAEAIAAAAA4BAABkcnMvc2hhcGV4bWwueG1sUEsFBgAAAAAGAAYA&#10;WwEAALgDAAAAAA=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XuubsAAADc&#10;AAAADwAAAAAAAAABACAAAAAiAAAAZHJzL2Rvd25yZXYueG1sUEsBAhQAFAAAAAgAh07iQDMvBZ47&#10;AAAAOQAAABAAAAAAAAAAAQAgAAAACgEAAGRycy9zaGFwZXhtbC54bWxQSwUGAAAAAAYABgBbAQAA&#10;tAMAAAAA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5" o:spid="_x0000_s1026" o:spt="203" style="position:absolute;left:3175;top:5491;height:360;width:340;" coordorigin="777529,11448" coordsize="511,542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76" o:spid="_x0000_s1026" o:spt="100" style="position:absolute;left:777622;top:11448;height:327;width:327;" filled="t" stroked="f" coordsize="327,327" o:gfxdata="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u+ZbsAAADc&#10;AAAADwAAAAAAAAABACAAAAAiAAAAZHJzL2Rvd25yZXYueG1sUEsBAhQAFAAAAAgAh07iQDMvBZ47&#10;AAAAOQAAABAAAAAAAAAAAQAgAAAACgEAAGRycy9zaGFwZXhtbC54bWxQSwUGAAAAAAYABgBbAQAA&#10;tAMAAAAA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nJlLgAAADcAAAA&#10;DwAAAAAAAAABACAAAAAiAAAAZHJzL2Rvd25yZXYueG1sUEsBAhQAFAAAAAgAh07iQDMvBZ47AAAA&#10;OQAAABAAAAAAAAAAAQAgAAAABwEAAGRycy9zaGFwZXhtbC54bWxQSwUGAAAAAAYABgBbAQAAsQMA&#10;AAAA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gYQugAAANwA&#10;AAAPAAAAAAAAAAEAIAAAACIAAABkcnMvZG93bnJldi54bWxQSwECFAAUAAAACACHTuJAMy8FnjsA&#10;AAA5AAAAEAAAAAAAAAABACAAAAAJAQAAZHJzL3NoYXBleG1sLnhtbFBLBQYAAAAABgAGAFsBAACz&#10;AwAAAAA=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+nsvQAA&#10;ANwAAAAPAAAAAAAAAAEAIAAAACIAAABkcnMvZG93bnJldi54bWxQSwECFAAUAAAACACHTuJAMy8F&#10;njsAAAA5AAAAEAAAAAAAAAABACAAAAAMAQAAZHJzL3NoYXBleG1sLnhtbFBLBQYAAAAABgAGAFsB&#10;AAC2AwAAAAA=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wv9L4A&#10;AADcAAAADwAAAAAAAAABACAAAAAiAAAAZHJzL2Rvd25yZXYueG1sUEsBAhQAFAAAAAgAh07iQDMv&#10;BZ47AAAAOQAAABAAAAAAAAAAAQAgAAAADQEAAGRycy9zaGFwZXhtbC54bWxQSwUGAAAAAAYABgBb&#10;AQAAtwMAAAAA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kGOvQAA&#10;ANwAAAAPAAAAAAAAAAEAIAAAACIAAABkcnMvZG93bnJldi54bWxQSwECFAAUAAAACACHTuJAMy8F&#10;njsAAAA5AAAAEAAAAAAAAAABACAAAAAMAQAAZHJzL3NoYXBleG1sLnhtbFBLBQYAAAAABgAGAFsB&#10;AAC2A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vhbO/&#10;AAAA3AAAAA8AAAAAAAAAAQAgAAAAIgAAAGRycy9kb3ducmV2LnhtbFBLAQIUABQAAAAIAIdO4kAz&#10;LwWeOwAAADkAAAAQAAAAAAAAAAEAIAAAAA4BAABkcnMvc2hhcGV4bWwueG1sUEsFBgAAAAAGAAYA&#10;WwEAALgD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EMOu/&#10;AAAA3AAAAA8AAAAAAAAAAQAgAAAAIgAAAGRycy9kb3ducmV2LnhtbFBLAQIUABQAAAAIAIdO4kAz&#10;LwWeOwAAADkAAAAQAAAAAAAAAAEAIAAAAA4BAABkcnMvc2hhcGV4bWwueG1sUEsFBgAAAAAGAAYA&#10;WwEAALg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69" o:spid="_x0000_s1026" o:spt="203" style="position:absolute;left:5473;top:773;height:287;width:396;" coordorigin="4630269,21273" coordsize="175,127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MlOcrrcAAADc&#10;AAAADwAAAGRycy9kb3ducmV2LnhtbEVPyQrCMBC9C/5DGMGbpi1uVKMHQfAi4orHoRnbYjMpTdz+&#10;3giCt3m8dWaLl6nEgxpXWlYQ9yMQxJnVJecKjodVbwLCeWSNlWVS8CYHi3m7NcNU2yfv6LH3uQgh&#10;7FJUUHhfp1K6rCCDrm9r4sBdbWPQB9jkUjf4DOGmkkkUjaTBkkNDgTUtC8pu+7tRcJrg5nLMdjKu&#10;B1e3TbbJaXA/K9XtxNEUhKeX/4t/7rUO84dj+D4TL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5yu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jbA4Zb0AAADc&#10;AAAADwAAAGRycy9kb3ducmV2LnhtbEWPQWvDMAyF74P+B6PCbquTwbqR1u2hMNh1TRjspsRakjaW&#10;M9tpsn8/HQa7Sbyn9z7tj4sb1I1C7D0byDcZKOLG255bA1X5+vACKiZki4NnMvBDEY6H1d0eC+tn&#10;fqfbObVKQjgWaKBLaSy0jk1HDuPGj8SiffngMMkaWm0DzhLuBv2YZVvtsGdp6HCkU0fN9Tw5A/Vc&#10;lcv2s57maoqXOuXP5cd3MOZ+nWc7UImW9G/+u36zgv8ktPKMT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Dhl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zSky+LsAAADc&#10;AAAADwAAAGRycy9kb3ducmV2LnhtbEVPTWsCMRC9F/ofwhS8lJooWNrVKLQg6Em0PXRvw2bcLG4m&#10;yybG9d8bQehtHu9zFqvBtSJRHxrPGiZjBYK48qbhWsPvz/rtA0SIyAZbz6ThSgFWy+enBRbGX3hP&#10;6RBrkUM4FKjBxtgVUobKksMw9h1x5o6+dxgz7GtperzkcNfKqVLv0mHDucFiR9+WqtPh7DT8bdNw&#10;LV/LUnVVMjv1JdujTVqPXiZqDiLSEP/FD/fG5PmzT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ky+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m1FLgLwAAADb&#10;AAAADwAAAGRycy9kb3ducmV2LnhtbEWPQW/CMAyF70j7D5En7QYJm0CoI3CYNIkTYgVxthrTVGuc&#10;rgkt/Pv5gMTN1nt+7/N6ewutGqhPTWQL85kBRVxF13Bt4XT8nq5ApYzssI1MFu6UYLt5mayxcHHk&#10;HxrKXCsJ4VSgBZ9zV2idKk8B0yx2xKJdYh8wy9rX2vU4Snho9bsxSx2wYWnw2NGXp+q3vAYL19E0&#10;58XqXv4Fvx92l4P/OC69tW+vc/MJKtMtP82P650TfIGVX2Q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RS4C8AAAA&#10;2wAAAA8AAAAAAAAAAQAgAAAAIgAAAGRycy9kb3ducmV2LnhtbFBLAQIUABQAAAAIAIdO4kAzLwWe&#10;OwAAADkAAAAQAAAAAAAAAAEAIAAAAAsBAABkcnMvc2hhcGV4bWwueG1sUEsFBgAAAAAGAAYAWwEA&#10;ALUD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Dzr7C7sAAADc&#10;AAAADwAAAGRycy9kb3ducmV2LnhtbEVPTWvCQBC9F/oflil4azYRKUl09RAolEIpVdHrmB2TYHY2&#10;ZNfE/PuuIHibx/uc1eZmWjFQ7xrLCpIoBkFcWt1wpWC/+3xPQTiPrLG1TAomcrBZv76sMNd25D8a&#10;tr4SIYRdjgpq77tcSlfWZNBFtiMO3Nn2Bn2AfSV1j2MIN62cx/GHNNhwaKixo6Km8rK9GgVZkWa/&#10;Jz01BU3HxfdhzGg4/Sg1e0viJQhPN/8UP9xfOsxPE7g/E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r7C7sAAADc&#10;AAAADwAAAAAAAAABACAAAAAiAAAAZHJzL2Rvd25yZXYueG1sUEsBAhQAFAAAAAgAh07iQDMvBZ47&#10;AAAAOQAAABAAAAAAAAAAAQAgAAAACgEAAGRycy9zaGFwZXhtbC54bWxQSwUGAAAAAAYABgBbAQAA&#10;tAMAAAAA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riZK5AAAA3AAA&#10;AA8AAAAAAAAAAQAgAAAAIgAAAGRycy9kb3ducmV2LnhtbFBLAQIUABQAAAAIAIdO4kAzLwWeOwAA&#10;ADkAAAAQAAAAAAAAAAEAIAAAAAgBAABkcnMvc2hhcGV4bWwueG1sUEsFBgAAAAAGAAYAWwEAALID&#10;AAAAAA=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0j+G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P+evQAA&#10;ANw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9149;top:9079;height:556;width:457;" filled="t" stroked="f" coordsize="2418,3626" o:gfxdata="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gb4A&#10;AADcAAAADwAAAAAAAAABACAAAAAiAAAAZHJzL2Rvd25yZXYueG1sUEsBAhQAFAAAAAgAh07iQDMv&#10;BZ47AAAAOQAAABAAAAAAAAAAAQAgAAAADQEAAGRycy9zaGFwZXhtbC54bWxQSwUGAAAAAAYABgBb&#10;AQAAtwMAAAAA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2" o:spid="_x0000_s1026" o:spt="100" style="position:absolute;left:18015;top:873041;height:385;width:394;" filled="t" stroked="f" coordsize="3257,3183" o:gfxdata="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yjIvQAA&#10;ANw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LJ28AAAA&#10;3AAAAA8AAAAAAAAAAQAgAAAAIgAAAGRycy9kb3ducmV2LnhtbFBLAQIUABQAAAAIAIdO4kAzLwWe&#10;OwAAADkAAAAQAAAAAAAAAAEAIAAAAAsBAABkcnMvc2hhcGV4bWwueG1sUEsFBgAAAAAGAAYAWwEA&#10;ALUDAAAAAA=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1QaLsAAADc&#10;AAAADwAAAAAAAAABACAAAAAiAAAAZHJzL2Rvd25yZXYueG1sUEsBAhQAFAAAAAgAh07iQDMvBZ47&#10;AAAAOQAAABAAAAAAAAAAAQAgAAAACgEAAGRycy9zaGFwZXhtbC54bWxQSwUGAAAAAAYABgBbAQAA&#10;tAMAAAAA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bxG&#10;wAAAANwAAAAPAAAAAAAAAAEAIAAAACIAAABkcnMvZG93bnJldi54bWxQSwECFAAUAAAACACHTuJA&#10;My8FnjsAAAA5AAAAEAAAAAAAAAABACAAAAAPAQAAZHJzL3NoYXBleG1sLnhtbFBLBQYAAAAABgAG&#10;AFsBAAC5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QD6b4A&#10;AADcAAAADwAAAAAAAAABACAAAAAiAAAAZHJzL2Rvd25yZXYueG1sUEsBAhQAFAAAAAgAh07iQDMv&#10;BZ47AAAAOQAAABAAAAAAAAAAAQAgAAAADQEAAGRycy9zaGFwZXhtbC54bWxQSwUGAAAAAAYABgBb&#10;AQAAtwM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q/YvQAA&#10;ANwAAAAPAAAAAAAAAAEAIAAAACIAAABkcnMvZG93bnJldi54bWxQSwECFAAUAAAACACHTuJAMy8F&#10;njsAAAA5AAAAEAAAAAAAAAABACAAAAAMAQAAZHJzL3NoYXBleG1sLnhtbFBLBQYAAAAABgAGAFsB&#10;AAC2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qNct&#10;wAAAANwAAAAPAAAAAAAAAAEAIAAAACIAAABkcnMvZG93bnJldi54bWxQSwECFAAUAAAACACHTuJA&#10;My8FnjsAAAA5AAAAEAAAAAAAAAABACAAAAAPAQAAZHJzL3NoYXBleG1sLnhtbFBLBQYAAAAABgAG&#10;AFsBAAC5AwAAAAA=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/RMqtwAAANwAAAAP&#10;AAAAAAAAAAEAIAAAACIAAABkcnMvZG93bnJldi54bWxQSwECFAAUAAAACACHTuJAMy8FnjsAAAA5&#10;AAAAEAAAAAAAAAABACAAAAAGAQAAZHJzL3NoYXBleG1sLnhtbFBLBQYAAAAABgAGAFsBAACwAwAA&#10;AAA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gkgr4A&#10;AADcAAAADwAAAAAAAAABACAAAAAiAAAAZHJzL2Rvd25yZXYueG1sUEsBAhQAFAAAAAgAh07iQDMv&#10;BZ47AAAAOQAAABAAAAAAAAAAAQAgAAAADQEAAGRycy9zaGFwZXhtbC54bWxQSwUGAAAAAAYABgBb&#10;AQAAtwMAAAAA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crr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7XqbgAAADcAAAA&#10;DwAAAAAAAAABACAAAAAiAAAAZHJzL2Rvd25yZXYueG1sUEsBAhQAFAAAAAgAh07iQDMvBZ47AAAA&#10;OQAAABAAAAAAAAAAAQAgAAAABwEAAGRycy9zaGFwZXhtbC54bWxQSwUGAAAAAAYABgBbAQAAsQMA&#10;AAAA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smR&#10;wAAAANwAAAAPAAAAAAAAAAEAIAAAACIAAABkcnMvZG93bnJldi54bWxQSwECFAAUAAAACACHTuJA&#10;My8FnjsAAAA5AAAAEAAAAAAAAAABACAAAAAPAQAAZHJzL3NoYXBleG1sLnhtbFBLBQYAAAAABgAG&#10;AFsBAAC5AwAAAAA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kyCq/&#10;AAAA3AAAAA8AAAAAAAAAAQAgAAAAIgAAAGRycy9kb3ducmV2LnhtbFBLAQIUABQAAAAIAIdO4kAz&#10;LwWeOwAAADkAAAAQAAAAAAAAAAEAIAAAAA4BAABkcnMvc2hhcGV4bWwueG1sUEsFBgAAAAAGAAYA&#10;WwEAALg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PBk74A&#10;AADcAAAADwAAAAAAAAABACAAAAAiAAAAZHJzL2Rvd25yZXYueG1sUEsBAhQAFAAAAAgAh07iQDMv&#10;BZ47AAAAOQAAABAAAAAAAAAAAQAgAAAADQEAAGRycy9zaGFwZXhtbC54bWxQSwUGAAAAAAYABgBb&#10;AQAAtwMAAAAA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02L4A&#10;AADcAAAADwAAAAAAAAABACAAAAAiAAAAZHJzL2Rvd25yZXYueG1sUEsBAhQAFAAAAAgAh07iQDMv&#10;BZ47AAAAOQAAABAAAAAAAAAAAQAgAAAADQEAAGRycy9zaGFwZXhtbC54bWxQSwUGAAAAAAYABgBb&#10;AQAAtw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LcC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8GF7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vol/ugAAANwA&#10;AAAPAAAAAAAAAAEAIAAAACIAAABkcnMvZG93bnJldi54bWxQSwECFAAUAAAACACHTuJAMy8FnjsA&#10;AAA5AAAAEAAAAAAAAAABACAAAAAJAQAAZHJzL3NoYXBleG1sLnhtbFBLBQYAAAAABgAGAFsBAACz&#10;Aw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haNtwAAANw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Xmo+/&#10;AAAA3AAAAA8AAAAAAAAAAQAgAAAAIgAAAGRycy9kb3ducmV2LnhtbFBLAQIUABQAAAAIAIdO4kAz&#10;LwWeOwAAADkAAAAQAAAAAAAAAAEAIAAAAA4BAABkcnMvc2hhcGV4bWwueG1sUEsFBgAAAAAGAAYA&#10;WwEAALgDAAAAAA=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68" o:spid="_x0000_s1026" o:spt="203" style="position:absolute;left:5577;top:6722;height:340;width:340;" coordorigin="1047644,2383025" coordsize="283,284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zBh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MsIugAAANwA&#10;AAAPAAAAAAAAAAEAIAAAACIAAABkcnMvZG93bnJldi54bWxQSwECFAAUAAAACACHTuJAMy8FnjsA&#10;AAA5AAAAEAAAAAAAAAABACAAAAAJAQAAZHJzL3NoYXBleG1sLnhtbFBLBQYAAAAABgAGAFsBAACz&#10;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2oAvQAA&#10;ANwAAAAPAAAAAAAAAAEAIAAAACIAAABkcnMvZG93bnJldi54bWxQSwECFAAUAAAACACHTuJAMy8F&#10;njsAAAA5AAAAEAAAAAAAAAABACAAAAAMAQAAZHJzL3NoYXBleG1sLnhtbFBLBQYAAAAABgAGAFsB&#10;AAC2AwAAAAA=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63" o:spid="_x0000_s1026" o:spt="100" style="position:absolute;left:0;top:3022238;height:249;width:248;" filled="t" stroked="f" coordsize="3650,3678" o:gfxdata="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3+bbgAAADcAAAA&#10;DwAAAAAAAAABACAAAAAiAAAAZHJzL2Rvd25yZXYueG1sUEsBAhQAFAAAAAgAh07iQDMvBZ47AAAA&#10;OQAAABAAAAAAAAAAAQAgAAAABwEAAGRycy9zaGFwZXhtbC54bWxQSwUGAAAAAAYABgBbAQAAsQMA&#10;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9SPvQAA&#10;ANwAAAAPAAAAAAAAAAEAIAAAACIAAABkcnMvZG93bnJldi54bWxQSwECFAAUAAAACACHTuJAMy8F&#10;njsAAAA5AAAAEAAAAAAAAAABACAAAAAMAQAAZHJzL3NoYXBleG1sLnhtbFBLBQYAAAAABgAGAFsB&#10;AAC2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at67sAAADc&#10;AAAADwAAAAAAAAABACAAAAAiAAAAZHJzL2Rvd25yZXYueG1sUEsBAhQAFAAAAAgAh07iQDMvBZ47&#10;AAAAOQAAABAAAAAAAAAAAQAgAAAACgEAAGRycy9zaGFwZXhtbC54bWxQSwUGAAAAAAYABgBbAQAA&#10;tAMAAAAA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PG7r4A&#10;AADcAAAADwAAAAAAAAABACAAAAAiAAAAZHJzL2Rvd25yZXYueG1sUEsBAhQAFAAAAAgAh07iQDMv&#10;BZ47AAAAOQAAABAAAAAAAAAAAQAgAAAADQEAAGRycy9zaGFwZXhtbC54bWxQSwUGAAAAAAYABgBb&#10;AQAAtw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fVtr4A&#10;AADcAAAADwAAAAAAAAABACAAAAAiAAAAZHJzL2Rvd25yZXYueG1sUEsBAhQAFAAAAAgAh07iQDMv&#10;BZ47AAAAOQAAABAAAAAAAAAAAQAgAAAADQEAAGRycy9zaGFwZXhtbC54bWxQSwUGAAAAAAYABgBb&#10;AQAAtwMAAAAA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y3q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p828AAAA&#10;3AAAAA8AAAAAAAAAAQAgAAAAIgAAAGRycy9kb3ducmV2LnhtbFBLAQIUABQAAAAIAIdO4kAzLwWe&#10;OwAAADkAAAAQAAAAAAAAAAEAIAAAAAsBAABkcnMvc2hhcGV4bWwueG1sUEsFBgAAAAAGAAYAWwEA&#10;ALUD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PmeugAAANwA&#10;AAAPAAAAAAAAAAEAIAAAACIAAABkcnMvZG93bnJldi54bWxQSwECFAAUAAAACACHTuJAMy8FnjsA&#10;AAA5AAAAEAAAAAAAAAABACAAAAAJAQAAZHJzL3NoYXBleG1sLnhtbFBLBQYAAAAABgAGAFsBAACz&#10;Aw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7" o:spid="_x0000_s1026" o:spt="203" style="position:absolute;left:680;top:4402;height:290;width:402;" coordorigin="2339488,4712" coordsize="456,3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QKCfC7wAAADa&#10;AAAADwAAAGRycy9kb3ducmV2LnhtbEWPT4vCMBTE74LfITxhb5pWFpWuUVAUvOziVhf2+LZ5tsXm&#10;pSTx76c3C4LHYWZ+w0znV9OIMzlfW1aQDhIQxIXVNZcK9rt1fwLCB2SNjWVScCMP81m3M8VM2wt/&#10;0zkPpYgQ9hkqqEJoMyl9UZFBP7AtcfQO1hkMUbpSaoeXCDeNHCbJSBqsOS5U2NKyouKYn4yCrxu7&#10;ocHF6l7k++3fbxp+xvip1FsvTT5ABLqGV/jZ3mgF7/B/Jd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gnwu8AAAA&#10;2gAAAA8AAAAAAAAAAQAgAAAAIgAAAGRycy9kb3ducmV2LnhtbFBLAQIUABQAAAAIAIdO4kAzLwWe&#10;OwAAADkAAAAQAAAAAAAAAAEAIAAAAAsBAABkcnMvc2hhcGV4bWwueG1sUEsFBgAAAAAGAAYAWwEA&#10;ALUDAAAAAA==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tpIrOLwAAADc&#10;AAAADwAAAGRycy9kb3ducmV2LnhtbEVPTWvCQBC9F/wPywi91V3bJmh09SAIBdtDk0KvQ3ZMgtnZ&#10;mF2T+O+7hUJv83ifs91PthUD9b5xrGG5UCCIS2carjR8FcenFQgfkA22jknDnTzsd7OHLWbGjfxJ&#10;Qx4qEUPYZ6ihDqHLpPRlTRb9wnXEkTu73mKIsK+k6XGM4baVz0ql0mLDsaHGjg41lZf8ZjVg+mqu&#10;H+eX9+J0S3FdTeqYfCutH+dLtQERaAr/4j/3m4nzkwR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SKz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0sr4A&#10;AADcAAAADwAAAAAAAAABACAAAAAiAAAAZHJzL2Rvd25yZXYueG1sUEsBAhQAFAAAAAgAh07iQDMv&#10;BZ47AAAAOQAAABAAAAAAAAAAAQAgAAAADQEAAGRycy9zaGFwZXhtbC54bWxQSwUGAAAAAAYABgBb&#10;AQAAtwMAAAAA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7GY&#10;wAAAANwAAAAPAAAAAAAAAAEAIAAAACIAAABkcnMvZG93bnJldi54bWxQSwECFAAUAAAACACHTuJA&#10;My8FnjsAAAA5AAAAEAAAAAAAAAABACAAAAAPAQAAZHJzL3NoYXBleG1sLnhtbFBLBQYAAAAABgAG&#10;AFsBAAC5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ClW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" o:spid="_x0000_s1026" o:spt="100" style="position:absolute;left:3169;top:3154;height:340;width:429;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I/4W5AAAA3AAA&#10;AA8AAAAAAAAAAQAgAAAAIgAAAGRycy9kb3ducmV2LnhtbFBLAQIUABQAAAAIAIdO4kAzLwWeOwAA&#10;ADkAAAAQAAAAAAAAAAEAIAAAAAgBAABkcnMvc2hhcGV4bWwueG1sUEsFBgAAAAAGAAYAWwEAALID&#10;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Iqcr4A&#10;AADcAAAADwAAAAAAAAABACAAAAAiAAAAZHJzL2Rvd25yZXYueG1sUEsBAhQAFAAAAAgAh07iQDMv&#10;BZ47AAAAOQAAABAAAAAAAAAAAQAgAAAADQEAAGRycy9zaGFwZXhtbC54bWxQSwUGAAAAAAYABgBb&#10;AQAAtwMAAAAA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DoVu8AAAA&#10;2gAAAA8AAAAAAAAAAQAgAAAAIgAAAGRycy9kb3ducmV2LnhtbFBLAQIUABQAAAAIAIdO4kAzLwWe&#10;OwAAADkAAAAQAAAAAAAAAAEAIAAAAAsBAABkcnMvc2hhcGV4bWwueG1sUEsFBgAAAAAGAAYAWwEA&#10;ALUDAAAAAA==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" o:spid="_x0000_s1026" o:spt="100" style="position:absolute;left:0;top:41577;height:172;width:14;" filled="t" stroked="f" coordsize="256,3072" o:gfxdata="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eXA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OeuL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6R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t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hczq/&#10;AAAA3AAAAA8AAAAAAAAAAQAgAAAAIgAAAGRycy9kb3ducmV2LnhtbFBLAQIUABQAAAAIAIdO4kAz&#10;LwWeOwAAADkAAAAQAAAAAAAAAAEAIAAAAA4BAABkcnMvc2hhcGV4bWwueG1sUEsFBgAAAAAGAAYA&#10;WwEAALgDAAAAAA=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5+QugAAANwA&#10;AAAPAAAAAAAAAAEAIAAAACIAAABkcnMvZG93bnJldi54bWxQSwECFAAUAAAACACHTuJAMy8FnjsA&#10;AAA5AAAAEAAAAAAAAAABACAAAAAJAQAAZHJzL3NoYXBleG1sLnhtbFBLBQYAAAAABgAGAFsBAACz&#10;AwAAAAA=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Xwr4A&#10;AADcAAAADwAAAAAAAAABACAAAAAiAAAAZHJzL2Rvd25yZXYueG1sUEsBAhQAFAAAAAgAh07iQDMv&#10;BZ47AAAAOQAAABAAAAAAAAAAAQAgAAAADQEAAGRycy9zaGFwZXhtbC54bWxQSwUGAAAAAAYABgBb&#10;AQAAtwMAAAAA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I/lG8AAAA&#10;3AAAAA8AAAAAAAAAAQAgAAAAIgAAAGRycy9kb3ducmV2LnhtbFBLAQIUABQAAAAIAIdO4kAzLwWe&#10;OwAAADkAAAAQAAAAAAAAAAEAIAAAAAsBAABkcnMvc2hhcGV4bWwueG1sUEsFBgAAAAAGAAYAWwEA&#10;ALUDAAAAAA=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16" o:spid="_x0000_s1026" o:spt="100" style="position:absolute;left:600478;top:69248;height:160;width:272;" filled="t" stroked="f" coordsize="3328,1958" o:gfxdata="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Sj+L4A&#10;AADcAAAADwAAAAAAAAABACAAAAAiAAAAZHJzL2Rvd25yZXYueG1sUEsBAhQAFAAAAAgAh07iQDMv&#10;BZ47AAAAOQAAABAAAAAAAAAAAQAgAAAADQEAAGRycy9zaGFwZXhtbC54bWxQSwUGAAAAAAYABgBb&#10;AQAAtwMAAAAA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ln8vQAA&#10;ANwAAAAPAAAAAAAAAAEAIAAAACIAAABkcnMvZG93bnJldi54bWxQSwECFAAUAAAACACHTuJAMy8F&#10;njsAAAA5AAAAEAAAAAAAAAABACAAAAAMAQAAZHJzL3NoYXBleG1sLnhtbFBLBQYAAAAABgAGAFsB&#10;AAC2AwAAAAA=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l3Me8AAAA&#10;3AAAAA8AAAAAAAAAAQAgAAAAIgAAAGRycy9kb3ducmV2LnhtbFBLAQIUABQAAAAIAIdO4kAzLwWe&#10;OwAAADkAAAAQAAAAAAAAAAEAIAAAAAsBAABkcnMvc2hhcGV4bWwueG1sUEsFBgAAAAAGAAYAWwEA&#10;ALUDAAAAAA=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1te7sAAADa&#10;AAAADwAAAAAAAAABACAAAAAiAAAAZHJzL2Rvd25yZXYueG1sUEsBAhQAFAAAAAgAh07iQDMvBZ47&#10;AAAAOQAAABAAAAAAAAAAAQAgAAAACgEAAGRycy9zaGFwZXhtbC54bWxQSwUGAAAAAAYABgBbAQAA&#10;tAMAAAAA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qRLbsAAADc&#10;AAAADwAAAAAAAAABACAAAAAiAAAAZHJzL2Rvd25yZXYueG1sUEsBAhQAFAAAAAgAh07iQDMvBZ47&#10;AAAAOQAAABAAAAAAAAAAAQAgAAAACgEAAGRycy9zaGFwZXhtbC54bWxQSwUGAAAAAAYABgBbAQAA&#10;tAMAAAAA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KiU&#10;wAAAANwAAAAPAAAAAAAAAAEAIAAAACIAAABkcnMvZG93bnJldi54bWxQSwECFAAUAAAACACHTuJA&#10;My8FnjsAAAA5AAAAEAAAAAAAAAABACAAAAAPAQAAZHJzL3NoYXBleG1sLnhtbFBLBQYAAAAABgAG&#10;AFsBAAC5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3168;top:1924;height:340;width:340;" filled="t" stroked="f" coordsize="3606,3596" o:gfxdata="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KWky/&#10;AAAA3AAAAA8AAAAAAAAAAQAgAAAAIgAAAGRycy9kb3ducmV2LnhtbFBLAQIUABQAAAAIAIdO4kAz&#10;LwWeOwAAADkAAAAQAAAAAAAAAAEAIAAAAA4BAABkcnMvc2hhcGV4bWwueG1sUEsFBgAAAAAGAAYA&#10;WwEAALgDAAAAAA==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jCqm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kNw+5AAAA3AAA&#10;AA8AAAAAAAAAAQAgAAAAIgAAAGRycy9kb3ducmV2LnhtbFBLAQIUABQAAAAIAIdO4kAzLwWeOwAA&#10;ADkAAAAQAAAAAAAAAAEAIAAAAAgBAABkcnMvc2hhcGV4bWwueG1sUEsFBgAAAAAGAAYAWwEAALID&#10;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E4B1D"/>
    <w:multiLevelType w:val="singleLevel"/>
    <w:tmpl w:val="5CCE4B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008D4"/>
    <w:rsid w:val="0FB2454A"/>
    <w:rsid w:val="10CF708B"/>
    <w:rsid w:val="1DF86F00"/>
    <w:rsid w:val="25CB3F32"/>
    <w:rsid w:val="59E55229"/>
    <w:rsid w:val="5B10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7f4d2bc7-36d1-4cf9-ba88-d4268613e00a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2022-01-23T01:38:00Z</dcterms:created>
  <dc:creator>童话里的艾菲尔</dc:creator>
  <cp:lastModifiedBy>童话里的艾菲尔</cp:lastModifiedBy>
  <dcterms:modified xsi:type="dcterms:W3CDTF">2022-01-23T01:40:27Z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v1.0_mb_5rIZBlnRzcut6lQY5hyUgg==</vt:lpwstr>
  </property>
  <property fmtid="{D5CDD505-2E9C-101B-9397-08002B2CF9AE}" pid="4" name="ICV">
    <vt:lpwstr>275EFF51DAFE4C63B6299A821C13AEC8</vt:lpwstr>
  </property>
</Properties>
</file>