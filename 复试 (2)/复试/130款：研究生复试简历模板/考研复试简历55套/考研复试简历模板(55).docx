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4653915</wp:posOffset>
                </wp:positionH>
                <wp:positionV relativeFrom="paragraph">
                  <wp:posOffset>2092960</wp:posOffset>
                </wp:positionV>
                <wp:extent cx="2405380" cy="7341235"/>
                <wp:effectExtent l="0" t="0" r="13970" b="1206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5380" cy="7341235"/>
                          <a:chOff x="18137" y="3371"/>
                          <a:chExt cx="3788" cy="11561"/>
                        </a:xfrm>
                        <a:noFill/>
                      </wpg:grpSpPr>
                      <wps:wsp>
                        <wps:cNvPr id="50" name="文本框 32"/>
                        <wps:cNvSpPr txBox="1"/>
                        <wps:spPr>
                          <a:xfrm>
                            <a:off x="18761" y="3371"/>
                            <a:ext cx="3150" cy="622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78AEDD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78AEDD"/>
                                  <w:sz w:val="21"/>
                                  <w:szCs w:val="21"/>
                                  <w:lang w:val="en-US" w:eastAsia="zh-CN"/>
                                </w:rPr>
                                <w:t>Education background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1" name="文本框 34"/>
                        <wps:cNvSpPr txBox="1"/>
                        <wps:spPr>
                          <a:xfrm>
                            <a:off x="18821" y="7069"/>
                            <a:ext cx="3104" cy="60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78AEDD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78AEDD"/>
                                  <w:sz w:val="21"/>
                                  <w:szCs w:val="21"/>
                                  <w:lang w:val="en-US" w:eastAsia="zh-CN"/>
                                </w:rPr>
                                <w:t>Work 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2" name="文本框 47"/>
                        <wps:cNvSpPr txBox="1"/>
                        <wps:spPr>
                          <a:xfrm>
                            <a:off x="18845" y="12005"/>
                            <a:ext cx="3075" cy="60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78AEDD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78AEDD"/>
                                  <w:sz w:val="21"/>
                                  <w:szCs w:val="21"/>
                                  <w:lang w:val="en-US" w:eastAsia="zh-CN"/>
                                </w:rPr>
                                <w:t>Professional skill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文本框 48"/>
                        <wps:cNvSpPr txBox="1"/>
                        <wps:spPr>
                          <a:xfrm>
                            <a:off x="18845" y="14332"/>
                            <a:ext cx="3075" cy="60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78AEDD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78AEDD"/>
                                  <w:sz w:val="21"/>
                                  <w:szCs w:val="21"/>
                                  <w:lang w:val="en-US" w:eastAsia="zh-CN"/>
                                </w:rPr>
                                <w:t>Self evaluation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5" name="文本框 32"/>
                        <wps:cNvSpPr txBox="1"/>
                        <wps:spPr>
                          <a:xfrm>
                            <a:off x="18137" y="4535"/>
                            <a:ext cx="3777" cy="622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78AEDD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78AEDD"/>
                                  <w:sz w:val="21"/>
                                  <w:szCs w:val="21"/>
                                  <w:lang w:val="en-US" w:eastAsia="zh-CN"/>
                                </w:rPr>
                                <w:t>Application Information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color w:val="78AEDD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i w:val="0"/>
                                  <w:caps w:val="0"/>
                                  <w:color w:val="78AEDD"/>
                                  <w:spacing w:val="0"/>
                                  <w:sz w:val="36"/>
                                  <w:szCs w:val="36"/>
                                  <w:shd w:val="clear" w:fill="F5F5F5"/>
                                </w:rPr>
                                <w:t>InformationInformation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6.45pt;margin-top:164.8pt;height:578.05pt;width:189.4pt;z-index:251666432;mso-width-relative:page;mso-height-relative:page;" coordorigin="18137,3371" coordsize="3788,11561" o:gfxdata="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AAAAABkcnMvUEsB&#10;AhQAFAAAAAgAh07iQAs8wY7cAAAADQEAAA8AAAAAAAAAAQAgAAAAIgAAAGRycy9kb3ducmV2Lnht&#10;bFBLAQIUABQAAAAIAIdO4kCVjVyaSwMAANwPAAAOAAAAAAAAAAEAIAAAACsBAABkcnMvZTJvRG9j&#10;LnhtbFBLBQYAAAAABgAGAFkBAADoBgAAAAA=&#10;">
                <o:lock v:ext="edit" aspectratio="f"/>
                <v:shape id="文本框 32" o:spid="_x0000_s1026" o:spt="202" type="#_x0000_t202" style="position:absolute;left:18761;top:3371;height:622;width:3150;" filled="t" stroked="f" coordsize="21600,21600" o:gfxdata="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t2hN2tAAAANsAAAAPAAAA&#10;AAAAAAEAIAAAACIAAABkcnMvZG93bnJldi54bWxQSwECFAAUAAAACACHTuJAMy8FnjsAAAA5AAAA&#10;EAAAAAAAAAABACAAAAADAQAAZHJzL3NoYXBleG1sLnhtbFBLBQYAAAAABgAGAFsBAACt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78AEDD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78AEDD"/>
                            <w:sz w:val="21"/>
                            <w:szCs w:val="21"/>
                            <w:lang w:val="en-US" w:eastAsia="zh-CN"/>
                          </w:rPr>
                          <w:t>Education background</w:t>
                        </w:r>
                      </w:p>
                    </w:txbxContent>
                  </v:textbox>
                </v:shape>
                <v:shape id="文本框 34" o:spid="_x0000_s1026" o:spt="202" type="#_x0000_t202" style="position:absolute;left:18821;top:7069;height:600;width:3104;" filled="t" stroked="f" coordsize="21600,21600" o:gfxdata="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pa27b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78AEDD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78AEDD"/>
                            <w:sz w:val="21"/>
                            <w:szCs w:val="21"/>
                            <w:lang w:val="en-US" w:eastAsia="zh-CN"/>
                          </w:rPr>
                          <w:t>Work experience</w:t>
                        </w:r>
                      </w:p>
                    </w:txbxContent>
                  </v:textbox>
                </v:shape>
                <v:shape id="文本框 47" o:spid="_x0000_s1026" o:spt="202" type="#_x0000_t202" style="position:absolute;left:18845;top:12005;height:600;width:3075;" filled="t" stroked="f" coordsize="21600,21600" o:gfxdata="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EKJq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78AEDD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78AEDD"/>
                            <w:sz w:val="21"/>
                            <w:szCs w:val="21"/>
                            <w:lang w:val="en-US" w:eastAsia="zh-CN"/>
                          </w:rPr>
                          <w:t>Professional skill</w:t>
                        </w:r>
                      </w:p>
                    </w:txbxContent>
                  </v:textbox>
                </v:shape>
                <v:shape id="文本框 48" o:spid="_x0000_s1026" o:spt="202" type="#_x0000_t202" style="position:absolute;left:18845;top:14332;height:600;width:3075;" filled="t" stroked="f" coordsize="21600,21600" o:gfxdata="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QiNA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78AEDD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78AEDD"/>
                            <w:sz w:val="21"/>
                            <w:szCs w:val="21"/>
                            <w:lang w:val="en-US" w:eastAsia="zh-CN"/>
                          </w:rPr>
                          <w:t>Self evaluation</w:t>
                        </w:r>
                      </w:p>
                    </w:txbxContent>
                  </v:textbox>
                </v:shape>
                <v:shape id="文本框 32" o:spid="_x0000_s1026" o:spt="202" type="#_x0000_t202" style="position:absolute;left:18137;top:4535;height:622;width:3777;" filled="t" stroked="f" coordsize="21600,21600" o:gfxdata="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PBelO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78AEDD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78AEDD"/>
                            <w:sz w:val="21"/>
                            <w:szCs w:val="21"/>
                            <w:lang w:val="en-US" w:eastAsia="zh-CN"/>
                          </w:rPr>
                          <w:t>Application Information</w:t>
                        </w:r>
                      </w:p>
                      <w:p>
                        <w:pPr>
                          <w:rPr>
                            <w:rFonts w:hint="eastAsia"/>
                            <w:color w:val="78AEDD"/>
                            <w:lang w:val="en-US" w:eastAsia="zh-CN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i w:val="0"/>
                            <w:caps w:val="0"/>
                            <w:color w:val="78AEDD"/>
                            <w:spacing w:val="0"/>
                            <w:sz w:val="36"/>
                            <w:szCs w:val="36"/>
                            <w:shd w:val="clear" w:fill="F5F5F5"/>
                          </w:rPr>
                          <w:t>InformationInformation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1748155</wp:posOffset>
                </wp:positionH>
                <wp:positionV relativeFrom="paragraph">
                  <wp:posOffset>2231390</wp:posOffset>
                </wp:positionV>
                <wp:extent cx="5223510" cy="7154545"/>
                <wp:effectExtent l="0" t="0" r="15240" b="8255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3510" cy="7154545"/>
                          <a:chOff x="844" y="3797"/>
                          <a:chExt cx="1970" cy="11267"/>
                        </a:xfrm>
                        <a:solidFill>
                          <a:srgbClr val="78AEDD">
                            <a:alpha val="20000"/>
                          </a:srgbClr>
                        </a:solidFill>
                      </wpg:grpSpPr>
                      <wps:wsp>
                        <wps:cNvPr id="42" name="矩形 15"/>
                        <wps:cNvSpPr/>
                        <wps:spPr>
                          <a:xfrm>
                            <a:off x="844" y="4962"/>
                            <a:ext cx="1970" cy="344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矩形 15"/>
                        <wps:cNvSpPr/>
                        <wps:spPr>
                          <a:xfrm>
                            <a:off x="844" y="12402"/>
                            <a:ext cx="1970" cy="344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平行四边形 15"/>
                        <wps:cNvSpPr/>
                        <wps:spPr>
                          <a:xfrm>
                            <a:off x="844" y="3797"/>
                            <a:ext cx="1970" cy="344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矩形 15"/>
                        <wps:cNvSpPr/>
                        <wps:spPr>
                          <a:xfrm>
                            <a:off x="844" y="14720"/>
                            <a:ext cx="1970" cy="344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矩形 15"/>
                        <wps:cNvSpPr/>
                        <wps:spPr>
                          <a:xfrm>
                            <a:off x="844" y="7500"/>
                            <a:ext cx="1970" cy="344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7.65pt;margin-top:175.7pt;height:563.35pt;width:411.3pt;z-index:251683840;mso-width-relative:page;mso-height-relative:page;" coordorigin="844,3797" coordsize="1970,11267" o:gfxdata="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AD6VC13QAAAA0BAAAP&#10;AAAAAAAAAAEAIAAAACIAAABkcnMvZG93bnJldi54bWxQSwECFAAUAAAACACHTuJAS9oOg2kDAABP&#10;EQAADgAAAAAAAAABACAAAAAsAQAAZHJzL2Uyb0RvYy54bWxQSwUGAAAAAAYABgBZAQAABwcAAAAA&#10;">
                <o:lock v:ext="edit" aspectratio="f"/>
                <v:rect id="矩形 15" o:spid="_x0000_s1026" o:spt="1" style="position:absolute;left:844;top:4962;height:344;width:1970;v-text-anchor:middle;" filled="t" stroked="f" coordsize="21600,21600" o:gfxdata="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C2jO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15" o:spid="_x0000_s1026" o:spt="1" style="position:absolute;left:844;top:12402;height:344;width:1970;v-text-anchor:middle;" filled="t" stroked="f" coordsize="21600,21600" o:gfxdata="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CIntW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平行四边形 15" o:spid="_x0000_s1026" o:spt="1" style="position:absolute;left:844;top:3797;height:344;width:1970;v-text-anchor:middle;" filled="t" stroked="f" coordsize="21600,21600" o:gfxdata="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8Q7T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15" o:spid="_x0000_s1026" o:spt="1" style="position:absolute;left:844;top:14720;height:344;width:1970;v-text-anchor:middle;" filled="t" stroked="f" coordsize="21600,21600" o:gfxdata="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xalO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15" o:spid="_x0000_s1026" o:spt="1" style="position:absolute;left:844;top:7500;height:344;width:1970;v-text-anchor:middle;" filled="t" stroked="f" coordsize="21600,21600" o:gfxdata="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oAo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819785</wp:posOffset>
                </wp:positionH>
                <wp:positionV relativeFrom="paragraph">
                  <wp:posOffset>988695</wp:posOffset>
                </wp:positionV>
                <wp:extent cx="4037330" cy="840740"/>
                <wp:effectExtent l="0" t="0" r="0" b="0"/>
                <wp:wrapNone/>
                <wp:docPr id="24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7330" cy="840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580" w:lineRule="exact"/>
                              <w:ind w:left="0"/>
                              <w:jc w:val="left"/>
                              <w:textAlignment w:val="top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生日：1996.01.01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手机：189 0000 0000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580" w:lineRule="exact"/>
                              <w:ind w:left="0"/>
                              <w:jc w:val="left"/>
                              <w:textAlignment w:val="top"/>
                              <w:rPr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现居：上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海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邮箱：189@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WPS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.com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580" w:lineRule="exact"/>
                              <w:ind w:left="0"/>
                              <w:jc w:val="left"/>
                              <w:textAlignment w:val="top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15F97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15F97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580" w:lineRule="exact"/>
                              <w:ind w:left="0"/>
                              <w:jc w:val="left"/>
                              <w:textAlignment w:val="top"/>
                              <w:rPr>
                                <w:b/>
                                <w:bCs/>
                                <w:color w:val="115F97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64.55pt;margin-top:77.85pt;height:66.2pt;width:317.9pt;z-index:251667456;mso-width-relative:page;mso-height-relative:page;" filled="f" stroked="f" coordsize="21600,21600" o:gfxdata="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Iaxv79wAAAALAQAADwAAAAAAAAABACAAAAAi&#10;AAAAZHJzL2Rvd25yZXYueG1sUEsBAhQAFAAAAAgAh07iQM7s/Oo/AgAAaAQAAA4AAAAAAAAAAQAg&#10;AAAAK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580" w:lineRule="exact"/>
                        <w:ind w:left="0"/>
                        <w:jc w:val="left"/>
                        <w:textAlignment w:val="top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生日：1996.01.01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手机：189 0000 0000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580" w:lineRule="exact"/>
                        <w:ind w:left="0"/>
                        <w:jc w:val="left"/>
                        <w:textAlignment w:val="top"/>
                        <w:rPr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现居：上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海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邮箱：189@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WPS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.com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580" w:lineRule="exact"/>
                        <w:ind w:left="0"/>
                        <w:jc w:val="left"/>
                        <w:textAlignment w:val="top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15F97"/>
                          <w:kern w:val="24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15F97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  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580" w:lineRule="exact"/>
                        <w:ind w:left="0"/>
                        <w:jc w:val="left"/>
                        <w:textAlignment w:val="top"/>
                        <w:rPr>
                          <w:b/>
                          <w:bCs/>
                          <w:color w:val="115F97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1125220</wp:posOffset>
                </wp:positionV>
                <wp:extent cx="2502535" cy="551180"/>
                <wp:effectExtent l="0" t="0" r="12065" b="127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2535" cy="551180"/>
                          <a:chOff x="1731" y="2578"/>
                          <a:chExt cx="3941" cy="868"/>
                        </a:xfrm>
                        <a:solidFill>
                          <a:schemeClr val="bg1"/>
                        </a:solidFill>
                      </wpg:grpSpPr>
                      <wps:wsp>
                        <wps:cNvPr id="171" name="Freeform 90"/>
                        <wps:cNvSpPr>
                          <a:spLocks noChangeAspect="1" noEditPoints="1"/>
                        </wps:cNvSpPr>
                        <wps:spPr bwMode="auto">
                          <a:xfrm>
                            <a:off x="1731" y="2578"/>
                            <a:ext cx="301" cy="285"/>
                          </a:xfrm>
                          <a:custGeom>
                            <a:avLst/>
                            <a:gdLst>
                              <a:gd name="T0" fmla="*/ 103 w 133"/>
                              <a:gd name="T1" fmla="*/ 0 h 134"/>
                              <a:gd name="T2" fmla="*/ 29 w 133"/>
                              <a:gd name="T3" fmla="*/ 0 h 134"/>
                              <a:gd name="T4" fmla="*/ 0 w 133"/>
                              <a:gd name="T5" fmla="*/ 30 h 134"/>
                              <a:gd name="T6" fmla="*/ 0 w 133"/>
                              <a:gd name="T7" fmla="*/ 104 h 134"/>
                              <a:gd name="T8" fmla="*/ 29 w 133"/>
                              <a:gd name="T9" fmla="*/ 134 h 134"/>
                              <a:gd name="T10" fmla="*/ 103 w 133"/>
                              <a:gd name="T11" fmla="*/ 134 h 134"/>
                              <a:gd name="T12" fmla="*/ 133 w 133"/>
                              <a:gd name="T13" fmla="*/ 104 h 134"/>
                              <a:gd name="T14" fmla="*/ 133 w 133"/>
                              <a:gd name="T15" fmla="*/ 30 h 134"/>
                              <a:gd name="T16" fmla="*/ 103 w 133"/>
                              <a:gd name="T17" fmla="*/ 0 h 134"/>
                              <a:gd name="T18" fmla="*/ 26 w 133"/>
                              <a:gd name="T19" fmla="*/ 110 h 134"/>
                              <a:gd name="T20" fmla="*/ 28 w 133"/>
                              <a:gd name="T21" fmla="*/ 96 h 134"/>
                              <a:gd name="T22" fmla="*/ 45 w 133"/>
                              <a:gd name="T23" fmla="*/ 88 h 134"/>
                              <a:gd name="T24" fmla="*/ 56 w 133"/>
                              <a:gd name="T25" fmla="*/ 79 h 134"/>
                              <a:gd name="T26" fmla="*/ 56 w 133"/>
                              <a:gd name="T27" fmla="*/ 73 h 134"/>
                              <a:gd name="T28" fmla="*/ 49 w 133"/>
                              <a:gd name="T29" fmla="*/ 64 h 134"/>
                              <a:gd name="T30" fmla="*/ 45 w 133"/>
                              <a:gd name="T31" fmla="*/ 59 h 134"/>
                              <a:gd name="T32" fmla="*/ 47 w 133"/>
                              <a:gd name="T33" fmla="*/ 51 h 134"/>
                              <a:gd name="T34" fmla="*/ 48 w 133"/>
                              <a:gd name="T35" fmla="*/ 49 h 134"/>
                              <a:gd name="T36" fmla="*/ 48 w 133"/>
                              <a:gd name="T37" fmla="*/ 37 h 134"/>
                              <a:gd name="T38" fmla="*/ 55 w 133"/>
                              <a:gd name="T39" fmla="*/ 27 h 134"/>
                              <a:gd name="T40" fmla="*/ 59 w 133"/>
                              <a:gd name="T41" fmla="*/ 27 h 134"/>
                              <a:gd name="T42" fmla="*/ 63 w 133"/>
                              <a:gd name="T43" fmla="*/ 26 h 134"/>
                              <a:gd name="T44" fmla="*/ 69 w 133"/>
                              <a:gd name="T45" fmla="*/ 24 h 134"/>
                              <a:gd name="T46" fmla="*/ 75 w 133"/>
                              <a:gd name="T47" fmla="*/ 29 h 134"/>
                              <a:gd name="T48" fmla="*/ 80 w 133"/>
                              <a:gd name="T49" fmla="*/ 29 h 134"/>
                              <a:gd name="T50" fmla="*/ 84 w 133"/>
                              <a:gd name="T51" fmla="*/ 38 h 134"/>
                              <a:gd name="T52" fmla="*/ 84 w 133"/>
                              <a:gd name="T53" fmla="*/ 49 h 134"/>
                              <a:gd name="T54" fmla="*/ 85 w 133"/>
                              <a:gd name="T55" fmla="*/ 51 h 134"/>
                              <a:gd name="T56" fmla="*/ 87 w 133"/>
                              <a:gd name="T57" fmla="*/ 60 h 134"/>
                              <a:gd name="T58" fmla="*/ 82 w 133"/>
                              <a:gd name="T59" fmla="*/ 64 h 134"/>
                              <a:gd name="T60" fmla="*/ 76 w 133"/>
                              <a:gd name="T61" fmla="*/ 73 h 134"/>
                              <a:gd name="T62" fmla="*/ 76 w 133"/>
                              <a:gd name="T63" fmla="*/ 79 h 134"/>
                              <a:gd name="T64" fmla="*/ 86 w 133"/>
                              <a:gd name="T65" fmla="*/ 88 h 134"/>
                              <a:gd name="T66" fmla="*/ 104 w 133"/>
                              <a:gd name="T67" fmla="*/ 96 h 134"/>
                              <a:gd name="T68" fmla="*/ 107 w 133"/>
                              <a:gd name="T69" fmla="*/ 110 h 134"/>
                              <a:gd name="T70" fmla="*/ 26 w 133"/>
                              <a:gd name="T71" fmla="*/ 110 h 134"/>
                              <a:gd name="T72" fmla="*/ 26 w 133"/>
                              <a:gd name="T73" fmla="*/ 110 h 134"/>
                              <a:gd name="T74" fmla="*/ 26 w 133"/>
                              <a:gd name="T75" fmla="*/ 110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33" h="134">
                                <a:moveTo>
                                  <a:pt x="103" y="0"/>
                                </a:moveTo>
                                <a:cubicBezTo>
                                  <a:pt x="29" y="0"/>
                                  <a:pt x="29" y="0"/>
                                  <a:pt x="29" y="0"/>
                                </a:cubicBezTo>
                                <a:cubicBezTo>
                                  <a:pt x="13" y="0"/>
                                  <a:pt x="0" y="13"/>
                                  <a:pt x="0" y="30"/>
                                </a:cubicBezTo>
                                <a:cubicBezTo>
                                  <a:pt x="0" y="104"/>
                                  <a:pt x="0" y="104"/>
                                  <a:pt x="0" y="104"/>
                                </a:cubicBezTo>
                                <a:cubicBezTo>
                                  <a:pt x="0" y="121"/>
                                  <a:pt x="13" y="134"/>
                                  <a:pt x="29" y="134"/>
                                </a:cubicBezTo>
                                <a:cubicBezTo>
                                  <a:pt x="103" y="134"/>
                                  <a:pt x="103" y="134"/>
                                  <a:pt x="103" y="134"/>
                                </a:cubicBezTo>
                                <a:cubicBezTo>
                                  <a:pt x="120" y="134"/>
                                  <a:pt x="133" y="121"/>
                                  <a:pt x="133" y="104"/>
                                </a:cubicBezTo>
                                <a:cubicBezTo>
                                  <a:pt x="133" y="30"/>
                                  <a:pt x="133" y="30"/>
                                  <a:pt x="133" y="30"/>
                                </a:cubicBezTo>
                                <a:cubicBezTo>
                                  <a:pt x="133" y="13"/>
                                  <a:pt x="120" y="0"/>
                                  <a:pt x="103" y="0"/>
                                </a:cubicBezTo>
                                <a:close/>
                                <a:moveTo>
                                  <a:pt x="26" y="110"/>
                                </a:moveTo>
                                <a:cubicBezTo>
                                  <a:pt x="26" y="110"/>
                                  <a:pt x="26" y="99"/>
                                  <a:pt x="28" y="96"/>
                                </a:cubicBezTo>
                                <a:cubicBezTo>
                                  <a:pt x="30" y="94"/>
                                  <a:pt x="33" y="90"/>
                                  <a:pt x="45" y="88"/>
                                </a:cubicBezTo>
                                <a:cubicBezTo>
                                  <a:pt x="58" y="86"/>
                                  <a:pt x="56" y="79"/>
                                  <a:pt x="56" y="79"/>
                                </a:cubicBezTo>
                                <a:cubicBezTo>
                                  <a:pt x="56" y="76"/>
                                  <a:pt x="56" y="73"/>
                                  <a:pt x="56" y="73"/>
                                </a:cubicBezTo>
                                <a:cubicBezTo>
                                  <a:pt x="56" y="73"/>
                                  <a:pt x="51" y="70"/>
                                  <a:pt x="49" y="64"/>
                                </a:cubicBezTo>
                                <a:cubicBezTo>
                                  <a:pt x="45" y="63"/>
                                  <a:pt x="46" y="61"/>
                                  <a:pt x="45" y="59"/>
                                </a:cubicBezTo>
                                <a:cubicBezTo>
                                  <a:pt x="45" y="59"/>
                                  <a:pt x="44" y="50"/>
                                  <a:pt x="47" y="51"/>
                                </a:cubicBezTo>
                                <a:cubicBezTo>
                                  <a:pt x="47" y="51"/>
                                  <a:pt x="48" y="51"/>
                                  <a:pt x="48" y="49"/>
                                </a:cubicBezTo>
                                <a:cubicBezTo>
                                  <a:pt x="48" y="45"/>
                                  <a:pt x="48" y="39"/>
                                  <a:pt x="48" y="37"/>
                                </a:cubicBezTo>
                                <a:cubicBezTo>
                                  <a:pt x="48" y="34"/>
                                  <a:pt x="50" y="28"/>
                                  <a:pt x="55" y="27"/>
                                </a:cubicBezTo>
                                <a:cubicBezTo>
                                  <a:pt x="59" y="26"/>
                                  <a:pt x="57" y="27"/>
                                  <a:pt x="59" y="27"/>
                                </a:cubicBezTo>
                                <a:cubicBezTo>
                                  <a:pt x="60" y="27"/>
                                  <a:pt x="60" y="26"/>
                                  <a:pt x="63" y="26"/>
                                </a:cubicBezTo>
                                <a:cubicBezTo>
                                  <a:pt x="69" y="24"/>
                                  <a:pt x="69" y="24"/>
                                  <a:pt x="69" y="24"/>
                                </a:cubicBezTo>
                                <a:cubicBezTo>
                                  <a:pt x="71" y="24"/>
                                  <a:pt x="73" y="28"/>
                                  <a:pt x="75" y="29"/>
                                </a:cubicBezTo>
                                <a:cubicBezTo>
                                  <a:pt x="76" y="29"/>
                                  <a:pt x="77" y="28"/>
                                  <a:pt x="80" y="29"/>
                                </a:cubicBezTo>
                                <a:cubicBezTo>
                                  <a:pt x="84" y="30"/>
                                  <a:pt x="84" y="36"/>
                                  <a:pt x="84" y="38"/>
                                </a:cubicBezTo>
                                <a:cubicBezTo>
                                  <a:pt x="84" y="41"/>
                                  <a:pt x="85" y="47"/>
                                  <a:pt x="84" y="49"/>
                                </a:cubicBezTo>
                                <a:cubicBezTo>
                                  <a:pt x="84" y="51"/>
                                  <a:pt x="85" y="51"/>
                                  <a:pt x="85" y="51"/>
                                </a:cubicBezTo>
                                <a:cubicBezTo>
                                  <a:pt x="88" y="51"/>
                                  <a:pt x="87" y="60"/>
                                  <a:pt x="87" y="60"/>
                                </a:cubicBezTo>
                                <a:cubicBezTo>
                                  <a:pt x="87" y="62"/>
                                  <a:pt x="85" y="62"/>
                                  <a:pt x="82" y="64"/>
                                </a:cubicBezTo>
                                <a:cubicBezTo>
                                  <a:pt x="80" y="70"/>
                                  <a:pt x="76" y="73"/>
                                  <a:pt x="76" y="73"/>
                                </a:cubicBezTo>
                                <a:cubicBezTo>
                                  <a:pt x="76" y="73"/>
                                  <a:pt x="76" y="78"/>
                                  <a:pt x="76" y="79"/>
                                </a:cubicBezTo>
                                <a:cubicBezTo>
                                  <a:pt x="76" y="79"/>
                                  <a:pt x="74" y="86"/>
                                  <a:pt x="86" y="88"/>
                                </a:cubicBezTo>
                                <a:cubicBezTo>
                                  <a:pt x="99" y="90"/>
                                  <a:pt x="102" y="94"/>
                                  <a:pt x="104" y="96"/>
                                </a:cubicBezTo>
                                <a:cubicBezTo>
                                  <a:pt x="106" y="99"/>
                                  <a:pt x="107" y="110"/>
                                  <a:pt x="107" y="110"/>
                                </a:cubicBezTo>
                                <a:cubicBezTo>
                                  <a:pt x="26" y="110"/>
                                  <a:pt x="26" y="110"/>
                                  <a:pt x="26" y="110"/>
                                </a:cubicBezTo>
                                <a:close/>
                                <a:moveTo>
                                  <a:pt x="26" y="110"/>
                                </a:moveTo>
                                <a:cubicBezTo>
                                  <a:pt x="26" y="110"/>
                                  <a:pt x="26" y="110"/>
                                  <a:pt x="26" y="11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/>
                      </wps:wsp>
                      <wps:wsp>
                        <wps:cNvPr id="108" name="Freeform 66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773" y="3163"/>
                            <a:ext cx="218" cy="283"/>
                          </a:xfrm>
                          <a:custGeom>
                            <a:avLst/>
                            <a:gdLst>
                              <a:gd name="T0" fmla="*/ 44 w 88"/>
                              <a:gd name="T1" fmla="*/ 127 h 136"/>
                              <a:gd name="T2" fmla="*/ 6 w 88"/>
                              <a:gd name="T3" fmla="*/ 49 h 136"/>
                              <a:gd name="T4" fmla="*/ 5 w 88"/>
                              <a:gd name="T5" fmla="*/ 39 h 136"/>
                              <a:gd name="T6" fmla="*/ 44 w 88"/>
                              <a:gd name="T7" fmla="*/ 0 h 136"/>
                              <a:gd name="T8" fmla="*/ 83 w 88"/>
                              <a:gd name="T9" fmla="*/ 39 h 136"/>
                              <a:gd name="T10" fmla="*/ 82 w 88"/>
                              <a:gd name="T11" fmla="*/ 49 h 136"/>
                              <a:gd name="T12" fmla="*/ 44 w 88"/>
                              <a:gd name="T13" fmla="*/ 127 h 136"/>
                              <a:gd name="T14" fmla="*/ 44 w 88"/>
                              <a:gd name="T15" fmla="*/ 19 h 136"/>
                              <a:gd name="T16" fmla="*/ 24 w 88"/>
                              <a:gd name="T17" fmla="*/ 39 h 136"/>
                              <a:gd name="T18" fmla="*/ 44 w 88"/>
                              <a:gd name="T19" fmla="*/ 58 h 136"/>
                              <a:gd name="T20" fmla="*/ 63 w 88"/>
                              <a:gd name="T21" fmla="*/ 39 h 136"/>
                              <a:gd name="T22" fmla="*/ 44 w 88"/>
                              <a:gd name="T23" fmla="*/ 19 h 136"/>
                              <a:gd name="T24" fmla="*/ 44 w 88"/>
                              <a:gd name="T25" fmla="*/ 136 h 136"/>
                              <a:gd name="T26" fmla="*/ 0 w 88"/>
                              <a:gd name="T27" fmla="*/ 119 h 136"/>
                              <a:gd name="T28" fmla="*/ 24 w 88"/>
                              <a:gd name="T29" fmla="*/ 103 h 136"/>
                              <a:gd name="T30" fmla="*/ 25 w 88"/>
                              <a:gd name="T31" fmla="*/ 108 h 136"/>
                              <a:gd name="T32" fmla="*/ 6 w 88"/>
                              <a:gd name="T33" fmla="*/ 119 h 136"/>
                              <a:gd name="T34" fmla="*/ 44 w 88"/>
                              <a:gd name="T35" fmla="*/ 131 h 136"/>
                              <a:gd name="T36" fmla="*/ 82 w 88"/>
                              <a:gd name="T37" fmla="*/ 119 h 136"/>
                              <a:gd name="T38" fmla="*/ 63 w 88"/>
                              <a:gd name="T39" fmla="*/ 108 h 136"/>
                              <a:gd name="T40" fmla="*/ 64 w 88"/>
                              <a:gd name="T41" fmla="*/ 103 h 136"/>
                              <a:gd name="T42" fmla="*/ 88 w 88"/>
                              <a:gd name="T43" fmla="*/ 119 h 136"/>
                              <a:gd name="T44" fmla="*/ 44 w 88"/>
                              <a:gd name="T45" fmla="*/ 136 h 136"/>
                              <a:gd name="T46" fmla="*/ 44 w 88"/>
                              <a:gd name="T47" fmla="*/ 136 h 136"/>
                              <a:gd name="T48" fmla="*/ 44 w 88"/>
                              <a:gd name="T49" fmla="*/ 136 h 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88" h="136">
                                <a:moveTo>
                                  <a:pt x="44" y="127"/>
                                </a:moveTo>
                                <a:cubicBezTo>
                                  <a:pt x="6" y="49"/>
                                  <a:pt x="6" y="49"/>
                                  <a:pt x="6" y="49"/>
                                </a:cubicBezTo>
                                <a:cubicBezTo>
                                  <a:pt x="6" y="45"/>
                                  <a:pt x="5" y="42"/>
                                  <a:pt x="5" y="39"/>
                                </a:cubicBezTo>
                                <a:cubicBezTo>
                                  <a:pt x="5" y="17"/>
                                  <a:pt x="22" y="0"/>
                                  <a:pt x="44" y="0"/>
                                </a:cubicBezTo>
                                <a:cubicBezTo>
                                  <a:pt x="66" y="0"/>
                                  <a:pt x="83" y="17"/>
                                  <a:pt x="83" y="39"/>
                                </a:cubicBezTo>
                                <a:cubicBezTo>
                                  <a:pt x="83" y="42"/>
                                  <a:pt x="82" y="45"/>
                                  <a:pt x="82" y="49"/>
                                </a:cubicBezTo>
                                <a:cubicBezTo>
                                  <a:pt x="44" y="127"/>
                                  <a:pt x="44" y="127"/>
                                  <a:pt x="44" y="127"/>
                                </a:cubicBezTo>
                                <a:close/>
                                <a:moveTo>
                                  <a:pt x="44" y="19"/>
                                </a:moveTo>
                                <a:cubicBezTo>
                                  <a:pt x="33" y="19"/>
                                  <a:pt x="24" y="28"/>
                                  <a:pt x="24" y="39"/>
                                </a:cubicBezTo>
                                <a:cubicBezTo>
                                  <a:pt x="24" y="50"/>
                                  <a:pt x="33" y="58"/>
                                  <a:pt x="44" y="58"/>
                                </a:cubicBezTo>
                                <a:cubicBezTo>
                                  <a:pt x="55" y="58"/>
                                  <a:pt x="63" y="50"/>
                                  <a:pt x="63" y="39"/>
                                </a:cubicBezTo>
                                <a:cubicBezTo>
                                  <a:pt x="63" y="28"/>
                                  <a:pt x="55" y="19"/>
                                  <a:pt x="44" y="19"/>
                                </a:cubicBezTo>
                                <a:close/>
                                <a:moveTo>
                                  <a:pt x="44" y="136"/>
                                </a:moveTo>
                                <a:cubicBezTo>
                                  <a:pt x="23" y="136"/>
                                  <a:pt x="0" y="130"/>
                                  <a:pt x="0" y="119"/>
                                </a:cubicBezTo>
                                <a:cubicBezTo>
                                  <a:pt x="0" y="111"/>
                                  <a:pt x="9" y="106"/>
                                  <a:pt x="24" y="103"/>
                                </a:cubicBezTo>
                                <a:cubicBezTo>
                                  <a:pt x="25" y="108"/>
                                  <a:pt x="25" y="108"/>
                                  <a:pt x="25" y="108"/>
                                </a:cubicBezTo>
                                <a:cubicBezTo>
                                  <a:pt x="12" y="111"/>
                                  <a:pt x="6" y="115"/>
                                  <a:pt x="6" y="119"/>
                                </a:cubicBezTo>
                                <a:cubicBezTo>
                                  <a:pt x="6" y="124"/>
                                  <a:pt x="20" y="131"/>
                                  <a:pt x="44" y="131"/>
                                </a:cubicBezTo>
                                <a:cubicBezTo>
                                  <a:pt x="68" y="131"/>
                                  <a:pt x="82" y="124"/>
                                  <a:pt x="82" y="119"/>
                                </a:cubicBezTo>
                                <a:cubicBezTo>
                                  <a:pt x="82" y="115"/>
                                  <a:pt x="76" y="111"/>
                                  <a:pt x="63" y="108"/>
                                </a:cubicBezTo>
                                <a:cubicBezTo>
                                  <a:pt x="64" y="103"/>
                                  <a:pt x="64" y="103"/>
                                  <a:pt x="64" y="103"/>
                                </a:cubicBezTo>
                                <a:cubicBezTo>
                                  <a:pt x="79" y="106"/>
                                  <a:pt x="88" y="111"/>
                                  <a:pt x="88" y="119"/>
                                </a:cubicBezTo>
                                <a:cubicBezTo>
                                  <a:pt x="88" y="130"/>
                                  <a:pt x="65" y="136"/>
                                  <a:pt x="44" y="136"/>
                                </a:cubicBezTo>
                                <a:close/>
                                <a:moveTo>
                                  <a:pt x="44" y="136"/>
                                </a:moveTo>
                                <a:cubicBezTo>
                                  <a:pt x="44" y="136"/>
                                  <a:pt x="44" y="136"/>
                                  <a:pt x="44" y="13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66" name="电话"/>
                        <wps:cNvSpPr/>
                        <wps:spPr>
                          <a:xfrm>
                            <a:off x="5406" y="2592"/>
                            <a:ext cx="230" cy="283"/>
                          </a:xfrm>
                          <a:custGeom>
                            <a:avLst/>
                            <a:gdLst>
                              <a:gd name="connsiteX0" fmla="*/ 608252 w 1978606"/>
                              <a:gd name="connsiteY0" fmla="*/ 0 h 3092264"/>
                              <a:gd name="connsiteX1" fmla="*/ 720410 w 1978606"/>
                              <a:gd name="connsiteY1" fmla="*/ 112000 h 3092264"/>
                              <a:gd name="connsiteX2" fmla="*/ 877432 w 1978606"/>
                              <a:gd name="connsiteY2" fmla="*/ 672000 h 3092264"/>
                              <a:gd name="connsiteX3" fmla="*/ 832568 w 1978606"/>
                              <a:gd name="connsiteY3" fmla="*/ 828801 h 3092264"/>
                              <a:gd name="connsiteX4" fmla="*/ 563388 w 1978606"/>
                              <a:gd name="connsiteY4" fmla="*/ 985601 h 3092264"/>
                              <a:gd name="connsiteX5" fmla="*/ 1079317 w 1978606"/>
                              <a:gd name="connsiteY5" fmla="*/ 2172802 h 3092264"/>
                              <a:gd name="connsiteX6" fmla="*/ 1337349 w 1978606"/>
                              <a:gd name="connsiteY6" fmla="*/ 2010428 h 3092264"/>
                              <a:gd name="connsiteX7" fmla="*/ 1505519 w 1978606"/>
                              <a:gd name="connsiteY7" fmla="*/ 2038402 h 3092264"/>
                              <a:gd name="connsiteX8" fmla="*/ 1931721 w 1978606"/>
                              <a:gd name="connsiteY8" fmla="*/ 2464003 h 3092264"/>
                              <a:gd name="connsiteX9" fmla="*/ 1954153 w 1978606"/>
                              <a:gd name="connsiteY9" fmla="*/ 2620803 h 3092264"/>
                              <a:gd name="connsiteX10" fmla="*/ 1707404 w 1978606"/>
                              <a:gd name="connsiteY10" fmla="*/ 3001603 h 3092264"/>
                              <a:gd name="connsiteX11" fmla="*/ 1483087 w 1978606"/>
                              <a:gd name="connsiteY11" fmla="*/ 3046403 h 3092264"/>
                              <a:gd name="connsiteX12" fmla="*/ 2596 w 1978606"/>
                              <a:gd name="connsiteY12" fmla="*/ 179200 h 3092264"/>
                              <a:gd name="connsiteX13" fmla="*/ 159618 w 1978606"/>
                              <a:gd name="connsiteY13" fmla="*/ 44800 h 3092264"/>
                              <a:gd name="connsiteX14" fmla="*/ 608252 w 1978606"/>
                              <a:gd name="connsiteY14" fmla="*/ 0 h 30922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978606" h="3092264">
                                <a:moveTo>
                                  <a:pt x="608252" y="0"/>
                                </a:moveTo>
                                <a:cubicBezTo>
                                  <a:pt x="675547" y="0"/>
                                  <a:pt x="697978" y="44800"/>
                                  <a:pt x="720410" y="112000"/>
                                </a:cubicBezTo>
                                <a:cubicBezTo>
                                  <a:pt x="787705" y="291200"/>
                                  <a:pt x="832568" y="492800"/>
                                  <a:pt x="877432" y="672000"/>
                                </a:cubicBezTo>
                                <a:cubicBezTo>
                                  <a:pt x="899864" y="761601"/>
                                  <a:pt x="877432" y="806401"/>
                                  <a:pt x="832568" y="828801"/>
                                </a:cubicBezTo>
                                <a:cubicBezTo>
                                  <a:pt x="742842" y="896001"/>
                                  <a:pt x="653115" y="940801"/>
                                  <a:pt x="563388" y="985601"/>
                                </a:cubicBezTo>
                                <a:cubicBezTo>
                                  <a:pt x="563388" y="1388801"/>
                                  <a:pt x="675547" y="1747202"/>
                                  <a:pt x="1079317" y="2172802"/>
                                </a:cubicBezTo>
                                <a:cubicBezTo>
                                  <a:pt x="1169044" y="2105602"/>
                                  <a:pt x="1270188" y="2055228"/>
                                  <a:pt x="1337349" y="2010428"/>
                                </a:cubicBezTo>
                                <a:cubicBezTo>
                                  <a:pt x="1404510" y="1965628"/>
                                  <a:pt x="1454947" y="1993602"/>
                                  <a:pt x="1505519" y="2038402"/>
                                </a:cubicBezTo>
                                <a:cubicBezTo>
                                  <a:pt x="1640109" y="2172802"/>
                                  <a:pt x="1797131" y="2307202"/>
                                  <a:pt x="1931721" y="2464003"/>
                                </a:cubicBezTo>
                                <a:cubicBezTo>
                                  <a:pt x="1976584" y="2508803"/>
                                  <a:pt x="1999016" y="2576003"/>
                                  <a:pt x="1954153" y="2620803"/>
                                </a:cubicBezTo>
                                <a:cubicBezTo>
                                  <a:pt x="1864426" y="2755203"/>
                                  <a:pt x="1797131" y="2867203"/>
                                  <a:pt x="1707404" y="3001603"/>
                                </a:cubicBezTo>
                                <a:cubicBezTo>
                                  <a:pt x="1640109" y="3113603"/>
                                  <a:pt x="1572814" y="3113603"/>
                                  <a:pt x="1483087" y="3046403"/>
                                </a:cubicBezTo>
                                <a:cubicBezTo>
                                  <a:pt x="496093" y="2329602"/>
                                  <a:pt x="-42267" y="1568002"/>
                                  <a:pt x="2596" y="179200"/>
                                </a:cubicBezTo>
                                <a:cubicBezTo>
                                  <a:pt x="2596" y="89600"/>
                                  <a:pt x="25028" y="44800"/>
                                  <a:pt x="159618" y="44800"/>
                                </a:cubicBezTo>
                                <a:cubicBezTo>
                                  <a:pt x="294208" y="22400"/>
                                  <a:pt x="451230" y="0"/>
                                  <a:pt x="608252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18" name="信息"/>
                        <wps:cNvSpPr/>
                        <wps:spPr>
                          <a:xfrm>
                            <a:off x="5371" y="3194"/>
                            <a:ext cx="301" cy="230"/>
                          </a:xfrm>
                          <a:custGeom>
                            <a:avLst/>
                            <a:gdLst>
                              <a:gd name="connsiteX0" fmla="*/ 367281 w 529316"/>
                              <a:gd name="connsiteY0" fmla="*/ 196274 h 401026"/>
                              <a:gd name="connsiteX1" fmla="*/ 355293 w 529316"/>
                              <a:gd name="connsiteY1" fmla="*/ 208263 h 401026"/>
                              <a:gd name="connsiteX2" fmla="*/ 465090 w 529316"/>
                              <a:gd name="connsiteY2" fmla="*/ 318060 h 401026"/>
                              <a:gd name="connsiteX3" fmla="*/ 466739 w 529316"/>
                              <a:gd name="connsiteY3" fmla="*/ 320716 h 401026"/>
                              <a:gd name="connsiteX4" fmla="*/ 491723 w 529316"/>
                              <a:gd name="connsiteY4" fmla="*/ 320716 h 401026"/>
                              <a:gd name="connsiteX5" fmla="*/ 162035 w 529316"/>
                              <a:gd name="connsiteY5" fmla="*/ 196274 h 401026"/>
                              <a:gd name="connsiteX6" fmla="*/ 37593 w 529316"/>
                              <a:gd name="connsiteY6" fmla="*/ 320716 h 401026"/>
                              <a:gd name="connsiteX7" fmla="*/ 62577 w 529316"/>
                              <a:gd name="connsiteY7" fmla="*/ 320716 h 401026"/>
                              <a:gd name="connsiteX8" fmla="*/ 64225 w 529316"/>
                              <a:gd name="connsiteY8" fmla="*/ 318061 h 401026"/>
                              <a:gd name="connsiteX9" fmla="*/ 174023 w 529316"/>
                              <a:gd name="connsiteY9" fmla="*/ 208263 h 401026"/>
                              <a:gd name="connsiteX10" fmla="*/ 46349 w 529316"/>
                              <a:gd name="connsiteY10" fmla="*/ 80311 h 401026"/>
                              <a:gd name="connsiteX11" fmla="*/ 222791 w 529316"/>
                              <a:gd name="connsiteY11" fmla="*/ 256753 h 401026"/>
                              <a:gd name="connsiteX12" fmla="*/ 263500 w 529316"/>
                              <a:gd name="connsiteY12" fmla="*/ 273616 h 401026"/>
                              <a:gd name="connsiteX13" fmla="*/ 264659 w 529316"/>
                              <a:gd name="connsiteY13" fmla="*/ 273504 h 401026"/>
                              <a:gd name="connsiteX14" fmla="*/ 306525 w 529316"/>
                              <a:gd name="connsiteY14" fmla="*/ 256753 h 401026"/>
                              <a:gd name="connsiteX15" fmla="*/ 482968 w 529316"/>
                              <a:gd name="connsiteY15" fmla="*/ 80311 h 401026"/>
                              <a:gd name="connsiteX16" fmla="*/ 458990 w 529316"/>
                              <a:gd name="connsiteY16" fmla="*/ 80311 h 401026"/>
                              <a:gd name="connsiteX17" fmla="*/ 300904 w 529316"/>
                              <a:gd name="connsiteY17" fmla="*/ 238397 h 401026"/>
                              <a:gd name="connsiteX18" fmla="*/ 264659 w 529316"/>
                              <a:gd name="connsiteY18" fmla="*/ 252899 h 401026"/>
                              <a:gd name="connsiteX19" fmla="*/ 263656 w 529316"/>
                              <a:gd name="connsiteY19" fmla="*/ 252995 h 401026"/>
                              <a:gd name="connsiteX20" fmla="*/ 228412 w 529316"/>
                              <a:gd name="connsiteY20" fmla="*/ 238397 h 401026"/>
                              <a:gd name="connsiteX21" fmla="*/ 70326 w 529316"/>
                              <a:gd name="connsiteY21" fmla="*/ 80311 h 401026"/>
                              <a:gd name="connsiteX22" fmla="*/ 92015 w 529316"/>
                              <a:gd name="connsiteY22" fmla="*/ 0 h 401026"/>
                              <a:gd name="connsiteX23" fmla="*/ 437301 w 529316"/>
                              <a:gd name="connsiteY23" fmla="*/ 0 h 401026"/>
                              <a:gd name="connsiteX24" fmla="*/ 529316 w 529316"/>
                              <a:gd name="connsiteY24" fmla="*/ 92015 h 401026"/>
                              <a:gd name="connsiteX25" fmla="*/ 529316 w 529316"/>
                              <a:gd name="connsiteY25" fmla="*/ 309011 h 401026"/>
                              <a:gd name="connsiteX26" fmla="*/ 437301 w 529316"/>
                              <a:gd name="connsiteY26" fmla="*/ 401026 h 401026"/>
                              <a:gd name="connsiteX27" fmla="*/ 92015 w 529316"/>
                              <a:gd name="connsiteY27" fmla="*/ 401026 h 401026"/>
                              <a:gd name="connsiteX28" fmla="*/ 0 w 529316"/>
                              <a:gd name="connsiteY28" fmla="*/ 309011 h 401026"/>
                              <a:gd name="connsiteX29" fmla="*/ 0 w 529316"/>
                              <a:gd name="connsiteY29" fmla="*/ 92015 h 401026"/>
                              <a:gd name="connsiteX30" fmla="*/ 92015 w 529316"/>
                              <a:gd name="connsiteY30" fmla="*/ 0 h 4010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95pt;margin-top:88.6pt;height:43.4pt;width:197.05pt;z-index:251673600;mso-width-relative:page;mso-height-relative:page;" coordorigin="1731,2578" coordsize="3941,868" o:gfxdata="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">
                <o:lock v:ext="edit" aspectratio="f"/>
                <v:shape id="Freeform 90" o:spid="_x0000_s1026" o:spt="100" style="position:absolute;left:1731;top:2578;height:285;width:301;" filled="t" stroked="f" coordsize="133,134" o:gfxdata="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S2vRvQAA&#10;ANwAAAAPAAAAAAAAAAEAIAAAACIAAABkcnMvZG93bnJldi54bWxQSwECFAAUAAAACACHTuJAMy8F&#10;njsAAAA5AAAAEAAAAAAAAAABACAAAAAMAQAAZHJzL3NoYXBleG1sLnhtbFBLBQYAAAAABgAGAFsB&#10;AAC2AwAAAAA=&#10;" path="m103,0c29,0,29,0,29,0c13,0,0,13,0,30c0,104,0,104,0,104c0,121,13,134,29,134c103,134,103,134,103,134c120,134,133,121,133,104c133,30,133,30,133,30c133,13,120,0,103,0xm26,110c26,110,26,99,28,96c30,94,33,90,45,88c58,86,56,79,56,79c56,76,56,73,56,73c56,73,51,70,49,64c45,63,46,61,45,59c45,59,44,50,47,51c47,51,48,51,48,49c48,45,48,39,48,37c48,34,50,28,55,27c59,26,57,27,59,27c60,27,60,26,63,26c69,24,69,24,69,24c71,24,73,28,75,29c76,29,77,28,80,29c84,30,84,36,84,38c84,41,85,47,84,49c84,51,85,51,85,51c88,51,87,60,87,60c87,62,85,62,82,64c80,70,76,73,76,73c76,73,76,78,76,79c76,79,74,86,86,88c99,90,102,94,104,96c106,99,107,110,107,110c26,110,26,110,26,110xm26,110c26,110,26,110,26,110e">
                  <v:path textboxrect="0,0,133,134" o:connectlocs="233,0;65,0;0,63;0,221;65,285;233,285;301,221;301,63;233,0;58,233;63,204;101,187;126,168;126,155;110,136;101,125;106,108;108,104;108,78;124,57;133,57;142,55;156,51;169,61;181,61;190,80;190,104;192,108;196,127;185,136;172,155;172,168;194,187;235,204;242,233;58,233;58,233;58,233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>
                    <w:txbxContent>
                      <w:p>
                        <w:pPr>
                          <w:jc w:val="center"/>
                          <w:rPr>
                            <w:color w:val="FFFFFF"/>
                          </w:rPr>
                        </w:pPr>
                      </w:p>
                    </w:txbxContent>
                  </v:textbox>
                </v:shape>
                <v:shape id="Freeform 66" o:spid="_x0000_s1026" o:spt="100" style="position:absolute;left:1773;top:3163;flip:x;height:283;width:218;" filled="t" stroked="f" coordsize="88,136" o:gfxdata="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sqzpL4A&#10;AADcAAAADwAAAAAAAAABACAAAAAiAAAAZHJzL2Rvd25yZXYueG1sUEsBAhQAFAAAAAgAh07iQDMv&#10;BZ47AAAAOQAAABAAAAAAAAAAAQAgAAAADQEAAGRycy9zaGFwZXhtbC54bWxQSwUGAAAAAAYABgBb&#10;AQAAtwMAAAAA&#10;" path="m44,127c6,49,6,49,6,49c6,45,5,42,5,39c5,17,22,0,44,0c66,0,83,17,83,39c83,42,82,45,82,49c44,127,44,127,44,127xm44,19c33,19,24,28,24,39c24,50,33,58,44,58c55,58,63,50,63,39c63,28,55,19,44,19xm44,136c23,136,0,130,0,119c0,111,9,106,24,103c25,108,25,108,25,108c12,111,6,115,6,119c6,124,20,131,44,131c68,131,82,124,82,119c82,115,76,111,63,108c64,103,64,103,64,103c79,106,88,111,88,119c88,130,65,136,44,136xm44,136c44,136,44,136,44,136e">
                  <v:path o:connectlocs="109,264;14,101;12,81;109,0;205,81;203,101;109,264;109,39;59,81;109,120;156,81;109,39;109,283;0,247;59,214;61,224;14,247;109,272;203,247;156,224;158,214;218,247;109,283;109,283;109,283" o:connectangles="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电话" o:spid="_x0000_s1026" o:spt="100" style="position:absolute;left:5406;top:2592;height:283;width:230;v-text-anchor:middle;" filled="t" stroked="f" coordsize="1978606,3092264" o:gfxdata="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9NUTq8AAAA&#10;3AAAAA8AAAAAAAAAAQAgAAAAIgAAAGRycy9kb3ducmV2LnhtbFBLAQIUABQAAAAIAIdO4kAzLwWe&#10;OwAAADkAAAAQAAAAAAAAAAEAIAAAAAsBAABkcnMvc2hhcGV4bWwueG1sUEsFBgAAAAAGAAYAWwEA&#10;ALUDAAAAAA=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  <v:path o:connectlocs="70,0;83,10;101,61;96,75;65,90;125,198;155,183;175,186;224,225;227,239;198,274;172,278;0,16;18,4;70,0" o:connectangles="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信息" o:spid="_x0000_s1026" o:spt="100" style="position:absolute;left:5371;top:3194;height:230;width:301;v-text-anchor:middle;" filled="t" stroked="f" coordsize="529316,401026" o:gfxdata="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2ovLz&#10;wAAAANwAAAAPAAAAAAAAAAEAIAAAACIAAABkcnMvZG93bnJldi54bWxQSwECFAAUAAAACACHTuJA&#10;My8FnjsAAAA5AAAAEAAAAAAAAAABACAAAAAPAQAAZHJzL3NoYXBleG1sLnhtbFBLBQYAAAAABgAG&#10;AFsBAAC5Aw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<v:path o:connectlocs="208,112;202,119;264,182;265,183;279,183;92,112;21,183;35,183;36,182;98,119;26,46;126,147;149,156;150,156;174,147;274,46;261,46;171,136;150,145;149,145;129,136;39,46;52,0;248,0;301,52;301,177;248,230;52,230;0,177;0,52;52,0" o:connectangles="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5951220</wp:posOffset>
            </wp:positionH>
            <wp:positionV relativeFrom="paragraph">
              <wp:posOffset>393700</wp:posOffset>
            </wp:positionV>
            <wp:extent cx="998220" cy="1398270"/>
            <wp:effectExtent l="15875" t="15875" r="71755" b="71755"/>
            <wp:wrapSquare wrapText="bothSides"/>
            <wp:docPr id="57" name="图片 57" descr="D:\1-稻壳儿\简历头像规范\用于长方形头像120x168\05-白.jpg05-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D:\1-稻壳儿\简历头像规范\用于长方形头像120x168\05-白.jpg05-白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39827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44450</wp:posOffset>
                </wp:positionV>
                <wp:extent cx="7588250" cy="10710545"/>
                <wp:effectExtent l="0" t="0" r="12700" b="1460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9380" y="117475"/>
                          <a:ext cx="7588250" cy="10710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9pt;margin-top:3.5pt;height:843.35pt;width:597.5pt;z-index:251659264;v-text-anchor:middle;mso-width-relative:page;mso-height-relative:page;" fillcolor="#FFFFFF [3212]" filled="t" stroked="f" coordsize="21600,21600" o:gfxdata="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5sWqctkAAAAKAQAADwAAAAAAAAABACAAAAAi&#10;AAAAZHJzL2Rvd25yZXYueG1sUEsBAhQAFAAAAAgAh07iQH3jqCN7AgAA5wQAAA4AAAAAAAAAAQAg&#10;AAAAKA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553085</wp:posOffset>
                </wp:positionH>
                <wp:positionV relativeFrom="paragraph">
                  <wp:posOffset>1863090</wp:posOffset>
                </wp:positionV>
                <wp:extent cx="75565" cy="75565"/>
                <wp:effectExtent l="0" t="0" r="635" b="635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3085" y="1859915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.55pt;margin-top:146.7pt;height:5.95pt;width:5.95pt;z-index:251682816;v-text-anchor:middle;mso-width-relative:page;mso-height-relative:page;" fillcolor="#FFFFFF [3212]" filled="t" stroked="f" coordsize="21600,21600" o:gfxdata="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Bue9h3ZAAAACQEAAA8AAAAAAAAAAQAgAAAAIgAAAGRy&#10;cy9kb3ducmV2LnhtbFBLAQIUABQAAAAIAIdO4kB4uM3ddgIAANgEAAAOAAAAAAAAAAEAIAAAACg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247015</wp:posOffset>
                </wp:positionV>
                <wp:extent cx="7217410" cy="1692275"/>
                <wp:effectExtent l="0" t="0" r="2540" b="31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2390" y="101600"/>
                          <a:ext cx="7217410" cy="1692275"/>
                        </a:xfrm>
                        <a:prstGeom prst="rect">
                          <a:avLst/>
                        </a:prstGeom>
                        <a:solidFill>
                          <a:srgbClr val="78AE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3pt;margin-top:19.45pt;height:133.25pt;width:568.3pt;z-index:251665408;v-text-anchor:middle;mso-width-relative:page;mso-height-relative:page;" fillcolor="#78AEDD" filled="t" stroked="f" coordsize="21600,21600" o:gfxdata="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0C5O23AAAAAoBAAAPAAAAAAAAAAEAIAAAACIA&#10;AABkcnMvZG93bnJldi54bWxQSwECFAAUAAAACACHTuJADwdnDXcCAADXBAAADgAAAAAAAAABACAA&#10;AAAr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740410</wp:posOffset>
                </wp:positionH>
                <wp:positionV relativeFrom="paragraph">
                  <wp:posOffset>2087880</wp:posOffset>
                </wp:positionV>
                <wp:extent cx="953135" cy="7341235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3135" cy="7341235"/>
                          <a:chOff x="4494" y="3363"/>
                          <a:chExt cx="1501" cy="11561"/>
                        </a:xfrm>
                        <a:noFill/>
                      </wpg:grpSpPr>
                      <wps:wsp>
                        <wps:cNvPr id="29" name="文本框 29"/>
                        <wps:cNvSpPr txBox="1"/>
                        <wps:spPr>
                          <a:xfrm>
                            <a:off x="4498" y="3363"/>
                            <a:ext cx="1497" cy="634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" name="文本框 29"/>
                        <wps:cNvSpPr txBox="1"/>
                        <wps:spPr>
                          <a:xfrm>
                            <a:off x="4494" y="11969"/>
                            <a:ext cx="1476" cy="621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文本框 29"/>
                        <wps:cNvSpPr txBox="1"/>
                        <wps:spPr>
                          <a:xfrm>
                            <a:off x="4508" y="14282"/>
                            <a:ext cx="1455" cy="642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9" name="文本框 29"/>
                        <wps:cNvSpPr txBox="1"/>
                        <wps:spPr>
                          <a:xfrm>
                            <a:off x="4498" y="7068"/>
                            <a:ext cx="1497" cy="66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实习经验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文本框 29"/>
                        <wps:cNvSpPr txBox="1"/>
                        <wps:spPr>
                          <a:xfrm>
                            <a:off x="4498" y="4526"/>
                            <a:ext cx="1497" cy="704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报考信息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8.3pt;margin-top:164.4pt;height:578.05pt;width:75.05pt;z-index:251681792;mso-width-relative:page;mso-height-relative:page;" coordorigin="4494,3363" coordsize="1501,11561" o:gfxdata="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Bu&#10;yK3B2wAAAAwBAAAPAAAAAAAAAAEAIAAAACIAAABkcnMvZG93bnJldi54bWxQSwECFAAUAAAACACH&#10;TuJAGwSYlz4DAADVDwAADgAAAAAAAAABACAAAAAqAQAAZHJzL2Uyb0RvYy54bWxQSwUGAAAAAAYA&#10;BgBZAQAA2gYAAAAA&#10;">
                <o:lock v:ext="edit" aspectratio="f"/>
                <v:shape id="_x0000_s1026" o:spid="_x0000_s1026" o:spt="202" type="#_x0000_t202" style="position:absolute;left:4498;top:3363;height:634;width:1497;" filled="t" stroked="f" coordsize="21600,21600" o:gfxdata="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TmyZa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shape id="文本框 29" o:spid="_x0000_s1026" o:spt="202" type="#_x0000_t202" style="position:absolute;left:4494;top:11969;height:621;width:1476;" filled="t" stroked="f" coordsize="21600,21600" o:gfxdata="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bFZdZtAAAANsAAAAPAAAA&#10;AAAAAAEAIAAAACIAAABkcnMvZG93bnJldi54bWxQSwECFAAUAAAACACHTuJAMy8FnjsAAAA5AAAA&#10;EAAAAAAAAAABACAAAAADAQAAZHJzL3NoYXBleG1sLnhtbFBLBQYAAAAABgAGAFsBAACt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专业技能</w:t>
                        </w:r>
                      </w:p>
                    </w:txbxContent>
                  </v:textbox>
                </v:shape>
                <v:shape id="文本框 29" o:spid="_x0000_s1026" o:spt="202" type="#_x0000_t202" style="position:absolute;left:4508;top:14282;height:642;width:1455;" filled="t" stroked="f" coordsize="21600,21600" o:gfxdata="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6ooDK7UAAADbAAAADwAA&#10;AAAAAAABACAAAAAiAAAAZHJzL2Rvd25yZXYueG1sUEsBAhQAFAAAAAgAh07iQDMvBZ47AAAAOQAA&#10;ABAAAAAAAAAAAQAgAAAABAEAAGRycy9zaGFwZXhtbC54bWxQSwUGAAAAAAYABgBbAQAArg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shape id="文本框 29" o:spid="_x0000_s1026" o:spt="202" type="#_x0000_t202" style="position:absolute;left:4498;top:7068;height:660;width:1497;" filled="t" stroked="f" coordsize="21600,21600" o:gfxdata="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OC66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实习经验</w:t>
                        </w:r>
                      </w:p>
                    </w:txbxContent>
                  </v:textbox>
                </v:shape>
                <v:shape id="文本框 29" o:spid="_x0000_s1026" o:spt="202" type="#_x0000_t202" style="position:absolute;left:4498;top:4526;height:704;width:1497;" filled="t" stroked="f" coordsize="21600,21600" o:gfxdata="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7sKq2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报考信息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765810</wp:posOffset>
                </wp:positionH>
                <wp:positionV relativeFrom="paragraph">
                  <wp:posOffset>3255010</wp:posOffset>
                </wp:positionV>
                <wp:extent cx="6344285" cy="1264920"/>
                <wp:effectExtent l="0" t="0" r="18415" b="1397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4285" cy="1264920"/>
                          <a:chOff x="2124" y="6592"/>
                          <a:chExt cx="9991" cy="1992"/>
                        </a:xfrm>
                      </wpg:grpSpPr>
                      <wps:wsp>
                        <wps:cNvPr id="60" name="文本框 60"/>
                        <wps:cNvSpPr txBox="1"/>
                        <wps:spPr>
                          <a:xfrm>
                            <a:off x="2124" y="6592"/>
                            <a:ext cx="6843" cy="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报考院校：上海XX医科大学         报考专业：临床医学/本科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15F97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1" name="文本框 61"/>
                        <wps:cNvSpPr txBox="1"/>
                        <wps:spPr>
                          <a:xfrm>
                            <a:off x="2233" y="7224"/>
                            <a:ext cx="9883" cy="1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4"/>
                                <w:tblW w:w="0" w:type="auto"/>
                                <w:tblInd w:w="0" w:type="dxa"/>
                                <w:tblBorders>
                                  <w:top w:val="single" w:color="78AEDD" w:sz="12" w:space="0"/>
                                  <w:left w:val="single" w:color="78AEDD" w:sz="12" w:space="0"/>
                                  <w:bottom w:val="single" w:color="78AEDD" w:sz="12" w:space="0"/>
                                  <w:right w:val="single" w:color="78AEDD" w:sz="12" w:space="0"/>
                                  <w:insideH w:val="single" w:color="78AEDD" w:sz="12" w:space="0"/>
                                  <w:insideV w:val="single" w:color="78AEDD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1587"/>
                                <w:gridCol w:w="1587"/>
                                <w:gridCol w:w="1587"/>
                                <w:gridCol w:w="1587"/>
                                <w:gridCol w:w="1587"/>
                                <w:gridCol w:w="1587"/>
                              </w:tblGrid>
                              <w:tr>
                                <w:tblPrEx>
                                  <w:tblBorders>
                                    <w:top w:val="single" w:color="78AEDD" w:sz="12" w:space="0"/>
                                    <w:left w:val="single" w:color="78AEDD" w:sz="12" w:space="0"/>
                                    <w:bottom w:val="single" w:color="78AEDD" w:sz="12" w:space="0"/>
                                    <w:right w:val="single" w:color="78AEDD" w:sz="12" w:space="0"/>
                                    <w:insideH w:val="single" w:color="78AEDD" w:sz="12" w:space="0"/>
                                    <w:insideV w:val="single" w:color="78AEDD" w:sz="12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454" w:hRule="atLeast"/>
                                </w:trPr>
                                <w:tc>
                                  <w:tcPr>
                                    <w:tcW w:w="1587" w:type="dxa"/>
                                    <w:vMerge w:val="restart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color w:val="78AEDD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78AEDD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</w:rPr>
                                      <w:t>初试成绩</w:t>
                                    </w:r>
                                  </w:p>
                                </w:tc>
                                <w:tc>
                                  <w:tcPr>
                                    <w:tcW w:w="1587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b/>
                                        <w:bCs/>
                                        <w:color w:val="78AEDD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78AEDD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</w:rPr>
                                      <w:t>英语</w:t>
                                    </w:r>
                                  </w:p>
                                </w:tc>
                                <w:tc>
                                  <w:tcPr>
                                    <w:tcW w:w="1587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b/>
                                        <w:bCs/>
                                        <w:color w:val="78AEDD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78AEDD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</w:rPr>
                                      <w:t>政治</w:t>
                                    </w:r>
                                  </w:p>
                                </w:tc>
                                <w:tc>
                                  <w:tcPr>
                                    <w:tcW w:w="1587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eastAsiaTheme="minorEastAsia"/>
                                        <w:b/>
                                        <w:bCs/>
                                        <w:color w:val="78AEDD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78AEDD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</w:rPr>
                                      <w:t>专业课1</w:t>
                                    </w:r>
                                  </w:p>
                                </w:tc>
                                <w:tc>
                                  <w:tcPr>
                                    <w:tcW w:w="1587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eastAsiaTheme="minorEastAsia"/>
                                        <w:b/>
                                        <w:bCs/>
                                        <w:color w:val="78AEDD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78AEDD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</w:rPr>
                                      <w:t>专业课2</w:t>
                                    </w:r>
                                  </w:p>
                                </w:tc>
                                <w:tc>
                                  <w:tcPr>
                                    <w:tcW w:w="1587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b/>
                                        <w:bCs/>
                                        <w:color w:val="78AEDD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78AEDD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</w:rPr>
                                      <w:t>总分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78AEDD" w:sz="12" w:space="0"/>
                                    <w:left w:val="single" w:color="78AEDD" w:sz="12" w:space="0"/>
                                    <w:bottom w:val="single" w:color="78AEDD" w:sz="12" w:space="0"/>
                                    <w:right w:val="single" w:color="78AEDD" w:sz="12" w:space="0"/>
                                    <w:insideH w:val="single" w:color="78AEDD" w:sz="12" w:space="0"/>
                                    <w:insideV w:val="single" w:color="78AEDD" w:sz="12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454" w:hRule="atLeast"/>
                                </w:trPr>
                                <w:tc>
                                  <w:tcPr>
                                    <w:tcW w:w="1587" w:type="dxa"/>
                                    <w:vMerge w:val="continue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color w:val="78AEDD"/>
                                        <w:sz w:val="24"/>
                                        <w:szCs w:val="24"/>
                                        <w:vertAlign w:val="baseli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87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eastAsiaTheme="minorEastAsia"/>
                                        <w:color w:val="78AEDD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78AEDD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</w:rPr>
                                      <w:t>90</w:t>
                                    </w:r>
                                  </w:p>
                                </w:tc>
                                <w:tc>
                                  <w:tcPr>
                                    <w:tcW w:w="1587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eastAsiaTheme="minorEastAsia"/>
                                        <w:color w:val="78AEDD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78AEDD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</w:rPr>
                                      <w:t>90</w:t>
                                    </w:r>
                                  </w:p>
                                </w:tc>
                                <w:tc>
                                  <w:tcPr>
                                    <w:tcW w:w="1587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eastAsiaTheme="minorEastAsia"/>
                                        <w:color w:val="78AEDD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78AEDD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</w:rPr>
                                      <w:t>90</w:t>
                                    </w:r>
                                  </w:p>
                                </w:tc>
                                <w:tc>
                                  <w:tcPr>
                                    <w:tcW w:w="1587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eastAsiaTheme="minorEastAsia"/>
                                        <w:color w:val="78AEDD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78AEDD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</w:rPr>
                                      <w:t>90</w:t>
                                    </w:r>
                                  </w:p>
                                </w:tc>
                                <w:tc>
                                  <w:tcPr>
                                    <w:tcW w:w="1587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color w:val="78AEDD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78AEDD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</w:rPr>
                                      <w:t>360</w:t>
                                    </w:r>
                                  </w:p>
                                </w:tc>
                              </w:tr>
                            </w:tbl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0.3pt;margin-top:256.3pt;height:99.6pt;width:499.55pt;z-index:251675648;mso-width-relative:page;mso-height-relative:page;" coordorigin="2124,6592" coordsize="9991,1992" o:gfxdata="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DANYR32gAAAAwB&#10;AAAPAAAAAAAAAAEAIAAAACIAAABkcnMvZG93bnJldi54bWxQSwECFAAUAAAACACHTuJA2pRwIv0C&#10;AABNCAAADgAAAAAAAAABACAAAAApAQAAZHJzL2Uyb0RvYy54bWxQSwUGAAAAAAYABgBZAQAAmAYA&#10;AAAA&#10;">
                <o:lock v:ext="edit" aspectratio="f"/>
                <v:shape id="_x0000_s1026" o:spid="_x0000_s1026" o:spt="202" type="#_x0000_t202" style="position:absolute;left:2124;top:6592;height:650;width:6843;" filled="f" stroked="f" coordsize="21600,21600" o:gfxdata="UEsDBAoAAAAAAIdO4kAAAAAAAAAAAAAAAAAEAAAAZHJzL1BLAwQUAAAACACHTuJAkyI6/b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o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yI6/b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textAlignment w:val="auto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报考院校：上海XX医科大学         报考专业：临床医学/本科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15F97"/>
                            <w:sz w:val="21"/>
                            <w:szCs w:val="21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2233;top:7224;height:1360;width:9883;" fillcolor="#FFFFFF [3201]" filled="t" stroked="f" coordsize="21600,21600" o:gfxdata="UEsDBAoAAAAAAIdO4kAAAAAAAAAAAAAAAAAEAAAAZHJzL1BLAwQUAAAACACHTuJATPp8UL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kxy+X9IPkI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z6fFC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tbl>
                        <w:tblPr>
                          <w:tblStyle w:val="4"/>
                          <w:tblW w:w="0" w:type="auto"/>
                          <w:tblInd w:w="0" w:type="dxa"/>
                          <w:tblBorders>
                            <w:top w:val="single" w:color="78AEDD" w:sz="12" w:space="0"/>
                            <w:left w:val="single" w:color="78AEDD" w:sz="12" w:space="0"/>
                            <w:bottom w:val="single" w:color="78AEDD" w:sz="12" w:space="0"/>
                            <w:right w:val="single" w:color="78AEDD" w:sz="12" w:space="0"/>
                            <w:insideH w:val="single" w:color="78AEDD" w:sz="12" w:space="0"/>
                            <w:insideV w:val="single" w:color="78AEDD" w:sz="12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1587"/>
                          <w:gridCol w:w="1587"/>
                          <w:gridCol w:w="1587"/>
                          <w:gridCol w:w="1587"/>
                          <w:gridCol w:w="1587"/>
                          <w:gridCol w:w="1587"/>
                        </w:tblGrid>
                        <w:tr>
                          <w:tblPrEx>
                            <w:tblBorders>
                              <w:top w:val="single" w:color="78AEDD" w:sz="12" w:space="0"/>
                              <w:left w:val="single" w:color="78AEDD" w:sz="12" w:space="0"/>
                              <w:bottom w:val="single" w:color="78AEDD" w:sz="12" w:space="0"/>
                              <w:right w:val="single" w:color="78AEDD" w:sz="12" w:space="0"/>
                              <w:insideH w:val="single" w:color="78AEDD" w:sz="12" w:space="0"/>
                              <w:insideV w:val="single" w:color="78AEDD" w:sz="12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454" w:hRule="atLeast"/>
                          </w:trPr>
                          <w:tc>
                            <w:tcPr>
                              <w:tcW w:w="1587" w:type="dxa"/>
                              <w:vMerge w:val="restart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78AEDD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78AEDD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  <w:t>初试成绩</w:t>
                              </w:r>
                            </w:p>
                          </w:tc>
                          <w:tc>
                            <w:tcPr>
                              <w:tcW w:w="1587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78AEDD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78AEDD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  <w:t>英语</w:t>
                              </w:r>
                            </w:p>
                          </w:tc>
                          <w:tc>
                            <w:tcPr>
                              <w:tcW w:w="1587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78AEDD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78AEDD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  <w:t>政治</w:t>
                              </w:r>
                            </w:p>
                          </w:tc>
                          <w:tc>
                            <w:tcPr>
                              <w:tcW w:w="1587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/>
                                  <w:bCs/>
                                  <w:color w:val="78AEDD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78AEDD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  <w:t>专业课1</w:t>
                              </w:r>
                            </w:p>
                          </w:tc>
                          <w:tc>
                            <w:tcPr>
                              <w:tcW w:w="1587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/>
                                  <w:bCs/>
                                  <w:color w:val="78AEDD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78AEDD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  <w:t>专业课2</w:t>
                              </w:r>
                            </w:p>
                          </w:tc>
                          <w:tc>
                            <w:tcPr>
                              <w:tcW w:w="1587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color w:val="78AEDD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78AEDD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  <w:t>总分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78AEDD" w:sz="12" w:space="0"/>
                              <w:left w:val="single" w:color="78AEDD" w:sz="12" w:space="0"/>
                              <w:bottom w:val="single" w:color="78AEDD" w:sz="12" w:space="0"/>
                              <w:right w:val="single" w:color="78AEDD" w:sz="12" w:space="0"/>
                              <w:insideH w:val="single" w:color="78AEDD" w:sz="12" w:space="0"/>
                              <w:insideV w:val="single" w:color="78AEDD" w:sz="12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454" w:hRule="atLeast"/>
                          </w:trPr>
                          <w:tc>
                            <w:tcPr>
                              <w:tcW w:w="1587" w:type="dxa"/>
                              <w:vMerge w:val="continue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color w:val="78AEDD"/>
                                  <w:sz w:val="24"/>
                                  <w:szCs w:val="24"/>
                                  <w:vertAlign w:val="baseline"/>
                                </w:rPr>
                              </w:pPr>
                            </w:p>
                          </w:tc>
                          <w:tc>
                            <w:tcPr>
                              <w:tcW w:w="1587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78AEDD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78AEDD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  <w:t>90</w:t>
                              </w:r>
                            </w:p>
                          </w:tc>
                          <w:tc>
                            <w:tcPr>
                              <w:tcW w:w="1587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78AEDD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78AEDD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  <w:t>90</w:t>
                              </w:r>
                            </w:p>
                          </w:tc>
                          <w:tc>
                            <w:tcPr>
                              <w:tcW w:w="1587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78AEDD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78AEDD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  <w:t>90</w:t>
                              </w:r>
                            </w:p>
                          </w:tc>
                          <w:tc>
                            <w:tcPr>
                              <w:tcW w:w="1587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78AEDD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78AEDD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  <w:t>90</w:t>
                              </w:r>
                            </w:p>
                          </w:tc>
                          <w:tc>
                            <w:tcPr>
                              <w:tcW w:w="1587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78AEDD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78AEDD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  <w:t>360</w:t>
                              </w:r>
                            </w:p>
                          </w:tc>
                        </w:tr>
                      </w:tbl>
                      <w:p/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553085</wp:posOffset>
                </wp:positionH>
                <wp:positionV relativeFrom="paragraph">
                  <wp:posOffset>10591800</wp:posOffset>
                </wp:positionV>
                <wp:extent cx="75565" cy="75565"/>
                <wp:effectExtent l="0" t="0" r="635" b="635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3085" y="10601325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.55pt;margin-top:834pt;height:5.95pt;width:5.95pt;z-index:251679744;v-text-anchor:middle;mso-width-relative:page;mso-height-relative:page;" fillcolor="#FFFFFF [3212]" filled="t" stroked="f" coordsize="21600,21600" o:gfxdata="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ctZG+1wAAAAsBAAAPAAAAAAAAAAEAIAAAACIAAABkcnMv&#10;ZG93bnJldi54bWxQSwECFAAUAAAACACHTuJAp4g2xHYCAADZBAAADgAAAAAAAAABACAAAAAm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1938655</wp:posOffset>
                </wp:positionV>
                <wp:extent cx="635" cy="869950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90550" y="1935480"/>
                          <a:ext cx="635" cy="86995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A6EA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6.5pt;margin-top:152.65pt;height:685pt;width:0.05pt;z-index:251678720;mso-width-relative:page;mso-height-relative:page;" filled="f" stroked="t" coordsize="21600,21600" o:gfxdata="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MAopp2gAAAAoBAAAPAAAAAAAAAAEAIAAAACIAAABkcnMv&#10;ZG93bnJldi54bWxQSwECFAAUAAAACACHTuJAtrwDBgECAADLAwAADgAAAAAAAAABACAAAAApAQAA&#10;ZHJzL2Uyb0RvYy54bWxQSwUGAAAAAAYABgBZAQAAnAUAAAAA&#10;">
                <v:fill on="f" focussize="0,0"/>
                <v:stroke weight="1pt" color="#2A6EA8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247650</wp:posOffset>
                </wp:positionV>
                <wp:extent cx="4246245" cy="68453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6245" cy="684530"/>
                          <a:chOff x="5016" y="1419"/>
                          <a:chExt cx="6687" cy="1078"/>
                        </a:xfrm>
                      </wpg:grpSpPr>
                      <wps:wsp>
                        <wps:cNvPr id="4" name="文本框 27"/>
                        <wps:cNvSpPr txBox="1"/>
                        <wps:spPr>
                          <a:xfrm>
                            <a:off x="8641" y="1870"/>
                            <a:ext cx="3062" cy="6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115F97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报考专业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临床医学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115F97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15F97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文本框 26"/>
                        <wps:cNvSpPr txBox="1"/>
                        <wps:spPr>
                          <a:xfrm>
                            <a:off x="5016" y="1419"/>
                            <a:ext cx="2635" cy="10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56"/>
                                  <w:szCs w:val="5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56"/>
                                  <w:szCs w:val="5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稻花香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.95pt;margin-top:19.5pt;height:53.9pt;width:334.35pt;z-index:251672576;mso-width-relative:page;mso-height-relative:page;" coordorigin="5016,1419" coordsize="6687,1078" o:gfxdata="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DwiQME2gAAAAkBAAAPAAAAAAAAAAEAIAAAACIAAABkcnMvZG93&#10;bnJldi54bWxQSwECFAAUAAAACACHTuJAhkRe+eICAAAhCAAADgAAAAAAAAABACAAAAApAQAAZHJz&#10;L2Uyb0RvYy54bWxQSwUGAAAAAAYABgBZAQAAfQYAAAAA&#10;">
                <o:lock v:ext="edit" aspectratio="f"/>
                <v:shape id="文本框 27" o:spid="_x0000_s1026" o:spt="202" type="#_x0000_t202" style="position:absolute;left:8641;top:1870;height:627;width:3062;" filled="f" stroked="f" coordsize="21600,21600" o:gfxdata="UEsDBAoAAAAAAIdO4kAAAAAAAAAAAAAAAAAEAAAAZHJzL1BLAwQUAAAACACHTuJA0wWMh78AAADa&#10;AAAADwAAAGRycy9kb3ducmV2LnhtbEWPT2vCQBTE74V+h+UVequbSC2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FjIe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115F97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报考专业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临床医学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115F97"/>
                            <w:sz w:val="28"/>
                            <w:szCs w:val="28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15F97"/>
                            <w:sz w:val="28"/>
                            <w:szCs w:val="28"/>
                            <w:lang w:val="en-US" w:eastAsia="zh-CN"/>
                          </w:rPr>
                          <w:t xml:space="preserve">         </w:t>
                        </w:r>
                      </w:p>
                    </w:txbxContent>
                  </v:textbox>
                </v:shape>
                <v:shape id="文本框 26" o:spid="_x0000_s1026" o:spt="202" type="#_x0000_t202" style="position:absolute;left:5016;top:1419;height:1069;width:2635;" filled="f" stroked="f" coordsize="21600,21600" o:gfxdata="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kpHL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56"/>
                            <w:szCs w:val="5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56"/>
                            <w:szCs w:val="5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稻花香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9202420</wp:posOffset>
                </wp:positionV>
                <wp:extent cx="290830" cy="151130"/>
                <wp:effectExtent l="0" t="0" r="1270" b="13970"/>
                <wp:wrapNone/>
                <wp:docPr id="38" name="梯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0830" cy="151130"/>
                        </a:xfrm>
                        <a:prstGeom prst="trapezoid">
                          <a:avLst>
                            <a:gd name="adj" fmla="val 22727"/>
                          </a:avLst>
                        </a:prstGeom>
                        <a:solidFill>
                          <a:srgbClr val="2A6EA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9.15pt;margin-top:724.6pt;height:11.9pt;width:22.9pt;rotation:-5898240f;z-index:251660288;v-text-anchor:middle;mso-width-relative:page;mso-height-relative:page;" fillcolor="#2A6EA8" filled="t" stroked="f" coordsize="290830,151130" o:gfxdata="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EMU43tkAAAAM&#10;AQAADwAAAAAAAAABACAAAAAiAAAAZHJzL2Rvd25yZXYueG1sUEsBAhQAFAAAAAgAh07iQDz+h/mN&#10;AgAADAUAAA4AAAAAAAAAAQAgAAAAKAEAAGRycy9lMm9Eb2MueG1sUEsFBgAAAAAGAAYAWQEAACcG&#10;AAAAAA==&#10;" path="m0,151130l34347,0,256482,0,290830,151130xe">
                <v:path o:connectlocs="145415,0;17173,75565;145415,151130;273656,75565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7729220</wp:posOffset>
                </wp:positionV>
                <wp:extent cx="290830" cy="151130"/>
                <wp:effectExtent l="0" t="0" r="1270" b="13970"/>
                <wp:wrapNone/>
                <wp:docPr id="36" name="梯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0830" cy="151130"/>
                        </a:xfrm>
                        <a:prstGeom prst="trapezoid">
                          <a:avLst>
                            <a:gd name="adj" fmla="val 22727"/>
                          </a:avLst>
                        </a:prstGeom>
                        <a:solidFill>
                          <a:srgbClr val="2A6EA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9.15pt;margin-top:608.6pt;height:11.9pt;width:22.9pt;rotation:-5898240f;z-index:251661312;v-text-anchor:middle;mso-width-relative:page;mso-height-relative:page;" fillcolor="#2A6EA8" filled="t" stroked="f" coordsize="290830,151130" o:gfxdata="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XruiGtgAAAAMAQAA&#10;DwAAAAAAAAABACAAAAAiAAAAZHJzL2Rvd25yZXYueG1sUEsBAhQAFAAAAAgAh07iQAPUqwWLAgAA&#10;DAUAAA4AAAAAAAAAAQAgAAAAJwEAAGRycy9lMm9Eb2MueG1sUEsFBgAAAAAGAAYAWQEAACQGAAAA&#10;AA==&#10;" path="m0,151130l34347,0,256482,0,290830,151130xe">
                <v:path o:connectlocs="145415,0;17173,75565;145415,151130;273656,75565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4617085</wp:posOffset>
                </wp:positionV>
                <wp:extent cx="290830" cy="151130"/>
                <wp:effectExtent l="0" t="0" r="1270" b="13970"/>
                <wp:wrapNone/>
                <wp:docPr id="35" name="梯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0830" cy="151130"/>
                        </a:xfrm>
                        <a:prstGeom prst="trapezoid">
                          <a:avLst>
                            <a:gd name="adj" fmla="val 22727"/>
                          </a:avLst>
                        </a:prstGeom>
                        <a:solidFill>
                          <a:srgbClr val="2A6EA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9.15pt;margin-top:363.55pt;height:11.9pt;width:22.9pt;rotation:-5898240f;z-index:251662336;v-text-anchor:middle;mso-width-relative:page;mso-height-relative:page;" fillcolor="#2A6EA8" filled="t" stroked="f" coordsize="290830,151130" o:gfxdata="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JYWa+1wAAAAoBAAAP&#10;AAAAAAAAAAEAIAAAACIAAABkcnMvZG93bnJldi54bWxQSwECFAAUAAAACACHTuJAAzArEYsCAAAM&#10;BQAADgAAAAAAAAABACAAAAAmAQAAZHJzL2Uyb0RvYy54bWxQSwUGAAAAAAYABgBZAQAAIwYAAAAA&#10;" path="m0,151130l34347,0,256482,0,290830,151130xe">
                <v:path o:connectlocs="145415,0;17173,75565;145415,151130;273656,75565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3006090</wp:posOffset>
                </wp:positionV>
                <wp:extent cx="290830" cy="151130"/>
                <wp:effectExtent l="0" t="0" r="1270" b="13970"/>
                <wp:wrapNone/>
                <wp:docPr id="34" name="梯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0830" cy="151130"/>
                        </a:xfrm>
                        <a:prstGeom prst="trapezoid">
                          <a:avLst>
                            <a:gd name="adj" fmla="val 22727"/>
                          </a:avLst>
                        </a:prstGeom>
                        <a:solidFill>
                          <a:srgbClr val="2A6EA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9.15pt;margin-top:236.7pt;height:11.9pt;width:22.9pt;rotation:-5898240f;z-index:251663360;v-text-anchor:middle;mso-width-relative:page;mso-height-relative:page;" fillcolor="#2A6EA8" filled="t" stroked="f" coordsize="290830,151130" o:gfxdata="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FNPVy9gAAAAKAQAA&#10;DwAAAAAAAAABACAAAAAiAAAAZHJzL2Rvd25yZXYueG1sUEsBAhQAFAAAAAgAh07iQDxuhKuLAgAA&#10;DAUAAA4AAAAAAAAAAQAgAAAAJwEAAGRycy9lMm9Eb2MueG1sUEsFBgAAAAAGAAYAWQEAACQGAAAA&#10;AA==&#10;" path="m0,151130l34347,0,256482,0,290830,151130xe">
                <v:path o:connectlocs="145415,0;17173,75565;145415,151130;273656,75565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2264410</wp:posOffset>
                </wp:positionV>
                <wp:extent cx="290830" cy="151130"/>
                <wp:effectExtent l="0" t="0" r="1270" b="13970"/>
                <wp:wrapNone/>
                <wp:docPr id="32" name="梯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2755265" y="2343785"/>
                          <a:ext cx="290830" cy="151130"/>
                        </a:xfrm>
                        <a:prstGeom prst="trapezoid">
                          <a:avLst>
                            <a:gd name="adj" fmla="val 22727"/>
                          </a:avLst>
                        </a:prstGeom>
                        <a:solidFill>
                          <a:srgbClr val="2A6EA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9.15pt;margin-top:178.3pt;height:11.9pt;width:22.9pt;rotation:-5898240f;z-index:251664384;v-text-anchor:middle;mso-width-relative:page;mso-height-relative:page;" fillcolor="#2A6EA8" filled="t" stroked="f" coordsize="290830,151130" o:gfxdata="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JkPyCbYAAAACgEAAA8AAAAAAAAAAQAgAAAAIgAAAGRycy9kb3ducmV2LnhtbFBLAQIUABQAAAAI&#10;AIdO4kBpDxrZmAIAABgFAAAOAAAAAAAAAAEAIAAAACcBAABkcnMvZTJvRG9jLnhtbFBLBQYAAAAA&#10;BgAGAFkBAAAxBgAAAAA=&#10;" path="m0,151130l34347,0,256482,0,290830,151130xe">
                <v:path o:connectlocs="145415,0;17173,75565;145415,151130;273656,75565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2231390</wp:posOffset>
                </wp:positionV>
                <wp:extent cx="1250950" cy="7154545"/>
                <wp:effectExtent l="0" t="0" r="6350" b="825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0950" cy="7154545"/>
                          <a:chOff x="844" y="3797"/>
                          <a:chExt cx="1970" cy="11267"/>
                        </a:xfrm>
                        <a:solidFill>
                          <a:srgbClr val="78AEDD"/>
                        </a:solidFill>
                      </wpg:grpSpPr>
                      <wps:wsp>
                        <wps:cNvPr id="21" name="矩形 15"/>
                        <wps:cNvSpPr/>
                        <wps:spPr>
                          <a:xfrm>
                            <a:off x="844" y="4962"/>
                            <a:ext cx="1970" cy="344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矩形 15"/>
                        <wps:cNvSpPr/>
                        <wps:spPr>
                          <a:xfrm>
                            <a:off x="844" y="12402"/>
                            <a:ext cx="1970" cy="344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平行四边形 15"/>
                        <wps:cNvSpPr/>
                        <wps:spPr>
                          <a:xfrm>
                            <a:off x="844" y="3797"/>
                            <a:ext cx="1970" cy="344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矩形 15"/>
                        <wps:cNvSpPr/>
                        <wps:spPr>
                          <a:xfrm>
                            <a:off x="844" y="14720"/>
                            <a:ext cx="1970" cy="344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矩形 15"/>
                        <wps:cNvSpPr/>
                        <wps:spPr>
                          <a:xfrm>
                            <a:off x="844" y="7500"/>
                            <a:ext cx="1970" cy="344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.55pt;margin-top:175.7pt;height:563.35pt;width:98.5pt;z-index:251680768;mso-width-relative:page;mso-height-relative:page;" coordorigin="844,3797" coordsize="1970,11267" o:gfxdata="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JoDgszbAAAACwEAAA8AAAAAAAAAAQAgAAAAIgAAAGRycy9k&#10;b3ducmV2LnhtbFBLAQIUABQAAAAIAIdO4kBBsJNBVQMAACwRAAAOAAAAAAAAAAEAIAAAACoBAABk&#10;cnMvZTJvRG9jLnhtbFBLBQYAAAAABgAGAFkBAADxBgAAAAA=&#10;">
                <o:lock v:ext="edit" aspectratio="f"/>
                <v:rect id="矩形 15" o:spid="_x0000_s1026" o:spt="1" style="position:absolute;left:844;top:4962;height:344;width:1970;v-text-anchor:middle;" filled="t" stroked="f" coordsize="21600,21600" o:gfxdata="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SDY7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15" o:spid="_x0000_s1026" o:spt="1" style="position:absolute;left:844;top:12402;height:344;width:1970;v-text-anchor:middle;" filled="t" stroked="f" coordsize="21600,21600" o:gfxdata="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hve7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平行四边形 15" o:spid="_x0000_s1026" o:spt="1" style="position:absolute;left:844;top:3797;height:344;width:1970;v-text-anchor:middle;" filled="t" stroked="f" coordsize="21600,21600" o:gfxdata="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3FFO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15" o:spid="_x0000_s1026" o:spt="1" style="position:absolute;left:844;top:14720;height:344;width:1970;v-text-anchor:middle;" filled="t" stroked="f" coordsize="21600,21600" o:gfxdata="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GnFw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15" o:spid="_x0000_s1026" o:spt="1" style="position:absolute;left:844;top:7500;height:344;width:1970;v-text-anchor:middle;" filled="t" stroked="f" coordsize="21600,21600" o:gfxdata="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HAIN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-4445</wp:posOffset>
                </wp:positionV>
                <wp:extent cx="7578090" cy="10706735"/>
                <wp:effectExtent l="0" t="0" r="3810" b="18415"/>
                <wp:wrapNone/>
                <wp:docPr id="22" name="图文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9375" y="58420"/>
                          <a:ext cx="7578090" cy="10706735"/>
                        </a:xfrm>
                        <a:prstGeom prst="frame">
                          <a:avLst>
                            <a:gd name="adj1" fmla="val 1449"/>
                          </a:avLst>
                        </a:prstGeom>
                        <a:solidFill>
                          <a:srgbClr val="78AE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0.9pt;margin-top:-0.35pt;height:843.05pt;width:596.7pt;z-index:251677696;v-text-anchor:middle;mso-width-relative:page;mso-height-relative:page;" fillcolor="#78AEDD" filled="t" stroked="f" coordsize="7578090,10706735" o:gfxdata="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a&#10;Qg272gAAAAoBAAAPAAAAAAAAAAEAIAAAACIAAABkcnMvZG93bnJldi54bWxQSwECFAAUAAAACACH&#10;TuJAPHK9IpQCAAAHBQAADgAAAAAAAAABACAAAAApAQAAZHJzL2Uyb0RvYy54bWxQSwUGAAAAAAYA&#10;BgBZAQAALwYAAAAA&#10;" path="m0,0l7578090,0,7578090,10706735,0,10706735xm109806,109806l109806,10596928,7468283,10596928,7468283,109806xe">
                <v:path o:connectlocs="3789045,0;0,5353367;3789045,10706735;7578090,5353367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755015</wp:posOffset>
                </wp:positionH>
                <wp:positionV relativeFrom="paragraph">
                  <wp:posOffset>7972425</wp:posOffset>
                </wp:positionV>
                <wp:extent cx="6104890" cy="103632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4890" cy="1036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英语四级证书，普通话甲级证书。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办公技能：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熟练使用OFFICE,熟练完成日常办公应用处理。医生执业资格证书。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其它技能：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CI驾驶证书，国家计算机二级证书。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45pt;margin-top:627.75pt;height:81.6pt;width:480.7pt;z-index:251670528;mso-width-relative:page;mso-height-relative:page;" filled="f" stroked="f" coordsize="21600,21600" o:gfxdata="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wu8lk90AAAAOAQAADwAAAAAAAAABACAAAAAi&#10;AAAAZHJzL2Rvd25yZXYueG1sUEsBAhQAFAAAAAgAh07iQKsAfYg+AgAAaQ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英语四级证书，普通话甲级证书。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办公技能：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熟练使用OFFICE,熟练完成日常办公应用处理。医生执业资格证书。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其它技能：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CI驾驶证书，国家计算机二级证书。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755015</wp:posOffset>
                </wp:positionH>
                <wp:positionV relativeFrom="paragraph">
                  <wp:posOffset>2453005</wp:posOffset>
                </wp:positionV>
                <wp:extent cx="6381115" cy="40703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115" cy="407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78AEDD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8AEDD"/>
                                <w:sz w:val="22"/>
                                <w:szCs w:val="22"/>
                                <w:lang w:val="en-US" w:eastAsia="zh-CN"/>
                              </w:rPr>
                              <w:t>20XX.01.01-20XX.01.01               上海XX医科大学                    临床医学/本科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15F97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45pt;margin-top:193.15pt;height:32.05pt;width:502.45pt;z-index:251668480;mso-width-relative:page;mso-height-relative:page;" filled="f" stroked="f" coordsize="21600,21600" o:gfxdata="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+SM5zcAAAADAEAAA8AAAAAAAAAAQAgAAAAIgAA&#10;AGRycy9kb3ducmV2LnhtbFBLAQIUABQAAAAIAIdO4kDcUQkX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78AEDD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8AEDD"/>
                          <w:sz w:val="22"/>
                          <w:szCs w:val="22"/>
                          <w:lang w:val="en-US" w:eastAsia="zh-CN"/>
                        </w:rPr>
                        <w:t>20XX.01.01-20XX.01.01               上海XX医科大学                    临床医学/本科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15F97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755015</wp:posOffset>
                </wp:positionH>
                <wp:positionV relativeFrom="paragraph">
                  <wp:posOffset>9444355</wp:posOffset>
                </wp:positionV>
                <wp:extent cx="6306185" cy="81534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6185" cy="815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有强烈的团体精神，对待工作认真进取、严谨负责，适应本事强、为人诚实，在未来的工作中，我将以充沛的精力、刻苦专研的精神来努力工作，稳定提高自我的工作本事，与企业同步发展。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45pt;margin-top:743.65pt;height:64.2pt;width:496.55pt;z-index:251671552;mso-width-relative:page;mso-height-relative:page;" filled="f" stroked="f" coordsize="21600,21600" o:gfxdata="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Vb/QE3QAAAA4BAAAPAAAAAAAAAAEAIAAAACIA&#10;AABkcnMvZG93bnJldi54bWxQSwECFAAUAAAACACHTuJAGGwypT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有强烈的团体精神，对待工作认真进取、严谨负责，适应本事强、为人诚实，在未来的工作中，我将以充沛的精力、刻苦专研的精神来努力工作，稳定提高自我的工作本事，与企业同步发展。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755015</wp:posOffset>
                </wp:positionH>
                <wp:positionV relativeFrom="paragraph">
                  <wp:posOffset>6161405</wp:posOffset>
                </wp:positionV>
                <wp:extent cx="6381115" cy="136144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115" cy="1361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78AEDD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8AEDD"/>
                                <w:sz w:val="22"/>
                                <w:szCs w:val="22"/>
                                <w:lang w:val="en-US" w:eastAsia="zh-CN"/>
                              </w:rPr>
                              <w:t>20XX.01.01-20XX.01.01                上海XX人民医院                        急诊医师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1、参加急诊接诊、检诊、诊断、急救处置和出诊工作；；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2、遇有疑难、重症病例，应及时报告上级医师或召请科间会诊，共同完成检查、救治工作；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3、负责分管留观病房伤病员，严密观察病情变化，及时进行诊治及抢救工作；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45pt;margin-top:485.15pt;height:107.2pt;width:502.45pt;z-index:251676672;mso-width-relative:page;mso-height-relative:page;" filled="f" stroked="f" coordsize="21600,21600" o:gfxdata="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yFZt3AAAAA0BAAAPAAAAAAAAAAEAIAAAACIAAABk&#10;cnMvZG93bnJldi54bWxQSwECFAAUAAAACACHTuJA+4ZKcDsCAABn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78AEDD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8AEDD"/>
                          <w:sz w:val="22"/>
                          <w:szCs w:val="22"/>
                          <w:lang w:val="en-US" w:eastAsia="zh-CN"/>
                        </w:rPr>
                        <w:t>20XX.01.01-20XX.01.01                上海XX人民医院                        急诊医师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1、参加急诊接诊、检诊、诊断、急救处置和出诊工作；；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2、遇有疑难、重症病例，应及时报告上级医师或召请科间会诊，共同完成检查、救治工作；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3、负责分管留观病房伤病员，严密观察病情变化，及时进行诊治及抢救工作；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755015</wp:posOffset>
                </wp:positionH>
                <wp:positionV relativeFrom="paragraph">
                  <wp:posOffset>4862830</wp:posOffset>
                </wp:positionV>
                <wp:extent cx="6381115" cy="136207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115" cy="1362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78AEDD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8AEDD"/>
                                <w:sz w:val="22"/>
                                <w:szCs w:val="22"/>
                                <w:lang w:val="en-US" w:eastAsia="zh-CN"/>
                              </w:rPr>
                              <w:t>20XX.01.01-20XX.01.01                上海XX中心医院                        见习医师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1、先后在心内科、消化、内分泌、肾内、普外、脑外、骨外、血液科及心电图等科室实习；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2、实习期间可独立分管病人，能够与带教老师达成共识，得到了医院领导及老师的肯定；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3、熟悉和掌握了各科常见疾病的诊疗常规及治疗原则，能够正规全面系统的进行体格检查；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45pt;margin-top:382.9pt;height:107.25pt;width:502.45pt;z-index:251669504;mso-width-relative:page;mso-height-relative:page;" filled="f" stroked="f" coordsize="21600,21600" o:gfxdata="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RA6ynNsAAAAMAQAADwAAAAAAAAABACAAAAAiAAAA&#10;ZHJzL2Rvd25yZXYueG1sUEsBAhQAFAAAAAgAh07iQJYPlz49AgAAaQ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78AEDD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8AEDD"/>
                          <w:sz w:val="22"/>
                          <w:szCs w:val="22"/>
                          <w:lang w:val="en-US" w:eastAsia="zh-CN"/>
                        </w:rPr>
                        <w:t>20XX.01.01-20XX.01.01                上海XX中心医院                        见习医师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1、先后在心内科、消化、内分泌、肾内、普外、脑外、骨外、血液科及心电图等科室实习；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2、实习期间可独立分管病人，能够与带教老师达成共识，得到了医院领导及老师的肯定；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3、熟悉和掌握了各科常见疾病的诊疗常规及治疗原则，能够正规全面系统的进行体格检查；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380B67"/>
    <w:rsid w:val="040C3600"/>
    <w:rsid w:val="05853D4C"/>
    <w:rsid w:val="071C6C4D"/>
    <w:rsid w:val="0CD52551"/>
    <w:rsid w:val="0EF9280D"/>
    <w:rsid w:val="18951D8A"/>
    <w:rsid w:val="18B02035"/>
    <w:rsid w:val="19380B67"/>
    <w:rsid w:val="19693679"/>
    <w:rsid w:val="1F51570F"/>
    <w:rsid w:val="32B87418"/>
    <w:rsid w:val="33A95B22"/>
    <w:rsid w:val="38E46624"/>
    <w:rsid w:val="3CC1536D"/>
    <w:rsid w:val="3DB66B25"/>
    <w:rsid w:val="40CA6653"/>
    <w:rsid w:val="423B2C45"/>
    <w:rsid w:val="49F76FA9"/>
    <w:rsid w:val="4F3D001A"/>
    <w:rsid w:val="520E49F8"/>
    <w:rsid w:val="534122DB"/>
    <w:rsid w:val="5692785E"/>
    <w:rsid w:val="57536909"/>
    <w:rsid w:val="5A822F64"/>
    <w:rsid w:val="5B891C99"/>
    <w:rsid w:val="5CEF5956"/>
    <w:rsid w:val="66BF65A1"/>
    <w:rsid w:val="6A6B2160"/>
    <w:rsid w:val="6C2434C4"/>
    <w:rsid w:val="6F4279E2"/>
    <w:rsid w:val="6FB55248"/>
    <w:rsid w:val="73272D00"/>
    <w:rsid w:val="7E05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d55bcae5-6430-4a60-893d-7904377aaf19\&#23398;&#38498;&#39118;&#30740;&#31350;&#29983;&#32771;&#30740;&#22797;&#35797;&#38754;&#35797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学院风研究生考研复试面试简历.docx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2022-01-26T02:58:00Z</dcterms:created>
  <dc:creator>童话里的艾菲尔</dc:creator>
  <cp:lastModifiedBy>童话里的艾菲尔</cp:lastModifiedBy>
  <dcterms:modified xsi:type="dcterms:W3CDTF">2022-01-26T03:00:05Z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v1.0_mb_1YhXYN5PsGIDRjxFpv/kFw==</vt:lpwstr>
  </property>
  <property fmtid="{D5CDD505-2E9C-101B-9397-08002B2CF9AE}" pid="4" name="ICV">
    <vt:lpwstr>BC5A1E54E6FF4F75B4405E24D45E82F7</vt:lpwstr>
  </property>
</Properties>
</file>