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-2256790</wp:posOffset>
                </wp:positionH>
                <wp:positionV relativeFrom="paragraph">
                  <wp:posOffset>-916940</wp:posOffset>
                </wp:positionV>
                <wp:extent cx="1416685" cy="10746740"/>
                <wp:effectExtent l="0" t="0" r="0" b="0"/>
                <wp:wrapNone/>
                <wp:docPr id="29" name="箭头: 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6677" cy="10746973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7691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五边形 1" o:spid="_x0000_s1026" o:spt="15" type="#_x0000_t15" style="position:absolute;left:0pt;flip:x;margin-left:-177.7pt;margin-top:-72.2pt;height:846.2pt;width:111.55pt;z-index:251659264;v-text-anchor:middle;mso-width-relative:page;mso-height-relative:page;" fillcolor="#76918B" filled="t" stroked="f" coordsize="21600,21600" o:gfxdata="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Xcp3ndAAAADwEAAA8AAAAAAAAAAQAgAAAAIgAAAGRycy9kb3du&#10;cmV2LnhtbFBLAQIUABQAAAAIAIdO4kBORMZUMwIAADMEAAAOAAAAAAAAAAEAIAAAACwBAABkcnMv&#10;ZTJvRG9jLnhtbFBLBQYAAAAABgAGAFkBAADRBQAAAAA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59055</wp:posOffset>
                </wp:positionV>
                <wp:extent cx="1935480" cy="140462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6918B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918B"/>
                                <w:sz w:val="24"/>
                                <w:szCs w:val="28"/>
                              </w:rPr>
                              <w:t>报考专业：医学类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6.9pt;margin-top:4.65pt;height:110.6pt;width:152.4pt;z-index:251665408;mso-width-relative:page;mso-height-relative:page;" filled="f" stroked="f" coordsize="21600,21600" o:gfxdata="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UeBVtcAAAAJAQAADwAAAAAAAAABACAAAAAiAAAAZHJzL2Rvd25yZXYueG1sUEsBAhQAFAAAAAgA&#10;h07iQIZ0oDo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bCs/>
                          <w:color w:val="76918B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918B"/>
                          <w:sz w:val="24"/>
                          <w:szCs w:val="28"/>
                        </w:rPr>
                        <w:t>报考专业：医学类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-127635</wp:posOffset>
                </wp:positionV>
                <wp:extent cx="140081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代用名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.95pt;margin-top:-10.05pt;height:110.6pt;width:110.3pt;z-index:251664384;mso-width-relative:page;mso-height-relative:margin;mso-height-percent:200;" filled="f" stroked="f" coordsize="21600,21600" o:gfxdata="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dFu&#10;HdUAAAAJAQAADwAAAAAAAAABACAAAAAiAAAAZHJzL2Rvd25yZXYueG1sUEsBAhQAFAAAAAgAh07i&#10;QEA1gNclAgAALAQAAA4AAAAAAAAAAQAgAAAAJ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bCs/>
                          <w:color w:val="262626" w:themeColor="text1" w:themeTint="D9"/>
                          <w:sz w:val="50"/>
                          <w:szCs w:val="5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 w:themeColor="text1" w:themeTint="D9"/>
                          <w:sz w:val="50"/>
                          <w:szCs w:val="5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代用名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5140325</wp:posOffset>
                </wp:positionV>
                <wp:extent cx="462280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691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8pt;margin-top:404.75pt;height:0pt;width:364pt;z-index:251678720;mso-width-relative:page;mso-height-relative:page;" filled="f" stroked="t" coordsize="21600,21600" o:gfxdata="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zQb&#10;TdgAAAALAQAADwAAAAAAAAABACAAAAAiAAAAZHJzL2Rvd25yZXYueG1sUEsBAhQAFAAAAAgAh07i&#10;QNqHG7/pAQAAswMAAA4AAAAAAAAAAQAgAAAAJwEAAGRycy9lMm9Eb2MueG1sUEsFBgAAAAAGAAYA&#10;WQEAAIIFAAAAAA==&#10;">
                <v:fill on="f" focussize="0,0"/>
                <v:stroke weight="0.5pt" color="#7691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3684905</wp:posOffset>
                </wp:positionV>
                <wp:extent cx="462280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691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8pt;margin-top:290.15pt;height:0pt;width:364pt;z-index:251677696;mso-width-relative:page;mso-height-relative:page;" filled="f" stroked="t" coordsize="21600,21600" o:gfxdata="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dAVt2QAAAAsBAAAPAAAAAAAAAAEAIAAAACIAAABkcnMvZG93bnJldi54bWxQSwECFAAUAAAACACH&#10;TuJAAXr8ZeoBAACzAwAADgAAAAAAAAABACAAAAAoAQAAZHJzL2Uyb0RvYy54bWxQSwUGAAAAAAYA&#10;BgBZAQAAhAUAAAAA&#10;">
                <v:fill on="f" focussize="0,0"/>
                <v:stroke weight="0.5pt" color="#7691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4875530</wp:posOffset>
                </wp:positionV>
                <wp:extent cx="1371600" cy="4089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8940"/>
                          <a:chOff x="0" y="0"/>
                          <a:chExt cx="1371600" cy="40894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1371600" cy="408940"/>
                            <a:chOff x="0" y="0"/>
                            <a:chExt cx="1371600" cy="408940"/>
                          </a:xfrm>
                        </wpg:grpSpPr>
                        <wps:wsp>
                          <wps:cNvPr id="34" name="椭圆 34"/>
                          <wps:cNvSpPr/>
                          <wps:spPr>
                            <a:xfrm>
                              <a:off x="0" y="96592"/>
                              <a:ext cx="309093" cy="309093"/>
                            </a:xfrm>
                            <a:prstGeom prst="ellipse">
                              <a:avLst/>
                            </a:pr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93" y="0"/>
                              <a:ext cx="1062507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  <w:t>科研项目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" name="trophy-silhouette_49959"/>
                        <wps:cNvSpPr/>
                        <wps:spPr>
                          <a:xfrm>
                            <a:off x="64394" y="173865"/>
                            <a:ext cx="185660" cy="134977"/>
                          </a:xfrm>
                          <a:custGeom>
                            <a:avLst/>
                            <a:gdLst>
                              <a:gd name="connsiteX0" fmla="*/ 410614 w 580028"/>
                              <a:gd name="connsiteY0" fmla="*/ 346867 h 421400"/>
                              <a:gd name="connsiteX1" fmla="*/ 353186 w 580028"/>
                              <a:gd name="connsiteY1" fmla="*/ 362634 h 421400"/>
                              <a:gd name="connsiteX2" fmla="*/ 468043 w 580028"/>
                              <a:gd name="connsiteY2" fmla="*/ 362634 h 421400"/>
                              <a:gd name="connsiteX3" fmla="*/ 410614 w 580028"/>
                              <a:gd name="connsiteY3" fmla="*/ 346867 h 421400"/>
                              <a:gd name="connsiteX4" fmla="*/ 160800 w 580028"/>
                              <a:gd name="connsiteY4" fmla="*/ 346867 h 421400"/>
                              <a:gd name="connsiteX5" fmla="*/ 103372 w 580028"/>
                              <a:gd name="connsiteY5" fmla="*/ 362634 h 421400"/>
                              <a:gd name="connsiteX6" fmla="*/ 219664 w 580028"/>
                              <a:gd name="connsiteY6" fmla="*/ 362634 h 421400"/>
                              <a:gd name="connsiteX7" fmla="*/ 160800 w 580028"/>
                              <a:gd name="connsiteY7" fmla="*/ 346867 h 421400"/>
                              <a:gd name="connsiteX8" fmla="*/ 258342 w 580028"/>
                              <a:gd name="connsiteY8" fmla="*/ 219321 h 421400"/>
                              <a:gd name="connsiteX9" fmla="*/ 378988 w 580028"/>
                              <a:gd name="connsiteY9" fmla="*/ 273766 h 421400"/>
                              <a:gd name="connsiteX10" fmla="*/ 363189 w 580028"/>
                              <a:gd name="connsiteY10" fmla="*/ 299555 h 421400"/>
                              <a:gd name="connsiteX11" fmla="*/ 248288 w 580028"/>
                              <a:gd name="connsiteY11" fmla="*/ 237947 h 421400"/>
                              <a:gd name="connsiteX12" fmla="*/ 170267 w 580028"/>
                              <a:gd name="connsiteY12" fmla="*/ 125198 h 421400"/>
                              <a:gd name="connsiteX13" fmla="*/ 111890 w 580028"/>
                              <a:gd name="connsiteY13" fmla="*/ 159081 h 421400"/>
                              <a:gd name="connsiteX14" fmla="*/ 139182 w 580028"/>
                              <a:gd name="connsiteY14" fmla="*/ 240831 h 421400"/>
                              <a:gd name="connsiteX15" fmla="*/ 221057 w 580028"/>
                              <a:gd name="connsiteY15" fmla="*/ 213581 h 421400"/>
                              <a:gd name="connsiteX16" fmla="*/ 193765 w 580028"/>
                              <a:gd name="connsiteY16" fmla="*/ 131832 h 421400"/>
                              <a:gd name="connsiteX17" fmla="*/ 170267 w 580028"/>
                              <a:gd name="connsiteY17" fmla="*/ 125198 h 421400"/>
                              <a:gd name="connsiteX18" fmla="*/ 172399 w 580028"/>
                              <a:gd name="connsiteY18" fmla="*/ 104672 h 421400"/>
                              <a:gd name="connsiteX19" fmla="*/ 203820 w 580028"/>
                              <a:gd name="connsiteY19" fmla="*/ 113187 h 421400"/>
                              <a:gd name="connsiteX20" fmla="*/ 244039 w 580028"/>
                              <a:gd name="connsiteY20" fmla="*/ 215015 h 421400"/>
                              <a:gd name="connsiteX21" fmla="*/ 236857 w 580028"/>
                              <a:gd name="connsiteY21" fmla="*/ 229357 h 421400"/>
                              <a:gd name="connsiteX22" fmla="*/ 129127 w 580028"/>
                              <a:gd name="connsiteY22" fmla="*/ 259475 h 421400"/>
                              <a:gd name="connsiteX23" fmla="*/ 93217 w 580028"/>
                              <a:gd name="connsiteY23" fmla="*/ 149042 h 421400"/>
                              <a:gd name="connsiteX24" fmla="*/ 172399 w 580028"/>
                              <a:gd name="connsiteY24" fmla="*/ 104672 h 421400"/>
                              <a:gd name="connsiteX25" fmla="*/ 160800 w 580028"/>
                              <a:gd name="connsiteY25" fmla="*/ 40133 h 421400"/>
                              <a:gd name="connsiteX26" fmla="*/ 83272 w 580028"/>
                              <a:gd name="connsiteY26" fmla="*/ 70233 h 421400"/>
                              <a:gd name="connsiteX27" fmla="*/ 57428 w 580028"/>
                              <a:gd name="connsiteY27" fmla="*/ 100334 h 421400"/>
                              <a:gd name="connsiteX28" fmla="*/ 57428 w 580028"/>
                              <a:gd name="connsiteY28" fmla="*/ 348300 h 421400"/>
                              <a:gd name="connsiteX29" fmla="*/ 160800 w 580028"/>
                              <a:gd name="connsiteY29" fmla="*/ 306734 h 421400"/>
                              <a:gd name="connsiteX30" fmla="*/ 267043 w 580028"/>
                              <a:gd name="connsiteY30" fmla="*/ 348300 h 421400"/>
                              <a:gd name="connsiteX31" fmla="*/ 267043 w 580028"/>
                              <a:gd name="connsiteY31" fmla="*/ 266600 h 421400"/>
                              <a:gd name="connsiteX32" fmla="*/ 307243 w 580028"/>
                              <a:gd name="connsiteY32" fmla="*/ 283800 h 421400"/>
                              <a:gd name="connsiteX33" fmla="*/ 307243 w 580028"/>
                              <a:gd name="connsiteY33" fmla="*/ 348300 h 421400"/>
                              <a:gd name="connsiteX34" fmla="*/ 410614 w 580028"/>
                              <a:gd name="connsiteY34" fmla="*/ 306734 h 421400"/>
                              <a:gd name="connsiteX35" fmla="*/ 516857 w 580028"/>
                              <a:gd name="connsiteY35" fmla="*/ 348300 h 421400"/>
                              <a:gd name="connsiteX36" fmla="*/ 516857 w 580028"/>
                              <a:gd name="connsiteY36" fmla="*/ 100334 h 421400"/>
                              <a:gd name="connsiteX37" fmla="*/ 512550 w 580028"/>
                              <a:gd name="connsiteY37" fmla="*/ 94600 h 421400"/>
                              <a:gd name="connsiteX38" fmla="*/ 492450 w 580028"/>
                              <a:gd name="connsiteY38" fmla="*/ 71666 h 421400"/>
                              <a:gd name="connsiteX39" fmla="*/ 410614 w 580028"/>
                              <a:gd name="connsiteY39" fmla="*/ 40133 h 421400"/>
                              <a:gd name="connsiteX40" fmla="*/ 333086 w 580028"/>
                              <a:gd name="connsiteY40" fmla="*/ 70233 h 421400"/>
                              <a:gd name="connsiteX41" fmla="*/ 307243 w 580028"/>
                              <a:gd name="connsiteY41" fmla="*/ 100334 h 421400"/>
                              <a:gd name="connsiteX42" fmla="*/ 307243 w 580028"/>
                              <a:gd name="connsiteY42" fmla="*/ 225034 h 421400"/>
                              <a:gd name="connsiteX43" fmla="*/ 267043 w 580028"/>
                              <a:gd name="connsiteY43" fmla="*/ 209267 h 421400"/>
                              <a:gd name="connsiteX44" fmla="*/ 267043 w 580028"/>
                              <a:gd name="connsiteY44" fmla="*/ 100334 h 421400"/>
                              <a:gd name="connsiteX45" fmla="*/ 262736 w 580028"/>
                              <a:gd name="connsiteY45" fmla="*/ 94600 h 421400"/>
                              <a:gd name="connsiteX46" fmla="*/ 242636 w 580028"/>
                              <a:gd name="connsiteY46" fmla="*/ 71666 h 421400"/>
                              <a:gd name="connsiteX47" fmla="*/ 160800 w 580028"/>
                              <a:gd name="connsiteY47" fmla="*/ 40133 h 421400"/>
                              <a:gd name="connsiteX48" fmla="*/ 160800 w 580028"/>
                              <a:gd name="connsiteY48" fmla="*/ 0 h 421400"/>
                              <a:gd name="connsiteX49" fmla="*/ 268479 w 580028"/>
                              <a:gd name="connsiteY49" fmla="*/ 43000 h 421400"/>
                              <a:gd name="connsiteX50" fmla="*/ 287143 w 580028"/>
                              <a:gd name="connsiteY50" fmla="*/ 61633 h 421400"/>
                              <a:gd name="connsiteX51" fmla="*/ 304371 w 580028"/>
                              <a:gd name="connsiteY51" fmla="*/ 43000 h 421400"/>
                              <a:gd name="connsiteX52" fmla="*/ 410614 w 580028"/>
                              <a:gd name="connsiteY52" fmla="*/ 0 h 421400"/>
                              <a:gd name="connsiteX53" fmla="*/ 518293 w 580028"/>
                              <a:gd name="connsiteY53" fmla="*/ 43000 h 421400"/>
                              <a:gd name="connsiteX54" fmla="*/ 554185 w 580028"/>
                              <a:gd name="connsiteY54" fmla="*/ 84566 h 421400"/>
                              <a:gd name="connsiteX55" fmla="*/ 555621 w 580028"/>
                              <a:gd name="connsiteY55" fmla="*/ 94600 h 421400"/>
                              <a:gd name="connsiteX56" fmla="*/ 555621 w 580028"/>
                              <a:gd name="connsiteY56" fmla="*/ 130434 h 421400"/>
                              <a:gd name="connsiteX57" fmla="*/ 580028 w 580028"/>
                              <a:gd name="connsiteY57" fmla="*/ 130434 h 421400"/>
                              <a:gd name="connsiteX58" fmla="*/ 580028 w 580028"/>
                              <a:gd name="connsiteY58" fmla="*/ 421400 h 421400"/>
                              <a:gd name="connsiteX59" fmla="*/ 0 w 580028"/>
                              <a:gd name="connsiteY59" fmla="*/ 421400 h 421400"/>
                              <a:gd name="connsiteX60" fmla="*/ 0 w 580028"/>
                              <a:gd name="connsiteY60" fmla="*/ 130434 h 421400"/>
                              <a:gd name="connsiteX61" fmla="*/ 17228 w 580028"/>
                              <a:gd name="connsiteY61" fmla="*/ 130434 h 421400"/>
                              <a:gd name="connsiteX62" fmla="*/ 17228 w 580028"/>
                              <a:gd name="connsiteY62" fmla="*/ 94600 h 421400"/>
                              <a:gd name="connsiteX63" fmla="*/ 20100 w 580028"/>
                              <a:gd name="connsiteY63" fmla="*/ 86000 h 421400"/>
                              <a:gd name="connsiteX64" fmla="*/ 54557 w 580028"/>
                              <a:gd name="connsiteY64" fmla="*/ 43000 h 421400"/>
                              <a:gd name="connsiteX65" fmla="*/ 160800 w 580028"/>
                              <a:gd name="connsiteY65" fmla="*/ 0 h 42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</a:cxnLst>
                            <a:rect l="l" t="t" r="r" b="b"/>
                            <a:pathLst>
                              <a:path w="580028" h="421400">
                                <a:moveTo>
                                  <a:pt x="410614" y="346867"/>
                                </a:moveTo>
                                <a:cubicBezTo>
                                  <a:pt x="387643" y="346867"/>
                                  <a:pt x="368978" y="352600"/>
                                  <a:pt x="353186" y="362634"/>
                                </a:cubicBezTo>
                                <a:lnTo>
                                  <a:pt x="468043" y="362634"/>
                                </a:lnTo>
                                <a:cubicBezTo>
                                  <a:pt x="452250" y="352600"/>
                                  <a:pt x="433586" y="346867"/>
                                  <a:pt x="410614" y="346867"/>
                                </a:cubicBezTo>
                                <a:close/>
                                <a:moveTo>
                                  <a:pt x="160800" y="346867"/>
                                </a:moveTo>
                                <a:cubicBezTo>
                                  <a:pt x="137829" y="346867"/>
                                  <a:pt x="119164" y="352600"/>
                                  <a:pt x="103372" y="362634"/>
                                </a:cubicBezTo>
                                <a:lnTo>
                                  <a:pt x="219664" y="362634"/>
                                </a:lnTo>
                                <a:cubicBezTo>
                                  <a:pt x="202436" y="352600"/>
                                  <a:pt x="183771" y="346867"/>
                                  <a:pt x="160800" y="346867"/>
                                </a:cubicBezTo>
                                <a:close/>
                                <a:moveTo>
                                  <a:pt x="258342" y="219321"/>
                                </a:moveTo>
                                <a:lnTo>
                                  <a:pt x="378988" y="273766"/>
                                </a:lnTo>
                                <a:cubicBezTo>
                                  <a:pt x="378988" y="273766"/>
                                  <a:pt x="387605" y="293824"/>
                                  <a:pt x="363189" y="299555"/>
                                </a:cubicBezTo>
                                <a:lnTo>
                                  <a:pt x="248288" y="237947"/>
                                </a:lnTo>
                                <a:close/>
                                <a:moveTo>
                                  <a:pt x="170267" y="125198"/>
                                </a:moveTo>
                                <a:cubicBezTo>
                                  <a:pt x="146364" y="123585"/>
                                  <a:pt x="122663" y="136493"/>
                                  <a:pt x="111890" y="159081"/>
                                </a:cubicBezTo>
                                <a:cubicBezTo>
                                  <a:pt x="96090" y="189200"/>
                                  <a:pt x="109017" y="226489"/>
                                  <a:pt x="139182" y="240831"/>
                                </a:cubicBezTo>
                                <a:cubicBezTo>
                                  <a:pt x="169346" y="256607"/>
                                  <a:pt x="206693" y="245133"/>
                                  <a:pt x="221057" y="213581"/>
                                </a:cubicBezTo>
                                <a:cubicBezTo>
                                  <a:pt x="236857" y="183463"/>
                                  <a:pt x="225366" y="146174"/>
                                  <a:pt x="193765" y="131832"/>
                                </a:cubicBezTo>
                                <a:cubicBezTo>
                                  <a:pt x="186224" y="127888"/>
                                  <a:pt x="178234" y="125736"/>
                                  <a:pt x="170267" y="125198"/>
                                </a:cubicBezTo>
                                <a:close/>
                                <a:moveTo>
                                  <a:pt x="172399" y="104672"/>
                                </a:moveTo>
                                <a:cubicBezTo>
                                  <a:pt x="183082" y="105389"/>
                                  <a:pt x="193765" y="108168"/>
                                  <a:pt x="203820" y="113187"/>
                                </a:cubicBezTo>
                                <a:cubicBezTo>
                                  <a:pt x="241166" y="131832"/>
                                  <a:pt x="258403" y="176292"/>
                                  <a:pt x="244039" y="215015"/>
                                </a:cubicBezTo>
                                <a:cubicBezTo>
                                  <a:pt x="242603" y="219318"/>
                                  <a:pt x="241166" y="222186"/>
                                  <a:pt x="236857" y="229357"/>
                                </a:cubicBezTo>
                                <a:cubicBezTo>
                                  <a:pt x="213875" y="265212"/>
                                  <a:pt x="167910" y="279554"/>
                                  <a:pt x="129127" y="259475"/>
                                </a:cubicBezTo>
                                <a:cubicBezTo>
                                  <a:pt x="88908" y="239397"/>
                                  <a:pt x="73107" y="190634"/>
                                  <a:pt x="93217" y="149042"/>
                                </a:cubicBezTo>
                                <a:cubicBezTo>
                                  <a:pt x="108299" y="118924"/>
                                  <a:pt x="140349" y="102520"/>
                                  <a:pt x="172399" y="104672"/>
                                </a:cubicBezTo>
                                <a:close/>
                                <a:moveTo>
                                  <a:pt x="160800" y="40133"/>
                                </a:moveTo>
                                <a:cubicBezTo>
                                  <a:pt x="126343" y="40133"/>
                                  <a:pt x="101936" y="54466"/>
                                  <a:pt x="83272" y="70233"/>
                                </a:cubicBezTo>
                                <a:cubicBezTo>
                                  <a:pt x="70350" y="81700"/>
                                  <a:pt x="61735" y="94600"/>
                                  <a:pt x="57428" y="100334"/>
                                </a:cubicBezTo>
                                <a:lnTo>
                                  <a:pt x="57428" y="348300"/>
                                </a:lnTo>
                                <a:cubicBezTo>
                                  <a:pt x="80400" y="328234"/>
                                  <a:pt x="114857" y="306734"/>
                                  <a:pt x="160800" y="306734"/>
                                </a:cubicBezTo>
                                <a:cubicBezTo>
                                  <a:pt x="208179" y="306734"/>
                                  <a:pt x="244071" y="328234"/>
                                  <a:pt x="267043" y="348300"/>
                                </a:cubicBezTo>
                                <a:lnTo>
                                  <a:pt x="267043" y="266600"/>
                                </a:lnTo>
                                <a:lnTo>
                                  <a:pt x="307243" y="283800"/>
                                </a:lnTo>
                                <a:lnTo>
                                  <a:pt x="307243" y="348300"/>
                                </a:lnTo>
                                <a:cubicBezTo>
                                  <a:pt x="330214" y="328234"/>
                                  <a:pt x="364671" y="306734"/>
                                  <a:pt x="410614" y="306734"/>
                                </a:cubicBezTo>
                                <a:cubicBezTo>
                                  <a:pt x="457993" y="306734"/>
                                  <a:pt x="493885" y="328234"/>
                                  <a:pt x="516857" y="348300"/>
                                </a:cubicBezTo>
                                <a:lnTo>
                                  <a:pt x="516857" y="100334"/>
                                </a:lnTo>
                                <a:cubicBezTo>
                                  <a:pt x="515421" y="98900"/>
                                  <a:pt x="513985" y="97467"/>
                                  <a:pt x="512550" y="94600"/>
                                </a:cubicBezTo>
                                <a:cubicBezTo>
                                  <a:pt x="508243" y="88866"/>
                                  <a:pt x="501064" y="80266"/>
                                  <a:pt x="492450" y="71666"/>
                                </a:cubicBezTo>
                                <a:cubicBezTo>
                                  <a:pt x="472350" y="55900"/>
                                  <a:pt x="446507" y="40133"/>
                                  <a:pt x="410614" y="40133"/>
                                </a:cubicBezTo>
                                <a:cubicBezTo>
                                  <a:pt x="376157" y="40133"/>
                                  <a:pt x="351750" y="54466"/>
                                  <a:pt x="333086" y="70233"/>
                                </a:cubicBezTo>
                                <a:cubicBezTo>
                                  <a:pt x="320164" y="81700"/>
                                  <a:pt x="310114" y="94600"/>
                                  <a:pt x="307243" y="100334"/>
                                </a:cubicBezTo>
                                <a:lnTo>
                                  <a:pt x="307243" y="225034"/>
                                </a:lnTo>
                                <a:lnTo>
                                  <a:pt x="267043" y="209267"/>
                                </a:lnTo>
                                <a:lnTo>
                                  <a:pt x="267043" y="100334"/>
                                </a:lnTo>
                                <a:cubicBezTo>
                                  <a:pt x="265607" y="98900"/>
                                  <a:pt x="265607" y="97467"/>
                                  <a:pt x="262736" y="94600"/>
                                </a:cubicBezTo>
                                <a:cubicBezTo>
                                  <a:pt x="258429" y="88866"/>
                                  <a:pt x="251250" y="80266"/>
                                  <a:pt x="242636" y="71666"/>
                                </a:cubicBezTo>
                                <a:cubicBezTo>
                                  <a:pt x="222536" y="55900"/>
                                  <a:pt x="196693" y="40133"/>
                                  <a:pt x="160800" y="40133"/>
                                </a:cubicBezTo>
                                <a:close/>
                                <a:moveTo>
                                  <a:pt x="160800" y="0"/>
                                </a:moveTo>
                                <a:cubicBezTo>
                                  <a:pt x="208179" y="0"/>
                                  <a:pt x="245507" y="21500"/>
                                  <a:pt x="268479" y="43000"/>
                                </a:cubicBezTo>
                                <a:cubicBezTo>
                                  <a:pt x="275657" y="48733"/>
                                  <a:pt x="281400" y="55900"/>
                                  <a:pt x="287143" y="61633"/>
                                </a:cubicBezTo>
                                <a:cubicBezTo>
                                  <a:pt x="291450" y="55900"/>
                                  <a:pt x="297193" y="48733"/>
                                  <a:pt x="304371" y="43000"/>
                                </a:cubicBezTo>
                                <a:cubicBezTo>
                                  <a:pt x="327343" y="21500"/>
                                  <a:pt x="363236" y="0"/>
                                  <a:pt x="410614" y="0"/>
                                </a:cubicBezTo>
                                <a:cubicBezTo>
                                  <a:pt x="457993" y="0"/>
                                  <a:pt x="493885" y="21500"/>
                                  <a:pt x="518293" y="43000"/>
                                </a:cubicBezTo>
                                <a:cubicBezTo>
                                  <a:pt x="541264" y="63066"/>
                                  <a:pt x="552750" y="84566"/>
                                  <a:pt x="554185" y="84566"/>
                                </a:cubicBezTo>
                                <a:lnTo>
                                  <a:pt x="555621" y="94600"/>
                                </a:lnTo>
                                <a:lnTo>
                                  <a:pt x="555621" y="130434"/>
                                </a:lnTo>
                                <a:lnTo>
                                  <a:pt x="580028" y="130434"/>
                                </a:lnTo>
                                <a:lnTo>
                                  <a:pt x="580028" y="421400"/>
                                </a:lnTo>
                                <a:lnTo>
                                  <a:pt x="0" y="421400"/>
                                </a:lnTo>
                                <a:lnTo>
                                  <a:pt x="0" y="130434"/>
                                </a:lnTo>
                                <a:lnTo>
                                  <a:pt x="17228" y="130434"/>
                                </a:lnTo>
                                <a:lnTo>
                                  <a:pt x="17228" y="94600"/>
                                </a:lnTo>
                                <a:lnTo>
                                  <a:pt x="20100" y="86000"/>
                                </a:lnTo>
                                <a:cubicBezTo>
                                  <a:pt x="20100" y="84566"/>
                                  <a:pt x="31585" y="64500"/>
                                  <a:pt x="54557" y="43000"/>
                                </a:cubicBezTo>
                                <a:cubicBezTo>
                                  <a:pt x="77529" y="21500"/>
                                  <a:pt x="113422" y="0"/>
                                  <a:pt x="16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15pt;margin-top:383.9pt;height:32.2pt;width:108pt;z-index:251673600;mso-width-relative:page;mso-height-relative:page;" coordsize="1371600,408940" o:gfxdata="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HNWe3tsAAAALAQAADwAAAAAAAAABACAAAAAiAAAAZHJzL2Rvd25yZXYueG1sUEsB&#10;AhQAFAAAAAgAh07iQLYoXh1ODwAA9EwAAA4AAAAAAAAAAQAgAAAAKgEAAGRycy9lMm9Eb2MueG1s&#10;UEsFBgAAAAAGAAYAWQEAAOoSAAAAAA==&#10;">
                <o:lock v:ext="edit" aspectratio="f"/>
                <v:group id="_x0000_s1026" o:spid="_x0000_s1026" o:spt="203" style="position:absolute;left:0;top:0;height:408940;width:1371600;" coordsize="1371600,40894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96592;height:309093;width:309093;v-text-anchor:middle;" fillcolor="#76918B" filled="t" stroked="f" coordsize="21600,21600" o:gfxdata="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WmI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09093;top:0;height:408940;width:1062507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  <w:t>科研项目</w:t>
                          </w:r>
                        </w:p>
                      </w:txbxContent>
                    </v:textbox>
                  </v:shape>
                </v:group>
                <v:shape id="trophy-silhouette_49959" o:spid="_x0000_s1026" o:spt="100" style="position:absolute;left:64394;top:173865;height:134977;width:185660;v-text-anchor:middle;" fillcolor="#FFFFFF [3212]" filled="t" stroked="f" coordsize="580028,421400" o:gfxdata="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emzbsAAADb&#10;AAAADwAAAAAAAAABACAAAAAiAAAAZHJzL2Rvd25yZXYueG1sUEsBAhQAFAAAAAgAh07iQDMvBZ47&#10;AAAAOQAAABAAAAAAAAAAAQAgAAAACgEAAGRycy9zaGFwZXhtbC54bWxQSwUGAAAAAAYABgBbAQAA&#10;tAMAAAAA&#10;" path="m410614,346867c387643,346867,368978,352600,353186,362634l468043,362634c452250,352600,433586,346867,410614,346867xm160800,346867c137829,346867,119164,352600,103372,362634l219664,362634c202436,352600,183771,346867,160800,346867xm258342,219321l378988,273766c378988,273766,387605,293824,363189,299555l248288,237947xm170267,125198c146364,123585,122663,136493,111890,159081c96090,189200,109017,226489,139182,240831c169346,256607,206693,245133,221057,213581c236857,183463,225366,146174,193765,131832c186224,127888,178234,125736,170267,125198xm172399,104672c183082,105389,193765,108168,203820,113187c241166,131832,258403,176292,244039,215015c242603,219318,241166,222186,236857,229357c213875,265212,167910,279554,129127,259475c88908,239397,73107,190634,93217,149042c108299,118924,140349,102520,172399,104672xm160800,40133c126343,40133,101936,54466,83272,70233c70350,81700,61735,94600,57428,100334l57428,348300c80400,328234,114857,306734,160800,306734c208179,306734,244071,328234,267043,348300l267043,266600,307243,283800,307243,348300c330214,328234,364671,306734,410614,306734c457993,306734,493885,328234,516857,348300l516857,100334c515421,98900,513985,97467,512550,94600c508243,88866,501064,80266,492450,71666c472350,55900,446507,40133,410614,40133c376157,40133,351750,54466,333086,70233c320164,81700,310114,94600,307243,100334l307243,225034,267043,209267,267043,100334c265607,98900,265607,97467,262736,94600c258429,88866,251250,80266,242636,71666c222536,55900,196693,40133,160800,40133xm160800,0c208179,0,245507,21500,268479,43000c275657,48733,281400,55900,287143,61633c291450,55900,297193,48733,304371,43000c327343,21500,363236,0,410614,0c457993,0,493885,21500,518293,43000c541264,63066,552750,84566,554185,84566l555621,94600,555621,130434,580028,130434,580028,421400,0,421400,0,130434,17228,130434,17228,94600,20100,86000c20100,84566,31585,64500,54557,43000c77529,21500,113422,0,160800,0xe">
                  <v:path o:connectlocs="131432,111103;113050,116153;149814,116153;131432,111103;51470,111103;33088,116153;70311,116153;51470,111103;82692,70249;121309,87688;116252,95949;79474,76215;54500,40101;35814,50954;44550,77139;70757,68411;62021,42226;54500,40101;55182,33527;65240,36254;78113,68870;75815,73464;41332,83111;29837,47739;55182,33527;51470,12854;26654,22496;18382,32137;18382,111562;51470,98248;85477,111562;85477,85393;98344,90902;98344,111562;131432,98248;165439,111562;165439,32137;164061,30300;157627,22955;131432,12854;106616,22496;98344,32137;98344,72079;85477,67029;85477,32137;84098,30300;77664,22955;51470,12854;51470,0;85936,13773;91911,19741;97425,13773;131432,0;165899,13773;177387,27087;177847,30300;177847,41778;185660,41778;185660,134977;0,134977;0,41778;5514,41778;5514,30300;6433,27546;17463,13773;51470,0" o:connectangles="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5275580</wp:posOffset>
                </wp:positionV>
                <wp:extent cx="5743575" cy="1050290"/>
                <wp:effectExtent l="0" t="0" r="0" b="38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毕业论文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《医学研究成果论文》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20XX.X-20XX.X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415.4pt;height:82.7pt;width:452.25pt;z-index:251670528;mso-width-relative:page;mso-height-relative:page;" filled="f" stroked="f" coordsize="21600,21600" o:gfxdata="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USFNXXAAAACwEAAA8AAAAAAAAAAQAgAAAAIgAAAGRy&#10;cy9kb3ducmV2LnhtbFBLAQIUABQAAAAIAIdO4kAiPF0IPwIAAGk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毕业论文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《医学研究成果论文》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20XX.X-20XX.X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3426460</wp:posOffset>
                </wp:positionV>
                <wp:extent cx="1371600" cy="40894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8940"/>
                          <a:chOff x="0" y="0"/>
                          <a:chExt cx="1371600" cy="40894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1371600" cy="408940"/>
                            <a:chOff x="0" y="0"/>
                            <a:chExt cx="1371600" cy="408940"/>
                          </a:xfrm>
                        </wpg:grpSpPr>
                        <wps:wsp>
                          <wps:cNvPr id="25" name="椭圆 25"/>
                          <wps:cNvSpPr/>
                          <wps:spPr>
                            <a:xfrm>
                              <a:off x="0" y="96592"/>
                              <a:ext cx="309093" cy="309093"/>
                            </a:xfrm>
                            <a:prstGeom prst="ellipse">
                              <a:avLst/>
                            </a:pr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93" y="0"/>
                              <a:ext cx="1062507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7" name="trophy-silhouette_49959"/>
                        <wps:cNvSpPr/>
                        <wps:spPr>
                          <a:xfrm>
                            <a:off x="64394" y="173865"/>
                            <a:ext cx="182880" cy="178150"/>
                          </a:xfrm>
                          <a:custGeom>
                            <a:avLst/>
                            <a:gdLst>
                              <a:gd name="T0" fmla="*/ 421 w 423"/>
                              <a:gd name="T1" fmla="*/ 84 h 412"/>
                              <a:gd name="T2" fmla="*/ 404 w 423"/>
                              <a:gd name="T3" fmla="*/ 28 h 412"/>
                              <a:gd name="T4" fmla="*/ 364 w 423"/>
                              <a:gd name="T5" fmla="*/ 14 h 412"/>
                              <a:gd name="T6" fmla="*/ 365 w 423"/>
                              <a:gd name="T7" fmla="*/ 0 h 412"/>
                              <a:gd name="T8" fmla="*/ 59 w 423"/>
                              <a:gd name="T9" fmla="*/ 0 h 412"/>
                              <a:gd name="T10" fmla="*/ 60 w 423"/>
                              <a:gd name="T11" fmla="*/ 14 h 412"/>
                              <a:gd name="T12" fmla="*/ 20 w 423"/>
                              <a:gd name="T13" fmla="*/ 28 h 412"/>
                              <a:gd name="T14" fmla="*/ 2 w 423"/>
                              <a:gd name="T15" fmla="*/ 84 h 412"/>
                              <a:gd name="T16" fmla="*/ 160 w 423"/>
                              <a:gd name="T17" fmla="*/ 239 h 412"/>
                              <a:gd name="T18" fmla="*/ 182 w 423"/>
                              <a:gd name="T19" fmla="*/ 254 h 412"/>
                              <a:gd name="T20" fmla="*/ 180 w 423"/>
                              <a:gd name="T21" fmla="*/ 262 h 412"/>
                              <a:gd name="T22" fmla="*/ 192 w 423"/>
                              <a:gd name="T23" fmla="*/ 286 h 412"/>
                              <a:gd name="T24" fmla="*/ 192 w 423"/>
                              <a:gd name="T25" fmla="*/ 374 h 412"/>
                              <a:gd name="T26" fmla="*/ 175 w 423"/>
                              <a:gd name="T27" fmla="*/ 374 h 412"/>
                              <a:gd name="T28" fmla="*/ 137 w 423"/>
                              <a:gd name="T29" fmla="*/ 398 h 412"/>
                              <a:gd name="T30" fmla="*/ 129 w 423"/>
                              <a:gd name="T31" fmla="*/ 412 h 412"/>
                              <a:gd name="T32" fmla="*/ 295 w 423"/>
                              <a:gd name="T33" fmla="*/ 412 h 412"/>
                              <a:gd name="T34" fmla="*/ 287 w 423"/>
                              <a:gd name="T35" fmla="*/ 398 h 412"/>
                              <a:gd name="T36" fmla="*/ 248 w 423"/>
                              <a:gd name="T37" fmla="*/ 374 h 412"/>
                              <a:gd name="T38" fmla="*/ 232 w 423"/>
                              <a:gd name="T39" fmla="*/ 374 h 412"/>
                              <a:gd name="T40" fmla="*/ 232 w 423"/>
                              <a:gd name="T41" fmla="*/ 286 h 412"/>
                              <a:gd name="T42" fmla="*/ 243 w 423"/>
                              <a:gd name="T43" fmla="*/ 262 h 412"/>
                              <a:gd name="T44" fmla="*/ 242 w 423"/>
                              <a:gd name="T45" fmla="*/ 254 h 412"/>
                              <a:gd name="T46" fmla="*/ 263 w 423"/>
                              <a:gd name="T47" fmla="*/ 239 h 412"/>
                              <a:gd name="T48" fmla="*/ 421 w 423"/>
                              <a:gd name="T49" fmla="*/ 84 h 412"/>
                              <a:gd name="T50" fmla="*/ 390 w 423"/>
                              <a:gd name="T51" fmla="*/ 43 h 412"/>
                              <a:gd name="T52" fmla="*/ 401 w 423"/>
                              <a:gd name="T53" fmla="*/ 82 h 412"/>
                              <a:gd name="T54" fmla="*/ 318 w 423"/>
                              <a:gd name="T55" fmla="*/ 195 h 412"/>
                              <a:gd name="T56" fmla="*/ 308 w 423"/>
                              <a:gd name="T57" fmla="*/ 194 h 412"/>
                              <a:gd name="T58" fmla="*/ 307 w 423"/>
                              <a:gd name="T59" fmla="*/ 184 h 412"/>
                              <a:gd name="T60" fmla="*/ 361 w 423"/>
                              <a:gd name="T61" fmla="*/ 34 h 412"/>
                              <a:gd name="T62" fmla="*/ 390 w 423"/>
                              <a:gd name="T63" fmla="*/ 43 h 412"/>
                              <a:gd name="T64" fmla="*/ 22 w 423"/>
                              <a:gd name="T65" fmla="*/ 82 h 412"/>
                              <a:gd name="T66" fmla="*/ 33 w 423"/>
                              <a:gd name="T67" fmla="*/ 43 h 412"/>
                              <a:gd name="T68" fmla="*/ 63 w 423"/>
                              <a:gd name="T69" fmla="*/ 34 h 412"/>
                              <a:gd name="T70" fmla="*/ 117 w 423"/>
                              <a:gd name="T71" fmla="*/ 184 h 412"/>
                              <a:gd name="T72" fmla="*/ 116 w 423"/>
                              <a:gd name="T73" fmla="*/ 194 h 412"/>
                              <a:gd name="T74" fmla="*/ 106 w 423"/>
                              <a:gd name="T75" fmla="*/ 195 h 412"/>
                              <a:gd name="T76" fmla="*/ 22 w 423"/>
                              <a:gd name="T77" fmla="*/ 82 h 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23" h="412">
                                <a:moveTo>
                                  <a:pt x="421" y="84"/>
                                </a:moveTo>
                                <a:cubicBezTo>
                                  <a:pt x="423" y="59"/>
                                  <a:pt x="417" y="40"/>
                                  <a:pt x="404" y="28"/>
                                </a:cubicBezTo>
                                <a:cubicBezTo>
                                  <a:pt x="391" y="16"/>
                                  <a:pt x="375" y="14"/>
                                  <a:pt x="364" y="14"/>
                                </a:cubicBezTo>
                                <a:cubicBezTo>
                                  <a:pt x="364" y="9"/>
                                  <a:pt x="365" y="4"/>
                                  <a:pt x="365" y="0"/>
                                </a:cubicBezTo>
                                <a:lnTo>
                                  <a:pt x="59" y="0"/>
                                </a:lnTo>
                                <a:cubicBezTo>
                                  <a:pt x="59" y="4"/>
                                  <a:pt x="59" y="9"/>
                                  <a:pt x="60" y="14"/>
                                </a:cubicBezTo>
                                <a:cubicBezTo>
                                  <a:pt x="49" y="14"/>
                                  <a:pt x="33" y="16"/>
                                  <a:pt x="20" y="28"/>
                                </a:cubicBezTo>
                                <a:cubicBezTo>
                                  <a:pt x="6" y="40"/>
                                  <a:pt x="0" y="59"/>
                                  <a:pt x="2" y="84"/>
                                </a:cubicBezTo>
                                <a:cubicBezTo>
                                  <a:pt x="8" y="154"/>
                                  <a:pt x="68" y="213"/>
                                  <a:pt x="160" y="239"/>
                                </a:cubicBezTo>
                                <a:cubicBezTo>
                                  <a:pt x="167" y="245"/>
                                  <a:pt x="174" y="250"/>
                                  <a:pt x="182" y="254"/>
                                </a:cubicBezTo>
                                <a:cubicBezTo>
                                  <a:pt x="181" y="256"/>
                                  <a:pt x="180" y="259"/>
                                  <a:pt x="180" y="262"/>
                                </a:cubicBezTo>
                                <a:cubicBezTo>
                                  <a:pt x="180" y="272"/>
                                  <a:pt x="185" y="280"/>
                                  <a:pt x="192" y="286"/>
                                </a:cubicBezTo>
                                <a:lnTo>
                                  <a:pt x="192" y="374"/>
                                </a:lnTo>
                                <a:lnTo>
                                  <a:pt x="175" y="374"/>
                                </a:lnTo>
                                <a:cubicBezTo>
                                  <a:pt x="159" y="374"/>
                                  <a:pt x="144" y="383"/>
                                  <a:pt x="137" y="398"/>
                                </a:cubicBezTo>
                                <a:lnTo>
                                  <a:pt x="129" y="412"/>
                                </a:lnTo>
                                <a:lnTo>
                                  <a:pt x="295" y="412"/>
                                </a:lnTo>
                                <a:lnTo>
                                  <a:pt x="287" y="398"/>
                                </a:lnTo>
                                <a:cubicBezTo>
                                  <a:pt x="280" y="383"/>
                                  <a:pt x="265" y="374"/>
                                  <a:pt x="248" y="374"/>
                                </a:cubicBezTo>
                                <a:lnTo>
                                  <a:pt x="232" y="374"/>
                                </a:lnTo>
                                <a:lnTo>
                                  <a:pt x="232" y="286"/>
                                </a:lnTo>
                                <a:cubicBezTo>
                                  <a:pt x="239" y="280"/>
                                  <a:pt x="243" y="272"/>
                                  <a:pt x="243" y="262"/>
                                </a:cubicBezTo>
                                <a:cubicBezTo>
                                  <a:pt x="243" y="259"/>
                                  <a:pt x="243" y="256"/>
                                  <a:pt x="242" y="254"/>
                                </a:cubicBezTo>
                                <a:cubicBezTo>
                                  <a:pt x="249" y="250"/>
                                  <a:pt x="256" y="245"/>
                                  <a:pt x="263" y="239"/>
                                </a:cubicBezTo>
                                <a:cubicBezTo>
                                  <a:pt x="356" y="213"/>
                                  <a:pt x="416" y="154"/>
                                  <a:pt x="421" y="84"/>
                                </a:cubicBezTo>
                                <a:close/>
                                <a:moveTo>
                                  <a:pt x="390" y="43"/>
                                </a:moveTo>
                                <a:cubicBezTo>
                                  <a:pt x="399" y="50"/>
                                  <a:pt x="403" y="64"/>
                                  <a:pt x="401" y="82"/>
                                </a:cubicBezTo>
                                <a:cubicBezTo>
                                  <a:pt x="398" y="128"/>
                                  <a:pt x="367" y="168"/>
                                  <a:pt x="318" y="195"/>
                                </a:cubicBezTo>
                                <a:cubicBezTo>
                                  <a:pt x="315" y="197"/>
                                  <a:pt x="311" y="196"/>
                                  <a:pt x="308" y="194"/>
                                </a:cubicBezTo>
                                <a:cubicBezTo>
                                  <a:pt x="305" y="191"/>
                                  <a:pt x="305" y="187"/>
                                  <a:pt x="307" y="184"/>
                                </a:cubicBezTo>
                                <a:cubicBezTo>
                                  <a:pt x="334" y="138"/>
                                  <a:pt x="353" y="80"/>
                                  <a:pt x="361" y="34"/>
                                </a:cubicBezTo>
                                <a:cubicBezTo>
                                  <a:pt x="368" y="34"/>
                                  <a:pt x="381" y="34"/>
                                  <a:pt x="390" y="43"/>
                                </a:cubicBezTo>
                                <a:close/>
                                <a:moveTo>
                                  <a:pt x="22" y="82"/>
                                </a:moveTo>
                                <a:cubicBezTo>
                                  <a:pt x="21" y="64"/>
                                  <a:pt x="25" y="50"/>
                                  <a:pt x="33" y="43"/>
                                </a:cubicBezTo>
                                <a:cubicBezTo>
                                  <a:pt x="42" y="34"/>
                                  <a:pt x="55" y="34"/>
                                  <a:pt x="63" y="34"/>
                                </a:cubicBezTo>
                                <a:cubicBezTo>
                                  <a:pt x="71" y="80"/>
                                  <a:pt x="90" y="138"/>
                                  <a:pt x="117" y="184"/>
                                </a:cubicBezTo>
                                <a:cubicBezTo>
                                  <a:pt x="119" y="187"/>
                                  <a:pt x="118" y="191"/>
                                  <a:pt x="116" y="194"/>
                                </a:cubicBezTo>
                                <a:cubicBezTo>
                                  <a:pt x="113" y="196"/>
                                  <a:pt x="109" y="197"/>
                                  <a:pt x="106" y="195"/>
                                </a:cubicBezTo>
                                <a:cubicBezTo>
                                  <a:pt x="56" y="168"/>
                                  <a:pt x="26" y="128"/>
                                  <a:pt x="22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15pt;margin-top:269.8pt;height:32.2pt;width:108pt;z-index:251669504;mso-width-relative:page;mso-height-relative:page;" coordsize="1371600,408940" o:gfxdata="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">
                <o:lock v:ext="edit" aspectratio="f"/>
                <v:group id="_x0000_s1026" o:spid="_x0000_s1026" o:spt="203" style="position:absolute;left:0;top:0;height:408940;width:1371600;" coordsize="1371600,40894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96592;height:309093;width:309093;v-text-anchor:middle;" fillcolor="#76918B" filled="t" stroked="f" coordsize="21600,21600" o:gfxdata="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9RS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09093;top:0;height:408940;width:1062507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  <w:t>荣誉奖励</w:t>
                          </w:r>
                        </w:p>
                      </w:txbxContent>
                    </v:textbox>
                  </v:shape>
                </v:group>
                <v:shape id="trophy-silhouette_49959" o:spid="_x0000_s1026" o:spt="100" style="position:absolute;left:64394;top:173865;height:178150;width:182880;v-text-anchor:middle;" fillcolor="#FFFFFF [3212]" filled="t" stroked="f" coordsize="423,412" o:gfxdata="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KMtn&#10;wAAAANsAAAAPAAAAAAAAAAEAIAAAACIAAABkcnMvZG93bnJldi54bWxQSwECFAAUAAAACACHTuJA&#10;My8FnjsAAAA5AAAAEAAAAAAAAAABACAAAAAPAQAAZHJzL3NoYXBleG1sLnhtbFBLBQYAAAAABgAG&#10;AFsBAAC5AwAAAAA=&#10;" path="m421,84c423,59,417,40,404,28c391,16,375,14,364,14c364,9,365,4,365,0l59,0c59,4,59,9,60,14c49,14,33,16,20,28c6,40,0,59,2,84c8,154,68,213,160,239c167,245,174,250,182,254c181,256,180,259,180,262c180,272,185,280,192,286l192,374,175,374c159,374,144,383,137,398l129,412,295,412,287,398c280,383,265,374,248,374l232,374,232,286c239,280,243,272,243,262c243,259,243,256,242,254c249,250,256,245,263,239c356,213,416,154,421,84xm390,43c399,50,403,64,401,82c398,128,367,168,318,195c315,197,311,196,308,194c305,191,305,187,307,184c334,138,353,80,361,34c368,34,381,34,390,43xm22,82c21,64,25,50,33,43c42,34,55,34,63,34c71,80,90,138,117,184c119,187,118,191,116,194c113,196,109,197,106,195c56,168,26,128,22,82xe">
                  <v:path o:connectlocs="182015,36321;174665,12107;157371,6053;157804,0;25508,0;25940,6053;8646,12107;864,36321;69174,103344;78685,109830;77821,113289;83009,123667;83009,161718;75659,161718;59230,172096;55771,178150;127540,178150;124081,172096;107220,161718;100302,161718;100302,123667;105058,113289;104626,109830;113705,103344;182015,36321;168612,18593;173368,35457;137484,84318;133160,83886;132728,79562;156074,14701;168612,18593;9511,35457;14267,18593;27237,14701;50583,79562;50151,83886;45828,84318;9511,35457" o:connectangles="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3826510</wp:posOffset>
                </wp:positionV>
                <wp:extent cx="5743575" cy="10502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奖学金：连续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3次获得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稻壳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大学“优秀奖学金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bookmarkStart w:id="0" w:name="_Hlk65509288"/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.X-20XX.X</w:t>
                            </w:r>
                          </w:p>
                          <w:p>
                            <w:pPr>
                              <w:spacing w:line="50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国家助学金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20XX</w:t>
                            </w:r>
                          </w:p>
                          <w:p>
                            <w:pPr>
                              <w:spacing w:line="50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《医学研究成果论文》发表于《医学期刊》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Vol.20XX12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pt;margin-top:301.3pt;height:82.7pt;width:452.25pt;z-index:251668480;mso-width-relative:page;mso-height-relative:page;" filled="f" stroked="f" coordsize="21600,21600" o:gfxdata="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ZOYo1wAAAAsBAAAPAAAAAAAAAAEAIAAAACIAAABk&#10;cnMvZG93bnJldi54bWxQSwECFAAUAAAACACHTuJAKcgFn0ACAABp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distribute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奖学金：连续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3次获得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稻壳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大学“优秀奖学金   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bookmarkStart w:id="0" w:name="_Hlk65509288"/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.X-20XX.X</w:t>
                      </w:r>
                    </w:p>
                    <w:p>
                      <w:pPr>
                        <w:spacing w:line="500" w:lineRule="exact"/>
                        <w:jc w:val="distribute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国家助学金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20XX</w:t>
                      </w:r>
                    </w:p>
                    <w:p>
                      <w:pPr>
                        <w:spacing w:line="500" w:lineRule="exact"/>
                        <w:jc w:val="distribute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《医学研究成果论文》发表于《医学期刊》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Vol.20XX12      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20XX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8001000</wp:posOffset>
                </wp:positionV>
                <wp:extent cx="462280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1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691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3pt;margin-top:630pt;height:0pt;width:364pt;z-index:251680768;mso-width-relative:page;mso-height-relative:page;" filled="f" stroked="t" coordsize="21600,21600" o:gfxdata="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rRgN&#10;1gAAAA0BAAAPAAAAAAAAAAEAIAAAACIAAABkcnMvZG93bnJldi54bWxQSwECFAAUAAAACACHTuJA&#10;4M+QV+oBAACzAwAADgAAAAAAAAABACAAAAAlAQAAZHJzL2Uyb0RvYy54bWxQSwUGAAAAAAYABgBZ&#10;AQAAgQUAAAAA&#10;">
                <v:fill on="f" focussize="0,0"/>
                <v:stroke weight="0.5pt" color="#7691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5981065</wp:posOffset>
                </wp:positionV>
                <wp:extent cx="462280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1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691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pt;margin-top:470.95pt;height:0pt;width:364pt;z-index:251679744;mso-width-relative:page;mso-height-relative:page;" filled="f" stroked="t" coordsize="21600,21600" o:gfxdata="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XgloNgAAAALAQAADwAAAAAAAAABACAAAAAiAAAAZHJzL2Rvd25yZXYueG1sUEsBAhQAFAAAAAgA&#10;h07iQMA2c/nsAQAAswMAAA4AAAAAAAAAAQAgAAAAJwEAAGRycy9lMm9Eb2MueG1sUEsFBgAAAAAG&#10;AAYAWQEAAIUFAAAAAA==&#10;">
                <v:fill on="f" focussize="0,0"/>
                <v:stroke weight="0.5pt" color="#7691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1866900</wp:posOffset>
                </wp:positionV>
                <wp:extent cx="462280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1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691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pt;margin-top:147pt;height:0pt;width:364pt;z-index:251676672;mso-width-relative:page;mso-height-relative:page;" filled="f" stroked="t" coordsize="21600,21600" o:gfxdata="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yXfXtgAAAALAQAADwAAAAAAAAABACAAAAAiAAAAZHJzL2Rvd25yZXYueG1sUEsBAhQAFAAAAAgA&#10;h07iQBvLlCPsAQAAswMAAA4AAAAAAAAAAQAgAAAAJwEAAGRycy9lMm9Eb2MueG1sUEsFBgAAAAAG&#10;AAYAWQEAAIUFAAAAAA==&#10;">
                <v:fill on="f" focussize="0,0"/>
                <v:stroke weight="0.5pt" color="#7691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7746365</wp:posOffset>
                </wp:positionV>
                <wp:extent cx="1371600" cy="40894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8940"/>
                          <a:chOff x="0" y="0"/>
                          <a:chExt cx="1371600" cy="40894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1371600" cy="408940"/>
                            <a:chOff x="0" y="0"/>
                            <a:chExt cx="1371600" cy="408940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0" y="96592"/>
                              <a:ext cx="309093" cy="309093"/>
                            </a:xfrm>
                            <a:prstGeom prst="ellipse">
                              <a:avLst/>
                            </a:pr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93" y="0"/>
                              <a:ext cx="1062507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" name="calendar_61469"/>
                        <wps:cNvSpPr/>
                        <wps:spPr>
                          <a:xfrm>
                            <a:off x="83712" y="160986"/>
                            <a:ext cx="142875" cy="165735"/>
                          </a:xfrm>
                          <a:custGeom>
                            <a:avLst/>
                            <a:gdLst>
                              <a:gd name="T0" fmla="*/ 4584 w 7340"/>
                              <a:gd name="T1" fmla="*/ 4467 h 8537"/>
                              <a:gd name="T2" fmla="*/ 5864 w 7340"/>
                              <a:gd name="T3" fmla="*/ 2355 h 8537"/>
                              <a:gd name="T4" fmla="*/ 3573 w 7340"/>
                              <a:gd name="T5" fmla="*/ 0 h 8537"/>
                              <a:gd name="T6" fmla="*/ 1301 w 7340"/>
                              <a:gd name="T7" fmla="*/ 2355 h 8537"/>
                              <a:gd name="T8" fmla="*/ 2581 w 7340"/>
                              <a:gd name="T9" fmla="*/ 4480 h 8537"/>
                              <a:gd name="T10" fmla="*/ 21 w 7340"/>
                              <a:gd name="T11" fmla="*/ 7404 h 8537"/>
                              <a:gd name="T12" fmla="*/ 21 w 7340"/>
                              <a:gd name="T13" fmla="*/ 7571 h 8537"/>
                              <a:gd name="T14" fmla="*/ 898 w 7340"/>
                              <a:gd name="T15" fmla="*/ 8403 h 8537"/>
                              <a:gd name="T16" fmla="*/ 2862 w 7340"/>
                              <a:gd name="T17" fmla="*/ 8512 h 8537"/>
                              <a:gd name="T18" fmla="*/ 4475 w 7340"/>
                              <a:gd name="T19" fmla="*/ 8512 h 8537"/>
                              <a:gd name="T20" fmla="*/ 7317 w 7340"/>
                              <a:gd name="T21" fmla="*/ 7571 h 8537"/>
                              <a:gd name="T22" fmla="*/ 7317 w 7340"/>
                              <a:gd name="T23" fmla="*/ 7404 h 8537"/>
                              <a:gd name="T24" fmla="*/ 4584 w 7340"/>
                              <a:gd name="T25" fmla="*/ 4467 h 8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40" h="8537">
                                <a:moveTo>
                                  <a:pt x="4584" y="4467"/>
                                </a:moveTo>
                                <a:cubicBezTo>
                                  <a:pt x="5373" y="4059"/>
                                  <a:pt x="5867" y="3243"/>
                                  <a:pt x="5864" y="2355"/>
                                </a:cubicBezTo>
                                <a:cubicBezTo>
                                  <a:pt x="5885" y="1070"/>
                                  <a:pt x="4857" y="14"/>
                                  <a:pt x="3573" y="0"/>
                                </a:cubicBezTo>
                                <a:cubicBezTo>
                                  <a:pt x="2296" y="24"/>
                                  <a:pt x="1279" y="1078"/>
                                  <a:pt x="1301" y="2355"/>
                                </a:cubicBezTo>
                                <a:cubicBezTo>
                                  <a:pt x="1293" y="3248"/>
                                  <a:pt x="1788" y="4069"/>
                                  <a:pt x="2581" y="4480"/>
                                </a:cubicBezTo>
                                <a:cubicBezTo>
                                  <a:pt x="1105" y="4656"/>
                                  <a:pt x="0" y="5918"/>
                                  <a:pt x="21" y="7404"/>
                                </a:cubicBezTo>
                                <a:lnTo>
                                  <a:pt x="21" y="7571"/>
                                </a:lnTo>
                                <a:cubicBezTo>
                                  <a:pt x="21" y="8006"/>
                                  <a:pt x="309" y="8281"/>
                                  <a:pt x="898" y="8403"/>
                                </a:cubicBezTo>
                                <a:cubicBezTo>
                                  <a:pt x="1548" y="8500"/>
                                  <a:pt x="2206" y="8537"/>
                                  <a:pt x="2862" y="8512"/>
                                </a:cubicBezTo>
                                <a:lnTo>
                                  <a:pt x="4475" y="8512"/>
                                </a:lnTo>
                                <a:cubicBezTo>
                                  <a:pt x="5998" y="8512"/>
                                  <a:pt x="7317" y="8512"/>
                                  <a:pt x="7317" y="7571"/>
                                </a:cubicBezTo>
                                <a:lnTo>
                                  <a:pt x="7317" y="7404"/>
                                </a:lnTo>
                                <a:cubicBezTo>
                                  <a:pt x="7340" y="5851"/>
                                  <a:pt x="6135" y="4556"/>
                                  <a:pt x="4584" y="4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15pt;margin-top:609.95pt;height:32.2pt;width:108pt;z-index:251675648;mso-width-relative:page;mso-height-relative:page;" coordsize="1371600,408940" o:gfxdata="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oFfKztwAAAANAQAADwAAAAAAAAABACAAAAAiAAAAZHJz&#10;L2Rvd25yZXYueG1sUEsBAhQAFAAAAAgAh07iQAe5rtStBgAApRYAAA4AAAAAAAAAAQAgAAAAKwEA&#10;AGRycy9lMm9Eb2MueG1sUEsFBgAAAAAGAAYAWQEAAEoKAAAAAA==&#10;">
                <o:lock v:ext="edit" aspectratio="f"/>
                <v:group id="_x0000_s1026" o:spid="_x0000_s1026" o:spt="203" style="position:absolute;left:0;top:0;height:408940;width:1371600;" coordsize="1371600,40894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96592;height:309093;width:309093;v-text-anchor:middle;" fillcolor="#76918B" filled="t" stroked="f" coordsize="21600,21600" o:gfxdata="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b7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09093;top:0;height:408940;width:1062507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83712;top:160986;height:165735;width:142875;v-text-anchor:middle;" fillcolor="#FFFFFF [3212]" filled="t" stroked="f" coordsize="7340,8537" o:gfxdata="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LYd2vQAA&#10;ANsAAAAPAAAAAAAAAAEAIAAAACIAAABkcnMvZG93bnJldi54bWxQSwECFAAUAAAACACHTuJAMy8F&#10;njsAAAA5AAAAEAAAAAAAAAABACAAAAAMAQAAZHJzL3NoYXBleG1sLnhtbFBLBQYAAAAABgAGAFsB&#10;AAC2AwAAAAA=&#10;" path="m4584,4467c5373,4059,5867,3243,5864,2355c5885,1070,4857,14,3573,0c2296,24,1279,1078,1301,2355c1293,3248,1788,4069,2581,4480c1105,4656,0,5918,21,7404l21,7571c21,8006,309,8281,898,8403c1548,8500,2206,8537,2862,8512l4475,8512c5998,8512,7317,8512,7317,7571l7317,7404c7340,5851,6135,4556,4584,4467xe">
                  <v:path o:connectlocs="89228,86721;114144,45719;69549,0;25324,45719;50239,86973;408,143739;408,146981;17479,163133;55709,165249;87107,165249;142427,146981;142427,143739;89228,86721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5718175</wp:posOffset>
                </wp:positionV>
                <wp:extent cx="1371600" cy="40894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8940"/>
                          <a:chOff x="0" y="0"/>
                          <a:chExt cx="1371600" cy="40894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1371600" cy="408940"/>
                            <a:chOff x="0" y="0"/>
                            <a:chExt cx="1371600" cy="408940"/>
                          </a:xfrm>
                        </wpg:grpSpPr>
                        <wps:wsp>
                          <wps:cNvPr id="41" name="椭圆 41"/>
                          <wps:cNvSpPr/>
                          <wps:spPr>
                            <a:xfrm>
                              <a:off x="0" y="96592"/>
                              <a:ext cx="309093" cy="309093"/>
                            </a:xfrm>
                            <a:prstGeom prst="ellipse">
                              <a:avLst/>
                            </a:pr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93" y="0"/>
                              <a:ext cx="1062507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1" name="trophy-silhouette_49959"/>
                        <wps:cNvSpPr/>
                        <wps:spPr>
                          <a:xfrm>
                            <a:off x="51515" y="154547"/>
                            <a:ext cx="206062" cy="172903"/>
                          </a:xfrm>
                          <a:custGeom>
                            <a:avLst/>
                            <a:gdLst>
                              <a:gd name="connsiteX0" fmla="*/ 245991 w 607427"/>
                              <a:gd name="connsiteY0" fmla="*/ 351063 h 508988"/>
                              <a:gd name="connsiteX1" fmla="*/ 361436 w 607427"/>
                              <a:gd name="connsiteY1" fmla="*/ 351063 h 508988"/>
                              <a:gd name="connsiteX2" fmla="*/ 361436 w 607427"/>
                              <a:gd name="connsiteY2" fmla="*/ 397707 h 508988"/>
                              <a:gd name="connsiteX3" fmla="*/ 245991 w 607427"/>
                              <a:gd name="connsiteY3" fmla="*/ 397707 h 508988"/>
                              <a:gd name="connsiteX4" fmla="*/ 0 w 607427"/>
                              <a:gd name="connsiteY4" fmla="*/ 351063 h 508988"/>
                              <a:gd name="connsiteX5" fmla="*/ 211334 w 607427"/>
                              <a:gd name="connsiteY5" fmla="*/ 351063 h 508988"/>
                              <a:gd name="connsiteX6" fmla="*/ 211334 w 607427"/>
                              <a:gd name="connsiteY6" fmla="*/ 432272 h 508988"/>
                              <a:gd name="connsiteX7" fmla="*/ 396093 w 607427"/>
                              <a:gd name="connsiteY7" fmla="*/ 432272 h 508988"/>
                              <a:gd name="connsiteX8" fmla="*/ 396093 w 607427"/>
                              <a:gd name="connsiteY8" fmla="*/ 351063 h 508988"/>
                              <a:gd name="connsiteX9" fmla="*/ 607427 w 607427"/>
                              <a:gd name="connsiteY9" fmla="*/ 351063 h 508988"/>
                              <a:gd name="connsiteX10" fmla="*/ 607427 w 607427"/>
                              <a:gd name="connsiteY10" fmla="*/ 508988 h 508988"/>
                              <a:gd name="connsiteX11" fmla="*/ 0 w 607427"/>
                              <a:gd name="connsiteY11" fmla="*/ 508988 h 508988"/>
                              <a:gd name="connsiteX12" fmla="*/ 207259 w 607427"/>
                              <a:gd name="connsiteY12" fmla="*/ 51886 h 508988"/>
                              <a:gd name="connsiteX13" fmla="*/ 207259 w 607427"/>
                              <a:gd name="connsiteY13" fmla="*/ 114708 h 508988"/>
                              <a:gd name="connsiteX14" fmla="*/ 400083 w 607427"/>
                              <a:gd name="connsiteY14" fmla="*/ 114708 h 508988"/>
                              <a:gd name="connsiteX15" fmla="*/ 400083 w 607427"/>
                              <a:gd name="connsiteY15" fmla="*/ 51886 h 508988"/>
                              <a:gd name="connsiteX16" fmla="*/ 155296 w 607427"/>
                              <a:gd name="connsiteY16" fmla="*/ 0 h 508988"/>
                              <a:gd name="connsiteX17" fmla="*/ 452047 w 607427"/>
                              <a:gd name="connsiteY17" fmla="*/ 0 h 508988"/>
                              <a:gd name="connsiteX18" fmla="*/ 452047 w 607427"/>
                              <a:gd name="connsiteY18" fmla="*/ 114708 h 508988"/>
                              <a:gd name="connsiteX19" fmla="*/ 607427 w 607427"/>
                              <a:gd name="connsiteY19" fmla="*/ 114708 h 508988"/>
                              <a:gd name="connsiteX20" fmla="*/ 607427 w 607427"/>
                              <a:gd name="connsiteY20" fmla="*/ 316486 h 508988"/>
                              <a:gd name="connsiteX21" fmla="*/ 396093 w 607427"/>
                              <a:gd name="connsiteY21" fmla="*/ 316486 h 508988"/>
                              <a:gd name="connsiteX22" fmla="*/ 211334 w 607427"/>
                              <a:gd name="connsiteY22" fmla="*/ 316486 h 508988"/>
                              <a:gd name="connsiteX23" fmla="*/ 0 w 607427"/>
                              <a:gd name="connsiteY23" fmla="*/ 316486 h 508988"/>
                              <a:gd name="connsiteX24" fmla="*/ 0 w 607427"/>
                              <a:gd name="connsiteY24" fmla="*/ 114708 h 508988"/>
                              <a:gd name="connsiteX25" fmla="*/ 155296 w 607427"/>
                              <a:gd name="connsiteY25" fmla="*/ 114708 h 5089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607427" h="508988">
                                <a:moveTo>
                                  <a:pt x="245991" y="351063"/>
                                </a:moveTo>
                                <a:lnTo>
                                  <a:pt x="361436" y="351063"/>
                                </a:lnTo>
                                <a:lnTo>
                                  <a:pt x="361436" y="397707"/>
                                </a:lnTo>
                                <a:lnTo>
                                  <a:pt x="245991" y="397707"/>
                                </a:lnTo>
                                <a:close/>
                                <a:moveTo>
                                  <a:pt x="0" y="351063"/>
                                </a:moveTo>
                                <a:lnTo>
                                  <a:pt x="211334" y="351063"/>
                                </a:lnTo>
                                <a:lnTo>
                                  <a:pt x="211334" y="432272"/>
                                </a:lnTo>
                                <a:lnTo>
                                  <a:pt x="396093" y="432272"/>
                                </a:lnTo>
                                <a:lnTo>
                                  <a:pt x="396093" y="351063"/>
                                </a:lnTo>
                                <a:lnTo>
                                  <a:pt x="607427" y="351063"/>
                                </a:lnTo>
                                <a:lnTo>
                                  <a:pt x="607427" y="508988"/>
                                </a:lnTo>
                                <a:lnTo>
                                  <a:pt x="0" y="508988"/>
                                </a:lnTo>
                                <a:close/>
                                <a:moveTo>
                                  <a:pt x="207259" y="51886"/>
                                </a:moveTo>
                                <a:lnTo>
                                  <a:pt x="207259" y="114708"/>
                                </a:lnTo>
                                <a:lnTo>
                                  <a:pt x="400083" y="114708"/>
                                </a:lnTo>
                                <a:lnTo>
                                  <a:pt x="400083" y="51886"/>
                                </a:lnTo>
                                <a:close/>
                                <a:moveTo>
                                  <a:pt x="155296" y="0"/>
                                </a:moveTo>
                                <a:lnTo>
                                  <a:pt x="452047" y="0"/>
                                </a:lnTo>
                                <a:lnTo>
                                  <a:pt x="452047" y="114708"/>
                                </a:lnTo>
                                <a:lnTo>
                                  <a:pt x="607427" y="114708"/>
                                </a:lnTo>
                                <a:lnTo>
                                  <a:pt x="607427" y="316486"/>
                                </a:lnTo>
                                <a:lnTo>
                                  <a:pt x="396093" y="316486"/>
                                </a:lnTo>
                                <a:lnTo>
                                  <a:pt x="211334" y="316486"/>
                                </a:lnTo>
                                <a:lnTo>
                                  <a:pt x="0" y="316486"/>
                                </a:lnTo>
                                <a:lnTo>
                                  <a:pt x="0" y="114708"/>
                                </a:lnTo>
                                <a:lnTo>
                                  <a:pt x="155296" y="114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15pt;margin-top:450.25pt;height:32.2pt;width:108pt;z-index:251674624;mso-width-relative:page;mso-height-relative:page;" coordsize="1371600,408940" o:gfxdata="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AAAAABkcnMvUEsBAhQAFAAA&#10;AAgAh07iQKr+UR3bAAAACwEAAA8AAAAAAAAAAQAgAAAAIgAAAGRycy9kb3ducmV2LnhtbFBLAQIU&#10;ABQAAAAIAIdO4kA9j8nySAcAAIEhAAAOAAAAAAAAAAEAIAAAACoBAABkcnMvZTJvRG9jLnhtbFBL&#10;BQYAAAAABgAGAFkBAADkCgAAAAA=&#10;">
                <o:lock v:ext="edit" aspectratio="f"/>
                <v:group id="_x0000_s1026" o:spid="_x0000_s1026" o:spt="203" style="position:absolute;left:0;top:0;height:408940;width:1371600;" coordsize="1371600,40894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96592;height:309093;width:309093;v-text-anchor:middle;" fillcolor="#76918B" filled="t" stroked="f" coordsize="21600,21600" o:gfxdata="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K7L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09093;top:0;height:408940;width:106250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trophy-silhouette_49959" o:spid="_x0000_s1026" o:spt="100" style="position:absolute;left:51515;top:154547;height:172903;width:206062;v-text-anchor:middle;" fillcolor="#FFFFFF [3212]" filled="t" stroked="f" coordsize="607427,508988" o:gfxdata="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kny74A&#10;AADbAAAADwAAAAAAAAABACAAAAAiAAAAZHJzL2Rvd25yZXYueG1sUEsBAhQAFAAAAAgAh07iQDMv&#10;BZ47AAAAOQAAABAAAAAAAAAAAQAgAAAADQEAAGRycy9zaGFwZXhtbC54bWxQSwUGAAAAAAYABgBb&#10;AQAAtwMAAAAA&#10;" path="m245991,351063l361436,351063,361436,397707,245991,397707xm0,351063l211334,351063,211334,432272,396093,432272,396093,351063,607427,351063,607427,508988,0,508988xm207259,51886l207259,114708,400083,114708,400083,51886xm155296,0l452047,0,452047,114708,607427,114708,607427,316486,396093,316486,211334,316486,0,316486,0,114708,155296,114708xe">
                  <v:path o:connectlocs="83449,119255;122612,119255;122612,135100;83449,135100;0,119255;71692,119255;71692,146842;134369,146842;134369,119255;206062,119255;206062,172903;0,172903;70310,17625;70310,38966;135723,38966;135723,17625;52682,0;153351,0;153351,38966;206062,38966;206062,107510;134369,107510;71692,107510;0,107510;0,38966;52682,38966" o:connectangles="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4528185</wp:posOffset>
            </wp:positionH>
            <wp:positionV relativeFrom="paragraph">
              <wp:posOffset>-187325</wp:posOffset>
            </wp:positionV>
            <wp:extent cx="1105535" cy="1552575"/>
            <wp:effectExtent l="19050" t="19050" r="18415" b="9525"/>
            <wp:wrapNone/>
            <wp:docPr id="3" name="图片 3" descr="卡通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画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99" cy="1552593"/>
                    </a:xfrm>
                    <a:prstGeom prst="rect">
                      <a:avLst/>
                    </a:prstGeom>
                    <a:ln w="12700">
                      <a:solidFill>
                        <a:srgbClr val="76918B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8145780</wp:posOffset>
                </wp:positionV>
                <wp:extent cx="5743575" cy="10502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本人诚实守信，积极自信，富有激情，工作认真负责，具有良好的心理素质；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对工作认真负责，能吃苦耐劳，踏实肯干，对生活积极向上、乐观，对人热诚，能独立的思考解决问题，有团队合作精神。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pt;margin-top:641.4pt;height:82.7pt;width:452.25pt;z-index:251672576;mso-width-relative:page;mso-height-relative:page;" filled="f" stroked="f" coordsize="21600,21600" o:gfxdata="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0g+1nYAAAADQEAAA8AAAAAAAAAAQAgAAAAIgAA&#10;AGRycy9kb3ducmV2LnhtbFBLAQIUABQAAAAIAIdO4kBhW634QQIAAGk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本人诚实守信，积极自信，富有激情，工作认真负责，具有良好的心理素质；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对工作认真负责，能吃苦耐劳，踏实肯干，对生活积极向上、乐观，对人热诚，能独立的思考解决问题，有团队合作精神。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6120130</wp:posOffset>
                </wp:positionV>
                <wp:extent cx="5743575" cy="105029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稻壳X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医院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X科室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实习医生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20XX.X-20XX.X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提前体验护理岗位的日常工作内容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,并积极参与护理工作;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观察并了解医疗器械的消毒流程、针剂的注射、输液、外伤处理等工作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协助医生巡视病房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,及时发现病人病情的变化，积极与病人沟通，针对不同症状给于相应的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健康指导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5pt;margin-top:481.9pt;height:82.7pt;width:452.25pt;z-index:251671552;mso-width-relative:page;mso-height-relative:page;" filled="f" stroked="f" coordsize="21600,21600" o:gfxdata="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FHL7dcAAAAMAQAADwAAAAAAAAABACAAAAAiAAAA&#10;ZHJzL2Rvd25yZXYueG1sUEsBAhQAFAAAAAgAh07iQACV27xBAgAAaQ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distribute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稻壳X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医院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X科室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实习医生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20XX.X-20XX.X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提前体验护理岗位的日常工作内容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,并积极参与护理工作;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观察并了解医疗器械的消毒流程、针剂的注射、输液、外伤处理等工作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协助医生巡视病房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,及时发现病人病情的变化，积极与病人沟通，针对不同症状给于相应的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健康指导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1602740</wp:posOffset>
                </wp:positionV>
                <wp:extent cx="1371600" cy="40894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8940"/>
                          <a:chOff x="0" y="0"/>
                          <a:chExt cx="1371600" cy="40894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1371600" cy="408940"/>
                            <a:chOff x="0" y="0"/>
                            <a:chExt cx="1371600" cy="408940"/>
                          </a:xfrm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0" y="96592"/>
                              <a:ext cx="309093" cy="309093"/>
                            </a:xfrm>
                            <a:prstGeom prst="ellipse">
                              <a:avLst/>
                            </a:pr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93" y="0"/>
                              <a:ext cx="1062507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6918B"/>
                                    <w:sz w:val="28"/>
                                    <w:szCs w:val="32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calendar_61469"/>
                        <wps:cNvSpPr/>
                        <wps:spPr>
                          <a:xfrm>
                            <a:off x="70833" y="160986"/>
                            <a:ext cx="179221" cy="160986"/>
                          </a:xfrm>
                          <a:custGeom>
                            <a:avLst/>
                            <a:gdLst>
                              <a:gd name="connsiteX0" fmla="*/ 51971 w 606580"/>
                              <a:gd name="connsiteY0" fmla="*/ 327494 h 545047"/>
                              <a:gd name="connsiteX1" fmla="*/ 79174 w 606580"/>
                              <a:gd name="connsiteY1" fmla="*/ 349922 h 545047"/>
                              <a:gd name="connsiteX2" fmla="*/ 79174 w 606580"/>
                              <a:gd name="connsiteY2" fmla="*/ 418134 h 545047"/>
                              <a:gd name="connsiteX3" fmla="*/ 51971 w 606580"/>
                              <a:gd name="connsiteY3" fmla="*/ 440469 h 545047"/>
                              <a:gd name="connsiteX4" fmla="*/ 24861 w 606580"/>
                              <a:gd name="connsiteY4" fmla="*/ 418134 h 545047"/>
                              <a:gd name="connsiteX5" fmla="*/ 24768 w 606580"/>
                              <a:gd name="connsiteY5" fmla="*/ 418134 h 545047"/>
                              <a:gd name="connsiteX6" fmla="*/ 24861 w 606580"/>
                              <a:gd name="connsiteY6" fmla="*/ 349922 h 545047"/>
                              <a:gd name="connsiteX7" fmla="*/ 51971 w 606580"/>
                              <a:gd name="connsiteY7" fmla="*/ 327494 h 545047"/>
                              <a:gd name="connsiteX8" fmla="*/ 116221 w 606580"/>
                              <a:gd name="connsiteY8" fmla="*/ 293975 h 545047"/>
                              <a:gd name="connsiteX9" fmla="*/ 286240 w 606580"/>
                              <a:gd name="connsiteY9" fmla="*/ 394385 h 545047"/>
                              <a:gd name="connsiteX10" fmla="*/ 286704 w 606580"/>
                              <a:gd name="connsiteY10" fmla="*/ 394663 h 545047"/>
                              <a:gd name="connsiteX11" fmla="*/ 287261 w 606580"/>
                              <a:gd name="connsiteY11" fmla="*/ 394942 h 545047"/>
                              <a:gd name="connsiteX12" fmla="*/ 303325 w 606580"/>
                              <a:gd name="connsiteY12" fmla="*/ 398928 h 545047"/>
                              <a:gd name="connsiteX13" fmla="*/ 319389 w 606580"/>
                              <a:gd name="connsiteY13" fmla="*/ 394942 h 545047"/>
                              <a:gd name="connsiteX14" fmla="*/ 319853 w 606580"/>
                              <a:gd name="connsiteY14" fmla="*/ 394663 h 545047"/>
                              <a:gd name="connsiteX15" fmla="*/ 320410 w 606580"/>
                              <a:gd name="connsiteY15" fmla="*/ 394385 h 545047"/>
                              <a:gd name="connsiteX16" fmla="*/ 490429 w 606580"/>
                              <a:gd name="connsiteY16" fmla="*/ 293975 h 545047"/>
                              <a:gd name="connsiteX17" fmla="*/ 490429 w 606580"/>
                              <a:gd name="connsiteY17" fmla="*/ 436571 h 545047"/>
                              <a:gd name="connsiteX18" fmla="*/ 303325 w 606580"/>
                              <a:gd name="connsiteY18" fmla="*/ 545047 h 545047"/>
                              <a:gd name="connsiteX19" fmla="*/ 116221 w 606580"/>
                              <a:gd name="connsiteY19" fmla="*/ 436571 h 545047"/>
                              <a:gd name="connsiteX20" fmla="*/ 39658 w 606580"/>
                              <a:gd name="connsiteY20" fmla="*/ 248672 h 545047"/>
                              <a:gd name="connsiteX21" fmla="*/ 64426 w 606580"/>
                              <a:gd name="connsiteY21" fmla="*/ 263326 h 545047"/>
                              <a:gd name="connsiteX22" fmla="*/ 64426 w 606580"/>
                              <a:gd name="connsiteY22" fmla="*/ 304136 h 545047"/>
                              <a:gd name="connsiteX23" fmla="*/ 51996 w 606580"/>
                              <a:gd name="connsiteY23" fmla="*/ 302745 h 545047"/>
                              <a:gd name="connsiteX24" fmla="*/ 39658 w 606580"/>
                              <a:gd name="connsiteY24" fmla="*/ 304136 h 545047"/>
                              <a:gd name="connsiteX25" fmla="*/ 303336 w 606580"/>
                              <a:gd name="connsiteY25" fmla="*/ 0 h 545047"/>
                              <a:gd name="connsiteX26" fmla="*/ 307793 w 606580"/>
                              <a:gd name="connsiteY26" fmla="*/ 1112 h 545047"/>
                              <a:gd name="connsiteX27" fmla="*/ 599431 w 606580"/>
                              <a:gd name="connsiteY27" fmla="*/ 173885 h 545047"/>
                              <a:gd name="connsiteX28" fmla="*/ 606580 w 606580"/>
                              <a:gd name="connsiteY28" fmla="*/ 187325 h 545047"/>
                              <a:gd name="connsiteX29" fmla="*/ 599431 w 606580"/>
                              <a:gd name="connsiteY29" fmla="*/ 200857 h 545047"/>
                              <a:gd name="connsiteX30" fmla="*/ 307793 w 606580"/>
                              <a:gd name="connsiteY30" fmla="*/ 373167 h 545047"/>
                              <a:gd name="connsiteX31" fmla="*/ 303336 w 606580"/>
                              <a:gd name="connsiteY31" fmla="*/ 374279 h 545047"/>
                              <a:gd name="connsiteX32" fmla="*/ 298787 w 606580"/>
                              <a:gd name="connsiteY32" fmla="*/ 373167 h 545047"/>
                              <a:gd name="connsiteX33" fmla="*/ 7149 w 606580"/>
                              <a:gd name="connsiteY33" fmla="*/ 200857 h 545047"/>
                              <a:gd name="connsiteX34" fmla="*/ 0 w 606580"/>
                              <a:gd name="connsiteY34" fmla="*/ 187325 h 545047"/>
                              <a:gd name="connsiteX35" fmla="*/ 7149 w 606580"/>
                              <a:gd name="connsiteY35" fmla="*/ 173885 h 545047"/>
                              <a:gd name="connsiteX36" fmla="*/ 298787 w 606580"/>
                              <a:gd name="connsiteY36" fmla="*/ 1112 h 545047"/>
                              <a:gd name="connsiteX37" fmla="*/ 303336 w 606580"/>
                              <a:gd name="connsiteY37" fmla="*/ 0 h 545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606580" h="545047">
                                <a:moveTo>
                                  <a:pt x="51971" y="327494"/>
                                </a:moveTo>
                                <a:cubicBezTo>
                                  <a:pt x="66826" y="327494"/>
                                  <a:pt x="78895" y="337503"/>
                                  <a:pt x="79174" y="349922"/>
                                </a:cubicBezTo>
                                <a:lnTo>
                                  <a:pt x="79174" y="418134"/>
                                </a:lnTo>
                                <a:cubicBezTo>
                                  <a:pt x="78803" y="430552"/>
                                  <a:pt x="66826" y="440469"/>
                                  <a:pt x="51971" y="440469"/>
                                </a:cubicBezTo>
                                <a:cubicBezTo>
                                  <a:pt x="37209" y="440469"/>
                                  <a:pt x="25139" y="430552"/>
                                  <a:pt x="24861" y="418134"/>
                                </a:cubicBezTo>
                                <a:lnTo>
                                  <a:pt x="24768" y="418134"/>
                                </a:lnTo>
                                <a:lnTo>
                                  <a:pt x="24861" y="349922"/>
                                </a:lnTo>
                                <a:cubicBezTo>
                                  <a:pt x="25047" y="337503"/>
                                  <a:pt x="37116" y="327494"/>
                                  <a:pt x="51971" y="327494"/>
                                </a:cubicBezTo>
                                <a:close/>
                                <a:moveTo>
                                  <a:pt x="116221" y="293975"/>
                                </a:moveTo>
                                <a:lnTo>
                                  <a:pt x="286240" y="394385"/>
                                </a:lnTo>
                                <a:lnTo>
                                  <a:pt x="286704" y="394663"/>
                                </a:lnTo>
                                <a:lnTo>
                                  <a:pt x="287261" y="394942"/>
                                </a:lnTo>
                                <a:cubicBezTo>
                                  <a:pt x="292182" y="397538"/>
                                  <a:pt x="297754" y="398928"/>
                                  <a:pt x="303325" y="398928"/>
                                </a:cubicBezTo>
                                <a:cubicBezTo>
                                  <a:pt x="308896" y="398928"/>
                                  <a:pt x="314468" y="397538"/>
                                  <a:pt x="319389" y="394942"/>
                                </a:cubicBezTo>
                                <a:lnTo>
                                  <a:pt x="319853" y="394663"/>
                                </a:lnTo>
                                <a:lnTo>
                                  <a:pt x="320410" y="394385"/>
                                </a:lnTo>
                                <a:lnTo>
                                  <a:pt x="490429" y="293975"/>
                                </a:lnTo>
                                <a:lnTo>
                                  <a:pt x="490429" y="436571"/>
                                </a:lnTo>
                                <a:cubicBezTo>
                                  <a:pt x="460251" y="500173"/>
                                  <a:pt x="387824" y="545047"/>
                                  <a:pt x="303325" y="545047"/>
                                </a:cubicBezTo>
                                <a:cubicBezTo>
                                  <a:pt x="218734" y="545047"/>
                                  <a:pt x="146399" y="500173"/>
                                  <a:pt x="116221" y="436571"/>
                                </a:cubicBezTo>
                                <a:close/>
                                <a:moveTo>
                                  <a:pt x="39658" y="248672"/>
                                </a:moveTo>
                                <a:lnTo>
                                  <a:pt x="64426" y="263326"/>
                                </a:lnTo>
                                <a:lnTo>
                                  <a:pt x="64426" y="304136"/>
                                </a:lnTo>
                                <a:cubicBezTo>
                                  <a:pt x="60344" y="303209"/>
                                  <a:pt x="56263" y="302745"/>
                                  <a:pt x="51996" y="302745"/>
                                </a:cubicBezTo>
                                <a:cubicBezTo>
                                  <a:pt x="47821" y="302745"/>
                                  <a:pt x="43647" y="303209"/>
                                  <a:pt x="39658" y="304136"/>
                                </a:cubicBezTo>
                                <a:close/>
                                <a:moveTo>
                                  <a:pt x="303336" y="0"/>
                                </a:moveTo>
                                <a:cubicBezTo>
                                  <a:pt x="304915" y="0"/>
                                  <a:pt x="306493" y="371"/>
                                  <a:pt x="307793" y="1112"/>
                                </a:cubicBezTo>
                                <a:lnTo>
                                  <a:pt x="599431" y="173885"/>
                                </a:lnTo>
                                <a:cubicBezTo>
                                  <a:pt x="603795" y="176851"/>
                                  <a:pt x="606580" y="181763"/>
                                  <a:pt x="606580" y="187325"/>
                                </a:cubicBezTo>
                                <a:cubicBezTo>
                                  <a:pt x="606580" y="192979"/>
                                  <a:pt x="603795" y="197891"/>
                                  <a:pt x="599431" y="200857"/>
                                </a:cubicBezTo>
                                <a:lnTo>
                                  <a:pt x="307793" y="373167"/>
                                </a:lnTo>
                                <a:cubicBezTo>
                                  <a:pt x="306493" y="373816"/>
                                  <a:pt x="304915" y="374279"/>
                                  <a:pt x="303336" y="374279"/>
                                </a:cubicBezTo>
                                <a:cubicBezTo>
                                  <a:pt x="301665" y="374279"/>
                                  <a:pt x="300180" y="373816"/>
                                  <a:pt x="298787" y="373167"/>
                                </a:cubicBezTo>
                                <a:lnTo>
                                  <a:pt x="7149" y="200857"/>
                                </a:lnTo>
                                <a:cubicBezTo>
                                  <a:pt x="2878" y="197891"/>
                                  <a:pt x="0" y="192979"/>
                                  <a:pt x="0" y="187325"/>
                                </a:cubicBezTo>
                                <a:cubicBezTo>
                                  <a:pt x="0" y="181763"/>
                                  <a:pt x="2878" y="176851"/>
                                  <a:pt x="7149" y="173885"/>
                                </a:cubicBezTo>
                                <a:lnTo>
                                  <a:pt x="298787" y="1112"/>
                                </a:lnTo>
                                <a:cubicBezTo>
                                  <a:pt x="300180" y="371"/>
                                  <a:pt x="301665" y="0"/>
                                  <a:pt x="3033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15pt;margin-top:126.2pt;height:32.2pt;width:108pt;z-index:251666432;mso-width-relative:page;mso-height-relative:page;" coordsize="1371600,408940" o:gfxdata="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">
                <o:lock v:ext="edit" aspectratio="f"/>
                <v:group id="_x0000_s1026" o:spid="_x0000_s1026" o:spt="203" style="position:absolute;left:0;top:0;height:408940;width:1371600;" coordsize="1371600,40894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96592;height:309093;width:309093;v-text-anchor:middle;" fillcolor="#76918B" filled="t" stroked="f" coordsize="21600,21600" o:gfxdata="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I0a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09093;top:0;height:408940;width:1062507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6918B"/>
                              <w:sz w:val="28"/>
                              <w:szCs w:val="32"/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70833;top:160986;height:160986;width:179221;v-text-anchor:middle;" fillcolor="#FFFFFF [3212]" filled="t" stroked="f" coordsize="606580,545047" o:gfxdata="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tV2+/&#10;AAAA2wAAAA8AAAAAAAAAAQAgAAAAIgAAAGRycy9kb3ducmV2LnhtbFBLAQIUABQAAAAIAIdO4kAz&#10;LwWeOwAAADkAAAAQAAAAAAAAAAEAIAAAAA4BAABkcnMvc2hhcGV4bWwueG1sUEsFBgAAAAAGAAYA&#10;WwEAALgDAAAAAA==&#10;" path="m51971,327494c66826,327494,78895,337503,79174,349922l79174,418134c78803,430552,66826,440469,51971,440469c37209,440469,25139,430552,24861,418134l24768,418134,24861,349922c25047,337503,37116,327494,51971,327494xm116221,293975l286240,394385,286704,394663,287261,394942c292182,397538,297754,398928,303325,398928c308896,398928,314468,397538,319389,394942l319853,394663,320410,394385,490429,293975,490429,436571c460251,500173,387824,545047,303325,545047c218734,545047,146399,500173,116221,436571xm39658,248672l64426,263326,64426,304136c60344,303209,56263,302745,51996,302745c47821,302745,43647,303209,39658,304136xm303336,0c304915,0,306493,371,307793,1112l599431,173885c603795,176851,606580,181763,606580,187325c606580,192979,603795,197891,599431,200857l307793,373167c306493,373816,304915,374279,303336,374279c301665,374279,300180,373816,298787,373167l7149,200857c2878,197891,0,192979,0,187325c0,181763,2878,176851,7149,173885l298787,1112c300180,371,301665,0,303336,0xe">
                  <v:path o:connectlocs="15355,96729;23392,103353;23392,123500;15355,130097;7345,123500;7317,123500;7345,103353;15355,96729;34338,86828;84572,116486;84709,116568;84874,116650;89620,117828;94367,116650;94504,116568;94668,116486;144902,86828;144902,128946;89620,160986;34338,128946;11717,73448;19035,77776;19035,89830;15362,89419;11717,89830;89624,0;90940,328;177108,51358;179221,55328;177108,59325;90940,110219;89624,110547;88280,110219;2112,59325;0,55328;2112,51358;88280,328;89624,0" o:connectangles="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593725</wp:posOffset>
                </wp:positionV>
                <wp:extent cx="4105275" cy="8382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838200"/>
                          <a:chOff x="0" y="0"/>
                          <a:chExt cx="4105275" cy="8382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4105275" cy="838200"/>
                            <a:chOff x="91440" y="632460"/>
                            <a:chExt cx="4105275" cy="838200"/>
                          </a:xfrm>
                        </wpg:grpSpPr>
                        <wps:wsp>
                          <wps:cNvPr id="6" name="calendar_61469"/>
                          <wps:cNvSpPr/>
                          <wps:spPr>
                            <a:xfrm>
                              <a:off x="91440" y="792480"/>
                              <a:ext cx="197485" cy="201930"/>
                            </a:xfrm>
                            <a:custGeom>
                              <a:avLst/>
                              <a:gdLst>
                                <a:gd name="connsiteX0" fmla="*/ 394037 w 595290"/>
                                <a:gd name="connsiteY0" fmla="*/ 441881 h 607851"/>
                                <a:gd name="connsiteX1" fmla="*/ 442257 w 595290"/>
                                <a:gd name="connsiteY1" fmla="*/ 441881 h 607851"/>
                                <a:gd name="connsiteX2" fmla="*/ 455994 w 595290"/>
                                <a:gd name="connsiteY2" fmla="*/ 455609 h 607851"/>
                                <a:gd name="connsiteX3" fmla="*/ 455994 w 595290"/>
                                <a:gd name="connsiteY3" fmla="*/ 503799 h 607851"/>
                                <a:gd name="connsiteX4" fmla="*/ 442257 w 595290"/>
                                <a:gd name="connsiteY4" fmla="*/ 517527 h 607851"/>
                                <a:gd name="connsiteX5" fmla="*/ 394037 w 595290"/>
                                <a:gd name="connsiteY5" fmla="*/ 517527 h 607851"/>
                                <a:gd name="connsiteX6" fmla="*/ 380207 w 595290"/>
                                <a:gd name="connsiteY6" fmla="*/ 503799 h 607851"/>
                                <a:gd name="connsiteX7" fmla="*/ 380207 w 595290"/>
                                <a:gd name="connsiteY7" fmla="*/ 455609 h 607851"/>
                                <a:gd name="connsiteX8" fmla="*/ 394037 w 595290"/>
                                <a:gd name="connsiteY8" fmla="*/ 441881 h 607851"/>
                                <a:gd name="connsiteX9" fmla="*/ 273594 w 595290"/>
                                <a:gd name="connsiteY9" fmla="*/ 441881 h 607851"/>
                                <a:gd name="connsiteX10" fmla="*/ 321766 w 595290"/>
                                <a:gd name="connsiteY10" fmla="*/ 441881 h 607851"/>
                                <a:gd name="connsiteX11" fmla="*/ 335609 w 595290"/>
                                <a:gd name="connsiteY11" fmla="*/ 455609 h 607851"/>
                                <a:gd name="connsiteX12" fmla="*/ 335609 w 595290"/>
                                <a:gd name="connsiteY12" fmla="*/ 503799 h 607851"/>
                                <a:gd name="connsiteX13" fmla="*/ 321766 w 595290"/>
                                <a:gd name="connsiteY13" fmla="*/ 517527 h 607851"/>
                                <a:gd name="connsiteX14" fmla="*/ 273594 w 595290"/>
                                <a:gd name="connsiteY14" fmla="*/ 517527 h 607851"/>
                                <a:gd name="connsiteX15" fmla="*/ 259751 w 595290"/>
                                <a:gd name="connsiteY15" fmla="*/ 503799 h 607851"/>
                                <a:gd name="connsiteX16" fmla="*/ 259751 w 595290"/>
                                <a:gd name="connsiteY16" fmla="*/ 455609 h 607851"/>
                                <a:gd name="connsiteX17" fmla="*/ 273594 w 595290"/>
                                <a:gd name="connsiteY17" fmla="*/ 441881 h 607851"/>
                                <a:gd name="connsiteX18" fmla="*/ 152998 w 595290"/>
                                <a:gd name="connsiteY18" fmla="*/ 441881 h 607851"/>
                                <a:gd name="connsiteX19" fmla="*/ 201263 w 595290"/>
                                <a:gd name="connsiteY19" fmla="*/ 441881 h 607851"/>
                                <a:gd name="connsiteX20" fmla="*/ 215013 w 595290"/>
                                <a:gd name="connsiteY20" fmla="*/ 455609 h 607851"/>
                                <a:gd name="connsiteX21" fmla="*/ 215013 w 595290"/>
                                <a:gd name="connsiteY21" fmla="*/ 503799 h 607851"/>
                                <a:gd name="connsiteX22" fmla="*/ 201263 w 595290"/>
                                <a:gd name="connsiteY22" fmla="*/ 517527 h 607851"/>
                                <a:gd name="connsiteX23" fmla="*/ 152998 w 595290"/>
                                <a:gd name="connsiteY23" fmla="*/ 517527 h 607851"/>
                                <a:gd name="connsiteX24" fmla="*/ 139155 w 595290"/>
                                <a:gd name="connsiteY24" fmla="*/ 503799 h 607851"/>
                                <a:gd name="connsiteX25" fmla="*/ 139155 w 595290"/>
                                <a:gd name="connsiteY25" fmla="*/ 455609 h 607851"/>
                                <a:gd name="connsiteX26" fmla="*/ 152998 w 595290"/>
                                <a:gd name="connsiteY26" fmla="*/ 441881 h 607851"/>
                                <a:gd name="connsiteX27" fmla="*/ 394037 w 595290"/>
                                <a:gd name="connsiteY27" fmla="*/ 321496 h 607851"/>
                                <a:gd name="connsiteX28" fmla="*/ 442257 w 595290"/>
                                <a:gd name="connsiteY28" fmla="*/ 321496 h 607851"/>
                                <a:gd name="connsiteX29" fmla="*/ 455994 w 595290"/>
                                <a:gd name="connsiteY29" fmla="*/ 335314 h 607851"/>
                                <a:gd name="connsiteX30" fmla="*/ 455994 w 595290"/>
                                <a:gd name="connsiteY30" fmla="*/ 383395 h 607851"/>
                                <a:gd name="connsiteX31" fmla="*/ 442257 w 595290"/>
                                <a:gd name="connsiteY31" fmla="*/ 397213 h 607851"/>
                                <a:gd name="connsiteX32" fmla="*/ 394037 w 595290"/>
                                <a:gd name="connsiteY32" fmla="*/ 397213 h 607851"/>
                                <a:gd name="connsiteX33" fmla="*/ 380207 w 595290"/>
                                <a:gd name="connsiteY33" fmla="*/ 383395 h 607851"/>
                                <a:gd name="connsiteX34" fmla="*/ 380207 w 595290"/>
                                <a:gd name="connsiteY34" fmla="*/ 335314 h 607851"/>
                                <a:gd name="connsiteX35" fmla="*/ 394037 w 595290"/>
                                <a:gd name="connsiteY35" fmla="*/ 321496 h 607851"/>
                                <a:gd name="connsiteX36" fmla="*/ 273594 w 595290"/>
                                <a:gd name="connsiteY36" fmla="*/ 321496 h 607851"/>
                                <a:gd name="connsiteX37" fmla="*/ 321766 w 595290"/>
                                <a:gd name="connsiteY37" fmla="*/ 321496 h 607851"/>
                                <a:gd name="connsiteX38" fmla="*/ 335609 w 595290"/>
                                <a:gd name="connsiteY38" fmla="*/ 335314 h 607851"/>
                                <a:gd name="connsiteX39" fmla="*/ 335609 w 595290"/>
                                <a:gd name="connsiteY39" fmla="*/ 383395 h 607851"/>
                                <a:gd name="connsiteX40" fmla="*/ 321766 w 595290"/>
                                <a:gd name="connsiteY40" fmla="*/ 397213 h 607851"/>
                                <a:gd name="connsiteX41" fmla="*/ 273594 w 595290"/>
                                <a:gd name="connsiteY41" fmla="*/ 397213 h 607851"/>
                                <a:gd name="connsiteX42" fmla="*/ 259751 w 595290"/>
                                <a:gd name="connsiteY42" fmla="*/ 383395 h 607851"/>
                                <a:gd name="connsiteX43" fmla="*/ 259751 w 595290"/>
                                <a:gd name="connsiteY43" fmla="*/ 335314 h 607851"/>
                                <a:gd name="connsiteX44" fmla="*/ 273594 w 595290"/>
                                <a:gd name="connsiteY44" fmla="*/ 321496 h 607851"/>
                                <a:gd name="connsiteX45" fmla="*/ 152998 w 595290"/>
                                <a:gd name="connsiteY45" fmla="*/ 321496 h 607851"/>
                                <a:gd name="connsiteX46" fmla="*/ 201263 w 595290"/>
                                <a:gd name="connsiteY46" fmla="*/ 321496 h 607851"/>
                                <a:gd name="connsiteX47" fmla="*/ 215013 w 595290"/>
                                <a:gd name="connsiteY47" fmla="*/ 335314 h 607851"/>
                                <a:gd name="connsiteX48" fmla="*/ 215013 w 595290"/>
                                <a:gd name="connsiteY48" fmla="*/ 383395 h 607851"/>
                                <a:gd name="connsiteX49" fmla="*/ 201263 w 595290"/>
                                <a:gd name="connsiteY49" fmla="*/ 397213 h 607851"/>
                                <a:gd name="connsiteX50" fmla="*/ 152998 w 595290"/>
                                <a:gd name="connsiteY50" fmla="*/ 397213 h 607851"/>
                                <a:gd name="connsiteX51" fmla="*/ 139155 w 595290"/>
                                <a:gd name="connsiteY51" fmla="*/ 383395 h 607851"/>
                                <a:gd name="connsiteX52" fmla="*/ 139155 w 595290"/>
                                <a:gd name="connsiteY52" fmla="*/ 335314 h 607851"/>
                                <a:gd name="connsiteX53" fmla="*/ 152998 w 595290"/>
                                <a:gd name="connsiteY53" fmla="*/ 321496 h 607851"/>
                                <a:gd name="connsiteX54" fmla="*/ 93245 w 595290"/>
                                <a:gd name="connsiteY54" fmla="*/ 280044 h 607851"/>
                                <a:gd name="connsiteX55" fmla="*/ 69583 w 595290"/>
                                <a:gd name="connsiteY55" fmla="*/ 303579 h 607851"/>
                                <a:gd name="connsiteX56" fmla="*/ 69583 w 595290"/>
                                <a:gd name="connsiteY56" fmla="*/ 526226 h 607851"/>
                                <a:gd name="connsiteX57" fmla="*/ 93245 w 595290"/>
                                <a:gd name="connsiteY57" fmla="*/ 549761 h 607851"/>
                                <a:gd name="connsiteX58" fmla="*/ 501016 w 595290"/>
                                <a:gd name="connsiteY58" fmla="*/ 549761 h 607851"/>
                                <a:gd name="connsiteX59" fmla="*/ 524585 w 595290"/>
                                <a:gd name="connsiteY59" fmla="*/ 526226 h 607851"/>
                                <a:gd name="connsiteX60" fmla="*/ 524585 w 595290"/>
                                <a:gd name="connsiteY60" fmla="*/ 303579 h 607851"/>
                                <a:gd name="connsiteX61" fmla="*/ 501016 w 595290"/>
                                <a:gd name="connsiteY61" fmla="*/ 280044 h 607851"/>
                                <a:gd name="connsiteX62" fmla="*/ 211929 w 595290"/>
                                <a:gd name="connsiteY62" fmla="*/ 67390 h 607851"/>
                                <a:gd name="connsiteX63" fmla="*/ 383361 w 595290"/>
                                <a:gd name="connsiteY63" fmla="*/ 67390 h 607851"/>
                                <a:gd name="connsiteX64" fmla="*/ 383361 w 595290"/>
                                <a:gd name="connsiteY64" fmla="*/ 141170 h 607851"/>
                                <a:gd name="connsiteX65" fmla="*/ 443966 w 595290"/>
                                <a:gd name="connsiteY65" fmla="*/ 201221 h 607851"/>
                                <a:gd name="connsiteX66" fmla="*/ 482031 w 595290"/>
                                <a:gd name="connsiteY66" fmla="*/ 201221 h 607851"/>
                                <a:gd name="connsiteX67" fmla="*/ 542261 w 595290"/>
                                <a:gd name="connsiteY67" fmla="*/ 141170 h 607851"/>
                                <a:gd name="connsiteX68" fmla="*/ 542261 w 595290"/>
                                <a:gd name="connsiteY68" fmla="*/ 67670 h 607851"/>
                                <a:gd name="connsiteX69" fmla="*/ 595290 w 595290"/>
                                <a:gd name="connsiteY69" fmla="*/ 122118 h 607851"/>
                                <a:gd name="connsiteX70" fmla="*/ 595290 w 595290"/>
                                <a:gd name="connsiteY70" fmla="*/ 553030 h 607851"/>
                                <a:gd name="connsiteX71" fmla="*/ 540671 w 595290"/>
                                <a:gd name="connsiteY71" fmla="*/ 607851 h 607851"/>
                                <a:gd name="connsiteX72" fmla="*/ 54619 w 595290"/>
                                <a:gd name="connsiteY72" fmla="*/ 607851 h 607851"/>
                                <a:gd name="connsiteX73" fmla="*/ 0 w 595290"/>
                                <a:gd name="connsiteY73" fmla="*/ 553030 h 607851"/>
                                <a:gd name="connsiteX74" fmla="*/ 0 w 595290"/>
                                <a:gd name="connsiteY74" fmla="*/ 122118 h 607851"/>
                                <a:gd name="connsiteX75" fmla="*/ 53029 w 595290"/>
                                <a:gd name="connsiteY75" fmla="*/ 67670 h 607851"/>
                                <a:gd name="connsiteX76" fmla="*/ 53029 w 595290"/>
                                <a:gd name="connsiteY76" fmla="*/ 141170 h 607851"/>
                                <a:gd name="connsiteX77" fmla="*/ 113259 w 595290"/>
                                <a:gd name="connsiteY77" fmla="*/ 201221 h 607851"/>
                                <a:gd name="connsiteX78" fmla="*/ 151324 w 595290"/>
                                <a:gd name="connsiteY78" fmla="*/ 201221 h 607851"/>
                                <a:gd name="connsiteX79" fmla="*/ 211929 w 595290"/>
                                <a:gd name="connsiteY79" fmla="*/ 141170 h 607851"/>
                                <a:gd name="connsiteX80" fmla="*/ 443504 w 595290"/>
                                <a:gd name="connsiteY80" fmla="*/ 0 h 607851"/>
                                <a:gd name="connsiteX81" fmla="*/ 481115 w 595290"/>
                                <a:gd name="connsiteY81" fmla="*/ 0 h 607851"/>
                                <a:gd name="connsiteX82" fmla="*/ 501791 w 595290"/>
                                <a:gd name="connsiteY82" fmla="*/ 20634 h 607851"/>
                                <a:gd name="connsiteX83" fmla="*/ 501791 w 595290"/>
                                <a:gd name="connsiteY83" fmla="*/ 141173 h 607851"/>
                                <a:gd name="connsiteX84" fmla="*/ 481115 w 595290"/>
                                <a:gd name="connsiteY84" fmla="*/ 161807 h 607851"/>
                                <a:gd name="connsiteX85" fmla="*/ 443504 w 595290"/>
                                <a:gd name="connsiteY85" fmla="*/ 161807 h 607851"/>
                                <a:gd name="connsiteX86" fmla="*/ 422828 w 595290"/>
                                <a:gd name="connsiteY86" fmla="*/ 141173 h 607851"/>
                                <a:gd name="connsiteX87" fmla="*/ 422828 w 595290"/>
                                <a:gd name="connsiteY87" fmla="*/ 20634 h 607851"/>
                                <a:gd name="connsiteX88" fmla="*/ 443504 w 595290"/>
                                <a:gd name="connsiteY88" fmla="*/ 0 h 607851"/>
                                <a:gd name="connsiteX89" fmla="*/ 113187 w 595290"/>
                                <a:gd name="connsiteY89" fmla="*/ 0 h 607851"/>
                                <a:gd name="connsiteX90" fmla="*/ 150798 w 595290"/>
                                <a:gd name="connsiteY90" fmla="*/ 0 h 607851"/>
                                <a:gd name="connsiteX91" fmla="*/ 171474 w 595290"/>
                                <a:gd name="connsiteY91" fmla="*/ 20634 h 607851"/>
                                <a:gd name="connsiteX92" fmla="*/ 171474 w 595290"/>
                                <a:gd name="connsiteY92" fmla="*/ 141173 h 607851"/>
                                <a:gd name="connsiteX93" fmla="*/ 150798 w 595290"/>
                                <a:gd name="connsiteY93" fmla="*/ 161807 h 607851"/>
                                <a:gd name="connsiteX94" fmla="*/ 113187 w 595290"/>
                                <a:gd name="connsiteY94" fmla="*/ 161807 h 607851"/>
                                <a:gd name="connsiteX95" fmla="*/ 92511 w 595290"/>
                                <a:gd name="connsiteY95" fmla="*/ 141173 h 607851"/>
                                <a:gd name="connsiteX96" fmla="*/ 92511 w 595290"/>
                                <a:gd name="connsiteY96" fmla="*/ 20634 h 607851"/>
                                <a:gd name="connsiteX97" fmla="*/ 113187 w 595290"/>
                                <a:gd name="connsiteY97" fmla="*/ 0 h 607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</a:cxnLst>
                              <a:rect l="l" t="t" r="r" b="b"/>
                              <a:pathLst>
                                <a:path w="595290" h="607851">
                                  <a:moveTo>
                                    <a:pt x="394037" y="441881"/>
                                  </a:moveTo>
                                  <a:lnTo>
                                    <a:pt x="442257" y="441881"/>
                                  </a:lnTo>
                                  <a:cubicBezTo>
                                    <a:pt x="449826" y="441881"/>
                                    <a:pt x="455994" y="448045"/>
                                    <a:pt x="455994" y="455609"/>
                                  </a:cubicBezTo>
                                  <a:lnTo>
                                    <a:pt x="455994" y="503799"/>
                                  </a:lnTo>
                                  <a:cubicBezTo>
                                    <a:pt x="455994" y="511363"/>
                                    <a:pt x="449826" y="517527"/>
                                    <a:pt x="442257" y="517527"/>
                                  </a:cubicBezTo>
                                  <a:lnTo>
                                    <a:pt x="394037" y="517527"/>
                                  </a:lnTo>
                                  <a:cubicBezTo>
                                    <a:pt x="386375" y="517527"/>
                                    <a:pt x="380207" y="511363"/>
                                    <a:pt x="380207" y="503799"/>
                                  </a:cubicBezTo>
                                  <a:lnTo>
                                    <a:pt x="380207" y="455609"/>
                                  </a:lnTo>
                                  <a:cubicBezTo>
                                    <a:pt x="380207" y="448045"/>
                                    <a:pt x="386375" y="441881"/>
                                    <a:pt x="394037" y="441881"/>
                                  </a:cubicBezTo>
                                  <a:close/>
                                  <a:moveTo>
                                    <a:pt x="273594" y="441881"/>
                                  </a:moveTo>
                                  <a:lnTo>
                                    <a:pt x="321766" y="441881"/>
                                  </a:lnTo>
                                  <a:cubicBezTo>
                                    <a:pt x="329436" y="441881"/>
                                    <a:pt x="335609" y="448045"/>
                                    <a:pt x="335609" y="455609"/>
                                  </a:cubicBezTo>
                                  <a:lnTo>
                                    <a:pt x="335609" y="503799"/>
                                  </a:lnTo>
                                  <a:cubicBezTo>
                                    <a:pt x="335609" y="511363"/>
                                    <a:pt x="329436" y="517527"/>
                                    <a:pt x="321766" y="517527"/>
                                  </a:cubicBezTo>
                                  <a:lnTo>
                                    <a:pt x="273594" y="517527"/>
                                  </a:lnTo>
                                  <a:cubicBezTo>
                                    <a:pt x="265924" y="517527"/>
                                    <a:pt x="259751" y="511363"/>
                                    <a:pt x="259751" y="503799"/>
                                  </a:cubicBezTo>
                                  <a:lnTo>
                                    <a:pt x="259751" y="455609"/>
                                  </a:lnTo>
                                  <a:cubicBezTo>
                                    <a:pt x="259751" y="448045"/>
                                    <a:pt x="265924" y="441881"/>
                                    <a:pt x="273594" y="441881"/>
                                  </a:cubicBezTo>
                                  <a:close/>
                                  <a:moveTo>
                                    <a:pt x="152998" y="441881"/>
                                  </a:moveTo>
                                  <a:lnTo>
                                    <a:pt x="201263" y="441881"/>
                                  </a:lnTo>
                                  <a:cubicBezTo>
                                    <a:pt x="208840" y="441881"/>
                                    <a:pt x="215013" y="448045"/>
                                    <a:pt x="215013" y="455609"/>
                                  </a:cubicBezTo>
                                  <a:lnTo>
                                    <a:pt x="215013" y="503799"/>
                                  </a:lnTo>
                                  <a:cubicBezTo>
                                    <a:pt x="215013" y="511363"/>
                                    <a:pt x="208840" y="517527"/>
                                    <a:pt x="201263" y="517527"/>
                                  </a:cubicBezTo>
                                  <a:lnTo>
                                    <a:pt x="152998" y="517527"/>
                                  </a:lnTo>
                                  <a:cubicBezTo>
                                    <a:pt x="145422" y="517527"/>
                                    <a:pt x="139155" y="511363"/>
                                    <a:pt x="139155" y="503799"/>
                                  </a:cubicBezTo>
                                  <a:lnTo>
                                    <a:pt x="139155" y="455609"/>
                                  </a:lnTo>
                                  <a:cubicBezTo>
                                    <a:pt x="139155" y="448045"/>
                                    <a:pt x="145422" y="441881"/>
                                    <a:pt x="152998" y="441881"/>
                                  </a:cubicBezTo>
                                  <a:close/>
                                  <a:moveTo>
                                    <a:pt x="394037" y="321496"/>
                                  </a:moveTo>
                                  <a:lnTo>
                                    <a:pt x="442257" y="321496"/>
                                  </a:lnTo>
                                  <a:cubicBezTo>
                                    <a:pt x="449826" y="321496"/>
                                    <a:pt x="455994" y="327658"/>
                                    <a:pt x="455994" y="335314"/>
                                  </a:cubicBezTo>
                                  <a:lnTo>
                                    <a:pt x="455994" y="383395"/>
                                  </a:lnTo>
                                  <a:cubicBezTo>
                                    <a:pt x="455994" y="391051"/>
                                    <a:pt x="449826" y="397213"/>
                                    <a:pt x="442257" y="397213"/>
                                  </a:cubicBezTo>
                                  <a:lnTo>
                                    <a:pt x="394037" y="397213"/>
                                  </a:lnTo>
                                  <a:cubicBezTo>
                                    <a:pt x="386375" y="397213"/>
                                    <a:pt x="380207" y="391051"/>
                                    <a:pt x="380207" y="383395"/>
                                  </a:cubicBezTo>
                                  <a:lnTo>
                                    <a:pt x="380207" y="335314"/>
                                  </a:lnTo>
                                  <a:cubicBezTo>
                                    <a:pt x="380207" y="327658"/>
                                    <a:pt x="386375" y="321496"/>
                                    <a:pt x="394037" y="321496"/>
                                  </a:cubicBezTo>
                                  <a:close/>
                                  <a:moveTo>
                                    <a:pt x="273594" y="321496"/>
                                  </a:moveTo>
                                  <a:lnTo>
                                    <a:pt x="321766" y="321496"/>
                                  </a:lnTo>
                                  <a:cubicBezTo>
                                    <a:pt x="329436" y="321496"/>
                                    <a:pt x="335609" y="327658"/>
                                    <a:pt x="335609" y="335314"/>
                                  </a:cubicBezTo>
                                  <a:lnTo>
                                    <a:pt x="335609" y="383395"/>
                                  </a:lnTo>
                                  <a:cubicBezTo>
                                    <a:pt x="335609" y="391051"/>
                                    <a:pt x="329436" y="397213"/>
                                    <a:pt x="321766" y="397213"/>
                                  </a:cubicBezTo>
                                  <a:lnTo>
                                    <a:pt x="273594" y="397213"/>
                                  </a:lnTo>
                                  <a:cubicBezTo>
                                    <a:pt x="265924" y="397213"/>
                                    <a:pt x="259751" y="391051"/>
                                    <a:pt x="259751" y="383395"/>
                                  </a:cubicBezTo>
                                  <a:lnTo>
                                    <a:pt x="259751" y="335314"/>
                                  </a:lnTo>
                                  <a:cubicBezTo>
                                    <a:pt x="259751" y="327658"/>
                                    <a:pt x="265924" y="321496"/>
                                    <a:pt x="273594" y="321496"/>
                                  </a:cubicBezTo>
                                  <a:close/>
                                  <a:moveTo>
                                    <a:pt x="152998" y="321496"/>
                                  </a:moveTo>
                                  <a:lnTo>
                                    <a:pt x="201263" y="321496"/>
                                  </a:lnTo>
                                  <a:cubicBezTo>
                                    <a:pt x="208840" y="321496"/>
                                    <a:pt x="215013" y="327658"/>
                                    <a:pt x="215013" y="335314"/>
                                  </a:cubicBezTo>
                                  <a:lnTo>
                                    <a:pt x="215013" y="383395"/>
                                  </a:lnTo>
                                  <a:cubicBezTo>
                                    <a:pt x="215013" y="391051"/>
                                    <a:pt x="208840" y="397213"/>
                                    <a:pt x="201263" y="397213"/>
                                  </a:cubicBezTo>
                                  <a:lnTo>
                                    <a:pt x="152998" y="397213"/>
                                  </a:lnTo>
                                  <a:cubicBezTo>
                                    <a:pt x="145422" y="397213"/>
                                    <a:pt x="139155" y="391051"/>
                                    <a:pt x="139155" y="383395"/>
                                  </a:cubicBezTo>
                                  <a:lnTo>
                                    <a:pt x="139155" y="335314"/>
                                  </a:lnTo>
                                  <a:cubicBezTo>
                                    <a:pt x="139155" y="327658"/>
                                    <a:pt x="145422" y="321496"/>
                                    <a:pt x="152998" y="321496"/>
                                  </a:cubicBezTo>
                                  <a:close/>
                                  <a:moveTo>
                                    <a:pt x="93245" y="280044"/>
                                  </a:moveTo>
                                  <a:cubicBezTo>
                                    <a:pt x="80151" y="280044"/>
                                    <a:pt x="69583" y="290597"/>
                                    <a:pt x="69583" y="303579"/>
                                  </a:cubicBezTo>
                                  <a:lnTo>
                                    <a:pt x="69583" y="526226"/>
                                  </a:lnTo>
                                  <a:cubicBezTo>
                                    <a:pt x="69583" y="539208"/>
                                    <a:pt x="80151" y="549761"/>
                                    <a:pt x="93245" y="549761"/>
                                  </a:cubicBezTo>
                                  <a:lnTo>
                                    <a:pt x="501016" y="549761"/>
                                  </a:lnTo>
                                  <a:cubicBezTo>
                                    <a:pt x="514016" y="549761"/>
                                    <a:pt x="524585" y="539208"/>
                                    <a:pt x="524585" y="526226"/>
                                  </a:cubicBezTo>
                                  <a:lnTo>
                                    <a:pt x="524585" y="303579"/>
                                  </a:lnTo>
                                  <a:cubicBezTo>
                                    <a:pt x="524585" y="290597"/>
                                    <a:pt x="514016" y="280044"/>
                                    <a:pt x="501016" y="280044"/>
                                  </a:cubicBezTo>
                                  <a:close/>
                                  <a:moveTo>
                                    <a:pt x="211929" y="67390"/>
                                  </a:moveTo>
                                  <a:lnTo>
                                    <a:pt x="383361" y="67390"/>
                                  </a:lnTo>
                                  <a:lnTo>
                                    <a:pt x="383361" y="141170"/>
                                  </a:lnTo>
                                  <a:cubicBezTo>
                                    <a:pt x="383361" y="174418"/>
                                    <a:pt x="410671" y="201221"/>
                                    <a:pt x="443966" y="201221"/>
                                  </a:cubicBezTo>
                                  <a:lnTo>
                                    <a:pt x="482031" y="201221"/>
                                  </a:lnTo>
                                  <a:cubicBezTo>
                                    <a:pt x="515232" y="201221"/>
                                    <a:pt x="542261" y="174418"/>
                                    <a:pt x="542261" y="141170"/>
                                  </a:cubicBezTo>
                                  <a:lnTo>
                                    <a:pt x="542261" y="67670"/>
                                  </a:lnTo>
                                  <a:cubicBezTo>
                                    <a:pt x="571347" y="68511"/>
                                    <a:pt x="595290" y="92513"/>
                                    <a:pt x="595290" y="122118"/>
                                  </a:cubicBezTo>
                                  <a:lnTo>
                                    <a:pt x="595290" y="553030"/>
                                  </a:lnTo>
                                  <a:cubicBezTo>
                                    <a:pt x="595290" y="583102"/>
                                    <a:pt x="570786" y="607851"/>
                                    <a:pt x="540671" y="607851"/>
                                  </a:cubicBezTo>
                                  <a:lnTo>
                                    <a:pt x="54619" y="607851"/>
                                  </a:lnTo>
                                  <a:cubicBezTo>
                                    <a:pt x="24410" y="607851"/>
                                    <a:pt x="0" y="583102"/>
                                    <a:pt x="0" y="553030"/>
                                  </a:cubicBezTo>
                                  <a:lnTo>
                                    <a:pt x="0" y="122118"/>
                                  </a:lnTo>
                                  <a:cubicBezTo>
                                    <a:pt x="0" y="92513"/>
                                    <a:pt x="23943" y="68511"/>
                                    <a:pt x="53029" y="67670"/>
                                  </a:cubicBezTo>
                                  <a:lnTo>
                                    <a:pt x="53029" y="141170"/>
                                  </a:lnTo>
                                  <a:cubicBezTo>
                                    <a:pt x="53029" y="174418"/>
                                    <a:pt x="79964" y="201221"/>
                                    <a:pt x="113259" y="201221"/>
                                  </a:cubicBezTo>
                                  <a:lnTo>
                                    <a:pt x="151324" y="201221"/>
                                  </a:lnTo>
                                  <a:cubicBezTo>
                                    <a:pt x="184619" y="201221"/>
                                    <a:pt x="211929" y="174418"/>
                                    <a:pt x="211929" y="141170"/>
                                  </a:cubicBezTo>
                                  <a:close/>
                                  <a:moveTo>
                                    <a:pt x="443504" y="0"/>
                                  </a:moveTo>
                                  <a:lnTo>
                                    <a:pt x="481115" y="0"/>
                                  </a:lnTo>
                                  <a:cubicBezTo>
                                    <a:pt x="492529" y="0"/>
                                    <a:pt x="501791" y="9243"/>
                                    <a:pt x="501791" y="20634"/>
                                  </a:cubicBezTo>
                                  <a:lnTo>
                                    <a:pt x="501791" y="141173"/>
                                  </a:lnTo>
                                  <a:cubicBezTo>
                                    <a:pt x="501791" y="152564"/>
                                    <a:pt x="492529" y="161807"/>
                                    <a:pt x="481115" y="161807"/>
                                  </a:cubicBezTo>
                                  <a:lnTo>
                                    <a:pt x="443504" y="161807"/>
                                  </a:lnTo>
                                  <a:cubicBezTo>
                                    <a:pt x="432090" y="161807"/>
                                    <a:pt x="422828" y="152564"/>
                                    <a:pt x="422828" y="141173"/>
                                  </a:cubicBezTo>
                                  <a:lnTo>
                                    <a:pt x="422828" y="20634"/>
                                  </a:lnTo>
                                  <a:cubicBezTo>
                                    <a:pt x="422828" y="9243"/>
                                    <a:pt x="432090" y="0"/>
                                    <a:pt x="443504" y="0"/>
                                  </a:cubicBezTo>
                                  <a:close/>
                                  <a:moveTo>
                                    <a:pt x="113187" y="0"/>
                                  </a:moveTo>
                                  <a:lnTo>
                                    <a:pt x="150798" y="0"/>
                                  </a:lnTo>
                                  <a:cubicBezTo>
                                    <a:pt x="162212" y="0"/>
                                    <a:pt x="171474" y="9243"/>
                                    <a:pt x="171474" y="20634"/>
                                  </a:cubicBezTo>
                                  <a:lnTo>
                                    <a:pt x="171474" y="141173"/>
                                  </a:lnTo>
                                  <a:cubicBezTo>
                                    <a:pt x="171474" y="152564"/>
                                    <a:pt x="162212" y="161807"/>
                                    <a:pt x="150798" y="161807"/>
                                  </a:cubicBezTo>
                                  <a:lnTo>
                                    <a:pt x="113187" y="161807"/>
                                  </a:lnTo>
                                  <a:cubicBezTo>
                                    <a:pt x="101773" y="161807"/>
                                    <a:pt x="92511" y="152564"/>
                                    <a:pt x="92511" y="141173"/>
                                  </a:cubicBezTo>
                                  <a:lnTo>
                                    <a:pt x="92511" y="20634"/>
                                  </a:lnTo>
                                  <a:cubicBezTo>
                                    <a:pt x="92511" y="9243"/>
                                    <a:pt x="101773" y="0"/>
                                    <a:pt x="11318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calendar_61469"/>
                          <wps:cNvSpPr/>
                          <wps:spPr>
                            <a:xfrm>
                              <a:off x="2354580" y="815340"/>
                              <a:ext cx="194945" cy="186690"/>
                            </a:xfrm>
                            <a:custGeom>
                              <a:avLst/>
                              <a:gdLst>
                                <a:gd name="T0" fmla="*/ 8345 w 10027"/>
                                <a:gd name="T1" fmla="*/ 2916 h 8335"/>
                                <a:gd name="T2" fmla="*/ 7095 w 10027"/>
                                <a:gd name="T3" fmla="*/ 1666 h 8335"/>
                                <a:gd name="T4" fmla="*/ 5011 w 10027"/>
                                <a:gd name="T5" fmla="*/ 1250 h 8335"/>
                                <a:gd name="T6" fmla="*/ 2927 w 10027"/>
                                <a:gd name="T7" fmla="*/ 1666 h 8335"/>
                                <a:gd name="T8" fmla="*/ 1677 w 10027"/>
                                <a:gd name="T9" fmla="*/ 2916 h 8335"/>
                                <a:gd name="T10" fmla="*/ 11 w 10027"/>
                                <a:gd name="T11" fmla="*/ 2092 h 8335"/>
                                <a:gd name="T12" fmla="*/ 842 w 10027"/>
                                <a:gd name="T13" fmla="*/ 834 h 8335"/>
                                <a:gd name="T14" fmla="*/ 5010 w 10027"/>
                                <a:gd name="T15" fmla="*/ 0 h 8335"/>
                                <a:gd name="T16" fmla="*/ 9177 w 10027"/>
                                <a:gd name="T17" fmla="*/ 834 h 8335"/>
                                <a:gd name="T18" fmla="*/ 10009 w 10027"/>
                                <a:gd name="T19" fmla="*/ 2082 h 8335"/>
                                <a:gd name="T20" fmla="*/ 8345 w 10027"/>
                                <a:gd name="T21" fmla="*/ 2916 h 8335"/>
                                <a:gd name="T22" fmla="*/ 3589 w 10027"/>
                                <a:gd name="T23" fmla="*/ 2621 h 8335"/>
                                <a:gd name="T24" fmla="*/ 4299 w 10027"/>
                                <a:gd name="T25" fmla="*/ 2621 h 8335"/>
                                <a:gd name="T26" fmla="*/ 4299 w 10027"/>
                                <a:gd name="T27" fmla="*/ 3336 h 8335"/>
                                <a:gd name="T28" fmla="*/ 5729 w 10027"/>
                                <a:gd name="T29" fmla="*/ 3336 h 8335"/>
                                <a:gd name="T30" fmla="*/ 5729 w 10027"/>
                                <a:gd name="T31" fmla="*/ 2621 h 8335"/>
                                <a:gd name="T32" fmla="*/ 6444 w 10027"/>
                                <a:gd name="T33" fmla="*/ 2621 h 8335"/>
                                <a:gd name="T34" fmla="*/ 6444 w 10027"/>
                                <a:gd name="T35" fmla="*/ 3336 h 8335"/>
                                <a:gd name="T36" fmla="*/ 9307 w 10027"/>
                                <a:gd name="T37" fmla="*/ 5834 h 8335"/>
                                <a:gd name="T38" fmla="*/ 9307 w 10027"/>
                                <a:gd name="T39" fmla="*/ 7501 h 8335"/>
                                <a:gd name="T40" fmla="*/ 8345 w 10027"/>
                                <a:gd name="T41" fmla="*/ 8335 h 8335"/>
                                <a:gd name="T42" fmla="*/ 1677 w 10027"/>
                                <a:gd name="T43" fmla="*/ 8335 h 8335"/>
                                <a:gd name="T44" fmla="*/ 727 w 10027"/>
                                <a:gd name="T45" fmla="*/ 7501 h 8335"/>
                                <a:gd name="T46" fmla="*/ 727 w 10027"/>
                                <a:gd name="T47" fmla="*/ 5834 h 8335"/>
                                <a:gd name="T48" fmla="*/ 3590 w 10027"/>
                                <a:gd name="T49" fmla="*/ 3335 h 8335"/>
                                <a:gd name="T50" fmla="*/ 3589 w 10027"/>
                                <a:gd name="T51" fmla="*/ 2621 h 8335"/>
                                <a:gd name="T52" fmla="*/ 5019 w 10027"/>
                                <a:gd name="T53" fmla="*/ 7276 h 8335"/>
                                <a:gd name="T54" fmla="*/ 6449 w 10027"/>
                                <a:gd name="T55" fmla="*/ 5846 h 8335"/>
                                <a:gd name="T56" fmla="*/ 5019 w 10027"/>
                                <a:gd name="T57" fmla="*/ 4416 h 8335"/>
                                <a:gd name="T58" fmla="*/ 3589 w 10027"/>
                                <a:gd name="T59" fmla="*/ 5846 h 8335"/>
                                <a:gd name="T60" fmla="*/ 5019 w 10027"/>
                                <a:gd name="T61" fmla="*/ 7276 h 8335"/>
                                <a:gd name="T62" fmla="*/ 5019 w 10027"/>
                                <a:gd name="T63" fmla="*/ 7276 h 8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027" h="8335">
                                  <a:moveTo>
                                    <a:pt x="8345" y="2916"/>
                                  </a:moveTo>
                                  <a:cubicBezTo>
                                    <a:pt x="7302" y="2574"/>
                                    <a:pt x="7720" y="1920"/>
                                    <a:pt x="7095" y="1666"/>
                                  </a:cubicBezTo>
                                  <a:cubicBezTo>
                                    <a:pt x="6032" y="1235"/>
                                    <a:pt x="5011" y="1250"/>
                                    <a:pt x="5011" y="1250"/>
                                  </a:cubicBezTo>
                                  <a:cubicBezTo>
                                    <a:pt x="5011" y="1250"/>
                                    <a:pt x="3994" y="1239"/>
                                    <a:pt x="2927" y="1666"/>
                                  </a:cubicBezTo>
                                  <a:cubicBezTo>
                                    <a:pt x="2300" y="1917"/>
                                    <a:pt x="2720" y="2574"/>
                                    <a:pt x="1677" y="2916"/>
                                  </a:cubicBezTo>
                                  <a:cubicBezTo>
                                    <a:pt x="575" y="3279"/>
                                    <a:pt x="0" y="2747"/>
                                    <a:pt x="11" y="2092"/>
                                  </a:cubicBezTo>
                                  <a:cubicBezTo>
                                    <a:pt x="19" y="1652"/>
                                    <a:pt x="290" y="1156"/>
                                    <a:pt x="842" y="834"/>
                                  </a:cubicBezTo>
                                  <a:cubicBezTo>
                                    <a:pt x="2257" y="9"/>
                                    <a:pt x="5010" y="0"/>
                                    <a:pt x="5010" y="0"/>
                                  </a:cubicBezTo>
                                  <a:cubicBezTo>
                                    <a:pt x="5010" y="0"/>
                                    <a:pt x="7762" y="9"/>
                                    <a:pt x="9177" y="834"/>
                                  </a:cubicBezTo>
                                  <a:cubicBezTo>
                                    <a:pt x="9726" y="1154"/>
                                    <a:pt x="9996" y="1645"/>
                                    <a:pt x="10009" y="2082"/>
                                  </a:cubicBezTo>
                                  <a:cubicBezTo>
                                    <a:pt x="10027" y="2742"/>
                                    <a:pt x="9452" y="3281"/>
                                    <a:pt x="8345" y="2916"/>
                                  </a:cubicBezTo>
                                  <a:close/>
                                  <a:moveTo>
                                    <a:pt x="3589" y="2621"/>
                                  </a:moveTo>
                                  <a:lnTo>
                                    <a:pt x="4299" y="2621"/>
                                  </a:lnTo>
                                  <a:lnTo>
                                    <a:pt x="4299" y="3336"/>
                                  </a:lnTo>
                                  <a:lnTo>
                                    <a:pt x="5729" y="3336"/>
                                  </a:lnTo>
                                  <a:lnTo>
                                    <a:pt x="5729" y="2621"/>
                                  </a:lnTo>
                                  <a:lnTo>
                                    <a:pt x="6444" y="2621"/>
                                  </a:lnTo>
                                  <a:lnTo>
                                    <a:pt x="6444" y="3336"/>
                                  </a:lnTo>
                                  <a:lnTo>
                                    <a:pt x="9307" y="5834"/>
                                  </a:lnTo>
                                  <a:lnTo>
                                    <a:pt x="9307" y="7501"/>
                                  </a:lnTo>
                                  <a:cubicBezTo>
                                    <a:pt x="9307" y="7961"/>
                                    <a:pt x="8805" y="8335"/>
                                    <a:pt x="8345" y="8335"/>
                                  </a:cubicBezTo>
                                  <a:lnTo>
                                    <a:pt x="1677" y="8335"/>
                                  </a:lnTo>
                                  <a:cubicBezTo>
                                    <a:pt x="1217" y="8335"/>
                                    <a:pt x="727" y="7961"/>
                                    <a:pt x="727" y="7501"/>
                                  </a:cubicBezTo>
                                  <a:lnTo>
                                    <a:pt x="727" y="5834"/>
                                  </a:lnTo>
                                  <a:lnTo>
                                    <a:pt x="3590" y="3335"/>
                                  </a:lnTo>
                                  <a:lnTo>
                                    <a:pt x="3589" y="2621"/>
                                  </a:lnTo>
                                  <a:close/>
                                  <a:moveTo>
                                    <a:pt x="5019" y="7276"/>
                                  </a:moveTo>
                                  <a:cubicBezTo>
                                    <a:pt x="5809" y="7276"/>
                                    <a:pt x="6449" y="6636"/>
                                    <a:pt x="6449" y="5846"/>
                                  </a:cubicBezTo>
                                  <a:cubicBezTo>
                                    <a:pt x="6449" y="5056"/>
                                    <a:pt x="5808" y="4416"/>
                                    <a:pt x="5019" y="4416"/>
                                  </a:cubicBezTo>
                                  <a:cubicBezTo>
                                    <a:pt x="4229" y="4416"/>
                                    <a:pt x="3589" y="5056"/>
                                    <a:pt x="3589" y="5846"/>
                                  </a:cubicBezTo>
                                  <a:cubicBezTo>
                                    <a:pt x="3590" y="6636"/>
                                    <a:pt x="4230" y="7276"/>
                                    <a:pt x="5019" y="7276"/>
                                  </a:cubicBezTo>
                                  <a:close/>
                                  <a:moveTo>
                                    <a:pt x="5019" y="7276"/>
                                  </a:moveTo>
                                  <a:close/>
                                </a:path>
                              </a:pathLst>
                            </a:cu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calendar_61469"/>
                          <wps:cNvSpPr/>
                          <wps:spPr>
                            <a:xfrm>
                              <a:off x="2346960" y="1211580"/>
                              <a:ext cx="194945" cy="189230"/>
                            </a:xfrm>
                            <a:custGeom>
                              <a:avLst/>
                              <a:gdLst>
                                <a:gd name="T0" fmla="*/ 10933 w 12800"/>
                                <a:gd name="T1" fmla="*/ 0 h 11200"/>
                                <a:gd name="T2" fmla="*/ 1867 w 12800"/>
                                <a:gd name="T3" fmla="*/ 0 h 11200"/>
                                <a:gd name="T4" fmla="*/ 0 w 12800"/>
                                <a:gd name="T5" fmla="*/ 1867 h 11200"/>
                                <a:gd name="T6" fmla="*/ 0 w 12800"/>
                                <a:gd name="T7" fmla="*/ 2320 h 11200"/>
                                <a:gd name="T8" fmla="*/ 6533 w 12800"/>
                                <a:gd name="T9" fmla="*/ 5520 h 11200"/>
                                <a:gd name="T10" fmla="*/ 12800 w 12800"/>
                                <a:gd name="T11" fmla="*/ 2320 h 11200"/>
                                <a:gd name="T12" fmla="*/ 12800 w 12800"/>
                                <a:gd name="T13" fmla="*/ 1867 h 11200"/>
                                <a:gd name="T14" fmla="*/ 10933 w 12800"/>
                                <a:gd name="T15" fmla="*/ 0 h 11200"/>
                                <a:gd name="T16" fmla="*/ 0 w 12800"/>
                                <a:gd name="T17" fmla="*/ 3520 h 11200"/>
                                <a:gd name="T18" fmla="*/ 0 w 12800"/>
                                <a:gd name="T19" fmla="*/ 9333 h 11200"/>
                                <a:gd name="T20" fmla="*/ 1867 w 12800"/>
                                <a:gd name="T21" fmla="*/ 11200 h 11200"/>
                                <a:gd name="T22" fmla="*/ 10933 w 12800"/>
                                <a:gd name="T23" fmla="*/ 11200 h 11200"/>
                                <a:gd name="T24" fmla="*/ 12800 w 12800"/>
                                <a:gd name="T25" fmla="*/ 9333 h 11200"/>
                                <a:gd name="T26" fmla="*/ 12800 w 12800"/>
                                <a:gd name="T27" fmla="*/ 3547 h 11200"/>
                                <a:gd name="T28" fmla="*/ 6533 w 12800"/>
                                <a:gd name="T29" fmla="*/ 6747 h 11200"/>
                                <a:gd name="T30" fmla="*/ 0 w 12800"/>
                                <a:gd name="T31" fmla="*/ 3520 h 1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2800" h="11200">
                                  <a:moveTo>
                                    <a:pt x="10933" y="0"/>
                                  </a:moveTo>
                                  <a:lnTo>
                                    <a:pt x="1867" y="0"/>
                                  </a:lnTo>
                                  <a:cubicBezTo>
                                    <a:pt x="827" y="0"/>
                                    <a:pt x="0" y="827"/>
                                    <a:pt x="0" y="1867"/>
                                  </a:cubicBezTo>
                                  <a:lnTo>
                                    <a:pt x="0" y="2320"/>
                                  </a:lnTo>
                                  <a:lnTo>
                                    <a:pt x="6533" y="5520"/>
                                  </a:lnTo>
                                  <a:lnTo>
                                    <a:pt x="12800" y="2320"/>
                                  </a:lnTo>
                                  <a:lnTo>
                                    <a:pt x="12800" y="1867"/>
                                  </a:lnTo>
                                  <a:cubicBezTo>
                                    <a:pt x="12800" y="827"/>
                                    <a:pt x="11973" y="0"/>
                                    <a:pt x="10933" y="0"/>
                                  </a:cubicBezTo>
                                  <a:close/>
                                  <a:moveTo>
                                    <a:pt x="0" y="3520"/>
                                  </a:moveTo>
                                  <a:lnTo>
                                    <a:pt x="0" y="9333"/>
                                  </a:lnTo>
                                  <a:cubicBezTo>
                                    <a:pt x="0" y="10373"/>
                                    <a:pt x="827" y="11200"/>
                                    <a:pt x="1867" y="11200"/>
                                  </a:cubicBezTo>
                                  <a:lnTo>
                                    <a:pt x="10933" y="11200"/>
                                  </a:lnTo>
                                  <a:cubicBezTo>
                                    <a:pt x="11973" y="11200"/>
                                    <a:pt x="12800" y="10373"/>
                                    <a:pt x="12800" y="9333"/>
                                  </a:cubicBezTo>
                                  <a:lnTo>
                                    <a:pt x="12800" y="3547"/>
                                  </a:lnTo>
                                  <a:lnTo>
                                    <a:pt x="6533" y="6747"/>
                                  </a:lnTo>
                                  <a:lnTo>
                                    <a:pt x="0" y="3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91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420" y="632460"/>
                              <a:ext cx="1553210" cy="426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生日：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19XX/01/01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420" y="1036320"/>
                              <a:ext cx="1553210" cy="426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政治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面貌：党员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1043940"/>
                              <a:ext cx="1605915" cy="426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2345@docer.com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647700"/>
                              <a:ext cx="1605915" cy="426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186-8686-8686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calendar_61469"/>
                        <wps:cNvSpPr/>
                        <wps:spPr>
                          <a:xfrm>
                            <a:off x="0" y="548640"/>
                            <a:ext cx="190500" cy="220663"/>
                          </a:xfrm>
                          <a:custGeom>
                            <a:avLst/>
                            <a:gdLst>
                              <a:gd name="T0" fmla="*/ 4584 w 7340"/>
                              <a:gd name="T1" fmla="*/ 4467 h 8537"/>
                              <a:gd name="T2" fmla="*/ 5864 w 7340"/>
                              <a:gd name="T3" fmla="*/ 2355 h 8537"/>
                              <a:gd name="T4" fmla="*/ 3573 w 7340"/>
                              <a:gd name="T5" fmla="*/ 0 h 8537"/>
                              <a:gd name="T6" fmla="*/ 1301 w 7340"/>
                              <a:gd name="T7" fmla="*/ 2355 h 8537"/>
                              <a:gd name="T8" fmla="*/ 2581 w 7340"/>
                              <a:gd name="T9" fmla="*/ 4480 h 8537"/>
                              <a:gd name="T10" fmla="*/ 21 w 7340"/>
                              <a:gd name="T11" fmla="*/ 7404 h 8537"/>
                              <a:gd name="T12" fmla="*/ 21 w 7340"/>
                              <a:gd name="T13" fmla="*/ 7571 h 8537"/>
                              <a:gd name="T14" fmla="*/ 898 w 7340"/>
                              <a:gd name="T15" fmla="*/ 8403 h 8537"/>
                              <a:gd name="T16" fmla="*/ 2862 w 7340"/>
                              <a:gd name="T17" fmla="*/ 8512 h 8537"/>
                              <a:gd name="T18" fmla="*/ 4475 w 7340"/>
                              <a:gd name="T19" fmla="*/ 8512 h 8537"/>
                              <a:gd name="T20" fmla="*/ 7317 w 7340"/>
                              <a:gd name="T21" fmla="*/ 7571 h 8537"/>
                              <a:gd name="T22" fmla="*/ 7317 w 7340"/>
                              <a:gd name="T23" fmla="*/ 7404 h 8537"/>
                              <a:gd name="T24" fmla="*/ 4584 w 7340"/>
                              <a:gd name="T25" fmla="*/ 4467 h 8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40" h="8537">
                                <a:moveTo>
                                  <a:pt x="4584" y="4467"/>
                                </a:moveTo>
                                <a:cubicBezTo>
                                  <a:pt x="5373" y="4059"/>
                                  <a:pt x="5867" y="3243"/>
                                  <a:pt x="5864" y="2355"/>
                                </a:cubicBezTo>
                                <a:cubicBezTo>
                                  <a:pt x="5885" y="1070"/>
                                  <a:pt x="4857" y="14"/>
                                  <a:pt x="3573" y="0"/>
                                </a:cubicBezTo>
                                <a:cubicBezTo>
                                  <a:pt x="2296" y="24"/>
                                  <a:pt x="1279" y="1078"/>
                                  <a:pt x="1301" y="2355"/>
                                </a:cubicBezTo>
                                <a:cubicBezTo>
                                  <a:pt x="1293" y="3248"/>
                                  <a:pt x="1788" y="4069"/>
                                  <a:pt x="2581" y="4480"/>
                                </a:cubicBezTo>
                                <a:cubicBezTo>
                                  <a:pt x="1105" y="4656"/>
                                  <a:pt x="0" y="5918"/>
                                  <a:pt x="21" y="7404"/>
                                </a:cubicBezTo>
                                <a:lnTo>
                                  <a:pt x="21" y="7571"/>
                                </a:lnTo>
                                <a:cubicBezTo>
                                  <a:pt x="21" y="8006"/>
                                  <a:pt x="309" y="8281"/>
                                  <a:pt x="898" y="8403"/>
                                </a:cubicBezTo>
                                <a:cubicBezTo>
                                  <a:pt x="1548" y="8500"/>
                                  <a:pt x="2206" y="8537"/>
                                  <a:pt x="2862" y="8512"/>
                                </a:cubicBezTo>
                                <a:lnTo>
                                  <a:pt x="4475" y="8512"/>
                                </a:lnTo>
                                <a:cubicBezTo>
                                  <a:pt x="5998" y="8512"/>
                                  <a:pt x="7317" y="8512"/>
                                  <a:pt x="7317" y="7571"/>
                                </a:cubicBezTo>
                                <a:lnTo>
                                  <a:pt x="7317" y="7404"/>
                                </a:lnTo>
                                <a:cubicBezTo>
                                  <a:pt x="7340" y="5851"/>
                                  <a:pt x="6135" y="4556"/>
                                  <a:pt x="4584" y="4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6918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46.75pt;height:66pt;width:323.25pt;z-index:251663360;mso-width-relative:page;mso-height-relative:page;" coordsize="4105275,838200" o:gfxdata="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">
                <o:lock v:ext="edit" aspectratio="f"/>
                <v:group id="_x0000_s1026" o:spid="_x0000_s1026" o:spt="203" style="position:absolute;left:0;top:0;height:838200;width:4105275;" coordorigin="91440,632460" coordsize="4105275,8382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calendar_61469" o:spid="_x0000_s1026" o:spt="100" style="position:absolute;left:91440;top:792480;height:201930;width:197485;v-text-anchor:middle;" fillcolor="#76918B" filled="t" stroked="f" coordsize="595290,607851" o:gfxdata="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s86vQAA&#10;ANoAAAAPAAAAAAAAAAEAIAAAACIAAABkcnMvZG93bnJldi54bWxQSwECFAAUAAAACACHTuJAMy8F&#10;njsAAAA5AAAAEAAAAAAAAAABACAAAAAMAQAAZHJzL3NoYXBleG1sLnhtbFBLBQYAAAAABgAGAFsB&#10;AAC2AwAAAAA=&#10;" path="m394037,441881l442257,441881c449826,441881,455994,448045,455994,455609l455994,503799c455994,511363,449826,517527,442257,517527l394037,517527c386375,517527,380207,511363,380207,503799l380207,455609c380207,448045,386375,441881,394037,441881xm273594,441881l321766,441881c329436,441881,335609,448045,335609,455609l335609,503799c335609,511363,329436,517527,321766,517527l273594,517527c265924,517527,259751,511363,259751,503799l259751,455609c259751,448045,265924,441881,273594,441881xm152998,441881l201263,441881c208840,441881,215013,448045,215013,455609l215013,503799c215013,511363,208840,517527,201263,517527l152998,517527c145422,517527,139155,511363,139155,503799l139155,455609c139155,448045,145422,441881,152998,441881xm394037,321496l442257,321496c449826,321496,455994,327658,455994,335314l455994,383395c455994,391051,449826,397213,442257,397213l394037,397213c386375,397213,380207,391051,380207,383395l380207,335314c380207,327658,386375,321496,394037,321496xm273594,321496l321766,321496c329436,321496,335609,327658,335609,335314l335609,383395c335609,391051,329436,397213,321766,397213l273594,397213c265924,397213,259751,391051,259751,383395l259751,335314c259751,327658,265924,321496,273594,321496xm152998,321496l201263,321496c208840,321496,215013,327658,215013,335314l215013,383395c215013,391051,208840,397213,201263,397213l152998,397213c145422,397213,139155,391051,139155,383395l139155,335314c139155,327658,145422,321496,152998,321496xm93245,280044c80151,280044,69583,290597,69583,303579l69583,526226c69583,539208,80151,549761,93245,549761l501016,549761c514016,549761,524585,539208,524585,526226l524585,303579c524585,290597,514016,280044,501016,280044xm211929,67390l383361,67390,383361,141170c383361,174418,410671,201221,443966,201221l482031,201221c515232,201221,542261,174418,542261,141170l542261,67670c571347,68511,595290,92513,595290,122118l595290,553030c595290,583102,570786,607851,540671,607851l54619,607851c24410,607851,0,583102,0,553030l0,122118c0,92513,23943,68511,53029,67670l53029,141170c53029,174418,79964,201221,113259,201221l151324,201221c184619,201221,211929,174418,211929,141170xm443504,0l481115,0c492529,0,501791,9243,501791,20634l501791,141173c501791,152564,492529,161807,481115,161807l443504,161807c432090,161807,422828,152564,422828,141173l422828,20634c422828,9243,432090,0,443504,0xm113187,0l150798,0c162212,0,171474,9243,171474,20634l171474,141173c171474,152564,162212,161807,150798,161807l113187,161807c101773,161807,92511,152564,92511,141173l92511,20634c92511,9243,101773,0,113187,0xe">
                    <v:path o:connectlocs="130720,146794;146716,146794;151274,151354;151274,167363;146716,171924;130720,171924;126132,167363;126132,151354;130720,146794;90763,146794;106744,146794;111336,151354;111336,167363;106744,171924;90763,171924;86171,167363;86171,151354;90763,146794;50756,146794;66768,146794;71329,151354;71329,167363;66768,171924;50756,171924;46164,167363;46164,151354;50756,146794;130720,106801;146716,106801;151274,111392;151274,127365;146716,131955;130720,131955;126132,127365;126132,111392;130720,106801;90763,106801;106744,106801;111336,111392;111336,127365;106744,131955;90763,131955;86171,127365;86171,111392;90763,106801;50756,106801;66768,106801;71329,111392;71329,127365;66768,131955;50756,131955;46164,127365;46164,111392;50756,106801;30933,93031;23083,100849;23083,174813;30933,182632;166209,182632;174028,174813;174028,100849;166209,93031;70306,22387;127178,22387;127178,46897;147283,66846;159911,66846;179892,46897;179892,22480;197485,40567;197485,183718;179365,201930;18119,201930;0,183718;0,40567;17592,22480;17592,46897;37573,66846;50201,66846;70306,46897;147130,0;159607,0;166467,6854;166467,46898;159607,53752;147130,53752;140271,46898;140271,6854;147130,0;37549,0;50026,0;56885,6854;56885,46898;50026,53752;37549,53752;30690,46898;30690,6854;37549,0" o:connectangles="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calendar_61469" o:spid="_x0000_s1026" o:spt="100" style="position:absolute;left:2354580;top:815340;height:186690;width:194945;v-text-anchor:middle;" fillcolor="#76918B" filled="t" stroked="f" coordsize="10027,8335" o:gfxdata="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Uli6vQAA&#10;ANoAAAAPAAAAAAAAAAEAIAAAACIAAABkcnMvZG93bnJldi54bWxQSwECFAAUAAAACACHTuJAMy8F&#10;njsAAAA5AAAAEAAAAAAAAAABACAAAAAMAQAAZHJzL3NoYXBleG1sLnhtbFBLBQYAAAAABgAGAFsB&#10;AAC2AwAAAAA=&#10;" path="m8345,2916c7302,2574,7720,1920,7095,1666c6032,1235,5011,1250,5011,1250c5011,1250,3994,1239,2927,1666c2300,1917,2720,2574,1677,2916c575,3279,0,2747,11,2092c19,1652,290,1156,842,834c2257,9,5010,0,5010,0c5010,0,7762,9,9177,834c9726,1154,9996,1645,10009,2082c10027,2742,9452,3281,8345,2916xm3589,2621l4299,2621,4299,3336,5729,3336,5729,2621,6444,2621,6444,3336,9307,5834,9307,7501c9307,7961,8805,8335,8345,8335l1677,8335c1217,8335,727,7961,727,7501l727,5834,3590,3335,3589,2621xm5019,7276c5809,7276,6449,6636,6449,5846c6449,5056,5808,4416,5019,4416c4229,4416,3589,5056,3589,5846c3590,6636,4230,7276,5019,7276xm5019,7276xe">
                    <v:path o:connectlocs="162243,65313;137941,37315;97423,27997;56906,37315;32604,65313;213,46857;16370,18680;97404,0;178419,18680;194595,46633;162243,65313;69777,58705;83581,58705;83581,74720;111383,74720;111383,58705;125284,58705;125284,74720;180946,130671;180946,168009;162243,186690;32604,186690;14134,168009;14134,130671;69796,74698;69777,58705;97579,162970;125381,130940;97579,98910;69777,130940;97579,162970;97579,162970" o:connectangles="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calendar_61469" o:spid="_x0000_s1026" o:spt="100" style="position:absolute;left:2346960;top:1211580;height:189230;width:194945;v-text-anchor:middle;" fillcolor="#76918B" filled="t" stroked="f" coordsize="12800,11200" o:gfxdata="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Qmuy5AAAA2gAA&#10;AA8AAAAAAAAAAQAgAAAAIgAAAGRycy9kb3ducmV2LnhtbFBLAQIUABQAAAAIAIdO4kAzLwWeOwAA&#10;ADkAAAAQAAAAAAAAAAEAIAAAAAgBAABkcnMvc2hhcGV4bWwueG1sUEsFBgAAAAAGAAYAWwEAALID&#10;AAAAAA==&#10;" path="m10933,0l1867,0c827,0,0,827,0,1867l0,2320,6533,5520,12800,2320,12800,1867c12800,827,11973,0,10933,0xm0,3520l0,9333c0,10373,827,11200,1867,11200l10933,11200c11973,11200,12800,10373,12800,9333l12800,3547,6533,6747,0,3520xe">
                    <v:path o:connectlocs="166510,0;28434,0;0,31543;0,39197;99498,93263;194945,39197;194945,31543;166510,0;0,59472;0,157686;28434,189230;166510,189230;194945,157686;194945,59928;99498,113994;0,5947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12420;top:632460;height:426720;width:15532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生日：</w:t>
                          </w:r>
                          <w:r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19XX/01/01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12420;top:1036320;height:426720;width:155321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政治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面貌：党员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90800;top:1043940;height:426720;width:1605915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2345@docer.com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90800;top:647700;height:426720;width:160591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4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186-8686-8686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0;top:548640;height:220663;width:190500;v-text-anchor:middle;" fillcolor="#76918B" filled="t" stroked="f" coordsize="7340,8537" o:gfxdata="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MkPGugAAANsA&#10;AAAPAAAAAAAAAAEAIAAAACIAAABkcnMvZG93bnJldi54bWxQSwECFAAUAAAACACHTuJAMy8FnjsA&#10;AAA5AAAAEAAAAAAAAAABACAAAAAJAQAAZHJzL3NoYXBleG1sLnhtbFBLBQYAAAAABgAGAFsBAACz&#10;AwAAAAA=&#10;" path="m4584,4467c5373,4059,5867,3243,5864,2355c5885,1070,4857,14,3573,0c2296,24,1279,1078,1301,2355c1293,3248,1788,4069,2581,4480c1105,4656,0,5918,21,7404l21,7571c21,8006,309,8281,898,8403c1548,8500,2206,8537,2862,8512l4475,8512c5998,8512,7317,8512,7317,7571l7317,7404c7340,5851,6135,4556,4584,4467xe">
                  <v:path o:connectlocs="118971,115462;152192,60871;92732,0;33765,60871;66986,115798;545,191377;545,195693;23306,217199;74279,220016;116142,220016;189903,195693;189903,191377;118971,115462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-212090</wp:posOffset>
                </wp:positionV>
                <wp:extent cx="0" cy="9317990"/>
                <wp:effectExtent l="0" t="0" r="38100" b="361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786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691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pt;margin-top:-16.7pt;height:733.7pt;width:0pt;z-index:251661312;mso-width-relative:page;mso-height-relative:page;" filled="f" stroked="t" coordsize="21600,21600" o:gfxdata="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KV&#10;jMnZAAAADAEAAA8AAAAAAAAAAQAgAAAAIgAAAGRycy9kb3ducmV2LnhtbFBLAQIUABQAAAAIAIdO&#10;4kAcDSE86QEAALIDAAAOAAAAAAAAAAEAIAAAACgBAABkcnMvZTJvRG9jLnhtbFBLBQYAAAAABgAG&#10;AFkBAACDBQAAAAA=&#10;">
                <v:fill on="f" focussize="0,0"/>
                <v:stroke weight="1.5pt" color="#7691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-2001520</wp:posOffset>
                </wp:positionH>
                <wp:positionV relativeFrom="paragraph">
                  <wp:posOffset>-136525</wp:posOffset>
                </wp:positionV>
                <wp:extent cx="1931670" cy="426720"/>
                <wp:effectExtent l="0" t="0" r="1905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831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7.6pt;margin-top:-10.75pt;height:33.6pt;width:152.1pt;rotation:-5898240f;z-index:251660288;mso-width-relative:page;mso-height-relative:page;" filled="f" stroked="f" coordsize="21600,21600" o:gfxdata="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42MwNYAAAALAQAADwAAAAAAAAABACAAAAAiAAAAZHJzL2Rvd25yZXYueG1sUEsBAhQAFAAA&#10;AAgAh07iQMb4hucqAgAAOQQAAA4AAAAAAAAAAQAgAAAAJ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2213610</wp:posOffset>
                </wp:positionV>
                <wp:extent cx="5808345" cy="1075055"/>
                <wp:effectExtent l="0" t="0" r="1905" b="0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345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1475"/>
                              <w:gridCol w:w="1476"/>
                              <w:gridCol w:w="1476"/>
                              <w:gridCol w:w="1476"/>
                              <w:gridCol w:w="159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1" w:hRule="atLeast"/>
                              </w:trPr>
                              <w:tc>
                                <w:tcPr>
                                  <w:tcW w:w="1474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line="1080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外语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474" w:type="dxa"/>
                                  <w:vMerge w:val="continue"/>
                                  <w:tcBorders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color w:val="262626" w:themeColor="text1" w:themeTint="D9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line="600" w:lineRule="auto"/>
                                    <w:jc w:val="center"/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line="600" w:lineRule="auto"/>
                                    <w:jc w:val="center"/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line="600" w:lineRule="auto"/>
                                    <w:jc w:val="center"/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line="600" w:lineRule="auto"/>
                                    <w:jc w:val="center"/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line="600" w:lineRule="auto"/>
                                    <w:jc w:val="center"/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85pt;margin-top:174.3pt;height:84.65pt;width:457.35pt;mso-wrap-distance-bottom:3.6pt;mso-wrap-distance-left:9pt;mso-wrap-distance-right:9pt;mso-wrap-distance-top:3.6pt;z-index:251681792;mso-width-relative:page;mso-height-relative:page;" fillcolor="#FFFFFF" filled="t" stroked="f" coordsize="21600,21600" o:gfxdata="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5AO7O2QAAAAsBAAAPAAAAAAAAAAEAIAAAACIAAABkcnMv&#10;ZG93bnJldi54bWxQSwECFAAUAAAACACHTuJA1qo1fDsCAABUBAAADgAAAAAAAAABACAAAAAo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1475"/>
                        <w:gridCol w:w="1476"/>
                        <w:gridCol w:w="1476"/>
                        <w:gridCol w:w="1476"/>
                        <w:gridCol w:w="159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1" w:hRule="atLeast"/>
                        </w:trPr>
                        <w:tc>
                          <w:tcPr>
                            <w:tcW w:w="1474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line="108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外语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474" w:type="dxa"/>
                            <w:vMerge w:val="continue"/>
                            <w:tcBorders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line="600" w:lineRule="auto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line="600" w:lineRule="auto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line="600" w:lineRule="auto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line="600" w:lineRule="auto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line="600" w:lineRule="auto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1794510</wp:posOffset>
                </wp:positionV>
                <wp:extent cx="5743575" cy="1050290"/>
                <wp:effectExtent l="0" t="0" r="0" b="38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稻壳大学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临床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医学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20XX.X-20XX.X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5pt;margin-top:141.3pt;height:82.7pt;width:452.25pt;z-index:251667456;mso-width-relative:page;mso-height-relative:page;" filled="f" stroked="f" coordsize="21600,21600" o:gfxdata="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yYma1wAAAAsBAAAPAAAAAAAAAAEAIAAAACIAAABk&#10;cnMvZG93bnJldi54bWxQSwECFAAUAAAACACHTuJAHxm5mEACAABp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distribute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稻壳大学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临床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医学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20XX.X-20XX.X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B591E"/>
    <w:rsid w:val="000676E0"/>
    <w:rsid w:val="000E74BC"/>
    <w:rsid w:val="001F2E2B"/>
    <w:rsid w:val="00343823"/>
    <w:rsid w:val="00454116"/>
    <w:rsid w:val="00767BFC"/>
    <w:rsid w:val="009A0B9F"/>
    <w:rsid w:val="00C759DE"/>
    <w:rsid w:val="00D536B5"/>
    <w:rsid w:val="00E1039A"/>
    <w:rsid w:val="00F8553A"/>
    <w:rsid w:val="690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2ac6d8e-159b-4378-b1d1-c16cebd8a2d3\&#32771;&#30740;&#22797;&#35797;&#31616;&#21382;&#30740;&#31350;&#29983;&#38754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考研复试简历研究生面试简历.docx</Template>
  <Pages>1</Pages>
  <Words>0</Words>
  <Characters>0</Characters>
  <Lines>1</Lines>
  <Paragraphs>1</Paragraphs>
  <TotalTime>25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2022-01-26T02:57:00Z</dcterms:created>
  <dc:creator>童话里的艾菲尔</dc:creator>
  <cp:lastModifiedBy>童话里的艾菲尔</cp:lastModifiedBy>
  <dcterms:modified xsi:type="dcterms:W3CDTF">2022-01-26T02:59:05Z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v1.0_mb_uwrddkoWkJdJmZeFEEN6+g==</vt:lpwstr>
  </property>
  <property fmtid="{D5CDD505-2E9C-101B-9397-08002B2CF9AE}" pid="4" name="ICV">
    <vt:lpwstr>2E93E44A76B246028395E1E55213B68F</vt:lpwstr>
  </property>
</Properties>
</file>