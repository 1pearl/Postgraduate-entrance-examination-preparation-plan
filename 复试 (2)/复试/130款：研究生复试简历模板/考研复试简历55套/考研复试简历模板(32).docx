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7884795</wp:posOffset>
                </wp:positionV>
                <wp:extent cx="249555" cy="250825"/>
                <wp:effectExtent l="0" t="0" r="17145" b="15875"/>
                <wp:wrapNone/>
                <wp:docPr id="283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83870" y="7884160"/>
                          <a:ext cx="249555" cy="250825"/>
                        </a:xfrm>
                        <a:custGeom>
                          <a:avLst/>
                          <a:gdLst>
                            <a:gd name="T0" fmla="*/ 100 w 199"/>
                            <a:gd name="T1" fmla="*/ 0 h 199"/>
                            <a:gd name="T2" fmla="*/ 0 w 199"/>
                            <a:gd name="T3" fmla="*/ 100 h 199"/>
                            <a:gd name="T4" fmla="*/ 100 w 199"/>
                            <a:gd name="T5" fmla="*/ 199 h 199"/>
                            <a:gd name="T6" fmla="*/ 199 w 199"/>
                            <a:gd name="T7" fmla="*/ 100 h 199"/>
                            <a:gd name="T8" fmla="*/ 100 w 199"/>
                            <a:gd name="T9" fmla="*/ 0 h 199"/>
                            <a:gd name="T10" fmla="*/ 156 w 199"/>
                            <a:gd name="T11" fmla="*/ 164 h 199"/>
                            <a:gd name="T12" fmla="*/ 151 w 199"/>
                            <a:gd name="T13" fmla="*/ 157 h 199"/>
                            <a:gd name="T14" fmla="*/ 121 w 199"/>
                            <a:gd name="T15" fmla="*/ 147 h 199"/>
                            <a:gd name="T16" fmla="*/ 121 w 199"/>
                            <a:gd name="T17" fmla="*/ 144 h 199"/>
                            <a:gd name="T18" fmla="*/ 144 w 199"/>
                            <a:gd name="T19" fmla="*/ 84 h 199"/>
                            <a:gd name="T20" fmla="*/ 103 w 199"/>
                            <a:gd name="T21" fmla="*/ 40 h 199"/>
                            <a:gd name="T22" fmla="*/ 60 w 199"/>
                            <a:gd name="T23" fmla="*/ 84 h 199"/>
                            <a:gd name="T24" fmla="*/ 78 w 199"/>
                            <a:gd name="T25" fmla="*/ 143 h 199"/>
                            <a:gd name="T26" fmla="*/ 78 w 199"/>
                            <a:gd name="T27" fmla="*/ 146 h 199"/>
                            <a:gd name="T28" fmla="*/ 47 w 199"/>
                            <a:gd name="T29" fmla="*/ 155 h 199"/>
                            <a:gd name="T30" fmla="*/ 43 w 199"/>
                            <a:gd name="T31" fmla="*/ 163 h 199"/>
                            <a:gd name="T32" fmla="*/ 14 w 199"/>
                            <a:gd name="T33" fmla="*/ 100 h 199"/>
                            <a:gd name="T34" fmla="*/ 100 w 199"/>
                            <a:gd name="T35" fmla="*/ 14 h 199"/>
                            <a:gd name="T36" fmla="*/ 185 w 199"/>
                            <a:gd name="T37" fmla="*/ 100 h 199"/>
                            <a:gd name="T38" fmla="*/ 156 w 199"/>
                            <a:gd name="T39" fmla="*/ 164 h 199"/>
                            <a:gd name="T40" fmla="*/ 156 w 199"/>
                            <a:gd name="T41" fmla="*/ 164 h 199"/>
                            <a:gd name="T42" fmla="*/ 156 w 199"/>
                            <a:gd name="T43" fmla="*/ 164 h 19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199"/>
                            <a:gd name="T67" fmla="*/ 0 h 199"/>
                            <a:gd name="T68" fmla="*/ 199 w 199"/>
                            <a:gd name="T69" fmla="*/ 199 h 19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199" h="199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199"/>
                                <a:pt x="100" y="199"/>
                              </a:cubicBezTo>
                              <a:cubicBezTo>
                                <a:pt x="155" y="199"/>
                                <a:pt x="199" y="155"/>
                                <a:pt x="199" y="100"/>
                              </a:cubicBezTo>
                              <a:cubicBezTo>
                                <a:pt x="199" y="45"/>
                                <a:pt x="155" y="0"/>
                                <a:pt x="100" y="0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1"/>
                                <a:pt x="154" y="158"/>
                                <a:pt x="151" y="157"/>
                              </a:cubicBezTo>
                              <a:cubicBezTo>
                                <a:pt x="147" y="155"/>
                                <a:pt x="135" y="150"/>
                                <a:pt x="121" y="147"/>
                              </a:cubicBezTo>
                              <a:cubicBezTo>
                                <a:pt x="121" y="144"/>
                                <a:pt x="121" y="144"/>
                                <a:pt x="121" y="144"/>
                              </a:cubicBezTo>
                              <a:cubicBezTo>
                                <a:pt x="135" y="130"/>
                                <a:pt x="144" y="104"/>
                                <a:pt x="144" y="84"/>
                              </a:cubicBezTo>
                              <a:cubicBezTo>
                                <a:pt x="144" y="56"/>
                                <a:pt x="129" y="40"/>
                                <a:pt x="103" y="40"/>
                              </a:cubicBezTo>
                              <a:cubicBezTo>
                                <a:pt x="77" y="40"/>
                                <a:pt x="60" y="57"/>
                                <a:pt x="60" y="84"/>
                              </a:cubicBezTo>
                              <a:cubicBezTo>
                                <a:pt x="60" y="94"/>
                                <a:pt x="64" y="125"/>
                                <a:pt x="78" y="143"/>
                              </a:cubicBezTo>
                              <a:cubicBezTo>
                                <a:pt x="78" y="146"/>
                                <a:pt x="78" y="146"/>
                                <a:pt x="78" y="146"/>
                              </a:cubicBezTo>
                              <a:cubicBezTo>
                                <a:pt x="71" y="148"/>
                                <a:pt x="56" y="152"/>
                                <a:pt x="47" y="155"/>
                              </a:cubicBezTo>
                              <a:cubicBezTo>
                                <a:pt x="43" y="156"/>
                                <a:pt x="42" y="160"/>
                                <a:pt x="43" y="163"/>
                              </a:cubicBezTo>
                              <a:cubicBezTo>
                                <a:pt x="25" y="148"/>
                                <a:pt x="14" y="125"/>
                                <a:pt x="14" y="100"/>
                              </a:cubicBezTo>
                              <a:cubicBezTo>
                                <a:pt x="14" y="53"/>
                                <a:pt x="52" y="14"/>
                                <a:pt x="100" y="14"/>
                              </a:cubicBezTo>
                              <a:cubicBezTo>
                                <a:pt x="147" y="14"/>
                                <a:pt x="185" y="53"/>
                                <a:pt x="185" y="100"/>
                              </a:cubicBezTo>
                              <a:cubicBezTo>
                                <a:pt x="185" y="125"/>
                                <a:pt x="174" y="148"/>
                                <a:pt x="156" y="164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4"/>
                                <a:pt x="156" y="164"/>
                                <a:pt x="156" y="16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102.6pt;margin-top:620.85pt;height:19.75pt;width:19.65pt;z-index:251717632;mso-width-relative:page;mso-height-relative:page;" fillcolor="#595959" filled="t" stroked="f" coordsize="199,199" o:gfxdata="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BADMj82QAAAA0BAAAPAAAAAAAAAAEAIAAA&#10;ACIAAABkcnMvZG93bnJldi54bWxQSwECFAAUAAAACACHTuJAbnVqmUYGAACzGgAADgAAAAAAAAAB&#10;ACAAAAAoAQAAZHJzL2Uyb0RvYy54bWxQSwUGAAAAAAYABgBZAQAA4Ak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<v:path o:connectlocs="125404,0;0,126042;125404,250825;249555,126042;125404,0;195631,206710;189360,197887;151739,185282;151739,181501;180582,105875;129166,50417;75242,105875;97815,180241;97815,184022;58940,195366;53923,205449;17556,126042;125404,17645;231998,126042;195631,206710;195631,206710;195631,206710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7801610</wp:posOffset>
                </wp:positionV>
                <wp:extent cx="96710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140" y="7800975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614.3pt;height:30.5pt;width:76.15pt;z-index:251716608;mso-width-relative:page;mso-height-relative:page;" filled="f" stroked="f" coordsize="21600,21600" o:gfxdata="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Z2R7dAAAADQEAAA8A&#10;AAAAAAAAAQAgAAAAIgAAAGRycy9kb3ducmV2LnhtbFBLAQIUABQAAAAIAIdO4kDDpLN1SwIAAIA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8348980</wp:posOffset>
                </wp:positionV>
                <wp:extent cx="4605655" cy="7734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8378825"/>
                          <a:ext cx="4605655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657.4pt;height:60.9pt;width:362.65pt;z-index:251715584;mso-width-relative:page;mso-height-relative:page;" filled="f" stroked="f" coordsize="21600,21600" o:gfxdata="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pOnen3QAAAA0B&#10;AAAPAAAAAAAAAAEAIAAAACIAAABkcnMvZG93bnJldi54bWxQSwECFAAUAAAACACHTuJA0DfX9U8C&#10;AACB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8202930</wp:posOffset>
                </wp:positionV>
                <wp:extent cx="4465955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5pt;margin-top:645.9pt;height:0pt;width:351.65pt;z-index:251677696;mso-width-relative:page;mso-height-relative:page;" filled="f" stroked="t" coordsize="21600,21600" o:gfxdata="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3oFa&#10;1QAAAA0BAAAPAAAAAAAAAAEAIAAAACIAAABkcnMvZG93bnJldi54bWxQSwECFAAUAAAACACHTuJA&#10;8K1vrusBAACzAwAADgAAAAAAAAABACAAAAAkAQAAZHJzL2Uyb0RvYy54bWxQSwUGAAAAAAYABgBZ&#10;AQAAgQUAAAAA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5704205</wp:posOffset>
                </wp:positionV>
                <wp:extent cx="446595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895604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5pt;margin-top:449.15pt;height:0pt;width:351.65pt;z-index:251702272;mso-width-relative:page;mso-height-relative:page;" filled="f" stroked="t" coordsize="21600,21600" o:gfxdata="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weXLdYAAAALAQAADwAAAAAAAAABACAAAAAiAAAAZHJzL2Rvd25yZXYueG1sUEsB&#10;AhQAFAAAAAgAh07iQOt/hnn3AQAAvwMAAA4AAAAAAAAAAQAgAAAAJQEAAGRycy9lMm9Eb2MueG1s&#10;UEsFBgAAAAAGAAYAWQEAAI4FAAAAAA=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5405120</wp:posOffset>
                </wp:positionV>
                <wp:extent cx="234315" cy="234315"/>
                <wp:effectExtent l="0" t="0" r="13335" b="1333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4.15pt;margin-top:425.6pt;height:18.45pt;width:18.45pt;z-index:251707392;mso-width-relative:page;mso-height-relative:page;" fillcolor="#595959" filled="t" stroked="f" coordsize="255,256" o:gfxdata="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Av3HWe2gAAAAsBAAAPAAAA&#10;AAAAAAEAIAAAACIAAABkcnMvZG93bnJldi54bWxQSwECFAAUAAAACACHTuJAKWEbelEMAADFRAAA&#10;DgAAAAAAAAABACAAAAApAQAAZHJzL2Uyb0RvYy54bWxQSwUGAAAAAAYABgBZAQAA7A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6635750</wp:posOffset>
                </wp:positionV>
                <wp:extent cx="2014220" cy="84328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国际商务单证员证书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报关员资格证书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商务英语翻译资格证书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pt;margin-top:522.5pt;height:66.4pt;width:158.6pt;z-index:251719680;mso-width-relative:page;mso-height-relative:page;" filled="f" stroked="f" coordsize="21600,21600" o:gfxdata="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0m3QdwAAAANAQAADwAAAAAAAAABACAA&#10;AAAiAAAAZHJzL2Rvd25yZXYueG1sUEsBAhQAFAAAAAgAh07iQOYQucN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国际商务单证员证书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报关员资格证书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商务英语翻译资格证书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6635750</wp:posOffset>
                </wp:positionV>
                <wp:extent cx="1564005" cy="8432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计算机应用等级证书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普通话等级证书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剑桥商务英语证书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pt;margin-top:522.5pt;height:66.4pt;width:123.15pt;z-index:251670528;mso-width-relative:page;mso-height-relative:page;" filled="f" stroked="f" coordsize="21600,21600" o:gfxdata="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hGNlt0AAAANAQAADwAAAAAAAAAB&#10;ACAAAAAiAAAAZHJzL2Rvd25yZXYueG1sUEsBAhQAFAAAAAgAh07iQCTsi5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计算机应用等级证书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普通话等级证书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剑桥商务英语证书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6619875</wp:posOffset>
                </wp:positionV>
                <wp:extent cx="1027430" cy="3759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获得证书：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5pt;margin-top:521.25pt;height:29.6pt;width:80.9pt;z-index:251676672;mso-width-relative:page;mso-height-relative:page;" filled="f" stroked="f" coordsize="21600,21600" o:gfxdata="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HiIh3AAAAA0BAAAPAAAAAAAAAAEA&#10;IAAAACIAAABkcnMvZG93bnJldi54bWxQSwECFAAUAAAACACHTuJAIugUH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获得证书：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5798820</wp:posOffset>
                </wp:positionV>
                <wp:extent cx="3192145" cy="8521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语综合能力优秀：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-4。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剑桥商务英语（BEC）中级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精通英语，有很好的听写说能力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85pt;margin-top:456.6pt;height:67.1pt;width:251.35pt;z-index:251675648;mso-width-relative:page;mso-height-relative:page;" filled="f" stroked="f" coordsize="21600,21600" o:gfxdata="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0mE9wAAAAMAQAADwAAAAAAAAAB&#10;ACAAAAAiAAAAZHJzL2Rvd25yZXYueG1sUEsBAhQAFAAAAAgAh07iQLXt6WF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语综合能力优秀：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-4。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剑桥商务英语（BEC）中级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精通英语，有很好的听写说能力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5782945</wp:posOffset>
                </wp:positionV>
                <wp:extent cx="1027430" cy="3759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外语水平：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455.35pt;height:29.6pt;width:80.9pt;z-index:251682816;mso-width-relative:page;mso-height-relative:page;" filled="f" stroked="f" coordsize="21600,21600" o:gfxdata="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L2DLbAAAACwEAAA8AAAAAAAAAAQAg&#10;AAAAIgAAAGRycy9kb3ducmV2LnhtbFBLAQIUABQAAAAIAIdO4kBhKQz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外语水平：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5334635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25pt;margin-top:420.05pt;height:30.5pt;width:73.65pt;z-index:251683840;mso-width-relative:page;mso-height-relative:page;" filled="f" stroked="f" coordsize="21600,21600" o:gfxdata="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fXlwdwAAAAL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3169285</wp:posOffset>
                </wp:positionV>
                <wp:extent cx="4707255" cy="2032635"/>
                <wp:effectExtent l="0" t="0" r="0" b="0"/>
                <wp:wrapNone/>
                <wp:docPr id="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55" cy="203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英语翻译           广州大学学生部          2019.2-2019.6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实习内容：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负责日常资料翻译工作；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495A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老师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完成英文文案的撰写及更新；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日常英语资料的翻译，对相关中英文资料进行整理并归档保存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中外文互译，协助其他部门完成所需的中英文互译工作；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97.7pt;margin-top:249.55pt;height:160.05pt;width:370.65pt;z-index:251679744;mso-width-relative:page;mso-height-relative:page;" filled="f" stroked="f" coordsize="21600,21600" o:gfxdata="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dqAh3AAAAAsBAAAPAAAAAAAAAAEAIAAA&#10;ACIAAABkcnMvZG93bnJldi54bWxQSwECFAAUAAAACACHTuJAjxmbdc8BAAB+AwAADgAAAAAAAAAB&#10;ACAAAAAr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英语翻译           广州大学学生部          2019.2-2019.6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实习内容：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负责日常资料翻译工作；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495A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协助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老师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完成英文文案的撰写及更新；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日常英语资料的翻译，对相关中英文资料进行整理并归档保存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中外文互译，协助其他部门完成所需的中英文互译工作；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2771140</wp:posOffset>
                </wp:positionV>
                <wp:extent cx="189230" cy="175895"/>
                <wp:effectExtent l="0" t="0" r="1270" b="15875"/>
                <wp:wrapNone/>
                <wp:docPr id="4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8.7pt;margin-top:218.2pt;height:13.85pt;width:14.9pt;z-index:251708416;mso-width-relative:page;mso-height-relative:page;" fillcolor="#595959" filled="t" stroked="f" coordsize="120,112" o:gfxdata="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LhdqmnaAAAACwEAAA8AAAAAAAAAAQAgAAAAIgAAAGRycy9kb3ducmV2LnhtbFBLAQIU&#10;ABQAAAAIAIdO4kA94RYjgQUAAP0fAAAOAAAAAAAAAAEAIAAAACkBAABkcnMvZTJvRG9jLnhtbFBL&#10;BQYAAAAABgAGAFkBAAAcCQ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3036570</wp:posOffset>
                </wp:positionV>
                <wp:extent cx="446595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406400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95pt;margin-top:239.1pt;height:0pt;width:351.65pt;z-index:251701248;mso-width-relative:page;mso-height-relative:page;" filled="f" stroked="t" coordsize="21600,21600" o:gfxdata="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I9CrWAAAACwEAAA8AAAAAAAAAAQAgAAAAIgAAAGRycy9kb3ducmV2LnhtbFBL&#10;AQIUABQAAAAIAIdO4kBT3Tlu+AEAAL8DAAAOAAAAAAAAAAEAIAAAACUBAABkcnMvZTJvRG9jLnht&#10;bFBLBQYAAAAABgAGAFkBAACP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2661285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209.55pt;height:30.5pt;width:73.65pt;z-index:251684864;mso-width-relative:page;mso-height-relative:page;" filled="f" stroked="f" coordsize="21600,21600" o:gfxdata="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5IyAN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校内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1440180</wp:posOffset>
                </wp:positionV>
                <wp:extent cx="4688205" cy="9550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英语口译专业      广州大学（大学本科）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2015.9-2019.6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基础英语、高级英语、语音、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"http://www.so.com/s?q=%E8%AF%AD%E6%B3%95&amp;ie=utf-8&amp;src=internal_wenda_recommend_textn"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"http://www.so.com/s?q=%E5%8F%A3%E8%AF%AD&amp;ie=utf-8&amp;src=internal_wenda_recommend_textn"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口语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"http://www.so.com/s?q=%E5%90%AC%E5%8A%9B&amp;ie=utf-8&amp;src=internal_wenda_recommend_textn"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听力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、泛读、写作、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"http://www.so.com/s?q=%E8%8B%B1%E8%AF%AD%E5%9B%BD%E5%AE%B6%E6%A6%82%E5%86%B5&amp;ie=utf-8&amp;src=internal_wenda_recommend_textn"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英语国家概况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"http://www.so.com/s?q=%E8%8B%B1%E7%BE%8E%E6%96%87%E5%AD%A6&amp;ie=utf-8&amp;src=internal_wenda_recommend_textn"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英美文学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"http://www.so.com/s?q=%E8%8B%B1%E6%B1%89%E4%BA%92%E8%AF%91&amp;ie=utf-8&amp;src=internal_wenda_recommend_textn"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英汉互译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、口译、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"http://www.so.com/s?q=%E7%AC%94%E8%AF%91&amp;ie=utf-8&amp;src=internal_wenda_recommend_textn"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笔译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113.4pt;height:75.2pt;width:369.15pt;z-index:251678720;mso-width-relative:page;mso-height-relative:page;" filled="f" stroked="f" coordsize="21600,21600" o:gfxdata="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yMzNsAAAALAQAADwAAAAAAAAABACAA&#10;AAAiAAAAZHJzL2Rvd25yZXYueG1sUEsBAhQAFAAAAAgAh07iQEFe8jJ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英语口译专业      广州大学（大学本科）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2015.9-2019.6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基础英语、高级英语、语音、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"http://www.so.com/s?q=%E8%AF%AD%E6%B3%95&amp;ie=utf-8&amp;src=internal_wenda_recommend_textn"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"http://www.so.com/s?q=%E5%8F%A3%E8%AF%AD&amp;ie=utf-8&amp;src=internal_wenda_recommend_textn"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口语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"http://www.so.com/s?q=%E5%90%AC%E5%8A%9B&amp;ie=utf-8&amp;src=internal_wenda_recommend_textn"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听力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、泛读、写作、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"http://www.so.com/s?q=%E8%8B%B1%E8%AF%AD%E5%9B%BD%E5%AE%B6%E6%A6%82%E5%86%B5&amp;ie=utf-8&amp;src=internal_wenda_recommend_textn"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英语国家概况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"http://www.so.com/s?q=%E8%8B%B1%E7%BE%8E%E6%96%87%E5%AD%A6&amp;ie=utf-8&amp;src=internal_wenda_recommend_textn"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英美文学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"http://www.so.com/s?q=%E8%8B%B1%E6%B1%89%E4%BA%92%E8%AF%91&amp;ie=utf-8&amp;src=internal_wenda_recommend_textn"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英汉互译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、口译、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"http://www.so.com/s?q=%E7%AC%94%E8%AF%91&amp;ie=utf-8&amp;src=internal_wenda_recommend_textn"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笔译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等。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1092835</wp:posOffset>
                </wp:positionV>
                <wp:extent cx="259715" cy="182880"/>
                <wp:effectExtent l="0" t="0" r="6985" b="8255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9715" cy="182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7.8pt;margin-top:86.05pt;height:14.4pt;width:20.45pt;z-index:251713536;mso-width-relative:page;mso-height-relative:page;" fillcolor="#595959" filled="t" stroked="f" coordsize="263,184" o:gfxdata="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ANff2XaAAAACwEAAA8AAAAAAAAAAQAgAAAAIgAAAGRycy9kb3du&#10;cmV2LnhtbFBLAQIUABQAAAAIAIdO4kBiwFh4VAUAAFkZAAAOAAAAAAAAAAEAIAAAACk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963930</wp:posOffset>
                </wp:positionV>
                <wp:extent cx="954405" cy="387350"/>
                <wp:effectExtent l="0" t="0" r="0" b="0"/>
                <wp:wrapNone/>
                <wp:docPr id="15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7.7pt;margin-top:75.9pt;height:30.5pt;width:75.15pt;z-index:251712512;mso-width-relative:page;mso-height-relative:page;" filled="f" stroked="f" coordsize="21600,21600" o:gfxdata="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EOa82gAAAAsBAAAPAAAAAAAAAAEAIAAA&#10;ACIAAABkcnMvZG93bnJldi54bWxQSwECFAAUAAAACACHTuJAHn7QVk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1334770</wp:posOffset>
                </wp:positionV>
                <wp:extent cx="446595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75pt;margin-top:105.1pt;height:0pt;width:351.65pt;z-index:251673600;mso-width-relative:page;mso-height-relative:page;" filled="f" stroked="t" coordsize="21600,21600" o:gfxdata="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ye7jV&#10;AAAACwEAAA8AAAAAAAAAAQAgAAAAIgAAAGRycy9kb3ducmV2LnhtbFBLAQIUABQAAAAIAIdO4kCA&#10;yayg6gEAALEDAAAOAAAAAAAAAAEAIAAAACQBAABkcnMvZTJvRG9jLnhtbFBLBQYAAAAABgAGAFkB&#10;AACA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-16510</wp:posOffset>
                </wp:positionV>
                <wp:extent cx="4641850" cy="71247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报考信息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广州外语学校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第一志愿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英语口译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考研成绩：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语文：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98分，数学：86分，英语：118分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-1.3pt;height:56.1pt;width:365.5pt;z-index:251669504;mso-width-relative:page;mso-height-relative:page;" filled="f" stroked="f" coordsize="21600,21600" o:gfxdata="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1SSvraAAAACgEAAA8AAAAAAAAAAQAgAAAAIgAA&#10;AGRycy9kb3ducmV2LnhtbFBLAQIUABQAAAAIAIdO4kAGouUMzQEAAH0DAAAOAAAAAAAAAAEAIAAA&#10;ACk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报考信息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广州外语学校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>第一志愿 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英语口译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考研成绩：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语文：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98分，数学：86分，英语：118分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2435860</wp:posOffset>
                </wp:positionV>
                <wp:extent cx="1617345" cy="31115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报考专业：英语口译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6.6pt;margin-top:191.8pt;height:24.5pt;width:127.35pt;z-index:251711488;mso-width-relative:page;mso-height-relative:page;" filled="f" stroked="f" coordsize="21600,21600" o:gfxdata="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kkgC3AAAAAwBAAAPAAAAAAAAAAEAIAAA&#10;ACIAAABkcnMvZG93bnJldi54bWxQSwECFAAUAAAACACHTuJA9OJCM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报考专业：英语口译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3270885</wp:posOffset>
                </wp:positionV>
                <wp:extent cx="967105" cy="3873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55pt;margin-top:257.55pt;height:30.5pt;width:76.15pt;z-index:251700224;mso-width-relative:page;mso-height-relative:page;" filled="f" stroked="f" coordsize="21600,21600" o:gfxdata="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j/QXzbAAAACgEAAA8AAAAAAAAAAQAgAAAA&#10;IgAAAGRycy9kb3ducmV2LnhtbFBLAQIUABQAAAAIAIdO4kBYg4w4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3348355</wp:posOffset>
                </wp:positionV>
                <wp:extent cx="227330" cy="227330"/>
                <wp:effectExtent l="0" t="0" r="1270" b="127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73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9.65pt;margin-top:263.65pt;height:17.9pt;width:17.9pt;z-index:251705344;mso-width-relative:page;mso-height-relative:page;" fillcolor="#FFFFFF" filled="t" stroked="f" coordsize="255,255" o:gfxdata="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3794125</wp:posOffset>
                </wp:positionV>
                <wp:extent cx="1710055" cy="14465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1986.8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现居住址：广东广州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毕业学校：广州大学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2345@126.com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5pt;margin-top:298.75pt;height:113.9pt;width:134.65pt;z-index:251703296;mso-width-relative:page;mso-height-relative:page;" filled="f" stroked="f" coordsize="21600,21600" o:gfxdata="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zZjc3QAAAAwBAAAPAAAAAAAAAAEA&#10;IAAAACIAAABkcnMvZG93bnJldi54bWxQSwECFAAUAAAACACHTuJAQWr9o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1986.8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现居住址：广东广州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毕业学校：广州大学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2345@126.com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13188888888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6035040</wp:posOffset>
                </wp:positionV>
                <wp:extent cx="967105" cy="3873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pt;margin-top:475.2pt;height:30.5pt;width:76.15pt;z-index:251704320;mso-width-relative:page;mso-height-relative:page;" filled="f" stroked="f" coordsize="21600,21600" o:gfxdata="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HREA3AAAAAsBAAAPAAAAAAAAAAEAIAAA&#10;ACIAAABkcnMvZG93bnJldi54bWxQSwECFAAUAAAACACHTuJAKw5ys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6576695</wp:posOffset>
                </wp:positionV>
                <wp:extent cx="1374140" cy="14465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团队合作：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pt;margin-top:517.85pt;height:113.9pt;width:108.2pt;z-index:251718656;mso-width-relative:page;mso-height-relative:page;" filled="f" stroked="f" coordsize="21600,21600" o:gfxdata="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X+7/3QAAAA0BAAAPAAAAAAAAAAEA&#10;IAAAACIAAABkcnMvZG93bnJldi54bWxQSwECFAAUAAAACACHTuJA6vLFuk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团队合作：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6125845</wp:posOffset>
                </wp:positionV>
                <wp:extent cx="248285" cy="248285"/>
                <wp:effectExtent l="0" t="0" r="0" b="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5319" y="2826"/>
                            </a:cxn>
                            <a:cxn ang="0">
                              <a:pos x="308036" y="7065"/>
                            </a:cxn>
                            <a:cxn ang="0">
                              <a:pos x="316514" y="38151"/>
                            </a:cxn>
                            <a:cxn ang="0">
                              <a:pos x="349013" y="46629"/>
                            </a:cxn>
                            <a:cxn ang="0">
                              <a:pos x="353252" y="49455"/>
                            </a:cxn>
                            <a:cxn ang="0">
                              <a:pos x="308036" y="105976"/>
                            </a:cxn>
                            <a:cxn ang="0">
                              <a:pos x="274124" y="101737"/>
                            </a:cxn>
                            <a:cxn ang="0">
                              <a:pos x="284015" y="180865"/>
                            </a:cxn>
                            <a:cxn ang="0">
                              <a:pos x="251515" y="258580"/>
                            </a:cxn>
                            <a:cxn ang="0">
                              <a:pos x="97498" y="258580"/>
                            </a:cxn>
                            <a:cxn ang="0">
                              <a:pos x="97498" y="104563"/>
                            </a:cxn>
                            <a:cxn ang="0">
                              <a:pos x="241624" y="96085"/>
                            </a:cxn>
                            <a:cxn ang="0">
                              <a:pos x="247276" y="56520"/>
                            </a:cxn>
                            <a:cxn ang="0">
                              <a:pos x="315101" y="138475"/>
                            </a:cxn>
                            <a:cxn ang="0">
                              <a:pos x="320753" y="159670"/>
                            </a:cxn>
                            <a:cxn ang="0">
                              <a:pos x="278363" y="285428"/>
                            </a:cxn>
                            <a:cxn ang="0">
                              <a:pos x="70650" y="285428"/>
                            </a:cxn>
                            <a:cxn ang="0">
                              <a:pos x="70650" y="77715"/>
                            </a:cxn>
                            <a:cxn ang="0">
                              <a:pos x="196408" y="35325"/>
                            </a:cxn>
                            <a:cxn ang="0">
                              <a:pos x="234559" y="31086"/>
                            </a:cxn>
                            <a:cxn ang="0">
                              <a:pos x="200647" y="8478"/>
                            </a:cxn>
                            <a:cxn ang="0">
                              <a:pos x="50868" y="57933"/>
                            </a:cxn>
                            <a:cxn ang="0">
                              <a:pos x="50868" y="305210"/>
                            </a:cxn>
                            <a:cxn ang="0">
                              <a:pos x="298145" y="305210"/>
                            </a:cxn>
                            <a:cxn ang="0">
                              <a:pos x="347600" y="155431"/>
                            </a:cxn>
                            <a:cxn ang="0">
                              <a:pos x="324992" y="121519"/>
                            </a:cxn>
                            <a:cxn ang="0">
                              <a:pos x="175213" y="131410"/>
                            </a:cxn>
                            <a:cxn ang="0">
                              <a:pos x="199234" y="137062"/>
                            </a:cxn>
                            <a:cxn ang="0">
                              <a:pos x="175213" y="89020"/>
                            </a:cxn>
                            <a:cxn ang="0">
                              <a:pos x="110215" y="115867"/>
                            </a:cxn>
                            <a:cxn ang="0">
                              <a:pos x="81954" y="180865"/>
                            </a:cxn>
                            <a:cxn ang="0">
                              <a:pos x="175213" y="274124"/>
                            </a:cxn>
                            <a:cxn ang="0">
                              <a:pos x="240211" y="245863"/>
                            </a:cxn>
                            <a:cxn ang="0">
                              <a:pos x="248689" y="127171"/>
                            </a:cxn>
                            <a:cxn ang="0">
                              <a:pos x="224668" y="180865"/>
                            </a:cxn>
                            <a:cxn ang="0">
                              <a:pos x="210538" y="216190"/>
                            </a:cxn>
                            <a:cxn ang="0">
                              <a:pos x="139888" y="216190"/>
                            </a:cxn>
                            <a:cxn ang="0">
                              <a:pos x="139888" y="145540"/>
                            </a:cxn>
                            <a:cxn ang="0">
                              <a:pos x="175213" y="131410"/>
                            </a:cxn>
                            <a:cxn ang="0">
                              <a:pos x="186517" y="149779"/>
                            </a:cxn>
                            <a:cxn ang="0">
                              <a:pos x="151192" y="158257"/>
                            </a:cxn>
                            <a:cxn ang="0">
                              <a:pos x="151192" y="204886"/>
                            </a:cxn>
                            <a:cxn ang="0">
                              <a:pos x="197821" y="204886"/>
                            </a:cxn>
                            <a:cxn ang="0">
                              <a:pos x="207712" y="180865"/>
                            </a:cxn>
                            <a:cxn ang="0">
                              <a:pos x="183691" y="190756"/>
                            </a:cxn>
                            <a:cxn ang="0">
                              <a:pos x="165322" y="170974"/>
                            </a:cxn>
                            <a:cxn ang="0">
                              <a:pos x="296732" y="25434"/>
                            </a:cxn>
                            <a:cxn ang="0">
                              <a:pos x="264232" y="56520"/>
                            </a:cxn>
                            <a:cxn ang="0">
                              <a:pos x="300971" y="42390"/>
                            </a:cxn>
                            <a:cxn ang="0">
                              <a:pos x="312275" y="55107"/>
                            </a:cxn>
                            <a:cxn ang="0">
                              <a:pos x="281189" y="86193"/>
                            </a:cxn>
                            <a:cxn ang="0">
                              <a:pos x="330644" y="59346"/>
                            </a:cxn>
                          </a:cxnLst>
                          <a:pathLst>
                            <a:path w="252" h="252">
                              <a:moveTo>
                                <a:pt x="176" y="34"/>
                              </a:move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1" y="0"/>
                                <a:pt x="215" y="0"/>
                                <a:pt x="217" y="2"/>
                              </a:cubicBezTo>
                              <a:cubicBezTo>
                                <a:pt x="218" y="3"/>
                                <a:pt x="218" y="4"/>
                                <a:pt x="218" y="5"/>
                              </a:cubicBezTo>
                              <a:cubicBezTo>
                                <a:pt x="218" y="5"/>
                                <a:pt x="218" y="5"/>
                                <a:pt x="218" y="5"/>
                              </a:cubicBezTo>
                              <a:cubicBezTo>
                                <a:pt x="224" y="27"/>
                                <a:pt x="224" y="27"/>
                                <a:pt x="224" y="27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8" y="34"/>
                                <a:pt x="249" y="34"/>
                                <a:pt x="250" y="35"/>
                              </a:cubicBezTo>
                              <a:cubicBezTo>
                                <a:pt x="252" y="37"/>
                                <a:pt x="252" y="41"/>
                                <a:pt x="250" y="43"/>
                              </a:cubicBezTo>
                              <a:cubicBezTo>
                                <a:pt x="218" y="75"/>
                                <a:pt x="218" y="75"/>
                                <a:pt x="218" y="75"/>
                              </a:cubicBezTo>
                              <a:cubicBezTo>
                                <a:pt x="216" y="77"/>
                                <a:pt x="214" y="78"/>
                                <a:pt x="212" y="77"/>
                              </a:cubicBezTo>
                              <a:cubicBezTo>
                                <a:pt x="194" y="72"/>
                                <a:pt x="194" y="72"/>
                                <a:pt x="194" y="72"/>
                              </a:cubicBezTo>
                              <a:cubicBezTo>
                                <a:pt x="184" y="81"/>
                                <a:pt x="184" y="81"/>
                                <a:pt x="184" y="81"/>
                              </a:cubicBezTo>
                              <a:cubicBezTo>
                                <a:pt x="194" y="94"/>
                                <a:pt x="201" y="111"/>
                                <a:pt x="201" y="128"/>
                              </a:cubicBezTo>
                              <a:cubicBezTo>
                                <a:pt x="201" y="150"/>
                                <a:pt x="192" y="169"/>
                                <a:pt x="178" y="183"/>
                              </a:cubicBezTo>
                              <a:cubicBezTo>
                                <a:pt x="178" y="183"/>
                                <a:pt x="178" y="183"/>
                                <a:pt x="178" y="183"/>
                              </a:cubicBezTo>
                              <a:cubicBezTo>
                                <a:pt x="164" y="197"/>
                                <a:pt x="145" y="205"/>
                                <a:pt x="124" y="205"/>
                              </a:cubicBezTo>
                              <a:cubicBezTo>
                                <a:pt x="102" y="205"/>
                                <a:pt x="83" y="197"/>
                                <a:pt x="69" y="183"/>
                              </a:cubicBezTo>
                              <a:cubicBezTo>
                                <a:pt x="55" y="169"/>
                                <a:pt x="47" y="150"/>
                                <a:pt x="47" y="128"/>
                              </a:cubicBezTo>
                              <a:cubicBezTo>
                                <a:pt x="47" y="107"/>
                                <a:pt x="55" y="88"/>
                                <a:pt x="69" y="74"/>
                              </a:cubicBezTo>
                              <a:cubicBezTo>
                                <a:pt x="83" y="60"/>
                                <a:pt x="102" y="52"/>
                                <a:pt x="124" y="52"/>
                              </a:cubicBezTo>
                              <a:cubicBezTo>
                                <a:pt x="141" y="52"/>
                                <a:pt x="157" y="57"/>
                                <a:pt x="171" y="68"/>
                              </a:cubicBezTo>
                              <a:cubicBezTo>
                                <a:pt x="180" y="58"/>
                                <a:pt x="180" y="58"/>
                                <a:pt x="180" y="58"/>
                              </a:cubicBezTo>
                              <a:cubicBezTo>
                                <a:pt x="175" y="40"/>
                                <a:pt x="175" y="40"/>
                                <a:pt x="175" y="40"/>
                              </a:cubicBezTo>
                              <a:cubicBezTo>
                                <a:pt x="174" y="38"/>
                                <a:pt x="175" y="36"/>
                                <a:pt x="176" y="34"/>
                              </a:cubicBezTo>
                              <a:close/>
                              <a:moveTo>
                                <a:pt x="223" y="98"/>
                              </a:moveTo>
                              <a:cubicBezTo>
                                <a:pt x="223" y="98"/>
                                <a:pt x="223" y="98"/>
                                <a:pt x="223" y="98"/>
                              </a:cubicBezTo>
                              <a:cubicBezTo>
                                <a:pt x="225" y="103"/>
                                <a:pt x="226" y="108"/>
                                <a:pt x="227" y="113"/>
                              </a:cubicBezTo>
                              <a:cubicBezTo>
                                <a:pt x="227" y="118"/>
                                <a:pt x="228" y="123"/>
                                <a:pt x="228" y="128"/>
                              </a:cubicBezTo>
                              <a:cubicBezTo>
                                <a:pt x="228" y="157"/>
                                <a:pt x="216" y="183"/>
                                <a:pt x="197" y="202"/>
                              </a:cubicBezTo>
                              <a:cubicBezTo>
                                <a:pt x="178" y="221"/>
                                <a:pt x="152" y="233"/>
                                <a:pt x="124" y="233"/>
                              </a:cubicBezTo>
                              <a:cubicBezTo>
                                <a:pt x="95" y="233"/>
                                <a:pt x="69" y="221"/>
                                <a:pt x="50" y="202"/>
                              </a:cubicBezTo>
                              <a:cubicBezTo>
                                <a:pt x="31" y="183"/>
                                <a:pt x="19" y="157"/>
                                <a:pt x="19" y="128"/>
                              </a:cubicBezTo>
                              <a:cubicBezTo>
                                <a:pt x="19" y="100"/>
                                <a:pt x="31" y="74"/>
                                <a:pt x="50" y="55"/>
                              </a:cubicBezTo>
                              <a:cubicBezTo>
                                <a:pt x="69" y="36"/>
                                <a:pt x="95" y="24"/>
                                <a:pt x="124" y="24"/>
                              </a:cubicBezTo>
                              <a:cubicBezTo>
                                <a:pt x="129" y="24"/>
                                <a:pt x="134" y="25"/>
                                <a:pt x="139" y="25"/>
                              </a:cubicBezTo>
                              <a:cubicBezTo>
                                <a:pt x="144" y="26"/>
                                <a:pt x="149" y="27"/>
                                <a:pt x="154" y="29"/>
                              </a:cubicBezTo>
                              <a:cubicBezTo>
                                <a:pt x="159" y="30"/>
                                <a:pt x="164" y="27"/>
                                <a:pt x="166" y="22"/>
                              </a:cubicBezTo>
                              <a:cubicBezTo>
                                <a:pt x="168" y="17"/>
                                <a:pt x="165" y="12"/>
                                <a:pt x="159" y="10"/>
                              </a:cubicBezTo>
                              <a:cubicBezTo>
                                <a:pt x="154" y="8"/>
                                <a:pt x="148" y="7"/>
                                <a:pt x="142" y="6"/>
                              </a:cubicBezTo>
                              <a:cubicBezTo>
                                <a:pt x="136" y="5"/>
                                <a:pt x="130" y="5"/>
                                <a:pt x="124" y="5"/>
                              </a:cubicBezTo>
                              <a:cubicBezTo>
                                <a:pt x="89" y="5"/>
                                <a:pt x="58" y="18"/>
                                <a:pt x="36" y="41"/>
                              </a:cubicBezTo>
                              <a:cubicBezTo>
                                <a:pt x="14" y="63"/>
                                <a:pt x="0" y="94"/>
                                <a:pt x="0" y="128"/>
                              </a:cubicBezTo>
                              <a:cubicBezTo>
                                <a:pt x="0" y="163"/>
                                <a:pt x="14" y="194"/>
                                <a:pt x="36" y="216"/>
                              </a:cubicBezTo>
                              <a:cubicBezTo>
                                <a:pt x="58" y="238"/>
                                <a:pt x="89" y="252"/>
                                <a:pt x="124" y="252"/>
                              </a:cubicBezTo>
                              <a:cubicBezTo>
                                <a:pt x="158" y="252"/>
                                <a:pt x="189" y="238"/>
                                <a:pt x="211" y="216"/>
                              </a:cubicBezTo>
                              <a:cubicBezTo>
                                <a:pt x="234" y="194"/>
                                <a:pt x="247" y="163"/>
                                <a:pt x="247" y="128"/>
                              </a:cubicBezTo>
                              <a:cubicBezTo>
                                <a:pt x="247" y="122"/>
                                <a:pt x="247" y="116"/>
                                <a:pt x="246" y="110"/>
                              </a:cubicBezTo>
                              <a:cubicBezTo>
                                <a:pt x="245" y="104"/>
                                <a:pt x="244" y="98"/>
                                <a:pt x="242" y="92"/>
                              </a:cubicBezTo>
                              <a:cubicBezTo>
                                <a:pt x="241" y="87"/>
                                <a:pt x="235" y="84"/>
                                <a:pt x="230" y="86"/>
                              </a:cubicBezTo>
                              <a:cubicBezTo>
                                <a:pt x="225" y="87"/>
                                <a:pt x="222" y="93"/>
                                <a:pt x="223" y="98"/>
                              </a:cubicBezTo>
                              <a:close/>
                              <a:moveTo>
                                <a:pt x="124" y="93"/>
                              </a:move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30" y="93"/>
                                <a:pt x="135" y="95"/>
                                <a:pt x="141" y="97"/>
                              </a:cubicBezTo>
                              <a:cubicBezTo>
                                <a:pt x="162" y="76"/>
                                <a:pt x="162" y="76"/>
                                <a:pt x="162" y="76"/>
                              </a:cubicBezTo>
                              <a:cubicBezTo>
                                <a:pt x="151" y="68"/>
                                <a:pt x="138" y="63"/>
                                <a:pt x="124" y="63"/>
                              </a:cubicBezTo>
                              <a:cubicBezTo>
                                <a:pt x="105" y="63"/>
                                <a:pt x="89" y="71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66" y="94"/>
                                <a:pt x="58" y="110"/>
                                <a:pt x="58" y="128"/>
                              </a:cubicBezTo>
                              <a:cubicBezTo>
                                <a:pt x="58" y="146"/>
                                <a:pt x="66" y="163"/>
                                <a:pt x="78" y="174"/>
                              </a:cubicBezTo>
                              <a:cubicBezTo>
                                <a:pt x="89" y="186"/>
                                <a:pt x="106" y="194"/>
                                <a:pt x="124" y="194"/>
                              </a:cubicBezTo>
                              <a:cubicBezTo>
                                <a:pt x="141" y="194"/>
                                <a:pt x="158" y="186"/>
                                <a:pt x="169" y="175"/>
                              </a:cubicBezTo>
                              <a:cubicBezTo>
                                <a:pt x="170" y="174"/>
                                <a:pt x="170" y="174"/>
                                <a:pt x="170" y="174"/>
                              </a:cubicBezTo>
                              <a:cubicBezTo>
                                <a:pt x="181" y="163"/>
                                <a:pt x="189" y="146"/>
                                <a:pt x="189" y="128"/>
                              </a:cubicBezTo>
                              <a:cubicBezTo>
                                <a:pt x="189" y="114"/>
                                <a:pt x="184" y="101"/>
                                <a:pt x="176" y="90"/>
                              </a:cubicBezTo>
                              <a:cubicBezTo>
                                <a:pt x="155" y="111"/>
                                <a:pt x="155" y="111"/>
                                <a:pt x="155" y="111"/>
                              </a:cubicBezTo>
                              <a:cubicBezTo>
                                <a:pt x="157" y="116"/>
                                <a:pt x="159" y="122"/>
                                <a:pt x="159" y="128"/>
                              </a:cubicBezTo>
                              <a:cubicBezTo>
                                <a:pt x="159" y="138"/>
                                <a:pt x="155" y="147"/>
                                <a:pt x="149" y="153"/>
                              </a:cubicBezTo>
                              <a:cubicBezTo>
                                <a:pt x="149" y="153"/>
                                <a:pt x="149" y="153"/>
                                <a:pt x="149" y="153"/>
                              </a:cubicBezTo>
                              <a:cubicBezTo>
                                <a:pt x="142" y="160"/>
                                <a:pt x="133" y="164"/>
                                <a:pt x="124" y="164"/>
                              </a:cubicBezTo>
                              <a:cubicBezTo>
                                <a:pt x="114" y="164"/>
                                <a:pt x="105" y="160"/>
                                <a:pt x="99" y="153"/>
                              </a:cubicBezTo>
                              <a:cubicBezTo>
                                <a:pt x="92" y="147"/>
                                <a:pt x="88" y="138"/>
                                <a:pt x="88" y="128"/>
                              </a:cubicBezTo>
                              <a:cubicBezTo>
                                <a:pt x="88" y="119"/>
                                <a:pt x="92" y="110"/>
                                <a:pt x="99" y="103"/>
                              </a:cubicBezTo>
                              <a:cubicBezTo>
                                <a:pt x="99" y="103"/>
                                <a:pt x="99" y="103"/>
                                <a:pt x="99" y="103"/>
                              </a:cubicBezTo>
                              <a:cubicBezTo>
                                <a:pt x="105" y="97"/>
                                <a:pt x="114" y="93"/>
                                <a:pt x="124" y="93"/>
                              </a:cubicBezTo>
                              <a:close/>
                              <a:moveTo>
                                <a:pt x="132" y="106"/>
                              </a:move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ubicBezTo>
                                <a:pt x="129" y="105"/>
                                <a:pt x="126" y="105"/>
                                <a:pt x="124" y="105"/>
                              </a:cubicBezTo>
                              <a:cubicBezTo>
                                <a:pt x="117" y="105"/>
                                <a:pt x="111" y="107"/>
                                <a:pt x="107" y="112"/>
                              </a:cubicBezTo>
                              <a:cubicBezTo>
                                <a:pt x="103" y="116"/>
                                <a:pt x="100" y="122"/>
                                <a:pt x="100" y="128"/>
                              </a:cubicBezTo>
                              <a:cubicBezTo>
                                <a:pt x="100" y="135"/>
                                <a:pt x="103" y="141"/>
                                <a:pt x="107" y="145"/>
                              </a:cubicBezTo>
                              <a:cubicBezTo>
                                <a:pt x="111" y="149"/>
                                <a:pt x="117" y="152"/>
                                <a:pt x="124" y="152"/>
                              </a:cubicBezTo>
                              <a:cubicBezTo>
                                <a:pt x="130" y="152"/>
                                <a:pt x="136" y="149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4" y="141"/>
                                <a:pt x="147" y="135"/>
                                <a:pt x="147" y="128"/>
                              </a:cubicBezTo>
                              <a:cubicBezTo>
                                <a:pt x="147" y="126"/>
                                <a:pt x="147" y="123"/>
                                <a:pt x="146" y="120"/>
                              </a:cubicBezTo>
                              <a:cubicBezTo>
                                <a:pt x="130" y="135"/>
                                <a:pt x="130" y="135"/>
                                <a:pt x="130" y="135"/>
                              </a:cubicBezTo>
                              <a:cubicBezTo>
                                <a:pt x="127" y="139"/>
                                <a:pt x="120" y="139"/>
                                <a:pt x="117" y="135"/>
                              </a:cubicBezTo>
                              <a:cubicBezTo>
                                <a:pt x="113" y="132"/>
                                <a:pt x="113" y="125"/>
                                <a:pt x="117" y="121"/>
                              </a:cubicBez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lose/>
                              <a:moveTo>
                                <a:pt x="210" y="18"/>
                              </a:move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191" y="53"/>
                                <a:pt x="191" y="53"/>
                                <a:pt x="191" y="53"/>
                              </a:cubicBezTo>
                              <a:cubicBezTo>
                                <a:pt x="213" y="30"/>
                                <a:pt x="213" y="30"/>
                                <a:pt x="213" y="30"/>
                              </a:cubicBez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lose/>
                              <a:moveTo>
                                <a:pt x="221" y="39"/>
                              </a:move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ubicBezTo>
                                <a:pt x="199" y="61"/>
                                <a:pt x="199" y="61"/>
                                <a:pt x="199" y="61"/>
                              </a:cubicBezTo>
                              <a:cubicBezTo>
                                <a:pt x="212" y="65"/>
                                <a:pt x="212" y="65"/>
                                <a:pt x="212" y="65"/>
                              </a:cubicBezTo>
                              <a:cubicBezTo>
                                <a:pt x="234" y="42"/>
                                <a:pt x="234" y="42"/>
                                <a:pt x="234" y="42"/>
                              </a:cubicBez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pt;margin-top:482.35pt;height:19.55pt;width:19.55pt;z-index:251706368;mso-width-relative:page;mso-height-relative:page;" fillcolor="#FFFFFF" filled="t" stroked="f" coordsize="252,252" o:gfxdata="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LBMBfnc&#10;AAAADQEAAA8AAAAAAAAAAQAgAAAAIgAAAGRycy9kb3ducmV2LnhtbFBLAQIUABQAAAAIAIdO4kBY&#10;rbeEWQoAAKE0AAAOAAAAAAAAAAEAIAAAACsBAABkcnMvZTJvRG9jLnhtbFBLBQYAAAAABgAGAFkB&#10;AAD2DQAAAAA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-905510</wp:posOffset>
                </wp:positionV>
                <wp:extent cx="1786890" cy="434975"/>
                <wp:effectExtent l="0" t="0" r="0" b="0"/>
                <wp:wrapNone/>
                <wp:docPr id="1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70.05pt;margin-top:-71.3pt;height:34.25pt;width:140.7pt;z-index:251674624;mso-width-relative:page;mso-height-relative:page;" filled="f" stroked="f" coordsize="21600,21600" o:gfxdata="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fHcS3AAAAA0BAAAPAAAAAAAAAAEAIAAA&#10;ACIAAABkcnMvZG93bnJldi54bWxQSwECFAAUAAAACACHTuJA2zTUx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91440</wp:posOffset>
            </wp:positionV>
            <wp:extent cx="1243330" cy="1599565"/>
            <wp:effectExtent l="28575" t="9525" r="42545" b="29210"/>
            <wp:wrapNone/>
            <wp:docPr id="65" name="图片 9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9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330" cy="15995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1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251699200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Flg2ZG0AQAAWQ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251668480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Lc0rOm0AQAAWA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-454025</wp:posOffset>
                </wp:positionV>
                <wp:extent cx="1818640" cy="10349230"/>
                <wp:effectExtent l="0" t="0" r="10160" b="1397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" y="403225"/>
                          <a:ext cx="1818640" cy="103492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5pt;margin-top:-35.75pt;height:814.9pt;width:143.2pt;z-index:251680768;v-text-anchor:middle;mso-width-relative:page;mso-height-relative:page;" fillcolor="#595959" filled="t" stroked="f" coordsize="21600,21600" o:gfxdata="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YPEP2gAAAA0BAAAPAAAAAAAAAAEAIAAAACIA&#10;AABkcnMvZG93bnJldi54bWxQSwECFAAUAAAACACHTuJA+Twah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-808355</wp:posOffset>
                </wp:positionV>
                <wp:extent cx="5583555" cy="370840"/>
                <wp:effectExtent l="0" t="0" r="1714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" y="2801620"/>
                          <a:ext cx="5583555" cy="3708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-63.65pt;height:29.2pt;width:439.65pt;z-index:251710464;v-text-anchor:middle;mso-width-relative:page;mso-height-relative:page;" fillcolor="#595959" filled="t" stroked="f" coordsize="21600,21600" o:gfxdata="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F0hoNwAAAANAQAADwAAAAAAAAABACAAAAAi&#10;AAAAZHJzL2Rvd25yZXYueG1sUEsBAhQAFAAAAAgAh07iQCT+lFN4AgAA1g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1718945</wp:posOffset>
                </wp:positionV>
                <wp:extent cx="1421765" cy="741045"/>
                <wp:effectExtent l="0" t="0" r="0" b="0"/>
                <wp:wrapNone/>
                <wp:docPr id="15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朱文婷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54.55pt;margin-top:135.35pt;height:58.35pt;width:111.95pt;z-index:251714560;mso-width-relative:page;mso-height-relative:page;" filled="f" stroked="f" coordsize="21600,21600" o:gfxdata="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SN+Tt0AAAAMAQAADwAAAAAAAAABACAAAAAiAAAAZHJzL2Rvd25yZXYueG1sUEsB&#10;AhQAFAAAAAgAh07iQP4Xr/K3AQAAWg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朱文婷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3704590</wp:posOffset>
                </wp:positionV>
                <wp:extent cx="1619250" cy="993140"/>
                <wp:effectExtent l="0" t="635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93140"/>
                          <a:chOff x="4612" y="7227"/>
                          <a:chExt cx="2550" cy="156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4612" y="7643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612" y="83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4612" y="7227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612" y="8022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4612" y="87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291.7pt;height:78.2pt;width:127.5pt;z-index:251660288;mso-width-relative:page;mso-height-relative:page;" coordorigin="4612,7227" coordsize="2550,1564" o:gfxdata="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y0Xhs3AAAAAwBAAAP&#10;AAAAAAAAAAEAIAAAACIAAABkcnMvZG93bnJldi54bWxQSwECFAAUAAAACACHTuJAa8aJOr8CAABN&#10;DAAADgAAAAAAAAABACAAAAArAQAAZHJzL2Uyb0RvYy54bWxQSwUGAAAAAAYABgBZAQAAXAYAAAAA&#10;">
                <o:lock v:ext="edit" aspectratio="f"/>
                <v:line id="_x0000_s1026" o:spid="_x0000_s1026" o:spt="20" style="position:absolute;left:4612;top:7643;height:0;width:2550;" filled="f" stroked="t" coordsize="21600,21600" o:gfxdata="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6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391;height:0;width:2550;" filled="f" stroked="t" coordsize="21600,21600" o:gfxdata="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1+p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7227;height:0;width:2550;" filled="f" stroked="t" coordsize="21600,21600" o:gfxdata="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08k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022;height:0;width:2550;" filled="f" stroked="t" coordsize="21600,21600" o:gfxdata="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qf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791;height:0;width:2550;" filled="f" stroked="t" coordsize="21600,21600" o:gfxdata="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tP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6138545</wp:posOffset>
                </wp:positionV>
                <wp:extent cx="619760" cy="86360"/>
                <wp:effectExtent l="0" t="0" r="8890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83.35pt;height:6.8pt;width:48.8pt;z-index:251666432;v-text-anchor:middle;mso-width-relative:page;mso-height-relative:page;" fillcolor="#6B839F" filled="t" stroked="f" coordsize="21600,21600" o:gfxdata="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xS3T2QAAAAkBAAAPAAAAAAAAAAEAIAAAACIAAABkcnMvZG93bnJldi54&#10;bWxQSwECFAAUAAAACACHTuJAE7s5+WsCAADL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6140450</wp:posOffset>
                </wp:positionV>
                <wp:extent cx="752475" cy="86360"/>
                <wp:effectExtent l="0" t="0" r="9525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483.5pt;height:6.8pt;width:59.25pt;z-index:251665408;v-text-anchor:middle;mso-width-relative:page;mso-height-relative:page;" fillcolor="#FFFFFF [3212]" filled="t" stroked="f" coordsize="21600,21600" o:gfxdata="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nTDMTYAAAACQEAAA8AAAAAAAAAAQAgAAAAIgAAAGRycy9kb3ducmV2LnhtbFBL&#10;AQIUABQAAAAIAIdO4kCf3I99aAIAAMs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6624320</wp:posOffset>
                </wp:positionV>
                <wp:extent cx="752475" cy="86360"/>
                <wp:effectExtent l="0" t="0" r="9525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521.6pt;height:6.8pt;width:59.25pt;z-index:251671552;v-text-anchor:middle;mso-width-relative:page;mso-height-relative:page;" fillcolor="#FFFFFF [3212]" filled="t" stroked="f" coordsize="21600,21600" o:gfxdata="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uTw32gAAAAsBAAAPAAAAAAAAAAEAIAAAACIAAABkcnMvZG93bnJldi54&#10;bWxQSwECFAAUAAAACACHTuJAdarue2oCAADL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6357620</wp:posOffset>
                </wp:positionV>
                <wp:extent cx="657860" cy="86360"/>
                <wp:effectExtent l="0" t="0" r="889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00.6pt;height:6.8pt;width:51.8pt;z-index:251667456;v-text-anchor:middle;mso-width-relative:page;mso-height-relative:page;" fillcolor="#6B839F" filled="t" stroked="f" coordsize="21600,21600" o:gfxdata="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fMrnrYAAAACwEAAA8AAAAAAAAAAQAgAAAAIgAAAGRycy9kb3ducmV2Lnht&#10;bFBLAQIUABQAAAAIAIdO4kAwYBJxawIAAMs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6862445</wp:posOffset>
                </wp:positionV>
                <wp:extent cx="686435" cy="85090"/>
                <wp:effectExtent l="0" t="0" r="18415" b="101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40.35pt;height:6.7pt;width:54.05pt;z-index:251663360;v-text-anchor:middle;mso-width-relative:page;mso-height-relative:page;" fillcolor="#6B839F" filled="t" stroked="f" coordsize="21600,21600" o:gfxdata="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ZZ5BnYAAAACwEAAA8AAAAAAAAAAQAgAAAAIgAAAGRycy9kb3ducmV2&#10;LnhtbFBLAQIUABQAAAAIAIdO4kAss78UbgIAAMs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6624320</wp:posOffset>
                </wp:positionV>
                <wp:extent cx="683895" cy="85090"/>
                <wp:effectExtent l="0" t="0" r="1905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21.6pt;height:6.7pt;width:53.85pt;z-index:251672576;v-text-anchor:middle;mso-width-relative:page;mso-height-relative:page;" fillcolor="#6B839F" filled="t" stroked="f" coordsize="21600,21600" o:gfxdata="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FSBW2QAAAAsBAAAPAAAAAAAAAAEAIAAAACIAAABkcnMvZG93bnJl&#10;di54bWxQSwECFAAUAAAACACHTuJAyO4k+24CAADL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5908040</wp:posOffset>
                </wp:positionV>
                <wp:extent cx="647700" cy="86360"/>
                <wp:effectExtent l="0" t="0" r="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8560" y="6348095"/>
                          <a:ext cx="64770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65.2pt;height:6.8pt;width:51pt;z-index:251664384;v-text-anchor:middle;mso-width-relative:page;mso-height-relative:page;" fillcolor="#6B839F" filled="t" stroked="f" coordsize="21600,21600" o:gfxdata="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i9JNtcAAAAJAQAADwAAAAAAAAABACAAAAAiAAAAZHJz&#10;L2Rvd25yZXYueG1sUEsBAhQAFAAAAAgAh07iQDwBfhl3AgAA1w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-1196340</wp:posOffset>
                </wp:positionV>
                <wp:extent cx="7750810" cy="11090275"/>
                <wp:effectExtent l="0" t="0" r="254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03200" y="307975"/>
                          <a:ext cx="7750810" cy="1109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6.6pt;margin-top:-94.2pt;height:873.25pt;width:610.3pt;z-index:251662336;v-text-anchor:middle;mso-width-relative:page;mso-height-relative:page;" fillcolor="#FFFFFF [3212]" filled="t" stroked="f" coordsize="21600,21600" o:gfxdata="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YnY99wAAAAPAQAADwAA&#10;AAAAAAABACAAAAAiAAAAZHJzL2Rvd25yZXYueG1sUEsBAhQAFAAAAAgAh07iQITyqYiEAgAA7g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-1212850</wp:posOffset>
                </wp:positionH>
                <wp:positionV relativeFrom="paragraph">
                  <wp:posOffset>9599295</wp:posOffset>
                </wp:positionV>
                <wp:extent cx="7647305" cy="285750"/>
                <wp:effectExtent l="0" t="0" r="1079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5pt;margin-top:755.85pt;height:22.5pt;width:602.15pt;z-index:251659264;v-text-anchor:middle;mso-width-relative:page;mso-height-relative:page;" fillcolor="#8497B0 [1951]" filled="t" stroked="f" coordsize="21600,21600" o:gfxdata="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qoNfLeAAAADwEA&#10;AA8AAAAAAAAAAQAgAAAAIgAAAGRycy9kb3ducmV2LnhtbFBLAQIUABQAAAAIAIdO4kCkdCeuhgIA&#10;AAYFAAAOAAAAAAAAAAEAIAAAAC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2705100</wp:posOffset>
                </wp:positionV>
                <wp:extent cx="1524000" cy="3714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pt;margin-top:213pt;height:29.25pt;width:120pt;z-index:251661312;v-text-anchor:middle;mso-width-relative:page;mso-height-relative:page;" filled="f" stroked="t" coordsize="21600,21600" o:gfxdata="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ZZXV3YAAAADAEAAA8AAAAAAAAAAQAgAAAAIgAAAGRycy9kb3ducmV2Lnht&#10;bFBLAQIUABQAAAAIAIdO4kAH3qmEawIAAMsEAAAOAAAAAAAAAAEAIAAAACcBAABkcnMvZTJvRG9j&#10;LnhtbFBLBQYAAAAABgAGAFkBAAAEBgAAAAA=&#10;">
                <v:fill on="f" focussize="0,0"/>
                <v:stroke weight="1pt" color="#595959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33655</wp:posOffset>
                </wp:positionV>
                <wp:extent cx="1050290" cy="406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2.65pt;height:32pt;width:82.7pt;z-index:251685888;mso-width-relative:page;mso-height-relative:page;" filled="f" stroked="f" coordsize="21600,21600" o:gfxdata="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iTsraAAAACAEAAA8AAAAAAAAAAQAgAAAA&#10;IgAAAGRycy9kb3ducmV2LnhtbFBLAQIUABQAAAAIAIdO4kCDNAQv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8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-19050</wp:posOffset>
                </wp:positionV>
                <wp:extent cx="3274695" cy="518795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6.5pt;margin-top:-1.5pt;height:40.85pt;width:257.85pt;z-index:251697152;mso-width-relative:page;mso-height-relative:page;" filled="f" stroked="f" coordsize="21600,21600" o:gfxdata="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xquutYAAAAJAQAADwAA&#10;AAAAAAABACAAAAAiAAAAZHJzL2Rvd25yZXYueG1sUEsBAhQAFAAAAAgAh07iQGxCl8LfAQAAsAMA&#10;AA4AAAAAAAAAAQAgAAAAJQEAAGRycy9lMm9Eb2MueG1sUEsFBgAAAAAGAAYAWQEAAHYFAAAAAA=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2761615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217.45pt;height:31.95pt;width:157.1pt;z-index:251698176;mso-width-relative:page;mso-height-relative:page;" filled="f" stroked="f" coordsize="21600,21600" o:gfxdata="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Clw7dsAAAALAQAADwAAAAAAAAABACAA&#10;AAAiAAAAZHJzL2Rvd25yZXYueG1sUEsBAhQAFAAAAAgAh07iQEudIbZ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1420495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11.85pt;height:40.65pt;width:158.65pt;z-index:251695104;mso-width-relative:page;mso-height-relative:page;" filled="f" stroked="f" coordsize="21600,21600" o:gfxdata="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lBvXPbAAAACwEAAA8AAAAAAAAAAQAgAAAA&#10;IgAAAGRycy9kb3ducmV2LnhtbFBLAQIUABQAAAAIAIdO4kACh8atQQIAAH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6989445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550.35pt;height:31.95pt;width:151.2pt;z-index:251693056;mso-width-relative:page;mso-height-relative:page;" filled="f" stroked="f" coordsize="21600,21600" o:gfxdata="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pWtdNwAAAANAQAADwAAAAAAAAABACAA&#10;AAAiAAAAZHJzL2Rvd25yZXYueG1sUEsBAhQAFAAAAAgAh07iQHuHlnB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874395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68.85pt;height:51pt;width:522.75pt;z-index:251688960;mso-width-relative:page;mso-height-relative:page;" filled="f" stroked="f" coordsize="21600,21600" o:gfxdata="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vDEs3AAAAAsBAAAPAAAAAAAAAAEA&#10;IAAAACIAAABkcnMvZG93bnJldi54bWxQSwECFAAUAAAACACHTuJAzPvnv0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7475855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5pt;margin-top:588.65pt;height:53.8pt;width:495.4pt;z-index:251692032;mso-width-relative:page;mso-height-relative:page;" filled="f" stroked="f" coordsize="21600,21600" o:gfxdata="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5s6D94AAAANAQAADwAAAAAAAAAB&#10;ACAAAAAiAAAAZHJzL2Rvd25yZXYueG1sUEsBAhQAFAAAAAgAh07iQNpnwyh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8308340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654.2pt;height:53.8pt;width:504.55pt;z-index:251694080;mso-width-relative:page;mso-height-relative:page;" filled="f" stroked="f" coordsize="21600,21600" o:gfxdata="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GJwz3QAAAA0BAAAPAAAAAAAAAAEA&#10;IAAAACIAAABkcnMvZG93bnJldi54bWxQSwECFAAUAAAACACHTuJAo9P3/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4906010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5pt;margin-top:386.3pt;height:156.05pt;width:504.55pt;z-index:251691008;mso-width-relative:page;mso-height-relative:page;" filled="f" stroked="f" coordsize="21600,21600" o:gfxdata="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FXCz3AAAAAwBAAAPAAAAAAAAAAEA&#10;IAAAACIAAABkcnMvZG93bnJldi54bWxQSwECFAAUAAAACACHTuJA64ep2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3263265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pt;margin-top:256.95pt;height:127.15pt;width:504.55pt;z-index:251689984;mso-width-relative:page;mso-height-relative:page;" filled="f" stroked="f" coordsize="21600,21600" o:gfxdata="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vsO+TcAAAACwEAAA8AAAAAAAAAAQAg&#10;AAAAIgAAAGRycy9kb3ducmV2LnhtbFBLAQIUABQAAAAIAIdO4kAXcVQX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2000250</wp:posOffset>
                </wp:positionV>
                <wp:extent cx="6407785" cy="6832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157.5pt;height:53.8pt;width:504.55pt;z-index:251687936;mso-width-relative:page;mso-height-relative:page;" filled="f" stroked="f" coordsize="21600,21600" o:gfxdata="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jhByd0AAAALAQAADwAAAAAAAAAB&#10;ACAAAAAiAAAAZHJzL2Rvd25yZXYueG1sUEsBAhQAFAAAAAgAh07iQF0q2E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56515</wp:posOffset>
                </wp:positionV>
                <wp:extent cx="6874510" cy="447675"/>
                <wp:effectExtent l="0" t="0" r="2540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35pt;margin-top:4.45pt;height:35.25pt;width:541.3pt;z-index:251696128;mso-width-relative:page;mso-height-relative:page;" fillcolor="#595959" filled="t" stroked="f" coordsize="21600,21600" o:gfxdata="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3yPUJ2gAAAAkBAAAPAAAAAAAAAAEAIAAAACIAAABkcnMvZG93bnJldi54bWxQ&#10;SwECFAAUAAAACACHTuJAboXeX7wBAABrAwAADgAAAAAAAAABACAAAAApAQAAZHJzL2Uyb0RvYy54&#10;bWxQSwUGAAAAAAYABgBZAQAAVw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-975360</wp:posOffset>
                </wp:positionV>
                <wp:extent cx="7750810" cy="10791190"/>
                <wp:effectExtent l="0" t="0" r="254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10" cy="1079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pt;margin-top:-76.8pt;height:849.7pt;width:610.3pt;z-index:251681792;v-text-anchor:middle;mso-width-relative:page;mso-height-relative:page;" fillcolor="#FFFFFF [3212]" filled="t" stroked="f" coordsize="21600,21600" o:gfxdata="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IEaidwAAAAPAQAADwAAAAAAAAABACAAAAAiAAAAZHJzL2Rvd25y&#10;ZXYueG1sUEsBAhQAFAAAAAgAh07iQIugcftsAgAAz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-1252220</wp:posOffset>
                </wp:positionH>
                <wp:positionV relativeFrom="paragraph">
                  <wp:posOffset>-978535</wp:posOffset>
                </wp:positionV>
                <wp:extent cx="7772400" cy="108007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6pt;margin-top:-77.05pt;height:850.45pt;width:612pt;z-index:-251629568;mso-width-relative:page;mso-height-relative:page;" fillcolor="#FFFFFF" filled="t" stroked="f" coordsize="21600,21600" o:gfxdata="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6d3LLbAAAADwEAAA8AAAAAAAAAAQAgAAAAIgAAAGRycy9kb3ducmV2LnhtbFBLAQIU&#10;ABQAAAAIAIdO4kC4waB38AEAAPQDAAAOAAAAAAAAAAEAIAAAACoBAABkcnMvZTJvRG9jLnhtbFBL&#10;BQYAAAAABgAGAFkBAACM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C6EA61"/>
    <w:multiLevelType w:val="singleLevel"/>
    <w:tmpl w:val="7EC6EA6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05714"/>
    <w:rsid w:val="04F8294A"/>
    <w:rsid w:val="051F2137"/>
    <w:rsid w:val="0DD5796C"/>
    <w:rsid w:val="0E401B8F"/>
    <w:rsid w:val="10715F64"/>
    <w:rsid w:val="10B35796"/>
    <w:rsid w:val="16F55A66"/>
    <w:rsid w:val="1794755E"/>
    <w:rsid w:val="19092A77"/>
    <w:rsid w:val="1AB92967"/>
    <w:rsid w:val="1B7C777C"/>
    <w:rsid w:val="21204A41"/>
    <w:rsid w:val="24264C9B"/>
    <w:rsid w:val="2A233BEF"/>
    <w:rsid w:val="2D205714"/>
    <w:rsid w:val="2F6C2639"/>
    <w:rsid w:val="32A77165"/>
    <w:rsid w:val="32D1227D"/>
    <w:rsid w:val="3BA94A2C"/>
    <w:rsid w:val="3DC76647"/>
    <w:rsid w:val="413C65A5"/>
    <w:rsid w:val="45E712B4"/>
    <w:rsid w:val="53434071"/>
    <w:rsid w:val="57422283"/>
    <w:rsid w:val="59E74089"/>
    <w:rsid w:val="5CC750C6"/>
    <w:rsid w:val="5E42465C"/>
    <w:rsid w:val="5E755A24"/>
    <w:rsid w:val="64D46459"/>
    <w:rsid w:val="6AD73DF9"/>
    <w:rsid w:val="6B4663DD"/>
    <w:rsid w:val="6D3372F9"/>
    <w:rsid w:val="6E877885"/>
    <w:rsid w:val="6EB81760"/>
    <w:rsid w:val="6F0205E9"/>
    <w:rsid w:val="6F46738A"/>
    <w:rsid w:val="6F6942E0"/>
    <w:rsid w:val="705D03C5"/>
    <w:rsid w:val="71AB6EE3"/>
    <w:rsid w:val="76E7095F"/>
    <w:rsid w:val="76FC795E"/>
    <w:rsid w:val="770452F4"/>
    <w:rsid w:val="7CE92262"/>
    <w:rsid w:val="7EA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8001755-c4b3-4c73-b3ad-4399fecad142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2</Pages>
  <Words>1</Words>
  <Characters>1</Characters>
  <Lines>0</Lines>
  <Paragraphs>0</Paragraphs>
  <TotalTime>10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2022-01-24T11:19:00Z</dcterms:created>
  <dc:creator>童话里的艾菲尔</dc:creator>
  <cp:lastModifiedBy>童话里的艾菲尔</cp:lastModifiedBy>
  <dcterms:modified xsi:type="dcterms:W3CDTF">2022-01-24T11:20:05Z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1.0_8VNHtdgX92RP2OnlSkvdkfIb48awkRg7R6nVHI4OJoF/ytFS5NMCWLjKv8HdL5dajLHjtdXbKkYQO6uE9vlHXA==</vt:lpwstr>
  </property>
  <property fmtid="{D5CDD505-2E9C-101B-9397-08002B2CF9AE}" pid="4" name="KSOTemplateUUID">
    <vt:lpwstr>v1.0_mb_RYlIIFWVY/fT0nDY6/Bw0w==</vt:lpwstr>
  </property>
  <property fmtid="{D5CDD505-2E9C-101B-9397-08002B2CF9AE}" pid="5" name="ICV">
    <vt:lpwstr>32D33C40709E4D2EA7ADA73C67AE80CE</vt:lpwstr>
  </property>
</Properties>
</file>