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-572135</wp:posOffset>
                </wp:positionV>
                <wp:extent cx="6492875" cy="1678940"/>
                <wp:effectExtent l="0" t="0" r="3175" b="1651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875" cy="1678940"/>
                          <a:chOff x="2748" y="1251"/>
                          <a:chExt cx="10225" cy="2644"/>
                        </a:xfrm>
                      </wpg:grpSpPr>
                      <wpg:grpSp>
                        <wpg:cNvPr id="116" name="组合 116"/>
                        <wpg:cNvGrpSpPr/>
                        <wpg:grpSpPr>
                          <a:xfrm rot="0">
                            <a:off x="2898" y="2550"/>
                            <a:ext cx="7857" cy="1155"/>
                            <a:chOff x="5880" y="2550"/>
                            <a:chExt cx="7857" cy="1155"/>
                          </a:xfrm>
                        </wpg:grpSpPr>
                        <wpg:grpSp>
                          <wpg:cNvPr id="115" name="组合 115"/>
                          <wpg:cNvGrpSpPr/>
                          <wpg:grpSpPr>
                            <a:xfrm>
                              <a:off x="5880" y="2550"/>
                              <a:ext cx="7583" cy="1139"/>
                              <a:chOff x="5880" y="2550"/>
                              <a:chExt cx="7583" cy="1139"/>
                            </a:xfrm>
                          </wpg:grpSpPr>
                          <wps:wsp>
                            <wps:cNvPr id="64" name="文本框 1"/>
                            <wps:cNvSpPr txBox="1"/>
                            <wps:spPr>
                              <a:xfrm>
                                <a:off x="11263" y="2604"/>
                                <a:ext cx="2200" cy="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440" w:lineRule="exact"/>
                                    <w:rPr>
                                      <w:rFonts w:hint="eastAsia" w:eastAsia="微软雅黑"/>
                                      <w:color w:val="404040" w:themeColor="text1" w:themeTint="BF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电话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：15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012341234</w:t>
                                  </w:r>
                                </w:p>
                                <w:p>
                                  <w:pPr>
                                    <w:spacing w:line="440" w:lineRule="exact"/>
                                    <w:rPr>
                                      <w:rFonts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14" name="组合 114"/>
                            <wpg:cNvGrpSpPr/>
                            <wpg:grpSpPr>
                              <a:xfrm>
                                <a:off x="5880" y="2550"/>
                                <a:ext cx="5310" cy="1139"/>
                                <a:chOff x="5880" y="2550"/>
                                <a:chExt cx="5310" cy="1139"/>
                              </a:xfrm>
                            </wpg:grpSpPr>
                            <wpg:grpSp>
                              <wpg:cNvPr id="113" name="组合 113"/>
                              <wpg:cNvGrpSpPr/>
                              <wpg:grpSpPr>
                                <a:xfrm>
                                  <a:off x="5880" y="2550"/>
                                  <a:ext cx="5197" cy="1139"/>
                                  <a:chOff x="5880" y="2550"/>
                                  <a:chExt cx="5197" cy="1139"/>
                                </a:xfrm>
                              </wpg:grpSpPr>
                              <wpg:grpSp>
                                <wpg:cNvPr id="110" name="组合 110"/>
                                <wpg:cNvGrpSpPr/>
                                <wpg:grpSpPr>
                                  <a:xfrm>
                                    <a:off x="5880" y="2550"/>
                                    <a:ext cx="2694" cy="1111"/>
                                    <a:chOff x="5906" y="2577"/>
                                    <a:chExt cx="2694" cy="1111"/>
                                  </a:xfrm>
                                </wpg:grpSpPr>
                                <wpg:grpSp>
                                  <wpg:cNvPr id="109" name="组合 109"/>
                                  <wpg:cNvGrpSpPr/>
                                  <wpg:grpSpPr>
                                    <a:xfrm>
                                      <a:off x="5906" y="2577"/>
                                      <a:ext cx="2694" cy="882"/>
                                      <a:chOff x="5906" y="2577"/>
                                      <a:chExt cx="2694" cy="882"/>
                                    </a:xfrm>
                                  </wpg:grpSpPr>
                                  <wps:wsp>
                                    <wps:cNvPr id="48" name="文本框 48"/>
                                    <wps:cNvSpPr txBox="1"/>
                                    <wps:spPr>
                                      <a:xfrm>
                                        <a:off x="6125" y="2577"/>
                                        <a:ext cx="2475" cy="6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440" w:lineRule="exact"/>
                                            <w:rPr>
                                              <w:rFonts w:hint="eastAsia" w:eastAsia="微软雅黑"/>
                                              <w:color w:val="404040" w:themeColor="text1" w:themeTint="BF"/>
                                              <w:sz w:val="20"/>
                                              <w:szCs w:val="2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75000"/>
                                                    <w14:lumOff w14:val="25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404040" w:themeColor="text1" w:themeTint="BF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75000"/>
                                                    <w14:lumOff w14:val="25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生日：2</w:t>
                                          </w:r>
                                          <w:r>
                                            <w:rPr>
                                              <w:rFonts w:ascii="微软雅黑" w:hAnsi="微软雅黑" w:eastAsia="微软雅黑" w:cs="微软雅黑"/>
                                              <w:color w:val="404040" w:themeColor="text1" w:themeTint="BF"/>
                                              <w:sz w:val="20"/>
                                              <w:szCs w:val="20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75000"/>
                                                    <w14:lumOff w14:val="25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000.06.06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8" name="组合 8"/>
                                    <wpg:cNvGrpSpPr/>
                                    <wpg:grpSpPr>
                                      <a:xfrm rot="0">
                                        <a:off x="5906" y="2844"/>
                                        <a:ext cx="190" cy="615"/>
                                        <a:chOff x="398824" y="1764503"/>
                                        <a:chExt cx="120964" cy="390541"/>
                                      </a:xfrm>
                                      <a:solidFill>
                                        <a:srgbClr val="4779B3"/>
                                      </a:solidFill>
                                    </wpg:grpSpPr>
                                    <wpg:grpSp>
                                      <wpg:cNvPr id="80" name="组合 30"/>
                                      <wpg:cNvGrpSpPr/>
                                      <wpg:grpSpPr>
                                        <a:xfrm>
                                          <a:off x="398824" y="1764503"/>
                                          <a:ext cx="116685" cy="116680"/>
                                          <a:chOff x="398821" y="1764506"/>
                                          <a:chExt cx="553987" cy="553988"/>
                                        </a:xfrm>
                                        <a:grpFill/>
                                      </wpg:grpSpPr>
                                      <wps:wsp>
                                        <wps:cNvPr id="34" name="Rectangle 39"/>
                                        <wps:cNvSpPr/>
                                        <wps:spPr>
                                          <a:xfrm>
                                            <a:off x="497551" y="1989392"/>
                                            <a:ext cx="91418" cy="87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35" name="Rectangle 40"/>
                                        <wps:cNvSpPr/>
                                        <wps:spPr>
                                          <a:xfrm>
                                            <a:off x="632848" y="1989392"/>
                                            <a:ext cx="85932" cy="87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36" name="Rectangle 41"/>
                                        <wps:cNvSpPr/>
                                        <wps:spPr>
                                          <a:xfrm>
                                            <a:off x="762660" y="1989392"/>
                                            <a:ext cx="89589" cy="87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37" name="Rectangle 42"/>
                                        <wps:cNvSpPr/>
                                        <wps:spPr>
                                          <a:xfrm>
                                            <a:off x="497551" y="2121032"/>
                                            <a:ext cx="91418" cy="89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38" name="Rectangle 43"/>
                                        <wps:cNvSpPr/>
                                        <wps:spPr>
                                          <a:xfrm>
                                            <a:off x="632848" y="2121032"/>
                                            <a:ext cx="85932" cy="89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39" name="Rectangle 44"/>
                                        <wps:cNvSpPr/>
                                        <wps:spPr>
                                          <a:xfrm>
                                            <a:off x="762660" y="2121032"/>
                                            <a:ext cx="89589" cy="89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40" name="Rectangle 45"/>
                                        <wps:cNvSpPr/>
                                        <wps:spPr>
                                          <a:xfrm>
                                            <a:off x="775458" y="1764506"/>
                                            <a:ext cx="63993" cy="87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41" name="Rectangle 46"/>
                                        <wps:cNvSpPr/>
                                        <wps:spPr>
                                          <a:xfrm>
                                            <a:off x="510349" y="1764506"/>
                                            <a:ext cx="65821" cy="87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  <wps:wsp>
                                        <wps:cNvPr id="42" name="Freeform 47"/>
                                        <wps:cNvSpPr/>
                                        <wps:spPr>
                                          <a:xfrm>
                                            <a:off x="398821" y="1812043"/>
                                            <a:ext cx="553987" cy="506451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>
                                              <a:cxn ang="0">
                                                <a:pos x="wd2" y="hd2"/>
                                              </a:cxn>
                                              <a:cxn ang="5400000">
                                                <a:pos x="wd2" y="hd2"/>
                                              </a:cxn>
                                              <a:cxn ang="10800000">
                                                <a:pos x="wd2" y="hd2"/>
                                              </a:cxn>
                                              <a:cxn ang="16200000">
                                                <a:pos x="wd2" y="hd2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extrusionOk="0">
                                                <a:moveTo>
                                                  <a:pt x="21600" y="3197"/>
                                                </a:moveTo>
                                                <a:lnTo>
                                                  <a:pt x="21600" y="0"/>
                                                </a:lnTo>
                                                <a:lnTo>
                                                  <a:pt x="18036" y="0"/>
                                                </a:lnTo>
                                                <a:lnTo>
                                                  <a:pt x="18036" y="2807"/>
                                                </a:lnTo>
                                                <a:lnTo>
                                                  <a:pt x="13616" y="2807"/>
                                                </a:lnTo>
                                                <a:lnTo>
                                                  <a:pt x="13616" y="0"/>
                                                </a:lnTo>
                                                <a:lnTo>
                                                  <a:pt x="7913" y="0"/>
                                                </a:lnTo>
                                                <a:lnTo>
                                                  <a:pt x="7913" y="2807"/>
                                                </a:lnTo>
                                                <a:lnTo>
                                                  <a:pt x="3564" y="2807"/>
                                                </a:lnTo>
                                                <a:lnTo>
                                                  <a:pt x="3564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1600"/>
                                                </a:lnTo>
                                                <a:lnTo>
                                                  <a:pt x="21600" y="21600"/>
                                                </a:lnTo>
                                                <a:lnTo>
                                                  <a:pt x="21600" y="3197"/>
                                                </a:lnTo>
                                                <a:close/>
                                                <a:moveTo>
                                                  <a:pt x="19034" y="19027"/>
                                                </a:moveTo>
                                                <a:lnTo>
                                                  <a:pt x="2495" y="19027"/>
                                                </a:lnTo>
                                                <a:lnTo>
                                                  <a:pt x="2495" y="5536"/>
                                                </a:lnTo>
                                                <a:lnTo>
                                                  <a:pt x="19034" y="5536"/>
                                                </a:lnTo>
                                                <a:lnTo>
                                                  <a:pt x="19034" y="19027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wps:spPr>
                                        <wps:bodyPr wrap="square" lIns="91439" tIns="91439" rIns="91439" bIns="91439" numCol="1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1" name="Freeform 174"/>
                                      <wps:cNvSpPr/>
                                      <wps:spPr>
                                        <a:xfrm>
                                          <a:off x="401371" y="2036294"/>
                                          <a:ext cx="118417" cy="11875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>
                                            <a:cxn ang="0">
                                              <a:pos x="wd2" y="hd2"/>
                                            </a:cxn>
                                            <a:cxn ang="5400000">
                                              <a:pos x="wd2" y="hd2"/>
                                            </a:cxn>
                                            <a:cxn ang="10800000">
                                              <a:pos x="wd2" y="hd2"/>
                                            </a:cxn>
                                            <a:cxn ang="16200000">
                                              <a:pos x="wd2" y="hd2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extrusionOk="0">
                                              <a:moveTo>
                                                <a:pt x="21600" y="21600"/>
                                              </a:moveTo>
                                              <a:cubicBezTo>
                                                <a:pt x="21600" y="19406"/>
                                                <a:pt x="21600" y="19406"/>
                                                <a:pt x="21600" y="19406"/>
                                              </a:cubicBezTo>
                                              <a:cubicBezTo>
                                                <a:pt x="21600" y="18225"/>
                                                <a:pt x="20925" y="17381"/>
                                                <a:pt x="19913" y="17044"/>
                                              </a:cubicBezTo>
                                              <a:cubicBezTo>
                                                <a:pt x="19913" y="17044"/>
                                                <a:pt x="19913" y="17044"/>
                                                <a:pt x="19913" y="17044"/>
                                              </a:cubicBezTo>
                                              <a:cubicBezTo>
                                                <a:pt x="19744" y="16875"/>
                                                <a:pt x="14681" y="15694"/>
                                                <a:pt x="14006" y="14175"/>
                                              </a:cubicBezTo>
                                              <a:cubicBezTo>
                                                <a:pt x="13669" y="13500"/>
                                                <a:pt x="14006" y="12656"/>
                                                <a:pt x="14344" y="12150"/>
                                              </a:cubicBezTo>
                                              <a:cubicBezTo>
                                                <a:pt x="14513" y="11981"/>
                                                <a:pt x="14681" y="11644"/>
                                                <a:pt x="14850" y="11475"/>
                                              </a:cubicBezTo>
                                              <a:cubicBezTo>
                                                <a:pt x="14850" y="11475"/>
                                                <a:pt x="14850" y="11475"/>
                                                <a:pt x="14850" y="11475"/>
                                              </a:cubicBezTo>
                                              <a:cubicBezTo>
                                                <a:pt x="14850" y="11475"/>
                                                <a:pt x="14850" y="11475"/>
                                                <a:pt x="14850" y="11475"/>
                                              </a:cubicBezTo>
                                              <a:cubicBezTo>
                                                <a:pt x="15694" y="10125"/>
                                                <a:pt x="16369" y="8269"/>
                                                <a:pt x="16369" y="6075"/>
                                              </a:cubicBezTo>
                                              <a:cubicBezTo>
                                                <a:pt x="16538" y="2700"/>
                                                <a:pt x="13838" y="0"/>
                                                <a:pt x="10800" y="0"/>
                                              </a:cubicBezTo>
                                              <a:cubicBezTo>
                                                <a:pt x="10800" y="0"/>
                                                <a:pt x="10800" y="0"/>
                                                <a:pt x="10800" y="0"/>
                                              </a:cubicBezTo>
                                              <a:cubicBezTo>
                                                <a:pt x="10800" y="0"/>
                                                <a:pt x="10800" y="0"/>
                                                <a:pt x="10800" y="0"/>
                                              </a:cubicBezTo>
                                              <a:cubicBezTo>
                                                <a:pt x="10800" y="0"/>
                                                <a:pt x="10800" y="0"/>
                                                <a:pt x="10800" y="0"/>
                                              </a:cubicBezTo>
                                              <a:cubicBezTo>
                                                <a:pt x="10800" y="0"/>
                                                <a:pt x="10800" y="0"/>
                                                <a:pt x="10800" y="0"/>
                                              </a:cubicBezTo>
                                              <a:cubicBezTo>
                                                <a:pt x="7762" y="0"/>
                                                <a:pt x="5062" y="2700"/>
                                                <a:pt x="5231" y="6075"/>
                                              </a:cubicBezTo>
                                              <a:cubicBezTo>
                                                <a:pt x="5231" y="8269"/>
                                                <a:pt x="5906" y="10125"/>
                                                <a:pt x="6750" y="11475"/>
                                              </a:cubicBezTo>
                                              <a:cubicBezTo>
                                                <a:pt x="6750" y="11475"/>
                                                <a:pt x="6750" y="11475"/>
                                                <a:pt x="6750" y="11475"/>
                                              </a:cubicBezTo>
                                              <a:cubicBezTo>
                                                <a:pt x="6750" y="11475"/>
                                                <a:pt x="6750" y="11475"/>
                                                <a:pt x="6750" y="11475"/>
                                              </a:cubicBezTo>
                                              <a:cubicBezTo>
                                                <a:pt x="6919" y="11644"/>
                                                <a:pt x="7087" y="11981"/>
                                                <a:pt x="7256" y="12150"/>
                                              </a:cubicBezTo>
                                              <a:cubicBezTo>
                                                <a:pt x="7594" y="12656"/>
                                                <a:pt x="7931" y="13500"/>
                                                <a:pt x="7594" y="14175"/>
                                              </a:cubicBezTo>
                                              <a:cubicBezTo>
                                                <a:pt x="6919" y="15694"/>
                                                <a:pt x="1856" y="16875"/>
                                                <a:pt x="1687" y="17044"/>
                                              </a:cubicBezTo>
                                              <a:cubicBezTo>
                                                <a:pt x="1687" y="17044"/>
                                                <a:pt x="1687" y="17044"/>
                                                <a:pt x="1687" y="17044"/>
                                              </a:cubicBezTo>
                                              <a:cubicBezTo>
                                                <a:pt x="675" y="17381"/>
                                                <a:pt x="0" y="18225"/>
                                                <a:pt x="0" y="19406"/>
                                              </a:cubicBezTo>
                                              <a:cubicBezTo>
                                                <a:pt x="0" y="21600"/>
                                                <a:pt x="0" y="21600"/>
                                                <a:pt x="0" y="21600"/>
                                              </a:cubicBezTo>
                                              <a:lnTo>
                                                <a:pt x="2160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2700" cap="flat">
                                          <a:noFill/>
                                          <a:miter lim="400000"/>
                                        </a:ln>
                                        <a:effectLst/>
                                      </wps:spPr>
                                      <wps:bodyPr wrap="square" lIns="91439" tIns="91439" rIns="91439" bIns="91439" numCol="1" anchor="t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49" name="文本框 49"/>
                                  <wps:cNvSpPr txBox="1"/>
                                  <wps:spPr>
                                    <a:xfrm>
                                      <a:off x="6116" y="3018"/>
                                      <a:ext cx="2475" cy="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pacing w:line="440" w:lineRule="exact"/>
                                          <w:rPr>
                                            <w:rFonts w:hint="default" w:eastAsia="微软雅黑"/>
                                            <w:color w:val="404040" w:themeColor="text1" w:themeTint="BF"/>
                                            <w:sz w:val="20"/>
                                            <w:szCs w:val="2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微软雅黑" w:hAnsi="微软雅黑" w:eastAsia="微软雅黑" w:cs="微软雅黑"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民族：汉族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2" name="文本框 122"/>
                                <wps:cNvSpPr txBox="1"/>
                                <wps:spPr>
                                  <a:xfrm>
                                    <a:off x="8602" y="3019"/>
                                    <a:ext cx="2475" cy="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440" w:lineRule="exact"/>
                                        <w:rPr>
                                          <w:rFonts w:hint="default" w:ascii="微软雅黑" w:hAnsi="微软雅黑" w:eastAsia="微软雅黑" w:cs="微软雅黑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75000"/>
                                                <w14:lumOff w14:val="2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404040" w:themeColor="text1" w:themeTint="BF"/>
                                          <w:sz w:val="20"/>
                                          <w:szCs w:val="20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75000"/>
                                                <w14:lumOff w14:val="2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政治面貌：中共党员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86" name="组合 10"/>
                              <wpg:cNvGrpSpPr/>
                              <wpg:grpSpPr>
                                <a:xfrm rot="0">
                                  <a:off x="10981" y="2858"/>
                                  <a:ext cx="209" cy="589"/>
                                  <a:chOff x="3621353" y="1773681"/>
                                  <a:chExt cx="133002" cy="373851"/>
                                </a:xfrm>
                                <a:solidFill>
                                  <a:srgbClr val="4779B3"/>
                                </a:solidFill>
                              </wpg:grpSpPr>
                              <wps:wsp>
                                <wps:cNvPr id="87" name="Freeform 175"/>
                                <wps:cNvSpPr/>
                                <wps:spPr>
                                  <a:xfrm>
                                    <a:off x="3623237" y="2057226"/>
                                    <a:ext cx="131118" cy="9030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1600"/>
                                        </a:lnTo>
                                        <a:lnTo>
                                          <a:pt x="21600" y="21600"/>
                                        </a:lnTo>
                                        <a:lnTo>
                                          <a:pt x="2160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  <a:moveTo>
                                          <a:pt x="19955" y="5400"/>
                                        </a:moveTo>
                                        <a:lnTo>
                                          <a:pt x="15020" y="10800"/>
                                        </a:lnTo>
                                        <a:lnTo>
                                          <a:pt x="19955" y="16200"/>
                                        </a:lnTo>
                                        <a:lnTo>
                                          <a:pt x="19955" y="19212"/>
                                        </a:lnTo>
                                        <a:lnTo>
                                          <a:pt x="13661" y="12254"/>
                                        </a:lnTo>
                                        <a:lnTo>
                                          <a:pt x="10800" y="15473"/>
                                        </a:lnTo>
                                        <a:lnTo>
                                          <a:pt x="7939" y="12254"/>
                                        </a:lnTo>
                                        <a:lnTo>
                                          <a:pt x="1645" y="19212"/>
                                        </a:lnTo>
                                        <a:lnTo>
                                          <a:pt x="1645" y="16200"/>
                                        </a:lnTo>
                                        <a:lnTo>
                                          <a:pt x="6580" y="10800"/>
                                        </a:lnTo>
                                        <a:lnTo>
                                          <a:pt x="1645" y="5400"/>
                                        </a:lnTo>
                                        <a:lnTo>
                                          <a:pt x="1645" y="2492"/>
                                        </a:lnTo>
                                        <a:lnTo>
                                          <a:pt x="10800" y="12565"/>
                                        </a:lnTo>
                                        <a:lnTo>
                                          <a:pt x="19955" y="2492"/>
                                        </a:lnTo>
                                        <a:lnTo>
                                          <a:pt x="19955" y="54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  <wps:wsp>
                                <wps:cNvPr id="21" name="Freeform 331"/>
                                <wps:cNvSpPr/>
                                <wps:spPr>
                                  <a:xfrm>
                                    <a:off x="3621353" y="1773681"/>
                                    <a:ext cx="131118" cy="1318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007" h="21600" extrusionOk="0">
                                        <a:moveTo>
                                          <a:pt x="2979" y="189"/>
                                        </a:moveTo>
                                        <a:cubicBezTo>
                                          <a:pt x="579" y="2653"/>
                                          <a:pt x="579" y="2653"/>
                                          <a:pt x="579" y="2653"/>
                                        </a:cubicBezTo>
                                        <a:cubicBezTo>
                                          <a:pt x="25" y="3411"/>
                                          <a:pt x="-529" y="4926"/>
                                          <a:pt x="948" y="7958"/>
                                        </a:cubicBezTo>
                                        <a:cubicBezTo>
                                          <a:pt x="2056" y="10232"/>
                                          <a:pt x="3902" y="12695"/>
                                          <a:pt x="6302" y="15158"/>
                                        </a:cubicBezTo>
                                        <a:cubicBezTo>
                                          <a:pt x="10179" y="19137"/>
                                          <a:pt x="14240" y="21600"/>
                                          <a:pt x="16640" y="21600"/>
                                        </a:cubicBezTo>
                                        <a:cubicBezTo>
                                          <a:pt x="17379" y="21600"/>
                                          <a:pt x="17933" y="21411"/>
                                          <a:pt x="18486" y="20842"/>
                                        </a:cubicBezTo>
                                        <a:cubicBezTo>
                                          <a:pt x="20702" y="18568"/>
                                          <a:pt x="20702" y="18568"/>
                                          <a:pt x="20702" y="18568"/>
                                        </a:cubicBezTo>
                                        <a:cubicBezTo>
                                          <a:pt x="21071" y="18189"/>
                                          <a:pt x="21071" y="18000"/>
                                          <a:pt x="20886" y="17621"/>
                                        </a:cubicBezTo>
                                        <a:cubicBezTo>
                                          <a:pt x="20886" y="17621"/>
                                          <a:pt x="20333" y="16295"/>
                                          <a:pt x="19225" y="15158"/>
                                        </a:cubicBezTo>
                                        <a:cubicBezTo>
                                          <a:pt x="18117" y="14021"/>
                                          <a:pt x="16640" y="13263"/>
                                          <a:pt x="16640" y="13263"/>
                                        </a:cubicBezTo>
                                        <a:cubicBezTo>
                                          <a:pt x="16271" y="13074"/>
                                          <a:pt x="16086" y="13074"/>
                                          <a:pt x="15717" y="13453"/>
                                        </a:cubicBezTo>
                                        <a:cubicBezTo>
                                          <a:pt x="13871" y="15347"/>
                                          <a:pt x="13871" y="15347"/>
                                          <a:pt x="13871" y="15347"/>
                                        </a:cubicBezTo>
                                        <a:cubicBezTo>
                                          <a:pt x="12394" y="14400"/>
                                          <a:pt x="11102" y="13074"/>
                                          <a:pt x="9625" y="11747"/>
                                        </a:cubicBezTo>
                                        <a:cubicBezTo>
                                          <a:pt x="8333" y="10232"/>
                                          <a:pt x="7040" y="8716"/>
                                          <a:pt x="6117" y="7389"/>
                                        </a:cubicBezTo>
                                        <a:cubicBezTo>
                                          <a:pt x="7963" y="5305"/>
                                          <a:pt x="7963" y="5305"/>
                                          <a:pt x="7963" y="5305"/>
                                        </a:cubicBezTo>
                                        <a:cubicBezTo>
                                          <a:pt x="8148" y="5116"/>
                                          <a:pt x="8333" y="4737"/>
                                          <a:pt x="8148" y="4547"/>
                                        </a:cubicBezTo>
                                        <a:cubicBezTo>
                                          <a:pt x="8148" y="4358"/>
                                          <a:pt x="7409" y="3032"/>
                                          <a:pt x="6117" y="1895"/>
                                        </a:cubicBezTo>
                                        <a:cubicBezTo>
                                          <a:pt x="5009" y="758"/>
                                          <a:pt x="3902" y="189"/>
                                          <a:pt x="3717" y="0"/>
                                        </a:cubicBezTo>
                                        <a:cubicBezTo>
                                          <a:pt x="3533" y="0"/>
                                          <a:pt x="3163" y="0"/>
                                          <a:pt x="2979" y="18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2700" cap="flat">
                                    <a:noFill/>
                                    <a:miter lim="400000"/>
                                  </a:ln>
                                  <a:effectLst/>
                                </wps:spPr>
                                <wps:bodyPr wrap="square" lIns="91439" tIns="91439" rIns="91439" bIns="91439" numCol="1" anchor="t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88" name="文本框 45"/>
                          <wps:cNvSpPr txBox="1"/>
                          <wps:spPr>
                            <a:xfrm>
                              <a:off x="11262" y="3035"/>
                              <a:ext cx="2475" cy="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440" w:lineRule="exact"/>
                                  <w:rPr>
                                    <w:rFonts w:hint="eastAsia" w:eastAsia="微软雅黑"/>
                                    <w:color w:val="404040" w:themeColor="text1" w:themeTint="BF"/>
                                    <w:sz w:val="20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邮箱：y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uzhiyu123.cn</w:t>
                                </w:r>
                              </w:p>
                              <w:p>
                                <w:pPr>
                                  <w:spacing w:line="440" w:lineRule="exact"/>
                                  <w:rPr>
                                    <w:rFonts w:ascii="微软雅黑" w:hAnsi="微软雅黑" w:eastAsia="微软雅黑" w:cs="微软雅黑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0" name="组合 120"/>
                        <wpg:cNvGrpSpPr/>
                        <wpg:grpSpPr>
                          <a:xfrm>
                            <a:off x="2748" y="1251"/>
                            <a:ext cx="10225" cy="2644"/>
                            <a:chOff x="2748" y="1251"/>
                            <a:chExt cx="10225" cy="2644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85" y="1251"/>
                              <a:ext cx="1889" cy="2645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  <wpg:grpSp>
                          <wpg:cNvPr id="119" name="组合 119"/>
                          <wpg:cNvGrpSpPr/>
                          <wpg:grpSpPr>
                            <a:xfrm>
                              <a:off x="2748" y="1252"/>
                              <a:ext cx="7859" cy="1106"/>
                              <a:chOff x="2748" y="1252"/>
                              <a:chExt cx="7859" cy="1106"/>
                            </a:xfrm>
                          </wpg:grpSpPr>
                          <wps:wsp>
                            <wps:cNvPr id="1" name="文本框 10"/>
                            <wps:cNvSpPr txBox="1"/>
                            <wps:spPr>
                              <a:xfrm>
                                <a:off x="2748" y="1252"/>
                                <a:ext cx="1858" cy="10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eastAsia" w:ascii="微软雅黑" w:hAnsi="微软雅黑" w:eastAsia="微软雅黑" w:cs="微软雅黑"/>
                                      <w:color w:val="4779B3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79B3"/>
                                      <w:kern w:val="24"/>
                                      <w:sz w:val="48"/>
                                      <w:szCs w:val="48"/>
                                    </w:rPr>
                                    <w:t>于知鱼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g:grpSp>
                            <wpg:cNvPr id="118" name="组合 118"/>
                            <wpg:cNvGrpSpPr/>
                            <wpg:grpSpPr>
                              <a:xfrm>
                                <a:off x="2883" y="2302"/>
                                <a:ext cx="7724" cy="56"/>
                                <a:chOff x="2883" y="2302"/>
                                <a:chExt cx="7724" cy="56"/>
                              </a:xfrm>
                            </wpg:grpSpPr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883" y="2328"/>
                                  <a:ext cx="772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矩形: 圆角 13"/>
                              <wps:cNvSpPr/>
                              <wps:spPr>
                                <a:xfrm>
                                  <a:off x="2898" y="2302"/>
                                  <a:ext cx="1644" cy="5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779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65pt;margin-top:-45.05pt;height:132.2pt;width:511.25pt;z-index:251659264;mso-width-relative:page;mso-height-relative:page;" coordorigin="2748,1251" coordsize="10225,2644" o:gfxdata="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">
                <o:lock v:ext="edit" aspectratio="f"/>
                <v:group id="_x0000_s1026" o:spid="_x0000_s1026" o:spt="203" style="position:absolute;left:2898;top:2550;height:1155;width:7857;" coordorigin="5880,2550" coordsize="7857,115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880;top:2550;height:1139;width:7583;" coordorigin="5880,2550" coordsize="7583,1139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" o:spid="_x0000_s1026" o:spt="202" type="#_x0000_t202" style="position:absolute;left:11263;top:2604;height:670;width:2200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012341234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5880;top:2550;height:1139;width:5310;" coordorigin="5880,2550" coordsize="5310,1139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5880;top:2550;height:1139;width:5197;" coordorigin="5880,2550" coordsize="5197,1139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_x0000_s1026" o:spid="_x0000_s1026" o:spt="203" style="position:absolute;left:5880;top:2550;height:1111;width:2694;" coordorigin="5906,2577" coordsize="2694,1111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5906;top:2577;height:882;width:2694;" coordorigin="5906,2577" coordsize="2694,882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_x0000_s1026" o:spid="_x0000_s1026" o:spt="202" type="#_x0000_t202" style="position:absolute;left:6125;top:2577;height:670;width:247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440" w:lineRule="exact"/>
                                      <w:rPr>
                                        <w:rFonts w:hint="eastAsia" w:eastAsia="微软雅黑"/>
                                        <w:color w:val="404040" w:themeColor="text1" w:themeTint="BF"/>
                                        <w:sz w:val="20"/>
                                        <w:szCs w:val="22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生日：2</w:t>
                                    </w:r>
                                    <w:r>
                                      <w:rPr>
                                        <w:rFonts w:ascii="微软雅黑" w:hAnsi="微软雅黑" w:eastAsia="微软雅黑" w:cs="微软雅黑"/>
                                        <w:color w:val="404040" w:themeColor="text1" w:themeTint="BF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000.06.06</w:t>
                                    </w:r>
                                  </w:p>
                                </w:txbxContent>
                              </v:textbox>
                            </v:shape>
                            <v:group id="_x0000_s1026" o:spid="_x0000_s1026" o:spt="203" style="position:absolute;left:5906;top:2844;height:615;width:190;" coordorigin="398824,1764503" coordsize="120964,39054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group id="组合 30" o:spid="_x0000_s1026" o:spt="203" style="position:absolute;left:398824;top:1764503;height:116680;width:116685;" coordorigin="398821,1764506" coordsize="553987,553988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          <o:lock v:ext="edit" aspectratio="f"/>
                                <v:rect id="Rectangle 39" o:spid="_x0000_s1026" o:spt="1" style="position:absolute;left:497551;top:1989392;height:87761;width:91418;" filled="t" stroked="f" coordsize="21600,21600" o:gfxdata="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gT174A&#10;AADbAAAADwAAAAAAAAABACAAAAAiAAAAZHJzL2Rvd25yZXYueG1sUEsBAhQAFAAAAAgAh07iQDMv&#10;BZ47AAAAOQAAABAAAAAAAAAAAQAgAAAADQEAAGRycy9zaGFwZXhtbC54bWxQSwUGAAAAAAYABgBb&#10;AQAAtwMAAAAA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rect id="Rectangle 40" o:spid="_x0000_s1026" o:spt="1" style="position:absolute;left:632848;top:1989392;height:87761;width:85932;" filled="t" stroked="f" coordsize="21600,21600" o:gfxdata="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0tky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rect id="Rectangle 41" o:spid="_x0000_s1026" o:spt="1" style="position:absolute;left:762660;top:1989392;height:87761;width:89589;" filled="t" stroked="f" coordsize="21600,21600" o:gfxdata="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Zig7vQAA&#10;ANsAAAAPAAAAAAAAAAEAIAAAACIAAABkcnMvZG93bnJldi54bWxQSwECFAAUAAAACACHTuJAMy8F&#10;njsAAAA5AAAAEAAAAAAAAAABACAAAAAMAQAAZHJzL3NoYXBleG1sLnhtbFBLBQYAAAAABgAGAFsB&#10;AAC2AwAAAAA=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rect id="Rectangle 42" o:spid="_x0000_s1026" o:spt="1" style="position:absolute;left:497551;top:2121032;height:89589;width:91418;" filled="t" stroked="f" coordsize="21600,21600" o:gfxdata="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qjaC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rect id="Rectangle 43" o:spid="_x0000_s1026" o:spt="1" style="position:absolute;left:632848;top:2121032;height:89589;width:85932;" filled="t" stroked="f" coordsize="21600,21600" o:gfxdata="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7UZ0rsAAADb&#10;AAAADwAAAAAAAAABACAAAAAiAAAAZHJzL2Rvd25yZXYueG1sUEsBAhQAFAAAAAgAh07iQDMvBZ47&#10;AAAAOQAAABAAAAAAAAAAAQAgAAAACgEAAGRycy9zaGFwZXhtbC54bWxQSwUGAAAAAAYABgBbAQAA&#10;tAMAAAAA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rect id="Rectangle 44" o:spid="_x0000_s1026" o:spt="1" style="position:absolute;left:762660;top:2121032;height:89589;width:89589;" filled="t" stroked="f" coordsize="21600,21600" o:gfxdata="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+bxJvQAA&#10;ANsAAAAPAAAAAAAAAAEAIAAAACIAAABkcnMvZG93bnJldi54bWxQSwECFAAUAAAACACHTuJAMy8F&#10;njsAAAA5AAAAEAAAAAAAAAABACAAAAAMAQAAZHJzL3NoYXBleG1sLnhtbFBLBQYAAAAABgAGAFsB&#10;AAC2AwAAAAA=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rect id="Rectangle 45" o:spid="_x0000_s1026" o:spt="1" style="position:absolute;left:775458;top:1764506;height:87761;width:63993;" filled="t" stroked="f" coordsize="21600,21600" o:gfxdata="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VmqbsAAADb&#10;AAAADwAAAAAAAAABACAAAAAiAAAAZHJzL2Rvd25yZXYueG1sUEsBAhQAFAAAAAgAh07iQDMvBZ47&#10;AAAAOQAAABAAAAAAAAAAAQAgAAAACgEAAGRycy9zaGFwZXhtbC54bWxQSwUGAAAAAAYABgBbAQAA&#10;tAMAAAAA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rect id="Rectangle 46" o:spid="_x0000_s1026" o:spt="1" style="position:absolute;left:510349;top:1764506;height:87761;width:65821;" filled="t" stroked="f" coordsize="21600,21600" o:gfxdata="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icMyvQAA&#10;ANsAAAAPAAAAAAAAAAEAIAAAACIAAABkcnMvZG93bnJldi54bWxQSwECFAAUAAAACACHTuJAMy8F&#10;njsAAAA5AAAAEAAAAAAAAAABACAAAAAMAQAAZHJzL3NoYXBleG1sLnhtbFBLBQYAAAAABgAGAFsB&#10;AAC2AwAAAAA=&#10;"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rect>
                                <v:shape id="Freeform 47" o:spid="_x0000_s1026" o:spt="100" style="position:absolute;left:398821;top:1812043;height:506451;width:553987;" filled="t" stroked="f" coordsize="21600,21600" o:gfxdata="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2M+vQAA&#10;ANsAAAAPAAAAAAAAAAEAIAAAACIAAABkcnMvZG93bnJldi54bWxQSwECFAAUAAAACACHTuJAMy8F&#10;njsAAAA5AAAAEAAAAAAAAAABACAAAAAMAQAAZHJzL3NoYXBleG1sLnhtbFBLBQYAAAAABgAGAFsB&#10;AAC2AwAAAAA=&#10;" path="m21600,3197l21600,0,18036,0,18036,2807,13616,2807,13616,0,7913,0,7913,2807,3564,2807,3564,0,0,0,0,21600,21600,21600,21600,3197xm19034,19027l2495,19027,2495,5536,19034,5536,19034,19027xe">
                                  <v:path o:connectlocs="276993,253225;276993,253225;276993,253225;276993,253225" o:connectangles="0,82,164,247"/>
                                  <v:fill on="t" focussize="0,0"/>
                                  <v:stroke on="f" weight="1pt" miterlimit="4" joinstyle="miter"/>
                                  <v:imagedata o:title=""/>
                                  <o:lock v:ext="edit" aspectratio="f"/>
                                  <v:textbox inset="7.19992125984252pt,7.19992125984252pt,7.19992125984252pt,7.19992125984252pt"/>
                                </v:shape>
                              </v:group>
                              <v:shape id="Freeform 174" o:spid="_x0000_s1026" o:spt="100" style="position:absolute;left:401371;top:2036294;height:118750;width:118417;" filled="t" stroked="f" coordsize="21600,21600" o:gfxdata="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hH074A&#10;AADbAAAADwAAAAAAAAABACAAAAAiAAAAZHJzL2Rvd25yZXYueG1sUEsBAhQAFAAAAAgAh07iQDMv&#10;BZ47AAAAOQAAABAAAAAAAAAAAQAgAAAADQEAAGRycy9zaGFwZXhtbC54bWxQSwUGAAAAAAYABgBb&#10;AQAAtwMAAAAA&#10;" path="m21600,21600c21600,19406,21600,19406,21600,19406c21600,18225,20925,17381,19913,17044c19913,17044,19913,17044,19913,17044c19744,16875,14681,15694,14006,14175c13669,13500,14006,12656,14344,12150c14513,11981,14681,11644,14850,11475c14850,11475,14850,11475,14850,11475c14850,11475,14850,11475,14850,11475c15694,10125,16369,8269,16369,6075c16538,2700,13838,0,10800,0c10800,0,10800,0,10800,0c10800,0,10800,0,10800,0c10800,0,10800,0,10800,0c10800,0,10800,0,10800,0c7762,0,5062,2700,5231,6075c5231,8269,5906,10125,6750,11475c6750,11475,6750,11475,6750,11475c6750,11475,6750,11475,6750,11475c6919,11644,7087,11981,7256,12150c7594,12656,7931,13500,7594,14175c6919,15694,1856,16875,1687,17044c1687,17044,1687,17044,1687,17044c675,17381,0,18225,0,19406c0,21600,0,21600,0,21600l21600,21600xe">
                                <v:path o:connectlocs="59208,59375;59208,59375;59208,59375;59208,59375" o:connectangles="0,82,164,247"/>
                                <v:fill on="t" focussize="0,0"/>
                                <v:stroke on="f" weight="1pt" miterlimit="4" joinstyle="miter"/>
                                <v:imagedata o:title=""/>
                                <o:lock v:ext="edit" aspectratio="f"/>
                                <v:textbox inset="7.19992125984252pt,7.19992125984252pt,7.19992125984252pt,7.19992125984252pt"/>
                              </v:shape>
                            </v:group>
                          </v:group>
                          <v:shape id="_x0000_s1026" o:spid="_x0000_s1026" o:spt="202" type="#_x0000_t202" style="position:absolute;left:6116;top:3018;height:670;width:2475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440" w:lineRule="exact"/>
                                    <w:rPr>
                                      <w:rFonts w:hint="default" w:eastAsia="微软雅黑"/>
                                      <w:color w:val="404040" w:themeColor="text1" w:themeTint="BF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民族：汉族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8602;top:3019;height:670;width:2475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440" w:lineRule="exact"/>
                                  <w:rPr>
                                    <w:rFonts w:hint="default" w:ascii="微软雅黑" w:hAnsi="微软雅黑" w:eastAsia="微软雅黑" w:cs="微软雅黑"/>
                                    <w:color w:val="404040" w:themeColor="text1" w:themeTint="BF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04040" w:themeColor="text1" w:themeTint="BF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政治面貌：中共党员</w:t>
                                </w:r>
                              </w:p>
                            </w:txbxContent>
                          </v:textbox>
                        </v:shape>
                      </v:group>
                      <v:group id="组合 10" o:spid="_x0000_s1026" o:spt="203" style="position:absolute;left:10981;top:2858;height:589;width:209;" coordorigin="3621353,1773681" coordsize="133002,373851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175" o:spid="_x0000_s1026" o:spt="100" style="position:absolute;left:3623237;top:2057226;height:90306;width:131118;" filled="t" stroked="f" coordsize="21600,21600" o:gfxdata="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Xo8vQAA&#10;ANsAAAAPAAAAAAAAAAEAIAAAACIAAABkcnMvZG93bnJldi54bWxQSwECFAAUAAAACACHTuJAMy8F&#10;njsAAAA5AAAAEAAAAAAAAAABACAAAAAMAQAAZHJzL3NoYXBleG1sLnhtbFBLBQYAAAAABgAGAFsB&#10;AAC2AwAAAAA=&#10;" path="m0,0l0,21600,21600,21600,21600,0,0,0xm19955,5400l15020,10800,19955,16200,19955,19212,13661,12254,10800,15473,7939,12254,1645,19212,1645,16200,6580,10800,1645,5400,1645,2492,10800,12565,19955,2492,19955,5400xe">
                          <v:path o:connectlocs="65559,45153;65559,45153;65559,45153;65559,45153" o:connectangles="0,82,164,247"/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shape>
                        <v:shape id="Freeform 331" o:spid="_x0000_s1026" o:spt="100" style="position:absolute;left:3621353;top:1773681;height:131834;width:131118;" filled="t" stroked="f" coordsize="21007,21600" o:gfxdata="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YZBb4A&#10;AADbAAAADwAAAAAAAAABACAAAAAiAAAAZHJzL2Rvd25yZXYueG1sUEsBAhQAFAAAAAgAh07iQDMv&#10;BZ47AAAAOQAAABAAAAAAAAAAAQAgAAAADQEAAGRycy9zaGFwZXhtbC54bWxQSwUGAAAAAAYABgBb&#10;AQAAtwMAAAAA&#10;" path="m2979,189c579,2653,579,2653,579,2653c25,3411,-529,4926,948,7958c2056,10232,3902,12695,6302,15158c10179,19137,14240,21600,16640,21600c17379,21600,17933,21411,18486,20842c20702,18568,20702,18568,20702,18568c21071,18189,21071,18000,20886,17621c20886,17621,20333,16295,19225,15158c18117,14021,16640,13263,16640,13263c16271,13074,16086,13074,15717,13453c13871,15347,13871,15347,13871,15347c12394,14400,11102,13074,9625,11747c8333,10232,7040,8716,6117,7389c7963,5305,7963,5305,7963,5305c8148,5116,8333,4737,8148,4547c8148,4358,7409,3032,6117,1895c5009,758,3902,189,3717,0c3533,0,3163,0,2979,189xe">
                          <v:path o:connectlocs="65559,65917;65559,65917;65559,65917;65559,65917" o:connectangles="0,82,164,247"/>
                          <v:fill on="t" focussize="0,0"/>
                          <v:stroke on="f" weight="1pt" miterlimit="4" joinstyle="miter"/>
                          <v:imagedata o:title=""/>
                          <o:lock v:ext="edit" aspectratio="f"/>
                          <v:textbox inset="7.19992125984252pt,7.19992125984252pt,7.19992125984252pt,7.19992125984252pt"/>
                        </v:shape>
                      </v:group>
                    </v:group>
                  </v:group>
                  <v:shape id="文本框 45" o:spid="_x0000_s1026" o:spt="202" type="#_x0000_t202" style="position:absolute;left:11262;top:3035;height:670;width:2475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40" w:lineRule="exact"/>
                            <w:rPr>
                              <w:rFonts w:hint="eastAsia" w:eastAsia="微软雅黑"/>
                              <w:color w:val="404040" w:themeColor="text1" w:themeTint="BF"/>
                              <w:sz w:val="20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邮箱：y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uzhiyu123.cn</w:t>
                          </w:r>
                        </w:p>
                        <w:p>
                          <w:pPr>
                            <w:spacing w:line="440" w:lineRule="exact"/>
                            <w:rPr>
                              <w:rFonts w:ascii="微软雅黑" w:hAnsi="微软雅黑" w:eastAsia="微软雅黑" w:cs="微软雅黑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2748;top:1251;height:2644;width:10225;" coordorigin="2748,1251" coordsize="10225,2644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11085;top:1251;height:2645;width:1889;" filled="f" o:preferrelative="t" stroked="f" coordsize="21600,21600" o:gfxdata="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55er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4" o:title=""/>
                    <o:lock v:ext="edit" aspectratio="t"/>
                  </v:shape>
                  <v:group id="_x0000_s1026" o:spid="_x0000_s1026" o:spt="203" style="position:absolute;left:2748;top:1252;height:1106;width:7859;" coordorigin="2748,1252" coordsize="7859,1106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10" o:spid="_x0000_s1026" o:spt="202" type="#_x0000_t202" style="position:absolute;left:2748;top:1252;height:1080;width:1858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4779B3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79B3"/>
                                <w:kern w:val="24"/>
                                <w:sz w:val="48"/>
                                <w:szCs w:val="48"/>
                              </w:rPr>
                              <w:t>于知鱼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2883;top:2302;height:56;width:7724;" coordorigin="2883,2302" coordsize="7724,56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2883;top:2328;height:0;width:7725;" filled="f" stroked="t" coordsize="21600,21600" o:gfxdata="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7VU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D9D9D9 [2732]" miterlimit="8" joinstyle="miter"/>
                        <v:imagedata o:title=""/>
                        <o:lock v:ext="edit" aspectratio="f"/>
                      </v:line>
                      <v:roundrect id="矩形: 圆角 13" o:spid="_x0000_s1026" o:spt="2" style="position:absolute;left:2898;top:2302;height:57;width:1644;v-text-anchor:middle;" fillcolor="#4779B3" filled="t" stroked="f" coordsize="21600,21600" arcsize="0.5" o:gfxdata="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katO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-914400</wp:posOffset>
                </wp:positionV>
                <wp:extent cx="400685" cy="10692130"/>
                <wp:effectExtent l="0" t="0" r="18415" b="1397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85" cy="10692130"/>
                          <a:chOff x="4778" y="595"/>
                          <a:chExt cx="631" cy="1683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4778" y="595"/>
                            <a:ext cx="504" cy="16838"/>
                          </a:xfrm>
                          <a:prstGeom prst="rect">
                            <a:avLst/>
                          </a:prstGeom>
                          <a:solidFill>
                            <a:srgbClr val="4779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5353" y="595"/>
                            <a:ext cx="57" cy="16838"/>
                          </a:xfrm>
                          <a:prstGeom prst="rect">
                            <a:avLst/>
                          </a:prstGeom>
                          <a:solidFill>
                            <a:srgbClr val="4779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pt;margin-top:-72pt;height:841.9pt;width:31.55pt;z-index:251660288;mso-width-relative:page;mso-height-relative:page;" coordorigin="4778,595" coordsize="631,16838" o:gfxdata="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QEdpTeAAAADwEAAA8AAAAAAAAA&#10;AQAgAAAAIgAAAGRycy9kb3ducmV2LnhtbFBLAQIUABQAAAAIAIdO4kArMlN7fQIAAOEGAAAOAAAA&#10;AAAAAAEAIAAAAC0BAABkcnMvZTJvRG9jLnhtbFBLBQYAAAAABgAGAFkBAAAcBgAAAAA=&#10;">
                <o:lock v:ext="edit" aspectratio="f"/>
                <v:rect id="_x0000_s1026" o:spid="_x0000_s1026" o:spt="1" style="position:absolute;left:4778;top:595;height:16838;width:504;v-text-anchor:middle;" fillcolor="#4779B3" filled="t" stroked="f" coordsize="21600,21600" o:gfxdata="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XJXqe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353;top:595;height:16838;width:57;v-text-anchor:middle;" fillcolor="#4779B3" filled="t" stroked="f" coordsize="21600,21600" o:gfxdata="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ogxtO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3"/>
        <w:tblpPr w:leftFromText="180" w:rightFromText="180" w:vertAnchor="text" w:horzAnchor="page" w:tblpX="1225" w:tblpY="2929"/>
        <w:tblOverlap w:val="never"/>
        <w:tblW w:w="10036" w:type="dxa"/>
        <w:tblInd w:w="0" w:type="dxa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672"/>
        <w:gridCol w:w="1672"/>
        <w:gridCol w:w="1672"/>
        <w:gridCol w:w="1674"/>
        <w:gridCol w:w="1674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7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3175</wp:posOffset>
                      </wp:positionV>
                      <wp:extent cx="775970" cy="371475"/>
                      <wp:effectExtent l="0" t="0" r="0" b="0"/>
                      <wp:wrapNone/>
                      <wp:docPr id="92" name="翊歌作品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400" w:lineRule="exact"/>
                                    <w:rPr>
                                      <w:rFonts w:hint="default" w:eastAsia="微软雅黑" w:cs="微软雅黑" w:asciiTheme="minorAscii" w:hAnsiTheme="minorAscii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eastAsia="微软雅黑" w:cs="微软雅黑" w:asciiTheme="minorAscii" w:hAnsiTheme="minorAscii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翊歌作品" o:spid="_x0000_s1026" o:spt="202" type="#_x0000_t202" style="position:absolute;left:0pt;margin-left:4.15pt;margin-top:0.25pt;height:29.25pt;width:61.1pt;z-index:251662336;mso-width-relative:page;mso-height-relative:page;" filled="f" stroked="f" coordsize="21600,21600" o:gfxdata="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WZSQ1QAAAAUBAAAPAAAAAAAAAAEAIAAAACIAAABk&#10;cnMvZG93bnJldi54bWxQSwECFAAUAAAACACHTuJAz0dskkICAABnBAAADgAAAAAAAAABACAAAAAk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400" w:lineRule="exact"/>
                              <w:rPr>
                                <w:rFonts w:hint="default" w:eastAsia="微软雅黑" w:cs="微软雅黑" w:asciiTheme="minorAscii" w:hAnsiTheme="minorAscii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微软雅黑" w:cs="微软雅黑" w:asciiTheme="minorAscii" w:hAnsiTheme="minorAscii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2" w:type="dxa"/>
            <w:tcBorders>
              <w:tl2br w:val="nil"/>
              <w:tr2bl w:val="nil"/>
            </w:tcBorders>
            <w:vAlign w:val="center"/>
          </w:tcPr>
          <w:p>
            <w:pPr>
              <w:ind w:left="0" w:leftChars="0"/>
              <w:jc w:val="center"/>
              <w:rPr>
                <w:rFonts w:hint="eastAsia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</w:t>
            </w:r>
          </w:p>
        </w:tc>
        <w:tc>
          <w:tcPr>
            <w:tcW w:w="1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1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思想政治</w:t>
            </w:r>
          </w:p>
        </w:tc>
        <w:tc>
          <w:tcPr>
            <w:tcW w:w="16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16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7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68</w:t>
            </w:r>
          </w:p>
        </w:tc>
        <w:tc>
          <w:tcPr>
            <w:tcW w:w="1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70</w:t>
            </w:r>
          </w:p>
        </w:tc>
        <w:tc>
          <w:tcPr>
            <w:tcW w:w="1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68</w:t>
            </w:r>
          </w:p>
        </w:tc>
        <w:tc>
          <w:tcPr>
            <w:tcW w:w="16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45</w:t>
            </w:r>
          </w:p>
        </w:tc>
        <w:tc>
          <w:tcPr>
            <w:tcW w:w="16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251</w:t>
            </w:r>
          </w:p>
        </w:tc>
      </w:tr>
    </w:tbl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5703570</wp:posOffset>
            </wp:positionH>
            <wp:positionV relativeFrom="paragraph">
              <wp:posOffset>7843520</wp:posOffset>
            </wp:positionV>
            <wp:extent cx="238125" cy="250825"/>
            <wp:effectExtent l="0" t="0" r="9525" b="15875"/>
            <wp:wrapNone/>
            <wp:docPr id="1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5697220</wp:posOffset>
            </wp:positionH>
            <wp:positionV relativeFrom="paragraph">
              <wp:posOffset>6289675</wp:posOffset>
            </wp:positionV>
            <wp:extent cx="256540" cy="227330"/>
            <wp:effectExtent l="0" t="0" r="10160" b="1270"/>
            <wp:wrapNone/>
            <wp:docPr id="1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6076315</wp:posOffset>
                </wp:positionV>
                <wp:extent cx="6485890" cy="1553845"/>
                <wp:effectExtent l="0" t="0" r="10160" b="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1553845"/>
                          <a:chOff x="4310" y="11842"/>
                          <a:chExt cx="10214" cy="2447"/>
                        </a:xfrm>
                      </wpg:grpSpPr>
                      <wpg:grpSp>
                        <wpg:cNvPr id="145" name="组合 95"/>
                        <wpg:cNvGrpSpPr/>
                        <wpg:grpSpPr>
                          <a:xfrm rot="0">
                            <a:off x="4310" y="11842"/>
                            <a:ext cx="10215" cy="804"/>
                            <a:chOff x="2351" y="3894"/>
                            <a:chExt cx="10215" cy="804"/>
                          </a:xfrm>
                        </wpg:grpSpPr>
                        <wps:wsp>
                          <wps:cNvPr id="146" name="文本框 40"/>
                          <wps:cNvSpPr txBox="1"/>
                          <wps:spPr>
                            <a:xfrm>
                              <a:off x="2351" y="3894"/>
                              <a:ext cx="4199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kern w:val="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 xml:space="preserve">专业技能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>/ Professional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47" name="组合 94"/>
                          <wpg:cNvGrpSpPr/>
                          <wpg:grpSpPr>
                            <a:xfrm>
                              <a:off x="2487" y="4664"/>
                              <a:ext cx="10079" cy="34"/>
                              <a:chOff x="2487" y="4664"/>
                              <a:chExt cx="10079" cy="34"/>
                            </a:xfrm>
                          </wpg:grpSpPr>
                          <wps:wsp>
                            <wps:cNvPr id="148" name="直接连接符 12"/>
                            <wps:cNvCnPr/>
                            <wps:spPr>
                              <a:xfrm>
                                <a:off x="2487" y="4681"/>
                                <a:ext cx="1007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矩形: 圆角 13"/>
                            <wps:cNvSpPr/>
                            <wps:spPr>
                              <a:xfrm>
                                <a:off x="2497" y="4664"/>
                                <a:ext cx="3402" cy="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779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58" name="翊歌作品"/>
                        <wps:cNvSpPr txBox="1"/>
                        <wps:spPr>
                          <a:xfrm>
                            <a:off x="4341" y="12799"/>
                            <a:ext cx="10035" cy="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语言能力： 普通话二级甲等、英语CET-6（英语六级）、熟练C语言等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个人技能：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精通PS、AI等设计软件，熟练使用WPS Office办公软件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荣誉奖项： 荣获国家一等奖学金、校级优秀干部、优秀三好学生、院级优秀党员等荣誉称号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05pt;margin-top:478.45pt;height:122.35pt;width:510.7pt;z-index:251666432;mso-width-relative:page;mso-height-relative:page;" coordorigin="4310,11842" coordsize="10214,2447" o:gfxdata="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817eh9wAAAAMAQAADwAAAAAAAAABACAAAAAiAAAAZHJzL2Rv&#10;d25yZXYueG1sUEsBAhQAFAAAAAgAh07iQBLZP5ipBAAAvA0AAA4AAAAAAAAAAQAgAAAAKwEAAGRy&#10;cy9lMm9Eb2MueG1sUEsFBgAAAAAGAAYAWQEAAEYIAAAAAA==&#10;">
                <o:lock v:ext="edit" aspectratio="f"/>
                <v:group id="组合 95" o:spid="_x0000_s1026" o:spt="203" style="position:absolute;left:4310;top:11842;height:804;width:10215;" coordorigin="2351,3894" coordsize="10215,804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0" o:spid="_x0000_s1026" o:spt="202" type="#_x0000_t202" style="position:absolute;left:2351;top:3894;height:768;width:4199;" filled="f" stroked="f" coordsize="21600,21600" o:gfxdata="UEsDBAoAAAAAAIdO4kAAAAAAAAAAAAAAAAAEAAAAZHJzL1BLAwQUAAAACACHTuJALkUxW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TFb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kern w:val="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 xml:space="preserve">专业技能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>/ Professional</w:t>
                          </w:r>
                        </w:p>
                      </w:txbxContent>
                    </v:textbox>
                  </v:shape>
                  <v:group id="组合 94" o:spid="_x0000_s1026" o:spt="203" style="position:absolute;left:2487;top:4664;height:34;width:10079;" coordorigin="2487,4664" coordsize="10079,34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直接连接符 12" o:spid="_x0000_s1026" o:spt="20" style="position:absolute;left:2487;top:4681;height:0;width:10079;" filled="f" stroked="t" coordsize="21600,21600" o:gfxdata="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AIfH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roundrect id="矩形: 圆角 13" o:spid="_x0000_s1026" o:spt="2" style="position:absolute;left:2497;top:4664;height:34;width:3402;v-text-anchor:middle;" fillcolor="#4779B3" filled="t" stroked="f" coordsize="21600,21600" arcsize="0.5" o:gfxdata="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Jyx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翊歌作品" o:spid="_x0000_s1026" o:spt="202" type="#_x0000_t202" style="position:absolute;left:4341;top:12799;height:1490;width:10035;" filled="f" stroked="f" coordsize="21600,21600" o:gfxdata="UEsDBAoAAAAAAIdO4kAAAAAAAAAAAAAAAAAEAAAAZHJzL1BLAwQUAAAACACHTuJAQg8ulb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dDK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PLp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400" w:lineRule="exact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语言能力： 普通话二级甲等、英语CET-6（英语六级）、熟练C语言等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400" w:lineRule="exact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个人技能：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精通PS、AI等设计软件，熟练使用WPS Office办公软件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400" w:lineRule="exact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荣誉奖项： 荣获国家一等奖学金、校级优秀干部、优秀三好学生、院级优秀党员等荣誉称号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7656830</wp:posOffset>
                </wp:positionV>
                <wp:extent cx="6486525" cy="1419860"/>
                <wp:effectExtent l="0" t="0" r="9525" b="0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1419860"/>
                          <a:chOff x="14965" y="14393"/>
                          <a:chExt cx="10215" cy="2236"/>
                        </a:xfrm>
                      </wpg:grpSpPr>
                      <wpg:grpSp>
                        <wpg:cNvPr id="152" name="组合 95"/>
                        <wpg:cNvGrpSpPr/>
                        <wpg:grpSpPr>
                          <a:xfrm rot="0">
                            <a:off x="14965" y="14393"/>
                            <a:ext cx="10215" cy="804"/>
                            <a:chOff x="2351" y="3894"/>
                            <a:chExt cx="10215" cy="804"/>
                          </a:xfrm>
                        </wpg:grpSpPr>
                        <wps:wsp>
                          <wps:cNvPr id="153" name="文本框 40"/>
                          <wps:cNvSpPr txBox="1"/>
                          <wps:spPr>
                            <a:xfrm>
                              <a:off x="2351" y="3894"/>
                              <a:ext cx="4199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kern w:val="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 xml:space="preserve">自我评价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>A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>ssessment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54" name="组合 94"/>
                          <wpg:cNvGrpSpPr/>
                          <wpg:grpSpPr>
                            <a:xfrm>
                              <a:off x="2487" y="4664"/>
                              <a:ext cx="10079" cy="34"/>
                              <a:chOff x="2487" y="4664"/>
                              <a:chExt cx="10079" cy="34"/>
                            </a:xfrm>
                          </wpg:grpSpPr>
                          <wps:wsp>
                            <wps:cNvPr id="155" name="直接连接符 12"/>
                            <wps:cNvCnPr/>
                            <wps:spPr>
                              <a:xfrm>
                                <a:off x="2487" y="4681"/>
                                <a:ext cx="1007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矩形: 圆角 13"/>
                            <wps:cNvSpPr/>
                            <wps:spPr>
                              <a:xfrm>
                                <a:off x="2497" y="4664"/>
                                <a:ext cx="3402" cy="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779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63" name="翊歌作品"/>
                        <wps:cNvSpPr txBox="1"/>
                        <wps:spPr>
                          <a:xfrm>
                            <a:off x="14995" y="15283"/>
                            <a:ext cx="10035" cy="1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本人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作为商务英语专业的一名学生，对英语一直有着浓厚的兴趣，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对人物及事件有独特视角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有良好的团队协作精神及沟通能力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具备较强抗压能力，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乐观向上，在校期间，荣获多次三好学生称号，成绩一直名列前茅，我希望我可以在商务英语这一专业上继续深造，提升自我。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05pt;margin-top:602.9pt;height:111.8pt;width:510.75pt;z-index:251667456;mso-width-relative:page;mso-height-relative:page;" coordorigin="14965,14393" coordsize="10215,2236" o:gfxdata="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DbNlJU3AAAAA0BAAAPAAAAAAAAAAEAIAAAACIAAABkcnMvZG93bnJl&#10;di54bWxQSwECFAAUAAAACACHTuJApx9hHaUEAAC/DQAADgAAAAAAAAABACAAAAArAQAAZHJzL2Uy&#10;b0RvYy54bWxQSwUGAAAAAAYABgBZAQAAQggAAAAA&#10;">
                <o:lock v:ext="edit" aspectratio="f"/>
                <v:group id="组合 95" o:spid="_x0000_s1026" o:spt="203" style="position:absolute;left:14965;top:14393;height:804;width:10215;" coordorigin="2351,3894" coordsize="10215,804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40" o:spid="_x0000_s1026" o:spt="202" type="#_x0000_t202" style="position:absolute;left:2351;top:3894;height:768;width:4199;" filled="f" stroked="f" coordsize="21600,21600" o:gfxdata="UEsDBAoAAAAAAIdO4kAAAAAAAAAAAAAAAAAEAAAAZHJzL1BLAwQUAAAACACHTuJAu+sEHr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6wQ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kern w:val="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 xml:space="preserve">自我评价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 xml:space="preserve">/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>A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>ssessment</w:t>
                          </w:r>
                        </w:p>
                      </w:txbxContent>
                    </v:textbox>
                  </v:shape>
                  <v:group id="组合 94" o:spid="_x0000_s1026" o:spt="203" style="position:absolute;left:2487;top:4664;height:34;width:10079;" coordorigin="2487,4664" coordsize="10079,34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2" o:spid="_x0000_s1026" o:spt="20" style="position:absolute;left:2487;top:4681;height:0;width:10079;" filled="f" stroked="t" coordsize="21600,21600" o:gfxdata="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i+h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roundrect id="矩形: 圆角 13" o:spid="_x0000_s1026" o:spt="2" style="position:absolute;left:2497;top:4664;height:34;width:3402;v-text-anchor:middle;" fillcolor="#4779B3" filled="t" stroked="f" coordsize="21600,21600" arcsize="0.5" o:gfxdata="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BHBp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翊歌作品" o:spid="_x0000_s1026" o:spt="202" type="#_x0000_t202" style="position:absolute;left:14995;top:15283;height:1346;width:10035;" filled="f" stroked="f" coordsize="21600,21600" o:gfxdata="UEsDBAoAAAAAAIdO4kAAAAAAAAAAAAAAAAAEAAAAZHJzL1BLAwQUAAAACACHTuJAgsd2Wb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Hdl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本人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作为商务英语专业的一名学生，对英语一直有着浓厚的兴趣，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对人物及事件有独特视角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有良好的团队协作精神及沟通能力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具备较强抗压能力，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乐观向上，在校期间，荣获多次三好学生称号，成绩一直名列前茅，我希望我可以在商务英语这一专业上继续深造，提升自我。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3994150</wp:posOffset>
                </wp:positionV>
                <wp:extent cx="6584315" cy="2073910"/>
                <wp:effectExtent l="0" t="0" r="0" b="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315" cy="2073910"/>
                          <a:chOff x="4309" y="8325"/>
                          <a:chExt cx="10369" cy="3266"/>
                        </a:xfrm>
                      </wpg:grpSpPr>
                      <wps:wsp>
                        <wps:cNvPr id="103" name="翊歌作品"/>
                        <wps:cNvSpPr txBox="1"/>
                        <wps:spPr>
                          <a:xfrm>
                            <a:off x="4321" y="9288"/>
                            <a:ext cx="10357" cy="2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20XX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--20XX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众公英语教育有限公司                       英语老师助理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教育中心的教学、教务工作，协助班主任日常教学管理，同时制定每学期的教学、教研任务；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按照制定好的教学任务，每周组织老师进行集体备课，同时做好安排、监督、检核及记录等工作；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组织教研组长会议，了解各个年级各个阶段学习的问题及建议，做好记录并及时反馈给上级领导；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协助班主任做好招生任务，帮助新同学学习重点、难点知识，及时赶上学习进度等工作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jc w:val="both"/>
                                <w:rPr>
                                  <w:rFonts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0" name="组合 160"/>
                        <wpg:cNvGrpSpPr/>
                        <wpg:grpSpPr>
                          <a:xfrm>
                            <a:off x="4309" y="8325"/>
                            <a:ext cx="10214" cy="812"/>
                            <a:chOff x="4309" y="8325"/>
                            <a:chExt cx="10214" cy="812"/>
                          </a:xfrm>
                        </wpg:grpSpPr>
                        <wps:wsp>
                          <wps:cNvPr id="135" name="文本框 40"/>
                          <wps:cNvSpPr txBox="1"/>
                          <wps:spPr>
                            <a:xfrm>
                              <a:off x="4309" y="8325"/>
                              <a:ext cx="4199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 xml:space="preserve">实习经历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59" name="组合 159"/>
                          <wpg:cNvGrpSpPr/>
                          <wpg:grpSpPr>
                            <a:xfrm>
                              <a:off x="4445" y="8619"/>
                              <a:ext cx="10078" cy="518"/>
                              <a:chOff x="4445" y="8619"/>
                              <a:chExt cx="10078" cy="518"/>
                            </a:xfrm>
                          </wpg:grpSpPr>
                          <wpg:grpSp>
                            <wpg:cNvPr id="137" name="组合 127"/>
                            <wpg:cNvGrpSpPr/>
                            <wpg:grpSpPr>
                              <a:xfrm rot="0">
                                <a:off x="4445" y="9103"/>
                                <a:ext cx="10078" cy="34"/>
                                <a:chOff x="6771" y="6574"/>
                                <a:chExt cx="10078" cy="34"/>
                              </a:xfrm>
                            </wpg:grpSpPr>
                            <wps:wsp>
                              <wps:cNvPr id="138" name="直接连接符 12"/>
                              <wps:cNvCnPr/>
                              <wps:spPr>
                                <a:xfrm>
                                  <a:off x="6771" y="6583"/>
                                  <a:ext cx="10079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矩形: 圆角 13"/>
                              <wps:cNvSpPr/>
                              <wps:spPr>
                                <a:xfrm>
                                  <a:off x="6781" y="6574"/>
                                  <a:ext cx="3402" cy="3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779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pic:pic xmlns:pic="http://schemas.openxmlformats.org/drawingml/2006/picture">
                            <pic:nvPicPr>
                              <pic:cNvPr id="142" name="图片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117" y="8619"/>
                                <a:ext cx="353" cy="3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15pt;margin-top:314.5pt;height:163.3pt;width:518.45pt;z-index:251666432;mso-width-relative:page;mso-height-relative:page;" coordorigin="4309,8325" coordsize="10369,3266" o:gfxdata="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">
                <o:lock v:ext="edit" aspectratio="f"/>
                <v:shape id="翊歌作品" o:spid="_x0000_s1026" o:spt="202" type="#_x0000_t202" style="position:absolute;left:4321;top:9288;height:2303;width:10357;" filled="f" stroked="f" coordsize="21600,21600" o:gfxdata="UEsDBAoAAAAAAIdO4kAAAAAAAAAAAAAAAAAEAAAAZHJzL1BLAwQUAAAACACHTuJAXxiT+b4AAADc&#10;AAAADwAAAGRycy9kb3ducmV2LnhtbEVPTWvCQBC9C/0PyxR6010t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iT+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20XX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--20XX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众公英语教育有限公司                       英语老师助理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教育中心的教学、教务工作，协助班主任日常教学管理，同时制定每学期的教学、教研任务；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按照制定好的教学任务，每周组织老师进行集体备课，同时做好安排、监督、检核及记录等工作；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组织教研组长会议，了解各个年级各个阶段学习的问题及建议，做好记录并及时反馈给上级领导；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400" w:lineRule="exact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协助班主任做好招生任务，帮助新同学学习重点、难点知识，及时赶上学习进度等工作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spacing w:line="400" w:lineRule="exact"/>
                          <w:jc w:val="both"/>
                          <w:rPr>
                            <w:rFonts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4309;top:8325;height:812;width:10214;" coordorigin="4309,8325" coordsize="10214,812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0" o:spid="_x0000_s1026" o:spt="202" type="#_x0000_t202" style="position:absolute;left:4309;top:8325;height:768;width:4199;" filled="f" stroked="f" coordsize="21600,21600" o:gfxdata="UEsDBAoAAAAAAIdO4kAAAAAAAAAAAAAAAAAEAAAAZHJzL1BLAwQUAAAACACHTuJAhpHcUb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kdx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 xml:space="preserve">实习经历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 xml:space="preserve">/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>Experience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445;top:8619;height:518;width:10078;" coordorigin="4445,8619" coordsize="10078,51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27" o:spid="_x0000_s1026" o:spt="203" style="position:absolute;left:4445;top:9103;height:34;width:10078;" coordorigin="6771,6574" coordsize="10078,34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直接连接符 12" o:spid="_x0000_s1026" o:spt="20" style="position:absolute;left:6771;top:6583;height:0;width:10079;" filled="f" stroked="t" coordsize="21600,21600" o:gfxdata="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G9L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D9D9D9 [2732]" miterlimit="8" joinstyle="miter"/>
                        <v:imagedata o:title=""/>
                        <o:lock v:ext="edit" aspectratio="f"/>
                      </v:line>
                      <v:roundrect id="矩形: 圆角 13" o:spid="_x0000_s1026" o:spt="2" style="position:absolute;left:6781;top:6574;height:34;width:3402;v-text-anchor:middle;" fillcolor="#4779B3" filled="t" stroked="f" coordsize="21600,21600" arcsize="0.5" o:gfxdata="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AG7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图片 7" o:spid="_x0000_s1026" o:spt="75" type="#_x0000_t75" style="position:absolute;left:14117;top:8619;height:368;width:353;" filled="f" o:preferrelative="t" stroked="f" coordsize="21600,21600" o:gfxdata="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JwQ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2401570</wp:posOffset>
                </wp:positionV>
                <wp:extent cx="6604635" cy="1586865"/>
                <wp:effectExtent l="0" t="0" r="0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586865"/>
                          <a:chOff x="6635" y="5796"/>
                          <a:chExt cx="10401" cy="2499"/>
                        </a:xfrm>
                      </wpg:grpSpPr>
                      <wps:wsp>
                        <wps:cNvPr id="93" name="翊歌作品"/>
                        <wps:cNvSpPr txBox="1"/>
                        <wps:spPr>
                          <a:xfrm>
                            <a:off x="6641" y="6735"/>
                            <a:ext cx="10395" cy="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>20XX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.XX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>--20XX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.XX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     毕业院校：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eastAsia="zh-CN"/>
                                </w:rPr>
                                <w:t>北京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航天航空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大学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</w:rPr>
                                <w:t>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商务英语</w:t>
                              </w:r>
                            </w:p>
                            <w:p>
                              <w:pPr>
                                <w:spacing w:line="400" w:lineRule="exact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英语精读、英语泛读、英国国家文化、英语听力、语言学概论、英语语法、英语口语、英语写作、综合英语语法、英汉翻译、综合英语翻译、马克思主义基本原理、英语精读、商务英语等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9" name="组合 129"/>
                        <wpg:cNvGrpSpPr/>
                        <wpg:grpSpPr>
                          <a:xfrm>
                            <a:off x="6635" y="5796"/>
                            <a:ext cx="10214" cy="812"/>
                            <a:chOff x="6635" y="5796"/>
                            <a:chExt cx="10214" cy="812"/>
                          </a:xfrm>
                        </wpg:grpSpPr>
                        <wps:wsp>
                          <wps:cNvPr id="99" name="文本框 40"/>
                          <wps:cNvSpPr txBox="1"/>
                          <wps:spPr>
                            <a:xfrm>
                              <a:off x="6635" y="5796"/>
                              <a:ext cx="4199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>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 xml:space="preserve">ducation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28" name="组合 128"/>
                          <wpg:cNvGrpSpPr/>
                          <wpg:grpSpPr>
                            <a:xfrm>
                              <a:off x="6771" y="6130"/>
                              <a:ext cx="10078" cy="478"/>
                              <a:chOff x="6771" y="6130"/>
                              <a:chExt cx="10078" cy="478"/>
                            </a:xfrm>
                          </wpg:grpSpPr>
                          <wpg:grpSp>
                            <wpg:cNvPr id="127" name="组合 127"/>
                            <wpg:cNvGrpSpPr/>
                            <wpg:grpSpPr>
                              <a:xfrm>
                                <a:off x="6771" y="6574"/>
                                <a:ext cx="10078" cy="34"/>
                                <a:chOff x="6771" y="6574"/>
                                <a:chExt cx="10078" cy="34"/>
                              </a:xfrm>
                            </wpg:grpSpPr>
                            <wps:wsp>
                              <wps:cNvPr id="101" name="直接连接符 12"/>
                              <wps:cNvCnPr/>
                              <wps:spPr>
                                <a:xfrm>
                                  <a:off x="6771" y="6583"/>
                                  <a:ext cx="10079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矩形: 圆角 13"/>
                              <wps:cNvSpPr/>
                              <wps:spPr>
                                <a:xfrm>
                                  <a:off x="6781" y="6574"/>
                                  <a:ext cx="3402" cy="3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4779B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pic:pic xmlns:pic="http://schemas.openxmlformats.org/drawingml/2006/picture">
                            <pic:nvPicPr>
                              <pic:cNvPr id="125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420" y="6130"/>
                                <a:ext cx="402" cy="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15pt;margin-top:189.1pt;height:124.95pt;width:520.05pt;z-index:251665408;mso-width-relative:page;mso-height-relative:page;" coordorigin="6635,5796" coordsize="10401,2499" o:gfxdata="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">
                <o:lock v:ext="edit" aspectratio="f"/>
                <v:shape id="翊歌作品" o:spid="_x0000_s1026" o:spt="202" type="#_x0000_t202" style="position:absolute;left:6641;top:6735;height:1560;width:10395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>20XX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.XX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>--20XX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.XX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     毕业院校：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eastAsia="zh-CN"/>
                          </w:rPr>
                          <w:t>北京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航天航空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大学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</w:rPr>
                          <w:t>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商务英语</w:t>
                        </w:r>
                      </w:p>
                      <w:p>
                        <w:pPr>
                          <w:spacing w:line="400" w:lineRule="exact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英语精读、英语泛读、英国国家文化、英语听力、语言学概论、英语语法、英语口语、英语写作、综合英语语法、英汉翻译、综合英语翻译、马克思主义基本原理、英语精读、商务英语等</w:t>
                        </w:r>
                      </w:p>
                    </w:txbxContent>
                  </v:textbox>
                </v:shape>
                <v:group id="_x0000_s1026" o:spid="_x0000_s1026" o:spt="203" style="position:absolute;left:6635;top:5796;height:812;width:10214;" coordorigin="6635,5796" coordsize="10214,812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0" o:spid="_x0000_s1026" o:spt="202" type="#_x0000_t202" style="position:absolute;left:6635;top:5796;height:768;width:4199;" filled="f" stroked="f" coordsize="21600,21600" o:gfxdata="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me8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 xml:space="preserve">教育背景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 xml:space="preserve">/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>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 xml:space="preserve">ducation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6771;top:6130;height:478;width:10078;" coordorigin="6771,6130" coordsize="10078,47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6771;top:6574;height:34;width:10078;" coordorigin="6771,6574" coordsize="10078,34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  <o:lock v:ext="edit" aspectratio="f"/>
                      <v:line id="直接连接符 12" o:spid="_x0000_s1026" o:spt="20" style="position:absolute;left:6771;top:6583;height:0;width:10079;" filled="f" stroked="t" coordsize="21600,21600" o:gfxdata="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Je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D9D9D9 [2732]" miterlimit="8" joinstyle="miter"/>
                        <v:imagedata o:title=""/>
                        <o:lock v:ext="edit" aspectratio="f"/>
                      </v:line>
                      <v:roundrect id="矩形: 圆角 13" o:spid="_x0000_s1026" o:spt="2" style="position:absolute;left:6781;top:6574;height:34;width:3402;v-text-anchor:middle;" fillcolor="#4779B3" filled="t" stroked="f" coordsize="21600,21600" arcsize="0.5" o:gfxdata="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Fl3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</v:group>
                    <v:shape id="图片 4" o:spid="_x0000_s1026" o:spt="75" type="#_x0000_t75" style="position:absolute;left:16420;top:6130;height:340;width:402;" filled="f" o:preferrelative="t" stroked="f" coordsize="21600,21600" o:gfxdata="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vmo2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908050</wp:posOffset>
                </wp:positionV>
                <wp:extent cx="6487795" cy="932815"/>
                <wp:effectExtent l="0" t="0" r="8255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32815"/>
                          <a:chOff x="2349" y="3894"/>
                          <a:chExt cx="10217" cy="1469"/>
                        </a:xfrm>
                      </wpg:grpSpPr>
                      <wpg:grpSp>
                        <wpg:cNvPr id="95" name="组合 95"/>
                        <wpg:cNvGrpSpPr/>
                        <wpg:grpSpPr>
                          <a:xfrm>
                            <a:off x="2351" y="3894"/>
                            <a:ext cx="10215" cy="804"/>
                            <a:chOff x="2351" y="3894"/>
                            <a:chExt cx="10215" cy="804"/>
                          </a:xfrm>
                        </wpg:grpSpPr>
                        <wps:wsp>
                          <wps:cNvPr id="11" name="文本框 40"/>
                          <wps:cNvSpPr txBox="1"/>
                          <wps:spPr>
                            <a:xfrm>
                              <a:off x="2351" y="3894"/>
                              <a:ext cx="4199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kern w:val="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>报考信息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779B3"/>
                                    <w:kern w:val="24"/>
                                    <w:sz w:val="30"/>
                                    <w:szCs w:val="30"/>
                                  </w:rPr>
                                  <w:t>/ Information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94" name="组合 94"/>
                          <wpg:cNvGrpSpPr/>
                          <wpg:grpSpPr>
                            <a:xfrm>
                              <a:off x="2487" y="4251"/>
                              <a:ext cx="10079" cy="447"/>
                              <a:chOff x="2487" y="4251"/>
                              <a:chExt cx="10079" cy="447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>
                                <a:off x="2487" y="4681"/>
                                <a:ext cx="1007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矩形: 圆角 13"/>
                            <wps:cNvSpPr/>
                            <wps:spPr>
                              <a:xfrm>
                                <a:off x="2497" y="4664"/>
                                <a:ext cx="3402" cy="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779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Freeform 5"/>
                            <wps:cNvSpPr/>
                            <wps:spPr>
                              <a:xfrm>
                                <a:off x="12014" y="4251"/>
                                <a:ext cx="515" cy="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0978" y="16267"/>
                                    </a:moveTo>
                                    <a:cubicBezTo>
                                      <a:pt x="20978" y="15467"/>
                                      <a:pt x="20823" y="14933"/>
                                      <a:pt x="20357" y="14933"/>
                                    </a:cubicBezTo>
                                    <a:cubicBezTo>
                                      <a:pt x="20357" y="7200"/>
                                      <a:pt x="20357" y="7200"/>
                                      <a:pt x="20357" y="7200"/>
                                    </a:cubicBezTo>
                                    <a:cubicBezTo>
                                      <a:pt x="21600" y="6400"/>
                                      <a:pt x="21600" y="6400"/>
                                      <a:pt x="21600" y="6400"/>
                                    </a:cubicBezTo>
                                    <a:cubicBezTo>
                                      <a:pt x="10878" y="0"/>
                                      <a:pt x="10878" y="0"/>
                                      <a:pt x="10878" y="0"/>
                                    </a:cubicBezTo>
                                    <a:cubicBezTo>
                                      <a:pt x="0" y="6400"/>
                                      <a:pt x="0" y="6400"/>
                                      <a:pt x="0" y="6400"/>
                                    </a:cubicBezTo>
                                    <a:cubicBezTo>
                                      <a:pt x="10878" y="12800"/>
                                      <a:pt x="10878" y="12800"/>
                                      <a:pt x="10878" y="12800"/>
                                    </a:cubicBezTo>
                                    <a:cubicBezTo>
                                      <a:pt x="19735" y="7467"/>
                                      <a:pt x="19735" y="7467"/>
                                      <a:pt x="19735" y="7467"/>
                                    </a:cubicBezTo>
                                    <a:cubicBezTo>
                                      <a:pt x="19735" y="14933"/>
                                      <a:pt x="19735" y="14933"/>
                                      <a:pt x="19735" y="14933"/>
                                    </a:cubicBezTo>
                                    <a:cubicBezTo>
                                      <a:pt x="19424" y="14933"/>
                                      <a:pt x="19114" y="15467"/>
                                      <a:pt x="19114" y="16267"/>
                                    </a:cubicBezTo>
                                    <a:cubicBezTo>
                                      <a:pt x="19114" y="16800"/>
                                      <a:pt x="19424" y="17067"/>
                                      <a:pt x="19580" y="17067"/>
                                    </a:cubicBezTo>
                                    <a:cubicBezTo>
                                      <a:pt x="19114" y="21600"/>
                                      <a:pt x="19114" y="21600"/>
                                      <a:pt x="19114" y="21600"/>
                                    </a:cubicBezTo>
                                    <a:cubicBezTo>
                                      <a:pt x="20978" y="21600"/>
                                      <a:pt x="20978" y="21600"/>
                                      <a:pt x="20978" y="21600"/>
                                    </a:cubicBezTo>
                                    <a:cubicBezTo>
                                      <a:pt x="20512" y="17067"/>
                                      <a:pt x="20512" y="17067"/>
                                      <a:pt x="20512" y="17067"/>
                                    </a:cubicBezTo>
                                    <a:cubicBezTo>
                                      <a:pt x="20823" y="17067"/>
                                      <a:pt x="20978" y="16800"/>
                                      <a:pt x="20978" y="16267"/>
                                    </a:cubicBezTo>
                                    <a:close/>
                                    <a:moveTo>
                                      <a:pt x="4351" y="11200"/>
                                    </a:moveTo>
                                    <a:cubicBezTo>
                                      <a:pt x="4351" y="18400"/>
                                      <a:pt x="4351" y="18400"/>
                                      <a:pt x="4351" y="18400"/>
                                    </a:cubicBezTo>
                                    <a:cubicBezTo>
                                      <a:pt x="4351" y="20267"/>
                                      <a:pt x="7304" y="21600"/>
                                      <a:pt x="10878" y="21600"/>
                                    </a:cubicBezTo>
                                    <a:cubicBezTo>
                                      <a:pt x="14296" y="21600"/>
                                      <a:pt x="17249" y="20267"/>
                                      <a:pt x="17249" y="18400"/>
                                    </a:cubicBezTo>
                                    <a:cubicBezTo>
                                      <a:pt x="17249" y="11200"/>
                                      <a:pt x="17249" y="11200"/>
                                      <a:pt x="17249" y="11200"/>
                                    </a:cubicBezTo>
                                    <a:cubicBezTo>
                                      <a:pt x="10878" y="14933"/>
                                      <a:pt x="10878" y="14933"/>
                                      <a:pt x="10878" y="14933"/>
                                    </a:cubicBezTo>
                                    <a:lnTo>
                                      <a:pt x="4351" y="112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779B3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 wrap="square" lIns="91439" tIns="91439" rIns="91439" bIns="91439" numCol="1" anchor="t">
                              <a:noAutofit/>
                            </wps:bodyPr>
                          </wps:wsp>
                        </wpg:grpSp>
                      </wpg:grpSp>
                      <wps:wsp>
                        <wps:cNvPr id="131" name="翊歌作品"/>
                        <wps:cNvSpPr txBox="1"/>
                        <wps:spPr>
                          <a:xfrm>
                            <a:off x="2349" y="4778"/>
                            <a:ext cx="10035" cy="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default" w:ascii="微软雅黑" w:hAnsi="微软雅黑" w:eastAsia="微软雅黑" w:cs="微软雅黑"/>
                                  <w:color w:val="595959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lang w:val="en-US" w:eastAsia="zh-CN"/>
                                </w:rPr>
                                <w:t>报考院校：稻壳儿师范大学            报考专业：商务英语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2pt;margin-top:71.5pt;height:73.45pt;width:510.85pt;z-index:251661312;mso-width-relative:page;mso-height-relative:page;" coordorigin="2349,3894" coordsize="10217,1469" o:gfxdata="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D5/m3c2wAAAAsBAAAPAAAAAAAAAAEA&#10;IAAAACIAAABkcnMvZG93bnJldi54bWxQSwECFAAUAAAACACHTuJAdpflZfIGAADHGQAADgAAAAAA&#10;AAABACAAAAAqAQAAZHJzL2Uyb0RvYy54bWxQSwUGAAAAAAYABgBZAQAAjgoAAAAA&#10;">
                <o:lock v:ext="edit" aspectratio="f"/>
                <v:group id="_x0000_s1026" o:spid="_x0000_s1026" o:spt="203" style="position:absolute;left:2351;top:3894;height:804;width:10215;" coordorigin="2351,3894" coordsize="10215,804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0" o:spid="_x0000_s1026" o:spt="202" type="#_x0000_t202" style="position:absolute;left:2351;top:3894;height:768;width:4199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kern w:val="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>报考信息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779B3"/>
                              <w:kern w:val="24"/>
                              <w:sz w:val="30"/>
                              <w:szCs w:val="30"/>
                            </w:rPr>
                            <w:t>/ Information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487;top:4251;height:447;width:10079;" coordorigin="2487,4251" coordsize="10079,447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2487;top:4681;height:0;width:10079;" filled="f" stroked="t" coordsize="21600,21600" o:gfxdata="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k6N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D9D9D9 [2732]" miterlimit="8" joinstyle="miter"/>
                      <v:imagedata o:title=""/>
                      <o:lock v:ext="edit" aspectratio="f"/>
                    </v:line>
                    <v:roundrect id="矩形: 圆角 13" o:spid="_x0000_s1026" o:spt="2" style="position:absolute;left:2497;top:4664;height:34;width:3402;v-text-anchor:middle;" fillcolor="#4779B3" filled="t" stroked="f" coordsize="21600,21600" arcsize="0.5" o:gfxdata="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8Ik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Freeform 5" o:spid="_x0000_s1026" o:spt="100" style="position:absolute;left:12014;top:4251;height:300;width:515;" fillcolor="#4779B3" filled="t" stroked="f" coordsize="21600,21600" o:gfxdata="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LgtIrsAAADb&#10;AAAADwAAAAAAAAABACAAAAAiAAAAZHJzL2Rvd25yZXYueG1sUEsBAhQAFAAAAAgAh07iQDMvBZ47&#10;AAAAOQAAABAAAAAAAAAAAQAgAAAACgEAAGRycy9zaGFwZXhtbC54bWxQSwUGAAAAAAYABgBbAQAA&#10;tAMAAAAA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      <v:path o:connectlocs="257,150;257,150;257,150;257,150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7.19992125984252pt,7.19992125984252pt,7.19992125984252pt,7.19992125984252pt"/>
                    </v:shape>
                  </v:group>
                </v:group>
                <v:shape id="翊歌作品" o:spid="_x0000_s1026" o:spt="202" type="#_x0000_t202" style="position:absolute;left:2349;top:4778;height:585;width:10035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hint="default" w:ascii="微软雅黑" w:hAnsi="微软雅黑" w:eastAsia="微软雅黑" w:cs="微软雅黑"/>
                            <w:color w:val="595959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lang w:val="en-US" w:eastAsia="zh-CN"/>
                          </w:rPr>
                          <w:t>报考院校：稻壳儿师范大学            报考专业：商务英语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77470</wp:posOffset>
                </wp:positionV>
                <wp:extent cx="1571625" cy="4254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8080" y="1474470"/>
                          <a:ext cx="15716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default" w:eastAsia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居住地址：北京海淀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6.1pt;height:33.5pt;width:123.75pt;z-index:251663360;mso-width-relative:page;mso-height-relative:page;" filled="f" stroked="f" coordsize="21600,21600" o:gfxdata="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CZ1l9oAAAAJAQAADwAAAAAAAAAB&#10;ACAAAAAiAAAAZHJzL2Rvd25yZXYueG1sUEsBAhQAFAAAAAgAh07iQEt3DZBHAgAAd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default" w:eastAsia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居住地址：北京海淀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247650</wp:posOffset>
                </wp:positionV>
                <wp:extent cx="167640" cy="384175"/>
                <wp:effectExtent l="0" t="0" r="3810" b="15875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49170" y="1626235"/>
                          <a:ext cx="167640" cy="384175"/>
                          <a:chOff x="8325" y="2844"/>
                          <a:chExt cx="264" cy="605"/>
                        </a:xfrm>
                      </wpg:grpSpPr>
                      <wps:wsp>
                        <wps:cNvPr id="82" name="Freeform 70"/>
                        <wps:cNvSpPr/>
                        <wps:spPr>
                          <a:xfrm>
                            <a:off x="8379" y="2844"/>
                            <a:ext cx="149" cy="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950" y="0"/>
                                  <a:pt x="0" y="3544"/>
                                  <a:pt x="0" y="8100"/>
                                </a:cubicBezTo>
                                <a:cubicBezTo>
                                  <a:pt x="0" y="13669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21600" y="13669"/>
                                  <a:pt x="21600" y="8100"/>
                                </a:cubicBezTo>
                                <a:cubicBezTo>
                                  <a:pt x="21600" y="3544"/>
                                  <a:pt x="16650" y="0"/>
                                  <a:pt x="10800" y="0"/>
                                </a:cubicBezTo>
                                <a:close/>
                                <a:moveTo>
                                  <a:pt x="10800" y="12150"/>
                                </a:moveTo>
                                <a:cubicBezTo>
                                  <a:pt x="7650" y="12150"/>
                                  <a:pt x="5175" y="10294"/>
                                  <a:pt x="5175" y="7931"/>
                                </a:cubicBezTo>
                                <a:cubicBezTo>
                                  <a:pt x="5175" y="5737"/>
                                  <a:pt x="7650" y="3881"/>
                                  <a:pt x="10800" y="3881"/>
                                </a:cubicBezTo>
                                <a:cubicBezTo>
                                  <a:pt x="13950" y="3881"/>
                                  <a:pt x="16425" y="5737"/>
                                  <a:pt x="16425" y="7931"/>
                                </a:cubicBezTo>
                                <a:cubicBezTo>
                                  <a:pt x="16425" y="10294"/>
                                  <a:pt x="13950" y="12150"/>
                                  <a:pt x="10800" y="12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779B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91439" tIns="91439" rIns="91439" bIns="91439" numCol="1" anchor="t">
                          <a:noAutofit/>
                        </wps:bodyPr>
                      </wps:wsp>
                      <wpg:grpSp>
                        <wpg:cNvPr id="83" name="组合 25"/>
                        <wpg:cNvGrpSpPr/>
                        <wpg:grpSpPr>
                          <a:xfrm rot="0">
                            <a:off x="8325" y="3289"/>
                            <a:ext cx="264" cy="161"/>
                            <a:chOff x="1934694" y="2046917"/>
                            <a:chExt cx="552585" cy="337388"/>
                          </a:xfrm>
                          <a:solidFill>
                            <a:srgbClr val="4779B3"/>
                          </a:solidFill>
                        </wpg:grpSpPr>
                        <wps:wsp>
                          <wps:cNvPr id="84" name="Freeform 125"/>
                          <wps:cNvSpPr/>
                          <wps:spPr>
                            <a:xfrm>
                              <a:off x="1934694" y="2046917"/>
                              <a:ext cx="552585" cy="21155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0614"/>
                                  </a:moveTo>
                                  <a:lnTo>
                                    <a:pt x="10836" y="0"/>
                                  </a:lnTo>
                                  <a:lnTo>
                                    <a:pt x="0" y="10614"/>
                                  </a:lnTo>
                                  <a:lnTo>
                                    <a:pt x="10836" y="21600"/>
                                  </a:lnTo>
                                  <a:lnTo>
                                    <a:pt x="21600" y="106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  <wps:wsp>
                          <wps:cNvPr id="85" name="Freeform 126"/>
                          <wps:cNvSpPr/>
                          <wps:spPr>
                            <a:xfrm>
                              <a:off x="2042293" y="2236583"/>
                              <a:ext cx="337387" cy="14772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9529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12706"/>
                                    <a:pt x="0" y="12706"/>
                                    <a:pt x="0" y="12706"/>
                                  </a:cubicBezTo>
                                  <a:cubicBezTo>
                                    <a:pt x="0" y="17788"/>
                                    <a:pt x="4708" y="21600"/>
                                    <a:pt x="10800" y="21600"/>
                                  </a:cubicBezTo>
                                  <a:cubicBezTo>
                                    <a:pt x="16892" y="21600"/>
                                    <a:pt x="21600" y="17788"/>
                                    <a:pt x="21600" y="12706"/>
                                  </a:cubicBezTo>
                                  <a:cubicBezTo>
                                    <a:pt x="21600" y="0"/>
                                    <a:pt x="21600" y="0"/>
                                    <a:pt x="21600" y="0"/>
                                  </a:cubicBezTo>
                                  <a:lnTo>
                                    <a:pt x="10800" y="95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35pt;margin-top:19.5pt;height:30.25pt;width:13.2pt;z-index:251664384;mso-width-relative:page;mso-height-relative:page;" coordorigin="8325,2844" coordsize="264,605" o:gfxdata="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KUirDLZAAAACQEAAA8AAAAAAAAA&#10;AQAgAAAAIgAAAGRycy9kb3ducmV2LnhtbFBLAQIUABQAAAAIAIdO4kAgG+TOLgUAAFgXAAAOAAAA&#10;AAAAAAEAIAAAACgBAABkcnMvZTJvRG9jLnhtbFBLBQYAAAAABgAGAFkBAADICAAAAAA=&#10;">
                <o:lock v:ext="edit" aspectratio="f"/>
                <v:shape id="Freeform 70" o:spid="_x0000_s1026" o:spt="100" style="position:absolute;left:8379;top:2844;height:199;width:149;" fillcolor="#4779B3" filled="t" stroked="f" coordsize="21600,21600" o:gfxdata="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F4VKvQAA&#10;ANsAAAAPAAAAAAAAAAEAIAAAACIAAABkcnMvZG93bnJldi54bWxQSwECFAAUAAAACACHTuJAMy8F&#10;njsAAAA5AAAAEAAAAAAAAAABACAAAAAMAQAAZHJzL3NoYXBleG1sLnhtbFBLBQYAAAAABgAGAFsB&#10;AAC2AwAAAAA=&#10;" path="m10800,0c10800,0,10800,0,10800,0c10800,0,10800,0,10800,0c10800,0,10800,0,10800,0c10800,0,10800,0,10800,0c4950,0,0,3544,0,8100c0,13669,10800,21600,10800,21600c10800,21600,21600,13669,21600,8100c21600,3544,16650,0,10800,0xm10800,12150c7650,12150,5175,10294,5175,7931c5175,5737,7650,3881,10800,3881c13950,3881,16425,5737,16425,7931c16425,10294,13950,12150,10800,12150xe">
                  <v:path o:connectlocs="74,99;74,99;74,99;74,99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7.19992125984252pt,7.19992125984252pt,7.19992125984252pt,7.19992125984252pt"/>
                </v:shape>
                <v:group id="组合 25" o:spid="_x0000_s1026" o:spt="203" style="position:absolute;left:8325;top:3289;height:161;width:264;" coordorigin="1934694,2046917" coordsize="552585,337388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25" o:spid="_x0000_s1026" o:spt="100" style="position:absolute;left:1934694;top:2046917;height:211552;width:552585;" filled="t" stroked="f" coordsize="21600,21600" o:gfxdata="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6qPvQAA&#10;ANsAAAAPAAAAAAAAAAEAIAAAACIAAABkcnMvZG93bnJldi54bWxQSwECFAAUAAAACACHTuJAMy8F&#10;njsAAAA5AAAAEAAAAAAAAAABACAAAAAMAQAAZHJzL3NoYXBleG1sLnhtbFBLBQYAAAAABgAGAFsB&#10;AAC2AwAAAAA=&#10;" path="m21600,10614l10836,0,0,10614,10836,21600,21600,10614xe">
                    <v:path o:connectlocs="276292,105776;276292,105776;276292,105776;276292,105776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  <v:shape id="Freeform 126" o:spid="_x0000_s1026" o:spt="100" style="position:absolute;left:2042293;top:2236583;height:147722;width:337387;" filled="t" stroked="f" coordsize="21600,21600" o:gfxdata="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0HQvQAA&#10;ANsAAAAPAAAAAAAAAAEAIAAAACIAAABkcnMvZG93bnJldi54bWxQSwECFAAUAAAACACHTuJAMy8F&#10;njsAAAA5AAAAEAAAAAAAAAABACAAAAAMAQAAZHJzL3NoYXBleG1sLnhtbFBLBQYAAAAABgAGAFsB&#10;AAC2AwAAAAA=&#10;" path="m10800,9529c0,0,0,0,0,0c0,12706,0,12706,0,12706c0,17788,4708,21600,10800,21600c16892,21600,21600,17788,21600,12706c21600,0,21600,0,21600,0l10800,9529xe">
                    <v:path o:connectlocs="168693,73861;168693,73861;168693,73861;168693,7386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E8F4DAB2-FA6F-4FBA-88AA-781A4DFD20C1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927E5B45-1432-41DC-B1F5-2FE50DC1A926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3" w:fontKey="{C9B5CB2C-C156-4774-9DC4-4E0AF5F848C2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4" w:fontKey="{B9823216-F2EC-4D56-9FF3-E0DBB47AB31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09DFE"/>
    <w:multiLevelType w:val="singleLevel"/>
    <w:tmpl w:val="9DE09D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embedSystem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050D5"/>
    <w:rsid w:val="00CE0AC4"/>
    <w:rsid w:val="00F56C0E"/>
    <w:rsid w:val="1B0E1E0A"/>
    <w:rsid w:val="20341DD0"/>
    <w:rsid w:val="24FA61AF"/>
    <w:rsid w:val="2D0050D5"/>
    <w:rsid w:val="2F194C97"/>
    <w:rsid w:val="33900F26"/>
    <w:rsid w:val="3C39022E"/>
    <w:rsid w:val="519B22F1"/>
    <w:rsid w:val="58B5077F"/>
    <w:rsid w:val="73C335EB"/>
    <w:rsid w:val="7FF0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b7b8993f-a2fd-42c9-8052-b2ef77deaa9d\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18</Words>
  <Characters>24</Characters>
  <Lines>1</Lines>
  <Paragraphs>1</Paragraphs>
  <TotalTime>1</TotalTime>
  <ScaleCrop>false</ScaleCrop>
  <LinksUpToDate>false</LinksUpToDate>
  <CharactersWithSpaces>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2022-01-23T01:23:00Z</dcterms:created>
  <dc:creator>童话里的艾菲尔</dc:creator>
  <cp:lastModifiedBy>童话里的艾菲尔</cp:lastModifiedBy>
  <dcterms:modified xsi:type="dcterms:W3CDTF">2022-01-23T01:32:35Z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8C18FE5EF88C4518A6209CB50A03B0D8</vt:lpwstr>
  </property>
  <property fmtid="{D5CDD505-2E9C-101B-9397-08002B2CF9AE}" pid="4" name="KSOTemplateUUID">
    <vt:lpwstr>v1.0_mb_r3Z4xKabp2C02yZV4j4mBw==</vt:lpwstr>
  </property>
</Properties>
</file>