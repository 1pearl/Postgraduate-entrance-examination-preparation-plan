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-925830</wp:posOffset>
                </wp:positionV>
                <wp:extent cx="7640955" cy="2360930"/>
                <wp:effectExtent l="0" t="0" r="17145" b="1270"/>
                <wp:wrapNone/>
                <wp:docPr id="3" name="矩形 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0955" cy="23609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308" o:spid="_x0000_s1026" o:spt="1" style="position:absolute;left:0pt;margin-left:-65.35pt;margin-top:-72.9pt;height:185.9pt;width:601.65pt;z-index:251661312;mso-width-relative:page;mso-height-relative:page;" fillcolor="#F2F2F2" filled="t" stroked="f" coordsize="21600,21600" o:gfxdata="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bK4WXcAAAADgEAAA8A&#10;AAAAAAAAAQAgAAAAIgAAAGRycy9kb3ducmV2LnhtbFBLAQIUABQAAAAIAIdO4kAOEMU02gEAAJID&#10;AAAOAAAAAAAAAAEAIAAAACsBAABkcnMvZTJvRG9jLnhtbFBLBQYAAAAABgAGAFkBAAB3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4693285</wp:posOffset>
            </wp:positionH>
            <wp:positionV relativeFrom="paragraph">
              <wp:posOffset>-394970</wp:posOffset>
            </wp:positionV>
            <wp:extent cx="1306195" cy="1646555"/>
            <wp:effectExtent l="0" t="0" r="8255" b="10795"/>
            <wp:wrapNone/>
            <wp:docPr id="26" name="图片 1193" descr="QQ图片20190609083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93" descr="QQ图片201906090831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-990600</wp:posOffset>
                </wp:positionV>
                <wp:extent cx="1452245" cy="417195"/>
                <wp:effectExtent l="0" t="0" r="0" b="0"/>
                <wp:wrapNone/>
                <wp:docPr id="38" name="文本框 1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41719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 Black" w:hAnsi="Arial Black" w:eastAsia="微软雅黑" w:cs="Arial Black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 Black" w:hAnsi="Arial Black" w:eastAsia="微软雅黑" w:cs="Arial Black"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297" o:spid="_x0000_s1026" o:spt="202" type="#_x0000_t202" style="position:absolute;left:0pt;margin-left:179.4pt;margin-top:-78pt;height:32.85pt;width:114.35pt;z-index:251698176;mso-width-relative:page;mso-height-relative:page;" filled="f" stroked="f" coordsize="21600,21600" o:gfxdata="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bk0PzeAAAADAEAAA8AAAAAAAAA&#10;AQAgAAAAIgAAAGRycy9kb3ducmV2LnhtbFBLAQIUABQAAAAIAIdO4kBf/XkM0gEAAIEDAAAOAAAA&#10;AAAAAAEAIAAAAC0BAABkcnMvZTJvRG9jLnhtbFBLBQYAAAAABgAGAFkBAABx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 Black" w:hAnsi="Arial Black" w:eastAsia="微软雅黑" w:cs="Arial Black"/>
                          <w:color w:val="FFFFF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default" w:ascii="Arial Black" w:hAnsi="Arial Black" w:eastAsia="微软雅黑" w:cs="Arial Black"/>
                          <w:color w:val="FFFFFF"/>
                          <w:sz w:val="36"/>
                          <w:szCs w:val="36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-950595</wp:posOffset>
                </wp:positionV>
                <wp:extent cx="1595120" cy="392430"/>
                <wp:effectExtent l="0" t="0" r="5080" b="7620"/>
                <wp:wrapNone/>
                <wp:docPr id="37" name="矩形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39243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296" o:spid="_x0000_s1026" o:spt="1" style="position:absolute;left:0pt;margin-left:170.05pt;margin-top:-74.85pt;height:30.9pt;width:125.6pt;z-index:251697152;mso-width-relative:page;mso-height-relative:page;" fillcolor="#404040" filled="t" stroked="f" coordsize="21600,21600" o:gfxdata="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TzeYL2wAAAAwBAAAPAAAA&#10;AAAAAAEAIAAAACIAAABkcnMvZG93bnJldi54bWxQSwECFAAUAAAACACHTuJAYivlBdkBAACSAwAA&#10;DgAAAAAAAAABACAAAAAqAQAAZHJzL2Uyb0RvYy54bWxQSwUGAAAAAAYABgBZAQAAdQ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-13335</wp:posOffset>
                </wp:positionV>
                <wp:extent cx="1460500" cy="801370"/>
                <wp:effectExtent l="0" t="0" r="0" b="0"/>
                <wp:wrapNone/>
                <wp:docPr id="40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大学本科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广东广州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-11.45pt;margin-top:-1.05pt;height:63.1pt;width:115pt;z-index:251700224;mso-width-relative:page;mso-height-relative:page;" filled="f" stroked="f" coordsize="21600,21600" o:gfxdata="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vpp4DZAAAACgEAAA8AAAAAAAAAAQAgAAAAIgAA&#10;AGRycy9kb3ducmV2LnhtbFBLAQIUABQAAAAIAIdO4kCLmKeOzgEAAH4DAAAOAAAAAAAAAAEAIAAA&#10;ACgBAABkcnMvZTJvRG9jLnhtbFBLBQYAAAAABgAGAFkBAAB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大学本科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广东广州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-19050</wp:posOffset>
                </wp:positionV>
                <wp:extent cx="2009775" cy="801370"/>
                <wp:effectExtent l="0" t="0" r="0" b="0"/>
                <wp:wrapNone/>
                <wp:docPr id="21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13088888888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instrText xml:space="preserve"> HYPERLINK "mailto:123456@126.com"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123456@126.com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136.3pt;margin-top:-1.5pt;height:63.1pt;width:158.25pt;z-index:251675648;mso-width-relative:page;mso-height-relative:page;" filled="f" stroked="f" coordsize="21600,21600" o:gfxdata="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cxrNzbAAAACgEAAA8AAAAAAAAAAQAgAAAA&#10;IgAAAGRycy9kb3ducmV2LnhtbFBLAQIUABQAAAAIAIdO4kBUol5RzwEAAH4DAAAOAAAAAAAAAAEA&#10;IAAAACoBAABkcnMvZTJvRG9jLnhtbFBLBQYAAAAABgAGAFkBAAB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13088888888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instrText xml:space="preserve"> HYPERLINK "mailto:123456@126.com"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t>123456@126.com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4"/>
                          <w:szCs w:val="24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-319405</wp:posOffset>
                </wp:positionH>
                <wp:positionV relativeFrom="paragraph">
                  <wp:posOffset>-520700</wp:posOffset>
                </wp:positionV>
                <wp:extent cx="1247775" cy="617855"/>
                <wp:effectExtent l="0" t="0" r="0" b="0"/>
                <wp:wrapNone/>
                <wp:docPr id="23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锐字真言体免费商用" w:hAnsi="锐字真言体免费商用" w:eastAsia="锐字真言体免费商用" w:cs="锐字真言体免费商用"/>
                                <w:b/>
                                <w:bCs w:val="0"/>
                                <w:color w:val="3F3F3F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F3F3F"/>
                                <w:sz w:val="52"/>
                                <w:szCs w:val="52"/>
                                <w:lang w:eastAsia="zh-CN"/>
                              </w:rPr>
                              <w:t>李晓林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-25.15pt;margin-top:-41pt;height:48.65pt;width:98.25pt;z-index:251681792;mso-width-relative:page;mso-height-relative:page;" filled="f" stroked="f" coordsize="21600,21600" o:gfxdata="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VPfR5toAAAAKAQAADwAAAAAAAAABACAAAAAiAAAAZHJzL2Rvd25yZXYu&#10;eG1sUEsBAhQAFAAAAAgAh07iQJA/XyjAAQAAZwMAAA4AAAAAAAAAAQAgAAAAKQEAAGRycy9lMm9E&#10;b2MueG1sUEsFBgAAAAAGAAYAWQEAAF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锐字真言体免费商用" w:hAnsi="锐字真言体免费商用" w:eastAsia="锐字真言体免费商用" w:cs="锐字真言体免费商用"/>
                          <w:b/>
                          <w:bCs w:val="0"/>
                          <w:color w:val="3F3F3F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F3F3F"/>
                          <w:sz w:val="52"/>
                          <w:szCs w:val="52"/>
                          <w:lang w:eastAsia="zh-CN"/>
                        </w:rPr>
                        <w:t>李晓林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0795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73600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5VjISNgAAAANAQAADwAAAAAAAAABACAAAAAiAAAAZHJzL2Rvd25yZXYueG1sUEsBAhQAFAAAAAgA&#10;h07iQCr0+0R7AwAATQkAAA4AAAAAAAAAAQAgAAAAJwEAAGRycy9lMm9Eb2MueG1sUEsFBgAAAAAG&#10;AAYAWQEAABQHAAAAAA==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3175" b="3810"/>
                <wp:wrapNone/>
                <wp:docPr id="19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0pt;margin-top:827.95pt;height:14.65pt;width:595.25pt;z-index:251672576;v-text-anchor:middle;mso-width-relative:page;mso-height-relative:page;" fillcolor="#44546B" filled="t" stroked="f" coordsize="21600,21600" o:gfxdata="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DJO4OvYAAAACwEAAA8AAAAAAAAAAQAg&#10;AAAAIgAAAGRycy9kb3ducmV2LnhtbFBLAQIUABQAAAAIAIdO4kDGUF/6uQIAAF4FAAAOAAAAAAAA&#10;AAEAIAAAACcBAABkcnMvZTJvRG9jLnhtbFBLBQYAAAAABgAGAFkBAABS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-974725</wp:posOffset>
                </wp:positionH>
                <wp:positionV relativeFrom="paragraph">
                  <wp:posOffset>-981075</wp:posOffset>
                </wp:positionV>
                <wp:extent cx="7834630" cy="10946130"/>
                <wp:effectExtent l="0" t="0" r="13970" b="7620"/>
                <wp:wrapNone/>
                <wp:docPr id="1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4630" cy="1094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25" o:spid="_x0000_s1026" o:spt="1" style="position:absolute;left:0pt;margin-left:-76.75pt;margin-top:-77.25pt;height:861.9pt;width:616.9pt;z-index:-251657216;mso-width-relative:page;mso-height-relative:page;" fillcolor="#FFFFFF" filled="t" stroked="f" coordsize="21600,21600" o:gfxdata="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c46H/t0AAAAPAQAADwAAAAAAAAABACAAAAAiAAAAZHJz&#10;L2Rvd25yZXYueG1sUEsBAhQAFAAAAAgAh07iQFfDksrGAQAAewMAAA4AAAAAAAAAAQAgAAAALAEA&#10;AGRycy9lMm9Eb2MueG1sUEsFBgAAAAAGAAYAWQEAAGQF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p>
      <w:pPr>
        <w:snapToGrid w:val="0"/>
        <w:jc w:val="left"/>
        <w:rPr>
          <w:rFonts w:hint="eastAsia" w:ascii="微软雅黑" w:hAnsi="微软雅黑" w:eastAsia="微软雅黑"/>
          <w:color w:val="525252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160020</wp:posOffset>
                </wp:positionV>
                <wp:extent cx="4034155" cy="876935"/>
                <wp:effectExtent l="38100" t="38100" r="42545" b="56515"/>
                <wp:wrapNone/>
                <wp:docPr id="31" name="组合 1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4155" cy="876935"/>
                          <a:chOff x="18183" y="2287"/>
                          <a:chExt cx="3603" cy="1381"/>
                        </a:xfrm>
                      </wpg:grpSpPr>
                      <wps:wsp>
                        <wps:cNvPr id="27" name="直线 1283"/>
                        <wps:cNvCnPr/>
                        <wps:spPr>
                          <a:xfrm>
                            <a:off x="18206" y="2287"/>
                            <a:ext cx="3581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  <wps:wsp>
                        <wps:cNvPr id="28" name="直线 1284"/>
                        <wps:cNvCnPr/>
                        <wps:spPr>
                          <a:xfrm>
                            <a:off x="18186" y="2997"/>
                            <a:ext cx="3581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  <wps:wsp>
                        <wps:cNvPr id="29" name="直线 1285"/>
                        <wps:cNvCnPr/>
                        <wps:spPr>
                          <a:xfrm>
                            <a:off x="18183" y="3668"/>
                            <a:ext cx="3581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86" o:spid="_x0000_s1026" o:spt="203" style="position:absolute;left:0pt;margin-left:-19.7pt;margin-top:12.6pt;height:69.05pt;width:317.65pt;z-index:251696128;mso-width-relative:page;mso-height-relative:page;" coordorigin="18183,2287" coordsize="3603,1381" o:gfxdata="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KCTbKTaAAAACgEAAA8AAAAAAAAAAQAgAAAAIgAAAGRycy9k&#10;b3ducmV2LnhtbFBLAQIUABQAAAAIAIdO4kDP8lGDqwIAACIJAAAOAAAAAAAAAAEAIAAAACkBAABk&#10;cnMvZTJvRG9jLnhtbFBLBQYAAAAABgAGAFkBAABGBgAAAAA=&#10;">
                <o:lock v:ext="edit" aspectratio="f"/>
                <v:line id="直线 1283" o:spid="_x0000_s1026" o:spt="20" style="position:absolute;left:18206;top:2287;height:1;width:3581;" filled="f" stroked="t" coordsize="21600,21600" o:gfxdata="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CKTY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  <v:line id="直线 1284" o:spid="_x0000_s1026" o:spt="20" style="position:absolute;left:18186;top:2997;height:1;width:3581;" filled="f" stroked="t" coordsize="21600,21600" o:gfxdata="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9Bx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  <v:line id="直线 1285" o:spid="_x0000_s1026" o:spt="20" style="position:absolute;left:18183;top:3668;height:1;width:3581;" filled="f" stroked="t" coordsize="21600,21600" o:gfxdata="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Gii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7359015</wp:posOffset>
                </wp:positionH>
                <wp:positionV relativeFrom="paragraph">
                  <wp:posOffset>615315</wp:posOffset>
                </wp:positionV>
                <wp:extent cx="1445895" cy="1884045"/>
                <wp:effectExtent l="8255" t="7620" r="12700" b="13335"/>
                <wp:wrapNone/>
                <wp:docPr id="2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8840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50" o:spid="_x0000_s1026" o:spt="1" style="position:absolute;left:0pt;margin-left:579.45pt;margin-top:48.45pt;height:148.35pt;width:113.85pt;z-index:251674624;mso-width-relative:page;mso-height-relative:page;" fillcolor="#FFFFFF" filled="t" stroked="t" coordsize="21600,21600" o:gfxdata="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MxzyE2gAAAAwBAAAPAAAAAAAA&#10;AAEAIAAAACIAAABkcnMvZG93bnJldi54bWxQSwECFAAUAAAACACHTuJAq/DGyUkCAADPBAAADgAA&#10;AAAAAAABACAAAAApAQAAZHJzL2Uyb0RvYy54bWxQSwUGAAAAAAYABgBZAQAA5AUAAAAA&#10;">
                <v:fill type="gradient" on="t" color2="#FFFFFF" angle="90" focus="100%" focussize="0,0">
                  <o:fill type="gradientUnscaled" v:ext="backwardCompatible"/>
                </v:fill>
                <v:stroke weight="1.2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snapToGrid w:val="0"/>
        <w:jc w:val="left"/>
        <w:rPr>
          <w:rFonts w:hint="eastAsia" w:ascii="微软雅黑" w:hAnsi="微软雅黑" w:eastAsia="微软雅黑"/>
          <w:color w:val="525252"/>
        </w:rPr>
      </w:pPr>
      <w:r>
        <w:rPr>
          <w:rFonts w:hint="eastAsia"/>
          <w:lang w:val="en-US" w:eastAsia="zh-CN"/>
        </w:rPr>
        <w:t xml:space="preserve">                     </w:t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230" w:bottom="1440" w:left="1230" w:header="851" w:footer="992" w:gutter="0"/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1026160</wp:posOffset>
                </wp:positionV>
                <wp:extent cx="6411595" cy="685165"/>
                <wp:effectExtent l="0" t="0" r="0" b="0"/>
                <wp:wrapNone/>
                <wp:docPr id="41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685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本人毕业于广州医药学院，制药工程专业，报考的院校是：上海医药学院，第一志愿是：制药工程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专业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初考成绩单如下：专业一：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98分，专业二：113分，综合分：115分，总分：398分。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-19.95pt;margin-top:80.8pt;height:53.95pt;width:504.85pt;z-index:251701248;mso-width-relative:page;mso-height-relative:page;" filled="f" stroked="f" coordsize="21600,21600" o:gfxdata="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OyvbtwAAAALAQAADwAAAAAAAAABACAA&#10;AAAiAAAAZHJzL2Rvd25yZXYueG1sUEsBAhQAFAAAAAgAh07iQCDRiTTQAQAAfgMAAA4AAAAAAAAA&#10;AQAgAAAAKwEAAGRycy9lMm9Eb2MueG1sUEsFBgAAAAAGAAYAWQEAAG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本人毕业于广州医药学院，制药工程专业，报考的院校是：上海医药学院，第一志愿是：制药工程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专业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初考成绩单如下：专业一：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98分，专业二：113分，综合分：115分，总分：398分。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-240665</wp:posOffset>
                </wp:positionH>
                <wp:positionV relativeFrom="paragraph">
                  <wp:posOffset>1818005</wp:posOffset>
                </wp:positionV>
                <wp:extent cx="1017905" cy="3873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95pt;margin-top:143.15pt;height:30.5pt;width:80.15pt;z-index:251669504;mso-width-relative:page;mso-height-relative:page;" filled="f" stroked="f" coordsize="21600,21600" o:gfxdata="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q/4XndAAAACwEAAA8AAAAAAAAAAQAg&#10;AAAAIgAAAGRycy9kb3ducmV2LnhtbFBLAQIUABQAAAAIAIdO4kBQyg0mQgIAAHU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1891030</wp:posOffset>
                </wp:positionV>
                <wp:extent cx="6480175" cy="306705"/>
                <wp:effectExtent l="38100" t="7620" r="53975" b="47625"/>
                <wp:wrapNone/>
                <wp:docPr id="15" name="组合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06705"/>
                          <a:chOff x="14851" y="3849"/>
                          <a:chExt cx="10205" cy="483"/>
                        </a:xfrm>
                      </wpg:grpSpPr>
                      <wps:wsp>
                        <wps:cNvPr id="13" name="矩形 1247"/>
                        <wps:cNvSpPr/>
                        <wps:spPr>
                          <a:xfrm>
                            <a:off x="14907" y="3849"/>
                            <a:ext cx="1766" cy="483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 cap="flat" cmpd="sng">
                            <a:solidFill>
                              <a:srgbClr val="40404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14" name="直线 1232"/>
                        <wps:cNvCnPr/>
                        <wps:spPr>
                          <a:xfrm>
                            <a:off x="14851" y="4330"/>
                            <a:ext cx="10205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55" o:spid="_x0000_s1026" o:spt="203" style="position:absolute;left:0pt;margin-left:-27.25pt;margin-top:148.9pt;height:24.15pt;width:510.25pt;z-index:251665408;mso-width-relative:page;mso-height-relative:page;" coordorigin="14851,3849" coordsize="10205,483" o:gfxdata="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J97przcAAAACwEAAA8AAAAAAAAAAQAg&#10;AAAAIgAAAGRycy9kb3ducmV2LnhtbFBLAQIUABQAAAAIAIdO4kDNJRvB7gIAAIQHAAAOAAAAAAAA&#10;AAEAIAAAACsBAABkcnMvZTJvRG9jLnhtbFBLBQYAAAAABgAGAFkBAACLBgAAAAA=&#10;">
                <o:lock v:ext="edit" aspectratio="f"/>
                <v:rect id="矩形 1247" o:spid="_x0000_s1026" o:spt="1" style="position:absolute;left:14907;top:3849;height:483;width:1766;" fillcolor="#404040" filled="t" stroked="t" coordsize="21600,21600" o:gfxdata="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S/1ugAAANsA&#10;AAAPAAAAAAAAAAEAIAAAACIAAABkcnMvZG93bnJldi54bWxQSwECFAAUAAAACACHTuJAMy8FnjsA&#10;AAA5AAAAEAAAAAAAAAABACAAAAAJAQAAZHJzL3NoYXBleG1sLnhtbFBLBQYAAAAABgAGAFsBAACz&#10;AwAAAAA=&#10;">
                  <v:fill on="t" focussize="0,0"/>
                  <v:stroke weight="1.25pt" color="#404040" joinstyle="miter"/>
                  <v:imagedata o:title=""/>
                  <o:lock v:ext="edit" aspectratio="f"/>
                </v:rect>
                <v:line id="直线 1232" o:spid="_x0000_s1026" o:spt="20" style="position:absolute;left:14851;top:4330;height:1;width:10205;" filled="f" stroked="t" coordsize="21600,21600" o:gfxdata="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zHqb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2240280</wp:posOffset>
                </wp:positionV>
                <wp:extent cx="6411595" cy="10344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2013.9-2017.6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广州医药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院               制药工程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2013.9-2017.6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广州医药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院              汉语言文学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辅修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eastAsia="zh-CN"/>
                              </w:rPr>
                              <w:t>获得奖项：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毕业论文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&lt;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对药物中间体前景分析的相关研究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连续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&gt;荣获一等奖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2年获得学院奖学金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85pt;margin-top:176.4pt;height:81.45pt;width:504.85pt;z-index:251677696;mso-width-relative:page;mso-height-relative:page;" filled="f" stroked="f" coordsize="21600,21600" o:gfxdata="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sGoLZ3AAAAAsBAAAPAAAAAAAAAAEAIAAA&#10;ACIAAABkcnMvZG93bnJldi54bWxQSwECFAAUAAAACACHTuJA/JYyxkECAAB3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2013.9-2017.6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eastAsia="zh-CN"/>
                        </w:rPr>
                        <w:t>广州医药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院               制药工程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eastAsia="zh-CN"/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          本科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2013.9-2017.6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eastAsia="zh-CN"/>
                        </w:rPr>
                        <w:t>广州医药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院              汉语言文学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eastAsia="zh-CN"/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         辅修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color="auto" w:fill="FFFFFF"/>
                          <w:lang w:eastAsia="zh-CN"/>
                        </w:rPr>
                        <w:t>获得奖项：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毕业论文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&lt;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对药物中间体前景分析的相关研究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连续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&gt;荣获一等奖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2年获得学院奖学金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3527425</wp:posOffset>
                </wp:positionV>
                <wp:extent cx="6480175" cy="306705"/>
                <wp:effectExtent l="38100" t="7620" r="53975" b="47625"/>
                <wp:wrapNone/>
                <wp:docPr id="12" name="组合 1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06705"/>
                          <a:chOff x="14851" y="3849"/>
                          <a:chExt cx="10205" cy="483"/>
                        </a:xfrm>
                      </wpg:grpSpPr>
                      <wps:wsp>
                        <wps:cNvPr id="10" name="矩形 1288"/>
                        <wps:cNvSpPr/>
                        <wps:spPr>
                          <a:xfrm>
                            <a:off x="14907" y="3849"/>
                            <a:ext cx="1766" cy="483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 cap="flat" cmpd="sng">
                            <a:solidFill>
                              <a:srgbClr val="40404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11" name="直线 1289"/>
                        <wps:cNvCnPr/>
                        <wps:spPr>
                          <a:xfrm>
                            <a:off x="14851" y="4330"/>
                            <a:ext cx="10205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87" o:spid="_x0000_s1026" o:spt="203" style="position:absolute;left:0pt;margin-left:-27.25pt;margin-top:277.75pt;height:24.15pt;width:510.25pt;z-index:251664384;mso-width-relative:page;mso-height-relative:page;" coordorigin="14851,3849" coordsize="10205,483" o:gfxdata="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ERYyeDaAAAACwEAAA8AAAAAAAAAAQAgAAAA&#10;IgAAAGRycy9kb3ducmV2LnhtbFBLAQIUABQAAAAIAIdO4kCLII3U7QIAAIQHAAAOAAAAAAAAAAEA&#10;IAAAACkBAABkcnMvZTJvRG9jLnhtbFBLBQYAAAAABgAGAFkBAACIBgAAAAA=&#10;">
                <o:lock v:ext="edit" aspectratio="f"/>
                <v:rect id="矩形 1288" o:spid="_x0000_s1026" o:spt="1" style="position:absolute;left:14907;top:3849;height:483;width:1766;" fillcolor="#404040" filled="t" stroked="t" coordsize="21600,21600" o:gfxdata="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+xgr4A&#10;AADbAAAADwAAAAAAAAABACAAAAAiAAAAZHJzL2Rvd25yZXYueG1sUEsBAhQAFAAAAAgAh07iQDMv&#10;BZ47AAAAOQAAABAAAAAAAAAAAQAgAAAADQEAAGRycy9zaGFwZXhtbC54bWxQSwUGAAAAAAYABgBb&#10;AQAAtwMAAAAA&#10;">
                  <v:fill on="t" focussize="0,0"/>
                  <v:stroke weight="1.25pt" color="#404040" joinstyle="miter"/>
                  <v:imagedata o:title=""/>
                  <o:lock v:ext="edit" aspectratio="f"/>
                </v:rect>
                <v:line id="直线 1289" o:spid="_x0000_s1026" o:spt="20" style="position:absolute;left:14851;top:4330;height:1;width:10205;" filled="f" stroked="t" coordsize="21600,21600" o:gfxdata="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utkMb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3901440</wp:posOffset>
                </wp:positionV>
                <wp:extent cx="6412865" cy="159067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2018.9-2019.6           “过期药物换新药”社区活动                    志愿者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22"/>
                                <w:szCs w:val="24"/>
                                <w:lang w:eastAsia="zh-CN"/>
                              </w:rPr>
                              <w:t>内容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22"/>
                                <w:szCs w:val="24"/>
                              </w:rPr>
                              <w:t>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1、到校医院学习医药知识，并制作医药知识宣传海报；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2、在学校附近社区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做宣传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，向居民宣传过期药物的隐患、过期药物处理办法；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3、回收20多种过期药物，交由校医院和专业老师妥善处理；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9pt;margin-top:307.2pt;height:125.25pt;width:504.95pt;z-index:251678720;mso-width-relative:page;mso-height-relative:page;" filled="f" stroked="f" coordsize="21600,21600" o:gfxdata="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FNUft0AAAALAQAADwAAAAAAAAABACAA&#10;AAAiAAAAZHJzL2Rvd25yZXYueG1sUEsBAhQAFAAAAAgAh07iQDo/GW9BAgAAdw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2018.9-2019.6           “过期药物换新药”社区活动                    志愿者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/>
                          <w:b/>
                          <w:color w:val="595959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22"/>
                          <w:szCs w:val="24"/>
                          <w:lang w:eastAsia="zh-CN"/>
                        </w:rPr>
                        <w:t>内容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22"/>
                          <w:szCs w:val="24"/>
                        </w:rPr>
                        <w:t>描述：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1、到校医院学习医药知识，并制作医药知识宣传海报；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2、在学校附近社区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做宣传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，向居民宣传过期药物的隐患、过期药物处理办法；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3、回收20多种过期药物，交由校医院和专业老师妥善处理；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     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3453765</wp:posOffset>
                </wp:positionV>
                <wp:extent cx="1017270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校园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3pt;margin-top:271.95pt;height:30.5pt;width:80.1pt;z-index:251670528;mso-width-relative:page;mso-height-relative:page;" filled="f" stroked="f" coordsize="21600,21600" o:gfxdata="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EoActwAAAALAQAADwAAAAAAAAABACAA&#10;AAAiAAAAZHJzL2Rvd25yZXYueG1sUEsBAhQAFAAAAAgAh07iQDNKbzh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  <w:lang w:eastAsia="zh-CN"/>
                        </w:rPr>
                        <w:t>校园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5641340</wp:posOffset>
                </wp:positionV>
                <wp:extent cx="6480175" cy="306705"/>
                <wp:effectExtent l="38100" t="7620" r="53975" b="47625"/>
                <wp:wrapNone/>
                <wp:docPr id="9" name="组合 1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06705"/>
                          <a:chOff x="14851" y="3849"/>
                          <a:chExt cx="10205" cy="483"/>
                        </a:xfrm>
                      </wpg:grpSpPr>
                      <wps:wsp>
                        <wps:cNvPr id="7" name="矩形 1291"/>
                        <wps:cNvSpPr/>
                        <wps:spPr>
                          <a:xfrm>
                            <a:off x="14907" y="3849"/>
                            <a:ext cx="1766" cy="483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 cap="flat" cmpd="sng">
                            <a:solidFill>
                              <a:srgbClr val="40404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8" name="直线 1292"/>
                        <wps:cNvCnPr/>
                        <wps:spPr>
                          <a:xfrm>
                            <a:off x="14851" y="4330"/>
                            <a:ext cx="10205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90" o:spid="_x0000_s1026" o:spt="203" style="position:absolute;left:0pt;margin-left:-27.25pt;margin-top:444.2pt;height:24.15pt;width:510.25pt;z-index:251663360;mso-width-relative:page;mso-height-relative:page;" coordorigin="14851,3849" coordsize="10205,483" o:gfxdata="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LZNQH3cAAAACwEAAA8AAAAAAAAAAQAgAAAA&#10;IgAAAGRycy9kb3ducmV2LnhtbFBLAQIUABQAAAAIAIdO4kB4FOu16wIAAIEHAAAOAAAAAAAAAAEA&#10;IAAAACsBAABkcnMvZTJvRG9jLnhtbFBLBQYAAAAABgAGAFkBAACIBgAAAAA=&#10;">
                <o:lock v:ext="edit" aspectratio="f"/>
                <v:rect id="矩形 1291" o:spid="_x0000_s1026" o:spt="1" style="position:absolute;left:14907;top:3849;height:483;width:1766;" fillcolor="#404040" filled="t" stroked="t" coordsize="21600,21600" o:gfxdata="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Vspl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404040" joinstyle="miter"/>
                  <v:imagedata o:title=""/>
                  <o:lock v:ext="edit" aspectratio="f"/>
                </v:rect>
                <v:line id="直线 1292" o:spid="_x0000_s1026" o:spt="20" style="position:absolute;left:14851;top:4330;height:1;width:10205;" filled="f" stroked="t" coordsize="21600,21600" o:gfxdata="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YuZb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6102350</wp:posOffset>
                </wp:positionV>
                <wp:extent cx="6411595" cy="97028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 xml:space="preserve">李晓林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《 现代制药技术在中药生产中的应用分析 》期刊论文    《医药期刊》2018年6期（8）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 xml:space="preserve">李晓林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《 制药新技术与中药现代化的研究 》期刊论文        《医药期刊》2019年8期（9）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85pt;margin-top:480.5pt;height:76.4pt;width:504.85pt;z-index:251679744;mso-width-relative:page;mso-height-relative:page;" filled="f" stroked="f" coordsize="21600,21600" o:gfxdata="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aLXF90AAAAMAQAADwAAAAAAAAAB&#10;ACAAAAAiAAAAZHJzL2Rvd25yZXYueG1sUEsBAhQAFAAAAAgAh07iQPj3Yrt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 xml:space="preserve">李晓林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《 现代制药技术在中药生产中的应用分析 》期刊论文    《医药期刊》2018年6期（8）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 xml:space="preserve">李晓林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《 制药新技术与中药现代化的研究 》期刊论文        《医药期刊》2019年8期（9）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5563235</wp:posOffset>
                </wp:positionV>
                <wp:extent cx="1029970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论文发表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85pt;margin-top:438.05pt;height:30.5pt;width:81.1pt;z-index:251671552;mso-width-relative:page;mso-height-relative:page;" filled="f" stroked="f" coordsize="21600,21600" o:gfxdata="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AgPD7dAAAACwEAAA8AAAAAAAAAAQAg&#10;AAAAIgAAAGRycy9kb3ducmV2LnhtbFBLAQIUABQAAAAIAIdO4kAWCaBPQgIAAHU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  <w:lang w:eastAsia="zh-CN"/>
                        </w:rPr>
                        <w:t>论文发表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7539990</wp:posOffset>
                </wp:positionV>
                <wp:extent cx="6351270" cy="87757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大学期间在学生会工作，对待工作认真负责，善于沟通、协调，有较强的组织能力与团队精神。为人稳重、大方，认真对待工作，开朗自信，待人真诚，有强烈的责任心。具备良好的敬业精神和职业道德操守，有很强的感召力和凝聚力。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制药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  <w:t>操作以及注射剂的经验。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75pt;margin-top:593.7pt;height:69.1pt;width:500.1pt;z-index:251680768;mso-width-relative:page;mso-height-relative:page;" filled="f" stroked="f" coordsize="21600,21600" o:gfxdata="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S9knt0AAAANAQAADwAAAAAAAAAB&#10;ACAAAAAiAAAAZHJzL2Rvd25yZXYueG1sUEsBAhQAFAAAAAgAh07iQFBTVpV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大学期间在学生会工作，对待工作认真负责，善于沟通、协调，有较强的组织能力与团队精神。为人稳重、大方，认真对待工作，开朗自信，待人真诚，有强烈的责任心。具备良好的敬业精神和职业道德操守，有很强的感召力和凝聚力。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制药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  <w:t>操作以及注射剂的经验。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7051040</wp:posOffset>
                </wp:positionV>
                <wp:extent cx="6480175" cy="306705"/>
                <wp:effectExtent l="38100" t="7620" r="53975" b="47625"/>
                <wp:wrapNone/>
                <wp:docPr id="6" name="组合 1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06705"/>
                          <a:chOff x="14851" y="3849"/>
                          <a:chExt cx="10205" cy="483"/>
                        </a:xfrm>
                      </wpg:grpSpPr>
                      <wps:wsp>
                        <wps:cNvPr id="4" name="矩形 1294"/>
                        <wps:cNvSpPr/>
                        <wps:spPr>
                          <a:xfrm>
                            <a:off x="14907" y="3849"/>
                            <a:ext cx="1766" cy="483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15875" cap="flat" cmpd="sng">
                            <a:solidFill>
                              <a:srgbClr val="40404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  <wps:wsp>
                        <wps:cNvPr id="5" name="直线 1295"/>
                        <wps:cNvCnPr/>
                        <wps:spPr>
                          <a:xfrm>
                            <a:off x="14851" y="4330"/>
                            <a:ext cx="10205" cy="1"/>
                          </a:xfrm>
                          <a:prstGeom prst="line">
                            <a:avLst/>
                          </a:prstGeom>
                          <a:ln w="19050" cap="sq" cmpd="sng">
                            <a:solidFill>
                              <a:srgbClr val="404040"/>
                            </a:solidFill>
                            <a:prstDash val="sysDot"/>
                            <a:headEnd type="oval" w="med" len="med"/>
                            <a:tailEnd type="oval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93" o:spid="_x0000_s1026" o:spt="203" style="position:absolute;left:0pt;margin-left:-27.25pt;margin-top:555.2pt;height:24.15pt;width:510.25pt;z-index:251662336;mso-width-relative:page;mso-height-relative:page;" coordorigin="14851,3849" coordsize="10205,483" o:gfxdata="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xZZyMNwAAAANAQAADwAAAAAAAAAB&#10;ACAAAAAiAAAAZHJzL2Rvd25yZXYueG1sUEsBAhQAFAAAAAgAh07iQJfG7YPwAgAAgQcAAA4AAAAA&#10;AAAAAQAgAAAAKwEAAGRycy9lMm9Eb2MueG1sUEsFBgAAAAAGAAYAWQEAAI0GAAAAAA==&#10;">
                <o:lock v:ext="edit" aspectratio="f"/>
                <v:rect id="矩形 1294" o:spid="_x0000_s1026" o:spt="1" style="position:absolute;left:14907;top:3849;height:483;width:1766;" fillcolor="#404040" filled="t" stroked="t" coordsize="21600,21600" o:gfxdata="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hFQSvQAA&#10;ANo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404040" joinstyle="miter"/>
                  <v:imagedata o:title=""/>
                  <o:lock v:ext="edit" aspectratio="f"/>
                </v:rect>
                <v:line id="直线 1295" o:spid="_x0000_s1026" o:spt="20" style="position:absolute;left:14851;top:4330;height:1;width:10205;" filled="f" stroked="t" coordsize="21600,21600" o:gfxdata="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eB+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04040" joinstyle="round" dashstyle="1 1" endcap="square" startarrow="oval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6981825</wp:posOffset>
                </wp:positionV>
                <wp:extent cx="1006475" cy="387350"/>
                <wp:effectExtent l="0" t="0" r="0" b="0"/>
                <wp:wrapNone/>
                <wp:docPr id="22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</w:rPr>
                              <w:t>自我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32"/>
                                <w:szCs w:val="32"/>
                                <w:lang w:eastAsia="zh-CN"/>
                              </w:rPr>
                              <w:t>评价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19.85pt;margin-top:549.75pt;height:30.5pt;width:79.25pt;z-index:251676672;mso-width-relative:page;mso-height-relative:page;" filled="f" stroked="f" coordsize="21600,21600" o:gfxdata="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vDTh3dAAAADQEAAA8AAAAAAAAAAQAgAAAA&#10;IgAAAGRycy9kb3ducmV2LnhtbFBLAQIUABQAAAAIAIdO4kD9bhd9zQEAAH4DAAAOAAAAAAAAAAEA&#10;IAAAACwBAABkcnMvZTJvRG9jLnhtbFBLBQYAAAAABgAGAFkBAAB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</w:rPr>
                        <w:t>自我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32"/>
                          <w:szCs w:val="32"/>
                          <w:lang w:eastAsia="zh-CN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152400</wp:posOffset>
                </wp:positionV>
                <wp:extent cx="2496820" cy="452120"/>
                <wp:effectExtent l="0" t="0" r="0" b="0"/>
                <wp:wrapNone/>
                <wp:docPr id="39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820" cy="45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读研方向：  制药工程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-10.9pt;margin-top:12pt;height:35.6pt;width:196.6pt;z-index:251699200;mso-width-relative:page;mso-height-relative:page;" filled="f" stroked="f" coordsize="21600,21600" o:gfxdata="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fC6542wAAAAkBAAAPAAAAAAAAAAEAIAAA&#10;ACIAAABkcnMvZG93bnJldi54bWxQSwECFAAUAAAACACHTuJAS2Lje9ABAAB+AwAADgAAAAAAAAAB&#10;ACAAAAAqAQAAZHJzL2Uyb0RvYy54bWxQSwUGAAAAAAYABgBZAQAAb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24"/>
                          <w:szCs w:val="24"/>
                          <w:lang w:val="en-US" w:eastAsia="zh-CN"/>
                        </w:rPr>
                        <w:t>读研方向：  制药工程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12407265</wp:posOffset>
                </wp:positionV>
                <wp:extent cx="211455" cy="211455"/>
                <wp:effectExtent l="0" t="0" r="17145" b="17145"/>
                <wp:wrapNone/>
                <wp:docPr id="16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114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07" o:spid="_x0000_s1026" o:spt="100" style="position:absolute;left:0pt;margin-left:-42.8pt;margin-top:976.95pt;height:16.65pt;width:16.65pt;z-index:251666432;mso-width-relative:page;mso-height-relative:page;" fillcolor="#FFFFFF" filled="t" stroked="f" coordsize="255,256" o:gfxdata="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<v:path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11064240</wp:posOffset>
                </wp:positionV>
                <wp:extent cx="211455" cy="211455"/>
                <wp:effectExtent l="0" t="0" r="17145" b="17145"/>
                <wp:wrapNone/>
                <wp:docPr id="1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114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107" o:spid="_x0000_s1026" o:spt="100" style="position:absolute;left:0pt;margin-left:-42.8pt;margin-top:871.2pt;height:16.65pt;width:16.65pt;z-index:251667456;mso-width-relative:page;mso-height-relative:page;" fillcolor="#FFFFFF" filled="t" stroked="f" coordsize="255,256" o:gfxdata="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<v:path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-292735</wp:posOffset>
                </wp:positionH>
                <wp:positionV relativeFrom="paragraph">
                  <wp:posOffset>9752965</wp:posOffset>
                </wp:positionV>
                <wp:extent cx="187325" cy="187325"/>
                <wp:effectExtent l="0" t="0" r="3175" b="3175"/>
                <wp:wrapNone/>
                <wp:docPr id="18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7325" cy="187325"/>
                        </a:xfrm>
                        <a:custGeom>
                          <a:avLst/>
                          <a:gdLst>
                            <a:gd name="txL" fmla="*/ 0 w 351"/>
                            <a:gd name="txT" fmla="*/ 0 h 351"/>
                            <a:gd name="txR" fmla="*/ 351 w 351"/>
                            <a:gd name="txB" fmla="*/ 351 h 351"/>
                          </a:gdLst>
                          <a:ahLst/>
                          <a:cxnLst>
                            <a:cxn ang="0">
                              <a:pos x="46359" y="13949"/>
                            </a:cxn>
                            <a:cxn ang="0">
                              <a:pos x="52923" y="16821"/>
                            </a:cxn>
                            <a:cxn ang="0">
                              <a:pos x="55795" y="23385"/>
                            </a:cxn>
                            <a:cxn ang="0">
                              <a:pos x="55795" y="60308"/>
                            </a:cxn>
                            <a:cxn ang="0">
                              <a:pos x="52923" y="66872"/>
                            </a:cxn>
                            <a:cxn ang="0">
                              <a:pos x="46359" y="69744"/>
                            </a:cxn>
                            <a:cxn ang="0">
                              <a:pos x="9026" y="69744"/>
                            </a:cxn>
                            <a:cxn ang="0">
                              <a:pos x="2872" y="66872"/>
                            </a:cxn>
                            <a:cxn ang="0">
                              <a:pos x="0" y="60308"/>
                            </a:cxn>
                            <a:cxn ang="0">
                              <a:pos x="0" y="23385"/>
                            </a:cxn>
                            <a:cxn ang="0">
                              <a:pos x="2872" y="16821"/>
                            </a:cxn>
                            <a:cxn ang="0">
                              <a:pos x="9026" y="13949"/>
                            </a:cxn>
                            <a:cxn ang="0">
                              <a:pos x="46359" y="13949"/>
                            </a:cxn>
                            <a:cxn ang="0">
                              <a:pos x="46359" y="88205"/>
                            </a:cxn>
                            <a:cxn ang="0">
                              <a:pos x="52923" y="91077"/>
                            </a:cxn>
                            <a:cxn ang="0">
                              <a:pos x="55795" y="97231"/>
                            </a:cxn>
                            <a:cxn ang="0">
                              <a:pos x="55795" y="134564"/>
                            </a:cxn>
                            <a:cxn ang="0">
                              <a:pos x="52923" y="141128"/>
                            </a:cxn>
                            <a:cxn ang="0">
                              <a:pos x="46359" y="144000"/>
                            </a:cxn>
                            <a:cxn ang="0">
                              <a:pos x="9026" y="144000"/>
                            </a:cxn>
                            <a:cxn ang="0">
                              <a:pos x="2872" y="141128"/>
                            </a:cxn>
                            <a:cxn ang="0">
                              <a:pos x="0" y="134564"/>
                            </a:cxn>
                            <a:cxn ang="0">
                              <a:pos x="0" y="97231"/>
                            </a:cxn>
                            <a:cxn ang="0">
                              <a:pos x="2872" y="91077"/>
                            </a:cxn>
                            <a:cxn ang="0">
                              <a:pos x="9026" y="88205"/>
                            </a:cxn>
                            <a:cxn ang="0">
                              <a:pos x="46359" y="88205"/>
                            </a:cxn>
                            <a:cxn ang="0">
                              <a:pos x="120615" y="88205"/>
                            </a:cxn>
                            <a:cxn ang="0">
                              <a:pos x="127179" y="91077"/>
                            </a:cxn>
                            <a:cxn ang="0">
                              <a:pos x="129641" y="97231"/>
                            </a:cxn>
                            <a:cxn ang="0">
                              <a:pos x="129641" y="134564"/>
                            </a:cxn>
                            <a:cxn ang="0">
                              <a:pos x="127179" y="141128"/>
                            </a:cxn>
                            <a:cxn ang="0">
                              <a:pos x="120615" y="144000"/>
                            </a:cxn>
                            <a:cxn ang="0">
                              <a:pos x="83282" y="144000"/>
                            </a:cxn>
                            <a:cxn ang="0">
                              <a:pos x="76718" y="141128"/>
                            </a:cxn>
                            <a:cxn ang="0">
                              <a:pos x="74256" y="134564"/>
                            </a:cxn>
                            <a:cxn ang="0">
                              <a:pos x="74256" y="97231"/>
                            </a:cxn>
                            <a:cxn ang="0">
                              <a:pos x="76718" y="91077"/>
                            </a:cxn>
                            <a:cxn ang="0">
                              <a:pos x="83282" y="88205"/>
                            </a:cxn>
                            <a:cxn ang="0">
                              <a:pos x="120615" y="88205"/>
                            </a:cxn>
                            <a:cxn ang="0">
                              <a:pos x="141128" y="30359"/>
                            </a:cxn>
                            <a:cxn ang="0">
                              <a:pos x="144000" y="37333"/>
                            </a:cxn>
                            <a:cxn ang="0">
                              <a:pos x="141128" y="44308"/>
                            </a:cxn>
                            <a:cxn ang="0">
                              <a:pos x="113641" y="71795"/>
                            </a:cxn>
                            <a:cxn ang="0">
                              <a:pos x="106667" y="74667"/>
                            </a:cxn>
                            <a:cxn ang="0">
                              <a:pos x="99692" y="71795"/>
                            </a:cxn>
                            <a:cxn ang="0">
                              <a:pos x="72205" y="44308"/>
                            </a:cxn>
                            <a:cxn ang="0">
                              <a:pos x="69333" y="37333"/>
                            </a:cxn>
                            <a:cxn ang="0">
                              <a:pos x="72205" y="30359"/>
                            </a:cxn>
                            <a:cxn ang="0">
                              <a:pos x="99692" y="2872"/>
                            </a:cxn>
                            <a:cxn ang="0">
                              <a:pos x="106667" y="0"/>
                            </a:cxn>
                            <a:cxn ang="0">
                              <a:pos x="113641" y="2872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  <a:cxn ang="0">
                              <a:pos x="141128" y="30359"/>
                            </a:cxn>
                          </a:cxnLst>
                          <a:rect l="txL" t="txT" r="txR" b="txB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-23.05pt;margin-top:767.95pt;height:14.75pt;width:14.75pt;z-index:251668480;mso-width-relative:page;mso-height-relative:page;" fillcolor="#FFFFFF" filled="t" stroked="f" coordsize="351,351" o:gfxdata="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9,13949;52923,16821;55795,23385;55795,60308;52923,66872;46359,69744;9026,69744;2872,66872;0,60308;0,23385;2872,16821;9026,13949;46359,13949;46359,88205;52923,91077;55795,97231;55795,134564;52923,141128;46359,144000;9026,144000;2872,141128;0,134564;0,97231;2872,91077;9026,88205;46359,88205;120615,88205;127179,91077;129641,97231;129641,134564;127179,141128;120615,144000;83282,144000;76718,141128;74256,134564;74256,97231;76718,91077;83282,88205;120615,88205;141128,30359;144000,37333;141128,44308;113641,71795;106667,74667;99692,71795;72205,44308;69333,37333;72205,30359;99692,2872;106667,0;113641,2872;141128,30359;141128,30359;141128,3035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56515</wp:posOffset>
                </wp:positionV>
                <wp:extent cx="6874510" cy="447675"/>
                <wp:effectExtent l="0" t="0" r="2540" b="9525"/>
                <wp:wrapNone/>
                <wp:docPr id="24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4510" cy="4476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-37.95pt;margin-top:4.45pt;height:35.25pt;width:541.3pt;z-index:251691008;mso-width-relative:page;mso-height-relative:page;" fillcolor="#404040" filled="t" stroked="f" coordsize="21600,21600" o:gfxdata="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xoo5zYAAAACQEAAA8AAAAAAAAAAQAg&#10;AAAAIgAAAGRycy9kb3ducmV2LnhtbFBLAQIUABQAAAAIAIdO4kBs7AE31QEAAJADAAAOAAAAAAAA&#10;AAEAIAAAACcBAABkcnMvZTJvRG9jLnhtbFBLBQYAAAAABgAGAFkBAABu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59690</wp:posOffset>
            </wp:positionV>
            <wp:extent cx="918845" cy="457835"/>
            <wp:effectExtent l="9525" t="9525" r="24130" b="27940"/>
            <wp:wrapNone/>
            <wp:docPr id="25" name="图片 2" descr="QQ图片2018102323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QQ图片201810232333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45783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BFBFB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842645</wp:posOffset>
                </wp:positionV>
                <wp:extent cx="6638925" cy="64770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6275" y="1788795"/>
                          <a:ext cx="66389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如何写好一份好的简历，在众多的简历出类拔尖，要注意以下几点：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85pt;margin-top:66.35pt;height:51pt;width:522.75pt;z-index:251683840;mso-width-relative:page;mso-height-relative:page;" filled="f" stroked="f" coordsize="21600,21600" o:gfxdata="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biTNR3AAAAAsBAAAP&#10;AAAAAAAAAAEAIAAAACIAAABkcnMvZG93bnJldi54bWxQSwECFAAUAAAACACHTuJAWTacKE0CAACB&#10;BAAADgAAAAAAAAABACAAAAAr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如何写好一份好的简历，在众多的简历出类拔尖，要注意以下几点：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2781300</wp:posOffset>
                </wp:positionV>
                <wp:extent cx="1995170" cy="405765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2020" y="3663950"/>
                          <a:ext cx="199517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简历的经历描述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25pt;margin-top:219pt;height:31.95pt;width:157.1pt;z-index:251694080;mso-width-relative:page;mso-height-relative:page;" filled="f" stroked="f" coordsize="21600,21600" o:gfxdata="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6P6utwAAAALAQAADwAA&#10;AAAAAAABACAAAAAiAAAAZHJzL2Rvd25yZXYueG1sUEsBAhQAFAAAAAgAh07iQG5fx+RLAgAAgQ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简历的经历描述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1452245</wp:posOffset>
                </wp:positionV>
                <wp:extent cx="2014855" cy="51625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2020" y="2334895"/>
                          <a:ext cx="201485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简历的风格和排版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25pt;margin-top:114.35pt;height:40.65pt;width:158.65pt;z-index:251689984;mso-width-relative:page;mso-height-relative:page;" filled="f" stroked="f" coordsize="21600,21600" o:gfxdata="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yf/j+3AAAAAsBAAAP&#10;AAAAAAAAAAEAIAAAACIAAABkcnMvZG93bnJldi54bWxQSwECFAAUAAAACACHTuJAFdhhUU0CAACD&#10;BAAADgAAAAAAAAABACAAAAAr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简历的风格和排版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7005320</wp:posOffset>
                </wp:positionV>
                <wp:extent cx="1920240" cy="40576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2020" y="7903845"/>
                          <a:ext cx="192024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简历的兴趣爱好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25pt;margin-top:551.6pt;height:31.95pt;width:151.2pt;z-index:251687936;mso-width-relative:page;mso-height-relative:page;" filled="f" stroked="f" coordsize="21600,21600" o:gfxdata="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WtIon3QAAAA0BAAAP&#10;AAAAAAAAAAEAIAAAACIAAABkcnMvZG93bnJldi54bWxQSwECFAAUAAAACACHTuJA24esq0wCAACB&#10;BAAADgAAAAAAAAABACAAAAAs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简历的兴趣爱好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2032000</wp:posOffset>
                </wp:positionV>
                <wp:extent cx="6407785" cy="68326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9770" y="2914650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简历的风格很重要，HR第一眼看到的不是内容，也不是照片，而是风格和排版。风格要统一，排版要整体美观，要有自己的亮点，会让你的简历在短时间内取胜。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pt;margin-top:160pt;height:53.8pt;width:504.55pt;z-index:251682816;mso-width-relative:page;mso-height-relative:page;" filled="f" stroked="f" coordsize="21600,21600" o:gfxdata="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rvFj9wAAAALAQAADwAA&#10;AAAAAAABACAAAAAiAAAAZHJzL2Rvd25yZXYueG1sUEsBAhQAFAAAAAgAh07iQLW98xBLAgAAgQ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简历的风格很重要，HR第一眼看到的不是内容，也不是照片，而是风格和排版。风格要统一，排版要整体美观，要有自己的亮点，会让你的简历在短时间内取胜。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7491730</wp:posOffset>
                </wp:positionV>
                <wp:extent cx="6291580" cy="68326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4545" y="8390255"/>
                          <a:ext cx="6291580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兴趣爱好要写强项，一般写两到三点就好。弱项不要写，避免HR面试完的时候，会找一些话题跟你聊天，回答不出的尴尬现象，对面试造成不利。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75pt;margin-top:589.9pt;height:53.8pt;width:495.4pt;z-index:251686912;mso-width-relative:page;mso-height-relative:page;" filled="f" stroked="f" coordsize="21600,21600" o:gfxdata="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XrFUm3QAAAA0B&#10;AAAPAAAAAAAAAAEAIAAAACIAAABkcnMvZG93bnJldi54bWxQSwECFAAUAAAACACHTuJApENo608C&#10;AACBBAAADgAAAAAAAAABACAAAAAs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兴趣爱好要写强项，一般写两到三点就好。弱项不要写，避免HR面试完的时候，会找一些话题跟你聊天，回答不出的尴尬现象，对面试造成不利。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-349885</wp:posOffset>
                </wp:positionH>
                <wp:positionV relativeFrom="paragraph">
                  <wp:posOffset>8324215</wp:posOffset>
                </wp:positionV>
                <wp:extent cx="6407785" cy="68326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7385" y="9222740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综上以上几点，在简历的制作过程中，更加凸现在的个性特征。让简历简而不简，突出重围。增加就业机会。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55pt;margin-top:655.45pt;height:53.8pt;width:504.55pt;z-index:251688960;mso-width-relative:page;mso-height-relative:page;" filled="f" stroked="f" coordsize="21600,21600" o:gfxdata="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dIBTt3AAAAA0BAAAP&#10;AAAAAAAAAAEAIAAAACIAAABkcnMvZG93bnJldi54bWxQSwECFAAUAAAACACHTuJAfshjJU0CAACB&#10;BAAADgAAAAAAAAABACAAAAAr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综上以上几点，在简历的制作过程中，更加凸现在的个性特征。让简历简而不简，突出重围。增加就业机会。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4921885</wp:posOffset>
                </wp:positionV>
                <wp:extent cx="6407785" cy="198183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2315" y="5820410"/>
                          <a:ext cx="6407785" cy="198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B工作经历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用简洁明了的语言，把经历的事情描述清楚，你在什么样的环境和背景下，达成了什么样的效果。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过往的经历描述，尽量用简洁的词汇和关健词，让HR在短时间内了解。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写完经历，可以写你在什么地方学到什么东西，简单总结一下。企业招聘，更看重个人的成长性，是否会在工作中反思，是否自我学习快速达到成长的效绩。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65pt;margin-top:387.55pt;height:156.05pt;width:504.55pt;z-index:251685888;mso-width-relative:page;mso-height-relative:page;" filled="f" stroked="f" coordsize="21600,21600" o:gfxdata="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FH5Y+3QAAAAwB&#10;AAAPAAAAAAAAAAEAIAAAACIAAABkcnMvZG93bnJldi54bWxQSwECFAAUAAAACACHTuJAAca5R08C&#10;AACCBAAADgAAAAAAAAABACAAAAAs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B工作经历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用简洁明了的语言，把经历的事情描述清楚，你在什么样的环境和背景下，达成了什么样的效果。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过往的经历描述，尽量用简洁的词汇和关健词，让HR在短时间内了解。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写完经历，可以写你在什么地方学到什么东西，简单总结一下。企业招聘，更看重个人的成长性，是否会在工作中反思，是否自我学习快速达到成长的效绩。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3295015</wp:posOffset>
                </wp:positionV>
                <wp:extent cx="6407785" cy="1614805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2950" y="4177665"/>
                          <a:ext cx="6407785" cy="161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A.获奖经历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为了给自已的简历加分，很多同学在大学期间获得奖项，都写了上去，但从HR的角度来看，简历几乎都写了获奖经历，没有特殊性。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所以为了更好地表现出来你有什么特别之处，可以强调奖励的级别和特殊性，用具体的数字表现出来，更能吸引HR的注意，增加对你的认可。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6pt;margin-top:259.45pt;height:127.15pt;width:504.55pt;z-index:251684864;mso-width-relative:page;mso-height-relative:page;" filled="f" stroked="f" coordsize="21600,21600" o:gfxdata="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ubbONwAAAALAQAA&#10;DwAAAAAAAAABACAAAAAiAAAAZHJzL2Rvd25yZXYueG1sUEsBAhQAFAAAAAgAh07iQPt8rIhOAgAA&#10;ggQAAA4AAAAAAAAAAQAgAAAAKw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A.获奖经历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为了给自已的简历加分，很多同学在大学期间获得奖项，都写了上去，但从HR的角度来看，简历几乎都写了获奖经历，没有特殊性。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所以为了更好地表现出来你有什么特别之处，可以强调奖励的级别和特殊性，用具体的数字表现出来，更能吸引HR的注意，增加对你的认可。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-133350</wp:posOffset>
                </wp:positionV>
                <wp:extent cx="3274695" cy="604520"/>
                <wp:effectExtent l="0" t="0" r="0" b="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241550" y="781050"/>
                          <a:ext cx="3274695" cy="6045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spacing w:before="0" w:after="0"/>
                              <w:ind w:left="0"/>
                              <w:jc w:val="center"/>
                              <w:textAlignment w:val="baseline"/>
                              <w:rPr>
                                <w:rFonts w:hint="eastAsia" w:ascii="思源黑体" w:hAnsi="思源黑体" w:eastAsia="思源黑体" w:cs="思源黑体"/>
                                <w:color w:val="FFFFFF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</w:rPr>
                              <w:t>简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历小技巧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03.9pt;margin-top:-10.5pt;height:47.6pt;width:257.85pt;z-index:251692032;mso-width-relative:page;mso-height-relative:page;" filled="f" stroked="f" coordsize="21600,21600" o:gfxdata="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+y69nZAAAACgEAAA8AAAAAAAAAAQAgAAAAIgAAAGRycy9kb3ducmV2LnhtbFBLAQIUABQAAAAI&#10;AIdO4kB60wHb7AEAALsDAAAOAAAAAAAAAAEAIAAAACgBAABkcnMvZTJvRG9jLnhtbFBLBQYAAAAA&#10;BgAGAFkBAACGBQAAAAA=&#10;">
                <v:fill on="f" focussize="0,0"/>
                <v:stroke on="f" weight="1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insoku/>
                        <w:spacing w:before="0" w:after="0"/>
                        <w:ind w:left="0"/>
                        <w:jc w:val="center"/>
                        <w:textAlignment w:val="baseline"/>
                        <w:rPr>
                          <w:rFonts w:hint="eastAsia" w:ascii="思源黑体" w:hAnsi="思源黑体" w:eastAsia="思源黑体" w:cs="思源黑体"/>
                          <w:color w:val="FFFFFF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</w:rPr>
                        <w:t>简</w:t>
                      </w: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  <w:lang w:eastAsia="zh-CN"/>
                        </w:rPr>
                        <w:t>历小技巧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-916305</wp:posOffset>
                </wp:positionH>
                <wp:positionV relativeFrom="paragraph">
                  <wp:posOffset>-975995</wp:posOffset>
                </wp:positionV>
                <wp:extent cx="8763000" cy="11368405"/>
                <wp:effectExtent l="0" t="0" r="0" b="4445"/>
                <wp:wrapNone/>
                <wp:docPr id="2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1136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25" o:spid="_x0000_s1026" o:spt="1" style="position:absolute;left:0pt;margin-left:-72.15pt;margin-top:-76.85pt;height:895.15pt;width:690pt;z-index:-251656192;mso-width-relative:page;mso-height-relative:page;" fillcolor="#FFFFFF" filled="t" stroked="f" coordsize="21600,21600" o:gfxdata="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xnsDc3gAAAA8BAAAPAAAAAAAAAAEAIAAAACIAAABk&#10;cnMvZG93bnJldi54bWxQSwECFAAUAAAACACHTuJAqf6Ef8cBAAB7AwAADgAAAAAAAAABACAAAAAt&#10;AQAAZHJzL2Uyb0RvYy54bWxQSwUGAAAAAAYABgBZAQAAZg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锐字真言体免费商用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思源黑体">
    <w:altName w:val="黑体"/>
    <w:panose1 w:val="020B0500000000000000"/>
    <w:charset w:val="86"/>
    <w:family w:val="auto"/>
    <w:pitch w:val="default"/>
    <w:sig w:usb0="00000000" w:usb1="0000000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B53E8"/>
    <w:rsid w:val="000766C8"/>
    <w:rsid w:val="000C2E9C"/>
    <w:rsid w:val="000F38DE"/>
    <w:rsid w:val="00125D69"/>
    <w:rsid w:val="00156BC4"/>
    <w:rsid w:val="001A66C3"/>
    <w:rsid w:val="002005FC"/>
    <w:rsid w:val="002175E5"/>
    <w:rsid w:val="00217961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135FF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F7525B"/>
    <w:rsid w:val="00F9072F"/>
    <w:rsid w:val="00FE6ED5"/>
    <w:rsid w:val="00FF3E7E"/>
    <w:rsid w:val="01876C42"/>
    <w:rsid w:val="01A0701F"/>
    <w:rsid w:val="02534554"/>
    <w:rsid w:val="026D2B42"/>
    <w:rsid w:val="02B54602"/>
    <w:rsid w:val="02B640B5"/>
    <w:rsid w:val="02F9628A"/>
    <w:rsid w:val="033127CC"/>
    <w:rsid w:val="037332A7"/>
    <w:rsid w:val="03A33ADE"/>
    <w:rsid w:val="03F401A4"/>
    <w:rsid w:val="04354274"/>
    <w:rsid w:val="044B421A"/>
    <w:rsid w:val="050A0949"/>
    <w:rsid w:val="05237AF8"/>
    <w:rsid w:val="0537578E"/>
    <w:rsid w:val="054E3791"/>
    <w:rsid w:val="05BC7403"/>
    <w:rsid w:val="063C3F9F"/>
    <w:rsid w:val="06446AE4"/>
    <w:rsid w:val="06F77CB6"/>
    <w:rsid w:val="072B25C6"/>
    <w:rsid w:val="077C7DD6"/>
    <w:rsid w:val="08274B23"/>
    <w:rsid w:val="09335F15"/>
    <w:rsid w:val="0AE5694D"/>
    <w:rsid w:val="0B2E7FA3"/>
    <w:rsid w:val="0BBC3E57"/>
    <w:rsid w:val="0BE055A6"/>
    <w:rsid w:val="0C0B4D7C"/>
    <w:rsid w:val="0C2E69F5"/>
    <w:rsid w:val="0C550E25"/>
    <w:rsid w:val="0C944269"/>
    <w:rsid w:val="0CF511D7"/>
    <w:rsid w:val="0D1D3E81"/>
    <w:rsid w:val="0D6D1028"/>
    <w:rsid w:val="0D97692B"/>
    <w:rsid w:val="0E822D78"/>
    <w:rsid w:val="0E9C2E85"/>
    <w:rsid w:val="0ED53712"/>
    <w:rsid w:val="0F080C7C"/>
    <w:rsid w:val="0FA7224C"/>
    <w:rsid w:val="0FDC2FD3"/>
    <w:rsid w:val="10310A00"/>
    <w:rsid w:val="108E6579"/>
    <w:rsid w:val="11B21AA8"/>
    <w:rsid w:val="11D0091A"/>
    <w:rsid w:val="11E475E9"/>
    <w:rsid w:val="12E01970"/>
    <w:rsid w:val="134F4892"/>
    <w:rsid w:val="138277E2"/>
    <w:rsid w:val="145B3597"/>
    <w:rsid w:val="15094602"/>
    <w:rsid w:val="15331C78"/>
    <w:rsid w:val="15CA0471"/>
    <w:rsid w:val="167927E0"/>
    <w:rsid w:val="16E53F26"/>
    <w:rsid w:val="16ED45D4"/>
    <w:rsid w:val="16F70A49"/>
    <w:rsid w:val="17041FCF"/>
    <w:rsid w:val="174D1C33"/>
    <w:rsid w:val="17576631"/>
    <w:rsid w:val="17AA3C60"/>
    <w:rsid w:val="18690CE0"/>
    <w:rsid w:val="18AA3F47"/>
    <w:rsid w:val="18D10AD9"/>
    <w:rsid w:val="191D2B04"/>
    <w:rsid w:val="19BA5364"/>
    <w:rsid w:val="1A722998"/>
    <w:rsid w:val="1AB9269E"/>
    <w:rsid w:val="1B5511E8"/>
    <w:rsid w:val="1BC11871"/>
    <w:rsid w:val="1BCE542B"/>
    <w:rsid w:val="1C224445"/>
    <w:rsid w:val="1C8A30B7"/>
    <w:rsid w:val="1C8C13D1"/>
    <w:rsid w:val="1CB72D1A"/>
    <w:rsid w:val="1D09152B"/>
    <w:rsid w:val="1D104B3E"/>
    <w:rsid w:val="1D543F09"/>
    <w:rsid w:val="1D7F2BF3"/>
    <w:rsid w:val="1D9E5EC4"/>
    <w:rsid w:val="1F6F6BD8"/>
    <w:rsid w:val="204358FA"/>
    <w:rsid w:val="208B1571"/>
    <w:rsid w:val="20C2659E"/>
    <w:rsid w:val="20C36994"/>
    <w:rsid w:val="20C67FD2"/>
    <w:rsid w:val="20D222E3"/>
    <w:rsid w:val="21254871"/>
    <w:rsid w:val="21641AE5"/>
    <w:rsid w:val="216A315E"/>
    <w:rsid w:val="22D35DAF"/>
    <w:rsid w:val="23C911DF"/>
    <w:rsid w:val="23CB2AB1"/>
    <w:rsid w:val="23D66E1D"/>
    <w:rsid w:val="241E0D22"/>
    <w:rsid w:val="24897812"/>
    <w:rsid w:val="249B26AB"/>
    <w:rsid w:val="24D81B80"/>
    <w:rsid w:val="255549CD"/>
    <w:rsid w:val="25C35001"/>
    <w:rsid w:val="25F468DF"/>
    <w:rsid w:val="2678162D"/>
    <w:rsid w:val="2689062B"/>
    <w:rsid w:val="274A163F"/>
    <w:rsid w:val="275445B6"/>
    <w:rsid w:val="288D39BF"/>
    <w:rsid w:val="28A564B8"/>
    <w:rsid w:val="28C17716"/>
    <w:rsid w:val="28CB3C8E"/>
    <w:rsid w:val="292F3EAD"/>
    <w:rsid w:val="29CB1464"/>
    <w:rsid w:val="2A673405"/>
    <w:rsid w:val="2A67590C"/>
    <w:rsid w:val="2A9907C5"/>
    <w:rsid w:val="2B234A88"/>
    <w:rsid w:val="2B2E3203"/>
    <w:rsid w:val="2B382759"/>
    <w:rsid w:val="2C8570B2"/>
    <w:rsid w:val="2CE41F66"/>
    <w:rsid w:val="2D015ABF"/>
    <w:rsid w:val="2D7863FD"/>
    <w:rsid w:val="2DAE4E7B"/>
    <w:rsid w:val="2E3D1447"/>
    <w:rsid w:val="2E5A502D"/>
    <w:rsid w:val="2E64472C"/>
    <w:rsid w:val="2EBB3F98"/>
    <w:rsid w:val="2ECC7487"/>
    <w:rsid w:val="2ED004DD"/>
    <w:rsid w:val="2F93186D"/>
    <w:rsid w:val="3064535C"/>
    <w:rsid w:val="306D56FC"/>
    <w:rsid w:val="30AF7F68"/>
    <w:rsid w:val="31D97A1C"/>
    <w:rsid w:val="32E21000"/>
    <w:rsid w:val="33036605"/>
    <w:rsid w:val="33253993"/>
    <w:rsid w:val="33955676"/>
    <w:rsid w:val="33D559E6"/>
    <w:rsid w:val="34236DCD"/>
    <w:rsid w:val="34454881"/>
    <w:rsid w:val="3454019B"/>
    <w:rsid w:val="35341312"/>
    <w:rsid w:val="35380A83"/>
    <w:rsid w:val="35476F56"/>
    <w:rsid w:val="368C0490"/>
    <w:rsid w:val="36A91A3F"/>
    <w:rsid w:val="3729591A"/>
    <w:rsid w:val="37332931"/>
    <w:rsid w:val="374169FD"/>
    <w:rsid w:val="37E80CB8"/>
    <w:rsid w:val="38192820"/>
    <w:rsid w:val="386F56B4"/>
    <w:rsid w:val="38AF687F"/>
    <w:rsid w:val="38B41881"/>
    <w:rsid w:val="38F27D3B"/>
    <w:rsid w:val="38FA6570"/>
    <w:rsid w:val="391F6DA9"/>
    <w:rsid w:val="395F2A23"/>
    <w:rsid w:val="39A66463"/>
    <w:rsid w:val="39D66EC2"/>
    <w:rsid w:val="39FD4A5F"/>
    <w:rsid w:val="3AA0366F"/>
    <w:rsid w:val="3ACA032E"/>
    <w:rsid w:val="3AFE5388"/>
    <w:rsid w:val="3B0C637C"/>
    <w:rsid w:val="3C041786"/>
    <w:rsid w:val="3C0C1134"/>
    <w:rsid w:val="3C4017D7"/>
    <w:rsid w:val="3CA302F6"/>
    <w:rsid w:val="3CFB00E4"/>
    <w:rsid w:val="3D4C7E75"/>
    <w:rsid w:val="3D725230"/>
    <w:rsid w:val="3DE2607D"/>
    <w:rsid w:val="3DF406FA"/>
    <w:rsid w:val="3E7C4091"/>
    <w:rsid w:val="3E973C14"/>
    <w:rsid w:val="3FC35C29"/>
    <w:rsid w:val="401A7D08"/>
    <w:rsid w:val="40B0028F"/>
    <w:rsid w:val="41283484"/>
    <w:rsid w:val="412F6884"/>
    <w:rsid w:val="41A608E6"/>
    <w:rsid w:val="41A95405"/>
    <w:rsid w:val="42E24413"/>
    <w:rsid w:val="438C0C73"/>
    <w:rsid w:val="43BD4EEE"/>
    <w:rsid w:val="43E84076"/>
    <w:rsid w:val="444839AD"/>
    <w:rsid w:val="4462502A"/>
    <w:rsid w:val="45233B1E"/>
    <w:rsid w:val="453B4407"/>
    <w:rsid w:val="4590709B"/>
    <w:rsid w:val="45CA465E"/>
    <w:rsid w:val="462B4A2E"/>
    <w:rsid w:val="46956031"/>
    <w:rsid w:val="46CD0A1D"/>
    <w:rsid w:val="46E010A7"/>
    <w:rsid w:val="480356C3"/>
    <w:rsid w:val="49233083"/>
    <w:rsid w:val="499B06F9"/>
    <w:rsid w:val="4A19388C"/>
    <w:rsid w:val="4AF17EED"/>
    <w:rsid w:val="4B6B60F1"/>
    <w:rsid w:val="4B7A223D"/>
    <w:rsid w:val="4C253F91"/>
    <w:rsid w:val="4C2D3089"/>
    <w:rsid w:val="4C5D142E"/>
    <w:rsid w:val="4C785ACE"/>
    <w:rsid w:val="4E2E3182"/>
    <w:rsid w:val="4E5F7831"/>
    <w:rsid w:val="4E916A2F"/>
    <w:rsid w:val="4EB147A8"/>
    <w:rsid w:val="4EFE0819"/>
    <w:rsid w:val="4EFE3CA4"/>
    <w:rsid w:val="4F11754C"/>
    <w:rsid w:val="4F540E0A"/>
    <w:rsid w:val="4F666BC1"/>
    <w:rsid w:val="4F8B3A1F"/>
    <w:rsid w:val="4FA121A0"/>
    <w:rsid w:val="50191A57"/>
    <w:rsid w:val="50864AB3"/>
    <w:rsid w:val="508C4C3B"/>
    <w:rsid w:val="509E6A9F"/>
    <w:rsid w:val="50FD240A"/>
    <w:rsid w:val="51905186"/>
    <w:rsid w:val="526151B0"/>
    <w:rsid w:val="526F27DD"/>
    <w:rsid w:val="528C1B93"/>
    <w:rsid w:val="52D97CF2"/>
    <w:rsid w:val="532B7BB6"/>
    <w:rsid w:val="53711BAB"/>
    <w:rsid w:val="537E6888"/>
    <w:rsid w:val="53923C3E"/>
    <w:rsid w:val="5420573A"/>
    <w:rsid w:val="54DC6B3E"/>
    <w:rsid w:val="55C13DC8"/>
    <w:rsid w:val="562E2456"/>
    <w:rsid w:val="565117D8"/>
    <w:rsid w:val="570B7D21"/>
    <w:rsid w:val="570C597F"/>
    <w:rsid w:val="57A026CF"/>
    <w:rsid w:val="57D0502C"/>
    <w:rsid w:val="57D66F00"/>
    <w:rsid w:val="58EB4ED2"/>
    <w:rsid w:val="5916514C"/>
    <w:rsid w:val="59A208C3"/>
    <w:rsid w:val="59A674E4"/>
    <w:rsid w:val="59AE055B"/>
    <w:rsid w:val="59F575BD"/>
    <w:rsid w:val="5AE225D8"/>
    <w:rsid w:val="5B414E6F"/>
    <w:rsid w:val="5B5B1AE2"/>
    <w:rsid w:val="5B861A0C"/>
    <w:rsid w:val="5B930974"/>
    <w:rsid w:val="5BFC3717"/>
    <w:rsid w:val="5D5B2E7F"/>
    <w:rsid w:val="5E8D5A81"/>
    <w:rsid w:val="5EA00F96"/>
    <w:rsid w:val="5ED2201B"/>
    <w:rsid w:val="5F0A3170"/>
    <w:rsid w:val="5FA01689"/>
    <w:rsid w:val="5FE12A1C"/>
    <w:rsid w:val="60213B5C"/>
    <w:rsid w:val="60B83A8A"/>
    <w:rsid w:val="61EA2D64"/>
    <w:rsid w:val="61FB2563"/>
    <w:rsid w:val="62FC44FB"/>
    <w:rsid w:val="633B4BA8"/>
    <w:rsid w:val="63607B1C"/>
    <w:rsid w:val="63E8454F"/>
    <w:rsid w:val="64345613"/>
    <w:rsid w:val="646827E2"/>
    <w:rsid w:val="6471556C"/>
    <w:rsid w:val="648318AF"/>
    <w:rsid w:val="648A0F80"/>
    <w:rsid w:val="66494E88"/>
    <w:rsid w:val="672E3C05"/>
    <w:rsid w:val="67331B38"/>
    <w:rsid w:val="677B53E8"/>
    <w:rsid w:val="679410BA"/>
    <w:rsid w:val="67BD5729"/>
    <w:rsid w:val="6863626B"/>
    <w:rsid w:val="687B2D9A"/>
    <w:rsid w:val="688C1030"/>
    <w:rsid w:val="688E6261"/>
    <w:rsid w:val="6A496C49"/>
    <w:rsid w:val="6B624585"/>
    <w:rsid w:val="6BEA2CB5"/>
    <w:rsid w:val="6C343533"/>
    <w:rsid w:val="6C4A2D39"/>
    <w:rsid w:val="6D8E090F"/>
    <w:rsid w:val="6DAD6F53"/>
    <w:rsid w:val="6EB20C92"/>
    <w:rsid w:val="6EEB02F6"/>
    <w:rsid w:val="6F1807A0"/>
    <w:rsid w:val="6FAD42D5"/>
    <w:rsid w:val="701930CF"/>
    <w:rsid w:val="70B84A77"/>
    <w:rsid w:val="712529CF"/>
    <w:rsid w:val="714475A5"/>
    <w:rsid w:val="71835BEE"/>
    <w:rsid w:val="719C7FA8"/>
    <w:rsid w:val="71B93A5B"/>
    <w:rsid w:val="71F51A5D"/>
    <w:rsid w:val="727A3078"/>
    <w:rsid w:val="72DE7276"/>
    <w:rsid w:val="72F04DB7"/>
    <w:rsid w:val="73074D9F"/>
    <w:rsid w:val="732A1394"/>
    <w:rsid w:val="73FE4867"/>
    <w:rsid w:val="74166DF0"/>
    <w:rsid w:val="747C7D8E"/>
    <w:rsid w:val="74FC737A"/>
    <w:rsid w:val="74FD2437"/>
    <w:rsid w:val="758F1B42"/>
    <w:rsid w:val="75B53291"/>
    <w:rsid w:val="76775FB6"/>
    <w:rsid w:val="76B01456"/>
    <w:rsid w:val="77724345"/>
    <w:rsid w:val="77771C8D"/>
    <w:rsid w:val="77B85D4E"/>
    <w:rsid w:val="78952C47"/>
    <w:rsid w:val="78A83EC8"/>
    <w:rsid w:val="78F31A0F"/>
    <w:rsid w:val="797B0A0E"/>
    <w:rsid w:val="7B1E1556"/>
    <w:rsid w:val="7B265B9A"/>
    <w:rsid w:val="7C440BE8"/>
    <w:rsid w:val="7C7945AE"/>
    <w:rsid w:val="7D5A15C6"/>
    <w:rsid w:val="7E162D3D"/>
    <w:rsid w:val="7E49529A"/>
    <w:rsid w:val="7F2C5A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,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nhideWhenUsed/>
    <w:qFormat/>
    <w:uiPriority w:val="99"/>
    <w:rPr>
      <w:color w:val="494949"/>
      <w:u w:val="none"/>
    </w:rPr>
  </w:style>
  <w:style w:type="character" w:styleId="9">
    <w:name w:val="Emphasis"/>
    <w:basedOn w:val="7"/>
    <w:qFormat/>
    <w:uiPriority w:val="20"/>
  </w:style>
  <w:style w:type="character" w:styleId="10">
    <w:name w:val="Hyperlink"/>
    <w:basedOn w:val="7"/>
    <w:unhideWhenUsed/>
    <w:qFormat/>
    <w:uiPriority w:val="99"/>
    <w:rPr>
      <w:color w:val="494949"/>
      <w:u w:val="none"/>
    </w:rPr>
  </w:style>
  <w:style w:type="paragraph" w:customStyle="1" w:styleId="11">
    <w:name w:val="彩色列表 - 强调文字颜色 11"/>
    <w:basedOn w:val="1"/>
    <w:qFormat/>
    <w:uiPriority w:val="34"/>
    <w:pPr>
      <w:ind w:firstLine="420" w:firstLineChars="200"/>
    </w:p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脚 Char"/>
    <w:link w:val="2"/>
    <w:uiPriority w:val="99"/>
    <w:rPr>
      <w:kern w:val="2"/>
      <w:sz w:val="18"/>
      <w:szCs w:val="18"/>
    </w:rPr>
  </w:style>
  <w:style w:type="character" w:customStyle="1" w:styleId="14">
    <w:name w:val="页眉 Char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56692216-fe50-4449-a118-d5643e28f1e3\&#32771;&#30740;&#22797;&#35797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2</Pages>
  <Words>0</Words>
  <Characters>0</Characters>
  <Lines>1</Lines>
  <Paragraphs>1</Paragraphs>
  <TotalTime>14</TotalTime>
  <ScaleCrop>false</ScaleCrop>
  <LinksUpToDate>false</LinksUpToDate>
  <CharactersWithSpaces>98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2022-01-24T11:22:00Z</dcterms:created>
  <dc:creator>童话里的艾菲尔</dc:creator>
  <cp:lastModifiedBy>童话里的艾菲尔</cp:lastModifiedBy>
  <dcterms:modified xsi:type="dcterms:W3CDTF">2022-01-24T11:22:23Z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>
    <vt:lpwstr>4</vt:lpwstr>
  </property>
  <property fmtid="{D5CDD505-2E9C-101B-9397-08002B2CF9AE}" pid="4" name="KSOTemplateKey">
    <vt:lpwstr>1.0_Yobt9qGjb7g6lk9nrcftO0qACn35X9XKtNehYGemiAUWIBVO+VUWL7GBUdSwLcxcdGHvEKRx0yg6F20lTGnnQA==</vt:lpwstr>
  </property>
  <property fmtid="{D5CDD505-2E9C-101B-9397-08002B2CF9AE}" pid="5" name="KSOTemplateUUID">
    <vt:lpwstr>v1.0_mb_j/CEjDwAzDTQ4eGbrtrMaQ==</vt:lpwstr>
  </property>
  <property fmtid="{D5CDD505-2E9C-101B-9397-08002B2CF9AE}" pid="6" name="ICV">
    <vt:lpwstr>44EFA20C256E47CFBEFD663F5199185B</vt:lpwstr>
  </property>
</Properties>
</file>