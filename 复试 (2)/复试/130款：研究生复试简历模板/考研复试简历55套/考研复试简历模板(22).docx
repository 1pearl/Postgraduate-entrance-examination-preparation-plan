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-424815</wp:posOffset>
            </wp:positionV>
            <wp:extent cx="1095375" cy="1096010"/>
            <wp:effectExtent l="0" t="0" r="9525" b="8890"/>
            <wp:wrapNone/>
            <wp:docPr id="1" name="图片 1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-674370</wp:posOffset>
                </wp:positionV>
                <wp:extent cx="1447800" cy="5715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404040" w:themeColor="text1" w:themeTint="BF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404040" w:themeColor="text1" w:themeTint="BF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张晨晨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-53.1pt;height:45pt;width:114pt;z-index:251664384;mso-width-relative:page;mso-height-relative:page;" filled="f" stroked="f" coordsize="21600,21600" o:gfxdata="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1ClhdsAAAANAQAADwAAAAAAAAAB&#10;ACAAAAAiAAAAZHJzL2Rvd25yZXYueG1sUEsBAhQAFAAAAAgAh07iQChgp4h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粗黑宋简体" w:hAnsi="方正粗黑宋简体" w:eastAsia="方正粗黑宋简体" w:cs="方正粗黑宋简体"/>
                          <w:color w:val="404040" w:themeColor="text1" w:themeTint="BF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404040" w:themeColor="text1" w:themeTint="BF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张晨晨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-484505</wp:posOffset>
                </wp:positionV>
                <wp:extent cx="2771775" cy="3327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报考院校：北京大学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/工商管理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-38.15pt;height:26.2pt;width:218.25pt;z-index:251672576;mso-width-relative:page;mso-height-relative:page;" filled="f" stroked="f" coordsize="21600,21600" o:gfxdata="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1lZP7bAAAACwEAAA8AAAAAAAAAAQAgAAAAIgAA&#10;AGRycy9kb3ducmV2LnhtbFBLAQIUABQAAAAIAIdO4kCRV1hU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报考院校：北京大学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/工商管理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-779780</wp:posOffset>
                </wp:positionV>
                <wp:extent cx="7562850" cy="8191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134620"/>
                          <a:ext cx="756285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61.4pt;height:64.5pt;width:595.5pt;z-index:251660288;v-text-anchor:middle;mso-width-relative:page;mso-height-relative:page;" fillcolor="#D6DCE5 [671]" filled="t" stroked="f" coordsize="21600,21600" o:gfxdata="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/VQgd2AAAAAwB&#10;AAAPAAAAAAAAAAEAIAAAACIAAABkcnMvZG93bnJldi54bWxQSwECFAAUAAAACACHTuJAzo5tZo0C&#10;AAAMBQAADgAAAAAAAAABACAAAAAn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-913130</wp:posOffset>
                </wp:positionV>
                <wp:extent cx="7600315" cy="161925"/>
                <wp:effectExtent l="0" t="0" r="63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20" y="1270"/>
                          <a:ext cx="7600315" cy="161925"/>
                        </a:xfrm>
                        <a:prstGeom prst="rect">
                          <a:avLst/>
                        </a:prstGeom>
                        <a:solidFill>
                          <a:srgbClr val="517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1.9pt;height:12.75pt;width:598.45pt;z-index:-251640832;v-text-anchor:middle;mso-width-relative:page;mso-height-relative:page;" fillcolor="#517398" filled="t" stroked="f" coordsize="21600,21600" o:gfxdata="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8akMHbAAAADwEAAA8AAAAAAAAAAQAgAAAAIgAA&#10;AGRycy9kb3ducmV2LnhtbFBLAQIUABQAAAAIAIdO4kCi64c7dwIAANU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85725</wp:posOffset>
                </wp:positionV>
                <wp:extent cx="5114925" cy="78549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7854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出生日期：1998-12-5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现居地址：安徽合肥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联系方式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188888888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DOCER@COM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8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80" w:firstLineChars="20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5pt;margin-top:6.75pt;height:61.85pt;width:402.75pt;z-index:-251641856;mso-width-relative:page;mso-height-relative:page;" filled="f" stroked="f" coordsize="21600,21600" o:gfxdata="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YOgHXAAAACgEAAA8AAAAA&#10;AAAAAQAgAAAAIgAAAGRycy9kb3ducmV2LnhtbFBLAQIUABQAAAAIAIdO4kCfu+lD3AEAAKMDAAAO&#10;AAAAAAAAAAEAIAAAACY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出生日期：1998-12-5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现居地址：安徽合肥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联系方式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188888888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邮箱地址：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DOCER@COM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pStyle w:val="4"/>
                        <w:kinsoku/>
                        <w:ind w:left="0" w:firstLine="480" w:firstLineChars="20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insoku/>
                        <w:ind w:left="0" w:firstLine="480" w:firstLineChars="20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172720</wp:posOffset>
                </wp:positionV>
                <wp:extent cx="252095" cy="252095"/>
                <wp:effectExtent l="0" t="0" r="14605" b="1460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10650" y="2250"/>
                          <a:chExt cx="454" cy="454"/>
                        </a:xfrm>
                        <a:solidFill>
                          <a:srgbClr val="517398"/>
                        </a:solidFill>
                      </wpg:grpSpPr>
                      <wps:wsp>
                        <wps:cNvPr id="4" name="椭圆 4"/>
                        <wps:cNvSpPr/>
                        <wps:spPr>
                          <a:xfrm>
                            <a:off x="10650" y="2250"/>
                            <a:ext cx="454" cy="45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Freeform 77"/>
                        <wps:cNvSpPr>
                          <a:spLocks noEditPoints="1"/>
                        </wps:cNvSpPr>
                        <wps:spPr bwMode="auto">
                          <a:xfrm flipH="1">
                            <a:off x="10771" y="2341"/>
                            <a:ext cx="215" cy="23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56 h 130"/>
                              <a:gd name="T2" fmla="*/ 53 w 104"/>
                              <a:gd name="T3" fmla="*/ 130 h 130"/>
                              <a:gd name="T4" fmla="*/ 2 w 104"/>
                              <a:gd name="T5" fmla="*/ 67 h 130"/>
                              <a:gd name="T6" fmla="*/ 0 w 104"/>
                              <a:gd name="T7" fmla="*/ 51 h 130"/>
                              <a:gd name="T8" fmla="*/ 52 w 104"/>
                              <a:gd name="T9" fmla="*/ 0 h 130"/>
                              <a:gd name="T10" fmla="*/ 104 w 104"/>
                              <a:gd name="T11" fmla="*/ 51 h 130"/>
                              <a:gd name="T12" fmla="*/ 104 w 104"/>
                              <a:gd name="T13" fmla="*/ 56 h 130"/>
                              <a:gd name="T14" fmla="*/ 52 w 104"/>
                              <a:gd name="T15" fmla="*/ 19 h 130"/>
                              <a:gd name="T16" fmla="*/ 23 w 104"/>
                              <a:gd name="T17" fmla="*/ 47 h 130"/>
                              <a:gd name="T18" fmla="*/ 52 w 104"/>
                              <a:gd name="T19" fmla="*/ 75 h 130"/>
                              <a:gd name="T20" fmla="*/ 81 w 104"/>
                              <a:gd name="T21" fmla="*/ 47 h 130"/>
                              <a:gd name="T22" fmla="*/ 52 w 104"/>
                              <a:gd name="T23" fmla="*/ 19 h 130"/>
                              <a:gd name="T24" fmla="*/ 52 w 104"/>
                              <a:gd name="T25" fmla="*/ 19 h 130"/>
                              <a:gd name="T26" fmla="*/ 52 w 104"/>
                              <a:gd name="T27" fmla="*/ 1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4" h="130">
                                <a:moveTo>
                                  <a:pt x="104" y="56"/>
                                </a:moveTo>
                                <a:cubicBezTo>
                                  <a:pt x="102" y="101"/>
                                  <a:pt x="53" y="130"/>
                                  <a:pt x="53" y="130"/>
                                </a:cubicBezTo>
                                <a:cubicBezTo>
                                  <a:pt x="53" y="130"/>
                                  <a:pt x="10" y="105"/>
                                  <a:pt x="2" y="67"/>
                                </a:cubicBezTo>
                                <a:cubicBezTo>
                                  <a:pt x="0" y="62"/>
                                  <a:pt x="0" y="56"/>
                                  <a:pt x="0" y="51"/>
                                </a:cubicBezTo>
                                <a:cubicBezTo>
                                  <a:pt x="0" y="23"/>
                                  <a:pt x="23" y="0"/>
                                  <a:pt x="52" y="0"/>
                                </a:cubicBezTo>
                                <a:cubicBezTo>
                                  <a:pt x="81" y="0"/>
                                  <a:pt x="104" y="23"/>
                                  <a:pt x="104" y="51"/>
                                </a:cubicBezTo>
                                <a:cubicBezTo>
                                  <a:pt x="104" y="53"/>
                                  <a:pt x="104" y="55"/>
                                  <a:pt x="104" y="56"/>
                                </a:cubicBezTo>
                                <a:close/>
                                <a:moveTo>
                                  <a:pt x="52" y="19"/>
                                </a:moveTo>
                                <a:cubicBezTo>
                                  <a:pt x="36" y="19"/>
                                  <a:pt x="23" y="31"/>
                                  <a:pt x="23" y="47"/>
                                </a:cubicBezTo>
                                <a:cubicBezTo>
                                  <a:pt x="23" y="63"/>
                                  <a:pt x="36" y="75"/>
                                  <a:pt x="52" y="75"/>
                                </a:cubicBezTo>
                                <a:cubicBezTo>
                                  <a:pt x="68" y="75"/>
                                  <a:pt x="81" y="63"/>
                                  <a:pt x="81" y="47"/>
                                </a:cubicBezTo>
                                <a:cubicBezTo>
                                  <a:pt x="81" y="31"/>
                                  <a:pt x="68" y="19"/>
                                  <a:pt x="52" y="19"/>
                                </a:cubicBezTo>
                                <a:close/>
                                <a:moveTo>
                                  <a:pt x="52" y="19"/>
                                </a:moveTo>
                                <a:cubicBezTo>
                                  <a:pt x="52" y="19"/>
                                  <a:pt x="52" y="19"/>
                                  <a:pt x="52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8pt;margin-top:13.6pt;height:19.85pt;width:19.85pt;z-index:251662336;mso-width-relative:page;mso-height-relative:page;" coordorigin="10650,2250" coordsize="454,454" o:gfxdata="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BAQDh42gAAAAkBAAAPAAAAAAAA&#10;AAEAIAAAACIAAABkcnMvZG93bnJldi54bWxQSwECFAAUAAAACACHTuJAZRIC79kFAAACFAAADgAA&#10;AAAAAAABACAAAAApAQAAZHJzL2Uyb0RvYy54bWxQSwUGAAAAAAYABgBZAQAAdAkAAAAA&#10;">
                <o:lock v:ext="edit" aspectratio="f"/>
                <v:shape id="_x0000_s1026" o:spid="_x0000_s1026" o:spt="3" type="#_x0000_t3" style="position:absolute;left:10650;top:2250;height:454;width:454;v-text-anchor:middle;" filled="t" stroked="t" coordsize="21600,21600" o:gfxdata="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1WU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Freeform 77" o:spid="_x0000_s1026" o:spt="100" style="position:absolute;left:10771;top:2341;flip:x;height:236;width:215;" filled="t" stroked="t" coordsize="104,130" o:gfxdata="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x5UvQAA&#10;ANoAAAAPAAAAAAAAAAEAIAAAACIAAABkcnMvZG93bnJldi54bWxQSwECFAAUAAAACACHTuJAMy8F&#10;njsAAAA5AAAAEAAAAAAAAAABACAAAAAMAQAAZHJzL3NoYXBleG1sLnhtbFBLBQYAAAAABgAGAFsB&#10;AAC2AwAAAAA=&#10;" path="m104,56c102,101,53,130,53,130c53,130,10,105,2,67c0,62,0,56,0,51c0,23,23,0,52,0c81,0,104,23,104,51c104,53,104,55,104,56xm52,19c36,19,23,31,23,47c23,63,36,75,52,75c68,75,81,63,81,47c81,31,68,19,52,19xm52,19c52,19,52,19,52,19e">
                  <v:path o:connectlocs="215,101;109,236;4,121;0,92;107,0;215,92;215,101;107,34;47,85;107,136;167,85;107,34;107,34;107,34" o:connectangles="0,0,0,0,0,0,0,0,0,0,0,0,0,0"/>
                  <v:fill on="t" focussize="0,0"/>
                  <v:stroke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172720</wp:posOffset>
                </wp:positionV>
                <wp:extent cx="252095" cy="252095"/>
                <wp:effectExtent l="0" t="0" r="14605" b="146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8925" y="2235"/>
                          <a:chExt cx="454" cy="454"/>
                        </a:xfrm>
                        <a:solidFill>
                          <a:srgbClr val="76923D"/>
                        </a:solidFill>
                      </wpg:grpSpPr>
                      <wps:wsp>
                        <wps:cNvPr id="2" name="椭圆 2"/>
                        <wps:cNvSpPr/>
                        <wps:spPr>
                          <a:xfrm>
                            <a:off x="8925" y="2235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5173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9003" y="2339"/>
                            <a:ext cx="274" cy="199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13.6pt;height:19.85pt;width:19.85pt;z-index:251663360;mso-width-relative:page;mso-height-relative:page;" coordorigin="8925,2235" coordsize="454,454" o:gfxdata="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">
                <o:lock v:ext="edit" aspectratio="f"/>
                <v:shape id="_x0000_s1026" o:spid="_x0000_s1026" o:spt="3" type="#_x0000_t3" style="position:absolute;left:8925;top:2235;height:454;width:454;v-text-anchor:middle;" fillcolor="#517398" filled="t" stroked="f" coordsize="21600,21600" o:gfxdata="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t+9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形小人1 29" o:spid="_x0000_s1026" o:spt="100" style="position:absolute;left:9003;top:2339;height:199;width:274;v-text-anchor:middle;" fillcolor="#FFFFFF [3212]" filled="t" stroked="f" coordsize="683211,432048" o:gfxdata="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90OrsAAADa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0,0;0,0;0,0;0,0;0,0;0,0;0,0;0,0;0,0;0,0;0,0;0,0;0,0;0,0;0,0;0,0;0,0;0,0;0,0;0,0;0,0;0,0;0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142240</wp:posOffset>
                </wp:positionV>
                <wp:extent cx="251460" cy="251460"/>
                <wp:effectExtent l="0" t="0" r="15240" b="152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13305" y="2571"/>
                          <a:chExt cx="396" cy="396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13305" y="2571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rgbClr val="5173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13391" y="2686"/>
                            <a:ext cx="224" cy="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85pt;margin-top:11.2pt;height:19.8pt;width:19.8pt;z-index:251673600;mso-width-relative:page;mso-height-relative:page;" coordorigin="13305,2571" coordsize="396,396" o:gfxdata="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6uN3l2gAAAAkBAAAPAAAA&#10;AAAAAAEAIAAAACIAAABkcnMvZG93bnJldi54bWxQSwECFAAUAAAACACHTuJA8WTqpvkGAAC0FgAA&#10;DgAAAAAAAAABACAAAAApAQAAZHJzL2Uyb0RvYy54bWxQSwUGAAAAAAYABgBZAQAAlAoAAAAA&#10;">
                <o:lock v:ext="edit" aspectratio="f"/>
                <v:shape id="_x0000_s1026" o:spid="_x0000_s1026" o:spt="3" type="#_x0000_t3" style="position:absolute;left:13305;top:2571;height:397;width:397;v-text-anchor:middle;" fillcolor="#517398" filled="t" stroked="f" coordsize="21600,21600" o:gfxdata="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v7I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3" o:spid="_x0000_s1026" o:spt="100" style="position:absolute;left:13391;top:2686;height:167;width:224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142240</wp:posOffset>
                </wp:positionV>
                <wp:extent cx="252095" cy="252095"/>
                <wp:effectExtent l="0" t="0" r="14605" b="1460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13950" y="2250"/>
                          <a:chExt cx="397" cy="397"/>
                        </a:xfrm>
                        <a:solidFill>
                          <a:srgbClr val="76923D"/>
                        </a:solidFill>
                      </wpg:grpSpPr>
                      <wps:wsp>
                        <wps:cNvPr id="10" name="椭圆 2"/>
                        <wps:cNvSpPr/>
                        <wps:spPr>
                          <a:xfrm>
                            <a:off x="13950" y="2250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rgbClr val="5173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电话1 337"/>
                        <wps:cNvSpPr>
                          <a:spLocks noChangeAspect="1"/>
                        </wps:cNvSpPr>
                        <wps:spPr bwMode="auto">
                          <a:xfrm>
                            <a:off x="14077" y="2328"/>
                            <a:ext cx="160" cy="233"/>
                          </a:xfrm>
                          <a:custGeom>
                            <a:avLst/>
                            <a:gdLst>
                              <a:gd name="T0" fmla="*/ 29 w 1978606"/>
                              <a:gd name="T1" fmla="*/ 0 h 3092264"/>
                              <a:gd name="T2" fmla="*/ 34 w 1978606"/>
                              <a:gd name="T3" fmla="*/ 6 h 3092264"/>
                              <a:gd name="T4" fmla="*/ 41 w 1978606"/>
                              <a:gd name="T5" fmla="*/ 33 h 3092264"/>
                              <a:gd name="T6" fmla="*/ 39 w 1978606"/>
                              <a:gd name="T7" fmla="*/ 41 h 3092264"/>
                              <a:gd name="T8" fmla="*/ 26 w 1978606"/>
                              <a:gd name="T9" fmla="*/ 49 h 3092264"/>
                              <a:gd name="T10" fmla="*/ 51 w 1978606"/>
                              <a:gd name="T11" fmla="*/ 107 h 3092264"/>
                              <a:gd name="T12" fmla="*/ 63 w 1978606"/>
                              <a:gd name="T13" fmla="*/ 99 h 3092264"/>
                              <a:gd name="T14" fmla="*/ 71 w 1978606"/>
                              <a:gd name="T15" fmla="*/ 100 h 3092264"/>
                              <a:gd name="T16" fmla="*/ 91 w 1978606"/>
                              <a:gd name="T17" fmla="*/ 121 h 3092264"/>
                              <a:gd name="T18" fmla="*/ 92 w 1978606"/>
                              <a:gd name="T19" fmla="*/ 129 h 3092264"/>
                              <a:gd name="T20" fmla="*/ 80 w 1978606"/>
                              <a:gd name="T21" fmla="*/ 148 h 3092264"/>
                              <a:gd name="T22" fmla="*/ 70 w 1978606"/>
                              <a:gd name="T23" fmla="*/ 150 h 3092264"/>
                              <a:gd name="T24" fmla="*/ 0 w 1978606"/>
                              <a:gd name="T25" fmla="*/ 9 h 3092264"/>
                              <a:gd name="T26" fmla="*/ 8 w 1978606"/>
                              <a:gd name="T27" fmla="*/ 2 h 3092264"/>
                              <a:gd name="T28" fmla="*/ 29 w 1978606"/>
                              <a:gd name="T29" fmla="*/ 0 h 30922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11.2pt;height:19.85pt;width:19.85pt;z-index:251674624;mso-width-relative:page;mso-height-relative:page;" coordorigin="13950,2250" coordsize="397,397" o:gfxdata="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AAAAAZHJzL1BLAQIUABQAAAAIAIdO&#10;4kARBeYu2gAAAAkBAAAPAAAAAAAAAAEAIAAAACIAAABkcnMvZG93bnJldi54bWxQSwECFAAUAAAA&#10;CACHTuJAP+813H0HAAApGQAADgAAAAAAAAABACAAAAApAQAAZHJzL2Uyb0RvYy54bWxQSwUGAAAA&#10;AAYABgBZAQAAGAsAAAAA&#10;">
                <o:lock v:ext="edit" aspectratio="f"/>
                <v:shape id="椭圆 2" o:spid="_x0000_s1026" o:spt="3" type="#_x0000_t3" style="position:absolute;left:13950;top:2250;height:397;width:397;v-text-anchor:middle;" fillcolor="#517398" filled="t" stroked="f" coordsize="21600,21600" o:gfxdata="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KZM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1 337" o:spid="_x0000_s1026" o:spt="100" style="position:absolute;left:14077;top:2328;height:233;width:160;v-text-anchor:middle;" fillcolor="#FFFFFF [3212]" filled="t" stroked="f" coordsize="1978606,3092264" o:gfxdata="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vO4u8AAAA&#10;3A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0,0;0,0;0,0;0,0;0,0;0,0;0,0;0,0;0,0;0,0;0,0;0,0;0,0;0,0;0,0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189865</wp:posOffset>
                </wp:positionV>
                <wp:extent cx="6838950" cy="514350"/>
                <wp:effectExtent l="0" t="0" r="19050" b="1905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514350"/>
                          <a:chOff x="6435" y="3270"/>
                          <a:chExt cx="10770" cy="81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6435" y="3270"/>
                            <a:ext cx="2341" cy="810"/>
                            <a:chOff x="6435" y="3270"/>
                            <a:chExt cx="2341" cy="81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6630" y="3480"/>
                              <a:ext cx="2146" cy="600"/>
                              <a:chOff x="7320" y="3450"/>
                              <a:chExt cx="2146" cy="600"/>
                            </a:xfrm>
                          </wpg:grpSpPr>
                          <wps:wsp>
                            <wps:cNvPr id="18" name="矩形 18"/>
                            <wps:cNvSpPr/>
                            <wps:spPr>
                              <a:xfrm>
                                <a:off x="7320" y="3450"/>
                                <a:ext cx="2145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398"/>
                              </a:solidFill>
                              <a:ln>
                                <a:solidFill>
                                  <a:srgbClr val="5173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7320" y="3570"/>
                                <a:ext cx="2146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" name="矩形 22"/>
                          <wps:cNvSpPr/>
                          <wps:spPr>
                            <a:xfrm>
                              <a:off x="6435" y="3270"/>
                              <a:ext cx="480" cy="481"/>
                            </a:xfrm>
                            <a:prstGeom prst="rect">
                              <a:avLst/>
                            </a:prstGeom>
                            <a:solidFill>
                              <a:srgbClr val="51739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6" name="矩形 86"/>
                        <wps:cNvSpPr/>
                        <wps:spPr>
                          <a:xfrm>
                            <a:off x="8775" y="3473"/>
                            <a:ext cx="8430" cy="1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45pt;margin-top:14.95pt;height:40.5pt;width:538.5pt;z-index:251659264;mso-width-relative:page;mso-height-relative:page;" coordorigin="6435,3270" coordsize="10770,810" o:gfxdata="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SsDUU9oAAAALAQAADwAAAAAAAAABACAAAAAiAAAAZHJzL2Rvd25yZXYueG1sUEsBAhQAFAAA&#10;AAgAh07iQMkvwTHuAwAAlBIAAA4AAAAAAAAAAQAgAAAAKQEAAGRycy9lMm9Eb2MueG1sUEsFBgAA&#10;AAAGAAYAWQEAAIkHAAAAAA==&#10;">
                <o:lock v:ext="edit" aspectratio="f"/>
                <v:group id="_x0000_s1026" o:spid="_x0000_s1026" o:spt="203" style="position:absolute;left:6435;top:3270;height:810;width:2341;" coordorigin="6435,3270" coordsize="2341,81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630;top:3480;height:600;width:2146;" coordorigin="7320,3450" coordsize="2146,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7320;top:3450;height:120;width:2145;v-text-anchor:middle;" fillcolor="#517398" filled="t" stroked="t" coordsize="21600,21600" o:gfxdata="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XbD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517398 [32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320;top:3570;height:480;width:2146;v-text-anchor:middle;" fillcolor="#D6DCE5 [671]" filled="t" stroked="t" coordsize="21600,21600" o:gfxdata="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244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D6DCE5 [671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435;top:3270;height:481;width:480;v-text-anchor:middle;" fillcolor="#517398" filled="t" stroked="f" coordsize="21600,21600" o:gfxdata="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8k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8775;top:3473;height:120;width:8430;v-text-anchor:middle;" fillcolor="#D6DCE5 [671]" filled="t" stroked="t" coordsize="21600,21600" o:gfxdata="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i5F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37465</wp:posOffset>
                </wp:positionV>
                <wp:extent cx="167005" cy="152400"/>
                <wp:effectExtent l="0" t="0" r="4445" b="0"/>
                <wp:wrapNone/>
                <wp:docPr id="158" name="Freeform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7005" cy="152400"/>
                        </a:xfrm>
                        <a:custGeom>
                          <a:avLst/>
                          <a:gdLst>
                            <a:gd name="T0" fmla="*/ 2147483646 w 151"/>
                            <a:gd name="T1" fmla="*/ 2147483646 h 128"/>
                            <a:gd name="T2" fmla="*/ 2147483646 w 151"/>
                            <a:gd name="T3" fmla="*/ 2147483646 h 128"/>
                            <a:gd name="T4" fmla="*/ 2147483646 w 151"/>
                            <a:gd name="T5" fmla="*/ 2147483646 h 128"/>
                            <a:gd name="T6" fmla="*/ 2147483646 w 151"/>
                            <a:gd name="T7" fmla="*/ 2147483646 h 128"/>
                            <a:gd name="T8" fmla="*/ 2147483646 w 151"/>
                            <a:gd name="T9" fmla="*/ 2147483646 h 128"/>
                            <a:gd name="T10" fmla="*/ 2147483646 w 151"/>
                            <a:gd name="T11" fmla="*/ 0 h 128"/>
                            <a:gd name="T12" fmla="*/ 0 w 151"/>
                            <a:gd name="T13" fmla="*/ 2147483646 h 128"/>
                            <a:gd name="T14" fmla="*/ 0 w 151"/>
                            <a:gd name="T15" fmla="*/ 2147483646 h 128"/>
                            <a:gd name="T16" fmla="*/ 2147483646 w 151"/>
                            <a:gd name="T17" fmla="*/ 2147483646 h 128"/>
                            <a:gd name="T18" fmla="*/ 2147483646 w 151"/>
                            <a:gd name="T19" fmla="*/ 2147483646 h 128"/>
                            <a:gd name="T20" fmla="*/ 2147483646 w 151"/>
                            <a:gd name="T21" fmla="*/ 2147483646 h 128"/>
                            <a:gd name="T22" fmla="*/ 2147483646 w 151"/>
                            <a:gd name="T23" fmla="*/ 2147483646 h 128"/>
                            <a:gd name="T24" fmla="*/ 2147483646 w 151"/>
                            <a:gd name="T25" fmla="*/ 2147483646 h 128"/>
                            <a:gd name="T26" fmla="*/ 2147483646 w 151"/>
                            <a:gd name="T27" fmla="*/ 2147483646 h 128"/>
                            <a:gd name="T28" fmla="*/ 2147483646 w 151"/>
                            <a:gd name="T29" fmla="*/ 2147483646 h 128"/>
                            <a:gd name="T30" fmla="*/ 2147483646 w 151"/>
                            <a:gd name="T31" fmla="*/ 2147483646 h 128"/>
                            <a:gd name="T32" fmla="*/ 2147483646 w 151"/>
                            <a:gd name="T33" fmla="*/ 2147483646 h 128"/>
                            <a:gd name="T34" fmla="*/ 2147483646 w 151"/>
                            <a:gd name="T35" fmla="*/ 2147483646 h 128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151" h="128">
                              <a:moveTo>
                                <a:pt x="151" y="76"/>
                              </a:moveTo>
                              <a:lnTo>
                                <a:pt x="123" y="47"/>
                              </a:lnTo>
                              <a:lnTo>
                                <a:pt x="123" y="5"/>
                              </a:lnTo>
                              <a:lnTo>
                                <a:pt x="104" y="5"/>
                              </a:lnTo>
                              <a:lnTo>
                                <a:pt x="104" y="28"/>
                              </a:lnTo>
                              <a:lnTo>
                                <a:pt x="75" y="0"/>
                              </a:lnTo>
                              <a:lnTo>
                                <a:pt x="0" y="76"/>
                              </a:lnTo>
                              <a:lnTo>
                                <a:pt x="0" y="80"/>
                              </a:lnTo>
                              <a:lnTo>
                                <a:pt x="19" y="80"/>
                              </a:lnTo>
                              <a:lnTo>
                                <a:pt x="19" y="128"/>
                              </a:lnTo>
                              <a:lnTo>
                                <a:pt x="66" y="128"/>
                              </a:lnTo>
                              <a:lnTo>
                                <a:pt x="66" y="99"/>
                              </a:lnTo>
                              <a:lnTo>
                                <a:pt x="85" y="99"/>
                              </a:lnTo>
                              <a:lnTo>
                                <a:pt x="85" y="128"/>
                              </a:lnTo>
                              <a:lnTo>
                                <a:pt x="132" y="128"/>
                              </a:lnTo>
                              <a:lnTo>
                                <a:pt x="132" y="80"/>
                              </a:lnTo>
                              <a:lnTo>
                                <a:pt x="151" y="80"/>
                              </a:lnTo>
                              <a:lnTo>
                                <a:pt x="151" y="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3" o:spid="_x0000_s1026" o:spt="100" style="position:absolute;left:0pt;margin-left:-64pt;margin-top:2.95pt;height:12pt;width:13.15pt;z-index:251677696;mso-width-relative:page;mso-height-relative:page;" fillcolor="#FFFFFF [3212]" filled="t" stroked="f" coordsize="151,128" o:gfxdata="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Ac6z7p1gAAAAoBAAAPAAAAAAAAAAEAIAAAACIAAABkcnMvZG93bnJldi54bWxQSwEC&#10;FAAUAAAACACHTuJAYMgvUmkEAABdEwAADgAAAAAAAAABACAAAAAlAQAAZHJzL2Uyb0RvYy54bWxQ&#10;SwUGAAAAAAYABgBZAQAAAAgAAAAA&#10;" path="m151,76l123,47,123,5,104,5,104,28,75,0,0,76,0,80,19,80,19,128,66,128,66,99,85,99,85,128,132,128,132,80,151,80,151,76xe">
                <v:path o:connectlocs="@0,@0;@0,@0;@0,@0;@0,@0;@0,@0;@0,0;0,@0;0,@0;@0,@0;@0,@0;@0,@0;@0,@0;@0,@0;@0,@0;@0,@0;@0,@0;@0,@0;@0,@0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181610</wp:posOffset>
                </wp:positionV>
                <wp:extent cx="942975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2106295"/>
                          <a:ext cx="942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考研成绩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45pt;margin-top:14.3pt;height:25.5pt;width:74.25pt;z-index:251676672;mso-width-relative:page;mso-height-relative:page;" filled="f" stroked="f" coordsize="21600,21600" o:gfxdata="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3A0EdgAAAAIAQAADwAAAAAAAAABACAA&#10;AAAiAAAAZHJzL2Rvd25yZXYueG1sUEsBAhQAFAAAAAgAh07iQNeL91F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考研成绩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tbl>
      <w:tblPr>
        <w:tblStyle w:val="6"/>
        <w:tblpPr w:leftFromText="180" w:rightFromText="180" w:vertAnchor="page" w:horzAnchor="page" w:tblpX="1170" w:tblpY="4093"/>
        <w:tblOverlap w:val="never"/>
        <w:tblW w:w="9600" w:type="dxa"/>
        <w:jc w:val="center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95"/>
        <w:gridCol w:w="1995"/>
        <w:gridCol w:w="1996"/>
        <w:gridCol w:w="1996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18" w:type="dxa"/>
            <w:tcBorders>
              <w:right w:val="single" w:color="FFFFFF" w:themeColor="background1" w:sz="4" w:space="0"/>
            </w:tcBorders>
            <w:shd w:val="clear" w:color="auto" w:fill="51739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英语</w:t>
            </w:r>
          </w:p>
        </w:tc>
        <w:tc>
          <w:tcPr>
            <w:tcW w:w="1995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51739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政治</w:t>
            </w:r>
          </w:p>
        </w:tc>
        <w:tc>
          <w:tcPr>
            <w:tcW w:w="1995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51739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专业课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99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51739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专业课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996" w:type="dxa"/>
            <w:tcBorders>
              <w:left w:val="single" w:color="FFFFFF" w:themeColor="background1" w:sz="4" w:space="0"/>
            </w:tcBorders>
            <w:shd w:val="clear" w:color="auto" w:fill="51739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1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1073785</wp:posOffset>
                </wp:positionV>
                <wp:extent cx="221615" cy="143510"/>
                <wp:effectExtent l="0" t="0" r="0" b="11430"/>
                <wp:wrapNone/>
                <wp:docPr id="21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1615" cy="143510"/>
                        </a:xfrm>
                        <a:custGeom>
                          <a:avLst/>
                          <a:gdLst>
                            <a:gd name="T0" fmla="*/ 217 w 236"/>
                            <a:gd name="T1" fmla="*/ 55 h 167"/>
                            <a:gd name="T2" fmla="*/ 217 w 236"/>
                            <a:gd name="T3" fmla="*/ 91 h 167"/>
                            <a:gd name="T4" fmla="*/ 225 w 236"/>
                            <a:gd name="T5" fmla="*/ 99 h 167"/>
                            <a:gd name="T6" fmla="*/ 209 w 236"/>
                            <a:gd name="T7" fmla="*/ 116 h 167"/>
                            <a:gd name="T8" fmla="*/ 192 w 236"/>
                            <a:gd name="T9" fmla="*/ 100 h 167"/>
                            <a:gd name="T10" fmla="*/ 204 w 236"/>
                            <a:gd name="T11" fmla="*/ 90 h 167"/>
                            <a:gd name="T12" fmla="*/ 204 w 236"/>
                            <a:gd name="T13" fmla="*/ 61 h 167"/>
                            <a:gd name="T14" fmla="*/ 130 w 236"/>
                            <a:gd name="T15" fmla="*/ 91 h 167"/>
                            <a:gd name="T16" fmla="*/ 102 w 236"/>
                            <a:gd name="T17" fmla="*/ 92 h 167"/>
                            <a:gd name="T18" fmla="*/ 17 w 236"/>
                            <a:gd name="T19" fmla="*/ 58 h 167"/>
                            <a:gd name="T20" fmla="*/ 17 w 236"/>
                            <a:gd name="T21" fmla="*/ 38 h 167"/>
                            <a:gd name="T22" fmla="*/ 99 w 236"/>
                            <a:gd name="T23" fmla="*/ 8 h 167"/>
                            <a:gd name="T24" fmla="*/ 129 w 236"/>
                            <a:gd name="T25" fmla="*/ 6 h 167"/>
                            <a:gd name="T26" fmla="*/ 216 w 236"/>
                            <a:gd name="T27" fmla="*/ 40 h 167"/>
                            <a:gd name="T28" fmla="*/ 217 w 236"/>
                            <a:gd name="T29" fmla="*/ 55 h 167"/>
                            <a:gd name="T30" fmla="*/ 133 w 236"/>
                            <a:gd name="T31" fmla="*/ 105 h 167"/>
                            <a:gd name="T32" fmla="*/ 176 w 236"/>
                            <a:gd name="T33" fmla="*/ 86 h 167"/>
                            <a:gd name="T34" fmla="*/ 176 w 236"/>
                            <a:gd name="T35" fmla="*/ 144 h 167"/>
                            <a:gd name="T36" fmla="*/ 116 w 236"/>
                            <a:gd name="T37" fmla="*/ 167 h 167"/>
                            <a:gd name="T38" fmla="*/ 53 w 236"/>
                            <a:gd name="T39" fmla="*/ 144 h 167"/>
                            <a:gd name="T40" fmla="*/ 53 w 236"/>
                            <a:gd name="T41" fmla="*/ 90 h 167"/>
                            <a:gd name="T42" fmla="*/ 98 w 236"/>
                            <a:gd name="T43" fmla="*/ 105 h 167"/>
                            <a:gd name="T44" fmla="*/ 133 w 236"/>
                            <a:gd name="T45" fmla="*/ 105 h 167"/>
                            <a:gd name="T46" fmla="*/ 133 w 236"/>
                            <a:gd name="T47" fmla="*/ 105 h 167"/>
                            <a:gd name="T48" fmla="*/ 133 w 236"/>
                            <a:gd name="T49" fmla="*/ 105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64.7pt;margin-top:84.55pt;height:11.3pt;width:17.45pt;z-index:251678720;mso-width-relative:page;mso-height-relative:page;" fillcolor="#FFFFFF [3212]" filled="t" stroked="f" coordsize="236,167" o:gfxdata="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dc0HHaAAAADAEAAA8AAAAAAAAAAQAgAAAAIgAAAGRy&#10;cy9kb3ducmV2LnhtbFBLAQIUABQAAAAIAIdO4kDMF0DVBQYAADsZAAAOAAAAAAAAAAEAIAAAACkB&#10;AABkcnMvZTJvRG9jLnhtbFBLBQYAAAAABgAGAFkBAACgCQ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03773,47263;203773,78200;211285,85074;196260,99683;180296,85934;191565,77340;191565,52419;122076,78200;95782,79059;15963,49841;15963,32654;92965,6874;121137,5156;202834,34373;203773,47263;124893,90230;165272,73903;165272,123745;108929,143510;49769,123745;49769,77340;92026,90230;124893,90230;124893,90230;124893,9023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1007110</wp:posOffset>
                </wp:positionV>
                <wp:extent cx="6838950" cy="514350"/>
                <wp:effectExtent l="0" t="0" r="19050" b="1905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514350"/>
                          <a:chOff x="6435" y="3270"/>
                          <a:chExt cx="10770" cy="810"/>
                        </a:xfrm>
                      </wpg:grpSpPr>
                      <wpg:grpSp>
                        <wpg:cNvPr id="92" name="组合 26"/>
                        <wpg:cNvGrpSpPr/>
                        <wpg:grpSpPr>
                          <a:xfrm>
                            <a:off x="6435" y="3270"/>
                            <a:ext cx="2341" cy="810"/>
                            <a:chOff x="6435" y="3270"/>
                            <a:chExt cx="2341" cy="810"/>
                          </a:xfrm>
                        </wpg:grpSpPr>
                        <wpg:grpSp>
                          <wpg:cNvPr id="93" name="组合 20"/>
                          <wpg:cNvGrpSpPr/>
                          <wpg:grpSpPr>
                            <a:xfrm>
                              <a:off x="6630" y="3480"/>
                              <a:ext cx="2146" cy="600"/>
                              <a:chOff x="7320" y="3450"/>
                              <a:chExt cx="2146" cy="600"/>
                            </a:xfrm>
                          </wpg:grpSpPr>
                          <wps:wsp>
                            <wps:cNvPr id="94" name="矩形 18"/>
                            <wps:cNvSpPr/>
                            <wps:spPr>
                              <a:xfrm>
                                <a:off x="7320" y="3450"/>
                                <a:ext cx="2145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398"/>
                              </a:solidFill>
                              <a:ln>
                                <a:solidFill>
                                  <a:srgbClr val="5173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矩形 19"/>
                            <wps:cNvSpPr/>
                            <wps:spPr>
                              <a:xfrm>
                                <a:off x="7320" y="3570"/>
                                <a:ext cx="2146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6" name="矩形 22"/>
                          <wps:cNvSpPr/>
                          <wps:spPr>
                            <a:xfrm>
                              <a:off x="6435" y="3270"/>
                              <a:ext cx="480" cy="481"/>
                            </a:xfrm>
                            <a:prstGeom prst="rect">
                              <a:avLst/>
                            </a:prstGeom>
                            <a:solidFill>
                              <a:srgbClr val="51739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7" name="矩形 86"/>
                        <wps:cNvSpPr/>
                        <wps:spPr>
                          <a:xfrm>
                            <a:off x="8775" y="3473"/>
                            <a:ext cx="8430" cy="1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79.3pt;height:40.5pt;width:538.5pt;z-index:251659264;mso-width-relative:page;mso-height-relative:page;" coordorigin="6435,3270" coordsize="10770,810" o:gfxdata="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Czc34NsAAAAMAQAADwAAAAAAAAABACAAAAAiAAAAZHJzL2Rvd25yZXYueG1sUEsBAhQAFAAAAAgA&#10;h07iQBO8zCvqAwAAlBIAAA4AAAAAAAAAAQAgAAAAKgEAAGRycy9lMm9Eb2MueG1sUEsFBgAAAAAG&#10;AAYAWQEAAIYHAAAAAA==&#10;">
                <o:lock v:ext="edit" aspectratio="f"/>
                <v:group id="组合 26" o:spid="_x0000_s1026" o:spt="203" style="position:absolute;left:6435;top:3270;height:810;width:2341;" coordorigin="6435,3270" coordsize="2341,81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0" o:spid="_x0000_s1026" o:spt="203" style="position:absolute;left:6630;top:3480;height:600;width:2146;" coordorigin="7320,3450" coordsize="2146,60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8" o:spid="_x0000_s1026" o:spt="1" style="position:absolute;left:7320;top:3450;height:120;width:2145;v-text-anchor:middle;" fillcolor="#517398" filled="t" stroked="t" coordsize="21600,21600" o:gfxdata="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t/n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17398 [3204]" miterlimit="8" joinstyle="miter"/>
                      <v:imagedata o:title=""/>
                      <o:lock v:ext="edit" aspectratio="f"/>
                    </v:rect>
                    <v:rect id="矩形 19" o:spid="_x0000_s1026" o:spt="1" style="position:absolute;left:7320;top:3570;height:480;width:2146;v-text-anchor:middle;" fillcolor="#D6DCE5 [671]" filled="t" stroked="t" coordsize="21600,21600" o:gfxdata="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Oxv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D6DCE5 [671]" miterlimit="8" joinstyle="miter"/>
                      <v:imagedata o:title=""/>
                      <o:lock v:ext="edit" aspectratio="f"/>
                    </v:rect>
                  </v:group>
                  <v:rect id="矩形 22" o:spid="_x0000_s1026" o:spt="1" style="position:absolute;left:6435;top:3270;height:481;width:480;v-text-anchor:middle;" fillcolor="#517398" filled="t" stroked="f" coordsize="21600,21600" o:gfxdata="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wb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86" o:spid="_x0000_s1026" o:spt="1" style="position:absolute;left:8775;top:3473;height:120;width:8430;v-text-anchor:middle;" fillcolor="#D6DCE5 [671]" filled="t" stroked="t" coordsize="21600,21600" o:gfxdata="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2KU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96520</wp:posOffset>
                </wp:positionV>
                <wp:extent cx="942975" cy="3238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7.6pt;height:25.5pt;width:74.25pt;z-index:251666432;mso-width-relative:page;mso-height-relative:page;" filled="f" stroked="f" coordsize="21600,21600" o:gfxdata="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bNmtjaAAAACAEAAA8AAAAAAAAAAQAgAAAAIgAAAGRy&#10;cy9kb3ducmV2LnhtbFBLAQIUABQAAAAIAIdO4kCpYDc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Times New Roman"/>
          <w:b/>
          <w:bCs/>
          <w:color w:val="6AB7C1"/>
          <w:kern w:val="24"/>
          <w:sz w:val="22"/>
          <w:szCs w:val="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10160</wp:posOffset>
                </wp:positionV>
                <wp:extent cx="6750050" cy="1189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750050" cy="118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安徽财经大学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工商管理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高等数学、线性代数、概率论与数理统计、管理学原理、微观经济学、宏观经济学、技术经济学、管理信息系统、统计学、会计学、中级会计实务、财务管理、运筹学、市场营销、经济法、现代公司制概论、经营管理、公司金融、人力资源管理、企业战略管理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5pt;margin-top:0.8pt;height:93.7pt;width:531.5pt;z-index:251667456;mso-width-relative:page;mso-height-relative:page;" filled="f" stroked="f" coordsize="21600,21600" o:gfxdata="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N25xdkAAAAJAQAADwAAAAAAAAABACAA&#10;AAAiAAAAZHJzL2Rvd25yZXYueG1sUEsBAhQAFAAAAAgAh07iQOy8t/1FAgAAdA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eastAsia="zh-CN"/>
                        </w:rPr>
                        <w:t>安徽财经大学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eastAsia="zh-CN"/>
                        </w:rPr>
                        <w:t>工商管理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</w:rPr>
                        <w:t>高等数学、线性代数、概率论与数理统计、管理学原理、微观经济学、宏观经济学、技术经济学、管理信息系统、统计学、会计学、中级会计实务、财务管理、运筹学、市场营销、经济法、现代公司制概论、经营管理、公司金融、人力资源管理、企业战略管理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186055</wp:posOffset>
                </wp:positionV>
                <wp:extent cx="184785" cy="135890"/>
                <wp:effectExtent l="0" t="0" r="7620" b="16510"/>
                <wp:wrapNone/>
                <wp:docPr id="15" name="Freeform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4785" cy="135890"/>
                        </a:xfrm>
                        <a:custGeom>
                          <a:avLst/>
                          <a:gdLst>
                            <a:gd name="T0" fmla="*/ 113 w 133"/>
                            <a:gd name="T1" fmla="*/ 20 h 107"/>
                            <a:gd name="T2" fmla="*/ 107 w 133"/>
                            <a:gd name="T3" fmla="*/ 13 h 107"/>
                            <a:gd name="T4" fmla="*/ 27 w 133"/>
                            <a:gd name="T5" fmla="*/ 13 h 107"/>
                            <a:gd name="T6" fmla="*/ 20 w 133"/>
                            <a:gd name="T7" fmla="*/ 20 h 107"/>
                            <a:gd name="T8" fmla="*/ 20 w 133"/>
                            <a:gd name="T9" fmla="*/ 26 h 107"/>
                            <a:gd name="T10" fmla="*/ 113 w 133"/>
                            <a:gd name="T11" fmla="*/ 26 h 107"/>
                            <a:gd name="T12" fmla="*/ 113 w 133"/>
                            <a:gd name="T13" fmla="*/ 20 h 107"/>
                            <a:gd name="T14" fmla="*/ 113 w 133"/>
                            <a:gd name="T15" fmla="*/ 20 h 107"/>
                            <a:gd name="T16" fmla="*/ 93 w 133"/>
                            <a:gd name="T17" fmla="*/ 0 h 107"/>
                            <a:gd name="T18" fmla="*/ 40 w 133"/>
                            <a:gd name="T19" fmla="*/ 0 h 107"/>
                            <a:gd name="T20" fmla="*/ 33 w 133"/>
                            <a:gd name="T21" fmla="*/ 6 h 107"/>
                            <a:gd name="T22" fmla="*/ 100 w 133"/>
                            <a:gd name="T23" fmla="*/ 6 h 107"/>
                            <a:gd name="T24" fmla="*/ 93 w 133"/>
                            <a:gd name="T25" fmla="*/ 0 h 107"/>
                            <a:gd name="T26" fmla="*/ 93 w 133"/>
                            <a:gd name="T27" fmla="*/ 0 h 107"/>
                            <a:gd name="T28" fmla="*/ 127 w 133"/>
                            <a:gd name="T29" fmla="*/ 26 h 107"/>
                            <a:gd name="T30" fmla="*/ 123 w 133"/>
                            <a:gd name="T31" fmla="*/ 22 h 107"/>
                            <a:gd name="T32" fmla="*/ 123 w 133"/>
                            <a:gd name="T33" fmla="*/ 33 h 107"/>
                            <a:gd name="T34" fmla="*/ 11 w 133"/>
                            <a:gd name="T35" fmla="*/ 33 h 107"/>
                            <a:gd name="T36" fmla="*/ 11 w 133"/>
                            <a:gd name="T37" fmla="*/ 22 h 107"/>
                            <a:gd name="T38" fmla="*/ 7 w 133"/>
                            <a:gd name="T39" fmla="*/ 26 h 107"/>
                            <a:gd name="T40" fmla="*/ 2 w 133"/>
                            <a:gd name="T41" fmla="*/ 40 h 107"/>
                            <a:gd name="T42" fmla="*/ 12 w 133"/>
                            <a:gd name="T43" fmla="*/ 100 h 107"/>
                            <a:gd name="T44" fmla="*/ 20 w 133"/>
                            <a:gd name="T45" fmla="*/ 107 h 107"/>
                            <a:gd name="T46" fmla="*/ 113 w 133"/>
                            <a:gd name="T47" fmla="*/ 107 h 107"/>
                            <a:gd name="T48" fmla="*/ 122 w 133"/>
                            <a:gd name="T49" fmla="*/ 100 h 107"/>
                            <a:gd name="T50" fmla="*/ 132 w 133"/>
                            <a:gd name="T51" fmla="*/ 40 h 107"/>
                            <a:gd name="T52" fmla="*/ 127 w 133"/>
                            <a:gd name="T53" fmla="*/ 26 h 107"/>
                            <a:gd name="T54" fmla="*/ 127 w 133"/>
                            <a:gd name="T55" fmla="*/ 26 h 107"/>
                            <a:gd name="T56" fmla="*/ 93 w 133"/>
                            <a:gd name="T57" fmla="*/ 62 h 107"/>
                            <a:gd name="T58" fmla="*/ 87 w 133"/>
                            <a:gd name="T59" fmla="*/ 69 h 107"/>
                            <a:gd name="T60" fmla="*/ 47 w 133"/>
                            <a:gd name="T61" fmla="*/ 69 h 107"/>
                            <a:gd name="T62" fmla="*/ 40 w 133"/>
                            <a:gd name="T63" fmla="*/ 62 h 107"/>
                            <a:gd name="T64" fmla="*/ 40 w 133"/>
                            <a:gd name="T65" fmla="*/ 49 h 107"/>
                            <a:gd name="T66" fmla="*/ 49 w 133"/>
                            <a:gd name="T67" fmla="*/ 49 h 107"/>
                            <a:gd name="T68" fmla="*/ 49 w 133"/>
                            <a:gd name="T69" fmla="*/ 60 h 107"/>
                            <a:gd name="T70" fmla="*/ 84 w 133"/>
                            <a:gd name="T71" fmla="*/ 60 h 107"/>
                            <a:gd name="T72" fmla="*/ 84 w 133"/>
                            <a:gd name="T73" fmla="*/ 49 h 107"/>
                            <a:gd name="T74" fmla="*/ 93 w 133"/>
                            <a:gd name="T75" fmla="*/ 49 h 107"/>
                            <a:gd name="T76" fmla="*/ 93 w 133"/>
                            <a:gd name="T77" fmla="*/ 62 h 107"/>
                            <a:gd name="T78" fmla="*/ 93 w 133"/>
                            <a:gd name="T79" fmla="*/ 62 h 107"/>
                            <a:gd name="T80" fmla="*/ 93 w 133"/>
                            <a:gd name="T81" fmla="*/ 62 h 107"/>
                            <a:gd name="T82" fmla="*/ 93 w 133"/>
                            <a:gd name="T83" fmla="*/ 62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33" h="107">
                              <a:moveTo>
                                <a:pt x="113" y="20"/>
                              </a:moveTo>
                              <a:cubicBezTo>
                                <a:pt x="113" y="13"/>
                                <a:pt x="107" y="13"/>
                                <a:pt x="107" y="13"/>
                              </a:cubicBezTo>
                              <a:cubicBezTo>
                                <a:pt x="27" y="13"/>
                                <a:pt x="27" y="13"/>
                                <a:pt x="27" y="13"/>
                              </a:cubicBezTo>
                              <a:cubicBezTo>
                                <a:pt x="27" y="13"/>
                                <a:pt x="20" y="13"/>
                                <a:pt x="20" y="20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13" y="26"/>
                                <a:pt x="113" y="26"/>
                                <a:pt x="113" y="26"/>
                              </a:cubicBezTo>
                              <a:cubicBezTo>
                                <a:pt x="113" y="20"/>
                                <a:pt x="113" y="20"/>
                                <a:pt x="113" y="20"/>
                              </a:cubicBezTo>
                              <a:cubicBezTo>
                                <a:pt x="113" y="20"/>
                                <a:pt x="113" y="20"/>
                                <a:pt x="113" y="20"/>
                              </a:cubicBezTo>
                              <a:close/>
                              <a:moveTo>
                                <a:pt x="93" y="0"/>
                              </a:moveTo>
                              <a:cubicBezTo>
                                <a:pt x="40" y="0"/>
                                <a:pt x="40" y="0"/>
                                <a:pt x="40" y="0"/>
                              </a:cubicBezTo>
                              <a:cubicBezTo>
                                <a:pt x="40" y="0"/>
                                <a:pt x="33" y="0"/>
                                <a:pt x="33" y="6"/>
                              </a:cubicBezTo>
                              <a:cubicBezTo>
                                <a:pt x="100" y="6"/>
                                <a:pt x="100" y="6"/>
                                <a:pt x="100" y="6"/>
                              </a:cubicBezTo>
                              <a:cubicBezTo>
                                <a:pt x="100" y="0"/>
                                <a:pt x="93" y="0"/>
                                <a:pt x="93" y="0"/>
                              </a:cubicBez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lose/>
                              <a:moveTo>
                                <a:pt x="127" y="26"/>
                              </a:moveTo>
                              <a:cubicBezTo>
                                <a:pt x="123" y="22"/>
                                <a:pt x="123" y="22"/>
                                <a:pt x="123" y="22"/>
                              </a:cubicBezTo>
                              <a:cubicBezTo>
                                <a:pt x="123" y="33"/>
                                <a:pt x="123" y="33"/>
                                <a:pt x="123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3" y="30"/>
                                <a:pt x="0" y="31"/>
                                <a:pt x="2" y="40"/>
                              </a:cubicBezTo>
                              <a:cubicBezTo>
                                <a:pt x="3" y="48"/>
                                <a:pt x="11" y="94"/>
                                <a:pt x="12" y="100"/>
                              </a:cubicBezTo>
                              <a:cubicBezTo>
                                <a:pt x="13" y="107"/>
                                <a:pt x="20" y="107"/>
                                <a:pt x="20" y="107"/>
                              </a:cubicBezTo>
                              <a:cubicBezTo>
                                <a:pt x="113" y="107"/>
                                <a:pt x="113" y="107"/>
                                <a:pt x="113" y="107"/>
                              </a:cubicBezTo>
                              <a:cubicBezTo>
                                <a:pt x="113" y="107"/>
                                <a:pt x="120" y="107"/>
                                <a:pt x="122" y="100"/>
                              </a:cubicBezTo>
                              <a:cubicBezTo>
                                <a:pt x="123" y="94"/>
                                <a:pt x="130" y="48"/>
                                <a:pt x="132" y="40"/>
                              </a:cubicBezTo>
                              <a:cubicBezTo>
                                <a:pt x="133" y="31"/>
                                <a:pt x="131" y="30"/>
                                <a:pt x="127" y="26"/>
                              </a:cubicBezTo>
                              <a:cubicBezTo>
                                <a:pt x="127" y="26"/>
                                <a:pt x="127" y="26"/>
                                <a:pt x="127" y="26"/>
                              </a:cubicBezTo>
                              <a:close/>
                              <a:moveTo>
                                <a:pt x="93" y="62"/>
                              </a:moveTo>
                              <a:cubicBezTo>
                                <a:pt x="93" y="62"/>
                                <a:pt x="93" y="69"/>
                                <a:pt x="87" y="69"/>
                              </a:cubicBezTo>
                              <a:cubicBezTo>
                                <a:pt x="47" y="69"/>
                                <a:pt x="47" y="69"/>
                                <a:pt x="47" y="69"/>
                              </a:cubicBezTo>
                              <a:cubicBezTo>
                                <a:pt x="40" y="69"/>
                                <a:pt x="40" y="62"/>
                                <a:pt x="40" y="62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49" y="60"/>
                                <a:pt x="49" y="60"/>
                                <a:pt x="49" y="60"/>
                              </a:cubicBezTo>
                              <a:cubicBezTo>
                                <a:pt x="84" y="60"/>
                                <a:pt x="84" y="60"/>
                                <a:pt x="84" y="60"/>
                              </a:cubicBezTo>
                              <a:cubicBezTo>
                                <a:pt x="84" y="49"/>
                                <a:pt x="84" y="49"/>
                                <a:pt x="84" y="49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lose/>
                              <a:moveTo>
                                <a:pt x="93" y="62"/>
                              </a:move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9" o:spid="_x0000_s1026" o:spt="100" style="position:absolute;left:0pt;margin-left:-65.05pt;margin-top:14.65pt;height:10.7pt;width:14.55pt;z-index:251679744;mso-width-relative:page;mso-height-relative:page;" fillcolor="#FFFFFF [3212]" filled="t" stroked="f" coordsize="133,107" o:gfxdata="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<v:path o:connectlocs="156997,25400;148661,16510;37512,16510;27787,25400;27787,33020;156997,33020;156997,25400;156997,25400;129210,0;55574,0;45848,7620;138936,7620;129210,0;129210,0;176448,33020;170891,27940;170891,41910;15282,41910;15282,27940;9725,33020;2778,50800;16672,127000;27787,135890;156997,135890;169502,127000;183395,50800;176448,33020;176448,33020;129210,78740;120874,87630;65299,87630;55574,78740;55574,62230;68078,62230;68078,76200;116706,76200;116706,62230;129210,62230;129210,78740;129210,78740;129210,78740;129210,7874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108585</wp:posOffset>
                </wp:positionV>
                <wp:extent cx="6838950" cy="514350"/>
                <wp:effectExtent l="0" t="0" r="19050" b="1905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514350"/>
                          <a:chOff x="6435" y="3270"/>
                          <a:chExt cx="10770" cy="810"/>
                        </a:xfrm>
                      </wpg:grpSpPr>
                      <wpg:grpSp>
                        <wpg:cNvPr id="99" name="组合 26"/>
                        <wpg:cNvGrpSpPr/>
                        <wpg:grpSpPr>
                          <a:xfrm>
                            <a:off x="6435" y="3270"/>
                            <a:ext cx="2341" cy="810"/>
                            <a:chOff x="6435" y="3270"/>
                            <a:chExt cx="2341" cy="810"/>
                          </a:xfrm>
                        </wpg:grpSpPr>
                        <wpg:grpSp>
                          <wpg:cNvPr id="100" name="组合 20"/>
                          <wpg:cNvGrpSpPr/>
                          <wpg:grpSpPr>
                            <a:xfrm>
                              <a:off x="6630" y="3480"/>
                              <a:ext cx="2146" cy="600"/>
                              <a:chOff x="7320" y="3450"/>
                              <a:chExt cx="2146" cy="600"/>
                            </a:xfrm>
                          </wpg:grpSpPr>
                          <wps:wsp>
                            <wps:cNvPr id="101" name="矩形 18"/>
                            <wps:cNvSpPr/>
                            <wps:spPr>
                              <a:xfrm>
                                <a:off x="7320" y="3450"/>
                                <a:ext cx="2145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398"/>
                              </a:solidFill>
                              <a:ln>
                                <a:solidFill>
                                  <a:srgbClr val="5173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矩形 19"/>
                            <wps:cNvSpPr/>
                            <wps:spPr>
                              <a:xfrm>
                                <a:off x="7320" y="3570"/>
                                <a:ext cx="2146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3" name="矩形 22"/>
                          <wps:cNvSpPr/>
                          <wps:spPr>
                            <a:xfrm>
                              <a:off x="6435" y="3270"/>
                              <a:ext cx="480" cy="481"/>
                            </a:xfrm>
                            <a:prstGeom prst="rect">
                              <a:avLst/>
                            </a:prstGeom>
                            <a:solidFill>
                              <a:srgbClr val="51739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4" name="矩形 86"/>
                        <wps:cNvSpPr/>
                        <wps:spPr>
                          <a:xfrm>
                            <a:off x="8775" y="3473"/>
                            <a:ext cx="8430" cy="1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45pt;margin-top:8.55pt;height:40.5pt;width:538.5pt;z-index:251659264;mso-width-relative:page;mso-height-relative:page;" coordorigin="6435,3270" coordsize="10770,810" o:gfxdata="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5ZFlKNkAAAAKAQAADwAAAAAAAAABACAAAAAiAAAAZHJzL2Rvd25yZXYueG1sUEsBAhQAFAAAAAgA&#10;h07iQAVz5Y/sAwAAmRIAAA4AAAAAAAAAAQAgAAAAKAEAAGRycy9lMm9Eb2MueG1sUEsFBgAAAAAG&#10;AAYAWQEAAIYHAAAAAA==&#10;">
                <o:lock v:ext="edit" aspectratio="f"/>
                <v:group id="组合 26" o:spid="_x0000_s1026" o:spt="203" style="position:absolute;left:6435;top:3270;height:810;width:2341;" coordorigin="6435,3270" coordsize="2341,810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" o:spid="_x0000_s1026" o:spt="203" style="position:absolute;left:6630;top:3480;height:600;width:2146;" coordorigin="7320,3450" coordsize="2146,60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8" o:spid="_x0000_s1026" o:spt="1" style="position:absolute;left:7320;top:3450;height:120;width:2145;v-text-anchor:middle;" fillcolor="#517398" filled="t" stroked="t" coordsize="21600,21600" o:gfxdata="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uFk7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517398 [3204]" miterlimit="8" joinstyle="miter"/>
                      <v:imagedata o:title=""/>
                      <o:lock v:ext="edit" aspectratio="f"/>
                    </v:rect>
                    <v:rect id="矩形 19" o:spid="_x0000_s1026" o:spt="1" style="position:absolute;left:7320;top:3570;height:480;width:2146;v-text-anchor:middle;" fillcolor="#D6DCE5 [671]" filled="t" stroked="t" coordsize="21600,21600" o:gfxdata="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ufW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D6DCE5 [671]" miterlimit="8" joinstyle="miter"/>
                      <v:imagedata o:title=""/>
                      <o:lock v:ext="edit" aspectratio="f"/>
                    </v:rect>
                  </v:group>
                  <v:rect id="矩形 22" o:spid="_x0000_s1026" o:spt="1" style="position:absolute;left:6435;top:3270;height:481;width:480;v-text-anchor:middle;" fillcolor="#517398" filled="t" stroked="f" coordsize="21600,21600" o:gfxdata="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Dhn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86" o:spid="_x0000_s1026" o:spt="1" style="position:absolute;left:8775;top:3473;height:120;width:8430;v-text-anchor:middle;" fillcolor="#D6DCE5 [671]" filled="t" stroked="t" coordsize="21600,21600" o:gfxdata="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LQI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100330</wp:posOffset>
                </wp:positionV>
                <wp:extent cx="942975" cy="3238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5pt;margin-top:7.9pt;height:25.5pt;width:74.25pt;z-index:251671552;mso-width-relative:page;mso-height-relative:page;" filled="f" stroked="f" coordsize="21600,21600" o:gfxdata="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Gaxg9kAAAAIAQAADwAAAAAAAAABACAAAAAiAAAAZHJz&#10;L2Rvd25yZXYueG1sUEsBAhQAFAAAAAgAh07iQPMf9Ow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34290</wp:posOffset>
                </wp:positionV>
                <wp:extent cx="6750050" cy="14871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聚德股份有限公司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173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实习财务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配合有关部门对基层单位核算制度执行情况进行指导、检查和监督；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负责会计凭证的整理及装订，费用报销单据的审核，审核发票合法性、真实性，费用支出的合理性；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负责开具增值税发票及普通发票，并且整理、认证、保管发票；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及时编制各种财务报表并报送相关部；准备、分析、核对税务相关问题；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5pt;margin-top:2.7pt;height:117.1pt;width:531.5pt;z-index:251665408;mso-width-relative:page;mso-height-relative:page;" filled="f" stroked="f" coordsize="21600,21600" o:gfxdata="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iXQvtsAAAAJAQAADwAAAAAAAAABACAAAAAiAAAA&#10;ZHJzL2Rvd25yZXYueG1sUEsBAhQAFAAAAAgAh07iQEQSYnU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聚德股份有限公司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17398"/>
                          <w:kern w:val="24"/>
                          <w:sz w:val="22"/>
                          <w:szCs w:val="22"/>
                          <w:lang w:eastAsia="zh-CN"/>
                        </w:rPr>
                        <w:t>实习财务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配合有关部门对基层单位核算制度执行情况进行指导、检查和监督；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负责会计凭证的整理及装订，费用报销单据的审核，审核发票合法性、真实性，费用支出的合理性；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负责开具增值税发票及普通发票，并且整理、认证、保管发票；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及时编制各种财务报表并报送相关部；准备、分析、核对税务相关问题；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137160</wp:posOffset>
                </wp:positionV>
                <wp:extent cx="6838950" cy="514350"/>
                <wp:effectExtent l="0" t="0" r="19050" b="1905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514350"/>
                          <a:chOff x="6435" y="3270"/>
                          <a:chExt cx="10770" cy="810"/>
                        </a:xfrm>
                      </wpg:grpSpPr>
                      <wpg:grpSp>
                        <wpg:cNvPr id="106" name="组合 26"/>
                        <wpg:cNvGrpSpPr/>
                        <wpg:grpSpPr>
                          <a:xfrm>
                            <a:off x="6435" y="3270"/>
                            <a:ext cx="2341" cy="810"/>
                            <a:chOff x="6435" y="3270"/>
                            <a:chExt cx="2341" cy="810"/>
                          </a:xfrm>
                        </wpg:grpSpPr>
                        <wpg:grpSp>
                          <wpg:cNvPr id="107" name="组合 20"/>
                          <wpg:cNvGrpSpPr/>
                          <wpg:grpSpPr>
                            <a:xfrm>
                              <a:off x="6630" y="3480"/>
                              <a:ext cx="2146" cy="600"/>
                              <a:chOff x="7320" y="3450"/>
                              <a:chExt cx="2146" cy="600"/>
                            </a:xfrm>
                          </wpg:grpSpPr>
                          <wps:wsp>
                            <wps:cNvPr id="108" name="矩形 18"/>
                            <wps:cNvSpPr/>
                            <wps:spPr>
                              <a:xfrm>
                                <a:off x="7320" y="3450"/>
                                <a:ext cx="2145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398"/>
                              </a:solidFill>
                              <a:ln>
                                <a:solidFill>
                                  <a:srgbClr val="5173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9" name="矩形 19"/>
                            <wps:cNvSpPr/>
                            <wps:spPr>
                              <a:xfrm>
                                <a:off x="7320" y="3570"/>
                                <a:ext cx="2146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0" name="矩形 22"/>
                          <wps:cNvSpPr/>
                          <wps:spPr>
                            <a:xfrm>
                              <a:off x="6435" y="3270"/>
                              <a:ext cx="480" cy="481"/>
                            </a:xfrm>
                            <a:prstGeom prst="rect">
                              <a:avLst/>
                            </a:prstGeom>
                            <a:solidFill>
                              <a:srgbClr val="51739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1" name="矩形 86"/>
                        <wps:cNvSpPr/>
                        <wps:spPr>
                          <a:xfrm>
                            <a:off x="8775" y="3473"/>
                            <a:ext cx="8430" cy="1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10.8pt;height:40.5pt;width:538.5pt;z-index:251659264;mso-width-relative:page;mso-height-relative:page;" coordorigin="6435,3270" coordsize="10770,810" o:gfxdata="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BscbzN2wAAAAsBAAAPAAAAAAAAAAEAIAAAACIAAABkcnMvZG93bnJldi54bWxQSwECFAAUAAAA&#10;CACHTuJAcn7pwuwDAACcEgAADgAAAAAAAAABACAAAAAqAQAAZHJzL2Uyb0RvYy54bWxQSwUGAAAA&#10;AAYABgBZAQAAiAcAAAAA&#10;">
                <o:lock v:ext="edit" aspectratio="f"/>
                <v:group id="组合 26" o:spid="_x0000_s1026" o:spt="203" style="position:absolute;left:6435;top:3270;height:810;width:2341;" coordorigin="6435,3270" coordsize="2341,81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" o:spid="_x0000_s1026" o:spt="203" style="position:absolute;left:6630;top:3480;height:600;width:2146;" coordorigin="7320,3450" coordsize="2146,60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8" o:spid="_x0000_s1026" o:spt="1" style="position:absolute;left:7320;top:3450;height:120;width:2145;v-text-anchor:middle;" fillcolor="#517398" filled="t" stroked="t" coordsize="21600,21600" o:gfxdata="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4Lwp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17398 [3204]" miterlimit="8" joinstyle="miter"/>
                      <v:imagedata o:title=""/>
                      <o:lock v:ext="edit" aspectratio="f"/>
                    </v:rect>
                    <v:rect id="矩形 19" o:spid="_x0000_s1026" o:spt="1" style="position:absolute;left:7320;top:3570;height:480;width:2146;v-text-anchor:middle;" fillcolor="#D6DCE5 [671]" filled="t" stroked="t" coordsize="21600,21600" o:gfxdata="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Su8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D6DCE5 [671]" miterlimit="8" joinstyle="miter"/>
                      <v:imagedata o:title=""/>
                      <o:lock v:ext="edit" aspectratio="f"/>
                    </v:rect>
                  </v:group>
                  <v:rect id="矩形 22" o:spid="_x0000_s1026" o:spt="1" style="position:absolute;left:6435;top:3270;height:481;width:480;v-text-anchor:middle;" fillcolor="#517398" filled="t" stroked="f" coordsize="21600,21600" o:gfxdata="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vpN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86" o:spid="_x0000_s1026" o:spt="1" style="position:absolute;left:8775;top:3473;height:120;width:8430;v-text-anchor:middle;" fillcolor="#D6DCE5 [671]" filled="t" stroked="t" coordsize="21600,21600" o:gfxdata="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ldc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12700</wp:posOffset>
                </wp:positionV>
                <wp:extent cx="186055" cy="170180"/>
                <wp:effectExtent l="0" t="0" r="4445" b="1270"/>
                <wp:wrapNone/>
                <wp:docPr id="36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6055" cy="17018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64.55pt;margin-top:1pt;height:13.4pt;width:14.65pt;z-index:251680768;mso-width-relative:page;mso-height-relative:page;" fillcolor="#FFFFFF [3212]" filled="t" stroked="f" coordsize="485,515" o:gfxdata="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<v:path o:connectlocs="49870,98473;0,139118;39896,167866;92452,106073;136951,87568;109714,97481;91684,109377;146925,135813;136951,87568;133499,77324;109714,92855;77107,92855;53706,77324;43732,51549;53706,25774;77107,10243;109714,10243;133499,25774;143473,51549;153447,68732;138869,64106;138869,38331;123525,18835;93602,12556;63680,18835;48335,38331;48335,64106;63680,83602;93602,90542;123525,83602;138869,64106;138869,64106;114318,64767;102426,72698;85163,72698;72503,64767;67133,51549;72503,38331;85163,29740;102426,29740;114318,38331;119688,51549;124292,60141;124292,6014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119380</wp:posOffset>
                </wp:positionV>
                <wp:extent cx="942975" cy="3238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9.4pt;height:25.5pt;width:74.25pt;z-index:251661312;mso-width-relative:page;mso-height-relative:page;" filled="f" stroked="f" coordsize="21600,21600" o:gfxdata="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s3OCtkAAAAIAQAADwAAAAAAAAABACAAAAAiAAAAZHJz&#10;L2Rvd25yZXYueG1sUEsBAhQAFAAAAAgAh07iQFyYwA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81915</wp:posOffset>
                </wp:positionV>
                <wp:extent cx="6750050" cy="11982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750050" cy="119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证书：初级会计证书；注册会计证书；注册税务师证书；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其他：英语六级、国家计算机二级证书、C1驾照；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5pt;margin-top:6.45pt;height:94.35pt;width:531.5pt;z-index:251668480;mso-width-relative:page;mso-height-relative:page;" filled="f" stroked="f" coordsize="21600,21600" o:gfxdata="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tjIJNsAAAAKAQAADwAAAAAAAAABACAA&#10;AAAiAAAAZHJzL2Rvd25yZXYueG1sUEsBAhQAFAAAAAgAh07iQDdarDN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证书：初级会计证书；注册会计证书；注册税务师证书；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其他：英语六级、国家计算机二级证书、C1驾照；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145415</wp:posOffset>
                </wp:positionV>
                <wp:extent cx="182880" cy="161290"/>
                <wp:effectExtent l="0" t="0" r="7620" b="10160"/>
                <wp:wrapNone/>
                <wp:docPr id="120" name="Freeform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2880" cy="161290"/>
                        </a:xfrm>
                        <a:custGeom>
                          <a:avLst/>
                          <a:gdLst>
                            <a:gd name="T0" fmla="*/ 60 w 129"/>
                            <a:gd name="T1" fmla="*/ 107 h 125"/>
                            <a:gd name="T2" fmla="*/ 57 w 129"/>
                            <a:gd name="T3" fmla="*/ 107 h 125"/>
                            <a:gd name="T4" fmla="*/ 53 w 129"/>
                            <a:gd name="T5" fmla="*/ 122 h 125"/>
                            <a:gd name="T6" fmla="*/ 66 w 129"/>
                            <a:gd name="T7" fmla="*/ 118 h 125"/>
                            <a:gd name="T8" fmla="*/ 67 w 129"/>
                            <a:gd name="T9" fmla="*/ 114 h 125"/>
                            <a:gd name="T10" fmla="*/ 60 w 129"/>
                            <a:gd name="T11" fmla="*/ 107 h 125"/>
                            <a:gd name="T12" fmla="*/ 66 w 129"/>
                            <a:gd name="T13" fmla="*/ 98 h 125"/>
                            <a:gd name="T14" fmla="*/ 61 w 129"/>
                            <a:gd name="T15" fmla="*/ 98 h 125"/>
                            <a:gd name="T16" fmla="*/ 62 w 129"/>
                            <a:gd name="T17" fmla="*/ 102 h 125"/>
                            <a:gd name="T18" fmla="*/ 70 w 129"/>
                            <a:gd name="T19" fmla="*/ 112 h 125"/>
                            <a:gd name="T20" fmla="*/ 75 w 129"/>
                            <a:gd name="T21" fmla="*/ 112 h 125"/>
                            <a:gd name="T22" fmla="*/ 75 w 129"/>
                            <a:gd name="T23" fmla="*/ 107 h 125"/>
                            <a:gd name="T24" fmla="*/ 66 w 129"/>
                            <a:gd name="T25" fmla="*/ 98 h 125"/>
                            <a:gd name="T26" fmla="*/ 77 w 129"/>
                            <a:gd name="T27" fmla="*/ 106 h 125"/>
                            <a:gd name="T28" fmla="*/ 81 w 129"/>
                            <a:gd name="T29" fmla="*/ 106 h 125"/>
                            <a:gd name="T30" fmla="*/ 85 w 129"/>
                            <a:gd name="T31" fmla="*/ 102 h 125"/>
                            <a:gd name="T32" fmla="*/ 125 w 129"/>
                            <a:gd name="T33" fmla="*/ 44 h 125"/>
                            <a:gd name="T34" fmla="*/ 71 w 129"/>
                            <a:gd name="T35" fmla="*/ 86 h 125"/>
                            <a:gd name="T36" fmla="*/ 67 w 129"/>
                            <a:gd name="T37" fmla="*/ 90 h 125"/>
                            <a:gd name="T38" fmla="*/ 67 w 129"/>
                            <a:gd name="T39" fmla="*/ 95 h 125"/>
                            <a:gd name="T40" fmla="*/ 77 w 129"/>
                            <a:gd name="T41" fmla="*/ 106 h 125"/>
                            <a:gd name="T42" fmla="*/ 77 w 129"/>
                            <a:gd name="T43" fmla="*/ 77 h 125"/>
                            <a:gd name="T44" fmla="*/ 83 w 129"/>
                            <a:gd name="T45" fmla="*/ 71 h 125"/>
                            <a:gd name="T46" fmla="*/ 86 w 129"/>
                            <a:gd name="T47" fmla="*/ 51 h 125"/>
                            <a:gd name="T48" fmla="*/ 43 w 129"/>
                            <a:gd name="T49" fmla="*/ 0 h 125"/>
                            <a:gd name="T50" fmla="*/ 0 w 129"/>
                            <a:gd name="T51" fmla="*/ 51 h 125"/>
                            <a:gd name="T52" fmla="*/ 43 w 129"/>
                            <a:gd name="T53" fmla="*/ 125 h 125"/>
                            <a:gd name="T54" fmla="*/ 51 w 129"/>
                            <a:gd name="T55" fmla="*/ 121 h 125"/>
                            <a:gd name="T56" fmla="*/ 77 w 129"/>
                            <a:gd name="T57" fmla="*/ 77 h 125"/>
                            <a:gd name="T58" fmla="*/ 25 w 129"/>
                            <a:gd name="T59" fmla="*/ 46 h 125"/>
                            <a:gd name="T60" fmla="*/ 11 w 129"/>
                            <a:gd name="T61" fmla="*/ 38 h 125"/>
                            <a:gd name="T62" fmla="*/ 25 w 129"/>
                            <a:gd name="T63" fmla="*/ 29 h 125"/>
                            <a:gd name="T64" fmla="*/ 39 w 129"/>
                            <a:gd name="T65" fmla="*/ 38 h 125"/>
                            <a:gd name="T66" fmla="*/ 25 w 129"/>
                            <a:gd name="T67" fmla="*/ 46 h 125"/>
                            <a:gd name="T68" fmla="*/ 47 w 129"/>
                            <a:gd name="T69" fmla="*/ 38 h 125"/>
                            <a:gd name="T70" fmla="*/ 61 w 129"/>
                            <a:gd name="T71" fmla="*/ 29 h 125"/>
                            <a:gd name="T72" fmla="*/ 75 w 129"/>
                            <a:gd name="T73" fmla="*/ 38 h 125"/>
                            <a:gd name="T74" fmla="*/ 61 w 129"/>
                            <a:gd name="T75" fmla="*/ 46 h 125"/>
                            <a:gd name="T76" fmla="*/ 47 w 129"/>
                            <a:gd name="T77" fmla="*/ 38 h 125"/>
                            <a:gd name="T78" fmla="*/ 47 w 129"/>
                            <a:gd name="T79" fmla="*/ 38 h 125"/>
                            <a:gd name="T80" fmla="*/ 47 w 129"/>
                            <a:gd name="T81" fmla="*/ 3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29" h="125">
                              <a:moveTo>
                                <a:pt x="60" y="107"/>
                              </a:moveTo>
                              <a:cubicBezTo>
                                <a:pt x="59" y="105"/>
                                <a:pt x="58" y="106"/>
                                <a:pt x="57" y="107"/>
                              </a:cubicBezTo>
                              <a:cubicBezTo>
                                <a:pt x="57" y="107"/>
                                <a:pt x="52" y="120"/>
                                <a:pt x="53" y="122"/>
                              </a:cubicBezTo>
                              <a:cubicBezTo>
                                <a:pt x="55" y="123"/>
                                <a:pt x="66" y="118"/>
                                <a:pt x="66" y="118"/>
                              </a:cubicBezTo>
                              <a:cubicBezTo>
                                <a:pt x="68" y="117"/>
                                <a:pt x="68" y="115"/>
                                <a:pt x="67" y="114"/>
                              </a:cubicBezTo>
                              <a:cubicBezTo>
                                <a:pt x="60" y="107"/>
                                <a:pt x="60" y="107"/>
                                <a:pt x="60" y="107"/>
                              </a:cubicBezTo>
                              <a:close/>
                              <a:moveTo>
                                <a:pt x="66" y="98"/>
                              </a:moveTo>
                              <a:cubicBezTo>
                                <a:pt x="64" y="96"/>
                                <a:pt x="62" y="96"/>
                                <a:pt x="61" y="98"/>
                              </a:cubicBezTo>
                              <a:cubicBezTo>
                                <a:pt x="60" y="99"/>
                                <a:pt x="61" y="101"/>
                                <a:pt x="62" y="102"/>
                              </a:cubicBezTo>
                              <a:cubicBezTo>
                                <a:pt x="70" y="112"/>
                                <a:pt x="70" y="112"/>
                                <a:pt x="70" y="112"/>
                              </a:cubicBezTo>
                              <a:cubicBezTo>
                                <a:pt x="72" y="113"/>
                                <a:pt x="74" y="113"/>
                                <a:pt x="75" y="112"/>
                              </a:cubicBezTo>
                              <a:cubicBezTo>
                                <a:pt x="75" y="111"/>
                                <a:pt x="76" y="109"/>
                                <a:pt x="75" y="107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lose/>
                              <a:moveTo>
                                <a:pt x="77" y="106"/>
                              </a:moveTo>
                              <a:cubicBezTo>
                                <a:pt x="78" y="107"/>
                                <a:pt x="80" y="107"/>
                                <a:pt x="81" y="106"/>
                              </a:cubicBezTo>
                              <a:cubicBezTo>
                                <a:pt x="81" y="106"/>
                                <a:pt x="83" y="104"/>
                                <a:pt x="85" y="102"/>
                              </a:cubicBezTo>
                              <a:cubicBezTo>
                                <a:pt x="106" y="80"/>
                                <a:pt x="129" y="48"/>
                                <a:pt x="125" y="44"/>
                              </a:cubicBezTo>
                              <a:cubicBezTo>
                                <a:pt x="121" y="39"/>
                                <a:pt x="91" y="64"/>
                                <a:pt x="71" y="86"/>
                              </a:cubicBezTo>
                              <a:cubicBezTo>
                                <a:pt x="68" y="88"/>
                                <a:pt x="67" y="90"/>
                                <a:pt x="67" y="90"/>
                              </a:cubicBezTo>
                              <a:cubicBezTo>
                                <a:pt x="66" y="92"/>
                                <a:pt x="66" y="94"/>
                                <a:pt x="67" y="95"/>
                              </a:cubicBezTo>
                              <a:cubicBezTo>
                                <a:pt x="77" y="106"/>
                                <a:pt x="77" y="106"/>
                                <a:pt x="77" y="106"/>
                              </a:cubicBezTo>
                              <a:close/>
                              <a:moveTo>
                                <a:pt x="77" y="77"/>
                              </a:moveTo>
                              <a:cubicBezTo>
                                <a:pt x="78" y="76"/>
                                <a:pt x="81" y="74"/>
                                <a:pt x="83" y="71"/>
                              </a:cubicBezTo>
                              <a:cubicBezTo>
                                <a:pt x="86" y="67"/>
                                <a:pt x="86" y="58"/>
                                <a:pt x="86" y="51"/>
                              </a:cubicBezTo>
                              <a:cubicBezTo>
                                <a:pt x="86" y="16"/>
                                <a:pt x="67" y="0"/>
                                <a:pt x="43" y="0"/>
                              </a:cubicBezTo>
                              <a:cubicBezTo>
                                <a:pt x="19" y="0"/>
                                <a:pt x="0" y="16"/>
                                <a:pt x="0" y="51"/>
                              </a:cubicBezTo>
                              <a:cubicBezTo>
                                <a:pt x="0" y="85"/>
                                <a:pt x="19" y="125"/>
                                <a:pt x="43" y="125"/>
                              </a:cubicBezTo>
                              <a:cubicBezTo>
                                <a:pt x="46" y="125"/>
                                <a:pt x="51" y="124"/>
                                <a:pt x="51" y="121"/>
                              </a:cubicBezTo>
                              <a:cubicBezTo>
                                <a:pt x="53" y="105"/>
                                <a:pt x="61" y="92"/>
                                <a:pt x="77" y="77"/>
                              </a:cubicBezTo>
                              <a:close/>
                              <a:moveTo>
                                <a:pt x="25" y="46"/>
                              </a:moveTo>
                              <a:cubicBezTo>
                                <a:pt x="17" y="46"/>
                                <a:pt x="11" y="42"/>
                                <a:pt x="11" y="38"/>
                              </a:cubicBezTo>
                              <a:cubicBezTo>
                                <a:pt x="11" y="33"/>
                                <a:pt x="17" y="29"/>
                                <a:pt x="25" y="29"/>
                              </a:cubicBezTo>
                              <a:cubicBezTo>
                                <a:pt x="33" y="29"/>
                                <a:pt x="39" y="33"/>
                                <a:pt x="39" y="38"/>
                              </a:cubicBezTo>
                              <a:cubicBezTo>
                                <a:pt x="39" y="42"/>
                                <a:pt x="33" y="46"/>
                                <a:pt x="25" y="46"/>
                              </a:cubicBezTo>
                              <a:close/>
                              <a:moveTo>
                                <a:pt x="47" y="38"/>
                              </a:moveTo>
                              <a:cubicBezTo>
                                <a:pt x="47" y="33"/>
                                <a:pt x="53" y="29"/>
                                <a:pt x="61" y="29"/>
                              </a:cubicBezTo>
                              <a:cubicBezTo>
                                <a:pt x="69" y="29"/>
                                <a:pt x="75" y="33"/>
                                <a:pt x="75" y="38"/>
                              </a:cubicBezTo>
                              <a:cubicBezTo>
                                <a:pt x="75" y="42"/>
                                <a:pt x="69" y="46"/>
                                <a:pt x="61" y="46"/>
                              </a:cubicBezTo>
                              <a:cubicBezTo>
                                <a:pt x="53" y="46"/>
                                <a:pt x="47" y="42"/>
                                <a:pt x="47" y="38"/>
                              </a:cubicBezTo>
                              <a:close/>
                              <a:moveTo>
                                <a:pt x="47" y="38"/>
                              </a:move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8" o:spid="_x0000_s1026" o:spt="100" style="position:absolute;left:0pt;margin-left:-62.15pt;margin-top:11.45pt;height:12.7pt;width:14.4pt;z-index:251681792;mso-width-relative:page;mso-height-relative:page;" fillcolor="#FFFFFF [3212]" filled="t" stroked="f" coordsize="129,125" o:gfxdata="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AaH2A32gAAAAoBAAAPAAAAAAAAAAEAIAAAACIAAABkcnMvZG93bnJldi54&#10;bWxQSwECFAAUAAAACACHTuJAgBFP0TQIAADDJQAADgAAAAAAAAABACAAAAApAQAAZHJzL2Uyb0Rv&#10;Yy54bWxQSwUGAAAAAAYABgBZAQAAzwsAAAAA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<v:path o:connectlocs="85060,138064;80807,138064;75136,157419;93566,152257;94984,147096;85060,138064;93566,126451;86478,126451;87895,131612;99237,144515;106325,144515;106325,138064;93566,126451;109160,136773;114831,136773;120502,131612;177209,56774;100654,110967;94984,116128;94984,122580;109160,136773;109160,99354;117666,91612;121920,65806;60960,0;0,65806;60960,161290;72301,156128;109160,99354;35441,59354;15594,49032;35441,37419;55289,49032;35441,59354;66630,49032;86478,37419;106325,49032;86478,59354;66630,49032;66630,49032;66630,4903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87630</wp:posOffset>
                </wp:positionV>
                <wp:extent cx="6838950" cy="514350"/>
                <wp:effectExtent l="0" t="0" r="19050" b="1905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514350"/>
                          <a:chOff x="6435" y="3270"/>
                          <a:chExt cx="10770" cy="810"/>
                        </a:xfrm>
                      </wpg:grpSpPr>
                      <wpg:grpSp>
                        <wpg:cNvPr id="114" name="组合 26"/>
                        <wpg:cNvGrpSpPr/>
                        <wpg:grpSpPr>
                          <a:xfrm>
                            <a:off x="6435" y="3270"/>
                            <a:ext cx="2341" cy="810"/>
                            <a:chOff x="6435" y="3270"/>
                            <a:chExt cx="2341" cy="810"/>
                          </a:xfrm>
                        </wpg:grpSpPr>
                        <wpg:grpSp>
                          <wpg:cNvPr id="115" name="组合 20"/>
                          <wpg:cNvGrpSpPr/>
                          <wpg:grpSpPr>
                            <a:xfrm>
                              <a:off x="6630" y="3480"/>
                              <a:ext cx="2146" cy="600"/>
                              <a:chOff x="7320" y="3450"/>
                              <a:chExt cx="2146" cy="600"/>
                            </a:xfrm>
                          </wpg:grpSpPr>
                          <wps:wsp>
                            <wps:cNvPr id="116" name="矩形 18"/>
                            <wps:cNvSpPr/>
                            <wps:spPr>
                              <a:xfrm>
                                <a:off x="7320" y="3450"/>
                                <a:ext cx="2145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398"/>
                              </a:solidFill>
                              <a:ln>
                                <a:solidFill>
                                  <a:srgbClr val="5173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矩形 19"/>
                            <wps:cNvSpPr/>
                            <wps:spPr>
                              <a:xfrm>
                                <a:off x="7320" y="3570"/>
                                <a:ext cx="2146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8" name="矩形 22"/>
                          <wps:cNvSpPr/>
                          <wps:spPr>
                            <a:xfrm>
                              <a:off x="6435" y="3270"/>
                              <a:ext cx="480" cy="481"/>
                            </a:xfrm>
                            <a:prstGeom prst="rect">
                              <a:avLst/>
                            </a:prstGeom>
                            <a:solidFill>
                              <a:srgbClr val="51739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9" name="矩形 86"/>
                        <wps:cNvSpPr/>
                        <wps:spPr>
                          <a:xfrm>
                            <a:off x="8775" y="3473"/>
                            <a:ext cx="8430" cy="1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6.9pt;height:40.5pt;width:538.5pt;z-index:251659264;mso-width-relative:page;mso-height-relative:page;" coordorigin="6435,3270" coordsize="10770,810" o:gfxdata="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A2Ia212gAAAAoBAAAPAAAAAAAAAAEAIAAAACIAAABkcnMvZG93bnJldi54bWxQSwECFAAUAAAA&#10;CACHTuJA2WZcSe0DAACcEgAADgAAAAAAAAABACAAAAApAQAAZHJzL2Uyb0RvYy54bWxQSwUGAAAA&#10;AAYABgBZAQAAiAcAAAAA&#10;">
                <o:lock v:ext="edit" aspectratio="f"/>
                <v:group id="组合 26" o:spid="_x0000_s1026" o:spt="203" style="position:absolute;left:6435;top:3270;height:810;width:2341;" coordorigin="6435,3270" coordsize="2341,81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0" o:spid="_x0000_s1026" o:spt="203" style="position:absolute;left:6630;top:3480;height:600;width:2146;" coordorigin="7320,3450" coordsize="2146,600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8" o:spid="_x0000_s1026" o:spt="1" style="position:absolute;left:7320;top:3450;height:120;width:2145;v-text-anchor:middle;" fillcolor="#517398" filled="t" stroked="t" coordsize="21600,21600" o:gfxdata="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iFeS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517398 [3204]" miterlimit="8" joinstyle="miter"/>
                      <v:imagedata o:title=""/>
                      <o:lock v:ext="edit" aspectratio="f"/>
                    </v:rect>
                    <v:rect id="矩形 19" o:spid="_x0000_s1026" o:spt="1" style="position:absolute;left:7320;top:3570;height:480;width:2146;v-text-anchor:middle;" fillcolor="#D6DCE5 [671]" filled="t" stroked="t" coordsize="21600,21600" o:gfxdata="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Egk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D6DCE5 [671]" miterlimit="8" joinstyle="miter"/>
                      <v:imagedata o:title=""/>
                      <o:lock v:ext="edit" aspectratio="f"/>
                    </v:rect>
                  </v:group>
                  <v:rect id="矩形 22" o:spid="_x0000_s1026" o:spt="1" style="position:absolute;left:6435;top:3270;height:481;width:480;v-text-anchor:middle;" fillcolor="#517398" filled="t" stroked="f" coordsize="21600,21600" o:gfxdata="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3l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86" o:spid="_x0000_s1026" o:spt="1" style="position:absolute;left:8775;top:3473;height:120;width:8430;v-text-anchor:middle;" fillcolor="#D6DCE5 [671]" filled="t" stroked="t" coordsize="21600,21600" o:gfxdata="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Tec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79375</wp:posOffset>
                </wp:positionV>
                <wp:extent cx="942975" cy="3238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pt;margin-top:6.25pt;height:25.5pt;width:74.25pt;z-index:251670528;mso-width-relative:page;mso-height-relative:page;" filled="f" stroked="f" coordsize="21600,21600" o:gfxdata="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kebH9kAAAAIAQAADwAAAAAAAAABACAAAAAiAAAAZHJz&#10;L2Rvd25yZXYueG1sUEsBAhQAFAAAAAgAh07iQAbnA+Y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37465</wp:posOffset>
                </wp:positionV>
                <wp:extent cx="6750050" cy="105346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10534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本人好学上进，诚信、敬业、责任心强，有强烈的团体精神，在大学期间认真学习，积极参加课外活动，大学四年期间，参与了多项项目的开发并发表了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2篇论文，我希望能在研究生学习期间再次扩展我的眼界与丰富我的思想。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7.95pt;margin-top:2.95pt;height:82.95pt;width:531.5pt;z-index:251669504;mso-width-relative:page;mso-height-relative:page;" filled="f" stroked="f" coordsize="21600,21600" o:gfxdata="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f4P21wAAAAkBAAAPAAAA&#10;AAAAAAEAIAAAACIAAABkcnMvZG93bnJldi54bWxQSwECFAAUAAAACACHTuJA58cctt0BAACl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本人好学上进，诚信、敬业、责任心强，有强烈的团体精神，在大学期间认真学习，积极参加课外活动，大学四年期间，参与了多项项目的开发并发表了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2篇论文，我希望能在研究生学习期间再次扩展我的眼界与丰富我的思想。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D56EB"/>
    <w:multiLevelType w:val="singleLevel"/>
    <w:tmpl w:val="E47D56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D2DBE"/>
    <w:rsid w:val="0A781DB3"/>
    <w:rsid w:val="0BA22CDE"/>
    <w:rsid w:val="15365F1D"/>
    <w:rsid w:val="202774C5"/>
    <w:rsid w:val="20FE43CA"/>
    <w:rsid w:val="23EE01CC"/>
    <w:rsid w:val="2820536E"/>
    <w:rsid w:val="34F440FA"/>
    <w:rsid w:val="38811046"/>
    <w:rsid w:val="3C762DF7"/>
    <w:rsid w:val="3FAE5283"/>
    <w:rsid w:val="4B215113"/>
    <w:rsid w:val="6663794D"/>
    <w:rsid w:val="66DA1A5A"/>
    <w:rsid w:val="6F051DA9"/>
    <w:rsid w:val="6F764BED"/>
    <w:rsid w:val="78E56DA1"/>
    <w:rsid w:val="7D3D2DBE"/>
    <w:rsid w:val="7D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9d91ae6-79e6-4b13-86e6-a2d1772401ef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19</Words>
  <Characters>26</Characters>
  <Lines>0</Lines>
  <Paragraphs>0</Paragraphs>
  <TotalTime>18</TotalTime>
  <ScaleCrop>false</ScaleCrop>
  <LinksUpToDate>false</LinksUpToDate>
  <CharactersWithSpaces>27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2022-01-23T01:38:00Z</dcterms:created>
  <dc:creator>童话里的艾菲尔</dc:creator>
  <cp:lastModifiedBy>童话里的艾菲尔</cp:lastModifiedBy>
  <dcterms:modified xsi:type="dcterms:W3CDTF">2022-01-23T01:40:16Z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1.0_Pv1NrrRl98iBObpp+/2dqL/qd3tmXgBQoHhL4QkIFsGcJcsKE/ieB3vSmn6aBbuJuo/zoj2dyFSxj3Kb+aDRxA==</vt:lpwstr>
  </property>
  <property fmtid="{D5CDD505-2E9C-101B-9397-08002B2CF9AE}" pid="4" name="KSOTemplateUUID">
    <vt:lpwstr>v1.0_mb_zpIKcScPO5HmhivdSqicJA==</vt:lpwstr>
  </property>
  <property fmtid="{D5CDD505-2E9C-101B-9397-08002B2CF9AE}" pid="5" name="KSOSaveFontToCloudKey">
    <vt:lpwstr>325197316_cloud</vt:lpwstr>
  </property>
  <property fmtid="{D5CDD505-2E9C-101B-9397-08002B2CF9AE}" pid="6" name="ICV">
    <vt:lpwstr>F27199338D554F98B39D9603E7C9CC3B</vt:lpwstr>
  </property>
</Properties>
</file>