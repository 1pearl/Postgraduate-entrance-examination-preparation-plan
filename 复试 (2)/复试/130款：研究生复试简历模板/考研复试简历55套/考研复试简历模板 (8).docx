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-829945</wp:posOffset>
                </wp:positionH>
                <wp:positionV relativeFrom="paragraph">
                  <wp:posOffset>-925830</wp:posOffset>
                </wp:positionV>
                <wp:extent cx="7640955" cy="2360930"/>
                <wp:effectExtent l="0" t="0" r="17145" b="1270"/>
                <wp:wrapNone/>
                <wp:docPr id="3" name="矩形 1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0955" cy="236093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1308" o:spid="_x0000_s1026" o:spt="1" style="position:absolute;left:0pt;margin-left:-65.35pt;margin-top:-72.9pt;height:185.9pt;width:601.65pt;z-index:251661312;mso-width-relative:page;mso-height-relative:page;" fillcolor="#F2F2F2" filled="t" stroked="f" coordsize="21600,21600" o:gfxdata="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bK4WXcAAAADgEAAA8A&#10;AAAAAAAAAQAgAAAAIgAAAGRycy9kb3ducmV2LnhtbFBLAQIUABQAAAAIAIdO4kAOEMU02gEAAJID&#10;AAAOAAAAAAAAAAEAIAAAACsBAABkcnMvZTJvRG9jLnhtbFBLBQYAAAAABgAGAFkBAAB3BQAAAAA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4693285</wp:posOffset>
            </wp:positionH>
            <wp:positionV relativeFrom="paragraph">
              <wp:posOffset>-394970</wp:posOffset>
            </wp:positionV>
            <wp:extent cx="1306195" cy="1646555"/>
            <wp:effectExtent l="0" t="0" r="8255" b="10795"/>
            <wp:wrapNone/>
            <wp:docPr id="26" name="图片 1193" descr="QQ图片20190609083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93" descr="QQ图片201906090831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-990600</wp:posOffset>
                </wp:positionV>
                <wp:extent cx="1452245" cy="417195"/>
                <wp:effectExtent l="0" t="0" r="0" b="0"/>
                <wp:wrapNone/>
                <wp:docPr id="38" name="文本框 1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41719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 Black" w:hAnsi="Arial Black" w:eastAsia="微软雅黑" w:cs="Arial Black"/>
                                <w:color w:val="FFFFF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 Black" w:hAnsi="Arial Black" w:eastAsia="微软雅黑" w:cs="Arial Black"/>
                                <w:color w:val="FFFFFF"/>
                                <w:sz w:val="36"/>
                                <w:szCs w:val="36"/>
                                <w:lang w:val="en-US" w:eastAsia="zh-CN"/>
                              </w:rPr>
                              <w:t>RESUME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297" o:spid="_x0000_s1026" o:spt="202" type="#_x0000_t202" style="position:absolute;left:0pt;margin-left:179.4pt;margin-top:-78pt;height:32.85pt;width:114.35pt;z-index:251698176;mso-width-relative:page;mso-height-relative:page;" filled="f" stroked="f" coordsize="21600,21600" o:gfxdata="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bk0PzeAAAADAEAAA8AAAAAAAAA&#10;AQAgAAAAIgAAAGRycy9kb3ducmV2LnhtbFBLAQIUABQAAAAIAIdO4kBf/XkM0gEAAIEDAAAOAAAA&#10;AAAAAAEAIAAAAC0BAABkcnMvZTJvRG9jLnhtbFBLBQYAAAAABgAGAFkBAABx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 Black" w:hAnsi="Arial Black" w:eastAsia="微软雅黑" w:cs="Arial Black"/>
                          <w:color w:val="FFFFF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default" w:ascii="Arial Black" w:hAnsi="Arial Black" w:eastAsia="微软雅黑" w:cs="Arial Black"/>
                          <w:color w:val="FFFFFF"/>
                          <w:sz w:val="36"/>
                          <w:szCs w:val="36"/>
                          <w:lang w:val="en-US" w:eastAsia="zh-CN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2159635</wp:posOffset>
                </wp:positionH>
                <wp:positionV relativeFrom="paragraph">
                  <wp:posOffset>-950595</wp:posOffset>
                </wp:positionV>
                <wp:extent cx="1595120" cy="392430"/>
                <wp:effectExtent l="0" t="0" r="5080" b="7620"/>
                <wp:wrapNone/>
                <wp:docPr id="37" name="矩形 1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39243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1296" o:spid="_x0000_s1026" o:spt="1" style="position:absolute;left:0pt;margin-left:170.05pt;margin-top:-74.85pt;height:30.9pt;width:125.6pt;z-index:251697152;mso-width-relative:page;mso-height-relative:page;" fillcolor="#404040" filled="t" stroked="f" coordsize="21600,21600" o:gfxdata="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TzeYL2wAAAAwBAAAPAAAA&#10;AAAAAAEAIAAAACIAAABkcnMvZG93bnJldi54bWxQSwECFAAUAAAACACHTuJAYivlBdkBAACSAwAA&#10;DgAAAAAAAAABACAAAAAqAQAAZHJzL2Uyb0RvYy54bWxQSwUGAAAAAAYABgBZAQAAdQUAAAAA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-145415</wp:posOffset>
                </wp:positionH>
                <wp:positionV relativeFrom="paragraph">
                  <wp:posOffset>-13335</wp:posOffset>
                </wp:positionV>
                <wp:extent cx="1460500" cy="801370"/>
                <wp:effectExtent l="0" t="0" r="0" b="0"/>
                <wp:wrapNone/>
                <wp:docPr id="40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大学本科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广东广州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525252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-11.45pt;margin-top:-1.05pt;height:63.1pt;width:115pt;z-index:251700224;mso-width-relative:page;mso-height-relative:page;" filled="f" stroked="f" coordsize="21600,21600" o:gfxdata="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vpp4DZAAAACgEAAA8AAAAAAAAAAQAgAAAAIgAA&#10;AGRycy9kb3ducmV2LnhtbFBLAQIUABQAAAAIAIdO4kCLmKeOzgEAAH4DAAAOAAAAAAAAAAEAIAAA&#10;ACgBAABkcnMvZTJvRG9jLnhtbFBLBQYAAAAABgAGAFkBAAB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大学本科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t>广东广州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color w:val="525252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color w:val="525252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1731010</wp:posOffset>
                </wp:positionH>
                <wp:positionV relativeFrom="paragraph">
                  <wp:posOffset>-19050</wp:posOffset>
                </wp:positionV>
                <wp:extent cx="2009775" cy="801370"/>
                <wp:effectExtent l="0" t="0" r="0" b="0"/>
                <wp:wrapNone/>
                <wp:docPr id="21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13088888888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instrText xml:space="preserve"> HYPERLINK "mailto:123456@126.com"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123456@126.com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525252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136.3pt;margin-top:-1.5pt;height:63.1pt;width:158.25pt;z-index:251675648;mso-width-relative:page;mso-height-relative:page;" filled="f" stroked="f" coordsize="21600,21600" o:gfxdata="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OcxrNzbAAAACgEAAA8AAAAAAAAAAQAgAAAA&#10;IgAAAGRycy9kb3ducmV2LnhtbFBLAQIUABQAAAAIAIdO4kBUol5RzwEAAH4DAAAOAAAAAAAAAAEA&#10;IAAAACoBAABkcnMvZTJvRG9jLnhtbFBLBQYAAAAABgAGAFkBAAB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13088888888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instrText xml:space="preserve"> HYPERLINK "mailto:123456@126.com"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t>123456@126.com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color w:val="525252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color w:val="525252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-319405</wp:posOffset>
                </wp:positionH>
                <wp:positionV relativeFrom="paragraph">
                  <wp:posOffset>-520700</wp:posOffset>
                </wp:positionV>
                <wp:extent cx="1247775" cy="617855"/>
                <wp:effectExtent l="0" t="0" r="0" b="0"/>
                <wp:wrapNone/>
                <wp:docPr id="23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1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锐字真言体免费商用" w:hAnsi="锐字真言体免费商用" w:eastAsia="锐字真言体免费商用" w:cs="锐字真言体免费商用"/>
                                <w:b/>
                                <w:bCs w:val="0"/>
                                <w:color w:val="3F3F3F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F3F3F"/>
                                <w:sz w:val="52"/>
                                <w:szCs w:val="52"/>
                                <w:lang w:eastAsia="zh-CN"/>
                              </w:rPr>
                              <w:t>李晓林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72" o:spid="_x0000_s1026" o:spt="202" type="#_x0000_t202" style="position:absolute;left:0pt;margin-left:-25.15pt;margin-top:-41pt;height:48.65pt;width:98.25pt;z-index:251681792;mso-width-relative:page;mso-height-relative:page;" filled="f" stroked="f" coordsize="21600,21600" o:gfxdata="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VPfR5toAAAAKAQAADwAAAAAAAAABACAAAAAiAAAAZHJzL2Rvd25yZXYu&#10;eG1sUEsBAhQAFAAAAAgAh07iQJA/XyjAAQAAZwMAAA4AAAAAAAAAAQAgAAAAKQEAAGRycy9lMm9E&#10;b2MueG1sUEsFBgAAAAAGAAYAWQEAAF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锐字真言体免费商用" w:hAnsi="锐字真言体免费商用" w:eastAsia="锐字真言体免费商用" w:cs="锐字真言体免费商用"/>
                          <w:b/>
                          <w:bCs w:val="0"/>
                          <w:color w:val="3F3F3F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F3F3F"/>
                          <w:sz w:val="52"/>
                          <w:szCs w:val="52"/>
                          <w:lang w:eastAsia="zh-CN"/>
                        </w:rPr>
                        <w:t>李晓林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2657475</wp:posOffset>
                </wp:positionH>
                <wp:positionV relativeFrom="margin">
                  <wp:posOffset>10346690</wp:posOffset>
                </wp:positionV>
                <wp:extent cx="2332355" cy="240665"/>
                <wp:effectExtent l="0" t="0" r="10795" b="6985"/>
                <wp:wrapSquare wrapText="bothSides"/>
                <wp:docPr id="3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355" cy="240665"/>
                        </a:xfrm>
                        <a:custGeom>
                          <a:avLst/>
                          <a:gdLst>
                            <a:gd name="connsiteX0" fmla="*/ 194949 w 2332355"/>
                            <a:gd name="connsiteY0" fmla="*/ 0 h 240665"/>
                            <a:gd name="connsiteX1" fmla="*/ 2183824 w 2332355"/>
                            <a:gd name="connsiteY1" fmla="*/ 0 h 240665"/>
                            <a:gd name="connsiteX2" fmla="*/ 2332355 w 2332355"/>
                            <a:gd name="connsiteY2" fmla="*/ 240665 h 240665"/>
                            <a:gd name="connsiteX3" fmla="*/ 0 w 2332355"/>
                            <a:gd name="connsiteY3" fmla="*/ 240665 h 240665"/>
                            <a:gd name="connsiteX4" fmla="*/ 194949 w 2332355"/>
                            <a:gd name="connsiteY4" fmla="*/ 0 h 240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32355" h="240665">
                              <a:moveTo>
                                <a:pt x="194949" y="0"/>
                              </a:moveTo>
                              <a:lnTo>
                                <a:pt x="2183824" y="0"/>
                              </a:lnTo>
                              <a:lnTo>
                                <a:pt x="2332355" y="240665"/>
                              </a:lnTo>
                              <a:lnTo>
                                <a:pt x="0" y="240665"/>
                              </a:lnTo>
                              <a:lnTo>
                                <a:pt x="194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5C7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1" o:spid="_x0000_s1026" o:spt="100" style="position:absolute;left:0pt;margin-left:209.25pt;margin-top:814.7pt;height:18.95pt;width:183.65pt;mso-position-horizontal-relative:margin;mso-position-vertical-relative:margin;mso-wrap-distance-bottom:0pt;mso-wrap-distance-left:9pt;mso-wrap-distance-right:9pt;mso-wrap-distance-top:0pt;z-index:251673600;v-text-anchor:middle;mso-width-relative:page;mso-height-relative:page;" fillcolor="#4C5C74" filled="t" stroked="f" coordsize="2332355,240665" o:gfxdata="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5VjISNgAAAANAQAADwAAAAAAAAABACAAAAAiAAAAZHJzL2Rvd25yZXYueG1sUEsBAhQAFAAAAAgA&#10;h07iQCr0+0R7AwAATQkAAA4AAAAAAAAAAQAgAAAAJwEAAGRycy9lMm9Eb2MueG1sUEsFBgAAAAAG&#10;AAYAWQEAABQHAAAAAA==&#10;" path="m194949,0l2183824,0,2332355,240665,0,240665,194949,0xe">
                <v:path o:connectlocs="194949,0;2183824,0;2332355,240665;0,240665;194949,0" o:connectangles="0,0,0,0,0"/>
                <v:fill on="t" focussize="0,0"/>
                <v:stroke on="f" weight="2pt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10514965</wp:posOffset>
                </wp:positionV>
                <wp:extent cx="7559675" cy="186055"/>
                <wp:effectExtent l="0" t="0" r="3175" b="3810"/>
                <wp:wrapNone/>
                <wp:docPr id="19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8605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26" o:spt="1" style="position:absolute;left:0pt;margin-left:0pt;margin-top:827.95pt;height:14.65pt;width:595.25pt;z-index:251672576;v-text-anchor:middle;mso-width-relative:page;mso-height-relative:page;" fillcolor="#44546B" filled="t" stroked="f" coordsize="21600,21600" o:gfxdata="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DJO4OvYAAAACwEAAA8AAAAAAAAAAQAg&#10;AAAAIgAAAGRycy9kb3ducmV2LnhtbFBLAQIUABQAAAAIAIdO4kDGUF/6uQIAAF4FAAAOAAAAAAAA&#10;AAEAIAAAACcBAABkcnMvZTJvRG9jLnhtbFBLBQYAAAAABgAGAFkBAABSBg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-974725</wp:posOffset>
                </wp:positionH>
                <wp:positionV relativeFrom="paragraph">
                  <wp:posOffset>-981075</wp:posOffset>
                </wp:positionV>
                <wp:extent cx="7834630" cy="10946130"/>
                <wp:effectExtent l="0" t="0" r="13970" b="7620"/>
                <wp:wrapNone/>
                <wp:docPr id="1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4630" cy="1094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25" o:spid="_x0000_s1026" o:spt="1" style="position:absolute;left:0pt;margin-left:-76.75pt;margin-top:-77.25pt;height:861.9pt;width:616.9pt;z-index:-251657216;mso-width-relative:page;mso-height-relative:page;" fillcolor="#FFFFFF" filled="t" stroked="f" coordsize="21600,21600" o:gfxdata="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c46H/t0AAAAPAQAADwAAAAAAAAABACAAAAAiAAAAZHJz&#10;L2Rvd25yZXYueG1sUEsBAhQAFAAAAAgAh07iQFfDksrGAQAAewMAAA4AAAAAAAAAAQAgAAAALAEA&#10;AGRycy9lMm9Eb2MueG1sUEsFBgAAAAAGAAYAWQEAAGQFAAAAAA=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</w:p>
    <w:p>
      <w:pPr>
        <w:snapToGrid w:val="0"/>
        <w:jc w:val="left"/>
        <w:rPr>
          <w:rFonts w:hint="eastAsia" w:ascii="微软雅黑" w:hAnsi="微软雅黑" w:eastAsia="微软雅黑"/>
          <w:color w:val="525252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160020</wp:posOffset>
                </wp:positionV>
                <wp:extent cx="4034155" cy="876935"/>
                <wp:effectExtent l="38100" t="38100" r="42545" b="56515"/>
                <wp:wrapNone/>
                <wp:docPr id="31" name="组合 1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4155" cy="876935"/>
                          <a:chOff x="18183" y="2287"/>
                          <a:chExt cx="3603" cy="1381"/>
                        </a:xfrm>
                      </wpg:grpSpPr>
                      <wps:wsp>
                        <wps:cNvPr id="27" name="直线 1283"/>
                        <wps:cNvCnPr/>
                        <wps:spPr>
                          <a:xfrm>
                            <a:off x="18206" y="2287"/>
                            <a:ext cx="3581" cy="1"/>
                          </a:xfrm>
                          <a:prstGeom prst="line">
                            <a:avLst/>
                          </a:prstGeom>
                          <a:ln w="19050" cap="sq" cmpd="sng">
                            <a:solidFill>
                              <a:srgbClr val="404040"/>
                            </a:solidFill>
                            <a:prstDash val="sysDot"/>
                            <a:headEnd type="oval" w="med" len="med"/>
                            <a:tailEnd type="oval" w="med" len="med"/>
                          </a:ln>
                        </wps:spPr>
                        <wps:bodyPr upright="1"/>
                      </wps:wsp>
                      <wps:wsp>
                        <wps:cNvPr id="28" name="直线 1284"/>
                        <wps:cNvCnPr/>
                        <wps:spPr>
                          <a:xfrm>
                            <a:off x="18186" y="2997"/>
                            <a:ext cx="3581" cy="1"/>
                          </a:xfrm>
                          <a:prstGeom prst="line">
                            <a:avLst/>
                          </a:prstGeom>
                          <a:ln w="19050" cap="sq" cmpd="sng">
                            <a:solidFill>
                              <a:srgbClr val="404040"/>
                            </a:solidFill>
                            <a:prstDash val="sysDot"/>
                            <a:headEnd type="oval" w="med" len="med"/>
                            <a:tailEnd type="oval" w="med" len="med"/>
                          </a:ln>
                        </wps:spPr>
                        <wps:bodyPr upright="1"/>
                      </wps:wsp>
                      <wps:wsp>
                        <wps:cNvPr id="29" name="直线 1285"/>
                        <wps:cNvCnPr/>
                        <wps:spPr>
                          <a:xfrm>
                            <a:off x="18183" y="3668"/>
                            <a:ext cx="3581" cy="1"/>
                          </a:xfrm>
                          <a:prstGeom prst="line">
                            <a:avLst/>
                          </a:prstGeom>
                          <a:ln w="19050" cap="sq" cmpd="sng">
                            <a:solidFill>
                              <a:srgbClr val="404040"/>
                            </a:solidFill>
                            <a:prstDash val="sysDot"/>
                            <a:headEnd type="oval" w="med" len="med"/>
                            <a:tailEnd type="oval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86" o:spid="_x0000_s1026" o:spt="203" style="position:absolute;left:0pt;margin-left:-19.7pt;margin-top:12.6pt;height:69.05pt;width:317.65pt;z-index:251696128;mso-width-relative:page;mso-height-relative:page;" coordorigin="18183,2287" coordsize="3603,1381" o:gfxdata="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KCTbKTaAAAACgEAAA8AAAAAAAAAAQAgAAAAIgAAAGRycy9k&#10;b3ducmV2LnhtbFBLAQIUABQAAAAIAIdO4kDP8lGDqwIAACIJAAAOAAAAAAAAAAEAIAAAACkBAABk&#10;cnMvZTJvRG9jLnhtbFBLBQYAAAAABgAGAFkBAABGBgAAAAA=&#10;">
                <o:lock v:ext="edit" aspectratio="f"/>
                <v:line id="直线 1283" o:spid="_x0000_s1026" o:spt="20" style="position:absolute;left:18206;top:2287;height:1;width:3581;" filled="f" stroked="t" coordsize="21600,21600" o:gfxdata="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CKTY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404040" joinstyle="round" dashstyle="1 1" endcap="square" startarrow="oval" endarrow="oval"/>
                  <v:imagedata o:title=""/>
                  <o:lock v:ext="edit" aspectratio="f"/>
                </v:line>
                <v:line id="直线 1284" o:spid="_x0000_s1026" o:spt="20" style="position:absolute;left:18186;top:2997;height:1;width:3581;" filled="f" stroked="t" coordsize="21600,21600" o:gfxdata="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9Bx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404040" joinstyle="round" dashstyle="1 1" endcap="square" startarrow="oval" endarrow="oval"/>
                  <v:imagedata o:title=""/>
                  <o:lock v:ext="edit" aspectratio="f"/>
                </v:line>
                <v:line id="直线 1285" o:spid="_x0000_s1026" o:spt="20" style="position:absolute;left:18183;top:3668;height:1;width:3581;" filled="f" stroked="t" coordsize="21600,21600" o:gfxdata="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vGii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404040" joinstyle="round" dashstyle="1 1" endcap="square" startarrow="oval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7359015</wp:posOffset>
                </wp:positionH>
                <wp:positionV relativeFrom="paragraph">
                  <wp:posOffset>615315</wp:posOffset>
                </wp:positionV>
                <wp:extent cx="1445895" cy="1884045"/>
                <wp:effectExtent l="8255" t="7620" r="12700" b="13335"/>
                <wp:wrapNone/>
                <wp:docPr id="2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18840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150" o:spid="_x0000_s1026" o:spt="1" style="position:absolute;left:0pt;margin-left:579.45pt;margin-top:48.45pt;height:148.35pt;width:113.85pt;z-index:251674624;mso-width-relative:page;mso-height-relative:page;" fillcolor="#FFFFFF" filled="t" stroked="t" coordsize="21600,21600" o:gfxdata="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MxzyE2gAAAAwBAAAPAAAAAAAA&#10;AAEAIAAAACIAAABkcnMvZG93bnJldi54bWxQSwECFAAUAAAACACHTuJAq/DGyUkCAADPBAAADgAA&#10;AAAAAAABACAAAAApAQAAZHJzL2Uyb0RvYy54bWxQSwUGAAAAAAYABgBZAQAA5AUAAAAA&#10;">
                <v:fill type="gradient" on="t" color2="#FFFFFF" angle="90" focus="100%" focussize="0,0">
                  <o:fill type="gradientUnscaled" v:ext="backwardCompatible"/>
                </v:fill>
                <v:stroke weight="1.25pt" color="#FFFFFF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</w:t>
      </w:r>
    </w:p>
    <w:p>
      <w:pPr>
        <w:snapToGrid w:val="0"/>
        <w:jc w:val="left"/>
        <w:rPr>
          <w:rFonts w:hint="eastAsia" w:ascii="微软雅黑" w:hAnsi="微软雅黑" w:eastAsia="微软雅黑"/>
          <w:color w:val="525252"/>
        </w:rPr>
      </w:pPr>
      <w:r>
        <w:rPr>
          <w:rFonts w:hint="eastAsia"/>
          <w:lang w:val="en-US" w:eastAsia="zh-CN"/>
        </w:rPr>
        <w:t xml:space="preserve">                     </w:t>
      </w:r>
    </w:p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230" w:bottom="1440" w:left="1230" w:header="851" w:footer="992" w:gutter="0"/>
          <w:cols w:space="720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-253365</wp:posOffset>
                </wp:positionH>
                <wp:positionV relativeFrom="paragraph">
                  <wp:posOffset>1026160</wp:posOffset>
                </wp:positionV>
                <wp:extent cx="6411595" cy="685165"/>
                <wp:effectExtent l="0" t="0" r="0" b="0"/>
                <wp:wrapNone/>
                <wp:docPr id="41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1595" cy="685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  <w:t>本人毕业于广州医药学院，制药工程专业，报考的院校是：上海医药学院，第一志愿是：制药工程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  <w:t>专业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  <w:t>初考成绩单如下：专业一：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  <w:t>98分，专业二：113分，综合分：115分，总分：398分。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525252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-19.95pt;margin-top:80.8pt;height:53.95pt;width:504.85pt;z-index:251701248;mso-width-relative:page;mso-height-relative:page;" filled="f" stroked="f" coordsize="21600,21600" o:gfxdata="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OyvbtwAAAALAQAADwAAAAAAAAABACAA&#10;AAAiAAAAZHJzL2Rvd25yZXYueG1sUEsBAhQAFAAAAAgAh07iQCDRiTTQAQAAfgMAAA4AAAAAAAAA&#10;AQAgAAAAKwEAAGRycy9lMm9Eb2MueG1sUEsFBgAAAAAGAAYAWQEAAG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  <w:t>本人毕业于广州医药学院，制药工程专业，报考的院校是：上海医药学院，第一志愿是：制药工程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  <w:t>专业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  <w:t>初考成绩单如下：专业一：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  <w:t>98分，专业二：113分，综合分：115分，总分：398分。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color w:val="525252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-240665</wp:posOffset>
                </wp:positionH>
                <wp:positionV relativeFrom="paragraph">
                  <wp:posOffset>1818005</wp:posOffset>
                </wp:positionV>
                <wp:extent cx="1017905" cy="38735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32"/>
                                <w:szCs w:val="32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95pt;margin-top:143.15pt;height:30.5pt;width:80.15pt;z-index:251669504;mso-width-relative:page;mso-height-relative:page;" filled="f" stroked="f" coordsize="21600,21600" o:gfxdata="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q/4XndAAAACwEAAA8AAAAAAAAAAQAg&#10;AAAAIgAAAGRycy9kb3ducmV2LnhtbFBLAQIUABQAAAAIAIdO4kBQyg0mQgIAAHU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32"/>
                          <w:szCs w:val="32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1891030</wp:posOffset>
                </wp:positionV>
                <wp:extent cx="6480175" cy="306705"/>
                <wp:effectExtent l="38100" t="7620" r="53975" b="47625"/>
                <wp:wrapNone/>
                <wp:docPr id="15" name="组合 1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175" cy="306705"/>
                          <a:chOff x="14851" y="3849"/>
                          <a:chExt cx="10205" cy="483"/>
                        </a:xfrm>
                      </wpg:grpSpPr>
                      <wps:wsp>
                        <wps:cNvPr id="13" name="矩形 1247"/>
                        <wps:cNvSpPr/>
                        <wps:spPr>
                          <a:xfrm>
                            <a:off x="14907" y="3849"/>
                            <a:ext cx="1766" cy="483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 w="15875" cap="flat" cmpd="sng">
                            <a:solidFill>
                              <a:srgbClr val="40404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upright="1"/>
                      </wps:wsp>
                      <wps:wsp>
                        <wps:cNvPr id="14" name="直线 1232"/>
                        <wps:cNvCnPr/>
                        <wps:spPr>
                          <a:xfrm>
                            <a:off x="14851" y="4330"/>
                            <a:ext cx="10205" cy="1"/>
                          </a:xfrm>
                          <a:prstGeom prst="line">
                            <a:avLst/>
                          </a:prstGeom>
                          <a:ln w="19050" cap="sq" cmpd="sng">
                            <a:solidFill>
                              <a:srgbClr val="404040"/>
                            </a:solidFill>
                            <a:prstDash val="sysDot"/>
                            <a:headEnd type="oval" w="med" len="med"/>
                            <a:tailEnd type="oval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55" o:spid="_x0000_s1026" o:spt="203" style="position:absolute;left:0pt;margin-left:-27.25pt;margin-top:148.9pt;height:24.15pt;width:510.25pt;z-index:251665408;mso-width-relative:page;mso-height-relative:page;" coordorigin="14851,3849" coordsize="10205,483" o:gfxdata="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J97przcAAAACwEAAA8AAAAAAAAAAQAg&#10;AAAAIgAAAGRycy9kb3ducmV2LnhtbFBLAQIUABQAAAAIAIdO4kDNJRvB7gIAAIQHAAAOAAAAAAAA&#10;AAEAIAAAACsBAABkcnMvZTJvRG9jLnhtbFBLBQYAAAAABgAGAFkBAACLBgAAAAA=&#10;">
                <o:lock v:ext="edit" aspectratio="f"/>
                <v:rect id="矩形 1247" o:spid="_x0000_s1026" o:spt="1" style="position:absolute;left:14907;top:3849;height:483;width:1766;" fillcolor="#404040" filled="t" stroked="t" coordsize="21600,21600" o:gfxdata="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vS/1ugAAANsA&#10;AAAPAAAAAAAAAAEAIAAAACIAAABkcnMvZG93bnJldi54bWxQSwECFAAUAAAACACHTuJAMy8FnjsA&#10;AAA5AAAAEAAAAAAAAAABACAAAAAJAQAAZHJzL3NoYXBleG1sLnhtbFBLBQYAAAAABgAGAFsBAACz&#10;AwAAAAA=&#10;">
                  <v:fill on="t" focussize="0,0"/>
                  <v:stroke weight="1.25pt" color="#404040" joinstyle="miter"/>
                  <v:imagedata o:title=""/>
                  <o:lock v:ext="edit" aspectratio="f"/>
                </v:rect>
                <v:line id="直线 1232" o:spid="_x0000_s1026" o:spt="20" style="position:absolute;left:14851;top:4330;height:1;width:10205;" filled="f" stroked="t" coordsize="21600,21600" o:gfxdata="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pzHqb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404040" joinstyle="round" dashstyle="1 1" endcap="square" startarrow="oval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2240280</wp:posOffset>
                </wp:positionV>
                <wp:extent cx="6411595" cy="103441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0" cy="1184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2013.9-2017.6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eastAsia="zh-CN"/>
                              </w:rPr>
                              <w:t>广州医药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>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院               制药工程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eastAsia="zh-CN"/>
                              </w:rPr>
                              <w:t>专业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本科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2013.9-2017.6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eastAsia="zh-CN"/>
                              </w:rPr>
                              <w:t>广州医药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>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院              汉语言文学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eastAsia="zh-CN"/>
                              </w:rPr>
                              <w:t>专业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辅修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eastAsia="zh-CN"/>
                              </w:rPr>
                              <w:t>获得奖项：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  <w:t>毕业论文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  <w:t>&lt;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  <w:t>对药物中间体前景分析的相关研究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  <w:t>连续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  <w:t>&gt;荣获一等奖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  <w:t>2年获得学院奖学金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85pt;margin-top:176.4pt;height:81.45pt;width:504.85pt;z-index:251677696;mso-width-relative:page;mso-height-relative:page;" filled="f" stroked="f" coordsize="21600,21600" o:gfxdata="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sGoLZ3AAAAAsBAAAPAAAAAAAAAAEAIAAA&#10;ACIAAABkcnMvZG93bnJldi54bWxQSwECFAAUAAAACACHTuJA/JYyxkECAAB3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2013.9-2017.6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eastAsia="zh-CN"/>
                        </w:rPr>
                        <w:t>广州医药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</w:rPr>
                        <w:t>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>院               制药工程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eastAsia="zh-CN"/>
                        </w:rPr>
                        <w:t>专业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             本科</w:t>
                      </w:r>
                    </w:p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default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2013.9-2017.6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eastAsia="zh-CN"/>
                        </w:rPr>
                        <w:t>广州医药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</w:rPr>
                        <w:t>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>院              汉语言文学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eastAsia="zh-CN"/>
                        </w:rPr>
                        <w:t>专业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            辅修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color="auto" w:fill="FFFFFF"/>
                          <w:lang w:eastAsia="zh-CN"/>
                        </w:rPr>
                        <w:t>获得奖项：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  <w:t>毕业论文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  <w:t>&lt;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  <w:t>对药物中间体前景分析的相关研究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  <w:t>连续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  <w:t>&gt;荣获一等奖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  <w:t>2年获得学院奖学金</w:t>
                      </w:r>
                    </w:p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3527425</wp:posOffset>
                </wp:positionV>
                <wp:extent cx="6480175" cy="306705"/>
                <wp:effectExtent l="38100" t="7620" r="53975" b="47625"/>
                <wp:wrapNone/>
                <wp:docPr id="12" name="组合 1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175" cy="306705"/>
                          <a:chOff x="14851" y="3849"/>
                          <a:chExt cx="10205" cy="483"/>
                        </a:xfrm>
                      </wpg:grpSpPr>
                      <wps:wsp>
                        <wps:cNvPr id="10" name="矩形 1288"/>
                        <wps:cNvSpPr/>
                        <wps:spPr>
                          <a:xfrm>
                            <a:off x="14907" y="3849"/>
                            <a:ext cx="1766" cy="483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 w="15875" cap="flat" cmpd="sng">
                            <a:solidFill>
                              <a:srgbClr val="40404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upright="1"/>
                      </wps:wsp>
                      <wps:wsp>
                        <wps:cNvPr id="11" name="直线 1289"/>
                        <wps:cNvCnPr/>
                        <wps:spPr>
                          <a:xfrm>
                            <a:off x="14851" y="4330"/>
                            <a:ext cx="10205" cy="1"/>
                          </a:xfrm>
                          <a:prstGeom prst="line">
                            <a:avLst/>
                          </a:prstGeom>
                          <a:ln w="19050" cap="sq" cmpd="sng">
                            <a:solidFill>
                              <a:srgbClr val="404040"/>
                            </a:solidFill>
                            <a:prstDash val="sysDot"/>
                            <a:headEnd type="oval" w="med" len="med"/>
                            <a:tailEnd type="oval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87" o:spid="_x0000_s1026" o:spt="203" style="position:absolute;left:0pt;margin-left:-27.25pt;margin-top:277.75pt;height:24.15pt;width:510.25pt;z-index:251664384;mso-width-relative:page;mso-height-relative:page;" coordorigin="14851,3849" coordsize="10205,483" o:gfxdata="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ERYyeDaAAAACwEAAA8AAAAAAAAAAQAgAAAA&#10;IgAAAGRycy9kb3ducmV2LnhtbFBLAQIUABQAAAAIAIdO4kCLII3U7QIAAIQHAAAOAAAAAAAAAAEA&#10;IAAAACkBAABkcnMvZTJvRG9jLnhtbFBLBQYAAAAABgAGAFkBAACIBgAAAAA=&#10;">
                <o:lock v:ext="edit" aspectratio="f"/>
                <v:rect id="矩形 1288" o:spid="_x0000_s1026" o:spt="1" style="position:absolute;left:14907;top:3849;height:483;width:1766;" fillcolor="#404040" filled="t" stroked="t" coordsize="21600,21600" o:gfxdata="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G+xgr4A&#10;AADbAAAADwAAAAAAAAABACAAAAAiAAAAZHJzL2Rvd25yZXYueG1sUEsBAhQAFAAAAAgAh07iQDMv&#10;BZ47AAAAOQAAABAAAAAAAAAAAQAgAAAADQEAAGRycy9zaGFwZXhtbC54bWxQSwUGAAAAAAYABgBb&#10;AQAAtwMAAAAA&#10;">
                  <v:fill on="t" focussize="0,0"/>
                  <v:stroke weight="1.25pt" color="#404040" joinstyle="miter"/>
                  <v:imagedata o:title=""/>
                  <o:lock v:ext="edit" aspectratio="f"/>
                </v:rect>
                <v:line id="直线 1289" o:spid="_x0000_s1026" o:spt="20" style="position:absolute;left:14851;top:4330;height:1;width:10205;" filled="f" stroked="t" coordsize="21600,21600" o:gfxdata="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utkMb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404040" joinstyle="round" dashstyle="1 1" endcap="square" startarrow="oval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-240030</wp:posOffset>
                </wp:positionH>
                <wp:positionV relativeFrom="paragraph">
                  <wp:posOffset>3901440</wp:posOffset>
                </wp:positionV>
                <wp:extent cx="6412865" cy="159067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0" cy="150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2018.9-2019.6           “过期药物换新药”社区活动                    志愿者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156" w:beforeLines="5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595959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/>
                                <w:sz w:val="22"/>
                                <w:szCs w:val="24"/>
                                <w:lang w:eastAsia="zh-CN"/>
                              </w:rPr>
                              <w:t>内容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/>
                                <w:sz w:val="22"/>
                                <w:szCs w:val="24"/>
                              </w:rPr>
                              <w:t>描述：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  <w:t>1、到校医院学习医药知识，并制作医药知识宣传海报；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  <w:t>2、在学校附近社区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  <w:t>做宣传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  <w:t>，向居民宣传过期药物的隐患、过期药物处理办法；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  <w:t>3、回收20多种过期药物，交由校医院和专业老师妥善处理；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9pt;margin-top:307.2pt;height:125.25pt;width:504.95pt;z-index:251678720;mso-width-relative:page;mso-height-relative:page;" filled="f" stroked="f" coordsize="21600,21600" o:gfxdata="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VFNUft0AAAALAQAADwAAAAAAAAABACAA&#10;AAAiAAAAZHJzL2Rvd25yZXYueG1sUEsBAhQAFAAAAAgAh07iQDo/GW9BAgAAdwQAAA4AAAAAAAAA&#10;AQAgAAAALA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>2018.9-2019.6           “过期药物换新药”社区活动                    志愿者</w:t>
                      </w:r>
                    </w:p>
                    <w:p>
                      <w:pPr>
                        <w:adjustRightInd w:val="0"/>
                        <w:snapToGrid w:val="0"/>
                        <w:spacing w:before="156" w:beforeLines="50"/>
                        <w:jc w:val="left"/>
                        <w:rPr>
                          <w:rFonts w:ascii="微软雅黑" w:hAnsi="微软雅黑" w:eastAsia="微软雅黑"/>
                          <w:b/>
                          <w:color w:val="595959"/>
                          <w:sz w:val="22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/>
                          <w:sz w:val="22"/>
                          <w:szCs w:val="24"/>
                          <w:lang w:eastAsia="zh-CN"/>
                        </w:rPr>
                        <w:t>内容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95959"/>
                          <w:sz w:val="22"/>
                          <w:szCs w:val="24"/>
                        </w:rPr>
                        <w:t>描述：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  <w:t>1、到校医院学习医药知识，并制作医药知识宣传海报；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  <w:t>2、在学校附近社区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  <w:t>做宣传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  <w:t>，向居民宣传过期药物的隐患、过期药物处理办法；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  <w:t>3、回收20多种过期药物，交由校医院和专业老师妥善处理；</w:t>
                      </w:r>
                    </w:p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              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-283210</wp:posOffset>
                </wp:positionH>
                <wp:positionV relativeFrom="paragraph">
                  <wp:posOffset>3453765</wp:posOffset>
                </wp:positionV>
                <wp:extent cx="1017270" cy="3873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32"/>
                                <w:szCs w:val="32"/>
                                <w:lang w:eastAsia="zh-CN"/>
                              </w:rPr>
                              <w:t>校园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32"/>
                                <w:szCs w:val="32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3pt;margin-top:271.95pt;height:30.5pt;width:80.1pt;z-index:251670528;mso-width-relative:page;mso-height-relative:page;" filled="f" stroked="f" coordsize="21600,21600" o:gfxdata="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+EoActwAAAALAQAADwAAAAAAAAABACAA&#10;AAAiAAAAZHJzL2Rvd25yZXYueG1sUEsBAhQAFAAAAAgAh07iQDNKbzhCAgAAdQ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32"/>
                          <w:szCs w:val="32"/>
                          <w:lang w:eastAsia="zh-CN"/>
                        </w:rPr>
                        <w:t>校园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32"/>
                          <w:szCs w:val="32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5641340</wp:posOffset>
                </wp:positionV>
                <wp:extent cx="6480175" cy="306705"/>
                <wp:effectExtent l="38100" t="7620" r="53975" b="47625"/>
                <wp:wrapNone/>
                <wp:docPr id="9" name="组合 1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175" cy="306705"/>
                          <a:chOff x="14851" y="3849"/>
                          <a:chExt cx="10205" cy="483"/>
                        </a:xfrm>
                      </wpg:grpSpPr>
                      <wps:wsp>
                        <wps:cNvPr id="7" name="矩形 1291"/>
                        <wps:cNvSpPr/>
                        <wps:spPr>
                          <a:xfrm>
                            <a:off x="14907" y="3849"/>
                            <a:ext cx="1766" cy="483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 w="15875" cap="flat" cmpd="sng">
                            <a:solidFill>
                              <a:srgbClr val="40404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upright="1"/>
                      </wps:wsp>
                      <wps:wsp>
                        <wps:cNvPr id="8" name="直线 1292"/>
                        <wps:cNvCnPr/>
                        <wps:spPr>
                          <a:xfrm>
                            <a:off x="14851" y="4330"/>
                            <a:ext cx="10205" cy="1"/>
                          </a:xfrm>
                          <a:prstGeom prst="line">
                            <a:avLst/>
                          </a:prstGeom>
                          <a:ln w="19050" cap="sq" cmpd="sng">
                            <a:solidFill>
                              <a:srgbClr val="404040"/>
                            </a:solidFill>
                            <a:prstDash val="sysDot"/>
                            <a:headEnd type="oval" w="med" len="med"/>
                            <a:tailEnd type="oval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90" o:spid="_x0000_s1026" o:spt="203" style="position:absolute;left:0pt;margin-left:-27.25pt;margin-top:444.2pt;height:24.15pt;width:510.25pt;z-index:251663360;mso-width-relative:page;mso-height-relative:page;" coordorigin="14851,3849" coordsize="10205,483" o:gfxdata="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LZNQH3cAAAACwEAAA8AAAAAAAAAAQAgAAAA&#10;IgAAAGRycy9kb3ducmV2LnhtbFBLAQIUABQAAAAIAIdO4kB4FOu16wIAAIEHAAAOAAAAAAAAAAEA&#10;IAAAACsBAABkcnMvZTJvRG9jLnhtbFBLBQYAAAAABgAGAFkBAACIBgAAAAA=&#10;">
                <o:lock v:ext="edit" aspectratio="f"/>
                <v:rect id="矩形 1291" o:spid="_x0000_s1026" o:spt="1" style="position:absolute;left:14907;top:3849;height:483;width:1766;" fillcolor="#404040" filled="t" stroked="t" coordsize="21600,21600" o:gfxdata="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VsplvQAA&#10;ANoAAAAPAAAAAAAAAAEAIAAAACIAAABkcnMvZG93bnJldi54bWxQSwECFAAUAAAACACHTuJAMy8F&#10;njsAAAA5AAAAEAAAAAAAAAABACAAAAAMAQAAZHJzL3NoYXBleG1sLnhtbFBLBQYAAAAABgAGAFsB&#10;AAC2AwAAAAA=&#10;">
                  <v:fill on="t" focussize="0,0"/>
                  <v:stroke weight="1.25pt" color="#404040" joinstyle="miter"/>
                  <v:imagedata o:title=""/>
                  <o:lock v:ext="edit" aspectratio="f"/>
                </v:rect>
                <v:line id="直线 1292" o:spid="_x0000_s1026" o:spt="20" style="position:absolute;left:14851;top:4330;height:1;width:10205;" filled="f" stroked="t" coordsize="21600,21600" o:gfxdata="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TYuZbsAAADa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404040" joinstyle="round" dashstyle="1 1" endcap="square" startarrow="oval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6102350</wp:posOffset>
                </wp:positionV>
                <wp:extent cx="6411595" cy="97028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730" cy="943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  <w:t xml:space="preserve">李晓林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  <w:t>《 现代制药技术在中药生产中的应用分析 》期刊论文    《医药期刊》2018年6期（8）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  <w:t xml:space="preserve">李晓林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  <w:t>《 制药新技术与中药现代化的研究 》期刊论文        《医药期刊》2019年8期（9）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85pt;margin-top:480.5pt;height:76.4pt;width:504.85pt;z-index:251679744;mso-width-relative:page;mso-height-relative:page;" filled="f" stroked="f" coordsize="21600,21600" o:gfxdata="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ZaLXF90AAAAMAQAADwAAAAAAAAAB&#10;ACAAAAAiAAAAZHJzL2Rvd25yZXYueG1sUEsBAhQAFAAAAAgAh07iQPj3YrtEAgAAdg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  <w:t xml:space="preserve">李晓林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  <w:t>《 现代制药技术在中药生产中的应用分析 》期刊论文    《医药期刊》2018年6期（8）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  <w:t xml:space="preserve">李晓林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  <w:t>《 制药新技术与中药现代化的研究 》期刊论文        《医药期刊》2019年8期（9）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5563235</wp:posOffset>
                </wp:positionV>
                <wp:extent cx="1029970" cy="38735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32"/>
                                <w:szCs w:val="32"/>
                                <w:lang w:eastAsia="zh-CN"/>
                              </w:rPr>
                              <w:t>论文发表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85pt;margin-top:438.05pt;height:30.5pt;width:81.1pt;z-index:251671552;mso-width-relative:page;mso-height-relative:page;" filled="f" stroked="f" coordsize="21600,21600" o:gfxdata="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AgPD7dAAAACwEAAA8AAAAAAAAAAQAg&#10;AAAAIgAAAGRycy9kb3ducmV2LnhtbFBLAQIUABQAAAAIAIdO4kAWCaBPQgIAAHU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32"/>
                          <w:szCs w:val="32"/>
                          <w:lang w:eastAsia="zh-CN"/>
                        </w:rPr>
                        <w:t>论文发表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7539990</wp:posOffset>
                </wp:positionV>
                <wp:extent cx="6351270" cy="87757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730" cy="943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  <w:t>大学期间在学生会工作，对待工作认真负责，善于沟通、协调，有较强的组织能力与团队精神。为人稳重、大方，认真对待工作，开朗自信，待人真诚，有强烈的责任心。具备良好的敬业精神和职业道德操守，有很强的感召力和凝聚力。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  <w:t>制药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  <w:t>操作以及注射剂的经验。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75pt;margin-top:593.7pt;height:69.1pt;width:500.1pt;z-index:251680768;mso-width-relative:page;mso-height-relative:page;" filled="f" stroked="f" coordsize="21600,21600" o:gfxdata="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S9knt0AAAANAQAADwAAAAAAAAAB&#10;ACAAAAAiAAAAZHJzL2Rvd25yZXYueG1sUEsBAhQAFAAAAAgAh07iQFBTVpVEAgAAdg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  <w:t>大学期间在学生会工作，对待工作认真负责，善于沟通、协调，有较强的组织能力与团队精神。为人稳重、大方，认真对待工作，开朗自信，待人真诚，有强烈的责任心。具备良好的敬业精神和职业道德操守，有很强的感召力和凝聚力。有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  <w:t>制药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  <w:t>操作以及注射剂的经验。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7051040</wp:posOffset>
                </wp:positionV>
                <wp:extent cx="6480175" cy="306705"/>
                <wp:effectExtent l="38100" t="7620" r="53975" b="47625"/>
                <wp:wrapNone/>
                <wp:docPr id="6" name="组合 1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175" cy="306705"/>
                          <a:chOff x="14851" y="3849"/>
                          <a:chExt cx="10205" cy="483"/>
                        </a:xfrm>
                      </wpg:grpSpPr>
                      <wps:wsp>
                        <wps:cNvPr id="4" name="矩形 1294"/>
                        <wps:cNvSpPr/>
                        <wps:spPr>
                          <a:xfrm>
                            <a:off x="14907" y="3849"/>
                            <a:ext cx="1766" cy="483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 w="15875" cap="flat" cmpd="sng">
                            <a:solidFill>
                              <a:srgbClr val="40404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upright="1"/>
                      </wps:wsp>
                      <wps:wsp>
                        <wps:cNvPr id="5" name="直线 1295"/>
                        <wps:cNvCnPr/>
                        <wps:spPr>
                          <a:xfrm>
                            <a:off x="14851" y="4330"/>
                            <a:ext cx="10205" cy="1"/>
                          </a:xfrm>
                          <a:prstGeom prst="line">
                            <a:avLst/>
                          </a:prstGeom>
                          <a:ln w="19050" cap="sq" cmpd="sng">
                            <a:solidFill>
                              <a:srgbClr val="404040"/>
                            </a:solidFill>
                            <a:prstDash val="sysDot"/>
                            <a:headEnd type="oval" w="med" len="med"/>
                            <a:tailEnd type="oval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93" o:spid="_x0000_s1026" o:spt="203" style="position:absolute;left:0pt;margin-left:-27.25pt;margin-top:555.2pt;height:24.15pt;width:510.25pt;z-index:251662336;mso-width-relative:page;mso-height-relative:page;" coordorigin="14851,3849" coordsize="10205,483" o:gfxdata="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xZZyMNwAAAANAQAADwAAAAAAAAAB&#10;ACAAAAAiAAAAZHJzL2Rvd25yZXYueG1sUEsBAhQAFAAAAAgAh07iQJfG7YPwAgAAgQcAAA4AAAAA&#10;AAAAAQAgAAAAKwEAAGRycy9lMm9Eb2MueG1sUEsFBgAAAAAGAAYAWQEAAI0GAAAAAA==&#10;">
                <o:lock v:ext="edit" aspectratio="f"/>
                <v:rect id="矩形 1294" o:spid="_x0000_s1026" o:spt="1" style="position:absolute;left:14907;top:3849;height:483;width:1766;" fillcolor="#404040" filled="t" stroked="t" coordsize="21600,21600" o:gfxdata="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hFQSvQAA&#10;ANoAAAAPAAAAAAAAAAEAIAAAACIAAABkcnMvZG93bnJldi54bWxQSwECFAAUAAAACACHTuJAMy8F&#10;njsAAAA5AAAAEAAAAAAAAAABACAAAAAMAQAAZHJzL3NoYXBleG1sLnhtbFBLBQYAAAAABgAGAFsB&#10;AAC2AwAAAAA=&#10;">
                  <v:fill on="t" focussize="0,0"/>
                  <v:stroke weight="1.25pt" color="#404040" joinstyle="miter"/>
                  <v:imagedata o:title=""/>
                  <o:lock v:ext="edit" aspectratio="f"/>
                </v:rect>
                <v:line id="直线 1295" o:spid="_x0000_s1026" o:spt="20" style="position:absolute;left:14851;top:4330;height:1;width:10205;" filled="f" stroked="t" coordsize="21600,21600" o:gfxdata="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zeB+7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404040" joinstyle="round" dashstyle="1 1" endcap="square" startarrow="oval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6981825</wp:posOffset>
                </wp:positionV>
                <wp:extent cx="1006475" cy="387350"/>
                <wp:effectExtent l="0" t="0" r="0" b="0"/>
                <wp:wrapNone/>
                <wp:docPr id="22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32"/>
                                <w:szCs w:val="32"/>
                              </w:rPr>
                              <w:t>自我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32"/>
                                <w:szCs w:val="32"/>
                                <w:lang w:eastAsia="zh-CN"/>
                              </w:rPr>
                              <w:t>评价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19.85pt;margin-top:549.75pt;height:30.5pt;width:79.25pt;z-index:251676672;mso-width-relative:page;mso-height-relative:page;" filled="f" stroked="f" coordsize="21600,21600" o:gfxdata="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vDTh3dAAAADQEAAA8AAAAAAAAAAQAgAAAA&#10;IgAAAGRycy9kb3ducmV2LnhtbFBLAQIUABQAAAAIAIdO4kD9bhd9zQEAAH4DAAAOAAAAAAAAAAEA&#10;IAAAACwBAABkcnMvZTJvRG9jLnhtbFBLBQYAAAAABgAGAFkBAAB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32"/>
                          <w:szCs w:val="32"/>
                        </w:rPr>
                        <w:t>自我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32"/>
                          <w:szCs w:val="32"/>
                          <w:lang w:eastAsia="zh-CN"/>
                        </w:rPr>
                        <w:t>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152400</wp:posOffset>
                </wp:positionV>
                <wp:extent cx="2496820" cy="452120"/>
                <wp:effectExtent l="0" t="0" r="0" b="0"/>
                <wp:wrapNone/>
                <wp:docPr id="39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820" cy="452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读研方向：  制药工程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525252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-10.9pt;margin-top:12pt;height:35.6pt;width:196.6pt;z-index:251699200;mso-width-relative:page;mso-height-relative:page;" filled="f" stroked="f" coordsize="21600,21600" o:gfxdata="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fC6542wAAAAkBAAAPAAAAAAAAAAEAIAAA&#10;ACIAAABkcnMvZG93bnJldi54bWxQSwECFAAUAAAACACHTuJAS2Lje9ABAAB+AwAADgAAAAAAAAAB&#10;ACAAAAAqAQAAZHJzL2Uyb0RvYy54bWxQSwUGAAAAAAYABgBZAQAAb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>读研方向：  制药工程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color w:val="525252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color w:val="525252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-543560</wp:posOffset>
                </wp:positionH>
                <wp:positionV relativeFrom="paragraph">
                  <wp:posOffset>12407265</wp:posOffset>
                </wp:positionV>
                <wp:extent cx="211455" cy="211455"/>
                <wp:effectExtent l="0" t="0" r="17145" b="17145"/>
                <wp:wrapNone/>
                <wp:docPr id="16" name="Freefor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2114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20980" y="161872"/>
                            </a:cxn>
                            <a:cxn ang="0">
                              <a:pos x="120650" y="203604"/>
                            </a:cxn>
                            <a:cxn ang="0">
                              <a:pos x="161290" y="103699"/>
                            </a:cxn>
                            <a:cxn ang="0">
                              <a:pos x="213360" y="37938"/>
                            </a:cxn>
                            <a:cxn ang="0">
                              <a:pos x="260350" y="31615"/>
                            </a:cxn>
                            <a:cxn ang="0">
                              <a:pos x="278130" y="94846"/>
                            </a:cxn>
                            <a:cxn ang="0">
                              <a:pos x="311150" y="127727"/>
                            </a:cxn>
                            <a:cxn ang="0">
                              <a:pos x="323850" y="184635"/>
                            </a:cxn>
                            <a:cxn ang="0">
                              <a:pos x="287020" y="213721"/>
                            </a:cxn>
                            <a:cxn ang="0">
                              <a:pos x="292100" y="242808"/>
                            </a:cxn>
                            <a:cxn ang="0">
                              <a:pos x="242570" y="292128"/>
                            </a:cxn>
                            <a:cxn ang="0">
                              <a:pos x="196850" y="292128"/>
                            </a:cxn>
                            <a:cxn ang="0">
                              <a:pos x="182880" y="323744"/>
                            </a:cxn>
                            <a:cxn ang="0">
                              <a:pos x="127000" y="311097"/>
                            </a:cxn>
                            <a:cxn ang="0">
                              <a:pos x="93980" y="278217"/>
                            </a:cxn>
                            <a:cxn ang="0">
                              <a:pos x="30480" y="260512"/>
                            </a:cxn>
                            <a:cxn ang="0">
                              <a:pos x="36830" y="213721"/>
                            </a:cxn>
                            <a:cxn ang="0">
                              <a:pos x="0" y="184635"/>
                            </a:cxn>
                            <a:cxn ang="0">
                              <a:pos x="11430" y="127727"/>
                            </a:cxn>
                            <a:cxn ang="0">
                              <a:pos x="44450" y="94846"/>
                            </a:cxn>
                            <a:cxn ang="0">
                              <a:pos x="62230" y="31615"/>
                            </a:cxn>
                            <a:cxn ang="0">
                              <a:pos x="110490" y="37938"/>
                            </a:cxn>
                            <a:cxn ang="0">
                              <a:pos x="139700" y="0"/>
                            </a:cxn>
                            <a:cxn ang="0">
                              <a:pos x="196850" y="12646"/>
                            </a:cxn>
                            <a:cxn ang="0">
                              <a:pos x="203200" y="60702"/>
                            </a:cxn>
                            <a:cxn ang="0">
                              <a:pos x="171450" y="41732"/>
                            </a:cxn>
                            <a:cxn ang="0">
                              <a:pos x="151130" y="41732"/>
                            </a:cxn>
                            <a:cxn ang="0">
                              <a:pos x="100330" y="72083"/>
                            </a:cxn>
                            <a:cxn ang="0">
                              <a:pos x="71120" y="58172"/>
                            </a:cxn>
                            <a:cxn ang="0">
                              <a:pos x="71120" y="99905"/>
                            </a:cxn>
                            <a:cxn ang="0">
                              <a:pos x="41910" y="151755"/>
                            </a:cxn>
                            <a:cxn ang="0">
                              <a:pos x="41910" y="171989"/>
                            </a:cxn>
                            <a:cxn ang="0">
                              <a:pos x="71120" y="223838"/>
                            </a:cxn>
                            <a:cxn ang="0">
                              <a:pos x="69850" y="239014"/>
                            </a:cxn>
                            <a:cxn ang="0">
                              <a:pos x="83820" y="254189"/>
                            </a:cxn>
                            <a:cxn ang="0">
                              <a:pos x="140970" y="269365"/>
                            </a:cxn>
                            <a:cxn ang="0">
                              <a:pos x="171450" y="298451"/>
                            </a:cxn>
                            <a:cxn ang="0">
                              <a:pos x="203200" y="263042"/>
                            </a:cxn>
                            <a:cxn ang="0">
                              <a:pos x="223520" y="252925"/>
                            </a:cxn>
                            <a:cxn ang="0">
                              <a:pos x="266700" y="251660"/>
                            </a:cxn>
                            <a:cxn ang="0">
                              <a:pos x="262890" y="204869"/>
                            </a:cxn>
                            <a:cxn ang="0">
                              <a:pos x="281940" y="171989"/>
                            </a:cxn>
                            <a:cxn ang="0">
                              <a:pos x="281940" y="151755"/>
                            </a:cxn>
                            <a:cxn ang="0">
                              <a:pos x="252730" y="99905"/>
                            </a:cxn>
                            <a:cxn ang="0">
                              <a:pos x="266700" y="72083"/>
                            </a:cxn>
                            <a:cxn ang="0">
                              <a:pos x="223520" y="72083"/>
                            </a:cxn>
                            <a:cxn ang="0">
                              <a:pos x="193040" y="131521"/>
                            </a:cxn>
                            <a:cxn ang="0">
                              <a:pos x="118110" y="161872"/>
                            </a:cxn>
                            <a:cxn ang="0">
                              <a:pos x="193040" y="192223"/>
                            </a:cxn>
                          </a:cxnLst>
                          <a:pathLst>
                            <a:path w="255" h="256">
                              <a:moveTo>
                                <a:pt x="127" y="82"/>
                              </a:moveTo>
                              <a:cubicBezTo>
                                <a:pt x="140" y="82"/>
                                <a:pt x="152" y="87"/>
                                <a:pt x="160" y="96"/>
                              </a:cubicBezTo>
                              <a:cubicBezTo>
                                <a:pt x="168" y="104"/>
                                <a:pt x="174" y="115"/>
                                <a:pt x="174" y="128"/>
                              </a:cubicBezTo>
                              <a:cubicBezTo>
                                <a:pt x="174" y="141"/>
                                <a:pt x="168" y="152"/>
                                <a:pt x="160" y="161"/>
                              </a:cubicBezTo>
                              <a:cubicBezTo>
                                <a:pt x="152" y="169"/>
                                <a:pt x="140" y="174"/>
                                <a:pt x="127" y="174"/>
                              </a:cubicBezTo>
                              <a:cubicBezTo>
                                <a:pt x="115" y="174"/>
                                <a:pt x="103" y="169"/>
                                <a:pt x="95" y="161"/>
                              </a:cubicBezTo>
                              <a:cubicBezTo>
                                <a:pt x="86" y="152"/>
                                <a:pt x="81" y="141"/>
                                <a:pt x="81" y="128"/>
                              </a:cubicBezTo>
                              <a:cubicBezTo>
                                <a:pt x="81" y="115"/>
                                <a:pt x="86" y="104"/>
                                <a:pt x="95" y="96"/>
                              </a:cubicBezTo>
                              <a:cubicBezTo>
                                <a:pt x="103" y="87"/>
                                <a:pt x="115" y="82"/>
                                <a:pt x="127" y="82"/>
                              </a:cubicBezTo>
                              <a:close/>
                              <a:moveTo>
                                <a:pt x="155" y="26"/>
                              </a:move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ubicBezTo>
                                <a:pt x="160" y="27"/>
                                <a:pt x="164" y="28"/>
                                <a:pt x="168" y="30"/>
                              </a:cubicBezTo>
                              <a:cubicBezTo>
                                <a:pt x="172" y="32"/>
                                <a:pt x="177" y="34"/>
                                <a:pt x="180" y="36"/>
                              </a:cubicBezTo>
                              <a:cubicBezTo>
                                <a:pt x="191" y="25"/>
                                <a:pt x="191" y="25"/>
                                <a:pt x="191" y="25"/>
                              </a:cubicBezTo>
                              <a:cubicBezTo>
                                <a:pt x="195" y="21"/>
                                <a:pt x="202" y="21"/>
                                <a:pt x="205" y="25"/>
                              </a:cubicBezTo>
                              <a:cubicBezTo>
                                <a:pt x="230" y="50"/>
                                <a:pt x="230" y="50"/>
                                <a:pt x="230" y="50"/>
                              </a:cubicBezTo>
                              <a:cubicBezTo>
                                <a:pt x="234" y="54"/>
                                <a:pt x="234" y="60"/>
                                <a:pt x="230" y="64"/>
                              </a:cubicBezTo>
                              <a:cubicBezTo>
                                <a:pt x="219" y="75"/>
                                <a:pt x="219" y="75"/>
                                <a:pt x="219" y="75"/>
                              </a:cubicBezTo>
                              <a:cubicBezTo>
                                <a:pt x="222" y="79"/>
                                <a:pt x="224" y="83"/>
                                <a:pt x="226" y="88"/>
                              </a:cubicBezTo>
                              <a:cubicBezTo>
                                <a:pt x="227" y="92"/>
                                <a:pt x="229" y="96"/>
                                <a:pt x="230" y="101"/>
                              </a:cubicBezTo>
                              <a:cubicBezTo>
                                <a:pt x="245" y="101"/>
                                <a:pt x="245" y="101"/>
                                <a:pt x="245" y="101"/>
                              </a:cubicBezTo>
                              <a:cubicBezTo>
                                <a:pt x="251" y="101"/>
                                <a:pt x="255" y="105"/>
                                <a:pt x="255" y="110"/>
                              </a:cubicBezTo>
                              <a:cubicBezTo>
                                <a:pt x="255" y="111"/>
                                <a:pt x="255" y="111"/>
                                <a:pt x="255" y="111"/>
                              </a:cubicBezTo>
                              <a:cubicBezTo>
                                <a:pt x="255" y="146"/>
                                <a:pt x="255" y="146"/>
                                <a:pt x="255" y="146"/>
                              </a:cubicBezTo>
                              <a:cubicBezTo>
                                <a:pt x="255" y="151"/>
                                <a:pt x="251" y="156"/>
                                <a:pt x="245" y="156"/>
                              </a:cubicBezTo>
                              <a:cubicBezTo>
                                <a:pt x="230" y="156"/>
                                <a:pt x="230" y="156"/>
                                <a:pt x="230" y="156"/>
                              </a:cubicBezTo>
                              <a:cubicBezTo>
                                <a:pt x="229" y="160"/>
                                <a:pt x="227" y="165"/>
                                <a:pt x="226" y="169"/>
                              </a:cubicBezTo>
                              <a:cubicBezTo>
                                <a:pt x="225" y="169"/>
                                <a:pt x="225" y="169"/>
                                <a:pt x="225" y="169"/>
                              </a:cubicBezTo>
                              <a:cubicBezTo>
                                <a:pt x="224" y="173"/>
                                <a:pt x="222" y="177"/>
                                <a:pt x="219" y="181"/>
                              </a:cubicBezTo>
                              <a:cubicBezTo>
                                <a:pt x="230" y="192"/>
                                <a:pt x="230" y="192"/>
                                <a:pt x="230" y="192"/>
                              </a:cubicBezTo>
                              <a:cubicBezTo>
                                <a:pt x="234" y="196"/>
                                <a:pt x="234" y="202"/>
                                <a:pt x="230" y="206"/>
                              </a:cubicBezTo>
                              <a:cubicBezTo>
                                <a:pt x="205" y="231"/>
                                <a:pt x="205" y="231"/>
                                <a:pt x="205" y="231"/>
                              </a:cubicBezTo>
                              <a:cubicBezTo>
                                <a:pt x="202" y="235"/>
                                <a:pt x="195" y="235"/>
                                <a:pt x="191" y="231"/>
                              </a:cubicBezTo>
                              <a:cubicBezTo>
                                <a:pt x="180" y="220"/>
                                <a:pt x="180" y="220"/>
                                <a:pt x="180" y="220"/>
                              </a:cubicBezTo>
                              <a:cubicBezTo>
                                <a:pt x="177" y="222"/>
                                <a:pt x="172" y="224"/>
                                <a:pt x="168" y="226"/>
                              </a:cubicBezTo>
                              <a:cubicBezTo>
                                <a:pt x="164" y="228"/>
                                <a:pt x="160" y="229"/>
                                <a:pt x="155" y="231"/>
                              </a:cubicBezTo>
                              <a:cubicBezTo>
                                <a:pt x="155" y="246"/>
                                <a:pt x="155" y="246"/>
                                <a:pt x="155" y="246"/>
                              </a:cubicBezTo>
                              <a:cubicBezTo>
                                <a:pt x="155" y="252"/>
                                <a:pt x="151" y="256"/>
                                <a:pt x="145" y="256"/>
                              </a:cubicBezTo>
                              <a:cubicBezTo>
                                <a:pt x="144" y="256"/>
                                <a:pt x="144" y="256"/>
                                <a:pt x="144" y="256"/>
                              </a:cubicBezTo>
                              <a:cubicBezTo>
                                <a:pt x="110" y="256"/>
                                <a:pt x="110" y="256"/>
                                <a:pt x="110" y="256"/>
                              </a:cubicBezTo>
                              <a:cubicBezTo>
                                <a:pt x="104" y="256"/>
                                <a:pt x="100" y="252"/>
                                <a:pt x="100" y="246"/>
                              </a:cubicBezTo>
                              <a:cubicBezTo>
                                <a:pt x="100" y="246"/>
                                <a:pt x="100" y="246"/>
                                <a:pt x="100" y="246"/>
                              </a:cubicBezTo>
                              <a:cubicBezTo>
                                <a:pt x="100" y="231"/>
                                <a:pt x="100" y="231"/>
                                <a:pt x="100" y="231"/>
                              </a:cubicBezTo>
                              <a:cubicBezTo>
                                <a:pt x="95" y="229"/>
                                <a:pt x="91" y="228"/>
                                <a:pt x="87" y="226"/>
                              </a:cubicBezTo>
                              <a:cubicBezTo>
                                <a:pt x="82" y="224"/>
                                <a:pt x="78" y="222"/>
                                <a:pt x="74" y="220"/>
                              </a:cubicBezTo>
                              <a:cubicBezTo>
                                <a:pt x="63" y="231"/>
                                <a:pt x="63" y="231"/>
                                <a:pt x="63" y="231"/>
                              </a:cubicBezTo>
                              <a:cubicBezTo>
                                <a:pt x="60" y="235"/>
                                <a:pt x="53" y="235"/>
                                <a:pt x="49" y="231"/>
                              </a:cubicBezTo>
                              <a:cubicBezTo>
                                <a:pt x="24" y="206"/>
                                <a:pt x="24" y="206"/>
                                <a:pt x="24" y="206"/>
                              </a:cubicBezTo>
                              <a:cubicBezTo>
                                <a:pt x="21" y="202"/>
                                <a:pt x="21" y="196"/>
                                <a:pt x="24" y="192"/>
                              </a:cubicBezTo>
                              <a:cubicBezTo>
                                <a:pt x="35" y="181"/>
                                <a:pt x="35" y="181"/>
                                <a:pt x="35" y="181"/>
                              </a:cubicBezTo>
                              <a:cubicBezTo>
                                <a:pt x="33" y="177"/>
                                <a:pt x="31" y="173"/>
                                <a:pt x="29" y="169"/>
                              </a:cubicBezTo>
                              <a:cubicBezTo>
                                <a:pt x="28" y="165"/>
                                <a:pt x="26" y="160"/>
                                <a:pt x="25" y="156"/>
                              </a:cubicBezTo>
                              <a:cubicBezTo>
                                <a:pt x="9" y="156"/>
                                <a:pt x="9" y="156"/>
                                <a:pt x="9" y="156"/>
                              </a:cubicBezTo>
                              <a:cubicBezTo>
                                <a:pt x="4" y="156"/>
                                <a:pt x="0" y="151"/>
                                <a:pt x="0" y="146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10"/>
                                <a:pt x="0" y="110"/>
                                <a:pt x="0" y="110"/>
                              </a:cubicBezTo>
                              <a:cubicBezTo>
                                <a:pt x="0" y="105"/>
                                <a:pt x="4" y="101"/>
                                <a:pt x="9" y="101"/>
                              </a:cubicBezTo>
                              <a:cubicBezTo>
                                <a:pt x="25" y="101"/>
                                <a:pt x="25" y="101"/>
                                <a:pt x="25" y="101"/>
                              </a:cubicBezTo>
                              <a:cubicBezTo>
                                <a:pt x="26" y="96"/>
                                <a:pt x="28" y="92"/>
                                <a:pt x="29" y="87"/>
                              </a:cubicBezTo>
                              <a:cubicBezTo>
                                <a:pt x="31" y="83"/>
                                <a:pt x="33" y="79"/>
                                <a:pt x="35" y="75"/>
                              </a:cubicBezTo>
                              <a:cubicBezTo>
                                <a:pt x="24" y="64"/>
                                <a:pt x="24" y="64"/>
                                <a:pt x="24" y="64"/>
                              </a:cubicBezTo>
                              <a:cubicBezTo>
                                <a:pt x="21" y="60"/>
                                <a:pt x="21" y="54"/>
                                <a:pt x="25" y="50"/>
                              </a:cubicBezTo>
                              <a:cubicBezTo>
                                <a:pt x="49" y="25"/>
                                <a:pt x="49" y="25"/>
                                <a:pt x="49" y="25"/>
                              </a:cubicBezTo>
                              <a:cubicBezTo>
                                <a:pt x="53" y="21"/>
                                <a:pt x="60" y="21"/>
                                <a:pt x="63" y="25"/>
                              </a:cubicBezTo>
                              <a:cubicBezTo>
                                <a:pt x="74" y="36"/>
                                <a:pt x="74" y="36"/>
                                <a:pt x="74" y="36"/>
                              </a:cubicBezTo>
                              <a:cubicBezTo>
                                <a:pt x="78" y="34"/>
                                <a:pt x="82" y="32"/>
                                <a:pt x="87" y="30"/>
                              </a:cubicBezTo>
                              <a:cubicBezTo>
                                <a:pt x="91" y="28"/>
                                <a:pt x="95" y="27"/>
                                <a:pt x="100" y="26"/>
                              </a:cubicBezTo>
                              <a:cubicBezTo>
                                <a:pt x="100" y="10"/>
                                <a:pt x="100" y="10"/>
                                <a:pt x="100" y="10"/>
                              </a:cubicBezTo>
                              <a:cubicBezTo>
                                <a:pt x="100" y="5"/>
                                <a:pt x="104" y="0"/>
                                <a:pt x="110" y="0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ubicBezTo>
                                <a:pt x="145" y="0"/>
                                <a:pt x="145" y="0"/>
                                <a:pt x="145" y="0"/>
                              </a:cubicBezTo>
                              <a:cubicBezTo>
                                <a:pt x="151" y="0"/>
                                <a:pt x="155" y="5"/>
                                <a:pt x="155" y="10"/>
                              </a:cubicBezTo>
                              <a:cubicBezTo>
                                <a:pt x="155" y="10"/>
                                <a:pt x="155" y="10"/>
                                <a:pt x="155" y="10"/>
                              </a:cubicBez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lose/>
                              <a:moveTo>
                                <a:pt x="160" y="48"/>
                              </a:moveTo>
                              <a:cubicBezTo>
                                <a:pt x="160" y="48"/>
                                <a:pt x="160" y="48"/>
                                <a:pt x="160" y="48"/>
                              </a:cubicBezTo>
                              <a:cubicBezTo>
                                <a:pt x="155" y="46"/>
                                <a:pt x="150" y="44"/>
                                <a:pt x="144" y="43"/>
                              </a:cubicBezTo>
                              <a:cubicBezTo>
                                <a:pt x="139" y="43"/>
                                <a:pt x="135" y="38"/>
                                <a:pt x="135" y="33"/>
                              </a:cubicBezTo>
                              <a:cubicBezTo>
                                <a:pt x="135" y="20"/>
                                <a:pt x="135" y="20"/>
                                <a:pt x="135" y="20"/>
                              </a:cubicBezTo>
                              <a:cubicBezTo>
                                <a:pt x="119" y="20"/>
                                <a:pt x="119" y="20"/>
                                <a:pt x="119" y="20"/>
                              </a:cubicBezTo>
                              <a:cubicBezTo>
                                <a:pt x="119" y="33"/>
                                <a:pt x="119" y="33"/>
                                <a:pt x="119" y="33"/>
                              </a:cubicBezTo>
                              <a:cubicBezTo>
                                <a:pt x="119" y="38"/>
                                <a:pt x="116" y="42"/>
                                <a:pt x="111" y="43"/>
                              </a:cubicBezTo>
                              <a:cubicBezTo>
                                <a:pt x="106" y="44"/>
                                <a:pt x="100" y="46"/>
                                <a:pt x="94" y="48"/>
                              </a:cubicBezTo>
                              <a:cubicBezTo>
                                <a:pt x="89" y="50"/>
                                <a:pt x="84" y="53"/>
                                <a:pt x="79" y="57"/>
                              </a:cubicBezTo>
                              <a:cubicBezTo>
                                <a:pt x="79" y="57"/>
                                <a:pt x="79" y="57"/>
                                <a:pt x="79" y="57"/>
                              </a:cubicBezTo>
                              <a:cubicBezTo>
                                <a:pt x="75" y="59"/>
                                <a:pt x="69" y="59"/>
                                <a:pt x="66" y="55"/>
                              </a:cubicBezTo>
                              <a:cubicBezTo>
                                <a:pt x="56" y="46"/>
                                <a:pt x="56" y="46"/>
                                <a:pt x="56" y="46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54" y="67"/>
                                <a:pt x="54" y="67"/>
                                <a:pt x="54" y="67"/>
                              </a:cubicBezTo>
                              <a:cubicBezTo>
                                <a:pt x="58" y="70"/>
                                <a:pt x="59" y="75"/>
                                <a:pt x="56" y="79"/>
                              </a:cubicBezTo>
                              <a:cubicBezTo>
                                <a:pt x="53" y="84"/>
                                <a:pt x="50" y="89"/>
                                <a:pt x="47" y="95"/>
                              </a:cubicBezTo>
                              <a:cubicBezTo>
                                <a:pt x="45" y="100"/>
                                <a:pt x="44" y="106"/>
                                <a:pt x="42" y="111"/>
                              </a:cubicBezTo>
                              <a:cubicBezTo>
                                <a:pt x="42" y="116"/>
                                <a:pt x="38" y="120"/>
                                <a:pt x="33" y="120"/>
                              </a:cubicBezTo>
                              <a:cubicBezTo>
                                <a:pt x="19" y="120"/>
                                <a:pt x="19" y="120"/>
                                <a:pt x="19" y="120"/>
                              </a:cubicBezTo>
                              <a:cubicBezTo>
                                <a:pt x="19" y="136"/>
                                <a:pt x="19" y="136"/>
                                <a:pt x="19" y="136"/>
                              </a:cubicBezTo>
                              <a:cubicBezTo>
                                <a:pt x="33" y="136"/>
                                <a:pt x="33" y="136"/>
                                <a:pt x="33" y="136"/>
                              </a:cubicBezTo>
                              <a:cubicBezTo>
                                <a:pt x="37" y="136"/>
                                <a:pt x="41" y="139"/>
                                <a:pt x="42" y="144"/>
                              </a:cubicBezTo>
                              <a:cubicBezTo>
                                <a:pt x="43" y="150"/>
                                <a:pt x="45" y="156"/>
                                <a:pt x="47" y="161"/>
                              </a:cubicBezTo>
                              <a:cubicBezTo>
                                <a:pt x="50" y="167"/>
                                <a:pt x="53" y="172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9" y="181"/>
                                <a:pt x="58" y="186"/>
                                <a:pt x="55" y="189"/>
                              </a:cubicBezTo>
                              <a:cubicBezTo>
                                <a:pt x="45" y="199"/>
                                <a:pt x="45" y="199"/>
                                <a:pt x="45" y="199"/>
                              </a:cubicBezTo>
                              <a:cubicBezTo>
                                <a:pt x="56" y="210"/>
                                <a:pt x="56" y="210"/>
                                <a:pt x="56" y="210"/>
                              </a:cubicBezTo>
                              <a:cubicBezTo>
                                <a:pt x="66" y="201"/>
                                <a:pt x="66" y="201"/>
                                <a:pt x="66" y="201"/>
                              </a:cubicBezTo>
                              <a:cubicBezTo>
                                <a:pt x="69" y="198"/>
                                <a:pt x="74" y="197"/>
                                <a:pt x="79" y="200"/>
                              </a:cubicBezTo>
                              <a:cubicBezTo>
                                <a:pt x="83" y="203"/>
                                <a:pt x="89" y="206"/>
                                <a:pt x="94" y="208"/>
                              </a:cubicBezTo>
                              <a:cubicBezTo>
                                <a:pt x="100" y="210"/>
                                <a:pt x="105" y="212"/>
                                <a:pt x="111" y="213"/>
                              </a:cubicBezTo>
                              <a:cubicBezTo>
                                <a:pt x="116" y="213"/>
                                <a:pt x="119" y="218"/>
                                <a:pt x="119" y="223"/>
                              </a:cubicBezTo>
                              <a:cubicBezTo>
                                <a:pt x="119" y="236"/>
                                <a:pt x="119" y="236"/>
                                <a:pt x="119" y="236"/>
                              </a:cubicBezTo>
                              <a:cubicBezTo>
                                <a:pt x="135" y="236"/>
                                <a:pt x="135" y="236"/>
                                <a:pt x="135" y="236"/>
                              </a:cubicBezTo>
                              <a:cubicBezTo>
                                <a:pt x="135" y="223"/>
                                <a:pt x="135" y="223"/>
                                <a:pt x="135" y="223"/>
                              </a:cubicBezTo>
                              <a:cubicBezTo>
                                <a:pt x="135" y="218"/>
                                <a:pt x="139" y="214"/>
                                <a:pt x="143" y="213"/>
                              </a:cubicBezTo>
                              <a:cubicBezTo>
                                <a:pt x="149" y="212"/>
                                <a:pt x="155" y="210"/>
                                <a:pt x="160" y="208"/>
                              </a:cubicBezTo>
                              <a:cubicBezTo>
                                <a:pt x="166" y="206"/>
                                <a:pt x="171" y="203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80" y="197"/>
                                <a:pt x="185" y="197"/>
                                <a:pt x="189" y="201"/>
                              </a:cubicBezTo>
                              <a:cubicBezTo>
                                <a:pt x="198" y="210"/>
                                <a:pt x="198" y="210"/>
                                <a:pt x="198" y="210"/>
                              </a:cubicBezTo>
                              <a:cubicBezTo>
                                <a:pt x="210" y="199"/>
                                <a:pt x="210" y="199"/>
                                <a:pt x="210" y="199"/>
                              </a:cubicBezTo>
                              <a:cubicBezTo>
                                <a:pt x="200" y="190"/>
                                <a:pt x="200" y="190"/>
                                <a:pt x="200" y="190"/>
                              </a:cubicBezTo>
                              <a:cubicBezTo>
                                <a:pt x="197" y="186"/>
                                <a:pt x="196" y="181"/>
                                <a:pt x="199" y="177"/>
                              </a:cubicBezTo>
                              <a:cubicBezTo>
                                <a:pt x="202" y="172"/>
                                <a:pt x="205" y="167"/>
                                <a:pt x="207" y="162"/>
                              </a:cubicBezTo>
                              <a:cubicBezTo>
                                <a:pt x="207" y="161"/>
                                <a:pt x="207" y="161"/>
                                <a:pt x="207" y="161"/>
                              </a:cubicBezTo>
                              <a:cubicBezTo>
                                <a:pt x="210" y="156"/>
                                <a:pt x="211" y="151"/>
                                <a:pt x="212" y="145"/>
                              </a:cubicBezTo>
                              <a:cubicBezTo>
                                <a:pt x="213" y="140"/>
                                <a:pt x="217" y="136"/>
                                <a:pt x="222" y="136"/>
                              </a:cubicBezTo>
                              <a:cubicBezTo>
                                <a:pt x="236" y="136"/>
                                <a:pt x="236" y="136"/>
                                <a:pt x="236" y="136"/>
                              </a:cubicBezTo>
                              <a:cubicBezTo>
                                <a:pt x="236" y="120"/>
                                <a:pt x="236" y="120"/>
                                <a:pt x="236" y="120"/>
                              </a:cubicBezTo>
                              <a:cubicBezTo>
                                <a:pt x="222" y="120"/>
                                <a:pt x="222" y="120"/>
                                <a:pt x="222" y="120"/>
                              </a:cubicBezTo>
                              <a:cubicBezTo>
                                <a:pt x="217" y="120"/>
                                <a:pt x="213" y="117"/>
                                <a:pt x="212" y="112"/>
                              </a:cubicBezTo>
                              <a:cubicBezTo>
                                <a:pt x="211" y="106"/>
                                <a:pt x="210" y="100"/>
                                <a:pt x="207" y="95"/>
                              </a:cubicBezTo>
                              <a:cubicBezTo>
                                <a:pt x="205" y="89"/>
                                <a:pt x="202" y="84"/>
                                <a:pt x="199" y="79"/>
                              </a:cubicBezTo>
                              <a:cubicBezTo>
                                <a:pt x="199" y="79"/>
                                <a:pt x="199" y="79"/>
                                <a:pt x="199" y="79"/>
                              </a:cubicBezTo>
                              <a:cubicBezTo>
                                <a:pt x="196" y="75"/>
                                <a:pt x="197" y="70"/>
                                <a:pt x="200" y="67"/>
                              </a:cubicBezTo>
                              <a:cubicBezTo>
                                <a:pt x="210" y="57"/>
                                <a:pt x="210" y="57"/>
                                <a:pt x="210" y="57"/>
                              </a:cubicBezTo>
                              <a:cubicBezTo>
                                <a:pt x="198" y="46"/>
                                <a:pt x="198" y="46"/>
                                <a:pt x="198" y="46"/>
                              </a:cubicBezTo>
                              <a:cubicBezTo>
                                <a:pt x="189" y="55"/>
                                <a:pt x="189" y="55"/>
                                <a:pt x="189" y="55"/>
                              </a:cubicBezTo>
                              <a:cubicBezTo>
                                <a:pt x="186" y="59"/>
                                <a:pt x="180" y="59"/>
                                <a:pt x="176" y="57"/>
                              </a:cubicBezTo>
                              <a:cubicBezTo>
                                <a:pt x="171" y="53"/>
                                <a:pt x="166" y="50"/>
                                <a:pt x="160" y="48"/>
                              </a:cubicBezTo>
                              <a:close/>
                              <a:moveTo>
                                <a:pt x="152" y="104"/>
                              </a:moveTo>
                              <a:cubicBezTo>
                                <a:pt x="152" y="104"/>
                                <a:pt x="152" y="104"/>
                                <a:pt x="152" y="104"/>
                              </a:cubicBezTo>
                              <a:cubicBezTo>
                                <a:pt x="145" y="98"/>
                                <a:pt x="137" y="94"/>
                                <a:pt x="127" y="94"/>
                              </a:cubicBezTo>
                              <a:cubicBezTo>
                                <a:pt x="118" y="94"/>
                                <a:pt x="109" y="98"/>
                                <a:pt x="103" y="104"/>
                              </a:cubicBezTo>
                              <a:cubicBezTo>
                                <a:pt x="97" y="110"/>
                                <a:pt x="93" y="119"/>
                                <a:pt x="93" y="128"/>
                              </a:cubicBezTo>
                              <a:cubicBezTo>
                                <a:pt x="93" y="138"/>
                                <a:pt x="97" y="146"/>
                                <a:pt x="103" y="152"/>
                              </a:cubicBezTo>
                              <a:cubicBezTo>
                                <a:pt x="109" y="159"/>
                                <a:pt x="118" y="162"/>
                                <a:pt x="127" y="162"/>
                              </a:cubicBezTo>
                              <a:cubicBezTo>
                                <a:pt x="137" y="162"/>
                                <a:pt x="145" y="159"/>
                                <a:pt x="152" y="152"/>
                              </a:cubicBezTo>
                              <a:cubicBezTo>
                                <a:pt x="158" y="146"/>
                                <a:pt x="162" y="138"/>
                                <a:pt x="162" y="128"/>
                              </a:cubicBezTo>
                              <a:cubicBezTo>
                                <a:pt x="162" y="119"/>
                                <a:pt x="158" y="110"/>
                                <a:pt x="152" y="10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107" o:spid="_x0000_s1026" o:spt="100" style="position:absolute;left:0pt;margin-left:-42.8pt;margin-top:976.95pt;height:16.65pt;width:16.65pt;z-index:251666432;mso-width-relative:page;mso-height-relative:page;" fillcolor="#FFFFFF" filled="t" stroked="f" coordsize="255,256" o:gfxdata="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" path="m127,82c140,82,152,87,160,96c168,104,174,115,174,128c174,141,168,152,160,161c152,169,140,174,127,174c115,174,103,169,95,161c86,152,81,141,81,128c81,115,86,104,95,96c103,87,115,82,127,82xm155,26c155,26,155,26,155,26c160,27,164,28,168,30c172,32,177,34,180,36c191,25,191,25,191,25c195,21,202,21,205,25c230,50,230,50,230,50c234,54,234,60,230,64c219,75,219,75,219,75c222,79,224,83,226,88c227,92,229,96,230,101c245,101,245,101,245,101c251,101,255,105,255,110c255,111,255,111,255,111c255,146,255,146,255,146c255,151,251,156,245,156c230,156,230,156,230,156c229,160,227,165,226,169c225,169,225,169,225,169c224,173,222,177,219,181c230,192,230,192,230,192c234,196,234,202,230,206c205,231,205,231,205,231c202,235,195,235,191,231c180,220,180,220,180,220c177,222,172,224,168,226c164,228,160,229,155,231c155,246,155,246,155,246c155,252,151,256,145,256c144,256,144,256,144,256c110,256,110,256,110,256c104,256,100,252,100,246c100,246,100,246,100,246c100,231,100,231,100,231c95,229,91,228,87,226c82,224,78,222,74,220c63,231,63,231,63,231c60,235,53,235,49,231c24,206,24,206,24,206c21,202,21,196,24,192c35,181,35,181,35,181c33,177,31,173,29,169c28,165,26,160,25,156c9,156,9,156,9,156c4,156,0,151,0,146c0,145,0,145,0,145c0,110,0,110,0,110c0,105,4,101,9,101c25,101,25,101,25,101c26,96,28,92,29,87c31,83,33,79,35,75c24,64,24,64,24,64c21,60,21,54,25,50c49,25,49,25,49,25c53,21,60,21,63,25c74,36,74,36,74,36c78,34,82,32,87,30c91,28,95,27,100,26c100,10,100,10,100,10c100,5,104,0,110,0c110,0,110,0,110,0c145,0,145,0,145,0c151,0,155,5,155,10c155,10,155,10,155,10c155,26,155,26,155,26xm160,48c160,48,160,48,160,48c155,46,150,44,144,43c139,43,135,38,135,33c135,20,135,20,135,20c119,20,119,20,119,20c119,33,119,33,119,33c119,38,116,42,111,43c106,44,100,46,94,48c89,50,84,53,79,57c79,57,79,57,79,57c75,59,69,59,66,55c56,46,56,46,56,46c45,57,45,57,45,57c54,67,54,67,54,67c58,70,59,75,56,79c53,84,50,89,47,95c45,100,44,106,42,111c42,116,38,120,33,120c19,120,19,120,19,120c19,136,19,136,19,136c33,136,33,136,33,136c37,136,41,139,42,144c43,150,45,156,47,161c50,167,53,172,56,177c56,177,56,177,56,177c56,177,56,177,56,177c59,181,58,186,55,189c45,199,45,199,45,199c56,210,56,210,56,210c66,201,66,201,66,201c69,198,74,197,79,200c83,203,89,206,94,208c100,210,105,212,111,213c116,213,119,218,119,223c119,236,119,236,119,236c135,236,135,236,135,236c135,223,135,223,135,223c135,218,139,214,143,213c149,212,155,210,160,208c166,206,171,203,176,200c176,200,176,200,176,200c176,200,176,200,176,200c180,197,185,197,189,201c198,210,198,210,198,210c210,199,210,199,210,199c200,190,200,190,200,190c197,186,196,181,199,177c202,172,205,167,207,162c207,161,207,161,207,161c210,156,211,151,212,145c213,140,217,136,222,136c236,136,236,136,236,136c236,120,236,120,236,120c222,120,222,120,222,120c217,120,213,117,212,112c211,106,210,100,207,95c205,89,202,84,199,79c199,79,199,79,199,79c196,75,197,70,200,67c210,57,210,57,210,57c198,46,198,46,198,46c189,55,189,55,189,55c186,59,180,59,176,57c171,53,166,50,160,48xm152,104c152,104,152,104,152,104c145,98,137,94,127,94c118,94,109,98,103,104c97,110,93,119,93,128c93,138,97,146,103,152c109,159,118,162,127,162c137,162,145,159,152,152c158,146,162,138,162,128c162,119,158,110,152,104xe">
                <v:path o:connectlocs="220980,161872;120650,203604;161290,103699;213360,37938;260350,31615;278130,94846;311150,127727;323850,184635;287020,213721;292100,242808;242570,292128;196850,292128;182880,323744;127000,311097;93980,278217;30480,260512;36830,213721;0,184635;11430,127727;44450,94846;62230,31615;110490,37938;139700,0;196850,12646;203200,60702;171450,41732;151130,41732;100330,72083;71120,58172;71120,99905;41910,151755;41910,171989;71120,223838;69850,239014;83820,254189;140970,269365;171450,298451;203200,263042;223520,252925;266700,251660;262890,204869;281940,171989;281940,151755;252730,99905;266700,72083;223520,72083;193040,131521;118110,161872;193040,192223" o:connectangles="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-543560</wp:posOffset>
                </wp:positionH>
                <wp:positionV relativeFrom="paragraph">
                  <wp:posOffset>11064240</wp:posOffset>
                </wp:positionV>
                <wp:extent cx="211455" cy="211455"/>
                <wp:effectExtent l="0" t="0" r="17145" b="17145"/>
                <wp:wrapNone/>
                <wp:docPr id="17" name="Freefor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2114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20980" y="161872"/>
                            </a:cxn>
                            <a:cxn ang="0">
                              <a:pos x="120650" y="203604"/>
                            </a:cxn>
                            <a:cxn ang="0">
                              <a:pos x="161290" y="103699"/>
                            </a:cxn>
                            <a:cxn ang="0">
                              <a:pos x="213360" y="37938"/>
                            </a:cxn>
                            <a:cxn ang="0">
                              <a:pos x="260350" y="31615"/>
                            </a:cxn>
                            <a:cxn ang="0">
                              <a:pos x="278130" y="94846"/>
                            </a:cxn>
                            <a:cxn ang="0">
                              <a:pos x="311150" y="127727"/>
                            </a:cxn>
                            <a:cxn ang="0">
                              <a:pos x="323850" y="184635"/>
                            </a:cxn>
                            <a:cxn ang="0">
                              <a:pos x="287020" y="213721"/>
                            </a:cxn>
                            <a:cxn ang="0">
                              <a:pos x="292100" y="242808"/>
                            </a:cxn>
                            <a:cxn ang="0">
                              <a:pos x="242570" y="292128"/>
                            </a:cxn>
                            <a:cxn ang="0">
                              <a:pos x="196850" y="292128"/>
                            </a:cxn>
                            <a:cxn ang="0">
                              <a:pos x="182880" y="323744"/>
                            </a:cxn>
                            <a:cxn ang="0">
                              <a:pos x="127000" y="311097"/>
                            </a:cxn>
                            <a:cxn ang="0">
                              <a:pos x="93980" y="278217"/>
                            </a:cxn>
                            <a:cxn ang="0">
                              <a:pos x="30480" y="260512"/>
                            </a:cxn>
                            <a:cxn ang="0">
                              <a:pos x="36830" y="213721"/>
                            </a:cxn>
                            <a:cxn ang="0">
                              <a:pos x="0" y="184635"/>
                            </a:cxn>
                            <a:cxn ang="0">
                              <a:pos x="11430" y="127727"/>
                            </a:cxn>
                            <a:cxn ang="0">
                              <a:pos x="44450" y="94846"/>
                            </a:cxn>
                            <a:cxn ang="0">
                              <a:pos x="62230" y="31615"/>
                            </a:cxn>
                            <a:cxn ang="0">
                              <a:pos x="110490" y="37938"/>
                            </a:cxn>
                            <a:cxn ang="0">
                              <a:pos x="139700" y="0"/>
                            </a:cxn>
                            <a:cxn ang="0">
                              <a:pos x="196850" y="12646"/>
                            </a:cxn>
                            <a:cxn ang="0">
                              <a:pos x="203200" y="60702"/>
                            </a:cxn>
                            <a:cxn ang="0">
                              <a:pos x="171450" y="41732"/>
                            </a:cxn>
                            <a:cxn ang="0">
                              <a:pos x="151130" y="41732"/>
                            </a:cxn>
                            <a:cxn ang="0">
                              <a:pos x="100330" y="72083"/>
                            </a:cxn>
                            <a:cxn ang="0">
                              <a:pos x="71120" y="58172"/>
                            </a:cxn>
                            <a:cxn ang="0">
                              <a:pos x="71120" y="99905"/>
                            </a:cxn>
                            <a:cxn ang="0">
                              <a:pos x="41910" y="151755"/>
                            </a:cxn>
                            <a:cxn ang="0">
                              <a:pos x="41910" y="171989"/>
                            </a:cxn>
                            <a:cxn ang="0">
                              <a:pos x="71120" y="223838"/>
                            </a:cxn>
                            <a:cxn ang="0">
                              <a:pos x="69850" y="239014"/>
                            </a:cxn>
                            <a:cxn ang="0">
                              <a:pos x="83820" y="254189"/>
                            </a:cxn>
                            <a:cxn ang="0">
                              <a:pos x="140970" y="269365"/>
                            </a:cxn>
                            <a:cxn ang="0">
                              <a:pos x="171450" y="298451"/>
                            </a:cxn>
                            <a:cxn ang="0">
                              <a:pos x="203200" y="263042"/>
                            </a:cxn>
                            <a:cxn ang="0">
                              <a:pos x="223520" y="252925"/>
                            </a:cxn>
                            <a:cxn ang="0">
                              <a:pos x="266700" y="251660"/>
                            </a:cxn>
                            <a:cxn ang="0">
                              <a:pos x="262890" y="204869"/>
                            </a:cxn>
                            <a:cxn ang="0">
                              <a:pos x="281940" y="171989"/>
                            </a:cxn>
                            <a:cxn ang="0">
                              <a:pos x="281940" y="151755"/>
                            </a:cxn>
                            <a:cxn ang="0">
                              <a:pos x="252730" y="99905"/>
                            </a:cxn>
                            <a:cxn ang="0">
                              <a:pos x="266700" y="72083"/>
                            </a:cxn>
                            <a:cxn ang="0">
                              <a:pos x="223520" y="72083"/>
                            </a:cxn>
                            <a:cxn ang="0">
                              <a:pos x="193040" y="131521"/>
                            </a:cxn>
                            <a:cxn ang="0">
                              <a:pos x="118110" y="161872"/>
                            </a:cxn>
                            <a:cxn ang="0">
                              <a:pos x="193040" y="192223"/>
                            </a:cxn>
                          </a:cxnLst>
                          <a:pathLst>
                            <a:path w="255" h="256">
                              <a:moveTo>
                                <a:pt x="127" y="82"/>
                              </a:moveTo>
                              <a:cubicBezTo>
                                <a:pt x="140" y="82"/>
                                <a:pt x="152" y="87"/>
                                <a:pt x="160" y="96"/>
                              </a:cubicBezTo>
                              <a:cubicBezTo>
                                <a:pt x="168" y="104"/>
                                <a:pt x="174" y="115"/>
                                <a:pt x="174" y="128"/>
                              </a:cubicBezTo>
                              <a:cubicBezTo>
                                <a:pt x="174" y="141"/>
                                <a:pt x="168" y="152"/>
                                <a:pt x="160" y="161"/>
                              </a:cubicBezTo>
                              <a:cubicBezTo>
                                <a:pt x="152" y="169"/>
                                <a:pt x="140" y="174"/>
                                <a:pt x="127" y="174"/>
                              </a:cubicBezTo>
                              <a:cubicBezTo>
                                <a:pt x="115" y="174"/>
                                <a:pt x="103" y="169"/>
                                <a:pt x="95" y="161"/>
                              </a:cubicBezTo>
                              <a:cubicBezTo>
                                <a:pt x="86" y="152"/>
                                <a:pt x="81" y="141"/>
                                <a:pt x="81" y="128"/>
                              </a:cubicBezTo>
                              <a:cubicBezTo>
                                <a:pt x="81" y="115"/>
                                <a:pt x="86" y="104"/>
                                <a:pt x="95" y="96"/>
                              </a:cubicBezTo>
                              <a:cubicBezTo>
                                <a:pt x="103" y="87"/>
                                <a:pt x="115" y="82"/>
                                <a:pt x="127" y="82"/>
                              </a:cubicBezTo>
                              <a:close/>
                              <a:moveTo>
                                <a:pt x="155" y="26"/>
                              </a:move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ubicBezTo>
                                <a:pt x="160" y="27"/>
                                <a:pt x="164" y="28"/>
                                <a:pt x="168" y="30"/>
                              </a:cubicBezTo>
                              <a:cubicBezTo>
                                <a:pt x="172" y="32"/>
                                <a:pt x="177" y="34"/>
                                <a:pt x="180" y="36"/>
                              </a:cubicBezTo>
                              <a:cubicBezTo>
                                <a:pt x="191" y="25"/>
                                <a:pt x="191" y="25"/>
                                <a:pt x="191" y="25"/>
                              </a:cubicBezTo>
                              <a:cubicBezTo>
                                <a:pt x="195" y="21"/>
                                <a:pt x="202" y="21"/>
                                <a:pt x="205" y="25"/>
                              </a:cubicBezTo>
                              <a:cubicBezTo>
                                <a:pt x="230" y="50"/>
                                <a:pt x="230" y="50"/>
                                <a:pt x="230" y="50"/>
                              </a:cubicBezTo>
                              <a:cubicBezTo>
                                <a:pt x="234" y="54"/>
                                <a:pt x="234" y="60"/>
                                <a:pt x="230" y="64"/>
                              </a:cubicBezTo>
                              <a:cubicBezTo>
                                <a:pt x="219" y="75"/>
                                <a:pt x="219" y="75"/>
                                <a:pt x="219" y="75"/>
                              </a:cubicBezTo>
                              <a:cubicBezTo>
                                <a:pt x="222" y="79"/>
                                <a:pt x="224" y="83"/>
                                <a:pt x="226" y="88"/>
                              </a:cubicBezTo>
                              <a:cubicBezTo>
                                <a:pt x="227" y="92"/>
                                <a:pt x="229" y="96"/>
                                <a:pt x="230" y="101"/>
                              </a:cubicBezTo>
                              <a:cubicBezTo>
                                <a:pt x="245" y="101"/>
                                <a:pt x="245" y="101"/>
                                <a:pt x="245" y="101"/>
                              </a:cubicBezTo>
                              <a:cubicBezTo>
                                <a:pt x="251" y="101"/>
                                <a:pt x="255" y="105"/>
                                <a:pt x="255" y="110"/>
                              </a:cubicBezTo>
                              <a:cubicBezTo>
                                <a:pt x="255" y="111"/>
                                <a:pt x="255" y="111"/>
                                <a:pt x="255" y="111"/>
                              </a:cubicBezTo>
                              <a:cubicBezTo>
                                <a:pt x="255" y="146"/>
                                <a:pt x="255" y="146"/>
                                <a:pt x="255" y="146"/>
                              </a:cubicBezTo>
                              <a:cubicBezTo>
                                <a:pt x="255" y="151"/>
                                <a:pt x="251" y="156"/>
                                <a:pt x="245" y="156"/>
                              </a:cubicBezTo>
                              <a:cubicBezTo>
                                <a:pt x="230" y="156"/>
                                <a:pt x="230" y="156"/>
                                <a:pt x="230" y="156"/>
                              </a:cubicBezTo>
                              <a:cubicBezTo>
                                <a:pt x="229" y="160"/>
                                <a:pt x="227" y="165"/>
                                <a:pt x="226" y="169"/>
                              </a:cubicBezTo>
                              <a:cubicBezTo>
                                <a:pt x="225" y="169"/>
                                <a:pt x="225" y="169"/>
                                <a:pt x="225" y="169"/>
                              </a:cubicBezTo>
                              <a:cubicBezTo>
                                <a:pt x="224" y="173"/>
                                <a:pt x="222" y="177"/>
                                <a:pt x="219" y="181"/>
                              </a:cubicBezTo>
                              <a:cubicBezTo>
                                <a:pt x="230" y="192"/>
                                <a:pt x="230" y="192"/>
                                <a:pt x="230" y="192"/>
                              </a:cubicBezTo>
                              <a:cubicBezTo>
                                <a:pt x="234" y="196"/>
                                <a:pt x="234" y="202"/>
                                <a:pt x="230" y="206"/>
                              </a:cubicBezTo>
                              <a:cubicBezTo>
                                <a:pt x="205" y="231"/>
                                <a:pt x="205" y="231"/>
                                <a:pt x="205" y="231"/>
                              </a:cubicBezTo>
                              <a:cubicBezTo>
                                <a:pt x="202" y="235"/>
                                <a:pt x="195" y="235"/>
                                <a:pt x="191" y="231"/>
                              </a:cubicBezTo>
                              <a:cubicBezTo>
                                <a:pt x="180" y="220"/>
                                <a:pt x="180" y="220"/>
                                <a:pt x="180" y="220"/>
                              </a:cubicBezTo>
                              <a:cubicBezTo>
                                <a:pt x="177" y="222"/>
                                <a:pt x="172" y="224"/>
                                <a:pt x="168" y="226"/>
                              </a:cubicBezTo>
                              <a:cubicBezTo>
                                <a:pt x="164" y="228"/>
                                <a:pt x="160" y="229"/>
                                <a:pt x="155" y="231"/>
                              </a:cubicBezTo>
                              <a:cubicBezTo>
                                <a:pt x="155" y="246"/>
                                <a:pt x="155" y="246"/>
                                <a:pt x="155" y="246"/>
                              </a:cubicBezTo>
                              <a:cubicBezTo>
                                <a:pt x="155" y="252"/>
                                <a:pt x="151" y="256"/>
                                <a:pt x="145" y="256"/>
                              </a:cubicBezTo>
                              <a:cubicBezTo>
                                <a:pt x="144" y="256"/>
                                <a:pt x="144" y="256"/>
                                <a:pt x="144" y="256"/>
                              </a:cubicBezTo>
                              <a:cubicBezTo>
                                <a:pt x="110" y="256"/>
                                <a:pt x="110" y="256"/>
                                <a:pt x="110" y="256"/>
                              </a:cubicBezTo>
                              <a:cubicBezTo>
                                <a:pt x="104" y="256"/>
                                <a:pt x="100" y="252"/>
                                <a:pt x="100" y="246"/>
                              </a:cubicBezTo>
                              <a:cubicBezTo>
                                <a:pt x="100" y="246"/>
                                <a:pt x="100" y="246"/>
                                <a:pt x="100" y="246"/>
                              </a:cubicBezTo>
                              <a:cubicBezTo>
                                <a:pt x="100" y="231"/>
                                <a:pt x="100" y="231"/>
                                <a:pt x="100" y="231"/>
                              </a:cubicBezTo>
                              <a:cubicBezTo>
                                <a:pt x="95" y="229"/>
                                <a:pt x="91" y="228"/>
                                <a:pt x="87" y="226"/>
                              </a:cubicBezTo>
                              <a:cubicBezTo>
                                <a:pt x="82" y="224"/>
                                <a:pt x="78" y="222"/>
                                <a:pt x="74" y="220"/>
                              </a:cubicBezTo>
                              <a:cubicBezTo>
                                <a:pt x="63" y="231"/>
                                <a:pt x="63" y="231"/>
                                <a:pt x="63" y="231"/>
                              </a:cubicBezTo>
                              <a:cubicBezTo>
                                <a:pt x="60" y="235"/>
                                <a:pt x="53" y="235"/>
                                <a:pt x="49" y="231"/>
                              </a:cubicBezTo>
                              <a:cubicBezTo>
                                <a:pt x="24" y="206"/>
                                <a:pt x="24" y="206"/>
                                <a:pt x="24" y="206"/>
                              </a:cubicBezTo>
                              <a:cubicBezTo>
                                <a:pt x="21" y="202"/>
                                <a:pt x="21" y="196"/>
                                <a:pt x="24" y="192"/>
                              </a:cubicBezTo>
                              <a:cubicBezTo>
                                <a:pt x="35" y="181"/>
                                <a:pt x="35" y="181"/>
                                <a:pt x="35" y="181"/>
                              </a:cubicBezTo>
                              <a:cubicBezTo>
                                <a:pt x="33" y="177"/>
                                <a:pt x="31" y="173"/>
                                <a:pt x="29" y="169"/>
                              </a:cubicBezTo>
                              <a:cubicBezTo>
                                <a:pt x="28" y="165"/>
                                <a:pt x="26" y="160"/>
                                <a:pt x="25" y="156"/>
                              </a:cubicBezTo>
                              <a:cubicBezTo>
                                <a:pt x="9" y="156"/>
                                <a:pt x="9" y="156"/>
                                <a:pt x="9" y="156"/>
                              </a:cubicBezTo>
                              <a:cubicBezTo>
                                <a:pt x="4" y="156"/>
                                <a:pt x="0" y="151"/>
                                <a:pt x="0" y="146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10"/>
                                <a:pt x="0" y="110"/>
                                <a:pt x="0" y="110"/>
                              </a:cubicBezTo>
                              <a:cubicBezTo>
                                <a:pt x="0" y="105"/>
                                <a:pt x="4" y="101"/>
                                <a:pt x="9" y="101"/>
                              </a:cubicBezTo>
                              <a:cubicBezTo>
                                <a:pt x="25" y="101"/>
                                <a:pt x="25" y="101"/>
                                <a:pt x="25" y="101"/>
                              </a:cubicBezTo>
                              <a:cubicBezTo>
                                <a:pt x="26" y="96"/>
                                <a:pt x="28" y="92"/>
                                <a:pt x="29" y="87"/>
                              </a:cubicBezTo>
                              <a:cubicBezTo>
                                <a:pt x="31" y="83"/>
                                <a:pt x="33" y="79"/>
                                <a:pt x="35" y="75"/>
                              </a:cubicBezTo>
                              <a:cubicBezTo>
                                <a:pt x="24" y="64"/>
                                <a:pt x="24" y="64"/>
                                <a:pt x="24" y="64"/>
                              </a:cubicBezTo>
                              <a:cubicBezTo>
                                <a:pt x="21" y="60"/>
                                <a:pt x="21" y="54"/>
                                <a:pt x="25" y="50"/>
                              </a:cubicBezTo>
                              <a:cubicBezTo>
                                <a:pt x="49" y="25"/>
                                <a:pt x="49" y="25"/>
                                <a:pt x="49" y="25"/>
                              </a:cubicBezTo>
                              <a:cubicBezTo>
                                <a:pt x="53" y="21"/>
                                <a:pt x="60" y="21"/>
                                <a:pt x="63" y="25"/>
                              </a:cubicBezTo>
                              <a:cubicBezTo>
                                <a:pt x="74" y="36"/>
                                <a:pt x="74" y="36"/>
                                <a:pt x="74" y="36"/>
                              </a:cubicBezTo>
                              <a:cubicBezTo>
                                <a:pt x="78" y="34"/>
                                <a:pt x="82" y="32"/>
                                <a:pt x="87" y="30"/>
                              </a:cubicBezTo>
                              <a:cubicBezTo>
                                <a:pt x="91" y="28"/>
                                <a:pt x="95" y="27"/>
                                <a:pt x="100" y="26"/>
                              </a:cubicBezTo>
                              <a:cubicBezTo>
                                <a:pt x="100" y="10"/>
                                <a:pt x="100" y="10"/>
                                <a:pt x="100" y="10"/>
                              </a:cubicBezTo>
                              <a:cubicBezTo>
                                <a:pt x="100" y="5"/>
                                <a:pt x="104" y="0"/>
                                <a:pt x="110" y="0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ubicBezTo>
                                <a:pt x="145" y="0"/>
                                <a:pt x="145" y="0"/>
                                <a:pt x="145" y="0"/>
                              </a:cubicBezTo>
                              <a:cubicBezTo>
                                <a:pt x="151" y="0"/>
                                <a:pt x="155" y="5"/>
                                <a:pt x="155" y="10"/>
                              </a:cubicBezTo>
                              <a:cubicBezTo>
                                <a:pt x="155" y="10"/>
                                <a:pt x="155" y="10"/>
                                <a:pt x="155" y="10"/>
                              </a:cubicBez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lose/>
                              <a:moveTo>
                                <a:pt x="160" y="48"/>
                              </a:moveTo>
                              <a:cubicBezTo>
                                <a:pt x="160" y="48"/>
                                <a:pt x="160" y="48"/>
                                <a:pt x="160" y="48"/>
                              </a:cubicBezTo>
                              <a:cubicBezTo>
                                <a:pt x="155" y="46"/>
                                <a:pt x="150" y="44"/>
                                <a:pt x="144" y="43"/>
                              </a:cubicBezTo>
                              <a:cubicBezTo>
                                <a:pt x="139" y="43"/>
                                <a:pt x="135" y="38"/>
                                <a:pt x="135" y="33"/>
                              </a:cubicBezTo>
                              <a:cubicBezTo>
                                <a:pt x="135" y="20"/>
                                <a:pt x="135" y="20"/>
                                <a:pt x="135" y="20"/>
                              </a:cubicBezTo>
                              <a:cubicBezTo>
                                <a:pt x="119" y="20"/>
                                <a:pt x="119" y="20"/>
                                <a:pt x="119" y="20"/>
                              </a:cubicBezTo>
                              <a:cubicBezTo>
                                <a:pt x="119" y="33"/>
                                <a:pt x="119" y="33"/>
                                <a:pt x="119" y="33"/>
                              </a:cubicBezTo>
                              <a:cubicBezTo>
                                <a:pt x="119" y="38"/>
                                <a:pt x="116" y="42"/>
                                <a:pt x="111" y="43"/>
                              </a:cubicBezTo>
                              <a:cubicBezTo>
                                <a:pt x="106" y="44"/>
                                <a:pt x="100" y="46"/>
                                <a:pt x="94" y="48"/>
                              </a:cubicBezTo>
                              <a:cubicBezTo>
                                <a:pt x="89" y="50"/>
                                <a:pt x="84" y="53"/>
                                <a:pt x="79" y="57"/>
                              </a:cubicBezTo>
                              <a:cubicBezTo>
                                <a:pt x="79" y="57"/>
                                <a:pt x="79" y="57"/>
                                <a:pt x="79" y="57"/>
                              </a:cubicBezTo>
                              <a:cubicBezTo>
                                <a:pt x="75" y="59"/>
                                <a:pt x="69" y="59"/>
                                <a:pt x="66" y="55"/>
                              </a:cubicBezTo>
                              <a:cubicBezTo>
                                <a:pt x="56" y="46"/>
                                <a:pt x="56" y="46"/>
                                <a:pt x="56" y="46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54" y="67"/>
                                <a:pt x="54" y="67"/>
                                <a:pt x="54" y="67"/>
                              </a:cubicBezTo>
                              <a:cubicBezTo>
                                <a:pt x="58" y="70"/>
                                <a:pt x="59" y="75"/>
                                <a:pt x="56" y="79"/>
                              </a:cubicBezTo>
                              <a:cubicBezTo>
                                <a:pt x="53" y="84"/>
                                <a:pt x="50" y="89"/>
                                <a:pt x="47" y="95"/>
                              </a:cubicBezTo>
                              <a:cubicBezTo>
                                <a:pt x="45" y="100"/>
                                <a:pt x="44" y="106"/>
                                <a:pt x="42" y="111"/>
                              </a:cubicBezTo>
                              <a:cubicBezTo>
                                <a:pt x="42" y="116"/>
                                <a:pt x="38" y="120"/>
                                <a:pt x="33" y="120"/>
                              </a:cubicBezTo>
                              <a:cubicBezTo>
                                <a:pt x="19" y="120"/>
                                <a:pt x="19" y="120"/>
                                <a:pt x="19" y="120"/>
                              </a:cubicBezTo>
                              <a:cubicBezTo>
                                <a:pt x="19" y="136"/>
                                <a:pt x="19" y="136"/>
                                <a:pt x="19" y="136"/>
                              </a:cubicBezTo>
                              <a:cubicBezTo>
                                <a:pt x="33" y="136"/>
                                <a:pt x="33" y="136"/>
                                <a:pt x="33" y="136"/>
                              </a:cubicBezTo>
                              <a:cubicBezTo>
                                <a:pt x="37" y="136"/>
                                <a:pt x="41" y="139"/>
                                <a:pt x="42" y="144"/>
                              </a:cubicBezTo>
                              <a:cubicBezTo>
                                <a:pt x="43" y="150"/>
                                <a:pt x="45" y="156"/>
                                <a:pt x="47" y="161"/>
                              </a:cubicBezTo>
                              <a:cubicBezTo>
                                <a:pt x="50" y="167"/>
                                <a:pt x="53" y="172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9" y="181"/>
                                <a:pt x="58" y="186"/>
                                <a:pt x="55" y="189"/>
                              </a:cubicBezTo>
                              <a:cubicBezTo>
                                <a:pt x="45" y="199"/>
                                <a:pt x="45" y="199"/>
                                <a:pt x="45" y="199"/>
                              </a:cubicBezTo>
                              <a:cubicBezTo>
                                <a:pt x="56" y="210"/>
                                <a:pt x="56" y="210"/>
                                <a:pt x="56" y="210"/>
                              </a:cubicBezTo>
                              <a:cubicBezTo>
                                <a:pt x="66" y="201"/>
                                <a:pt x="66" y="201"/>
                                <a:pt x="66" y="201"/>
                              </a:cubicBezTo>
                              <a:cubicBezTo>
                                <a:pt x="69" y="198"/>
                                <a:pt x="74" y="197"/>
                                <a:pt x="79" y="200"/>
                              </a:cubicBezTo>
                              <a:cubicBezTo>
                                <a:pt x="83" y="203"/>
                                <a:pt x="89" y="206"/>
                                <a:pt x="94" y="208"/>
                              </a:cubicBezTo>
                              <a:cubicBezTo>
                                <a:pt x="100" y="210"/>
                                <a:pt x="105" y="212"/>
                                <a:pt x="111" y="213"/>
                              </a:cubicBezTo>
                              <a:cubicBezTo>
                                <a:pt x="116" y="213"/>
                                <a:pt x="119" y="218"/>
                                <a:pt x="119" y="223"/>
                              </a:cubicBezTo>
                              <a:cubicBezTo>
                                <a:pt x="119" y="236"/>
                                <a:pt x="119" y="236"/>
                                <a:pt x="119" y="236"/>
                              </a:cubicBezTo>
                              <a:cubicBezTo>
                                <a:pt x="135" y="236"/>
                                <a:pt x="135" y="236"/>
                                <a:pt x="135" y="236"/>
                              </a:cubicBezTo>
                              <a:cubicBezTo>
                                <a:pt x="135" y="223"/>
                                <a:pt x="135" y="223"/>
                                <a:pt x="135" y="223"/>
                              </a:cubicBezTo>
                              <a:cubicBezTo>
                                <a:pt x="135" y="218"/>
                                <a:pt x="139" y="214"/>
                                <a:pt x="143" y="213"/>
                              </a:cubicBezTo>
                              <a:cubicBezTo>
                                <a:pt x="149" y="212"/>
                                <a:pt x="155" y="210"/>
                                <a:pt x="160" y="208"/>
                              </a:cubicBezTo>
                              <a:cubicBezTo>
                                <a:pt x="166" y="206"/>
                                <a:pt x="171" y="203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80" y="197"/>
                                <a:pt x="185" y="197"/>
                                <a:pt x="189" y="201"/>
                              </a:cubicBezTo>
                              <a:cubicBezTo>
                                <a:pt x="198" y="210"/>
                                <a:pt x="198" y="210"/>
                                <a:pt x="198" y="210"/>
                              </a:cubicBezTo>
                              <a:cubicBezTo>
                                <a:pt x="210" y="199"/>
                                <a:pt x="210" y="199"/>
                                <a:pt x="210" y="199"/>
                              </a:cubicBezTo>
                              <a:cubicBezTo>
                                <a:pt x="200" y="190"/>
                                <a:pt x="200" y="190"/>
                                <a:pt x="200" y="190"/>
                              </a:cubicBezTo>
                              <a:cubicBezTo>
                                <a:pt x="197" y="186"/>
                                <a:pt x="196" y="181"/>
                                <a:pt x="199" y="177"/>
                              </a:cubicBezTo>
                              <a:cubicBezTo>
                                <a:pt x="202" y="172"/>
                                <a:pt x="205" y="167"/>
                                <a:pt x="207" y="162"/>
                              </a:cubicBezTo>
                              <a:cubicBezTo>
                                <a:pt x="207" y="161"/>
                                <a:pt x="207" y="161"/>
                                <a:pt x="207" y="161"/>
                              </a:cubicBezTo>
                              <a:cubicBezTo>
                                <a:pt x="210" y="156"/>
                                <a:pt x="211" y="151"/>
                                <a:pt x="212" y="145"/>
                              </a:cubicBezTo>
                              <a:cubicBezTo>
                                <a:pt x="213" y="140"/>
                                <a:pt x="217" y="136"/>
                                <a:pt x="222" y="136"/>
                              </a:cubicBezTo>
                              <a:cubicBezTo>
                                <a:pt x="236" y="136"/>
                                <a:pt x="236" y="136"/>
                                <a:pt x="236" y="136"/>
                              </a:cubicBezTo>
                              <a:cubicBezTo>
                                <a:pt x="236" y="120"/>
                                <a:pt x="236" y="120"/>
                                <a:pt x="236" y="120"/>
                              </a:cubicBezTo>
                              <a:cubicBezTo>
                                <a:pt x="222" y="120"/>
                                <a:pt x="222" y="120"/>
                                <a:pt x="222" y="120"/>
                              </a:cubicBezTo>
                              <a:cubicBezTo>
                                <a:pt x="217" y="120"/>
                                <a:pt x="213" y="117"/>
                                <a:pt x="212" y="112"/>
                              </a:cubicBezTo>
                              <a:cubicBezTo>
                                <a:pt x="211" y="106"/>
                                <a:pt x="210" y="100"/>
                                <a:pt x="207" y="95"/>
                              </a:cubicBezTo>
                              <a:cubicBezTo>
                                <a:pt x="205" y="89"/>
                                <a:pt x="202" y="84"/>
                                <a:pt x="199" y="79"/>
                              </a:cubicBezTo>
                              <a:cubicBezTo>
                                <a:pt x="199" y="79"/>
                                <a:pt x="199" y="79"/>
                                <a:pt x="199" y="79"/>
                              </a:cubicBezTo>
                              <a:cubicBezTo>
                                <a:pt x="196" y="75"/>
                                <a:pt x="197" y="70"/>
                                <a:pt x="200" y="67"/>
                              </a:cubicBezTo>
                              <a:cubicBezTo>
                                <a:pt x="210" y="57"/>
                                <a:pt x="210" y="57"/>
                                <a:pt x="210" y="57"/>
                              </a:cubicBezTo>
                              <a:cubicBezTo>
                                <a:pt x="198" y="46"/>
                                <a:pt x="198" y="46"/>
                                <a:pt x="198" y="46"/>
                              </a:cubicBezTo>
                              <a:cubicBezTo>
                                <a:pt x="189" y="55"/>
                                <a:pt x="189" y="55"/>
                                <a:pt x="189" y="55"/>
                              </a:cubicBezTo>
                              <a:cubicBezTo>
                                <a:pt x="186" y="59"/>
                                <a:pt x="180" y="59"/>
                                <a:pt x="176" y="57"/>
                              </a:cubicBezTo>
                              <a:cubicBezTo>
                                <a:pt x="171" y="53"/>
                                <a:pt x="166" y="50"/>
                                <a:pt x="160" y="48"/>
                              </a:cubicBezTo>
                              <a:close/>
                              <a:moveTo>
                                <a:pt x="152" y="104"/>
                              </a:moveTo>
                              <a:cubicBezTo>
                                <a:pt x="152" y="104"/>
                                <a:pt x="152" y="104"/>
                                <a:pt x="152" y="104"/>
                              </a:cubicBezTo>
                              <a:cubicBezTo>
                                <a:pt x="145" y="98"/>
                                <a:pt x="137" y="94"/>
                                <a:pt x="127" y="94"/>
                              </a:cubicBezTo>
                              <a:cubicBezTo>
                                <a:pt x="118" y="94"/>
                                <a:pt x="109" y="98"/>
                                <a:pt x="103" y="104"/>
                              </a:cubicBezTo>
                              <a:cubicBezTo>
                                <a:pt x="97" y="110"/>
                                <a:pt x="93" y="119"/>
                                <a:pt x="93" y="128"/>
                              </a:cubicBezTo>
                              <a:cubicBezTo>
                                <a:pt x="93" y="138"/>
                                <a:pt x="97" y="146"/>
                                <a:pt x="103" y="152"/>
                              </a:cubicBezTo>
                              <a:cubicBezTo>
                                <a:pt x="109" y="159"/>
                                <a:pt x="118" y="162"/>
                                <a:pt x="127" y="162"/>
                              </a:cubicBezTo>
                              <a:cubicBezTo>
                                <a:pt x="137" y="162"/>
                                <a:pt x="145" y="159"/>
                                <a:pt x="152" y="152"/>
                              </a:cubicBezTo>
                              <a:cubicBezTo>
                                <a:pt x="158" y="146"/>
                                <a:pt x="162" y="138"/>
                                <a:pt x="162" y="128"/>
                              </a:cubicBezTo>
                              <a:cubicBezTo>
                                <a:pt x="162" y="119"/>
                                <a:pt x="158" y="110"/>
                                <a:pt x="152" y="10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107" o:spid="_x0000_s1026" o:spt="100" style="position:absolute;left:0pt;margin-left:-42.8pt;margin-top:871.2pt;height:16.65pt;width:16.65pt;z-index:251667456;mso-width-relative:page;mso-height-relative:page;" fillcolor="#FFFFFF" filled="t" stroked="f" coordsize="255,256" o:gfxdata="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" path="m127,82c140,82,152,87,160,96c168,104,174,115,174,128c174,141,168,152,160,161c152,169,140,174,127,174c115,174,103,169,95,161c86,152,81,141,81,128c81,115,86,104,95,96c103,87,115,82,127,82xm155,26c155,26,155,26,155,26c160,27,164,28,168,30c172,32,177,34,180,36c191,25,191,25,191,25c195,21,202,21,205,25c230,50,230,50,230,50c234,54,234,60,230,64c219,75,219,75,219,75c222,79,224,83,226,88c227,92,229,96,230,101c245,101,245,101,245,101c251,101,255,105,255,110c255,111,255,111,255,111c255,146,255,146,255,146c255,151,251,156,245,156c230,156,230,156,230,156c229,160,227,165,226,169c225,169,225,169,225,169c224,173,222,177,219,181c230,192,230,192,230,192c234,196,234,202,230,206c205,231,205,231,205,231c202,235,195,235,191,231c180,220,180,220,180,220c177,222,172,224,168,226c164,228,160,229,155,231c155,246,155,246,155,246c155,252,151,256,145,256c144,256,144,256,144,256c110,256,110,256,110,256c104,256,100,252,100,246c100,246,100,246,100,246c100,231,100,231,100,231c95,229,91,228,87,226c82,224,78,222,74,220c63,231,63,231,63,231c60,235,53,235,49,231c24,206,24,206,24,206c21,202,21,196,24,192c35,181,35,181,35,181c33,177,31,173,29,169c28,165,26,160,25,156c9,156,9,156,9,156c4,156,0,151,0,146c0,145,0,145,0,145c0,110,0,110,0,110c0,105,4,101,9,101c25,101,25,101,25,101c26,96,28,92,29,87c31,83,33,79,35,75c24,64,24,64,24,64c21,60,21,54,25,50c49,25,49,25,49,25c53,21,60,21,63,25c74,36,74,36,74,36c78,34,82,32,87,30c91,28,95,27,100,26c100,10,100,10,100,10c100,5,104,0,110,0c110,0,110,0,110,0c145,0,145,0,145,0c151,0,155,5,155,10c155,10,155,10,155,10c155,26,155,26,155,26xm160,48c160,48,160,48,160,48c155,46,150,44,144,43c139,43,135,38,135,33c135,20,135,20,135,20c119,20,119,20,119,20c119,33,119,33,119,33c119,38,116,42,111,43c106,44,100,46,94,48c89,50,84,53,79,57c79,57,79,57,79,57c75,59,69,59,66,55c56,46,56,46,56,46c45,57,45,57,45,57c54,67,54,67,54,67c58,70,59,75,56,79c53,84,50,89,47,95c45,100,44,106,42,111c42,116,38,120,33,120c19,120,19,120,19,120c19,136,19,136,19,136c33,136,33,136,33,136c37,136,41,139,42,144c43,150,45,156,47,161c50,167,53,172,56,177c56,177,56,177,56,177c56,177,56,177,56,177c59,181,58,186,55,189c45,199,45,199,45,199c56,210,56,210,56,210c66,201,66,201,66,201c69,198,74,197,79,200c83,203,89,206,94,208c100,210,105,212,111,213c116,213,119,218,119,223c119,236,119,236,119,236c135,236,135,236,135,236c135,223,135,223,135,223c135,218,139,214,143,213c149,212,155,210,160,208c166,206,171,203,176,200c176,200,176,200,176,200c176,200,176,200,176,200c180,197,185,197,189,201c198,210,198,210,198,210c210,199,210,199,210,199c200,190,200,190,200,190c197,186,196,181,199,177c202,172,205,167,207,162c207,161,207,161,207,161c210,156,211,151,212,145c213,140,217,136,222,136c236,136,236,136,236,136c236,120,236,120,236,120c222,120,222,120,222,120c217,120,213,117,212,112c211,106,210,100,207,95c205,89,202,84,199,79c199,79,199,79,199,79c196,75,197,70,200,67c210,57,210,57,210,57c198,46,198,46,198,46c189,55,189,55,189,55c186,59,180,59,176,57c171,53,166,50,160,48xm152,104c152,104,152,104,152,104c145,98,137,94,127,94c118,94,109,98,103,104c97,110,93,119,93,128c93,138,97,146,103,152c109,159,118,162,127,162c137,162,145,159,152,152c158,146,162,138,162,128c162,119,158,110,152,104xe">
                <v:path o:connectlocs="220980,161872;120650,203604;161290,103699;213360,37938;260350,31615;278130,94846;311150,127727;323850,184635;287020,213721;292100,242808;242570,292128;196850,292128;182880,323744;127000,311097;93980,278217;30480,260512;36830,213721;0,184635;11430,127727;44450,94846;62230,31615;110490,37938;139700,0;196850,12646;203200,60702;171450,41732;151130,41732;100330,72083;71120,58172;71120,99905;41910,151755;41910,171989;71120,223838;69850,239014;83820,254189;140970,269365;171450,298451;203200,263042;223520,252925;266700,251660;262890,204869;281940,171989;281940,151755;252730,99905;266700,72083;223520,72083;193040,131521;118110,161872;193040,192223" o:connectangles="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9752965</wp:posOffset>
                </wp:positionV>
                <wp:extent cx="187325" cy="187325"/>
                <wp:effectExtent l="0" t="0" r="3175" b="3175"/>
                <wp:wrapNone/>
                <wp:docPr id="18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7325" cy="187325"/>
                        </a:xfrm>
                        <a:custGeom>
                          <a:avLst/>
                          <a:gdLst>
                            <a:gd name="txL" fmla="*/ 0 w 351"/>
                            <a:gd name="txT" fmla="*/ 0 h 351"/>
                            <a:gd name="txR" fmla="*/ 351 w 351"/>
                            <a:gd name="txB" fmla="*/ 351 h 351"/>
                          </a:gdLst>
                          <a:ahLst/>
                          <a:cxnLst>
                            <a:cxn ang="0">
                              <a:pos x="46359" y="13949"/>
                            </a:cxn>
                            <a:cxn ang="0">
                              <a:pos x="52923" y="16821"/>
                            </a:cxn>
                            <a:cxn ang="0">
                              <a:pos x="55795" y="23385"/>
                            </a:cxn>
                            <a:cxn ang="0">
                              <a:pos x="55795" y="60308"/>
                            </a:cxn>
                            <a:cxn ang="0">
                              <a:pos x="52923" y="66872"/>
                            </a:cxn>
                            <a:cxn ang="0">
                              <a:pos x="46359" y="69744"/>
                            </a:cxn>
                            <a:cxn ang="0">
                              <a:pos x="9026" y="69744"/>
                            </a:cxn>
                            <a:cxn ang="0">
                              <a:pos x="2872" y="66872"/>
                            </a:cxn>
                            <a:cxn ang="0">
                              <a:pos x="0" y="60308"/>
                            </a:cxn>
                            <a:cxn ang="0">
                              <a:pos x="0" y="23385"/>
                            </a:cxn>
                            <a:cxn ang="0">
                              <a:pos x="2872" y="16821"/>
                            </a:cxn>
                            <a:cxn ang="0">
                              <a:pos x="9026" y="13949"/>
                            </a:cxn>
                            <a:cxn ang="0">
                              <a:pos x="46359" y="13949"/>
                            </a:cxn>
                            <a:cxn ang="0">
                              <a:pos x="46359" y="88205"/>
                            </a:cxn>
                            <a:cxn ang="0">
                              <a:pos x="52923" y="91077"/>
                            </a:cxn>
                            <a:cxn ang="0">
                              <a:pos x="55795" y="97231"/>
                            </a:cxn>
                            <a:cxn ang="0">
                              <a:pos x="55795" y="134564"/>
                            </a:cxn>
                            <a:cxn ang="0">
                              <a:pos x="52923" y="141128"/>
                            </a:cxn>
                            <a:cxn ang="0">
                              <a:pos x="46359" y="144000"/>
                            </a:cxn>
                            <a:cxn ang="0">
                              <a:pos x="9026" y="144000"/>
                            </a:cxn>
                            <a:cxn ang="0">
                              <a:pos x="2872" y="141128"/>
                            </a:cxn>
                            <a:cxn ang="0">
                              <a:pos x="0" y="134564"/>
                            </a:cxn>
                            <a:cxn ang="0">
                              <a:pos x="0" y="97231"/>
                            </a:cxn>
                            <a:cxn ang="0">
                              <a:pos x="2872" y="91077"/>
                            </a:cxn>
                            <a:cxn ang="0">
                              <a:pos x="9026" y="88205"/>
                            </a:cxn>
                            <a:cxn ang="0">
                              <a:pos x="46359" y="88205"/>
                            </a:cxn>
                            <a:cxn ang="0">
                              <a:pos x="120615" y="88205"/>
                            </a:cxn>
                            <a:cxn ang="0">
                              <a:pos x="127179" y="91077"/>
                            </a:cxn>
                            <a:cxn ang="0">
                              <a:pos x="129641" y="97231"/>
                            </a:cxn>
                            <a:cxn ang="0">
                              <a:pos x="129641" y="134564"/>
                            </a:cxn>
                            <a:cxn ang="0">
                              <a:pos x="127179" y="141128"/>
                            </a:cxn>
                            <a:cxn ang="0">
                              <a:pos x="120615" y="144000"/>
                            </a:cxn>
                            <a:cxn ang="0">
                              <a:pos x="83282" y="144000"/>
                            </a:cxn>
                            <a:cxn ang="0">
                              <a:pos x="76718" y="141128"/>
                            </a:cxn>
                            <a:cxn ang="0">
                              <a:pos x="74256" y="134564"/>
                            </a:cxn>
                            <a:cxn ang="0">
                              <a:pos x="74256" y="97231"/>
                            </a:cxn>
                            <a:cxn ang="0">
                              <a:pos x="76718" y="91077"/>
                            </a:cxn>
                            <a:cxn ang="0">
                              <a:pos x="83282" y="88205"/>
                            </a:cxn>
                            <a:cxn ang="0">
                              <a:pos x="120615" y="88205"/>
                            </a:cxn>
                            <a:cxn ang="0">
                              <a:pos x="141128" y="30359"/>
                            </a:cxn>
                            <a:cxn ang="0">
                              <a:pos x="144000" y="37333"/>
                            </a:cxn>
                            <a:cxn ang="0">
                              <a:pos x="141128" y="44308"/>
                            </a:cxn>
                            <a:cxn ang="0">
                              <a:pos x="113641" y="71795"/>
                            </a:cxn>
                            <a:cxn ang="0">
                              <a:pos x="106667" y="74667"/>
                            </a:cxn>
                            <a:cxn ang="0">
                              <a:pos x="99692" y="71795"/>
                            </a:cxn>
                            <a:cxn ang="0">
                              <a:pos x="72205" y="44308"/>
                            </a:cxn>
                            <a:cxn ang="0">
                              <a:pos x="69333" y="37333"/>
                            </a:cxn>
                            <a:cxn ang="0">
                              <a:pos x="72205" y="30359"/>
                            </a:cxn>
                            <a:cxn ang="0">
                              <a:pos x="99692" y="2872"/>
                            </a:cxn>
                            <a:cxn ang="0">
                              <a:pos x="106667" y="0"/>
                            </a:cxn>
                            <a:cxn ang="0">
                              <a:pos x="113641" y="2872"/>
                            </a:cxn>
                            <a:cxn ang="0">
                              <a:pos x="141128" y="30359"/>
                            </a:cxn>
                            <a:cxn ang="0">
                              <a:pos x="141128" y="30359"/>
                            </a:cxn>
                            <a:cxn ang="0">
                              <a:pos x="141128" y="30359"/>
                            </a:cxn>
                          </a:cxnLst>
                          <a:rect l="txL" t="txT" r="txR" b="txB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345" o:spid="_x0000_s1026" o:spt="100" style="position:absolute;left:0pt;margin-left:-23.05pt;margin-top:767.95pt;height:14.75pt;width:14.75pt;z-index:251668480;mso-width-relative:page;mso-height-relative:page;" fillcolor="#FFFFFF" filled="t" stroked="f" coordsize="351,351" o:gfxdata="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" path="m113,34c119,34,124,37,129,41c133,45,136,50,136,57c136,147,136,147,136,147c136,153,133,159,129,163c124,168,119,170,113,170c22,170,22,170,22,170c16,170,11,168,7,163c2,159,0,153,0,147c0,57,0,57,0,57c0,50,2,45,7,41c11,37,16,34,22,34c113,34,113,34,113,34xm113,215c119,215,124,217,129,222c133,226,136,231,136,237c136,328,136,328,136,328c136,334,133,340,129,344c124,348,119,351,113,351c22,351,22,351,22,351c16,351,11,348,7,344c2,340,0,334,0,328c0,237,0,237,0,237c0,231,2,226,7,222c11,217,16,215,22,215c113,215,113,215,113,215xm294,215c300,215,305,217,310,222c314,226,316,231,316,237c316,328,316,328,316,328c316,334,314,340,310,344c305,348,300,351,294,351c203,351,203,351,203,351c197,351,192,348,187,344c183,340,181,334,181,328c181,237,181,237,181,237c181,231,183,226,187,222c192,217,197,215,203,215c294,215,294,215,294,215xm344,74c349,79,351,85,351,91c351,98,349,103,344,108c277,175,277,175,277,175c272,180,266,182,260,182c254,182,248,180,243,175c176,108,176,108,176,108c171,103,169,98,169,91c169,85,171,79,176,74c243,7,243,7,243,7c248,2,254,0,260,0c266,0,272,2,277,7l344,74xm344,74c344,74,344,74,344,74e">
                <v:path o:connectlocs="46359,13949;52923,16821;55795,23385;55795,60308;52923,66872;46359,69744;9026,69744;2872,66872;0,60308;0,23385;2872,16821;9026,13949;46359,13949;46359,88205;52923,91077;55795,97231;55795,134564;52923,141128;46359,144000;9026,144000;2872,141128;0,134564;0,97231;2872,91077;9026,88205;46359,88205;120615,88205;127179,91077;129641,97231;129641,134564;127179,141128;120615,144000;83282,144000;76718,141128;74256,134564;74256,97231;76718,91077;83282,88205;120615,88205;141128,30359;144000,37333;141128,44308;113641,71795;106667,74667;99692,71795;72205,44308;69333,37333;72205,30359;99692,2872;106667,0;113641,2872;141128,30359;141128,30359;141128,3035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-481965</wp:posOffset>
                </wp:positionH>
                <wp:positionV relativeFrom="paragraph">
                  <wp:posOffset>56515</wp:posOffset>
                </wp:positionV>
                <wp:extent cx="6874510" cy="447675"/>
                <wp:effectExtent l="0" t="0" r="2540" b="9525"/>
                <wp:wrapNone/>
                <wp:docPr id="24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4510" cy="44767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37" o:spid="_x0000_s1026" o:spt="1" style="position:absolute;left:0pt;margin-left:-37.95pt;margin-top:4.45pt;height:35.25pt;width:541.3pt;z-index:251691008;mso-width-relative:page;mso-height-relative:page;" fillcolor="#404040" filled="t" stroked="f" coordsize="21600,21600" o:gfxdata="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xoo5zYAAAACQEAAA8AAAAAAAAAAQAg&#10;AAAAIgAAAGRycy9kb3ducmV2LnhtbFBLAQIUABQAAAAIAIdO4kBs7AE31QEAAJADAAAOAAAAAAAA&#10;AAEAIAAAACcBAABkcnMvZTJvRG9jLnhtbFBLBQYAAAAABgAGAFkBAABuBQAAAAA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59690</wp:posOffset>
            </wp:positionV>
            <wp:extent cx="918845" cy="457835"/>
            <wp:effectExtent l="9525" t="9525" r="24130" b="27940"/>
            <wp:wrapNone/>
            <wp:docPr id="25" name="图片 2" descr="QQ图片20181023233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 descr="QQ图片201810232333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8845" cy="45783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BFBFBF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-340995</wp:posOffset>
                </wp:positionH>
                <wp:positionV relativeFrom="paragraph">
                  <wp:posOffset>842645</wp:posOffset>
                </wp:positionV>
                <wp:extent cx="6638925" cy="647700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6275" y="1788795"/>
                          <a:ext cx="663892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  <w:t>如何写好一份好的简历，在众多的简历出类拔尖，要注意以下几点：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85pt;margin-top:66.35pt;height:51pt;width:522.75pt;z-index:251683840;mso-width-relative:page;mso-height-relative:page;" filled="f" stroked="f" coordsize="21600,21600" o:gfxdata="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biTNR3AAAAAsBAAAP&#10;AAAAAAAAAAEAIAAAACIAAABkcnMvZG93bnJldi54bWxQSwECFAAUAAAACACHTuJAWTacKE0CAACB&#10;BAAADgAAAAAAAAABACAAAAAr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  <w:t>如何写好一份好的简历，在众多的简历出类拔尖，要注意以下几点：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2781300</wp:posOffset>
                </wp:positionV>
                <wp:extent cx="1995170" cy="405765"/>
                <wp:effectExtent l="0" t="0" r="0" b="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2020" y="3663950"/>
                          <a:ext cx="1995170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  <w:t>简历的经历描述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25pt;margin-top:219pt;height:31.95pt;width:157.1pt;z-index:251694080;mso-width-relative:page;mso-height-relative:page;" filled="f" stroked="f" coordsize="21600,21600" o:gfxdata="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n6P6utwAAAALAQAADwAA&#10;AAAAAAABACAAAAAiAAAAZHJzL2Rvd25yZXYueG1sUEsBAhQAFAAAAAgAh07iQG5fx+RLAgAAgQQA&#10;AA4AAAAAAAAAAQAgAAAAKw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  <w:t>简历的经历描述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1452245</wp:posOffset>
                </wp:positionV>
                <wp:extent cx="2014855" cy="516255"/>
                <wp:effectExtent l="0" t="0" r="0" b="0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2020" y="2334895"/>
                          <a:ext cx="201485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  <w:t>简历的风格和排版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25pt;margin-top:114.35pt;height:40.65pt;width:158.65pt;z-index:251689984;mso-width-relative:page;mso-height-relative:page;" filled="f" stroked="f" coordsize="21600,21600" o:gfxdata="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yf/j+3AAAAAsBAAAP&#10;AAAAAAAAAAEAIAAAACIAAABkcnMvZG93bnJldi54bWxQSwECFAAUAAAACACHTuJAFdhhUU0CAACD&#10;BAAADgAAAAAAAAABACAAAAAr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  <w:t>简历的风格和排版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7005320</wp:posOffset>
                </wp:positionV>
                <wp:extent cx="1920240" cy="405765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2020" y="7903845"/>
                          <a:ext cx="1920240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  <w:t>简历的兴趣爱好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25pt;margin-top:551.6pt;height:31.95pt;width:151.2pt;z-index:251687936;mso-width-relative:page;mso-height-relative:page;" filled="f" stroked="f" coordsize="21600,21600" o:gfxdata="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WtIon3QAAAA0BAAAP&#10;AAAAAAAAAAEAIAAAACIAAABkcnMvZG93bnJldi54bWxQSwECFAAUAAAACACHTuJA24esq0wCAACB&#10;BAAADgAAAAAAAAABACAAAAAs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  <w:t>简历的兴趣爱好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-317500</wp:posOffset>
                </wp:positionH>
                <wp:positionV relativeFrom="paragraph">
                  <wp:posOffset>2032000</wp:posOffset>
                </wp:positionV>
                <wp:extent cx="6407785" cy="68326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9770" y="2914650"/>
                          <a:ext cx="6407785" cy="683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简历的风格很重要，HR第一眼看到的不是内容，也不是照片，而是风格和排版。风格要统一，排版要整体美观，要有自己的亮点，会让你的简历在短时间内取胜。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pt;margin-top:160pt;height:53.8pt;width:504.55pt;z-index:251682816;mso-width-relative:page;mso-height-relative:page;" filled="f" stroked="f" coordsize="21600,21600" o:gfxdata="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CrvFj9wAAAALAQAADwAA&#10;AAAAAAABACAAAAAiAAAAZHJzL2Rvd25yZXYueG1sUEsBAhQAFAAAAAgAh07iQLW98xBLAgAAgQQA&#10;AA4AAAAAAAAAAQAgAAAAKw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简历的风格很重要，HR第一眼看到的不是内容，也不是照片，而是风格和排版。风格要统一，排版要整体美观，要有自己的亮点，会让你的简历在短时间内取胜。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-212725</wp:posOffset>
                </wp:positionH>
                <wp:positionV relativeFrom="paragraph">
                  <wp:posOffset>7491730</wp:posOffset>
                </wp:positionV>
                <wp:extent cx="6291580" cy="68326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4545" y="8390255"/>
                          <a:ext cx="6291580" cy="683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兴趣爱好要写强项，一般写两到三点就好。弱项不要写，避免HR面试完的时候，会找一些话题跟你聊天，回答不出的尴尬现象，对面试造成不利。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75pt;margin-top:589.9pt;height:53.8pt;width:495.4pt;z-index:251686912;mso-width-relative:page;mso-height-relative:page;" filled="f" stroked="f" coordsize="21600,21600" o:gfxdata="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XrFUm3QAAAA0B&#10;AAAPAAAAAAAAAAEAIAAAACIAAABkcnMvZG93bnJldi54bWxQSwECFAAUAAAACACHTuJApENo608C&#10;AACBBAAADgAAAAAAAAABACAAAAAs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兴趣爱好要写强项，一般写两到三点就好。弱项不要写，避免HR面试完的时候，会找一些话题跟你聊天，回答不出的尴尬现象，对面试造成不利。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-349885</wp:posOffset>
                </wp:positionH>
                <wp:positionV relativeFrom="paragraph">
                  <wp:posOffset>8324215</wp:posOffset>
                </wp:positionV>
                <wp:extent cx="6407785" cy="683260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7385" y="9222740"/>
                          <a:ext cx="6407785" cy="683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综上以上几点，在简历的制作过程中，更加凸现在的个性特征。让简历简而不简，突出重围。增加就业机会。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.55pt;margin-top:655.45pt;height:53.8pt;width:504.55pt;z-index:251688960;mso-width-relative:page;mso-height-relative:page;" filled="f" stroked="f" coordsize="21600,21600" o:gfxdata="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dIBTt3AAAAA0BAAAP&#10;AAAAAAAAAAEAIAAAACIAAABkcnMvZG93bnJldi54bWxQSwECFAAUAAAACACHTuJAfshjJU0CAACB&#10;BAAADgAAAAAAAAABACAAAAAr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综上以上几点，在简历的制作过程中，更加凸现在的个性特征。让简历简而不简，突出重围。增加就业机会。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-274955</wp:posOffset>
                </wp:positionH>
                <wp:positionV relativeFrom="paragraph">
                  <wp:posOffset>4921885</wp:posOffset>
                </wp:positionV>
                <wp:extent cx="6407785" cy="1981835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2315" y="5820410"/>
                          <a:ext cx="6407785" cy="1981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  <w:t>B工作经历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用简洁明了的语言，把经历的事情描述清楚，你在什么样的环境和背景下，达成了什么样的效果。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过往的经历描述，尽量用简洁的词汇和关健词，让HR在短时间内了解。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写完经历，可以写你在什么地方学到什么东西，简单总结一下。企业招聘，更看重个人的成长性，是否会在工作中反思，是否自我学习快速达到成长的效绩。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65pt;margin-top:387.55pt;height:156.05pt;width:504.55pt;z-index:251685888;mso-width-relative:page;mso-height-relative:page;" filled="f" stroked="f" coordsize="21600,21600" o:gfxdata="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FH5Y+3QAAAAwB&#10;AAAPAAAAAAAAAAEAIAAAACIAAABkcnMvZG93bnJldi54bWxQSwECFAAUAAAACACHTuJAAca5R08C&#10;AACCBAAADgAAAAAAAAABACAAAAAs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  <w:t>B工作经历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用简洁明了的语言，把经历的事情描述清楚，你在什么样的环境和背景下，达成了什么样的效果。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过往的经历描述，尽量用简洁的词汇和关健词，让HR在短时间内了解。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写完经历，可以写你在什么地方学到什么东西，简单总结一下。企业招聘，更看重个人的成长性，是否会在工作中反思，是否自我学习快速达到成长的效绩。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3295015</wp:posOffset>
                </wp:positionV>
                <wp:extent cx="6407785" cy="1614805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2950" y="4177665"/>
                          <a:ext cx="6407785" cy="161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  <w:t>A.获奖经历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为了给自已的简历加分，很多同学在大学期间获得奖项，都写了上去，但从HR的角度来看，简历几乎都写了获奖经历，没有特殊性。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 所以为了更好地表现出来你有什么特别之处，可以强调奖励的级别和特殊性，用具体的数字表现出来，更能吸引HR的注意，增加对你的认可。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6pt;margin-top:259.45pt;height:127.15pt;width:504.55pt;z-index:251684864;mso-width-relative:page;mso-height-relative:page;" filled="f" stroked="f" coordsize="21600,21600" o:gfxdata="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HubbONwAAAALAQAA&#10;DwAAAAAAAAABACAAAAAiAAAAZHJzL2Rvd25yZXYueG1sUEsBAhQAFAAAAAgAh07iQPt8rIhOAgAA&#10;ggQAAA4AAAAAAAAAAQAgAAAAKw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  <w:t>A.获奖经历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为了给自已的简历加分，很多同学在大学期间获得奖项，都写了上去，但从HR的角度来看，简历几乎都写了获奖经历，没有特殊性。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 所以为了更好地表现出来你有什么特别之处，可以强调奖励的级别和特殊性，用具体的数字表现出来，更能吸引HR的注意，增加对你的认可。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-133350</wp:posOffset>
                </wp:positionV>
                <wp:extent cx="3274695" cy="604520"/>
                <wp:effectExtent l="0" t="0" r="0" b="0"/>
                <wp:wrapNone/>
                <wp:docPr id="154" name="矩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2241550" y="781050"/>
                          <a:ext cx="3274695" cy="6045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kinsoku/>
                              <w:spacing w:before="0" w:after="0"/>
                              <w:ind w:left="0"/>
                              <w:jc w:val="center"/>
                              <w:textAlignment w:val="baseline"/>
                              <w:rPr>
                                <w:rFonts w:hint="eastAsia" w:ascii="思源黑体" w:hAnsi="思源黑体" w:eastAsia="思源黑体" w:cs="思源黑体"/>
                                <w:color w:val="FFFFFF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FFFFFF"/>
                                <w:kern w:val="24"/>
                                <w:sz w:val="56"/>
                                <w:szCs w:val="56"/>
                              </w:rPr>
                              <w:t>简</w:t>
                            </w: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FFFFFF"/>
                                <w:kern w:val="24"/>
                                <w:sz w:val="56"/>
                                <w:szCs w:val="56"/>
                                <w:lang w:eastAsia="zh-CN"/>
                              </w:rPr>
                              <w:t>历小技巧</w:t>
                            </w:r>
                          </w:p>
                        </w:txbxContent>
                      </wps:txbx>
                      <wps:bodyPr vert="horz" wrap="square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03.9pt;margin-top:-10.5pt;height:47.6pt;width:257.85pt;z-index:251692032;mso-width-relative:page;mso-height-relative:page;" filled="f" stroked="f" coordsize="21600,21600" o:gfxdata="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+y69nZAAAACgEAAA8AAAAAAAAAAQAgAAAAIgAAAGRycy9kb3ducmV2LnhtbFBLAQIUABQAAAAI&#10;AIdO4kB60wHb7AEAALsDAAAOAAAAAAAAAAEAIAAAACgBAABkcnMvZTJvRG9jLnhtbFBLBQYAAAAA&#10;BgAGAFkBAACGBQAAAAA=&#10;">
                <v:fill on="f" focussize="0,0"/>
                <v:stroke on="f" weight="1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insoku/>
                        <w:spacing w:before="0" w:after="0"/>
                        <w:ind w:left="0"/>
                        <w:jc w:val="center"/>
                        <w:textAlignment w:val="baseline"/>
                        <w:rPr>
                          <w:rFonts w:hint="eastAsia" w:ascii="思源黑体" w:hAnsi="思源黑体" w:eastAsia="思源黑体" w:cs="思源黑体"/>
                          <w:color w:val="FFFFFF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FFFFFF"/>
                          <w:kern w:val="24"/>
                          <w:sz w:val="56"/>
                          <w:szCs w:val="56"/>
                        </w:rPr>
                        <w:t>简</w:t>
                      </w: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FFFFFF"/>
                          <w:kern w:val="24"/>
                          <w:sz w:val="56"/>
                          <w:szCs w:val="56"/>
                          <w:lang w:eastAsia="zh-CN"/>
                        </w:rPr>
                        <w:t>历小技巧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-916305</wp:posOffset>
                </wp:positionH>
                <wp:positionV relativeFrom="paragraph">
                  <wp:posOffset>-975995</wp:posOffset>
                </wp:positionV>
                <wp:extent cx="8763000" cy="11368405"/>
                <wp:effectExtent l="0" t="0" r="0" b="4445"/>
                <wp:wrapNone/>
                <wp:docPr id="2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0" cy="11368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25" o:spid="_x0000_s1026" o:spt="1" style="position:absolute;left:0pt;margin-left:-72.15pt;margin-top:-76.85pt;height:895.15pt;width:690pt;z-index:-251656192;mso-width-relative:page;mso-height-relative:page;" fillcolor="#FFFFFF" filled="t" stroked="f" coordsize="21600,21600" o:gfxdata="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xnsDc3gAAAA8BAAAPAAAAAAAAAAEAIAAAACIAAABk&#10;cnMvZG93bnJldi54bWxQSwECFAAUAAAACACHTuJAqf6Ef8cBAAB7AwAADgAAAAAAAAABACAAAAAt&#10;AQAAZHJzL2Uyb0RvYy54bWxQSwUGAAAAAAYABgBZAQAAZgUAAAAA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230" w:bottom="1440" w:left="123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锐字真言体免费商用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思源黑体">
    <w:altName w:val="黑体"/>
    <w:panose1 w:val="020B0500000000000000"/>
    <w:charset w:val="86"/>
    <w:family w:val="auto"/>
    <w:pitch w:val="default"/>
    <w:sig w:usb0="00000000" w:usb1="0000000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605CCE"/>
    <w:rsid w:val="000766C8"/>
    <w:rsid w:val="000C2E9C"/>
    <w:rsid w:val="000F38DE"/>
    <w:rsid w:val="00125D69"/>
    <w:rsid w:val="00156BC4"/>
    <w:rsid w:val="001A66C3"/>
    <w:rsid w:val="002005FC"/>
    <w:rsid w:val="002175E5"/>
    <w:rsid w:val="00217961"/>
    <w:rsid w:val="00265ECF"/>
    <w:rsid w:val="002B55DD"/>
    <w:rsid w:val="002C7813"/>
    <w:rsid w:val="002D4E9E"/>
    <w:rsid w:val="00300290"/>
    <w:rsid w:val="00305661"/>
    <w:rsid w:val="0031499A"/>
    <w:rsid w:val="00361EB2"/>
    <w:rsid w:val="00384944"/>
    <w:rsid w:val="003B34E1"/>
    <w:rsid w:val="003E047C"/>
    <w:rsid w:val="00510628"/>
    <w:rsid w:val="00542501"/>
    <w:rsid w:val="0056651A"/>
    <w:rsid w:val="00583C05"/>
    <w:rsid w:val="005F4827"/>
    <w:rsid w:val="006641B7"/>
    <w:rsid w:val="00690DEC"/>
    <w:rsid w:val="006D09FB"/>
    <w:rsid w:val="0073566B"/>
    <w:rsid w:val="007B2DBF"/>
    <w:rsid w:val="0081110D"/>
    <w:rsid w:val="00816E05"/>
    <w:rsid w:val="0086182A"/>
    <w:rsid w:val="008C6289"/>
    <w:rsid w:val="008F661A"/>
    <w:rsid w:val="009005EE"/>
    <w:rsid w:val="009C4FC3"/>
    <w:rsid w:val="009D67CC"/>
    <w:rsid w:val="00A4202E"/>
    <w:rsid w:val="00AE3C81"/>
    <w:rsid w:val="00B77B00"/>
    <w:rsid w:val="00B8453B"/>
    <w:rsid w:val="00BB3DAF"/>
    <w:rsid w:val="00BE7E4A"/>
    <w:rsid w:val="00BF1045"/>
    <w:rsid w:val="00C37397"/>
    <w:rsid w:val="00CD4888"/>
    <w:rsid w:val="00D01327"/>
    <w:rsid w:val="00D032C3"/>
    <w:rsid w:val="00D103B8"/>
    <w:rsid w:val="00D135FF"/>
    <w:rsid w:val="00D82BEA"/>
    <w:rsid w:val="00DA7FF9"/>
    <w:rsid w:val="00DF0101"/>
    <w:rsid w:val="00E35A65"/>
    <w:rsid w:val="00E47CDF"/>
    <w:rsid w:val="00E51B7E"/>
    <w:rsid w:val="00E53714"/>
    <w:rsid w:val="00E66E2D"/>
    <w:rsid w:val="00E72F74"/>
    <w:rsid w:val="00EC6FF9"/>
    <w:rsid w:val="00F7525B"/>
    <w:rsid w:val="00F9072F"/>
    <w:rsid w:val="00FE6ED5"/>
    <w:rsid w:val="00FF3E7E"/>
    <w:rsid w:val="01876C42"/>
    <w:rsid w:val="01A0701F"/>
    <w:rsid w:val="02534554"/>
    <w:rsid w:val="026D2B42"/>
    <w:rsid w:val="02B54602"/>
    <w:rsid w:val="02B640B5"/>
    <w:rsid w:val="02F9628A"/>
    <w:rsid w:val="033127CC"/>
    <w:rsid w:val="037332A7"/>
    <w:rsid w:val="03A33ADE"/>
    <w:rsid w:val="03F401A4"/>
    <w:rsid w:val="04354274"/>
    <w:rsid w:val="044B421A"/>
    <w:rsid w:val="050A0949"/>
    <w:rsid w:val="05237AF8"/>
    <w:rsid w:val="0537578E"/>
    <w:rsid w:val="054E3791"/>
    <w:rsid w:val="05BC7403"/>
    <w:rsid w:val="063C3F9F"/>
    <w:rsid w:val="06446AE4"/>
    <w:rsid w:val="06F77CB6"/>
    <w:rsid w:val="072B25C6"/>
    <w:rsid w:val="077C7DD6"/>
    <w:rsid w:val="08274B23"/>
    <w:rsid w:val="09335F15"/>
    <w:rsid w:val="0AE5694D"/>
    <w:rsid w:val="0B2E7FA3"/>
    <w:rsid w:val="0BBC3E57"/>
    <w:rsid w:val="0BE055A6"/>
    <w:rsid w:val="0C0B4D7C"/>
    <w:rsid w:val="0C2E69F5"/>
    <w:rsid w:val="0C550E25"/>
    <w:rsid w:val="0C944269"/>
    <w:rsid w:val="0CF511D7"/>
    <w:rsid w:val="0D1D3E81"/>
    <w:rsid w:val="0D6D1028"/>
    <w:rsid w:val="0D97692B"/>
    <w:rsid w:val="0E822D78"/>
    <w:rsid w:val="0E9C2E85"/>
    <w:rsid w:val="0ED53712"/>
    <w:rsid w:val="0F080C7C"/>
    <w:rsid w:val="0FA7224C"/>
    <w:rsid w:val="0FDC2FD3"/>
    <w:rsid w:val="10310A00"/>
    <w:rsid w:val="108E6579"/>
    <w:rsid w:val="11B21AA8"/>
    <w:rsid w:val="11D0091A"/>
    <w:rsid w:val="11E475E9"/>
    <w:rsid w:val="12E01970"/>
    <w:rsid w:val="134F4892"/>
    <w:rsid w:val="138277E2"/>
    <w:rsid w:val="145B3597"/>
    <w:rsid w:val="15094602"/>
    <w:rsid w:val="15331C78"/>
    <w:rsid w:val="15CA0471"/>
    <w:rsid w:val="167927E0"/>
    <w:rsid w:val="16E53F26"/>
    <w:rsid w:val="16ED45D4"/>
    <w:rsid w:val="16F70A49"/>
    <w:rsid w:val="17041FCF"/>
    <w:rsid w:val="174D1C33"/>
    <w:rsid w:val="17576631"/>
    <w:rsid w:val="17AA3C60"/>
    <w:rsid w:val="18690CE0"/>
    <w:rsid w:val="18AA3F47"/>
    <w:rsid w:val="18D10AD9"/>
    <w:rsid w:val="191D2B04"/>
    <w:rsid w:val="19BA5364"/>
    <w:rsid w:val="1A722998"/>
    <w:rsid w:val="1AB9269E"/>
    <w:rsid w:val="1B5511E8"/>
    <w:rsid w:val="1BC11871"/>
    <w:rsid w:val="1BCE542B"/>
    <w:rsid w:val="1C224445"/>
    <w:rsid w:val="1C8A30B7"/>
    <w:rsid w:val="1C8C13D1"/>
    <w:rsid w:val="1CB72D1A"/>
    <w:rsid w:val="1D09152B"/>
    <w:rsid w:val="1D104B3E"/>
    <w:rsid w:val="1D543F09"/>
    <w:rsid w:val="1D7F2BF3"/>
    <w:rsid w:val="1D9E5EC4"/>
    <w:rsid w:val="1F6F6BD8"/>
    <w:rsid w:val="204358FA"/>
    <w:rsid w:val="208B1571"/>
    <w:rsid w:val="20C2659E"/>
    <w:rsid w:val="20C36994"/>
    <w:rsid w:val="20C67FD2"/>
    <w:rsid w:val="20D222E3"/>
    <w:rsid w:val="21254871"/>
    <w:rsid w:val="21641AE5"/>
    <w:rsid w:val="216A315E"/>
    <w:rsid w:val="22D35DAF"/>
    <w:rsid w:val="23C911DF"/>
    <w:rsid w:val="23CB2AB1"/>
    <w:rsid w:val="23D66E1D"/>
    <w:rsid w:val="241E0D22"/>
    <w:rsid w:val="24897812"/>
    <w:rsid w:val="249B26AB"/>
    <w:rsid w:val="24D81B80"/>
    <w:rsid w:val="255549CD"/>
    <w:rsid w:val="25C35001"/>
    <w:rsid w:val="25F468DF"/>
    <w:rsid w:val="2678162D"/>
    <w:rsid w:val="2689062B"/>
    <w:rsid w:val="274A163F"/>
    <w:rsid w:val="275445B6"/>
    <w:rsid w:val="288D39BF"/>
    <w:rsid w:val="28A564B8"/>
    <w:rsid w:val="28C17716"/>
    <w:rsid w:val="28CB3C8E"/>
    <w:rsid w:val="292F3EAD"/>
    <w:rsid w:val="29CB1464"/>
    <w:rsid w:val="2A673405"/>
    <w:rsid w:val="2A67590C"/>
    <w:rsid w:val="2A9907C5"/>
    <w:rsid w:val="2B234A88"/>
    <w:rsid w:val="2B2E3203"/>
    <w:rsid w:val="2B382759"/>
    <w:rsid w:val="2C8570B2"/>
    <w:rsid w:val="2CE41F66"/>
    <w:rsid w:val="2D015ABF"/>
    <w:rsid w:val="2D7863FD"/>
    <w:rsid w:val="2DAE4E7B"/>
    <w:rsid w:val="2E3D1447"/>
    <w:rsid w:val="2E5A502D"/>
    <w:rsid w:val="2E64472C"/>
    <w:rsid w:val="2EBB3F98"/>
    <w:rsid w:val="2ECC7487"/>
    <w:rsid w:val="2ED004DD"/>
    <w:rsid w:val="2F93186D"/>
    <w:rsid w:val="3064535C"/>
    <w:rsid w:val="306D56FC"/>
    <w:rsid w:val="30AF7F68"/>
    <w:rsid w:val="31D97A1C"/>
    <w:rsid w:val="32E21000"/>
    <w:rsid w:val="33036605"/>
    <w:rsid w:val="33253993"/>
    <w:rsid w:val="33955676"/>
    <w:rsid w:val="33D559E6"/>
    <w:rsid w:val="34236DCD"/>
    <w:rsid w:val="34454881"/>
    <w:rsid w:val="3454019B"/>
    <w:rsid w:val="35341312"/>
    <w:rsid w:val="35380A83"/>
    <w:rsid w:val="35476F56"/>
    <w:rsid w:val="368C0490"/>
    <w:rsid w:val="36A91A3F"/>
    <w:rsid w:val="3729591A"/>
    <w:rsid w:val="37332931"/>
    <w:rsid w:val="374169FD"/>
    <w:rsid w:val="37E80CB8"/>
    <w:rsid w:val="38192820"/>
    <w:rsid w:val="386F56B4"/>
    <w:rsid w:val="38AF687F"/>
    <w:rsid w:val="38B41881"/>
    <w:rsid w:val="38F27D3B"/>
    <w:rsid w:val="38FA6570"/>
    <w:rsid w:val="391F6DA9"/>
    <w:rsid w:val="395F2A23"/>
    <w:rsid w:val="39A66463"/>
    <w:rsid w:val="39D66EC2"/>
    <w:rsid w:val="39FD4A5F"/>
    <w:rsid w:val="3AA0366F"/>
    <w:rsid w:val="3ACA032E"/>
    <w:rsid w:val="3AFE5388"/>
    <w:rsid w:val="3B0C637C"/>
    <w:rsid w:val="3C041786"/>
    <w:rsid w:val="3C0C1134"/>
    <w:rsid w:val="3C4017D7"/>
    <w:rsid w:val="3CA302F6"/>
    <w:rsid w:val="3CFB00E4"/>
    <w:rsid w:val="3D4C7E75"/>
    <w:rsid w:val="3D725230"/>
    <w:rsid w:val="3DE2607D"/>
    <w:rsid w:val="3DF406FA"/>
    <w:rsid w:val="3E7C4091"/>
    <w:rsid w:val="3E973C14"/>
    <w:rsid w:val="3FC35C29"/>
    <w:rsid w:val="401A7D08"/>
    <w:rsid w:val="40B0028F"/>
    <w:rsid w:val="41283484"/>
    <w:rsid w:val="412F6884"/>
    <w:rsid w:val="41A608E6"/>
    <w:rsid w:val="41A95405"/>
    <w:rsid w:val="42E24413"/>
    <w:rsid w:val="438C0C73"/>
    <w:rsid w:val="43BD4EEE"/>
    <w:rsid w:val="43E84076"/>
    <w:rsid w:val="444839AD"/>
    <w:rsid w:val="4462502A"/>
    <w:rsid w:val="45233B1E"/>
    <w:rsid w:val="453B4407"/>
    <w:rsid w:val="45605CCE"/>
    <w:rsid w:val="4590709B"/>
    <w:rsid w:val="45CA465E"/>
    <w:rsid w:val="462B4A2E"/>
    <w:rsid w:val="46956031"/>
    <w:rsid w:val="46CD0A1D"/>
    <w:rsid w:val="46E010A7"/>
    <w:rsid w:val="480356C3"/>
    <w:rsid w:val="49233083"/>
    <w:rsid w:val="499B06F9"/>
    <w:rsid w:val="4A19388C"/>
    <w:rsid w:val="4AF17EED"/>
    <w:rsid w:val="4B6B60F1"/>
    <w:rsid w:val="4B7A223D"/>
    <w:rsid w:val="4C253F91"/>
    <w:rsid w:val="4C2D3089"/>
    <w:rsid w:val="4C5D142E"/>
    <w:rsid w:val="4C785ACE"/>
    <w:rsid w:val="4E2E3182"/>
    <w:rsid w:val="4E5F7831"/>
    <w:rsid w:val="4E916A2F"/>
    <w:rsid w:val="4EB147A8"/>
    <w:rsid w:val="4EFE0819"/>
    <w:rsid w:val="4EFE3CA4"/>
    <w:rsid w:val="4F11754C"/>
    <w:rsid w:val="4F540E0A"/>
    <w:rsid w:val="4F666BC1"/>
    <w:rsid w:val="4F8B3A1F"/>
    <w:rsid w:val="4FA121A0"/>
    <w:rsid w:val="50191A57"/>
    <w:rsid w:val="50864AB3"/>
    <w:rsid w:val="508C4C3B"/>
    <w:rsid w:val="509E6A9F"/>
    <w:rsid w:val="50FD240A"/>
    <w:rsid w:val="51905186"/>
    <w:rsid w:val="526151B0"/>
    <w:rsid w:val="526F27DD"/>
    <w:rsid w:val="528C1B93"/>
    <w:rsid w:val="52D97CF2"/>
    <w:rsid w:val="532B7BB6"/>
    <w:rsid w:val="53711BAB"/>
    <w:rsid w:val="537E6888"/>
    <w:rsid w:val="53923C3E"/>
    <w:rsid w:val="5420573A"/>
    <w:rsid w:val="54DC6B3E"/>
    <w:rsid w:val="55C13DC8"/>
    <w:rsid w:val="562E2456"/>
    <w:rsid w:val="565117D8"/>
    <w:rsid w:val="570B7D21"/>
    <w:rsid w:val="570C597F"/>
    <w:rsid w:val="57A026CF"/>
    <w:rsid w:val="57D0502C"/>
    <w:rsid w:val="57D66F00"/>
    <w:rsid w:val="58EB4ED2"/>
    <w:rsid w:val="5916514C"/>
    <w:rsid w:val="59A208C3"/>
    <w:rsid w:val="59A674E4"/>
    <w:rsid w:val="59AE055B"/>
    <w:rsid w:val="59F575BD"/>
    <w:rsid w:val="5AE225D8"/>
    <w:rsid w:val="5B414E6F"/>
    <w:rsid w:val="5B5B1AE2"/>
    <w:rsid w:val="5B861A0C"/>
    <w:rsid w:val="5B930974"/>
    <w:rsid w:val="5BFC3717"/>
    <w:rsid w:val="5D5B2E7F"/>
    <w:rsid w:val="5E8D5A81"/>
    <w:rsid w:val="5EA00F96"/>
    <w:rsid w:val="5ED2201B"/>
    <w:rsid w:val="5F0A3170"/>
    <w:rsid w:val="5FA01689"/>
    <w:rsid w:val="5FE12A1C"/>
    <w:rsid w:val="60213B5C"/>
    <w:rsid w:val="60B83A8A"/>
    <w:rsid w:val="61EA2D64"/>
    <w:rsid w:val="61FB2563"/>
    <w:rsid w:val="62FC44FB"/>
    <w:rsid w:val="633B4BA8"/>
    <w:rsid w:val="63607B1C"/>
    <w:rsid w:val="63E8454F"/>
    <w:rsid w:val="64345613"/>
    <w:rsid w:val="646827E2"/>
    <w:rsid w:val="6471556C"/>
    <w:rsid w:val="648318AF"/>
    <w:rsid w:val="648A0F80"/>
    <w:rsid w:val="66494E88"/>
    <w:rsid w:val="672E3C05"/>
    <w:rsid w:val="67331B38"/>
    <w:rsid w:val="679410BA"/>
    <w:rsid w:val="67BD5729"/>
    <w:rsid w:val="6863626B"/>
    <w:rsid w:val="687B2D9A"/>
    <w:rsid w:val="688C1030"/>
    <w:rsid w:val="688E6261"/>
    <w:rsid w:val="6A496C49"/>
    <w:rsid w:val="6B624585"/>
    <w:rsid w:val="6BEA2CB5"/>
    <w:rsid w:val="6C343533"/>
    <w:rsid w:val="6C4A2D39"/>
    <w:rsid w:val="6D8E090F"/>
    <w:rsid w:val="6DAD6F53"/>
    <w:rsid w:val="6EB20C92"/>
    <w:rsid w:val="6EEB02F6"/>
    <w:rsid w:val="6F1807A0"/>
    <w:rsid w:val="6FAD42D5"/>
    <w:rsid w:val="701930CF"/>
    <w:rsid w:val="70B84A77"/>
    <w:rsid w:val="712529CF"/>
    <w:rsid w:val="714475A5"/>
    <w:rsid w:val="71835BEE"/>
    <w:rsid w:val="719C7FA8"/>
    <w:rsid w:val="71B93A5B"/>
    <w:rsid w:val="71F51A5D"/>
    <w:rsid w:val="727A3078"/>
    <w:rsid w:val="72DE7276"/>
    <w:rsid w:val="72F04DB7"/>
    <w:rsid w:val="73074D9F"/>
    <w:rsid w:val="732A1394"/>
    <w:rsid w:val="73FE4867"/>
    <w:rsid w:val="74166DF0"/>
    <w:rsid w:val="747C7D8E"/>
    <w:rsid w:val="74FC737A"/>
    <w:rsid w:val="74FD2437"/>
    <w:rsid w:val="758F1B42"/>
    <w:rsid w:val="75B53291"/>
    <w:rsid w:val="76775FB6"/>
    <w:rsid w:val="76B01456"/>
    <w:rsid w:val="77724345"/>
    <w:rsid w:val="77771C8D"/>
    <w:rsid w:val="77B85D4E"/>
    <w:rsid w:val="78952C47"/>
    <w:rsid w:val="78A83EC8"/>
    <w:rsid w:val="78F31A0F"/>
    <w:rsid w:val="797B0A0E"/>
    <w:rsid w:val="7B1E1556"/>
    <w:rsid w:val="7B265B9A"/>
    <w:rsid w:val="7C440BE8"/>
    <w:rsid w:val="7C7945AE"/>
    <w:rsid w:val="7D5A15C6"/>
    <w:rsid w:val="7E162D3D"/>
    <w:rsid w:val="7E49529A"/>
    <w:rsid w:val="7F2C5A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2,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unhideWhenUsed/>
    <w:uiPriority w:val="99"/>
    <w:rPr>
      <w:color w:val="494949"/>
      <w:u w:val="none"/>
    </w:rPr>
  </w:style>
  <w:style w:type="character" w:styleId="9">
    <w:name w:val="Emphasis"/>
    <w:basedOn w:val="7"/>
    <w:qFormat/>
    <w:uiPriority w:val="20"/>
  </w:style>
  <w:style w:type="character" w:styleId="10">
    <w:name w:val="Hyperlink"/>
    <w:basedOn w:val="7"/>
    <w:unhideWhenUsed/>
    <w:qFormat/>
    <w:uiPriority w:val="99"/>
    <w:rPr>
      <w:color w:val="494949"/>
      <w:u w:val="none"/>
    </w:rPr>
  </w:style>
  <w:style w:type="paragraph" w:customStyle="1" w:styleId="11">
    <w:name w:val="彩色列表 - 强调文字颜色 11"/>
    <w:basedOn w:val="1"/>
    <w:qFormat/>
    <w:uiPriority w:val="34"/>
    <w:pPr>
      <w:ind w:firstLine="420" w:firstLineChars="200"/>
    </w:p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脚 Char"/>
    <w:link w:val="2"/>
    <w:qFormat/>
    <w:uiPriority w:val="99"/>
    <w:rPr>
      <w:kern w:val="2"/>
      <w:sz w:val="18"/>
      <w:szCs w:val="18"/>
    </w:rPr>
  </w:style>
  <w:style w:type="character" w:customStyle="1" w:styleId="14">
    <w:name w:val="页眉 Char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56692216-fe50-4449-a118-d5643e28f1e3\&#32771;&#30740;&#22797;&#35797;&#31616;&#21382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考研复试简历.docx</Template>
  <Pages>2</Pages>
  <Words>0</Words>
  <Characters>0</Characters>
  <Lines>1</Lines>
  <Paragraphs>1</Paragraphs>
  <TotalTime>14</TotalTime>
  <ScaleCrop>false</ScaleCrop>
  <LinksUpToDate>false</LinksUpToDate>
  <CharactersWithSpaces>98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2022-01-23T01:27:00Z</dcterms:created>
  <dc:creator>童话里的艾菲尔</dc:creator>
  <cp:lastModifiedBy>童话里的艾菲尔</cp:lastModifiedBy>
  <dcterms:modified xsi:type="dcterms:W3CDTF">2022-01-23T01:34:05Z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>
    <vt:lpwstr>4</vt:lpwstr>
  </property>
  <property fmtid="{D5CDD505-2E9C-101B-9397-08002B2CF9AE}" pid="4" name="KSOTemplateKey">
    <vt:lpwstr>1.0_Yobt9qGjb7g6lk9nrcftO0qACn35X9XKtNehYGemiAUWIBVO+VUWL7GBUdSwLcxcdGHvEKRx0yg6F20lTGnnQA==</vt:lpwstr>
  </property>
  <property fmtid="{D5CDD505-2E9C-101B-9397-08002B2CF9AE}" pid="5" name="KSOTemplateUUID">
    <vt:lpwstr>v1.0_mb_j/CEjDwAzDTQ4eGbrtrMaQ==</vt:lpwstr>
  </property>
  <property fmtid="{D5CDD505-2E9C-101B-9397-08002B2CF9AE}" pid="6" name="ICV">
    <vt:lpwstr>F3F785EFC4534498BFAE945DB373562D</vt:lpwstr>
  </property>
</Properties>
</file>