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-685800</wp:posOffset>
                </wp:positionV>
                <wp:extent cx="1136015" cy="533400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5334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张小朵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1.75pt;margin-top:-54pt;height:42pt;width:89.45pt;z-index:251674624;v-text-anchor:middle;mso-width-relative:page;mso-height-relative:page;" filled="f" stroked="f" coordsize="21600,21600" o:gfxdata="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oneiDa&#10;AAAACwEAAA8AAAAAAAAAAQAgAAAAIgAAAGRycy9kb3ducmV2LnhtbFBLAQIUABQAAAAIAIdO4kCb&#10;3iIw5QEAALQ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张小朵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76200</wp:posOffset>
                </wp:positionV>
                <wp:extent cx="198120" cy="198120"/>
                <wp:effectExtent l="0" t="0" r="1143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88" y="1684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13088" y="1684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127"/>
                        <wps:cNvSpPr>
                          <a:spLocks noChangeAspect="1"/>
                        </wps:cNvSpPr>
                        <wps:spPr>
                          <a:xfrm>
                            <a:off x="13132" y="1728"/>
                            <a:ext cx="223" cy="22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2pt;margin-top:6pt;height:15.6pt;width:15.6pt;z-index:251680768;mso-width-relative:page;mso-height-relative:page;" coordorigin="13088,1684" coordsize="312,312" o:gfxdata="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IZCJffZAAAACQEAAA8AAAAAAAAAAQAg&#10;AAAAIgAAAGRycy9kb3ducmV2LnhtbFBLAQIUABQAAAAIAIdO4kAgkO+EnQUAAOEQAAAOAAAAAAAA&#10;AAEAIAAAACgBAABkcnMvZTJvRG9jLnhtbFBLBQYAAAAABgAGAFkBAAA3CQAAAAA=&#10;">
                <o:lock v:ext="edit" aspectratio="f"/>
                <v:rect id="矩形 10" o:spid="_x0000_s1026" o:spt="1" style="position:absolute;left:13088;top:1684;height:312;width:312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132;top:1728;height:223;width:223;" fillcolor="#43546A" filled="t" stroked="f" coordsize="4545,4545" o:gfxdata="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4UNhvQAA&#10;ANsAAAAPAAAAAAAAAAEAIAAAACIAAABkcnMvZG93bnJldi54bWxQSwECFAAUAAAACACHTuJAMy8F&#10;njsAAAA5AAAAEAAAAAAAAAABACAAAAAMAQAAZHJzL3NoYXBleG1sLnhtbFBLBQYAAAAABgAGAFsB&#10;AAC2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93,129;63,77;65,28;14,34;66,156;188,208;194,157;145,159;93,129;93,129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76200</wp:posOffset>
                </wp:positionV>
                <wp:extent cx="198120" cy="198120"/>
                <wp:effectExtent l="0" t="0" r="1143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100" y="1672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3100" y="1672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69"/>
                        <wps:cNvSpPr>
                          <a:spLocks noChangeAspect="1"/>
                        </wps:cNvSpPr>
                        <wps:spPr>
                          <a:xfrm>
                            <a:off x="13166" y="1738"/>
                            <a:ext cx="180" cy="180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2pt;margin-top:6pt;height:15.6pt;width:15.6pt;z-index:251679744;mso-width-relative:page;mso-height-relative:page;" coordorigin="13100,1672" coordsize="312,312" o:gfxdata="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DKgohU2QAAAAkBAAAPAAAAAAAAAAEAIAAAACIAAABkcnMvZG93bnJldi54bWxQ&#10;SwECFAAUAAAACACHTuJA9tiPSmoGAAADGAAADgAAAAAAAAABACAAAAAoAQAAZHJzL2Uyb0RvYy54&#10;bWxQSwUGAAAAAAYABgBZAQAABAoAAAAA&#10;">
                <o:lock v:ext="edit" aspectratio="f"/>
                <v:rect id="_x0000_s1026" o:spid="_x0000_s1026" o:spt="1" style="position:absolute;left:13100;top:1672;height:312;width:312;v-text-anchor:middle;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69" o:spid="_x0000_s1026" o:spt="100" style="position:absolute;left:13166;top:1738;height:180;width:180;" fillcolor="#43546A" filled="t" stroked="f" coordsize="4097,4096" o:gfxdata="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hlk6ugAAANsA&#10;AAAPAAAAAAAAAAEAIAAAACIAAABkcnMvZG93bnJldi54bWxQSwECFAAUAAAACACHTuJAMy8FnjsA&#10;AAA5AAAAEAAAAAAAAAABACAAAAAJAQAAZHJzL3NoYXBleG1sLnhtbFBLBQYAAAAABgAGAFsBAACz&#10;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179,163;168,178;168,180;11,180;11,178;0,163;16,140;67,112;67,100;44,61;44,45;89,0;134,45;134,61;112,100;112,112;163,140;179,16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-609600</wp:posOffset>
                </wp:positionV>
                <wp:extent cx="2679065" cy="352425"/>
                <wp:effectExtent l="0" t="0" r="0" b="0"/>
                <wp:wrapNone/>
                <wp:docPr id="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352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北京医科大学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/护士护理专业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59.5pt;margin-top:-48pt;height:27.75pt;width:210.95pt;z-index:251662336;v-text-anchor:middle;mso-width-relative:page;mso-height-relative:page;" filled="f" stroked="f" coordsize="21600,21600" o:gfxdata="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a7DzbZ&#10;AAAACwEAAA8AAAAAAAAAAQAgAAAAIgAAAGRycy9kb3ducmV2LnhtbFBLAQIUABQAAAAIAIdO4kAl&#10;5d8e5gEAALQ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北京医科大学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/护士护理专业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5018405</wp:posOffset>
            </wp:positionH>
            <wp:positionV relativeFrom="paragraph">
              <wp:posOffset>-403225</wp:posOffset>
            </wp:positionV>
            <wp:extent cx="915670" cy="915670"/>
            <wp:effectExtent l="0" t="0" r="17780" b="17780"/>
            <wp:wrapNone/>
            <wp:docPr id="12" name="图片 1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-71755</wp:posOffset>
                </wp:positionV>
                <wp:extent cx="5286375" cy="76835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7683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1994-12-12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18888888888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浙江杭州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31.95pt;margin-top:-5.65pt;height:60.5pt;width:416.25pt;z-index:251675648;mso-width-relative:page;mso-height-relative:page;" filled="f" stroked="f" coordsize="21600,21600" o:gfxdata="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7O/bK2gAAAAsBAAAP&#10;AAAAAAAAAAEAIAAAACIAAABkcnMvZG93bnJldi54bWxQSwECFAAUAAAACACHTuJA0iTSlt0BAACj&#10;AwAADgAAAAAAAAABACAAAAApAQAAZHJzL2Uyb0RvYy54bWxQSwUGAAAAAAYABgBZAQAAeAUAAAAA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1994-12-12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18888888888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浙江杭州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-931545</wp:posOffset>
                </wp:positionV>
                <wp:extent cx="7572375" cy="1769745"/>
                <wp:effectExtent l="0" t="0" r="9525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" y="353695"/>
                          <a:ext cx="7572375" cy="1769745"/>
                        </a:xfrm>
                        <a:prstGeom prst="rect">
                          <a:avLst/>
                        </a:prstGeom>
                        <a:solidFill>
                          <a:srgbClr val="43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3.35pt;height:139.35pt;width:596.25pt;z-index:-251630592;v-text-anchor:middle;mso-width-relative:page;mso-height-relative:page;" fillcolor="#43546A" filled="t" stroked="f" coordsize="21600,21600" o:gfxdata="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wDL/43AAAAA4BAAAPAAAAAAAAAAEAIAAAACIA&#10;AABkcnMvZG93bnJldi54bWxQSwECFAAUAAAACACHTuJAh+VOeHcCAADV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12065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405" y="1516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37" name="矩形 10"/>
                        <wps:cNvSpPr/>
                        <wps:spPr>
                          <a:xfrm>
                            <a:off x="13405" y="1516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3471" y="1558"/>
                            <a:ext cx="179" cy="228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2pt;margin-top:0.95pt;height:15.6pt;width:15.6pt;z-index:251682816;mso-width-relative:page;mso-height-relative:page;" coordorigin="13405,1516" coordsize="312,312" o:gfxdata="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AzwR9rYAAAACAEAAA8AAAAAAAAA&#10;AQAgAAAAIgAAAGRycy9kb3ducmV2LnhtbFBLAQIUABQAAAAIAIdO4kAsExZYoQUAAIQRAAAOAAAA&#10;AAAAAAEAIAAAACcBAABkcnMvZTJvRG9jLnhtbFBLBQYAAAAABgAGAFkBAAA6CQAAAAA=&#10;">
                <o:lock v:ext="edit" aspectratio="f"/>
                <v:rect id="矩形 10" o:spid="_x0000_s1026" o:spt="1" style="position:absolute;left:13405;top:1516;height:312;width:312;v-text-anchor:middle;" filled="t" stroked="f" coordsize="21600,21600" o:gfxdata="UEsDBAoAAAAAAIdO4kAAAAAAAAAAAAAAAAAEAAAAZHJzL1BLAwQUAAAACACHTuJAWFxz37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mC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xz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81" o:spid="_x0000_s1026" o:spt="100" style="position:absolute;left:13471;top:1558;height:228;width:179;" fillcolor="#43546A" filled="t" stroked="f" coordsize="2052,2603" o:gfxdata="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vXIa/&#10;AAAA2wAAAA8AAAAAAAAAAQAgAAAAIgAAAGRycy9kb3ducmV2LnhtbFBLAQIUABQAAAAIAIdO4kAz&#10;LwWeOwAAADkAAAAQAAAAAAAAAAEAIAAAAA4BAABkcnMvc2hhcGV4bWwueG1sUEsFBgAAAAAGAAYA&#10;WwEAALg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9,0;0,89;70,215;108,215;179,89;89,0;89,128;48,86;89,45;130,86;89,128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12065</wp:posOffset>
                </wp:positionV>
                <wp:extent cx="198120" cy="198120"/>
                <wp:effectExtent l="0" t="0" r="11430" b="1143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30" y="1880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26" name="矩形 10"/>
                        <wps:cNvSpPr/>
                        <wps:spPr>
                          <a:xfrm>
                            <a:off x="13830" y="1880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3"/>
                        <wps:cNvSpPr/>
                        <wps:spPr>
                          <a:xfrm>
                            <a:off x="13887" y="1965"/>
                            <a:ext cx="198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5pt;margin-top:0.95pt;height:15.6pt;width:15.6pt;z-index:251681792;mso-width-relative:page;mso-height-relative:page;" coordorigin="13830,1880" coordsize="312,312" o:gfxdata="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B19CS22QAAAAgBAAAPAAAAAAAAAAEAIAAAACIA&#10;AABkcnMvZG93bnJldi54bWxQSwECFAAUAAAACACHTuJA6n0xAe4GAAC+FgAADgAAAAAAAAABACAA&#10;AAAoAQAAZHJzL2Uyb0RvYy54bWxQSwUGAAAAAAYABgBZAQAAiAoAAAAA&#10;">
                <o:lock v:ext="edit" aspectratio="f"/>
                <v:rect id="矩形 10" o:spid="_x0000_s1026" o:spt="1" style="position:absolute;left:13830;top:1880;height:312;width:312;v-text-anchor:middle;" filled="t" stroked="f" coordsize="21600,21600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887;top:1965;height:142;width:198;" fillcolor="#43546A" filled="t" stroked="f" coordsize="529316,401026" o:gfxdata="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ALK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118110</wp:posOffset>
                </wp:positionV>
                <wp:extent cx="7239000" cy="8545195"/>
                <wp:effectExtent l="6350" t="6350" r="1270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835" y="2125345"/>
                          <a:ext cx="7239000" cy="8545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3546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9.3pt;height:672.85pt;width:570pt;z-index:251684864;v-text-anchor:middle;mso-width-relative:page;mso-height-relative:page;" filled="f" stroked="t" coordsize="21600,21600" o:gfxdata="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AbLqX3gAAAAwBAAAPAAAAAAAAAAEAIAAA&#10;ACIAAABkcnMvZG93bnJldi54bWxQSwECFAAUAAAACACHTuJAhB2jn3gCAADXBAAADgAAAAAAAAAB&#10;ACAAAAAtAQAAZHJzL2Uyb0RvYy54bWxQSwUGAAAAAAYABgBZAQAAFwYAAAAA&#10;">
                <v:fill on="f" focussize="0,0"/>
                <v:stroke weight="1pt" color="#43546A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96520</wp:posOffset>
                </wp:positionV>
                <wp:extent cx="1089025" cy="3175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6pt;margin-top:7.6pt;height:25pt;width:85.75pt;z-index:251664384;mso-width-relative:page;mso-height-relative:page;" filled="f" stroked="f" coordsize="21600,21600" o:gfxdata="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67ThvZAAAACQEAAA8AAAAAAAAAAQAgAAAAIgAAAGRy&#10;cy9kb3ducmV2LnhtbFBLAQIUABQAAAAIAIdO4kAtjBlC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99060</wp:posOffset>
                </wp:positionV>
                <wp:extent cx="7171055" cy="389890"/>
                <wp:effectExtent l="0" t="0" r="10795" b="1016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7.8pt;height:30.7pt;width:564.65pt;z-index:251663360;mso-width-relative:page;mso-height-relative:page;" coordorigin="8115,3751" coordsize="11293,614" o:gfxdata="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L22Y7vaAAAACgEAAA8AAAAAAAAAAQAgAAAAIgAAAGRycy9kb3du&#10;cmV2LnhtbFBLAQIUABQAAAAIAIdO4kCVcYAAjAMAACIMAAAOAAAAAAAAAAEAIAAAACkBAABkcnMv&#10;ZTJvRG9jLnhtbFBLBQYAAAAABgAGAFkBAAAnBwAAAAA=&#10;">
                <o:lock v:ext="edit" aspectratio="f"/>
                <v:rect id="_x0000_s1026" o:spid="_x0000_s1026" o:spt="1" style="position:absolute;left:8115;top:3751;height:494;width:1965;v-text-anchor:middle;" fillcolor="#43546A" filled="t" stroked="f" coordsize="21600,21600" o:gfxdata="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6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T/GAMbkAAADb&#10;AAAADwAAAGRycy9kb3ducmV2LnhtbEVPz2vCMBS+D/wfwhN2WxMLU+kaBccGZV60uvujebbF5qU0&#10;mbb//XIQPH58v/PtaDtxo8G3jjUsEgWCuHKm5VrD+fT9tgbhA7LBzjFpmMjDdjN7yTEz7s5HupWh&#10;FjGEfYYamhD6TEpfNWTRJ64njtzFDRZDhEMtzYD3GG47mSq1lBZbjg0N9vTZUHUt/6yGy9j/7lvp&#10;VkVqpp+v96PfHVSl9et8oT5ABBrDU/xwF0ZDGsfGL/EHyM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/xgD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0080;top:3752;height:493;width:9329;v-text-anchor:middle;" fillcolor="#F2F2F2 [3052]" filled="t" stroked="f" coordsize="21600,21600" o:gfxdata="UEsDBAoAAAAAAIdO4kAAAAAAAAAAAAAAAAAEAAAAZHJzL1BLAwQUAAAACACHTuJAKEW8gb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vI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text" w:horzAnchor="page" w:tblpX="905" w:tblpY="285"/>
        <w:tblOverlap w:val="never"/>
        <w:tblW w:w="10537" w:type="dxa"/>
        <w:jc w:val="center"/>
        <w:tblBorders>
          <w:top w:val="single" w:color="A4A4A4" w:themeColor="background1" w:themeShade="A5" w:sz="8" w:space="0"/>
          <w:left w:val="single" w:color="A4A4A4" w:themeColor="background1" w:themeShade="A5" w:sz="8" w:space="0"/>
          <w:bottom w:val="single" w:color="A4A4A4" w:themeColor="background1" w:themeShade="A5" w:sz="8" w:space="0"/>
          <w:right w:val="single" w:color="A4A4A4" w:themeColor="background1" w:themeShade="A5" w:sz="8" w:space="0"/>
          <w:insideH w:val="single" w:color="A4A4A4" w:themeColor="background1" w:themeShade="A5" w:sz="8" w:space="0"/>
          <w:insideV w:val="single" w:color="A4A4A4" w:themeColor="background1" w:themeShade="A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7"/>
        <w:gridCol w:w="2107"/>
        <w:gridCol w:w="2108"/>
        <w:gridCol w:w="2108"/>
      </w:tblGrid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360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82550</wp:posOffset>
                </wp:positionV>
                <wp:extent cx="955040" cy="317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6.5pt;height:25pt;width:75.2pt;z-index:251665408;mso-width-relative:page;mso-height-relative:page;" filled="f" stroked="f" coordsize="21600,21600" o:gfxdata="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FmCgdgAAAAJAQAADwAAAAAAAAABACAAAAAiAAAAZHJz&#10;L2Rvd25yZXYueG1sUEsBAhQAFAAAAAgAh07iQBGXiAs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80645</wp:posOffset>
                </wp:positionV>
                <wp:extent cx="7171055" cy="389890"/>
                <wp:effectExtent l="0" t="0" r="10795" b="1016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51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6.35pt;height:30.7pt;width:564.65pt;z-index:251660288;mso-width-relative:page;mso-height-relative:page;" coordorigin="8115,3751" coordsize="11293,614" o:gfxdata="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ZcZqYtsAAAAKAQAADwAAAAAAAAABACAAAAAiAAAA&#10;ZHJzL2Rvd25yZXYueG1sUEsBAhQAFAAAAAgAh07iQEJeRi+TAwAAIgwAAA4AAAAAAAAAAQAgAAAA&#10;KgEAAGRycy9lMm9Eb2MueG1sUEsFBgAAAAAGAAYAWQEAAC8HAAAAAA=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eM+sj70AAADb&#10;AAAADwAAAGRycy9kb3ducmV2LnhtbEWPUWvCMBSF3wf+h3CFvQxNKjhmNYo4BEHYWPUHXJprU2xu&#10;SpO1br9+GQg+Hs453+GsNjfXiJ66UHvWkE0VCOLSm5orDefTfvIGIkRkg41n0vBDATbr0dMKc+MH&#10;/qK+iJVIEA45arAxtrmUobTkMEx9S5y8i+8cxiS7SpoOhwR3jZwp9Sod1pwWLLa0s1Rei2+nofz9&#10;uC7sy+f53Sg+bF2/G8Kx0Pp5nKkliEi3+Ajf2wejYZ7B/5f0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z6y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dh/EproAAADb&#10;AAAADwAAAGRycy9kb3ducmV2LnhtbEWPzarCMBSE9xd8h3AEd9fEgl6pRkFREN34uz80x7bYnJQm&#10;an17Iwh3OczMN8x03tpKPKjxpWMNg74CQZw5U3Ku4Xxa/45B+IBssHJMGl7kYT7r/EwxNe7JB3oc&#10;Qy4ihH2KGooQ6lRKnxVk0fddTRy9q2sshiibXJoGnxFuK5koNZIWS44LBda0LCi7He9Ww7WtL7tS&#10;ur9NYl7b1fDgF3uVad3rDtQERKA2/Ie/7Y3RMEzg8yX+AD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H8S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XU60K7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OtC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27305</wp:posOffset>
                </wp:positionV>
                <wp:extent cx="6840220" cy="1253490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34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安徽医科大学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GPA:3.8/4.0,专业排名前10%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主修课程：体解剖学、组织学与胚胎学、生理学、生物化学、医学微生物学、 医学免疫学、病理学、病理生理学、药理学、诊断学、外科学总论与手术学、内科学、外科学、妇产科学、儿科学、传染病等；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0.2pt;margin-top:2.15pt;height:98.7pt;width:538.6pt;z-index:251676672;mso-width-relative:page;mso-height-relative:page;" filled="f" stroked="f" coordsize="21600,21600" o:gfxdata="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ZIYzNgAAAAKAQAA&#10;DwAAAAAAAAABACAAAAAiAAAAZHJzL2Rvd25yZXYueG1sUEsBAhQAFAAAAAgAh07iQI/LmVLgAQAA&#10;pA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20XX.XX-20XX.XX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安徽医科大学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GPA:3.8/4.0,专业排名前10%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主修课程：体解剖学、组织学与胚胎学、生理学、生物化学、医学微生物学、 医学免疫学、病理学、病理生理学、药理学、诊断学、外科学总论与手术学、内科学、外科学、妇产科学、儿科学、传染病等；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128270</wp:posOffset>
                </wp:positionV>
                <wp:extent cx="955040" cy="3175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5pt;margin-top:10.1pt;height:25pt;width:75.2pt;z-index:251666432;mso-width-relative:page;mso-height-relative:page;" filled="f" stroked="f" coordsize="21600,21600" o:gfxdata="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lcWn9kAAAAJAQAADwAAAAAAAAABACAAAAAiAAAAZHJz&#10;L2Rvd25yZXYueG1sUEsBAhQAFAAAAAgAh07iQMGaBXc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107315</wp:posOffset>
                </wp:positionV>
                <wp:extent cx="7171055" cy="389890"/>
                <wp:effectExtent l="0" t="0" r="10795" b="1016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56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8.45pt;height:30.7pt;width:564.65pt;z-index:-251642880;mso-width-relative:page;mso-height-relative:page;" coordorigin="8115,3751" coordsize="11293,614" o:gfxdata="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Eu3bEtoAAAAKAQAADwAAAAAAAAABACAAAAAi&#10;AAAAZHJzL2Rvd25yZXYueG1sUEsBAhQAFAAAAAgAh07iQHNCmfqXAwAAIgwAAA4AAAAAAAAAAQAg&#10;AAAAKQEAAGRycy9lMm9Eb2MueG1sUEsFBgAAAAAGAAYAWQEAADIHAAAAAA=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9yY0+70AAADb&#10;AAAADwAAAGRycy9kb3ducmV2LnhtbEWP0WoCMRRE34X+Q7gFX0QTBaWuRhFLQShY3PoBl811s7i5&#10;WTZx1/brG0Ho4zAzZ5j19u5q0VEbKs8aphMFgrjwpuJSw/n7Y/wGIkRkg7Vn0vBDAbabl8EaM+N7&#10;PlGXx1IkCIcMNdgYm0zKUFhyGCa+IU7exbcOY5JtKU2LfYK7Ws6UWkiHFacFiw3tLRXX/OY0FL/H&#10;69KOvs7vRvFh57p9Hz5zrYevU7UCEeke/8PP9sFomC/g8SX9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JjT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F/fzTLUAAADb&#10;AAAADwAAAGRycy9kb3ducmV2LnhtbEVPyQrCMBC9C/5DGMGbJgouVKOgKIheXO9DM7bFZlKaqPXv&#10;zUHw+Hj7fNnYUryo9oVjDYO+AkGcOlNwpuF62famIHxANlg6Jg0f8rBctFtzTIx784le55CJGMI+&#10;QQ15CFUipU9zsuj7riKO3N3VFkOEdSZNje8Ybks5VGosLRYcG3KsaJ1T+jg/rYZ7U90OhXST3dB8&#10;9pvRya+OKtW62xmoGYhATfiLf+6d0TCKY+OX+APk4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/fzTL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s08btb8AAADb&#10;AAAADwAAAGRycy9kb3ducmV2LnhtbEWPT2vCQBTE74LfYXmCN91YUG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PG7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74295</wp:posOffset>
                </wp:positionV>
                <wp:extent cx="6840220" cy="1722755"/>
                <wp:effectExtent l="0" t="0" r="0" b="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7227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附属第一人民医院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1、协助医生对病人进行治疗，对治疗过的病人进行随访和复诊提醒；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2、负责器械消毒、灭菌、保管、使用等工作，负责物品、设备日常维护；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3、药品清点检查，对过期药品及时清理，确保病人用药安全；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4、接待日常门诊、急诊等医疗工作，认真检查患者病情，细心诊断，正确处方，合理用药，杜绝误诊；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5、协助医生手术过程中的辅助性工作，做好病人后期病痛恢复处理工作；     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9.45pt;margin-top:5.85pt;height:135.65pt;width:538.6pt;z-index:251667456;mso-width-relative:page;mso-height-relative:page;" filled="f" stroked="f" coordsize="21600,21600" o:gfxdata="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uAkt32AAAAAsBAAAP&#10;AAAAAAAAAAEAIAAAACIAAABkcnMvZG93bnJldi54bWxQSwECFAAUAAAACACHTuJApu6VXd8BAACk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20XX.XX-20XX.XX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附属第一人民医院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实习护士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1、协助医生对病人进行治疗，对治疗过的病人进行随访和复诊提醒；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2、负责器械消毒、灭菌、保管、使用等工作，负责物品、设备日常维护；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3、药品清点检查，对过期药品及时清理，确保病人用药安全；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4、接待日常门诊、急诊等医疗工作，认真检查患者病情，细心诊断，正确处方，合理用药，杜绝误诊；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5、协助医生手术过程中的辅助性工作，做好病人后期病痛恢复处理工作；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158750</wp:posOffset>
                </wp:positionV>
                <wp:extent cx="955040" cy="317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pt;margin-top:12.5pt;height:25pt;width:75.2pt;z-index:251683840;mso-width-relative:page;mso-height-relative:page;" filled="f" stroked="f" coordsize="21600,21600" o:gfxdata="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epDUNgAAAAIAQAADwAAAAAAAAABACAAAAAiAAAAZHJz&#10;L2Rvd25yZXYueG1sUEsBAhQAFAAAAAgAh07iQG4dMZU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175895</wp:posOffset>
                </wp:positionV>
                <wp:extent cx="7171055" cy="389890"/>
                <wp:effectExtent l="0" t="0" r="10795" b="1016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61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13.85pt;height:30.7pt;width:564.65pt;z-index:-251644928;mso-width-relative:page;mso-height-relative:page;" coordorigin="8115,3751" coordsize="11293,614" o:gfxdata="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CEOZTvbAAAACgEAAA8AAAAAAAAAAQAgAAAAIgAA&#10;AGRycy9kb3ducmV2LnhtbFBLAQIUABQAAAAIAIdO4kBUvCrdlAMAACIMAAAOAAAAAAAAAAEAIAAA&#10;ACoBAABkcnMvZTJvRG9jLnhtbFBLBQYAAAAABgAGAFkBAAAwBwAAAAA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tqNmMr0AAADb&#10;AAAADwAAAGRycy9kb3ducmV2LnhtbEWPUWvCMBSF3wf7D+EO9jI0qQ8yq1GGIgiCsuoPuDR3TbG5&#10;KU1snb/eDAY+Hs453+EsVjfXiJ66UHvWkI0VCOLSm5orDefTdvQJIkRkg41n0vBLAVbL15cF5sYP&#10;/E19ESuRIBxy1GBjbHMpQ2nJYRj7ljh5P75zGJPsKmk6HBLcNXKi1FQ6rDktWGxpbam8FFenobwf&#10;LjP7cTxvjOLdl+vXQ9gXWr+/ZWoOItItPsP/7Z3RMM3g70v6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o2Y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uHMOG7wAAADb&#10;AAAADwAAAGRycy9kb3ducmV2LnhtbEWPT2vCQBTE7wW/w/IEb3XXgKmkrkJFIdhL/dP7I/tMQrNv&#10;Q3Y1ybd3C4Ueh5n5DbPeDrYRD+p87VjDYq5AEBfO1FxquF4OrysQPiAbbByThpE8bDeTlzVmxvV8&#10;osc5lCJC2GeooQqhzaT0RUUW/dy1xNG7uc5iiLIrpemwj3DbyESpVFqsOS5U2NKuouLnfLcabkP7&#10;/VlL95YnZjzulyf/8aUKrWfThXoHEWgI/+G/dm40pAn8fok/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zDh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HMvm4s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y+b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116840</wp:posOffset>
                </wp:positionV>
                <wp:extent cx="6840220" cy="92583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9258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语言证书：普通话二级甲等证书、英语六级证书；熟悉粤语；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技能证书：执业医师资格证书；国家计算机二级证书；熟练使用办公软件；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其他证书：优秀共产党员；三好学生荣誉称号；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9.45pt;margin-top:9.2pt;height:72.9pt;width:538.6pt;z-index:251659264;v-text-anchor:middle;mso-width-relative:page;mso-height-relative:page;" filled="f" stroked="f" coordsize="21600,21600" o:gfxdata="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QzqzdoA&#10;AAALAQAADwAAAAAAAAABACAAAAAiAAAAZHJzL2Rvd25yZXYueG1sUEsBAhQAFAAAAAgAh07iQMdZ&#10;I/7kAQAAs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语言证书：普通话二级甲等证书、英语六级证书；熟悉粤语；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技能证书：执业医师资格证书；国家计算机二级证书；熟练使用办公软件；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其他证书：优秀共产党员；三好学生荣誉称号；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ascii="微软雅黑" w:hAnsi="微软雅黑" w:eastAsia="微软雅黑" w:cs="微软雅黑"/>
          <w:sz w:val="72"/>
          <w:szCs w:val="14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375920</wp:posOffset>
                </wp:positionV>
                <wp:extent cx="955040" cy="3175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pt;margin-top:29.6pt;height:25pt;width:75.2pt;z-index:251661312;mso-width-relative:page;mso-height-relative:page;" filled="f" stroked="f" coordsize="21600,21600" o:gfxdata="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jNZYNkAAAAJAQAADwAAAAAAAAABACAAAAAiAAAAZHJz&#10;L2Rvd25yZXYueG1sUEsBAhQAFAAAAAgAh07iQN6THWg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722630</wp:posOffset>
                </wp:positionV>
                <wp:extent cx="6840220" cy="85026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8502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9.45pt;margin-top:56.9pt;height:66.95pt;width:538.6pt;z-index:251677696;v-text-anchor:middle;mso-width-relative:page;mso-height-relative:page;" filled="f" stroked="f" coordsize="21600,21600" o:gfxdata="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6q5X&#10;2wAAAAwBAAAPAAAAAAAAAAEAIAAAACIAAABkcnMvZG93bnJldi54bWxQSwECFAAUAAAACACHTuJA&#10;1OBod+UBAACz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368300</wp:posOffset>
                </wp:positionV>
                <wp:extent cx="7171055" cy="389890"/>
                <wp:effectExtent l="0" t="0" r="10795" b="1016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65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29pt;height:30.7pt;width:564.65pt;z-index:-251643904;mso-width-relative:page;mso-height-relative:page;" coordorigin="8115,3751" coordsize="11293,614" o:gfxdata="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03iDNsAAAALAQAADwAAAAAAAAABACAAAAAi&#10;AAAAZHJzL2Rvd25yZXYueG1sUEsBAhQAFAAAAAgAh07iQM98hIuWAwAAIgwAAA4AAAAAAAAAAQAg&#10;AAAAKgEAAGRycy9lMm9Eb2MueG1sUEsFBgAAAAAGAAYAWQEAADIHAAAAAA=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yZhgMb0AAADb&#10;AAAADwAAAGRycy9kb3ducmV2LnhtbEWP0WoCMRRE34X+Q7gFX0QTBaWuRhFLQShY3PoBl811s7i5&#10;WTZx1/brG0Ho4zAzZ5j19u5q0VEbKs8aphMFgrjwpuJSw/n7Y/wGIkRkg7Vn0vBDAbabl8EaM+N7&#10;PlGXx1IkCIcMNdgYm0zKUFhyGCa+IU7exbcOY5JtKU2LfYK7Ws6UWkiHFacFiw3tLRXX/OY0FL/H&#10;69KOvs7vRvFh57p9Hz5zrYevU7UCEeke/8PP9sFoWMzh8SX9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mGA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x0gIGLwAAADb&#10;AAAADwAAAGRycy9kb3ducmV2LnhtbEWPS2vDMBCE74X8B7GB3BopgbjBjRJoSMCkl+bR+2JtbFNr&#10;ZSzFj38fFQo9DjPzDbPZDbYWHbW+cqxhMVcgiHNnKi403K7H1zUIH5AN1o5Jw0gedtvJywZT43o+&#10;U3cJhYgQ9ilqKENoUil9XpJFP3cNcfTurrUYomwLaVrsI9zWcqlUIi1WHBdKbGhfUv5zeVgN96H5&#10;/qyke8uWZjwdVmf/8aVyrWfThXoHEWgI/+G/dmY0JAn8fok/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ICB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Y/Dg4c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Zn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OD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-936625</wp:posOffset>
                </wp:positionV>
                <wp:extent cx="7594600" cy="10747375"/>
                <wp:effectExtent l="0" t="0" r="6350" b="158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0" cy="10747375"/>
                          <a:chOff x="6400" y="17414"/>
                          <a:chExt cx="11960" cy="16925"/>
                        </a:xfrm>
                        <a:solidFill>
                          <a:srgbClr val="43546A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411" y="1741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6400" y="1781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3"/>
                        <wps:cNvSpPr/>
                        <wps:spPr>
                          <a:xfrm>
                            <a:off x="6441" y="33824"/>
                            <a:ext cx="11906" cy="5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37"/>
                        <wps:cNvSpPr/>
                        <wps:spPr>
                          <a:xfrm>
                            <a:off x="17890" y="17594"/>
                            <a:ext cx="470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5pt;margin-top:-73.75pt;height:846.25pt;width:598pt;z-index:251670528;mso-width-relative:page;mso-height-relative:page;" coordorigin="6400,17414" coordsize="11960,16925" o:gfxdata="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O83&#10;lrHcAAAADwEAAA8AAAAAAAAAAQAgAAAAIgAAAGRycy9kb3ducmV2LnhtbFBLAQIUABQAAAAIAIdO&#10;4kBOPVwvdQMAAGwOAAAOAAAAAAAAAAEAIAAAACsBAABkcnMvZTJvRG9jLnhtbFBLBQYAAAAABgAG&#10;AFkBAAASBwAAAAA=&#10;">
                <o:lock v:ext="edit" aspectratio="f"/>
                <v:rect id="_x0000_s1026" o:spid="_x0000_s1026" o:spt="1" style="position:absolute;left:6411;top:17414;height:425;width:11906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00;top:17814;height:16448;width:425;v-text-anchor:middle;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3" o:spid="_x0000_s1026" o:spt="1" style="position:absolute;left:6441;top:33824;height:515;width:11906;v-text-anchor:middle;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17890;top:17594;height:16448;width:470;v-text-anchor:middle;" filled="t" stroked="f" coordsize="21600,21600" o:gfxdata="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V8f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1055370</wp:posOffset>
                </wp:positionV>
                <wp:extent cx="5561330" cy="7260590"/>
                <wp:effectExtent l="0" t="0" r="1270" b="381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330" cy="726059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15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 rot="0"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22" name="Group 1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6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12.5pt;margin-top:83.1pt;height:571.7pt;width:437.9pt;z-index:251669504;mso-width-relative:page;mso-height-relative:page;" coordorigin="667,692" coordsize="8928,11232" o:gfxdata="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">
                <o:lock v:ext="edit" aspectratio="f"/>
                <v:group id="组合 299" o:spid="_x0000_s1026" o:spt="203" style="position:absolute;left:715;top:7878;height:466;width:8827;" coordorigin="715,7878" coordsize="8827,466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4" o:spid="_x0000_s1026" o:spt="203" style="position:absolute;left:8040;top:7940;height:342;width:340;" coordorigin="117129,17376" coordsize="173,174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105" o:spid="_x0000_s1026" o:spt="100" style="position:absolute;left:117160;top:17387;height:120;width:142;" filled="t" stroked="f" coordsize="2512,2122" o:gfxdata="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DyYzvQAA&#10;ANsAAAAPAAAAAAAAAAEAIAAAACIAAABkcnMvZG93bnJldi54bWxQSwECFAAUAAAACACHTuJAMy8F&#10;njsAAAA5AAAAEAAAAAAAAAABACAAAAAMAQAAZHJzL3NoYXBleG1sLnhtbFBLBQYAAAAABgAGAFsB&#10;AAC2AwAAAAA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oqTvQAA&#10;ANwAAAAPAAAAAAAAAAEAIAAAACIAAABkcnMvZG93bnJldi54bWxQSwECFAAUAAAACACHTuJAMy8F&#10;njsAAAA5AAAAEAAAAAAAAAABACAAAAAMAQAAZHJzL3NoYXBleG1sLnhtbFBLBQYAAAAABgAGAFsB&#10;AAC2AwAAAAA=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uCS8AAAA&#10;3AAAAA8AAAAAAAAAAQAgAAAAIgAAAGRycy9kb3ducmV2LnhtbFBLAQIUABQAAAAIAIdO4kAzLwWe&#10;OwAAADkAAAAQAAAAAAAAAAEAIAAAAAsBAABkcnMvc2hhcGV4bWwueG1sUEsFBgAAAAAGAAYAWwEA&#10;ALUDAAAAAA==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Up4vQAA&#10;ANwAAAAPAAAAAAAAAAEAIAAAACIAAABkcnMvZG93bnJldi54bWxQSwECFAAUAAAACACHTuJAMy8F&#10;njsAAAA5AAAAEAAAAAAAAAABACAAAAAMAQAAZHJzL3NoYXBleG1sLnhtbFBLBQYAAAAABgAGAFsB&#10;AAC2AwAAAAA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Hgh&#10;wAAAANwAAAAPAAAAAAAAAAEAIAAAACIAAABkcnMvZG93bnJldi54bWxQSwECFAAUAAAACACHTuJA&#10;My8FnjsAAAA5AAAAEAAAAAAAAAABACAAAAAPAQAAZHJzL3NoYXBleG1sLnhtbFBLBQYAAAAABgAG&#10;AFsBAAC5A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RXw7gAAADcAAAA&#10;DwAAAAAAAAABACAAAAAiAAAAZHJzL2Rvd25yZXYueG1sUEsBAhQAFAAAAAgAh07iQDMvBZ47AAAA&#10;OQAAABAAAAAAAAAAAQAgAAAABwEAAGRycy9zaGFwZXhtbC54bWxQSwUGAAAAAAYABgBbAQAAsQMA&#10;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W62&#10;wAAAANwAAAAPAAAAAAAAAAEAIAAAACIAAABkcnMvZG93bnJldi54bWxQSwECFAAUAAAACACHTuJA&#10;My8FnjsAAAA5AAAAEAAAAAAAAAABACAAAAAPAQAAZHJzL3NoYXBleG1sLnhtbFBLBQYAAAAABgAG&#10;AFsBAAC5A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3" o:spid="_x0000_s1026" o:spt="100" style="position:absolute;left:667;top:11521;height:340;width:339;" filled="t" stroked="f" coordsize="4096,4096" o:gfxdata="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Rldr4A&#10;AADcAAAADwAAAAAAAAABACAAAAAiAAAAZHJzL2Rvd25yZXYueG1sUEsBAhQAFAAAAAgAh07iQDMv&#10;BZ47AAAAOQAAABAAAAAAAAAAAQAgAAAADQEAAGRycy9zaGFwZXhtbC54bWxQSwUGAAAAAAYABgBb&#10;AQAAtw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jTeL4A&#10;AADcAAAADwAAAAAAAAABACAAAAAiAAAAZHJzL2Rvd25yZXYueG1sUEsBAhQAFAAAAAgAh07iQDMv&#10;BZ47AAAAOQAAABAAAAAAAAAAAQAgAAAADQEAAGRycy9zaGFwZXhtbC54bWxQSwUGAAAAAAYABgBb&#10;AQAAtw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8Ddq&#10;wAAAANwAAAAPAAAAAAAAAAEAIAAAACIAAABkcnMvZG93bnJldi54bWxQSwECFAAUAAAACACHTuJA&#10;My8FnjsAAAA5AAAAEAAAAAAAAAABACAAAAAPAQAAZHJzL3NoYXBleG1sLnhtbFBLBQYAAAAABgAG&#10;AFsBAAC5AwAAAAA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Io+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czzBArwAAADc&#10;AAAADwAAAGRycy9kb3ducmV2LnhtbEWPQWsCMRSE70L/Q3iCF6nJKm1la/RQLfRalZ6fm9fd4OZl&#10;SeK6+++bQqHHYWa+YTa7wbWipxCtZw3FQoEgrryxXGs4n94f1yBiQjbYeiYNI0XYbR8mGyyNv/Mn&#10;9cdUiwzhWKKGJqWulDJWDTmMC98RZ+/bB4cpy1BLE/Ce4a6VS6WepUPLeaHBjt4aqq7Hm9PQn8PX&#10;EEZrX7pxNVz2q4Obo9J6Ni3UK4hEQ/oP/7U/jIblUwG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wQ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g+5fdbwAAADc&#10;AAAADwAAAGRycy9kb3ducmV2LnhtbEWPQWsCMRSE70L/Q3iFXkQTV1plNXqoLfRalZ6fm+du6OZl&#10;SeK6+++bQqHHYWa+Ybb7wbWipxCtZw2LuQJBXHljudZwPr3P1iBiQjbYeiYNI0XY7x4mWyyNv/Mn&#10;9cdUiwzhWKKGJqWulDJWDTmMc98RZ+/qg8OUZailCXjPcNfKQqkX6dByXmiwo9eGqu/jzWnoz+Fr&#10;CKO1q25cDpfD8s1NUWn99LhQGxCJhvQf/mt/GA3FcwG/Z/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3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DBAoAAAAAAIdO4kAAAAAAAAAAAAAAAAAEAAAAZHJzL1BLAwQUAAAACACHTuJAjRJ3q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rGs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d6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DBAoAAAAAAIdO4kAAAAAAAAAAAAAAAAAEAAAAZHJzL1BLAwQUAAAACACHTuJAAvvv37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SrJ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779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Ice/&#10;AAAA3A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E1Nb4A&#10;AADcAAAADwAAAAAAAAABACAAAAAiAAAAZHJzL2Rvd25yZXYueG1sUEsBAhQAFAAAAAgAh07iQDMv&#10;BZ47AAAAOQAAABAAAAAAAAAAAQAgAAAADQEAAGRycy9zaGFwZXhtbC54bWxQSwUGAAAAAAYABgBb&#10;AQAAtw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W/0r4A&#10;AADcAAAADwAAAAAAAAABACAAAAAiAAAAZHJzL2Rvd25yZXYueG1sUEsBAhQAFAAAAAgAh07iQDMv&#10;BZ47AAAAOQAAABAAAAAAAAAAAQAgAAAADQEAAGRycy9zaGFwZXhtbC54bWxQSwUGAAAAAAYABgBb&#10;AQAAtw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laT&#10;+cEAAADcAAAADwAAAAAAAAABACAAAAAiAAAAZHJzL2Rvd25yZXYueG1sUEsBAhQAFAAAAAgAh07i&#10;QDMvBZ47AAAAOQAAABAAAAAAAAAAAQAgAAAAEAEAAGRycy9zaGFwZXhtbC54bWxQSwUGAAAAAAYA&#10;BgBbAQAAugM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23" o:spid="_x0000_s1026" o:spt="100" style="position:absolute;left:9059;top:10345;height:359;width:325;" filled="t" stroked="f" coordsize="3791,4183" o:gfxdata="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+GHvQAA&#10;ANwAAAAPAAAAAAAAAAEAIAAAACIAAABkcnMvZG93bnJldi54bWxQSwECFAAUAAAACACHTuJAMy8F&#10;njsAAAA5AAAAEAAAAAAAAAABACAAAAAMAQAAZHJzL3NoYXBleG1sLnhtbFBLBQYAAAAABgAGAFsB&#10;AAC2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wY6vQAA&#10;ANwAAAAPAAAAAAAAAAEAIAAAACIAAABkcnMvZG93bnJldi54bWxQSwECFAAUAAAACACHTuJAMy8F&#10;njsAAAA5AAAAEAAAAAAAAAABACAAAAAMAQAAZHJzL3NoYXBleG1sLnhtbFBLBQYAAAAABgAGAFsB&#10;AAC2Aw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Zih&#10;wAAAANwAAAAPAAAAAAAAAAEAIAAAACIAAABkcnMvZG93bnJldi54bWxQSwECFAAUAAAACACHTuJA&#10;My8FnjsAAAA5AAAAEAAAAAAAAAABACAAAAAPAQAAZHJzL3NoYXBleG1sLnhtbFBLBQYAAAAABgAG&#10;AFsBAAC5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+OjugAAANwA&#10;AAAPAAAAAAAAAAEAIAAAACIAAABkcnMvZG93bnJldi54bWxQSwECFAAUAAAACACHTuJAMy8FnjsA&#10;AAA5AAAAEAAAAAAAAAABACAAAAAJAQAAZHJzL3NoYXBleG1sLnhtbFBLBQYAAAAABgAGAFsBAACz&#10;Aw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vN0+8AAAA&#10;3AAAAA8AAAAAAAAAAQAgAAAAIgAAAGRycy9kb3ducmV2LnhtbFBLAQIUABQAAAAIAIdO4kAzLwWe&#10;OwAAADkAAAAQAAAAAAAAAAEAIAAAAAsBAABkcnMvc2hhcGV4bWwueG1sUEsFBgAAAAAGAAYAWwEA&#10;ALUDAAAAAA=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DFr7sAAADc&#10;AAAADwAAAAAAAAABACAAAAAiAAAAZHJzL2Rvd25yZXYueG1sUEsBAhQAFAAAAAgAh07iQDMvBZ47&#10;AAAAOQAAABAAAAAAAAAAAQAgAAAACgEAAGRycy9zaGFwZXhtbC54bWxQSwUGAAAAAAYABgBbAQAA&#10;tA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keQa/&#10;AAAA3AAAAA8AAAAAAAAAAQAgAAAAIgAAAGRycy9kb3ducmV2LnhtbFBLAQIUABQAAAAIAIdO4kAz&#10;LwWeOwAAADkAAAAQAAAAAAAAAAEAIAAAAA4BAABkcnMvc2hhcGV4bWwueG1sUEsFBgAAAAAGAAYA&#10;WwEAALgDAAAAAA=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XuubsAAADc&#10;AAAADwAAAAAAAAABACAAAAAiAAAAZHJzL2Rvd25yZXYueG1sUEsBAhQAFAAAAAgAh07iQDMvBZ47&#10;AAAAOQAAABAAAAAAAAAAAQAgAAAACgEAAGRycy9zaGFwZXhtbC54bWxQSwUGAAAAAAYABgBbAQAA&#10;tAMAAAAA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5" o:spid="_x0000_s1026" o:spt="203" style="position:absolute;left:3175;top:5491;height:360;width:340;" coordorigin="777529,11448" coordsize="511,542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76" o:spid="_x0000_s1026" o:spt="100" style="position:absolute;left:777622;top:11448;height:327;width:327;" filled="t" stroked="f" coordsize="327,327" o:gfxdata="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u+ZbsAAADc&#10;AAAADwAAAAAAAAABACAAAAAiAAAAZHJzL2Rvd25yZXYueG1sUEsBAhQAFAAAAAgAh07iQDMvBZ47&#10;AAAAOQAAABAAAAAAAAAAAQAgAAAACgEAAGRycy9zaGFwZXhtbC54bWxQSwUGAAAAAAYABgBbAQAA&#10;tAMAAAAA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nJlLgAAADcAAAA&#10;DwAAAAAAAAABACAAAAAiAAAAZHJzL2Rvd25yZXYueG1sUEsBAhQAFAAAAAgAh07iQDMvBZ47AAAA&#10;OQAAABAAAAAAAAAAAQAgAAAABwEAAGRycy9zaGFwZXhtbC54bWxQSwUGAAAAAAYABgBbAQAAsQMA&#10;AAAA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gYQugAAANwA&#10;AAAPAAAAAAAAAAEAIAAAACIAAABkcnMvZG93bnJldi54bWxQSwECFAAUAAAACACHTuJAMy8FnjsA&#10;AAA5AAAAEAAAAAAAAAABACAAAAAJAQAAZHJzL3NoYXBleG1sLnhtbFBLBQYAAAAABgAGAFsBAACz&#10;AwAAAAA=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+nsvQAA&#10;ANwAAAAPAAAAAAAAAAEAIAAAACIAAABkcnMvZG93bnJldi54bWxQSwECFAAUAAAACACHTuJAMy8F&#10;njsAAAA5AAAAEAAAAAAAAAABACAAAAAMAQAAZHJzL3NoYXBleG1sLnhtbFBLBQYAAAAABgAGAFsB&#10;AAC2AwAAAAA=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wv9L4A&#10;AADcAAAADwAAAAAAAAABACAAAAAiAAAAZHJzL2Rvd25yZXYueG1sUEsBAhQAFAAAAAgAh07iQDMv&#10;BZ47AAAAOQAAABAAAAAAAAAAAQAgAAAADQEAAGRycy9zaGFwZXhtbC54bWxQSwUGAAAAAAYABgBb&#10;AQAAtwMAAAAA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kGOvQAA&#10;ANwAAAAPAAAAAAAAAAEAIAAAACIAAABkcnMvZG93bnJldi54bWxQSwECFAAUAAAACACHTuJAMy8F&#10;njsAAAA5AAAAEAAAAAAAAAABACAAAAAMAQAAZHJzL3NoYXBleG1sLnhtbFBLBQYAAAAABgAGAFsB&#10;AAC2A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vhbO/&#10;AAAA3AAAAA8AAAAAAAAAAQAgAAAAIgAAAGRycy9kb3ducmV2LnhtbFBLAQIUABQAAAAIAIdO4kAz&#10;LwWeOwAAADkAAAAQAAAAAAAAAAEAIAAAAA4BAABkcnMvc2hhcGV4bWwueG1sUEsFBgAAAAAGAAYA&#10;WwEAALgD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EMOu/&#10;AAAA3AAAAA8AAAAAAAAAAQAgAAAAIgAAAGRycy9kb3ducmV2LnhtbFBLAQIUABQAAAAIAIdO4kAz&#10;LwWeOwAAADkAAAAQAAAAAAAAAAEAIAAAAA4BAABkcnMvc2hhcGV4bWwueG1sUEsFBgAAAAAGAAYA&#10;WwEAALg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69" o:spid="_x0000_s1026" o:spt="203" style="position:absolute;left:5473;top:773;height:287;width:396;" coordorigin="4630269,21273" coordsize="175,127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MlOcrrcAAADc&#10;AAAADwAAAGRycy9kb3ducmV2LnhtbEVPyQrCMBC9C/5DGMGbpi1uVKMHQfAi4orHoRnbYjMpTdz+&#10;3giCt3m8dWaLl6nEgxpXWlYQ9yMQxJnVJecKjodVbwLCeWSNlWVS8CYHi3m7NcNU2yfv6LH3uQgh&#10;7FJUUHhfp1K6rCCDrm9r4sBdbWPQB9jkUjf4DOGmkkkUjaTBkkNDgTUtC8pu+7tRcJrg5nLMdjKu&#10;B1e3TbbJaXA/K9XtxNEUhKeX/4t/7rUO84dj+D4TL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5yu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jbA4Zb0AAADc&#10;AAAADwAAAGRycy9kb3ducmV2LnhtbEWPQWvDMAyF74P+B6PCbquTwbqR1u2hMNh1TRjspsRakjaW&#10;M9tpsn8/HQa7Sbyn9z7tj4sb1I1C7D0byDcZKOLG255bA1X5+vACKiZki4NnMvBDEY6H1d0eC+tn&#10;fqfbObVKQjgWaKBLaSy0jk1HDuPGj8SiffngMMkaWm0DzhLuBv2YZVvtsGdp6HCkU0fN9Tw5A/Vc&#10;lcv2s57maoqXOuXP5cd3MOZ+nWc7UImW9G/+u36zgv8ktPKMT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Dhl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zSky+LsAAADc&#10;AAAADwAAAGRycy9kb3ducmV2LnhtbEVPTWsCMRC9F/ofwhS8lJooWNrVKLQg6Em0PXRvw2bcLG4m&#10;yybG9d8bQehtHu9zFqvBtSJRHxrPGiZjBYK48qbhWsPvz/rtA0SIyAZbz6ThSgFWy+enBRbGX3hP&#10;6RBrkUM4FKjBxtgVUobKksMw9h1x5o6+dxgz7GtperzkcNfKqVLv0mHDucFiR9+WqtPh7DT8bdNw&#10;LV/LUnVVMjv1JdujTVqPXiZqDiLSEP/FD/fG5PmzT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ky+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m1FLgLwAAADb&#10;AAAADwAAAGRycy9kb3ducmV2LnhtbEWPQW/CMAyF70j7D5En7QYJm0CoI3CYNIkTYgVxthrTVGuc&#10;rgkt/Pv5gMTN1nt+7/N6ewutGqhPTWQL85kBRVxF13Bt4XT8nq5ApYzssI1MFu6UYLt5mayxcHHk&#10;HxrKXCsJ4VSgBZ9zV2idKk8B0yx2xKJdYh8wy9rX2vU4Snho9bsxSx2wYWnw2NGXp+q3vAYL19E0&#10;58XqXv4Fvx92l4P/OC69tW+vc/MJKtMtP82P650TfIGVX2Q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RS4C8AAAA&#10;2wAAAA8AAAAAAAAAAQAgAAAAIgAAAGRycy9kb3ducmV2LnhtbFBLAQIUABQAAAAIAIdO4kAzLwWe&#10;OwAAADkAAAAQAAAAAAAAAAEAIAAAAAsBAABkcnMvc2hhcGV4bWwueG1sUEsFBgAAAAAGAAYAWwEA&#10;ALUD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Dzr7C7sAAADc&#10;AAAADwAAAGRycy9kb3ducmV2LnhtbEVPTWvCQBC9F/oflil4azYRKUl09RAolEIpVdHrmB2TYHY2&#10;ZNfE/PuuIHibx/uc1eZmWjFQ7xrLCpIoBkFcWt1wpWC/+3xPQTiPrLG1TAomcrBZv76sMNd25D8a&#10;tr4SIYRdjgpq77tcSlfWZNBFtiMO3Nn2Bn2AfSV1j2MIN62cx/GHNNhwaKixo6Km8rK9GgVZkWa/&#10;Jz01BU3HxfdhzGg4/Sg1e0viJQhPN/8UP9xfOsxPE7g/E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r7C7sAAADc&#10;AAAADwAAAAAAAAABACAAAAAiAAAAZHJzL2Rvd25yZXYueG1sUEsBAhQAFAAAAAgAh07iQDMvBZ47&#10;AAAAOQAAABAAAAAAAAAAAQAgAAAACgEAAGRycy9zaGFwZXhtbC54bWxQSwUGAAAAAAYABgBbAQAA&#10;tAMAAAAA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riZK5AAAA3AAA&#10;AA8AAAAAAAAAAQAgAAAAIgAAAGRycy9kb3ducmV2LnhtbFBLAQIUABQAAAAIAIdO4kAzLwWeOwAA&#10;ADkAAAAQAAAAAAAAAAEAIAAAAAgBAABkcnMvc2hhcGV4bWwueG1sUEsFBgAAAAAGAAYAWwEAALID&#10;AAAAAA=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0j+G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P+evQAA&#10;ANw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9149;top:9079;height:556;width:457;" filled="t" stroked="f" coordsize="2418,3626" o:gfxdata="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gb4A&#10;AADcAAAADwAAAAAAAAABACAAAAAiAAAAZHJzL2Rvd25yZXYueG1sUEsBAhQAFAAAAAgAh07iQDMv&#10;BZ47AAAAOQAAABAAAAAAAAAAAQAgAAAADQEAAGRycy9zaGFwZXhtbC54bWxQSwUGAAAAAAYABgBb&#10;AQAAtwMAAAAA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2" o:spid="_x0000_s1026" o:spt="100" style="position:absolute;left:18015;top:873041;height:385;width:394;" filled="t" stroked="f" coordsize="3257,3183" o:gfxdata="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yjIvQAA&#10;ANw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LJ28AAAA&#10;3AAAAA8AAAAAAAAAAQAgAAAAIgAAAGRycy9kb3ducmV2LnhtbFBLAQIUABQAAAAIAIdO4kAzLwWe&#10;OwAAADkAAAAQAAAAAAAAAAEAIAAAAAsBAABkcnMvc2hhcGV4bWwueG1sUEsFBgAAAAAGAAYAWwEA&#10;ALUDAAAAAA=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1QaLsAAADc&#10;AAAADwAAAAAAAAABACAAAAAiAAAAZHJzL2Rvd25yZXYueG1sUEsBAhQAFAAAAAgAh07iQDMvBZ47&#10;AAAAOQAAABAAAAAAAAAAAQAgAAAACgEAAGRycy9zaGFwZXhtbC54bWxQSwUGAAAAAAYABgBbAQAA&#10;tAMAAAAA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bxG&#10;wAAAANwAAAAPAAAAAAAAAAEAIAAAACIAAABkcnMvZG93bnJldi54bWxQSwECFAAUAAAACACHTuJA&#10;My8FnjsAAAA5AAAAEAAAAAAAAAABACAAAAAPAQAAZHJzL3NoYXBleG1sLnhtbFBLBQYAAAAABgAG&#10;AFsBAAC5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QD6b4A&#10;AADcAAAADwAAAAAAAAABACAAAAAiAAAAZHJzL2Rvd25yZXYueG1sUEsBAhQAFAAAAAgAh07iQDMv&#10;BZ47AAAAOQAAABAAAAAAAAAAAQAgAAAADQEAAGRycy9zaGFwZXhtbC54bWxQSwUGAAAAAAYABgBb&#10;AQAAtwM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q/YvQAA&#10;ANwAAAAPAAAAAAAAAAEAIAAAACIAAABkcnMvZG93bnJldi54bWxQSwECFAAUAAAACACHTuJAMy8F&#10;njsAAAA5AAAAEAAAAAAAAAABACAAAAAMAQAAZHJzL3NoYXBleG1sLnhtbFBLBQYAAAAABgAGAFsB&#10;AAC2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qNct&#10;wAAAANwAAAAPAAAAAAAAAAEAIAAAACIAAABkcnMvZG93bnJldi54bWxQSwECFAAUAAAACACHTuJA&#10;My8FnjsAAAA5AAAAEAAAAAAAAAABACAAAAAPAQAAZHJzL3NoYXBleG1sLnhtbFBLBQYAAAAABgAG&#10;AFsBAAC5AwAAAAA=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/RMqtwAAANwAAAAP&#10;AAAAAAAAAAEAIAAAACIAAABkcnMvZG93bnJldi54bWxQSwECFAAUAAAACACHTuJAMy8FnjsAAAA5&#10;AAAAEAAAAAAAAAABACAAAAAGAQAAZHJzL3NoYXBleG1sLnhtbFBLBQYAAAAABgAGAFsBAACwAwAA&#10;AAA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gkgr4A&#10;AADcAAAADwAAAAAAAAABACAAAAAiAAAAZHJzL2Rvd25yZXYueG1sUEsBAhQAFAAAAAgAh07iQDMv&#10;BZ47AAAAOQAAABAAAAAAAAAAAQAgAAAADQEAAGRycy9zaGFwZXhtbC54bWxQSwUGAAAAAAYABgBb&#10;AQAAtwMAAAAA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crr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7XqbgAAADcAAAA&#10;DwAAAAAAAAABACAAAAAiAAAAZHJzL2Rvd25yZXYueG1sUEsBAhQAFAAAAAgAh07iQDMvBZ47AAAA&#10;OQAAABAAAAAAAAAAAQAgAAAABwEAAGRycy9zaGFwZXhtbC54bWxQSwUGAAAAAAYABgBbAQAAsQMA&#10;AAAA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smR&#10;wAAAANwAAAAPAAAAAAAAAAEAIAAAACIAAABkcnMvZG93bnJldi54bWxQSwECFAAUAAAACACHTuJA&#10;My8FnjsAAAA5AAAAEAAAAAAAAAABACAAAAAPAQAAZHJzL3NoYXBleG1sLnhtbFBLBQYAAAAABgAG&#10;AFsBAAC5AwAAAAA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kyCq/&#10;AAAA3AAAAA8AAAAAAAAAAQAgAAAAIgAAAGRycy9kb3ducmV2LnhtbFBLAQIUABQAAAAIAIdO4kAz&#10;LwWeOwAAADkAAAAQAAAAAAAAAAEAIAAAAA4BAABkcnMvc2hhcGV4bWwueG1sUEsFBgAAAAAGAAYA&#10;WwEAALg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PBk74A&#10;AADcAAAADwAAAAAAAAABACAAAAAiAAAAZHJzL2Rvd25yZXYueG1sUEsBAhQAFAAAAAgAh07iQDMv&#10;BZ47AAAAOQAAABAAAAAAAAAAAQAgAAAADQEAAGRycy9zaGFwZXhtbC54bWxQSwUGAAAAAAYABgBb&#10;AQAAtwMAAAAA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02L4A&#10;AADcAAAADwAAAAAAAAABACAAAAAiAAAAZHJzL2Rvd25yZXYueG1sUEsBAhQAFAAAAAgAh07iQDMv&#10;BZ47AAAAOQAAABAAAAAAAAAAAQAgAAAADQEAAGRycy9zaGFwZXhtbC54bWxQSwUGAAAAAAYABgBb&#10;AQAAtw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LcC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8GF7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vol/ugAAANwA&#10;AAAPAAAAAAAAAAEAIAAAACIAAABkcnMvZG93bnJldi54bWxQSwECFAAUAAAACACHTuJAMy8FnjsA&#10;AAA5AAAAEAAAAAAAAAABACAAAAAJAQAAZHJzL3NoYXBleG1sLnhtbFBLBQYAAAAABgAGAFsBAACz&#10;Aw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haNtwAAANw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Xmo+/&#10;AAAA3AAAAA8AAAAAAAAAAQAgAAAAIgAAAGRycy9kb3ducmV2LnhtbFBLAQIUABQAAAAIAIdO4kAz&#10;LwWeOwAAADkAAAAQAAAAAAAAAAEAIAAAAA4BAABkcnMvc2hhcGV4bWwueG1sUEsFBgAAAAAGAAYA&#10;WwEAALgDAAAAAA=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68" o:spid="_x0000_s1026" o:spt="203" style="position:absolute;left:5577;top:6722;height:340;width:340;" coordorigin="1047644,2383025" coordsize="283,284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zBh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MsIugAAANwA&#10;AAAPAAAAAAAAAAEAIAAAACIAAABkcnMvZG93bnJldi54bWxQSwECFAAUAAAACACHTuJAMy8FnjsA&#10;AAA5AAAAEAAAAAAAAAABACAAAAAJAQAAZHJzL3NoYXBleG1sLnhtbFBLBQYAAAAABgAGAFsBAACz&#10;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2oAvQAA&#10;ANwAAAAPAAAAAAAAAAEAIAAAACIAAABkcnMvZG93bnJldi54bWxQSwECFAAUAAAACACHTuJAMy8F&#10;njsAAAA5AAAAEAAAAAAAAAABACAAAAAMAQAAZHJzL3NoYXBleG1sLnhtbFBLBQYAAAAABgAGAFsB&#10;AAC2AwAAAAA=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63" o:spid="_x0000_s1026" o:spt="100" style="position:absolute;left:0;top:3022238;height:249;width:248;" filled="t" stroked="f" coordsize="3650,3678" o:gfxdata="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3+bbgAAADcAAAA&#10;DwAAAAAAAAABACAAAAAiAAAAZHJzL2Rvd25yZXYueG1sUEsBAhQAFAAAAAgAh07iQDMvBZ47AAAA&#10;OQAAABAAAAAAAAAAAQAgAAAABwEAAGRycy9zaGFwZXhtbC54bWxQSwUGAAAAAAYABgBbAQAAsQMA&#10;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9SPvQAA&#10;ANwAAAAPAAAAAAAAAAEAIAAAACIAAABkcnMvZG93bnJldi54bWxQSwECFAAUAAAACACHTuJAMy8F&#10;njsAAAA5AAAAEAAAAAAAAAABACAAAAAMAQAAZHJzL3NoYXBleG1sLnhtbFBLBQYAAAAABgAGAFsB&#10;AAC2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at67sAAADc&#10;AAAADwAAAAAAAAABACAAAAAiAAAAZHJzL2Rvd25yZXYueG1sUEsBAhQAFAAAAAgAh07iQDMvBZ47&#10;AAAAOQAAABAAAAAAAAAAAQAgAAAACgEAAGRycy9zaGFwZXhtbC54bWxQSwUGAAAAAAYABgBbAQAA&#10;tAMAAAAA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PG7r4A&#10;AADcAAAADwAAAAAAAAABACAAAAAiAAAAZHJzL2Rvd25yZXYueG1sUEsBAhQAFAAAAAgAh07iQDMv&#10;BZ47AAAAOQAAABAAAAAAAAAAAQAgAAAADQEAAGRycy9zaGFwZXhtbC54bWxQSwUGAAAAAAYABgBb&#10;AQAAtw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fVtr4A&#10;AADcAAAADwAAAAAAAAABACAAAAAiAAAAZHJzL2Rvd25yZXYueG1sUEsBAhQAFAAAAAgAh07iQDMv&#10;BZ47AAAAOQAAABAAAAAAAAAAAQAgAAAADQEAAGRycy9zaGFwZXhtbC54bWxQSwUGAAAAAAYABgBb&#10;AQAAtwMAAAAA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y3q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p828AAAA&#10;3AAAAA8AAAAAAAAAAQAgAAAAIgAAAGRycy9kb3ducmV2LnhtbFBLAQIUABQAAAAIAIdO4kAzLwWe&#10;OwAAADkAAAAQAAAAAAAAAAEAIAAAAAsBAABkcnMvc2hhcGV4bWwueG1sUEsFBgAAAAAGAAYAWwEA&#10;ALUD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PmeugAAANwA&#10;AAAPAAAAAAAAAAEAIAAAACIAAABkcnMvZG93bnJldi54bWxQSwECFAAUAAAACACHTuJAMy8FnjsA&#10;AAA5AAAAEAAAAAAAAAABACAAAAAJAQAAZHJzL3NoYXBleG1sLnhtbFBLBQYAAAAABgAGAFsBAACz&#10;Aw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7" o:spid="_x0000_s1026" o:spt="203" style="position:absolute;left:680;top:4402;height:290;width:402;" coordorigin="2339488,4712" coordsize="456,3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Ac9qdLwAAADb&#10;AAAADwAAAGRycy9kb3ducmV2LnhtbEVPTWvCQBC9F/wPyxS81U1ysDW6CpUWelFqjOBxzE6T0Oxs&#10;2N1G7a/vCgVv83ifs1hdTCcGcr61rCCdJCCIK6tbrhWU+/enFxA+IGvsLJOCK3lYLUcPC8y1PfOO&#10;hiLUIoawz1FBE0KfS+mrhgz6ie2JI/dlncEQoauldniO4aaTWZJMpcGWY0ODPa0bqr6LH6Nge2WX&#10;GXx9+62K8vN0TMPhGTdKjR/TZA4i0CXcxf/uDx3nz+D2Szx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anS8AAAA&#10;2wAAAA8AAAAAAAAAAQAgAAAAIgAAAGRycy9kb3ducmV2LnhtbFBLAQIUABQAAAAIAIdO4kAzLwWe&#10;OwAAADkAAAAQAAAAAAAAAAEAIAAAAAsBAABkcnMvc2hhcGV4bWwueG1sUEsFBgAAAAAGAAYAWwEA&#10;ALUDAAAAAA==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tpIrOLwAAADc&#10;AAAADwAAAGRycy9kb3ducmV2LnhtbEVPTWvCQBC9F/wPywi91V3bJmh09SAIBdtDk0KvQ3ZMgtnZ&#10;mF2T+O+7hUJv83ifs91PthUD9b5xrGG5UCCIS2carjR8FcenFQgfkA22jknDnTzsd7OHLWbGjfxJ&#10;Qx4qEUPYZ6ihDqHLpPRlTRb9wnXEkTu73mKIsK+k6XGM4baVz0ql0mLDsaHGjg41lZf8ZjVg+mqu&#10;H+eX9+J0S3FdTeqYfCutH+dLtQERaAr/4j/3m4nzkwR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SKz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0sr4A&#10;AADcAAAADwAAAAAAAAABACAAAAAiAAAAZHJzL2Rvd25yZXYueG1sUEsBAhQAFAAAAAgAh07iQDMv&#10;BZ47AAAAOQAAABAAAAAAAAAAAQAgAAAADQEAAGRycy9zaGFwZXhtbC54bWxQSwUGAAAAAAYABgBb&#10;AQAAtwMAAAAA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7GY&#10;wAAAANwAAAAPAAAAAAAAAAEAIAAAACIAAABkcnMvZG93bnJldi54bWxQSwECFAAUAAAACACHTuJA&#10;My8FnjsAAAA5AAAAEAAAAAAAAAABACAAAAAPAQAAZHJzL3NoYXBleG1sLnhtbFBLBQYAAAAABgAG&#10;AFsBAAC5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ClW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" o:spid="_x0000_s1026" o:spt="100" style="position:absolute;left:3169;top:3154;height:340;width:429;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I/4W5AAAA3AAA&#10;AA8AAAAAAAAAAQAgAAAAIgAAAGRycy9kb3ducmV2LnhtbFBLAQIUABQAAAAIAIdO4kAzLwWeOwAA&#10;ADkAAAAQAAAAAAAAAAEAIAAAAAgBAABkcnMvc2hhcGV4bWwueG1sUEsFBgAAAAAGAAYAWwEAALID&#10;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Iqcr4A&#10;AADcAAAADwAAAAAAAAABACAAAAAiAAAAZHJzL2Rvd25yZXYueG1sUEsBAhQAFAAAAAgAh07iQDMv&#10;BZ47AAAAOQAAABAAAAAAAAAAAQAgAAAADQEAAGRycy9zaGFwZXhtbC54bWxQSwUGAAAAAAYABgBb&#10;AQAAtwMAAAAA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mbbvQAA&#10;ANsAAAAPAAAAAAAAAAEAIAAAACIAAABkcnMvZG93bnJldi54bWxQSwECFAAUAAAACACHTuJAMy8F&#10;njsAAAA5AAAAEAAAAAAAAAABACAAAAAMAQAAZHJzL3NoYXBleG1sLnhtbFBLBQYAAAAABgAGAFsB&#10;AAC2AwAAAAA=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" o:spid="_x0000_s1026" o:spt="100" style="position:absolute;left:0;top:41577;height:172;width:14;" filled="t" stroked="f" coordsize="256,3072" o:gfxdata="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eXA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OeuL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6R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t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hczq/&#10;AAAA3AAAAA8AAAAAAAAAAQAgAAAAIgAAAGRycy9kb3ducmV2LnhtbFBLAQIUABQAAAAIAIdO4kAz&#10;LwWeOwAAADkAAAAQAAAAAAAAAAEAIAAAAA4BAABkcnMvc2hhcGV4bWwueG1sUEsFBgAAAAAGAAYA&#10;WwEAALgDAAAAAA=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5+QugAAANwA&#10;AAAPAAAAAAAAAAEAIAAAACIAAABkcnMvZG93bnJldi54bWxQSwECFAAUAAAACACHTuJAMy8FnjsA&#10;AAA5AAAAEAAAAAAAAAABACAAAAAJAQAAZHJzL3NoYXBleG1sLnhtbFBLBQYAAAAABgAGAFsBAACz&#10;AwAAAAA=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Xwr4A&#10;AADcAAAADwAAAAAAAAABACAAAAAiAAAAZHJzL2Rvd25yZXYueG1sUEsBAhQAFAAAAAgAh07iQDMv&#10;BZ47AAAAOQAAABAAAAAAAAAAAQAgAAAADQEAAGRycy9zaGFwZXhtbC54bWxQSwUGAAAAAAYABgBb&#10;AQAAtwMAAAAA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I/lG8AAAA&#10;3AAAAA8AAAAAAAAAAQAgAAAAIgAAAGRycy9kb3ducmV2LnhtbFBLAQIUABQAAAAIAIdO4kAzLwWe&#10;OwAAADkAAAAQAAAAAAAAAAEAIAAAAAsBAABkcnMvc2hhcGV4bWwueG1sUEsFBgAAAAAGAAYAWwEA&#10;ALUDAAAAAA=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16" o:spid="_x0000_s1026" o:spt="100" style="position:absolute;left:600478;top:69248;height:160;width:272;" filled="t" stroked="f" coordsize="3328,1958" o:gfxdata="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Sj+L4A&#10;AADcAAAADwAAAAAAAAABACAAAAAiAAAAZHJzL2Rvd25yZXYueG1sUEsBAhQAFAAAAAgAh07iQDMv&#10;BZ47AAAAOQAAABAAAAAAAAAAAQAgAAAADQEAAGRycy9zaGFwZXhtbC54bWxQSwUGAAAAAAYABgBb&#10;AQAAtwMAAAAA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ln8vQAA&#10;ANwAAAAPAAAAAAAAAAEAIAAAACIAAABkcnMvZG93bnJldi54bWxQSwECFAAUAAAACACHTuJAMy8F&#10;njsAAAA5AAAAEAAAAAAAAAABACAAAAAMAQAAZHJzL3NoYXBleG1sLnhtbFBLBQYAAAAABgAGAFsB&#10;AAC2AwAAAAA=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l3Me8AAAA&#10;3AAAAA8AAAAAAAAAAQAgAAAAIgAAAGRycy9kb3ducmV2LnhtbFBLAQIUABQAAAAIAIdO4kAzLwWe&#10;OwAAADkAAAAQAAAAAAAAAAEAIAAAAAsBAABkcnMvc2hhcGV4bWwueG1sUEsFBgAAAAAGAAYAWwEA&#10;ALUDAAAAAA=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NWl7sAAADa&#10;AAAADwAAAAAAAAABACAAAAAiAAAAZHJzL2Rvd25yZXYueG1sUEsBAhQAFAAAAAgAh07iQDMvBZ47&#10;AAAAOQAAABAAAAAAAAAAAQAgAAAACgEAAGRycy9zaGFwZXhtbC54bWxQSwUGAAAAAAYABgBbAQAA&#10;tAMAAAAA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qRLbsAAADc&#10;AAAADwAAAAAAAAABACAAAAAiAAAAZHJzL2Rvd25yZXYueG1sUEsBAhQAFAAAAAgAh07iQDMvBZ47&#10;AAAAOQAAABAAAAAAAAAAAQAgAAAACgEAAGRycy9zaGFwZXhtbC54bWxQSwUGAAAAAAYABgBbAQAA&#10;tAMAAAAA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KiU&#10;wAAAANwAAAAPAAAAAAAAAAEAIAAAACIAAABkcnMvZG93bnJldi54bWxQSwECFAAUAAAACACHTuJA&#10;My8FnjsAAAA5AAAAEAAAAAAAAAABACAAAAAPAQAAZHJzL3NoYXBleG1sLnhtbFBLBQYAAAAABgAG&#10;AFsBAAC5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3168;top:1924;height:340;width:340;" filled="t" stroked="f" coordsize="3606,3596" o:gfxdata="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0TWL4A&#10;AADaAAAADwAAAAAAAAABACAAAAAiAAAAZHJzL2Rvd25yZXYueG1sUEsBAhQAFAAAAAgAh07iQDMv&#10;BZ47AAAAOQAAABAAAAAAAAAAAQAgAAAADQEAAGRycy9zaGFwZXhtbC54bWxQSwUGAAAAAAYABgBb&#10;AQAAtwMAAAAA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jCqm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kNw+5AAAA3AAA&#10;AA8AAAAAAAAAAQAgAAAAIgAAAGRycy9kb3ducmV2LnhtbFBLAQIUABQAAAAIAIdO4kAzLwWeOwAA&#10;ADkAAAAQAAAAAAAAAAEAIAAAAAgBAABkcnMvc2hhcGV4bWwueG1sUEsFBgAAAAAGAAYAWwEAALID&#10;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-493395</wp:posOffset>
                </wp:positionV>
                <wp:extent cx="5865495" cy="639445"/>
                <wp:effectExtent l="0" t="0" r="1905" b="8255"/>
                <wp:wrapNone/>
                <wp:docPr id="21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95" cy="639445"/>
                        </a:xfrm>
                        <a:prstGeom prst="rect">
                          <a:avLst/>
                        </a:prstGeom>
                        <a:solidFill>
                          <a:srgbClr val="43546A"/>
                        </a:solidFill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32pt;margin-top:-38.85pt;height:50.35pt;width:461.85pt;z-index:251668480;mso-width-relative:page;mso-height-relative:page;" fillcolor="#43546A" filled="t" stroked="f" coordsize="21600,21600" o:gfxdata="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v6rnPZAAAACgEAAA8AAAAAAAAAAQAg&#10;AAAAIgAAAGRycy9kb3ducmV2LnhtbFBLAQIUABQAAAAIAIdO4kDrOyYn1AEAAIkDAAAOAAAAAAAA&#10;AAEAIAAAACgBAABkcnMvZTJvRG9jLnhtbFBLBQYAAAAABgAGAFkBAABu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13FD7"/>
    <w:rsid w:val="0A3533D0"/>
    <w:rsid w:val="1207542D"/>
    <w:rsid w:val="1D287976"/>
    <w:rsid w:val="225B3911"/>
    <w:rsid w:val="26BB5569"/>
    <w:rsid w:val="271973BF"/>
    <w:rsid w:val="2763230B"/>
    <w:rsid w:val="2D110110"/>
    <w:rsid w:val="300A736A"/>
    <w:rsid w:val="3E113FD7"/>
    <w:rsid w:val="448067B2"/>
    <w:rsid w:val="4A452102"/>
    <w:rsid w:val="4B311F6B"/>
    <w:rsid w:val="4FFA011D"/>
    <w:rsid w:val="679643A9"/>
    <w:rsid w:val="69DE3B2B"/>
    <w:rsid w:val="6CFD388D"/>
    <w:rsid w:val="78393248"/>
    <w:rsid w:val="79505AA1"/>
    <w:rsid w:val="7F5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6948b52-841c-4af7-b7f5-23f0bfe8c1fa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19</Words>
  <Characters>26</Characters>
  <Lines>0</Lines>
  <Paragraphs>0</Paragraphs>
  <TotalTime>116</TotalTime>
  <ScaleCrop>false</ScaleCrop>
  <LinksUpToDate>false</LinksUpToDate>
  <CharactersWithSpaces>48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2022-01-23T01:41:00Z</dcterms:created>
  <dc:creator>童话里的艾菲尔</dc:creator>
  <cp:lastModifiedBy>童话里的艾菲尔</cp:lastModifiedBy>
  <dcterms:modified xsi:type="dcterms:W3CDTF">2022-01-23T01:49:35Z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1.0_AQ2Ggh9cxS7bIgJU4fGBFURtby9Mj4RLbhJ5I9ixewxjBRbCoXVQBoheoezThgsJY76sTtYz1fGtruY+pB5OVg==</vt:lpwstr>
  </property>
  <property fmtid="{D5CDD505-2E9C-101B-9397-08002B2CF9AE}" pid="4" name="KSOTemplateUUID">
    <vt:lpwstr>v1.0_mb_ENRhpZl2RjJgxc1OfRnyZQ==</vt:lpwstr>
  </property>
  <property fmtid="{D5CDD505-2E9C-101B-9397-08002B2CF9AE}" pid="5" name="ICV">
    <vt:lpwstr>C142A599B49A4E87941415A3A7311966</vt:lpwstr>
  </property>
</Properties>
</file>