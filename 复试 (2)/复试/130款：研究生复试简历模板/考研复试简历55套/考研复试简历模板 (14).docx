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1907540</wp:posOffset>
                </wp:positionV>
                <wp:extent cx="4725670" cy="10998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7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20XX-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1101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C++语言程序设计、汇编语言程序设计、数据结构、操作系统、数据库系统原理、面向对象程序设计、软件工程、算法设计与分析等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学习成绩：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GPA 3.5，获得4次甲等奖学金，2次乙等奖学金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3pt;margin-top:150.2pt;height:86.6pt;width:372.1pt;z-index:251663360;mso-width-relative:page;mso-height-relative:page;" filled="f" stroked="f" coordsize="21600,21600" o:gfxdata="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c7fOg3QAAAAsBAAAPAAAAAAAAAAEAIAAAACIAAABkcnMvZG93bnJldi54&#10;bWxQSwECFAAUAAAACACHTuJAhvkPmrwBAABnAwAADgAAAAAAAAABACAAAAAs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20XX-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稻壳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1101" w:hanging="1101" w:hangingChars="500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C++语言程序设计、汇编语言程序设计、数据结构、操作系统、数据库系统原理、面向对象程序设计、软件工程、算法设计与分析等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spacing w:line="360" w:lineRule="auto"/>
                        <w:rPr>
                          <w:rFonts w:hint="default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学习成绩：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GPA 3.5，获得4次甲等奖学金，2次乙等奖学金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5702935</wp:posOffset>
                </wp:positionV>
                <wp:extent cx="2270760" cy="6096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60960"/>
                          <a:chOff x="6144" y="5496"/>
                          <a:chExt cx="3576" cy="96"/>
                        </a:xfrm>
                      </wpg:grpSpPr>
                      <wps:wsp>
                        <wps:cNvPr id="8" name="直接连接符 2"/>
                        <wps:cNvCnPr/>
                        <wps:spPr>
                          <a:xfrm>
                            <a:off x="6144" y="5496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5"/>
                        <wps:cNvCnPr/>
                        <wps:spPr>
                          <a:xfrm>
                            <a:off x="6144" y="5592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6pt;margin-top:449.05pt;height:4.8pt;width:178.8pt;z-index:251676672;mso-width-relative:page;mso-height-relative:page;" coordorigin="6144,5496" coordsize="3576,96" o:gfxdata="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Y/L8dwAAAAMAQAADwAAAAAAAAABACAAAAAiAAAAZHJzL2Rv&#10;d25yZXYueG1sUEsBAhQAFAAAAAgAh07iQLtcCYJvAgAAtwYAAA4AAAAAAAAAAQAgAAAAKwEAAGRy&#10;cy9lMm9Eb2MueG1sUEsFBgAAAAAGAAYAWQEAAAwGAAAAAA==&#10;">
                <o:lock v:ext="edit" aspectratio="f"/>
                <v:line id="直接连接符 2" o:spid="_x0000_s1026" o:spt="20" style="position:absolute;left:6144;top:5496;height:0;width:3576;" filled="f" stroked="t" coordsize="21600,21600" o:gfxdata="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G3lO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line id="直接连接符 5" o:spid="_x0000_s1026" o:spt="20" style="position:absolute;left:6144;top:5592;height:0;width:3576;" filled="f" stroked="t" coordsize="21600,21600" o:gfxdata="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Ke8i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-1087755</wp:posOffset>
                </wp:positionH>
                <wp:positionV relativeFrom="paragraph">
                  <wp:posOffset>5765800</wp:posOffset>
                </wp:positionV>
                <wp:extent cx="2061845" cy="2503805"/>
                <wp:effectExtent l="0" t="0" r="0" b="0"/>
                <wp:wrapNone/>
                <wp:docPr id="5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250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2017.10，获国家一等奖学金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2017.12，获营销大赛一等奖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201806，获创意大赛三等奖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2019.07，获市场营销部“销售业绩冠军”称号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85.65pt;margin-top:454pt;height:197.15pt;width:162.35pt;z-index:251659264;mso-width-relative:page;mso-height-relative:page;" filled="f" stroked="f" coordsize="21600,21600" o:gfxdata="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tBC03QAAAA0BAAAPAAAAAAAAAAEAIAAAACIA&#10;AABkcnMvZG93bnJldi54bWxQSwECFAAUAAAACACHTuJAVcVHY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2017.10，获国家一等奖学金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2017.12，获营销大赛一等奖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201806，获创意大赛三等奖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2019.07，获市场营销部“销售业绩冠军”称号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5234305</wp:posOffset>
                </wp:positionV>
                <wp:extent cx="1102995" cy="5029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412.15pt;height:39.6pt;width:86.85pt;z-index:251669504;mso-width-relative:page;mso-height-relative:page;" filled="f" stroked="f" coordsize="21600,21600" o:gfxdata="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+zkE3AAAAAoBAAAPAAAAAAAAAAEAIAAAACIAAABk&#10;cnMvZG93bnJldi54bWxQSwECFAAUAAAACACHTuJAclvyz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8023860</wp:posOffset>
            </wp:positionV>
            <wp:extent cx="1059815" cy="1059815"/>
            <wp:effectExtent l="0" t="0" r="6985" b="6985"/>
            <wp:wrapNone/>
            <wp:docPr id="62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1332865</wp:posOffset>
                </wp:positionV>
                <wp:extent cx="5699760" cy="50292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27" name="文本框 15"/>
                        <wps:cNvSpPr txBox="1"/>
                        <wps:spPr>
                          <a:xfrm>
                            <a:off x="10181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8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29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104.95pt;height:39.6pt;width:448.8pt;z-index:251680768;mso-width-relative:page;mso-height-relative:page;" coordorigin="9528,1158" coordsize="8976,792" o:gfxdata="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OmeeBNsAAAAMAQAADwAAAAAAAAABACAAAAAiAAAAZHJzL2Rvd25yZXYu&#10;eG1sUEsBAhQAFAAAAAgAh07iQOIF/ugyBAAAqQ0AAA4AAAAAAAAAAQAgAAAAKgEAAGRycy9lMm9E&#10;b2MueG1sUEsFBgAAAAAGAAYAWQEAAM4HAAAAAA==&#10;">
                <o:lock v:ext="edit" aspectratio="f"/>
                <v:shape id="文本框 15" o:spid="_x0000_s1026" o:spt="202" type="#_x0000_t202" style="position:absolute;left:10181;top:1158;height:792;width:1737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教育经历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nqQz3rwAAADb&#10;AAAADwAAAGRycy9kb3ducmV2LnhtbEWPS4sCMRCE7wv+h9CCtzXjKKKj0YMgiLf1cfDWJO3M4KQz&#10;JHF8/HqzsLDHoqq+opbrp21ERz7UjhWMhhkIYu1MzaWC03H7PQMRIrLBxjEpeFGA9ar3tcTCuAf/&#10;UHeIpUgQDgUqqGJsCymDrshiGLqWOHlX5y3GJH0pjcdHgttG5lk2lRZrTgsVtrSpSN8Od6tgRnu/&#10;dZf3+D52t7yb6Mn5pHdKDfqjbAEi0jP+h//aO6Mgn8Pvl/QD5O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kM9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C+Gu4LkAAADb&#10;AAAADwAAAGRycy9kb3ducmV2LnhtbEVPy4rCMBTdC/5DuMLsNO2ow0w1unAIiODC6gdcmjtNtbkp&#10;TcbH35uF4PJw3sv13bXiSn1oPCvIJxkI4sqbhmsFp6Mef4MIEdlg65kUPCjAejUcLLEw/sYHupax&#10;FimEQ4EKbIxdIWWoLDkME98RJ+7P9w5jgn0tTY+3FO5a+ZllX9Jhw6nBYkcbS9Wl/HcKtN3szvv8&#10;8DsvZz/zqXYnHfVFqY9Rni1ARLrHt/jl3hoF07Q+fUk/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vhruC5AAAA2wAA&#10;AA8AAAAAAAAAAQAgAAAAIgAAAGRycy9kb3ducmV2LnhtbFBLAQIUABQAAAAIAIdO4kAzLwWeOwAA&#10;ADkAAAAQAAAAAAAAAAEAIAAAAAgBAABkcnMvc2hhcGV4bWwueG1sUEsFBgAAAAAGAAYAWwEAALID&#10;AAAAAA==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5QupBbwAAADb&#10;AAAADwAAAGRycy9kb3ducmV2LnhtbEWPzYvCMBTE7wv+D+EJ3ta0VhapRg+CIN782IO3R/Jsi81L&#10;SWL9+OvNwoLHYWZ+wyxWD9uKnnxoHCvIxxkIYu1Mw5WC03HzPQMRIrLB1jEpeFKA1XLwtcDSuDvv&#10;qT/ESiQIhxIV1DF2pZRB12QxjF1HnLyL8xZjkr6SxuM9wW0rJ1n2Iy02nBZq7Ghdk74eblbBjHZ+&#10;486v4la466Sf6unvSW+VGg3zbA4i0iN+wv/trVFQ5PD3Jf0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LqQ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7902575</wp:posOffset>
                </wp:positionV>
                <wp:extent cx="4695825" cy="126809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26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5pt;margin-top:622.25pt;height:99.85pt;width:369.75pt;z-index:251672576;mso-width-relative:page;mso-height-relative:page;" filled="f" stroked="f" coordsize="21600,21600" o:gfxdata="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eVoPd0AAAANAQAADwAAAAAAAAABACAAAAAiAAAAZHJzL2Rvd25yZXYu&#10;eG1sUEsBAhQAFAAAAAgAh07iQBFRVCm9AQAAagMAAA4AAAAAAAAAAQAgAAAALA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曾参加校数学建模比赛获得三等奖，具有良好的数学和计算机基础知识，较强的数理分析、逻辑推理和学习能力。通过专业课学习和网上自主学习，系统掌握了编程和数据库相关知识，对云计算，人工智能AI非常感兴趣，希望能在这一领域继续深入研究。认真努力，注重实践的积累与理论的结合，并能积极动手动脑实践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5880100</wp:posOffset>
                </wp:positionV>
                <wp:extent cx="4666615" cy="129222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熟悉软件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测试流程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WEB平台开发、ERP、SEO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ind w:firstLine="1050" w:firstLineChars="50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JAVA、C#、PHP和HTML等编程语言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三级网络工程师证书，二级计算机C++证书；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擅长制作并使用PPT做会议报告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并多次参加各类计算机比赛；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CET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525分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），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取得C1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机动车驾驶证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5pt;margin-top:463pt;height:101.75pt;width:367.45pt;z-index:251666432;mso-width-relative:page;mso-height-relative:page;" filled="f" stroked="f" coordsize="21600,21600" o:gfxdata="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hkkCz3AAAAAwBAAAPAAAAAAAAAAEAIAAAACIAAABkcnMvZG93bnJldi54&#10;bWxQSwECFAAUAAAACACHTuJA/8kV0r0BAABoAwAADgAAAAAAAAABACAAAAAr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熟悉软件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测试流程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WEB平台开发、ERP、SEO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ind w:firstLine="1050" w:firstLineChars="50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JAVA、C#、PHP和HTML等编程语言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三级网络工程师证书，二级计算机C++证书；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擅长制作并使用PPT做会议报告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并多次参加各类计算机比赛；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CET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-6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525分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），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取得C1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机动车驾驶证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3822700</wp:posOffset>
                </wp:positionV>
                <wp:extent cx="4666615" cy="132080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30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color w:val="3B383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–20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稻壳儿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软件测试实习生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根据测试任务，进行测试设计，编制符合标准的测试文档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并定期备份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测试环境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与开发组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同事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协作实现各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阶段的测试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评估测试工作有效性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参与测试评审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管理测试系统数据及后台数据库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整理测试文档，跟进项目进度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</w:rPr>
                              <w:t>承担软件产品售后项目的支持保障工作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B383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3pt;margin-top:301pt;height:104pt;width:367.45pt;z-index:251665408;mso-width-relative:page;mso-height-relative:page;" filled="f" stroked="f" coordsize="21600,21600" o:gfxdata="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y6BQXcAAAACwEAAA8AAAAAAAAAAQAgAAAAIgAAAGRycy9kb3ducmV2Lnht&#10;bFBLAQIUABQAAAAIAIdO4kBNujXuvAEAAGcDAAAOAAAAAAAAAAEAIAAAACsBAABkcnMvZTJvRG9j&#10;LnhtbFBLBQYAAAAABgAGAFkBAABZ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color w:val="3B383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>–20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稻壳儿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软件测试实习生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B3838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根据测试任务，进行测试设计，编制符合标准的测试文档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并定期备份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搭建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测试环境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与开发组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同事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协作实现各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阶段的测试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评估测试工作有效性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参与测试评审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管理测试系统数据及后台数据库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整理测试文档，跟进项目进度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</w:rPr>
                        <w:t>承担软件产品售后项目的支持保障工作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B3838"/>
                          <w:kern w:val="24"/>
                          <w:sz w:val="21"/>
                          <w:szCs w:val="21"/>
                          <w:lang w:eastAsia="zh-CN"/>
                        </w:rPr>
                        <w:t>；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7352665</wp:posOffset>
                </wp:positionV>
                <wp:extent cx="5699760" cy="502920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55" name="文本框 15"/>
                        <wps:cNvSpPr txBox="1"/>
                        <wps:spPr>
                          <a:xfrm>
                            <a:off x="10215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6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57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578.95pt;height:39.6pt;width:448.8pt;z-index:251671552;mso-width-relative:page;mso-height-relative:page;" coordorigin="9528,1158" coordsize="8976,792" o:gfxdata="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CVCgLk3AAAAA4BAAAPAAAAAAAAAAEAIAAAACIAAABkcnMvZG93bnJldi54bWxQ&#10;SwECFAAUAAAACACHTuJAFT8Ouy0EAACpDQAADgAAAAAAAAABACAAAAArAQAAZHJzL2Uyb0RvYy54&#10;bWxQSwUGAAAAAAYABgBZAQAAygcAAAAA&#10;">
                <o:lock v:ext="edit" aspectratio="f"/>
                <v:shape id="文本框 15" o:spid="_x0000_s1026" o:spt="202" type="#_x0000_t202" style="position:absolute;left:10215;top:1158;height:792;width:1737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2HFxSr0AAADb&#10;AAAADwAAAGRycy9kb3ducmV2LnhtbEWPQWvCQBSE74X+h+UVvDUbo62SuuYgCNJbrT14e+y+JsHs&#10;27C7Juqv7xYEj8PMfMOsqovtxEA+tI4VTLMcBLF2puVaweF7+7oEESKywc4xKbhSgGr9/LTC0riR&#10;v2jYx1okCIcSFTQx9qWUQTdkMWSuJ07er/MWY5K+lsbjmOC2k0Wev0uLLaeFBnvaNKRP+7NVsKRP&#10;v3XH2+w8c6dimOv5z0HvlJq8TPMPEJEu8RG+t3dGwdsC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cXF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KEhHRroAAADb&#10;AAAADwAAAGRycy9kb3ducmV2LnhtbEVPS27CMBDdV+IO1iCxK06gqSBgWIAsVZVYkHKAUTzEgXgc&#10;xebT29eLSiyf3n+9fbpO3GkIrWcF+TQDQVx703Kj4PSj3xcgQkQ22HkmBb8UYLsZva2xNP7BR7pX&#10;sREphEOJCmyMfSllqC05DFPfEyfu7AeHMcGhkWbARwp3nZxl2ad02HJqsNjTzlJ9rW5Ogba778sh&#10;P+6L6mNZzLU76aivSk3GebYCEekZX+J/95dRUKSx6Uv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SEdGugAAANsA&#10;AAAPAAAAAAAAAAEAIAAAACIAAABkcnMvZG93bnJldi54bWxQSwECFAAUAAAACACHTuJAMy8FnjsA&#10;AAA5AAAAEAAAAAAAAAABACAAAAAJAQAAZHJzL3NoYXBleG1sLnhtbFBLBQYAAAAABgAGAFsBAACz&#10;AwAAAAA=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xqJAo70AAADb&#10;AAAADwAAAGRycy9kb3ducmV2LnhtbEWPQWvCQBSE7wX/w/IEb3VjtCVNXXMQBOmt1h56e+y+JsHs&#10;27C7Juqv7xYEj8PMfMOsq4vtxEA+tI4VLOYZCGLtTMu1guPX7rkAESKywc4xKbhSgGozeVpjadzI&#10;nzQcYi0ShEOJCpoY+1LKoBuyGOauJ07er/MWY5K+lsbjmOC2k3mWvUqLLaeFBnvaNqRPh7NVUNCH&#10;37mf2/K8dKd8WOnV91HvlZpNF9k7iEiX+Ajf23uj4OUN/r+kH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okC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5310505</wp:posOffset>
                </wp:positionV>
                <wp:extent cx="5699760" cy="50292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43" name="文本框 15"/>
                        <wps:cNvSpPr txBox="1"/>
                        <wps:spPr>
                          <a:xfrm>
                            <a:off x="10215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4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46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418.15pt;height:39.6pt;width:448.8pt;z-index:251681792;mso-width-relative:page;mso-height-relative:page;" coordorigin="9528,1158" coordsize="8976,792" o:gfxdata="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">
                <o:lock v:ext="edit" aspectratio="f"/>
                <v:shape id="文本框 15" o:spid="_x0000_s1026" o:spt="202" type="#_x0000_t202" style="position:absolute;left:10215;top:1158;height:792;width:1737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技能证书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MuRCDLsAAADb&#10;AAAADwAAAGRycy9kb3ducmV2LnhtbEWPS6vCMBSE9xf8D+EI7q6pWkSq0YUgiDsfd+HukBzbYnNS&#10;klgfv94Iwl0OM/MNs1g9bCM68qF2rGA0zEAQa2dqLhWcjpvfGYgQkQ02jknBkwKslr2fBRbG3XlP&#10;3SGWIkE4FKigirEtpAy6Ioth6Fri5F2ctxiT9KU0Hu8Jbhs5zrKptFhzWqiwpXVF+nq4WQUz2vmN&#10;O78mt4m7jrtc538nvVVq0B9lcxCRHvE//G1vjYJ8Cp8v6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RCD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rZHRm7kAAADb&#10;AAAADwAAAGRycy9kb3ducmV2LnhtbEVPzYrCMBC+C/sOYRb2pmlXXdZq9KAERPBg9QGGZmyqzaQ0&#10;WXXf3hwEjx/f/2L1cK24UR8azwryUQaCuPKm4VrB6aiHvyBCRDbYeiYF/xRgtfwYLLAw/s4HupWx&#10;FimEQ4EKbIxdIWWoLDkMI98RJ+7se4cxwb6Wpsd7Cnet/M6yH+mw4dRgsaO1pepa/jkF2q53l31+&#10;2EzLyWw61u6ko74q9fWZZ3MQkR7xLX65t0bBJI1N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2R0Zu5AAAA2wAA&#10;AA8AAAAAAAAAAQAgAAAAIgAAAGRycy9kb3ducmV2LnhtbFBLAQIUABQAAAAIAIdO4kAzLwWeOwAA&#10;ADkAAAAQAAAAAAAAAAEAIAAAAAgBAABkcnMvc2hhcGV4bWwueG1sUEsFBgAAAAAGAAYAWwEAALID&#10;AAAAAA==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yAbS0rwAAADb&#10;AAAADwAAAGRycy9kb3ducmV2LnhtbEWPS4sCMRCE7wv+h9CCtzXj+EBGowdBEG/r4+CtSdqZwUln&#10;SOL4+PVmYWGPRVV9RS3XT9uIjnyoHSsYDTMQxNqZmksFp+P2ew4iRGSDjWNS8KIA61Xva4mFcQ/+&#10;oe4QS5EgHApUUMXYFlIGXZHFMHQtcfKuzluMSfpSGo+PBLeNzLNsJi3WnBYqbGlTkb4d7lbBnPZ+&#10;6y7v8X3sbnk30ZPzSe+UGvRH2QJEpGf8D/+1d0bBNIffL+kHy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G0t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3253105</wp:posOffset>
                </wp:positionV>
                <wp:extent cx="5699760" cy="50292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34" name="文本框 15"/>
                        <wps:cNvSpPr txBox="1"/>
                        <wps:spPr>
                          <a:xfrm>
                            <a:off x="10181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5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36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256.15pt;height:39.6pt;width:448.8pt;z-index:251664384;mso-width-relative:page;mso-height-relative:page;" coordorigin="9528,1158" coordsize="8976,792" o:gfxdata="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DQm3m3aAAAADAEAAA8AAAAAAAAAAQAgAAAAIgAAAGRycy9kb3ducmV2LnhtbFBL&#10;AQIUABQAAAAIAIdO4kDZEDv/LgQAAKkNAAAOAAAAAAAAAAEAIAAAACkBAABkcnMvZTJvRG9jLnht&#10;bFBLBQYAAAAABgAGAFkBAADJBwAAAAA=&#10;">
                <o:lock v:ext="edit" aspectratio="f"/>
                <v:shape id="文本框 15" o:spid="_x0000_s1026" o:spt="202" type="#_x0000_t202" style="position:absolute;left:10181;top:1158;height:792;width:1737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实习经历</w:t>
                        </w:r>
                      </w:p>
                    </w:txbxContent>
                  </v:textbox>
                </v:shape>
                <v:group id="组合 18" o:spid="_x0000_s1026" o:spt="203" style="position:absolute;left:9528;top:1250;height:646;width:8976;" coordorigin="9528,1250" coordsize="8976,646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7" o:spid="_x0000_s1026" o:spt="20" style="position:absolute;left:9552;top:1896;height:0;width:8952;" filled="f" stroked="t" coordsize="21600,21600" o:gfxdata="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Ixc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等腰三角形 14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hAg2lL4AAADb&#10;AAAADwAAAGRycy9kb3ducmV2LnhtbEWPzWrDMBCE74G8g9hCb4ns/LV1I+eQIiiFHOLmARZra7m2&#10;VsZSk/Ttq0Ahx2FmvmG2u6vrxZnG0HpWkM8zEMS1Ny03Ck6fevYMIkRkg71nUvBLAXbldLLFwvgL&#10;H+lcxUYkCIcCFdgYh0LKUFtyGOZ+IE7elx8dxiTHRpoRLwnuernIso102HJasDjQ3lLdVT9Ogbb7&#10;j+9DfnxbV6uX9VK7k466U+rxIc9eQUS6xnv4v/1uFCyf4PYl/Q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g2lL4A&#10;AADbAAAADwAAAAAAAAABACAAAAAiAAAAZHJzL2Rvd25yZXYueG1sUEsBAhQAFAAAAAgAh07iQDMv&#10;BZ47AAAAOQAAABAAAAAAAAAAAQAgAAAADQEAAGRycy9zaGFwZXhtbC54bWxQSwUGAAAAAAYABgBb&#10;AQAAtwMAAAAA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直接连接符 16" o:spid="_x0000_s1026" o:spt="20" style="position:absolute;left:9528;top:1800;height:0;width:8952;" filled="f" stroked="t" coordsize="21600,21600" o:gfxdata="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EAm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-526415</wp:posOffset>
                </wp:positionV>
                <wp:extent cx="5699760" cy="50292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9760" cy="502920"/>
                          <a:chOff x="9528" y="1158"/>
                          <a:chExt cx="8976" cy="792"/>
                        </a:xfrm>
                      </wpg:grpSpPr>
                      <wps:wsp>
                        <wps:cNvPr id="15" name="文本框 15"/>
                        <wps:cNvSpPr txBox="1"/>
                        <wps:spPr>
                          <a:xfrm>
                            <a:off x="10283" y="1158"/>
                            <a:ext cx="1737" cy="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1996B0"/>
                                  <w:sz w:val="28"/>
                                  <w:szCs w:val="28"/>
                                  <w:lang w:val="en-US" w:eastAsia="zh-CN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9528" y="1250"/>
                            <a:ext cx="8976" cy="646"/>
                            <a:chOff x="9528" y="1250"/>
                            <a:chExt cx="8976" cy="646"/>
                          </a:xfrm>
                        </wpg:grpSpPr>
                        <wps:wsp>
                          <wps:cNvPr id="17" name="直接连接符 17"/>
                          <wps:cNvCnPr/>
                          <wps:spPr>
                            <a:xfrm>
                              <a:off x="9552" y="1896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等腰三角形 14"/>
                          <wps:cNvSpPr/>
                          <wps:spPr>
                            <a:xfrm rot="5400000">
                              <a:off x="9564" y="1335"/>
                              <a:ext cx="579" cy="408"/>
                            </a:xfrm>
                            <a:prstGeom prst="triangle">
                              <a:avLst/>
                            </a:prstGeom>
                            <a:solidFill>
                              <a:srgbClr val="1996B0">
                                <a:alpha val="99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9528" y="1800"/>
                              <a:ext cx="8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996B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.6pt;margin-top:-41.45pt;height:39.6pt;width:448.8pt;z-index:251660288;mso-width-relative:page;mso-height-relative:page;" coordorigin="9528,1158" coordsize="8976,792" o:gfxdata="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LCgo3TaAAAACwEAAA8AAAAAAAAAAQAgAAAAIgAAAGRycy9kb3ducmV2LnhtbFBLAQIU&#10;ABQAAAAIAIdO4kAxSB83KwQAAKkNAAAOAAAAAAAAAAEAIAAAACkBAABkcnMvZTJvRG9jLnhtbFBL&#10;BQYAAAAABgAGAFkBAADGBwAAAAA=&#10;">
                <o:lock v:ext="edit" aspectratio="f"/>
                <v:shape id="_x0000_s1026" o:spid="_x0000_s1026" o:spt="202" type="#_x0000_t202" style="position:absolute;left:10283;top:1158;height:792;width:1737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1996B0"/>
                            <w:sz w:val="28"/>
                            <w:szCs w:val="28"/>
                            <w:lang w:val="en-US" w:eastAsia="zh-CN"/>
                          </w:rPr>
                          <w:t>报考信息</w:t>
                        </w:r>
                      </w:p>
                    </w:txbxContent>
                  </v:textbox>
                </v:shape>
                <v:group id="_x0000_s1026" o:spid="_x0000_s1026" o:spt="203" style="position:absolute;left:9528;top:1250;height:646;width:8976;" coordorigin="9528,1250" coordsize="8976,64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9552;top:1896;height:0;width:8952;" filled="f" stroked="t" coordsize="21600,21600" o:gfxdata="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vIi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9564;top:1335;height:408;width:579;rotation:5898240f;v-text-anchor:middle;" fillcolor="#1996B0" filled="t" stroked="f" coordsize="21600,21600" o:gfxdata="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2/0g7sAAADb&#10;AAAADwAAAAAAAAABACAAAAAiAAAAZHJzL2Rvd25yZXYueG1sUEsBAhQAFAAAAAgAh07iQDMvBZ47&#10;AAAAOQAAABAAAAAAAAAAAQAgAAAACgEAAGRycy9zaGFwZXhtbC54bWxQSwUGAAAAAAYABgBbAQAA&#10;tAMAAAAA&#10;" adj="10800">
                    <v:fill on="t" opacity="64880f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9528;top:1800;height:0;width:8952;" filled="f" stroked="t" coordsize="21600,21600" o:gfxdata="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dtE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996B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-76835</wp:posOffset>
                </wp:positionV>
                <wp:extent cx="4743450" cy="30353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报考院校：XXXX大学XXX学院           报考专业：XXXXXX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1pt;margin-top:-6.05pt;height:23.9pt;width:373.5pt;z-index:251661312;mso-width-relative:page;mso-height-relative:page;" filled="f" stroked="f" coordsize="21600,21600" o:gfxdata="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+ksk82wAAAAoBAAAPAAAAAAAAAAEAIAAAACIAAABkcnMvZG93bnJldi54bWxQ&#10;SwECFAAUAAAACACHTuJAXnw01LsBAABnAwAADgAAAAAAAAABACAAAAAq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2"/>
                          <w:szCs w:val="22"/>
                          <w:lang w:val="en-US" w:eastAsia="zh-CN"/>
                        </w:rPr>
                        <w:t>报考院校：XXXX大学XXX学院           报考专业：XXXXXX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243840</wp:posOffset>
                </wp:positionV>
                <wp:extent cx="4631055" cy="9207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jc w:val="center"/>
                              <w:tblBorders>
                                <w:top w:val="single" w:color="252525" w:sz="18" w:space="0"/>
                                <w:left w:val="single" w:color="252525" w:sz="18" w:space="0"/>
                                <w:bottom w:val="single" w:color="252525" w:sz="18" w:space="0"/>
                                <w:right w:val="single" w:color="252525" w:sz="18" w:space="0"/>
                                <w:insideH w:val="single" w:color="252525" w:sz="18" w:space="0"/>
                                <w:insideV w:val="single" w:color="252525" w:sz="1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76"/>
                              <w:gridCol w:w="1376"/>
                              <w:gridCol w:w="1376"/>
                              <w:gridCol w:w="1376"/>
                              <w:gridCol w:w="1378"/>
                            </w:tblGrid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87" w:hRule="atLeast"/>
                                <w:jc w:val="center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专业课一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专业课二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cs"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  <w:cs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252525" w:sz="18" w:space="0"/>
                                  <w:left w:val="single" w:color="252525" w:sz="18" w:space="0"/>
                                  <w:bottom w:val="single" w:color="252525" w:sz="18" w:space="0"/>
                                  <w:right w:val="single" w:color="252525" w:sz="18" w:space="0"/>
                                  <w:insideH w:val="single" w:color="252525" w:sz="18" w:space="0"/>
                                  <w:insideV w:val="single" w:color="252525" w:sz="1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73" w:hRule="atLeast"/>
                                <w:jc w:val="center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78" w:type="dxa"/>
                                  <w:tcBorders>
                                    <w:top w:val="single" w:color="262626" w:sz="8" w:space="0"/>
                                    <w:left w:val="single" w:color="262626" w:sz="8" w:space="0"/>
                                    <w:bottom w:val="single" w:color="262626" w:sz="8" w:space="0"/>
                                    <w:right w:val="single" w:color="262626" w:sz="8" w:space="0"/>
                                  </w:tcBorders>
                                  <w:noWrap w:val="0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2"/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微软雅黑"/>
                                      <w:bCs/>
                                      <w:color w:val="000000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5pt;margin-top:19.2pt;height:72.5pt;width:364.65pt;z-index:251662336;mso-width-relative:page;mso-height-relative:page;" filled="f" stroked="f" coordsize="21600,21600" o:gfxdata="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mwIMl2wAAAAoBAAAPAAAAAAAAAAEAIAAA&#10;ACIAAABkcnMvZG93bnJldi54bWxQSwECFAAUAAAACACHTuJAkWIMRU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W w:w="0" w:type="auto"/>
                        <w:jc w:val="center"/>
                        <w:tblBorders>
                          <w:top w:val="single" w:color="252525" w:sz="18" w:space="0"/>
                          <w:left w:val="single" w:color="252525" w:sz="18" w:space="0"/>
                          <w:bottom w:val="single" w:color="252525" w:sz="18" w:space="0"/>
                          <w:right w:val="single" w:color="252525" w:sz="18" w:space="0"/>
                          <w:insideH w:val="single" w:color="252525" w:sz="18" w:space="0"/>
                          <w:insideV w:val="single" w:color="252525" w:sz="1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76"/>
                        <w:gridCol w:w="1376"/>
                        <w:gridCol w:w="1376"/>
                        <w:gridCol w:w="1376"/>
                        <w:gridCol w:w="1378"/>
                      </w:tblGrid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87" w:hRule="atLeast"/>
                          <w:jc w:val="center"/>
                        </w:trPr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专业课一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专业课二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  <w:cs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252525" w:sz="18" w:space="0"/>
                            <w:left w:val="single" w:color="252525" w:sz="18" w:space="0"/>
                            <w:bottom w:val="single" w:color="252525" w:sz="18" w:space="0"/>
                            <w:right w:val="single" w:color="252525" w:sz="18" w:space="0"/>
                            <w:insideH w:val="single" w:color="252525" w:sz="18" w:space="0"/>
                            <w:insideV w:val="single" w:color="252525" w:sz="1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73" w:hRule="atLeast"/>
                          <w:jc w:val="center"/>
                        </w:trPr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78" w:type="dxa"/>
                            <w:tcBorders>
                              <w:top w:val="single" w:color="262626" w:sz="8" w:space="0"/>
                              <w:left w:val="single" w:color="262626" w:sz="8" w:space="0"/>
                              <w:bottom w:val="single" w:color="262626" w:sz="8" w:space="0"/>
                              <w:right w:val="single" w:color="262626" w:sz="8" w:space="0"/>
                            </w:tcBorders>
                            <w:noWrap w:val="0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top"/>
                          </w:tcPr>
                          <w:p>
                            <w:pPr>
                              <w:pStyle w:val="2"/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-1249680</wp:posOffset>
                </wp:positionH>
                <wp:positionV relativeFrom="paragraph">
                  <wp:posOffset>3051175</wp:posOffset>
                </wp:positionV>
                <wp:extent cx="2270760" cy="609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760" cy="60960"/>
                          <a:chOff x="6144" y="5496"/>
                          <a:chExt cx="3576" cy="96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6144" y="5496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144" y="5592"/>
                            <a:ext cx="3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8.4pt;margin-top:240.25pt;height:4.8pt;width:178.8pt;z-index:251668480;mso-width-relative:page;mso-height-relative:page;" coordorigin="6144,5496" coordsize="3576,96" o:gfxdata="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9urny2gAAAAwBAAAPAAAAAAAAAAEAIAAAACIAAABkcnMvZG93&#10;bnJldi54bWxQSwECFAAUAAAACACHTuJAiN9fBXACAAC3BgAADgAAAAAAAAABACAAAAApAQAAZHJz&#10;L2Uyb0RvYy54bWxQSwUGAAAAAAYABgBZAQAACwYAAAAA&#10;">
                <o:lock v:ext="edit" aspectratio="f"/>
                <v:line id="_x0000_s1026" o:spid="_x0000_s1026" o:spt="20" style="position:absolute;left:6144;top:5496;height:0;width:3576;" filled="f" stroked="t" coordsize="21600,21600" o:gfxdata="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7pu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line id="_x0000_s1026" o:spid="_x0000_s1026" o:spt="20" style="position:absolute;left:6144;top:5592;height:0;width:3576;" filled="f" stroked="t" coordsize="21600,21600" o:gfxdata="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Hcc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-987425</wp:posOffset>
                </wp:positionV>
                <wp:extent cx="2270125" cy="10911840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0" y="1237615"/>
                          <a:ext cx="2270125" cy="10911840"/>
                        </a:xfrm>
                        <a:prstGeom prst="rect">
                          <a:avLst/>
                        </a:prstGeom>
                        <a:solidFill>
                          <a:srgbClr val="1996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8pt;margin-top:-77.75pt;height:859.2pt;width:178.75pt;z-index:251677696;v-text-anchor:middle;mso-width-relative:page;mso-height-relative:page;" fillcolor="#1996B0" filled="t" stroked="f" coordsize="21600,21600" o:gfxdata="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u810N3wAAAA4BAAAPAAAAAAAAAAEAIAAA&#10;ACIAAABkcnMvZG93bnJldi54bWxQSwECFAAUAAAACACHTuJAnz1PUncCAADZBAAADgAAAAAAAAAB&#10;ACAAAAAu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-1072515</wp:posOffset>
                </wp:positionH>
                <wp:positionV relativeFrom="paragraph">
                  <wp:posOffset>3163570</wp:posOffset>
                </wp:positionV>
                <wp:extent cx="2061845" cy="1710690"/>
                <wp:effectExtent l="0" t="0" r="0" b="0"/>
                <wp:wrapNone/>
                <wp:docPr id="45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45" cy="171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生日：1996.10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电话：138 0000 0000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"mailto:12345678@qq.com"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籍贯：贵州省贵阳市白云区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84.45pt;margin-top:249.1pt;height:134.7pt;width:162.35pt;z-index:251679744;mso-width-relative:page;mso-height-relative:page;" filled="f" stroked="f" coordsize="21600,21600" o:gfxdata="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ex04t0AAAAMAQAADwAAAAAAAAABACAAAAAi&#10;AAAAZHJzL2Rvd25yZXYueG1sUEsBAhQAFAAAAAgAh07iQNvaGRs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生日：1996.10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电话：138 0000 0000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"mailto:12345678@qq.com"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籍贯：贵州省贵阳市白云区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2582545</wp:posOffset>
                </wp:positionV>
                <wp:extent cx="1102995" cy="50292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85pt;margin-top:203.35pt;height:39.6pt;width:86.85pt;z-index:251667456;mso-width-relative:page;mso-height-relative:page;" filled="f" stroked="f" coordsize="21600,21600" o:gfxdata="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VzEbdsAAAAKAQAADwAAAAAAAAABACAAAAAiAAAAZHJz&#10;L2Rvd25yZXYueG1sUEsBAhQAFAAAAAgAh07iQHGX2aE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-997585</wp:posOffset>
                </wp:positionH>
                <wp:positionV relativeFrom="paragraph">
                  <wp:posOffset>1746885</wp:posOffset>
                </wp:positionV>
                <wp:extent cx="1955165" cy="493395"/>
                <wp:effectExtent l="0" t="0" r="0" b="0"/>
                <wp:wrapNone/>
                <wp:docPr id="12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65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报考专业：XXXXXXXX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78.55pt;margin-top:137.55pt;height:38.85pt;width:153.95pt;z-index:251683840;mso-width-relative:page;mso-height-relative:page;" filled="f" stroked="f" coordsize="21600,21600" o:gfxdata="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PyMBz3AAAAAwBAAAPAAAAAAAAAAEAIAAAACIAAABk&#10;cnMvZG93bnJldi54bWxQSwECFAAUAAAACACHTuJAtVVpO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报考专业：XXXXXXXX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95959" w:themeColor="text1" w:themeTint="A6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1210310</wp:posOffset>
                </wp:positionV>
                <wp:extent cx="1226820" cy="805180"/>
                <wp:effectExtent l="0" t="0" r="0" b="0"/>
                <wp:wrapNone/>
                <wp:docPr id="1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8"/>
                                <w:szCs w:val="48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8"/>
                                <w:szCs w:val="48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香梨儿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-50.85pt;margin-top:95.3pt;height:63.4pt;width:96.6pt;z-index:251682816;mso-width-relative:page;mso-height-relative:page;" filled="f" stroked="f" coordsize="21600,21600" o:gfxdata="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OWPHK3AAAAAsBAAAPAAAAAAAAAAEAIAAAACIAAABk&#10;cnMvZG93bnJldi54bWxQSwECFAAUAAAACACHTuJALUA2N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8"/>
                          <w:szCs w:val="48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8"/>
                          <w:szCs w:val="48"/>
                          <w:u w:val="none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香梨儿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-363220</wp:posOffset>
                </wp:positionV>
                <wp:extent cx="1492250" cy="1524000"/>
                <wp:effectExtent l="3175" t="0" r="13335" b="3048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524000"/>
                          <a:chOff x="14376" y="451"/>
                          <a:chExt cx="2350" cy="2400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14401" y="576"/>
                            <a:ext cx="2275" cy="22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14376" y="451"/>
                            <a:ext cx="2350" cy="2350"/>
                          </a:xfrm>
                          <a:prstGeom prst="ellipse">
                            <a:avLst/>
                          </a:prstGeom>
                          <a:blipFill rotWithShape="1">
                            <a:blip r:embed="rId5"/>
                            <a:tile tx="0" ty="0" sx="100000" sy="100000" flip="none" algn="tr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pt;margin-top:-28.6pt;height:120pt;width:117.5pt;z-index:251678720;mso-width-relative:page;mso-height-relative:page;" coordorigin="14376,451" coordsize="2350,2400" o:gfxdata="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">
                <o:lock v:ext="edit" aspectratio="f"/>
                <v:shape id="_x0000_s1026" o:spid="_x0000_s1026" o:spt="3" type="#_x0000_t3" style="position:absolute;left:14401;top:576;height:2275;width:2275;v-text-anchor:middle;" fillcolor="#FFFFFF [3212]" filled="t" stroked="t" coordsize="21600,21600" o:gfxdata="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ngervQAA&#10;ANsAAAAPAAAAAAAAAAEAIAAAACIAAABkcnMvZG93bnJldi54bWxQSwECFAAUAAAACACHTuJAMy8F&#10;njsAAAA5AAAAEAAAAAAAAAABACAAAAAMAQAAZHJzL3NoYXBleG1sLnhtbFBLBQYAAAAABgAGAFsB&#10;AAC2AwAAAAA=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376;top:451;height:2350;width:2350;v-text-anchor:middle;" filled="t" stroked="f" coordsize="21600,21600" o:gfxdata="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RYru/&#10;AAAA2wAAAA8AAAAAAAAAAQAgAAAAIgAAAGRycy9kb3ducmV2LnhtbFBLAQIUABQAAAAIAIdO4kAz&#10;LwWeOwAAADkAAAAQAAAAAAAAAAEAIAAAAA4BAABkcnMvc2hhcGV4bWwueG1sUEsFBgAAAAAGAAYA&#10;WwEAALgDAAAAAA==&#10;">
                  <v:fill type="tile" on="t" focussize="0,0" recolor="t" rotate="t" r:id="rId5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-584835</wp:posOffset>
                </wp:positionV>
                <wp:extent cx="6994525" cy="10006330"/>
                <wp:effectExtent l="6350" t="6350" r="9525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525" cy="10006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99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4pt;margin-top:-46.05pt;height:787.9pt;width:550.75pt;z-index:251670528;v-text-anchor:middle;mso-width-relative:page;mso-height-relative:page;" filled="f" stroked="t" coordsize="21600,21600" o:gfxdata="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UjYQNwAAAANAQAADwAAAAAAAAABACAAAAAiAAAAZHJzL2Rv&#10;d25yZXYueG1sUEsBAhQAFAAAAAgAh07iQP8WXptvAgAAzwQAAA4AAAAAAAAAAQAgAAAAKwEAAGRy&#10;cy9lMm9Eb2MueG1sUEsFBgAAAAAGAAYAWQEAAAwGAAAAAA==&#10;">
                <v:fill on="f" focussize="0,0"/>
                <v:stroke weight="1pt" color="#1996B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-499745</wp:posOffset>
                </wp:positionV>
                <wp:extent cx="6812280" cy="9829800"/>
                <wp:effectExtent l="6350" t="6350" r="8890" b="889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00" y="429895"/>
                          <a:ext cx="6812280" cy="982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99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2pt;margin-top:-39.35pt;height:774pt;width:536.4pt;z-index:251674624;v-text-anchor:middle;mso-width-relative:page;mso-height-relative:page;" filled="f" stroked="t" coordsize="21600,21600" o:gfxdata="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ur1ynbAAAADQEAAA8AAAAAAAAAAQAgAAAAIgAAAGRy&#10;cy9kb3ducmV2LnhtbFBLAQIUABQAAAAIAIdO4kBsRT6sdAIAANgEAAAOAAAAAAAAAAEAIAAAACoB&#10;AABkcnMvZTJvRG9jLnhtbFBLBQYAAAAABgAGAFkBAAAQBgAAAAA=&#10;">
                <v:fill on="f" focussize="0,0"/>
                <v:stroke weight="1pt" color="#1996B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-704215</wp:posOffset>
                </wp:positionH>
                <wp:positionV relativeFrom="paragraph">
                  <wp:posOffset>-421005</wp:posOffset>
                </wp:positionV>
                <wp:extent cx="6630035" cy="9681845"/>
                <wp:effectExtent l="0" t="0" r="0" b="0"/>
                <wp:wrapNone/>
                <wp:docPr id="985" name="文本框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0035" cy="968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996B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996B0"/>
                                <w:sz w:val="36"/>
                                <w:szCs w:val="36"/>
                                <w:lang w:eastAsia="zh-CN"/>
                              </w:rPr>
                              <w:t>研究生复试面试指导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一、面试常见问题有哪些？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1、中英文自我介绍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分别准备3分钟，5分钟的中英文自我介绍。要短而精，有所取舍，着重展现自己十分突出的优点，但要保持谦虚的态度，可以说一下你对这个学校和专业的向往，渴望求学的态度，能够胜任的信心和决心，未来研究的兴趣等等。一定要反复练习，甚至一百遍一千遍也不过分，要做到非常熟练，自信，因为出色的自我介绍能给考官留下良好的第一印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2、感兴趣的方向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提前了解自己报考专业的几个研究方向，讲述一般围绕自己打算要报考的研究方向展开。可以把要把你所学到的知识，结合自己想法谈一谈。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3、为什么报考本学校本专业？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可以从学校该领域的实力、自己对这个专业感兴趣角度谈，千万不要说之所以选择这个学校是因为录取人数多、好考这会让老师对你印象不好。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4、未来规划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主要考察的是学生未来的专业规划，特别是独立思考和研究的能力。需要考生表达出清晰的规划及切实可落实的步骤。答题的逻辑思路可以遵循“研究生学习总体目标——阶段规划——能力提高”来组织。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二、面试礼仪应注意哪些方面？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1、衣着得体、大方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对于面试这种场合，不适合太潮流和个性化，也不需要穿着过于正式。既要展现朝气，又要符合面试的严肃感。建议选择介于一种休闲与适合自己风格的衣着，注意服饰的整洁、清爽。女生可以化淡妆，看上去更有精神。男式要注意面部和头发干净清爽。不要胡子拉碴不修边幅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2、重视肢体语言的力量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第一印象的建立，30% 取决于语言交流，70% 取决于非语言交流，即肢体语言。肢体语言包括仪表、姿态、神情、动作等内容。积极肢体语言对面试的成功很重要，注意坐姿上身挺直，但不要僵硬，身体略向前倾，双腿并拢，手自然地放在上面，保持轻松自如，精神抖擞的状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3、保持微笑，眼神专注、自然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  微笑在人际交往中是非常好的润滑剂，可以消除过度紧张的情绪，拉近你与导师的关系，让你更有亲和力。如果有多位导师同时在场，你的眼神应照顾所有的人，不时地扫视全场，让大家都知道你在关注他们。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三、面试考察哪些能力？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1、 观察力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观察力，是指大脑对事物的观察能力，有敏锐观察力的人在初次见到导师时，就能发现其特点，沟通更愉快。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2、创新力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创新力，也就是拥有创新的能力。拥有创新能力的人，能破除思维定势，创造性解决问题能力更强。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3、能动性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能动性，是指对外界或内部的刺激或影响作出积极的、有选择的反应或回答。对于大部分的理工科专业，导师比较注重学生的积极主动性，动手能力和独立研究学习能力。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45pt;margin-top:-33.15pt;height:762.35pt;width:522.05pt;z-index:251673600;mso-width-relative:page;mso-height-relative:page;" filled="f" stroked="f" coordsize="21600,21600" o:gfxdata="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WouhfaAAAADQEAAA8AAAAAAAAAAQAg&#10;AAAAIgAAAGRycy9kb3ducmV2LnhtbFBLAQIUABQAAAAIAIdO4kCnBxEp0wEAAJEDAAAOAAAAAAAA&#10;AAEAIAAAACk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996B0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996B0"/>
                          <w:sz w:val="36"/>
                          <w:szCs w:val="36"/>
                          <w:lang w:eastAsia="zh-CN"/>
                        </w:rPr>
                        <w:t>研究生复试面试指导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一、面试常见问题有哪些？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1、中英文自我介绍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分别准备3分钟，5分钟的中英文自我介绍。要短而精，有所取舍，着重展现自己十分突出的优点，但要保持谦虚的态度，可以说一下你对这个学校和专业的向往，渴望求学的态度，能够胜任的信心和决心，未来研究的兴趣等等。一定要反复练习，甚至一百遍一千遍也不过分，要做到非常熟练，自信，因为出色的自我介绍能给考官留下良好的第一印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2、感兴趣的方向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提前了解自己报考专业的几个研究方向，讲述一般围绕自己打算要报考的研究方向展开。可以把要把你所学到的知识，结合自己想法谈一谈。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3、为什么报考本学校本专业？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可以从学校该领域的实力、自己对这个专业感兴趣角度谈，千万不要说之所以选择这个学校是因为录取人数多、好考这会让老师对你印象不好。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4、未来规划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主要考察的是学生未来的专业规划，特别是独立思考和研究的能力。需要考生表达出清晰的规划及切实可落实的步骤。答题的逻辑思路可以遵循“研究生学习总体目标——阶段规划——能力提高”来组织。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二、面试礼仪应注意哪些方面？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1、衣着得体、大方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对于面试这种场合，不适合太潮流和个性化，也不需要穿着过于正式。既要展现朝气，又要符合面试的严肃感。建议选择介于一种休闲与适合自己风格的衣着，注意服饰的整洁、清爽。女生可以化淡妆，看上去更有精神。男式要注意面部和头发干净清爽。不要胡子拉碴不修边幅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2、重视肢体语言的力量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第一印象的建立，30% 取决于语言交流，70% 取决于非语言交流，即肢体语言。肢体语言包括仪表、姿态、神情、动作等内容。积极肢体语言对面试的成功很重要，注意坐姿上身挺直，但不要僵硬，身体略向前倾，双腿并拢，手自然地放在上面，保持轻松自如，精神抖擞的状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3、保持微笑，眼神专注、自然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  微笑在人际交往中是非常好的润滑剂，可以消除过度紧张的情绪，拉近你与导师的关系，让你更有亲和力。如果有多位导师同时在场，你的眼神应照顾所有的人，不时地扫视全场，让大家都知道你在关注他们。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三、面试考察哪些能力？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1、 观察力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观察力，是指大脑对事物的观察能力，有敏锐观察力的人在初次见到导师时，就能发现其特点，沟通更愉快。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2、创新力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创新力，也就是拥有创新的能力。拥有创新能力的人，能破除思维定势，创造性解决问题能力更强。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3、能动性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能动性，是指对外界或内部的刺激或影响作出积极的、有选择的反应或回答。对于大部分的理工科专业，导师比较注重学生的积极主动性，动手能力和独立研究学习能力。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1BA1D"/>
    <w:multiLevelType w:val="singleLevel"/>
    <w:tmpl w:val="7A51BA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312A1"/>
    <w:rsid w:val="0D637266"/>
    <w:rsid w:val="0EF60E79"/>
    <w:rsid w:val="1156099C"/>
    <w:rsid w:val="32AA3134"/>
    <w:rsid w:val="35096E25"/>
    <w:rsid w:val="489F6ADF"/>
    <w:rsid w:val="4A691299"/>
    <w:rsid w:val="4ABE0725"/>
    <w:rsid w:val="4D210402"/>
    <w:rsid w:val="4E1A4A33"/>
    <w:rsid w:val="5B945E69"/>
    <w:rsid w:val="707312A1"/>
    <w:rsid w:val="72C901BC"/>
    <w:rsid w:val="78AB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36d08c97-d953-4d7b-bf86-36af9b6a2ef1\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AlM0ElMkYlMkZ0b3BzY2FuLmNvbSUyRiZ0ZXh0VHlwZT10ZXh0JnJvdW5kPTAmZmdDb2xvcj0lMjMwMDc2YTQmZ3JhZGllbnRXYXk9MCIsCiAgICJMb2dvIiA6ICIiLAogICAiT3JpZ2luYWxVcmwiIDogImh0dHA6Ly93d3cudG9wc2Nhbi5jb20vd3BzL2luZGV4Lmh0bWw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2022-01-23T01:24:00Z</dcterms:created>
  <dc:creator>童话里的艾菲尔</dc:creator>
  <cp:lastModifiedBy>童话里的艾菲尔</cp:lastModifiedBy>
  <dcterms:modified xsi:type="dcterms:W3CDTF">2022-01-23T01:33:02Z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1.0_jcgvs4j0MsfXMZxaIpDR1uMR3VuTr71/5mlxA/8hY5eXH/6narzusQ8sb69l7MeMT1ck3QU1Izh6zpaKPryuZg==</vt:lpwstr>
  </property>
  <property fmtid="{D5CDD505-2E9C-101B-9397-08002B2CF9AE}" pid="4" name="KSOTemplateUUID">
    <vt:lpwstr>v1.0_mb_NR1xmVbdsy/+Ll6i9cdDBA==</vt:lpwstr>
  </property>
  <property fmtid="{D5CDD505-2E9C-101B-9397-08002B2CF9AE}" pid="5" name="ICV">
    <vt:lpwstr>FECF815FDA084B9A844441C1EFA67DCE</vt:lpwstr>
  </property>
</Properties>
</file>