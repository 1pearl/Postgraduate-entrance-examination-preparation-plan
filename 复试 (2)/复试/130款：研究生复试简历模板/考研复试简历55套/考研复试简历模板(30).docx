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-681355</wp:posOffset>
            </wp:positionV>
            <wp:extent cx="1170940" cy="1171575"/>
            <wp:effectExtent l="9525" t="9525" r="19685" b="19050"/>
            <wp:wrapNone/>
            <wp:docPr id="1" name="图片 1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171575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-455295</wp:posOffset>
                </wp:positionV>
                <wp:extent cx="1247775" cy="4476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12477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60" w:lineRule="exact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张晨晨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05pt;margin-top:-35.85pt;height:35.25pt;width:98.25pt;z-index:251663360;mso-width-relative:page;mso-height-relative:page;" filled="f" stroked="f" coordsize="21600,21600" o:gfxdata="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gSg4tsAAAAKAQAADwAAAAAAAAAB&#10;ACAAAAAiAAAAZHJzL2Rvd25yZXYueG1sUEsBAhQAFAAAAAgAh07iQLqoe69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60" w:lineRule="exact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张晨晨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-922655</wp:posOffset>
                </wp:positionV>
                <wp:extent cx="209550" cy="10718165"/>
                <wp:effectExtent l="0" t="0" r="0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" y="1270"/>
                          <a:ext cx="209550" cy="107181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72.65pt;height:843.95pt;width:16.5pt;z-index:251679744;v-text-anchor:middle;mso-width-relative:page;mso-height-relative:page;" fillcolor="#000000 [3213]" filled="t" stroked="f" coordsize="21600,21600" o:gfxdata="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5nUqTaAAAADwEAAA8AAAAAAAAAAQAgAAAAIgAAAGRycy9kb3ducmV2&#10;LnhtbFBLAQIUABQAAAAIAIdO4kD/42KibAIAANM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-703580</wp:posOffset>
                </wp:positionV>
                <wp:extent cx="2866390" cy="1457325"/>
                <wp:effectExtent l="0" t="0" r="10160" b="95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360" y="144145"/>
                          <a:ext cx="2866390" cy="1457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35pt;margin-top:-55.4pt;height:114.75pt;width:225.7pt;z-index:251673600;v-text-anchor:middle;mso-width-relative:page;mso-height-relative:page;" fillcolor="#F2F2F2 [3052]" filled="t" stroked="f" coordsize="21600,21600" arcsize="0.166666666666667" o:gfxdata="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arp1NsAAAANAQAADwAAAAAAAAABACAAAAAiAAAAZHJzL2Rvd25yZXYueG1sUEsBAhQAFAAA&#10;AAgAh07iQDyC5aiXAgAABAUAAA4AAAAAAAAAAQAgAAAAKgEAAGRycy9lMm9Eb2MueG1sUEsFBgAA&#10;AAAGAAYAWQEAADM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77470</wp:posOffset>
                </wp:positionV>
                <wp:extent cx="2209800" cy="3327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报考院校：北京大学/工程管理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05pt;margin-top:6.1pt;height:26.2pt;width:174pt;z-index:251670528;mso-width-relative:page;mso-height-relative:page;" filled="f" stroked="f" coordsize="21600,21600" o:gfxdata="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X4pb9kAAAAJAQAADwAAAAAAAAABACAAAAAiAAAAZHJz&#10;L2Rvd25yZXYueG1sUEsBAhQAFAAAAAgAh07iQNbZzW8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报考院校：北京大学/工程管理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161290</wp:posOffset>
                </wp:positionV>
                <wp:extent cx="169545" cy="134620"/>
                <wp:effectExtent l="0" t="0" r="1905" b="17780"/>
                <wp:wrapNone/>
                <wp:docPr id="1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9545" cy="134620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16.45pt;margin-top:12.7pt;height:10.6pt;width:13.35pt;z-index:251677696;mso-width-relative:page;mso-height-relative:page;" fillcolor="#000000 [3213]" filled="t" stroked="f" coordsize="3580,2820" o:gfxdata="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130521,62058;88324,77907;84772,78528;81220,77907;39023,62058;37697,89746;84772,112183;131847,89746;130521,62058;169545,33655;167887,30933;85530,47;84772,0;84014,47;1657,30933;0,33655;1657,36376;26142,45493;18943,74422;14160,84161;18422,93517;14160,131469;14728,133665;16480,134620;30641,134620;32393,133665;32961,131469;28699,93517;32961,84161;28320,74566;36087,49169;84014,67214;84772,67310;85530,67214;167887,36376;169545,3365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-215900</wp:posOffset>
                </wp:positionV>
                <wp:extent cx="141605" cy="141605"/>
                <wp:effectExtent l="0" t="0" r="0" b="1270"/>
                <wp:wrapNone/>
                <wp:docPr id="18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1605" cy="141605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16.4pt;margin-top:-17pt;height:11.15pt;width:11.15pt;z-index:251676672;mso-width-relative:page;mso-height-relative:page;" fillcolor="#000000 [3213]" filled="t" stroked="f" coordsize="4545,4545" o:gfxdata="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CNeqqP2wAAAAsBAAAPAAAAAAAAAAEAIAAAACIAAABkcnMvZG93bnJl&#10;di54bWxQSwECFAAUAAAACACHTuJAlPf8yfsDAAC2DAAADgAAAAAAAAABACAAAAAqAQAAZHJzL2Uy&#10;b0RvYy54bWxQSwUGAAAAAAYABgBZAQAAlw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59352,82252;40565,49476;41406,18101;9191,21871;42528,99076;119733,132413;123503,100229;92128,101039;59352,82252;59352,82252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4011930</wp:posOffset>
                </wp:positionH>
                <wp:positionV relativeFrom="paragraph">
                  <wp:posOffset>-578485</wp:posOffset>
                </wp:positionV>
                <wp:extent cx="142240" cy="142240"/>
                <wp:effectExtent l="0" t="0" r="10160" b="10160"/>
                <wp:wrapNone/>
                <wp:docPr id="27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2240" cy="1422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rgbClr val="2D374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315.9pt;margin-top:-45.55pt;height:11.2pt;width:11.2pt;z-index:251675648;mso-width-relative:page;mso-height-relative:page;" fillcolor="#2D3741" filled="t" stroked="f" coordsize="341,341" o:gfxdata="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A8U3vU2gAAAAsBAAAPAAAAAAAAAAEAIAAAACIAAABkcnMvZG93&#10;bnJldi54bWxQSwECFAAUAAAACACHTuJArsEX5f8DAADvDwAADgAAAAAAAAABACAAAAApAQAAZHJz&#10;L2Uyb0RvYy54bWxQSwUGAAAAAAYABgBZAQAAmgc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4168775</wp:posOffset>
                </wp:positionH>
                <wp:positionV relativeFrom="paragraph">
                  <wp:posOffset>-659130</wp:posOffset>
                </wp:positionV>
                <wp:extent cx="2082165" cy="13519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1997-10-12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联系电话：000-0000-0000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最高学历：大学本科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电子邮箱：docer@qq.com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25pt;margin-top:-51.9pt;height:106.45pt;width:163.95pt;z-index:251674624;mso-width-relative:page;mso-height-relative:page;" filled="f" stroked="f" coordsize="21600,21600" o:gfxdata="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LXTe3QAAAAwBAAAPAAAAAAAAAAEAIAAAACIA&#10;AABkcnMvZG93bnJldi54bWxQSwECFAAUAAAACACHTuJAFNUkd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1997-10-12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联系电话：000-0000-0000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最高学历：大学本科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电子邮箱：docer@qq.com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139065</wp:posOffset>
                </wp:positionV>
                <wp:extent cx="133350" cy="96520"/>
                <wp:effectExtent l="0" t="0" r="0" b="17780"/>
                <wp:wrapNone/>
                <wp:docPr id="26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65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6091" y="148867"/>
                            </a:cxn>
                            <a:cxn ang="0">
                              <a:pos x="286427" y="157960"/>
                            </a:cxn>
                            <a:cxn ang="0">
                              <a:pos x="374942" y="241238"/>
                            </a:cxn>
                            <a:cxn ang="0">
                              <a:pos x="376272" y="243252"/>
                            </a:cxn>
                            <a:cxn ang="0">
                              <a:pos x="396413" y="243252"/>
                            </a:cxn>
                            <a:cxn ang="0">
                              <a:pos x="130628" y="148867"/>
                            </a:cxn>
                            <a:cxn ang="0">
                              <a:pos x="30306" y="243252"/>
                            </a:cxn>
                            <a:cxn ang="0">
                              <a:pos x="50447" y="243252"/>
                            </a:cxn>
                            <a:cxn ang="0">
                              <a:pos x="51776" y="241238"/>
                            </a:cxn>
                            <a:cxn ang="0">
                              <a:pos x="140292" y="157960"/>
                            </a:cxn>
                            <a:cxn ang="0">
                              <a:pos x="37365" y="60913"/>
                            </a:cxn>
                            <a:cxn ang="0">
                              <a:pos x="179607" y="194738"/>
                            </a:cxn>
                            <a:cxn ang="0">
                              <a:pos x="212426" y="207528"/>
                            </a:cxn>
                            <a:cxn ang="0">
                              <a:pos x="213360" y="207443"/>
                            </a:cxn>
                            <a:cxn ang="0">
                              <a:pos x="247112" y="194738"/>
                            </a:cxn>
                            <a:cxn ang="0">
                              <a:pos x="389355" y="60913"/>
                            </a:cxn>
                            <a:cxn ang="0">
                              <a:pos x="370025" y="60913"/>
                            </a:cxn>
                            <a:cxn ang="0">
                              <a:pos x="242580" y="180816"/>
                            </a:cxn>
                            <a:cxn ang="0">
                              <a:pos x="213360" y="191815"/>
                            </a:cxn>
                            <a:cxn ang="0">
                              <a:pos x="212552" y="191888"/>
                            </a:cxn>
                            <a:cxn ang="0">
                              <a:pos x="184139" y="180816"/>
                            </a:cxn>
                            <a:cxn ang="0">
                              <a:pos x="56694" y="60913"/>
                            </a:cxn>
                            <a:cxn ang="0">
                              <a:pos x="74179" y="0"/>
                            </a:cxn>
                            <a:cxn ang="0">
                              <a:pos x="352540" y="0"/>
                            </a:cxn>
                            <a:cxn ang="0">
                              <a:pos x="426720" y="69790"/>
                            </a:cxn>
                            <a:cxn ang="0">
                              <a:pos x="426720" y="234374"/>
                            </a:cxn>
                            <a:cxn ang="0">
                              <a:pos x="352540" y="304165"/>
                            </a:cxn>
                            <a:cxn ang="0">
                              <a:pos x="74179" y="304165"/>
                            </a:cxn>
                            <a:cxn ang="0">
                              <a:pos x="0" y="234374"/>
                            </a:cxn>
                            <a:cxn ang="0">
                              <a:pos x="0" y="69790"/>
                            </a:cxn>
                            <a:cxn ang="0">
                              <a:pos x="74179" y="0"/>
                            </a:cxn>
                          </a:cxnLst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254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317.3pt;margin-top:10.95pt;height:7.6pt;width:10.5pt;z-index:251678720;mso-width-relative:page;mso-height-relative:page;" fillcolor="#000000 [3213]" filled="t" stroked="f" coordsize="529316,401026" o:gfxdata="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BnNEgz2gAAAAkBAAAPAAAAAAAAAAEAIAAAACIAAABkcnMvZG93&#10;bnJldi54bWxQSwECFAAUAAAACACHTuJAnVQj0VUFAACSEgAADgAAAAAAAAABACAAAAApAQAAZHJz&#10;L2Uyb0RvYy54bWxQSwUGAAAAAAYABgBZAQAA8Ag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98425</wp:posOffset>
                </wp:positionV>
                <wp:extent cx="144780" cy="127000"/>
                <wp:effectExtent l="0" t="0" r="7620" b="6350"/>
                <wp:wrapNone/>
                <wp:docPr id="289" name="Freeform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780" cy="127000"/>
                        </a:xfrm>
                        <a:custGeom>
                          <a:avLst/>
                          <a:gdLst>
                            <a:gd name="T0" fmla="*/ 98 w 151"/>
                            <a:gd name="T1" fmla="*/ 6 h 145"/>
                            <a:gd name="T2" fmla="*/ 104 w 151"/>
                            <a:gd name="T3" fmla="*/ 145 h 145"/>
                            <a:gd name="T4" fmla="*/ 109 w 151"/>
                            <a:gd name="T5" fmla="*/ 6 h 145"/>
                            <a:gd name="T6" fmla="*/ 104 w 151"/>
                            <a:gd name="T7" fmla="*/ 0 h 145"/>
                            <a:gd name="T8" fmla="*/ 116 w 151"/>
                            <a:gd name="T9" fmla="*/ 6 h 145"/>
                            <a:gd name="T10" fmla="*/ 119 w 151"/>
                            <a:gd name="T11" fmla="*/ 141 h 145"/>
                            <a:gd name="T12" fmla="*/ 121 w 151"/>
                            <a:gd name="T13" fmla="*/ 6 h 145"/>
                            <a:gd name="T14" fmla="*/ 119 w 151"/>
                            <a:gd name="T15" fmla="*/ 4 h 145"/>
                            <a:gd name="T16" fmla="*/ 129 w 151"/>
                            <a:gd name="T17" fmla="*/ 6 h 145"/>
                            <a:gd name="T18" fmla="*/ 131 w 151"/>
                            <a:gd name="T19" fmla="*/ 141 h 145"/>
                            <a:gd name="T20" fmla="*/ 134 w 151"/>
                            <a:gd name="T21" fmla="*/ 6 h 145"/>
                            <a:gd name="T22" fmla="*/ 131 w 151"/>
                            <a:gd name="T23" fmla="*/ 4 h 145"/>
                            <a:gd name="T24" fmla="*/ 140 w 151"/>
                            <a:gd name="T25" fmla="*/ 6 h 145"/>
                            <a:gd name="T26" fmla="*/ 146 w 151"/>
                            <a:gd name="T27" fmla="*/ 145 h 145"/>
                            <a:gd name="T28" fmla="*/ 151 w 151"/>
                            <a:gd name="T29" fmla="*/ 6 h 145"/>
                            <a:gd name="T30" fmla="*/ 146 w 151"/>
                            <a:gd name="T31" fmla="*/ 0 h 145"/>
                            <a:gd name="T32" fmla="*/ 58 w 151"/>
                            <a:gd name="T33" fmla="*/ 1 h 145"/>
                            <a:gd name="T34" fmla="*/ 49 w 151"/>
                            <a:gd name="T35" fmla="*/ 134 h 145"/>
                            <a:gd name="T36" fmla="*/ 79 w 151"/>
                            <a:gd name="T37" fmla="*/ 144 h 145"/>
                            <a:gd name="T38" fmla="*/ 88 w 151"/>
                            <a:gd name="T39" fmla="*/ 10 h 145"/>
                            <a:gd name="T40" fmla="*/ 79 w 151"/>
                            <a:gd name="T41" fmla="*/ 1 h 145"/>
                            <a:gd name="T42" fmla="*/ 60 w 151"/>
                            <a:gd name="T43" fmla="*/ 47 h 145"/>
                            <a:gd name="T44" fmla="*/ 60 w 151"/>
                            <a:gd name="T45" fmla="*/ 40 h 145"/>
                            <a:gd name="T46" fmla="*/ 80 w 151"/>
                            <a:gd name="T47" fmla="*/ 44 h 145"/>
                            <a:gd name="T48" fmla="*/ 77 w 151"/>
                            <a:gd name="T49" fmla="*/ 47 h 145"/>
                            <a:gd name="T50" fmla="*/ 60 w 151"/>
                            <a:gd name="T51" fmla="*/ 33 h 145"/>
                            <a:gd name="T52" fmla="*/ 60 w 151"/>
                            <a:gd name="T53" fmla="*/ 26 h 145"/>
                            <a:gd name="T54" fmla="*/ 80 w 151"/>
                            <a:gd name="T55" fmla="*/ 29 h 145"/>
                            <a:gd name="T56" fmla="*/ 77 w 151"/>
                            <a:gd name="T57" fmla="*/ 33 h 145"/>
                            <a:gd name="T58" fmla="*/ 9 w 151"/>
                            <a:gd name="T59" fmla="*/ 1 h 145"/>
                            <a:gd name="T60" fmla="*/ 0 w 151"/>
                            <a:gd name="T61" fmla="*/ 134 h 145"/>
                            <a:gd name="T62" fmla="*/ 30 w 151"/>
                            <a:gd name="T63" fmla="*/ 144 h 145"/>
                            <a:gd name="T64" fmla="*/ 39 w 151"/>
                            <a:gd name="T65" fmla="*/ 10 h 145"/>
                            <a:gd name="T66" fmla="*/ 30 w 151"/>
                            <a:gd name="T67" fmla="*/ 1 h 145"/>
                            <a:gd name="T68" fmla="*/ 11 w 151"/>
                            <a:gd name="T69" fmla="*/ 47 h 145"/>
                            <a:gd name="T70" fmla="*/ 11 w 151"/>
                            <a:gd name="T71" fmla="*/ 40 h 145"/>
                            <a:gd name="T72" fmla="*/ 31 w 151"/>
                            <a:gd name="T73" fmla="*/ 44 h 145"/>
                            <a:gd name="T74" fmla="*/ 28 w 151"/>
                            <a:gd name="T75" fmla="*/ 47 h 145"/>
                            <a:gd name="T76" fmla="*/ 11 w 151"/>
                            <a:gd name="T77" fmla="*/ 33 h 145"/>
                            <a:gd name="T78" fmla="*/ 11 w 151"/>
                            <a:gd name="T79" fmla="*/ 26 h 145"/>
                            <a:gd name="T80" fmla="*/ 31 w 151"/>
                            <a:gd name="T81" fmla="*/ 29 h 145"/>
                            <a:gd name="T82" fmla="*/ 28 w 151"/>
                            <a:gd name="T83" fmla="*/ 33 h 145"/>
                            <a:gd name="T84" fmla="*/ 28 w 151"/>
                            <a:gd name="T85" fmla="*/ 33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51" h="145">
                              <a:moveTo>
                                <a:pt x="104" y="0"/>
                              </a:moveTo>
                              <a:cubicBezTo>
                                <a:pt x="101" y="0"/>
                                <a:pt x="98" y="3"/>
                                <a:pt x="98" y="6"/>
                              </a:cubicBezTo>
                              <a:cubicBezTo>
                                <a:pt x="98" y="139"/>
                                <a:pt x="98" y="139"/>
                                <a:pt x="98" y="139"/>
                              </a:cubicBezTo>
                              <a:cubicBezTo>
                                <a:pt x="98" y="142"/>
                                <a:pt x="101" y="145"/>
                                <a:pt x="104" y="145"/>
                              </a:cubicBezTo>
                              <a:cubicBezTo>
                                <a:pt x="107" y="145"/>
                                <a:pt x="109" y="142"/>
                                <a:pt x="109" y="139"/>
                              </a:cubicBezTo>
                              <a:cubicBezTo>
                                <a:pt x="109" y="6"/>
                                <a:pt x="109" y="6"/>
                                <a:pt x="109" y="6"/>
                              </a:cubicBezTo>
                              <a:cubicBezTo>
                                <a:pt x="109" y="3"/>
                                <a:pt x="107" y="0"/>
                                <a:pt x="104" y="0"/>
                              </a:cubicBezTo>
                              <a:cubicBezTo>
                                <a:pt x="104" y="0"/>
                                <a:pt x="104" y="0"/>
                                <a:pt x="104" y="0"/>
                              </a:cubicBezTo>
                              <a:close/>
                              <a:moveTo>
                                <a:pt x="119" y="4"/>
                              </a:moveTo>
                              <a:cubicBezTo>
                                <a:pt x="117" y="4"/>
                                <a:pt x="116" y="5"/>
                                <a:pt x="116" y="6"/>
                              </a:cubicBezTo>
                              <a:cubicBezTo>
                                <a:pt x="116" y="139"/>
                                <a:pt x="116" y="139"/>
                                <a:pt x="116" y="139"/>
                              </a:cubicBezTo>
                              <a:cubicBezTo>
                                <a:pt x="116" y="140"/>
                                <a:pt x="117" y="141"/>
                                <a:pt x="119" y="141"/>
                              </a:cubicBezTo>
                              <a:cubicBezTo>
                                <a:pt x="120" y="141"/>
                                <a:pt x="121" y="140"/>
                                <a:pt x="121" y="139"/>
                              </a:cubicBezTo>
                              <a:cubicBezTo>
                                <a:pt x="121" y="6"/>
                                <a:pt x="121" y="6"/>
                                <a:pt x="121" y="6"/>
                              </a:cubicBezTo>
                              <a:cubicBezTo>
                                <a:pt x="121" y="5"/>
                                <a:pt x="120" y="4"/>
                                <a:pt x="119" y="4"/>
                              </a:cubicBezTo>
                              <a:cubicBezTo>
                                <a:pt x="119" y="4"/>
                                <a:pt x="119" y="4"/>
                                <a:pt x="119" y="4"/>
                              </a:cubicBezTo>
                              <a:close/>
                              <a:moveTo>
                                <a:pt x="131" y="4"/>
                              </a:moveTo>
                              <a:cubicBezTo>
                                <a:pt x="130" y="4"/>
                                <a:pt x="129" y="5"/>
                                <a:pt x="129" y="6"/>
                              </a:cubicBezTo>
                              <a:cubicBezTo>
                                <a:pt x="129" y="139"/>
                                <a:pt x="129" y="139"/>
                                <a:pt x="129" y="139"/>
                              </a:cubicBezTo>
                              <a:cubicBezTo>
                                <a:pt x="129" y="140"/>
                                <a:pt x="130" y="141"/>
                                <a:pt x="131" y="141"/>
                              </a:cubicBezTo>
                              <a:cubicBezTo>
                                <a:pt x="133" y="141"/>
                                <a:pt x="134" y="140"/>
                                <a:pt x="134" y="139"/>
                              </a:cubicBezTo>
                              <a:cubicBezTo>
                                <a:pt x="134" y="6"/>
                                <a:pt x="134" y="6"/>
                                <a:pt x="134" y="6"/>
                              </a:cubicBezTo>
                              <a:cubicBezTo>
                                <a:pt x="134" y="5"/>
                                <a:pt x="133" y="4"/>
                                <a:pt x="131" y="4"/>
                              </a:cubicBezTo>
                              <a:cubicBezTo>
                                <a:pt x="131" y="4"/>
                                <a:pt x="131" y="4"/>
                                <a:pt x="131" y="4"/>
                              </a:cubicBezTo>
                              <a:close/>
                              <a:moveTo>
                                <a:pt x="146" y="0"/>
                              </a:moveTo>
                              <a:cubicBezTo>
                                <a:pt x="143" y="0"/>
                                <a:pt x="140" y="3"/>
                                <a:pt x="140" y="6"/>
                              </a:cubicBezTo>
                              <a:cubicBezTo>
                                <a:pt x="140" y="139"/>
                                <a:pt x="140" y="139"/>
                                <a:pt x="140" y="139"/>
                              </a:cubicBezTo>
                              <a:cubicBezTo>
                                <a:pt x="140" y="142"/>
                                <a:pt x="143" y="145"/>
                                <a:pt x="146" y="145"/>
                              </a:cubicBezTo>
                              <a:cubicBezTo>
                                <a:pt x="149" y="145"/>
                                <a:pt x="151" y="142"/>
                                <a:pt x="151" y="139"/>
                              </a:cubicBezTo>
                              <a:cubicBezTo>
                                <a:pt x="151" y="6"/>
                                <a:pt x="151" y="6"/>
                                <a:pt x="151" y="6"/>
                              </a:cubicBezTo>
                              <a:cubicBezTo>
                                <a:pt x="151" y="3"/>
                                <a:pt x="149" y="0"/>
                                <a:pt x="146" y="0"/>
                              </a:cubicBezTo>
                              <a:cubicBezTo>
                                <a:pt x="146" y="0"/>
                                <a:pt x="146" y="0"/>
                                <a:pt x="146" y="0"/>
                              </a:cubicBezTo>
                              <a:close/>
                              <a:moveTo>
                                <a:pt x="79" y="1"/>
                              </a:moveTo>
                              <a:cubicBezTo>
                                <a:pt x="58" y="1"/>
                                <a:pt x="58" y="1"/>
                                <a:pt x="58" y="1"/>
                              </a:cubicBezTo>
                              <a:cubicBezTo>
                                <a:pt x="53" y="1"/>
                                <a:pt x="49" y="5"/>
                                <a:pt x="49" y="10"/>
                              </a:cubicBezTo>
                              <a:cubicBezTo>
                                <a:pt x="49" y="134"/>
                                <a:pt x="49" y="134"/>
                                <a:pt x="49" y="134"/>
                              </a:cubicBezTo>
                              <a:cubicBezTo>
                                <a:pt x="49" y="140"/>
                                <a:pt x="53" y="144"/>
                                <a:pt x="58" y="144"/>
                              </a:cubicBezTo>
                              <a:cubicBezTo>
                                <a:pt x="79" y="144"/>
                                <a:pt x="79" y="144"/>
                                <a:pt x="79" y="144"/>
                              </a:cubicBezTo>
                              <a:cubicBezTo>
                                <a:pt x="84" y="144"/>
                                <a:pt x="88" y="140"/>
                                <a:pt x="88" y="134"/>
                              </a:cubicBezTo>
                              <a:cubicBezTo>
                                <a:pt x="88" y="10"/>
                                <a:pt x="88" y="10"/>
                                <a:pt x="88" y="10"/>
                              </a:cubicBezTo>
                              <a:cubicBezTo>
                                <a:pt x="88" y="5"/>
                                <a:pt x="84" y="1"/>
                                <a:pt x="79" y="1"/>
                              </a:cubicBezTo>
                              <a:cubicBezTo>
                                <a:pt x="79" y="1"/>
                                <a:pt x="79" y="1"/>
                                <a:pt x="79" y="1"/>
                              </a:cubicBezTo>
                              <a:close/>
                              <a:moveTo>
                                <a:pt x="77" y="47"/>
                              </a:moveTo>
                              <a:cubicBezTo>
                                <a:pt x="60" y="47"/>
                                <a:pt x="60" y="47"/>
                                <a:pt x="60" y="47"/>
                              </a:cubicBezTo>
                              <a:cubicBezTo>
                                <a:pt x="58" y="47"/>
                                <a:pt x="57" y="46"/>
                                <a:pt x="57" y="44"/>
                              </a:cubicBezTo>
                              <a:cubicBezTo>
                                <a:pt x="57" y="42"/>
                                <a:pt x="58" y="40"/>
                                <a:pt x="60" y="40"/>
                              </a:cubicBezTo>
                              <a:cubicBezTo>
                                <a:pt x="77" y="40"/>
                                <a:pt x="77" y="40"/>
                                <a:pt x="77" y="40"/>
                              </a:cubicBezTo>
                              <a:cubicBezTo>
                                <a:pt x="79" y="40"/>
                                <a:pt x="80" y="42"/>
                                <a:pt x="80" y="44"/>
                              </a:cubicBezTo>
                              <a:cubicBezTo>
                                <a:pt x="80" y="46"/>
                                <a:pt x="79" y="47"/>
                                <a:pt x="77" y="47"/>
                              </a:cubicBezTo>
                              <a:cubicBezTo>
                                <a:pt x="77" y="47"/>
                                <a:pt x="77" y="47"/>
                                <a:pt x="77" y="47"/>
                              </a:cubicBezTo>
                              <a:close/>
                              <a:moveTo>
                                <a:pt x="77" y="33"/>
                              </a:moveTo>
                              <a:cubicBezTo>
                                <a:pt x="60" y="33"/>
                                <a:pt x="60" y="33"/>
                                <a:pt x="60" y="33"/>
                              </a:cubicBezTo>
                              <a:cubicBezTo>
                                <a:pt x="59" y="33"/>
                                <a:pt x="57" y="31"/>
                                <a:pt x="57" y="29"/>
                              </a:cubicBezTo>
                              <a:cubicBezTo>
                                <a:pt x="57" y="27"/>
                                <a:pt x="59" y="26"/>
                                <a:pt x="60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9" y="26"/>
                                <a:pt x="80" y="27"/>
                                <a:pt x="80" y="29"/>
                              </a:cubicBezTo>
                              <a:cubicBezTo>
                                <a:pt x="80" y="31"/>
                                <a:pt x="79" y="33"/>
                                <a:pt x="77" y="33"/>
                              </a:cubicBezTo>
                              <a:cubicBezTo>
                                <a:pt x="77" y="33"/>
                                <a:pt x="77" y="33"/>
                                <a:pt x="77" y="33"/>
                              </a:cubicBezTo>
                              <a:close/>
                              <a:moveTo>
                                <a:pt x="30" y="1"/>
                              </a:move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4" y="1"/>
                                <a:pt x="0" y="5"/>
                                <a:pt x="0" y="10"/>
                              </a:cubicBezTo>
                              <a:cubicBezTo>
                                <a:pt x="0" y="134"/>
                                <a:pt x="0" y="134"/>
                                <a:pt x="0" y="134"/>
                              </a:cubicBezTo>
                              <a:cubicBezTo>
                                <a:pt x="0" y="140"/>
                                <a:pt x="4" y="144"/>
                                <a:pt x="9" y="144"/>
                              </a:cubicBezTo>
                              <a:cubicBezTo>
                                <a:pt x="30" y="144"/>
                                <a:pt x="30" y="144"/>
                                <a:pt x="30" y="144"/>
                              </a:cubicBezTo>
                              <a:cubicBezTo>
                                <a:pt x="35" y="144"/>
                                <a:pt x="39" y="140"/>
                                <a:pt x="39" y="134"/>
                              </a:cubicBezTo>
                              <a:cubicBezTo>
                                <a:pt x="39" y="10"/>
                                <a:pt x="39" y="10"/>
                                <a:pt x="39" y="10"/>
                              </a:cubicBezTo>
                              <a:cubicBezTo>
                                <a:pt x="39" y="5"/>
                                <a:pt x="35" y="1"/>
                                <a:pt x="30" y="1"/>
                              </a:cubicBezTo>
                              <a:cubicBezTo>
                                <a:pt x="30" y="1"/>
                                <a:pt x="30" y="1"/>
                                <a:pt x="30" y="1"/>
                              </a:cubicBezTo>
                              <a:close/>
                              <a:moveTo>
                                <a:pt x="28" y="47"/>
                              </a:moveTo>
                              <a:cubicBezTo>
                                <a:pt x="11" y="47"/>
                                <a:pt x="11" y="47"/>
                                <a:pt x="11" y="47"/>
                              </a:cubicBezTo>
                              <a:cubicBezTo>
                                <a:pt x="9" y="47"/>
                                <a:pt x="8" y="46"/>
                                <a:pt x="8" y="44"/>
                              </a:cubicBezTo>
                              <a:cubicBezTo>
                                <a:pt x="8" y="42"/>
                                <a:pt x="9" y="40"/>
                                <a:pt x="11" y="40"/>
                              </a:cubicBezTo>
                              <a:cubicBezTo>
                                <a:pt x="28" y="40"/>
                                <a:pt x="28" y="40"/>
                                <a:pt x="28" y="40"/>
                              </a:cubicBezTo>
                              <a:cubicBezTo>
                                <a:pt x="30" y="40"/>
                                <a:pt x="31" y="42"/>
                                <a:pt x="31" y="44"/>
                              </a:cubicBezTo>
                              <a:cubicBezTo>
                                <a:pt x="31" y="46"/>
                                <a:pt x="30" y="47"/>
                                <a:pt x="28" y="47"/>
                              </a:cubicBezTo>
                              <a:cubicBezTo>
                                <a:pt x="28" y="47"/>
                                <a:pt x="28" y="47"/>
                                <a:pt x="28" y="47"/>
                              </a:cubicBezTo>
                              <a:close/>
                              <a:moveTo>
                                <a:pt x="28" y="33"/>
                              </a:move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9" y="33"/>
                                <a:pt x="8" y="31"/>
                                <a:pt x="8" y="29"/>
                              </a:cubicBezTo>
                              <a:cubicBezTo>
                                <a:pt x="8" y="27"/>
                                <a:pt x="9" y="26"/>
                                <a:pt x="11" y="26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cubicBezTo>
                                <a:pt x="30" y="26"/>
                                <a:pt x="31" y="27"/>
                                <a:pt x="31" y="29"/>
                              </a:cubicBezTo>
                              <a:cubicBezTo>
                                <a:pt x="31" y="31"/>
                                <a:pt x="30" y="33"/>
                                <a:pt x="28" y="33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lose/>
                              <a:moveTo>
                                <a:pt x="28" y="33"/>
                              </a:move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5" o:spid="_x0000_s1026" o:spt="100" style="position:absolute;left:0pt;margin-left:-59.25pt;margin-top:7.75pt;height:10pt;width:11.4pt;z-index:251661312;mso-width-relative:page;mso-height-relative:page;" fillcolor="#000000 [3213]" filled="t" stroked="f" coordsize="151,145" o:gfxdata="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<v:path o:connectlocs="93963,5255;99716,127000;104510,5255;99716,0;111221,5255;114098,123496;116015,5255;114098,3503;123686,5255;125603,123496;128480,5255;125603,3503;134233,5255;139985,127000;144780,5255;139985,0;55610,875;46981,117365;75745,126124;84375,8758;75745,875;57528,41165;57528,35034;76704,38537;73828,41165;57528,28903;57528,22772;76704,25400;73828,28903;8629,875;0,117365;28764,126124;37393,8758;28764,875;10546,41165;10546,35034;29723,38537;26846,41165;10546,28903;10546,22772;29723,25400;26846,28903;26846,28903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31115</wp:posOffset>
                </wp:positionV>
                <wp:extent cx="973455" cy="2882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1060" y="2106295"/>
                          <a:ext cx="97345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考研成绩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2.45pt;height:22.7pt;width:76.65pt;z-index:251664384;mso-width-relative:page;mso-height-relative:page;" filled="f" stroked="f" coordsize="21600,21600" o:gfxdata="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jDw2l2QAAAAgBAAAPAAAAAAAAAAEA&#10;IAAAACIAAABkcnMvZG93bnJldi54bWxQSwECFAAUAAAACACHTuJAsadXg0cCAABy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考研成绩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20320</wp:posOffset>
                </wp:positionV>
                <wp:extent cx="1400175" cy="314325"/>
                <wp:effectExtent l="0" t="0" r="9525" b="952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585" y="1877695"/>
                          <a:ext cx="1400175" cy="31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1.45pt;margin-top:1.6pt;height:24.75pt;width:110.25pt;z-index:-251635712;v-text-anchor:middle;mso-width-relative:page;mso-height-relative:page;" fillcolor="#F2F2F2 [3052]" filled="t" stroked="f" coordsize="21600,21600" arcsize="0.166666666666667" o:gfxdata="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vViXdoAAAAIAQAADwAAAAAAAAABACAAAAAiAAAAZHJzL2Rvd25yZXYueG1sUEsBAhQAFAAA&#10;AAgAh07iQCu3/2CYAgAAAwUAAA4AAAAAAAAAAQAgAAAAKQEAAGRycy9lMm9Eb2MueG1sUEsFBgAA&#10;AAAGAAYAWQEAADM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1"/>
        </w:rPr>
      </w:pPr>
    </w:p>
    <w:tbl>
      <w:tblPr>
        <w:tblStyle w:val="6"/>
        <w:tblpPr w:leftFromText="180" w:rightFromText="180" w:vertAnchor="page" w:horzAnchor="page" w:tblpX="1230" w:tblpY="3813"/>
        <w:tblOverlap w:val="never"/>
        <w:tblW w:w="9600" w:type="dxa"/>
        <w:jc w:val="center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995"/>
        <w:gridCol w:w="1995"/>
        <w:gridCol w:w="1996"/>
        <w:gridCol w:w="1996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61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英语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政治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专业课1</w:t>
            </w:r>
          </w:p>
        </w:tc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专业课2</w:t>
            </w:r>
          </w:p>
        </w:tc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1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95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90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80</w:t>
            </w:r>
          </w:p>
        </w:tc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</w:t>
            </w:r>
          </w:p>
        </w:tc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350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160655</wp:posOffset>
                </wp:positionV>
                <wp:extent cx="1399540" cy="313690"/>
                <wp:effectExtent l="0" t="0" r="10160" b="1016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313690"/>
                          <a:chOff x="6225" y="5955"/>
                          <a:chExt cx="2204" cy="494"/>
                        </a:xfrm>
                      </wpg:grpSpPr>
                      <wps:wsp>
                        <wps:cNvPr id="8" name="圆角矩形 8"/>
                        <wps:cNvSpPr/>
                        <wps:spPr>
                          <a:xfrm>
                            <a:off x="6225" y="5955"/>
                            <a:ext cx="2205" cy="4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>
                          <a:xfrm>
                            <a:off x="6626" y="6064"/>
                            <a:ext cx="315" cy="250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6845" y="5959"/>
                            <a:ext cx="1531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45pt;margin-top:12.65pt;height:24.7pt;width:110.2pt;z-index:251673600;mso-width-relative:page;mso-height-relative:page;" coordorigin="6225,5955" coordsize="2204,494" o:gfxdata="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">
                <o:lock v:ext="edit" aspectratio="f"/>
                <v:roundrect id="_x0000_s1026" o:spid="_x0000_s1026" o:spt="2" style="position:absolute;left:6225;top:5955;height:495;width:2205;v-text-anchor:middle;" fillcolor="#F2F2F2 [3052]" filled="t" stroked="f" coordsize="21600,21600" arcsize="0.166666666666667" o:gfxdata="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zyb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9" o:spid="_x0000_s1026" o:spt="100" style="position:absolute;left:6626;top:6064;height:250;width:315;" fillcolor="#000000 [3213]" filled="t" stroked="f" coordsize="3580,2820" o:gfxdata="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wEObu2AAAA2wAAAA8A&#10;AAAAAAAAAQAgAAAAIgAAAGRycy9kb3ducmV2LnhtbFBLAQIUABQAAAAIAIdO4kAzLwWeOwAAADkA&#10;AAAQAAAAAAAAAAEAIAAAAAUBAABkcnMvc2hhcGV4bWwueG1sUEsFBgAAAAAGAAYAWwEAAK8DAAAA&#10;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242,115;164,144;157,145;150,144;72,115;70,166;157,208;244,166;242,115;315,62;311,57;158,0;157,0;156,0;3,57;0,62;3,67;48,84;35,138;26,156;34,173;26,244;27,248;30,250;56,250;60,248;61,244;53,173;61,156;52,138;67,91;156,124;157,125;158,124;311,67;315,62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202" type="#_x0000_t202" style="position:absolute;left:6845;top:5959;height:454;width:1531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Times New Roman"/>
          <w:b/>
          <w:bCs/>
          <w:color w:val="6AB7C1"/>
          <w:kern w:val="24"/>
          <w:sz w:val="22"/>
          <w:szCs w:val="2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130175</wp:posOffset>
                </wp:positionV>
                <wp:extent cx="6652260" cy="11347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6652260" cy="1134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20XX.09----20XX.06                        XX工程大学                      工程管理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主要课程：管理学、经济学、应用统计学、运筹学、会计学、财务管理、工程经济学、组织行为学、市场学、计算机应用、经济法、工程项目管理、工程估价、合同管理等。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在校期间，年级排名为前十名之内；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pt;margin-top:10.25pt;height:89.35pt;width:523.8pt;z-index:251667456;mso-width-relative:page;mso-height-relative:page;" filled="f" stroked="f" coordsize="21600,21600" o:gfxdata="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/qqCjcAAAACwEAAA8AAAAAAAAAAQAg&#10;AAAAIgAAAGRycy9kb3ducmV2LnhtbFBLAQIUABQAAAAIAIdO4kBzI8t0QwIAAHQ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20XX.09----20XX.06                        XX工程大学                      工程管理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主要课程：管理学、经济学、应用统计学、运筹学、会计学、财务管理、工程经济学、组织行为学、市场学、计算机应用、经济法、工程项目管理、工程估价、合同管理等。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在校期间，年级排名为前十名之内；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175895</wp:posOffset>
                </wp:positionV>
                <wp:extent cx="167005" cy="164465"/>
                <wp:effectExtent l="0" t="0" r="6350" b="8890"/>
                <wp:wrapNone/>
                <wp:docPr id="171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7005" cy="16446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60.1pt;margin-top:13.85pt;height:12.95pt;width:13.15pt;z-index:251684864;mso-width-relative:page;mso-height-relative:page;" fillcolor="#000000 [3213]" filled="t" stroked="f" coordsize="2885,2830" o:gfxdata="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164631,137267;114385,86009;105818,86009;102171,89380;93488,80547;108075,65611;145355,57475;152706,19410;131925,39866;124399,39866;115543,31033;115543,23420;135340,3661;100839,12785;93024,50734;79074,66425;78147,66425;32706,20456;31317,11041;23965,3951;10072,17957;17424,24989;27033,26442;71317,71481;72243,73050;14182,126109;6599,133780;6599,157839;30622,157839;38205,150226;87178,88160;95166,96296;90767,101294;90767,109895;140724,160513;149233,160513;164631,145868;164631,137267;26222,145170;18697,145170;18697,137557;26222,137557;26222,145170;147496,152900;143850,152900;99103,105769;99103,102107;102750,102107;147496,149297;147496,152900;156758,143601;153112,143601;108365,96412;108365,92751;112012,92751;156758,139940;156758,14360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106680</wp:posOffset>
                </wp:positionV>
                <wp:extent cx="972185" cy="2882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8.4pt;height:22.7pt;width:76.55pt;z-index:251672576;mso-width-relative:page;mso-height-relative:page;" filled="f" stroked="f" coordsize="21600,21600" o:gfxdata="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9DONT2QAAAAkBAAAPAAAAAAAAAAEAIAAAACIAAABk&#10;cnMvZG93bnJldi54bWxQSwECFAAUAAAACACHTuJAQ1BUpz4CAABn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109220</wp:posOffset>
                </wp:positionV>
                <wp:extent cx="1400175" cy="314325"/>
                <wp:effectExtent l="0" t="0" r="9525" b="952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1.45pt;margin-top:8.6pt;height:24.75pt;width:110.25pt;z-index:-251634688;v-text-anchor:middle;mso-width-relative:page;mso-height-relative:page;" fillcolor="#F2F2F2 [3052]" filled="t" stroked="f" coordsize="21600,21600" arcsize="0.166666666666667" o:gfxdata="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wzHdw2gAA&#10;AAkBAAAPAAAAAAAAAAEAIAAAACIAAABkcnMvZG93bnJldi54bWxQSwECFAAUAAAACACHTuJAcKva&#10;8Y4CAAD6BAAADgAAAAAAAAABACAAAAAp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93345</wp:posOffset>
                </wp:positionV>
                <wp:extent cx="6652895" cy="14395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895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20XX.09----20XX.06                      稻壳科技有限公司                     施工员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负责项目现场施工进度、质量、现场问题处理，记录反馈；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按照施工方案组织、指导班组进行施工，保证施工的可靠性；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3、负责施工材料、设备的现场管理；负责工程项目计量计价管理；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4、记录施工现场的材料物件，并记录每日消耗的相应的费用，及时与出入库仓管人员核对；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pt;margin-top:7.35pt;height:113.35pt;width:523.85pt;z-index:251665408;mso-width-relative:page;mso-height-relative:page;" filled="f" stroked="f" coordsize="21600,21600" o:gfxdata="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8gCercAAAACwEAAA8AAAAAAAAAAQAgAAAAIgAA&#10;AGRycy9kb3ducmV2LnhtbFBLAQIUABQAAAAIAIdO4kDDIumn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20XX.09----20XX.06                      稻壳科技有限公司                     施工员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负责项目现场施工进度、质量、现场问题处理，记录反馈；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按照施工方案组织、指导班组进行施工，保证施工的可靠性；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3、负责施工材料、设备的现场管理；负责工程项目计量计价管理；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4、记录施工现场的材料物件，并记录每日消耗的相应的费用，及时与出入库仓管人员核对；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151765</wp:posOffset>
                </wp:positionV>
                <wp:extent cx="972185" cy="2882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11.95pt;height:22.7pt;width:76.55pt;z-index:251666432;mso-width-relative:page;mso-height-relative:page;" filled="f" stroked="f" coordsize="21600,21600" o:gfxdata="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7OsjtsAAAAJAQAADwAAAAAAAAABACAAAAAiAAAA&#10;ZHJzL2Rvd25yZXYueG1sUEsBAhQAFAAAAAgAh07iQDNGwyI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147320</wp:posOffset>
                </wp:positionV>
                <wp:extent cx="1400175" cy="314325"/>
                <wp:effectExtent l="0" t="0" r="9525" b="95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1.45pt;margin-top:11.6pt;height:24.75pt;width:110.25pt;z-index:-251633664;v-text-anchor:middle;mso-width-relative:page;mso-height-relative:page;" fillcolor="#F2F2F2 [3052]" filled="t" stroked="f" coordsize="21600,21600" arcsize="0.166666666666667" o:gfxdata="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w3HD2gAA&#10;AAkBAAAPAAAAAAAAAAEAIAAAACIAAABkcnMvZG93bnJldi54bWxQSwECFAAUAAAACACHTuJA/1T1&#10;W44CAAD6BAAADgAAAAAAAAABACAAAAAp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2540</wp:posOffset>
                </wp:positionV>
                <wp:extent cx="180975" cy="179070"/>
                <wp:effectExtent l="0" t="0" r="12700" b="14605"/>
                <wp:wrapNone/>
                <wp:docPr id="223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80975" cy="179070"/>
                        </a:xfrm>
                        <a:custGeom>
                          <a:avLst/>
                          <a:gdLst>
                            <a:gd name="T0" fmla="*/ 3953 w 4260"/>
                            <a:gd name="T1" fmla="*/ 1726 h 4221"/>
                            <a:gd name="T2" fmla="*/ 3582 w 4260"/>
                            <a:gd name="T3" fmla="*/ 2097 h 4221"/>
                            <a:gd name="T4" fmla="*/ 2712 w 4260"/>
                            <a:gd name="T5" fmla="*/ 2251 h 4221"/>
                            <a:gd name="T6" fmla="*/ 3582 w 4260"/>
                            <a:gd name="T7" fmla="*/ 1381 h 4221"/>
                            <a:gd name="T8" fmla="*/ 3582 w 4260"/>
                            <a:gd name="T9" fmla="*/ 1023 h 4221"/>
                            <a:gd name="T10" fmla="*/ 3224 w 4260"/>
                            <a:gd name="T11" fmla="*/ 665 h 4221"/>
                            <a:gd name="T12" fmla="*/ 2865 w 4260"/>
                            <a:gd name="T13" fmla="*/ 665 h 4221"/>
                            <a:gd name="T14" fmla="*/ 1996 w 4260"/>
                            <a:gd name="T15" fmla="*/ 1535 h 4221"/>
                            <a:gd name="T16" fmla="*/ 2149 w 4260"/>
                            <a:gd name="T17" fmla="*/ 665 h 4221"/>
                            <a:gd name="T18" fmla="*/ 2520 w 4260"/>
                            <a:gd name="T19" fmla="*/ 294 h 4221"/>
                            <a:gd name="T20" fmla="*/ 3607 w 4260"/>
                            <a:gd name="T21" fmla="*/ 294 h 4221"/>
                            <a:gd name="T22" fmla="*/ 3965 w 4260"/>
                            <a:gd name="T23" fmla="*/ 652 h 4221"/>
                            <a:gd name="T24" fmla="*/ 3953 w 4260"/>
                            <a:gd name="T25" fmla="*/ 1726 h 4221"/>
                            <a:gd name="T26" fmla="*/ 1420 w 4260"/>
                            <a:gd name="T27" fmla="*/ 2814 h 4221"/>
                            <a:gd name="T28" fmla="*/ 1420 w 4260"/>
                            <a:gd name="T29" fmla="*/ 2456 h 4221"/>
                            <a:gd name="T30" fmla="*/ 2507 w 4260"/>
                            <a:gd name="T31" fmla="*/ 1368 h 4221"/>
                            <a:gd name="T32" fmla="*/ 2865 w 4260"/>
                            <a:gd name="T33" fmla="*/ 1368 h 4221"/>
                            <a:gd name="T34" fmla="*/ 2865 w 4260"/>
                            <a:gd name="T35" fmla="*/ 1726 h 4221"/>
                            <a:gd name="T36" fmla="*/ 1778 w 4260"/>
                            <a:gd name="T37" fmla="*/ 2814 h 4221"/>
                            <a:gd name="T38" fmla="*/ 1420 w 4260"/>
                            <a:gd name="T39" fmla="*/ 2814 h 4221"/>
                            <a:gd name="T40" fmla="*/ 691 w 4260"/>
                            <a:gd name="T41" fmla="*/ 3185 h 4221"/>
                            <a:gd name="T42" fmla="*/ 1049 w 4260"/>
                            <a:gd name="T43" fmla="*/ 3543 h 4221"/>
                            <a:gd name="T44" fmla="*/ 1407 w 4260"/>
                            <a:gd name="T45" fmla="*/ 3543 h 4221"/>
                            <a:gd name="T46" fmla="*/ 2277 w 4260"/>
                            <a:gd name="T47" fmla="*/ 2673 h 4221"/>
                            <a:gd name="T48" fmla="*/ 2124 w 4260"/>
                            <a:gd name="T49" fmla="*/ 3543 h 4221"/>
                            <a:gd name="T50" fmla="*/ 1778 w 4260"/>
                            <a:gd name="T51" fmla="*/ 3926 h 4221"/>
                            <a:gd name="T52" fmla="*/ 691 w 4260"/>
                            <a:gd name="T53" fmla="*/ 3926 h 4221"/>
                            <a:gd name="T54" fmla="*/ 295 w 4260"/>
                            <a:gd name="T55" fmla="*/ 3530 h 4221"/>
                            <a:gd name="T56" fmla="*/ 295 w 4260"/>
                            <a:gd name="T57" fmla="*/ 2443 h 4221"/>
                            <a:gd name="T58" fmla="*/ 691 w 4260"/>
                            <a:gd name="T59" fmla="*/ 2097 h 4221"/>
                            <a:gd name="T60" fmla="*/ 1561 w 4260"/>
                            <a:gd name="T61" fmla="*/ 1944 h 4221"/>
                            <a:gd name="T62" fmla="*/ 691 w 4260"/>
                            <a:gd name="T63" fmla="*/ 2814 h 4221"/>
                            <a:gd name="T64" fmla="*/ 691 w 4260"/>
                            <a:gd name="T65" fmla="*/ 3185 h 4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260" h="4221">
                              <a:moveTo>
                                <a:pt x="3953" y="1726"/>
                              </a:moveTo>
                              <a:cubicBezTo>
                                <a:pt x="3582" y="2097"/>
                                <a:pt x="3582" y="2097"/>
                                <a:pt x="3582" y="2097"/>
                              </a:cubicBezTo>
                              <a:cubicBezTo>
                                <a:pt x="3351" y="2328"/>
                                <a:pt x="2993" y="2379"/>
                                <a:pt x="2712" y="2251"/>
                              </a:cubicBezTo>
                              <a:cubicBezTo>
                                <a:pt x="3582" y="1381"/>
                                <a:pt x="3582" y="1381"/>
                                <a:pt x="3582" y="1381"/>
                              </a:cubicBezTo>
                              <a:cubicBezTo>
                                <a:pt x="3684" y="1279"/>
                                <a:pt x="3684" y="1125"/>
                                <a:pt x="3582" y="1023"/>
                              </a:cubicBezTo>
                              <a:cubicBezTo>
                                <a:pt x="3224" y="665"/>
                                <a:pt x="3224" y="665"/>
                                <a:pt x="3224" y="665"/>
                              </a:cubicBezTo>
                              <a:cubicBezTo>
                                <a:pt x="3121" y="563"/>
                                <a:pt x="2968" y="563"/>
                                <a:pt x="2865" y="665"/>
                              </a:cubicBezTo>
                              <a:cubicBezTo>
                                <a:pt x="1996" y="1535"/>
                                <a:pt x="1996" y="1535"/>
                                <a:pt x="1996" y="1535"/>
                              </a:cubicBezTo>
                              <a:cubicBezTo>
                                <a:pt x="1855" y="1253"/>
                                <a:pt x="1906" y="895"/>
                                <a:pt x="2149" y="665"/>
                              </a:cubicBezTo>
                              <a:cubicBezTo>
                                <a:pt x="2520" y="294"/>
                                <a:pt x="2520" y="294"/>
                                <a:pt x="2520" y="294"/>
                              </a:cubicBezTo>
                              <a:cubicBezTo>
                                <a:pt x="2814" y="0"/>
                                <a:pt x="3300" y="0"/>
                                <a:pt x="3607" y="294"/>
                              </a:cubicBezTo>
                              <a:cubicBezTo>
                                <a:pt x="3965" y="652"/>
                                <a:pt x="3965" y="652"/>
                                <a:pt x="3965" y="652"/>
                              </a:cubicBezTo>
                              <a:cubicBezTo>
                                <a:pt x="4260" y="934"/>
                                <a:pt x="4260" y="1420"/>
                                <a:pt x="3953" y="1726"/>
                              </a:cubicBezTo>
                              <a:close/>
                              <a:moveTo>
                                <a:pt x="1420" y="2814"/>
                              </a:moveTo>
                              <a:cubicBezTo>
                                <a:pt x="1318" y="2711"/>
                                <a:pt x="1318" y="2558"/>
                                <a:pt x="1420" y="2456"/>
                              </a:cubicBezTo>
                              <a:cubicBezTo>
                                <a:pt x="2507" y="1368"/>
                                <a:pt x="2507" y="1368"/>
                                <a:pt x="2507" y="1368"/>
                              </a:cubicBezTo>
                              <a:cubicBezTo>
                                <a:pt x="2610" y="1266"/>
                                <a:pt x="2763" y="1266"/>
                                <a:pt x="2865" y="1368"/>
                              </a:cubicBezTo>
                              <a:cubicBezTo>
                                <a:pt x="2968" y="1471"/>
                                <a:pt x="2968" y="1624"/>
                                <a:pt x="2865" y="1726"/>
                              </a:cubicBezTo>
                              <a:cubicBezTo>
                                <a:pt x="1778" y="2814"/>
                                <a:pt x="1778" y="2814"/>
                                <a:pt x="1778" y="2814"/>
                              </a:cubicBezTo>
                              <a:cubicBezTo>
                                <a:pt x="1676" y="2916"/>
                                <a:pt x="1510" y="2916"/>
                                <a:pt x="1420" y="2814"/>
                              </a:cubicBezTo>
                              <a:close/>
                              <a:moveTo>
                                <a:pt x="691" y="3185"/>
                              </a:moveTo>
                              <a:cubicBezTo>
                                <a:pt x="1049" y="3543"/>
                                <a:pt x="1049" y="3543"/>
                                <a:pt x="1049" y="3543"/>
                              </a:cubicBezTo>
                              <a:cubicBezTo>
                                <a:pt x="1152" y="3645"/>
                                <a:pt x="1305" y="3645"/>
                                <a:pt x="1407" y="3543"/>
                              </a:cubicBezTo>
                              <a:cubicBezTo>
                                <a:pt x="2277" y="2673"/>
                                <a:pt x="2277" y="2673"/>
                                <a:pt x="2277" y="2673"/>
                              </a:cubicBezTo>
                              <a:cubicBezTo>
                                <a:pt x="2418" y="2954"/>
                                <a:pt x="2367" y="3312"/>
                                <a:pt x="2124" y="3543"/>
                              </a:cubicBezTo>
                              <a:cubicBezTo>
                                <a:pt x="1778" y="3926"/>
                                <a:pt x="1778" y="3926"/>
                                <a:pt x="1778" y="3926"/>
                              </a:cubicBezTo>
                              <a:cubicBezTo>
                                <a:pt x="1484" y="4221"/>
                                <a:pt x="998" y="4221"/>
                                <a:pt x="691" y="3926"/>
                              </a:cubicBezTo>
                              <a:cubicBezTo>
                                <a:pt x="295" y="3530"/>
                                <a:pt x="295" y="3530"/>
                                <a:pt x="295" y="3530"/>
                              </a:cubicBezTo>
                              <a:cubicBezTo>
                                <a:pt x="0" y="3236"/>
                                <a:pt x="0" y="2750"/>
                                <a:pt x="295" y="2443"/>
                              </a:cubicBezTo>
                              <a:cubicBezTo>
                                <a:pt x="691" y="2097"/>
                                <a:pt x="691" y="2097"/>
                                <a:pt x="691" y="2097"/>
                              </a:cubicBezTo>
                              <a:cubicBezTo>
                                <a:pt x="921" y="1867"/>
                                <a:pt x="1279" y="1816"/>
                                <a:pt x="1561" y="1944"/>
                              </a:cubicBezTo>
                              <a:cubicBezTo>
                                <a:pt x="691" y="2814"/>
                                <a:pt x="691" y="2814"/>
                                <a:pt x="691" y="2814"/>
                              </a:cubicBezTo>
                              <a:cubicBezTo>
                                <a:pt x="589" y="2916"/>
                                <a:pt x="589" y="3082"/>
                                <a:pt x="691" y="31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-60.65pt;margin-top:0.2pt;height:14.1pt;width:14.25pt;z-index:251659264;mso-width-relative:page;mso-height-relative:page;" fillcolor="#000000 [3213]" filled="t" stroked="f" coordsize="4260,4221" o:gfxdata="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AAAAABkcnMvUEsBAhQAFAAAAAgAh07iQAo2KS3bAAAACAEAAA8AAAAA&#10;AAAAAQAgAAAAIgAAAGRycy9kb3ducmV2LnhtbFBLAQIUABQAAAAIAIdO4kA8cIF9MAcAAP8gAAAO&#10;AAAAAAAAAAEAIAAAACoBAABkcnMvZTJvRG9jLnhtbFBLBQYAAAAABgAGAFkBAADMCgAAAAA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<v:path o:connectlocs="167932,73223;152171,88962;115212,95495;152171,58586;152171,43399;136963,28211;121712,28211;84794,65120;91294,28211;107055,12472;153233,12472;168442,27660;167932,73223;60325,119380;60325,104192;106503,58035;121712,58035;121712,73223;75533,119380;60325,119380;29355,135119;44564,150306;59772,150306;96732,113398;90232,150306;75533,166555;29355,166555;12532,149755;12532,103640;29355,88962;66315,82471;29355,119380;29355,135119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121920</wp:posOffset>
                </wp:positionV>
                <wp:extent cx="6652895" cy="105537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6652895" cy="105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荣誉：国家一等奖学金、优秀三好学生、优秀共产党员、优秀团干；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其他：英语六级、国家计算机二级证书、C1驾照；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技能：具备良好的协调能力、沟通能力；熟悉财会法律法规和制度；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证书：二级建造师证书，二建造价师证书；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pt;margin-top:9.6pt;height:83.1pt;width:523.85pt;z-index:251668480;mso-width-relative:page;mso-height-relative:page;" filled="f" stroked="f" coordsize="21600,21600" o:gfxdata="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TQbSXcAAAACwEAAA8AAAAA&#10;AAAAAQAgAAAAIgAAAGRycy9kb3ducmV2LnhtbFBLAQIUABQAAAAIAIdO4kBT1Ey8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荣誉：国家一等奖学金、优秀三好学生、优秀共产党员、优秀团干；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其他：英语六级、国家计算机二级证书、C1驾照；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技能：具备良好的协调能力、沟通能力；熟悉财会法律法规和制度；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证书：二级建造师证书，二建造价师证书；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99060</wp:posOffset>
                </wp:positionV>
                <wp:extent cx="161925" cy="152400"/>
                <wp:effectExtent l="0" t="0" r="9525" b="0"/>
                <wp:wrapNone/>
                <wp:docPr id="277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5481762" y="0"/>
                            </a:cxn>
                            <a:cxn ang="0">
                              <a:pos x="12759526" y="0"/>
                            </a:cxn>
                            <a:cxn ang="0">
                              <a:pos x="0" y="13747299"/>
                            </a:cxn>
                            <a:cxn ang="0">
                              <a:pos x="0" y="132964383"/>
                            </a:cxn>
                            <a:cxn ang="0">
                              <a:pos x="12759526" y="146711683"/>
                            </a:cxn>
                            <a:cxn ang="0">
                              <a:pos x="105898657" y="146711683"/>
                            </a:cxn>
                            <a:cxn ang="0">
                              <a:pos x="132760725" y="188343026"/>
                            </a:cxn>
                            <a:cxn ang="0">
                              <a:pos x="131107704" y="146711683"/>
                            </a:cxn>
                            <a:cxn ang="0">
                              <a:pos x="175481762" y="146711683"/>
                            </a:cxn>
                            <a:cxn ang="0">
                              <a:pos x="188241288" y="132964383"/>
                            </a:cxn>
                            <a:cxn ang="0">
                              <a:pos x="188241288" y="13747299"/>
                            </a:cxn>
                            <a:cxn ang="0">
                              <a:pos x="175481762" y="0"/>
                            </a:cxn>
                            <a:cxn ang="0">
                              <a:pos x="111787637" y="105024609"/>
                            </a:cxn>
                            <a:cxn ang="0">
                              <a:pos x="38640133" y="105024609"/>
                            </a:cxn>
                            <a:cxn ang="0">
                              <a:pos x="32751048" y="98735406"/>
                            </a:cxn>
                            <a:cxn ang="0">
                              <a:pos x="38640133" y="92390473"/>
                            </a:cxn>
                            <a:cxn ang="0">
                              <a:pos x="111787637" y="92390473"/>
                            </a:cxn>
                            <a:cxn ang="0">
                              <a:pos x="117676617" y="98735406"/>
                            </a:cxn>
                            <a:cxn ang="0">
                              <a:pos x="111787637" y="105024609"/>
                            </a:cxn>
                            <a:cxn ang="0">
                              <a:pos x="149601155" y="77864060"/>
                            </a:cxn>
                            <a:cxn ang="0">
                              <a:pos x="38640133" y="77864060"/>
                            </a:cxn>
                            <a:cxn ang="0">
                              <a:pos x="32751048" y="71519126"/>
                            </a:cxn>
                            <a:cxn ang="0">
                              <a:pos x="38640133" y="65229924"/>
                            </a:cxn>
                            <a:cxn ang="0">
                              <a:pos x="149601155" y="65229924"/>
                            </a:cxn>
                            <a:cxn ang="0">
                              <a:pos x="155490240" y="71519126"/>
                            </a:cxn>
                            <a:cxn ang="0">
                              <a:pos x="149601155" y="77864060"/>
                            </a:cxn>
                            <a:cxn ang="0">
                              <a:pos x="149601155" y="50703511"/>
                            </a:cxn>
                            <a:cxn ang="0">
                              <a:pos x="38640133" y="50703511"/>
                            </a:cxn>
                            <a:cxn ang="0">
                              <a:pos x="32751048" y="44358578"/>
                            </a:cxn>
                            <a:cxn ang="0">
                              <a:pos x="38640133" y="38013644"/>
                            </a:cxn>
                            <a:cxn ang="0">
                              <a:pos x="149601155" y="38013644"/>
                            </a:cxn>
                            <a:cxn ang="0">
                              <a:pos x="155490240" y="44358578"/>
                            </a:cxn>
                            <a:cxn ang="0">
                              <a:pos x="149601155" y="50703511"/>
                            </a:cxn>
                          </a:cxnLst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59.9pt;margin-top:7.8pt;height:12pt;width:12.75pt;z-index:251660288;mso-width-relative:page;mso-height-relative:page;" fillcolor="#000000 [3213]" filled="t" stroked="f" coordsize="3644,3384" o:gfxdata="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JoIm1dsAAAAKAQAADwAAAAAAAAAB&#10;ACAAAAAiAAAAZHJzL2Rvd25yZXYueG1sUEsBAhQAFAAAAAgAh07iQKdkrc4rBQAAUBcAAA4AAAAA&#10;AAAAAQAgAAAAKgEAAGRycy9lMm9Eb2MueG1sUEsFBgAAAAAGAAYAWQEAAMcIAAAAAA=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19685</wp:posOffset>
                </wp:positionV>
                <wp:extent cx="972185" cy="28829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1.55pt;height:22.7pt;width:76.55pt;z-index:251662336;mso-width-relative:page;mso-height-relative:page;" filled="f" stroked="f" coordsize="21600,21600" o:gfxdata="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3jnwQ2QAAAAgBAAAPAAAAAAAAAAEAIAAAACIAAABk&#10;cnMvZG93bnJldi54bWxQSwECFAAUAAAACACHTuJAnMH3wD4CAABn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12065</wp:posOffset>
                </wp:positionV>
                <wp:extent cx="1400175" cy="314325"/>
                <wp:effectExtent l="0" t="0" r="9525" b="952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1.45pt;margin-top:0.95pt;height:24.75pt;width:110.25pt;z-index:-251632640;v-text-anchor:middle;mso-width-relative:page;mso-height-relative:page;" fillcolor="#F2F2F2 [3052]" filled="t" stroked="f" coordsize="21600,21600" arcsize="0.166666666666667" o:gfxdata="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oOm+HYAAAA&#10;CAEAAA8AAAAAAAAAAQAgAAAAIgAAAGRycy9kb3ducmV2LnhtbFBLAQIUABQAAAAIAIdO4kCPX/Y0&#10;jwIAAPoEAAAOAAAAAAAAAAEAIAAAACc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199390</wp:posOffset>
                </wp:positionV>
                <wp:extent cx="6652895" cy="90233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895" cy="9023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好学上进，诚信、敬业、责任心强，有强烈的团体精神，在大学期间认真学习，积极参加课外活动，大学四年期间，参与了多项项目的开发并发表了2篇论文，我希望能在研究生学习期间再次扩展我的眼界与丰富我的思想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1pt;margin-top:15.7pt;height:71.05pt;width:523.85pt;z-index:251669504;mso-width-relative:page;mso-height-relative:page;" filled="f" stroked="f" coordsize="21600,21600" o:gfxdata="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F56TrZAAAACwEAAA8A&#10;AAAAAAAAAQAgAAAAIgAAAGRycy9kb3ducmV2LnhtbFBLAQIUABQAAAAIAIdO4kBH9x/03QEAAKQ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好学上进，诚信、敬业、责任心强，有强烈的团体精神，在大学期间认真学习，积极参加课外活动，大学四年期间，参与了多项项目的开发并发表了2篇论文，我希望能在研究生学习期间再次扩展我的眼界与丰富我的思想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46FF9"/>
    <w:multiLevelType w:val="singleLevel"/>
    <w:tmpl w:val="6A746F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562F5"/>
    <w:rsid w:val="0A781DB3"/>
    <w:rsid w:val="0BA22CDE"/>
    <w:rsid w:val="15365F1D"/>
    <w:rsid w:val="202774C5"/>
    <w:rsid w:val="20FE43CA"/>
    <w:rsid w:val="22CE19F9"/>
    <w:rsid w:val="2CC155A3"/>
    <w:rsid w:val="2D15401B"/>
    <w:rsid w:val="3A5562F5"/>
    <w:rsid w:val="3FAE5283"/>
    <w:rsid w:val="4B215113"/>
    <w:rsid w:val="4B671D2F"/>
    <w:rsid w:val="4FB80EE9"/>
    <w:rsid w:val="61B4204B"/>
    <w:rsid w:val="6F051DA9"/>
    <w:rsid w:val="6F2177A6"/>
    <w:rsid w:val="6F764BED"/>
    <w:rsid w:val="7DF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2ab3277f-5970-469a-a2f0-9d1219afc25e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19</Words>
  <Characters>25</Characters>
  <Lines>0</Lines>
  <Paragraphs>0</Paragraphs>
  <TotalTime>18</TotalTime>
  <ScaleCrop>false</ScaleCrop>
  <LinksUpToDate>false</LinksUpToDate>
  <CharactersWithSpaces>26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2022-01-23T01:42:00Z</dcterms:created>
  <dc:creator>童话里的艾菲尔</dc:creator>
  <cp:lastModifiedBy>童话里的艾菲尔</cp:lastModifiedBy>
  <dcterms:modified xsi:type="dcterms:W3CDTF">2022-01-23T01:49:56Z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1.0_Pv1NrrRl98iBObpp+/2dqL/qd3tmXgBQoHhL4QkIFsGcJcsKE/ieB3vSmn6aBbuJuo/zoj2dyFSxj3Kb+aDRxA==</vt:lpwstr>
  </property>
  <property fmtid="{D5CDD505-2E9C-101B-9397-08002B2CF9AE}" pid="4" name="KSOTemplateUUID">
    <vt:lpwstr>v1.0_mb_QoHRnd49ib/QwGVKzPR6DQ==</vt:lpwstr>
  </property>
  <property fmtid="{D5CDD505-2E9C-101B-9397-08002B2CF9AE}" pid="5" name="KSOSaveFontToCloudKey">
    <vt:lpwstr>325197316_cloud</vt:lpwstr>
  </property>
  <property fmtid="{D5CDD505-2E9C-101B-9397-08002B2CF9AE}" pid="6" name="ICV">
    <vt:lpwstr>9954C23185D74FD3B014A2D7D418BFFD</vt:lpwstr>
  </property>
</Properties>
</file>