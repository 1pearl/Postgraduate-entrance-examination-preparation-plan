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3893" w:tblpY="2225"/>
        <w:tblOverlap w:val="never"/>
        <w:tblW w:w="729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522"/>
        <w:gridCol w:w="1467"/>
        <w:gridCol w:w="1575"/>
        <w:gridCol w:w="151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16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bookmarkStart w:id="0" w:name="_GoBack"/>
            <w:bookmarkEnd w:id="0"/>
            <w:r>
              <w:rPr>
                <w:rFonts w:ascii="微软雅黑" w:hAnsi="微软雅黑" w:eastAsia="微软雅黑"/>
                <w:color w:val="414141"/>
                <w:szCs w:val="21"/>
              </w:rPr>
              <w:t>初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试成绩</w:t>
            </w:r>
          </w:p>
        </w:tc>
        <w:tc>
          <w:tcPr>
            <w:tcW w:w="152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英语</w:t>
            </w:r>
          </w:p>
        </w:tc>
        <w:tc>
          <w:tcPr>
            <w:tcW w:w="146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思想政治</w:t>
            </w:r>
          </w:p>
        </w:tc>
        <w:tc>
          <w:tcPr>
            <w:tcW w:w="15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业务课</w:t>
            </w:r>
          </w:p>
        </w:tc>
        <w:tc>
          <w:tcPr>
            <w:tcW w:w="151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总分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16" w:type="dxa"/>
            <w:vMerge w:val="continue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52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80</w:t>
            </w:r>
          </w:p>
        </w:tc>
        <w:tc>
          <w:tcPr>
            <w:tcW w:w="146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80</w:t>
            </w:r>
          </w:p>
        </w:tc>
        <w:tc>
          <w:tcPr>
            <w:tcW w:w="15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240</w:t>
            </w:r>
          </w:p>
        </w:tc>
        <w:tc>
          <w:tcPr>
            <w:tcW w:w="151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400</w:t>
            </w:r>
          </w:p>
        </w:tc>
      </w:tr>
    </w:tbl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3764280</wp:posOffset>
                </wp:positionV>
                <wp:extent cx="4679950" cy="440055"/>
                <wp:effectExtent l="0" t="0" r="6350" b="165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440055"/>
                          <a:chOff x="5459" y="6383"/>
                          <a:chExt cx="7370" cy="693"/>
                        </a:xfrm>
                      </wpg:grpSpPr>
                      <wps:wsp>
                        <wps:cNvPr id="22" name="矩形 7"/>
                        <wps:cNvSpPr/>
                        <wps:spPr>
                          <a:xfrm>
                            <a:off x="5516" y="6506"/>
                            <a:ext cx="2534" cy="499"/>
                          </a:xfrm>
                          <a:prstGeom prst="roundRect">
                            <a:avLst/>
                          </a:prstGeom>
                          <a:solidFill>
                            <a:srgbClr val="50B7C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5459" y="7076"/>
                            <a:ext cx="737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0F0F0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6" name="文本框 5"/>
                        <wps:cNvSpPr txBox="1"/>
                        <wps:spPr>
                          <a:xfrm>
                            <a:off x="6030" y="6383"/>
                            <a:ext cx="1646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方正大黑简体" w:hAnsi="方正大黑简体" w:eastAsia="方正大黑简体" w:cs="方正大黑简体"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KSO_Shape"/>
                        <wps:cNvSpPr/>
                        <wps:spPr>
                          <a:xfrm flipH="1">
                            <a:off x="5674" y="6638"/>
                            <a:ext cx="310" cy="244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45pt;margin-top:296.4pt;height:34.65pt;width:368.5pt;z-index:251661312;mso-width-relative:page;mso-height-relative:page;" coordorigin="5459,6383" coordsize="7370,693" o:gfxdata="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">
                <o:lock v:ext="edit" aspectratio="f"/>
                <v:roundrect id="矩形 7" o:spid="_x0000_s1026" o:spt="2" style="position:absolute;left:5516;top:6506;height:499;width:2534;v-text-anchor:middle;" fillcolor="#50B7C9" filled="t" stroked="f" coordsize="21600,21600" arcsize="0.166666666666667" o:gfxdata="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Ov4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line id="_x0000_s1026" o:spid="_x0000_s1026" o:spt="20" style="position:absolute;left:5459;top:7076;height:0;width:7370;" filled="f" stroked="t" coordsize="21600,21600" o:gfxdata="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V4QW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D8D8D8" miterlimit="8" joinstyle="miter"/>
                  <v:imagedata o:title=""/>
                  <o:lock v:ext="edit" aspectratio="f"/>
                </v:line>
                <v:shape id="文本框 5" o:spid="_x0000_s1026" o:spt="202" type="#_x0000_t202" style="position:absolute;left:6030;top:6383;height:686;width:1646;" filled="f" stroked="f" coordsize="21600,21600" o:gfxdata="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+X4A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方正大黑简体" w:hAnsi="方正大黑简体" w:eastAsia="方正大黑简体" w:cs="方正大黑简体"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  <v:shape id="KSO_Shape" o:spid="_x0000_s1026" o:spt="100" style="position:absolute;left:5674;top:6638;flip:x;height:244;width:310;v-text-anchor:middle;" fillcolor="#FFFFFF" filled="t" stroked="f" coordsize="3261356,2766950" o:gfxdata="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qzAe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310,122;310,232;309,233;309,234;309,235;308,236;307,237;306,238;305,239;304,240;301,242;298,243;295,243;291,244;18,244;15,243;11,243;8,242;5,240;4,239;3,238;2,237;1,236;0,235;0,234;0,233;0,232;0,122;18,127;38,131;62,137;75,140;88,142;101,145;114,147;126,149;137,150;146,151;151,151;155,152;158,151;163,151;173,150;183,149;195,147;208,145;221,142;234,139;247,137;271,131;291,126;143,106;134,114;134,115;143,123;166,123;175,115;175,114;166,106;155,15;105,41;105,43;204,43;204,41;155,15;155,0;215,43;215,43;291,43;295,43;298,44;301,45;304,46;305,47;306,48;307,49;308,50;309,51;309,52;309,53;310,55;310,117;309,117;309,117;291,121;271,126;247,131;234,134;221,137;208,139;195,142;183,144;173,145;163,146;158,146;155,146;151,146;146,146;137,145;126,144;114,142;101,139;88,137;75,134;62,131;38,126;18,121;0,117;0,117;0,117;0,85;0,55;0,53;0,52;0,51;1,50;2,49;3,48;4,47;5,46;8,45;11,44;15,43;18,43;94,43;94,43;15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4353560</wp:posOffset>
                </wp:positionV>
                <wp:extent cx="4679950" cy="268922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268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20XX.09-20XX.09                         稻壳大学附属医院 | 实习生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1、担任实习生队长，组织实习生参加实习医院举办如临床技能培训，急救演练等活动；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2、在神经外科，乳腺外科，儿外科，普外科，呼吸内科等多个科室实习， 积累了一定的临床经验，跟随老师上过胰腺癌手术，疝修补术，甲状腺次全切术等手术，掌握了一些基本手术技能；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3、能熟练使用各种常用医疗仪器和设备，掌握病人常见疾病的诊断治疗方法；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4、能够规范书写病历，病程记录，手术记录。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5.5pt;margin-top:342.8pt;height:211.75pt;width:368.5pt;z-index:251662336;mso-width-relative:page;mso-height-relative:page;" filled="f" stroked="f" coordsize="21600,21600" o:gfxdata="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q4N7x&#10;1wAAAAwBAAAPAAAAAAAAAAEAIAAAACIAAABkcnMvZG93bnJldi54bWxQSwECFAAUAAAACACHTuJA&#10;q9lXWiICAAAr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20XX.09-20XX.09                         稻壳大学附属医院 | 实习生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1、担任实习生队长，组织实习生参加实习医院举办如临床技能培训，急救演练等活动；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2、在神经外科，乳腺外科，儿外科，普外科，呼吸内科等多个科室实习， 积累了一定的临床经验，跟随老师上过胰腺癌手术，疝修补术，甲状腺次全切术等手术，掌握了一些基本手术技能；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3、能熟练使用各种常用医疗仪器和设备，掌握病人常见疾病的诊断治疗方法；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4、能够规范书写病历，病程记录，手术记录。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7168515</wp:posOffset>
                </wp:positionV>
                <wp:extent cx="4679950" cy="467360"/>
                <wp:effectExtent l="0" t="0" r="6350" b="2921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467360"/>
                          <a:chOff x="10408" y="13012"/>
                          <a:chExt cx="7370" cy="736"/>
                        </a:xfrm>
                      </wpg:grpSpPr>
                      <wpg:grpSp>
                        <wpg:cNvPr id="19" name="组合 5"/>
                        <wpg:cNvGrpSpPr/>
                        <wpg:grpSpPr>
                          <a:xfrm>
                            <a:off x="10408" y="13012"/>
                            <a:ext cx="7370" cy="736"/>
                            <a:chOff x="5441" y="13561"/>
                            <a:chExt cx="7370" cy="736"/>
                          </a:xfrm>
                        </wpg:grpSpPr>
                        <wps:wsp>
                          <wps:cNvPr id="20" name="矩形 8"/>
                          <wps:cNvSpPr/>
                          <wps:spPr>
                            <a:xfrm>
                              <a:off x="5469" y="13710"/>
                              <a:ext cx="2534" cy="499"/>
                            </a:xfrm>
                            <a:prstGeom prst="roundRect">
                              <a:avLst/>
                            </a:prstGeom>
                            <a:solidFill>
                              <a:srgbClr val="50B7C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4" name="直接连接符 44"/>
                          <wps:cNvCnPr/>
                          <wps:spPr>
                            <a:xfrm>
                              <a:off x="5441" y="14297"/>
                              <a:ext cx="737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0F0F0">
                                  <a:lumMod val="9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7" name="文本框 10"/>
                          <wps:cNvSpPr txBox="1"/>
                          <wps:spPr>
                            <a:xfrm>
                              <a:off x="5977" y="13561"/>
                              <a:ext cx="1656" cy="6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读研规划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77" name="任意多边形 18"/>
                        <wps:cNvSpPr/>
                        <wps:spPr>
                          <a:xfrm>
                            <a:off x="10537" y="13266"/>
                            <a:ext cx="294" cy="2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5481762" y="0"/>
                              </a:cxn>
                              <a:cxn ang="0">
                                <a:pos x="12759526" y="0"/>
                              </a:cxn>
                              <a:cxn ang="0">
                                <a:pos x="0" y="13747299"/>
                              </a:cxn>
                              <a:cxn ang="0">
                                <a:pos x="0" y="132964383"/>
                              </a:cxn>
                              <a:cxn ang="0">
                                <a:pos x="12759526" y="146711683"/>
                              </a:cxn>
                              <a:cxn ang="0">
                                <a:pos x="105898657" y="146711683"/>
                              </a:cxn>
                              <a:cxn ang="0">
                                <a:pos x="132760725" y="188343026"/>
                              </a:cxn>
                              <a:cxn ang="0">
                                <a:pos x="131107704" y="146711683"/>
                              </a:cxn>
                              <a:cxn ang="0">
                                <a:pos x="175481762" y="146711683"/>
                              </a:cxn>
                              <a:cxn ang="0">
                                <a:pos x="188241288" y="132964383"/>
                              </a:cxn>
                              <a:cxn ang="0">
                                <a:pos x="188241288" y="13747299"/>
                              </a:cxn>
                              <a:cxn ang="0">
                                <a:pos x="175481762" y="0"/>
                              </a:cxn>
                              <a:cxn ang="0">
                                <a:pos x="111787637" y="105024609"/>
                              </a:cxn>
                              <a:cxn ang="0">
                                <a:pos x="38640133" y="105024609"/>
                              </a:cxn>
                              <a:cxn ang="0">
                                <a:pos x="32751048" y="98735406"/>
                              </a:cxn>
                              <a:cxn ang="0">
                                <a:pos x="38640133" y="92390473"/>
                              </a:cxn>
                              <a:cxn ang="0">
                                <a:pos x="111787637" y="92390473"/>
                              </a:cxn>
                              <a:cxn ang="0">
                                <a:pos x="117676617" y="98735406"/>
                              </a:cxn>
                              <a:cxn ang="0">
                                <a:pos x="111787637" y="105024609"/>
                              </a:cxn>
                              <a:cxn ang="0">
                                <a:pos x="149601155" y="77864060"/>
                              </a:cxn>
                              <a:cxn ang="0">
                                <a:pos x="38640133" y="77864060"/>
                              </a:cxn>
                              <a:cxn ang="0">
                                <a:pos x="32751048" y="71519126"/>
                              </a:cxn>
                              <a:cxn ang="0">
                                <a:pos x="38640133" y="65229924"/>
                              </a:cxn>
                              <a:cxn ang="0">
                                <a:pos x="149601155" y="65229924"/>
                              </a:cxn>
                              <a:cxn ang="0">
                                <a:pos x="155490240" y="71519126"/>
                              </a:cxn>
                              <a:cxn ang="0">
                                <a:pos x="149601155" y="77864060"/>
                              </a:cxn>
                              <a:cxn ang="0">
                                <a:pos x="149601155" y="50703511"/>
                              </a:cxn>
                              <a:cxn ang="0">
                                <a:pos x="38640133" y="50703511"/>
                              </a:cxn>
                              <a:cxn ang="0">
                                <a:pos x="32751048" y="44358578"/>
                              </a:cxn>
                              <a:cxn ang="0">
                                <a:pos x="38640133" y="38013644"/>
                              </a:cxn>
                              <a:cxn ang="0">
                                <a:pos x="149601155" y="38013644"/>
                              </a:cxn>
                              <a:cxn ang="0">
                                <a:pos x="155490240" y="44358578"/>
                              </a:cxn>
                              <a:cxn ang="0">
                                <a:pos x="149601155" y="50703511"/>
                              </a:cxn>
                            </a:cxnLst>
                            <a:rect l="0" t="0" r="0" b="0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564.45pt;height:36.8pt;width:368.5pt;z-index:251663360;mso-width-relative:page;mso-height-relative:page;" coordorigin="10408,13012" coordsize="7370,736" o:gfxdata="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">
                <o:lock v:ext="edit" aspectratio="f"/>
                <v:group id="组合 5" o:spid="_x0000_s1026" o:spt="203" style="position:absolute;left:10408;top:13012;height:736;width:7370;" coordorigin="5441,13561" coordsize="7370,73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8" o:spid="_x0000_s1026" o:spt="2" style="position:absolute;left:5469;top:13710;height:499;width:2534;v-text-anchor:middle;" fillcolor="#50B7C9" filled="t" stroked="f" coordsize="21600,21600" arcsize="0.166666666666667" o:gfxdata="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kIRv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line id="_x0000_s1026" o:spid="_x0000_s1026" o:spt="20" style="position:absolute;left:5441;top:14297;height:0;width:7370;" filled="f" stroked="t" coordsize="21600,21600" o:gfxdata="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7Lbe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D8D8D8" miterlimit="8" joinstyle="miter"/>
                    <v:imagedata o:title=""/>
                    <o:lock v:ext="edit" aspectratio="f"/>
                  </v:line>
                  <v:shape id="文本框 10" o:spid="_x0000_s1026" o:spt="202" type="#_x0000_t202" style="position:absolute;left:5977;top:13561;height:686;width:1656;" filled="f" stroked="f" coordsize="21600,21600" o:gfxdata="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25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读研规划</w:t>
                          </w:r>
                        </w:p>
                      </w:txbxContent>
                    </v:textbox>
                  </v:shape>
                </v:group>
                <v:shape id="任意多边形 18" o:spid="_x0000_s1026" o:spt="100" style="position:absolute;left:10537;top:13266;height:294;width:294;" fillcolor="#FFFFFF [3212]" filled="t" stroked="f" coordsize="3644,3384" o:gfxdata="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eYLvQAA&#10;ANwAAAAPAAAAAAAAAAEAIAAAACIAAABkcnMvZG93bnJldi54bWxQSwECFAAUAAAACACHTuJAMy8F&#10;njsAAAA5AAAAEAAAAAAAAAABACAAAAAMAQAAZHJzL3NoYXBleG1sLnhtbFBLBQYAAAAABgAGAFsB&#10;AAC2A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<v:path o:connectlocs="175481762,0;12759526,0;0,13747299;0,132964383;12759526,146711683;105898657,146711683;132760725,188343026;131107704,146711683;175481762,146711683;188241288,132964383;188241288,13747299;175481762,0;111787637,105024609;38640133,105024609;32751048,98735406;38640133,92390473;111787637,92390473;117676617,98735406;111787637,105024609;149601155,77864060;38640133,77864060;32751048,71519126;38640133,65229924;149601155,65229924;155490240,71519126;149601155,77864060;149601155,50703511;38640133,50703511;32751048,44358578;38640133,38013644;149601155,38013644;155490240,44358578;149601155,50703511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7792085</wp:posOffset>
                </wp:positionV>
                <wp:extent cx="4679950" cy="14643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46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440" w:lineRule="exact"/>
                              <w:rPr>
                                <w:rStyle w:val="6"/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u w:val="none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u w:val="none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注重专业课程的学习，打牢理论基础；</w:t>
                            </w:r>
                          </w:p>
                          <w:p>
                            <w:pPr>
                              <w:pStyle w:val="2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440" w:lineRule="exact"/>
                              <w:rPr>
                                <w:rStyle w:val="6"/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u w:val="none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u w:val="none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关注XXXXX方向的学术动态，撰写相关文献综述；</w:t>
                            </w:r>
                          </w:p>
                          <w:p>
                            <w:pPr>
                              <w:pStyle w:val="2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440" w:lineRule="exact"/>
                              <w:rPr>
                                <w:rStyle w:val="6"/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u w:val="none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u w:val="none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进入导师项目组，扎实做项目研究，提高发现问题和解决问题的能力，依托项目数据，撰写论文，争取发一篇中文核心期刊，3-5篇国内影响因子高的期刊，参加2-3次行业学术会议。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pt;margin-top:613.55pt;height:115.3pt;width:368.5pt;z-index:251660288;mso-width-relative:page;mso-height-relative:page;" filled="f" stroked="f" coordsize="21600,21600" o:gfxdata="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cmXV3QAAAA0BAAAPAAAAAAAAAAEAIAAAACIA&#10;AABkcnMvZG93bnJldi54bWxQSwECFAAUAAAACACHTuJAGJjgsT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widowControl w:val="0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440" w:lineRule="exact"/>
                        <w:rPr>
                          <w:rStyle w:val="6"/>
                          <w:rFonts w:ascii="微软雅黑" w:hAnsi="微软雅黑" w:eastAsia="微软雅黑" w:cs="微软雅黑"/>
                          <w:color w:val="404040" w:themeColor="text1" w:themeTint="BF"/>
                          <w:kern w:val="2"/>
                          <w:sz w:val="21"/>
                          <w:szCs w:val="21"/>
                          <w:u w:val="none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"/>
                          <w:sz w:val="21"/>
                          <w:szCs w:val="21"/>
                          <w:u w:val="none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注重专业课程的学习，打牢理论基础；</w:t>
                      </w:r>
                    </w:p>
                    <w:p>
                      <w:pPr>
                        <w:pStyle w:val="2"/>
                        <w:widowControl w:val="0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440" w:lineRule="exact"/>
                        <w:rPr>
                          <w:rStyle w:val="6"/>
                          <w:rFonts w:ascii="微软雅黑" w:hAnsi="微软雅黑" w:eastAsia="微软雅黑" w:cs="微软雅黑"/>
                          <w:color w:val="404040" w:themeColor="text1" w:themeTint="BF"/>
                          <w:kern w:val="2"/>
                          <w:sz w:val="21"/>
                          <w:szCs w:val="21"/>
                          <w:u w:val="none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"/>
                          <w:sz w:val="21"/>
                          <w:szCs w:val="21"/>
                          <w:u w:val="none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关注XXXXX方向的学术动态，撰写相关文献综述；</w:t>
                      </w:r>
                    </w:p>
                    <w:p>
                      <w:pPr>
                        <w:pStyle w:val="2"/>
                        <w:widowControl w:val="0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440" w:lineRule="exact"/>
                        <w:rPr>
                          <w:rStyle w:val="6"/>
                          <w:rFonts w:ascii="微软雅黑" w:hAnsi="微软雅黑" w:eastAsia="微软雅黑" w:cs="微软雅黑"/>
                          <w:color w:val="404040" w:themeColor="text1" w:themeTint="BF"/>
                          <w:kern w:val="2"/>
                          <w:sz w:val="21"/>
                          <w:szCs w:val="21"/>
                          <w:u w:val="none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"/>
                          <w:sz w:val="21"/>
                          <w:szCs w:val="21"/>
                          <w:u w:val="none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进入导师项目组，扎实做项目研究，提高发现问题和解决问题的能力，依托项目数据，撰写论文，争取发一篇中文核心期刊，3-5篇国内影响因子高的期刊，参加2-3次行业学术会议。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1989455</wp:posOffset>
                </wp:positionV>
                <wp:extent cx="4679950" cy="153924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20XX.09-20XX.06                     XX大学医学院 | 临床医学专业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专业成绩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：全系排名5/120，平均绩点GPA 3.8/4.0。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Cs w:val="21"/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Cs w:val="21"/>
                              </w:rPr>
                              <w:t>临床医师执业资格证，CET-6 (500分），普通话二级甲等、国家计算机二级。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  <w:u w:val="none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发表论文：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Cs w:val="21"/>
                                <w:u w:val="none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《xxxxxxxxxx》，《xx大学学报》（第x期），影响因子：xx</w:t>
                            </w:r>
                          </w:p>
                          <w:p>
                            <w:pPr>
                              <w:widowControl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.7pt;margin-top:156.65pt;height:121.2pt;width:368.5pt;z-index:251659264;mso-width-relative:page;mso-height-relative:page;" filled="f" stroked="f" coordsize="21600,21600" o:gfxdata="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1UIqdcAAAALAQAADwAAAAAAAAABACAAAAAiAAAAZHJzL2Rvd25yZXYueG1sUEsBAhQAFAAAAAgA&#10;h07iQID9JMEmAgAAKw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20XX.09-20XX.06                     XX大学医学院 | 临床医学专业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专业成绩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：全系排名5/120，平均绩点GPA 3.8/4.0。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Cs w:val="21"/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Cs w:val="21"/>
                        </w:rPr>
                        <w:t>临床医师执业资格证，CET-6 (500分），普通话二级甲等、国家计算机二级。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Cs w:val="21"/>
                          <w:u w:val="none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发表论文：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262626" w:themeColor="text1" w:themeTint="D9"/>
                          <w:szCs w:val="21"/>
                          <w:u w:val="none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《xxxxxxxxxx》，《xx大学学报》（第x期），影响因子：xx</w:t>
                      </w:r>
                    </w:p>
                    <w:p>
                      <w:pPr>
                        <w:widowControl/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</w:p>
                    <w:p>
                      <w:pPr>
                        <w:widowControl/>
                        <w:spacing w:line="440" w:lineRule="exact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1450340</wp:posOffset>
                </wp:positionV>
                <wp:extent cx="4679950" cy="45593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455930"/>
                          <a:chOff x="5482" y="3763"/>
                          <a:chExt cx="7370" cy="718"/>
                        </a:xfrm>
                      </wpg:grpSpPr>
                      <wps:wsp>
                        <wps:cNvPr id="25" name="矩形 3"/>
                        <wps:cNvSpPr/>
                        <wps:spPr>
                          <a:xfrm>
                            <a:off x="5499" y="3915"/>
                            <a:ext cx="2534" cy="499"/>
                          </a:xfrm>
                          <a:prstGeom prst="roundRect">
                            <a:avLst/>
                          </a:prstGeom>
                          <a:solidFill>
                            <a:srgbClr val="50B7C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5" name="文本框 4"/>
                        <wps:cNvSpPr txBox="1"/>
                        <wps:spPr>
                          <a:xfrm>
                            <a:off x="6033" y="3763"/>
                            <a:ext cx="1630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Freeform 14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645" y="4039"/>
                            <a:ext cx="387" cy="2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5482" y="4481"/>
                            <a:ext cx="737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0F0F0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114.2pt;height:35.9pt;width:368.5pt;z-index:251664384;mso-width-relative:page;mso-height-relative:page;" coordorigin="5482,3763" coordsize="7370,718" o:gfxdata="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">
                <o:lock v:ext="edit" aspectratio="f"/>
                <v:roundrect id="矩形 3" o:spid="_x0000_s1026" o:spt="2" style="position:absolute;left:5499;top:3915;height:499;width:2534;v-text-anchor:middle;" fillcolor="#50B7C9" filled="t" stroked="f" coordsize="21600,21600" arcsize="0.166666666666667" o:gfxdata="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nJ/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shape id="文本框 4" o:spid="_x0000_s1026" o:spt="202" type="#_x0000_t202" style="position:absolute;left:6033;top:3763;height:686;width:1630;" filled="f" stroked="f" coordsize="21600,21600" o:gfxdata="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r4H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142" o:spid="_x0000_s1026" o:spt="100" style="position:absolute;left:5645;top:4039;flip:x;height:270;width:387;" fillcolor="#FFFFFF" filled="t" stroked="f" coordsize="263,184" o:gfxdata="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YBTIr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line id="_x0000_s1026" o:spid="_x0000_s1026" o:spt="20" style="position:absolute;left:5482;top:4481;height:0;width:7370;" filled="f" stroked="t" coordsize="21600,21600" o:gfxdata="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zxV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D8D8D8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2755265</wp:posOffset>
                </wp:positionV>
                <wp:extent cx="1428750" cy="393700"/>
                <wp:effectExtent l="6350" t="6350" r="12700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93700"/>
                          <a:chOff x="4057" y="6047"/>
                          <a:chExt cx="2250" cy="620"/>
                        </a:xfrm>
                      </wpg:grpSpPr>
                      <wps:wsp>
                        <wps:cNvPr id="17" name="流程图: 终止 13"/>
                        <wps:cNvSpPr/>
                        <wps:spPr>
                          <a:xfrm>
                            <a:off x="4057" y="6047"/>
                            <a:ext cx="2250" cy="62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1"/>
                        <wps:cNvSpPr/>
                        <wps:spPr>
                          <a:xfrm flipH="1">
                            <a:off x="4445" y="6128"/>
                            <a:ext cx="1708" cy="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5pt;margin-top:216.95pt;height:31pt;width:112.5pt;z-index:251664384;mso-width-relative:page;mso-height-relative:page;" coordorigin="4057,6047" coordsize="2250,620" o:gfxdata="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M5yQ4jbAAAADAEAAA8AAAAAAAAAAQAgAAAAIgAAAGRycy9kb3ducmV2Lnht&#10;bFBLAQIUABQAAAAIAIdO4kDLXPeiTAMAAJUHAAAOAAAAAAAAAAEAIAAAACoBAABkcnMvZTJvRG9j&#10;LnhtbFBLBQYAAAAABgAGAFkBAADoBgAAAAA=&#10;">
                <o:lock v:ext="edit" aspectratio="f"/>
                <v:roundrect id="流程图: 终止 13" o:spid="_x0000_s1026" o:spt="2" style="position:absolute;left:4057;top:6047;height:621;width:2250;v-text-anchor:middle;" filled="f" stroked="t" coordsize="21600,21600" arcsize="0.166666666666667" o:gfxdata="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A0Lz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矩形 11" o:spid="_x0000_s1026" o:spt="1" style="position:absolute;left:4445;top:6128;flip:x;height:480;width:1708;" filled="f" stroked="f" coordsize="21600,21600" o:gfxdata="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v9w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3378200</wp:posOffset>
                </wp:positionV>
                <wp:extent cx="1947545" cy="1739265"/>
                <wp:effectExtent l="1905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7545" cy="1739265"/>
                          <a:chOff x="3802" y="6854"/>
                          <a:chExt cx="3067" cy="2739"/>
                        </a:xfrm>
                      </wpg:grpSpPr>
                      <wps:wsp>
                        <wps:cNvPr id="263" name="文本框 263"/>
                        <wps:cNvSpPr txBox="1"/>
                        <wps:spPr>
                          <a:xfrm>
                            <a:off x="4167" y="7949"/>
                            <a:ext cx="2597" cy="16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籍贯：浙江杭州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生日：19XX.XX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政治面貌：中共党员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9" name="KSO_Shape"/>
                        <wps:cNvSpPr/>
                        <wps:spPr>
                          <a:xfrm>
                            <a:off x="3830" y="8230"/>
                            <a:ext cx="150" cy="25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lIns="91440" tIns="45720" rIns="91440" bIns="293927" anchor="ctr"/>
                      </wps:wsp>
                      <wps:wsp>
                        <wps:cNvPr id="300" name="KSO_Shape"/>
                        <wps:cNvSpPr/>
                        <wps:spPr bwMode="auto">
                          <a:xfrm>
                            <a:off x="3802" y="9223"/>
                            <a:ext cx="206" cy="261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04" name="KSO_Shape"/>
                        <wps:cNvSpPr/>
                        <wps:spPr bwMode="auto">
                          <a:xfrm>
                            <a:off x="3814" y="8736"/>
                            <a:ext cx="183" cy="275"/>
                          </a:xfrm>
                          <a:custGeom>
                            <a:avLst/>
                            <a:gdLst>
                              <a:gd name="T0" fmla="*/ 901841 w 1357313"/>
                              <a:gd name="T1" fmla="*/ 1418297 h 2041525"/>
                              <a:gd name="T2" fmla="*/ 952713 w 1357313"/>
                              <a:gd name="T3" fmla="*/ 1537310 h 2041525"/>
                              <a:gd name="T4" fmla="*/ 324238 w 1357313"/>
                              <a:gd name="T5" fmla="*/ 1501582 h 2041525"/>
                              <a:gd name="T6" fmla="*/ 380048 w 1357313"/>
                              <a:gd name="T7" fmla="*/ 1395135 h 2041525"/>
                              <a:gd name="T8" fmla="*/ 837417 w 1357313"/>
                              <a:gd name="T9" fmla="*/ 530566 h 2041525"/>
                              <a:gd name="T10" fmla="*/ 669920 w 1357313"/>
                              <a:gd name="T11" fmla="*/ 686107 h 2041525"/>
                              <a:gd name="T12" fmla="*/ 595424 w 1357313"/>
                              <a:gd name="T13" fmla="*/ 686107 h 2041525"/>
                              <a:gd name="T14" fmla="*/ 427927 w 1357313"/>
                              <a:gd name="T15" fmla="*/ 530566 h 2041525"/>
                              <a:gd name="T16" fmla="*/ 206486 w 1357313"/>
                              <a:gd name="T17" fmla="*/ 405798 h 2041525"/>
                              <a:gd name="T18" fmla="*/ 269716 w 1357313"/>
                              <a:gd name="T19" fmla="*/ 553495 h 2041525"/>
                              <a:gd name="T20" fmla="*/ 416183 w 1357313"/>
                              <a:gd name="T21" fmla="*/ 730090 h 2041525"/>
                              <a:gd name="T22" fmla="*/ 523871 w 1357313"/>
                              <a:gd name="T23" fmla="*/ 839505 h 2041525"/>
                              <a:gd name="T24" fmla="*/ 549065 w 1357313"/>
                              <a:gd name="T25" fmla="*/ 957810 h 2041525"/>
                              <a:gd name="T26" fmla="*/ 521401 w 1357313"/>
                              <a:gd name="T27" fmla="*/ 1070930 h 2041525"/>
                              <a:gd name="T28" fmla="*/ 406056 w 1357313"/>
                              <a:gd name="T29" fmla="*/ 1185778 h 2041525"/>
                              <a:gd name="T30" fmla="*/ 263047 w 1357313"/>
                              <a:gd name="T31" fmla="*/ 1361879 h 2041525"/>
                              <a:gd name="T32" fmla="*/ 205745 w 1357313"/>
                              <a:gd name="T33" fmla="*/ 1502167 h 2041525"/>
                              <a:gd name="T34" fmla="*/ 1072195 w 1357313"/>
                              <a:gd name="T35" fmla="*/ 1557244 h 2041525"/>
                              <a:gd name="T36" fmla="*/ 1021808 w 1357313"/>
                              <a:gd name="T37" fmla="*/ 1393740 h 2041525"/>
                              <a:gd name="T38" fmla="*/ 889667 w 1357313"/>
                              <a:gd name="T39" fmla="*/ 1217639 h 2041525"/>
                              <a:gd name="T40" fmla="*/ 755797 w 1357313"/>
                              <a:gd name="T41" fmla="*/ 1087231 h 2041525"/>
                              <a:gd name="T42" fmla="*/ 719983 w 1357313"/>
                              <a:gd name="T43" fmla="*/ 986954 h 2041525"/>
                              <a:gd name="T44" fmla="*/ 728381 w 1357313"/>
                              <a:gd name="T45" fmla="*/ 880504 h 2041525"/>
                              <a:gd name="T46" fmla="*/ 790870 w 1357313"/>
                              <a:gd name="T47" fmla="*/ 784920 h 2041525"/>
                              <a:gd name="T48" fmla="*/ 959566 w 1357313"/>
                              <a:gd name="T49" fmla="*/ 605115 h 2041525"/>
                              <a:gd name="T50" fmla="*/ 1046261 w 1357313"/>
                              <a:gd name="T51" fmla="*/ 456677 h 2041525"/>
                              <a:gd name="T52" fmla="*/ 1090473 w 1357313"/>
                              <a:gd name="T53" fmla="*/ 209197 h 2041525"/>
                              <a:gd name="T54" fmla="*/ 1216685 w 1357313"/>
                              <a:gd name="T55" fmla="*/ 15314 h 2041525"/>
                              <a:gd name="T56" fmla="*/ 1260650 w 1357313"/>
                              <a:gd name="T57" fmla="*/ 68662 h 2041525"/>
                              <a:gd name="T58" fmla="*/ 1261391 w 1357313"/>
                              <a:gd name="T59" fmla="*/ 138313 h 2041525"/>
                              <a:gd name="T60" fmla="*/ 1222613 w 1357313"/>
                              <a:gd name="T61" fmla="*/ 189932 h 2041525"/>
                              <a:gd name="T62" fmla="*/ 1165311 w 1357313"/>
                              <a:gd name="T63" fmla="*/ 293419 h 2041525"/>
                              <a:gd name="T64" fmla="*/ 1116654 w 1357313"/>
                              <a:gd name="T65" fmla="*/ 524844 h 2041525"/>
                              <a:gd name="T66" fmla="*/ 1012670 w 1357313"/>
                              <a:gd name="T67" fmla="*/ 704403 h 2041525"/>
                              <a:gd name="T68" fmla="*/ 829154 w 1357313"/>
                              <a:gd name="T69" fmla="*/ 889890 h 2041525"/>
                              <a:gd name="T70" fmla="*/ 817052 w 1357313"/>
                              <a:gd name="T71" fmla="*/ 962009 h 2041525"/>
                              <a:gd name="T72" fmla="*/ 905969 w 1357313"/>
                              <a:gd name="T73" fmla="*/ 1085008 h 2041525"/>
                              <a:gd name="T74" fmla="*/ 1048237 w 1357313"/>
                              <a:gd name="T75" fmla="*/ 1249500 h 2041525"/>
                              <a:gd name="T76" fmla="*/ 1134190 w 1357313"/>
                              <a:gd name="T77" fmla="*/ 1433011 h 2041525"/>
                              <a:gd name="T78" fmla="*/ 1183588 w 1357313"/>
                              <a:gd name="T79" fmla="*/ 1698520 h 2041525"/>
                              <a:gd name="T80" fmla="*/ 1240149 w 1357313"/>
                              <a:gd name="T81" fmla="*/ 1730629 h 2041525"/>
                              <a:gd name="T82" fmla="*/ 1266331 w 1357313"/>
                              <a:gd name="T83" fmla="*/ 1790399 h 2041525"/>
                              <a:gd name="T84" fmla="*/ 1249041 w 1357313"/>
                              <a:gd name="T85" fmla="*/ 1858814 h 2041525"/>
                              <a:gd name="T86" fmla="*/ 1193468 w 1357313"/>
                              <a:gd name="T87" fmla="*/ 1900307 h 2041525"/>
                              <a:gd name="T88" fmla="*/ 68664 w 1357313"/>
                              <a:gd name="T89" fmla="*/ 1898578 h 2041525"/>
                              <a:gd name="T90" fmla="*/ 15067 w 1357313"/>
                              <a:gd name="T91" fmla="*/ 1854615 h 2041525"/>
                              <a:gd name="T92" fmla="*/ 988 w 1357313"/>
                              <a:gd name="T93" fmla="*/ 1785459 h 2041525"/>
                              <a:gd name="T94" fmla="*/ 30133 w 1357313"/>
                              <a:gd name="T95" fmla="*/ 1727170 h 2041525"/>
                              <a:gd name="T96" fmla="*/ 87929 w 1357313"/>
                              <a:gd name="T97" fmla="*/ 1697533 h 2041525"/>
                              <a:gd name="T98" fmla="*/ 132882 w 1357313"/>
                              <a:gd name="T99" fmla="*/ 1433011 h 2041525"/>
                              <a:gd name="T100" fmla="*/ 218836 w 1357313"/>
                              <a:gd name="T101" fmla="*/ 1249500 h 2041525"/>
                              <a:gd name="T102" fmla="*/ 361103 w 1357313"/>
                              <a:gd name="T103" fmla="*/ 1085008 h 2041525"/>
                              <a:gd name="T104" fmla="*/ 449773 w 1357313"/>
                              <a:gd name="T105" fmla="*/ 964726 h 2041525"/>
                              <a:gd name="T106" fmla="*/ 437671 w 1357313"/>
                              <a:gd name="T107" fmla="*/ 889890 h 2041525"/>
                              <a:gd name="T108" fmla="*/ 254402 w 1357313"/>
                              <a:gd name="T109" fmla="*/ 704403 h 2041525"/>
                              <a:gd name="T110" fmla="*/ 150419 w 1357313"/>
                              <a:gd name="T111" fmla="*/ 524844 h 2041525"/>
                              <a:gd name="T112" fmla="*/ 99291 w 1357313"/>
                              <a:gd name="T113" fmla="*/ 272672 h 2041525"/>
                              <a:gd name="T114" fmla="*/ 40507 w 1357313"/>
                              <a:gd name="T115" fmla="*/ 186969 h 2041525"/>
                              <a:gd name="T116" fmla="*/ 4199 w 1357313"/>
                              <a:gd name="T117" fmla="*/ 133866 h 2041525"/>
                              <a:gd name="T118" fmla="*/ 8151 w 1357313"/>
                              <a:gd name="T119" fmla="*/ 63970 h 2041525"/>
                              <a:gd name="T120" fmla="*/ 54585 w 1357313"/>
                              <a:gd name="T121" fmla="*/ 12596 h 20415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357313" h="2041525">
                                <a:moveTo>
                                  <a:pt x="550334" y="1339850"/>
                                </a:moveTo>
                                <a:lnTo>
                                  <a:pt x="806980" y="1339850"/>
                                </a:lnTo>
                                <a:lnTo>
                                  <a:pt x="827353" y="1358335"/>
                                </a:lnTo>
                                <a:lnTo>
                                  <a:pt x="846138" y="1376291"/>
                                </a:lnTo>
                                <a:lnTo>
                                  <a:pt x="864130" y="1393983"/>
                                </a:lnTo>
                                <a:lnTo>
                                  <a:pt x="880799" y="1411676"/>
                                </a:lnTo>
                                <a:lnTo>
                                  <a:pt x="896674" y="1428840"/>
                                </a:lnTo>
                                <a:lnTo>
                                  <a:pt x="911490" y="1445476"/>
                                </a:lnTo>
                                <a:lnTo>
                                  <a:pt x="925249" y="1462376"/>
                                </a:lnTo>
                                <a:lnTo>
                                  <a:pt x="938213" y="1479012"/>
                                </a:lnTo>
                                <a:lnTo>
                                  <a:pt x="950120" y="1495120"/>
                                </a:lnTo>
                                <a:lnTo>
                                  <a:pt x="955940" y="1503570"/>
                                </a:lnTo>
                                <a:lnTo>
                                  <a:pt x="961232" y="1511756"/>
                                </a:lnTo>
                                <a:lnTo>
                                  <a:pt x="966259" y="1519942"/>
                                </a:lnTo>
                                <a:lnTo>
                                  <a:pt x="971286" y="1527863"/>
                                </a:lnTo>
                                <a:lnTo>
                                  <a:pt x="976049" y="1535785"/>
                                </a:lnTo>
                                <a:lnTo>
                                  <a:pt x="980547" y="1543971"/>
                                </a:lnTo>
                                <a:lnTo>
                                  <a:pt x="985045" y="1552157"/>
                                </a:lnTo>
                                <a:lnTo>
                                  <a:pt x="989278" y="1560343"/>
                                </a:lnTo>
                                <a:lnTo>
                                  <a:pt x="993247" y="1568265"/>
                                </a:lnTo>
                                <a:lnTo>
                                  <a:pt x="996951" y="1576451"/>
                                </a:lnTo>
                                <a:lnTo>
                                  <a:pt x="1000391" y="1584637"/>
                                </a:lnTo>
                                <a:lnTo>
                                  <a:pt x="1003830" y="1592823"/>
                                </a:lnTo>
                                <a:lnTo>
                                  <a:pt x="1007005" y="1601273"/>
                                </a:lnTo>
                                <a:lnTo>
                                  <a:pt x="1010180" y="1609195"/>
                                </a:lnTo>
                                <a:lnTo>
                                  <a:pt x="1013355" y="1620286"/>
                                </a:lnTo>
                                <a:lnTo>
                                  <a:pt x="1017059" y="1632697"/>
                                </a:lnTo>
                                <a:lnTo>
                                  <a:pt x="1020764" y="1647484"/>
                                </a:lnTo>
                                <a:lnTo>
                                  <a:pt x="1024203" y="1663592"/>
                                </a:lnTo>
                                <a:lnTo>
                                  <a:pt x="1027643" y="1681284"/>
                                </a:lnTo>
                                <a:lnTo>
                                  <a:pt x="1031347" y="1700297"/>
                                </a:lnTo>
                                <a:lnTo>
                                  <a:pt x="1034786" y="1721158"/>
                                </a:lnTo>
                                <a:lnTo>
                                  <a:pt x="1038226" y="1743075"/>
                                </a:lnTo>
                                <a:lnTo>
                                  <a:pt x="319088" y="1743075"/>
                                </a:lnTo>
                                <a:lnTo>
                                  <a:pt x="322528" y="1721158"/>
                                </a:lnTo>
                                <a:lnTo>
                                  <a:pt x="325967" y="1700297"/>
                                </a:lnTo>
                                <a:lnTo>
                                  <a:pt x="329407" y="1681284"/>
                                </a:lnTo>
                                <a:lnTo>
                                  <a:pt x="332846" y="1663592"/>
                                </a:lnTo>
                                <a:lnTo>
                                  <a:pt x="336551" y="1647484"/>
                                </a:lnTo>
                                <a:lnTo>
                                  <a:pt x="339990" y="1632697"/>
                                </a:lnTo>
                                <a:lnTo>
                                  <a:pt x="343694" y="1620286"/>
                                </a:lnTo>
                                <a:lnTo>
                                  <a:pt x="347398" y="1609195"/>
                                </a:lnTo>
                                <a:lnTo>
                                  <a:pt x="350309" y="1601273"/>
                                </a:lnTo>
                                <a:lnTo>
                                  <a:pt x="353484" y="1592823"/>
                                </a:lnTo>
                                <a:lnTo>
                                  <a:pt x="356923" y="1584637"/>
                                </a:lnTo>
                                <a:lnTo>
                                  <a:pt x="360363" y="1576451"/>
                                </a:lnTo>
                                <a:lnTo>
                                  <a:pt x="364067" y="1568265"/>
                                </a:lnTo>
                                <a:lnTo>
                                  <a:pt x="368036" y="1560343"/>
                                </a:lnTo>
                                <a:lnTo>
                                  <a:pt x="372269" y="1552157"/>
                                </a:lnTo>
                                <a:lnTo>
                                  <a:pt x="376503" y="1543971"/>
                                </a:lnTo>
                                <a:lnTo>
                                  <a:pt x="381265" y="1535785"/>
                                </a:lnTo>
                                <a:lnTo>
                                  <a:pt x="386028" y="1527863"/>
                                </a:lnTo>
                                <a:lnTo>
                                  <a:pt x="390790" y="1519942"/>
                                </a:lnTo>
                                <a:lnTo>
                                  <a:pt x="396082" y="1511756"/>
                                </a:lnTo>
                                <a:lnTo>
                                  <a:pt x="401373" y="1503570"/>
                                </a:lnTo>
                                <a:lnTo>
                                  <a:pt x="407194" y="1495120"/>
                                </a:lnTo>
                                <a:lnTo>
                                  <a:pt x="419101" y="1479012"/>
                                </a:lnTo>
                                <a:lnTo>
                                  <a:pt x="432065" y="1462376"/>
                                </a:lnTo>
                                <a:lnTo>
                                  <a:pt x="445824" y="1445476"/>
                                </a:lnTo>
                                <a:lnTo>
                                  <a:pt x="460640" y="1428840"/>
                                </a:lnTo>
                                <a:lnTo>
                                  <a:pt x="476515" y="1411676"/>
                                </a:lnTo>
                                <a:lnTo>
                                  <a:pt x="493184" y="1393983"/>
                                </a:lnTo>
                                <a:lnTo>
                                  <a:pt x="511176" y="1376291"/>
                                </a:lnTo>
                                <a:lnTo>
                                  <a:pt x="530226" y="1358335"/>
                                </a:lnTo>
                                <a:lnTo>
                                  <a:pt x="550334" y="1339850"/>
                                </a:lnTo>
                                <a:close/>
                                <a:moveTo>
                                  <a:pt x="430213" y="534988"/>
                                </a:moveTo>
                                <a:lnTo>
                                  <a:pt x="925513" y="534988"/>
                                </a:lnTo>
                                <a:lnTo>
                                  <a:pt x="916527" y="545836"/>
                                </a:lnTo>
                                <a:lnTo>
                                  <a:pt x="907012" y="557478"/>
                                </a:lnTo>
                                <a:lnTo>
                                  <a:pt x="897233" y="568590"/>
                                </a:lnTo>
                                <a:lnTo>
                                  <a:pt x="886925" y="580232"/>
                                </a:lnTo>
                                <a:lnTo>
                                  <a:pt x="876089" y="591609"/>
                                </a:lnTo>
                                <a:lnTo>
                                  <a:pt x="864988" y="603515"/>
                                </a:lnTo>
                                <a:lnTo>
                                  <a:pt x="853095" y="615422"/>
                                </a:lnTo>
                                <a:lnTo>
                                  <a:pt x="840937" y="627328"/>
                                </a:lnTo>
                                <a:lnTo>
                                  <a:pt x="828250" y="639499"/>
                                </a:lnTo>
                                <a:lnTo>
                                  <a:pt x="815035" y="651934"/>
                                </a:lnTo>
                                <a:lnTo>
                                  <a:pt x="801292" y="664105"/>
                                </a:lnTo>
                                <a:lnTo>
                                  <a:pt x="787019" y="677069"/>
                                </a:lnTo>
                                <a:lnTo>
                                  <a:pt x="772218" y="690034"/>
                                </a:lnTo>
                                <a:lnTo>
                                  <a:pt x="756625" y="702999"/>
                                </a:lnTo>
                                <a:lnTo>
                                  <a:pt x="740767" y="716492"/>
                                </a:lnTo>
                                <a:lnTo>
                                  <a:pt x="724116" y="729986"/>
                                </a:lnTo>
                                <a:lnTo>
                                  <a:pt x="717772" y="735278"/>
                                </a:lnTo>
                                <a:lnTo>
                                  <a:pt x="711429" y="740834"/>
                                </a:lnTo>
                                <a:lnTo>
                                  <a:pt x="705350" y="746655"/>
                                </a:lnTo>
                                <a:lnTo>
                                  <a:pt x="699536" y="753005"/>
                                </a:lnTo>
                                <a:lnTo>
                                  <a:pt x="693985" y="759090"/>
                                </a:lnTo>
                                <a:lnTo>
                                  <a:pt x="688171" y="765969"/>
                                </a:lnTo>
                                <a:lnTo>
                                  <a:pt x="682885" y="772584"/>
                                </a:lnTo>
                                <a:lnTo>
                                  <a:pt x="677863" y="779463"/>
                                </a:lnTo>
                                <a:lnTo>
                                  <a:pt x="672841" y="772584"/>
                                </a:lnTo>
                                <a:lnTo>
                                  <a:pt x="667555" y="765969"/>
                                </a:lnTo>
                                <a:lnTo>
                                  <a:pt x="662005" y="759090"/>
                                </a:lnTo>
                                <a:lnTo>
                                  <a:pt x="656190" y="753005"/>
                                </a:lnTo>
                                <a:lnTo>
                                  <a:pt x="650376" y="746655"/>
                                </a:lnTo>
                                <a:lnTo>
                                  <a:pt x="644297" y="740834"/>
                                </a:lnTo>
                                <a:lnTo>
                                  <a:pt x="637954" y="735278"/>
                                </a:lnTo>
                                <a:lnTo>
                                  <a:pt x="631610" y="729986"/>
                                </a:lnTo>
                                <a:lnTo>
                                  <a:pt x="614959" y="716492"/>
                                </a:lnTo>
                                <a:lnTo>
                                  <a:pt x="599101" y="702999"/>
                                </a:lnTo>
                                <a:lnTo>
                                  <a:pt x="583508" y="690034"/>
                                </a:lnTo>
                                <a:lnTo>
                                  <a:pt x="568707" y="677069"/>
                                </a:lnTo>
                                <a:lnTo>
                                  <a:pt x="554434" y="664105"/>
                                </a:lnTo>
                                <a:lnTo>
                                  <a:pt x="540691" y="651934"/>
                                </a:lnTo>
                                <a:lnTo>
                                  <a:pt x="527476" y="639499"/>
                                </a:lnTo>
                                <a:lnTo>
                                  <a:pt x="514789" y="627328"/>
                                </a:lnTo>
                                <a:lnTo>
                                  <a:pt x="502631" y="615422"/>
                                </a:lnTo>
                                <a:lnTo>
                                  <a:pt x="490738" y="603515"/>
                                </a:lnTo>
                                <a:lnTo>
                                  <a:pt x="479637" y="591609"/>
                                </a:lnTo>
                                <a:lnTo>
                                  <a:pt x="468801" y="580232"/>
                                </a:lnTo>
                                <a:lnTo>
                                  <a:pt x="458493" y="568590"/>
                                </a:lnTo>
                                <a:lnTo>
                                  <a:pt x="448714" y="557478"/>
                                </a:lnTo>
                                <a:lnTo>
                                  <a:pt x="439199" y="545836"/>
                                </a:lnTo>
                                <a:lnTo>
                                  <a:pt x="430213" y="534988"/>
                                </a:lnTo>
                                <a:close/>
                                <a:moveTo>
                                  <a:pt x="188949" y="224189"/>
                                </a:moveTo>
                                <a:lnTo>
                                  <a:pt x="193448" y="263892"/>
                                </a:lnTo>
                                <a:lnTo>
                                  <a:pt x="195830" y="284803"/>
                                </a:lnTo>
                                <a:lnTo>
                                  <a:pt x="198741" y="306507"/>
                                </a:lnTo>
                                <a:lnTo>
                                  <a:pt x="201917" y="328741"/>
                                </a:lnTo>
                                <a:lnTo>
                                  <a:pt x="204828" y="350710"/>
                                </a:lnTo>
                                <a:lnTo>
                                  <a:pt x="208532" y="372678"/>
                                </a:lnTo>
                                <a:lnTo>
                                  <a:pt x="212502" y="394118"/>
                                </a:lnTo>
                                <a:lnTo>
                                  <a:pt x="215413" y="408146"/>
                                </a:lnTo>
                                <a:lnTo>
                                  <a:pt x="218059" y="421645"/>
                                </a:lnTo>
                                <a:lnTo>
                                  <a:pt x="221235" y="434880"/>
                                </a:lnTo>
                                <a:lnTo>
                                  <a:pt x="224410" y="447585"/>
                                </a:lnTo>
                                <a:lnTo>
                                  <a:pt x="227321" y="459496"/>
                                </a:lnTo>
                                <a:lnTo>
                                  <a:pt x="230497" y="470348"/>
                                </a:lnTo>
                                <a:lnTo>
                                  <a:pt x="233673" y="480406"/>
                                </a:lnTo>
                                <a:lnTo>
                                  <a:pt x="236584" y="489405"/>
                                </a:lnTo>
                                <a:lnTo>
                                  <a:pt x="241082" y="501316"/>
                                </a:lnTo>
                                <a:lnTo>
                                  <a:pt x="246111" y="513227"/>
                                </a:lnTo>
                                <a:lnTo>
                                  <a:pt x="251403" y="524873"/>
                                </a:lnTo>
                                <a:lnTo>
                                  <a:pt x="256961" y="536784"/>
                                </a:lnTo>
                                <a:lnTo>
                                  <a:pt x="262783" y="547901"/>
                                </a:lnTo>
                                <a:lnTo>
                                  <a:pt x="268605" y="559547"/>
                                </a:lnTo>
                                <a:lnTo>
                                  <a:pt x="275220" y="570664"/>
                                </a:lnTo>
                                <a:lnTo>
                                  <a:pt x="281836" y="581781"/>
                                </a:lnTo>
                                <a:lnTo>
                                  <a:pt x="288981" y="593162"/>
                                </a:lnTo>
                                <a:lnTo>
                                  <a:pt x="296127" y="604014"/>
                                </a:lnTo>
                                <a:lnTo>
                                  <a:pt x="304066" y="615396"/>
                                </a:lnTo>
                                <a:lnTo>
                                  <a:pt x="312005" y="626248"/>
                                </a:lnTo>
                                <a:lnTo>
                                  <a:pt x="320473" y="637365"/>
                                </a:lnTo>
                                <a:lnTo>
                                  <a:pt x="329206" y="648482"/>
                                </a:lnTo>
                                <a:lnTo>
                                  <a:pt x="338468" y="659334"/>
                                </a:lnTo>
                                <a:lnTo>
                                  <a:pt x="347730" y="670450"/>
                                </a:lnTo>
                                <a:lnTo>
                                  <a:pt x="366784" y="692419"/>
                                </a:lnTo>
                                <a:lnTo>
                                  <a:pt x="385309" y="714388"/>
                                </a:lnTo>
                                <a:lnTo>
                                  <a:pt x="404362" y="736887"/>
                                </a:lnTo>
                                <a:lnTo>
                                  <a:pt x="414154" y="748268"/>
                                </a:lnTo>
                                <a:lnTo>
                                  <a:pt x="424210" y="759385"/>
                                </a:lnTo>
                                <a:lnTo>
                                  <a:pt x="435060" y="771031"/>
                                </a:lnTo>
                                <a:lnTo>
                                  <a:pt x="445910" y="782413"/>
                                </a:lnTo>
                                <a:lnTo>
                                  <a:pt x="457554" y="794059"/>
                                </a:lnTo>
                                <a:lnTo>
                                  <a:pt x="469463" y="805440"/>
                                </a:lnTo>
                                <a:lnTo>
                                  <a:pt x="482165" y="817351"/>
                                </a:lnTo>
                                <a:lnTo>
                                  <a:pt x="495661" y="829262"/>
                                </a:lnTo>
                                <a:lnTo>
                                  <a:pt x="509952" y="841173"/>
                                </a:lnTo>
                                <a:lnTo>
                                  <a:pt x="525036" y="853349"/>
                                </a:lnTo>
                                <a:lnTo>
                                  <a:pt x="531916" y="858907"/>
                                </a:lnTo>
                                <a:lnTo>
                                  <a:pt x="537738" y="864730"/>
                                </a:lnTo>
                                <a:lnTo>
                                  <a:pt x="543031" y="870818"/>
                                </a:lnTo>
                                <a:lnTo>
                                  <a:pt x="547530" y="876376"/>
                                </a:lnTo>
                                <a:lnTo>
                                  <a:pt x="551764" y="882199"/>
                                </a:lnTo>
                                <a:lnTo>
                                  <a:pt x="555204" y="888023"/>
                                </a:lnTo>
                                <a:lnTo>
                                  <a:pt x="558644" y="893846"/>
                                </a:lnTo>
                                <a:lnTo>
                                  <a:pt x="561291" y="899669"/>
                                </a:lnTo>
                                <a:lnTo>
                                  <a:pt x="564202" y="905227"/>
                                </a:lnTo>
                                <a:lnTo>
                                  <a:pt x="566848" y="911315"/>
                                </a:lnTo>
                                <a:lnTo>
                                  <a:pt x="568965" y="916873"/>
                                </a:lnTo>
                                <a:lnTo>
                                  <a:pt x="570818" y="922696"/>
                                </a:lnTo>
                                <a:lnTo>
                                  <a:pt x="574523" y="934607"/>
                                </a:lnTo>
                                <a:lnTo>
                                  <a:pt x="577698" y="946518"/>
                                </a:lnTo>
                                <a:lnTo>
                                  <a:pt x="582462" y="966370"/>
                                </a:lnTo>
                                <a:lnTo>
                                  <a:pt x="584314" y="973781"/>
                                </a:lnTo>
                                <a:lnTo>
                                  <a:pt x="585902" y="980927"/>
                                </a:lnTo>
                                <a:lnTo>
                                  <a:pt x="587225" y="988074"/>
                                </a:lnTo>
                                <a:lnTo>
                                  <a:pt x="587754" y="996015"/>
                                </a:lnTo>
                                <a:lnTo>
                                  <a:pt x="588284" y="1005808"/>
                                </a:lnTo>
                                <a:lnTo>
                                  <a:pt x="588548" y="1017719"/>
                                </a:lnTo>
                                <a:lnTo>
                                  <a:pt x="588284" y="1026453"/>
                                </a:lnTo>
                                <a:lnTo>
                                  <a:pt x="588019" y="1033600"/>
                                </a:lnTo>
                                <a:lnTo>
                                  <a:pt x="587754" y="1039423"/>
                                </a:lnTo>
                                <a:lnTo>
                                  <a:pt x="587225" y="1044717"/>
                                </a:lnTo>
                                <a:lnTo>
                                  <a:pt x="585373" y="1055304"/>
                                </a:lnTo>
                                <a:lnTo>
                                  <a:pt x="582726" y="1070391"/>
                                </a:lnTo>
                                <a:lnTo>
                                  <a:pt x="581138" y="1079655"/>
                                </a:lnTo>
                                <a:lnTo>
                                  <a:pt x="579021" y="1088919"/>
                                </a:lnTo>
                                <a:lnTo>
                                  <a:pt x="576904" y="1097919"/>
                                </a:lnTo>
                                <a:lnTo>
                                  <a:pt x="574523" y="1106918"/>
                                </a:lnTo>
                                <a:lnTo>
                                  <a:pt x="571876" y="1115917"/>
                                </a:lnTo>
                                <a:lnTo>
                                  <a:pt x="568701" y="1124652"/>
                                </a:lnTo>
                                <a:lnTo>
                                  <a:pt x="565260" y="1133387"/>
                                </a:lnTo>
                                <a:lnTo>
                                  <a:pt x="561291" y="1142121"/>
                                </a:lnTo>
                                <a:lnTo>
                                  <a:pt x="558644" y="1147680"/>
                                </a:lnTo>
                                <a:lnTo>
                                  <a:pt x="555204" y="1153768"/>
                                </a:lnTo>
                                <a:lnTo>
                                  <a:pt x="551764" y="1159326"/>
                                </a:lnTo>
                                <a:lnTo>
                                  <a:pt x="547530" y="1165149"/>
                                </a:lnTo>
                                <a:lnTo>
                                  <a:pt x="543031" y="1170972"/>
                                </a:lnTo>
                                <a:lnTo>
                                  <a:pt x="538003" y="1176795"/>
                                </a:lnTo>
                                <a:lnTo>
                                  <a:pt x="532181" y="1182618"/>
                                </a:lnTo>
                                <a:lnTo>
                                  <a:pt x="525300" y="1188177"/>
                                </a:lnTo>
                                <a:lnTo>
                                  <a:pt x="510216" y="1200352"/>
                                </a:lnTo>
                                <a:lnTo>
                                  <a:pt x="495926" y="1212263"/>
                                </a:lnTo>
                                <a:lnTo>
                                  <a:pt x="482430" y="1224174"/>
                                </a:lnTo>
                                <a:lnTo>
                                  <a:pt x="469463" y="1236085"/>
                                </a:lnTo>
                                <a:lnTo>
                                  <a:pt x="457554" y="1247466"/>
                                </a:lnTo>
                                <a:lnTo>
                                  <a:pt x="445910" y="1259377"/>
                                </a:lnTo>
                                <a:lnTo>
                                  <a:pt x="435060" y="1270759"/>
                                </a:lnTo>
                                <a:lnTo>
                                  <a:pt x="424210" y="1282140"/>
                                </a:lnTo>
                                <a:lnTo>
                                  <a:pt x="414154" y="1293257"/>
                                </a:lnTo>
                                <a:lnTo>
                                  <a:pt x="404362" y="1304903"/>
                                </a:lnTo>
                                <a:lnTo>
                                  <a:pt x="385309" y="1326872"/>
                                </a:lnTo>
                                <a:lnTo>
                                  <a:pt x="366784" y="1349106"/>
                                </a:lnTo>
                                <a:lnTo>
                                  <a:pt x="347730" y="1371340"/>
                                </a:lnTo>
                                <a:lnTo>
                                  <a:pt x="338468" y="1382456"/>
                                </a:lnTo>
                                <a:lnTo>
                                  <a:pt x="329206" y="1393309"/>
                                </a:lnTo>
                                <a:lnTo>
                                  <a:pt x="320473" y="1404161"/>
                                </a:lnTo>
                                <a:lnTo>
                                  <a:pt x="312005" y="1415278"/>
                                </a:lnTo>
                                <a:lnTo>
                                  <a:pt x="304066" y="1426394"/>
                                </a:lnTo>
                                <a:lnTo>
                                  <a:pt x="296127" y="1437511"/>
                                </a:lnTo>
                                <a:lnTo>
                                  <a:pt x="288981" y="1448628"/>
                                </a:lnTo>
                                <a:lnTo>
                                  <a:pt x="281836" y="1459480"/>
                                </a:lnTo>
                                <a:lnTo>
                                  <a:pt x="275220" y="1470862"/>
                                </a:lnTo>
                                <a:lnTo>
                                  <a:pt x="268605" y="1482243"/>
                                </a:lnTo>
                                <a:lnTo>
                                  <a:pt x="262783" y="1493625"/>
                                </a:lnTo>
                                <a:lnTo>
                                  <a:pt x="256961" y="1505006"/>
                                </a:lnTo>
                                <a:lnTo>
                                  <a:pt x="251403" y="1516652"/>
                                </a:lnTo>
                                <a:lnTo>
                                  <a:pt x="246111" y="1528563"/>
                                </a:lnTo>
                                <a:lnTo>
                                  <a:pt x="241082" y="1540209"/>
                                </a:lnTo>
                                <a:lnTo>
                                  <a:pt x="236584" y="1552385"/>
                                </a:lnTo>
                                <a:lnTo>
                                  <a:pt x="233937" y="1560326"/>
                                </a:lnTo>
                                <a:lnTo>
                                  <a:pt x="231026" y="1568796"/>
                                </a:lnTo>
                                <a:lnTo>
                                  <a:pt x="228115" y="1578060"/>
                                </a:lnTo>
                                <a:lnTo>
                                  <a:pt x="225734" y="1588382"/>
                                </a:lnTo>
                                <a:lnTo>
                                  <a:pt x="222823" y="1598705"/>
                                </a:lnTo>
                                <a:lnTo>
                                  <a:pt x="220441" y="1609822"/>
                                </a:lnTo>
                                <a:lnTo>
                                  <a:pt x="215413" y="1633114"/>
                                </a:lnTo>
                                <a:lnTo>
                                  <a:pt x="210649" y="1658260"/>
                                </a:lnTo>
                                <a:lnTo>
                                  <a:pt x="206415" y="1683934"/>
                                </a:lnTo>
                                <a:lnTo>
                                  <a:pt x="202181" y="1709609"/>
                                </a:lnTo>
                                <a:lnTo>
                                  <a:pt x="198741" y="1735548"/>
                                </a:lnTo>
                                <a:lnTo>
                                  <a:pt x="193448" y="1778162"/>
                                </a:lnTo>
                                <a:lnTo>
                                  <a:pt x="188949" y="1817336"/>
                                </a:lnTo>
                                <a:lnTo>
                                  <a:pt x="1168364" y="1817336"/>
                                </a:lnTo>
                                <a:lnTo>
                                  <a:pt x="1164130" y="1777898"/>
                                </a:lnTo>
                                <a:lnTo>
                                  <a:pt x="1161748" y="1756987"/>
                                </a:lnTo>
                                <a:lnTo>
                                  <a:pt x="1158837" y="1735019"/>
                                </a:lnTo>
                                <a:lnTo>
                                  <a:pt x="1155661" y="1713050"/>
                                </a:lnTo>
                                <a:lnTo>
                                  <a:pt x="1152486" y="1690816"/>
                                </a:lnTo>
                                <a:lnTo>
                                  <a:pt x="1148781" y="1668847"/>
                                </a:lnTo>
                                <a:lnTo>
                                  <a:pt x="1144811" y="1647672"/>
                                </a:lnTo>
                                <a:lnTo>
                                  <a:pt x="1142165" y="1633644"/>
                                </a:lnTo>
                                <a:lnTo>
                                  <a:pt x="1139518" y="1619880"/>
                                </a:lnTo>
                                <a:lnTo>
                                  <a:pt x="1136343" y="1606910"/>
                                </a:lnTo>
                                <a:lnTo>
                                  <a:pt x="1133167" y="1594205"/>
                                </a:lnTo>
                                <a:lnTo>
                                  <a:pt x="1130256" y="1582295"/>
                                </a:lnTo>
                                <a:lnTo>
                                  <a:pt x="1127080" y="1571442"/>
                                </a:lnTo>
                                <a:lnTo>
                                  <a:pt x="1123905" y="1561384"/>
                                </a:lnTo>
                                <a:lnTo>
                                  <a:pt x="1120994" y="1552385"/>
                                </a:lnTo>
                                <a:lnTo>
                                  <a:pt x="1116230" y="1540209"/>
                                </a:lnTo>
                                <a:lnTo>
                                  <a:pt x="1111467" y="1528563"/>
                                </a:lnTo>
                                <a:lnTo>
                                  <a:pt x="1106174" y="1516652"/>
                                </a:lnTo>
                                <a:lnTo>
                                  <a:pt x="1100617" y="1505006"/>
                                </a:lnTo>
                                <a:lnTo>
                                  <a:pt x="1094795" y="1493625"/>
                                </a:lnTo>
                                <a:lnTo>
                                  <a:pt x="1088708" y="1482243"/>
                                </a:lnTo>
                                <a:lnTo>
                                  <a:pt x="1082357" y="1470862"/>
                                </a:lnTo>
                                <a:lnTo>
                                  <a:pt x="1075741" y="1459480"/>
                                </a:lnTo>
                                <a:lnTo>
                                  <a:pt x="1068596" y="1448628"/>
                                </a:lnTo>
                                <a:lnTo>
                                  <a:pt x="1061186" y="1437511"/>
                                </a:lnTo>
                                <a:lnTo>
                                  <a:pt x="1053512" y="1426394"/>
                                </a:lnTo>
                                <a:lnTo>
                                  <a:pt x="1045308" y="1415278"/>
                                </a:lnTo>
                                <a:lnTo>
                                  <a:pt x="1037105" y="1404161"/>
                                </a:lnTo>
                                <a:lnTo>
                                  <a:pt x="1028107" y="1393309"/>
                                </a:lnTo>
                                <a:lnTo>
                                  <a:pt x="1019374" y="1382456"/>
                                </a:lnTo>
                                <a:lnTo>
                                  <a:pt x="1009847" y="1371340"/>
                                </a:lnTo>
                                <a:lnTo>
                                  <a:pt x="990794" y="1349106"/>
                                </a:lnTo>
                                <a:lnTo>
                                  <a:pt x="972269" y="1326872"/>
                                </a:lnTo>
                                <a:lnTo>
                                  <a:pt x="953215" y="1304903"/>
                                </a:lnTo>
                                <a:lnTo>
                                  <a:pt x="943424" y="1293257"/>
                                </a:lnTo>
                                <a:lnTo>
                                  <a:pt x="933368" y="1282140"/>
                                </a:lnTo>
                                <a:lnTo>
                                  <a:pt x="922518" y="1270759"/>
                                </a:lnTo>
                                <a:lnTo>
                                  <a:pt x="911668" y="1259377"/>
                                </a:lnTo>
                                <a:lnTo>
                                  <a:pt x="900024" y="1247731"/>
                                </a:lnTo>
                                <a:lnTo>
                                  <a:pt x="888115" y="1236085"/>
                                </a:lnTo>
                                <a:lnTo>
                                  <a:pt x="875148" y="1224174"/>
                                </a:lnTo>
                                <a:lnTo>
                                  <a:pt x="861652" y="1212263"/>
                                </a:lnTo>
                                <a:lnTo>
                                  <a:pt x="847361" y="1200352"/>
                                </a:lnTo>
                                <a:lnTo>
                                  <a:pt x="832277" y="1188177"/>
                                </a:lnTo>
                                <a:lnTo>
                                  <a:pt x="825397" y="1182618"/>
                                </a:lnTo>
                                <a:lnTo>
                                  <a:pt x="819575" y="1176795"/>
                                </a:lnTo>
                                <a:lnTo>
                                  <a:pt x="814547" y="1170972"/>
                                </a:lnTo>
                                <a:lnTo>
                                  <a:pt x="809783" y="1165149"/>
                                </a:lnTo>
                                <a:lnTo>
                                  <a:pt x="805814" y="1159326"/>
                                </a:lnTo>
                                <a:lnTo>
                                  <a:pt x="802109" y="1153768"/>
                                </a:lnTo>
                                <a:lnTo>
                                  <a:pt x="798933" y="1147680"/>
                                </a:lnTo>
                                <a:lnTo>
                                  <a:pt x="796287" y="1142121"/>
                                </a:lnTo>
                                <a:lnTo>
                                  <a:pt x="793376" y="1136563"/>
                                </a:lnTo>
                                <a:lnTo>
                                  <a:pt x="790994" y="1130740"/>
                                </a:lnTo>
                                <a:lnTo>
                                  <a:pt x="788612" y="1124652"/>
                                </a:lnTo>
                                <a:lnTo>
                                  <a:pt x="786760" y="1119094"/>
                                </a:lnTo>
                                <a:lnTo>
                                  <a:pt x="784643" y="1113271"/>
                                </a:lnTo>
                                <a:lnTo>
                                  <a:pt x="783055" y="1107183"/>
                                </a:lnTo>
                                <a:lnTo>
                                  <a:pt x="779879" y="1095272"/>
                                </a:lnTo>
                                <a:lnTo>
                                  <a:pt x="774851" y="1074362"/>
                                </a:lnTo>
                                <a:lnTo>
                                  <a:pt x="773264" y="1065627"/>
                                </a:lnTo>
                                <a:lnTo>
                                  <a:pt x="771411" y="1057686"/>
                                </a:lnTo>
                                <a:lnTo>
                                  <a:pt x="770353" y="1049216"/>
                                </a:lnTo>
                                <a:lnTo>
                                  <a:pt x="769559" y="1040217"/>
                                </a:lnTo>
                                <a:lnTo>
                                  <a:pt x="769294" y="1029630"/>
                                </a:lnTo>
                                <a:lnTo>
                                  <a:pt x="769029" y="1017719"/>
                                </a:lnTo>
                                <a:lnTo>
                                  <a:pt x="769029" y="1009249"/>
                                </a:lnTo>
                                <a:lnTo>
                                  <a:pt x="769294" y="1002896"/>
                                </a:lnTo>
                                <a:lnTo>
                                  <a:pt x="769823" y="998132"/>
                                </a:lnTo>
                                <a:lnTo>
                                  <a:pt x="770353" y="993897"/>
                                </a:lnTo>
                                <a:lnTo>
                                  <a:pt x="772470" y="985427"/>
                                </a:lnTo>
                                <a:lnTo>
                                  <a:pt x="773528" y="979075"/>
                                </a:lnTo>
                                <a:lnTo>
                                  <a:pt x="774851" y="971399"/>
                                </a:lnTo>
                                <a:lnTo>
                                  <a:pt x="776439" y="961870"/>
                                </a:lnTo>
                                <a:lnTo>
                                  <a:pt x="778556" y="952606"/>
                                </a:lnTo>
                                <a:lnTo>
                                  <a:pt x="780409" y="943607"/>
                                </a:lnTo>
                                <a:lnTo>
                                  <a:pt x="783055" y="934607"/>
                                </a:lnTo>
                                <a:lnTo>
                                  <a:pt x="785437" y="925608"/>
                                </a:lnTo>
                                <a:lnTo>
                                  <a:pt x="788612" y="916873"/>
                                </a:lnTo>
                                <a:lnTo>
                                  <a:pt x="792317" y="908139"/>
                                </a:lnTo>
                                <a:lnTo>
                                  <a:pt x="796287" y="899669"/>
                                </a:lnTo>
                                <a:lnTo>
                                  <a:pt x="798933" y="893846"/>
                                </a:lnTo>
                                <a:lnTo>
                                  <a:pt x="802109" y="888023"/>
                                </a:lnTo>
                                <a:lnTo>
                                  <a:pt x="805814" y="882199"/>
                                </a:lnTo>
                                <a:lnTo>
                                  <a:pt x="809783" y="876376"/>
                                </a:lnTo>
                                <a:lnTo>
                                  <a:pt x="814547" y="870818"/>
                                </a:lnTo>
                                <a:lnTo>
                                  <a:pt x="819575" y="864730"/>
                                </a:lnTo>
                                <a:lnTo>
                                  <a:pt x="825397" y="858907"/>
                                </a:lnTo>
                                <a:lnTo>
                                  <a:pt x="832277" y="853349"/>
                                </a:lnTo>
                                <a:lnTo>
                                  <a:pt x="847361" y="841173"/>
                                </a:lnTo>
                                <a:lnTo>
                                  <a:pt x="861652" y="829262"/>
                                </a:lnTo>
                                <a:lnTo>
                                  <a:pt x="875148" y="817351"/>
                                </a:lnTo>
                                <a:lnTo>
                                  <a:pt x="888115" y="805440"/>
                                </a:lnTo>
                                <a:lnTo>
                                  <a:pt x="900024" y="794059"/>
                                </a:lnTo>
                                <a:lnTo>
                                  <a:pt x="911668" y="782413"/>
                                </a:lnTo>
                                <a:lnTo>
                                  <a:pt x="922518" y="771031"/>
                                </a:lnTo>
                                <a:lnTo>
                                  <a:pt x="933368" y="759385"/>
                                </a:lnTo>
                                <a:lnTo>
                                  <a:pt x="943424" y="748268"/>
                                </a:lnTo>
                                <a:lnTo>
                                  <a:pt x="953215" y="736887"/>
                                </a:lnTo>
                                <a:lnTo>
                                  <a:pt x="972269" y="714388"/>
                                </a:lnTo>
                                <a:lnTo>
                                  <a:pt x="990794" y="692419"/>
                                </a:lnTo>
                                <a:lnTo>
                                  <a:pt x="1009847" y="670450"/>
                                </a:lnTo>
                                <a:lnTo>
                                  <a:pt x="1019374" y="659334"/>
                                </a:lnTo>
                                <a:lnTo>
                                  <a:pt x="1028107" y="648482"/>
                                </a:lnTo>
                                <a:lnTo>
                                  <a:pt x="1037105" y="637365"/>
                                </a:lnTo>
                                <a:lnTo>
                                  <a:pt x="1045308" y="626248"/>
                                </a:lnTo>
                                <a:lnTo>
                                  <a:pt x="1053512" y="615396"/>
                                </a:lnTo>
                                <a:lnTo>
                                  <a:pt x="1061186" y="604014"/>
                                </a:lnTo>
                                <a:lnTo>
                                  <a:pt x="1068596" y="593162"/>
                                </a:lnTo>
                                <a:lnTo>
                                  <a:pt x="1075741" y="581781"/>
                                </a:lnTo>
                                <a:lnTo>
                                  <a:pt x="1082357" y="570664"/>
                                </a:lnTo>
                                <a:lnTo>
                                  <a:pt x="1088708" y="559547"/>
                                </a:lnTo>
                                <a:lnTo>
                                  <a:pt x="1094795" y="547901"/>
                                </a:lnTo>
                                <a:lnTo>
                                  <a:pt x="1100617" y="536784"/>
                                </a:lnTo>
                                <a:lnTo>
                                  <a:pt x="1106174" y="524873"/>
                                </a:lnTo>
                                <a:lnTo>
                                  <a:pt x="1111467" y="513227"/>
                                </a:lnTo>
                                <a:lnTo>
                                  <a:pt x="1116230" y="501316"/>
                                </a:lnTo>
                                <a:lnTo>
                                  <a:pt x="1120994" y="489405"/>
                                </a:lnTo>
                                <a:lnTo>
                                  <a:pt x="1123640" y="481729"/>
                                </a:lnTo>
                                <a:lnTo>
                                  <a:pt x="1126287" y="472995"/>
                                </a:lnTo>
                                <a:lnTo>
                                  <a:pt x="1129198" y="463466"/>
                                </a:lnTo>
                                <a:lnTo>
                                  <a:pt x="1131844" y="453408"/>
                                </a:lnTo>
                                <a:lnTo>
                                  <a:pt x="1134490" y="442820"/>
                                </a:lnTo>
                                <a:lnTo>
                                  <a:pt x="1137137" y="431968"/>
                                </a:lnTo>
                                <a:lnTo>
                                  <a:pt x="1142165" y="408146"/>
                                </a:lnTo>
                                <a:lnTo>
                                  <a:pt x="1146664" y="383531"/>
                                </a:lnTo>
                                <a:lnTo>
                                  <a:pt x="1151162" y="357591"/>
                                </a:lnTo>
                                <a:lnTo>
                                  <a:pt x="1155132" y="331917"/>
                                </a:lnTo>
                                <a:lnTo>
                                  <a:pt x="1158837" y="305978"/>
                                </a:lnTo>
                                <a:lnTo>
                                  <a:pt x="1161748" y="284273"/>
                                </a:lnTo>
                                <a:lnTo>
                                  <a:pt x="1164130" y="263628"/>
                                </a:lnTo>
                                <a:lnTo>
                                  <a:pt x="1168364" y="224189"/>
                                </a:lnTo>
                                <a:lnTo>
                                  <a:pt x="188949" y="224189"/>
                                </a:lnTo>
                                <a:close/>
                                <a:moveTo>
                                  <a:pt x="111941" y="0"/>
                                </a:moveTo>
                                <a:lnTo>
                                  <a:pt x="1245372" y="0"/>
                                </a:lnTo>
                                <a:lnTo>
                                  <a:pt x="1251194" y="265"/>
                                </a:lnTo>
                                <a:lnTo>
                                  <a:pt x="1257016" y="530"/>
                                </a:lnTo>
                                <a:lnTo>
                                  <a:pt x="1262574" y="1324"/>
                                </a:lnTo>
                                <a:lnTo>
                                  <a:pt x="1268131" y="2382"/>
                                </a:lnTo>
                                <a:lnTo>
                                  <a:pt x="1273424" y="3706"/>
                                </a:lnTo>
                                <a:lnTo>
                                  <a:pt x="1278716" y="5029"/>
                                </a:lnTo>
                                <a:lnTo>
                                  <a:pt x="1284009" y="6882"/>
                                </a:lnTo>
                                <a:lnTo>
                                  <a:pt x="1289302" y="9000"/>
                                </a:lnTo>
                                <a:lnTo>
                                  <a:pt x="1294065" y="11382"/>
                                </a:lnTo>
                                <a:lnTo>
                                  <a:pt x="1299093" y="13499"/>
                                </a:lnTo>
                                <a:lnTo>
                                  <a:pt x="1303592" y="16411"/>
                                </a:lnTo>
                                <a:lnTo>
                                  <a:pt x="1308091" y="19058"/>
                                </a:lnTo>
                                <a:lnTo>
                                  <a:pt x="1312590" y="22499"/>
                                </a:lnTo>
                                <a:lnTo>
                                  <a:pt x="1316824" y="25675"/>
                                </a:lnTo>
                                <a:lnTo>
                                  <a:pt x="1321058" y="29380"/>
                                </a:lnTo>
                                <a:lnTo>
                                  <a:pt x="1324498" y="32821"/>
                                </a:lnTo>
                                <a:lnTo>
                                  <a:pt x="1328468" y="36792"/>
                                </a:lnTo>
                                <a:lnTo>
                                  <a:pt x="1331908" y="41027"/>
                                </a:lnTo>
                                <a:lnTo>
                                  <a:pt x="1335348" y="45262"/>
                                </a:lnTo>
                                <a:lnTo>
                                  <a:pt x="1338259" y="49497"/>
                                </a:lnTo>
                                <a:lnTo>
                                  <a:pt x="1341435" y="53996"/>
                                </a:lnTo>
                                <a:lnTo>
                                  <a:pt x="1344081" y="58761"/>
                                </a:lnTo>
                                <a:lnTo>
                                  <a:pt x="1346463" y="63525"/>
                                </a:lnTo>
                                <a:lnTo>
                                  <a:pt x="1348845" y="68554"/>
                                </a:lnTo>
                                <a:lnTo>
                                  <a:pt x="1350697" y="73583"/>
                                </a:lnTo>
                                <a:lnTo>
                                  <a:pt x="1352285" y="78877"/>
                                </a:lnTo>
                                <a:lnTo>
                                  <a:pt x="1354137" y="84435"/>
                                </a:lnTo>
                                <a:lnTo>
                                  <a:pt x="1355196" y="89729"/>
                                </a:lnTo>
                                <a:lnTo>
                                  <a:pt x="1356254" y="95287"/>
                                </a:lnTo>
                                <a:lnTo>
                                  <a:pt x="1356784" y="100846"/>
                                </a:lnTo>
                                <a:lnTo>
                                  <a:pt x="1357313" y="106404"/>
                                </a:lnTo>
                                <a:lnTo>
                                  <a:pt x="1357313" y="112227"/>
                                </a:lnTo>
                                <a:lnTo>
                                  <a:pt x="1357313" y="117786"/>
                                </a:lnTo>
                                <a:lnTo>
                                  <a:pt x="1356784" y="122815"/>
                                </a:lnTo>
                                <a:lnTo>
                                  <a:pt x="1356254" y="128108"/>
                                </a:lnTo>
                                <a:lnTo>
                                  <a:pt x="1355460" y="133137"/>
                                </a:lnTo>
                                <a:lnTo>
                                  <a:pt x="1354402" y="138166"/>
                                </a:lnTo>
                                <a:lnTo>
                                  <a:pt x="1353344" y="143460"/>
                                </a:lnTo>
                                <a:lnTo>
                                  <a:pt x="1351491" y="148225"/>
                                </a:lnTo>
                                <a:lnTo>
                                  <a:pt x="1349903" y="152989"/>
                                </a:lnTo>
                                <a:lnTo>
                                  <a:pt x="1347786" y="157753"/>
                                </a:lnTo>
                                <a:lnTo>
                                  <a:pt x="1345669" y="162253"/>
                                </a:lnTo>
                                <a:lnTo>
                                  <a:pt x="1343287" y="166753"/>
                                </a:lnTo>
                                <a:lnTo>
                                  <a:pt x="1340906" y="170988"/>
                                </a:lnTo>
                                <a:lnTo>
                                  <a:pt x="1337995" y="174958"/>
                                </a:lnTo>
                                <a:lnTo>
                                  <a:pt x="1335084" y="179193"/>
                                </a:lnTo>
                                <a:lnTo>
                                  <a:pt x="1331908" y="183163"/>
                                </a:lnTo>
                                <a:lnTo>
                                  <a:pt x="1328732" y="186869"/>
                                </a:lnTo>
                                <a:lnTo>
                                  <a:pt x="1325028" y="190574"/>
                                </a:lnTo>
                                <a:lnTo>
                                  <a:pt x="1321852" y="194015"/>
                                </a:lnTo>
                                <a:lnTo>
                                  <a:pt x="1317882" y="197191"/>
                                </a:lnTo>
                                <a:lnTo>
                                  <a:pt x="1313913" y="200368"/>
                                </a:lnTo>
                                <a:lnTo>
                                  <a:pt x="1309943" y="203544"/>
                                </a:lnTo>
                                <a:lnTo>
                                  <a:pt x="1305709" y="206191"/>
                                </a:lnTo>
                                <a:lnTo>
                                  <a:pt x="1301475" y="208838"/>
                                </a:lnTo>
                                <a:lnTo>
                                  <a:pt x="1296976" y="211220"/>
                                </a:lnTo>
                                <a:lnTo>
                                  <a:pt x="1292477" y="213602"/>
                                </a:lnTo>
                                <a:lnTo>
                                  <a:pt x="1287714" y="215455"/>
                                </a:lnTo>
                                <a:lnTo>
                                  <a:pt x="1282950" y="217308"/>
                                </a:lnTo>
                                <a:lnTo>
                                  <a:pt x="1278187" y="218896"/>
                                </a:lnTo>
                                <a:lnTo>
                                  <a:pt x="1273159" y="220219"/>
                                </a:lnTo>
                                <a:lnTo>
                                  <a:pt x="1268131" y="221543"/>
                                </a:lnTo>
                                <a:lnTo>
                                  <a:pt x="1263103" y="222337"/>
                                </a:lnTo>
                                <a:lnTo>
                                  <a:pt x="1258075" y="223131"/>
                                </a:lnTo>
                                <a:lnTo>
                                  <a:pt x="1253841" y="266275"/>
                                </a:lnTo>
                                <a:lnTo>
                                  <a:pt x="1251194" y="290096"/>
                                </a:lnTo>
                                <a:lnTo>
                                  <a:pt x="1248548" y="314447"/>
                                </a:lnTo>
                                <a:lnTo>
                                  <a:pt x="1245372" y="340122"/>
                                </a:lnTo>
                                <a:lnTo>
                                  <a:pt x="1241932" y="365532"/>
                                </a:lnTo>
                                <a:lnTo>
                                  <a:pt x="1237963" y="391471"/>
                                </a:lnTo>
                                <a:lnTo>
                                  <a:pt x="1234258" y="416881"/>
                                </a:lnTo>
                                <a:lnTo>
                                  <a:pt x="1231347" y="432762"/>
                                </a:lnTo>
                                <a:lnTo>
                                  <a:pt x="1228436" y="447849"/>
                                </a:lnTo>
                                <a:lnTo>
                                  <a:pt x="1225525" y="462936"/>
                                </a:lnTo>
                                <a:lnTo>
                                  <a:pt x="1222349" y="477759"/>
                                </a:lnTo>
                                <a:lnTo>
                                  <a:pt x="1218644" y="492052"/>
                                </a:lnTo>
                                <a:lnTo>
                                  <a:pt x="1215204" y="506080"/>
                                </a:lnTo>
                                <a:lnTo>
                                  <a:pt x="1211499" y="519579"/>
                                </a:lnTo>
                                <a:lnTo>
                                  <a:pt x="1207265" y="532814"/>
                                </a:lnTo>
                                <a:lnTo>
                                  <a:pt x="1202237" y="547636"/>
                                </a:lnTo>
                                <a:lnTo>
                                  <a:pt x="1196415" y="562458"/>
                                </a:lnTo>
                                <a:lnTo>
                                  <a:pt x="1190593" y="577016"/>
                                </a:lnTo>
                                <a:lnTo>
                                  <a:pt x="1184506" y="591839"/>
                                </a:lnTo>
                                <a:lnTo>
                                  <a:pt x="1177890" y="606132"/>
                                </a:lnTo>
                                <a:lnTo>
                                  <a:pt x="1171010" y="620160"/>
                                </a:lnTo>
                                <a:lnTo>
                                  <a:pt x="1163865" y="634188"/>
                                </a:lnTo>
                                <a:lnTo>
                                  <a:pt x="1156455" y="648217"/>
                                </a:lnTo>
                                <a:lnTo>
                                  <a:pt x="1148516" y="661981"/>
                                </a:lnTo>
                                <a:lnTo>
                                  <a:pt x="1140312" y="675480"/>
                                </a:lnTo>
                                <a:lnTo>
                                  <a:pt x="1131844" y="689243"/>
                                </a:lnTo>
                                <a:lnTo>
                                  <a:pt x="1123111" y="702478"/>
                                </a:lnTo>
                                <a:lnTo>
                                  <a:pt x="1113849" y="715712"/>
                                </a:lnTo>
                                <a:lnTo>
                                  <a:pt x="1104586" y="728946"/>
                                </a:lnTo>
                                <a:lnTo>
                                  <a:pt x="1094795" y="742180"/>
                                </a:lnTo>
                                <a:lnTo>
                                  <a:pt x="1085004" y="754885"/>
                                </a:lnTo>
                                <a:lnTo>
                                  <a:pt x="1074947" y="767590"/>
                                </a:lnTo>
                                <a:lnTo>
                                  <a:pt x="1064097" y="780031"/>
                                </a:lnTo>
                                <a:lnTo>
                                  <a:pt x="1053512" y="792736"/>
                                </a:lnTo>
                                <a:lnTo>
                                  <a:pt x="1042662" y="804911"/>
                                </a:lnTo>
                                <a:lnTo>
                                  <a:pt x="1031283" y="817351"/>
                                </a:lnTo>
                                <a:lnTo>
                                  <a:pt x="1019903" y="829792"/>
                                </a:lnTo>
                                <a:lnTo>
                                  <a:pt x="1007995" y="841967"/>
                                </a:lnTo>
                                <a:lnTo>
                                  <a:pt x="995557" y="854407"/>
                                </a:lnTo>
                                <a:lnTo>
                                  <a:pt x="983384" y="866848"/>
                                </a:lnTo>
                                <a:lnTo>
                                  <a:pt x="970681" y="879288"/>
                                </a:lnTo>
                                <a:lnTo>
                                  <a:pt x="957714" y="891463"/>
                                </a:lnTo>
                                <a:lnTo>
                                  <a:pt x="944218" y="903904"/>
                                </a:lnTo>
                                <a:lnTo>
                                  <a:pt x="916960" y="928520"/>
                                </a:lnTo>
                                <a:lnTo>
                                  <a:pt x="888380" y="953665"/>
                                </a:lnTo>
                                <a:lnTo>
                                  <a:pt x="888115" y="954459"/>
                                </a:lnTo>
                                <a:lnTo>
                                  <a:pt x="886792" y="957900"/>
                                </a:lnTo>
                                <a:lnTo>
                                  <a:pt x="885204" y="962664"/>
                                </a:lnTo>
                                <a:lnTo>
                                  <a:pt x="883616" y="968487"/>
                                </a:lnTo>
                                <a:lnTo>
                                  <a:pt x="881764" y="975369"/>
                                </a:lnTo>
                                <a:lnTo>
                                  <a:pt x="880441" y="981457"/>
                                </a:lnTo>
                                <a:lnTo>
                                  <a:pt x="879118" y="986221"/>
                                </a:lnTo>
                                <a:lnTo>
                                  <a:pt x="876736" y="993632"/>
                                </a:lnTo>
                                <a:lnTo>
                                  <a:pt x="876207" y="997338"/>
                                </a:lnTo>
                                <a:lnTo>
                                  <a:pt x="875677" y="1002102"/>
                                </a:lnTo>
                                <a:lnTo>
                                  <a:pt x="875148" y="1008984"/>
                                </a:lnTo>
                                <a:lnTo>
                                  <a:pt x="875148" y="1017719"/>
                                </a:lnTo>
                                <a:lnTo>
                                  <a:pt x="875148" y="1025130"/>
                                </a:lnTo>
                                <a:lnTo>
                                  <a:pt x="875413" y="1030953"/>
                                </a:lnTo>
                                <a:lnTo>
                                  <a:pt x="875942" y="1035453"/>
                                </a:lnTo>
                                <a:lnTo>
                                  <a:pt x="876471" y="1038894"/>
                                </a:lnTo>
                                <a:lnTo>
                                  <a:pt x="878059" y="1046305"/>
                                </a:lnTo>
                                <a:lnTo>
                                  <a:pt x="879118" y="1051069"/>
                                </a:lnTo>
                                <a:lnTo>
                                  <a:pt x="880176" y="1056892"/>
                                </a:lnTo>
                                <a:lnTo>
                                  <a:pt x="880970" y="1062715"/>
                                </a:lnTo>
                                <a:lnTo>
                                  <a:pt x="882293" y="1068009"/>
                                </a:lnTo>
                                <a:lnTo>
                                  <a:pt x="884675" y="1077009"/>
                                </a:lnTo>
                                <a:lnTo>
                                  <a:pt x="887057" y="1083890"/>
                                </a:lnTo>
                                <a:lnTo>
                                  <a:pt x="888644" y="1088125"/>
                                </a:lnTo>
                                <a:lnTo>
                                  <a:pt x="916960" y="1113271"/>
                                </a:lnTo>
                                <a:lnTo>
                                  <a:pt x="944482" y="1137886"/>
                                </a:lnTo>
                                <a:lnTo>
                                  <a:pt x="957714" y="1150327"/>
                                </a:lnTo>
                                <a:lnTo>
                                  <a:pt x="970681" y="1162767"/>
                                </a:lnTo>
                                <a:lnTo>
                                  <a:pt x="983384" y="1174942"/>
                                </a:lnTo>
                                <a:lnTo>
                                  <a:pt x="995557" y="1187118"/>
                                </a:lnTo>
                                <a:lnTo>
                                  <a:pt x="1007995" y="1199558"/>
                                </a:lnTo>
                                <a:lnTo>
                                  <a:pt x="1019903" y="1211734"/>
                                </a:lnTo>
                                <a:lnTo>
                                  <a:pt x="1031283" y="1224174"/>
                                </a:lnTo>
                                <a:lnTo>
                                  <a:pt x="1042662" y="1236614"/>
                                </a:lnTo>
                                <a:lnTo>
                                  <a:pt x="1053512" y="1249055"/>
                                </a:lnTo>
                                <a:lnTo>
                                  <a:pt x="1064097" y="1261495"/>
                                </a:lnTo>
                                <a:lnTo>
                                  <a:pt x="1074947" y="1274200"/>
                                </a:lnTo>
                                <a:lnTo>
                                  <a:pt x="1085004" y="1286905"/>
                                </a:lnTo>
                                <a:lnTo>
                                  <a:pt x="1094795" y="1299874"/>
                                </a:lnTo>
                                <a:lnTo>
                                  <a:pt x="1104586" y="1312844"/>
                                </a:lnTo>
                                <a:lnTo>
                                  <a:pt x="1113849" y="1325814"/>
                                </a:lnTo>
                                <a:lnTo>
                                  <a:pt x="1123111" y="1339048"/>
                                </a:lnTo>
                                <a:lnTo>
                                  <a:pt x="1131844" y="1352547"/>
                                </a:lnTo>
                                <a:lnTo>
                                  <a:pt x="1140312" y="1366046"/>
                                </a:lnTo>
                                <a:lnTo>
                                  <a:pt x="1148516" y="1379810"/>
                                </a:lnTo>
                                <a:lnTo>
                                  <a:pt x="1156455" y="1393309"/>
                                </a:lnTo>
                                <a:lnTo>
                                  <a:pt x="1163865" y="1407337"/>
                                </a:lnTo>
                                <a:lnTo>
                                  <a:pt x="1171010" y="1421365"/>
                                </a:lnTo>
                                <a:lnTo>
                                  <a:pt x="1177890" y="1435394"/>
                                </a:lnTo>
                                <a:lnTo>
                                  <a:pt x="1184506" y="1449951"/>
                                </a:lnTo>
                                <a:lnTo>
                                  <a:pt x="1190593" y="1464509"/>
                                </a:lnTo>
                                <a:lnTo>
                                  <a:pt x="1196415" y="1479332"/>
                                </a:lnTo>
                                <a:lnTo>
                                  <a:pt x="1202237" y="1493889"/>
                                </a:lnTo>
                                <a:lnTo>
                                  <a:pt x="1207265" y="1508976"/>
                                </a:lnTo>
                                <a:lnTo>
                                  <a:pt x="1211499" y="1521946"/>
                                </a:lnTo>
                                <a:lnTo>
                                  <a:pt x="1215204" y="1535710"/>
                                </a:lnTo>
                                <a:lnTo>
                                  <a:pt x="1218644" y="1549473"/>
                                </a:lnTo>
                                <a:lnTo>
                                  <a:pt x="1222349" y="1563767"/>
                                </a:lnTo>
                                <a:lnTo>
                                  <a:pt x="1225525" y="1578854"/>
                                </a:lnTo>
                                <a:lnTo>
                                  <a:pt x="1228436" y="1593676"/>
                                </a:lnTo>
                                <a:lnTo>
                                  <a:pt x="1231347" y="1609028"/>
                                </a:lnTo>
                                <a:lnTo>
                                  <a:pt x="1234258" y="1624909"/>
                                </a:lnTo>
                                <a:lnTo>
                                  <a:pt x="1239286" y="1656407"/>
                                </a:lnTo>
                                <a:lnTo>
                                  <a:pt x="1243785" y="1687640"/>
                                </a:lnTo>
                                <a:lnTo>
                                  <a:pt x="1247490" y="1719137"/>
                                </a:lnTo>
                                <a:lnTo>
                                  <a:pt x="1250930" y="1749576"/>
                                </a:lnTo>
                                <a:lnTo>
                                  <a:pt x="1254899" y="1785838"/>
                                </a:lnTo>
                                <a:lnTo>
                                  <a:pt x="1258075" y="1818659"/>
                                </a:lnTo>
                                <a:lnTo>
                                  <a:pt x="1263103" y="1819189"/>
                                </a:lnTo>
                                <a:lnTo>
                                  <a:pt x="1268131" y="1820247"/>
                                </a:lnTo>
                                <a:lnTo>
                                  <a:pt x="1273159" y="1821571"/>
                                </a:lnTo>
                                <a:lnTo>
                                  <a:pt x="1278187" y="1822894"/>
                                </a:lnTo>
                                <a:lnTo>
                                  <a:pt x="1282950" y="1824218"/>
                                </a:lnTo>
                                <a:lnTo>
                                  <a:pt x="1287714" y="1826335"/>
                                </a:lnTo>
                                <a:lnTo>
                                  <a:pt x="1292477" y="1828188"/>
                                </a:lnTo>
                                <a:lnTo>
                                  <a:pt x="1296976" y="1830570"/>
                                </a:lnTo>
                                <a:lnTo>
                                  <a:pt x="1301475" y="1832688"/>
                                </a:lnTo>
                                <a:lnTo>
                                  <a:pt x="1305709" y="1835599"/>
                                </a:lnTo>
                                <a:lnTo>
                                  <a:pt x="1309943" y="1838246"/>
                                </a:lnTo>
                                <a:lnTo>
                                  <a:pt x="1313913" y="1841158"/>
                                </a:lnTo>
                                <a:lnTo>
                                  <a:pt x="1317882" y="1844334"/>
                                </a:lnTo>
                                <a:lnTo>
                                  <a:pt x="1321852" y="1847510"/>
                                </a:lnTo>
                                <a:lnTo>
                                  <a:pt x="1325028" y="1850951"/>
                                </a:lnTo>
                                <a:lnTo>
                                  <a:pt x="1328732" y="1854657"/>
                                </a:lnTo>
                                <a:lnTo>
                                  <a:pt x="1331908" y="1858627"/>
                                </a:lnTo>
                                <a:lnTo>
                                  <a:pt x="1335084" y="1862597"/>
                                </a:lnTo>
                                <a:lnTo>
                                  <a:pt x="1337995" y="1866568"/>
                                </a:lnTo>
                                <a:lnTo>
                                  <a:pt x="1340906" y="1870538"/>
                                </a:lnTo>
                                <a:lnTo>
                                  <a:pt x="1343287" y="1874773"/>
                                </a:lnTo>
                                <a:lnTo>
                                  <a:pt x="1345669" y="1879273"/>
                                </a:lnTo>
                                <a:lnTo>
                                  <a:pt x="1347786" y="1883772"/>
                                </a:lnTo>
                                <a:lnTo>
                                  <a:pt x="1349903" y="1888537"/>
                                </a:lnTo>
                                <a:lnTo>
                                  <a:pt x="1351491" y="1893301"/>
                                </a:lnTo>
                                <a:lnTo>
                                  <a:pt x="1353344" y="1898065"/>
                                </a:lnTo>
                                <a:lnTo>
                                  <a:pt x="1354402" y="1903359"/>
                                </a:lnTo>
                                <a:lnTo>
                                  <a:pt x="1355460" y="1908388"/>
                                </a:lnTo>
                                <a:lnTo>
                                  <a:pt x="1356254" y="1913417"/>
                                </a:lnTo>
                                <a:lnTo>
                                  <a:pt x="1356784" y="1918711"/>
                                </a:lnTo>
                                <a:lnTo>
                                  <a:pt x="1357313" y="1924004"/>
                                </a:lnTo>
                                <a:lnTo>
                                  <a:pt x="1357313" y="1929298"/>
                                </a:lnTo>
                                <a:lnTo>
                                  <a:pt x="1357313" y="1934857"/>
                                </a:lnTo>
                                <a:lnTo>
                                  <a:pt x="1356784" y="1940944"/>
                                </a:lnTo>
                                <a:lnTo>
                                  <a:pt x="1356254" y="1946503"/>
                                </a:lnTo>
                                <a:lnTo>
                                  <a:pt x="1355196" y="1951797"/>
                                </a:lnTo>
                                <a:lnTo>
                                  <a:pt x="1354137" y="1957355"/>
                                </a:lnTo>
                                <a:lnTo>
                                  <a:pt x="1352285" y="1962913"/>
                                </a:lnTo>
                                <a:lnTo>
                                  <a:pt x="1350697" y="1967942"/>
                                </a:lnTo>
                                <a:lnTo>
                                  <a:pt x="1348845" y="1972971"/>
                                </a:lnTo>
                                <a:lnTo>
                                  <a:pt x="1346463" y="1978000"/>
                                </a:lnTo>
                                <a:lnTo>
                                  <a:pt x="1344081" y="1982765"/>
                                </a:lnTo>
                                <a:lnTo>
                                  <a:pt x="1341435" y="1987529"/>
                                </a:lnTo>
                                <a:lnTo>
                                  <a:pt x="1338259" y="1992029"/>
                                </a:lnTo>
                                <a:lnTo>
                                  <a:pt x="1335348" y="1996529"/>
                                </a:lnTo>
                                <a:lnTo>
                                  <a:pt x="1331908" y="2000764"/>
                                </a:lnTo>
                                <a:lnTo>
                                  <a:pt x="1328468" y="2004734"/>
                                </a:lnTo>
                                <a:lnTo>
                                  <a:pt x="1324498" y="2008704"/>
                                </a:lnTo>
                                <a:lnTo>
                                  <a:pt x="1321058" y="2012410"/>
                                </a:lnTo>
                                <a:lnTo>
                                  <a:pt x="1316824" y="2015851"/>
                                </a:lnTo>
                                <a:lnTo>
                                  <a:pt x="1312590" y="2019292"/>
                                </a:lnTo>
                                <a:lnTo>
                                  <a:pt x="1308091" y="2022468"/>
                                </a:lnTo>
                                <a:lnTo>
                                  <a:pt x="1303592" y="2025115"/>
                                </a:lnTo>
                                <a:lnTo>
                                  <a:pt x="1299093" y="2028026"/>
                                </a:lnTo>
                                <a:lnTo>
                                  <a:pt x="1294065" y="2030408"/>
                                </a:lnTo>
                                <a:lnTo>
                                  <a:pt x="1289302" y="2032791"/>
                                </a:lnTo>
                                <a:lnTo>
                                  <a:pt x="1284009" y="2034643"/>
                                </a:lnTo>
                                <a:lnTo>
                                  <a:pt x="1278716" y="2036496"/>
                                </a:lnTo>
                                <a:lnTo>
                                  <a:pt x="1273424" y="2038084"/>
                                </a:lnTo>
                                <a:lnTo>
                                  <a:pt x="1268131" y="2039143"/>
                                </a:lnTo>
                                <a:lnTo>
                                  <a:pt x="1262574" y="2040466"/>
                                </a:lnTo>
                                <a:lnTo>
                                  <a:pt x="1257016" y="2040996"/>
                                </a:lnTo>
                                <a:lnTo>
                                  <a:pt x="1251194" y="2041525"/>
                                </a:lnTo>
                                <a:lnTo>
                                  <a:pt x="1245372" y="2041525"/>
                                </a:lnTo>
                                <a:lnTo>
                                  <a:pt x="111941" y="2041525"/>
                                </a:lnTo>
                                <a:lnTo>
                                  <a:pt x="106119" y="2041525"/>
                                </a:lnTo>
                                <a:lnTo>
                                  <a:pt x="100561" y="2040996"/>
                                </a:lnTo>
                                <a:lnTo>
                                  <a:pt x="94739" y="2040466"/>
                                </a:lnTo>
                                <a:lnTo>
                                  <a:pt x="89447" y="2039143"/>
                                </a:lnTo>
                                <a:lnTo>
                                  <a:pt x="83889" y="2038084"/>
                                </a:lnTo>
                                <a:lnTo>
                                  <a:pt x="78861" y="2036496"/>
                                </a:lnTo>
                                <a:lnTo>
                                  <a:pt x="73569" y="2034643"/>
                                </a:lnTo>
                                <a:lnTo>
                                  <a:pt x="68540" y="2032791"/>
                                </a:lnTo>
                                <a:lnTo>
                                  <a:pt x="63248" y="2030408"/>
                                </a:lnTo>
                                <a:lnTo>
                                  <a:pt x="58484" y="2028026"/>
                                </a:lnTo>
                                <a:lnTo>
                                  <a:pt x="53721" y="2025115"/>
                                </a:lnTo>
                                <a:lnTo>
                                  <a:pt x="49222" y="2022468"/>
                                </a:lnTo>
                                <a:lnTo>
                                  <a:pt x="44988" y="2019292"/>
                                </a:lnTo>
                                <a:lnTo>
                                  <a:pt x="40754" y="2015851"/>
                                </a:lnTo>
                                <a:lnTo>
                                  <a:pt x="36784" y="2012410"/>
                                </a:lnTo>
                                <a:lnTo>
                                  <a:pt x="32815" y="2008704"/>
                                </a:lnTo>
                                <a:lnTo>
                                  <a:pt x="29110" y="2004734"/>
                                </a:lnTo>
                                <a:lnTo>
                                  <a:pt x="25405" y="2000764"/>
                                </a:lnTo>
                                <a:lnTo>
                                  <a:pt x="22229" y="1996529"/>
                                </a:lnTo>
                                <a:lnTo>
                                  <a:pt x="19054" y="1992029"/>
                                </a:lnTo>
                                <a:lnTo>
                                  <a:pt x="16143" y="1987529"/>
                                </a:lnTo>
                                <a:lnTo>
                                  <a:pt x="13232" y="1982765"/>
                                </a:lnTo>
                                <a:lnTo>
                                  <a:pt x="11115" y="1978000"/>
                                </a:lnTo>
                                <a:lnTo>
                                  <a:pt x="8733" y="1972971"/>
                                </a:lnTo>
                                <a:lnTo>
                                  <a:pt x="6881" y="1967942"/>
                                </a:lnTo>
                                <a:lnTo>
                                  <a:pt x="5028" y="1962913"/>
                                </a:lnTo>
                                <a:lnTo>
                                  <a:pt x="3440" y="1957355"/>
                                </a:lnTo>
                                <a:lnTo>
                                  <a:pt x="2117" y="1951797"/>
                                </a:lnTo>
                                <a:lnTo>
                                  <a:pt x="1323" y="1946503"/>
                                </a:lnTo>
                                <a:lnTo>
                                  <a:pt x="529" y="1940944"/>
                                </a:lnTo>
                                <a:lnTo>
                                  <a:pt x="265" y="1934857"/>
                                </a:lnTo>
                                <a:lnTo>
                                  <a:pt x="0" y="1929298"/>
                                </a:lnTo>
                                <a:lnTo>
                                  <a:pt x="265" y="1924004"/>
                                </a:lnTo>
                                <a:lnTo>
                                  <a:pt x="529" y="1918711"/>
                                </a:lnTo>
                                <a:lnTo>
                                  <a:pt x="1059" y="1913417"/>
                                </a:lnTo>
                                <a:lnTo>
                                  <a:pt x="1852" y="1908388"/>
                                </a:lnTo>
                                <a:lnTo>
                                  <a:pt x="2911" y="1903359"/>
                                </a:lnTo>
                                <a:lnTo>
                                  <a:pt x="4499" y="1898065"/>
                                </a:lnTo>
                                <a:lnTo>
                                  <a:pt x="5822" y="1893301"/>
                                </a:lnTo>
                                <a:lnTo>
                                  <a:pt x="7674" y="1888537"/>
                                </a:lnTo>
                                <a:lnTo>
                                  <a:pt x="9791" y="1883772"/>
                                </a:lnTo>
                                <a:lnTo>
                                  <a:pt x="11644" y="1879273"/>
                                </a:lnTo>
                                <a:lnTo>
                                  <a:pt x="14290" y="1874773"/>
                                </a:lnTo>
                                <a:lnTo>
                                  <a:pt x="16672" y="1870538"/>
                                </a:lnTo>
                                <a:lnTo>
                                  <a:pt x="19583" y="1866568"/>
                                </a:lnTo>
                                <a:lnTo>
                                  <a:pt x="22229" y="1862597"/>
                                </a:lnTo>
                                <a:lnTo>
                                  <a:pt x="25405" y="1858627"/>
                                </a:lnTo>
                                <a:lnTo>
                                  <a:pt x="28845" y="1854657"/>
                                </a:lnTo>
                                <a:lnTo>
                                  <a:pt x="32285" y="1850951"/>
                                </a:lnTo>
                                <a:lnTo>
                                  <a:pt x="35726" y="1847510"/>
                                </a:lnTo>
                                <a:lnTo>
                                  <a:pt x="39431" y="1844334"/>
                                </a:lnTo>
                                <a:lnTo>
                                  <a:pt x="43400" y="1841158"/>
                                </a:lnTo>
                                <a:lnTo>
                                  <a:pt x="47634" y="1838246"/>
                                </a:lnTo>
                                <a:lnTo>
                                  <a:pt x="51604" y="1835599"/>
                                </a:lnTo>
                                <a:lnTo>
                                  <a:pt x="56103" y="1832688"/>
                                </a:lnTo>
                                <a:lnTo>
                                  <a:pt x="60601" y="1830570"/>
                                </a:lnTo>
                                <a:lnTo>
                                  <a:pt x="65100" y="1828188"/>
                                </a:lnTo>
                                <a:lnTo>
                                  <a:pt x="69599" y="1826335"/>
                                </a:lnTo>
                                <a:lnTo>
                                  <a:pt x="74362" y="1824218"/>
                                </a:lnTo>
                                <a:lnTo>
                                  <a:pt x="79391" y="1822894"/>
                                </a:lnTo>
                                <a:lnTo>
                                  <a:pt x="84154" y="1821571"/>
                                </a:lnTo>
                                <a:lnTo>
                                  <a:pt x="89182" y="1820247"/>
                                </a:lnTo>
                                <a:lnTo>
                                  <a:pt x="94210" y="1819189"/>
                                </a:lnTo>
                                <a:lnTo>
                                  <a:pt x="99503" y="1818659"/>
                                </a:lnTo>
                                <a:lnTo>
                                  <a:pt x="103737" y="1775516"/>
                                </a:lnTo>
                                <a:lnTo>
                                  <a:pt x="106383" y="1751694"/>
                                </a:lnTo>
                                <a:lnTo>
                                  <a:pt x="108765" y="1727078"/>
                                </a:lnTo>
                                <a:lnTo>
                                  <a:pt x="112205" y="1701668"/>
                                </a:lnTo>
                                <a:lnTo>
                                  <a:pt x="115646" y="1675993"/>
                                </a:lnTo>
                                <a:lnTo>
                                  <a:pt x="119615" y="1650319"/>
                                </a:lnTo>
                                <a:lnTo>
                                  <a:pt x="123585" y="1624909"/>
                                </a:lnTo>
                                <a:lnTo>
                                  <a:pt x="126231" y="1609028"/>
                                </a:lnTo>
                                <a:lnTo>
                                  <a:pt x="129142" y="1593676"/>
                                </a:lnTo>
                                <a:lnTo>
                                  <a:pt x="132053" y="1578854"/>
                                </a:lnTo>
                                <a:lnTo>
                                  <a:pt x="135228" y="1563767"/>
                                </a:lnTo>
                                <a:lnTo>
                                  <a:pt x="138669" y="1549473"/>
                                </a:lnTo>
                                <a:lnTo>
                                  <a:pt x="142374" y="1535710"/>
                                </a:lnTo>
                                <a:lnTo>
                                  <a:pt x="146343" y="1521946"/>
                                </a:lnTo>
                                <a:lnTo>
                                  <a:pt x="150313" y="1508976"/>
                                </a:lnTo>
                                <a:lnTo>
                                  <a:pt x="155605" y="1493889"/>
                                </a:lnTo>
                                <a:lnTo>
                                  <a:pt x="161163" y="1479332"/>
                                </a:lnTo>
                                <a:lnTo>
                                  <a:pt x="166985" y="1464509"/>
                                </a:lnTo>
                                <a:lnTo>
                                  <a:pt x="173071" y="1449951"/>
                                </a:lnTo>
                                <a:lnTo>
                                  <a:pt x="179687" y="1435394"/>
                                </a:lnTo>
                                <a:lnTo>
                                  <a:pt x="186568" y="1421365"/>
                                </a:lnTo>
                                <a:lnTo>
                                  <a:pt x="193713" y="1407337"/>
                                </a:lnTo>
                                <a:lnTo>
                                  <a:pt x="201387" y="1393309"/>
                                </a:lnTo>
                                <a:lnTo>
                                  <a:pt x="209062" y="1379810"/>
                                </a:lnTo>
                                <a:lnTo>
                                  <a:pt x="217265" y="1366046"/>
                                </a:lnTo>
                                <a:lnTo>
                                  <a:pt x="225734" y="1352547"/>
                                </a:lnTo>
                                <a:lnTo>
                                  <a:pt x="234467" y="1339048"/>
                                </a:lnTo>
                                <a:lnTo>
                                  <a:pt x="243729" y="1325814"/>
                                </a:lnTo>
                                <a:lnTo>
                                  <a:pt x="252991" y="1312844"/>
                                </a:lnTo>
                                <a:lnTo>
                                  <a:pt x="262783" y="1299874"/>
                                </a:lnTo>
                                <a:lnTo>
                                  <a:pt x="272574" y="1286905"/>
                                </a:lnTo>
                                <a:lnTo>
                                  <a:pt x="282630" y="1274200"/>
                                </a:lnTo>
                                <a:lnTo>
                                  <a:pt x="293216" y="1261495"/>
                                </a:lnTo>
                                <a:lnTo>
                                  <a:pt x="304066" y="1249055"/>
                                </a:lnTo>
                                <a:lnTo>
                                  <a:pt x="314916" y="1236614"/>
                                </a:lnTo>
                                <a:lnTo>
                                  <a:pt x="326295" y="1224174"/>
                                </a:lnTo>
                                <a:lnTo>
                                  <a:pt x="337674" y="1211734"/>
                                </a:lnTo>
                                <a:lnTo>
                                  <a:pt x="349583" y="1199558"/>
                                </a:lnTo>
                                <a:lnTo>
                                  <a:pt x="361756" y="1187118"/>
                                </a:lnTo>
                                <a:lnTo>
                                  <a:pt x="374194" y="1174678"/>
                                </a:lnTo>
                                <a:lnTo>
                                  <a:pt x="386896" y="1162767"/>
                                </a:lnTo>
                                <a:lnTo>
                                  <a:pt x="399864" y="1150327"/>
                                </a:lnTo>
                                <a:lnTo>
                                  <a:pt x="413095" y="1137886"/>
                                </a:lnTo>
                                <a:lnTo>
                                  <a:pt x="440617" y="1113271"/>
                                </a:lnTo>
                                <a:lnTo>
                                  <a:pt x="468933" y="1088125"/>
                                </a:lnTo>
                                <a:lnTo>
                                  <a:pt x="469198" y="1087331"/>
                                </a:lnTo>
                                <a:lnTo>
                                  <a:pt x="470786" y="1083890"/>
                                </a:lnTo>
                                <a:lnTo>
                                  <a:pt x="472374" y="1079126"/>
                                </a:lnTo>
                                <a:lnTo>
                                  <a:pt x="473961" y="1073303"/>
                                </a:lnTo>
                                <a:lnTo>
                                  <a:pt x="475814" y="1066156"/>
                                </a:lnTo>
                                <a:lnTo>
                                  <a:pt x="478460" y="1054510"/>
                                </a:lnTo>
                                <a:lnTo>
                                  <a:pt x="479519" y="1049746"/>
                                </a:lnTo>
                                <a:lnTo>
                                  <a:pt x="480577" y="1044982"/>
                                </a:lnTo>
                                <a:lnTo>
                                  <a:pt x="481371" y="1039952"/>
                                </a:lnTo>
                                <a:lnTo>
                                  <a:pt x="481900" y="1033865"/>
                                </a:lnTo>
                                <a:lnTo>
                                  <a:pt x="482165" y="1026718"/>
                                </a:lnTo>
                                <a:lnTo>
                                  <a:pt x="482430" y="1017719"/>
                                </a:lnTo>
                                <a:lnTo>
                                  <a:pt x="482430" y="1010308"/>
                                </a:lnTo>
                                <a:lnTo>
                                  <a:pt x="482165" y="1005279"/>
                                </a:lnTo>
                                <a:lnTo>
                                  <a:pt x="481636" y="1001838"/>
                                </a:lnTo>
                                <a:lnTo>
                                  <a:pt x="481106" y="999455"/>
                                </a:lnTo>
                                <a:lnTo>
                                  <a:pt x="479254" y="994426"/>
                                </a:lnTo>
                                <a:lnTo>
                                  <a:pt x="478460" y="990456"/>
                                </a:lnTo>
                                <a:lnTo>
                                  <a:pt x="477402" y="984633"/>
                                </a:lnTo>
                                <a:lnTo>
                                  <a:pt x="476343" y="978810"/>
                                </a:lnTo>
                                <a:lnTo>
                                  <a:pt x="475549" y="973516"/>
                                </a:lnTo>
                                <a:lnTo>
                                  <a:pt x="472903" y="964517"/>
                                </a:lnTo>
                                <a:lnTo>
                                  <a:pt x="470786" y="957900"/>
                                </a:lnTo>
                                <a:lnTo>
                                  <a:pt x="468933" y="953665"/>
                                </a:lnTo>
                                <a:lnTo>
                                  <a:pt x="440617" y="928520"/>
                                </a:lnTo>
                                <a:lnTo>
                                  <a:pt x="413095" y="903904"/>
                                </a:lnTo>
                                <a:lnTo>
                                  <a:pt x="399864" y="891463"/>
                                </a:lnTo>
                                <a:lnTo>
                                  <a:pt x="386896" y="879288"/>
                                </a:lnTo>
                                <a:lnTo>
                                  <a:pt x="374194" y="866848"/>
                                </a:lnTo>
                                <a:lnTo>
                                  <a:pt x="361756" y="854407"/>
                                </a:lnTo>
                                <a:lnTo>
                                  <a:pt x="349583" y="841967"/>
                                </a:lnTo>
                                <a:lnTo>
                                  <a:pt x="337674" y="829792"/>
                                </a:lnTo>
                                <a:lnTo>
                                  <a:pt x="326295" y="817351"/>
                                </a:lnTo>
                                <a:lnTo>
                                  <a:pt x="314916" y="804911"/>
                                </a:lnTo>
                                <a:lnTo>
                                  <a:pt x="304066" y="792736"/>
                                </a:lnTo>
                                <a:lnTo>
                                  <a:pt x="293216" y="780031"/>
                                </a:lnTo>
                                <a:lnTo>
                                  <a:pt x="282630" y="767590"/>
                                </a:lnTo>
                                <a:lnTo>
                                  <a:pt x="272574" y="754885"/>
                                </a:lnTo>
                                <a:lnTo>
                                  <a:pt x="262783" y="742180"/>
                                </a:lnTo>
                                <a:lnTo>
                                  <a:pt x="252991" y="728946"/>
                                </a:lnTo>
                                <a:lnTo>
                                  <a:pt x="243729" y="715712"/>
                                </a:lnTo>
                                <a:lnTo>
                                  <a:pt x="234467" y="702478"/>
                                </a:lnTo>
                                <a:lnTo>
                                  <a:pt x="225734" y="689243"/>
                                </a:lnTo>
                                <a:lnTo>
                                  <a:pt x="217265" y="675480"/>
                                </a:lnTo>
                                <a:lnTo>
                                  <a:pt x="209062" y="661981"/>
                                </a:lnTo>
                                <a:lnTo>
                                  <a:pt x="201387" y="648217"/>
                                </a:lnTo>
                                <a:lnTo>
                                  <a:pt x="193713" y="634188"/>
                                </a:lnTo>
                                <a:lnTo>
                                  <a:pt x="186568" y="620160"/>
                                </a:lnTo>
                                <a:lnTo>
                                  <a:pt x="179687" y="606132"/>
                                </a:lnTo>
                                <a:lnTo>
                                  <a:pt x="173071" y="591839"/>
                                </a:lnTo>
                                <a:lnTo>
                                  <a:pt x="166985" y="577016"/>
                                </a:lnTo>
                                <a:lnTo>
                                  <a:pt x="161163" y="562458"/>
                                </a:lnTo>
                                <a:lnTo>
                                  <a:pt x="155605" y="547636"/>
                                </a:lnTo>
                                <a:lnTo>
                                  <a:pt x="150313" y="532814"/>
                                </a:lnTo>
                                <a:lnTo>
                                  <a:pt x="146343" y="519579"/>
                                </a:lnTo>
                                <a:lnTo>
                                  <a:pt x="142374" y="506080"/>
                                </a:lnTo>
                                <a:lnTo>
                                  <a:pt x="138669" y="492052"/>
                                </a:lnTo>
                                <a:lnTo>
                                  <a:pt x="135228" y="477759"/>
                                </a:lnTo>
                                <a:lnTo>
                                  <a:pt x="132053" y="462936"/>
                                </a:lnTo>
                                <a:lnTo>
                                  <a:pt x="129142" y="447849"/>
                                </a:lnTo>
                                <a:lnTo>
                                  <a:pt x="126231" y="432762"/>
                                </a:lnTo>
                                <a:lnTo>
                                  <a:pt x="123585" y="416881"/>
                                </a:lnTo>
                                <a:lnTo>
                                  <a:pt x="118292" y="385648"/>
                                </a:lnTo>
                                <a:lnTo>
                                  <a:pt x="113793" y="353886"/>
                                </a:lnTo>
                                <a:lnTo>
                                  <a:pt x="110088" y="322653"/>
                                </a:lnTo>
                                <a:lnTo>
                                  <a:pt x="106383" y="292214"/>
                                </a:lnTo>
                                <a:lnTo>
                                  <a:pt x="102678" y="255952"/>
                                </a:lnTo>
                                <a:lnTo>
                                  <a:pt x="99503" y="223131"/>
                                </a:lnTo>
                                <a:lnTo>
                                  <a:pt x="94210" y="222337"/>
                                </a:lnTo>
                                <a:lnTo>
                                  <a:pt x="89182" y="221543"/>
                                </a:lnTo>
                                <a:lnTo>
                                  <a:pt x="84154" y="220219"/>
                                </a:lnTo>
                                <a:lnTo>
                                  <a:pt x="79391" y="218896"/>
                                </a:lnTo>
                                <a:lnTo>
                                  <a:pt x="74362" y="217308"/>
                                </a:lnTo>
                                <a:lnTo>
                                  <a:pt x="69599" y="215455"/>
                                </a:lnTo>
                                <a:lnTo>
                                  <a:pt x="65100" y="213602"/>
                                </a:lnTo>
                                <a:lnTo>
                                  <a:pt x="60601" y="211220"/>
                                </a:lnTo>
                                <a:lnTo>
                                  <a:pt x="56103" y="208838"/>
                                </a:lnTo>
                                <a:lnTo>
                                  <a:pt x="51604" y="206191"/>
                                </a:lnTo>
                                <a:lnTo>
                                  <a:pt x="47634" y="203544"/>
                                </a:lnTo>
                                <a:lnTo>
                                  <a:pt x="43400" y="200368"/>
                                </a:lnTo>
                                <a:lnTo>
                                  <a:pt x="39431" y="197191"/>
                                </a:lnTo>
                                <a:lnTo>
                                  <a:pt x="35726" y="194280"/>
                                </a:lnTo>
                                <a:lnTo>
                                  <a:pt x="32285" y="190574"/>
                                </a:lnTo>
                                <a:lnTo>
                                  <a:pt x="28845" y="186869"/>
                                </a:lnTo>
                                <a:lnTo>
                                  <a:pt x="25405" y="183163"/>
                                </a:lnTo>
                                <a:lnTo>
                                  <a:pt x="22229" y="179193"/>
                                </a:lnTo>
                                <a:lnTo>
                                  <a:pt x="19583" y="174958"/>
                                </a:lnTo>
                                <a:lnTo>
                                  <a:pt x="16672" y="171252"/>
                                </a:lnTo>
                                <a:lnTo>
                                  <a:pt x="14290" y="166753"/>
                                </a:lnTo>
                                <a:lnTo>
                                  <a:pt x="11644" y="162253"/>
                                </a:lnTo>
                                <a:lnTo>
                                  <a:pt x="9791" y="157753"/>
                                </a:lnTo>
                                <a:lnTo>
                                  <a:pt x="7674" y="152989"/>
                                </a:lnTo>
                                <a:lnTo>
                                  <a:pt x="5822" y="148225"/>
                                </a:lnTo>
                                <a:lnTo>
                                  <a:pt x="4499" y="143460"/>
                                </a:lnTo>
                                <a:lnTo>
                                  <a:pt x="2911" y="138166"/>
                                </a:lnTo>
                                <a:lnTo>
                                  <a:pt x="1852" y="133137"/>
                                </a:lnTo>
                                <a:lnTo>
                                  <a:pt x="1059" y="128108"/>
                                </a:lnTo>
                                <a:lnTo>
                                  <a:pt x="529" y="122815"/>
                                </a:lnTo>
                                <a:lnTo>
                                  <a:pt x="265" y="117786"/>
                                </a:lnTo>
                                <a:lnTo>
                                  <a:pt x="0" y="112227"/>
                                </a:lnTo>
                                <a:lnTo>
                                  <a:pt x="265" y="106404"/>
                                </a:lnTo>
                                <a:lnTo>
                                  <a:pt x="529" y="100846"/>
                                </a:lnTo>
                                <a:lnTo>
                                  <a:pt x="1323" y="95287"/>
                                </a:lnTo>
                                <a:lnTo>
                                  <a:pt x="2117" y="89729"/>
                                </a:lnTo>
                                <a:lnTo>
                                  <a:pt x="3440" y="84435"/>
                                </a:lnTo>
                                <a:lnTo>
                                  <a:pt x="5028" y="78877"/>
                                </a:lnTo>
                                <a:lnTo>
                                  <a:pt x="6881" y="73583"/>
                                </a:lnTo>
                                <a:lnTo>
                                  <a:pt x="8733" y="68554"/>
                                </a:lnTo>
                                <a:lnTo>
                                  <a:pt x="11115" y="63525"/>
                                </a:lnTo>
                                <a:lnTo>
                                  <a:pt x="13232" y="58761"/>
                                </a:lnTo>
                                <a:lnTo>
                                  <a:pt x="16143" y="53996"/>
                                </a:lnTo>
                                <a:lnTo>
                                  <a:pt x="19054" y="49497"/>
                                </a:lnTo>
                                <a:lnTo>
                                  <a:pt x="22229" y="45262"/>
                                </a:lnTo>
                                <a:lnTo>
                                  <a:pt x="25405" y="41027"/>
                                </a:lnTo>
                                <a:lnTo>
                                  <a:pt x="29110" y="36792"/>
                                </a:lnTo>
                                <a:lnTo>
                                  <a:pt x="32815" y="32821"/>
                                </a:lnTo>
                                <a:lnTo>
                                  <a:pt x="36784" y="29380"/>
                                </a:lnTo>
                                <a:lnTo>
                                  <a:pt x="40754" y="25675"/>
                                </a:lnTo>
                                <a:lnTo>
                                  <a:pt x="44988" y="22499"/>
                                </a:lnTo>
                                <a:lnTo>
                                  <a:pt x="49222" y="19058"/>
                                </a:lnTo>
                                <a:lnTo>
                                  <a:pt x="53721" y="16411"/>
                                </a:lnTo>
                                <a:lnTo>
                                  <a:pt x="58484" y="13499"/>
                                </a:lnTo>
                                <a:lnTo>
                                  <a:pt x="63248" y="11382"/>
                                </a:lnTo>
                                <a:lnTo>
                                  <a:pt x="68540" y="9000"/>
                                </a:lnTo>
                                <a:lnTo>
                                  <a:pt x="73569" y="6882"/>
                                </a:lnTo>
                                <a:lnTo>
                                  <a:pt x="78861" y="5029"/>
                                </a:lnTo>
                                <a:lnTo>
                                  <a:pt x="83889" y="3706"/>
                                </a:lnTo>
                                <a:lnTo>
                                  <a:pt x="89447" y="2382"/>
                                </a:lnTo>
                                <a:lnTo>
                                  <a:pt x="94739" y="1324"/>
                                </a:lnTo>
                                <a:lnTo>
                                  <a:pt x="100561" y="530"/>
                                </a:lnTo>
                                <a:lnTo>
                                  <a:pt x="106119" y="265"/>
                                </a:lnTo>
                                <a:lnTo>
                                  <a:pt x="111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7" name="文本框 2"/>
                        <wps:cNvSpPr txBox="1"/>
                        <wps:spPr>
                          <a:xfrm>
                            <a:off x="4167" y="6872"/>
                            <a:ext cx="1044" cy="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手机：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2"/>
                        <wps:cNvSpPr txBox="1"/>
                        <wps:spPr>
                          <a:xfrm>
                            <a:off x="4790" y="6854"/>
                            <a:ext cx="1859" cy="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jc w:val="both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181 0000 0000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2" name="KSO_Shape"/>
                        <wps:cNvSpPr/>
                        <wps:spPr bwMode="auto">
                          <a:xfrm>
                            <a:off x="3812" y="7253"/>
                            <a:ext cx="186" cy="186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50" name="文本框 2"/>
                        <wps:cNvSpPr txBox="1"/>
                        <wps:spPr>
                          <a:xfrm>
                            <a:off x="4167" y="7359"/>
                            <a:ext cx="1044" cy="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2"/>
                        <wps:cNvSpPr txBox="1"/>
                        <wps:spPr>
                          <a:xfrm>
                            <a:off x="4793" y="7341"/>
                            <a:ext cx="2076" cy="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jc w:val="both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XXXX@163.com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5" name="KSO_Shape"/>
                        <wps:cNvSpPr/>
                        <wps:spPr bwMode="auto">
                          <a:xfrm>
                            <a:off x="3814" y="7725"/>
                            <a:ext cx="183" cy="189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25pt;margin-top:266pt;height:136.95pt;width:153.35pt;z-index:251664384;mso-width-relative:page;mso-height-relative:page;" coordorigin="3802,6854" coordsize="3067,2739" o:gfxdata="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">
                <o:lock v:ext="edit" aspectratio="f"/>
                <v:shape id="_x0000_s1026" o:spid="_x0000_s1026" o:spt="202" type="#_x0000_t202" style="position:absolute;left:4167;top:7949;height:1644;width:2597;" filled="f" stroked="f" coordsize="21600,21600" o:gfxdata="UEsDBAoAAAAAAIdO4kAAAAAAAAAAAAAAAAAEAAAAZHJzL1BLAwQUAAAACACHTuJArqKv37wAAADc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J88Qy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ir9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籍贯：浙江杭州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生日：19XX.XX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政治面貌：中共党员</w:t>
                        </w:r>
                      </w:p>
                    </w:txbxContent>
                  </v:textbox>
                </v:shape>
                <v:shape id="KSO_Shape" o:spid="_x0000_s1026" o:spt="100" style="position:absolute;left:3830;top:8230;height:257;width:150;v-text-anchor:middle;" fillcolor="#FFFFFF [3212]" filled="t" stroked="f" coordsize="559792,955625" o:gfxdata="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I9YMvQAA&#10;ANw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2pt"/>
                  <v:imagedata o:title=""/>
                  <o:lock v:ext="edit" aspectratio="f"/>
                  <v:textbox inset="2.54mm,1.27mm,2.54mm,8.16463888888889mm"/>
                </v:shape>
                <v:shape id="KSO_Shape" o:spid="_x0000_s1026" o:spt="100" style="position:absolute;left:3802;top:9223;height:261;width:206;v-text-anchor:middle;" fillcolor="#FFFFFF [3212]" filled="t" stroked="f" coordsize="1679575,2125662" o:gfxdata="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/P1y8AAAA&#10;3AAAAA8AAAAAAAAAAQAgAAAAIgAAAGRycy9kb3ducmV2LnhtbFBLAQIUABQAAAAIAIdO4kAzLwWe&#10;OwAAADkAAAAQAAAAAAAAAAEAIAAAAAsBAABkcnMvc2hhcGV4bWwueG1sUEsFBgAAAAAGAAYAWwEA&#10;ALUD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62,114;79,123;78,128;77,134;79,141;113,206;108,139;109,133;108,127;112,122;128,113;143,114;154,125;163,137;171,150;177,165;181,182;184,200;176,213;152,224;127,230;100,233;73,232;45,226;19,216;0,205;1,186;5,169;11,153;19,139;28,127;38,116;52,105;102,0;113,3;124,9;133,17;140,26;145,37;148,49;147,63;143,76;136,89;126,98;112,106;102,109;92,109;80,108;70,104;60,98;52,90;45,79;40,67;38,54;40,42;44,31;50,21;58,12;68,6;80,1;92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3814;top:8736;height:275;width:183;v-text-anchor:middle;" fillcolor="#FFFFFF [3212]" filled="t" stroked="f" coordsize="1357313,2041525" o:gfxdata="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lyig&#10;wAAAANwAAAAPAAAAAAAAAAEAIAAAACIAAABkcnMvZG93bnJldi54bWxQSwECFAAUAAAACACHTuJA&#10;My8FnjsAAAA5AAAAEAAAAAAAAAABACAAAAAPAQAAZHJzL3NoYXBleG1sLnhtbFBLBQYAAAAABgAG&#10;AFsBAAC5AwAAAAA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  <v:path o:connectlocs="121,191;128,207;43,202;51,187;112,71;90,92;80,92;57,71;27,54;36,74;56,98;70,113;74,129;70,144;54,159;35,183;27,202;144,209;137,187;119,164;101,146;97,132;98,118;106,105;129,81;141,61;147,28;164,2;169,9;170,18;164,25;157,39;150,70;136,94;111,119;110,129;122,146;141,168;152,193;159,228;167,233;170,241;168,250;160,255;9,255;2,249;0,240;4,232;11,228;17,193;29,168;48,146;60,129;59,119;34,94;20,70;13,36;5,25;0,18;1,8;7,1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2" o:spid="_x0000_s1026" o:spt="202" type="#_x0000_t202" style="position:absolute;left:4167;top:6872;height:835;width:1044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手机：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90;top:6854;height:834;width:1859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jc w:val="both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181 0000 0000</w:t>
                        </w:r>
                      </w:p>
                    </w:txbxContent>
                  </v:textbox>
                </v:shape>
                <v:shape id="KSO_Shape" o:spid="_x0000_s1026" o:spt="100" style="position:absolute;left:3812;top:7253;height:186;width:186;v-text-anchor:middle;" fillcolor="#FFFFFF [3212]" filled="t" stroked="f" coordsize="5581,5581" o:gfxdata="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CAbq/&#10;AAAA3AAAAA8AAAAAAAAAAQAgAAAAIgAAAGRycy9kb3ducmV2LnhtbFBLAQIUABQAAAAIAIdO4kAz&#10;LwWeOwAAADkAAAAQAAAAAAAAAAEAIAAAAA4BAABkcnMvc2hhcGV4bWwueG1sUEsFBgAAAAAGAAYA&#10;WwEAALgD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45062155;71569962,1324103;71569962,71569962;71569962,71569962;71569962,71569962;19880937,71569962;1324103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;71569962,7156996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2" o:spid="_x0000_s1026" o:spt="202" type="#_x0000_t202" style="position:absolute;left:4167;top:7359;height:835;width:1044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93;top:7341;height:834;width:2076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jc w:val="both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XXXX@163.com</w:t>
                        </w:r>
                      </w:p>
                    </w:txbxContent>
                  </v:textbox>
                </v:shape>
                <v:shape id="KSO_Shape" o:spid="_x0000_s1026" o:spt="100" style="position:absolute;left:3814;top:7725;height:189;width:183;v-text-anchor:middle;" fillcolor="#FFFFFF [3212]" filled="t" stroked="f" coordsize="90,93" o:gfxdata="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e5my8AAAA&#10;3AAAAA8AAAAAAAAAAQAgAAAAIgAAAGRycy9kb3ducmV2LnhtbFBLAQIUABQAAAAIAIdO4kAzLwWe&#10;OwAAADkAAAAQAAAAAAAAAAEAIAAAAAsBAABkcnMvc2hhcGV4bWwueG1sUEsFBgAAAAAGAAYAWwEA&#10;ALUD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-1000760</wp:posOffset>
                </wp:positionV>
                <wp:extent cx="2180590" cy="6657340"/>
                <wp:effectExtent l="0" t="0" r="10160" b="101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6657340"/>
                        </a:xfrm>
                        <a:prstGeom prst="rect">
                          <a:avLst/>
                        </a:prstGeom>
                        <a:solidFill>
                          <a:srgbClr val="50B7C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-78.8pt;height:524.2pt;width:171.7pt;z-index:251664384;v-text-anchor:middle;mso-width-relative:page;mso-height-relative:page;" fillcolor="#50B7C9" filled="t" stroked="f" coordsize="21600,21600" o:gfxdata="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tzus9wAAAANAQAADwAAAAAAAAABACAAAAAiAAAAZHJzL2Rvd25y&#10;ZXYueG1sUEsBAhQAFAAAAAgAh07iQA+Claj6AQAA4gMAAA4AAAAAAAAAAQAgAAAAKw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-538480</wp:posOffset>
                </wp:positionV>
                <wp:extent cx="4679950" cy="455930"/>
                <wp:effectExtent l="0" t="0" r="6350" b="1905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455930"/>
                          <a:chOff x="3386" y="3725"/>
                          <a:chExt cx="7370" cy="718"/>
                        </a:xfrm>
                      </wpg:grpSpPr>
                      <wpg:grpSp>
                        <wpg:cNvPr id="8" name="组合 6"/>
                        <wpg:cNvGrpSpPr/>
                        <wpg:grpSpPr>
                          <a:xfrm>
                            <a:off x="3386" y="3725"/>
                            <a:ext cx="7370" cy="718"/>
                            <a:chOff x="5482" y="3763"/>
                            <a:chExt cx="7370" cy="718"/>
                          </a:xfrm>
                        </wpg:grpSpPr>
                        <wps:wsp>
                          <wps:cNvPr id="9" name="矩形 3"/>
                          <wps:cNvSpPr/>
                          <wps:spPr>
                            <a:xfrm>
                              <a:off x="5499" y="3915"/>
                              <a:ext cx="2534" cy="499"/>
                            </a:xfrm>
                            <a:prstGeom prst="roundRect">
                              <a:avLst/>
                            </a:prstGeom>
                            <a:solidFill>
                              <a:srgbClr val="50B7C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0" name="文本框 4"/>
                          <wps:cNvSpPr txBox="1"/>
                          <wps:spPr>
                            <a:xfrm>
                              <a:off x="6033" y="3763"/>
                              <a:ext cx="1630" cy="6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直接连接符 39"/>
                          <wps:cNvCnPr/>
                          <wps:spPr>
                            <a:xfrm>
                              <a:off x="5482" y="4481"/>
                              <a:ext cx="737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0F0F0">
                                  <a:lumMod val="9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16" name="Freeform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62" y="3998"/>
                            <a:ext cx="343" cy="275"/>
                          </a:xfrm>
                          <a:custGeom>
                            <a:avLst/>
                            <a:gdLst>
                              <a:gd name="T0" fmla="*/ 166018 w 498"/>
                              <a:gd name="T1" fmla="*/ 151877 h 391"/>
                              <a:gd name="T2" fmla="*/ 166018 w 498"/>
                              <a:gd name="T3" fmla="*/ 151877 h 391"/>
                              <a:gd name="T4" fmla="*/ 23653 w 498"/>
                              <a:gd name="T5" fmla="*/ 151877 h 391"/>
                              <a:gd name="T6" fmla="*/ 23653 w 498"/>
                              <a:gd name="T7" fmla="*/ 52278 h 391"/>
                              <a:gd name="T8" fmla="*/ 51769 w 498"/>
                              <a:gd name="T9" fmla="*/ 52278 h 391"/>
                              <a:gd name="T10" fmla="*/ 75422 w 498"/>
                              <a:gd name="T11" fmla="*/ 31998 h 391"/>
                              <a:gd name="T12" fmla="*/ 12050 w 498"/>
                              <a:gd name="T13" fmla="*/ 31998 h 391"/>
                              <a:gd name="T14" fmla="*/ 0 w 498"/>
                              <a:gd name="T15" fmla="*/ 40110 h 391"/>
                              <a:gd name="T16" fmla="*/ 0 w 498"/>
                              <a:gd name="T17" fmla="*/ 163594 h 391"/>
                              <a:gd name="T18" fmla="*/ 12050 w 498"/>
                              <a:gd name="T19" fmla="*/ 175762 h 391"/>
                              <a:gd name="T20" fmla="*/ 178068 w 498"/>
                              <a:gd name="T21" fmla="*/ 175762 h 391"/>
                              <a:gd name="T22" fmla="*/ 190117 w 498"/>
                              <a:gd name="T23" fmla="*/ 163594 h 391"/>
                              <a:gd name="T24" fmla="*/ 190117 w 498"/>
                              <a:gd name="T25" fmla="*/ 123935 h 391"/>
                              <a:gd name="T26" fmla="*/ 166018 w 498"/>
                              <a:gd name="T27" fmla="*/ 139709 h 391"/>
                              <a:gd name="T28" fmla="*/ 166018 w 498"/>
                              <a:gd name="T29" fmla="*/ 151877 h 391"/>
                              <a:gd name="T30" fmla="*/ 146382 w 498"/>
                              <a:gd name="T31" fmla="*/ 76164 h 391"/>
                              <a:gd name="T32" fmla="*/ 146382 w 498"/>
                              <a:gd name="T33" fmla="*/ 76164 h 391"/>
                              <a:gd name="T34" fmla="*/ 146382 w 498"/>
                              <a:gd name="T35" fmla="*/ 115823 h 391"/>
                              <a:gd name="T36" fmla="*/ 221804 w 498"/>
                              <a:gd name="T37" fmla="*/ 56334 h 391"/>
                              <a:gd name="T38" fmla="*/ 146382 w 498"/>
                              <a:gd name="T39" fmla="*/ 0 h 391"/>
                              <a:gd name="T40" fmla="*/ 146382 w 498"/>
                              <a:gd name="T41" fmla="*/ 36054 h 391"/>
                              <a:gd name="T42" fmla="*/ 59356 w 498"/>
                              <a:gd name="T43" fmla="*/ 123935 h 391"/>
                              <a:gd name="T44" fmla="*/ 146382 w 498"/>
                              <a:gd name="T45" fmla="*/ 76164 h 391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498" h="391">
                                <a:moveTo>
                                  <a:pt x="372" y="337"/>
                                </a:moveTo>
                                <a:lnTo>
                                  <a:pt x="372" y="337"/>
                                </a:lnTo>
                                <a:cubicBezTo>
                                  <a:pt x="53" y="337"/>
                                  <a:pt x="53" y="337"/>
                                  <a:pt x="53" y="337"/>
                                </a:cubicBezTo>
                                <a:cubicBezTo>
                                  <a:pt x="53" y="116"/>
                                  <a:pt x="53" y="116"/>
                                  <a:pt x="53" y="116"/>
                                </a:cubicBezTo>
                                <a:cubicBezTo>
                                  <a:pt x="116" y="116"/>
                                  <a:pt x="116" y="116"/>
                                  <a:pt x="116" y="116"/>
                                </a:cubicBezTo>
                                <a:cubicBezTo>
                                  <a:pt x="116" y="116"/>
                                  <a:pt x="133" y="98"/>
                                  <a:pt x="169" y="71"/>
                                </a:cubicBezTo>
                                <a:cubicBezTo>
                                  <a:pt x="27" y="71"/>
                                  <a:pt x="27" y="71"/>
                                  <a:pt x="27" y="71"/>
                                </a:cubicBezTo>
                                <a:cubicBezTo>
                                  <a:pt x="9" y="71"/>
                                  <a:pt x="0" y="80"/>
                                  <a:pt x="0" y="89"/>
                                </a:cubicBezTo>
                                <a:cubicBezTo>
                                  <a:pt x="0" y="363"/>
                                  <a:pt x="0" y="363"/>
                                  <a:pt x="0" y="363"/>
                                </a:cubicBezTo>
                                <a:cubicBezTo>
                                  <a:pt x="0" y="382"/>
                                  <a:pt x="9" y="390"/>
                                  <a:pt x="27" y="390"/>
                                </a:cubicBezTo>
                                <a:cubicBezTo>
                                  <a:pt x="399" y="390"/>
                                  <a:pt x="399" y="390"/>
                                  <a:pt x="399" y="390"/>
                                </a:cubicBezTo>
                                <a:cubicBezTo>
                                  <a:pt x="408" y="390"/>
                                  <a:pt x="426" y="382"/>
                                  <a:pt x="426" y="363"/>
                                </a:cubicBezTo>
                                <a:cubicBezTo>
                                  <a:pt x="426" y="275"/>
                                  <a:pt x="426" y="275"/>
                                  <a:pt x="426" y="275"/>
                                </a:cubicBezTo>
                                <a:cubicBezTo>
                                  <a:pt x="372" y="310"/>
                                  <a:pt x="372" y="310"/>
                                  <a:pt x="372" y="310"/>
                                </a:cubicBezTo>
                                <a:lnTo>
                                  <a:pt x="372" y="337"/>
                                </a:lnTo>
                                <a:close/>
                                <a:moveTo>
                                  <a:pt x="328" y="169"/>
                                </a:moveTo>
                                <a:lnTo>
                                  <a:pt x="328" y="169"/>
                                </a:lnTo>
                                <a:cubicBezTo>
                                  <a:pt x="328" y="257"/>
                                  <a:pt x="328" y="257"/>
                                  <a:pt x="328" y="257"/>
                                </a:cubicBezTo>
                                <a:cubicBezTo>
                                  <a:pt x="497" y="125"/>
                                  <a:pt x="497" y="125"/>
                                  <a:pt x="497" y="125"/>
                                </a:cubicBezTo>
                                <a:cubicBezTo>
                                  <a:pt x="328" y="0"/>
                                  <a:pt x="328" y="0"/>
                                  <a:pt x="328" y="0"/>
                                </a:cubicBezTo>
                                <a:cubicBezTo>
                                  <a:pt x="328" y="80"/>
                                  <a:pt x="328" y="80"/>
                                  <a:pt x="328" y="80"/>
                                </a:cubicBezTo>
                                <a:cubicBezTo>
                                  <a:pt x="133" y="80"/>
                                  <a:pt x="133" y="275"/>
                                  <a:pt x="133" y="275"/>
                                </a:cubicBezTo>
                                <a:cubicBezTo>
                                  <a:pt x="186" y="187"/>
                                  <a:pt x="222" y="169"/>
                                  <a:pt x="328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2.05pt;margin-top:-42.4pt;height:35.9pt;width:368.5pt;z-index:251665408;mso-width-relative:page;mso-height-relative:page;" coordorigin="3386,3725" coordsize="7370,718" o:gfxdata="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">
                <o:lock v:ext="edit" aspectratio="f"/>
                <v:group id="组合 6" o:spid="_x0000_s1026" o:spt="203" style="position:absolute;left:3386;top:3725;height:718;width:7370;" coordorigin="5482,3763" coordsize="7370,71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oundrect id="矩形 3" o:spid="_x0000_s1026" o:spt="2" style="position:absolute;left:5499;top:3915;height:499;width:2534;v-text-anchor:middle;" fillcolor="#50B7C9" filled="t" stroked="f" coordsize="21600,21600" arcsize="0.166666666666667" o:gfxdata="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MZdr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文本框 4" o:spid="_x0000_s1026" o:spt="202" type="#_x0000_t202" style="position:absolute;left:6033;top:3763;height:686;width:1630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报考信息</w:t>
                          </w:r>
                        </w:p>
                      </w:txbxContent>
                    </v:textbox>
                  </v:shape>
                  <v:line id="直接连接符 39" o:spid="_x0000_s1026" o:spt="20" style="position:absolute;left:5482;top:4481;height:0;width:7370;" filled="f" stroked="t" coordsize="21600,21600" o:gfxdata="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IAq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D8D8D8" miterlimit="8" joinstyle="miter"/>
                    <v:imagedata o:title=""/>
                    <o:lock v:ext="edit" aspectratio="f"/>
                  </v:line>
                </v:group>
                <v:shape id="Freeform 4" o:spid="_x0000_s1026" o:spt="100" style="position:absolute;left:3562;top:3998;height:275;width:343;mso-wrap-style:none;v-text-anchor:middle;" fillcolor="#FFFFFF [3212]" filled="t" stroked="f" coordsize="498,391" o:gfxdata="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Bd1r4A&#10;AADcAAAADwAAAAAAAAABACAAAAAiAAAAZHJzL2Rvd25yZXYueG1sUEsBAhQAFAAAAAgAh07iQDMv&#10;BZ47AAAAOQAAABAAAAAAAAAAAQAgAAAADQEAAGRycy9zaGFwZXhtbC54bWxQSwUGAAAAAAYABgBb&#10;AQAAtwMAAAAA&#10;" path="m372,337l372,337c53,337,53,337,53,337c53,116,53,116,53,116c116,116,116,116,116,116c116,116,133,98,169,71c27,71,27,71,27,71c9,71,0,80,0,89c0,363,0,363,0,363c0,382,9,390,27,390c399,390,399,390,399,390c408,390,426,382,426,363c426,275,426,275,426,275c372,310,372,310,372,310l372,337xm328,169l328,169c328,257,328,257,328,257c497,125,497,125,497,125c328,0,328,0,328,0c328,80,328,80,328,80c133,80,133,275,133,275c186,187,222,169,328,169xe">
                  <v:path o:connectlocs="114345,106818;114345,106818;16291,106818;16291,36768;35656,36768;51947,22504;8299,22504;0,28210;0,115059;8299,123617;122645,123617;130944,115059;130944,87166;114345,98260;114345,106818;100821,53568;100821,53568;100821,81461;152768,39621;100821,0;100821,25357;40881,87166;100821,53568" o:connectangles="0,0,0,0,0,0,0,0,0,0,0,0,0,0,0,0,0,0,0,0,0,0,0"/>
                  <v:fill on="t" focussize="0,0"/>
                  <v:stroke on="f"/>
                  <v:imagedata o:title=""/>
                  <o:lock v:ext="edit" aspectratio="t"/>
                  <v:textbox inset="1.0045mm,0.50225mm,1.0045mm,0.50225mm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76200</wp:posOffset>
                </wp:positionV>
                <wp:extent cx="4679950" cy="340360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院校：XXXXX大学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报考专业：临床医学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8.4pt;margin-top:6pt;height:26.8pt;width:368.5pt;z-index:251666432;mso-width-relative:page;mso-height-relative:page;" filled="f" stroked="f" coordsize="21600,21600" o:gfxdata="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2&#10;cVab1gAAAAkBAAAPAAAAAAAAAAEAIAAAACIAAABkcnMvZG93bnJldi54bWxQSwECFAAUAAAACACH&#10;TuJADYXKlSYCAAAqBAAADgAAAAAAAAABACAAAAAl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院校：XXXXX大学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报考专业：临床医学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6976110</wp:posOffset>
                </wp:positionV>
                <wp:extent cx="1649095" cy="23450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345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校甲等奖学金3次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国家励志奖学金1次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校优秀大学生干部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院优秀毕业实习生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广州市优秀青年志愿者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院“学习之星”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5pt;margin-top:549.3pt;height:184.65pt;width:129.85pt;z-index:251667456;mso-width-relative:page;mso-height-relative:page;" filled="f" stroked="f" coordsize="21600,21600" o:gfxdata="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mvQ53bAAAADgEAAA8AAAAAAAAAAQAgAAAAIgAAAGRycy9kb3ducmV2LnhtbFBL&#10;AQIUABQAAAAIAIdO4kC2TJtwugEAAF4DAAAOAAAAAAAAAAEAIAAAACo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校甲等奖学金3次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国家励志奖学金1次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校优秀大学生干部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院优秀毕业实习生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广州市优秀青年志愿者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院“学习之星”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6329045</wp:posOffset>
                </wp:positionV>
                <wp:extent cx="1428750" cy="393700"/>
                <wp:effectExtent l="0" t="0" r="19050" b="2540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93700"/>
                          <a:chOff x="2122" y="11915"/>
                          <a:chExt cx="2250" cy="620"/>
                        </a:xfrm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2122" y="11915"/>
                            <a:ext cx="2250" cy="62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 flipH="1">
                            <a:off x="2510" y="11996"/>
                            <a:ext cx="1708" cy="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85pt;margin-top:498.35pt;height:31pt;width:112.5pt;z-index:251668480;mso-width-relative:page;mso-height-relative:page;" coordorigin="2122,11915" coordsize="2250,620" o:gfxdata="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EHPUHvcAAAADAEAAA8AAAAAAAAAAQAgAAAAIgAAAGRycy9kb3ducmV2LnhtbFBLAQIUABQAAAAI&#10;AIdO4kDbdxvVPwMAAJMHAAAOAAAAAAAAAAEAIAAAACsBAABkcnMvZTJvRG9jLnhtbFBLBQYAAAAA&#10;BgAGAFkBAADcBgAAAAA=&#10;">
                <o:lock v:ext="edit" aspectratio="f"/>
                <v:roundrect id="_x0000_s1026" o:spid="_x0000_s1026" o:spt="2" style="position:absolute;left:2122;top:11915;height:621;width:2250;v-text-anchor:middle;" filled="f" stroked="t" coordsize="21600,21600" arcsize="0.166666666666667" o:gfxdata="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zYNz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ect id="_x0000_s1026" o:spid="_x0000_s1026" o:spt="1" style="position:absolute;left:2510;top:11996;flip:x;height:480;width:1708;" filled="f" stroked="f" coordsize="21600,21600" o:gfxdata="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VkR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5810250</wp:posOffset>
                </wp:positionV>
                <wp:extent cx="2180590" cy="3974465"/>
                <wp:effectExtent l="0" t="0" r="0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974465"/>
                        </a:xfrm>
                        <a:prstGeom prst="rect">
                          <a:avLst/>
                        </a:prstGeom>
                        <a:solidFill>
                          <a:srgbClr val="3398A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pt;margin-top:457.5pt;height:312.95pt;width:171.7pt;z-index:251664384;v-text-anchor:middle;mso-width-relative:page;mso-height-relative:page;" fillcolor="#3398A6" filled="t" stroked="f" coordsize="21600,21600" o:gfxdata="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BRGL94AAAANAQAADwAAAAAAAAABACAAAAAiAAAAZHJzL2Rv&#10;d25yZXYueG1sUEsBAhQAFAAAAAgAh07iQAq08Dj7AQAA4AMAAA4AAAAAAAAAAQAgAAAALQ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1242060</wp:posOffset>
                </wp:positionV>
                <wp:extent cx="1721485" cy="1106805"/>
                <wp:effectExtent l="0" t="0" r="0" b="0"/>
                <wp:wrapNone/>
                <wp:docPr id="306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1106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312" w:afterLines="100" w:afterAutospacing="0" w:line="500" w:lineRule="exact"/>
                              <w:jc w:val="center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贾西贝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312" w:afterLines="100" w:afterAutospacing="0" w:line="500" w:lineRule="exact"/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报考专业：临床医学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-70.2pt;margin-top:97.8pt;height:87.15pt;width:135.55pt;z-index:251669504;mso-width-relative:page;mso-height-relative:page;" filled="f" stroked="f" coordsize="21600,21600" o:gfxdata="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j6E/vZAAAADAEAAA8AAAAAAAAAAQAgAAAAIgAAAGRycy9kb3ducmV2LnhtbFBL&#10;AQIUABQAAAAIAIdO4kD+k5TPvAEAAGE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312" w:afterLines="100" w:afterAutospacing="0" w:line="500" w:lineRule="exact"/>
                        <w:jc w:val="center"/>
                        <w:rPr>
                          <w:rFonts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贾西贝</w:t>
                      </w:r>
                    </w:p>
                    <w:p>
                      <w:pPr>
                        <w:pStyle w:val="2"/>
                        <w:spacing w:before="0" w:beforeAutospacing="0" w:after="312" w:afterLines="100" w:afterAutospacing="0" w:line="500" w:lineRule="exact"/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报考专业：临床医学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-833755</wp:posOffset>
            </wp:positionH>
            <wp:positionV relativeFrom="paragraph">
              <wp:posOffset>-506730</wp:posOffset>
            </wp:positionV>
            <wp:extent cx="1461135" cy="1462405"/>
            <wp:effectExtent l="50800" t="50800" r="69215" b="67945"/>
            <wp:wrapNone/>
            <wp:docPr id="81" name="图片 81" descr="C:\Users\Administrator\Desktop\简历头像规范\用于圆形和方形头像500x500\03.jpg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C:\Users\Administrator\Desktop\简历头像规范\用于圆形和方形头像500x500\03.jpg03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462405"/>
                    </a:xfrm>
                    <a:prstGeom prst="ellipse">
                      <a:avLst/>
                    </a:prstGeom>
                    <a:ln w="50800" cmpd="sng">
                      <a:solidFill>
                        <a:srgbClr val="EBEBEB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大黑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2E451"/>
    <w:multiLevelType w:val="singleLevel"/>
    <w:tmpl w:val="D102E4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D1534"/>
    <w:rsid w:val="006069C9"/>
    <w:rsid w:val="00645EEE"/>
    <w:rsid w:val="02B90D2A"/>
    <w:rsid w:val="0397643B"/>
    <w:rsid w:val="06472542"/>
    <w:rsid w:val="210E24DD"/>
    <w:rsid w:val="384A6E39"/>
    <w:rsid w:val="41C76723"/>
    <w:rsid w:val="42DD1534"/>
    <w:rsid w:val="470F14CE"/>
    <w:rsid w:val="48D94858"/>
    <w:rsid w:val="4A9D7698"/>
    <w:rsid w:val="4B686ED3"/>
    <w:rsid w:val="5F424F00"/>
    <w:rsid w:val="6AD1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14c80ab3-b2d2-4ada-aaea-2691dceec4c6\&#21307;&#23398;&#31867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医学类考研复试简历.docx</Template>
  <Pages>1</Pages>
  <Words>19</Words>
  <Characters>25</Characters>
  <Lines>1</Lines>
  <Paragraphs>1</Paragraphs>
  <TotalTime>5</TotalTime>
  <ScaleCrop>false</ScaleCrop>
  <LinksUpToDate>false</LinksUpToDate>
  <CharactersWithSpaces>25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2022-01-23T01:23:00Z</dcterms:created>
  <dc:creator>童话里的艾菲尔</dc:creator>
  <cp:lastModifiedBy>童话里的艾菲尔</cp:lastModifiedBy>
  <dcterms:modified xsi:type="dcterms:W3CDTF">2022-01-23T01:32:41Z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v1.0_mb_Q7eW6KF/FbX0MgreaRBb9w==</vt:lpwstr>
  </property>
  <property fmtid="{D5CDD505-2E9C-101B-9397-08002B2CF9AE}" pid="4" name="ICV">
    <vt:lpwstr>0ED14162BAB44585886F7F8F54472F0B</vt:lpwstr>
  </property>
</Properties>
</file>