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831850</wp:posOffset>
                </wp:positionV>
                <wp:extent cx="1456690" cy="555625"/>
                <wp:effectExtent l="0" t="0" r="0" b="1587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690" cy="555625"/>
                          <a:chOff x="3904" y="2996"/>
                          <a:chExt cx="2294" cy="875"/>
                        </a:xfrm>
                      </wpg:grpSpPr>
                      <wps:wsp>
                        <wps:cNvPr id="35" name="圆角矩形 7"/>
                        <wps:cNvSpPr/>
                        <wps:spPr>
                          <a:xfrm>
                            <a:off x="3912" y="3028"/>
                            <a:ext cx="366" cy="350"/>
                          </a:xfrm>
                          <a:prstGeom prst="ellipse">
                            <a:avLst/>
                          </a:prstGeom>
                          <a:solidFill>
                            <a:srgbClr val="C2AD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8" name="组合 15"/>
                        <wpg:cNvGrpSpPr/>
                        <wpg:grpSpPr>
                          <a:xfrm rot="0">
                            <a:off x="3988" y="2996"/>
                            <a:ext cx="2210" cy="392"/>
                            <a:chOff x="11525" y="978"/>
                            <a:chExt cx="2210" cy="392"/>
                          </a:xfrm>
                        </wpg:grpSpPr>
                        <pic:pic xmlns:pic="http://schemas.openxmlformats.org/drawingml/2006/picture">
                          <pic:nvPicPr>
                            <pic:cNvPr id="39" name="图片 6" descr="303b32313538313937343bc9cccef1cab1bce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525" y="1066"/>
                              <a:ext cx="246" cy="24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7" name="文本框 43"/>
                          <wps:cNvSpPr txBox="1"/>
                          <wps:spPr>
                            <a:xfrm>
                              <a:off x="11815" y="978"/>
                              <a:ext cx="1920" cy="3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3C414D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3C414D"/>
                                    <w:sz w:val="18"/>
                                    <w:szCs w:val="18"/>
                                    <w:lang w:val="en-US" w:eastAsia="zh-CN"/>
                                  </w:rPr>
                                  <w:t>实践经验：1年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圆角矩形 7"/>
                        <wps:cNvSpPr/>
                        <wps:spPr>
                          <a:xfrm>
                            <a:off x="3904" y="3511"/>
                            <a:ext cx="366" cy="350"/>
                          </a:xfrm>
                          <a:prstGeom prst="ellipse">
                            <a:avLst/>
                          </a:prstGeom>
                          <a:solidFill>
                            <a:srgbClr val="C2AD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43"/>
                        <wps:cNvSpPr txBox="1"/>
                        <wps:spPr>
                          <a:xfrm>
                            <a:off x="4270" y="3479"/>
                            <a:ext cx="1920" cy="3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jc w:val="lef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3C414D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3C414D"/>
                                  <w:sz w:val="18"/>
                                  <w:szCs w:val="18"/>
                                  <w:lang w:val="en-US" w:eastAsia="zh-CN"/>
                                </w:rPr>
                                <w:t>政治面貌：党员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图片 15" descr="333639373138333b343435303738353bd5fed6cec0edc2db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89" y="3563"/>
                            <a:ext cx="241" cy="2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15pt;margin-top:65.5pt;height:43.75pt;width:114.7pt;z-index:251681792;mso-width-relative:page;mso-height-relative:page;" coordorigin="3904,2996" coordsize="2294,875" o:gfxdata="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">
                <o:lock v:ext="edit" aspectratio="f"/>
                <v:shape id="圆角矩形 7" o:spid="_x0000_s1026" o:spt="3" type="#_x0000_t3" style="position:absolute;left:3912;top:3028;height:350;width:366;v-text-anchor:middle;" fillcolor="#C2AD90" filled="t" stroked="f" coordsize="21600,21600" o:gfxdata="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gSCX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15" o:spid="_x0000_s1026" o:spt="203" style="position:absolute;left:3988;top:2996;height:392;width:2210;" coordorigin="11525,978" coordsize="2210,39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图片 6" o:spid="_x0000_s1026" o:spt="75" alt="303b32313538313937343bc9cccef1cab1bce4" type="#_x0000_t75" style="position:absolute;left:11525;top:1066;height:246;width:246;" filled="f" o:preferrelative="t" stroked="f" coordsize="21600,21600" o:gfxdata="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Hwl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o:title=""/>
                    <o:lock v:ext="edit" aspectratio="t"/>
                  </v:shape>
                  <v:shape id="文本框 43" o:spid="_x0000_s1026" o:spt="202" type="#_x0000_t202" style="position:absolute;left:11815;top:978;height:392;width:1920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3C414D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3C414D"/>
                              <w:sz w:val="18"/>
                              <w:szCs w:val="18"/>
                              <w:lang w:val="en-US" w:eastAsia="zh-CN"/>
                            </w:rPr>
                            <w:t>实践经验：1年</w:t>
                          </w:r>
                        </w:p>
                      </w:txbxContent>
                    </v:textbox>
                  </v:shape>
                </v:group>
                <v:shape id="圆角矩形 7" o:spid="_x0000_s1026" o:spt="3" type="#_x0000_t3" style="position:absolute;left:3904;top:3511;height:350;width:366;v-text-anchor:middle;" fillcolor="#C2AD90" filled="t" stroked="f" coordsize="21600,21600" o:gfxdata="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17p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3" o:spid="_x0000_s1026" o:spt="202" type="#_x0000_t202" style="position:absolute;left:4270;top:3479;height:392;width:1920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jc w:val="lef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3C414D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3C414D"/>
                            <w:sz w:val="18"/>
                            <w:szCs w:val="18"/>
                            <w:lang w:val="en-US" w:eastAsia="zh-CN"/>
                          </w:rPr>
                          <w:t>政治面貌：党员</w:t>
                        </w:r>
                      </w:p>
                    </w:txbxContent>
                  </v:textbox>
                </v:shape>
                <v:shape id="_x0000_s1026" o:spid="_x0000_s1026" o:spt="75" alt="333639373138333b343435303738353bd5fed6cec0edc2db" type="#_x0000_t75" style="position:absolute;left:3989;top:3563;height:241;width:241;" filled="f" o:preferrelative="t" stroked="f" coordsize="21600,21600" o:gfxdata="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0/Eu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831850</wp:posOffset>
                </wp:positionV>
                <wp:extent cx="2321560" cy="548005"/>
                <wp:effectExtent l="0" t="0" r="0" b="444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107055" y="1746250"/>
                          <a:ext cx="2321560" cy="548005"/>
                          <a:chOff x="1250" y="3515"/>
                          <a:chExt cx="3656" cy="863"/>
                        </a:xfrm>
                      </wpg:grpSpPr>
                      <wpg:grpSp>
                        <wpg:cNvPr id="30" name="组合 11"/>
                        <wpg:cNvGrpSpPr/>
                        <wpg:grpSpPr>
                          <a:xfrm rot="0">
                            <a:off x="1250" y="3524"/>
                            <a:ext cx="380" cy="844"/>
                            <a:chOff x="5764" y="1363"/>
                            <a:chExt cx="380" cy="844"/>
                          </a:xfrm>
                        </wpg:grpSpPr>
                        <wps:wsp>
                          <wps:cNvPr id="31" name="圆角矩形 8"/>
                          <wps:cNvSpPr/>
                          <wps:spPr>
                            <a:xfrm>
                              <a:off x="5764" y="1363"/>
                              <a:ext cx="366" cy="350"/>
                            </a:xfrm>
                            <a:prstGeom prst="ellipse">
                              <a:avLst/>
                            </a:prstGeom>
                            <a:solidFill>
                              <a:srgbClr val="C2AD9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圆角矩形 9"/>
                          <wps:cNvSpPr/>
                          <wps:spPr>
                            <a:xfrm>
                              <a:off x="5778" y="1857"/>
                              <a:ext cx="366" cy="350"/>
                            </a:xfrm>
                            <a:prstGeom prst="ellipse">
                              <a:avLst/>
                            </a:prstGeom>
                            <a:solidFill>
                              <a:srgbClr val="C2AD9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1" name="组合 16"/>
                        <wpg:cNvGrpSpPr/>
                        <wpg:grpSpPr>
                          <a:xfrm rot="0">
                            <a:off x="1308" y="3515"/>
                            <a:ext cx="3216" cy="392"/>
                            <a:chOff x="11501" y="1497"/>
                            <a:chExt cx="3216" cy="392"/>
                          </a:xfrm>
                        </wpg:grpSpPr>
                        <wps:wsp>
                          <wps:cNvPr id="42" name="文本框 43"/>
                          <wps:cNvSpPr txBox="1"/>
                          <wps:spPr>
                            <a:xfrm>
                              <a:off x="11815" y="1497"/>
                              <a:ext cx="2902" cy="3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3C414D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3C414D"/>
                                    <w:sz w:val="18"/>
                                    <w:szCs w:val="18"/>
                                    <w:lang w:val="en-US" w:eastAsia="zh-CN"/>
                                  </w:rPr>
                                  <w:t>联系电话：156XXXXXXXX</w:t>
                                </w:r>
                              </w:p>
                              <w:p>
                                <w:pPr>
                                  <w:rPr>
                                    <w:rFonts w:hint="eastAsia" w:ascii="汉仪旗黑-60简" w:hAnsi="汉仪旗黑-60简" w:eastAsia="汉仪旗黑-60简" w:cs="汉仪旗黑-60简"/>
                                    <w:color w:val="3C414D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" name="图片 12" descr="32303235303833393b32303235313636323bcad6bbf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501" y="1554"/>
                              <a:ext cx="252" cy="25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5" name="组合 17"/>
                        <wpg:cNvGrpSpPr/>
                        <wpg:grpSpPr>
                          <a:xfrm rot="0">
                            <a:off x="1362" y="3986"/>
                            <a:ext cx="3545" cy="392"/>
                            <a:chOff x="11555" y="1968"/>
                            <a:chExt cx="3545" cy="392"/>
                          </a:xfrm>
                        </wpg:grpSpPr>
                        <pic:pic xmlns:pic="http://schemas.openxmlformats.org/drawingml/2006/picture">
                          <pic:nvPicPr>
                            <pic:cNvPr id="46" name="图片 13" descr="343435383135363b333633323735373bd0c5cfa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555" y="2078"/>
                              <a:ext cx="187" cy="19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0" name="文本框 43"/>
                          <wps:cNvSpPr txBox="1"/>
                          <wps:spPr>
                            <a:xfrm>
                              <a:off x="11815" y="1968"/>
                              <a:ext cx="3285" cy="3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3C414D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3C414D"/>
                                    <w:sz w:val="18"/>
                                    <w:szCs w:val="18"/>
                                    <w:lang w:val="en-US" w:eastAsia="zh-CN"/>
                                  </w:rPr>
                                  <w:t>电子邮箱：XXXXXXX@126.com</w:t>
                                </w:r>
                              </w:p>
                              <w:p>
                                <w:pPr>
                                  <w:rPr>
                                    <w:rFonts w:hint="eastAsia" w:ascii="汉仪旗黑-60简" w:hAnsi="汉仪旗黑-60简" w:eastAsia="汉仪旗黑-60简" w:cs="汉仪旗黑-60简"/>
                                    <w:color w:val="3C414D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65pt;margin-top:65.5pt;height:43.15pt;width:182.8pt;z-index:251673600;mso-width-relative:page;mso-height-relative:page;" coordorigin="1250,3515" coordsize="3656,863" o:gfxdata="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">
                <o:lock v:ext="edit" aspectratio="f"/>
                <v:group id="组合 11" o:spid="_x0000_s1026" o:spt="203" style="position:absolute;left:1250;top:3524;height:844;width:380;" coordorigin="5764,1363" coordsize="380,84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圆角矩形 8" o:spid="_x0000_s1026" o:spt="3" type="#_x0000_t3" style="position:absolute;left:5764;top:1363;height:350;width:366;v-text-anchor:middle;" fillcolor="#C2AD90" filled="t" stroked="f" coordsize="21600,21600" o:gfxdata="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+EX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9" o:spid="_x0000_s1026" o:spt="3" type="#_x0000_t3" style="position:absolute;left:5778;top:1857;height:350;width:366;v-text-anchor:middle;" fillcolor="#C2AD90" filled="t" stroked="f" coordsize="21600,21600" o:gfxdata="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e0aK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16" o:spid="_x0000_s1026" o:spt="203" style="position:absolute;left:1308;top:3515;height:392;width:3216;" coordorigin="11501,1497" coordsize="3216,392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43" o:spid="_x0000_s1026" o:spt="202" type="#_x0000_t202" style="position:absolute;left:11815;top:1497;height:392;width:2902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3C414D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3C414D"/>
                              <w:sz w:val="18"/>
                              <w:szCs w:val="18"/>
                              <w:lang w:val="en-US" w:eastAsia="zh-CN"/>
                            </w:rPr>
                            <w:t>联系电话：156XXXXXXXX</w:t>
                          </w:r>
                        </w:p>
                        <w:p>
                          <w:pPr>
                            <w:rPr>
                              <w:rFonts w:hint="eastAsia" w:ascii="汉仪旗黑-60简" w:hAnsi="汉仪旗黑-60简" w:eastAsia="汉仪旗黑-60简" w:cs="汉仪旗黑-60简"/>
                              <w:color w:val="3C414D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图片 12" o:spid="_x0000_s1026" o:spt="75" alt="32303235303833393b32303235313636323bcad6bbfa" type="#_x0000_t75" style="position:absolute;left:11501;top:1554;height:252;width:252;" filled="f" o:preferrelative="t" stroked="f" coordsize="21600,21600" o:gfxdata="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EEA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4" o:title=""/>
                    <o:lock v:ext="edit" aspectratio="t"/>
                  </v:shape>
                </v:group>
                <v:group id="组合 17" o:spid="_x0000_s1026" o:spt="203" style="position:absolute;left:1362;top:3986;height:392;width:3545;" coordorigin="11555,1968" coordsize="3545,392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13" o:spid="_x0000_s1026" o:spt="75" alt="343435383135363b333633323735373bd0c5cfa2" type="#_x0000_t75" style="position:absolute;left:11555;top:2078;height:192;width:187;" filled="f" o:preferrelative="t" stroked="f" coordsize="21600,21600" o:gfxdata="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AGTv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文本框 43" o:spid="_x0000_s1026" o:spt="202" type="#_x0000_t202" style="position:absolute;left:11815;top:1968;height:392;width:3285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3C414D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3C414D"/>
                              <w:sz w:val="18"/>
                              <w:szCs w:val="18"/>
                              <w:lang w:val="en-US" w:eastAsia="zh-CN"/>
                            </w:rPr>
                            <w:t>电子邮箱：XXXXXXX@126.com</w:t>
                          </w:r>
                        </w:p>
                        <w:p>
                          <w:pPr>
                            <w:rPr>
                              <w:rFonts w:hint="eastAsia" w:ascii="汉仪旗黑-60简" w:hAnsi="汉仪旗黑-60简" w:eastAsia="汉仪旗黑-60简" w:cs="汉仪旗黑-60简"/>
                              <w:color w:val="3C414D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4616450</wp:posOffset>
            </wp:positionH>
            <wp:positionV relativeFrom="paragraph">
              <wp:posOffset>-43180</wp:posOffset>
            </wp:positionV>
            <wp:extent cx="1097915" cy="1541145"/>
            <wp:effectExtent l="69850" t="15875" r="32385" b="81280"/>
            <wp:wrapNone/>
            <wp:docPr id="19" name="图片 19" descr="C:\Users\Administrator\Desktop\用于长方形头像99x139\11.jp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Desktop\用于长方形头像99x139\11.jpg1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541145"/>
                    </a:xfrm>
                    <a:prstGeom prst="rect">
                      <a:avLst/>
                    </a:prstGeom>
                    <a:ln w="38100"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8415020</wp:posOffset>
                </wp:positionV>
                <wp:extent cx="336550" cy="321945"/>
                <wp:effectExtent l="0" t="0" r="6350" b="1905"/>
                <wp:wrapNone/>
                <wp:docPr id="61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21945"/>
                        </a:xfrm>
                        <a:prstGeom prst="ellipse">
                          <a:avLst/>
                        </a:prstGeom>
                        <a:solidFill>
                          <a:srgbClr val="C2AD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7" o:spid="_x0000_s1026" o:spt="3" type="#_x0000_t3" style="position:absolute;left:0pt;margin-left:-47.9pt;margin-top:662.6pt;height:25.35pt;width:26.5pt;z-index:251660288;v-text-anchor:middle;mso-width-relative:page;mso-height-relative:page;" fillcolor="#C2AD90" filled="t" stroked="f" coordsize="21600,21600" o:gfxdata="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0STSfbAAAADQEAAA8AAAAAAAAAAQAg&#10;AAAAIgAAAGRycy9kb3ducmV2LnhtbFBLAQIUABQAAAAIAIdO4kArj980fQIAANQ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7286625</wp:posOffset>
                </wp:positionV>
                <wp:extent cx="336550" cy="321945"/>
                <wp:effectExtent l="0" t="0" r="6350" b="1905"/>
                <wp:wrapNone/>
                <wp:docPr id="60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21945"/>
                        </a:xfrm>
                        <a:prstGeom prst="ellipse">
                          <a:avLst/>
                        </a:prstGeom>
                        <a:solidFill>
                          <a:srgbClr val="C2AD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7" o:spid="_x0000_s1026" o:spt="3" type="#_x0000_t3" style="position:absolute;left:0pt;margin-left:-48.65pt;margin-top:573.75pt;height:25.35pt;width:26.5pt;z-index:251661312;v-text-anchor:middle;mso-width-relative:page;mso-height-relative:page;" fillcolor="#C2AD90" filled="t" stroked="f" coordsize="21600,21600" o:gfxdata="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0PYiTbAAAADQEAAA8AAAAAAAAAAQAg&#10;AAAAIgAAAGRycy9kb3ducmV2LnhtbFBLAQIUABQAAAAIAIdO4kCww0yWfQIAANQ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6067425</wp:posOffset>
                </wp:positionV>
                <wp:extent cx="336550" cy="321945"/>
                <wp:effectExtent l="0" t="0" r="6350" b="1905"/>
                <wp:wrapNone/>
                <wp:docPr id="59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21945"/>
                        </a:xfrm>
                        <a:prstGeom prst="ellipse">
                          <a:avLst/>
                        </a:prstGeom>
                        <a:solidFill>
                          <a:srgbClr val="C2AD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7" o:spid="_x0000_s1026" o:spt="3" type="#_x0000_t3" style="position:absolute;left:0pt;margin-left:-48.75pt;margin-top:477.75pt;height:25.35pt;width:26.5pt;z-index:251659264;v-text-anchor:middle;mso-width-relative:page;mso-height-relative:page;" fillcolor="#C2AD90" filled="t" stroked="f" coordsize="21600,21600" o:gfxdata="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cF+1dkAAAAMAQAADwAAAAAAAAABACAA&#10;AAAiAAAAZHJzL2Rvd25yZXYueG1sUEsBAhQAFAAAAAgAh07iQLSSkol+AgAA1AQAAA4AAAAAAAAA&#10;AQAgAAAAK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-478790</wp:posOffset>
                </wp:positionH>
                <wp:positionV relativeFrom="paragraph">
                  <wp:posOffset>3518535</wp:posOffset>
                </wp:positionV>
                <wp:extent cx="179070" cy="137160"/>
                <wp:effectExtent l="0" t="0" r="11430" b="15240"/>
                <wp:wrapNone/>
                <wp:docPr id="323" name="组合 3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0">
                          <a:off x="617220" y="4398645"/>
                          <a:ext cx="179070" cy="137160"/>
                          <a:chOff x="5029791" y="5640936"/>
                          <a:chExt cx="354643" cy="272399"/>
                        </a:xfrm>
                        <a:solidFill>
                          <a:srgbClr val="7F95AE"/>
                        </a:solidFill>
                      </wpg:grpSpPr>
                      <wps:wsp>
                        <wps:cNvPr id="324" name="Freeform 108"/>
                        <wps:cNvSpPr/>
                        <wps:spPr bwMode="auto">
                          <a:xfrm>
                            <a:off x="5315047" y="5694901"/>
                            <a:ext cx="69387" cy="218432"/>
                          </a:xfrm>
                          <a:custGeom>
                            <a:avLst/>
                            <a:gdLst>
                              <a:gd name="T0" fmla="*/ 24 w 30"/>
                              <a:gd name="T1" fmla="*/ 0 h 96"/>
                              <a:gd name="T2" fmla="*/ 0 w 30"/>
                              <a:gd name="T3" fmla="*/ 0 h 96"/>
                              <a:gd name="T4" fmla="*/ 0 w 30"/>
                              <a:gd name="T5" fmla="*/ 96 h 96"/>
                              <a:gd name="T6" fmla="*/ 24 w 30"/>
                              <a:gd name="T7" fmla="*/ 96 h 96"/>
                              <a:gd name="T8" fmla="*/ 30 w 30"/>
                              <a:gd name="T9" fmla="*/ 90 h 96"/>
                              <a:gd name="T10" fmla="*/ 30 w 30"/>
                              <a:gd name="T11" fmla="*/ 6 h 96"/>
                              <a:gd name="T12" fmla="*/ 24 w 30"/>
                              <a:gd name="T13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96">
                                <a:moveTo>
                                  <a:pt x="24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24" y="96"/>
                                  <a:pt x="24" y="96"/>
                                  <a:pt x="24" y="96"/>
                                </a:cubicBezTo>
                                <a:cubicBezTo>
                                  <a:pt x="27" y="96"/>
                                  <a:pt x="30" y="93"/>
                                  <a:pt x="30" y="90"/>
                                </a:cubicBezTo>
                                <a:cubicBezTo>
                                  <a:pt x="30" y="6"/>
                                  <a:pt x="30" y="6"/>
                                  <a:pt x="30" y="6"/>
                                </a:cubicBezTo>
                                <a:cubicBezTo>
                                  <a:pt x="30" y="3"/>
                                  <a:pt x="27" y="0"/>
                                  <a:pt x="24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5" name="Freeform 109"/>
                        <wps:cNvSpPr>
                          <a:spLocks noEditPoints="1"/>
                        </wps:cNvSpPr>
                        <wps:spPr bwMode="auto">
                          <a:xfrm>
                            <a:off x="5096608" y="5640936"/>
                            <a:ext cx="205589" cy="272399"/>
                          </a:xfrm>
                          <a:custGeom>
                            <a:avLst/>
                            <a:gdLst>
                              <a:gd name="T0" fmla="*/ 84 w 90"/>
                              <a:gd name="T1" fmla="*/ 24 h 120"/>
                              <a:gd name="T2" fmla="*/ 84 w 90"/>
                              <a:gd name="T3" fmla="*/ 24 h 120"/>
                              <a:gd name="T4" fmla="*/ 84 w 90"/>
                              <a:gd name="T5" fmla="*/ 23 h 120"/>
                              <a:gd name="T6" fmla="*/ 84 w 90"/>
                              <a:gd name="T7" fmla="*/ 18 h 120"/>
                              <a:gd name="T8" fmla="*/ 66 w 90"/>
                              <a:gd name="T9" fmla="*/ 0 h 120"/>
                              <a:gd name="T10" fmla="*/ 30 w 90"/>
                              <a:gd name="T11" fmla="*/ 0 h 120"/>
                              <a:gd name="T12" fmla="*/ 12 w 90"/>
                              <a:gd name="T13" fmla="*/ 18 h 120"/>
                              <a:gd name="T14" fmla="*/ 12 w 90"/>
                              <a:gd name="T15" fmla="*/ 24 h 120"/>
                              <a:gd name="T16" fmla="*/ 0 w 90"/>
                              <a:gd name="T17" fmla="*/ 24 h 120"/>
                              <a:gd name="T18" fmla="*/ 0 w 90"/>
                              <a:gd name="T19" fmla="*/ 120 h 120"/>
                              <a:gd name="T20" fmla="*/ 90 w 90"/>
                              <a:gd name="T21" fmla="*/ 120 h 120"/>
                              <a:gd name="T22" fmla="*/ 90 w 90"/>
                              <a:gd name="T23" fmla="*/ 24 h 120"/>
                              <a:gd name="T24" fmla="*/ 84 w 90"/>
                              <a:gd name="T25" fmla="*/ 24 h 120"/>
                              <a:gd name="T26" fmla="*/ 72 w 90"/>
                              <a:gd name="T27" fmla="*/ 24 h 120"/>
                              <a:gd name="T28" fmla="*/ 72 w 90"/>
                              <a:gd name="T29" fmla="*/ 24 h 120"/>
                              <a:gd name="T30" fmla="*/ 24 w 90"/>
                              <a:gd name="T31" fmla="*/ 24 h 120"/>
                              <a:gd name="T32" fmla="*/ 24 w 90"/>
                              <a:gd name="T33" fmla="*/ 18 h 120"/>
                              <a:gd name="T34" fmla="*/ 30 w 90"/>
                              <a:gd name="T35" fmla="*/ 12 h 120"/>
                              <a:gd name="T36" fmla="*/ 66 w 90"/>
                              <a:gd name="T37" fmla="*/ 12 h 120"/>
                              <a:gd name="T38" fmla="*/ 72 w 90"/>
                              <a:gd name="T39" fmla="*/ 18 h 120"/>
                              <a:gd name="T40" fmla="*/ 72 w 90"/>
                              <a:gd name="T41" fmla="*/ 2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0" h="120">
                                <a:moveTo>
                                  <a:pt x="84" y="24"/>
                                </a:moveTo>
                                <a:cubicBezTo>
                                  <a:pt x="84" y="24"/>
                                  <a:pt x="84" y="24"/>
                                  <a:pt x="84" y="24"/>
                                </a:cubicBezTo>
                                <a:cubicBezTo>
                                  <a:pt x="84" y="23"/>
                                  <a:pt x="84" y="23"/>
                                  <a:pt x="84" y="23"/>
                                </a:cubicBezTo>
                                <a:cubicBezTo>
                                  <a:pt x="84" y="18"/>
                                  <a:pt x="84" y="18"/>
                                  <a:pt x="84" y="18"/>
                                </a:cubicBezTo>
                                <a:cubicBezTo>
                                  <a:pt x="84" y="6"/>
                                  <a:pt x="75" y="0"/>
                                  <a:pt x="66" y="0"/>
                                </a:cubicBez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cubicBezTo>
                                  <a:pt x="18" y="0"/>
                                  <a:pt x="12" y="9"/>
                                  <a:pt x="12" y="18"/>
                                </a:cubicBezTo>
                                <a:cubicBezTo>
                                  <a:pt x="12" y="24"/>
                                  <a:pt x="12" y="24"/>
                                  <a:pt x="12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120"/>
                                  <a:pt x="0" y="120"/>
                                  <a:pt x="0" y="120"/>
                                </a:cubicBezTo>
                                <a:cubicBezTo>
                                  <a:pt x="90" y="120"/>
                                  <a:pt x="90" y="120"/>
                                  <a:pt x="90" y="120"/>
                                </a:cubicBezTo>
                                <a:cubicBezTo>
                                  <a:pt x="90" y="24"/>
                                  <a:pt x="90" y="24"/>
                                  <a:pt x="90" y="24"/>
                                </a:cubicBezTo>
                                <a:lnTo>
                                  <a:pt x="84" y="24"/>
                                </a:lnTo>
                                <a:close/>
                                <a:moveTo>
                                  <a:pt x="72" y="24"/>
                                </a:moveTo>
                                <a:cubicBezTo>
                                  <a:pt x="72" y="24"/>
                                  <a:pt x="72" y="24"/>
                                  <a:pt x="72" y="24"/>
                                </a:cubicBezTo>
                                <a:cubicBezTo>
                                  <a:pt x="24" y="24"/>
                                  <a:pt x="24" y="24"/>
                                  <a:pt x="24" y="24"/>
                                </a:cubicBezTo>
                                <a:cubicBezTo>
                                  <a:pt x="24" y="18"/>
                                  <a:pt x="24" y="18"/>
                                  <a:pt x="24" y="18"/>
                                </a:cubicBezTo>
                                <a:cubicBezTo>
                                  <a:pt x="24" y="18"/>
                                  <a:pt x="24" y="12"/>
                                  <a:pt x="30" y="12"/>
                                </a:cubicBezTo>
                                <a:cubicBezTo>
                                  <a:pt x="66" y="12"/>
                                  <a:pt x="66" y="12"/>
                                  <a:pt x="66" y="12"/>
                                </a:cubicBezTo>
                                <a:cubicBezTo>
                                  <a:pt x="66" y="12"/>
                                  <a:pt x="72" y="12"/>
                                  <a:pt x="72" y="18"/>
                                </a:cubicBezTo>
                                <a:lnTo>
                                  <a:pt x="72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6" name="Freeform 110"/>
                        <wps:cNvSpPr/>
                        <wps:spPr bwMode="auto">
                          <a:xfrm>
                            <a:off x="5029791" y="5694901"/>
                            <a:ext cx="53967" cy="218432"/>
                          </a:xfrm>
                          <a:custGeom>
                            <a:avLst/>
                            <a:gdLst>
                              <a:gd name="T0" fmla="*/ 24 w 24"/>
                              <a:gd name="T1" fmla="*/ 0 h 96"/>
                              <a:gd name="T2" fmla="*/ 6 w 24"/>
                              <a:gd name="T3" fmla="*/ 0 h 96"/>
                              <a:gd name="T4" fmla="*/ 0 w 24"/>
                              <a:gd name="T5" fmla="*/ 6 h 96"/>
                              <a:gd name="T6" fmla="*/ 0 w 24"/>
                              <a:gd name="T7" fmla="*/ 90 h 96"/>
                              <a:gd name="T8" fmla="*/ 6 w 24"/>
                              <a:gd name="T9" fmla="*/ 96 h 96"/>
                              <a:gd name="T10" fmla="*/ 24 w 24"/>
                              <a:gd name="T11" fmla="*/ 96 h 96"/>
                              <a:gd name="T12" fmla="*/ 24 w 24"/>
                              <a:gd name="T13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" h="96">
                                <a:moveTo>
                                  <a:pt x="24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90"/>
                                  <a:pt x="0" y="90"/>
                                  <a:pt x="0" y="90"/>
                                </a:cubicBezTo>
                                <a:cubicBezTo>
                                  <a:pt x="0" y="93"/>
                                  <a:pt x="3" y="96"/>
                                  <a:pt x="6" y="96"/>
                                </a:cubicBezTo>
                                <a:cubicBezTo>
                                  <a:pt x="24" y="96"/>
                                  <a:pt x="24" y="96"/>
                                  <a:pt x="24" y="96"/>
                                </a:cubicBez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7pt;margin-top:277.05pt;height:10.8pt;width:14.1pt;z-index:251675648;mso-width-relative:page;mso-height-relative:page;" coordorigin="5029791,5640936" coordsize="354643,272399" o:gfxdata="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">
                <o:lock v:ext="edit" aspectratio="t"/>
                <v:shape id="Freeform 108" o:spid="_x0000_s1026" o:spt="100" style="position:absolute;left:5315047;top:5694901;height:218432;width:69387;" fillcolor="#FFFFFF [3212]" filled="t" stroked="f" coordsize="30,96" o:gfxdata="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UwiNvQAA&#10;ANwAAAAPAAAAAAAAAAEAIAAAACIAAABkcnMvZG93bnJldi54bWxQSwECFAAUAAAACACHTuJAMy8F&#10;njsAAAA5AAAAEAAAAAAAAAABACAAAAAMAQAAZHJzL3NoYXBleG1sLnhtbFBLBQYAAAAABgAGAFsB&#10;AAC2AwAAAAA=&#10;" path="m24,0c0,0,0,0,0,0c0,96,0,96,0,96c24,96,24,96,24,96c27,96,30,93,30,90c30,6,30,6,30,6c30,3,27,0,24,0e">
                  <v:path o:connectlocs="55509,0;0,0;0,218432;55509,218432;69387,204780;69387,13652;55509,0" o:connectangles="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Freeform 109" o:spid="_x0000_s1026" o:spt="100" style="position:absolute;left:5096608;top:5640936;height:272399;width:205589;" fillcolor="#FFFFFF [3212]" filled="t" stroked="f" coordsize="90,120" o:gfxdata="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UZE74A&#10;AADcAAAADwAAAAAAAAABACAAAAAiAAAAZHJzL2Rvd25yZXYueG1sUEsBAhQAFAAAAAgAh07iQDMv&#10;BZ47AAAAOQAAABAAAAAAAAAAAQAgAAAADQEAAGRycy9zaGFwZXhtbC54bWxQSwUGAAAAAAYABgBb&#10;AQAAtwMAAAAA&#10;" path="m84,24c84,24,84,24,84,24c84,23,84,23,84,23c84,18,84,18,84,18c84,6,75,0,66,0c30,0,30,0,30,0c18,0,12,9,12,18c12,24,12,24,12,24c0,24,0,24,0,24c0,120,0,120,0,120c90,120,90,120,90,120c90,24,90,24,90,24l84,24xm72,24c72,24,72,24,72,24c24,24,24,24,24,24c24,18,24,18,24,18c24,18,24,12,30,12c66,12,66,12,66,12c66,12,72,12,72,18l72,24xe">
                  <v:path o:connectlocs="191883,54479;191883,54479;191883,52209;191883,40859;150765,0;68529,0;27411,40859;27411,54479;0,54479;0,272399;205589,272399;205589,54479;191883,54479;164471,54479;164471,54479;54823,54479;54823,40859;68529,27239;150765,27239;164471,40859;164471,54479" o:connectangles="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Freeform 110" o:spid="_x0000_s1026" o:spt="100" style="position:absolute;left:5029791;top:5694901;height:218432;width:53967;" fillcolor="#FFFFFF [3212]" filled="t" stroked="f" coordsize="24,96" o:gfxdata="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PomvQAA&#10;ANwAAAAPAAAAAAAAAAEAIAAAACIAAABkcnMvZG93bnJldi54bWxQSwECFAAUAAAACACHTuJAMy8F&#10;njsAAAA5AAAAEAAAAAAAAAABACAAAAAMAQAAZHJzL3NoYXBleG1sLnhtbFBLBQYAAAAABgAGAFsB&#10;AAC2AwAAAAA=&#10;" path="m24,0c6,0,6,0,6,0c3,0,0,3,0,6c0,90,0,90,0,90c0,93,3,96,6,96c24,96,24,96,24,96l24,0xe">
                  <v:path o:connectlocs="53967,0;13491,0;0,13652;0,204780;13491,218432;53967,218432;53967,0" o:connectangles="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3357245</wp:posOffset>
                </wp:positionV>
                <wp:extent cx="6845935" cy="443230"/>
                <wp:effectExtent l="0" t="0" r="0" b="0"/>
                <wp:wrapNone/>
                <wp:docPr id="6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66090" y="4271645"/>
                          <a:ext cx="6845935" cy="443230"/>
                          <a:chOff x="13477" y="974"/>
                          <a:chExt cx="6848" cy="698"/>
                        </a:xfrm>
                      </wpg:grpSpPr>
                      <wps:wsp>
                        <wps:cNvPr id="18" name="直接连接符 16"/>
                        <wps:cNvCnPr/>
                        <wps:spPr>
                          <a:xfrm>
                            <a:off x="13477" y="1672"/>
                            <a:ext cx="66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5"/>
                        <wps:cNvSpPr txBox="1"/>
                        <wps:spPr>
                          <a:xfrm>
                            <a:off x="13962" y="974"/>
                            <a:ext cx="6363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3C414D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C414D"/>
                                  <w:sz w:val="28"/>
                                  <w:szCs w:val="28"/>
                                  <w:lang w:val="en-US" w:eastAsia="zh-CN"/>
                                </w:rPr>
                                <w:t>项目经历/Project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-53.3pt;margin-top:264.35pt;height:34.9pt;width:539.05pt;z-index:251676672;mso-width-relative:page;mso-height-relative:page;" coordorigin="13477,974" coordsize="6848,698" o:gfxdata="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85vvbdwAAAAM&#10;AQAADwAAAAAAAAABACAAAAAiAAAAZHJzL2Rvd25yZXYueG1sUEsBAhQAFAAAAAgAh07iQK2DbVJu&#10;AwAApgcAAA4AAAAAAAAAAQAgAAAAKwEAAGRycy9lMm9Eb2MueG1sUEsFBgAAAAAGAAYAWQEAAAsH&#10;AAAAAA==&#10;">
                <o:lock v:ext="edit" aspectratio="f"/>
                <v:line id="直接连接符 16" o:spid="_x0000_s1026" o:spt="20" style="position:absolute;left:13477;top:1672;height:0;width:6600;" filled="f" stroked="t" coordsize="21600,21600" o:gfxdata="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kG3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13962;top:974;height:611;width:6363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3C414D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C414D"/>
                            <w:sz w:val="28"/>
                            <w:szCs w:val="28"/>
                            <w:lang w:val="en-US" w:eastAsia="zh-CN"/>
                          </w:rPr>
                          <w:t>项目经历/Project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3437255</wp:posOffset>
                </wp:positionV>
                <wp:extent cx="336550" cy="321945"/>
                <wp:effectExtent l="0" t="0" r="6350" b="1905"/>
                <wp:wrapNone/>
                <wp:docPr id="55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21945"/>
                        </a:xfrm>
                        <a:prstGeom prst="ellipse">
                          <a:avLst/>
                        </a:prstGeom>
                        <a:solidFill>
                          <a:srgbClr val="C2AD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7" o:spid="_x0000_s1026" o:spt="3" type="#_x0000_t3" style="position:absolute;left:0pt;margin-left:-44pt;margin-top:270.65pt;height:25.35pt;width:26.5pt;z-index:251662336;v-text-anchor:middle;mso-width-relative:page;mso-height-relative:page;" fillcolor="#C2AD90" filled="t" stroked="f" coordsize="21600,21600" o:gfxdata="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A4vxtoAAAALAQAADwAAAAAAAAABACAA&#10;AAAiAAAAZHJzL2Rvd25yZXYueG1sUEsBAhQAFAAAAAgAh07iQATdgXp9AgAA1A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1819275</wp:posOffset>
                </wp:positionV>
                <wp:extent cx="336550" cy="321945"/>
                <wp:effectExtent l="0" t="0" r="6350" b="1905"/>
                <wp:wrapNone/>
                <wp:docPr id="54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21945"/>
                        </a:xfrm>
                        <a:prstGeom prst="ellipse">
                          <a:avLst/>
                        </a:prstGeom>
                        <a:solidFill>
                          <a:srgbClr val="C2AD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7" o:spid="_x0000_s1026" o:spt="3" type="#_x0000_t3" style="position:absolute;left:0pt;margin-left:-47.9pt;margin-top:143.25pt;height:25.35pt;width:26.5pt;z-index:251663360;v-text-anchor:middle;mso-width-relative:page;mso-height-relative:page;" fillcolor="#C2AD90" filled="t" stroked="f" coordsize="21600,21600" o:gfxdata="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WGzV/bAAAACwEAAA8AAAAAAAAAAQAg&#10;AAAAIgAAAGRycy9kb3ducmV2LnhtbFBLAQIUABQAAAAIAIdO4kCfkRLYfQIAANQ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8329295</wp:posOffset>
                </wp:positionV>
                <wp:extent cx="6757670" cy="443230"/>
                <wp:effectExtent l="0" t="0" r="0" b="1270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670" cy="443230"/>
                          <a:chOff x="9630" y="14673"/>
                          <a:chExt cx="10642" cy="698"/>
                        </a:xfrm>
                      </wpg:grpSpPr>
                      <wpg:grpSp>
                        <wpg:cNvPr id="51" name="组合 30"/>
                        <wpg:cNvGrpSpPr/>
                        <wpg:grpSpPr>
                          <a:xfrm rot="0">
                            <a:off x="9630" y="14673"/>
                            <a:ext cx="10642" cy="698"/>
                            <a:chOff x="13565" y="974"/>
                            <a:chExt cx="6760" cy="698"/>
                          </a:xfrm>
                        </wpg:grpSpPr>
                        <wps:wsp>
                          <wps:cNvPr id="52" name="直接连接符 16"/>
                          <wps:cNvCnPr/>
                          <wps:spPr>
                            <a:xfrm>
                              <a:off x="13565" y="1672"/>
                              <a:ext cx="66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文本框 5"/>
                          <wps:cNvSpPr txBox="1"/>
                          <wps:spPr>
                            <a:xfrm>
                              <a:off x="13962" y="974"/>
                              <a:ext cx="6363" cy="6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3C414D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C414D"/>
                                    <w:sz w:val="28"/>
                                    <w:szCs w:val="28"/>
                                    <w:lang w:val="en-US" w:eastAsia="zh-CN"/>
                                  </w:rPr>
                                  <w:t>技能证书/Professional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6" name="图片 56" descr="303b32313533373736353bd6a4cae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4" y="14901"/>
                            <a:ext cx="359" cy="3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55pt;margin-top:655.85pt;height:34.9pt;width:532.1pt;z-index:251680768;mso-width-relative:page;mso-height-relative:page;" coordorigin="9630,14673" coordsize="10642,698" o:gfxdata="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">
                <o:lock v:ext="edit" aspectratio="f"/>
                <v:group id="组合 30" o:spid="_x0000_s1026" o:spt="203" style="position:absolute;left:9630;top:14673;height:698;width:10642;" coordorigin="13565,974" coordsize="6760,698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6" o:spid="_x0000_s1026" o:spt="20" style="position:absolute;left:13565;top:1672;height:0;width:6600;" filled="f" stroked="t" coordsize="21600,21600" o:gfxdata="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Lj1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F2F2F2 [3052]" miterlimit="8" joinstyle="miter"/>
                    <v:imagedata o:title=""/>
                    <o:lock v:ext="edit" aspectratio="f"/>
                  </v:line>
                  <v:shape id="文本框 5" o:spid="_x0000_s1026" o:spt="202" type="#_x0000_t202" style="position:absolute;left:13962;top:974;height:611;width:6363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3C414D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C414D"/>
                              <w:sz w:val="28"/>
                              <w:szCs w:val="28"/>
                              <w:lang w:val="en-US" w:eastAsia="zh-CN"/>
                            </w:rPr>
                            <w:t>技能证书/Professional skills</w:t>
                          </w:r>
                        </w:p>
                      </w:txbxContent>
                    </v:textbox>
                  </v:shape>
                </v:group>
                <v:shape id="_x0000_s1026" o:spid="_x0000_s1026" o:spt="75" alt="303b32313533373736353bd6a4cae9" type="#_x0000_t75" style="position:absolute;left:9814;top:14901;height:359;width:359;" filled="f" o:preferrelative="t" stroked="f" coordsize="21600,21600" o:gfxdata="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PBG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8871585</wp:posOffset>
                </wp:positionV>
                <wp:extent cx="6654800" cy="41021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SPSS，Python，Anylogic；英语（CET-6：566），能熟练阅读本专业英文文献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05pt;margin-top:698.55pt;height:32.3pt;width:524pt;z-index:251671552;mso-width-relative:page;mso-height-relative:page;" filled="f" stroked="f" coordsize="21600,21600" o:gfxdata="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ksX863gAAAA0BAAAPAAAAAAAAAAEAIAAAACIA&#10;AABkcnMvZG93bnJldi54bWxQSwECFAAUAAAACACHTuJA5ytGZj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SPSS，Python，Anylogic；英语（CET-6：566），能熟练阅读本专业英文文献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7658100</wp:posOffset>
                </wp:positionV>
                <wp:extent cx="6654800" cy="6381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负责实验室的日常维护，管理相关仪器设备，做好实验准备工作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准备实验步骤大纲配合老师组织实施实验教学，保证实验课程依教学大纲进行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05pt;margin-top:603pt;height:50.25pt;width:524pt;z-index:251670528;mso-width-relative:page;mso-height-relative:page;" filled="f" stroked="f" coordsize="21600,21600" o:gfxdata="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SX0rC3AAAAA0BAAAPAAAAAAAAAAEAIAAAACIAAABk&#10;cnMvZG93bnJldi54bWxQSwECFAAUAAAACACHTuJAruc7W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负责实验室的日常维护，管理相关仪器设备，做好实验准备工作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准备实验步骤大纲配合老师组织实施实验教学，保证实验课程依教学大纲进行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7167245</wp:posOffset>
                </wp:positionV>
                <wp:extent cx="6757670" cy="477520"/>
                <wp:effectExtent l="0" t="0" r="0" b="1968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670" cy="477520"/>
                          <a:chOff x="9766" y="12321"/>
                          <a:chExt cx="10642" cy="752"/>
                        </a:xfrm>
                      </wpg:grpSpPr>
                      <wpg:grpSp>
                        <wpg:cNvPr id="25" name="组合 30"/>
                        <wpg:cNvGrpSpPr/>
                        <wpg:grpSpPr>
                          <a:xfrm rot="0">
                            <a:off x="9766" y="12321"/>
                            <a:ext cx="10642" cy="747"/>
                            <a:chOff x="13565" y="925"/>
                            <a:chExt cx="6760" cy="747"/>
                          </a:xfrm>
                        </wpg:grpSpPr>
                        <wps:wsp>
                          <wps:cNvPr id="37" name="直接连接符 16"/>
                          <wps:cNvCnPr/>
                          <wps:spPr>
                            <a:xfrm>
                              <a:off x="13565" y="1672"/>
                              <a:ext cx="66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文本框 5"/>
                          <wps:cNvSpPr txBox="1"/>
                          <wps:spPr>
                            <a:xfrm>
                              <a:off x="13962" y="925"/>
                              <a:ext cx="6363" cy="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3C414D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C414D"/>
                                    <w:sz w:val="28"/>
                                    <w:szCs w:val="28"/>
                                    <w:lang w:val="en-US" w:eastAsia="zh-CN"/>
                                  </w:rPr>
                                  <w:t>社团组织经历/Organizational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3" name="图片 43" descr="303b343533303232363bcab5bcf9bbeeb6af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79" y="12449"/>
                            <a:ext cx="624" cy="6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8pt;margin-top:564.35pt;height:37.6pt;width:532.1pt;z-index:251678720;mso-width-relative:page;mso-height-relative:page;" coordorigin="9766,12321" coordsize="10642,752" o:gfxdata="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">
                <o:lock v:ext="edit" aspectratio="f"/>
                <v:group id="组合 30" o:spid="_x0000_s1026" o:spt="203" style="position:absolute;left:9766;top:12321;height:747;width:10642;" coordorigin="13565,925" coordsize="6760,74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6" o:spid="_x0000_s1026" o:spt="20" style="position:absolute;left:13565;top:1672;height:0;width:6600;" filled="f" stroked="t" coordsize="21600,21600" o:gfxdata="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6pe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F2F2F2 [3052]" miterlimit="8" joinstyle="miter"/>
                    <v:imagedata o:title=""/>
                    <o:lock v:ext="edit" aspectratio="f"/>
                  </v:line>
                  <v:shape id="文本框 5" o:spid="_x0000_s1026" o:spt="202" type="#_x0000_t202" style="position:absolute;left:13962;top:925;height:660;width:6363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3C414D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C414D"/>
                              <w:sz w:val="28"/>
                              <w:szCs w:val="28"/>
                              <w:lang w:val="en-US" w:eastAsia="zh-CN"/>
                            </w:rPr>
                            <w:t>社团组织经历/Organizational experience</w:t>
                          </w:r>
                        </w:p>
                      </w:txbxContent>
                    </v:textbox>
                  </v:shape>
                </v:group>
                <v:shape id="_x0000_s1026" o:spid="_x0000_s1026" o:spt="75" alt="303b343533303232363bcab5bcf9bbeeb6af" type="#_x0000_t75" style="position:absolute;left:9779;top:12449;height:624;width:624;" filled="f" o:preferrelative="t" stroked="f" coordsize="21600,21600" o:gfxdata="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VN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5985510</wp:posOffset>
                </wp:positionV>
                <wp:extent cx="6690995" cy="443230"/>
                <wp:effectExtent l="0" t="0" r="0" b="127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995" cy="443230"/>
                          <a:chOff x="9802" y="10286"/>
                          <a:chExt cx="10537" cy="698"/>
                        </a:xfrm>
                      </wpg:grpSpPr>
                      <wpg:grpSp>
                        <wpg:cNvPr id="34" name="组合 30"/>
                        <wpg:cNvGrpSpPr/>
                        <wpg:grpSpPr>
                          <a:xfrm rot="0">
                            <a:off x="9802" y="10286"/>
                            <a:ext cx="10537" cy="698"/>
                            <a:chOff x="13632" y="974"/>
                            <a:chExt cx="6693" cy="698"/>
                          </a:xfrm>
                        </wpg:grpSpPr>
                        <wps:wsp>
                          <wps:cNvPr id="40" name="直接连接符 16"/>
                          <wps:cNvCnPr/>
                          <wps:spPr>
                            <a:xfrm>
                              <a:off x="13632" y="1672"/>
                              <a:ext cx="66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文本框 5"/>
                          <wps:cNvSpPr txBox="1"/>
                          <wps:spPr>
                            <a:xfrm>
                              <a:off x="13962" y="974"/>
                              <a:ext cx="6363" cy="6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3C414D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C414D"/>
                                    <w:sz w:val="28"/>
                                    <w:szCs w:val="28"/>
                                    <w:lang w:val="en-US" w:eastAsia="zh-CN"/>
                                  </w:rPr>
                                  <w:t>毕业论文/Thesis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9" name="图片 41" descr="303b343532393336303bc2dbcec4d6b8d5f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17" y="10481"/>
                            <a:ext cx="365" cy="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471.3pt;height:34.9pt;width:526.85pt;z-index:251679744;mso-width-relative:page;mso-height-relative:page;" coordorigin="9802,10286" coordsize="10537,698" o:gfxdata="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">
                <o:lock v:ext="edit" aspectratio="f"/>
                <v:group id="组合 30" o:spid="_x0000_s1026" o:spt="203" style="position:absolute;left:9802;top:10286;height:698;width:10537;" coordorigin="13632,974" coordsize="6693,698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6" o:spid="_x0000_s1026" o:spt="20" style="position:absolute;left:13632;top:1672;height:0;width:6600;" filled="f" stroked="t" coordsize="21600,21600" o:gfxdata="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VU7m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F2F2F2 [3052]" miterlimit="8" joinstyle="miter"/>
                    <v:imagedata o:title=""/>
                    <o:lock v:ext="edit" aspectratio="f"/>
                  </v:line>
                  <v:shape id="文本框 5" o:spid="_x0000_s1026" o:spt="202" type="#_x0000_t202" style="position:absolute;left:13962;top:974;height:611;width:6363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3C414D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C414D"/>
                              <w:sz w:val="28"/>
                              <w:szCs w:val="28"/>
                              <w:lang w:val="en-US" w:eastAsia="zh-CN"/>
                            </w:rPr>
                            <w:t>毕业论文/Thesis</w:t>
                          </w:r>
                        </w:p>
                      </w:txbxContent>
                    </v:textbox>
                  </v:shape>
                </v:group>
                <v:shape id="图片 41" o:spid="_x0000_s1026" o:spt="75" alt="303b343532393336303bc2dbcec4d6b8d5fd" type="#_x0000_t75" style="position:absolute;left:9917;top:10481;height:365;width:365;" filled="f" o:preferrelative="t" stroked="f" coordsize="21600,21600" o:gfxdata="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TIF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1719580</wp:posOffset>
                </wp:positionV>
                <wp:extent cx="6845935" cy="443230"/>
                <wp:effectExtent l="0" t="0" r="0" b="127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935" cy="443230"/>
                          <a:chOff x="9666" y="3673"/>
                          <a:chExt cx="10781" cy="698"/>
                        </a:xfrm>
                      </wpg:grpSpPr>
                      <wpg:grpSp>
                        <wpg:cNvPr id="11" name="组合 30"/>
                        <wpg:cNvGrpSpPr/>
                        <wpg:grpSpPr>
                          <a:xfrm rot="0">
                            <a:off x="9666" y="3673"/>
                            <a:ext cx="10781" cy="698"/>
                            <a:chOff x="13477" y="974"/>
                            <a:chExt cx="6848" cy="698"/>
                          </a:xfrm>
                        </wpg:grpSpPr>
                        <wps:wsp>
                          <wps:cNvPr id="22" name="直接连接符 16"/>
                          <wps:cNvCnPr/>
                          <wps:spPr>
                            <a:xfrm>
                              <a:off x="13477" y="1672"/>
                              <a:ext cx="6600" cy="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文本框 5"/>
                          <wps:cNvSpPr txBox="1"/>
                          <wps:spPr>
                            <a:xfrm>
                              <a:off x="13962" y="974"/>
                              <a:ext cx="6363" cy="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C414D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C414D"/>
                                    <w:sz w:val="28"/>
                                    <w:szCs w:val="28"/>
                                    <w:lang w:val="en-US" w:eastAsia="zh-CN"/>
                                  </w:rPr>
                                  <w:t>教育背景/Educational background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C414D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C414D"/>
                                    <w:sz w:val="28"/>
                                    <w:szCs w:val="28"/>
                                    <w:lang w:val="en-US" w:eastAsia="zh-CN"/>
                                  </w:rPr>
                                  <w:t>backgroundbackgroundexperience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C414D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C414D"/>
                                    <w:sz w:val="28"/>
                                    <w:szCs w:val="28"/>
                                    <w:lang w:val="en-US" w:eastAsia="zh-CN"/>
                                  </w:rPr>
                                  <w:t>experience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C414D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C414D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color w:val="3C414D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color w:val="3C414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36" name="Freeform 98"/>
                        <wps:cNvSpPr>
                          <a:spLocks noChangeAspect="1" noEditPoints="1" noChangeArrowheads="1"/>
                        </wps:cNvSpPr>
                        <wps:spPr bwMode="auto">
                          <a:xfrm>
                            <a:off x="9830" y="3935"/>
                            <a:ext cx="408" cy="317"/>
                          </a:xfrm>
                          <a:custGeom>
                            <a:avLst/>
                            <a:gdLst>
                              <a:gd name="T0" fmla="*/ 21 w 104"/>
                              <a:gd name="T1" fmla="*/ 44 h 80"/>
                              <a:gd name="T2" fmla="*/ 13 w 104"/>
                              <a:gd name="T3" fmla="*/ 73 h 80"/>
                              <a:gd name="T4" fmla="*/ 33 w 104"/>
                              <a:gd name="T5" fmla="*/ 73 h 80"/>
                              <a:gd name="T6" fmla="*/ 51 w 104"/>
                              <a:gd name="T7" fmla="*/ 80 h 80"/>
                              <a:gd name="T8" fmla="*/ 69 w 104"/>
                              <a:gd name="T9" fmla="*/ 73 h 80"/>
                              <a:gd name="T10" fmla="*/ 87 w 104"/>
                              <a:gd name="T11" fmla="*/ 73 h 80"/>
                              <a:gd name="T12" fmla="*/ 81 w 104"/>
                              <a:gd name="T13" fmla="*/ 44 h 80"/>
                              <a:gd name="T14" fmla="*/ 86 w 104"/>
                              <a:gd name="T15" fmla="*/ 44 h 80"/>
                              <a:gd name="T16" fmla="*/ 86 w 104"/>
                              <a:gd name="T17" fmla="*/ 28 h 80"/>
                              <a:gd name="T18" fmla="*/ 97 w 104"/>
                              <a:gd name="T19" fmla="*/ 25 h 80"/>
                              <a:gd name="T20" fmla="*/ 97 w 104"/>
                              <a:gd name="T21" fmla="*/ 34 h 80"/>
                              <a:gd name="T22" fmla="*/ 95 w 104"/>
                              <a:gd name="T23" fmla="*/ 51 h 80"/>
                              <a:gd name="T24" fmla="*/ 103 w 104"/>
                              <a:gd name="T25" fmla="*/ 51 h 80"/>
                              <a:gd name="T26" fmla="*/ 101 w 104"/>
                              <a:gd name="T27" fmla="*/ 34 h 80"/>
                              <a:gd name="T28" fmla="*/ 101 w 104"/>
                              <a:gd name="T29" fmla="*/ 23 h 80"/>
                              <a:gd name="T30" fmla="*/ 104 w 104"/>
                              <a:gd name="T31" fmla="*/ 22 h 80"/>
                              <a:gd name="T32" fmla="*/ 104 w 104"/>
                              <a:gd name="T33" fmla="*/ 15 h 80"/>
                              <a:gd name="T34" fmla="*/ 52 w 104"/>
                              <a:gd name="T35" fmla="*/ 0 h 80"/>
                              <a:gd name="T36" fmla="*/ 0 w 104"/>
                              <a:gd name="T37" fmla="*/ 15 h 80"/>
                              <a:gd name="T38" fmla="*/ 0 w 104"/>
                              <a:gd name="T39" fmla="*/ 22 h 80"/>
                              <a:gd name="T40" fmla="*/ 19 w 104"/>
                              <a:gd name="T41" fmla="*/ 28 h 80"/>
                              <a:gd name="T42" fmla="*/ 19 w 104"/>
                              <a:gd name="T43" fmla="*/ 44 h 80"/>
                              <a:gd name="T44" fmla="*/ 21 w 104"/>
                              <a:gd name="T45" fmla="*/ 44 h 80"/>
                              <a:gd name="T46" fmla="*/ 71 w 104"/>
                              <a:gd name="T47" fmla="*/ 44 h 80"/>
                              <a:gd name="T48" fmla="*/ 72 w 104"/>
                              <a:gd name="T49" fmla="*/ 48 h 80"/>
                              <a:gd name="T50" fmla="*/ 65 w 104"/>
                              <a:gd name="T51" fmla="*/ 66 h 80"/>
                              <a:gd name="T52" fmla="*/ 51 w 104"/>
                              <a:gd name="T53" fmla="*/ 73 h 80"/>
                              <a:gd name="T54" fmla="*/ 37 w 104"/>
                              <a:gd name="T55" fmla="*/ 66 h 80"/>
                              <a:gd name="T56" fmla="*/ 31 w 104"/>
                              <a:gd name="T57" fmla="*/ 48 h 80"/>
                              <a:gd name="T58" fmla="*/ 31 w 104"/>
                              <a:gd name="T59" fmla="*/ 44 h 80"/>
                              <a:gd name="T60" fmla="*/ 71 w 104"/>
                              <a:gd name="T61" fmla="*/ 44 h 80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w 104"/>
                              <a:gd name="T94" fmla="*/ 0 h 80"/>
                              <a:gd name="T95" fmla="*/ 104 w 104"/>
                              <a:gd name="T96" fmla="*/ 80 h 80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T93" t="T94" r="T95" b="T96"/>
                            <a:pathLst>
                              <a:path w="104" h="80">
                                <a:moveTo>
                                  <a:pt x="21" y="44"/>
                                </a:moveTo>
                                <a:cubicBezTo>
                                  <a:pt x="13" y="73"/>
                                  <a:pt x="13" y="73"/>
                                  <a:pt x="13" y="73"/>
                                </a:cubicBezTo>
                                <a:cubicBezTo>
                                  <a:pt x="33" y="73"/>
                                  <a:pt x="33" y="73"/>
                                  <a:pt x="33" y="73"/>
                                </a:cubicBezTo>
                                <a:cubicBezTo>
                                  <a:pt x="38" y="78"/>
                                  <a:pt x="44" y="80"/>
                                  <a:pt x="51" y="80"/>
                                </a:cubicBezTo>
                                <a:cubicBezTo>
                                  <a:pt x="58" y="80"/>
                                  <a:pt x="64" y="78"/>
                                  <a:pt x="69" y="73"/>
                                </a:cubicBezTo>
                                <a:cubicBezTo>
                                  <a:pt x="87" y="73"/>
                                  <a:pt x="87" y="73"/>
                                  <a:pt x="87" y="73"/>
                                </a:cubicBezTo>
                                <a:cubicBezTo>
                                  <a:pt x="81" y="44"/>
                                  <a:pt x="81" y="44"/>
                                  <a:pt x="81" y="44"/>
                                </a:cubicBezTo>
                                <a:cubicBezTo>
                                  <a:pt x="86" y="44"/>
                                  <a:pt x="86" y="44"/>
                                  <a:pt x="86" y="44"/>
                                </a:cubicBezTo>
                                <a:cubicBezTo>
                                  <a:pt x="86" y="28"/>
                                  <a:pt x="86" y="28"/>
                                  <a:pt x="86" y="28"/>
                                </a:cubicBezTo>
                                <a:cubicBezTo>
                                  <a:pt x="97" y="25"/>
                                  <a:pt x="97" y="25"/>
                                  <a:pt x="97" y="25"/>
                                </a:cubicBezTo>
                                <a:cubicBezTo>
                                  <a:pt x="97" y="34"/>
                                  <a:pt x="97" y="34"/>
                                  <a:pt x="97" y="34"/>
                                </a:cubicBezTo>
                                <a:cubicBezTo>
                                  <a:pt x="95" y="51"/>
                                  <a:pt x="95" y="51"/>
                                  <a:pt x="95" y="51"/>
                                </a:cubicBezTo>
                                <a:cubicBezTo>
                                  <a:pt x="103" y="51"/>
                                  <a:pt x="103" y="51"/>
                                  <a:pt x="103" y="51"/>
                                </a:cubicBezTo>
                                <a:cubicBezTo>
                                  <a:pt x="101" y="34"/>
                                  <a:pt x="101" y="34"/>
                                  <a:pt x="101" y="34"/>
                                </a:cubicBezTo>
                                <a:cubicBezTo>
                                  <a:pt x="101" y="23"/>
                                  <a:pt x="101" y="23"/>
                                  <a:pt x="101" y="23"/>
                                </a:cubicBezTo>
                                <a:cubicBezTo>
                                  <a:pt x="104" y="22"/>
                                  <a:pt x="104" y="22"/>
                                  <a:pt x="104" y="22"/>
                                </a:cubicBezTo>
                                <a:cubicBezTo>
                                  <a:pt x="104" y="15"/>
                                  <a:pt x="104" y="15"/>
                                  <a:pt x="104" y="15"/>
                                </a:cubicBezTo>
                                <a:cubicBezTo>
                                  <a:pt x="52" y="0"/>
                                  <a:pt x="52" y="0"/>
                                  <a:pt x="52" y="0"/>
                                </a:cubicBez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19" y="28"/>
                                  <a:pt x="19" y="28"/>
                                  <a:pt x="19" y="28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21" y="44"/>
                                  <a:pt x="21" y="44"/>
                                  <a:pt x="21" y="44"/>
                                </a:cubicBezTo>
                                <a:close/>
                                <a:moveTo>
                                  <a:pt x="71" y="44"/>
                                </a:moveTo>
                                <a:cubicBezTo>
                                  <a:pt x="72" y="46"/>
                                  <a:pt x="72" y="47"/>
                                  <a:pt x="72" y="48"/>
                                </a:cubicBezTo>
                                <a:cubicBezTo>
                                  <a:pt x="72" y="55"/>
                                  <a:pt x="69" y="61"/>
                                  <a:pt x="65" y="66"/>
                                </a:cubicBezTo>
                                <a:cubicBezTo>
                                  <a:pt x="62" y="70"/>
                                  <a:pt x="57" y="73"/>
                                  <a:pt x="51" y="73"/>
                                </a:cubicBezTo>
                                <a:cubicBezTo>
                                  <a:pt x="46" y="73"/>
                                  <a:pt x="41" y="70"/>
                                  <a:pt x="37" y="66"/>
                                </a:cubicBezTo>
                                <a:cubicBezTo>
                                  <a:pt x="33" y="61"/>
                                  <a:pt x="31" y="55"/>
                                  <a:pt x="31" y="48"/>
                                </a:cubicBezTo>
                                <a:cubicBezTo>
                                  <a:pt x="31" y="47"/>
                                  <a:pt x="31" y="46"/>
                                  <a:pt x="31" y="44"/>
                                </a:cubicBezTo>
                                <a:lnTo>
                                  <a:pt x="71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3pt;margin-top:135.4pt;height:34.9pt;width:539.05pt;z-index:251677696;mso-width-relative:page;mso-height-relative:page;" coordorigin="9666,3673" coordsize="10781,698" o:gfxdata="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">
                <o:lock v:ext="edit" aspectratio="f"/>
                <v:group id="组合 30" o:spid="_x0000_s1026" o:spt="203" style="position:absolute;left:9666;top:3673;height:698;width:10781;" coordorigin="13477,974" coordsize="6848,698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16" o:spid="_x0000_s1026" o:spt="20" style="position:absolute;left:13477;top:1672;height:0;width:6600;" filled="f" stroked="t" coordsize="21600,21600" o:gfxdata="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FJC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2F2F2 [3052]" miterlimit="8" joinstyle="miter"/>
                    <v:imagedata o:title=""/>
                    <o:lock v:ext="edit" aspectratio="f"/>
                  </v:line>
                  <v:shape id="文本框 5" o:spid="_x0000_s1026" o:spt="202" type="#_x0000_t202" style="position:absolute;left:13962;top:974;height:695;width:6363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C414D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C414D"/>
                              <w:sz w:val="28"/>
                              <w:szCs w:val="28"/>
                              <w:lang w:val="en-US" w:eastAsia="zh-CN"/>
                            </w:rPr>
                            <w:t>教育背景/Educational background</w:t>
                          </w:r>
                        </w:p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C414D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C414D"/>
                              <w:sz w:val="28"/>
                              <w:szCs w:val="28"/>
                              <w:lang w:val="en-US" w:eastAsia="zh-CN"/>
                            </w:rPr>
                            <w:t>backgroundbackgroundexperience</w:t>
                          </w:r>
                        </w:p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C414D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C414D"/>
                              <w:sz w:val="28"/>
                              <w:szCs w:val="28"/>
                              <w:lang w:val="en-US" w:eastAsia="zh-CN"/>
                            </w:rPr>
                            <w:t>experience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C414D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C414D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color w:val="3C414D"/>
                            </w:rPr>
                          </w:pPr>
                        </w:p>
                        <w:p>
                          <w:pPr>
                            <w:rPr>
                              <w:color w:val="3C414D"/>
                            </w:rPr>
                          </w:pPr>
                        </w:p>
                      </w:txbxContent>
                    </v:textbox>
                  </v:shape>
                </v:group>
                <v:shape id="Freeform 98" o:spid="_x0000_s1026" o:spt="100" style="position:absolute;left:9830;top:3935;height:317;width:408;" fillcolor="#FFFFFF [3212]" filled="t" stroked="f" coordsize="104,80" o:gfxdata="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7INS&#10;wAAAANwAAAAPAAAAAAAAAAEAIAAAACIAAABkcnMvZG93bnJldi54bWxQSwECFAAUAAAACACHTuJA&#10;My8FnjsAAAA5AAAAEAAAAAAAAAABACAAAAAPAQAAZHJzL3NoYXBleG1sLnhtbFBLBQYAAAAABgAG&#10;AFsBAAC5AwAAAAA=&#10;" path="m21,44c13,73,13,73,13,73c33,73,33,73,33,73c38,78,44,80,51,80c58,80,64,78,69,73c87,73,87,73,87,73c81,44,81,44,81,44c86,44,86,44,86,44c86,28,86,28,86,28c97,25,97,25,97,25c97,34,97,34,97,34c95,51,95,51,95,51c103,51,103,51,103,51c101,34,101,34,101,34c101,23,101,23,101,23c104,22,104,22,104,22c104,15,104,15,104,15c52,0,52,0,52,0c0,15,0,15,0,15c0,22,0,22,0,22c19,28,19,28,19,28c19,44,19,44,19,44c21,44,21,44,21,44xm71,44c72,46,72,47,72,48c72,55,69,61,65,66c62,70,57,73,51,73c46,73,41,70,37,66c33,61,31,55,31,48c31,47,31,46,31,44l71,44xe">
                  <v:path o:connectlocs="82,174;51,289;129,289;200,317;270,289;341,289;317,174;337,174;337,110;380,99;380,134;372,202;404,202;396,134;396,91;408,87;408,59;204,0;0,59;0,87;74,110;74,174;82,174;278,174;282,190;255,261;200,289;145,261;121,190;121,174;278,174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3754120</wp:posOffset>
                </wp:positionV>
                <wp:extent cx="6654800" cy="2396490"/>
                <wp:effectExtent l="0" t="0" r="0" b="0"/>
                <wp:wrapNone/>
                <wp:docPr id="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239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20XX.06至今                        XXXXX项目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负责该课程设计的发送机、信道、AGC模块、开关稳压/稳流电源模块的电路参数设计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独立负责负责发送机部分产生m序列的程序的设计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负责编写了AGC模块的单片机程序并运行成功，获得院级优秀课程设计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20XX.06-20XX.07                   XXXXX项目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配合学院进行模拟新版校园一卡通系统建设，设计不同的使用场景和读卡/接收器/液晶显示模块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搭建智能化信息系统并在硬件层面尝试，受学院同学广泛好评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48.05pt;margin-top:295.6pt;height:188.7pt;width:524pt;z-index:251667456;mso-width-relative:page;mso-height-relative:page;" filled="f" stroked="f" coordsize="21600,21600" o:gfxdata="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q5rWvbAAAACwEAAA8AAAAAAAAAAQAgAAAAIgAA&#10;AGRycy9kb3ducmV2LnhtbFBLAQIUABQAAAAIAIdO4kAoybZL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  <w:t>20XX.06至今                        XXXXX项目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负责该课程设计的发送机、信道、AGC模块、开关稳压/稳流电源模块的电路参数设计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独立负责负责发送机部分产生m序列的程序的设计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负责编写了AGC模块的单片机程序并运行成功，获得院级优秀课程设计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  <w:t>20XX.06-20XX.07                   XXXXX项目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配合学院进行模拟新版校园一卡通系统建设，设计不同的使用场景和读卡/接收器/液晶显示模块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搭建智能化信息系统并在硬件层面尝试，受学院同学广泛好评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2180590</wp:posOffset>
                </wp:positionV>
                <wp:extent cx="6654800" cy="1151890"/>
                <wp:effectExtent l="0" t="0" r="0" b="0"/>
                <wp:wrapNone/>
                <wp:docPr id="1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XXXXXXXXX大学（本科)               经济学                     20XX.09-20XX.06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bookmarkStart w:id="0" w:name="OLE_LINK1"/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GPA：3.4 /4.0</w:t>
                            </w:r>
                          </w:p>
                          <w:bookmarkEnd w:id="0"/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学习优秀一等奖学金（2017-2018，2018-2019）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电子信息与电气工程学院优秀学生干部（2015-2018）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48.05pt;margin-top:171.7pt;height:90.7pt;width:524pt;z-index:251668480;mso-width-relative:page;mso-height-relative:page;" filled="f" stroked="f" coordsize="21600,21600" o:gfxdata="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61IUzdAAAACwEAAA8AAAAAAAAAAQAgAAAA&#10;IgAAAGRycy9kb3ducmV2LnhtbFBLAQIUABQAAAAIAIdO4kAaarwj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  <w:t>XXXXXXXXX大学（本科)               经济学                     20XX.09-20XX.06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bookmarkStart w:id="0" w:name="OLE_LINK1"/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GPA：3.4 /4.0</w:t>
                      </w:r>
                    </w:p>
                    <w:bookmarkEnd w:id="0"/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学习优秀一等奖学金（2017-2018，2018-2019）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电子信息与电气工程学院优秀学生干部（2015-2018）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6426200</wp:posOffset>
                </wp:positionV>
                <wp:extent cx="6654800" cy="77089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利用仿真程序监测XX传感器模拟信号，模拟各种干扰条件和收集数据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使用python编程分类统计信号数据并归类，对传感器模拟信号进行去噪并输出，完成统计和研究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05pt;margin-top:506pt;height:60.7pt;width:524pt;z-index:251669504;mso-width-relative:page;mso-height-relative:page;" filled="f" stroked="f" coordsize="21600,21600" o:gfxdata="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9kjLt0AAAANAQAADwAAAAAAAAABACAAAAAi&#10;AAAAZHJzL2Rvd25yZXYueG1sUEsBAhQAFAAAAAgAh07iQN/21B8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利用仿真程序监测XX传感器模拟信号，模拟各种干扰条件和收集数据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使用python编程分类统计信号数据并归类，对传感器模拟信号进行去噪并输出，完成统计和研究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137160</wp:posOffset>
                </wp:positionV>
                <wp:extent cx="1899285" cy="541020"/>
                <wp:effectExtent l="0" t="0" r="0" b="0"/>
                <wp:wrapNone/>
                <wp:docPr id="25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b/>
                                <w:bCs/>
                                <w:color w:val="3C414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/>
                                <w:bCs/>
                                <w:color w:val="3C414D"/>
                                <w:sz w:val="28"/>
                                <w:szCs w:val="28"/>
                                <w:lang w:val="en-US" w:eastAsia="zh-CN"/>
                              </w:rPr>
                              <w:t>模式识别和智能系统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83.35pt;margin-top:10.8pt;height:42.6pt;width:149.55pt;z-index:251672576;mso-width-relative:page;mso-height-relative:page;" filled="f" stroked="f" coordsize="21600,21600" o:gfxdata="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RxOfg2QAAAAoBAAAPAAAAAAAAAAEAIAAAACIAAABk&#10;cnMvZG93bnJldi54bWxQSwECFAAUAAAACACHTuJAnSooWT4CAABp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旗黑-60简" w:hAnsi="汉仪旗黑-60简" w:eastAsia="汉仪旗黑-60简" w:cs="汉仪旗黑-60简"/>
                          <w:b/>
                          <w:bCs/>
                          <w:color w:val="3C414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/>
                          <w:bCs/>
                          <w:color w:val="3C414D"/>
                          <w:sz w:val="28"/>
                          <w:szCs w:val="28"/>
                          <w:lang w:val="en-US" w:eastAsia="zh-CN"/>
                        </w:rPr>
                        <w:t>模式识别和智能系统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-128905</wp:posOffset>
                </wp:positionV>
                <wp:extent cx="1916430" cy="851535"/>
                <wp:effectExtent l="0" t="0" r="0" b="0"/>
                <wp:wrapNone/>
                <wp:docPr id="254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430" cy="851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3C414D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/>
                                <w:bCs/>
                                <w:color w:val="3C414D"/>
                                <w:sz w:val="72"/>
                                <w:szCs w:val="72"/>
                                <w:lang w:val="en-US" w:eastAsia="zh-CN"/>
                              </w:rPr>
                              <w:t>壹设计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48.95pt;margin-top:-10.15pt;height:67.05pt;width:150.9pt;z-index:251672576;mso-width-relative:page;mso-height-relative:page;" filled="f" stroked="f" coordsize="21600,21600" o:gfxdata="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M6GGtoAAAALAQAADwAAAAAAAAABACAAAAAiAAAA&#10;ZHJzL2Rvd25yZXYueG1sUEsBAhQAFAAAAAgAh07iQBnlFi4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color w:val="3C414D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/>
                          <w:bCs/>
                          <w:color w:val="3C414D"/>
                          <w:sz w:val="72"/>
                          <w:szCs w:val="72"/>
                          <w:lang w:val="en-US" w:eastAsia="zh-CN"/>
                        </w:rPr>
                        <w:t>壹设计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-713105</wp:posOffset>
                </wp:positionV>
                <wp:extent cx="7192645" cy="10318750"/>
                <wp:effectExtent l="59690" t="59690" r="62865" b="6096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285" y="217170"/>
                          <a:ext cx="7192645" cy="10318750"/>
                        </a:xfrm>
                        <a:prstGeom prst="roundRect">
                          <a:avLst>
                            <a:gd name="adj" fmla="val 2736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algn="ctr" rotWithShape="0">
                            <a:schemeClr val="tx1">
                              <a:lumMod val="50000"/>
                              <a:lumOff val="50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6.75pt;margin-top:-56.15pt;height:812.5pt;width:566.35pt;z-index:251664384;v-text-anchor:middle;mso-width-relative:page;mso-height-relative:page;" filled="f" stroked="t" coordsize="21600,21600" arcsize="0.0273611111111111" o:gfxdata="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zNwe+dwAAAAOAQAA&#10;DwAAAAAAAAABACAAAAAiAAAAZHJzL2Rvd25yZXYueG1sUEsBAhQAFAAAAAgAh07iQPXTaqr5AgAA&#10;+QUAAA4AAAAAAAAAAQAgAAAAKwEAAGRycy9lMm9Eb2MueG1sUEsFBgAAAAAGAAYAWQEAAJYGAAAA&#10;AA==&#10;">
                <v:fill on="f" focussize="0,0"/>
                <v:stroke weight="1pt" color="#F2F2F2 [3052]" miterlimit="8" joinstyle="miter"/>
                <v:imagedata o:title=""/>
                <o:lock v:ext="edit" aspectratio="f"/>
                <v:shadow on="t" color="#808080 [1629]" opacity="26214f" offset="0pt,0pt" origin="0f,0f" matrix="65536f,0f,0f,65536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-974090</wp:posOffset>
                </wp:positionH>
                <wp:positionV relativeFrom="paragraph">
                  <wp:posOffset>-309880</wp:posOffset>
                </wp:positionV>
                <wp:extent cx="7200265" cy="95250"/>
                <wp:effectExtent l="0" t="0" r="63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035" y="629920"/>
                          <a:ext cx="7200265" cy="95250"/>
                        </a:xfrm>
                        <a:prstGeom prst="rect">
                          <a:avLst/>
                        </a:prstGeom>
                        <a:solidFill>
                          <a:srgbClr val="C2AD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7pt;margin-top:-24.4pt;height:7.5pt;width:566.95pt;z-index:251666432;v-text-anchor:middle;mso-width-relative:page;mso-height-relative:page;" fillcolor="#C2AD90" filled="t" stroked="f" coordsize="21600,21600" o:gfxdata="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f6M9XZAAAADAEAAA8AAAAAAAAAAQAgAAAAIgAAAGRy&#10;cy9kb3ducmV2LnhtbFBLAQIUABQAAAAIAIdO4kC+q53VdgIAANQEAAAOAAAAAAAAAAEAIAAAACg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-974090</wp:posOffset>
                </wp:positionH>
                <wp:positionV relativeFrom="paragraph">
                  <wp:posOffset>-713105</wp:posOffset>
                </wp:positionV>
                <wp:extent cx="7200265" cy="359410"/>
                <wp:effectExtent l="0" t="0" r="635" b="2540"/>
                <wp:wrapNone/>
                <wp:docPr id="1" name="同侧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3285" y="947420"/>
                          <a:ext cx="7200265" cy="35941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3C41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6.7pt;margin-top:-56.15pt;height:28.3pt;width:566.95pt;z-index:251665408;v-text-anchor:middle;mso-width-relative:page;mso-height-relative:page;" fillcolor="#3C414D" filled="t" stroked="f" coordsize="7200265,359410" o:gfxdata="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iAPi4N0AAAANAQAADwAAAAAAAAABACAAAAAi&#10;AAAAZHJzL2Rvd25yZXYueG1sUEsBAhQAFAAAAAgAh07iQFkjyzywAgAAOAUAAA4AAAAAAAAAAQAg&#10;AAAALAEAAGRycy9lMm9Eb2MueG1sUEsFBgAAAAAGAAYAWQEAAE4GAAAAAA==&#10;" path="m179705,0l7020560,0c7119808,0,7200265,80457,7200265,179705l7200265,359410,7200265,359410,0,359410,0,359410,0,179705c0,80457,80457,0,179705,0xe">
                <v:path o:connectlocs="7200265,179705;3600132,359410;0,179705;360013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09623"/>
    <w:multiLevelType w:val="singleLevel"/>
    <w:tmpl w:val="405096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7A24"/>
    <w:rsid w:val="6E5A0383"/>
    <w:rsid w:val="7FB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5.png"/><Relationship Id="rId24" Type="http://schemas.openxmlformats.org/officeDocument/2006/relationships/image" Target="media/image7.sv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6.sv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5.svg"/><Relationship Id="rId17" Type="http://schemas.openxmlformats.org/officeDocument/2006/relationships/image" Target="media/image10.png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4.svg"/><Relationship Id="rId12" Type="http://schemas.openxmlformats.org/officeDocument/2006/relationships/image" Target="media/image6.png"/><Relationship Id="rId11" Type="http://schemas.openxmlformats.org/officeDocument/2006/relationships/image" Target="media/image3.sv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9b4fb2ca-133f-4380-904b-eb55b8a96934\&#40657;&#37329;&#31616;&#32422;&#30740;&#31350;&#29983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黑金简约研究生考研复试简历.docx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2022-01-26T02:58:00Z</dcterms:created>
  <dc:creator>童话里的艾菲尔</dc:creator>
  <cp:lastModifiedBy>童话里的艾菲尔</cp:lastModifiedBy>
  <dcterms:modified xsi:type="dcterms:W3CDTF">2022-01-26T02:59:40Z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6D1CDA9DC3A24FFBAE335B14B1A0F036</vt:lpwstr>
  </property>
  <property fmtid="{D5CDD505-2E9C-101B-9397-08002B2CF9AE}" pid="4" name="KSOTemplateUUID">
    <vt:lpwstr>v1.0_mb_bOWTDCxL0jVa4oV4bmIkOQ==</vt:lpwstr>
  </property>
</Properties>
</file>