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7972425</wp:posOffset>
                </wp:positionV>
                <wp:extent cx="6104890" cy="10363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英语四级证书，普通话甲级证书。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熟练使用OFFICE,熟练完成日常办公应用处理。医生执业资格证书。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CI驾驶证书，国家计算机二级证书。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627.75pt;height:81.6pt;width:480.7pt;z-index:251668480;mso-width-relative:page;mso-height-relative:page;" filled="f" stroked="f" coordsize="21600,21600" o:gfxdata="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u8lk90AAAAOAQAADwAAAAAAAAABACAAAAAi&#10;AAAAZHJzL2Rvd25yZXYueG1sUEsBAhQAFAAAAAgAh07iQKsAfY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英语四级证书，普通话甲级证书。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熟练使用OFFICE,熟练完成日常办公应用处理。医生执业资格证书。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CI驾驶证书，国家计算机二级证书。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2092960</wp:posOffset>
                </wp:positionV>
                <wp:extent cx="2405380" cy="7341235"/>
                <wp:effectExtent l="0" t="0" r="13970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7341235"/>
                          <a:chOff x="18137" y="3371"/>
                          <a:chExt cx="3788" cy="11561"/>
                        </a:xfrm>
                        <a:solidFill>
                          <a:schemeClr val="bg1"/>
                        </a:solidFill>
                      </wpg:grpSpPr>
                      <wps:wsp>
                        <wps:cNvPr id="50" name="文本框 32"/>
                        <wps:cNvSpPr txBox="1"/>
                        <wps:spPr>
                          <a:xfrm>
                            <a:off x="18761" y="3371"/>
                            <a:ext cx="3150" cy="6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Education 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34"/>
                        <wps:cNvSpPr txBox="1"/>
                        <wps:spPr>
                          <a:xfrm>
                            <a:off x="18821" y="7069"/>
                            <a:ext cx="3104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Work 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47"/>
                        <wps:cNvSpPr txBox="1"/>
                        <wps:spPr>
                          <a:xfrm>
                            <a:off x="18845" y="12005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Professional 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48"/>
                        <wps:cNvSpPr txBox="1"/>
                        <wps:spPr>
                          <a:xfrm>
                            <a:off x="18845" y="14332"/>
                            <a:ext cx="3075" cy="6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32"/>
                        <wps:cNvSpPr txBox="1"/>
                        <wps:spPr>
                          <a:xfrm>
                            <a:off x="18137" y="4535"/>
                            <a:ext cx="3777" cy="6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Application Information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36"/>
                                  <w:szCs w:val="36"/>
                                  <w:shd w:val="clear" w:fill="F5F5F5"/>
                                </w:rPr>
                                <w:t>InformationInformation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.7pt;margin-top:164.8pt;height:578.05pt;width:189.4pt;z-index:251659264;mso-width-relative:page;mso-height-relative:page;" coordorigin="18137,3371" coordsize="3788,11561" o:gfxdata="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W/l943QAA&#10;AA0BAAAPAAAAAAAAAAEAIAAAACIAAABkcnMvZG93bnJldi54bWxQSwECFAAUAAAACACHTuJAjLAy&#10;SW8DAAAtEAAADgAAAAAAAAABACAAAAAsAQAAZHJzL2Uyb0RvYy54bWxQSwUGAAAAAAYABgBZAQAA&#10;DQcAAAAA&#10;">
                <o:lock v:ext="edit" aspectratio="f"/>
                <v:shape id="文本框 32" o:spid="_x0000_s1026" o:spt="202" type="#_x0000_t202" style="position:absolute;left:18761;top:3371;height:622;width:3150;" filled="t" stroked="f" coordsize="21600,21600" o:gfxdata="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2hN2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Education background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18821;top:7069;height:600;width:3104;" filled="t" stroked="f" coordsize="21600,21600" o:gfxdata="UEsDBAoAAAAAAIdO4kAAAAAAAAAAAAAAAAAEAAAAZHJzL1BLAwQUAAAACACHTuJAgpa27bgAAADb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DK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a27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 experience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18845;top:12005;height:600;width:3075;" filled="t" stroked="f" coordsize="21600,21600" o:gfxdata="UEsDBAoAAAAAAIdO4kAAAAAAAAAAAAAAAAAEAAAAZHJzL1BLAwQUAAAACACHTuJAckQomr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8lH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K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Professional skill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8845;top:14332;height:600;width:3075;" filled="t" stroked="f" coordsize="21600,21600" o:gfxdata="UEsDBAoAAAAAAIdO4kAAAAAAAAAAAAAAAAAEAAAAZHJzL1BLAwQUAAAACACHTuJAHQiNAb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jD5gM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iNA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18137;top:4535;height:622;width:3777;" fillcolor="#FFFFFF [3212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Application Information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36"/>
                            <w:szCs w:val="36"/>
                            <w:shd w:val="clear" w:fill="F5F5F5"/>
                          </w:rPr>
                          <w:t>InformationInformation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2453005</wp:posOffset>
                </wp:positionV>
                <wp:extent cx="6381115" cy="4070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上海XX医科大学                   临床医学/本科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193.15pt;height:32.05pt;width:502.45pt;z-index:251665408;mso-width-relative:page;mso-height-relative:page;" filled="f" stroked="f" coordsize="21600,21600" o:gfxdata="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+SM5zcAAAADAEAAA8AAAAAAAAAAQAgAAAAIgAA&#10;AGRycy9kb3ducmV2LnhtbFBLAQIUABQAAAAIAIdO4kDcUQkX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上海XX医科大学                   临床医学/本科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2441575</wp:posOffset>
                </wp:positionV>
                <wp:extent cx="5988685" cy="6934200"/>
                <wp:effectExtent l="0" t="6350" r="1206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6934200"/>
                          <a:chOff x="2175" y="3912"/>
                          <a:chExt cx="9698" cy="10920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2175" y="3912"/>
                            <a:ext cx="96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15F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175" y="7614"/>
                            <a:ext cx="96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15F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2175" y="12512"/>
                            <a:ext cx="96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15F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2175" y="14832"/>
                            <a:ext cx="96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15F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175" y="5077"/>
                            <a:ext cx="969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15F9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95pt;margin-top:192.25pt;height:546pt;width:471.55pt;z-index:251660288;mso-width-relative:page;mso-height-relative:page;" coordorigin="2175,3912" coordsize="9698,10920" o:gfxdata="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+NJz/cAAAADQEA&#10;AA8AAAAAAAAAAQAgAAAAIgAAAGRycy9kb3ducmV2LnhtbFBLAQIUABQAAAAIAIdO4kCkVoD4wQIA&#10;AFEMAAAOAAAAAAAAAAEAIAAAACsBAABkcnMvZTJvRG9jLnhtbFBLBQYAAAAABgAGAFkBAABeBgAA&#10;AAA=&#10;">
                <o:lock v:ext="edit" aspectratio="f"/>
                <v:line id="_x0000_s1026" o:spid="_x0000_s1026" o:spt="20" style="position:absolute;left:2175;top:3912;height:0;width:9698;" filled="f" stroked="t" coordsize="21600,21600" o:gfxdata="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DAqt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15F97 [3204]" miterlimit="8" joinstyle="miter"/>
                  <v:imagedata o:title=""/>
                  <o:lock v:ext="edit" aspectratio="f"/>
                </v:line>
                <v:line id="_x0000_s1026" o:spid="_x0000_s1026" o:spt="20" style="position:absolute;left:2175;top:7614;height:0;width:9698;" filled="f" stroked="t" coordsize="21600,21600" o:gfxdata="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OK0w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15F97 [3204]" miterlimit="8" joinstyle="miter"/>
                  <v:imagedata o:title=""/>
                  <o:lock v:ext="edit" aspectratio="f"/>
                </v:line>
                <v:line id="_x0000_s1026" o:spid="_x0000_s1026" o:spt="20" style="position:absolute;left:2175;top:12512;height:0;width:9698;" filled="f" stroked="t" coordsize="21600,21600" o:gfxdata="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HiS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115F97 [3204]" miterlimit="8" joinstyle="miter"/>
                  <v:imagedata o:title=""/>
                  <o:lock v:ext="edit" aspectratio="f"/>
                </v:line>
                <v:line id="_x0000_s1026" o:spid="_x0000_s1026" o:spt="20" style="position:absolute;left:2175;top:14832;height:0;width:9698;" filled="f" stroked="t" coordsize="21600,21600" o:gfxdata="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wsst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15F97 [3204]" miterlimit="8" joinstyle="miter"/>
                  <v:imagedata o:title=""/>
                  <o:lock v:ext="edit" aspectratio="f"/>
                </v:line>
                <v:line id="_x0000_s1026" o:spid="_x0000_s1026" o:spt="20" style="position:absolute;left:2175;top:5077;height:0;width:9698;" filled="f" stroked="t" coordsize="21600,21600" o:gfxdata="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/SmM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15F97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2080895</wp:posOffset>
                </wp:positionV>
                <wp:extent cx="953135" cy="73450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7345045"/>
                          <a:chOff x="4494" y="3352"/>
                          <a:chExt cx="1501" cy="11567"/>
                        </a:xfrm>
                        <a:noFill/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4498" y="3352"/>
                            <a:ext cx="1497" cy="63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29"/>
                        <wps:cNvSpPr txBox="1"/>
                        <wps:spPr>
                          <a:xfrm>
                            <a:off x="4494" y="11966"/>
                            <a:ext cx="1476" cy="62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4508" y="14277"/>
                            <a:ext cx="1455" cy="64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29"/>
                        <wps:cNvSpPr txBox="1"/>
                        <wps:spPr>
                          <a:xfrm>
                            <a:off x="4498" y="7074"/>
                            <a:ext cx="1497" cy="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4498" y="4529"/>
                            <a:ext cx="1497" cy="60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95pt;margin-top:163.85pt;height:578.35pt;width:75.05pt;z-index:251667456;mso-width-relative:page;mso-height-relative:page;" coordorigin="4494,3352" coordsize="1501,11567" o:gfxdata="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Crvq1nbAAAACwEAAA8AAAAAAAAAAQAgAAAAIgAAAGRycy9kb3ducmV2LnhtbFBLAQIUABQA&#10;AAAIAIdO4kAO6RY/QwMAANQPAAAOAAAAAAAAAAEAIAAAACoBAABkcnMvZTJvRG9jLnhtbFBLBQYA&#10;AAAABgAGAFkBAADfBgAAAAA=&#10;">
                <o:lock v:ext="edit" aspectratio="f"/>
                <v:shape id="_x0000_s1026" o:spid="_x0000_s1026" o:spt="202" type="#_x0000_t202" style="position:absolute;left:4498;top:3352;height:634;width:1497;" filled="t" stroked="f" coordsize="21600,21600" o:gfxdata="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yZ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4;top:11966;height:621;width:1476;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508;top:14277;height:642;width:1455;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7074;height:606;width:1497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实习经验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4498;top:4529;height:606;width:1497;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2451735</wp:posOffset>
                </wp:positionV>
                <wp:extent cx="113665" cy="119380"/>
                <wp:effectExtent l="0" t="0" r="635" b="13970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665" cy="1193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.95pt;margin-top:193.05pt;height:9.4pt;width:8.95pt;rotation:11796480f;z-index:251673600;v-text-anchor:middle;mso-width-relative:page;mso-height-relative:page;" fillcolor="#1F4E79 [1604]" filled="t" stroked="f" coordsize="21600,21600" o:gfxdata="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Vy&#10;xE3YAAAACQEAAA8AAAAAAAAAAQAgAAAAIgAAAGRycy9kb3ducmV2LnhtbFBLAQIUABQAAAAIAIdO&#10;4kCR8OedlQIAAAwFAAAOAAAAAAAAAAEAIAAAACc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2231390</wp:posOffset>
                </wp:positionV>
                <wp:extent cx="1469390" cy="7154545"/>
                <wp:effectExtent l="0" t="0" r="16510" b="825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390" cy="7154545"/>
                          <a:chOff x="4216" y="3797"/>
                          <a:chExt cx="204" cy="11267"/>
                        </a:xfrm>
                        <a:solidFill>
                          <a:srgbClr val="115F97"/>
                        </a:solidFill>
                      </wpg:grpSpPr>
                      <wps:wsp>
                        <wps:cNvPr id="21" name="矩形 15"/>
                        <wps:cNvSpPr/>
                        <wps:spPr>
                          <a:xfrm>
                            <a:off x="4216" y="4962"/>
                            <a:ext cx="204" cy="344"/>
                          </a:xfrm>
                          <a:prstGeom prst="parallelogram">
                            <a:avLst>
                              <a:gd name="adj" fmla="val 5348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5"/>
                        <wps:cNvSpPr/>
                        <wps:spPr>
                          <a:xfrm>
                            <a:off x="4216" y="12402"/>
                            <a:ext cx="204" cy="344"/>
                          </a:xfrm>
                          <a:prstGeom prst="parallelogram">
                            <a:avLst>
                              <a:gd name="adj" fmla="val 5029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平行四边形 15"/>
                        <wps:cNvSpPr/>
                        <wps:spPr>
                          <a:xfrm>
                            <a:off x="4216" y="3797"/>
                            <a:ext cx="204" cy="344"/>
                          </a:xfrm>
                          <a:prstGeom prst="parallelogram">
                            <a:avLst>
                              <a:gd name="adj" fmla="val 50581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5"/>
                        <wps:cNvSpPr/>
                        <wps:spPr>
                          <a:xfrm>
                            <a:off x="4216" y="14720"/>
                            <a:ext cx="204" cy="344"/>
                          </a:xfrm>
                          <a:prstGeom prst="parallelogram">
                            <a:avLst>
                              <a:gd name="adj" fmla="val 47965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15"/>
                        <wps:cNvSpPr/>
                        <wps:spPr>
                          <a:xfrm>
                            <a:off x="4216" y="7500"/>
                            <a:ext cx="204" cy="344"/>
                          </a:xfrm>
                          <a:prstGeom prst="parallelogram">
                            <a:avLst>
                              <a:gd name="adj" fmla="val 53488"/>
                            </a:avLst>
                          </a:prstGeom>
                          <a:solidFill>
                            <a:srgbClr val="115F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175.7pt;height:563.35pt;width:115.7pt;z-index:251662336;mso-width-relative:page;mso-height-relative:page;" coordorigin="4216,3797" coordsize="204,11267" o:gfxdata="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4Czz22wAAAAsBAAAPAAAA&#10;AAAAAAEAIAAAACIAAABkcnMvZG93bnJldi54bWxQSwECFAAUAAAACACHTuJAEEtdEKEDAABfEgAA&#10;DgAAAAAAAAABACAAAAAqAQAAZHJzL2Uyb0RvYy54bWxQSwUGAAAAAAYABgBZAQAAPQcAAAAA&#10;">
                <o:lock v:ext="edit" aspectratio="f"/>
                <v:shape id="矩形 15" o:spid="_x0000_s1026" o:spt="7" type="#_x0000_t7" style="position:absolute;left:4216;top:4962;height:344;width:204;v-text-anchor:middle;" filled="t" stroked="f" coordsize="21600,21600" o:gfxdata="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vjUvQAA&#10;ANsAAAAPAAAAAAAAAAEAIAAAACIAAABkcnMvZG93bnJldi54bWxQSwECFAAUAAAACACHTuJAMy8F&#10;njsAAAA5AAAAEAAAAAAAAAABACAAAAAMAQAAZHJzL3NoYXBleG1sLnhtbFBLBQYAAAAABgAGAFsB&#10;AAC2AwAAAAA=&#10;" adj="1155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5" o:spid="_x0000_s1026" o:spt="7" type="#_x0000_t7" style="position:absolute;left:4216;top:12402;height:344;width:204;v-text-anchor:middle;" filled="t" stroked="f" coordsize="21600,21600" o:gfxdata="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89HL4A&#10;AADbAAAADwAAAAAAAAABACAAAAAiAAAAZHJzL2Rvd25yZXYueG1sUEsBAhQAFAAAAAgAh07iQDMv&#10;BZ47AAAAOQAAABAAAAAAAAAAAQAgAAAADQEAAGRycy9zaGFwZXhtbC54bWxQSwUGAAAAAAYABgBb&#10;AQAAtwMAAAAA&#10;" adj="1086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216;top:3797;height:344;width:204;v-text-anchor:middle;" filled="t" stroked="f" coordsize="21600,21600" o:gfxdata="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0+h6LsAAADb&#10;AAAADwAAAAAAAAABACAAAAAiAAAAZHJzL2Rvd25yZXYueG1sUEsBAhQAFAAAAAgAh07iQDMvBZ47&#10;AAAAOQAAABAAAAAAAAAAAQAgAAAACgEAAGRycy9zaGFwZXhtbC54bWxQSwUGAAAAAAYABgBbAQAA&#10;tAMAAAAA&#10;" adj="1092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5" o:spid="_x0000_s1026" o:spt="7" type="#_x0000_t7" style="position:absolute;left:4216;top:14720;height:344;width:204;v-text-anchor:middle;" filled="t" stroked="f" coordsize="21600,21600" o:gfxdata="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odxi8AAAA&#10;2wAAAA8AAAAAAAAAAQAgAAAAIgAAAGRycy9kb3ducmV2LnhtbFBLAQIUABQAAAAIAIdO4kAzLwWe&#10;OwAAADkAAAAQAAAAAAAAAAEAIAAAAAsBAABkcnMvc2hhcGV4bWwueG1sUEsFBgAAAAAGAAYAWwEA&#10;ALUDAAAAAA==&#10;" adj="103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5" o:spid="_x0000_s1026" o:spt="7" type="#_x0000_t7" style="position:absolute;left:4216;top:7500;height:344;width:204;v-text-anchor:middle;" fillcolor="#115F97" filled="t" stroked="f" coordsize="21600,21600" o:gfxdata="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4veLsAAADb&#10;AAAADwAAAAAAAAABACAAAAAiAAAAZHJzL2Rvd25yZXYueG1sUEsBAhQAFAAAAAgAh07iQDMvBZ47&#10;AAAAOQAAABAAAAAAAAAAAQAgAAAACgEAAGRycy9zaGFwZXhtbC54bWxQSwUGAAAAAAYABgBbAQAA&#10;tAMAAAAA&#10;" adj="1155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1249680</wp:posOffset>
                </wp:positionV>
                <wp:extent cx="2502535" cy="551180"/>
                <wp:effectExtent l="0" t="0" r="12065" b="12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551180"/>
                          <a:chOff x="1731" y="2578"/>
                          <a:chExt cx="3941" cy="868"/>
                        </a:xfrm>
                        <a:solidFill>
                          <a:schemeClr val="bg1"/>
                        </a:solidFill>
                      </wpg:grpSpPr>
                      <wps:wsp>
                        <wps:cNvPr id="171" name="Freeform 9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31" y="2578"/>
                            <a:ext cx="301" cy="285"/>
                          </a:xfrm>
                          <a:custGeom>
                            <a:avLst/>
                            <a:gdLst>
                              <a:gd name="T0" fmla="*/ 103 w 133"/>
                              <a:gd name="T1" fmla="*/ 0 h 134"/>
                              <a:gd name="T2" fmla="*/ 29 w 133"/>
                              <a:gd name="T3" fmla="*/ 0 h 134"/>
                              <a:gd name="T4" fmla="*/ 0 w 133"/>
                              <a:gd name="T5" fmla="*/ 30 h 134"/>
                              <a:gd name="T6" fmla="*/ 0 w 133"/>
                              <a:gd name="T7" fmla="*/ 104 h 134"/>
                              <a:gd name="T8" fmla="*/ 29 w 133"/>
                              <a:gd name="T9" fmla="*/ 134 h 134"/>
                              <a:gd name="T10" fmla="*/ 103 w 133"/>
                              <a:gd name="T11" fmla="*/ 134 h 134"/>
                              <a:gd name="T12" fmla="*/ 133 w 133"/>
                              <a:gd name="T13" fmla="*/ 104 h 134"/>
                              <a:gd name="T14" fmla="*/ 133 w 133"/>
                              <a:gd name="T15" fmla="*/ 30 h 134"/>
                              <a:gd name="T16" fmla="*/ 103 w 133"/>
                              <a:gd name="T17" fmla="*/ 0 h 134"/>
                              <a:gd name="T18" fmla="*/ 26 w 133"/>
                              <a:gd name="T19" fmla="*/ 110 h 134"/>
                              <a:gd name="T20" fmla="*/ 28 w 133"/>
                              <a:gd name="T21" fmla="*/ 96 h 134"/>
                              <a:gd name="T22" fmla="*/ 45 w 133"/>
                              <a:gd name="T23" fmla="*/ 88 h 134"/>
                              <a:gd name="T24" fmla="*/ 56 w 133"/>
                              <a:gd name="T25" fmla="*/ 79 h 134"/>
                              <a:gd name="T26" fmla="*/ 56 w 133"/>
                              <a:gd name="T27" fmla="*/ 73 h 134"/>
                              <a:gd name="T28" fmla="*/ 49 w 133"/>
                              <a:gd name="T29" fmla="*/ 64 h 134"/>
                              <a:gd name="T30" fmla="*/ 45 w 133"/>
                              <a:gd name="T31" fmla="*/ 59 h 134"/>
                              <a:gd name="T32" fmla="*/ 47 w 133"/>
                              <a:gd name="T33" fmla="*/ 51 h 134"/>
                              <a:gd name="T34" fmla="*/ 48 w 133"/>
                              <a:gd name="T35" fmla="*/ 49 h 134"/>
                              <a:gd name="T36" fmla="*/ 48 w 133"/>
                              <a:gd name="T37" fmla="*/ 37 h 134"/>
                              <a:gd name="T38" fmla="*/ 55 w 133"/>
                              <a:gd name="T39" fmla="*/ 27 h 134"/>
                              <a:gd name="T40" fmla="*/ 59 w 133"/>
                              <a:gd name="T41" fmla="*/ 27 h 134"/>
                              <a:gd name="T42" fmla="*/ 63 w 133"/>
                              <a:gd name="T43" fmla="*/ 26 h 134"/>
                              <a:gd name="T44" fmla="*/ 69 w 133"/>
                              <a:gd name="T45" fmla="*/ 24 h 134"/>
                              <a:gd name="T46" fmla="*/ 75 w 133"/>
                              <a:gd name="T47" fmla="*/ 29 h 134"/>
                              <a:gd name="T48" fmla="*/ 80 w 133"/>
                              <a:gd name="T49" fmla="*/ 29 h 134"/>
                              <a:gd name="T50" fmla="*/ 84 w 133"/>
                              <a:gd name="T51" fmla="*/ 38 h 134"/>
                              <a:gd name="T52" fmla="*/ 84 w 133"/>
                              <a:gd name="T53" fmla="*/ 49 h 134"/>
                              <a:gd name="T54" fmla="*/ 85 w 133"/>
                              <a:gd name="T55" fmla="*/ 51 h 134"/>
                              <a:gd name="T56" fmla="*/ 87 w 133"/>
                              <a:gd name="T57" fmla="*/ 60 h 134"/>
                              <a:gd name="T58" fmla="*/ 82 w 133"/>
                              <a:gd name="T59" fmla="*/ 64 h 134"/>
                              <a:gd name="T60" fmla="*/ 76 w 133"/>
                              <a:gd name="T61" fmla="*/ 73 h 134"/>
                              <a:gd name="T62" fmla="*/ 76 w 133"/>
                              <a:gd name="T63" fmla="*/ 79 h 134"/>
                              <a:gd name="T64" fmla="*/ 86 w 133"/>
                              <a:gd name="T65" fmla="*/ 88 h 134"/>
                              <a:gd name="T66" fmla="*/ 104 w 133"/>
                              <a:gd name="T67" fmla="*/ 96 h 134"/>
                              <a:gd name="T68" fmla="*/ 107 w 133"/>
                              <a:gd name="T69" fmla="*/ 110 h 134"/>
                              <a:gd name="T70" fmla="*/ 26 w 133"/>
                              <a:gd name="T71" fmla="*/ 110 h 134"/>
                              <a:gd name="T72" fmla="*/ 26 w 133"/>
                              <a:gd name="T73" fmla="*/ 110 h 134"/>
                              <a:gd name="T74" fmla="*/ 26 w 133"/>
                              <a:gd name="T75" fmla="*/ 1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08" name="Freeform 66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773" y="3163"/>
                            <a:ext cx="218" cy="283"/>
                          </a:xfrm>
                          <a:custGeom>
                            <a:avLst/>
                            <a:gdLst>
                              <a:gd name="T0" fmla="*/ 44 w 88"/>
                              <a:gd name="T1" fmla="*/ 127 h 136"/>
                              <a:gd name="T2" fmla="*/ 6 w 88"/>
                              <a:gd name="T3" fmla="*/ 49 h 136"/>
                              <a:gd name="T4" fmla="*/ 5 w 88"/>
                              <a:gd name="T5" fmla="*/ 39 h 136"/>
                              <a:gd name="T6" fmla="*/ 44 w 88"/>
                              <a:gd name="T7" fmla="*/ 0 h 136"/>
                              <a:gd name="T8" fmla="*/ 83 w 88"/>
                              <a:gd name="T9" fmla="*/ 39 h 136"/>
                              <a:gd name="T10" fmla="*/ 82 w 88"/>
                              <a:gd name="T11" fmla="*/ 49 h 136"/>
                              <a:gd name="T12" fmla="*/ 44 w 88"/>
                              <a:gd name="T13" fmla="*/ 127 h 136"/>
                              <a:gd name="T14" fmla="*/ 44 w 88"/>
                              <a:gd name="T15" fmla="*/ 19 h 136"/>
                              <a:gd name="T16" fmla="*/ 24 w 88"/>
                              <a:gd name="T17" fmla="*/ 39 h 136"/>
                              <a:gd name="T18" fmla="*/ 44 w 88"/>
                              <a:gd name="T19" fmla="*/ 58 h 136"/>
                              <a:gd name="T20" fmla="*/ 63 w 88"/>
                              <a:gd name="T21" fmla="*/ 39 h 136"/>
                              <a:gd name="T22" fmla="*/ 44 w 88"/>
                              <a:gd name="T23" fmla="*/ 19 h 136"/>
                              <a:gd name="T24" fmla="*/ 44 w 88"/>
                              <a:gd name="T25" fmla="*/ 136 h 136"/>
                              <a:gd name="T26" fmla="*/ 0 w 88"/>
                              <a:gd name="T27" fmla="*/ 119 h 136"/>
                              <a:gd name="T28" fmla="*/ 24 w 88"/>
                              <a:gd name="T29" fmla="*/ 103 h 136"/>
                              <a:gd name="T30" fmla="*/ 25 w 88"/>
                              <a:gd name="T31" fmla="*/ 108 h 136"/>
                              <a:gd name="T32" fmla="*/ 6 w 88"/>
                              <a:gd name="T33" fmla="*/ 119 h 136"/>
                              <a:gd name="T34" fmla="*/ 44 w 88"/>
                              <a:gd name="T35" fmla="*/ 131 h 136"/>
                              <a:gd name="T36" fmla="*/ 82 w 88"/>
                              <a:gd name="T37" fmla="*/ 119 h 136"/>
                              <a:gd name="T38" fmla="*/ 63 w 88"/>
                              <a:gd name="T39" fmla="*/ 108 h 136"/>
                              <a:gd name="T40" fmla="*/ 64 w 88"/>
                              <a:gd name="T41" fmla="*/ 103 h 136"/>
                              <a:gd name="T42" fmla="*/ 88 w 88"/>
                              <a:gd name="T43" fmla="*/ 119 h 136"/>
                              <a:gd name="T44" fmla="*/ 44 w 88"/>
                              <a:gd name="T45" fmla="*/ 136 h 136"/>
                              <a:gd name="T46" fmla="*/ 44 w 88"/>
                              <a:gd name="T47" fmla="*/ 136 h 136"/>
                              <a:gd name="T48" fmla="*/ 44 w 88"/>
                              <a:gd name="T49" fmla="*/ 136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136">
                                <a:moveTo>
                                  <a:pt x="44" y="127"/>
                                </a:moveTo>
                                <a:cubicBezTo>
                                  <a:pt x="6" y="49"/>
                                  <a:pt x="6" y="49"/>
                                  <a:pt x="6" y="49"/>
                                </a:cubicBezTo>
                                <a:cubicBezTo>
                                  <a:pt x="6" y="45"/>
                                  <a:pt x="5" y="42"/>
                                  <a:pt x="5" y="39"/>
                                </a:cubicBezTo>
                                <a:cubicBezTo>
                                  <a:pt x="5" y="17"/>
                                  <a:pt x="22" y="0"/>
                                  <a:pt x="44" y="0"/>
                                </a:cubicBezTo>
                                <a:cubicBezTo>
                                  <a:pt x="66" y="0"/>
                                  <a:pt x="83" y="17"/>
                                  <a:pt x="83" y="39"/>
                                </a:cubicBezTo>
                                <a:cubicBezTo>
                                  <a:pt x="83" y="42"/>
                                  <a:pt x="82" y="45"/>
                                  <a:pt x="82" y="49"/>
                                </a:cubicBezTo>
                                <a:cubicBezTo>
                                  <a:pt x="44" y="127"/>
                                  <a:pt x="44" y="127"/>
                                  <a:pt x="44" y="127"/>
                                </a:cubicBezTo>
                                <a:close/>
                                <a:moveTo>
                                  <a:pt x="44" y="19"/>
                                </a:moveTo>
                                <a:cubicBezTo>
                                  <a:pt x="33" y="19"/>
                                  <a:pt x="24" y="28"/>
                                  <a:pt x="24" y="39"/>
                                </a:cubicBezTo>
                                <a:cubicBezTo>
                                  <a:pt x="24" y="50"/>
                                  <a:pt x="33" y="58"/>
                                  <a:pt x="44" y="58"/>
                                </a:cubicBezTo>
                                <a:cubicBezTo>
                                  <a:pt x="55" y="58"/>
                                  <a:pt x="63" y="50"/>
                                  <a:pt x="63" y="39"/>
                                </a:cubicBezTo>
                                <a:cubicBezTo>
                                  <a:pt x="63" y="28"/>
                                  <a:pt x="55" y="19"/>
                                  <a:pt x="44" y="19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23" y="136"/>
                                  <a:pt x="0" y="130"/>
                                  <a:pt x="0" y="119"/>
                                </a:cubicBezTo>
                                <a:cubicBezTo>
                                  <a:pt x="0" y="111"/>
                                  <a:pt x="9" y="106"/>
                                  <a:pt x="24" y="103"/>
                                </a:cubicBezTo>
                                <a:cubicBezTo>
                                  <a:pt x="25" y="108"/>
                                  <a:pt x="25" y="108"/>
                                  <a:pt x="25" y="108"/>
                                </a:cubicBezTo>
                                <a:cubicBezTo>
                                  <a:pt x="12" y="111"/>
                                  <a:pt x="6" y="115"/>
                                  <a:pt x="6" y="119"/>
                                </a:cubicBezTo>
                                <a:cubicBezTo>
                                  <a:pt x="6" y="124"/>
                                  <a:pt x="20" y="131"/>
                                  <a:pt x="44" y="131"/>
                                </a:cubicBezTo>
                                <a:cubicBezTo>
                                  <a:pt x="68" y="131"/>
                                  <a:pt x="82" y="124"/>
                                  <a:pt x="82" y="119"/>
                                </a:cubicBezTo>
                                <a:cubicBezTo>
                                  <a:pt x="82" y="115"/>
                                  <a:pt x="76" y="111"/>
                                  <a:pt x="63" y="108"/>
                                </a:cubicBezTo>
                                <a:cubicBezTo>
                                  <a:pt x="64" y="103"/>
                                  <a:pt x="64" y="103"/>
                                  <a:pt x="64" y="103"/>
                                </a:cubicBezTo>
                                <a:cubicBezTo>
                                  <a:pt x="79" y="106"/>
                                  <a:pt x="88" y="111"/>
                                  <a:pt x="88" y="119"/>
                                </a:cubicBezTo>
                                <a:cubicBezTo>
                                  <a:pt x="88" y="130"/>
                                  <a:pt x="65" y="136"/>
                                  <a:pt x="44" y="136"/>
                                </a:cubicBezTo>
                                <a:close/>
                                <a:moveTo>
                                  <a:pt x="44" y="136"/>
                                </a:moveTo>
                                <a:cubicBezTo>
                                  <a:pt x="44" y="136"/>
                                  <a:pt x="44" y="136"/>
                                  <a:pt x="44" y="1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6" name="电话"/>
                        <wps:cNvSpPr/>
                        <wps:spPr>
                          <a:xfrm>
                            <a:off x="5406" y="2592"/>
                            <a:ext cx="230" cy="283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18" name="信息"/>
                        <wps:cNvSpPr/>
                        <wps:spPr>
                          <a:xfrm>
                            <a:off x="5371" y="3194"/>
                            <a:ext cx="301" cy="230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6pt;margin-top:98.4pt;height:43.4pt;width:197.05pt;z-index:251671552;mso-width-relative:page;mso-height-relative:page;" coordorigin="1731,2578" coordsize="3941,868" o:gfxdata="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">
                <o:lock v:ext="edit" aspectratio="f"/>
                <v:shape id="Freeform 90" o:spid="_x0000_s1026" o:spt="100" style="position:absolute;left:1731;top:2578;height:285;width:301;" filled="t" stroked="f" coordsize="133,134" o:gfxdata="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2vRvQAA&#10;ANwAAAAPAAAAAAAAAAEAIAAAACIAAABkcnMvZG93bnJldi54bWxQSwECFAAUAAAACACHTuJAMy8F&#10;njsAAAA5AAAAEAAAAAAAAAABACAAAAAMAQAAZHJzL3NoYXBleG1sLnhtbFBLBQYAAAAABgAGAFsB&#10;AAC2AwAA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<v:path textboxrect="0,0,133,134" o:connectlocs="233,0;65,0;0,63;0,221;65,285;233,285;301,221;301,63;233,0;58,233;63,204;101,187;126,168;126,155;110,136;101,125;106,108;108,104;108,78;124,57;133,57;142,55;156,51;169,61;181,61;190,80;190,104;192,108;196,127;185,136;172,155;172,168;194,187;235,204;242,233;58,233;58,233;58,233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  <w:rPr>
                            <w:color w:val="FFFFFF"/>
                          </w:rPr>
                        </w:pPr>
                      </w:p>
                    </w:txbxContent>
                  </v:textbox>
                </v:shape>
                <v:shape id="Freeform 66" o:spid="_x0000_s1026" o:spt="100" style="position:absolute;left:1773;top:3163;flip:x;height:283;width:218;" filled="t" stroked="f" coordsize="88,136" o:gfxdata="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qzpL4A&#10;AADcAAAADwAAAAAAAAABACAAAAAiAAAAZHJzL2Rvd25yZXYueG1sUEsBAhQAFAAAAAgAh07iQDMv&#10;BZ47AAAAOQAAABAAAAAAAAAAAQAgAAAADQEAAGRycy9zaGFwZXhtbC54bWxQSwUGAAAAAAYABgBb&#10;AQAAtwMAAAAA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  <v:path o:connectlocs="109,264;14,101;12,81;109,0;205,81;203,101;109,264;109,39;59,81;109,120;156,81;109,39;109,283;0,247;59,214;61,224;14,247;109,272;203,247;156,224;158,214;218,247;109,283;109,283;109,283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电话" o:spid="_x0000_s1026" o:spt="100" style="position:absolute;left:5406;top:2592;height:283;width:230;v-text-anchor:middle;" filled="t" stroked="f" coordsize="1978606,3092264" o:gfxdata="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NUTq8AAAA&#10;3A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70,0;83,10;101,61;96,75;65,90;125,198;155,183;175,186;224,225;227,239;198,274;172,278;0,16;18,4;70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5371;top:3194;height:230;width:301;v-text-anchor:middle;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08,112;202,119;264,182;265,183;279,183;92,112;21,183;35,183;36,182;98,119;26,46;126,147;149,156;150,156;174,147;274,46;261,46;171,136;150,145;149,145;129,136;39,46;52,0;248,0;301,52;301,177;248,230;52,230;0,177;0,52;52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1875790</wp:posOffset>
                </wp:positionV>
                <wp:extent cx="287020" cy="297180"/>
                <wp:effectExtent l="0" t="0" r="17780" b="7620"/>
                <wp:wrapNone/>
                <wp:docPr id="41" name="直角三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6515" y="2305685"/>
                          <a:ext cx="287020" cy="2971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.2pt;margin-top:147.7pt;height:23.4pt;width:22.6pt;rotation:11796480f;z-index:251672576;v-text-anchor:middle;mso-width-relative:page;mso-height-relative:page;" fillcolor="#1F4E79 [1604]" filled="t" stroked="f" coordsize="21600,21600" o:gfxdata="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jiC97XAAAACAEAAA8AAAAAAAAAAQAgAAAAIgAAAGRycy9kb3ducmV2LnhtbFBL&#10;AQIUABQAAAAIAIdO4kDPlsdjogIAABYFAAAOAAAAAAAAAAEAIAAAACY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1127125</wp:posOffset>
                </wp:positionV>
                <wp:extent cx="5314950" cy="750570"/>
                <wp:effectExtent l="0" t="0" r="0" b="11430"/>
                <wp:wrapNone/>
                <wp:docPr id="20" name="平行四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90" y="1498600"/>
                          <a:ext cx="5314950" cy="750570"/>
                        </a:xfrm>
                        <a:prstGeom prst="parallelogram">
                          <a:avLst>
                            <a:gd name="adj" fmla="val 39340"/>
                          </a:avLst>
                        </a:prstGeom>
                        <a:solidFill>
                          <a:srgbClr val="115F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.2pt;margin-top:88.75pt;height:59.1pt;width:418.5pt;z-index:251663360;v-text-anchor:middle;mso-width-relative:page;mso-height-relative:page;" fillcolor="#115F97" filled="t" stroked="f" coordsize="21600,21600" o:gfxdata="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XENSNcAAAAJAQAADwAAAAAAAAABACAAAAAiAAAAZHJzL2Rvd25yZXYueG1sUEsBAhQA&#10;FAAAAAgAh07iQN0wSAyeAgAAFQUAAA4AAAAAAAAAAQAgAAAAJgEAAGRycy9lMm9Eb2MueG1sUEsF&#10;BgAAAAAGAAYAWQEAADYGAAAAAA==&#10;" adj="12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1113155</wp:posOffset>
                </wp:positionV>
                <wp:extent cx="4037330" cy="840740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84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生日：1996.01.01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手机：189 0000 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海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邮箱：189@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15F9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580" w:lineRule="exact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/>
                                <w:color w:val="115F9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64.55pt;margin-top:87.65pt;height:66.2pt;width:317.9pt;z-index:251664384;mso-width-relative:page;mso-height-relative:page;" filled="f" stroked="f" coordsize="21600,21600" o:gfxdata="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Pu3z9wAAAALAQAADwAAAAAAAAABACAAAAAi&#10;AAAAZHJzL2Rvd25yZXYueG1sUEsBAhQAFAAAAAgAh07iQM7s/Oo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生日：1996.01.01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手机：189 0000 0000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海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邮箱：189@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15F97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580" w:lineRule="exact"/>
                        <w:ind w:left="0"/>
                        <w:jc w:val="left"/>
                        <w:textAlignment w:val="top"/>
                        <w:rPr>
                          <w:b/>
                          <w:bCs/>
                          <w:color w:val="115F9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248920</wp:posOffset>
                </wp:positionV>
                <wp:extent cx="4309745" cy="80264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802640"/>
                          <a:chOff x="4986" y="1419"/>
                          <a:chExt cx="6787" cy="1264"/>
                        </a:xfrm>
                      </wpg:grpSpPr>
                      <wps:wsp>
                        <wps:cNvPr id="4" name="文本框 27"/>
                        <wps:cNvSpPr txBox="1"/>
                        <wps:spPr>
                          <a:xfrm>
                            <a:off x="8711" y="1870"/>
                            <a:ext cx="3062" cy="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报考专业：临床医学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6"/>
                        <wps:cNvSpPr txBox="1"/>
                        <wps:spPr>
                          <a:xfrm>
                            <a:off x="4986" y="1419"/>
                            <a:ext cx="2635" cy="1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稻风口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pt;margin-top:19.6pt;height:63.2pt;width:339.35pt;z-index:251670528;mso-width-relative:page;mso-height-relative:page;" coordorigin="4986,1419" coordsize="6787,1264" o:gfxdata="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NasUEzZAAAACgEAAA8AAAAAAAAAAQAgAAAAIgAAAGRycy9kb3ducmV2&#10;LnhtbFBLAQIUABQAAAAIAIdO4kDKnMA73wIAACEIAAAOAAAAAAAAAAEAIAAAACgBAABkcnMvZTJv&#10;RG9jLnhtbFBLBQYAAAAABgAGAFkBAAB5BgAAAAA=&#10;">
                <o:lock v:ext="edit" aspectratio="f"/>
                <v:shape id="文本框 27" o:spid="_x0000_s1026" o:spt="202" type="#_x0000_t202" style="position:absolute;left:8711;top:1870;height:745;width:3062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报考专业：临床医学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8"/>
                            <w:szCs w:val="28"/>
                            <w:lang w:val="en-US" w:eastAsia="zh-CN"/>
                          </w:rPr>
                          <w:t xml:space="preserve">          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4986;top:1419;height:1264;width:263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稻风口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9384030</wp:posOffset>
                </wp:positionV>
                <wp:extent cx="113665" cy="119380"/>
                <wp:effectExtent l="0" t="0" r="635" b="13970"/>
                <wp:wrapNone/>
                <wp:docPr id="47" name="直角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665" cy="1193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.95pt;margin-top:738.9pt;height:9.4pt;width:8.95pt;rotation:11796480f;z-index:251676672;v-text-anchor:middle;mso-width-relative:page;mso-height-relative:page;" fillcolor="#1F4E79 [1604]" filled="t" stroked="f" coordsize="21600,21600" o:gfxdata="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L&#10;0De22QAAAAsBAAAPAAAAAAAAAAEAIAAAACIAAABkcnMvZG93bnJldi54bWxQSwECFAAUAAAACACH&#10;TuJAvuG9E5UCAAAMBQAADgAAAAAAAAABACAAAAAo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9444355</wp:posOffset>
                </wp:positionV>
                <wp:extent cx="6381115" cy="8153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743.65pt;height:64.2pt;width:502.45pt;z-index:251669504;mso-width-relative:page;mso-height-relative:page;" filled="f" stroked="f" coordsize="21600,21600" o:gfxdata="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cGCF3QAAAA4BAAAPAAAAAAAAAAEAIAAAACIA&#10;AABkcnMvZG93bnJldi54bWxQSwECFAAUAAAACACHTuJA7zlXz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有强烈的团体精神，对待工作认真进取、严谨负责，适应本事强、为人诚实，在未来的工作中，我将以充沛的精力、刻苦专研的精神来努力工作，稳定提高自我的工作本事，与企业同步发展。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7914005</wp:posOffset>
                </wp:positionV>
                <wp:extent cx="113665" cy="119380"/>
                <wp:effectExtent l="0" t="0" r="635" b="13970"/>
                <wp:wrapNone/>
                <wp:docPr id="46" name="直角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665" cy="1193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.95pt;margin-top:623.15pt;height:9.4pt;width:8.95pt;rotation:11796480f;z-index:251675648;v-text-anchor:middle;mso-width-relative:page;mso-height-relative:page;" fillcolor="#1F4E79 [1604]" filled="t" stroked="f" coordsize="21600,21600" o:gfxdata="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PR&#10;6eDXAAAACwEAAA8AAAAAAAAAAQAgAAAAIgAAAGRycy9kb3ducmV2LnhtbFBLAQIUABQAAAAIAIdO&#10;4kBkE1vflgIAAAwFAAAOAAAAAAAAAAEAIAAAACY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6161405</wp:posOffset>
                </wp:positionV>
                <wp:extent cx="6381115" cy="13614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 上海XX人民医院                       急诊医师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1、参加急诊接诊、检诊、诊断、急救处置和出诊工作；；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2、遇有疑难、重症病例，应及时报告上级医师或召请科间会诊，共同完成检查、救治工作；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3、负责分管留观病房伤病员，严密观察病情变化，及时进行诊治及抢救工作；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485.15pt;height:107.2pt;width:502.45pt;z-index:251680768;mso-width-relative:page;mso-height-relative:page;" filled="f" stroked="f" coordsize="21600,21600" o:gfxdata="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yFZt3AAAAA0BAAAPAAAAAAAAAAEAIAAAACIAAABk&#10;cnMvZG93bnJldi54bWxQSwECFAAUAAAACACHTuJA+4ZKc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 上海XX人民医院                       急诊医师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1、参加急诊接诊、检诊、诊断、急救处置和出诊工作；；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2、遇有疑难、重症病例，应及时报告上级医师或召请科间会诊，共同完成检查、救治工作；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3、负责分管留观病房伤病员，严密观察病情变化，及时进行诊治及抢救工作；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4862830</wp:posOffset>
                </wp:positionV>
                <wp:extent cx="6381115" cy="13620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20XX.01.01-20XX.01.01                上海XX中心医院                       见习医师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1、先后在心内科、消化、内分泌、肾内、普外、脑外、骨外、血液科及心电图等科室实习；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2、实习期间可独立分管病人，能够与带教老师达成共识，得到了医院领导及老师的肯定；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3、熟悉和掌握了各科常见疾病的诊疗常规及治疗原则，能够正规全面系统的进行体格检查；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382.9pt;height:107.25pt;width:502.45pt;z-index:251666432;mso-width-relative:page;mso-height-relative:page;" filled="f" stroked="f" coordsize="21600,21600" o:gfxdata="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A6ynNsAAAAMAQAADwAAAAAAAAABACAAAAAiAAAA&#10;ZHJzL2Rvd25yZXYueG1sUEsBAhQAFAAAAAgAh07iQJYPlz4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20XX.01.01-20XX.01.01                上海XX中心医院                       见习医师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1、先后在心内科、消化、内分泌、肾内、普外、脑外、骨外、血液科及心电图等科室实习；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2、实习期间可独立分管病人，能够与带教老师达成共识，得到了医院领导及老师的肯定；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3、熟悉和掌握了各科常见疾病的诊疗常规及治疗原则，能够正规全面系统的进行体格检查；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4799965</wp:posOffset>
                </wp:positionV>
                <wp:extent cx="113665" cy="119380"/>
                <wp:effectExtent l="0" t="0" r="635" b="13970"/>
                <wp:wrapNone/>
                <wp:docPr id="63" name="直角三角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665" cy="1193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.95pt;margin-top:377.95pt;height:9.4pt;width:8.95pt;rotation:11796480f;z-index:251678720;v-text-anchor:middle;mso-width-relative:page;mso-height-relative:page;" fillcolor="#1F4E79 [1604]" filled="t" stroked="f" coordsize="21600,21600" o:gfxdata="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v&#10;E+sj2AAAAAkBAAAPAAAAAAAAAAEAIAAAACIAAABkcnMvZG93bnJldi54bWxQSwECFAAUAAAACACH&#10;TuJAJJxRW5YCAAAMBQAADgAAAAAAAAABACAAAAAn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3255010</wp:posOffset>
                </wp:positionV>
                <wp:extent cx="6344285" cy="1264920"/>
                <wp:effectExtent l="0" t="0" r="1841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1264920"/>
                          <a:chOff x="2124" y="6592"/>
                          <a:chExt cx="9991" cy="1992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2124" y="6592"/>
                            <a:ext cx="6843" cy="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报考院校：上海XX医科大学         报考专业：临床医学/本科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15F97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233" y="7224"/>
                            <a:ext cx="9883" cy="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2E73B5" w:sz="12" w:space="0"/>
                                  <w:left w:val="single" w:color="2E73B5" w:sz="12" w:space="0"/>
                                  <w:bottom w:val="single" w:color="2E73B5" w:sz="12" w:space="0"/>
                                  <w:right w:val="single" w:color="2E73B5" w:sz="12" w:space="0"/>
                                  <w:insideH w:val="single" w:color="2E73B5" w:sz="12" w:space="0"/>
                                  <w:insideV w:val="single" w:color="2E73B5" w:sz="1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531"/>
                                <w:gridCol w:w="1531"/>
                                <w:gridCol w:w="1531"/>
                                <w:gridCol w:w="1531"/>
                                <w:gridCol w:w="1531"/>
                                <w:gridCol w:w="1531"/>
                              </w:tblGrid>
                              <w:tr>
                                <w:tblPrEx>
                                  <w:tblBorders>
                                    <w:top w:val="single" w:color="2E73B5" w:sz="12" w:space="0"/>
                                    <w:left w:val="single" w:color="2E73B5" w:sz="12" w:space="0"/>
                                    <w:bottom w:val="single" w:color="2E73B5" w:sz="12" w:space="0"/>
                                    <w:right w:val="single" w:color="2E73B5" w:sz="12" w:space="0"/>
                                    <w:insideH w:val="single" w:color="2E73B5" w:sz="12" w:space="0"/>
                                    <w:insideV w:val="single" w:color="2E73B5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31" w:type="dxa"/>
                                    <w:vMerge w:val="restart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初试成绩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政治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专业课1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专业课2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2E73B5" w:sz="12" w:space="0"/>
                                    <w:left w:val="single" w:color="2E73B5" w:sz="12" w:space="0"/>
                                    <w:bottom w:val="single" w:color="2E73B5" w:sz="12" w:space="0"/>
                                    <w:right w:val="single" w:color="2E73B5" w:sz="12" w:space="0"/>
                                    <w:insideH w:val="single" w:color="2E73B5" w:sz="12" w:space="0"/>
                                    <w:insideV w:val="single" w:color="2E73B5" w:sz="12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4" w:hRule="atLeast"/>
                                </w:trPr>
                                <w:tc>
                                  <w:tcPr>
                                    <w:tcW w:w="1531" w:type="dxa"/>
                                    <w:vMerge w:val="continue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531" w:type="dxa"/>
                                    <w:tcBorders>
                                      <w:tl2br w:val="nil"/>
                                      <w:tr2bl w:val="nil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360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45pt;margin-top:256.3pt;height:99.6pt;width:499.55pt;z-index:251679744;mso-width-relative:page;mso-height-relative:page;" coordorigin="2124,6592" coordsize="9991,1992" o:gfxdata="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LJp2VTZAAAADAEA&#10;AA8AAAAAAAAAAQAgAAAAIgAAAGRycy9kb3ducmV2LnhtbFBLAQIUABQAAAAIAIdO4kDalHAi/QIA&#10;AE0IAAAOAAAAAAAAAAEAIAAAACgBAABkcnMvZTJvRG9jLnhtbFBLBQYAAAAABgAGAFkBAACXBgAA&#10;AAA=&#10;">
                <o:lock v:ext="edit" aspectratio="f"/>
                <v:shape id="_x0000_s1026" o:spid="_x0000_s1026" o:spt="202" type="#_x0000_t202" style="position:absolute;left:2124;top:6592;height:650;width:6843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报考院校：上海XX医科大学         报考专业：临床医学/本科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15F97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33;top:7224;height:1360;width:9883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4"/>
                          <w:tblW w:w="0" w:type="auto"/>
                          <w:tblInd w:w="0" w:type="dxa"/>
                          <w:tblBorders>
                            <w:top w:val="single" w:color="2E73B5" w:sz="12" w:space="0"/>
                            <w:left w:val="single" w:color="2E73B5" w:sz="12" w:space="0"/>
                            <w:bottom w:val="single" w:color="2E73B5" w:sz="12" w:space="0"/>
                            <w:right w:val="single" w:color="2E73B5" w:sz="12" w:space="0"/>
                            <w:insideH w:val="single" w:color="2E73B5" w:sz="12" w:space="0"/>
                            <w:insideV w:val="single" w:color="2E73B5" w:sz="12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531"/>
                          <w:gridCol w:w="1531"/>
                          <w:gridCol w:w="1531"/>
                          <w:gridCol w:w="1531"/>
                          <w:gridCol w:w="1531"/>
                          <w:gridCol w:w="1531"/>
                        </w:tblGrid>
                        <w:tr>
                          <w:tblPrEx>
                            <w:tblBorders>
                              <w:top w:val="single" w:color="2E73B5" w:sz="12" w:space="0"/>
                              <w:left w:val="single" w:color="2E73B5" w:sz="12" w:space="0"/>
                              <w:bottom w:val="single" w:color="2E73B5" w:sz="12" w:space="0"/>
                              <w:right w:val="single" w:color="2E73B5" w:sz="12" w:space="0"/>
                              <w:insideH w:val="single" w:color="2E73B5" w:sz="12" w:space="0"/>
                              <w:insideV w:val="single" w:color="2E73B5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31" w:type="dxa"/>
                              <w:vMerge w:val="restart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初试成绩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政治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专业课1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专业课2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2E73B5" w:sz="12" w:space="0"/>
                              <w:left w:val="single" w:color="2E73B5" w:sz="12" w:space="0"/>
                              <w:bottom w:val="single" w:color="2E73B5" w:sz="12" w:space="0"/>
                              <w:right w:val="single" w:color="2E73B5" w:sz="12" w:space="0"/>
                              <w:insideH w:val="single" w:color="2E73B5" w:sz="12" w:space="0"/>
                              <w:insideV w:val="single" w:color="2E73B5" w:sz="12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4" w:hRule="atLeast"/>
                          </w:trPr>
                          <w:tc>
                            <w:tcPr>
                              <w:tcW w:w="1531" w:type="dxa"/>
                              <w:vMerge w:val="continue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>
                                <w:tl2br w:val="nil"/>
                                <w:tr2bl w:val="nil"/>
                              </w:tcBorders>
                              <w:vAlign w:val="center"/>
                            </w:tcPr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360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3189605</wp:posOffset>
                </wp:positionV>
                <wp:extent cx="113665" cy="119380"/>
                <wp:effectExtent l="0" t="0" r="635" b="13970"/>
                <wp:wrapNone/>
                <wp:docPr id="45" name="直角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665" cy="11938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6.95pt;margin-top:251.15pt;height:9.4pt;width:8.95pt;rotation:11796480f;z-index:251674624;v-text-anchor:middle;mso-width-relative:page;mso-height-relative:page;" fillcolor="#1F4E79 [1604]" filled="t" stroked="f" coordsize="21600,21600" o:gfxdata="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+bm&#10;yNcAAAAJAQAADwAAAAAAAAABACAAAAAiAAAAZHJzL2Rvd25yZXYueG1sUEsBAhQAFAAAAAgAh07i&#10;QEsCAVGVAgAADAUAAA4AAAAAAAAAAQAgAAAAJg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5684520</wp:posOffset>
            </wp:positionH>
            <wp:positionV relativeFrom="paragraph">
              <wp:posOffset>403225</wp:posOffset>
            </wp:positionV>
            <wp:extent cx="1143000" cy="1600200"/>
            <wp:effectExtent l="15875" t="15875" r="79375" b="79375"/>
            <wp:wrapSquare wrapText="bothSides"/>
            <wp:docPr id="57" name="图片 57" descr="04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04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0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-3810</wp:posOffset>
                </wp:positionV>
                <wp:extent cx="334010" cy="10754360"/>
                <wp:effectExtent l="0" t="0" r="8890" b="88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376555"/>
                          <a:ext cx="334010" cy="1075436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-0.3pt;height:846.8pt;width:26.3pt;z-index:251661312;v-text-anchor:middle;mso-width-relative:page;mso-height-relative:page;" fillcolor="#E7E7E7" filled="t" stroked="f" coordsize="21600,21600" o:gfxdata="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n3kWd9QAAAAHAQAADwAAAAAAAAABACAAAAAiAAAAZHJz&#10;L2Rvd25yZXYueG1sUEsBAhQAFAAAAAgAh07iQGMRRZSzAgAAYwUAAA4AAAAAAAAAAQAgAAAAIw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11D34"/>
    <w:rsid w:val="05853D4C"/>
    <w:rsid w:val="0CD52551"/>
    <w:rsid w:val="18951D8A"/>
    <w:rsid w:val="18B02035"/>
    <w:rsid w:val="19693679"/>
    <w:rsid w:val="32B87418"/>
    <w:rsid w:val="33A95B22"/>
    <w:rsid w:val="38E46624"/>
    <w:rsid w:val="49F76FA9"/>
    <w:rsid w:val="4F3D001A"/>
    <w:rsid w:val="55011D34"/>
    <w:rsid w:val="57536909"/>
    <w:rsid w:val="5A822F64"/>
    <w:rsid w:val="5B891C99"/>
    <w:rsid w:val="5CEF5956"/>
    <w:rsid w:val="66BF65A1"/>
    <w:rsid w:val="6A6B2160"/>
    <w:rsid w:val="6C2434C4"/>
    <w:rsid w:val="6FB55248"/>
    <w:rsid w:val="732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3b269d5-029f-4480-9f77-b3c01c6702ba\&#30740;&#31350;&#29983;&#32771;&#30740;&#22797;&#35797;&#38754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研究生考研复试面试简历.docx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2022-01-26T02:52:00Z</dcterms:created>
  <dc:creator>童话里的艾菲尔</dc:creator>
  <cp:lastModifiedBy>童话里的艾菲尔</cp:lastModifiedBy>
  <dcterms:modified xsi:type="dcterms:W3CDTF">2022-01-26T02:54:20Z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v1.0_mb_MV9fLdTFqCB341tvgRfqlQ==</vt:lpwstr>
  </property>
  <property fmtid="{D5CDD505-2E9C-101B-9397-08002B2CF9AE}" pid="4" name="ICV">
    <vt:lpwstr>EEB217A4427F491A94E461D6824AD460</vt:lpwstr>
  </property>
</Properties>
</file>