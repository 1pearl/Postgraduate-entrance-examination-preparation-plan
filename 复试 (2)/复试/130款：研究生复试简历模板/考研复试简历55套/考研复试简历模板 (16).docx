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color w:val="7E7E7E"/>
          <w:sz w:val="18"/>
          <w:szCs w:val="1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-795655</wp:posOffset>
                </wp:positionH>
                <wp:positionV relativeFrom="paragraph">
                  <wp:posOffset>7297420</wp:posOffset>
                </wp:positionV>
                <wp:extent cx="6919595" cy="895985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9595" cy="895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2015-2016年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荣获优秀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共青团员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称号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2016-2017年全面发展，荣获“优秀干部”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称号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2017-2018年医学方面演讲比赛，荣获二等奖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宋体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65pt;margin-top:574.6pt;height:70.55pt;width:544.85pt;z-index:251698176;mso-width-relative:page;mso-height-relative:page;" filled="f" stroked="f" coordsize="21600,21600" o:gfxdata="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rpSI7eAAAADgEAAA8AAAAAAAAAAQAg&#10;AAAAIgAAAGRycy9kb3ducmV2LnhtbFBLAQIUABQAAAAIAIdO4kABCptoQQIAAHYEAAAOAAAAAAAA&#10;AAEAIAAAAC0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0" w:lef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2015-2016年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荣获优秀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共青团员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称号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0" w:lef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2016-2017年全面发展，荣获“优秀干部”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称号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0" w:lef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2017-2018年医学方面演讲比赛，荣获二等奖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宋体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-871220</wp:posOffset>
                </wp:positionH>
                <wp:positionV relativeFrom="paragraph">
                  <wp:posOffset>6741160</wp:posOffset>
                </wp:positionV>
                <wp:extent cx="929640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获得奖项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6pt;margin-top:530.8pt;height:30.5pt;width:73.2pt;z-index:251686912;mso-width-relative:page;mso-height-relative:page;" filled="f" stroked="f" coordsize="21600,21600" o:gfxdata="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/XFB5dsAAAAMAQAADwAAAAAAAAABACAAAAAi&#10;AAAAZHJzL2Rvd25yZXYueG1sUEsBAhQAFAAAAAgAh07iQIbXsVZAAgAAdQQAAA4AAAAAAAAAAQAg&#10;AAAAK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获得奖项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7145655</wp:posOffset>
                </wp:positionV>
                <wp:extent cx="6889750" cy="0"/>
                <wp:effectExtent l="0" t="0" r="0" b="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8295" y="7181850"/>
                          <a:ext cx="688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pt;margin-top:562.65pt;height:0pt;width:542.5pt;z-index:251695104;mso-width-relative:page;mso-height-relative:page;" filled="f" stroked="t" coordsize="21600,21600" o:gfxdata="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/aGB+tgAAAAOAQAADwAAAAAAAAABACAAAAAiAAAAZHJz&#10;L2Rvd25yZXYueG1sUEsBAhQAFAAAAAgAh07iQF9KeKsEAgAA4QMAAA4AAAAAAAAAAQAgAAAAJwEA&#10;AGRycy9lMm9Eb2MueG1sUEsFBgAAAAAGAAYAWQEAAJ0FAAAAAA==&#10;">
                <v:fill on="f" focussize="0,0"/>
                <v:stroke weight="1pt" color="#333F50 [2415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ragraph">
                  <wp:posOffset>4807585</wp:posOffset>
                </wp:positionV>
                <wp:extent cx="6965315" cy="219456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315" cy="2194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.6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广州医科大学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毕业生课题研究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2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内容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毕业论文《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浅谈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2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病例在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临床医学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2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教育中的作用》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  <w:t>通过病例计论可以加强基础知识，基本技能的掌握和运用；主要包括典型和疑难病例的准备，患者资料的收集，集中查房，集中讨论确定诊断，确定进一步检查方案，评估病情等内容。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1"/>
                                <w:szCs w:val="21"/>
                                <w:shd w:val="clear" w:fill="FFFEFE"/>
                                <w:lang w:eastAsia="zh-CN"/>
                              </w:rPr>
                              <w:t>培养医学生的创新能力等问题，内容长达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1"/>
                                <w:szCs w:val="21"/>
                                <w:shd w:val="clear" w:fill="FFFEFE"/>
                                <w:lang w:val="en-US" w:eastAsia="zh-CN"/>
                              </w:rPr>
                              <w:t>9000字，荣获一等奖。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8pt;margin-top:378.55pt;height:172.8pt;width:548.45pt;z-index:251680768;mso-width-relative:page;mso-height-relative:page;" filled="f" stroked="f" coordsize="21600,21600" o:gfxdata="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nqFtDdAAAADQEAAA8AAAAAAAAAAQAgAAAAIgAAAGRycy9kb3ducmV2LnhtbFBL&#10;AQIUABQAAAAIAIdO4kDk4r/BuAEAAFoDAAAOAAAAAAAAAAEAIAAAACwBAABkcnMvZTJvRG9jLnht&#10;bFBLBQYAAAAABgAGAFkBAAB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.9-201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.6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广州医科大学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毕业生课题研究</w:t>
                      </w:r>
                    </w:p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2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内容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毕业论文《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浅谈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2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病例在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临床医学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2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教育中的作用》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  <w:t>通过病例计论可以加强基础知识，基本技能的掌握和运用；主要包括典型和疑难病例的准备，患者资料的收集，集中查房，集中讨论确定诊断，确定进一步检查方案，评估病情等内容。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1"/>
                          <w:szCs w:val="21"/>
                          <w:shd w:val="clear" w:fill="FFFEFE"/>
                          <w:lang w:eastAsia="zh-CN"/>
                        </w:rPr>
                        <w:t>培养医学生的创新能力等问题，内容长达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1"/>
                          <w:szCs w:val="21"/>
                          <w:shd w:val="clear" w:fill="FFFEFE"/>
                          <w:lang w:val="en-US" w:eastAsia="zh-CN"/>
                        </w:rPr>
                        <w:t>9000字，荣获一等奖。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4310380</wp:posOffset>
                </wp:positionV>
                <wp:extent cx="929640" cy="38735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实践经历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95pt;margin-top:339.4pt;height:30.5pt;width:73.2pt;z-index:251689984;mso-width-relative:page;mso-height-relative:page;" filled="f" stroked="f" coordsize="21600,21600" o:gfxdata="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1p0mfdAAAACwEAAA8AAAAAAAAAAQAgAAAA&#10;IgAAAGRycy9kb3ducmV2LnhtbFBLAQIUABQAAAAIAIdO4kD3xmQ2PwIAAHU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实践经历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-1156970</wp:posOffset>
                </wp:positionH>
                <wp:positionV relativeFrom="paragraph">
                  <wp:posOffset>-938530</wp:posOffset>
                </wp:positionV>
                <wp:extent cx="7772400" cy="10800715"/>
                <wp:effectExtent l="0" t="0" r="0" b="635"/>
                <wp:wrapNone/>
                <wp:docPr id="83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800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8" o:spid="_x0000_s1026" o:spt="1" style="position:absolute;left:0pt;margin-left:-91.1pt;margin-top:-73.9pt;height:850.45pt;width:612pt;z-index:-251638784;mso-width-relative:page;mso-height-relative:page;" fillcolor="#FFFFFF" filled="t" stroked="f" coordsize="21600,21600" o:gfxdata="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ycxzt2wAAAA8BAAAPAAAAAAAAAAEAIAAAACIAAABkcnMvZG93bnJl&#10;di54bWxQSwECFAAUAAAACACHTuJAM8RZovoBAAACBAAADgAAAAAAAAABACAAAAAqAQAAZHJzL2Uy&#10;b0RvYy54bWxQSwUGAAAAAAYABgBZAQAAlgUAAAAA&#10;">
                <v:fill type="gradient" on="t" color2="#FFFFFF" angle="90" focus="100%" focussize="0,0">
                  <o:fill type="gradientUnscaled" v:ext="backwardCompatible"/>
                </v:fill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-814705</wp:posOffset>
                </wp:positionH>
                <wp:positionV relativeFrom="paragraph">
                  <wp:posOffset>8601710</wp:posOffset>
                </wp:positionV>
                <wp:extent cx="6889750" cy="0"/>
                <wp:effectExtent l="0" t="0" r="0" b="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8295" y="9516110"/>
                          <a:ext cx="688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15pt;margin-top:677.3pt;height:0pt;width:542.5pt;z-index:251697152;mso-width-relative:page;mso-height-relative:page;" filled="f" stroked="t" coordsize="21600,21600" o:gfxdata="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j6spa2gAAAA4BAAAPAAAAAAAAAAEAIAAAACIAAABk&#10;cnMvZG93bnJldi54bWxQSwECFAAUAAAACACHTuJA4HMUYAQCAADhAwAADgAAAAAAAAABACAAAAAp&#10;AQAAZHJzL2Uyb0RvYy54bWxQSwUGAAAAAAYABgBZAQAAnwUAAAAA&#10;">
                <v:fill on="f" focussize="0,0"/>
                <v:stroke weight="1pt" color="#333F50 [241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-814705</wp:posOffset>
                </wp:positionH>
                <wp:positionV relativeFrom="paragraph">
                  <wp:posOffset>1503045</wp:posOffset>
                </wp:positionV>
                <wp:extent cx="6889750" cy="0"/>
                <wp:effectExtent l="0" t="0" r="0" b="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8295" y="2417445"/>
                          <a:ext cx="688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15pt;margin-top:118.35pt;height:0pt;width:542.5pt;z-index:251696128;mso-width-relative:page;mso-height-relative:page;" filled="f" stroked="t" coordsize="21600,21600" o:gfxdata="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r7TLDYAAAADAEAAA8AAAAAAAAAAQAgAAAAIgAAAGRy&#10;cy9kb3ducmV2LnhtbFBLAQIUABQAAAAIAIdO4kA6VYIyBQIAAOEDAAAOAAAAAAAAAAEAIAAAACcB&#10;AABkcnMvZTJvRG9jLnhtbFBLBQYAAAAABgAGAFkBAACeBQAAAAA=&#10;">
                <v:fill on="f" focussize="0,0"/>
                <v:stroke weight="1pt" color="#333F50 [241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-814705</wp:posOffset>
                </wp:positionH>
                <wp:positionV relativeFrom="paragraph">
                  <wp:posOffset>4719320</wp:posOffset>
                </wp:positionV>
                <wp:extent cx="6889750" cy="0"/>
                <wp:effectExtent l="0" t="0" r="0" b="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8295" y="5633720"/>
                          <a:ext cx="688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15pt;margin-top:371.6pt;height:0pt;width:542.5pt;z-index:251694080;mso-width-relative:page;mso-height-relative:page;" filled="f" stroked="t" coordsize="21600,21600" o:gfxdata="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Yc7Ly2gAAAAwBAAAPAAAAAAAAAAEAIAAAACIAAABk&#10;cnMvZG93bnJldi54bWxQSwECFAAUAAAACACHTuJAW2NwrgQCAADhAwAADgAAAAAAAAABACAAAAAp&#10;AQAAZHJzL2Uyb0RvYy54bWxQSwUGAAAAAAYABgBZAQAAnwUAAAAA&#10;">
                <v:fill on="f" focussize="0,0"/>
                <v:stroke weight="1pt" color="#333F50 [241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-814705</wp:posOffset>
                </wp:positionH>
                <wp:positionV relativeFrom="paragraph">
                  <wp:posOffset>3066415</wp:posOffset>
                </wp:positionV>
                <wp:extent cx="6889750" cy="0"/>
                <wp:effectExtent l="0" t="0" r="0" b="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8295" y="3980815"/>
                          <a:ext cx="688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15pt;margin-top:241.45pt;height:0pt;width:542.5pt;z-index:251693056;mso-width-relative:page;mso-height-relative:page;" filled="f" stroked="t" coordsize="21600,21600" o:gfxdata="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XTLOrZAAAADAEAAA8AAAAAAAAAAQAgAAAAIgAAAGRy&#10;cy9kb3ducmV2LnhtbFBLAQIUABQAAAAIAIdO4kBWuRBoBAIAAOEDAAAOAAAAAAAAAAEAIAAAACgB&#10;AABkcnMvZTJvRG9jLnhtbFBLBQYAAAAABgAGAFkBAACeBQAAAAA=&#10;">
                <v:fill on="f" focussize="0,0"/>
                <v:stroke weight="1pt" color="#333F50 [2415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8692515</wp:posOffset>
                </wp:positionV>
                <wp:extent cx="6919595" cy="62103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621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Segoe UI Symbol" w:hAnsi="Segoe UI Symbol" w:eastAsia="Segoe UI Symbol" w:cs="Segoe UI Symbol"/>
                                <w:i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CET-6（568）、CET-4（可独立翻译专业文献）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通过计算机等级考试二级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2pt;margin-top:684.45pt;height:48.9pt;width:544.85pt;z-index:251681792;mso-width-relative:page;mso-height-relative:page;" filled="f" stroked="f" coordsize="21600,21600" o:gfxdata="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zsTgd8AAAAOAQAADwAAAAAAAAAB&#10;ACAAAAAiAAAAZHJzL2Rvd25yZXYueG1sUEsBAhQAFAAAAAgAh07iQH/WxvJCAgAAdgQAAA4AAAAA&#10;AAAAAQAgAAAAL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0" w:leftChars="0" w:hanging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ascii="Segoe UI Symbol" w:hAnsi="Segoe UI Symbol" w:eastAsia="Segoe UI Symbol" w:cs="Segoe UI Symbol"/>
                          <w:i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CET-6（568）、CET-4（可独立翻译专业文献）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0" w:leftChars="0" w:hanging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通过计算机等级考试二级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-861060</wp:posOffset>
                </wp:positionH>
                <wp:positionV relativeFrom="paragraph">
                  <wp:posOffset>8226425</wp:posOffset>
                </wp:positionV>
                <wp:extent cx="935355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8pt;margin-top:647.75pt;height:30.5pt;width:73.65pt;z-index:251687936;mso-width-relative:page;mso-height-relative:page;" filled="f" stroked="f" coordsize="21600,21600" o:gfxdata="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OWNstwAAAANAQAADwAAAAAAAAABACAA&#10;AAAiAAAAZHJzL2Rvd25yZXYueG1sUEsBAhQAFAAAAAgAh07iQBYJoE9CAgAAd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-842645</wp:posOffset>
                </wp:positionH>
                <wp:positionV relativeFrom="paragraph">
                  <wp:posOffset>3109595</wp:posOffset>
                </wp:positionV>
                <wp:extent cx="6899910" cy="112077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9910" cy="1120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.6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广州医科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大学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临床医学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>主修课程：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生理学、生物化学、医学微生物学、病理学、药理学、外科学总论与手术学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GPA   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3.8/4.0 （专业前10名）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奖学金 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专业一等奖学金2次，二等奖学金1次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35pt;margin-top:244.85pt;height:88.25pt;width:543.3pt;z-index:251684864;mso-width-relative:page;mso-height-relative:page;" filled="f" stroked="f" coordsize="21600,21600" o:gfxdata="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z897E3gAAAAwBAAAPAAAAAAAAAAEA&#10;IAAAACIAAABkcnMvZG93bnJldi54bWxQSwECFAAUAAAACACHTuJAnYKcVUICAAB3BAAADgAAAAAA&#10;AAABACAAAAAt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.6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广州医科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大学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临床医学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25252"/>
                          <w:szCs w:val="21"/>
                        </w:rPr>
                        <w:t>主修课程：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生理学、生物化学、医学微生物学、病理学、药理学、外科学总论与手术学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GPA   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3.8/4.0 （专业前10名）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奖学金 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专业一等奖学金2次，二等奖学金1次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-861060</wp:posOffset>
                </wp:positionH>
                <wp:positionV relativeFrom="paragraph">
                  <wp:posOffset>1148080</wp:posOffset>
                </wp:positionV>
                <wp:extent cx="2289175" cy="38735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报考专业：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临床医学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8pt;margin-top:90.4pt;height:30.5pt;width:180.25pt;z-index:251691008;mso-width-relative:page;mso-height-relative:page;" filled="f" stroked="f" coordsize="21600,21600" o:gfxdata="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7zW1NwAAAAMAQAADwAAAAAAAAABACAA&#10;AAAiAAAAZHJzL2Rvd25yZXYueG1sUEsBAhQAFAAAAAgAh07iQCumlKBCAgAAdg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报考专业：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临床医学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-861060</wp:posOffset>
                </wp:positionH>
                <wp:positionV relativeFrom="paragraph">
                  <wp:posOffset>2698750</wp:posOffset>
                </wp:positionV>
                <wp:extent cx="935355" cy="38735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8pt;margin-top:212.5pt;height:30.5pt;width:73.65pt;z-index:251685888;mso-width-relative:page;mso-height-relative:page;" filled="f" stroked="f" coordsize="21600,21600" o:gfxdata="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2DG7s2wAAAAsBAAAPAAAAAAAAAAEAIAAA&#10;ACIAAABkcnMvZG93bnJldi54bWxQSwECFAAUAAAACACHTuJAUMoNJkICAAB1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-842645</wp:posOffset>
                </wp:positionH>
                <wp:positionV relativeFrom="paragraph">
                  <wp:posOffset>1557655</wp:posOffset>
                </wp:positionV>
                <wp:extent cx="6899910" cy="1068070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9910" cy="1068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eastAsia="zh-CN"/>
                              </w:rPr>
                              <w:t>广州医科大学应届本科毕业生，第一志愿是中国医科大学，总分是：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428分，专业分118分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毕业论文《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浅谈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eastAsia="zh-CN"/>
                              </w:rPr>
                              <w:t>病例在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临床医学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eastAsia="zh-CN"/>
                              </w:rPr>
                              <w:t>教育中的作用》获得了一等奖的荣誉。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在校期间以优异的成绩完成了本科阶段学习，并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学习了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许多医学书刊及文献，熟练的掌握了基础理论知识及操作技术，有很强的责任心和敬业精神，专业知识过硬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35pt;margin-top:122.65pt;height:84.1pt;width:543.3pt;z-index:251692032;mso-width-relative:page;mso-height-relative:page;" filled="f" stroked="f" coordsize="21600,21600" o:gfxdata="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OoqM3dAAAADAEAAA8AAAAAAAAA&#10;AQAgAAAAIgAAAGRycy9kb3ducmV2LnhtbFBLAQIUABQAAAAIAIdO4kBu46bNRQIAAHc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0" w:leftChars="0" w:hanging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eastAsia="zh-CN"/>
                        </w:rPr>
                        <w:t>广州医科大学应届本科毕业生，第一志愿是中国医科大学，总分是：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428分，专业分118分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0" w:leftChars="0" w:hanging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毕业论文《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浅谈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eastAsia="zh-CN"/>
                        </w:rPr>
                        <w:t>病例在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临床医学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eastAsia="zh-CN"/>
                        </w:rPr>
                        <w:t>教育中的作用》获得了一等奖的荣誉。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0" w:leftChars="0" w:hanging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在校期间以优异的成绩完成了本科阶段学习，并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学习了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许多医学书刊及文献，熟练的掌握了基础理论知识及操作技术，有很强的责任心和敬业精神，专业知识过硬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525252"/>
          <w:lang w:eastAsia="zh-C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4438015</wp:posOffset>
            </wp:positionH>
            <wp:positionV relativeFrom="paragraph">
              <wp:posOffset>-591185</wp:posOffset>
            </wp:positionV>
            <wp:extent cx="1316990" cy="1694180"/>
            <wp:effectExtent l="0" t="0" r="16510" b="1270"/>
            <wp:wrapNone/>
            <wp:docPr id="43" name="图片 4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1699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-764540</wp:posOffset>
                </wp:positionH>
                <wp:positionV relativeFrom="paragraph">
                  <wp:posOffset>246380</wp:posOffset>
                </wp:positionV>
                <wp:extent cx="4621530" cy="39116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26690" y="1148715"/>
                          <a:ext cx="4621530" cy="39116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  <w:lang w:val="en-US" w:eastAsia="zh-CN"/>
                              </w:rPr>
                              <w:t xml:space="preserve">女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  <w:lang w:val="en-US" w:eastAsia="zh-CN"/>
                              </w:rPr>
                              <w:t xml:space="preserve">1990.6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A9690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  <w:lang w:val="en-US" w:eastAsia="zh-CN"/>
                              </w:rPr>
                              <w:t>广东广州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color w:val="17365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政治面貌：团员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电话：13188888888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邮箱：123456@qq.com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2pt;margin-top:19.4pt;height:30.8pt;width:363.9pt;z-index:251682816;mso-width-relative:page;mso-height-relative:page;" filled="f" stroked="f" coordsize="21600,21600" o:gfxdata="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O5mRDbAAAACwEAAA8AAAAAAAAAAQAgAAAAIgAAAGRycy9kb3du&#10;cmV2LnhtbFBLAQIUABQAAAAIAIdO4kBd1uxjwwEAAGQDAAAOAAAAAAAAAAEAIAAAACoBAABkcnMv&#10;ZTJvRG9jLnhtbFBLBQYAAAAABgAGAFkBAABf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性别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  <w:lang w:val="en-US" w:eastAsia="zh-CN"/>
                        </w:rPr>
                        <w:t xml:space="preserve">女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  <w:lang w:val="en-US" w:eastAsia="zh-CN"/>
                        </w:rPr>
                        <w:t xml:space="preserve">1990.6         </w:t>
                      </w:r>
                      <w:r>
                        <w:rPr>
                          <w:rFonts w:hint="eastAsia" w:ascii="微软雅黑" w:hAnsi="微软雅黑" w:eastAsia="微软雅黑"/>
                          <w:color w:val="7A9690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  <w:lang w:val="en-US" w:eastAsia="zh-CN"/>
                        </w:rPr>
                        <w:t>广东广州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color w:val="17365D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政治面貌：团员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电话：13188888888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邮箱：123456@qq.com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608965</wp:posOffset>
                </wp:positionH>
                <wp:positionV relativeFrom="paragraph">
                  <wp:posOffset>-366395</wp:posOffset>
                </wp:positionV>
                <wp:extent cx="2008505" cy="42418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505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研究方向：临床医学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95pt;margin-top:-28.85pt;height:33.4pt;width:158.15pt;z-index:251679744;mso-width-relative:page;mso-height-relative:page;" filled="f" stroked="f" coordsize="21600,21600" o:gfxdata="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adDhe9kAAAAIAQAADwAAAAAAAAABACAAAAAiAAAAZHJzL2Rvd25yZXYueG1sUEsBAhQAFAAA&#10;AAgAh07iQA2b8Qy1AQAAWQMAAA4AAAAAAAAAAQAgAAAAKAEAAGRycy9lMm9Eb2MueG1sUEsFBgAA&#10;AAAGAAYAWQEAAE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研究方向：临床医学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-1619250</wp:posOffset>
                </wp:positionH>
                <wp:positionV relativeFrom="paragraph">
                  <wp:posOffset>-420370</wp:posOffset>
                </wp:positionV>
                <wp:extent cx="8081645" cy="605155"/>
                <wp:effectExtent l="0" t="0" r="14605" b="444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81645" cy="6051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25400">
                          <a:noFill/>
                        </a:ln>
                      </wps:spPr>
                      <wps:bodyPr lIns="89477" tIns="44738" rIns="89477" bIns="44738"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127.5pt;margin-top:-33.1pt;height:47.65pt;width:636.35pt;z-index:251659264;v-text-anchor:middle;mso-width-relative:page;mso-height-relative:page;" fillcolor="#404040 [2429]" filled="t" stroked="f" coordsize="21600,21600" o:gfxdata="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6XBo7aAAAADAEAAA8AAAAAAAAAAQAgAAAAIgAAAGRycy9kb3du&#10;cmV2LnhtbFBLAQIUABQAAAAIAIdO4kBtPFnI/QEAAO8DAAAOAAAAAAAAAAEAIAAAACkBAABkcnMv&#10;ZTJvRG9jLnhtbFBLBQYAAAAABgAGAFkBAACYBQAAAAA=&#10;">
                <v:fill on="t" focussize="0,0"/>
                <v:stroke on="f" weight="2pt"/>
                <v:imagedata o:title=""/>
                <o:lock v:ext="edit" aspectratio="f"/>
                <v:textbox inset="7.04543307086614pt,3.52267716535433pt,7.04543307086614pt,3.52267716535433p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-864235</wp:posOffset>
                </wp:positionH>
                <wp:positionV relativeFrom="paragraph">
                  <wp:posOffset>-493395</wp:posOffset>
                </wp:positionV>
                <wp:extent cx="1247775" cy="61785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1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FFFFFF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FFFFFF"/>
                                <w:sz w:val="52"/>
                                <w:szCs w:val="52"/>
                                <w:lang w:eastAsia="zh-CN"/>
                              </w:rPr>
                              <w:t>李晓丽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FFFFFF"/>
                                <w:sz w:val="52"/>
                                <w:szCs w:val="52"/>
                                <w:lang w:val="en-US" w:eastAsia="zh-CN"/>
                              </w:rPr>
                              <w:t>GMY1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05pt;margin-top:-38.85pt;height:48.65pt;width:98.25pt;z-index:251678720;mso-width-relative:page;mso-height-relative:page;" filled="f" stroked="f" coordsize="21600,21600" o:gfxdata="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EYHo32wAAAAoBAAAPAAAAAAAAAAEAIAAAACIAAABkcnMvZG93bnJldi54bWxQSwECFAAU&#10;AAAACACHTuJA49jX1rUBAABXAwAADgAAAAAAAAABACAAAAAqAQAAZHJzL2Uyb0RvYy54bWxQSwUG&#10;AAAAAAYABgBZAQAAU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FFFFFF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FFFFFF"/>
                          <w:sz w:val="52"/>
                          <w:szCs w:val="52"/>
                          <w:lang w:eastAsia="zh-CN"/>
                        </w:rPr>
                        <w:t>李晓丽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FFFFFF"/>
                          <w:sz w:val="52"/>
                          <w:szCs w:val="52"/>
                          <w:lang w:val="en-US" w:eastAsia="zh-CN"/>
                        </w:rPr>
                        <w:t>GMY1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589280</wp:posOffset>
                </wp:positionV>
                <wp:extent cx="4621530" cy="39116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1530" cy="39116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  <w:lang w:val="en-US" w:eastAsia="zh-CN"/>
                              </w:rPr>
                              <w:t xml:space="preserve">广东广州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  <w:lang w:val="en-US" w:eastAsia="zh-CN"/>
                              </w:rPr>
                              <w:t xml:space="preserve">13088888888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A9690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  <w:lang w:val="en-US" w:eastAsia="zh-CN"/>
                              </w:rPr>
                              <w:t>123456@126.com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color w:val="17365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政治面貌：团员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电话：13188888888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邮箱：123456@qq.com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05pt;margin-top:46.4pt;height:30.8pt;width:363.9pt;z-index:251688960;mso-width-relative:page;mso-height-relative:page;" filled="f" stroked="f" coordsize="21600,21600" o:gfxdata="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POhK7dAAAACwEAAA8AAAAAAAAAAQAgAAAAIgAAAGRycy9kb3ducmV2LnhtbFBL&#10;AQIUABQAAAAIAIdO4kC++1DLuAEAAFoDAAAOAAAAAAAAAAEAIAAAACwBAABkcnMvZTJvRG9jLnht&#10;bFBLBQYAAAAABgAGAFkBAABW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  <w:lang w:val="en-US" w:eastAsia="zh-CN"/>
                        </w:rPr>
                        <w:t xml:space="preserve">广东广州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  <w:lang w:val="en-US" w:eastAsia="zh-CN"/>
                        </w:rPr>
                        <w:t xml:space="preserve">13088888888  </w:t>
                      </w:r>
                      <w:r>
                        <w:rPr>
                          <w:rFonts w:hint="eastAsia" w:ascii="微软雅黑" w:hAnsi="微软雅黑" w:eastAsia="微软雅黑"/>
                          <w:color w:val="7A9690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  <w:lang w:val="en-US" w:eastAsia="zh-CN"/>
                        </w:rPr>
                        <w:t>123456@126.com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color w:val="17365D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政治面貌：团员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电话：13188888888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邮箱：123456@qq.com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 w:eastAsia="微软雅黑"/>
          <w:b/>
          <w:color w:val="7E7E7E"/>
          <w:sz w:val="18"/>
          <w:szCs w:val="18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-1156970</wp:posOffset>
                </wp:positionH>
                <wp:positionV relativeFrom="paragraph">
                  <wp:posOffset>-938530</wp:posOffset>
                </wp:positionV>
                <wp:extent cx="7772400" cy="10800715"/>
                <wp:effectExtent l="0" t="0" r="0" b="635"/>
                <wp:wrapNone/>
                <wp:docPr id="24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800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8" o:spid="_x0000_s1026" o:spt="1" style="position:absolute;left:0pt;margin-left:-91.1pt;margin-top:-73.9pt;height:850.45pt;width:612pt;z-index:-251656192;mso-width-relative:page;mso-height-relative:page;" fillcolor="#FFFFFF" filled="t" stroked="f" coordsize="21600,21600" o:gfxdata="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JzHO3bAAAADwEAAA8AAAAAAAAAAQAgAAAAIgAAAGRycy9kb3ducmV2&#10;LnhtbFBLAQIUABQAAAAIAIdO4kBx7Xch+QEAAAIEAAAOAAAAAAAAAAEAIAAAACoBAABkcnMvZTJv&#10;RG9jLnhtbFBLBQYAAAAABgAGAFkBAACVBQAAAAA=&#10;">
                <v:fill type="gradient" on="t" color2="#FFFFFF" angle="90" focus="100%" focussize="0,0">
                  <o:fill type="gradientUnscaled" v:ext="backwardCompatible"/>
                </v:fill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2536825</wp:posOffset>
                </wp:positionV>
                <wp:extent cx="1995170" cy="405765"/>
                <wp:effectExtent l="0" t="0" r="0" b="0"/>
                <wp:wrapNone/>
                <wp:docPr id="7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17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历的经历描述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1.9pt;margin-top:199.75pt;height:31.95pt;width:157.1pt;z-index:251676672;mso-width-relative:page;mso-height-relative:page;" filled="f" stroked="f" coordsize="21600,21600" o:gfxdata="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DSlKHdAAAACwEAAA8AAAAAAAAAAQAg&#10;AAAAIgAAAGRycy9kb3ducmV2LnhtbFBLAQIUABQAAAAIAIdO4kD/HKfWQgIAAHU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历的经历描述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1243965</wp:posOffset>
                </wp:positionV>
                <wp:extent cx="6800850" cy="5963920"/>
                <wp:effectExtent l="7620" t="7620" r="11430" b="10160"/>
                <wp:wrapNone/>
                <wp:docPr id="25" name="组合 1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0850" cy="5963920"/>
                          <a:chOff x="14649" y="20803"/>
                          <a:chExt cx="10710" cy="9392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g:grpSp>
                        <wpg:cNvPr id="26" name="组合 1448"/>
                        <wpg:cNvGrpSpPr/>
                        <wpg:grpSpPr>
                          <a:xfrm>
                            <a:off x="14649" y="29521"/>
                            <a:ext cx="10710" cy="674"/>
                            <a:chOff x="3558" y="72166"/>
                            <a:chExt cx="10710" cy="674"/>
                          </a:xfrm>
                          <a:grpFill/>
                        </wpg:grpSpPr>
                        <wps:wsp>
                          <wps:cNvPr id="27" name="椭圆 1449"/>
                          <wps:cNvSpPr/>
                          <wps:spPr>
                            <a:xfrm>
                              <a:off x="3558" y="72166"/>
                              <a:ext cx="675" cy="675"/>
                            </a:xfrm>
                            <a:prstGeom prst="ellipse">
                              <a:avLst/>
                            </a:prstGeom>
                            <a:grpFill/>
                            <a:ln w="15875" cap="flat" cmpd="sng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t" upright="1"/>
                        </wps:wsp>
                        <wps:wsp>
                          <wps:cNvPr id="28" name="直线 1450"/>
                          <wps:cNvCnPr/>
                          <wps:spPr>
                            <a:xfrm>
                              <a:off x="3994" y="72785"/>
                              <a:ext cx="10275" cy="1"/>
                            </a:xfrm>
                            <a:prstGeom prst="line">
                              <a:avLst/>
                            </a:prstGeom>
                            <a:grpFill/>
                            <a:ln w="15875" cap="flat" cmpd="sng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9" name="组合 1445"/>
                        <wpg:cNvGrpSpPr/>
                        <wpg:grpSpPr>
                          <a:xfrm>
                            <a:off x="14649" y="22921"/>
                            <a:ext cx="10710" cy="674"/>
                            <a:chOff x="3558" y="72166"/>
                            <a:chExt cx="10710" cy="674"/>
                          </a:xfrm>
                          <a:grpFill/>
                        </wpg:grpSpPr>
                        <wps:wsp>
                          <wps:cNvPr id="31" name="椭圆 1446"/>
                          <wps:cNvSpPr/>
                          <wps:spPr>
                            <a:xfrm>
                              <a:off x="3558" y="72166"/>
                              <a:ext cx="675" cy="675"/>
                            </a:xfrm>
                            <a:prstGeom prst="ellipse">
                              <a:avLst/>
                            </a:prstGeom>
                            <a:grpFill/>
                            <a:ln w="15875" cap="flat" cmpd="sng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t" upright="1"/>
                        </wps:wsp>
                        <wps:wsp>
                          <wps:cNvPr id="32" name="直线 1447"/>
                          <wps:cNvCnPr/>
                          <wps:spPr>
                            <a:xfrm>
                              <a:off x="3994" y="72785"/>
                              <a:ext cx="10275" cy="1"/>
                            </a:xfrm>
                            <a:prstGeom prst="line">
                              <a:avLst/>
                            </a:prstGeom>
                            <a:grpFill/>
                            <a:ln w="15875" cap="flat" cmpd="sng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4" name="组合 1444"/>
                        <wpg:cNvGrpSpPr/>
                        <wpg:grpSpPr>
                          <a:xfrm>
                            <a:off x="14649" y="20803"/>
                            <a:ext cx="10710" cy="674"/>
                            <a:chOff x="3558" y="72166"/>
                            <a:chExt cx="10710" cy="674"/>
                          </a:xfrm>
                          <a:grpFill/>
                        </wpg:grpSpPr>
                        <wps:wsp>
                          <wps:cNvPr id="36" name="椭圆 1431"/>
                          <wps:cNvSpPr/>
                          <wps:spPr>
                            <a:xfrm>
                              <a:off x="3558" y="72166"/>
                              <a:ext cx="675" cy="675"/>
                            </a:xfrm>
                            <a:prstGeom prst="ellipse">
                              <a:avLst/>
                            </a:prstGeom>
                            <a:grpFill/>
                            <a:ln w="15875" cap="flat" cmpd="sng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t" upright="1"/>
                        </wps:wsp>
                        <wps:wsp>
                          <wps:cNvPr id="37" name="直线 1443"/>
                          <wps:cNvCnPr/>
                          <wps:spPr>
                            <a:xfrm>
                              <a:off x="3994" y="72785"/>
                              <a:ext cx="10275" cy="1"/>
                            </a:xfrm>
                            <a:prstGeom prst="line">
                              <a:avLst/>
                            </a:prstGeom>
                            <a:grpFill/>
                            <a:ln w="15875" cap="flat" cmpd="sng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540" o:spid="_x0000_s1026" o:spt="203" style="position:absolute;left:0pt;margin-left:-61.15pt;margin-top:97.95pt;height:469.6pt;width:535.5pt;z-index:251662336;mso-width-relative:page;mso-height-relative:page;" coordorigin="14649,20803" coordsize="10710,9392" o:gfxdata="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">
                <o:lock v:ext="edit" aspectratio="f"/>
                <v:group id="组合 1448" o:spid="_x0000_s1026" o:spt="203" style="position:absolute;left:14649;top:29521;height:674;width:10710;" coordorigin="3558,72166" coordsize="10710,674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1449" o:spid="_x0000_s1026" o:spt="3" type="#_x0000_t3" style="position:absolute;left:3558;top:72166;height:675;width:675;" filled="t" stroked="t" coordsize="21600,21600" o:gfxdata="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10MK6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.25pt" color="#333F50 [2415]" joinstyle="round"/>
                    <v:imagedata o:title=""/>
                    <o:lock v:ext="edit" aspectratio="f"/>
                  </v:shape>
                  <v:line id="直线 1450" o:spid="_x0000_s1026" o:spt="20" style="position:absolute;left:3994;top:72785;height:1;width:10275;" filled="t" stroked="t" coordsize="21600,21600" o:gfxdata="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1vKgC2AAAA2wAAAA8A&#10;AAAAAAAAAQAgAAAAIgAAAGRycy9kb3ducmV2LnhtbFBLAQIUABQAAAAIAIdO4kAzLwWeOwAAADkA&#10;AAAQAAAAAAAAAAEAIAAAAAUBAABkcnMvc2hhcGV4bWwueG1sUEsFBgAAAAAGAAYAWwEAAK8DAAAA&#10;AA==&#10;">
                    <v:fill on="t" focussize="0,0"/>
                    <v:stroke weight="1.25pt" color="#333F50 [2415]" joinstyle="round"/>
                    <v:imagedata o:title=""/>
                    <o:lock v:ext="edit" aspectratio="f"/>
                  </v:line>
                </v:group>
                <v:group id="组合 1445" o:spid="_x0000_s1026" o:spt="203" style="position:absolute;left:14649;top:22921;height:674;width:10710;" coordorigin="3558,72166" coordsize="10710,674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1446" o:spid="_x0000_s1026" o:spt="3" type="#_x0000_t3" style="position:absolute;left:3558;top:72166;height:675;width:675;" filled="t" stroked="t" coordsize="21600,21600" o:gfxdata="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Aibn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.25pt" color="#333F50 [2415]" joinstyle="round"/>
                    <v:imagedata o:title=""/>
                    <o:lock v:ext="edit" aspectratio="f"/>
                  </v:shape>
                  <v:line id="直线 1447" o:spid="_x0000_s1026" o:spt="20" style="position:absolute;left:3994;top:72785;height:1;width:10275;" filled="t" stroked="t" coordsize="21600,21600" o:gfxdata="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eize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.25pt" color="#333F50 [2415]" joinstyle="round"/>
                    <v:imagedata o:title=""/>
                    <o:lock v:ext="edit" aspectratio="f"/>
                  </v:line>
                </v:group>
                <v:group id="组合 1444" o:spid="_x0000_s1026" o:spt="203" style="position:absolute;left:14649;top:20803;height:674;width:10710;" coordorigin="3558,72166" coordsize="10710,674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1431" o:spid="_x0000_s1026" o:spt="3" type="#_x0000_t3" style="position:absolute;left:3558;top:72166;height:675;width:675;" filled="t" stroked="t" coordsize="21600,21600" o:gfxdata="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hA+i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.25pt" color="#333F50 [2415]" joinstyle="round"/>
                    <v:imagedata o:title=""/>
                    <o:lock v:ext="edit" aspectratio="f"/>
                  </v:shape>
                  <v:line id="直线 1443" o:spid="_x0000_s1026" o:spt="20" style="position:absolute;left:3994;top:72785;height:1;width:10275;" filled="t" stroked="t" coordsize="21600,21600" o:gfxdata="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KSiv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.25pt" color="#333F50 [2415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1167765</wp:posOffset>
                </wp:positionV>
                <wp:extent cx="394970" cy="478155"/>
                <wp:effectExtent l="0" t="0" r="0" b="0"/>
                <wp:wrapNone/>
                <wp:docPr id="1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  <w:t>1.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8.5pt;margin-top:91.95pt;height:37.65pt;width:31.1pt;z-index:251672576;mso-width-relative:page;mso-height-relative:page;" filled="f" stroked="f" coordsize="21600,21600" o:gfxdata="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Bw7hHcAAAADAEAAA8AAAAAAAAA&#10;AQAgAAAAIgAAAGRycy9kb3ducmV2LnhtbFBLAQIUABQAAAAIAIdO4kAhNw4U1AEAAIsDAAAOAAAA&#10;AAAAAAEAIAAAACsBAABkcnMvZTJvRG9jLnhtbFBLBQYAAAAABgAGAFkBAAB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  <w:t>1.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6762750</wp:posOffset>
                </wp:positionV>
                <wp:extent cx="1920240" cy="405765"/>
                <wp:effectExtent l="0" t="0" r="0" b="0"/>
                <wp:wrapNone/>
                <wp:docPr id="7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简历的兴趣爱好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1.9pt;margin-top:532.5pt;height:31.95pt;width:151.2pt;z-index:251667456;mso-width-relative:page;mso-height-relative:page;" filled="f" stroked="f" coordsize="21600,21600" o:gfxdata="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yDY2d0AAAANAQAADwAAAAAAAAABACAA&#10;AAAiAAAAZHJzL2Rvd25yZXYueG1sUEsBAhQAFAAAAAgAh07iQFWZ79RBAgAAdQQAAA4AAAAAAAAA&#10;AQAgAAAAL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简历的兴趣爱好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7249160</wp:posOffset>
                </wp:positionV>
                <wp:extent cx="6291580" cy="683260"/>
                <wp:effectExtent l="0" t="0" r="0" b="0"/>
                <wp:wrapNone/>
                <wp:docPr id="7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1580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兴趣爱好要写强项，一般写两到三点就好。弱项不要写，避免HR面试完的时候，会找一些话题跟你聊天，回答不出的尴尬现象，对面试造成不利。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1.15pt;margin-top:570.8pt;height:53.8pt;width:495.4pt;z-index:251666432;mso-width-relative:page;mso-height-relative:page;" filled="f" stroked="f" coordsize="21600,21600" o:gfxdata="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PMLRF3QAAAA0BAAAPAAAAAAAAAAEA&#10;IAAAACIAAABkcnMvZG93bnJldi54bWxQSwECFAAUAAAACACHTuJAuIyrZ0MCAAB1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兴趣爱好要写强项，一般写两到三点就好。弱项不要写，避免HR面试完的时候，会找一些话题跟你聊天，回答不出的尴尬现象，对面试造成不利。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-532765</wp:posOffset>
                </wp:positionH>
                <wp:positionV relativeFrom="paragraph">
                  <wp:posOffset>8081645</wp:posOffset>
                </wp:positionV>
                <wp:extent cx="6407785" cy="683260"/>
                <wp:effectExtent l="0" t="0" r="0" b="0"/>
                <wp:wrapNone/>
                <wp:docPr id="8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综上以上几点，在简历的制作过程中，更加凸现在的个性特征。让简历简而不简，突出重围。增加就业机会。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1.95pt;margin-top:636.35pt;height:53.8pt;width:504.55pt;z-index:251668480;mso-width-relative:page;mso-height-relative:page;" filled="f" stroked="f" coordsize="21600,21600" o:gfxdata="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pvvNM3QAAAA0BAAAPAAAAAAAAAAEA&#10;IAAAACIAAABkcnMvZG93bnJldi54bWxQSwECFAAUAAAACACHTuJA/DbIaUMCAAB1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综上以上几点，在简历的制作过程中，更加凸现在的个性特征。让简历简而不简，突出重围。增加就业机会。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4693285</wp:posOffset>
                </wp:positionV>
                <wp:extent cx="6407785" cy="1981835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1981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B工作经历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用简洁明了的语言，把经历的事情描述清楚，你在什么样的环境和背景下，达成了什么样的效果。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过往的经历描述，尽量用简洁的词汇和关健词，让HR在短时间内了解。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写完经历，可以写你在什么地方学到什么东西，简单总结一下。企业招聘，更看重个人的成长性，是否会在工作中反思，是否自我学习快速达到成长的效绩。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6.05pt;margin-top:369.55pt;height:156.05pt;width:504.55pt;z-index:251665408;mso-width-relative:page;mso-height-relative:page;" filled="f" stroked="f" coordsize="21600,21600" o:gfxdata="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/XUfN0AAAAMAQAADwAAAAAAAAAB&#10;ACAAAAAiAAAAZHJzL2Rvd25yZXYueG1sUEsBAhQAFAAAAAgAh07iQC1SRpREAgAAdg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B工作经历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用简洁明了的语言，把经历的事情描述清楚，你在什么样的环境和背景下，达成了什么样的效果。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过往的经历描述，尽量用简洁的词汇和关健词，让HR在短时间内了解。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写完经历，可以写你在什么地方学到什么东西，简单总结一下。企业招聘，更看重个人的成长性，是否会在工作中反思，是否自我学习快速达到成长的效绩。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3050540</wp:posOffset>
                </wp:positionV>
                <wp:extent cx="6407785" cy="1614805"/>
                <wp:effectExtent l="0" t="0" r="0" b="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161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A.获奖经历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为了给自已的简历加分，很多同学在大学期间获得奖项，都写了上去，但从HR的角度来看，简历几乎都写了获奖经历，没有特殊性。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所以为了更好地表现出来你有什么特别之处，可以强调奖励的级别和特殊性，用具体的数字表现出来，更能吸引HR的注意，增加对你的认可。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6pt;margin-top:240.2pt;height:127.15pt;width:504.55pt;z-index:251664384;mso-width-relative:page;mso-height-relative:page;" filled="f" stroked="f" coordsize="21600,21600" o:gfxdata="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OLeVe3QAAAAsBAAAPAAAAAAAAAAEA&#10;IAAAACIAAABkcnMvZG93bnJldi54bWxQSwECFAAUAAAACACHTuJAn7g6JEMCAAB2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A.获奖经历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为了给自已的简历加分，很多同学在大学期间获得奖项，都写了上去，但从HR的角度来看，简历几乎都写了获奖经历，没有特殊性。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所以为了更好地表现出来你有什么特别之处，可以强调奖励的级别和特殊性，用具体的数字表现出来，更能吸引HR的注意，增加对你的认可。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-500380</wp:posOffset>
                </wp:positionH>
                <wp:positionV relativeFrom="paragraph">
                  <wp:posOffset>1787525</wp:posOffset>
                </wp:positionV>
                <wp:extent cx="6407785" cy="683260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简历的风格很重要，HR第一眼看到的不是内容，也不是照片，而是风格和排版。风格要统一，排版要整体美观，要有自己的亮点，会让你的简历在短时间内取胜。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9.4pt;margin-top:140.75pt;height:53.8pt;width:504.55pt;z-index:251661312;mso-width-relative:page;mso-height-relative:page;" filled="f" stroked="f" coordsize="21600,21600" o:gfxdata="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10V+53AAAAAsBAAAPAAAAAAAAAAEA&#10;IAAAACIAAABkcnMvZG93bnJldi54bWxQSwECFAAUAAAACACHTuJAsZ5v30QCAAB1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简历的风格很重要，HR第一眼看到的不是内容，也不是照片，而是风格和排版。风格要统一，排版要整体美观，要有自己的亮点，会让你的简历在短时间内取胜。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1207770</wp:posOffset>
                </wp:positionV>
                <wp:extent cx="2014855" cy="516255"/>
                <wp:effectExtent l="0" t="0" r="0" b="0"/>
                <wp:wrapNone/>
                <wp:docPr id="1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简历的风格和排版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1.9pt;margin-top:95.1pt;height:40.65pt;width:158.65pt;z-index:251669504;mso-width-relative:page;mso-height-relative:page;" filled="f" stroked="f" coordsize="21600,21600" o:gfxdata="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PJw1+3AAAAAsBAAAPAAAAAAAAAAEAIAAA&#10;ACIAAABkcnMvZG93bnJldi54bWxQSwECFAAUAAAACACHTuJAmolQc0ECAAB2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简历的风格和排版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661670</wp:posOffset>
                </wp:positionV>
                <wp:extent cx="6638925" cy="647700"/>
                <wp:effectExtent l="0" t="0" r="0" b="0"/>
                <wp:wrapNone/>
                <wp:docPr id="7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如何写好一份好的简历，在众多的简历出类拔尖，要注意以下几点：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1.25pt;margin-top:52.1pt;height:51pt;width:522.75pt;z-index:251663360;mso-width-relative:page;mso-height-relative:page;" filled="f" stroked="f" coordsize="21600,21600" o:gfxdata="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EMXVdsAAAALAQAADwAAAAAAAAABACAA&#10;AAAiAAAAZHJzL2Rvd25yZXYueG1sUEsBAhQAFAAAAAgAh07iQF+6hyNDAgAAdQ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如何写好一份好的简历，在众多的简历出类拔尖，要注意以下几点：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-346075</wp:posOffset>
                </wp:positionV>
                <wp:extent cx="3274695" cy="604520"/>
                <wp:effectExtent l="0" t="0" r="0" b="0"/>
                <wp:wrapNone/>
                <wp:docPr id="154" name="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74695" cy="6045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0" w:after="0"/>
                              <w:ind w:left="0"/>
                              <w:jc w:val="center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sz w:val="56"/>
                                <w:szCs w:val="56"/>
                              </w:rPr>
                              <w:t>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sz w:val="56"/>
                                <w:szCs w:val="56"/>
                                <w:lang w:eastAsia="zh-CN"/>
                              </w:rPr>
                              <w:t>历小技巧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rect id="18" o:spid="_x0000_s1026" o:spt="1" style="position:absolute;left:0pt;flip:x;margin-left:82pt;margin-top:-27.25pt;height:47.6pt;width:257.85pt;z-index:251671552;mso-width-relative:page;mso-height-relative:page;" filled="f" stroked="f" coordsize="21600,21600" o:gfxdata="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XvlSrZAAAACgEAAA8AAAAAAAAAAQAgAAAA&#10;IgAAAGRycy9kb3ducmV2LnhtbFBLAQIUABQAAAAIAIdO4kC6jmWQ0QEAAKgDAAAOAAAAAAAAAAEA&#10;IAAAACgBAABkcnMvZTJvRG9jLnhtbFBLBQYAAAAABgAGAFkBAABrBQAAAAA=&#10;">
                <v:fill on="f" focussize="0,0"/>
                <v:stroke on="f" weight="1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kinsoku/>
                        <w:spacing w:before="0" w:after="0"/>
                        <w:ind w:left="0"/>
                        <w:jc w:val="center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FFFFFF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sz w:val="56"/>
                          <w:szCs w:val="56"/>
                        </w:rPr>
                        <w:t>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sz w:val="56"/>
                          <w:szCs w:val="56"/>
                          <w:lang w:eastAsia="zh-CN"/>
                        </w:rPr>
                        <w:t>历小技巧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-760095</wp:posOffset>
                </wp:positionH>
                <wp:positionV relativeFrom="paragraph">
                  <wp:posOffset>-156210</wp:posOffset>
                </wp:positionV>
                <wp:extent cx="6874510" cy="447675"/>
                <wp:effectExtent l="0" t="0" r="2540" b="9525"/>
                <wp:wrapNone/>
                <wp:docPr id="39" name="矩形 1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4510" cy="4476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1419" o:spid="_x0000_s1026" o:spt="1" style="position:absolute;left:0pt;margin-left:-59.85pt;margin-top:-12.3pt;height:35.25pt;width:541.3pt;z-index:251670528;mso-width-relative:page;mso-height-relative:page;" fillcolor="#404040 [2429]" filled="t" stroked="f" coordsize="21600,21600" o:gfxdata="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KyQKTaAAAACwEAAA8AAAAAAAAAAQAgAAAAIgAAAGRycy9kb3ducmV2LnhtbFBLAQIU&#10;ABQAAAAIAIdO4kBCMoW48QEAAMsDAAAOAAAAAAAAAAEAIAAAACkBAABkcnMvZTJvRG9jLnhtbFBL&#10;BQYAAAAABgAGAFkBAACMBQAAAAA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-153035</wp:posOffset>
            </wp:positionV>
            <wp:extent cx="918845" cy="457835"/>
            <wp:effectExtent l="9525" t="9525" r="24130" b="27940"/>
            <wp:wrapNone/>
            <wp:docPr id="40" name="图片 2" descr="QQ图片20181023233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 descr="QQ图片201810232333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45783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BFBFB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-753745</wp:posOffset>
                </wp:positionH>
                <wp:positionV relativeFrom="paragraph">
                  <wp:posOffset>6712585</wp:posOffset>
                </wp:positionV>
                <wp:extent cx="394970" cy="478155"/>
                <wp:effectExtent l="0" t="0" r="0" b="0"/>
                <wp:wrapNone/>
                <wp:docPr id="16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  <w:t>3.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9.35pt;margin-top:528.55pt;height:37.65pt;width:31.1pt;z-index:251675648;mso-width-relative:page;mso-height-relative:page;" filled="f" stroked="f" coordsize="21600,21600" o:gfxdata="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+JFIt4AAAAOAQAADwAAAAAA&#10;AAABACAAAAAiAAAAZHJzL2Rvd25yZXYueG1sUEsBAhQAFAAAAAgAh07iQK2FyPPUAQAAiwMAAA4A&#10;AAAAAAAAAQAgAAAALQEAAGRycy9lMm9Eb2MueG1sUEsFBgAAAAAGAAYAWQEAAH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  <w:t>3.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-765810</wp:posOffset>
                </wp:positionH>
                <wp:positionV relativeFrom="paragraph">
                  <wp:posOffset>2497455</wp:posOffset>
                </wp:positionV>
                <wp:extent cx="394970" cy="478155"/>
                <wp:effectExtent l="0" t="0" r="0" b="0"/>
                <wp:wrapNone/>
                <wp:docPr id="1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  <w:t>2.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0.3pt;margin-top:196.65pt;height:37.65pt;width:31.1pt;z-index:251674624;mso-width-relative:page;mso-height-relative:page;" filled="f" stroked="f" coordsize="21600,21600" o:gfxdata="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OtWK890AAAAMAQAADwAAAAAA&#10;AAABACAAAAAiAAAAZHJzL2Rvd25yZXYueG1sUEsBAhQAFAAAAAgAh07iQAPmoGrVAQAAiwMAAA4A&#10;AAAAAAAAAQAgAAAALAEAAGRycy9lMm9Eb2MueG1sUEsFBgAAAAAGAAYAWQEAAH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44"/>
                          <w:szCs w:val="44"/>
                          <w:lang w:val="en-US" w:eastAsia="zh-CN"/>
                        </w:rPr>
                        <w:t>2.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思源黑体">
    <w:altName w:val="黑体"/>
    <w:panose1 w:val="020B0500000000000000"/>
    <w:charset w:val="86"/>
    <w:family w:val="auto"/>
    <w:pitch w:val="default"/>
    <w:sig w:usb0="00000000" w:usb1="0000000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4A147A"/>
    <w:multiLevelType w:val="singleLevel"/>
    <w:tmpl w:val="CF4A147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76BF721"/>
    <w:multiLevelType w:val="singleLevel"/>
    <w:tmpl w:val="476BF7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E751701"/>
    <w:multiLevelType w:val="singleLevel"/>
    <w:tmpl w:val="7E7517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17A1F"/>
    <w:rsid w:val="13482421"/>
    <w:rsid w:val="2CB843B2"/>
    <w:rsid w:val="34E139C0"/>
    <w:rsid w:val="3A4A2936"/>
    <w:rsid w:val="3BD44236"/>
    <w:rsid w:val="3BDC5B43"/>
    <w:rsid w:val="3EEC412A"/>
    <w:rsid w:val="3F8E202F"/>
    <w:rsid w:val="44E17A1F"/>
    <w:rsid w:val="4CCC10B1"/>
    <w:rsid w:val="4E042E2F"/>
    <w:rsid w:val="57777672"/>
    <w:rsid w:val="5A5E2D46"/>
    <w:rsid w:val="7503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cab2a21b-0d28-4c3d-b068-0ea33365df79\&#32771;&#30740;&#22797;&#35797;&#31616;&#21382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考研复试简历模板.docx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2022-01-23T01:22:00Z</dcterms:created>
  <dc:creator>童话里的艾菲尔</dc:creator>
  <cp:lastModifiedBy>童话里的艾菲尔</cp:lastModifiedBy>
  <dcterms:modified xsi:type="dcterms:W3CDTF">2022-01-23T01:31:17Z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Key">
    <vt:lpwstr>1.0_HSh0woIkyhKuMNQsyugcavU5oaNQCTGDpP7pP8Yj5k+aC2KC77DFZI1KwufLhNtrkaou9CircPjm3MIg0tqhKA==</vt:lpwstr>
  </property>
  <property fmtid="{D5CDD505-2E9C-101B-9397-08002B2CF9AE}" pid="4" name="KSOTemplateUUID">
    <vt:lpwstr>v1.0_mb_c/UxBT5+LXPb2MBXQFG5vw==</vt:lpwstr>
  </property>
  <property fmtid="{D5CDD505-2E9C-101B-9397-08002B2CF9AE}" pid="5" name="ICV">
    <vt:lpwstr>EADF46267A1B4F10B0B8E44B53840752</vt:lpwstr>
  </property>
</Properties>
</file>