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7884795</wp:posOffset>
                </wp:positionV>
                <wp:extent cx="249555" cy="250825"/>
                <wp:effectExtent l="0" t="0" r="17145" b="15875"/>
                <wp:wrapNone/>
                <wp:docPr id="283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483870" y="7884160"/>
                          <a:ext cx="249555" cy="250825"/>
                        </a:xfrm>
                        <a:custGeom>
                          <a:avLst/>
                          <a:gdLst>
                            <a:gd name="T0" fmla="*/ 100 w 199"/>
                            <a:gd name="T1" fmla="*/ 0 h 199"/>
                            <a:gd name="T2" fmla="*/ 0 w 199"/>
                            <a:gd name="T3" fmla="*/ 100 h 199"/>
                            <a:gd name="T4" fmla="*/ 100 w 199"/>
                            <a:gd name="T5" fmla="*/ 199 h 199"/>
                            <a:gd name="T6" fmla="*/ 199 w 199"/>
                            <a:gd name="T7" fmla="*/ 100 h 199"/>
                            <a:gd name="T8" fmla="*/ 100 w 199"/>
                            <a:gd name="T9" fmla="*/ 0 h 199"/>
                            <a:gd name="T10" fmla="*/ 156 w 199"/>
                            <a:gd name="T11" fmla="*/ 164 h 199"/>
                            <a:gd name="T12" fmla="*/ 151 w 199"/>
                            <a:gd name="T13" fmla="*/ 157 h 199"/>
                            <a:gd name="T14" fmla="*/ 121 w 199"/>
                            <a:gd name="T15" fmla="*/ 147 h 199"/>
                            <a:gd name="T16" fmla="*/ 121 w 199"/>
                            <a:gd name="T17" fmla="*/ 144 h 199"/>
                            <a:gd name="T18" fmla="*/ 144 w 199"/>
                            <a:gd name="T19" fmla="*/ 84 h 199"/>
                            <a:gd name="T20" fmla="*/ 103 w 199"/>
                            <a:gd name="T21" fmla="*/ 40 h 199"/>
                            <a:gd name="T22" fmla="*/ 60 w 199"/>
                            <a:gd name="T23" fmla="*/ 84 h 199"/>
                            <a:gd name="T24" fmla="*/ 78 w 199"/>
                            <a:gd name="T25" fmla="*/ 143 h 199"/>
                            <a:gd name="T26" fmla="*/ 78 w 199"/>
                            <a:gd name="T27" fmla="*/ 146 h 199"/>
                            <a:gd name="T28" fmla="*/ 47 w 199"/>
                            <a:gd name="T29" fmla="*/ 155 h 199"/>
                            <a:gd name="T30" fmla="*/ 43 w 199"/>
                            <a:gd name="T31" fmla="*/ 163 h 199"/>
                            <a:gd name="T32" fmla="*/ 14 w 199"/>
                            <a:gd name="T33" fmla="*/ 100 h 199"/>
                            <a:gd name="T34" fmla="*/ 100 w 199"/>
                            <a:gd name="T35" fmla="*/ 14 h 199"/>
                            <a:gd name="T36" fmla="*/ 185 w 199"/>
                            <a:gd name="T37" fmla="*/ 100 h 199"/>
                            <a:gd name="T38" fmla="*/ 156 w 199"/>
                            <a:gd name="T39" fmla="*/ 164 h 199"/>
                            <a:gd name="T40" fmla="*/ 156 w 199"/>
                            <a:gd name="T41" fmla="*/ 164 h 199"/>
                            <a:gd name="T42" fmla="*/ 156 w 199"/>
                            <a:gd name="T43" fmla="*/ 164 h 19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199"/>
                            <a:gd name="T67" fmla="*/ 0 h 199"/>
                            <a:gd name="T68" fmla="*/ 199 w 199"/>
                            <a:gd name="T69" fmla="*/ 199 h 19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199" h="199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199"/>
                                <a:pt x="100" y="199"/>
                              </a:cubicBezTo>
                              <a:cubicBezTo>
                                <a:pt x="155" y="199"/>
                                <a:pt x="199" y="155"/>
                                <a:pt x="199" y="100"/>
                              </a:cubicBezTo>
                              <a:cubicBezTo>
                                <a:pt x="199" y="45"/>
                                <a:pt x="155" y="0"/>
                                <a:pt x="100" y="0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1"/>
                                <a:pt x="154" y="158"/>
                                <a:pt x="151" y="157"/>
                              </a:cubicBezTo>
                              <a:cubicBezTo>
                                <a:pt x="147" y="155"/>
                                <a:pt x="135" y="150"/>
                                <a:pt x="121" y="147"/>
                              </a:cubicBezTo>
                              <a:cubicBezTo>
                                <a:pt x="121" y="144"/>
                                <a:pt x="121" y="144"/>
                                <a:pt x="121" y="144"/>
                              </a:cubicBezTo>
                              <a:cubicBezTo>
                                <a:pt x="135" y="130"/>
                                <a:pt x="144" y="104"/>
                                <a:pt x="144" y="84"/>
                              </a:cubicBezTo>
                              <a:cubicBezTo>
                                <a:pt x="144" y="56"/>
                                <a:pt x="129" y="40"/>
                                <a:pt x="103" y="40"/>
                              </a:cubicBezTo>
                              <a:cubicBezTo>
                                <a:pt x="77" y="40"/>
                                <a:pt x="60" y="57"/>
                                <a:pt x="60" y="84"/>
                              </a:cubicBezTo>
                              <a:cubicBezTo>
                                <a:pt x="60" y="94"/>
                                <a:pt x="64" y="125"/>
                                <a:pt x="78" y="143"/>
                              </a:cubicBezTo>
                              <a:cubicBezTo>
                                <a:pt x="78" y="146"/>
                                <a:pt x="78" y="146"/>
                                <a:pt x="78" y="146"/>
                              </a:cubicBezTo>
                              <a:cubicBezTo>
                                <a:pt x="71" y="148"/>
                                <a:pt x="56" y="152"/>
                                <a:pt x="47" y="155"/>
                              </a:cubicBezTo>
                              <a:cubicBezTo>
                                <a:pt x="43" y="156"/>
                                <a:pt x="42" y="160"/>
                                <a:pt x="43" y="163"/>
                              </a:cubicBezTo>
                              <a:cubicBezTo>
                                <a:pt x="25" y="148"/>
                                <a:pt x="14" y="125"/>
                                <a:pt x="14" y="100"/>
                              </a:cubicBezTo>
                              <a:cubicBezTo>
                                <a:pt x="14" y="53"/>
                                <a:pt x="52" y="14"/>
                                <a:pt x="100" y="14"/>
                              </a:cubicBezTo>
                              <a:cubicBezTo>
                                <a:pt x="147" y="14"/>
                                <a:pt x="185" y="53"/>
                                <a:pt x="185" y="100"/>
                              </a:cubicBezTo>
                              <a:cubicBezTo>
                                <a:pt x="185" y="125"/>
                                <a:pt x="174" y="148"/>
                                <a:pt x="156" y="164"/>
                              </a:cubicBezTo>
                              <a:close/>
                              <a:moveTo>
                                <a:pt x="156" y="164"/>
                              </a:moveTo>
                              <a:cubicBezTo>
                                <a:pt x="156" y="164"/>
                                <a:pt x="156" y="164"/>
                                <a:pt x="156" y="164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102.6pt;margin-top:620.85pt;height:19.75pt;width:19.65pt;z-index:251717632;mso-width-relative:page;mso-height-relative:page;" fillcolor="#595959" filled="t" stroked="f" coordsize="199,199" o:gfxdata="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BADMj82QAAAA0BAAAPAAAAAAAAAAEAIAAA&#10;ACIAAABkcnMvZG93bnJldi54bWxQSwECFAAUAAAACACHTuJAbnVqmUYGAACzGgAADgAAAAAAAAAB&#10;ACAAAAAoAQAAZHJzL2Uyb0RvYy54bWxQSwUGAAAAAAYABgBZAQAA4Ak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<v:path o:connectlocs="125404,0;0,126042;125404,250825;249555,126042;125404,0;195631,206710;189360,197887;151739,185282;151739,181501;180582,105875;129166,50417;75242,105875;97815,180241;97815,184022;58940,195366;53923,205449;17556,126042;125404,17645;231998,126042;195631,206710;195631,206710;195631,206710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7801610</wp:posOffset>
                </wp:positionV>
                <wp:extent cx="96710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9140" y="7800975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614.3pt;height:30.5pt;width:76.15pt;z-index:251716608;mso-width-relative:page;mso-height-relative:page;" filled="f" stroked="f" coordsize="21600,21600" o:gfxdata="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Z2R7dAAAADQEAAA8A&#10;AAAAAAAAAQAgAAAAIgAAAGRycy9kb3ducmV2LnhtbFBLAQIUABQAAAAIAIdO4kDDpLN1SwIAAIA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8348980</wp:posOffset>
                </wp:positionV>
                <wp:extent cx="4605655" cy="7734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8378825"/>
                          <a:ext cx="4605655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657.4pt;height:60.9pt;width:362.65pt;z-index:251715584;mso-width-relative:page;mso-height-relative:page;" filled="f" stroked="f" coordsize="21600,21600" o:gfxdata="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pOnen3QAAAA0B&#10;AAAPAAAAAAAAAAEAIAAAACIAAABkcnMvZG93bnJldi54bWxQSwECFAAUAAAACACHTuJA0DfX9U8C&#10;AACB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思维活跃，逻辑性强，良好的文字组织表达能力，出色的语言组织能力和书面表达能力；有丰富的想象力和强烈的创作欲望，有文字驾驭能力，文笔流畅，创意能力突出。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8202930</wp:posOffset>
                </wp:positionV>
                <wp:extent cx="4465955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5pt;margin-top:645.9pt;height:0pt;width:351.65pt;z-index:251677696;mso-width-relative:page;mso-height-relative:page;" filled="f" stroked="t" coordsize="21600,21600" o:gfxdata="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3oFa&#10;1QAAAA0BAAAPAAAAAAAAAAEAIAAAACIAAABkcnMvZG93bnJldi54bWxQSwECFAAUAAAACACHTuJA&#10;8K1vrusBAACzAwAADgAAAAAAAAABACAAAAAkAQAAZHJzL2Uyb0RvYy54bWxQSwUGAAAAAAYABgBZ&#10;AQAAgQUAAAAA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5704205</wp:posOffset>
                </wp:positionV>
                <wp:extent cx="446595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895604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5pt;margin-top:449.15pt;height:0pt;width:351.65pt;z-index:251702272;mso-width-relative:page;mso-height-relative:page;" filled="f" stroked="t" coordsize="21600,21600" o:gfxdata="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weXLdYAAAALAQAADwAAAAAAAAABACAAAAAiAAAAZHJzL2Rvd25yZXYueG1sUEsB&#10;AhQAFAAAAAgAh07iQOt/hnn3AQAAvwMAAA4AAAAAAAAAAQAgAAAAJQEAAGRycy9lMm9Eb2MueG1s&#10;UEsFBgAAAAAGAAYAWQEAAI4FAAAAAA=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5405120</wp:posOffset>
                </wp:positionV>
                <wp:extent cx="234315" cy="234315"/>
                <wp:effectExtent l="0" t="0" r="13335" b="1333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4.15pt;margin-top:425.6pt;height:18.45pt;width:18.45pt;z-index:251707392;mso-width-relative:page;mso-height-relative:page;" fillcolor="#595959" filled="t" stroked="f" coordsize="255,256" o:gfxdata="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Av3HWe2gAAAAsBAAAPAAAA&#10;AAAAAAEAIAAAACIAAABkcnMvZG93bnJldi54bWxQSwECFAAUAAAACACHTuJAKWEbelEMAADFRAAA&#10;DgAAAAAAAAABACAAAAApAQAAZHJzL2Uyb0RvYy54bWxQSwUGAAAAAAYABgBZAQAA7A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3743960</wp:posOffset>
                </wp:positionH>
                <wp:positionV relativeFrom="paragraph">
                  <wp:posOffset>6635750</wp:posOffset>
                </wp:positionV>
                <wp:extent cx="2014220" cy="84328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国际商务单证员证书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报关员资格证书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商务英语翻译资格证书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pt;margin-top:522.5pt;height:66.4pt;width:158.6pt;z-index:251719680;mso-width-relative:page;mso-height-relative:page;" filled="f" stroked="f" coordsize="21600,21600" o:gfxdata="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0m3QdwAAAANAQAADwAAAAAAAAABACAA&#10;AAAiAAAAZHJzL2Rvd25yZXYueG1sUEsBAhQAFAAAAAgAh07iQOYQucN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国际商务单证员证书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报关员资格证书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商务英语翻译资格证书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6635750</wp:posOffset>
                </wp:positionV>
                <wp:extent cx="1564005" cy="8432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计算机应用等级证书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普通话等级证书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剑桥商务英语证书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pt;margin-top:522.5pt;height:66.4pt;width:123.15pt;z-index:251670528;mso-width-relative:page;mso-height-relative:page;" filled="f" stroked="f" coordsize="21600,21600" o:gfxdata="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hGNlt0AAAANAQAADwAAAAAAAAAB&#10;ACAAAAAiAAAAZHJzL2Rvd25yZXYueG1sUEsBAhQAFAAAAAgAh07iQCTsi5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计算机应用等级证书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普通话等级证书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剑桥商务英语证书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6619875</wp:posOffset>
                </wp:positionV>
                <wp:extent cx="1027430" cy="3759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获得证书：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5pt;margin-top:521.25pt;height:29.6pt;width:80.9pt;z-index:251676672;mso-width-relative:page;mso-height-relative:page;" filled="f" stroked="f" coordsize="21600,21600" o:gfxdata="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HiIh3AAAAA0BAAAPAAAAAAAAAAEA&#10;IAAAACIAAABkcnMvZG93bnJldi54bWxQSwECFAAUAAAACACHTuJAIugUH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获得证书：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5798820</wp:posOffset>
                </wp:positionV>
                <wp:extent cx="3192145" cy="8521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语综合能力优秀：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-4。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剑桥商务英语（BEC）中级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精通英语，有很好的听写说能力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85pt;margin-top:456.6pt;height:67.1pt;width:251.35pt;z-index:251675648;mso-width-relative:page;mso-height-relative:page;" filled="f" stroked="f" coordsize="21600,21600" o:gfxdata="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0mE9wAAAAMAQAADwAAAAAAAAAB&#10;ACAAAAAiAAAAZHJzL2Rvd25yZXYueG1sUEsBAhQAFAAAAAgAh07iQLXt6WF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语综合能力优秀：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-4。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剑桥商务英语（BEC）中级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精通英语，有很好的听写说能力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5782945</wp:posOffset>
                </wp:positionV>
                <wp:extent cx="1027430" cy="3759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外语水平：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455.35pt;height:29.6pt;width:80.9pt;z-index:251682816;mso-width-relative:page;mso-height-relative:page;" filled="f" stroked="f" coordsize="21600,21600" o:gfxdata="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oL2DLbAAAACwEAAA8AAAAAAAAAAQAg&#10;AAAAIgAAAGRycy9kb3ducmV2LnhtbFBLAQIUABQAAAAIAIdO4kBhKQz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2"/>
                          <w:lang w:eastAsia="zh-CN"/>
                        </w:rPr>
                        <w:t>外语水平：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5334635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25pt;margin-top:420.05pt;height:30.5pt;width:73.65pt;z-index:251683840;mso-width-relative:page;mso-height-relative:page;" filled="f" stroked="f" coordsize="21600,21600" o:gfxdata="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fXlwdwAAAAL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3169285</wp:posOffset>
                </wp:positionV>
                <wp:extent cx="4707255" cy="2032635"/>
                <wp:effectExtent l="0" t="0" r="0" b="0"/>
                <wp:wrapNone/>
                <wp:docPr id="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55" cy="203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英语翻译           广州大学学生部          2019.2-2019.6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实习内容：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负责日常资料翻译工作；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495A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老师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完成英文文案的撰写及更新；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日常英语资料的翻译，对相关中英文资料进行整理并归档保存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中外文互译，协助其他部门完成所需的中英文互译工作；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97.7pt;margin-top:249.55pt;height:160.05pt;width:370.65pt;z-index:251679744;mso-width-relative:page;mso-height-relative:page;" filled="f" stroked="f" coordsize="21600,21600" o:gfxdata="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dqAh3AAAAAsBAAAPAAAAAAAAAAEAIAAA&#10;ACIAAABkcnMvZG93bnJldi54bWxQSwECFAAUAAAACACHTuJAjxmbdc8BAAB+AwAADgAAAAAAAAAB&#10;ACAAAAAr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英语翻译           广州大学学生部          2019.2-2019.6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实习内容：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负责日常资料翻译工作；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495A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协助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老师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完成英文文案的撰写及更新；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日常英语资料的翻译，对相关中英文资料进行整理并归档保存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中外文互译，协助其他部门完成所需的中英文互译工作；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2771140</wp:posOffset>
                </wp:positionV>
                <wp:extent cx="189230" cy="175895"/>
                <wp:effectExtent l="0" t="0" r="1270" b="15875"/>
                <wp:wrapNone/>
                <wp:docPr id="43" name="任意多边形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8.7pt;margin-top:218.2pt;height:13.85pt;width:14.9pt;z-index:251708416;mso-width-relative:page;mso-height-relative:page;" fillcolor="#595959" filled="t" stroked="f" coordsize="120,112" o:gfxdata="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LhdqmnaAAAACwEAAA8AAAAAAAAAAQAgAAAAIgAAAGRycy9kb3ducmV2LnhtbFBLAQIU&#10;ABQAAAAIAIdO4kA94RYjgQUAAP0fAAAOAAAAAAAAAAEAIAAAACkBAABkcnMvZTJvRG9jLnhtbFBL&#10;BQYAAAAABgAGAFkBAAAcCQ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3036570</wp:posOffset>
                </wp:positionV>
                <wp:extent cx="446595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2210" y="406400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95pt;margin-top:239.1pt;height:0pt;width:351.65pt;z-index:251701248;mso-width-relative:page;mso-height-relative:page;" filled="f" stroked="t" coordsize="21600,21600" o:gfxdata="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I9CrWAAAACwEAAA8AAAAAAAAAAQAgAAAAIgAAAGRycy9kb3ducmV2LnhtbFBL&#10;AQIUABQAAAAIAIdO4kBT3Tlu+AEAAL8DAAAOAAAAAAAAAAEAIAAAACUBAABkcnMvZTJvRG9jLnht&#10;bFBLBQYAAAAABgAGAFkBAACP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2661285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  <w:lang w:eastAsia="zh-CN"/>
                              </w:rPr>
                              <w:t>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pt;margin-top:209.55pt;height:30.5pt;width:73.65pt;z-index:251684864;mso-width-relative:page;mso-height-relative:page;" filled="f" stroked="f" coordsize="21600,21600" o:gfxdata="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5IyAN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  <w:lang w:eastAsia="zh-CN"/>
                        </w:rPr>
                        <w:t>校内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1440180</wp:posOffset>
                </wp:positionV>
                <wp:extent cx="4688205" cy="9550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英语口译专业      广州大学（大学本科）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>2015.9-2019.6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基础英语、高级英语、语音、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"http://www.so.com/s?q=%E8%AF%AD%E6%B3%95&amp;ie=utf-8&amp;src=internal_wenda_recommend_textn"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"http://www.so.com/s?q=%E5%8F%A3%E8%AF%AD&amp;ie=utf-8&amp;src=internal_wenda_recommend_textn"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口语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"http://www.so.com/s?q=%E5%90%AC%E5%8A%9B&amp;ie=utf-8&amp;src=internal_wenda_recommend_textn"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听力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、泛读、写作、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"http://www.so.com/s?q=%E8%8B%B1%E8%AF%AD%E5%9B%BD%E5%AE%B6%E6%A6%82%E5%86%B5&amp;ie=utf-8&amp;src=internal_wenda_recommend_textn"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英语国家概况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"http://www.so.com/s?q=%E8%8B%B1%E7%BE%8E%E6%96%87%E5%AD%A6&amp;ie=utf-8&amp;src=internal_wenda_recommend_textn"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英美文学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"http://www.so.com/s?q=%E8%8B%B1%E6%B1%89%E4%BA%92%E8%AF%91&amp;ie=utf-8&amp;src=internal_wenda_recommend_textn"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英汉互译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、口译、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instrText xml:space="preserve"> HYPERLINK "http://www.so.com/s?q=%E7%AC%94%E8%AF%91&amp;ie=utf-8&amp;src=internal_wenda_recommend_textn"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笔译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113.4pt;height:75.2pt;width:369.15pt;z-index:251678720;mso-width-relative:page;mso-height-relative:page;" filled="f" stroked="f" coordsize="21600,21600" o:gfxdata="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DyMzNsAAAALAQAADwAAAAAAAAABACAA&#10;AAAiAAAAZHJzL2Rvd25yZXYueG1sUEsBAhQAFAAAAAgAh07iQEFe8jJ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英语口译专业      广州大学（大学本科）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>2015.9-2019.6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eastAsia="zh-CN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基础英语、高级英语、语音、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"http://www.so.com/s?q=%E8%AF%AD%E6%B3%95&amp;ie=utf-8&amp;src=internal_wenda_recommend_textn"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"http://www.so.com/s?q=%E5%8F%A3%E8%AF%AD&amp;ie=utf-8&amp;src=internal_wenda_recommend_textn"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口语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"http://www.so.com/s?q=%E5%90%AC%E5%8A%9B&amp;ie=utf-8&amp;src=internal_wenda_recommend_textn"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听力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、泛读、写作、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"http://www.so.com/s?q=%E8%8B%B1%E8%AF%AD%E5%9B%BD%E5%AE%B6%E6%A6%82%E5%86%B5&amp;ie=utf-8&amp;src=internal_wenda_recommend_textn"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英语国家概况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"http://www.so.com/s?q=%E8%8B%B1%E7%BE%8E%E6%96%87%E5%AD%A6&amp;ie=utf-8&amp;src=internal_wenda_recommend_textn"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英美文学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"http://www.so.com/s?q=%E8%8B%B1%E6%B1%89%E4%BA%92%E8%AF%91&amp;ie=utf-8&amp;src=internal_wenda_recommend_textn"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英汉互译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、口译、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instrText xml:space="preserve"> HYPERLINK "http://www.so.com/s?q=%E7%AC%94%E8%AF%91&amp;ie=utf-8&amp;src=internal_wenda_recommend_textn"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笔译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等。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1092835</wp:posOffset>
                </wp:positionV>
                <wp:extent cx="259715" cy="182880"/>
                <wp:effectExtent l="0" t="0" r="6985" b="8255"/>
                <wp:wrapNone/>
                <wp:docPr id="53" name="任意多边形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9715" cy="182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7.8pt;margin-top:86.05pt;height:14.4pt;width:20.45pt;z-index:251713536;mso-width-relative:page;mso-height-relative:page;" fillcolor="#595959" filled="t" stroked="f" coordsize="263,184" o:gfxdata="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ANff2XaAAAACwEAAA8AAAAAAAAAAQAgAAAAIgAAAGRycy9kb3du&#10;cmV2LnhtbFBLAQIUABQAAAAIAIdO4kBiwFh4VAUAAFkZAAAOAAAAAAAAAAEAIAAAACk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963930</wp:posOffset>
                </wp:positionV>
                <wp:extent cx="954405" cy="387350"/>
                <wp:effectExtent l="0" t="0" r="0" b="0"/>
                <wp:wrapNone/>
                <wp:docPr id="15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27.7pt;margin-top:75.9pt;height:30.5pt;width:75.15pt;z-index:251712512;mso-width-relative:page;mso-height-relative:page;" filled="f" stroked="f" coordsize="21600,21600" o:gfxdata="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EOa82gAAAAsBAAAPAAAAAAAAAAEAIAAA&#10;ACIAAABkcnMvZG93bnJldi54bWxQSwECFAAUAAAACACHTuJAHn7QVk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1334770</wp:posOffset>
                </wp:positionV>
                <wp:extent cx="446595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9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F273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75pt;margin-top:105.1pt;height:0pt;width:351.65pt;z-index:251673600;mso-width-relative:page;mso-height-relative:page;" filled="f" stroked="t" coordsize="21600,21600" o:gfxdata="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ye7jV&#10;AAAACwEAAA8AAAAAAAAAAQAgAAAAIgAAAGRycy9kb3ducmV2LnhtbFBLAQIUABQAAAAIAIdO4kCA&#10;yayg6gEAALEDAAAOAAAAAAAAAAEAIAAAACQBAABkcnMvZTJvRG9jLnhtbFBLBQYAAAAABgAGAFkB&#10;AACABQAAAAA=&#10;">
                <v:fill on="f" focussize="0,0"/>
                <v:stroke weight="0.5pt" color="#1F273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-16510</wp:posOffset>
                </wp:positionV>
                <wp:extent cx="4641850" cy="71247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报考信息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广州外语学校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第一志愿 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 英语口译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8"/>
                                <w:szCs w:val="28"/>
                                <w:lang w:eastAsia="zh-CN"/>
                              </w:rPr>
                              <w:t>考研成绩：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eastAsia="zh-CN"/>
                              </w:rPr>
                              <w:t>语文：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98分，数学：86分，英语：118分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05A6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-1.3pt;height:56.1pt;width:365.5pt;z-index:251669504;mso-width-relative:page;mso-height-relative:page;" filled="f" stroked="f" coordsize="21600,21600" o:gfxdata="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1SSvraAAAACgEAAA8AAAAAAAAAAQAgAAAAIgAA&#10;AGRycy9kb3ducmV2LnhtbFBLAQIUABQAAAAIAIdO4kAGouUMzQEAAH0DAAAOAAAAAAAAAAEAIAAA&#10;ACk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报考信息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广州外语学校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val="en-US" w:eastAsia="zh-CN"/>
                        </w:rPr>
                        <w:t>第一志愿 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 英语口译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8"/>
                          <w:szCs w:val="28"/>
                          <w:lang w:eastAsia="zh-CN"/>
                        </w:rPr>
                        <w:t>考研成绩：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eastAsia="zh-CN"/>
                        </w:rPr>
                        <w:t>语文：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98分，数学：86分，英语：118分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05A6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2435860</wp:posOffset>
                </wp:positionV>
                <wp:extent cx="1617345" cy="31115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报考专业：英语口译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6.6pt;margin-top:191.8pt;height:24.5pt;width:127.35pt;z-index:251711488;mso-width-relative:page;mso-height-relative:page;" filled="f" stroked="f" coordsize="21600,21600" o:gfxdata="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kkgC3AAAAAwBAAAPAAAAAAAAAAEAIAAA&#10;ACIAAABkcnMvZG93bnJldi54bWxQSwECFAAUAAAACACHTuJA9OJCM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报考专业：英语口译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3270885</wp:posOffset>
                </wp:positionV>
                <wp:extent cx="967105" cy="3873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55pt;margin-top:257.55pt;height:30.5pt;width:76.15pt;z-index:251700224;mso-width-relative:page;mso-height-relative:page;" filled="f" stroked="f" coordsize="21600,21600" o:gfxdata="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j/QXzbAAAACgEAAA8AAAAAAAAAAQAgAAAA&#10;IgAAAGRycy9kb3ducmV2LnhtbFBLAQIUABQAAAAIAIdO4kBYg4w4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3348355</wp:posOffset>
                </wp:positionV>
                <wp:extent cx="227330" cy="227330"/>
                <wp:effectExtent l="0" t="0" r="1270" b="127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73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9.65pt;margin-top:263.65pt;height:17.9pt;width:17.9pt;z-index:251705344;mso-width-relative:page;mso-height-relative:page;" fillcolor="#FFFFFF" filled="t" stroked="f" coordsize="255,255" o:gfxdata="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3794125</wp:posOffset>
                </wp:positionV>
                <wp:extent cx="1710055" cy="14465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1986.8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现居住址：广东广州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毕业学校：广州大学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2345@126.com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5pt;margin-top:298.75pt;height:113.9pt;width:134.65pt;z-index:251703296;mso-width-relative:page;mso-height-relative:page;" filled="f" stroked="f" coordsize="21600,21600" o:gfxdata="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zZjc3QAAAAwBAAAPAAAAAAAAAAEA&#10;IAAAACIAAABkcnMvZG93bnJldi54bWxQSwECFAAUAAAACACHTuJAQWr9o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1986.8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现居住址：广东广州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毕业学校：广州大学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2345@126.com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13188888888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6035040</wp:posOffset>
                </wp:positionV>
                <wp:extent cx="967105" cy="3873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6pt;margin-top:475.2pt;height:30.5pt;width:76.15pt;z-index:251704320;mso-width-relative:page;mso-height-relative:page;" filled="f" stroked="f" coordsize="21600,21600" o:gfxdata="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HREA3AAAAAsBAAAPAAAAAAAAAAEAIAAA&#10;ACIAAABkcnMvZG93bnJldi54bWxQSwECFAAUAAAACACHTuJAKw5ys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6576695</wp:posOffset>
                </wp:positionV>
                <wp:extent cx="1374140" cy="14465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团队合作：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专业能力：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管理能力：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优秀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pt;margin-top:517.85pt;height:113.9pt;width:108.2pt;z-index:251718656;mso-width-relative:page;mso-height-relative:page;" filled="f" stroked="f" coordsize="21600,21600" o:gfxdata="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X+7/3QAAAA0BAAAPAAAAAAAAAAEA&#10;IAAAACIAAABkcnMvZG93bnJldi54bWxQSwECFAAUAAAACACHTuJA6vLFuk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团队合作：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专业能力： 优秀</w:t>
                      </w: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优秀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6125845</wp:posOffset>
                </wp:positionV>
                <wp:extent cx="248285" cy="248285"/>
                <wp:effectExtent l="0" t="0" r="0" b="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5319" y="2826"/>
                            </a:cxn>
                            <a:cxn ang="0">
                              <a:pos x="308036" y="7065"/>
                            </a:cxn>
                            <a:cxn ang="0">
                              <a:pos x="316514" y="38151"/>
                            </a:cxn>
                            <a:cxn ang="0">
                              <a:pos x="349013" y="46629"/>
                            </a:cxn>
                            <a:cxn ang="0">
                              <a:pos x="353252" y="49455"/>
                            </a:cxn>
                            <a:cxn ang="0">
                              <a:pos x="308036" y="105976"/>
                            </a:cxn>
                            <a:cxn ang="0">
                              <a:pos x="274124" y="101737"/>
                            </a:cxn>
                            <a:cxn ang="0">
                              <a:pos x="284015" y="180865"/>
                            </a:cxn>
                            <a:cxn ang="0">
                              <a:pos x="251515" y="258580"/>
                            </a:cxn>
                            <a:cxn ang="0">
                              <a:pos x="97498" y="258580"/>
                            </a:cxn>
                            <a:cxn ang="0">
                              <a:pos x="97498" y="104563"/>
                            </a:cxn>
                            <a:cxn ang="0">
                              <a:pos x="241624" y="96085"/>
                            </a:cxn>
                            <a:cxn ang="0">
                              <a:pos x="247276" y="56520"/>
                            </a:cxn>
                            <a:cxn ang="0">
                              <a:pos x="315101" y="138475"/>
                            </a:cxn>
                            <a:cxn ang="0">
                              <a:pos x="320753" y="159670"/>
                            </a:cxn>
                            <a:cxn ang="0">
                              <a:pos x="278363" y="285428"/>
                            </a:cxn>
                            <a:cxn ang="0">
                              <a:pos x="70650" y="285428"/>
                            </a:cxn>
                            <a:cxn ang="0">
                              <a:pos x="70650" y="77715"/>
                            </a:cxn>
                            <a:cxn ang="0">
                              <a:pos x="196408" y="35325"/>
                            </a:cxn>
                            <a:cxn ang="0">
                              <a:pos x="234559" y="31086"/>
                            </a:cxn>
                            <a:cxn ang="0">
                              <a:pos x="200647" y="8478"/>
                            </a:cxn>
                            <a:cxn ang="0">
                              <a:pos x="50868" y="57933"/>
                            </a:cxn>
                            <a:cxn ang="0">
                              <a:pos x="50868" y="305210"/>
                            </a:cxn>
                            <a:cxn ang="0">
                              <a:pos x="298145" y="305210"/>
                            </a:cxn>
                            <a:cxn ang="0">
                              <a:pos x="347600" y="155431"/>
                            </a:cxn>
                            <a:cxn ang="0">
                              <a:pos x="324992" y="121519"/>
                            </a:cxn>
                            <a:cxn ang="0">
                              <a:pos x="175213" y="131410"/>
                            </a:cxn>
                            <a:cxn ang="0">
                              <a:pos x="199234" y="137062"/>
                            </a:cxn>
                            <a:cxn ang="0">
                              <a:pos x="175213" y="89020"/>
                            </a:cxn>
                            <a:cxn ang="0">
                              <a:pos x="110215" y="115867"/>
                            </a:cxn>
                            <a:cxn ang="0">
                              <a:pos x="81954" y="180865"/>
                            </a:cxn>
                            <a:cxn ang="0">
                              <a:pos x="175213" y="274124"/>
                            </a:cxn>
                            <a:cxn ang="0">
                              <a:pos x="240211" y="245863"/>
                            </a:cxn>
                            <a:cxn ang="0">
                              <a:pos x="248689" y="127171"/>
                            </a:cxn>
                            <a:cxn ang="0">
                              <a:pos x="224668" y="180865"/>
                            </a:cxn>
                            <a:cxn ang="0">
                              <a:pos x="210538" y="216190"/>
                            </a:cxn>
                            <a:cxn ang="0">
                              <a:pos x="139888" y="216190"/>
                            </a:cxn>
                            <a:cxn ang="0">
                              <a:pos x="139888" y="145540"/>
                            </a:cxn>
                            <a:cxn ang="0">
                              <a:pos x="175213" y="131410"/>
                            </a:cxn>
                            <a:cxn ang="0">
                              <a:pos x="186517" y="149779"/>
                            </a:cxn>
                            <a:cxn ang="0">
                              <a:pos x="151192" y="158257"/>
                            </a:cxn>
                            <a:cxn ang="0">
                              <a:pos x="151192" y="204886"/>
                            </a:cxn>
                            <a:cxn ang="0">
                              <a:pos x="197821" y="204886"/>
                            </a:cxn>
                            <a:cxn ang="0">
                              <a:pos x="207712" y="180865"/>
                            </a:cxn>
                            <a:cxn ang="0">
                              <a:pos x="183691" y="190756"/>
                            </a:cxn>
                            <a:cxn ang="0">
                              <a:pos x="165322" y="170974"/>
                            </a:cxn>
                            <a:cxn ang="0">
                              <a:pos x="296732" y="25434"/>
                            </a:cxn>
                            <a:cxn ang="0">
                              <a:pos x="264232" y="56520"/>
                            </a:cxn>
                            <a:cxn ang="0">
                              <a:pos x="300971" y="42390"/>
                            </a:cxn>
                            <a:cxn ang="0">
                              <a:pos x="312275" y="55107"/>
                            </a:cxn>
                            <a:cxn ang="0">
                              <a:pos x="281189" y="86193"/>
                            </a:cxn>
                            <a:cxn ang="0">
                              <a:pos x="330644" y="59346"/>
                            </a:cxn>
                          </a:cxnLst>
                          <a:pathLst>
                            <a:path w="252" h="252">
                              <a:moveTo>
                                <a:pt x="176" y="34"/>
                              </a:moveTo>
                              <a:cubicBezTo>
                                <a:pt x="209" y="2"/>
                                <a:pt x="209" y="2"/>
                                <a:pt x="209" y="2"/>
                              </a:cubicBezTo>
                              <a:cubicBezTo>
                                <a:pt x="211" y="0"/>
                                <a:pt x="215" y="0"/>
                                <a:pt x="217" y="2"/>
                              </a:cubicBezTo>
                              <a:cubicBezTo>
                                <a:pt x="218" y="3"/>
                                <a:pt x="218" y="4"/>
                                <a:pt x="218" y="5"/>
                              </a:cubicBezTo>
                              <a:cubicBezTo>
                                <a:pt x="218" y="5"/>
                                <a:pt x="218" y="5"/>
                                <a:pt x="218" y="5"/>
                              </a:cubicBezTo>
                              <a:cubicBezTo>
                                <a:pt x="224" y="27"/>
                                <a:pt x="224" y="27"/>
                                <a:pt x="224" y="27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7" y="33"/>
                                <a:pt x="247" y="33"/>
                                <a:pt x="247" y="33"/>
                              </a:cubicBezTo>
                              <a:cubicBezTo>
                                <a:pt x="248" y="34"/>
                                <a:pt x="249" y="34"/>
                                <a:pt x="250" y="35"/>
                              </a:cubicBezTo>
                              <a:cubicBezTo>
                                <a:pt x="252" y="37"/>
                                <a:pt x="252" y="41"/>
                                <a:pt x="250" y="43"/>
                              </a:cubicBezTo>
                              <a:cubicBezTo>
                                <a:pt x="218" y="75"/>
                                <a:pt x="218" y="75"/>
                                <a:pt x="218" y="75"/>
                              </a:cubicBezTo>
                              <a:cubicBezTo>
                                <a:pt x="216" y="77"/>
                                <a:pt x="214" y="78"/>
                                <a:pt x="212" y="77"/>
                              </a:cubicBezTo>
                              <a:cubicBezTo>
                                <a:pt x="194" y="72"/>
                                <a:pt x="194" y="72"/>
                                <a:pt x="194" y="72"/>
                              </a:cubicBezTo>
                              <a:cubicBezTo>
                                <a:pt x="184" y="81"/>
                                <a:pt x="184" y="81"/>
                                <a:pt x="184" y="81"/>
                              </a:cubicBezTo>
                              <a:cubicBezTo>
                                <a:pt x="194" y="94"/>
                                <a:pt x="201" y="111"/>
                                <a:pt x="201" y="128"/>
                              </a:cubicBezTo>
                              <a:cubicBezTo>
                                <a:pt x="201" y="150"/>
                                <a:pt x="192" y="169"/>
                                <a:pt x="178" y="183"/>
                              </a:cubicBezTo>
                              <a:cubicBezTo>
                                <a:pt x="178" y="183"/>
                                <a:pt x="178" y="183"/>
                                <a:pt x="178" y="183"/>
                              </a:cubicBezTo>
                              <a:cubicBezTo>
                                <a:pt x="164" y="197"/>
                                <a:pt x="145" y="205"/>
                                <a:pt x="124" y="205"/>
                              </a:cubicBezTo>
                              <a:cubicBezTo>
                                <a:pt x="102" y="205"/>
                                <a:pt x="83" y="197"/>
                                <a:pt x="69" y="183"/>
                              </a:cubicBezTo>
                              <a:cubicBezTo>
                                <a:pt x="55" y="169"/>
                                <a:pt x="47" y="150"/>
                                <a:pt x="47" y="128"/>
                              </a:cubicBezTo>
                              <a:cubicBezTo>
                                <a:pt x="47" y="107"/>
                                <a:pt x="55" y="88"/>
                                <a:pt x="69" y="74"/>
                              </a:cubicBezTo>
                              <a:cubicBezTo>
                                <a:pt x="83" y="60"/>
                                <a:pt x="102" y="52"/>
                                <a:pt x="124" y="52"/>
                              </a:cubicBezTo>
                              <a:cubicBezTo>
                                <a:pt x="141" y="52"/>
                                <a:pt x="157" y="57"/>
                                <a:pt x="171" y="68"/>
                              </a:cubicBezTo>
                              <a:cubicBezTo>
                                <a:pt x="180" y="58"/>
                                <a:pt x="180" y="58"/>
                                <a:pt x="180" y="58"/>
                              </a:cubicBezTo>
                              <a:cubicBezTo>
                                <a:pt x="175" y="40"/>
                                <a:pt x="175" y="40"/>
                                <a:pt x="175" y="40"/>
                              </a:cubicBezTo>
                              <a:cubicBezTo>
                                <a:pt x="174" y="38"/>
                                <a:pt x="175" y="36"/>
                                <a:pt x="176" y="34"/>
                              </a:cubicBezTo>
                              <a:close/>
                              <a:moveTo>
                                <a:pt x="223" y="98"/>
                              </a:moveTo>
                              <a:cubicBezTo>
                                <a:pt x="223" y="98"/>
                                <a:pt x="223" y="98"/>
                                <a:pt x="223" y="98"/>
                              </a:cubicBezTo>
                              <a:cubicBezTo>
                                <a:pt x="225" y="103"/>
                                <a:pt x="226" y="108"/>
                                <a:pt x="227" y="113"/>
                              </a:cubicBezTo>
                              <a:cubicBezTo>
                                <a:pt x="227" y="118"/>
                                <a:pt x="228" y="123"/>
                                <a:pt x="228" y="128"/>
                              </a:cubicBezTo>
                              <a:cubicBezTo>
                                <a:pt x="228" y="157"/>
                                <a:pt x="216" y="183"/>
                                <a:pt x="197" y="202"/>
                              </a:cubicBezTo>
                              <a:cubicBezTo>
                                <a:pt x="178" y="221"/>
                                <a:pt x="152" y="233"/>
                                <a:pt x="124" y="233"/>
                              </a:cubicBezTo>
                              <a:cubicBezTo>
                                <a:pt x="95" y="233"/>
                                <a:pt x="69" y="221"/>
                                <a:pt x="50" y="202"/>
                              </a:cubicBezTo>
                              <a:cubicBezTo>
                                <a:pt x="31" y="183"/>
                                <a:pt x="19" y="157"/>
                                <a:pt x="19" y="128"/>
                              </a:cubicBezTo>
                              <a:cubicBezTo>
                                <a:pt x="19" y="100"/>
                                <a:pt x="31" y="74"/>
                                <a:pt x="50" y="55"/>
                              </a:cubicBezTo>
                              <a:cubicBezTo>
                                <a:pt x="69" y="36"/>
                                <a:pt x="95" y="24"/>
                                <a:pt x="124" y="24"/>
                              </a:cubicBezTo>
                              <a:cubicBezTo>
                                <a:pt x="129" y="24"/>
                                <a:pt x="134" y="25"/>
                                <a:pt x="139" y="25"/>
                              </a:cubicBezTo>
                              <a:cubicBezTo>
                                <a:pt x="144" y="26"/>
                                <a:pt x="149" y="27"/>
                                <a:pt x="154" y="29"/>
                              </a:cubicBezTo>
                              <a:cubicBezTo>
                                <a:pt x="159" y="30"/>
                                <a:pt x="164" y="27"/>
                                <a:pt x="166" y="22"/>
                              </a:cubicBezTo>
                              <a:cubicBezTo>
                                <a:pt x="168" y="17"/>
                                <a:pt x="165" y="12"/>
                                <a:pt x="159" y="10"/>
                              </a:cubicBezTo>
                              <a:cubicBezTo>
                                <a:pt x="154" y="8"/>
                                <a:pt x="148" y="7"/>
                                <a:pt x="142" y="6"/>
                              </a:cubicBezTo>
                              <a:cubicBezTo>
                                <a:pt x="136" y="5"/>
                                <a:pt x="130" y="5"/>
                                <a:pt x="124" y="5"/>
                              </a:cubicBezTo>
                              <a:cubicBezTo>
                                <a:pt x="89" y="5"/>
                                <a:pt x="58" y="18"/>
                                <a:pt x="36" y="41"/>
                              </a:cubicBezTo>
                              <a:cubicBezTo>
                                <a:pt x="14" y="63"/>
                                <a:pt x="0" y="94"/>
                                <a:pt x="0" y="128"/>
                              </a:cubicBezTo>
                              <a:cubicBezTo>
                                <a:pt x="0" y="163"/>
                                <a:pt x="14" y="194"/>
                                <a:pt x="36" y="216"/>
                              </a:cubicBezTo>
                              <a:cubicBezTo>
                                <a:pt x="58" y="238"/>
                                <a:pt x="89" y="252"/>
                                <a:pt x="124" y="252"/>
                              </a:cubicBezTo>
                              <a:cubicBezTo>
                                <a:pt x="158" y="252"/>
                                <a:pt x="189" y="238"/>
                                <a:pt x="211" y="216"/>
                              </a:cubicBezTo>
                              <a:cubicBezTo>
                                <a:pt x="234" y="194"/>
                                <a:pt x="247" y="163"/>
                                <a:pt x="247" y="128"/>
                              </a:cubicBezTo>
                              <a:cubicBezTo>
                                <a:pt x="247" y="122"/>
                                <a:pt x="247" y="116"/>
                                <a:pt x="246" y="110"/>
                              </a:cubicBezTo>
                              <a:cubicBezTo>
                                <a:pt x="245" y="104"/>
                                <a:pt x="244" y="98"/>
                                <a:pt x="242" y="92"/>
                              </a:cubicBezTo>
                              <a:cubicBezTo>
                                <a:pt x="241" y="87"/>
                                <a:pt x="235" y="84"/>
                                <a:pt x="230" y="86"/>
                              </a:cubicBezTo>
                              <a:cubicBezTo>
                                <a:pt x="225" y="87"/>
                                <a:pt x="222" y="93"/>
                                <a:pt x="223" y="98"/>
                              </a:cubicBezTo>
                              <a:close/>
                              <a:moveTo>
                                <a:pt x="124" y="93"/>
                              </a:moveTo>
                              <a:cubicBezTo>
                                <a:pt x="124" y="93"/>
                                <a:pt x="124" y="93"/>
                                <a:pt x="124" y="93"/>
                              </a:cubicBezTo>
                              <a:cubicBezTo>
                                <a:pt x="130" y="93"/>
                                <a:pt x="135" y="95"/>
                                <a:pt x="141" y="97"/>
                              </a:cubicBezTo>
                              <a:cubicBezTo>
                                <a:pt x="162" y="76"/>
                                <a:pt x="162" y="76"/>
                                <a:pt x="162" y="76"/>
                              </a:cubicBezTo>
                              <a:cubicBezTo>
                                <a:pt x="151" y="68"/>
                                <a:pt x="138" y="63"/>
                                <a:pt x="124" y="63"/>
                              </a:cubicBezTo>
                              <a:cubicBezTo>
                                <a:pt x="105" y="63"/>
                                <a:pt x="89" y="71"/>
                                <a:pt x="78" y="82"/>
                              </a:cubicBezTo>
                              <a:cubicBezTo>
                                <a:pt x="78" y="82"/>
                                <a:pt x="78" y="82"/>
                                <a:pt x="78" y="82"/>
                              </a:cubicBezTo>
                              <a:cubicBezTo>
                                <a:pt x="77" y="82"/>
                                <a:pt x="77" y="82"/>
                                <a:pt x="77" y="82"/>
                              </a:cubicBezTo>
                              <a:cubicBezTo>
                                <a:pt x="66" y="94"/>
                                <a:pt x="58" y="110"/>
                                <a:pt x="58" y="128"/>
                              </a:cubicBezTo>
                              <a:cubicBezTo>
                                <a:pt x="58" y="146"/>
                                <a:pt x="66" y="163"/>
                                <a:pt x="78" y="174"/>
                              </a:cubicBezTo>
                              <a:cubicBezTo>
                                <a:pt x="89" y="186"/>
                                <a:pt x="106" y="194"/>
                                <a:pt x="124" y="194"/>
                              </a:cubicBezTo>
                              <a:cubicBezTo>
                                <a:pt x="141" y="194"/>
                                <a:pt x="158" y="186"/>
                                <a:pt x="169" y="175"/>
                              </a:cubicBezTo>
                              <a:cubicBezTo>
                                <a:pt x="170" y="174"/>
                                <a:pt x="170" y="174"/>
                                <a:pt x="170" y="174"/>
                              </a:cubicBezTo>
                              <a:cubicBezTo>
                                <a:pt x="181" y="163"/>
                                <a:pt x="189" y="146"/>
                                <a:pt x="189" y="128"/>
                              </a:cubicBezTo>
                              <a:cubicBezTo>
                                <a:pt x="189" y="114"/>
                                <a:pt x="184" y="101"/>
                                <a:pt x="176" y="90"/>
                              </a:cubicBezTo>
                              <a:cubicBezTo>
                                <a:pt x="155" y="111"/>
                                <a:pt x="155" y="111"/>
                                <a:pt x="155" y="111"/>
                              </a:cubicBezTo>
                              <a:cubicBezTo>
                                <a:pt x="157" y="116"/>
                                <a:pt x="159" y="122"/>
                                <a:pt x="159" y="128"/>
                              </a:cubicBezTo>
                              <a:cubicBezTo>
                                <a:pt x="159" y="138"/>
                                <a:pt x="155" y="147"/>
                                <a:pt x="149" y="153"/>
                              </a:cubicBezTo>
                              <a:cubicBezTo>
                                <a:pt x="149" y="153"/>
                                <a:pt x="149" y="153"/>
                                <a:pt x="149" y="153"/>
                              </a:cubicBezTo>
                              <a:cubicBezTo>
                                <a:pt x="142" y="160"/>
                                <a:pt x="133" y="164"/>
                                <a:pt x="124" y="164"/>
                              </a:cubicBezTo>
                              <a:cubicBezTo>
                                <a:pt x="114" y="164"/>
                                <a:pt x="105" y="160"/>
                                <a:pt x="99" y="153"/>
                              </a:cubicBezTo>
                              <a:cubicBezTo>
                                <a:pt x="92" y="147"/>
                                <a:pt x="88" y="138"/>
                                <a:pt x="88" y="128"/>
                              </a:cubicBezTo>
                              <a:cubicBezTo>
                                <a:pt x="88" y="119"/>
                                <a:pt x="92" y="110"/>
                                <a:pt x="99" y="103"/>
                              </a:cubicBezTo>
                              <a:cubicBezTo>
                                <a:pt x="99" y="103"/>
                                <a:pt x="99" y="103"/>
                                <a:pt x="99" y="103"/>
                              </a:cubicBezTo>
                              <a:cubicBezTo>
                                <a:pt x="105" y="97"/>
                                <a:pt x="114" y="93"/>
                                <a:pt x="124" y="93"/>
                              </a:cubicBezTo>
                              <a:close/>
                              <a:moveTo>
                                <a:pt x="132" y="106"/>
                              </a:move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ubicBezTo>
                                <a:pt x="129" y="105"/>
                                <a:pt x="126" y="105"/>
                                <a:pt x="124" y="105"/>
                              </a:cubicBezTo>
                              <a:cubicBezTo>
                                <a:pt x="117" y="105"/>
                                <a:pt x="111" y="107"/>
                                <a:pt x="107" y="112"/>
                              </a:cubicBezTo>
                              <a:cubicBezTo>
                                <a:pt x="103" y="116"/>
                                <a:pt x="100" y="122"/>
                                <a:pt x="100" y="128"/>
                              </a:cubicBezTo>
                              <a:cubicBezTo>
                                <a:pt x="100" y="135"/>
                                <a:pt x="103" y="141"/>
                                <a:pt x="107" y="145"/>
                              </a:cubicBezTo>
                              <a:cubicBezTo>
                                <a:pt x="111" y="149"/>
                                <a:pt x="117" y="152"/>
                                <a:pt x="124" y="152"/>
                              </a:cubicBezTo>
                              <a:cubicBezTo>
                                <a:pt x="130" y="152"/>
                                <a:pt x="136" y="149"/>
                                <a:pt x="140" y="145"/>
                              </a:cubicBezTo>
                              <a:cubicBezTo>
                                <a:pt x="140" y="145"/>
                                <a:pt x="140" y="145"/>
                                <a:pt x="140" y="145"/>
                              </a:cubicBezTo>
                              <a:cubicBezTo>
                                <a:pt x="144" y="141"/>
                                <a:pt x="147" y="135"/>
                                <a:pt x="147" y="128"/>
                              </a:cubicBezTo>
                              <a:cubicBezTo>
                                <a:pt x="147" y="126"/>
                                <a:pt x="147" y="123"/>
                                <a:pt x="146" y="120"/>
                              </a:cubicBezTo>
                              <a:cubicBezTo>
                                <a:pt x="130" y="135"/>
                                <a:pt x="130" y="135"/>
                                <a:pt x="130" y="135"/>
                              </a:cubicBezTo>
                              <a:cubicBezTo>
                                <a:pt x="127" y="139"/>
                                <a:pt x="120" y="139"/>
                                <a:pt x="117" y="135"/>
                              </a:cubicBezTo>
                              <a:cubicBezTo>
                                <a:pt x="113" y="132"/>
                                <a:pt x="113" y="125"/>
                                <a:pt x="117" y="121"/>
                              </a:cubicBezTo>
                              <a:cubicBezTo>
                                <a:pt x="132" y="106"/>
                                <a:pt x="132" y="106"/>
                                <a:pt x="132" y="106"/>
                              </a:cubicBezTo>
                              <a:close/>
                              <a:moveTo>
                                <a:pt x="210" y="18"/>
                              </a:move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191" y="53"/>
                                <a:pt x="191" y="53"/>
                                <a:pt x="191" y="53"/>
                              </a:cubicBezTo>
                              <a:cubicBezTo>
                                <a:pt x="213" y="30"/>
                                <a:pt x="213" y="30"/>
                                <a:pt x="213" y="30"/>
                              </a:cubicBezTo>
                              <a:cubicBezTo>
                                <a:pt x="210" y="18"/>
                                <a:pt x="210" y="18"/>
                                <a:pt x="210" y="18"/>
                              </a:cubicBezTo>
                              <a:close/>
                              <a:moveTo>
                                <a:pt x="221" y="39"/>
                              </a:move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ubicBezTo>
                                <a:pt x="199" y="61"/>
                                <a:pt x="199" y="61"/>
                                <a:pt x="199" y="61"/>
                              </a:cubicBezTo>
                              <a:cubicBezTo>
                                <a:pt x="212" y="65"/>
                                <a:pt x="212" y="65"/>
                                <a:pt x="212" y="65"/>
                              </a:cubicBezTo>
                              <a:cubicBezTo>
                                <a:pt x="234" y="42"/>
                                <a:pt x="234" y="42"/>
                                <a:pt x="234" y="42"/>
                              </a:cubicBezTo>
                              <a:cubicBezTo>
                                <a:pt x="221" y="39"/>
                                <a:pt x="221" y="39"/>
                                <a:pt x="221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pt;margin-top:482.35pt;height:19.55pt;width:19.55pt;z-index:251706368;mso-width-relative:page;mso-height-relative:page;" fillcolor="#FFFFFF" filled="t" stroked="f" coordsize="252,252" o:gfxdata="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LBMBfnc&#10;AAAADQEAAA8AAAAAAAAAAQAgAAAAIgAAAGRycy9kb3ducmV2LnhtbFBLAQIUABQAAAAIAIdO4kBY&#10;rbeEWQoAAKE0AAAOAAAAAAAAAAEAIAAAACsBAABkcnMvZTJvRG9jLnhtbFBLBQYAAAAABgAGAFkB&#10;AAD2DQAAAAA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-905510</wp:posOffset>
                </wp:positionV>
                <wp:extent cx="1786890" cy="434975"/>
                <wp:effectExtent l="0" t="0" r="0" b="0"/>
                <wp:wrapNone/>
                <wp:docPr id="1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E6166"/>
                                <w:sz w:val="40"/>
                                <w:szCs w:val="4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70.05pt;margin-top:-71.3pt;height:34.25pt;width:140.7pt;z-index:251674624;mso-width-relative:page;mso-height-relative:page;" filled="f" stroked="f" coordsize="21600,21600" o:gfxdata="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fHcS3AAAAA0BAAAPAAAAAAAAAAEAIAAA&#10;ACIAAABkcnMvZG93bnJldi54bWxQSwECFAAUAAAACACHTuJA2zTUx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E6166"/>
                          <w:sz w:val="40"/>
                          <w:szCs w:val="4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91440</wp:posOffset>
            </wp:positionV>
            <wp:extent cx="1243330" cy="1599565"/>
            <wp:effectExtent l="28575" t="9525" r="42545" b="29210"/>
            <wp:wrapNone/>
            <wp:docPr id="65" name="图片 9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9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3330" cy="15995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1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251699200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Flg2ZG0AQAAWQ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-1069340</wp:posOffset>
                </wp:positionV>
                <wp:extent cx="1670050" cy="741045"/>
                <wp:effectExtent l="0" t="0" r="0" b="0"/>
                <wp:wrapNone/>
                <wp:docPr id="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56.85pt;margin-top:-84.2pt;height:58.35pt;width:131.5pt;z-index:251668480;mso-width-relative:page;mso-height-relative:page;" filled="f" stroked="f" coordsize="21600,21600" o:gfxdata="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VK9r90AAAAMAQAADwAAAAAAAAABACAAAAAiAAAAZHJzL2Rvd25yZXYueG1sUEsBAhQA&#10;FAAAAAgAh07iQLc0rOm0AQAAWA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-454025</wp:posOffset>
                </wp:positionV>
                <wp:extent cx="1818640" cy="10349230"/>
                <wp:effectExtent l="0" t="0" r="10160" b="1397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" y="403225"/>
                          <a:ext cx="1818640" cy="103492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5pt;margin-top:-35.75pt;height:814.9pt;width:143.2pt;z-index:251680768;v-text-anchor:middle;mso-width-relative:page;mso-height-relative:page;" fillcolor="#595959" filled="t" stroked="f" coordsize="21600,21600" o:gfxdata="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YPEP2gAAAA0BAAAPAAAAAAAAAAEAIAAAACIA&#10;AABkcnMvZG93bnJldi54bWxQSwECFAAUAAAACACHTuJA+Twah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-808355</wp:posOffset>
                </wp:positionV>
                <wp:extent cx="5583555" cy="370840"/>
                <wp:effectExtent l="0" t="0" r="1714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" y="2801620"/>
                          <a:ext cx="5583555" cy="3708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-63.65pt;height:29.2pt;width:439.65pt;z-index:251710464;v-text-anchor:middle;mso-width-relative:page;mso-height-relative:page;" fillcolor="#595959" filled="t" stroked="f" coordsize="21600,21600" o:gfxdata="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F0hoNwAAAANAQAADwAAAAAAAAABACAAAAAi&#10;AAAAZHJzL2Rvd25yZXYueG1sUEsBAhQAFAAAAAgAh07iQCT+lFN4AgAA1g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1718945</wp:posOffset>
                </wp:positionV>
                <wp:extent cx="1421765" cy="741045"/>
                <wp:effectExtent l="0" t="0" r="0" b="0"/>
                <wp:wrapNone/>
                <wp:docPr id="15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6"/>
                                <w:szCs w:val="56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朱文婷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54.55pt;margin-top:135.35pt;height:58.35pt;width:111.95pt;z-index:251714560;mso-width-relative:page;mso-height-relative:page;" filled="f" stroked="f" coordsize="21600,21600" o:gfxdata="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SN+Tt0AAAAMAQAADwAAAAAAAAABACAAAAAiAAAAZHJzL2Rvd25yZXYueG1sUEsB&#10;AhQAFAAAAAgAh07iQP4Xr/K3AQAAWg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6"/>
                          <w:szCs w:val="56"/>
                          <w:shd w:val="clear" w:color="auto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朱文婷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3704590</wp:posOffset>
                </wp:positionV>
                <wp:extent cx="1619250" cy="993140"/>
                <wp:effectExtent l="0" t="635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93140"/>
                          <a:chOff x="4612" y="7227"/>
                          <a:chExt cx="2550" cy="1564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4612" y="7643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612" y="83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4612" y="7227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612" y="8022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4612" y="8791"/>
                            <a:ext cx="2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2pt;margin-top:291.7pt;height:78.2pt;width:127.5pt;z-index:251660288;mso-width-relative:page;mso-height-relative:page;" coordorigin="4612,7227" coordsize="2550,1564" o:gfxdata="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y0Xhs3AAAAAwBAAAP&#10;AAAAAAAAAAEAIAAAACIAAABkcnMvZG93bnJldi54bWxQSwECFAAUAAAACACHTuJAa8aJOr8CAABN&#10;DAAADgAAAAAAAAABACAAAAArAQAAZHJzL2Uyb0RvYy54bWxQSwUGAAAAAAYABgBZAQAAXAYAAAAA&#10;">
                <o:lock v:ext="edit" aspectratio="f"/>
                <v:line id="_x0000_s1026" o:spid="_x0000_s1026" o:spt="20" style="position:absolute;left:4612;top:7643;height:0;width:2550;" filled="f" stroked="t" coordsize="21600,21600" o:gfxdata="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6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391;height:0;width:2550;" filled="f" stroked="t" coordsize="21600,21600" o:gfxdata="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1+p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7227;height:0;width:2550;" filled="f" stroked="t" coordsize="21600,21600" o:gfxdata="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08k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022;height:0;width:2550;" filled="f" stroked="t" coordsize="21600,21600" o:gfxdata="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qf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  <v:line id="_x0000_s1026" o:spid="_x0000_s1026" o:spt="20" style="position:absolute;left:4612;top:8791;height:0;width:2550;" filled="f" stroked="t" coordsize="21600,21600" o:gfxdata="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tP7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3F3F3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6138545</wp:posOffset>
                </wp:positionV>
                <wp:extent cx="619760" cy="86360"/>
                <wp:effectExtent l="0" t="0" r="8890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83.35pt;height:6.8pt;width:48.8pt;z-index:251666432;v-text-anchor:middle;mso-width-relative:page;mso-height-relative:page;" fillcolor="#6B839F" filled="t" stroked="f" coordsize="21600,21600" o:gfxdata="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xS3T2QAAAAkBAAAPAAAAAAAAAAEAIAAAACIAAABkcnMvZG93bnJldi54&#10;bWxQSwECFAAUAAAACACHTuJAE7s5+WsCAADL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6140450</wp:posOffset>
                </wp:positionV>
                <wp:extent cx="752475" cy="86360"/>
                <wp:effectExtent l="0" t="0" r="9525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483.5pt;height:6.8pt;width:59.25pt;z-index:251665408;v-text-anchor:middle;mso-width-relative:page;mso-height-relative:page;" fillcolor="#FFFFFF [3212]" filled="t" stroked="f" coordsize="21600,21600" o:gfxdata="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nTDMTYAAAACQEAAA8AAAAAAAAAAQAgAAAAIgAAAGRycy9kb3ducmV2LnhtbFBL&#10;AQIUABQAAAAIAIdO4kCf3I99aAIAAMs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6624320</wp:posOffset>
                </wp:positionV>
                <wp:extent cx="752475" cy="86360"/>
                <wp:effectExtent l="0" t="0" r="9525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521.6pt;height:6.8pt;width:59.25pt;z-index:251671552;v-text-anchor:middle;mso-width-relative:page;mso-height-relative:page;" fillcolor="#FFFFFF [3212]" filled="t" stroked="f" coordsize="21600,21600" o:gfxdata="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DuTw32gAAAAsBAAAPAAAAAAAAAAEAIAAAACIAAABkcnMvZG93bnJldi54&#10;bWxQSwECFAAUAAAACACHTuJAdarue2oCAADL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6357620</wp:posOffset>
                </wp:positionV>
                <wp:extent cx="657860" cy="86360"/>
                <wp:effectExtent l="0" t="0" r="889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00.6pt;height:6.8pt;width:51.8pt;z-index:251667456;v-text-anchor:middle;mso-width-relative:page;mso-height-relative:page;" fillcolor="#6B839F" filled="t" stroked="f" coordsize="21600,21600" o:gfxdata="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fMrnrYAAAACwEAAA8AAAAAAAAAAQAgAAAAIgAAAGRycy9kb3ducmV2Lnht&#10;bFBLAQIUABQAAAAIAIdO4kAwYBJxawIAAMs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6862445</wp:posOffset>
                </wp:positionV>
                <wp:extent cx="686435" cy="85090"/>
                <wp:effectExtent l="0" t="0" r="18415" b="101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40.35pt;height:6.7pt;width:54.05pt;z-index:251663360;v-text-anchor:middle;mso-width-relative:page;mso-height-relative:page;" fillcolor="#6B839F" filled="t" stroked="f" coordsize="21600,21600" o:gfxdata="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ZZ5BnYAAAACwEAAA8AAAAAAAAAAQAgAAAAIgAAAGRycy9kb3ducmV2&#10;LnhtbFBLAQIUABQAAAAIAIdO4kAss78UbgIAAMs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6624320</wp:posOffset>
                </wp:positionV>
                <wp:extent cx="683895" cy="85090"/>
                <wp:effectExtent l="0" t="0" r="1905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8509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521.6pt;height:6.7pt;width:53.85pt;z-index:251672576;v-text-anchor:middle;mso-width-relative:page;mso-height-relative:page;" fillcolor="#6B839F" filled="t" stroked="f" coordsize="21600,21600" o:gfxdata="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FSBW2QAAAAsBAAAPAAAAAAAAAAEAIAAAACIAAABkcnMvZG93bnJl&#10;di54bWxQSwECFAAUAAAACACHTuJAyO4k+24CAADL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5908040</wp:posOffset>
                </wp:positionV>
                <wp:extent cx="647700" cy="86360"/>
                <wp:effectExtent l="0" t="0" r="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8560" y="6348095"/>
                          <a:ext cx="647700" cy="86360"/>
                        </a:xfrm>
                        <a:prstGeom prst="rect">
                          <a:avLst/>
                        </a:prstGeom>
                        <a:solidFill>
                          <a:srgbClr val="6B8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465.2pt;height:6.8pt;width:51pt;z-index:251664384;v-text-anchor:middle;mso-width-relative:page;mso-height-relative:page;" fillcolor="#6B839F" filled="t" stroked="f" coordsize="21600,21600" o:gfxdata="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i9JNtcAAAAJAQAADwAAAAAAAAABACAAAAAiAAAAZHJz&#10;L2Rvd25yZXYueG1sUEsBAhQAFAAAAAgAh07iQDwBfhl3AgAA1w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-1196340</wp:posOffset>
                </wp:positionV>
                <wp:extent cx="7750810" cy="11090275"/>
                <wp:effectExtent l="0" t="0" r="254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03200" y="307975"/>
                          <a:ext cx="7750810" cy="1109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6.6pt;margin-top:-94.2pt;height:873.25pt;width:610.3pt;z-index:251662336;v-text-anchor:middle;mso-width-relative:page;mso-height-relative:page;" fillcolor="#FFFFFF [3212]" filled="t" stroked="f" coordsize="21600,21600" o:gfxdata="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YnY99wAAAAPAQAADwAA&#10;AAAAAAABACAAAAAiAAAAZHJzL2Rvd25yZXYueG1sUEsBAhQAFAAAAAgAh07iQITyqYiEAgAA7gQA&#10;AA4AAAAAAAAAAQAgAAAAKw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-1212850</wp:posOffset>
                </wp:positionH>
                <wp:positionV relativeFrom="paragraph">
                  <wp:posOffset>9599295</wp:posOffset>
                </wp:positionV>
                <wp:extent cx="7647305" cy="285750"/>
                <wp:effectExtent l="0" t="0" r="1079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5pt;margin-top:755.85pt;height:22.5pt;width:602.15pt;z-index:251659264;v-text-anchor:middle;mso-width-relative:page;mso-height-relative:page;" fillcolor="#8497B0 [1951]" filled="t" stroked="f" coordsize="21600,21600" o:gfxdata="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qoNfLeAAAADwEA&#10;AA8AAAAAAAAAAQAgAAAAIgAAAGRycy9kb3ducmV2LnhtbFBLAQIUABQAAAAIAIdO4kCkdCeuhgIA&#10;AAYFAAAOAAAAAAAAAAEAIAAAAC0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2705100</wp:posOffset>
                </wp:positionV>
                <wp:extent cx="1524000" cy="3714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959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pt;margin-top:213pt;height:29.25pt;width:120pt;z-index:251661312;v-text-anchor:middle;mso-width-relative:page;mso-height-relative:page;" filled="f" stroked="t" coordsize="21600,21600" o:gfxdata="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ZZXV3YAAAADAEAAA8AAAAAAAAAAQAgAAAAIgAAAGRycy9kb3ducmV2Lnht&#10;bFBLAQIUABQAAAAIAIdO4kAH3qmEawIAAMsEAAAOAAAAAAAAAAEAIAAAACcBAABkcnMvZTJvRG9j&#10;LnhtbFBLBQYAAAAABgAGAFkBAAAEBgAAAAA=&#10;">
                <v:fill on="f" focussize="0,0"/>
                <v:stroke weight="1pt" color="#595959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33655</wp:posOffset>
                </wp:positionV>
                <wp:extent cx="1050290" cy="406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E616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25pt;margin-top:2.65pt;height:32pt;width:82.7pt;z-index:251685888;mso-width-relative:page;mso-height-relative:page;" filled="f" stroked="f" coordsize="21600,21600" o:gfxdata="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iTsraAAAACAEAAA8AAAAAAAAAAQAgAAAA&#10;IgAAAGRycy9kb3ducmV2LnhtbFBLAQIUABQAAAAIAIdO4kCDNAQv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E616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8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-19050</wp:posOffset>
                </wp:positionV>
                <wp:extent cx="3274695" cy="518795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5187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6.5pt;margin-top:-1.5pt;height:40.85pt;width:257.85pt;z-index:251697152;mso-width-relative:page;mso-height-relative:page;" filled="f" stroked="f" coordsize="21600,21600" o:gfxdata="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xquutYAAAAJAQAADwAA&#10;AAAAAAABACAAAAAiAAAAZHJzL2Rvd25yZXYueG1sUEsBAhQAFAAAAAgAh07iQGxCl8LfAQAAsAMA&#10;AA4AAAAAAAAAAQAgAAAAJQEAAGRycy9lMm9Eb2MueG1sUEsFBgAAAAAGAAYAWQEAAHYFAAAAAA=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2761615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217.45pt;height:31.95pt;width:157.1pt;z-index:251698176;mso-width-relative:page;mso-height-relative:page;" filled="f" stroked="f" coordsize="21600,21600" o:gfxdata="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Clw7dsAAAALAQAADwAAAAAAAAABACAA&#10;AAAiAAAAZHJzL2Rvd25yZXYueG1sUEsBAhQAFAAAAAgAh07iQEudIbZ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1420495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11.85pt;height:40.65pt;width:158.65pt;z-index:251695104;mso-width-relative:page;mso-height-relative:page;" filled="f" stroked="f" coordsize="21600,21600" o:gfxdata="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lBvXPbAAAACwEAAA8AAAAAAAAAAQAgAAAA&#10;IgAAAGRycy9kb3ducmV2LnhtbFBLAQIUABQAAAAIAIdO4kACh8atQQIAAH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6989445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550.35pt;height:31.95pt;width:151.2pt;z-index:251693056;mso-width-relative:page;mso-height-relative:page;" filled="f" stroked="f" coordsize="21600,21600" o:gfxdata="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pWtdNwAAAANAQAADwAAAAAAAAABACAA&#10;AAAiAAAAZHJzL2Rvd25yZXYueG1sUEsBAhQAFAAAAAgAh07iQHuHlnB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874395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68.85pt;height:51pt;width:522.75pt;z-index:251688960;mso-width-relative:page;mso-height-relative:page;" filled="f" stroked="f" coordsize="21600,21600" o:gfxdata="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vDEs3AAAAAsBAAAPAAAAAAAAAAEA&#10;IAAAACIAAABkcnMvZG93bnJldi54bWxQSwECFAAUAAAACACHTuJAzPvnv0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7475855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5pt;margin-top:588.65pt;height:53.8pt;width:495.4pt;z-index:251692032;mso-width-relative:page;mso-height-relative:page;" filled="f" stroked="f" coordsize="21600,21600" o:gfxdata="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5s6D94AAAANAQAADwAAAAAAAAAB&#10;ACAAAAAiAAAAZHJzL2Rvd25yZXYueG1sUEsBAhQAFAAAAAgAh07iQNpnwyh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8308340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654.2pt;height:53.8pt;width:504.55pt;z-index:251694080;mso-width-relative:page;mso-height-relative:page;" filled="f" stroked="f" coordsize="21600,21600" o:gfxdata="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GJwz3QAAAA0BAAAPAAAAAAAAAAEA&#10;IAAAACIAAABkcnMvZG93bnJldi54bWxQSwECFAAUAAAACACHTuJAo9P3/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4906010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5pt;margin-top:386.3pt;height:156.05pt;width:504.55pt;z-index:251691008;mso-width-relative:page;mso-height-relative:page;" filled="f" stroked="f" coordsize="21600,21600" o:gfxdata="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FXCz3AAAAAwBAAAPAAAAAAAAAAEA&#10;IAAAACIAAABkcnMvZG93bnJldi54bWxQSwECFAAUAAAACACHTuJA64ep2E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3263265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5pt;margin-top:256.95pt;height:127.15pt;width:504.55pt;z-index:251689984;mso-width-relative:page;mso-height-relative:page;" filled="f" stroked="f" coordsize="21600,21600" o:gfxdata="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vsO+TcAAAACwEAAA8AAAAAAAAAAQAg&#10;AAAAIgAAAGRycy9kb3ducmV2LnhtbFBLAQIUABQAAAAIAIdO4kAXcVQX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2000250</wp:posOffset>
                </wp:positionV>
                <wp:extent cx="6407785" cy="6832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157.5pt;height:53.8pt;width:504.55pt;z-index:251687936;mso-width-relative:page;mso-height-relative:page;" filled="f" stroked="f" coordsize="21600,21600" o:gfxdata="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jhByd0AAAALAQAADwAAAAAAAAAB&#10;ACAAAAAiAAAAZHJzL2Rvd25yZXYueG1sUEsBAhQAFAAAAAgAh07iQF0q2E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56515</wp:posOffset>
                </wp:positionV>
                <wp:extent cx="6874510" cy="447675"/>
                <wp:effectExtent l="0" t="0" r="2540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35pt;margin-top:4.45pt;height:35.25pt;width:541.3pt;z-index:251696128;mso-width-relative:page;mso-height-relative:page;" fillcolor="#595959" filled="t" stroked="f" coordsize="21600,21600" o:gfxdata="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3yPUJ2gAAAAkBAAAPAAAAAAAAAAEAIAAAACIAAABkcnMvZG93bnJldi54bWxQ&#10;SwECFAAUAAAACACHTuJAboXeX7wBAABrAwAADgAAAAAAAAABACAAAAApAQAAZHJzL2Uyb0RvYy54&#10;bWxQSwUGAAAAAAYABgBZAQAAVw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-975360</wp:posOffset>
                </wp:positionV>
                <wp:extent cx="7750810" cy="10791190"/>
                <wp:effectExtent l="0" t="0" r="254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10" cy="1079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pt;margin-top:-76.8pt;height:849.7pt;width:610.3pt;z-index:251681792;v-text-anchor:middle;mso-width-relative:page;mso-height-relative:page;" fillcolor="#FFFFFF [3212]" filled="t" stroked="f" coordsize="21600,21600" o:gfxdata="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IEaidwAAAAPAQAADwAAAAAAAAABACAAAAAiAAAAZHJzL2Rvd25y&#10;ZXYueG1sUEsBAhQAFAAAAAgAh07iQIugcftsAgAAz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-1252220</wp:posOffset>
                </wp:positionH>
                <wp:positionV relativeFrom="paragraph">
                  <wp:posOffset>-978535</wp:posOffset>
                </wp:positionV>
                <wp:extent cx="7772400" cy="108007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6pt;margin-top:-77.05pt;height:850.45pt;width:612pt;z-index:-251629568;mso-width-relative:page;mso-height-relative:page;" fillcolor="#FFFFFF" filled="t" stroked="f" coordsize="21600,21600" o:gfxdata="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6d3LLbAAAADwEAAA8AAAAAAAAAAQAgAAAAIgAAAGRycy9kb3ducmV2LnhtbFBLAQIU&#10;ABQAAAAIAIdO4kC4waB38AEAAPQDAAAOAAAAAAAAAAEAIAAAACoBAABkcnMvZTJvRG9jLnhtbFBL&#10;BQYAAAAABgAGAFkBAACM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C6EA61"/>
    <w:multiLevelType w:val="singleLevel"/>
    <w:tmpl w:val="7EC6EA6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5494E"/>
    <w:rsid w:val="04F8294A"/>
    <w:rsid w:val="051F2137"/>
    <w:rsid w:val="0DD5796C"/>
    <w:rsid w:val="0E401B8F"/>
    <w:rsid w:val="10715F64"/>
    <w:rsid w:val="10B35796"/>
    <w:rsid w:val="16F55A66"/>
    <w:rsid w:val="1794755E"/>
    <w:rsid w:val="19092A77"/>
    <w:rsid w:val="1AB92967"/>
    <w:rsid w:val="1B7C777C"/>
    <w:rsid w:val="21204A41"/>
    <w:rsid w:val="24264C9B"/>
    <w:rsid w:val="2A233BEF"/>
    <w:rsid w:val="2F6C2639"/>
    <w:rsid w:val="32A77165"/>
    <w:rsid w:val="32D1227D"/>
    <w:rsid w:val="33C5494E"/>
    <w:rsid w:val="3BA94A2C"/>
    <w:rsid w:val="3DC76647"/>
    <w:rsid w:val="413C65A5"/>
    <w:rsid w:val="45E712B4"/>
    <w:rsid w:val="53434071"/>
    <w:rsid w:val="57422283"/>
    <w:rsid w:val="59E74089"/>
    <w:rsid w:val="5CC750C6"/>
    <w:rsid w:val="5E42465C"/>
    <w:rsid w:val="5E755A24"/>
    <w:rsid w:val="64D46459"/>
    <w:rsid w:val="6AD73DF9"/>
    <w:rsid w:val="6B4663DD"/>
    <w:rsid w:val="6D3372F9"/>
    <w:rsid w:val="6E877885"/>
    <w:rsid w:val="6EB81760"/>
    <w:rsid w:val="6F0205E9"/>
    <w:rsid w:val="6F46738A"/>
    <w:rsid w:val="6F6942E0"/>
    <w:rsid w:val="705D03C5"/>
    <w:rsid w:val="71AB6EE3"/>
    <w:rsid w:val="76E7095F"/>
    <w:rsid w:val="76FC795E"/>
    <w:rsid w:val="770452F4"/>
    <w:rsid w:val="7CE92262"/>
    <w:rsid w:val="7EA3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8001755-c4b3-4c73-b3ad-4399fecad142\&#32771;&#30740;&#22797;&#35797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考研复试简历模板.docx</Template>
  <Pages>2</Pages>
  <Words>1</Words>
  <Characters>1</Characters>
  <Lines>0</Lines>
  <Paragraphs>0</Paragraphs>
  <TotalTime>10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2022-01-23T01:22:00Z</dcterms:created>
  <dc:creator>童话里的艾菲尔</dc:creator>
  <cp:lastModifiedBy>童话里的艾菲尔</cp:lastModifiedBy>
  <dcterms:modified xsi:type="dcterms:W3CDTF">2022-01-23T01:31:22Z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1.0_8VNHtdgX92RP2OnlSkvdkfIb48awkRg7R6nVHI4OJoF/ytFS5NMCWLjKv8HdL5dajLHjtdXbKkYQO6uE9vlHXA==</vt:lpwstr>
  </property>
  <property fmtid="{D5CDD505-2E9C-101B-9397-08002B2CF9AE}" pid="4" name="KSOTemplateUUID">
    <vt:lpwstr>v1.0_mb_RYlIIFWVY/fT0nDY6/Bw0w==</vt:lpwstr>
  </property>
  <property fmtid="{D5CDD505-2E9C-101B-9397-08002B2CF9AE}" pid="5" name="ICV">
    <vt:lpwstr>A859D4776BA4447C98A144F8EC773954</vt:lpwstr>
  </property>
</Properties>
</file>