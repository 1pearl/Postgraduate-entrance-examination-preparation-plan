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eastAsia="微软雅黑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4796155</wp:posOffset>
                </wp:positionV>
                <wp:extent cx="2413000" cy="213741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9620" y="5928995"/>
                          <a:ext cx="2413000" cy="2137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horzAnchor="margin" w:tblpXSpec="left" w:tblpY="-1379"/>
                              <w:tblOverlap w:val="never"/>
                              <w:tblW w:w="0" w:type="auto"/>
                              <w:tblInd w:w="247" w:type="dxa"/>
                              <w:tblBorders>
                                <w:top w:val="single" w:color="1F3863" w:themeColor="accent1" w:themeShade="7F" w:sz="4" w:space="0"/>
                                <w:left w:val="single" w:color="1F3863" w:themeColor="accent1" w:themeShade="7F" w:sz="4" w:space="0"/>
                                <w:bottom w:val="single" w:color="1F3863" w:themeColor="accent1" w:themeShade="7F" w:sz="4" w:space="0"/>
                                <w:right w:val="single" w:color="1F3863" w:themeColor="accent1" w:themeShade="7F" w:sz="4" w:space="0"/>
                                <w:insideH w:val="single" w:color="1F3863" w:themeColor="accent1" w:themeShade="7F" w:sz="4" w:space="0"/>
                                <w:insideV w:val="single" w:color="1F3863" w:themeColor="accent1" w:themeShade="7F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2"/>
                              <w:gridCol w:w="1467"/>
                            </w:tblGrid>
                            <w:tr>
                              <w:tblPrEx>
                                <w:tblBorders>
                                  <w:top w:val="single" w:color="1F3863" w:themeColor="accent1" w:themeShade="7F" w:sz="4" w:space="0"/>
                                  <w:left w:val="single" w:color="1F3863" w:themeColor="accent1" w:themeShade="7F" w:sz="4" w:space="0"/>
                                  <w:bottom w:val="single" w:color="1F3863" w:themeColor="accent1" w:themeShade="7F" w:sz="4" w:space="0"/>
                                  <w:right w:val="single" w:color="1F3863" w:themeColor="accent1" w:themeShade="7F" w:sz="4" w:space="0"/>
                                  <w:insideH w:val="single" w:color="1F3863" w:themeColor="accent1" w:themeShade="7F" w:sz="4" w:space="0"/>
                                  <w:insideV w:val="single" w:color="1F3863" w:themeColor="accent1" w:themeShade="7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98" w:hRule="atLeast"/>
                              </w:trPr>
                              <w:tc>
                                <w:tcPr>
                                  <w:tcW w:w="154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eastAsia="zh-CN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95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1F3863" w:themeColor="accent1" w:themeShade="7F" w:sz="4" w:space="0"/>
                                  <w:left w:val="single" w:color="1F3863" w:themeColor="accent1" w:themeShade="7F" w:sz="4" w:space="0"/>
                                  <w:bottom w:val="single" w:color="1F3863" w:themeColor="accent1" w:themeShade="7F" w:sz="4" w:space="0"/>
                                  <w:right w:val="single" w:color="1F3863" w:themeColor="accent1" w:themeShade="7F" w:sz="4" w:space="0"/>
                                  <w:insideH w:val="single" w:color="1F3863" w:themeColor="accent1" w:themeShade="7F" w:sz="4" w:space="0"/>
                                  <w:insideV w:val="single" w:color="1F3863" w:themeColor="accent1" w:themeShade="7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w="154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eastAsia="zh-CN"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1F3863" w:themeColor="accent1" w:themeShade="7F" w:sz="4" w:space="0"/>
                                  <w:left w:val="single" w:color="1F3863" w:themeColor="accent1" w:themeShade="7F" w:sz="4" w:space="0"/>
                                  <w:bottom w:val="single" w:color="1F3863" w:themeColor="accent1" w:themeShade="7F" w:sz="4" w:space="0"/>
                                  <w:right w:val="single" w:color="1F3863" w:themeColor="accent1" w:themeShade="7F" w:sz="4" w:space="0"/>
                                  <w:insideH w:val="single" w:color="1F3863" w:themeColor="accent1" w:themeShade="7F" w:sz="4" w:space="0"/>
                                  <w:insideV w:val="single" w:color="1F3863" w:themeColor="accent1" w:themeShade="7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eastAsia="zh-CN"/>
                                    </w:rPr>
                                    <w:t>专业课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1F3863" w:themeColor="accent1" w:themeShade="7F" w:sz="4" w:space="0"/>
                                  <w:left w:val="single" w:color="1F3863" w:themeColor="accent1" w:themeShade="7F" w:sz="4" w:space="0"/>
                                  <w:bottom w:val="single" w:color="1F3863" w:themeColor="accent1" w:themeShade="7F" w:sz="4" w:space="0"/>
                                  <w:right w:val="single" w:color="1F3863" w:themeColor="accent1" w:themeShade="7F" w:sz="4" w:space="0"/>
                                  <w:insideH w:val="single" w:color="1F3863" w:themeColor="accent1" w:themeShade="7F" w:sz="4" w:space="0"/>
                                  <w:insideV w:val="single" w:color="1F3863" w:themeColor="accent1" w:themeShade="7F" w:sz="4" w:space="0"/>
                                </w:tblBorders>
                              </w:tblPrEx>
                              <w:tc>
                                <w:tcPr>
                                  <w:tcW w:w="154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eastAsia="zh-CN"/>
                                    </w:rPr>
                                    <w:t>专业课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1F3863" w:themeColor="accent1" w:themeShade="7F" w:sz="4" w:space="0"/>
                                  <w:left w:val="single" w:color="1F3863" w:themeColor="accent1" w:themeShade="7F" w:sz="4" w:space="0"/>
                                  <w:bottom w:val="single" w:color="1F3863" w:themeColor="accent1" w:themeShade="7F" w:sz="4" w:space="0"/>
                                  <w:right w:val="single" w:color="1F3863" w:themeColor="accent1" w:themeShade="7F" w:sz="4" w:space="0"/>
                                  <w:insideH w:val="single" w:color="1F3863" w:themeColor="accent1" w:themeShade="7F" w:sz="4" w:space="0"/>
                                  <w:insideV w:val="single" w:color="1F3863" w:themeColor="accent1" w:themeShade="7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eastAsia="zh-CN"/>
                                    </w:rPr>
                                    <w:t>总分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360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4pt;margin-top:377.65pt;height:168.3pt;width:190pt;z-index:251701248;mso-width-relative:page;mso-height-relative:page;" filled="f" stroked="f" coordsize="21600,21600" o:gfxdata="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lXfVg3QAAAAwBAAAPAAAA&#10;AAAAAAEAIAAAACIAAABkcnMvZG93bnJldi54bWxQSwECFAAUAAAACACHTuJAqau7pUkCAABy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pPr w:leftFromText="180" w:rightFromText="180" w:horzAnchor="margin" w:tblpXSpec="left" w:tblpY="-1379"/>
                        <w:tblOverlap w:val="never"/>
                        <w:tblW w:w="0" w:type="auto"/>
                        <w:tblInd w:w="247" w:type="dxa"/>
                        <w:tblBorders>
                          <w:top w:val="single" w:color="1F3863" w:themeColor="accent1" w:themeShade="7F" w:sz="4" w:space="0"/>
                          <w:left w:val="single" w:color="1F3863" w:themeColor="accent1" w:themeShade="7F" w:sz="4" w:space="0"/>
                          <w:bottom w:val="single" w:color="1F3863" w:themeColor="accent1" w:themeShade="7F" w:sz="4" w:space="0"/>
                          <w:right w:val="single" w:color="1F3863" w:themeColor="accent1" w:themeShade="7F" w:sz="4" w:space="0"/>
                          <w:insideH w:val="single" w:color="1F3863" w:themeColor="accent1" w:themeShade="7F" w:sz="4" w:space="0"/>
                          <w:insideV w:val="single" w:color="1F3863" w:themeColor="accent1" w:themeShade="7F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2"/>
                        <w:gridCol w:w="1467"/>
                      </w:tblGrid>
                      <w:tr>
                        <w:tblPrEx>
                          <w:tblBorders>
                            <w:top w:val="single" w:color="1F3863" w:themeColor="accent1" w:themeShade="7F" w:sz="4" w:space="0"/>
                            <w:left w:val="single" w:color="1F3863" w:themeColor="accent1" w:themeShade="7F" w:sz="4" w:space="0"/>
                            <w:bottom w:val="single" w:color="1F3863" w:themeColor="accent1" w:themeShade="7F" w:sz="4" w:space="0"/>
                            <w:right w:val="single" w:color="1F3863" w:themeColor="accent1" w:themeShade="7F" w:sz="4" w:space="0"/>
                            <w:insideH w:val="single" w:color="1F3863" w:themeColor="accent1" w:themeShade="7F" w:sz="4" w:space="0"/>
                            <w:insideV w:val="single" w:color="1F3863" w:themeColor="accent1" w:themeShade="7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98" w:hRule="atLeast"/>
                        </w:trPr>
                        <w:tc>
                          <w:tcPr>
                            <w:tcW w:w="154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eastAsia="zh-CN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95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1F3863" w:themeColor="accent1" w:themeShade="7F" w:sz="4" w:space="0"/>
                            <w:left w:val="single" w:color="1F3863" w:themeColor="accent1" w:themeShade="7F" w:sz="4" w:space="0"/>
                            <w:bottom w:val="single" w:color="1F3863" w:themeColor="accent1" w:themeShade="7F" w:sz="4" w:space="0"/>
                            <w:right w:val="single" w:color="1F3863" w:themeColor="accent1" w:themeShade="7F" w:sz="4" w:space="0"/>
                            <w:insideH w:val="single" w:color="1F3863" w:themeColor="accent1" w:themeShade="7F" w:sz="4" w:space="0"/>
                            <w:insideV w:val="single" w:color="1F3863" w:themeColor="accent1" w:themeShade="7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1" w:hRule="atLeast"/>
                        </w:trPr>
                        <w:tc>
                          <w:tcPr>
                            <w:tcW w:w="154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eastAsia="zh-CN"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100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1F3863" w:themeColor="accent1" w:themeShade="7F" w:sz="4" w:space="0"/>
                            <w:left w:val="single" w:color="1F3863" w:themeColor="accent1" w:themeShade="7F" w:sz="4" w:space="0"/>
                            <w:bottom w:val="single" w:color="1F3863" w:themeColor="accent1" w:themeShade="7F" w:sz="4" w:space="0"/>
                            <w:right w:val="single" w:color="1F3863" w:themeColor="accent1" w:themeShade="7F" w:sz="4" w:space="0"/>
                            <w:insideH w:val="single" w:color="1F3863" w:themeColor="accent1" w:themeShade="7F" w:sz="4" w:space="0"/>
                            <w:insideV w:val="single" w:color="1F3863" w:themeColor="accent1" w:themeShade="7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eastAsia="zh-CN"/>
                              </w:rPr>
                              <w:t>专业课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80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1F3863" w:themeColor="accent1" w:themeShade="7F" w:sz="4" w:space="0"/>
                            <w:left w:val="single" w:color="1F3863" w:themeColor="accent1" w:themeShade="7F" w:sz="4" w:space="0"/>
                            <w:bottom w:val="single" w:color="1F3863" w:themeColor="accent1" w:themeShade="7F" w:sz="4" w:space="0"/>
                            <w:right w:val="single" w:color="1F3863" w:themeColor="accent1" w:themeShade="7F" w:sz="4" w:space="0"/>
                            <w:insideH w:val="single" w:color="1F3863" w:themeColor="accent1" w:themeShade="7F" w:sz="4" w:space="0"/>
                            <w:insideV w:val="single" w:color="1F3863" w:themeColor="accent1" w:themeShade="7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eastAsia="zh-CN"/>
                              </w:rPr>
                              <w:t>专业课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85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1F3863" w:themeColor="accent1" w:themeShade="7F" w:sz="4" w:space="0"/>
                            <w:left w:val="single" w:color="1F3863" w:themeColor="accent1" w:themeShade="7F" w:sz="4" w:space="0"/>
                            <w:bottom w:val="single" w:color="1F3863" w:themeColor="accent1" w:themeShade="7F" w:sz="4" w:space="0"/>
                            <w:right w:val="single" w:color="1F3863" w:themeColor="accent1" w:themeShade="7F" w:sz="4" w:space="0"/>
                            <w:insideH w:val="single" w:color="1F3863" w:themeColor="accent1" w:themeShade="7F" w:sz="4" w:space="0"/>
                            <w:insideV w:val="single" w:color="1F3863" w:themeColor="accent1" w:themeShade="7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eastAsia="zh-CN"/>
                              </w:rPr>
                              <w:t>总分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360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7144385</wp:posOffset>
                </wp:positionV>
                <wp:extent cx="206375" cy="161925"/>
                <wp:effectExtent l="0" t="0" r="3175" b="9525"/>
                <wp:wrapNone/>
                <wp:docPr id="51" name="trophy-silhouette_49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4860" y="7887970"/>
                          <a:ext cx="206375" cy="161925"/>
                        </a:xfrm>
                        <a:custGeom>
                          <a:avLst/>
                          <a:gdLst>
                            <a:gd name="connsiteX0" fmla="*/ 245991 w 607427"/>
                            <a:gd name="connsiteY0" fmla="*/ 351063 h 508988"/>
                            <a:gd name="connsiteX1" fmla="*/ 361436 w 607427"/>
                            <a:gd name="connsiteY1" fmla="*/ 351063 h 508988"/>
                            <a:gd name="connsiteX2" fmla="*/ 361436 w 607427"/>
                            <a:gd name="connsiteY2" fmla="*/ 397707 h 508988"/>
                            <a:gd name="connsiteX3" fmla="*/ 245991 w 607427"/>
                            <a:gd name="connsiteY3" fmla="*/ 397707 h 508988"/>
                            <a:gd name="connsiteX4" fmla="*/ 0 w 607427"/>
                            <a:gd name="connsiteY4" fmla="*/ 351063 h 508988"/>
                            <a:gd name="connsiteX5" fmla="*/ 211334 w 607427"/>
                            <a:gd name="connsiteY5" fmla="*/ 351063 h 508988"/>
                            <a:gd name="connsiteX6" fmla="*/ 211334 w 607427"/>
                            <a:gd name="connsiteY6" fmla="*/ 432272 h 508988"/>
                            <a:gd name="connsiteX7" fmla="*/ 396093 w 607427"/>
                            <a:gd name="connsiteY7" fmla="*/ 432272 h 508988"/>
                            <a:gd name="connsiteX8" fmla="*/ 396093 w 607427"/>
                            <a:gd name="connsiteY8" fmla="*/ 351063 h 508988"/>
                            <a:gd name="connsiteX9" fmla="*/ 607427 w 607427"/>
                            <a:gd name="connsiteY9" fmla="*/ 351063 h 508988"/>
                            <a:gd name="connsiteX10" fmla="*/ 607427 w 607427"/>
                            <a:gd name="connsiteY10" fmla="*/ 508988 h 508988"/>
                            <a:gd name="connsiteX11" fmla="*/ 0 w 607427"/>
                            <a:gd name="connsiteY11" fmla="*/ 508988 h 508988"/>
                            <a:gd name="connsiteX12" fmla="*/ 207259 w 607427"/>
                            <a:gd name="connsiteY12" fmla="*/ 51886 h 508988"/>
                            <a:gd name="connsiteX13" fmla="*/ 207259 w 607427"/>
                            <a:gd name="connsiteY13" fmla="*/ 114708 h 508988"/>
                            <a:gd name="connsiteX14" fmla="*/ 400083 w 607427"/>
                            <a:gd name="connsiteY14" fmla="*/ 114708 h 508988"/>
                            <a:gd name="connsiteX15" fmla="*/ 400083 w 607427"/>
                            <a:gd name="connsiteY15" fmla="*/ 51886 h 508988"/>
                            <a:gd name="connsiteX16" fmla="*/ 155296 w 607427"/>
                            <a:gd name="connsiteY16" fmla="*/ 0 h 508988"/>
                            <a:gd name="connsiteX17" fmla="*/ 452047 w 607427"/>
                            <a:gd name="connsiteY17" fmla="*/ 0 h 508988"/>
                            <a:gd name="connsiteX18" fmla="*/ 452047 w 607427"/>
                            <a:gd name="connsiteY18" fmla="*/ 114708 h 508988"/>
                            <a:gd name="connsiteX19" fmla="*/ 607427 w 607427"/>
                            <a:gd name="connsiteY19" fmla="*/ 114708 h 508988"/>
                            <a:gd name="connsiteX20" fmla="*/ 607427 w 607427"/>
                            <a:gd name="connsiteY20" fmla="*/ 316486 h 508988"/>
                            <a:gd name="connsiteX21" fmla="*/ 396093 w 607427"/>
                            <a:gd name="connsiteY21" fmla="*/ 316486 h 508988"/>
                            <a:gd name="connsiteX22" fmla="*/ 211334 w 607427"/>
                            <a:gd name="connsiteY22" fmla="*/ 316486 h 508988"/>
                            <a:gd name="connsiteX23" fmla="*/ 0 w 607427"/>
                            <a:gd name="connsiteY23" fmla="*/ 316486 h 508988"/>
                            <a:gd name="connsiteX24" fmla="*/ 0 w 607427"/>
                            <a:gd name="connsiteY24" fmla="*/ 114708 h 508988"/>
                            <a:gd name="connsiteX25" fmla="*/ 155296 w 607427"/>
                            <a:gd name="connsiteY25" fmla="*/ 114708 h 5089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607427" h="508988">
                              <a:moveTo>
                                <a:pt x="245991" y="351063"/>
                              </a:moveTo>
                              <a:lnTo>
                                <a:pt x="361436" y="351063"/>
                              </a:lnTo>
                              <a:lnTo>
                                <a:pt x="361436" y="397707"/>
                              </a:lnTo>
                              <a:lnTo>
                                <a:pt x="245991" y="397707"/>
                              </a:lnTo>
                              <a:close/>
                              <a:moveTo>
                                <a:pt x="0" y="351063"/>
                              </a:moveTo>
                              <a:lnTo>
                                <a:pt x="211334" y="351063"/>
                              </a:lnTo>
                              <a:lnTo>
                                <a:pt x="211334" y="432272"/>
                              </a:lnTo>
                              <a:lnTo>
                                <a:pt x="396093" y="432272"/>
                              </a:lnTo>
                              <a:lnTo>
                                <a:pt x="396093" y="351063"/>
                              </a:lnTo>
                              <a:lnTo>
                                <a:pt x="607427" y="351063"/>
                              </a:lnTo>
                              <a:lnTo>
                                <a:pt x="607427" y="508988"/>
                              </a:lnTo>
                              <a:lnTo>
                                <a:pt x="0" y="508988"/>
                              </a:lnTo>
                              <a:close/>
                              <a:moveTo>
                                <a:pt x="207259" y="51886"/>
                              </a:moveTo>
                              <a:lnTo>
                                <a:pt x="207259" y="114708"/>
                              </a:lnTo>
                              <a:lnTo>
                                <a:pt x="400083" y="114708"/>
                              </a:lnTo>
                              <a:lnTo>
                                <a:pt x="400083" y="51886"/>
                              </a:lnTo>
                              <a:close/>
                              <a:moveTo>
                                <a:pt x="155296" y="0"/>
                              </a:moveTo>
                              <a:lnTo>
                                <a:pt x="452047" y="0"/>
                              </a:lnTo>
                              <a:lnTo>
                                <a:pt x="452047" y="114708"/>
                              </a:lnTo>
                              <a:lnTo>
                                <a:pt x="607427" y="114708"/>
                              </a:lnTo>
                              <a:lnTo>
                                <a:pt x="607427" y="316486"/>
                              </a:lnTo>
                              <a:lnTo>
                                <a:pt x="396093" y="316486"/>
                              </a:lnTo>
                              <a:lnTo>
                                <a:pt x="211334" y="316486"/>
                              </a:lnTo>
                              <a:lnTo>
                                <a:pt x="0" y="316486"/>
                              </a:lnTo>
                              <a:lnTo>
                                <a:pt x="0" y="114708"/>
                              </a:lnTo>
                              <a:lnTo>
                                <a:pt x="155296" y="11470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trophy-silhouette_49959" o:spid="_x0000_s1026" o:spt="100" style="position:absolute;left:0pt;margin-left:-72.6pt;margin-top:562.55pt;height:12.75pt;width:16.25pt;z-index:251687936;v-text-anchor:middle;mso-width-relative:page;mso-height-relative:page;" fillcolor="#FFFFFF [3212]" filled="t" stroked="f" coordsize="607427,508988" o:gfxdata="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" path="m245991,351063l361436,351063,361436,397707,245991,397707xm0,351063l211334,351063,211334,432272,396093,432272,396093,351063,607427,351063,607427,508988,0,508988xm207259,51886l207259,114708,400083,114708,400083,51886xm155296,0l452047,0,452047,114708,607427,114708,607427,316486,396093,316486,211334,316486,0,316486,0,114708,155296,114708xe">
                <v:path o:connectlocs="83576,111684;122798,111684;122798,126523;83576,126523;0,111684;71801,111684;71801,137519;134573,137519;134573,111684;206375,111684;206375,161925;0,161925;70416,16506;70416,36492;135929,36492;135929,16506;52762,0;153584,0;153584,36492;206375,36492;206375,100684;134573,100684;71801,100684;0,100684;0,36492;52762,36492" o:connectangles="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7153275</wp:posOffset>
                </wp:positionV>
                <wp:extent cx="2635250" cy="285750"/>
                <wp:effectExtent l="6350" t="6350" r="63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55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5pt;margin-top:563.25pt;height:22.5pt;width:207.5pt;z-index:251682816;v-text-anchor:middle;mso-width-relative:page;mso-height-relative:page;" filled="f" stroked="t" coordsize="21600,21600" o:gfxdata="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Blmy/aAAAADQEAAA8AAAAAAAAAAQAgAAAAIgAAAGRycy9kb3ducmV2&#10;LnhtbFBLAQIUABQAAAAIAIdO4kCSCGbvbAIAAM0EAAAOAAAAAAAAAAEAIAAAACkBAABkcnMvZTJv&#10;RG9jLnhtbFBLBQYAAAAABgAGAFkBAAAHBgAAAAA=&#10;">
                <v:fill on="f" focussize="0,0"/>
                <v:stroke weight="1pt" color="#455066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7046595</wp:posOffset>
                </wp:positionV>
                <wp:extent cx="2755265" cy="408940"/>
                <wp:effectExtent l="0" t="0" r="0" b="0"/>
                <wp:wrapNone/>
                <wp:docPr id="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26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06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066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9.7pt;margin-top:554.85pt;height:32.2pt;width:216.95pt;z-index:251691008;mso-width-relative:page;mso-height-relative:page;" filled="f" stroked="f" coordsize="21600,21600" o:gfxdata="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8WMXXZAAAADQEAAA8AAAAAAAAAAQAgAAAAIgAAAGRycy9kb3ducmV2LnhtbFBLAQIUABQAAAAI&#10;AIdO4kCGzovLJQIAACo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066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066"/>
                          <w:sz w:val="22"/>
                          <w:szCs w:val="22"/>
                          <w:lang w:val="en-US" w:eastAsia="zh-CN"/>
                        </w:rPr>
                        <w:t xml:space="preserve">        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-1271905</wp:posOffset>
                </wp:positionH>
                <wp:positionV relativeFrom="paragraph">
                  <wp:posOffset>7063740</wp:posOffset>
                </wp:positionV>
                <wp:extent cx="1742440" cy="381000"/>
                <wp:effectExtent l="0" t="6350" r="10160" b="1270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440" cy="381000"/>
                          <a:chOff x="3646" y="4579"/>
                          <a:chExt cx="2744" cy="600"/>
                        </a:xfrm>
                      </wpg:grpSpPr>
                      <wps:wsp>
                        <wps:cNvPr id="80" name="圆角矩形 66"/>
                        <wps:cNvSpPr/>
                        <wps:spPr>
                          <a:xfrm>
                            <a:off x="3646" y="4715"/>
                            <a:ext cx="2745" cy="4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455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椭圆 67"/>
                        <wps:cNvSpPr/>
                        <wps:spPr>
                          <a:xfrm>
                            <a:off x="4081" y="4579"/>
                            <a:ext cx="585" cy="585"/>
                          </a:xfrm>
                          <a:prstGeom prst="ellipse">
                            <a:avLst/>
                          </a:prstGeom>
                          <a:solidFill>
                            <a:srgbClr val="455066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0.15pt;margin-top:556.2pt;height:30pt;width:137.2pt;z-index:251685888;mso-width-relative:page;mso-height-relative:page;" coordorigin="3646,4579" coordsize="2744,600" o:gfxdata="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ALX/l32gAAAA0BAAAPAAAAAAAAAAEAIAAA&#10;ACIAAABkcnMvZG93bnJldi54bWxQSwECFAAUAAAACACHTuJAuKjSnmADAABPCQAADgAAAAAAAAAB&#10;ACAAAAApAQAAZHJzL2Uyb0RvYy54bWxQSwUGAAAAAAYABgBZAQAA+wYAAAAA&#10;">
                <o:lock v:ext="edit" aspectratio="f"/>
                <v:roundrect id="圆角矩形 66" o:spid="_x0000_s1026" o:spt="2" style="position:absolute;left:3646;top:4715;height:465;width:2745;v-text-anchor:middle;" fillcolor="#455066" filled="t" stroked="f" coordsize="21600,21600" arcsize="0.5" o:gfxdata="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txX5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椭圆 67" o:spid="_x0000_s1026" o:spt="3" type="#_x0000_t3" style="position:absolute;left:4081;top:4579;height:585;width:585;v-text-anchor:middle;" fillcolor="#455066" filled="t" stroked="t" coordsize="21600,21600" o:gfxdata="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kzMx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-193675</wp:posOffset>
                </wp:positionV>
                <wp:extent cx="1882775" cy="58229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44620" y="592455"/>
                          <a:ext cx="1882775" cy="582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6"/>
                                <w:szCs w:val="9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6"/>
                                <w:szCs w:val="9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姜慕言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9pt;margin-top:-15.25pt;height:45.85pt;width:148.25pt;z-index:251679744;mso-width-relative:page;mso-height-relative:page;" filled="f" stroked="f" coordsize="21600,21600" o:gfxdata="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3qaZa2wAAAAoBAAAPAAAAAAAA&#10;AAEAIAAAACIAAABkcnMvZG93bnJldi54bWxQSwECFAAUAAAACACHTuJAPvnTpUgCAABz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6"/>
                          <w:szCs w:val="9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6"/>
                          <w:szCs w:val="9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姜慕言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-389890</wp:posOffset>
                </wp:positionV>
                <wp:extent cx="197485" cy="1103630"/>
                <wp:effectExtent l="0" t="0" r="12065" b="127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103630"/>
                          <a:chOff x="2428" y="9726"/>
                          <a:chExt cx="311" cy="1738"/>
                        </a:xfrm>
                      </wpg:grpSpPr>
                      <wps:wsp>
                        <wps:cNvPr id="18" name="calendar_61469"/>
                        <wps:cNvSpPr/>
                        <wps:spPr>
                          <a:xfrm>
                            <a:off x="2428" y="9726"/>
                            <a:ext cx="311" cy="318"/>
                          </a:xfrm>
                          <a:custGeom>
                            <a:avLst/>
                            <a:gdLst>
                              <a:gd name="connsiteX0" fmla="*/ 394037 w 595290"/>
                              <a:gd name="connsiteY0" fmla="*/ 441881 h 607851"/>
                              <a:gd name="connsiteX1" fmla="*/ 442257 w 595290"/>
                              <a:gd name="connsiteY1" fmla="*/ 441881 h 607851"/>
                              <a:gd name="connsiteX2" fmla="*/ 455994 w 595290"/>
                              <a:gd name="connsiteY2" fmla="*/ 455609 h 607851"/>
                              <a:gd name="connsiteX3" fmla="*/ 455994 w 595290"/>
                              <a:gd name="connsiteY3" fmla="*/ 503799 h 607851"/>
                              <a:gd name="connsiteX4" fmla="*/ 442257 w 595290"/>
                              <a:gd name="connsiteY4" fmla="*/ 517527 h 607851"/>
                              <a:gd name="connsiteX5" fmla="*/ 394037 w 595290"/>
                              <a:gd name="connsiteY5" fmla="*/ 517527 h 607851"/>
                              <a:gd name="connsiteX6" fmla="*/ 380207 w 595290"/>
                              <a:gd name="connsiteY6" fmla="*/ 503799 h 607851"/>
                              <a:gd name="connsiteX7" fmla="*/ 380207 w 595290"/>
                              <a:gd name="connsiteY7" fmla="*/ 455609 h 607851"/>
                              <a:gd name="connsiteX8" fmla="*/ 394037 w 595290"/>
                              <a:gd name="connsiteY8" fmla="*/ 441881 h 607851"/>
                              <a:gd name="connsiteX9" fmla="*/ 273594 w 595290"/>
                              <a:gd name="connsiteY9" fmla="*/ 441881 h 607851"/>
                              <a:gd name="connsiteX10" fmla="*/ 321766 w 595290"/>
                              <a:gd name="connsiteY10" fmla="*/ 441881 h 607851"/>
                              <a:gd name="connsiteX11" fmla="*/ 335609 w 595290"/>
                              <a:gd name="connsiteY11" fmla="*/ 455609 h 607851"/>
                              <a:gd name="connsiteX12" fmla="*/ 335609 w 595290"/>
                              <a:gd name="connsiteY12" fmla="*/ 503799 h 607851"/>
                              <a:gd name="connsiteX13" fmla="*/ 321766 w 595290"/>
                              <a:gd name="connsiteY13" fmla="*/ 517527 h 607851"/>
                              <a:gd name="connsiteX14" fmla="*/ 273594 w 595290"/>
                              <a:gd name="connsiteY14" fmla="*/ 517527 h 607851"/>
                              <a:gd name="connsiteX15" fmla="*/ 259751 w 595290"/>
                              <a:gd name="connsiteY15" fmla="*/ 503799 h 607851"/>
                              <a:gd name="connsiteX16" fmla="*/ 259751 w 595290"/>
                              <a:gd name="connsiteY16" fmla="*/ 455609 h 607851"/>
                              <a:gd name="connsiteX17" fmla="*/ 273594 w 595290"/>
                              <a:gd name="connsiteY17" fmla="*/ 441881 h 607851"/>
                              <a:gd name="connsiteX18" fmla="*/ 152998 w 595290"/>
                              <a:gd name="connsiteY18" fmla="*/ 441881 h 607851"/>
                              <a:gd name="connsiteX19" fmla="*/ 201263 w 595290"/>
                              <a:gd name="connsiteY19" fmla="*/ 441881 h 607851"/>
                              <a:gd name="connsiteX20" fmla="*/ 215013 w 595290"/>
                              <a:gd name="connsiteY20" fmla="*/ 455609 h 607851"/>
                              <a:gd name="connsiteX21" fmla="*/ 215013 w 595290"/>
                              <a:gd name="connsiteY21" fmla="*/ 503799 h 607851"/>
                              <a:gd name="connsiteX22" fmla="*/ 201263 w 595290"/>
                              <a:gd name="connsiteY22" fmla="*/ 517527 h 607851"/>
                              <a:gd name="connsiteX23" fmla="*/ 152998 w 595290"/>
                              <a:gd name="connsiteY23" fmla="*/ 517527 h 607851"/>
                              <a:gd name="connsiteX24" fmla="*/ 139155 w 595290"/>
                              <a:gd name="connsiteY24" fmla="*/ 503799 h 607851"/>
                              <a:gd name="connsiteX25" fmla="*/ 139155 w 595290"/>
                              <a:gd name="connsiteY25" fmla="*/ 455609 h 607851"/>
                              <a:gd name="connsiteX26" fmla="*/ 152998 w 595290"/>
                              <a:gd name="connsiteY26" fmla="*/ 441881 h 607851"/>
                              <a:gd name="connsiteX27" fmla="*/ 394037 w 595290"/>
                              <a:gd name="connsiteY27" fmla="*/ 321496 h 607851"/>
                              <a:gd name="connsiteX28" fmla="*/ 442257 w 595290"/>
                              <a:gd name="connsiteY28" fmla="*/ 321496 h 607851"/>
                              <a:gd name="connsiteX29" fmla="*/ 455994 w 595290"/>
                              <a:gd name="connsiteY29" fmla="*/ 335314 h 607851"/>
                              <a:gd name="connsiteX30" fmla="*/ 455994 w 595290"/>
                              <a:gd name="connsiteY30" fmla="*/ 383395 h 607851"/>
                              <a:gd name="connsiteX31" fmla="*/ 442257 w 595290"/>
                              <a:gd name="connsiteY31" fmla="*/ 397213 h 607851"/>
                              <a:gd name="connsiteX32" fmla="*/ 394037 w 595290"/>
                              <a:gd name="connsiteY32" fmla="*/ 397213 h 607851"/>
                              <a:gd name="connsiteX33" fmla="*/ 380207 w 595290"/>
                              <a:gd name="connsiteY33" fmla="*/ 383395 h 607851"/>
                              <a:gd name="connsiteX34" fmla="*/ 380207 w 595290"/>
                              <a:gd name="connsiteY34" fmla="*/ 335314 h 607851"/>
                              <a:gd name="connsiteX35" fmla="*/ 394037 w 595290"/>
                              <a:gd name="connsiteY35" fmla="*/ 321496 h 607851"/>
                              <a:gd name="connsiteX36" fmla="*/ 273594 w 595290"/>
                              <a:gd name="connsiteY36" fmla="*/ 321496 h 607851"/>
                              <a:gd name="connsiteX37" fmla="*/ 321766 w 595290"/>
                              <a:gd name="connsiteY37" fmla="*/ 321496 h 607851"/>
                              <a:gd name="connsiteX38" fmla="*/ 335609 w 595290"/>
                              <a:gd name="connsiteY38" fmla="*/ 335314 h 607851"/>
                              <a:gd name="connsiteX39" fmla="*/ 335609 w 595290"/>
                              <a:gd name="connsiteY39" fmla="*/ 383395 h 607851"/>
                              <a:gd name="connsiteX40" fmla="*/ 321766 w 595290"/>
                              <a:gd name="connsiteY40" fmla="*/ 397213 h 607851"/>
                              <a:gd name="connsiteX41" fmla="*/ 273594 w 595290"/>
                              <a:gd name="connsiteY41" fmla="*/ 397213 h 607851"/>
                              <a:gd name="connsiteX42" fmla="*/ 259751 w 595290"/>
                              <a:gd name="connsiteY42" fmla="*/ 383395 h 607851"/>
                              <a:gd name="connsiteX43" fmla="*/ 259751 w 595290"/>
                              <a:gd name="connsiteY43" fmla="*/ 335314 h 607851"/>
                              <a:gd name="connsiteX44" fmla="*/ 273594 w 595290"/>
                              <a:gd name="connsiteY44" fmla="*/ 321496 h 607851"/>
                              <a:gd name="connsiteX45" fmla="*/ 152998 w 595290"/>
                              <a:gd name="connsiteY45" fmla="*/ 321496 h 607851"/>
                              <a:gd name="connsiteX46" fmla="*/ 201263 w 595290"/>
                              <a:gd name="connsiteY46" fmla="*/ 321496 h 607851"/>
                              <a:gd name="connsiteX47" fmla="*/ 215013 w 595290"/>
                              <a:gd name="connsiteY47" fmla="*/ 335314 h 607851"/>
                              <a:gd name="connsiteX48" fmla="*/ 215013 w 595290"/>
                              <a:gd name="connsiteY48" fmla="*/ 383395 h 607851"/>
                              <a:gd name="connsiteX49" fmla="*/ 201263 w 595290"/>
                              <a:gd name="connsiteY49" fmla="*/ 397213 h 607851"/>
                              <a:gd name="connsiteX50" fmla="*/ 152998 w 595290"/>
                              <a:gd name="connsiteY50" fmla="*/ 397213 h 607851"/>
                              <a:gd name="connsiteX51" fmla="*/ 139155 w 595290"/>
                              <a:gd name="connsiteY51" fmla="*/ 383395 h 607851"/>
                              <a:gd name="connsiteX52" fmla="*/ 139155 w 595290"/>
                              <a:gd name="connsiteY52" fmla="*/ 335314 h 607851"/>
                              <a:gd name="connsiteX53" fmla="*/ 152998 w 595290"/>
                              <a:gd name="connsiteY53" fmla="*/ 321496 h 607851"/>
                              <a:gd name="connsiteX54" fmla="*/ 93245 w 595290"/>
                              <a:gd name="connsiteY54" fmla="*/ 280044 h 607851"/>
                              <a:gd name="connsiteX55" fmla="*/ 69583 w 595290"/>
                              <a:gd name="connsiteY55" fmla="*/ 303579 h 607851"/>
                              <a:gd name="connsiteX56" fmla="*/ 69583 w 595290"/>
                              <a:gd name="connsiteY56" fmla="*/ 526226 h 607851"/>
                              <a:gd name="connsiteX57" fmla="*/ 93245 w 595290"/>
                              <a:gd name="connsiteY57" fmla="*/ 549761 h 607851"/>
                              <a:gd name="connsiteX58" fmla="*/ 501016 w 595290"/>
                              <a:gd name="connsiteY58" fmla="*/ 549761 h 607851"/>
                              <a:gd name="connsiteX59" fmla="*/ 524585 w 595290"/>
                              <a:gd name="connsiteY59" fmla="*/ 526226 h 607851"/>
                              <a:gd name="connsiteX60" fmla="*/ 524585 w 595290"/>
                              <a:gd name="connsiteY60" fmla="*/ 303579 h 607851"/>
                              <a:gd name="connsiteX61" fmla="*/ 501016 w 595290"/>
                              <a:gd name="connsiteY61" fmla="*/ 280044 h 607851"/>
                              <a:gd name="connsiteX62" fmla="*/ 211929 w 595290"/>
                              <a:gd name="connsiteY62" fmla="*/ 67390 h 607851"/>
                              <a:gd name="connsiteX63" fmla="*/ 383361 w 595290"/>
                              <a:gd name="connsiteY63" fmla="*/ 67390 h 607851"/>
                              <a:gd name="connsiteX64" fmla="*/ 383361 w 595290"/>
                              <a:gd name="connsiteY64" fmla="*/ 141170 h 607851"/>
                              <a:gd name="connsiteX65" fmla="*/ 443966 w 595290"/>
                              <a:gd name="connsiteY65" fmla="*/ 201221 h 607851"/>
                              <a:gd name="connsiteX66" fmla="*/ 482031 w 595290"/>
                              <a:gd name="connsiteY66" fmla="*/ 201221 h 607851"/>
                              <a:gd name="connsiteX67" fmla="*/ 542261 w 595290"/>
                              <a:gd name="connsiteY67" fmla="*/ 141170 h 607851"/>
                              <a:gd name="connsiteX68" fmla="*/ 542261 w 595290"/>
                              <a:gd name="connsiteY68" fmla="*/ 67670 h 607851"/>
                              <a:gd name="connsiteX69" fmla="*/ 595290 w 595290"/>
                              <a:gd name="connsiteY69" fmla="*/ 122118 h 607851"/>
                              <a:gd name="connsiteX70" fmla="*/ 595290 w 595290"/>
                              <a:gd name="connsiteY70" fmla="*/ 553030 h 607851"/>
                              <a:gd name="connsiteX71" fmla="*/ 540671 w 595290"/>
                              <a:gd name="connsiteY71" fmla="*/ 607851 h 607851"/>
                              <a:gd name="connsiteX72" fmla="*/ 54619 w 595290"/>
                              <a:gd name="connsiteY72" fmla="*/ 607851 h 607851"/>
                              <a:gd name="connsiteX73" fmla="*/ 0 w 595290"/>
                              <a:gd name="connsiteY73" fmla="*/ 553030 h 607851"/>
                              <a:gd name="connsiteX74" fmla="*/ 0 w 595290"/>
                              <a:gd name="connsiteY74" fmla="*/ 122118 h 607851"/>
                              <a:gd name="connsiteX75" fmla="*/ 53029 w 595290"/>
                              <a:gd name="connsiteY75" fmla="*/ 67670 h 607851"/>
                              <a:gd name="connsiteX76" fmla="*/ 53029 w 595290"/>
                              <a:gd name="connsiteY76" fmla="*/ 141170 h 607851"/>
                              <a:gd name="connsiteX77" fmla="*/ 113259 w 595290"/>
                              <a:gd name="connsiteY77" fmla="*/ 201221 h 607851"/>
                              <a:gd name="connsiteX78" fmla="*/ 151324 w 595290"/>
                              <a:gd name="connsiteY78" fmla="*/ 201221 h 607851"/>
                              <a:gd name="connsiteX79" fmla="*/ 211929 w 595290"/>
                              <a:gd name="connsiteY79" fmla="*/ 141170 h 607851"/>
                              <a:gd name="connsiteX80" fmla="*/ 443504 w 595290"/>
                              <a:gd name="connsiteY80" fmla="*/ 0 h 607851"/>
                              <a:gd name="connsiteX81" fmla="*/ 481115 w 595290"/>
                              <a:gd name="connsiteY81" fmla="*/ 0 h 607851"/>
                              <a:gd name="connsiteX82" fmla="*/ 501791 w 595290"/>
                              <a:gd name="connsiteY82" fmla="*/ 20634 h 607851"/>
                              <a:gd name="connsiteX83" fmla="*/ 501791 w 595290"/>
                              <a:gd name="connsiteY83" fmla="*/ 141173 h 607851"/>
                              <a:gd name="connsiteX84" fmla="*/ 481115 w 595290"/>
                              <a:gd name="connsiteY84" fmla="*/ 161807 h 607851"/>
                              <a:gd name="connsiteX85" fmla="*/ 443504 w 595290"/>
                              <a:gd name="connsiteY85" fmla="*/ 161807 h 607851"/>
                              <a:gd name="connsiteX86" fmla="*/ 422828 w 595290"/>
                              <a:gd name="connsiteY86" fmla="*/ 141173 h 607851"/>
                              <a:gd name="connsiteX87" fmla="*/ 422828 w 595290"/>
                              <a:gd name="connsiteY87" fmla="*/ 20634 h 607851"/>
                              <a:gd name="connsiteX88" fmla="*/ 443504 w 595290"/>
                              <a:gd name="connsiteY88" fmla="*/ 0 h 607851"/>
                              <a:gd name="connsiteX89" fmla="*/ 113187 w 595290"/>
                              <a:gd name="connsiteY89" fmla="*/ 0 h 607851"/>
                              <a:gd name="connsiteX90" fmla="*/ 150798 w 595290"/>
                              <a:gd name="connsiteY90" fmla="*/ 0 h 607851"/>
                              <a:gd name="connsiteX91" fmla="*/ 171474 w 595290"/>
                              <a:gd name="connsiteY91" fmla="*/ 20634 h 607851"/>
                              <a:gd name="connsiteX92" fmla="*/ 171474 w 595290"/>
                              <a:gd name="connsiteY92" fmla="*/ 141173 h 607851"/>
                              <a:gd name="connsiteX93" fmla="*/ 150798 w 595290"/>
                              <a:gd name="connsiteY93" fmla="*/ 161807 h 607851"/>
                              <a:gd name="connsiteX94" fmla="*/ 113187 w 595290"/>
                              <a:gd name="connsiteY94" fmla="*/ 161807 h 607851"/>
                              <a:gd name="connsiteX95" fmla="*/ 92511 w 595290"/>
                              <a:gd name="connsiteY95" fmla="*/ 141173 h 607851"/>
                              <a:gd name="connsiteX96" fmla="*/ 92511 w 595290"/>
                              <a:gd name="connsiteY96" fmla="*/ 20634 h 607851"/>
                              <a:gd name="connsiteX97" fmla="*/ 113187 w 595290"/>
                              <a:gd name="connsiteY97" fmla="*/ 0 h 6078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</a:cxnLst>
                            <a:rect l="l" t="t" r="r" b="b"/>
                            <a:pathLst>
                              <a:path w="595290" h="607851">
                                <a:moveTo>
                                  <a:pt x="394037" y="441881"/>
                                </a:moveTo>
                                <a:lnTo>
                                  <a:pt x="442257" y="441881"/>
                                </a:lnTo>
                                <a:cubicBezTo>
                                  <a:pt x="449826" y="441881"/>
                                  <a:pt x="455994" y="448045"/>
                                  <a:pt x="455994" y="455609"/>
                                </a:cubicBezTo>
                                <a:lnTo>
                                  <a:pt x="455994" y="503799"/>
                                </a:lnTo>
                                <a:cubicBezTo>
                                  <a:pt x="455994" y="511363"/>
                                  <a:pt x="449826" y="517527"/>
                                  <a:pt x="442257" y="517527"/>
                                </a:cubicBezTo>
                                <a:lnTo>
                                  <a:pt x="394037" y="517527"/>
                                </a:lnTo>
                                <a:cubicBezTo>
                                  <a:pt x="386375" y="517527"/>
                                  <a:pt x="380207" y="511363"/>
                                  <a:pt x="380207" y="503799"/>
                                </a:cubicBezTo>
                                <a:lnTo>
                                  <a:pt x="380207" y="455609"/>
                                </a:lnTo>
                                <a:cubicBezTo>
                                  <a:pt x="380207" y="448045"/>
                                  <a:pt x="386375" y="441881"/>
                                  <a:pt x="394037" y="441881"/>
                                </a:cubicBezTo>
                                <a:close/>
                                <a:moveTo>
                                  <a:pt x="273594" y="441881"/>
                                </a:moveTo>
                                <a:lnTo>
                                  <a:pt x="321766" y="441881"/>
                                </a:lnTo>
                                <a:cubicBezTo>
                                  <a:pt x="329436" y="441881"/>
                                  <a:pt x="335609" y="448045"/>
                                  <a:pt x="335609" y="455609"/>
                                </a:cubicBezTo>
                                <a:lnTo>
                                  <a:pt x="335609" y="503799"/>
                                </a:lnTo>
                                <a:cubicBezTo>
                                  <a:pt x="335609" y="511363"/>
                                  <a:pt x="329436" y="517527"/>
                                  <a:pt x="321766" y="517527"/>
                                </a:cubicBezTo>
                                <a:lnTo>
                                  <a:pt x="273594" y="517527"/>
                                </a:lnTo>
                                <a:cubicBezTo>
                                  <a:pt x="265924" y="517527"/>
                                  <a:pt x="259751" y="511363"/>
                                  <a:pt x="259751" y="503799"/>
                                </a:cubicBezTo>
                                <a:lnTo>
                                  <a:pt x="259751" y="455609"/>
                                </a:lnTo>
                                <a:cubicBezTo>
                                  <a:pt x="259751" y="448045"/>
                                  <a:pt x="265924" y="441881"/>
                                  <a:pt x="273594" y="441881"/>
                                </a:cubicBezTo>
                                <a:close/>
                                <a:moveTo>
                                  <a:pt x="152998" y="441881"/>
                                </a:moveTo>
                                <a:lnTo>
                                  <a:pt x="201263" y="441881"/>
                                </a:lnTo>
                                <a:cubicBezTo>
                                  <a:pt x="208840" y="441881"/>
                                  <a:pt x="215013" y="448045"/>
                                  <a:pt x="215013" y="455609"/>
                                </a:cubicBezTo>
                                <a:lnTo>
                                  <a:pt x="215013" y="503799"/>
                                </a:lnTo>
                                <a:cubicBezTo>
                                  <a:pt x="215013" y="511363"/>
                                  <a:pt x="208840" y="517527"/>
                                  <a:pt x="201263" y="517527"/>
                                </a:cubicBezTo>
                                <a:lnTo>
                                  <a:pt x="152998" y="517527"/>
                                </a:lnTo>
                                <a:cubicBezTo>
                                  <a:pt x="145422" y="517527"/>
                                  <a:pt x="139155" y="511363"/>
                                  <a:pt x="139155" y="503799"/>
                                </a:cubicBezTo>
                                <a:lnTo>
                                  <a:pt x="139155" y="455609"/>
                                </a:lnTo>
                                <a:cubicBezTo>
                                  <a:pt x="139155" y="448045"/>
                                  <a:pt x="145422" y="441881"/>
                                  <a:pt x="152998" y="441881"/>
                                </a:cubicBezTo>
                                <a:close/>
                                <a:moveTo>
                                  <a:pt x="394037" y="321496"/>
                                </a:moveTo>
                                <a:lnTo>
                                  <a:pt x="442257" y="321496"/>
                                </a:lnTo>
                                <a:cubicBezTo>
                                  <a:pt x="449826" y="321496"/>
                                  <a:pt x="455994" y="327658"/>
                                  <a:pt x="455994" y="335314"/>
                                </a:cubicBezTo>
                                <a:lnTo>
                                  <a:pt x="455994" y="383395"/>
                                </a:lnTo>
                                <a:cubicBezTo>
                                  <a:pt x="455994" y="391051"/>
                                  <a:pt x="449826" y="397213"/>
                                  <a:pt x="442257" y="397213"/>
                                </a:cubicBezTo>
                                <a:lnTo>
                                  <a:pt x="394037" y="397213"/>
                                </a:lnTo>
                                <a:cubicBezTo>
                                  <a:pt x="386375" y="397213"/>
                                  <a:pt x="380207" y="391051"/>
                                  <a:pt x="380207" y="383395"/>
                                </a:cubicBezTo>
                                <a:lnTo>
                                  <a:pt x="380207" y="335314"/>
                                </a:lnTo>
                                <a:cubicBezTo>
                                  <a:pt x="380207" y="327658"/>
                                  <a:pt x="386375" y="321496"/>
                                  <a:pt x="394037" y="321496"/>
                                </a:cubicBezTo>
                                <a:close/>
                                <a:moveTo>
                                  <a:pt x="273594" y="321496"/>
                                </a:moveTo>
                                <a:lnTo>
                                  <a:pt x="321766" y="321496"/>
                                </a:lnTo>
                                <a:cubicBezTo>
                                  <a:pt x="329436" y="321496"/>
                                  <a:pt x="335609" y="327658"/>
                                  <a:pt x="335609" y="335314"/>
                                </a:cubicBezTo>
                                <a:lnTo>
                                  <a:pt x="335609" y="383395"/>
                                </a:lnTo>
                                <a:cubicBezTo>
                                  <a:pt x="335609" y="391051"/>
                                  <a:pt x="329436" y="397213"/>
                                  <a:pt x="321766" y="397213"/>
                                </a:cubicBezTo>
                                <a:lnTo>
                                  <a:pt x="273594" y="397213"/>
                                </a:lnTo>
                                <a:cubicBezTo>
                                  <a:pt x="265924" y="397213"/>
                                  <a:pt x="259751" y="391051"/>
                                  <a:pt x="259751" y="383395"/>
                                </a:cubicBezTo>
                                <a:lnTo>
                                  <a:pt x="259751" y="335314"/>
                                </a:lnTo>
                                <a:cubicBezTo>
                                  <a:pt x="259751" y="327658"/>
                                  <a:pt x="265924" y="321496"/>
                                  <a:pt x="273594" y="321496"/>
                                </a:cubicBezTo>
                                <a:close/>
                                <a:moveTo>
                                  <a:pt x="152998" y="321496"/>
                                </a:moveTo>
                                <a:lnTo>
                                  <a:pt x="201263" y="321496"/>
                                </a:lnTo>
                                <a:cubicBezTo>
                                  <a:pt x="208840" y="321496"/>
                                  <a:pt x="215013" y="327658"/>
                                  <a:pt x="215013" y="335314"/>
                                </a:cubicBezTo>
                                <a:lnTo>
                                  <a:pt x="215013" y="383395"/>
                                </a:lnTo>
                                <a:cubicBezTo>
                                  <a:pt x="215013" y="391051"/>
                                  <a:pt x="208840" y="397213"/>
                                  <a:pt x="201263" y="397213"/>
                                </a:cubicBezTo>
                                <a:lnTo>
                                  <a:pt x="152998" y="397213"/>
                                </a:lnTo>
                                <a:cubicBezTo>
                                  <a:pt x="145422" y="397213"/>
                                  <a:pt x="139155" y="391051"/>
                                  <a:pt x="139155" y="383395"/>
                                </a:cubicBezTo>
                                <a:lnTo>
                                  <a:pt x="139155" y="335314"/>
                                </a:lnTo>
                                <a:cubicBezTo>
                                  <a:pt x="139155" y="327658"/>
                                  <a:pt x="145422" y="321496"/>
                                  <a:pt x="152998" y="321496"/>
                                </a:cubicBezTo>
                                <a:close/>
                                <a:moveTo>
                                  <a:pt x="93245" y="280044"/>
                                </a:moveTo>
                                <a:cubicBezTo>
                                  <a:pt x="80151" y="280044"/>
                                  <a:pt x="69583" y="290597"/>
                                  <a:pt x="69583" y="303579"/>
                                </a:cubicBezTo>
                                <a:lnTo>
                                  <a:pt x="69583" y="526226"/>
                                </a:lnTo>
                                <a:cubicBezTo>
                                  <a:pt x="69583" y="539208"/>
                                  <a:pt x="80151" y="549761"/>
                                  <a:pt x="93245" y="549761"/>
                                </a:cubicBezTo>
                                <a:lnTo>
                                  <a:pt x="501016" y="549761"/>
                                </a:lnTo>
                                <a:cubicBezTo>
                                  <a:pt x="514016" y="549761"/>
                                  <a:pt x="524585" y="539208"/>
                                  <a:pt x="524585" y="526226"/>
                                </a:cubicBezTo>
                                <a:lnTo>
                                  <a:pt x="524585" y="303579"/>
                                </a:lnTo>
                                <a:cubicBezTo>
                                  <a:pt x="524585" y="290597"/>
                                  <a:pt x="514016" y="280044"/>
                                  <a:pt x="501016" y="280044"/>
                                </a:cubicBezTo>
                                <a:close/>
                                <a:moveTo>
                                  <a:pt x="211929" y="67390"/>
                                </a:moveTo>
                                <a:lnTo>
                                  <a:pt x="383361" y="67390"/>
                                </a:lnTo>
                                <a:lnTo>
                                  <a:pt x="383361" y="141170"/>
                                </a:lnTo>
                                <a:cubicBezTo>
                                  <a:pt x="383361" y="174418"/>
                                  <a:pt x="410671" y="201221"/>
                                  <a:pt x="443966" y="201221"/>
                                </a:cubicBezTo>
                                <a:lnTo>
                                  <a:pt x="482031" y="201221"/>
                                </a:lnTo>
                                <a:cubicBezTo>
                                  <a:pt x="515232" y="201221"/>
                                  <a:pt x="542261" y="174418"/>
                                  <a:pt x="542261" y="141170"/>
                                </a:cubicBezTo>
                                <a:lnTo>
                                  <a:pt x="542261" y="67670"/>
                                </a:lnTo>
                                <a:cubicBezTo>
                                  <a:pt x="571347" y="68511"/>
                                  <a:pt x="595290" y="92513"/>
                                  <a:pt x="595290" y="122118"/>
                                </a:cubicBezTo>
                                <a:lnTo>
                                  <a:pt x="595290" y="553030"/>
                                </a:lnTo>
                                <a:cubicBezTo>
                                  <a:pt x="595290" y="583102"/>
                                  <a:pt x="570786" y="607851"/>
                                  <a:pt x="540671" y="607851"/>
                                </a:cubicBezTo>
                                <a:lnTo>
                                  <a:pt x="54619" y="607851"/>
                                </a:lnTo>
                                <a:cubicBezTo>
                                  <a:pt x="24410" y="607851"/>
                                  <a:pt x="0" y="583102"/>
                                  <a:pt x="0" y="553030"/>
                                </a:cubicBezTo>
                                <a:lnTo>
                                  <a:pt x="0" y="122118"/>
                                </a:lnTo>
                                <a:cubicBezTo>
                                  <a:pt x="0" y="92513"/>
                                  <a:pt x="23943" y="68511"/>
                                  <a:pt x="53029" y="67670"/>
                                </a:cubicBezTo>
                                <a:lnTo>
                                  <a:pt x="53029" y="141170"/>
                                </a:lnTo>
                                <a:cubicBezTo>
                                  <a:pt x="53029" y="174418"/>
                                  <a:pt x="79964" y="201221"/>
                                  <a:pt x="113259" y="201221"/>
                                </a:cubicBezTo>
                                <a:lnTo>
                                  <a:pt x="151324" y="201221"/>
                                </a:lnTo>
                                <a:cubicBezTo>
                                  <a:pt x="184619" y="201221"/>
                                  <a:pt x="211929" y="174418"/>
                                  <a:pt x="211929" y="141170"/>
                                </a:cubicBezTo>
                                <a:close/>
                                <a:moveTo>
                                  <a:pt x="443504" y="0"/>
                                </a:moveTo>
                                <a:lnTo>
                                  <a:pt x="481115" y="0"/>
                                </a:lnTo>
                                <a:cubicBezTo>
                                  <a:pt x="492529" y="0"/>
                                  <a:pt x="501791" y="9243"/>
                                  <a:pt x="501791" y="20634"/>
                                </a:cubicBezTo>
                                <a:lnTo>
                                  <a:pt x="501791" y="141173"/>
                                </a:lnTo>
                                <a:cubicBezTo>
                                  <a:pt x="501791" y="152564"/>
                                  <a:pt x="492529" y="161807"/>
                                  <a:pt x="481115" y="161807"/>
                                </a:cubicBezTo>
                                <a:lnTo>
                                  <a:pt x="443504" y="161807"/>
                                </a:lnTo>
                                <a:cubicBezTo>
                                  <a:pt x="432090" y="161807"/>
                                  <a:pt x="422828" y="152564"/>
                                  <a:pt x="422828" y="141173"/>
                                </a:cubicBezTo>
                                <a:lnTo>
                                  <a:pt x="422828" y="20634"/>
                                </a:lnTo>
                                <a:cubicBezTo>
                                  <a:pt x="422828" y="9243"/>
                                  <a:pt x="432090" y="0"/>
                                  <a:pt x="443504" y="0"/>
                                </a:cubicBezTo>
                                <a:close/>
                                <a:moveTo>
                                  <a:pt x="113187" y="0"/>
                                </a:moveTo>
                                <a:lnTo>
                                  <a:pt x="150798" y="0"/>
                                </a:lnTo>
                                <a:cubicBezTo>
                                  <a:pt x="162212" y="0"/>
                                  <a:pt x="171474" y="9243"/>
                                  <a:pt x="171474" y="20634"/>
                                </a:cubicBezTo>
                                <a:lnTo>
                                  <a:pt x="171474" y="141173"/>
                                </a:lnTo>
                                <a:cubicBezTo>
                                  <a:pt x="171474" y="152564"/>
                                  <a:pt x="162212" y="161807"/>
                                  <a:pt x="150798" y="161807"/>
                                </a:cubicBezTo>
                                <a:lnTo>
                                  <a:pt x="113187" y="161807"/>
                                </a:lnTo>
                                <a:cubicBezTo>
                                  <a:pt x="101773" y="161807"/>
                                  <a:pt x="92511" y="152564"/>
                                  <a:pt x="92511" y="141173"/>
                                </a:cubicBezTo>
                                <a:lnTo>
                                  <a:pt x="92511" y="20634"/>
                                </a:lnTo>
                                <a:cubicBezTo>
                                  <a:pt x="92511" y="9243"/>
                                  <a:pt x="101773" y="0"/>
                                  <a:pt x="1131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calendar_61469"/>
                        <wps:cNvSpPr/>
                        <wps:spPr>
                          <a:xfrm>
                            <a:off x="2430" y="10782"/>
                            <a:ext cx="307" cy="294"/>
                          </a:xfrm>
                          <a:custGeom>
                            <a:avLst/>
                            <a:gdLst>
                              <a:gd name="T0" fmla="*/ 8345 w 10027"/>
                              <a:gd name="T1" fmla="*/ 2916 h 8335"/>
                              <a:gd name="T2" fmla="*/ 7095 w 10027"/>
                              <a:gd name="T3" fmla="*/ 1666 h 8335"/>
                              <a:gd name="T4" fmla="*/ 5011 w 10027"/>
                              <a:gd name="T5" fmla="*/ 1250 h 8335"/>
                              <a:gd name="T6" fmla="*/ 2927 w 10027"/>
                              <a:gd name="T7" fmla="*/ 1666 h 8335"/>
                              <a:gd name="T8" fmla="*/ 1677 w 10027"/>
                              <a:gd name="T9" fmla="*/ 2916 h 8335"/>
                              <a:gd name="T10" fmla="*/ 11 w 10027"/>
                              <a:gd name="T11" fmla="*/ 2092 h 8335"/>
                              <a:gd name="T12" fmla="*/ 842 w 10027"/>
                              <a:gd name="T13" fmla="*/ 834 h 8335"/>
                              <a:gd name="T14" fmla="*/ 5010 w 10027"/>
                              <a:gd name="T15" fmla="*/ 0 h 8335"/>
                              <a:gd name="T16" fmla="*/ 9177 w 10027"/>
                              <a:gd name="T17" fmla="*/ 834 h 8335"/>
                              <a:gd name="T18" fmla="*/ 10009 w 10027"/>
                              <a:gd name="T19" fmla="*/ 2082 h 8335"/>
                              <a:gd name="T20" fmla="*/ 8345 w 10027"/>
                              <a:gd name="T21" fmla="*/ 2916 h 8335"/>
                              <a:gd name="T22" fmla="*/ 3589 w 10027"/>
                              <a:gd name="T23" fmla="*/ 2621 h 8335"/>
                              <a:gd name="T24" fmla="*/ 4299 w 10027"/>
                              <a:gd name="T25" fmla="*/ 2621 h 8335"/>
                              <a:gd name="T26" fmla="*/ 4299 w 10027"/>
                              <a:gd name="T27" fmla="*/ 3336 h 8335"/>
                              <a:gd name="T28" fmla="*/ 5729 w 10027"/>
                              <a:gd name="T29" fmla="*/ 3336 h 8335"/>
                              <a:gd name="T30" fmla="*/ 5729 w 10027"/>
                              <a:gd name="T31" fmla="*/ 2621 h 8335"/>
                              <a:gd name="T32" fmla="*/ 6444 w 10027"/>
                              <a:gd name="T33" fmla="*/ 2621 h 8335"/>
                              <a:gd name="T34" fmla="*/ 6444 w 10027"/>
                              <a:gd name="T35" fmla="*/ 3336 h 8335"/>
                              <a:gd name="T36" fmla="*/ 9307 w 10027"/>
                              <a:gd name="T37" fmla="*/ 5834 h 8335"/>
                              <a:gd name="T38" fmla="*/ 9307 w 10027"/>
                              <a:gd name="T39" fmla="*/ 7501 h 8335"/>
                              <a:gd name="T40" fmla="*/ 8345 w 10027"/>
                              <a:gd name="T41" fmla="*/ 8335 h 8335"/>
                              <a:gd name="T42" fmla="*/ 1677 w 10027"/>
                              <a:gd name="T43" fmla="*/ 8335 h 8335"/>
                              <a:gd name="T44" fmla="*/ 727 w 10027"/>
                              <a:gd name="T45" fmla="*/ 7501 h 8335"/>
                              <a:gd name="T46" fmla="*/ 727 w 10027"/>
                              <a:gd name="T47" fmla="*/ 5834 h 8335"/>
                              <a:gd name="T48" fmla="*/ 3590 w 10027"/>
                              <a:gd name="T49" fmla="*/ 3335 h 8335"/>
                              <a:gd name="T50" fmla="*/ 3589 w 10027"/>
                              <a:gd name="T51" fmla="*/ 2621 h 8335"/>
                              <a:gd name="T52" fmla="*/ 5019 w 10027"/>
                              <a:gd name="T53" fmla="*/ 7276 h 8335"/>
                              <a:gd name="T54" fmla="*/ 6449 w 10027"/>
                              <a:gd name="T55" fmla="*/ 5846 h 8335"/>
                              <a:gd name="T56" fmla="*/ 5019 w 10027"/>
                              <a:gd name="T57" fmla="*/ 4416 h 8335"/>
                              <a:gd name="T58" fmla="*/ 3589 w 10027"/>
                              <a:gd name="T59" fmla="*/ 5846 h 8335"/>
                              <a:gd name="T60" fmla="*/ 5019 w 10027"/>
                              <a:gd name="T61" fmla="*/ 7276 h 8335"/>
                              <a:gd name="T62" fmla="*/ 5019 w 10027"/>
                              <a:gd name="T63" fmla="*/ 7276 h 8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027" h="8335">
                                <a:moveTo>
                                  <a:pt x="8345" y="2916"/>
                                </a:moveTo>
                                <a:cubicBezTo>
                                  <a:pt x="7302" y="2574"/>
                                  <a:pt x="7720" y="1920"/>
                                  <a:pt x="7095" y="1666"/>
                                </a:cubicBezTo>
                                <a:cubicBezTo>
                                  <a:pt x="6032" y="1235"/>
                                  <a:pt x="5011" y="1250"/>
                                  <a:pt x="5011" y="1250"/>
                                </a:cubicBezTo>
                                <a:cubicBezTo>
                                  <a:pt x="5011" y="1250"/>
                                  <a:pt x="3994" y="1239"/>
                                  <a:pt x="2927" y="1666"/>
                                </a:cubicBezTo>
                                <a:cubicBezTo>
                                  <a:pt x="2300" y="1917"/>
                                  <a:pt x="2720" y="2574"/>
                                  <a:pt x="1677" y="2916"/>
                                </a:cubicBezTo>
                                <a:cubicBezTo>
                                  <a:pt x="575" y="3279"/>
                                  <a:pt x="0" y="2747"/>
                                  <a:pt x="11" y="2092"/>
                                </a:cubicBezTo>
                                <a:cubicBezTo>
                                  <a:pt x="19" y="1652"/>
                                  <a:pt x="290" y="1156"/>
                                  <a:pt x="842" y="834"/>
                                </a:cubicBezTo>
                                <a:cubicBezTo>
                                  <a:pt x="2257" y="9"/>
                                  <a:pt x="5010" y="0"/>
                                  <a:pt x="5010" y="0"/>
                                </a:cubicBezTo>
                                <a:cubicBezTo>
                                  <a:pt x="5010" y="0"/>
                                  <a:pt x="7762" y="9"/>
                                  <a:pt x="9177" y="834"/>
                                </a:cubicBezTo>
                                <a:cubicBezTo>
                                  <a:pt x="9726" y="1154"/>
                                  <a:pt x="9996" y="1645"/>
                                  <a:pt x="10009" y="2082"/>
                                </a:cubicBezTo>
                                <a:cubicBezTo>
                                  <a:pt x="10027" y="2742"/>
                                  <a:pt x="9452" y="3281"/>
                                  <a:pt x="8345" y="2916"/>
                                </a:cubicBezTo>
                                <a:close/>
                                <a:moveTo>
                                  <a:pt x="3589" y="2621"/>
                                </a:moveTo>
                                <a:lnTo>
                                  <a:pt x="4299" y="2621"/>
                                </a:lnTo>
                                <a:lnTo>
                                  <a:pt x="4299" y="3336"/>
                                </a:lnTo>
                                <a:lnTo>
                                  <a:pt x="5729" y="3336"/>
                                </a:lnTo>
                                <a:lnTo>
                                  <a:pt x="5729" y="2621"/>
                                </a:lnTo>
                                <a:lnTo>
                                  <a:pt x="6444" y="2621"/>
                                </a:lnTo>
                                <a:lnTo>
                                  <a:pt x="6444" y="3336"/>
                                </a:lnTo>
                                <a:lnTo>
                                  <a:pt x="9307" y="5834"/>
                                </a:lnTo>
                                <a:lnTo>
                                  <a:pt x="9307" y="7501"/>
                                </a:lnTo>
                                <a:cubicBezTo>
                                  <a:pt x="9307" y="7961"/>
                                  <a:pt x="8805" y="8335"/>
                                  <a:pt x="8345" y="8335"/>
                                </a:cubicBezTo>
                                <a:lnTo>
                                  <a:pt x="1677" y="8335"/>
                                </a:lnTo>
                                <a:cubicBezTo>
                                  <a:pt x="1217" y="8335"/>
                                  <a:pt x="727" y="7961"/>
                                  <a:pt x="727" y="7501"/>
                                </a:cubicBezTo>
                                <a:lnTo>
                                  <a:pt x="727" y="5834"/>
                                </a:lnTo>
                                <a:lnTo>
                                  <a:pt x="3590" y="3335"/>
                                </a:lnTo>
                                <a:lnTo>
                                  <a:pt x="3589" y="2621"/>
                                </a:lnTo>
                                <a:close/>
                                <a:moveTo>
                                  <a:pt x="5019" y="7276"/>
                                </a:moveTo>
                                <a:cubicBezTo>
                                  <a:pt x="5809" y="7276"/>
                                  <a:pt x="6449" y="6636"/>
                                  <a:pt x="6449" y="5846"/>
                                </a:cubicBezTo>
                                <a:cubicBezTo>
                                  <a:pt x="6449" y="5056"/>
                                  <a:pt x="5808" y="4416"/>
                                  <a:pt x="5019" y="4416"/>
                                </a:cubicBezTo>
                                <a:cubicBezTo>
                                  <a:pt x="4229" y="4416"/>
                                  <a:pt x="3589" y="5056"/>
                                  <a:pt x="3589" y="5846"/>
                                </a:cubicBezTo>
                                <a:cubicBezTo>
                                  <a:pt x="3590" y="6636"/>
                                  <a:pt x="4230" y="7276"/>
                                  <a:pt x="5019" y="7276"/>
                                </a:cubicBezTo>
                                <a:close/>
                                <a:moveTo>
                                  <a:pt x="5019" y="7276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calendar_61469"/>
                        <wps:cNvSpPr/>
                        <wps:spPr>
                          <a:xfrm>
                            <a:off x="2430" y="11199"/>
                            <a:ext cx="307" cy="265"/>
                          </a:xfrm>
                          <a:custGeom>
                            <a:avLst/>
                            <a:gdLst>
                              <a:gd name="T0" fmla="*/ 10933 w 12800"/>
                              <a:gd name="T1" fmla="*/ 0 h 11200"/>
                              <a:gd name="T2" fmla="*/ 1867 w 12800"/>
                              <a:gd name="T3" fmla="*/ 0 h 11200"/>
                              <a:gd name="T4" fmla="*/ 0 w 12800"/>
                              <a:gd name="T5" fmla="*/ 1867 h 11200"/>
                              <a:gd name="T6" fmla="*/ 0 w 12800"/>
                              <a:gd name="T7" fmla="*/ 2320 h 11200"/>
                              <a:gd name="T8" fmla="*/ 6533 w 12800"/>
                              <a:gd name="T9" fmla="*/ 5520 h 11200"/>
                              <a:gd name="T10" fmla="*/ 12800 w 12800"/>
                              <a:gd name="T11" fmla="*/ 2320 h 11200"/>
                              <a:gd name="T12" fmla="*/ 12800 w 12800"/>
                              <a:gd name="T13" fmla="*/ 1867 h 11200"/>
                              <a:gd name="T14" fmla="*/ 10933 w 12800"/>
                              <a:gd name="T15" fmla="*/ 0 h 11200"/>
                              <a:gd name="T16" fmla="*/ 0 w 12800"/>
                              <a:gd name="T17" fmla="*/ 3520 h 11200"/>
                              <a:gd name="T18" fmla="*/ 0 w 12800"/>
                              <a:gd name="T19" fmla="*/ 9333 h 11200"/>
                              <a:gd name="T20" fmla="*/ 1867 w 12800"/>
                              <a:gd name="T21" fmla="*/ 11200 h 11200"/>
                              <a:gd name="T22" fmla="*/ 10933 w 12800"/>
                              <a:gd name="T23" fmla="*/ 11200 h 11200"/>
                              <a:gd name="T24" fmla="*/ 12800 w 12800"/>
                              <a:gd name="T25" fmla="*/ 9333 h 11200"/>
                              <a:gd name="T26" fmla="*/ 12800 w 12800"/>
                              <a:gd name="T27" fmla="*/ 3547 h 11200"/>
                              <a:gd name="T28" fmla="*/ 6533 w 12800"/>
                              <a:gd name="T29" fmla="*/ 6747 h 11200"/>
                              <a:gd name="T30" fmla="*/ 0 w 12800"/>
                              <a:gd name="T31" fmla="*/ 3520 h 11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800" h="11200">
                                <a:moveTo>
                                  <a:pt x="10933" y="0"/>
                                </a:moveTo>
                                <a:lnTo>
                                  <a:pt x="1867" y="0"/>
                                </a:lnTo>
                                <a:cubicBezTo>
                                  <a:pt x="827" y="0"/>
                                  <a:pt x="0" y="827"/>
                                  <a:pt x="0" y="1867"/>
                                </a:cubicBezTo>
                                <a:lnTo>
                                  <a:pt x="0" y="2320"/>
                                </a:lnTo>
                                <a:lnTo>
                                  <a:pt x="6533" y="5520"/>
                                </a:lnTo>
                                <a:lnTo>
                                  <a:pt x="12800" y="2320"/>
                                </a:lnTo>
                                <a:lnTo>
                                  <a:pt x="12800" y="1867"/>
                                </a:lnTo>
                                <a:cubicBezTo>
                                  <a:pt x="12800" y="827"/>
                                  <a:pt x="11973" y="0"/>
                                  <a:pt x="10933" y="0"/>
                                </a:cubicBezTo>
                                <a:close/>
                                <a:moveTo>
                                  <a:pt x="0" y="3520"/>
                                </a:moveTo>
                                <a:lnTo>
                                  <a:pt x="0" y="9333"/>
                                </a:lnTo>
                                <a:cubicBezTo>
                                  <a:pt x="0" y="10373"/>
                                  <a:pt x="827" y="11200"/>
                                  <a:pt x="1867" y="11200"/>
                                </a:cubicBezTo>
                                <a:lnTo>
                                  <a:pt x="10933" y="11200"/>
                                </a:lnTo>
                                <a:cubicBezTo>
                                  <a:pt x="11973" y="11200"/>
                                  <a:pt x="12800" y="10373"/>
                                  <a:pt x="12800" y="9333"/>
                                </a:cubicBezTo>
                                <a:lnTo>
                                  <a:pt x="12800" y="3547"/>
                                </a:lnTo>
                                <a:lnTo>
                                  <a:pt x="6533" y="6747"/>
                                </a:lnTo>
                                <a:lnTo>
                                  <a:pt x="0" y="3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calendar_61469"/>
                        <wps:cNvSpPr/>
                        <wps:spPr>
                          <a:xfrm>
                            <a:off x="2434" y="10183"/>
                            <a:ext cx="300" cy="348"/>
                          </a:xfrm>
                          <a:custGeom>
                            <a:avLst/>
                            <a:gdLst>
                              <a:gd name="T0" fmla="*/ 4584 w 7340"/>
                              <a:gd name="T1" fmla="*/ 4467 h 8537"/>
                              <a:gd name="T2" fmla="*/ 5864 w 7340"/>
                              <a:gd name="T3" fmla="*/ 2355 h 8537"/>
                              <a:gd name="T4" fmla="*/ 3573 w 7340"/>
                              <a:gd name="T5" fmla="*/ 0 h 8537"/>
                              <a:gd name="T6" fmla="*/ 1301 w 7340"/>
                              <a:gd name="T7" fmla="*/ 2355 h 8537"/>
                              <a:gd name="T8" fmla="*/ 2581 w 7340"/>
                              <a:gd name="T9" fmla="*/ 4480 h 8537"/>
                              <a:gd name="T10" fmla="*/ 21 w 7340"/>
                              <a:gd name="T11" fmla="*/ 7404 h 8537"/>
                              <a:gd name="T12" fmla="*/ 21 w 7340"/>
                              <a:gd name="T13" fmla="*/ 7571 h 8537"/>
                              <a:gd name="T14" fmla="*/ 898 w 7340"/>
                              <a:gd name="T15" fmla="*/ 8403 h 8537"/>
                              <a:gd name="T16" fmla="*/ 2862 w 7340"/>
                              <a:gd name="T17" fmla="*/ 8512 h 8537"/>
                              <a:gd name="T18" fmla="*/ 4475 w 7340"/>
                              <a:gd name="T19" fmla="*/ 8512 h 8537"/>
                              <a:gd name="T20" fmla="*/ 7317 w 7340"/>
                              <a:gd name="T21" fmla="*/ 7571 h 8537"/>
                              <a:gd name="T22" fmla="*/ 7317 w 7340"/>
                              <a:gd name="T23" fmla="*/ 7404 h 8537"/>
                              <a:gd name="T24" fmla="*/ 4584 w 7340"/>
                              <a:gd name="T25" fmla="*/ 4467 h 85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340" h="8537">
                                <a:moveTo>
                                  <a:pt x="4584" y="4467"/>
                                </a:moveTo>
                                <a:cubicBezTo>
                                  <a:pt x="5373" y="4059"/>
                                  <a:pt x="5867" y="3243"/>
                                  <a:pt x="5864" y="2355"/>
                                </a:cubicBezTo>
                                <a:cubicBezTo>
                                  <a:pt x="5885" y="1070"/>
                                  <a:pt x="4857" y="14"/>
                                  <a:pt x="3573" y="0"/>
                                </a:cubicBezTo>
                                <a:cubicBezTo>
                                  <a:pt x="2296" y="24"/>
                                  <a:pt x="1279" y="1078"/>
                                  <a:pt x="1301" y="2355"/>
                                </a:cubicBezTo>
                                <a:cubicBezTo>
                                  <a:pt x="1293" y="3248"/>
                                  <a:pt x="1788" y="4069"/>
                                  <a:pt x="2581" y="4480"/>
                                </a:cubicBezTo>
                                <a:cubicBezTo>
                                  <a:pt x="1105" y="4656"/>
                                  <a:pt x="0" y="5918"/>
                                  <a:pt x="21" y="7404"/>
                                </a:cubicBezTo>
                                <a:lnTo>
                                  <a:pt x="21" y="7571"/>
                                </a:lnTo>
                                <a:cubicBezTo>
                                  <a:pt x="21" y="8006"/>
                                  <a:pt x="309" y="8281"/>
                                  <a:pt x="898" y="8403"/>
                                </a:cubicBezTo>
                                <a:cubicBezTo>
                                  <a:pt x="1548" y="8500"/>
                                  <a:pt x="2206" y="8537"/>
                                  <a:pt x="2862" y="8512"/>
                                </a:cubicBezTo>
                                <a:lnTo>
                                  <a:pt x="4475" y="8512"/>
                                </a:lnTo>
                                <a:cubicBezTo>
                                  <a:pt x="5998" y="8512"/>
                                  <a:pt x="7317" y="8512"/>
                                  <a:pt x="7317" y="7571"/>
                                </a:cubicBezTo>
                                <a:lnTo>
                                  <a:pt x="7317" y="7404"/>
                                </a:lnTo>
                                <a:cubicBezTo>
                                  <a:pt x="7340" y="5851"/>
                                  <a:pt x="6135" y="4556"/>
                                  <a:pt x="4584" y="44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25pt;margin-top:-30.7pt;height:86.9pt;width:15.55pt;z-index:251671552;mso-width-relative:page;mso-height-relative:page;" coordorigin="2428,9726" coordsize="311,1738" o:gfxdata="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">
                <o:lock v:ext="edit" aspectratio="f"/>
                <v:shape id="calendar_61469" o:spid="_x0000_s1026" o:spt="100" style="position:absolute;left:2428;top:9726;height:318;width:311;v-text-anchor:middle;" fillcolor="#FFFFFF [3212]" filled="t" stroked="f" coordsize="595290,607851" o:gfxdata="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XBs68AAAA&#10;2wAAAA8AAAAAAAAAAQAgAAAAIgAAAGRycy9kb3ducmV2LnhtbFBLAQIUABQAAAAIAIdO4kAzLwWe&#10;OwAAADkAAAAQAAAAAAAAAAEAIAAAAAsBAABkcnMvc2hhcGV4bWwueG1sUEsFBgAAAAAGAAYAWwEA&#10;ALUDAAAAAA==&#10;" path="m394037,441881l442257,441881c449826,441881,455994,448045,455994,455609l455994,503799c455994,511363,449826,517527,442257,517527l394037,517527c386375,517527,380207,511363,380207,503799l380207,455609c380207,448045,386375,441881,394037,441881xm273594,441881l321766,441881c329436,441881,335609,448045,335609,455609l335609,503799c335609,511363,329436,517527,321766,517527l273594,517527c265924,517527,259751,511363,259751,503799l259751,455609c259751,448045,265924,441881,273594,441881xm152998,441881l201263,441881c208840,441881,215013,448045,215013,455609l215013,503799c215013,511363,208840,517527,201263,517527l152998,517527c145422,517527,139155,511363,139155,503799l139155,455609c139155,448045,145422,441881,152998,441881xm394037,321496l442257,321496c449826,321496,455994,327658,455994,335314l455994,383395c455994,391051,449826,397213,442257,397213l394037,397213c386375,397213,380207,391051,380207,383395l380207,335314c380207,327658,386375,321496,394037,321496xm273594,321496l321766,321496c329436,321496,335609,327658,335609,335314l335609,383395c335609,391051,329436,397213,321766,397213l273594,397213c265924,397213,259751,391051,259751,383395l259751,335314c259751,327658,265924,321496,273594,321496xm152998,321496l201263,321496c208840,321496,215013,327658,215013,335314l215013,383395c215013,391051,208840,397213,201263,397213l152998,397213c145422,397213,139155,391051,139155,383395l139155,335314c139155,327658,145422,321496,152998,321496xm93245,280044c80151,280044,69583,290597,69583,303579l69583,526226c69583,539208,80151,549761,93245,549761l501016,549761c514016,549761,524585,539208,524585,526226l524585,303579c524585,290597,514016,280044,501016,280044xm211929,67390l383361,67390,383361,141170c383361,174418,410671,201221,443966,201221l482031,201221c515232,201221,542261,174418,542261,141170l542261,67670c571347,68511,595290,92513,595290,122118l595290,553030c595290,583102,570786,607851,540671,607851l54619,607851c24410,607851,0,583102,0,553030l0,122118c0,92513,23943,68511,53029,67670l53029,141170c53029,174418,79964,201221,113259,201221l151324,201221c184619,201221,211929,174418,211929,141170xm443504,0l481115,0c492529,0,501791,9243,501791,20634l501791,141173c501791,152564,492529,161807,481115,161807l443504,161807c432090,161807,422828,152564,422828,141173l422828,20634c422828,9243,432090,0,443504,0xm113187,0l150798,0c162212,0,171474,9243,171474,20634l171474,141173c171474,152564,162212,161807,150798,161807l113187,161807c101773,161807,92511,152564,92511,141173l92511,20634c92511,9243,101773,0,113187,0xe">
                  <v:path o:connectlocs="205,231;231,231;238,238;238,263;231,270;205,270;198,263;198,238;205,231;142,231;168,231;175,238;175,263;168,270;142,270;135,263;135,238;142,231;79,231;105,231;112,238;112,263;105,270;79,270;72,263;72,238;79,231;205,168;231,168;238,175;238,200;231,207;205,207;198,200;198,175;205,168;142,168;168,168;175,175;175,200;168,207;142,207;135,200;135,175;142,168;79,168;105,168;112,175;112,200;105,207;79,207;72,200;72,175;79,168;48,146;36,158;36,275;48,287;261,287;274,275;274,158;261,146;110,35;200,35;200,73;231,105;251,105;283,73;283,35;311,63;311,289;282,318;28,318;0,289;0,63;27,35;27,73;59,105;79,105;110,73;231,0;251,0;262,10;262,73;251,84;231,84;220,73;220,10;231,0;59,0;78,0;89,10;89,73;78,84;59,84;48,73;48,10;59,0" o:connectangles="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calendar_61469" o:spid="_x0000_s1026" o:spt="100" style="position:absolute;left:2430;top:10782;height:294;width:307;v-text-anchor:middle;" fillcolor="#FFFFFF [3212]" filled="t" stroked="f" coordsize="10027,8335" o:gfxdata="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TwzovQAA&#10;ANsAAAAPAAAAAAAAAAEAIAAAACIAAABkcnMvZG93bnJldi54bWxQSwECFAAUAAAACACHTuJAMy8F&#10;njsAAAA5AAAAEAAAAAAAAAABACAAAAAMAQAAZHJzL3NoYXBleG1sLnhtbFBLBQYAAAAABgAGAFsB&#10;AAC2AwAAAAA=&#10;" path="m8345,2916c7302,2574,7720,1920,7095,1666c6032,1235,5011,1250,5011,1250c5011,1250,3994,1239,2927,1666c2300,1917,2720,2574,1677,2916c575,3279,0,2747,11,2092c19,1652,290,1156,842,834c2257,9,5010,0,5010,0c5010,0,7762,9,9177,834c9726,1154,9996,1645,10009,2082c10027,2742,9452,3281,8345,2916xm3589,2621l4299,2621,4299,3336,5729,3336,5729,2621,6444,2621,6444,3336,9307,5834,9307,7501c9307,7961,8805,8335,8345,8335l1677,8335c1217,8335,727,7961,727,7501l727,5834,3590,3335,3589,2621xm5019,7276c5809,7276,6449,6636,6449,5846c6449,5056,5808,4416,5019,4416c4229,4416,3589,5056,3589,5846c3590,6636,4230,7276,5019,7276xm5019,7276xe">
                  <v:path o:connectlocs="255,102;217,58;153,44;89,58;51,102;0,73;25,29;153,0;280,29;306,73;255,102;109,92;131,92;131,117;175,117;175,92;197,92;197,117;284,205;284,264;255,294;51,294;22,264;22,205;109,117;109,92;153,256;197,206;153,155;109,206;153,256;153,256" o:connectangles="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calendar_61469" o:spid="_x0000_s1026" o:spt="100" style="position:absolute;left:2430;top:11199;height:265;width:307;v-text-anchor:middle;" fillcolor="#FFFFFF [3212]" filled="t" stroked="f" coordsize="12800,11200" o:gfxdata="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39iRL4A&#10;AADbAAAADwAAAAAAAAABACAAAAAiAAAAZHJzL2Rvd25yZXYueG1sUEsBAhQAFAAAAAgAh07iQDMv&#10;BZ47AAAAOQAAABAAAAAAAAAAAQAgAAAADQEAAGRycy9zaGFwZXhtbC54bWxQSwUGAAAAAAYABgBb&#10;AQAAtwMAAAAA&#10;" path="m10933,0l1867,0c827,0,0,827,0,1867l0,2320,6533,5520,12800,2320,12800,1867c12800,827,11973,0,10933,0xm0,3520l0,9333c0,10373,827,11200,1867,11200l10933,11200c11973,11200,12800,10373,12800,9333l12800,3547,6533,6747,0,3520xe">
                  <v:path o:connectlocs="262,0;44,0;0,44;0,54;156,130;307,54;307,44;262,0;0,83;0,220;44,265;262,265;307,220;307,83;156,159;0,83" o:connectangles="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calendar_61469" o:spid="_x0000_s1026" o:spt="100" style="position:absolute;left:2434;top:10183;height:348;width:300;v-text-anchor:middle;" fillcolor="#FFFFFF [3212]" filled="t" stroked="f" coordsize="7340,8537" o:gfxdata="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FDYr4A&#10;AADbAAAADwAAAAAAAAABACAAAAAiAAAAZHJzL2Rvd25yZXYueG1sUEsBAhQAFAAAAAgAh07iQDMv&#10;BZ47AAAAOQAAABAAAAAAAAAAAQAgAAAADQEAAGRycy9zaGFwZXhtbC54bWxQSwUGAAAAAAYABgBb&#10;AQAAtwMAAAAA&#10;" path="m4584,4467c5373,4059,5867,3243,5864,2355c5885,1070,4857,14,3573,0c2296,24,1279,1078,1301,2355c1293,3248,1788,4069,2581,4480c1105,4656,0,5918,21,7404l21,7571c21,8006,309,8281,898,8403c1548,8500,2206,8537,2862,8512l4475,8512c5998,8512,7317,8512,7317,7571l7317,7404c7340,5851,6135,4556,4584,4467xe">
                  <v:path o:connectlocs="187,182;239,95;146,0;53,95;105,182;0,301;0,308;36,342;116,346;182,346;299,308;299,301;187,182" o:connectangles="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4304030</wp:posOffset>
                </wp:positionH>
                <wp:positionV relativeFrom="paragraph">
                  <wp:posOffset>-543560</wp:posOffset>
                </wp:positionV>
                <wp:extent cx="1553210" cy="141097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447030" y="370840"/>
                          <a:ext cx="1553210" cy="1410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XX/01/01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政治面貌：党员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186-****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****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*****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@docer.com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8.9pt;margin-top:-42.8pt;height:111.1pt;width:122.3pt;z-index:251669504;mso-width-relative:page;mso-height-relative:page;" filled="f" stroked="f" coordsize="21600,21600" o:gfxdata="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Bdkih2QAAAAsBAAAPAAAAAAAAAAEAIAAAACIAAABkcnMvZG93bnJldi54bWxQ&#10;SwECFAAUAAAACACHTuJAh636sS8CAAA2BAAADgAAAAAAAAABACAAAAAo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XX/01/01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政治面貌：党员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186-****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****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*****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@docer.com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283210</wp:posOffset>
                </wp:positionV>
                <wp:extent cx="1989455" cy="57213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2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2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报考专业：广告学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9pt;margin-top:22.3pt;height:45.05pt;width:156.65pt;z-index:251680768;mso-width-relative:page;mso-height-relative:page;" filled="f" stroked="f" coordsize="21600,21600" o:gfxdata="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1SZZ93AAAAAoBAAAPAAAAAAAAAAEAIAAAACIAAABk&#10;cnMvZG93bnJldi54bWxQSwECFAAUAAAACACHTuJAzJIWdT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2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2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报考专业：广告学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-250190</wp:posOffset>
            </wp:positionH>
            <wp:positionV relativeFrom="paragraph">
              <wp:posOffset>-303530</wp:posOffset>
            </wp:positionV>
            <wp:extent cx="1933575" cy="1983740"/>
            <wp:effectExtent l="0" t="0" r="9525" b="16510"/>
            <wp:wrapNone/>
            <wp:docPr id="30" name="图片 30" descr="02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02-灰"/>
                    <pic:cNvPicPr>
                      <a:picLocks noChangeAspect="1"/>
                    </pic:cNvPicPr>
                  </pic:nvPicPr>
                  <pic:blipFill>
                    <a:blip r:embed="rId4"/>
                    <a:srcRect t="1884" r="436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8374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3169285</wp:posOffset>
                </wp:positionH>
                <wp:positionV relativeFrom="paragraph">
                  <wp:posOffset>4845050</wp:posOffset>
                </wp:positionV>
                <wp:extent cx="2637155" cy="408940"/>
                <wp:effectExtent l="0" t="0" r="0" b="0"/>
                <wp:wrapNone/>
                <wp:docPr id="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15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066"/>
                                <w:sz w:val="22"/>
                                <w:szCs w:val="22"/>
                                <w:lang w:val="en-US" w:eastAsia="zh-CN"/>
                              </w:rPr>
                              <w:t xml:space="preserve">Research Project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科研项目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9.55pt;margin-top:381.5pt;height:32.2pt;width:207.65pt;z-index:251697152;mso-width-relative:page;mso-height-relative:page;" filled="f" stroked="f" coordsize="21600,21600" o:gfxdata="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nurkN2QAAAAsBAAAPAAAAAAAAAAEAIAAAACIAAABkcnMvZG93bnJldi54bWxQSwECFAAUAAAA&#10;CACHTuJAYdLWTSYCAAAq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066"/>
                          <w:sz w:val="22"/>
                          <w:szCs w:val="22"/>
                          <w:lang w:val="en-US" w:eastAsia="zh-CN"/>
                        </w:rPr>
                        <w:t xml:space="preserve">Research Project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科研项目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4964430</wp:posOffset>
                </wp:positionV>
                <wp:extent cx="2635250" cy="269875"/>
                <wp:effectExtent l="6350" t="6350" r="6350" b="95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26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55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.5pt;margin-top:390.9pt;height:21.25pt;width:207.5pt;z-index:251693056;v-text-anchor:middle;mso-width-relative:page;mso-height-relative:page;" filled="f" stroked="t" coordsize="21600,21600" o:gfxdata="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CgN7V2QAAAAsBAAAPAAAAAAAAAAEAIAAAACIAAABkcnMvZG93bnJl&#10;di54bWxQSwECFAAUAAAACACHTuJA0si75m4CAADNBAAADgAAAAAAAAABACAAAAAoAQAAZHJzL2Uy&#10;b0RvYy54bWxQSwUGAAAAAAYABgBZAQAACAYAAAAA&#10;">
                <v:fill on="f" focussize="0,0"/>
                <v:stroke weight="1pt" color="#455066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2571115</wp:posOffset>
                </wp:positionV>
                <wp:extent cx="2652395" cy="408940"/>
                <wp:effectExtent l="0" t="0" r="0" b="0"/>
                <wp:wrapNone/>
                <wp:docPr id="8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239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066"/>
                                <w:sz w:val="22"/>
                                <w:szCs w:val="22"/>
                                <w:lang w:val="en-US" w:eastAsia="zh-CN"/>
                              </w:rPr>
                              <w:t>Honor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           荣誉奖励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8.35pt;margin-top:202.45pt;height:32.2pt;width:208.85pt;z-index:251694080;mso-width-relative:page;mso-height-relative:page;" filled="f" stroked="f" coordsize="21600,21600" o:gfxdata="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5&#10;PWFW1wAAAAsBAAAPAAAAAAAAAAEAIAAAACIAAABkcnMvZG93bnJldi54bWxQSwECFAAUAAAACACH&#10;TuJANSJQryUCAAAq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066"/>
                          <w:sz w:val="22"/>
                          <w:szCs w:val="22"/>
                          <w:lang w:val="en-US" w:eastAsia="zh-CN"/>
                        </w:rPr>
                        <w:t>Honor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           荣誉奖励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2694940</wp:posOffset>
                </wp:positionV>
                <wp:extent cx="2635250" cy="269875"/>
                <wp:effectExtent l="6350" t="6350" r="6350" b="95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26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55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.5pt;margin-top:212.2pt;height:21.25pt;width:207.5pt;z-index:251688960;v-text-anchor:middle;mso-width-relative:page;mso-height-relative:page;" filled="f" stroked="t" coordsize="21600,21600" o:gfxdata="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4V6Zf2QAAAAsBAAAPAAAAAAAAAAEAIAAAACIAAABkcnMvZG93bnJl&#10;di54bWxQSwECFAAUAAAACACHTuJAwJOjwG4CAADNBAAADgAAAAAAAAABACAAAAAoAQAAZHJzL2Uy&#10;b0RvYy54bWxQSwUGAAAAAAYABgBZAQAACAYAAAAA&#10;">
                <v:fill on="f" focussize="0,0"/>
                <v:stroke weight="1pt" color="#455066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1432560</wp:posOffset>
                </wp:positionV>
                <wp:extent cx="2635250" cy="269875"/>
                <wp:effectExtent l="6350" t="6350" r="6350" b="95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26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55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.5pt;margin-top:112.8pt;height:21.25pt;width:207.5pt;z-index:251686912;v-text-anchor:middle;mso-width-relative:page;mso-height-relative:page;" filled="f" stroked="t" coordsize="21600,21600" o:gfxdata="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+9uP9gAAAALAQAADwAAAAAAAAABACAAAAAiAAAAZHJzL2Rvd25yZXYu&#10;eG1sUEsBAhQAFAAAAAgAh07iQGmk1FRtAgAAzQQAAA4AAAAAAAAAAQAgAAAAJwEAAGRycy9lMm9E&#10;b2MueG1sUEsFBgAAAAAGAAYAWQEAAAYGAAAAAA==&#10;">
                <v:fill on="f" focussize="0,0"/>
                <v:stroke weight="1pt" color="#455066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1312545</wp:posOffset>
                </wp:positionV>
                <wp:extent cx="2644775" cy="40767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775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066"/>
                                <w:sz w:val="22"/>
                                <w:szCs w:val="22"/>
                                <w:lang w:val="en-US" w:eastAsia="zh-CN"/>
                              </w:rPr>
                              <w:t xml:space="preserve">Education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066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6.65pt;margin-top:103.35pt;height:32.1pt;width:208.25pt;z-index:251700224;mso-width-relative:page;mso-height-relative:page;" filled="f" stroked="f" coordsize="21600,21600" o:gfxdata="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cpSIXdgAAAALAQAADwAAAAAAAAABACAAAAAiAAAAZHJzL2Rvd25yZXYueG1sUEsBAhQAFAAAAAgA&#10;h07iQDuAF6wlAgAAKg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066"/>
                          <w:sz w:val="22"/>
                          <w:szCs w:val="22"/>
                          <w:lang w:val="en-US" w:eastAsia="zh-CN"/>
                        </w:rPr>
                        <w:t xml:space="preserve">Education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066"/>
                          <w:sz w:val="26"/>
                          <w:szCs w:val="26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5822950</wp:posOffset>
                </wp:positionH>
                <wp:positionV relativeFrom="paragraph">
                  <wp:posOffset>4809490</wp:posOffset>
                </wp:positionV>
                <wp:extent cx="370840" cy="370840"/>
                <wp:effectExtent l="6350" t="6350" r="22860" b="2286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" cy="370840"/>
                          <a:chOff x="13185" y="9297"/>
                          <a:chExt cx="584" cy="584"/>
                        </a:xfrm>
                      </wpg:grpSpPr>
                      <wps:wsp>
                        <wps:cNvPr id="92" name="椭圆 92"/>
                        <wps:cNvSpPr/>
                        <wps:spPr>
                          <a:xfrm>
                            <a:off x="13185" y="9297"/>
                            <a:ext cx="585" cy="585"/>
                          </a:xfrm>
                          <a:prstGeom prst="ellipse">
                            <a:avLst/>
                          </a:prstGeom>
                          <a:solidFill>
                            <a:srgbClr val="455066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trophy-silhouette_49959"/>
                        <wps:cNvSpPr/>
                        <wps:spPr>
                          <a:xfrm>
                            <a:off x="13300" y="9424"/>
                            <a:ext cx="354" cy="298"/>
                          </a:xfrm>
                          <a:custGeom>
                            <a:avLst/>
                            <a:gdLst>
                              <a:gd name="connsiteX0" fmla="*/ 410614 w 580028"/>
                              <a:gd name="connsiteY0" fmla="*/ 346867 h 421400"/>
                              <a:gd name="connsiteX1" fmla="*/ 353186 w 580028"/>
                              <a:gd name="connsiteY1" fmla="*/ 362634 h 421400"/>
                              <a:gd name="connsiteX2" fmla="*/ 468043 w 580028"/>
                              <a:gd name="connsiteY2" fmla="*/ 362634 h 421400"/>
                              <a:gd name="connsiteX3" fmla="*/ 410614 w 580028"/>
                              <a:gd name="connsiteY3" fmla="*/ 346867 h 421400"/>
                              <a:gd name="connsiteX4" fmla="*/ 160800 w 580028"/>
                              <a:gd name="connsiteY4" fmla="*/ 346867 h 421400"/>
                              <a:gd name="connsiteX5" fmla="*/ 103372 w 580028"/>
                              <a:gd name="connsiteY5" fmla="*/ 362634 h 421400"/>
                              <a:gd name="connsiteX6" fmla="*/ 219664 w 580028"/>
                              <a:gd name="connsiteY6" fmla="*/ 362634 h 421400"/>
                              <a:gd name="connsiteX7" fmla="*/ 160800 w 580028"/>
                              <a:gd name="connsiteY7" fmla="*/ 346867 h 421400"/>
                              <a:gd name="connsiteX8" fmla="*/ 258342 w 580028"/>
                              <a:gd name="connsiteY8" fmla="*/ 219321 h 421400"/>
                              <a:gd name="connsiteX9" fmla="*/ 378988 w 580028"/>
                              <a:gd name="connsiteY9" fmla="*/ 273766 h 421400"/>
                              <a:gd name="connsiteX10" fmla="*/ 363189 w 580028"/>
                              <a:gd name="connsiteY10" fmla="*/ 299555 h 421400"/>
                              <a:gd name="connsiteX11" fmla="*/ 248288 w 580028"/>
                              <a:gd name="connsiteY11" fmla="*/ 237947 h 421400"/>
                              <a:gd name="connsiteX12" fmla="*/ 170267 w 580028"/>
                              <a:gd name="connsiteY12" fmla="*/ 125198 h 421400"/>
                              <a:gd name="connsiteX13" fmla="*/ 111890 w 580028"/>
                              <a:gd name="connsiteY13" fmla="*/ 159081 h 421400"/>
                              <a:gd name="connsiteX14" fmla="*/ 139182 w 580028"/>
                              <a:gd name="connsiteY14" fmla="*/ 240831 h 421400"/>
                              <a:gd name="connsiteX15" fmla="*/ 221057 w 580028"/>
                              <a:gd name="connsiteY15" fmla="*/ 213581 h 421400"/>
                              <a:gd name="connsiteX16" fmla="*/ 193765 w 580028"/>
                              <a:gd name="connsiteY16" fmla="*/ 131832 h 421400"/>
                              <a:gd name="connsiteX17" fmla="*/ 170267 w 580028"/>
                              <a:gd name="connsiteY17" fmla="*/ 125198 h 421400"/>
                              <a:gd name="connsiteX18" fmla="*/ 172399 w 580028"/>
                              <a:gd name="connsiteY18" fmla="*/ 104672 h 421400"/>
                              <a:gd name="connsiteX19" fmla="*/ 203820 w 580028"/>
                              <a:gd name="connsiteY19" fmla="*/ 113187 h 421400"/>
                              <a:gd name="connsiteX20" fmla="*/ 244039 w 580028"/>
                              <a:gd name="connsiteY20" fmla="*/ 215015 h 421400"/>
                              <a:gd name="connsiteX21" fmla="*/ 236857 w 580028"/>
                              <a:gd name="connsiteY21" fmla="*/ 229357 h 421400"/>
                              <a:gd name="connsiteX22" fmla="*/ 129127 w 580028"/>
                              <a:gd name="connsiteY22" fmla="*/ 259475 h 421400"/>
                              <a:gd name="connsiteX23" fmla="*/ 93217 w 580028"/>
                              <a:gd name="connsiteY23" fmla="*/ 149042 h 421400"/>
                              <a:gd name="connsiteX24" fmla="*/ 172399 w 580028"/>
                              <a:gd name="connsiteY24" fmla="*/ 104672 h 421400"/>
                              <a:gd name="connsiteX25" fmla="*/ 160800 w 580028"/>
                              <a:gd name="connsiteY25" fmla="*/ 40133 h 421400"/>
                              <a:gd name="connsiteX26" fmla="*/ 83272 w 580028"/>
                              <a:gd name="connsiteY26" fmla="*/ 70233 h 421400"/>
                              <a:gd name="connsiteX27" fmla="*/ 57428 w 580028"/>
                              <a:gd name="connsiteY27" fmla="*/ 100334 h 421400"/>
                              <a:gd name="connsiteX28" fmla="*/ 57428 w 580028"/>
                              <a:gd name="connsiteY28" fmla="*/ 348300 h 421400"/>
                              <a:gd name="connsiteX29" fmla="*/ 160800 w 580028"/>
                              <a:gd name="connsiteY29" fmla="*/ 306734 h 421400"/>
                              <a:gd name="connsiteX30" fmla="*/ 267043 w 580028"/>
                              <a:gd name="connsiteY30" fmla="*/ 348300 h 421400"/>
                              <a:gd name="connsiteX31" fmla="*/ 267043 w 580028"/>
                              <a:gd name="connsiteY31" fmla="*/ 266600 h 421400"/>
                              <a:gd name="connsiteX32" fmla="*/ 307243 w 580028"/>
                              <a:gd name="connsiteY32" fmla="*/ 283800 h 421400"/>
                              <a:gd name="connsiteX33" fmla="*/ 307243 w 580028"/>
                              <a:gd name="connsiteY33" fmla="*/ 348300 h 421400"/>
                              <a:gd name="connsiteX34" fmla="*/ 410614 w 580028"/>
                              <a:gd name="connsiteY34" fmla="*/ 306734 h 421400"/>
                              <a:gd name="connsiteX35" fmla="*/ 516857 w 580028"/>
                              <a:gd name="connsiteY35" fmla="*/ 348300 h 421400"/>
                              <a:gd name="connsiteX36" fmla="*/ 516857 w 580028"/>
                              <a:gd name="connsiteY36" fmla="*/ 100334 h 421400"/>
                              <a:gd name="connsiteX37" fmla="*/ 512550 w 580028"/>
                              <a:gd name="connsiteY37" fmla="*/ 94600 h 421400"/>
                              <a:gd name="connsiteX38" fmla="*/ 492450 w 580028"/>
                              <a:gd name="connsiteY38" fmla="*/ 71666 h 421400"/>
                              <a:gd name="connsiteX39" fmla="*/ 410614 w 580028"/>
                              <a:gd name="connsiteY39" fmla="*/ 40133 h 421400"/>
                              <a:gd name="connsiteX40" fmla="*/ 333086 w 580028"/>
                              <a:gd name="connsiteY40" fmla="*/ 70233 h 421400"/>
                              <a:gd name="connsiteX41" fmla="*/ 307243 w 580028"/>
                              <a:gd name="connsiteY41" fmla="*/ 100334 h 421400"/>
                              <a:gd name="connsiteX42" fmla="*/ 307243 w 580028"/>
                              <a:gd name="connsiteY42" fmla="*/ 225034 h 421400"/>
                              <a:gd name="connsiteX43" fmla="*/ 267043 w 580028"/>
                              <a:gd name="connsiteY43" fmla="*/ 209267 h 421400"/>
                              <a:gd name="connsiteX44" fmla="*/ 267043 w 580028"/>
                              <a:gd name="connsiteY44" fmla="*/ 100334 h 421400"/>
                              <a:gd name="connsiteX45" fmla="*/ 262736 w 580028"/>
                              <a:gd name="connsiteY45" fmla="*/ 94600 h 421400"/>
                              <a:gd name="connsiteX46" fmla="*/ 242636 w 580028"/>
                              <a:gd name="connsiteY46" fmla="*/ 71666 h 421400"/>
                              <a:gd name="connsiteX47" fmla="*/ 160800 w 580028"/>
                              <a:gd name="connsiteY47" fmla="*/ 40133 h 421400"/>
                              <a:gd name="connsiteX48" fmla="*/ 160800 w 580028"/>
                              <a:gd name="connsiteY48" fmla="*/ 0 h 421400"/>
                              <a:gd name="connsiteX49" fmla="*/ 268479 w 580028"/>
                              <a:gd name="connsiteY49" fmla="*/ 43000 h 421400"/>
                              <a:gd name="connsiteX50" fmla="*/ 287143 w 580028"/>
                              <a:gd name="connsiteY50" fmla="*/ 61633 h 421400"/>
                              <a:gd name="connsiteX51" fmla="*/ 304371 w 580028"/>
                              <a:gd name="connsiteY51" fmla="*/ 43000 h 421400"/>
                              <a:gd name="connsiteX52" fmla="*/ 410614 w 580028"/>
                              <a:gd name="connsiteY52" fmla="*/ 0 h 421400"/>
                              <a:gd name="connsiteX53" fmla="*/ 518293 w 580028"/>
                              <a:gd name="connsiteY53" fmla="*/ 43000 h 421400"/>
                              <a:gd name="connsiteX54" fmla="*/ 554185 w 580028"/>
                              <a:gd name="connsiteY54" fmla="*/ 84566 h 421400"/>
                              <a:gd name="connsiteX55" fmla="*/ 555621 w 580028"/>
                              <a:gd name="connsiteY55" fmla="*/ 94600 h 421400"/>
                              <a:gd name="connsiteX56" fmla="*/ 555621 w 580028"/>
                              <a:gd name="connsiteY56" fmla="*/ 130434 h 421400"/>
                              <a:gd name="connsiteX57" fmla="*/ 580028 w 580028"/>
                              <a:gd name="connsiteY57" fmla="*/ 130434 h 421400"/>
                              <a:gd name="connsiteX58" fmla="*/ 580028 w 580028"/>
                              <a:gd name="connsiteY58" fmla="*/ 421400 h 421400"/>
                              <a:gd name="connsiteX59" fmla="*/ 0 w 580028"/>
                              <a:gd name="connsiteY59" fmla="*/ 421400 h 421400"/>
                              <a:gd name="connsiteX60" fmla="*/ 0 w 580028"/>
                              <a:gd name="connsiteY60" fmla="*/ 130434 h 421400"/>
                              <a:gd name="connsiteX61" fmla="*/ 17228 w 580028"/>
                              <a:gd name="connsiteY61" fmla="*/ 130434 h 421400"/>
                              <a:gd name="connsiteX62" fmla="*/ 17228 w 580028"/>
                              <a:gd name="connsiteY62" fmla="*/ 94600 h 421400"/>
                              <a:gd name="connsiteX63" fmla="*/ 20100 w 580028"/>
                              <a:gd name="connsiteY63" fmla="*/ 86000 h 421400"/>
                              <a:gd name="connsiteX64" fmla="*/ 54557 w 580028"/>
                              <a:gd name="connsiteY64" fmla="*/ 43000 h 421400"/>
                              <a:gd name="connsiteX65" fmla="*/ 160800 w 580028"/>
                              <a:gd name="connsiteY65" fmla="*/ 0 h 421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</a:cxnLst>
                            <a:rect l="l" t="t" r="r" b="b"/>
                            <a:pathLst>
                              <a:path w="580028" h="421400">
                                <a:moveTo>
                                  <a:pt x="410614" y="346867"/>
                                </a:moveTo>
                                <a:cubicBezTo>
                                  <a:pt x="387643" y="346867"/>
                                  <a:pt x="368978" y="352600"/>
                                  <a:pt x="353186" y="362634"/>
                                </a:cubicBezTo>
                                <a:lnTo>
                                  <a:pt x="468043" y="362634"/>
                                </a:lnTo>
                                <a:cubicBezTo>
                                  <a:pt x="452250" y="352600"/>
                                  <a:pt x="433586" y="346867"/>
                                  <a:pt x="410614" y="346867"/>
                                </a:cubicBezTo>
                                <a:close/>
                                <a:moveTo>
                                  <a:pt x="160800" y="346867"/>
                                </a:moveTo>
                                <a:cubicBezTo>
                                  <a:pt x="137829" y="346867"/>
                                  <a:pt x="119164" y="352600"/>
                                  <a:pt x="103372" y="362634"/>
                                </a:cubicBezTo>
                                <a:lnTo>
                                  <a:pt x="219664" y="362634"/>
                                </a:lnTo>
                                <a:cubicBezTo>
                                  <a:pt x="202436" y="352600"/>
                                  <a:pt x="183771" y="346867"/>
                                  <a:pt x="160800" y="346867"/>
                                </a:cubicBezTo>
                                <a:close/>
                                <a:moveTo>
                                  <a:pt x="258342" y="219321"/>
                                </a:moveTo>
                                <a:lnTo>
                                  <a:pt x="378988" y="273766"/>
                                </a:lnTo>
                                <a:cubicBezTo>
                                  <a:pt x="378988" y="273766"/>
                                  <a:pt x="387605" y="293824"/>
                                  <a:pt x="363189" y="299555"/>
                                </a:cubicBezTo>
                                <a:lnTo>
                                  <a:pt x="248288" y="237947"/>
                                </a:lnTo>
                                <a:close/>
                                <a:moveTo>
                                  <a:pt x="170267" y="125198"/>
                                </a:moveTo>
                                <a:cubicBezTo>
                                  <a:pt x="146364" y="123585"/>
                                  <a:pt x="122663" y="136493"/>
                                  <a:pt x="111890" y="159081"/>
                                </a:cubicBezTo>
                                <a:cubicBezTo>
                                  <a:pt x="96090" y="189200"/>
                                  <a:pt x="109017" y="226489"/>
                                  <a:pt x="139182" y="240831"/>
                                </a:cubicBezTo>
                                <a:cubicBezTo>
                                  <a:pt x="169346" y="256607"/>
                                  <a:pt x="206693" y="245133"/>
                                  <a:pt x="221057" y="213581"/>
                                </a:cubicBezTo>
                                <a:cubicBezTo>
                                  <a:pt x="236857" y="183463"/>
                                  <a:pt x="225366" y="146174"/>
                                  <a:pt x="193765" y="131832"/>
                                </a:cubicBezTo>
                                <a:cubicBezTo>
                                  <a:pt x="186224" y="127888"/>
                                  <a:pt x="178234" y="125736"/>
                                  <a:pt x="170267" y="125198"/>
                                </a:cubicBezTo>
                                <a:close/>
                                <a:moveTo>
                                  <a:pt x="172399" y="104672"/>
                                </a:moveTo>
                                <a:cubicBezTo>
                                  <a:pt x="183082" y="105389"/>
                                  <a:pt x="193765" y="108168"/>
                                  <a:pt x="203820" y="113187"/>
                                </a:cubicBezTo>
                                <a:cubicBezTo>
                                  <a:pt x="241166" y="131832"/>
                                  <a:pt x="258403" y="176292"/>
                                  <a:pt x="244039" y="215015"/>
                                </a:cubicBezTo>
                                <a:cubicBezTo>
                                  <a:pt x="242603" y="219318"/>
                                  <a:pt x="241166" y="222186"/>
                                  <a:pt x="236857" y="229357"/>
                                </a:cubicBezTo>
                                <a:cubicBezTo>
                                  <a:pt x="213875" y="265212"/>
                                  <a:pt x="167910" y="279554"/>
                                  <a:pt x="129127" y="259475"/>
                                </a:cubicBezTo>
                                <a:cubicBezTo>
                                  <a:pt x="88908" y="239397"/>
                                  <a:pt x="73107" y="190634"/>
                                  <a:pt x="93217" y="149042"/>
                                </a:cubicBezTo>
                                <a:cubicBezTo>
                                  <a:pt x="108299" y="118924"/>
                                  <a:pt x="140349" y="102520"/>
                                  <a:pt x="172399" y="104672"/>
                                </a:cubicBezTo>
                                <a:close/>
                                <a:moveTo>
                                  <a:pt x="160800" y="40133"/>
                                </a:moveTo>
                                <a:cubicBezTo>
                                  <a:pt x="126343" y="40133"/>
                                  <a:pt x="101936" y="54466"/>
                                  <a:pt x="83272" y="70233"/>
                                </a:cubicBezTo>
                                <a:cubicBezTo>
                                  <a:pt x="70350" y="81700"/>
                                  <a:pt x="61735" y="94600"/>
                                  <a:pt x="57428" y="100334"/>
                                </a:cubicBezTo>
                                <a:lnTo>
                                  <a:pt x="57428" y="348300"/>
                                </a:lnTo>
                                <a:cubicBezTo>
                                  <a:pt x="80400" y="328234"/>
                                  <a:pt x="114857" y="306734"/>
                                  <a:pt x="160800" y="306734"/>
                                </a:cubicBezTo>
                                <a:cubicBezTo>
                                  <a:pt x="208179" y="306734"/>
                                  <a:pt x="244071" y="328234"/>
                                  <a:pt x="267043" y="348300"/>
                                </a:cubicBezTo>
                                <a:lnTo>
                                  <a:pt x="267043" y="266600"/>
                                </a:lnTo>
                                <a:lnTo>
                                  <a:pt x="307243" y="283800"/>
                                </a:lnTo>
                                <a:lnTo>
                                  <a:pt x="307243" y="348300"/>
                                </a:lnTo>
                                <a:cubicBezTo>
                                  <a:pt x="330214" y="328234"/>
                                  <a:pt x="364671" y="306734"/>
                                  <a:pt x="410614" y="306734"/>
                                </a:cubicBezTo>
                                <a:cubicBezTo>
                                  <a:pt x="457993" y="306734"/>
                                  <a:pt x="493885" y="328234"/>
                                  <a:pt x="516857" y="348300"/>
                                </a:cubicBezTo>
                                <a:lnTo>
                                  <a:pt x="516857" y="100334"/>
                                </a:lnTo>
                                <a:cubicBezTo>
                                  <a:pt x="515421" y="98900"/>
                                  <a:pt x="513985" y="97467"/>
                                  <a:pt x="512550" y="94600"/>
                                </a:cubicBezTo>
                                <a:cubicBezTo>
                                  <a:pt x="508243" y="88866"/>
                                  <a:pt x="501064" y="80266"/>
                                  <a:pt x="492450" y="71666"/>
                                </a:cubicBezTo>
                                <a:cubicBezTo>
                                  <a:pt x="472350" y="55900"/>
                                  <a:pt x="446507" y="40133"/>
                                  <a:pt x="410614" y="40133"/>
                                </a:cubicBezTo>
                                <a:cubicBezTo>
                                  <a:pt x="376157" y="40133"/>
                                  <a:pt x="351750" y="54466"/>
                                  <a:pt x="333086" y="70233"/>
                                </a:cubicBezTo>
                                <a:cubicBezTo>
                                  <a:pt x="320164" y="81700"/>
                                  <a:pt x="310114" y="94600"/>
                                  <a:pt x="307243" y="100334"/>
                                </a:cubicBezTo>
                                <a:lnTo>
                                  <a:pt x="307243" y="225034"/>
                                </a:lnTo>
                                <a:lnTo>
                                  <a:pt x="267043" y="209267"/>
                                </a:lnTo>
                                <a:lnTo>
                                  <a:pt x="267043" y="100334"/>
                                </a:lnTo>
                                <a:cubicBezTo>
                                  <a:pt x="265607" y="98900"/>
                                  <a:pt x="265607" y="97467"/>
                                  <a:pt x="262736" y="94600"/>
                                </a:cubicBezTo>
                                <a:cubicBezTo>
                                  <a:pt x="258429" y="88866"/>
                                  <a:pt x="251250" y="80266"/>
                                  <a:pt x="242636" y="71666"/>
                                </a:cubicBezTo>
                                <a:cubicBezTo>
                                  <a:pt x="222536" y="55900"/>
                                  <a:pt x="196693" y="40133"/>
                                  <a:pt x="160800" y="40133"/>
                                </a:cubicBezTo>
                                <a:close/>
                                <a:moveTo>
                                  <a:pt x="160800" y="0"/>
                                </a:moveTo>
                                <a:cubicBezTo>
                                  <a:pt x="208179" y="0"/>
                                  <a:pt x="245507" y="21500"/>
                                  <a:pt x="268479" y="43000"/>
                                </a:cubicBezTo>
                                <a:cubicBezTo>
                                  <a:pt x="275657" y="48733"/>
                                  <a:pt x="281400" y="55900"/>
                                  <a:pt x="287143" y="61633"/>
                                </a:cubicBezTo>
                                <a:cubicBezTo>
                                  <a:pt x="291450" y="55900"/>
                                  <a:pt x="297193" y="48733"/>
                                  <a:pt x="304371" y="43000"/>
                                </a:cubicBezTo>
                                <a:cubicBezTo>
                                  <a:pt x="327343" y="21500"/>
                                  <a:pt x="363236" y="0"/>
                                  <a:pt x="410614" y="0"/>
                                </a:cubicBezTo>
                                <a:cubicBezTo>
                                  <a:pt x="457993" y="0"/>
                                  <a:pt x="493885" y="21500"/>
                                  <a:pt x="518293" y="43000"/>
                                </a:cubicBezTo>
                                <a:cubicBezTo>
                                  <a:pt x="541264" y="63066"/>
                                  <a:pt x="552750" y="84566"/>
                                  <a:pt x="554185" y="84566"/>
                                </a:cubicBezTo>
                                <a:lnTo>
                                  <a:pt x="555621" y="94600"/>
                                </a:lnTo>
                                <a:lnTo>
                                  <a:pt x="555621" y="130434"/>
                                </a:lnTo>
                                <a:lnTo>
                                  <a:pt x="580028" y="130434"/>
                                </a:lnTo>
                                <a:lnTo>
                                  <a:pt x="580028" y="421400"/>
                                </a:lnTo>
                                <a:lnTo>
                                  <a:pt x="0" y="421400"/>
                                </a:lnTo>
                                <a:lnTo>
                                  <a:pt x="0" y="130434"/>
                                </a:lnTo>
                                <a:lnTo>
                                  <a:pt x="17228" y="130434"/>
                                </a:lnTo>
                                <a:lnTo>
                                  <a:pt x="17228" y="94600"/>
                                </a:lnTo>
                                <a:lnTo>
                                  <a:pt x="20100" y="86000"/>
                                </a:lnTo>
                                <a:cubicBezTo>
                                  <a:pt x="20100" y="84566"/>
                                  <a:pt x="31585" y="64500"/>
                                  <a:pt x="54557" y="43000"/>
                                </a:cubicBezTo>
                                <a:cubicBezTo>
                                  <a:pt x="77529" y="21500"/>
                                  <a:pt x="113422" y="0"/>
                                  <a:pt x="16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8.5pt;margin-top:378.7pt;height:29.2pt;width:29.2pt;z-index:251699200;mso-width-relative:page;mso-height-relative:page;" coordorigin="13185,9297" coordsize="584,584" o:gfxdata="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">
                <o:lock v:ext="edit" aspectratio="f"/>
                <v:shape id="_x0000_s1026" o:spid="_x0000_s1026" o:spt="3" type="#_x0000_t3" style="position:absolute;left:13185;top:9297;height:585;width:585;v-text-anchor:middle;" fillcolor="#455066" filled="t" stroked="t" coordsize="21600,21600" o:gfxdata="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g7m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trophy-silhouette_49959" o:spid="_x0000_s1026" o:spt="100" style="position:absolute;left:13300;top:9424;height:298;width:354;v-text-anchor:middle;" fillcolor="#FFFFFF [3212]" filled="t" stroked="f" coordsize="580028,421400" o:gfxdata="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M6ehLgAAADaAAAA&#10;DwAAAAAAAAABACAAAAAiAAAAZHJzL2Rvd25yZXYueG1sUEsBAhQAFAAAAAgAh07iQDMvBZ47AAAA&#10;OQAAABAAAAAAAAAAAQAgAAAABwEAAGRycy9zaGFwZXhtbC54bWxQSwUGAAAAAAYABgBbAQAAsQMA&#10;AAAA&#10;" path="m410614,346867c387643,346867,368978,352600,353186,362634l468043,362634c452250,352600,433586,346867,410614,346867xm160800,346867c137829,346867,119164,352600,103372,362634l219664,362634c202436,352600,183771,346867,160800,346867xm258342,219321l378988,273766c378988,273766,387605,293824,363189,299555l248288,237947xm170267,125198c146364,123585,122663,136493,111890,159081c96090,189200,109017,226489,139182,240831c169346,256607,206693,245133,221057,213581c236857,183463,225366,146174,193765,131832c186224,127888,178234,125736,170267,125198xm172399,104672c183082,105389,193765,108168,203820,113187c241166,131832,258403,176292,244039,215015c242603,219318,241166,222186,236857,229357c213875,265212,167910,279554,129127,259475c88908,239397,73107,190634,93217,149042c108299,118924,140349,102520,172399,104672xm160800,40133c126343,40133,101936,54466,83272,70233c70350,81700,61735,94600,57428,100334l57428,348300c80400,328234,114857,306734,160800,306734c208179,306734,244071,328234,267043,348300l267043,266600,307243,283800,307243,348300c330214,328234,364671,306734,410614,306734c457993,306734,493885,328234,516857,348300l516857,100334c515421,98900,513985,97467,512550,94600c508243,88866,501064,80266,492450,71666c472350,55900,446507,40133,410614,40133c376157,40133,351750,54466,333086,70233c320164,81700,310114,94600,307243,100334l307243,225034,267043,209267,267043,100334c265607,98900,265607,97467,262736,94600c258429,88866,251250,80266,242636,71666c222536,55900,196693,40133,160800,40133xm160800,0c208179,0,245507,21500,268479,43000c275657,48733,281400,55900,287143,61633c291450,55900,297193,48733,304371,43000c327343,21500,363236,0,410614,0c457993,0,493885,21500,518293,43000c541264,63066,552750,84566,554185,84566l555621,94600,555621,130434,580028,130434,580028,421400,0,421400,0,130434,17228,130434,17228,94600,20100,86000c20100,84566,31585,64500,54557,43000c77529,21500,113422,0,160800,0xe">
                  <v:path o:connectlocs="250,245;215,256;285,256;250,245;98,245;63,256;134,256;98,245;157,155;231,193;221,211;151,168;103,88;68,112;84,170;134,151;118,93;103,88;105,74;124,80;148,152;144,162;78,183;56,105;105,74;98,28;50,49;35,70;35,246;98,216;162,246;162,188;187,200;187,246;250,216;315,246;315,70;312,66;300,50;250,28;203,49;187,70;187,159;162,147;162,70;160,66;148,50;98,28;98,0;163,30;175,43;185,30;250,0;316,30;338,59;339,66;339,92;354,92;354,298;0,298;0,92;10,92;10,66;12,60;33,30;98,0" o:connectangles="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4956810</wp:posOffset>
                </wp:positionV>
                <wp:extent cx="1760855" cy="295275"/>
                <wp:effectExtent l="0" t="0" r="10795" b="9525"/>
                <wp:wrapNone/>
                <wp:docPr id="94" name="圆角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2952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55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7pt;margin-top:390.3pt;height:23.25pt;width:138.65pt;z-index:251696128;v-text-anchor:middle;mso-width-relative:page;mso-height-relative:page;" fillcolor="#455066" filled="t" stroked="f" coordsize="21600,21600" arcsize="0.5" o:gfxdata="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PIXn/bbAAAADAEAAA8AAAAAAAAAAQAgAAAAIgAAAGRycy9kb3ducmV2LnhtbFBLAQIUABQAAAAI&#10;AIdO4kCOsZHKlQIAAAQFAAAOAAAAAAAAAAEAIAAAACoBAABkcnMvZTJvRG9jLnhtbFBLBQYAAAAA&#10;BgAGAFkBAAAx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4761230</wp:posOffset>
                </wp:positionH>
                <wp:positionV relativeFrom="paragraph">
                  <wp:posOffset>2696210</wp:posOffset>
                </wp:positionV>
                <wp:extent cx="1790700" cy="281940"/>
                <wp:effectExtent l="0" t="0" r="0" b="3810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19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55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4.9pt;margin-top:212.3pt;height:22.2pt;width:141pt;z-index:251692032;v-text-anchor:middle;mso-width-relative:page;mso-height-relative:page;" fillcolor="#455066" filled="t" stroked="f" coordsize="21600,21600" arcsize="0.5" o:gfxdata="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evmC&#10;stoAAAAMAQAADwAAAAAAAAABACAAAAAiAAAAZHJzL2Rvd25yZXYueG1sUEsBAhQAFAAAAAgAh07i&#10;QMMjdxqSAgAABAUAAA4AAAAAAAAAAQAgAAAAKQ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1432560</wp:posOffset>
                </wp:positionV>
                <wp:extent cx="1868805" cy="281940"/>
                <wp:effectExtent l="0" t="0" r="17145" b="3810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805" cy="2819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55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9.45pt;margin-top:112.8pt;height:22.2pt;width:147.15pt;z-index:251689984;v-text-anchor:middle;mso-width-relative:page;mso-height-relative:page;" fillcolor="#455066" filled="t" stroked="f" coordsize="21600,21600" arcsize="0.5" o:gfxdata="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k&#10;KRdy2gAAAAwBAAAPAAAAAAAAAAEAIAAAACIAAABkcnMvZG93bnJldi54bWxQSwECFAAUAAAACACH&#10;TuJARUdbzZQCAAAEBQAADgAAAAAAAAABACAAAAApAQAAZHJzL2Uyb0RvYy54bWxQSwUGAAAAAAYA&#10;BgBZAQAALw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5822950</wp:posOffset>
                </wp:positionH>
                <wp:positionV relativeFrom="paragraph">
                  <wp:posOffset>2535555</wp:posOffset>
                </wp:positionV>
                <wp:extent cx="370840" cy="370840"/>
                <wp:effectExtent l="6350" t="6350" r="22860" b="2286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" cy="370840"/>
                          <a:chOff x="12669" y="5704"/>
                          <a:chExt cx="584" cy="584"/>
                        </a:xfrm>
                      </wpg:grpSpPr>
                      <wps:wsp>
                        <wps:cNvPr id="88" name="椭圆 88"/>
                        <wps:cNvSpPr/>
                        <wps:spPr>
                          <a:xfrm>
                            <a:off x="12669" y="5704"/>
                            <a:ext cx="585" cy="585"/>
                          </a:xfrm>
                          <a:prstGeom prst="ellipse">
                            <a:avLst/>
                          </a:prstGeom>
                          <a:solidFill>
                            <a:srgbClr val="455066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trophy-silhouette_49959"/>
                        <wps:cNvSpPr/>
                        <wps:spPr>
                          <a:xfrm>
                            <a:off x="12771" y="5852"/>
                            <a:ext cx="366" cy="333"/>
                          </a:xfrm>
                          <a:custGeom>
                            <a:avLst/>
                            <a:gdLst>
                              <a:gd name="T0" fmla="*/ 421 w 423"/>
                              <a:gd name="T1" fmla="*/ 84 h 412"/>
                              <a:gd name="T2" fmla="*/ 404 w 423"/>
                              <a:gd name="T3" fmla="*/ 28 h 412"/>
                              <a:gd name="T4" fmla="*/ 364 w 423"/>
                              <a:gd name="T5" fmla="*/ 14 h 412"/>
                              <a:gd name="T6" fmla="*/ 365 w 423"/>
                              <a:gd name="T7" fmla="*/ 0 h 412"/>
                              <a:gd name="T8" fmla="*/ 59 w 423"/>
                              <a:gd name="T9" fmla="*/ 0 h 412"/>
                              <a:gd name="T10" fmla="*/ 60 w 423"/>
                              <a:gd name="T11" fmla="*/ 14 h 412"/>
                              <a:gd name="T12" fmla="*/ 20 w 423"/>
                              <a:gd name="T13" fmla="*/ 28 h 412"/>
                              <a:gd name="T14" fmla="*/ 2 w 423"/>
                              <a:gd name="T15" fmla="*/ 84 h 412"/>
                              <a:gd name="T16" fmla="*/ 160 w 423"/>
                              <a:gd name="T17" fmla="*/ 239 h 412"/>
                              <a:gd name="T18" fmla="*/ 182 w 423"/>
                              <a:gd name="T19" fmla="*/ 254 h 412"/>
                              <a:gd name="T20" fmla="*/ 180 w 423"/>
                              <a:gd name="T21" fmla="*/ 262 h 412"/>
                              <a:gd name="T22" fmla="*/ 192 w 423"/>
                              <a:gd name="T23" fmla="*/ 286 h 412"/>
                              <a:gd name="T24" fmla="*/ 192 w 423"/>
                              <a:gd name="T25" fmla="*/ 374 h 412"/>
                              <a:gd name="T26" fmla="*/ 175 w 423"/>
                              <a:gd name="T27" fmla="*/ 374 h 412"/>
                              <a:gd name="T28" fmla="*/ 137 w 423"/>
                              <a:gd name="T29" fmla="*/ 398 h 412"/>
                              <a:gd name="T30" fmla="*/ 129 w 423"/>
                              <a:gd name="T31" fmla="*/ 412 h 412"/>
                              <a:gd name="T32" fmla="*/ 295 w 423"/>
                              <a:gd name="T33" fmla="*/ 412 h 412"/>
                              <a:gd name="T34" fmla="*/ 287 w 423"/>
                              <a:gd name="T35" fmla="*/ 398 h 412"/>
                              <a:gd name="T36" fmla="*/ 248 w 423"/>
                              <a:gd name="T37" fmla="*/ 374 h 412"/>
                              <a:gd name="T38" fmla="*/ 232 w 423"/>
                              <a:gd name="T39" fmla="*/ 374 h 412"/>
                              <a:gd name="T40" fmla="*/ 232 w 423"/>
                              <a:gd name="T41" fmla="*/ 286 h 412"/>
                              <a:gd name="T42" fmla="*/ 243 w 423"/>
                              <a:gd name="T43" fmla="*/ 262 h 412"/>
                              <a:gd name="T44" fmla="*/ 242 w 423"/>
                              <a:gd name="T45" fmla="*/ 254 h 412"/>
                              <a:gd name="T46" fmla="*/ 263 w 423"/>
                              <a:gd name="T47" fmla="*/ 239 h 412"/>
                              <a:gd name="T48" fmla="*/ 421 w 423"/>
                              <a:gd name="T49" fmla="*/ 84 h 412"/>
                              <a:gd name="T50" fmla="*/ 390 w 423"/>
                              <a:gd name="T51" fmla="*/ 43 h 412"/>
                              <a:gd name="T52" fmla="*/ 401 w 423"/>
                              <a:gd name="T53" fmla="*/ 82 h 412"/>
                              <a:gd name="T54" fmla="*/ 318 w 423"/>
                              <a:gd name="T55" fmla="*/ 195 h 412"/>
                              <a:gd name="T56" fmla="*/ 308 w 423"/>
                              <a:gd name="T57" fmla="*/ 194 h 412"/>
                              <a:gd name="T58" fmla="*/ 307 w 423"/>
                              <a:gd name="T59" fmla="*/ 184 h 412"/>
                              <a:gd name="T60" fmla="*/ 361 w 423"/>
                              <a:gd name="T61" fmla="*/ 34 h 412"/>
                              <a:gd name="T62" fmla="*/ 390 w 423"/>
                              <a:gd name="T63" fmla="*/ 43 h 412"/>
                              <a:gd name="T64" fmla="*/ 22 w 423"/>
                              <a:gd name="T65" fmla="*/ 82 h 412"/>
                              <a:gd name="T66" fmla="*/ 33 w 423"/>
                              <a:gd name="T67" fmla="*/ 43 h 412"/>
                              <a:gd name="T68" fmla="*/ 63 w 423"/>
                              <a:gd name="T69" fmla="*/ 34 h 412"/>
                              <a:gd name="T70" fmla="*/ 117 w 423"/>
                              <a:gd name="T71" fmla="*/ 184 h 412"/>
                              <a:gd name="T72" fmla="*/ 116 w 423"/>
                              <a:gd name="T73" fmla="*/ 194 h 412"/>
                              <a:gd name="T74" fmla="*/ 106 w 423"/>
                              <a:gd name="T75" fmla="*/ 195 h 412"/>
                              <a:gd name="T76" fmla="*/ 22 w 423"/>
                              <a:gd name="T77" fmla="*/ 82 h 4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423" h="412">
                                <a:moveTo>
                                  <a:pt x="421" y="84"/>
                                </a:moveTo>
                                <a:cubicBezTo>
                                  <a:pt x="423" y="59"/>
                                  <a:pt x="417" y="40"/>
                                  <a:pt x="404" y="28"/>
                                </a:cubicBezTo>
                                <a:cubicBezTo>
                                  <a:pt x="391" y="16"/>
                                  <a:pt x="375" y="14"/>
                                  <a:pt x="364" y="14"/>
                                </a:cubicBezTo>
                                <a:cubicBezTo>
                                  <a:pt x="364" y="9"/>
                                  <a:pt x="365" y="4"/>
                                  <a:pt x="365" y="0"/>
                                </a:cubicBezTo>
                                <a:lnTo>
                                  <a:pt x="59" y="0"/>
                                </a:lnTo>
                                <a:cubicBezTo>
                                  <a:pt x="59" y="4"/>
                                  <a:pt x="59" y="9"/>
                                  <a:pt x="60" y="14"/>
                                </a:cubicBezTo>
                                <a:cubicBezTo>
                                  <a:pt x="49" y="14"/>
                                  <a:pt x="33" y="16"/>
                                  <a:pt x="20" y="28"/>
                                </a:cubicBezTo>
                                <a:cubicBezTo>
                                  <a:pt x="6" y="40"/>
                                  <a:pt x="0" y="59"/>
                                  <a:pt x="2" y="84"/>
                                </a:cubicBezTo>
                                <a:cubicBezTo>
                                  <a:pt x="8" y="154"/>
                                  <a:pt x="68" y="213"/>
                                  <a:pt x="160" y="239"/>
                                </a:cubicBezTo>
                                <a:cubicBezTo>
                                  <a:pt x="167" y="245"/>
                                  <a:pt x="174" y="250"/>
                                  <a:pt x="182" y="254"/>
                                </a:cubicBezTo>
                                <a:cubicBezTo>
                                  <a:pt x="181" y="256"/>
                                  <a:pt x="180" y="259"/>
                                  <a:pt x="180" y="262"/>
                                </a:cubicBezTo>
                                <a:cubicBezTo>
                                  <a:pt x="180" y="272"/>
                                  <a:pt x="185" y="280"/>
                                  <a:pt x="192" y="286"/>
                                </a:cubicBezTo>
                                <a:lnTo>
                                  <a:pt x="192" y="374"/>
                                </a:lnTo>
                                <a:lnTo>
                                  <a:pt x="175" y="374"/>
                                </a:lnTo>
                                <a:cubicBezTo>
                                  <a:pt x="159" y="374"/>
                                  <a:pt x="144" y="383"/>
                                  <a:pt x="137" y="398"/>
                                </a:cubicBezTo>
                                <a:lnTo>
                                  <a:pt x="129" y="412"/>
                                </a:lnTo>
                                <a:lnTo>
                                  <a:pt x="295" y="412"/>
                                </a:lnTo>
                                <a:lnTo>
                                  <a:pt x="287" y="398"/>
                                </a:lnTo>
                                <a:cubicBezTo>
                                  <a:pt x="280" y="383"/>
                                  <a:pt x="265" y="374"/>
                                  <a:pt x="248" y="374"/>
                                </a:cubicBezTo>
                                <a:lnTo>
                                  <a:pt x="232" y="374"/>
                                </a:lnTo>
                                <a:lnTo>
                                  <a:pt x="232" y="286"/>
                                </a:lnTo>
                                <a:cubicBezTo>
                                  <a:pt x="239" y="280"/>
                                  <a:pt x="243" y="272"/>
                                  <a:pt x="243" y="262"/>
                                </a:cubicBezTo>
                                <a:cubicBezTo>
                                  <a:pt x="243" y="259"/>
                                  <a:pt x="243" y="256"/>
                                  <a:pt x="242" y="254"/>
                                </a:cubicBezTo>
                                <a:cubicBezTo>
                                  <a:pt x="249" y="250"/>
                                  <a:pt x="256" y="245"/>
                                  <a:pt x="263" y="239"/>
                                </a:cubicBezTo>
                                <a:cubicBezTo>
                                  <a:pt x="356" y="213"/>
                                  <a:pt x="416" y="154"/>
                                  <a:pt x="421" y="84"/>
                                </a:cubicBezTo>
                                <a:close/>
                                <a:moveTo>
                                  <a:pt x="390" y="43"/>
                                </a:moveTo>
                                <a:cubicBezTo>
                                  <a:pt x="399" y="50"/>
                                  <a:pt x="403" y="64"/>
                                  <a:pt x="401" y="82"/>
                                </a:cubicBezTo>
                                <a:cubicBezTo>
                                  <a:pt x="398" y="128"/>
                                  <a:pt x="367" y="168"/>
                                  <a:pt x="318" y="195"/>
                                </a:cubicBezTo>
                                <a:cubicBezTo>
                                  <a:pt x="315" y="197"/>
                                  <a:pt x="311" y="196"/>
                                  <a:pt x="308" y="194"/>
                                </a:cubicBezTo>
                                <a:cubicBezTo>
                                  <a:pt x="305" y="191"/>
                                  <a:pt x="305" y="187"/>
                                  <a:pt x="307" y="184"/>
                                </a:cubicBezTo>
                                <a:cubicBezTo>
                                  <a:pt x="334" y="138"/>
                                  <a:pt x="353" y="80"/>
                                  <a:pt x="361" y="34"/>
                                </a:cubicBezTo>
                                <a:cubicBezTo>
                                  <a:pt x="368" y="34"/>
                                  <a:pt x="381" y="34"/>
                                  <a:pt x="390" y="43"/>
                                </a:cubicBezTo>
                                <a:close/>
                                <a:moveTo>
                                  <a:pt x="22" y="82"/>
                                </a:moveTo>
                                <a:cubicBezTo>
                                  <a:pt x="21" y="64"/>
                                  <a:pt x="25" y="50"/>
                                  <a:pt x="33" y="43"/>
                                </a:cubicBezTo>
                                <a:cubicBezTo>
                                  <a:pt x="42" y="34"/>
                                  <a:pt x="55" y="34"/>
                                  <a:pt x="63" y="34"/>
                                </a:cubicBezTo>
                                <a:cubicBezTo>
                                  <a:pt x="71" y="80"/>
                                  <a:pt x="90" y="138"/>
                                  <a:pt x="117" y="184"/>
                                </a:cubicBezTo>
                                <a:cubicBezTo>
                                  <a:pt x="119" y="187"/>
                                  <a:pt x="118" y="191"/>
                                  <a:pt x="116" y="194"/>
                                </a:cubicBezTo>
                                <a:cubicBezTo>
                                  <a:pt x="113" y="196"/>
                                  <a:pt x="109" y="197"/>
                                  <a:pt x="106" y="195"/>
                                </a:cubicBezTo>
                                <a:cubicBezTo>
                                  <a:pt x="56" y="168"/>
                                  <a:pt x="26" y="128"/>
                                  <a:pt x="22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8.5pt;margin-top:199.65pt;height:29.2pt;width:29.2pt;z-index:251702272;mso-width-relative:page;mso-height-relative:page;" coordorigin="12669,5704" coordsize="584,584" o:gfxdata="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">
                <o:lock v:ext="edit" aspectratio="f"/>
                <v:shape id="_x0000_s1026" o:spid="_x0000_s1026" o:spt="3" type="#_x0000_t3" style="position:absolute;left:12669;top:5704;height:585;width:585;v-text-anchor:middle;" fillcolor="#455066" filled="t" stroked="t" coordsize="21600,21600" o:gfxdata="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qZqs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trophy-silhouette_49959" o:spid="_x0000_s1026" o:spt="100" style="position:absolute;left:12771;top:5852;height:333;width:366;v-text-anchor:middle;" fillcolor="#FFFFFF [3212]" filled="t" stroked="f" coordsize="423,412" o:gfxdata="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KMtn&#10;wAAAANsAAAAPAAAAAAAAAAEAIAAAACIAAABkcnMvZG93bnJldi54bWxQSwECFAAUAAAACACHTuJA&#10;My8FnjsAAAA5AAAAEAAAAAAAAAABACAAAAAPAQAAZHJzL3NoYXBleG1sLnhtbFBLBQYAAAAABgAG&#10;AFsBAAC5AwAAAAA=&#10;" path="m421,84c423,59,417,40,404,28c391,16,375,14,364,14c364,9,365,4,365,0l59,0c59,4,59,9,60,14c49,14,33,16,20,28c6,40,0,59,2,84c8,154,68,213,160,239c167,245,174,250,182,254c181,256,180,259,180,262c180,272,185,280,192,286l192,374,175,374c159,374,144,383,137,398l129,412,295,412,287,398c280,383,265,374,248,374l232,374,232,286c239,280,243,272,243,262c243,259,243,256,242,254c249,250,256,245,263,239c356,213,416,154,421,84xm390,43c399,50,403,64,401,82c398,128,367,168,318,195c315,197,311,196,308,194c305,191,305,187,307,184c334,138,353,80,361,34c368,34,381,34,390,43xm22,82c21,64,25,50,33,43c42,34,55,34,63,34c71,80,90,138,117,184c119,187,118,191,116,194c113,196,109,197,106,195c56,168,26,128,22,82xe">
                  <v:path o:connectlocs="364,67;349,22;314,11;315,0;51,0;51,11;17,22;1,67;138,193;157,205;155,211;166,231;166,302;151,302;118,321;111,333;255,333;248,321;214,302;200,302;200,231;210,211;209,205;227,193;364,67;337,34;346,66;275,157;266,156;265,148;312,27;337,34;19,66;28,34;54,27;101,148;100,156;91,157;19,66" o:connectangles="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5822950</wp:posOffset>
                </wp:positionH>
                <wp:positionV relativeFrom="paragraph">
                  <wp:posOffset>1271905</wp:posOffset>
                </wp:positionV>
                <wp:extent cx="370840" cy="370840"/>
                <wp:effectExtent l="6350" t="6350" r="22860" b="2286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" cy="370840"/>
                          <a:chOff x="12669" y="3714"/>
                          <a:chExt cx="584" cy="584"/>
                        </a:xfrm>
                      </wpg:grpSpPr>
                      <wps:wsp>
                        <wps:cNvPr id="86" name="椭圆 86"/>
                        <wps:cNvSpPr/>
                        <wps:spPr>
                          <a:xfrm>
                            <a:off x="12669" y="3714"/>
                            <a:ext cx="585" cy="585"/>
                          </a:xfrm>
                          <a:prstGeom prst="ellipse">
                            <a:avLst/>
                          </a:prstGeom>
                          <a:solidFill>
                            <a:srgbClr val="455066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calendar_61469"/>
                        <wps:cNvSpPr/>
                        <wps:spPr>
                          <a:xfrm>
                            <a:off x="12738" y="3836"/>
                            <a:ext cx="439" cy="325"/>
                          </a:xfrm>
                          <a:custGeom>
                            <a:avLst/>
                            <a:gdLst>
                              <a:gd name="connsiteX0" fmla="*/ 51971 w 606580"/>
                              <a:gd name="connsiteY0" fmla="*/ 327494 h 545047"/>
                              <a:gd name="connsiteX1" fmla="*/ 79174 w 606580"/>
                              <a:gd name="connsiteY1" fmla="*/ 349922 h 545047"/>
                              <a:gd name="connsiteX2" fmla="*/ 79174 w 606580"/>
                              <a:gd name="connsiteY2" fmla="*/ 418134 h 545047"/>
                              <a:gd name="connsiteX3" fmla="*/ 51971 w 606580"/>
                              <a:gd name="connsiteY3" fmla="*/ 440469 h 545047"/>
                              <a:gd name="connsiteX4" fmla="*/ 24861 w 606580"/>
                              <a:gd name="connsiteY4" fmla="*/ 418134 h 545047"/>
                              <a:gd name="connsiteX5" fmla="*/ 24768 w 606580"/>
                              <a:gd name="connsiteY5" fmla="*/ 418134 h 545047"/>
                              <a:gd name="connsiteX6" fmla="*/ 24861 w 606580"/>
                              <a:gd name="connsiteY6" fmla="*/ 349922 h 545047"/>
                              <a:gd name="connsiteX7" fmla="*/ 51971 w 606580"/>
                              <a:gd name="connsiteY7" fmla="*/ 327494 h 545047"/>
                              <a:gd name="connsiteX8" fmla="*/ 116221 w 606580"/>
                              <a:gd name="connsiteY8" fmla="*/ 293975 h 545047"/>
                              <a:gd name="connsiteX9" fmla="*/ 286240 w 606580"/>
                              <a:gd name="connsiteY9" fmla="*/ 394385 h 545047"/>
                              <a:gd name="connsiteX10" fmla="*/ 286704 w 606580"/>
                              <a:gd name="connsiteY10" fmla="*/ 394663 h 545047"/>
                              <a:gd name="connsiteX11" fmla="*/ 287261 w 606580"/>
                              <a:gd name="connsiteY11" fmla="*/ 394942 h 545047"/>
                              <a:gd name="connsiteX12" fmla="*/ 303325 w 606580"/>
                              <a:gd name="connsiteY12" fmla="*/ 398928 h 545047"/>
                              <a:gd name="connsiteX13" fmla="*/ 319389 w 606580"/>
                              <a:gd name="connsiteY13" fmla="*/ 394942 h 545047"/>
                              <a:gd name="connsiteX14" fmla="*/ 319853 w 606580"/>
                              <a:gd name="connsiteY14" fmla="*/ 394663 h 545047"/>
                              <a:gd name="connsiteX15" fmla="*/ 320410 w 606580"/>
                              <a:gd name="connsiteY15" fmla="*/ 394385 h 545047"/>
                              <a:gd name="connsiteX16" fmla="*/ 490429 w 606580"/>
                              <a:gd name="connsiteY16" fmla="*/ 293975 h 545047"/>
                              <a:gd name="connsiteX17" fmla="*/ 490429 w 606580"/>
                              <a:gd name="connsiteY17" fmla="*/ 436571 h 545047"/>
                              <a:gd name="connsiteX18" fmla="*/ 303325 w 606580"/>
                              <a:gd name="connsiteY18" fmla="*/ 545047 h 545047"/>
                              <a:gd name="connsiteX19" fmla="*/ 116221 w 606580"/>
                              <a:gd name="connsiteY19" fmla="*/ 436571 h 545047"/>
                              <a:gd name="connsiteX20" fmla="*/ 39658 w 606580"/>
                              <a:gd name="connsiteY20" fmla="*/ 248672 h 545047"/>
                              <a:gd name="connsiteX21" fmla="*/ 64426 w 606580"/>
                              <a:gd name="connsiteY21" fmla="*/ 263326 h 545047"/>
                              <a:gd name="connsiteX22" fmla="*/ 64426 w 606580"/>
                              <a:gd name="connsiteY22" fmla="*/ 304136 h 545047"/>
                              <a:gd name="connsiteX23" fmla="*/ 51996 w 606580"/>
                              <a:gd name="connsiteY23" fmla="*/ 302745 h 545047"/>
                              <a:gd name="connsiteX24" fmla="*/ 39658 w 606580"/>
                              <a:gd name="connsiteY24" fmla="*/ 304136 h 545047"/>
                              <a:gd name="connsiteX25" fmla="*/ 303336 w 606580"/>
                              <a:gd name="connsiteY25" fmla="*/ 0 h 545047"/>
                              <a:gd name="connsiteX26" fmla="*/ 307793 w 606580"/>
                              <a:gd name="connsiteY26" fmla="*/ 1112 h 545047"/>
                              <a:gd name="connsiteX27" fmla="*/ 599431 w 606580"/>
                              <a:gd name="connsiteY27" fmla="*/ 173885 h 545047"/>
                              <a:gd name="connsiteX28" fmla="*/ 606580 w 606580"/>
                              <a:gd name="connsiteY28" fmla="*/ 187325 h 545047"/>
                              <a:gd name="connsiteX29" fmla="*/ 599431 w 606580"/>
                              <a:gd name="connsiteY29" fmla="*/ 200857 h 545047"/>
                              <a:gd name="connsiteX30" fmla="*/ 307793 w 606580"/>
                              <a:gd name="connsiteY30" fmla="*/ 373167 h 545047"/>
                              <a:gd name="connsiteX31" fmla="*/ 303336 w 606580"/>
                              <a:gd name="connsiteY31" fmla="*/ 374279 h 545047"/>
                              <a:gd name="connsiteX32" fmla="*/ 298787 w 606580"/>
                              <a:gd name="connsiteY32" fmla="*/ 373167 h 545047"/>
                              <a:gd name="connsiteX33" fmla="*/ 7149 w 606580"/>
                              <a:gd name="connsiteY33" fmla="*/ 200857 h 545047"/>
                              <a:gd name="connsiteX34" fmla="*/ 0 w 606580"/>
                              <a:gd name="connsiteY34" fmla="*/ 187325 h 545047"/>
                              <a:gd name="connsiteX35" fmla="*/ 7149 w 606580"/>
                              <a:gd name="connsiteY35" fmla="*/ 173885 h 545047"/>
                              <a:gd name="connsiteX36" fmla="*/ 298787 w 606580"/>
                              <a:gd name="connsiteY36" fmla="*/ 1112 h 545047"/>
                              <a:gd name="connsiteX37" fmla="*/ 303336 w 606580"/>
                              <a:gd name="connsiteY37" fmla="*/ 0 h 5450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606580" h="545047">
                                <a:moveTo>
                                  <a:pt x="51971" y="327494"/>
                                </a:moveTo>
                                <a:cubicBezTo>
                                  <a:pt x="66826" y="327494"/>
                                  <a:pt x="78895" y="337503"/>
                                  <a:pt x="79174" y="349922"/>
                                </a:cubicBezTo>
                                <a:lnTo>
                                  <a:pt x="79174" y="418134"/>
                                </a:lnTo>
                                <a:cubicBezTo>
                                  <a:pt x="78803" y="430552"/>
                                  <a:pt x="66826" y="440469"/>
                                  <a:pt x="51971" y="440469"/>
                                </a:cubicBezTo>
                                <a:cubicBezTo>
                                  <a:pt x="37209" y="440469"/>
                                  <a:pt x="25139" y="430552"/>
                                  <a:pt x="24861" y="418134"/>
                                </a:cubicBezTo>
                                <a:lnTo>
                                  <a:pt x="24768" y="418134"/>
                                </a:lnTo>
                                <a:lnTo>
                                  <a:pt x="24861" y="349922"/>
                                </a:lnTo>
                                <a:cubicBezTo>
                                  <a:pt x="25047" y="337503"/>
                                  <a:pt x="37116" y="327494"/>
                                  <a:pt x="51971" y="327494"/>
                                </a:cubicBezTo>
                                <a:close/>
                                <a:moveTo>
                                  <a:pt x="116221" y="293975"/>
                                </a:moveTo>
                                <a:lnTo>
                                  <a:pt x="286240" y="394385"/>
                                </a:lnTo>
                                <a:lnTo>
                                  <a:pt x="286704" y="394663"/>
                                </a:lnTo>
                                <a:lnTo>
                                  <a:pt x="287261" y="394942"/>
                                </a:lnTo>
                                <a:cubicBezTo>
                                  <a:pt x="292182" y="397538"/>
                                  <a:pt x="297754" y="398928"/>
                                  <a:pt x="303325" y="398928"/>
                                </a:cubicBezTo>
                                <a:cubicBezTo>
                                  <a:pt x="308896" y="398928"/>
                                  <a:pt x="314468" y="397538"/>
                                  <a:pt x="319389" y="394942"/>
                                </a:cubicBezTo>
                                <a:lnTo>
                                  <a:pt x="319853" y="394663"/>
                                </a:lnTo>
                                <a:lnTo>
                                  <a:pt x="320410" y="394385"/>
                                </a:lnTo>
                                <a:lnTo>
                                  <a:pt x="490429" y="293975"/>
                                </a:lnTo>
                                <a:lnTo>
                                  <a:pt x="490429" y="436571"/>
                                </a:lnTo>
                                <a:cubicBezTo>
                                  <a:pt x="460251" y="500173"/>
                                  <a:pt x="387824" y="545047"/>
                                  <a:pt x="303325" y="545047"/>
                                </a:cubicBezTo>
                                <a:cubicBezTo>
                                  <a:pt x="218734" y="545047"/>
                                  <a:pt x="146399" y="500173"/>
                                  <a:pt x="116221" y="436571"/>
                                </a:cubicBezTo>
                                <a:close/>
                                <a:moveTo>
                                  <a:pt x="39658" y="248672"/>
                                </a:moveTo>
                                <a:lnTo>
                                  <a:pt x="64426" y="263326"/>
                                </a:lnTo>
                                <a:lnTo>
                                  <a:pt x="64426" y="304136"/>
                                </a:lnTo>
                                <a:cubicBezTo>
                                  <a:pt x="60344" y="303209"/>
                                  <a:pt x="56263" y="302745"/>
                                  <a:pt x="51996" y="302745"/>
                                </a:cubicBezTo>
                                <a:cubicBezTo>
                                  <a:pt x="47821" y="302745"/>
                                  <a:pt x="43647" y="303209"/>
                                  <a:pt x="39658" y="304136"/>
                                </a:cubicBezTo>
                                <a:close/>
                                <a:moveTo>
                                  <a:pt x="303336" y="0"/>
                                </a:moveTo>
                                <a:cubicBezTo>
                                  <a:pt x="304915" y="0"/>
                                  <a:pt x="306493" y="371"/>
                                  <a:pt x="307793" y="1112"/>
                                </a:cubicBezTo>
                                <a:lnTo>
                                  <a:pt x="599431" y="173885"/>
                                </a:lnTo>
                                <a:cubicBezTo>
                                  <a:pt x="603795" y="176851"/>
                                  <a:pt x="606580" y="181763"/>
                                  <a:pt x="606580" y="187325"/>
                                </a:cubicBezTo>
                                <a:cubicBezTo>
                                  <a:pt x="606580" y="192979"/>
                                  <a:pt x="603795" y="197891"/>
                                  <a:pt x="599431" y="200857"/>
                                </a:cubicBezTo>
                                <a:lnTo>
                                  <a:pt x="307793" y="373167"/>
                                </a:lnTo>
                                <a:cubicBezTo>
                                  <a:pt x="306493" y="373816"/>
                                  <a:pt x="304915" y="374279"/>
                                  <a:pt x="303336" y="374279"/>
                                </a:cubicBezTo>
                                <a:cubicBezTo>
                                  <a:pt x="301665" y="374279"/>
                                  <a:pt x="300180" y="373816"/>
                                  <a:pt x="298787" y="373167"/>
                                </a:cubicBezTo>
                                <a:lnTo>
                                  <a:pt x="7149" y="200857"/>
                                </a:lnTo>
                                <a:cubicBezTo>
                                  <a:pt x="2878" y="197891"/>
                                  <a:pt x="0" y="192979"/>
                                  <a:pt x="0" y="187325"/>
                                </a:cubicBezTo>
                                <a:cubicBezTo>
                                  <a:pt x="0" y="181763"/>
                                  <a:pt x="2878" y="176851"/>
                                  <a:pt x="7149" y="173885"/>
                                </a:cubicBezTo>
                                <a:lnTo>
                                  <a:pt x="298787" y="1112"/>
                                </a:lnTo>
                                <a:cubicBezTo>
                                  <a:pt x="300180" y="371"/>
                                  <a:pt x="301665" y="0"/>
                                  <a:pt x="30333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8.5pt;margin-top:100.15pt;height:29.2pt;width:29.2pt;z-index:251695104;mso-width-relative:page;mso-height-relative:page;" coordorigin="12669,3714" coordsize="584,584" o:gfxdata="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">
                <o:lock v:ext="edit" aspectratio="f"/>
                <v:shape id="_x0000_s1026" o:spid="_x0000_s1026" o:spt="3" type="#_x0000_t3" style="position:absolute;left:12669;top:3714;height:585;width:585;v-text-anchor:middle;" fillcolor="#455066" filled="t" stroked="t" coordsize="21600,21600" o:gfxdata="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eqtF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calendar_61469" o:spid="_x0000_s1026" o:spt="100" style="position:absolute;left:12738;top:3836;height:325;width:439;v-text-anchor:middle;" fillcolor="#FFFFFF [3212]" filled="t" stroked="f" coordsize="606580,545047" o:gfxdata="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tV2+/&#10;AAAA2wAAAA8AAAAAAAAAAQAgAAAAIgAAAGRycy9kb3ducmV2LnhtbFBLAQIUABQAAAAIAIdO4kAz&#10;LwWeOwAAADkAAAAQAAAAAAAAAAEAIAAAAA4BAABkcnMvc2hhcGV4bWwueG1sUEsFBgAAAAAGAAYA&#10;WwEAALgDAAAAAA==&#10;" path="m51971,327494c66826,327494,78895,337503,79174,349922l79174,418134c78803,430552,66826,440469,51971,440469c37209,440469,25139,430552,24861,418134l24768,418134,24861,349922c25047,337503,37116,327494,51971,327494xm116221,293975l286240,394385,286704,394663,287261,394942c292182,397538,297754,398928,303325,398928c308896,398928,314468,397538,319389,394942l319853,394663,320410,394385,490429,293975,490429,436571c460251,500173,387824,545047,303325,545047c218734,545047,146399,500173,116221,436571xm39658,248672l64426,263326,64426,304136c60344,303209,56263,302745,51996,302745c47821,302745,43647,303209,39658,304136xm303336,0c304915,0,306493,371,307793,1112l599431,173885c603795,176851,606580,181763,606580,187325c606580,192979,603795,197891,599431,200857l307793,373167c306493,373816,304915,374279,303336,374279c301665,374279,300180,373816,298787,373167l7149,200857c2878,197891,0,192979,0,187325c0,181763,2878,176851,7149,173885l298787,1112c300180,371,301665,0,303336,0xe">
                  <v:path o:connectlocs="37,195;57,208;57,249;37,262;17,249;17,249;17,208;37,195;84,175;207,235;207,235;207,235;219,237;231,235;231,235;231,235;354,175;354,260;219,325;84,260;28,148;46,157;46,181;37,180;28,181;219,0;222,0;433,103;439,111;433,119;222,222;219,223;216,222;5,119;0,111;5,103;216,0;219,0" o:connectangles="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4371340</wp:posOffset>
                </wp:positionV>
                <wp:extent cx="2635250" cy="285750"/>
                <wp:effectExtent l="6350" t="6350" r="63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55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5pt;margin-top:344.2pt;height:22.5pt;width:207.5pt;z-index:251678720;v-text-anchor:middle;mso-width-relative:page;mso-height-relative:page;" filled="f" stroked="t" coordsize="21600,21600" o:gfxdata="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Ues2vaAAAACwEAAA8AAAAAAAAAAQAgAAAAIgAAAGRycy9kb3ducmV2&#10;LnhtbFBLAQIUABQAAAAIAIdO4kDrwxERbAIAAMsEAAAOAAAAAAAAAAEAIAAAACkBAABkcnMvZTJv&#10;RG9jLnhtbFBLBQYAAAAABgAGAFkBAAAHBgAAAAA=&#10;">
                <v:fill on="f" focussize="0,0"/>
                <v:stroke weight="1pt" color="#455066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1905000</wp:posOffset>
                </wp:positionV>
                <wp:extent cx="2635250" cy="285750"/>
                <wp:effectExtent l="6350" t="6350" r="63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9755" y="2819400"/>
                          <a:ext cx="26352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55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5pt;margin-top:150pt;height:22.5pt;width:207.5pt;z-index:251670528;v-text-anchor:middle;mso-width-relative:page;mso-height-relative:page;" filled="f" stroked="t" coordsize="21600,21600" o:gfxdata="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LGSjNkAAAALAQAADwAAAAAAAAABACAAAAAiAAAA&#10;ZHJzL2Rvd25yZXYueG1sUEsBAhQAFAAAAAgAh07iQAT/qqh4AgAA1gQAAA4AAAAAAAAAAQAgAAAA&#10;KAEAAGRycy9lMm9Eb2MueG1sUEsFBgAAAAAGAAYAWQEAABIGAAAAAA==&#10;">
                <v:fill on="f" focussize="0,0"/>
                <v:stroke weight="1pt" color="#455066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-995680</wp:posOffset>
                </wp:positionH>
                <wp:positionV relativeFrom="paragraph">
                  <wp:posOffset>1813560</wp:posOffset>
                </wp:positionV>
                <wp:extent cx="371475" cy="371475"/>
                <wp:effectExtent l="6350" t="6350" r="22225" b="22225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320" y="2727960"/>
                          <a:ext cx="371475" cy="371475"/>
                        </a:xfrm>
                        <a:prstGeom prst="ellipse">
                          <a:avLst/>
                        </a:prstGeom>
                        <a:solidFill>
                          <a:srgbClr val="45506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8.4pt;margin-top:142.8pt;height:29.25pt;width:29.25pt;z-index:251674624;v-text-anchor:middle;mso-width-relative:page;mso-height-relative:page;" fillcolor="#455066" filled="t" stroked="t" coordsize="21600,21600" o:gfxdata="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DRw1X2wAAAAwBAAAPAAAAAAAAAAEA&#10;IAAAACIAAABkcnMvZG93bnJldi54bWxQSwECFAAUAAAACACHTuJAhhFoHX4CAAADBQAADgAAAAAA&#10;AAABACAAAAAqAQAAZHJzL2Uyb0RvYy54bWxQSwUGAAAAAAYABgBZAQAAGgYAAAAA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-1271905</wp:posOffset>
                </wp:positionH>
                <wp:positionV relativeFrom="paragraph">
                  <wp:posOffset>1899920</wp:posOffset>
                </wp:positionV>
                <wp:extent cx="1743075" cy="295275"/>
                <wp:effectExtent l="0" t="0" r="9525" b="9525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28905" y="2814320"/>
                          <a:ext cx="1743075" cy="2952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55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0.15pt;margin-top:149.6pt;height:23.25pt;width:137.25pt;z-index:251673600;v-text-anchor:middle;mso-width-relative:page;mso-height-relative:page;" fillcolor="#455066" filled="t" stroked="f" coordsize="21600,21600" arcsize="0.5" o:gfxdata="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s6W4+doAAAALAQAADwAAAAAAAAABACAAAAAiAAAAZHJzL2Rvd25yZXYueG1s&#10;UEsBAhQAFAAAAAgAh07iQDur5aGhAgAAEAUAAA4AAAAAAAAAAQAgAAAAKQEAAGRycy9lMm9Eb2Mu&#10;eG1sUEsFBgAAAAAGAAYAWQEAADw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-1430655</wp:posOffset>
                </wp:positionH>
                <wp:positionV relativeFrom="paragraph">
                  <wp:posOffset>60960</wp:posOffset>
                </wp:positionV>
                <wp:extent cx="8604250" cy="1143000"/>
                <wp:effectExtent l="0" t="0" r="635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049780" y="1134110"/>
                          <a:ext cx="8604250" cy="1143000"/>
                        </a:xfrm>
                        <a:prstGeom prst="rect">
                          <a:avLst/>
                        </a:prstGeom>
                        <a:solidFill>
                          <a:srgbClr val="FDDF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2.65pt;margin-top:4.8pt;height:90pt;width:677.5pt;z-index:251663360;v-text-anchor:middle;mso-width-relative:page;mso-height-relative:page;" fillcolor="#FDDFE0" filled="t" stroked="f" coordsize="21600,21600" o:gfxdata="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9tPKb2QAAAAsBAAAPAAAAAAAAAAEAIAAAACIAAABk&#10;cnMvZG93bnJldi54bWxQSwECFAAUAAAACACHTuJAU6G1GncCAADbBAAADgAAAAAAAAABACAAAAAo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-1823085</wp:posOffset>
                </wp:positionH>
                <wp:positionV relativeFrom="paragraph">
                  <wp:posOffset>-2350770</wp:posOffset>
                </wp:positionV>
                <wp:extent cx="8465185" cy="3509010"/>
                <wp:effectExtent l="85725" t="219075" r="97790" b="23431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0000">
                          <a:off x="-2442210" y="-1277620"/>
                          <a:ext cx="8465185" cy="3509010"/>
                        </a:xfrm>
                        <a:prstGeom prst="rect">
                          <a:avLst/>
                        </a:prstGeom>
                        <a:solidFill>
                          <a:srgbClr val="455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3.55pt;margin-top:-185.1pt;height:276.3pt;width:666.55pt;rotation:-196608f;z-index:251664384;v-text-anchor:middle;mso-width-relative:page;mso-height-relative:page;" fillcolor="#455066" filled="t" stroked="f" coordsize="21600,21600" o:gfxdata="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6VCqbeAAAADgEAAA8A&#10;AAAAAAAAAQAgAAAAIgAAAGRycy9kb3ducmV2LnhtbFBLAQIUABQAAAAIAIdO4kAMhcezgwIAAOsE&#10;AAAOAAAAAAAAAAEAIAAAAC0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-1168400</wp:posOffset>
                </wp:positionH>
                <wp:positionV relativeFrom="paragraph">
                  <wp:posOffset>9098280</wp:posOffset>
                </wp:positionV>
                <wp:extent cx="7672070" cy="815975"/>
                <wp:effectExtent l="15875" t="200025" r="27305" b="20320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0000">
                          <a:off x="0" y="0"/>
                          <a:ext cx="7672070" cy="815975"/>
                        </a:xfrm>
                        <a:prstGeom prst="rect">
                          <a:avLst/>
                        </a:prstGeom>
                        <a:solidFill>
                          <a:srgbClr val="FDDF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pt;margin-top:716.4pt;height:64.25pt;width:604.1pt;rotation:-196608f;z-index:251661312;v-text-anchor:middle;mso-width-relative:page;mso-height-relative:page;" fillcolor="#FDDFE0" filled="t" stroked="f" coordsize="21600,21600" o:gfxdata="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DR4w+2wAAAA8BAAAPAAAAAAAAAAEAIAAAACIAAABk&#10;cnMvZG93bnJldi54bWxQSwECFAAUAAAACACHTuJAEIPUBXUCAADeBAAADgAAAAAAAAABACAAAAAq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-1136650</wp:posOffset>
                </wp:positionH>
                <wp:positionV relativeFrom="paragraph">
                  <wp:posOffset>9193530</wp:posOffset>
                </wp:positionV>
                <wp:extent cx="7672070" cy="815975"/>
                <wp:effectExtent l="15875" t="200025" r="27305" b="20320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0000">
                          <a:off x="875665" y="9834245"/>
                          <a:ext cx="7672070" cy="815975"/>
                        </a:xfrm>
                        <a:prstGeom prst="rect">
                          <a:avLst/>
                        </a:prstGeom>
                        <a:solidFill>
                          <a:srgbClr val="455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5pt;margin-top:723.9pt;height:64.25pt;width:604.1pt;rotation:-196608f;z-index:251698176;v-text-anchor:middle;mso-width-relative:page;mso-height-relative:page;" fillcolor="#455066" filled="t" stroked="f" coordsize="21600,21600" o:gfxdata="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LRu7vgAAAADwEA&#10;AA8AAAAAAAAAAQAgAAAAIgAAAGRycy9kb3ducmV2LnhtbFBLAQIUABQAAAAIAIdO4kCoUokkhAIA&#10;AOkEAAAOAAAAAAAAAAEAIAAAAC8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2981960</wp:posOffset>
                </wp:positionH>
                <wp:positionV relativeFrom="paragraph">
                  <wp:posOffset>5362575</wp:posOffset>
                </wp:positionV>
                <wp:extent cx="3060700" cy="346265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3462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20XX.X-20XX.X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毕业设计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《大学校园广告的新闻传播学探析》    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本设计运用拉斯韦尔“五W传播模式”解读校园广告的特点，分别分析四类商业广告、三类非商业广告以及二类非法广告；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经分析总结出校园广告对学生有着积极与消极的影响，最终得出“缺少相应规定条例”、“缺乏监管人”等原因；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经过与指导老师的商讨后确定“限制校园广告”、“引导校园广告”等相应管理对策。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8pt;margin-top:422.25pt;height:272.65pt;width:241pt;z-index:251668480;mso-width-relative:page;mso-height-relative:page;" filled="f" stroked="f" coordsize="21600,21600" o:gfxdata="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DRHpbdAAAADAEAAA8AAAAAAAAAAQAgAAAAIgAA&#10;AGRycy9kb3ducmV2LnhtbFBLAQIUABQAAAAIAIdO4kDoOvVd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20XX.X-20XX.X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毕业设计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《大学校园广告的新闻传播学探析》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50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本设计运用拉斯韦尔“五W传播模式”解读校园广告的特点，分别分析四类商业广告、三类非商业广告以及二类非法广告；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50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经分析总结出校园广告对学生有着积极与消极的影响，最终得出“缺少相应规定条例”、“缺乏监管人”等原因；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50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经过与指导老师的商讨后确定“限制校园广告”、“引导校园广告”等相应管理对策。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1299845</wp:posOffset>
                </wp:positionV>
                <wp:extent cx="938530" cy="408940"/>
                <wp:effectExtent l="0" t="0" r="0" b="0"/>
                <wp:wrapNone/>
                <wp:docPr id="8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530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阿里巴巴普惠体 M" w:hAnsi="阿里巴巴普惠体 M" w:eastAsia="阿里巴巴普惠体 M" w:cs="阿里巴巴普惠体 M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M" w:hAnsi="阿里巴巴普惠体 M" w:eastAsia="阿里巴巴普惠体 M" w:cs="阿里巴巴普惠体 M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7.5pt;margin-top:102.35pt;height:32.2pt;width:73.9pt;z-index:251683840;mso-width-relative:page;mso-height-relative:page;" filled="f" stroked="f" coordsize="21600,21600" o:gfxdata="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iQ&#10;BC/YAAAACwEAAA8AAAAAAAAAAQAgAAAAIgAAAGRycy9kb3ducmV2LnhtbFBLAQIUABQAAAAIAIdO&#10;4kAbCHzGIwIAACk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阿里巴巴普惠体 M" w:hAnsi="阿里巴巴普惠体 M" w:eastAsia="阿里巴巴普惠体 M" w:cs="阿里巴巴普惠体 M"/>
                          <w:b/>
                          <w:bCs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M" w:hAnsi="阿里巴巴普惠体 M" w:eastAsia="阿里巴巴普惠体 M" w:cs="阿里巴巴普惠体 M"/>
                          <w:b/>
                          <w:bCs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bCs/>
          <w:color w:val="FFFFFF" w:themeColor="background1"/>
          <w:sz w:val="24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7446010</wp:posOffset>
                </wp:positionV>
                <wp:extent cx="2749550" cy="145542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145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20XX.X-20XX.X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有限公司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设计部实习生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优秀电视广告设计的收集、整理、汇总。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6pt;margin-top:586.3pt;height:114.6pt;width:216.5pt;z-index:251667456;mso-width-relative:page;mso-height-relative:page;" filled="f" stroked="f" coordsize="21600,21600" o:gfxdata="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0SuRW3QAAAA4BAAAPAAAAAAAAAAEAIAAAACIA&#10;AABkcnMvZG93bnJldi54bWxQSwECFAAUAAAACACHTuJA5Nl4Nj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20XX.X-20XX.X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有限公司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设计部实习生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优秀电视广告设计的收集、整理、汇总。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bCs/>
          <w:color w:val="FFFFFF" w:themeColor="background1"/>
          <w:sz w:val="24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2392045</wp:posOffset>
                </wp:positionV>
                <wp:extent cx="2852420" cy="105029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420" cy="105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本人诚实守信，积极自信，富有激情，工作认真负责，具有良好的心理素质；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对工作认真负责，能吃苦耐劳，踏实肯干，对生活积极向上、乐观，对人热诚，能独立的思考解决问题，有团队合作精神。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2pt;margin-top:188.35pt;height:82.7pt;width:224.6pt;z-index:251672576;mso-width-relative:page;mso-height-relative:page;" filled="f" stroked="f" coordsize="21600,21600" o:gfxdata="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TwOq42AAAAAwBAAAPAAAAAAAAAAEAIAAAACIAAABk&#10;cnMvZG93bnJldi54bWxQSwECFAAUAAAACACHTuJAJIokxj8CAABpBAAADgAAAAAAAAABACAAAAAn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本人诚实守信，积极自信，富有激情，工作认真负责，具有良好的心理素质；</w:t>
                      </w:r>
                    </w:p>
                    <w:p>
                      <w:pPr>
                        <w:spacing w:line="50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对工作认真负责，能吃苦耐劳，踏实肯干，对生活积极向上、乐观，对人热诚，能独立的思考解决问题，有团队合作精神。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-929005</wp:posOffset>
                </wp:positionH>
                <wp:positionV relativeFrom="paragraph">
                  <wp:posOffset>4385310</wp:posOffset>
                </wp:positionV>
                <wp:extent cx="199390" cy="201295"/>
                <wp:effectExtent l="0" t="0" r="10160" b="8255"/>
                <wp:wrapNone/>
                <wp:docPr id="102" name="任意多边形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99391" cy="20152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73.15pt;margin-top:345.3pt;height:15.85pt;width:15.7pt;z-index:251684864;mso-width-relative:page;mso-height-relative:page;" fillcolor="#FFFFFF [3212]" filled="t" stroked="f" coordsize="60,60" o:gfxdata="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JZcFJfdAAAADQEAAA8AAAAAAAAAAQAgAAAAIgAAAGRycy9kb3ducmV2LnhtbFBLAQIU&#10;ABQAAAAIAIdO4kA0XENJCwMAAJoJAAAOAAAAAAAAAAEAIAAAACwBAABkcnMvZTJvRG9jLnhtbFBL&#10;BQYAAAAABgAGAFkBAACpBgAAAAA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4263390</wp:posOffset>
                </wp:positionV>
                <wp:extent cx="2710815" cy="408940"/>
                <wp:effectExtent l="0" t="0" r="0" b="0"/>
                <wp:wrapNone/>
                <wp:docPr id="7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11810" y="5177790"/>
                          <a:ext cx="271081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06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考研成绩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066"/>
                                <w:sz w:val="22"/>
                                <w:szCs w:val="22"/>
                                <w:lang w:val="en-US" w:eastAsia="zh-CN"/>
                              </w:rPr>
                              <w:t>Grades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9.7pt;margin-top:335.7pt;height:32.2pt;width:213.45pt;z-index:251682816;mso-width-relative:page;mso-height-relative:page;" filled="f" stroked="f" coordsize="21600,21600" o:gfxdata="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s8ckzZAAAACwEAAA8AAAAAAAAAAQAgAAAAIgAAAGRycy9kb3ducmV2LnhtbFBL&#10;AQIUABQAAAAIAIdO4kAJY7HtLgIAADUEAAAOAAAAAAAAAAEAIAAAACg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066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考研成绩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066"/>
                          <w:sz w:val="22"/>
                          <w:szCs w:val="22"/>
                          <w:lang w:val="en-US" w:eastAsia="zh-CN"/>
                        </w:rPr>
                        <w:t>Grades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-1271905</wp:posOffset>
                </wp:positionH>
                <wp:positionV relativeFrom="paragraph">
                  <wp:posOffset>4280535</wp:posOffset>
                </wp:positionV>
                <wp:extent cx="1742440" cy="381000"/>
                <wp:effectExtent l="0" t="6350" r="10160" b="1270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440" cy="381000"/>
                          <a:chOff x="3646" y="4579"/>
                          <a:chExt cx="2744" cy="600"/>
                        </a:xfrm>
                      </wpg:grpSpPr>
                      <wps:wsp>
                        <wps:cNvPr id="70" name="圆角矩形 66"/>
                        <wps:cNvSpPr/>
                        <wps:spPr>
                          <a:xfrm>
                            <a:off x="3646" y="4715"/>
                            <a:ext cx="2745" cy="4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455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椭圆 67"/>
                        <wps:cNvSpPr/>
                        <wps:spPr>
                          <a:xfrm>
                            <a:off x="4081" y="4579"/>
                            <a:ext cx="585" cy="585"/>
                          </a:xfrm>
                          <a:prstGeom prst="ellipse">
                            <a:avLst/>
                          </a:prstGeom>
                          <a:solidFill>
                            <a:srgbClr val="455066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0.15pt;margin-top:337.05pt;height:30pt;width:137.2pt;z-index:251681792;mso-width-relative:page;mso-height-relative:page;" coordorigin="3646,4579" coordsize="2744,600" o:gfxdata="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TaHwitgAAAALAQAADwAAAAAAAAABACAAAAAi&#10;AAAAZHJzL2Rvd25yZXYueG1sUEsBAhQAFAAAAAgAh07iQJzWaPJgAwAATwkAAA4AAAAAAAAAAQAg&#10;AAAAJwEAAGRycy9lMm9Eb2MueG1sUEsFBgAAAAAGAAYAWQEAAPkGAAAAAA==&#10;">
                <o:lock v:ext="edit" aspectratio="f"/>
                <v:roundrect id="圆角矩形 66" o:spid="_x0000_s1026" o:spt="2" style="position:absolute;left:3646;top:4715;height:465;width:2745;v-text-anchor:middle;" fillcolor="#455066" filled="t" stroked="f" coordsize="21600,21600" arcsize="0.5" o:gfxdata="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2Jl3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椭圆 67" o:spid="_x0000_s1026" o:spt="3" type="#_x0000_t3" style="position:absolute;left:4081;top:4579;height:585;width:585;v-text-anchor:middle;" fillcolor="#455066" filled="t" stroked="t" coordsize="21600,21600" o:gfxdata="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ZDF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bCs/>
          <w:color w:val="FFFFFF" w:themeColor="background1"/>
          <w:sz w:val="24"/>
          <w:szCs w:val="28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1796415</wp:posOffset>
                </wp:positionV>
                <wp:extent cx="3023235" cy="408940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235" cy="408940"/>
                          <a:chOff x="-434340" y="-5915025"/>
                          <a:chExt cx="2864485" cy="408940"/>
                        </a:xfrm>
                      </wpg:grpSpPr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8750" y="-5915025"/>
                            <a:ext cx="2588895" cy="408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55066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55066"/>
                                  <w:sz w:val="22"/>
                                  <w:szCs w:val="22"/>
                                  <w:lang w:val="en-US" w:eastAsia="zh-CN"/>
                                </w:rPr>
                                <w:t>Self evaluation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" name="calendar_61469"/>
                        <wps:cNvSpPr/>
                        <wps:spPr>
                          <a:xfrm>
                            <a:off x="-434340" y="-5804535"/>
                            <a:ext cx="191770" cy="222885"/>
                          </a:xfrm>
                          <a:custGeom>
                            <a:avLst/>
                            <a:gdLst>
                              <a:gd name="T0" fmla="*/ 4584 w 7340"/>
                              <a:gd name="T1" fmla="*/ 4467 h 8537"/>
                              <a:gd name="T2" fmla="*/ 5864 w 7340"/>
                              <a:gd name="T3" fmla="*/ 2355 h 8537"/>
                              <a:gd name="T4" fmla="*/ 3573 w 7340"/>
                              <a:gd name="T5" fmla="*/ 0 h 8537"/>
                              <a:gd name="T6" fmla="*/ 1301 w 7340"/>
                              <a:gd name="T7" fmla="*/ 2355 h 8537"/>
                              <a:gd name="T8" fmla="*/ 2581 w 7340"/>
                              <a:gd name="T9" fmla="*/ 4480 h 8537"/>
                              <a:gd name="T10" fmla="*/ 21 w 7340"/>
                              <a:gd name="T11" fmla="*/ 7404 h 8537"/>
                              <a:gd name="T12" fmla="*/ 21 w 7340"/>
                              <a:gd name="T13" fmla="*/ 7571 h 8537"/>
                              <a:gd name="T14" fmla="*/ 898 w 7340"/>
                              <a:gd name="T15" fmla="*/ 8403 h 8537"/>
                              <a:gd name="T16" fmla="*/ 2862 w 7340"/>
                              <a:gd name="T17" fmla="*/ 8512 h 8537"/>
                              <a:gd name="T18" fmla="*/ 4475 w 7340"/>
                              <a:gd name="T19" fmla="*/ 8512 h 8537"/>
                              <a:gd name="T20" fmla="*/ 7317 w 7340"/>
                              <a:gd name="T21" fmla="*/ 7571 h 8537"/>
                              <a:gd name="T22" fmla="*/ 7317 w 7340"/>
                              <a:gd name="T23" fmla="*/ 7404 h 8537"/>
                              <a:gd name="T24" fmla="*/ 4584 w 7340"/>
                              <a:gd name="T25" fmla="*/ 4467 h 85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340" h="8537">
                                <a:moveTo>
                                  <a:pt x="4584" y="4467"/>
                                </a:moveTo>
                                <a:cubicBezTo>
                                  <a:pt x="5373" y="4059"/>
                                  <a:pt x="5867" y="3243"/>
                                  <a:pt x="5864" y="2355"/>
                                </a:cubicBezTo>
                                <a:cubicBezTo>
                                  <a:pt x="5885" y="1070"/>
                                  <a:pt x="4857" y="14"/>
                                  <a:pt x="3573" y="0"/>
                                </a:cubicBezTo>
                                <a:cubicBezTo>
                                  <a:pt x="2296" y="24"/>
                                  <a:pt x="1279" y="1078"/>
                                  <a:pt x="1301" y="2355"/>
                                </a:cubicBezTo>
                                <a:cubicBezTo>
                                  <a:pt x="1293" y="3248"/>
                                  <a:pt x="1788" y="4069"/>
                                  <a:pt x="2581" y="4480"/>
                                </a:cubicBezTo>
                                <a:cubicBezTo>
                                  <a:pt x="1105" y="4656"/>
                                  <a:pt x="0" y="5918"/>
                                  <a:pt x="21" y="7404"/>
                                </a:cubicBezTo>
                                <a:lnTo>
                                  <a:pt x="21" y="7571"/>
                                </a:lnTo>
                                <a:cubicBezTo>
                                  <a:pt x="21" y="8006"/>
                                  <a:pt x="309" y="8281"/>
                                  <a:pt x="898" y="8403"/>
                                </a:cubicBezTo>
                                <a:cubicBezTo>
                                  <a:pt x="1548" y="8500"/>
                                  <a:pt x="2206" y="8537"/>
                                  <a:pt x="2862" y="8512"/>
                                </a:cubicBezTo>
                                <a:lnTo>
                                  <a:pt x="4475" y="8512"/>
                                </a:lnTo>
                                <a:cubicBezTo>
                                  <a:pt x="5998" y="8512"/>
                                  <a:pt x="7317" y="8512"/>
                                  <a:pt x="7317" y="7571"/>
                                </a:cubicBezTo>
                                <a:lnTo>
                                  <a:pt x="7317" y="7404"/>
                                </a:lnTo>
                                <a:cubicBezTo>
                                  <a:pt x="7340" y="5851"/>
                                  <a:pt x="6135" y="4556"/>
                                  <a:pt x="4584" y="44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4pt;margin-top:141.45pt;height:32.2pt;width:238.05pt;z-index:251675648;mso-width-relative:page;mso-height-relative:page;" coordorigin="-434340,-5915025" coordsize="2864485,408940" o:gfxdata="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">
                <o:lock v:ext="edit" aspectratio="f"/>
                <v:shape id="文本框 2" o:spid="_x0000_s1026" o:spt="202" type="#_x0000_t202" style="position:absolute;left:-158750;top:-5915025;height:408940;width:2588895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55066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55066"/>
                            <w:sz w:val="22"/>
                            <w:szCs w:val="22"/>
                            <w:lang w:val="en-US" w:eastAsia="zh-CN"/>
                          </w:rPr>
                          <w:t>Self evaluation</w:t>
                        </w:r>
                      </w:p>
                    </w:txbxContent>
                  </v:textbox>
                </v:shape>
                <v:shape id="calendar_61469" o:spid="_x0000_s1026" o:spt="100" style="position:absolute;left:-434340;top:-5804535;height:222885;width:191770;v-text-anchor:middle;" fillcolor="#FFFFFF [3212]" filled="t" stroked="f" coordsize="7340,8537" o:gfxdata="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LYd2vQAA&#10;ANsAAAAPAAAAAAAAAAEAIAAAACIAAABkcnMvZG93bnJldi54bWxQSwECFAAUAAAACACHTuJAMy8F&#10;njsAAAA5AAAAEAAAAAAAAAABACAAAAAMAQAAZHJzL3NoYXBleG1sLnhtbFBLBQYAAAAABgAGAFsB&#10;AAC2AwAAAAA=&#10;" path="m4584,4467c5373,4059,5867,3243,5864,2355c5885,1070,4857,14,3573,0c2296,24,1279,1078,1301,2355c1293,3248,1788,4069,2581,4480c1105,4656,0,5918,21,7404l21,7571c21,8006,309,8281,898,8403c1548,8500,2206,8537,2862,8512l4475,8512c5998,8512,7317,8512,7317,7571l7317,7404c7340,5851,6135,4556,4584,4467xe">
                  <v:path o:connectlocs="119764,116624;153206,61484;93350,0;33990,61484;67433,116964;548,193304;548,197664;23461,219386;74774,222232;116916,222232;191169,197664;191169,193304;119764,116624" o:connectangles="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bCs/>
          <w:color w:val="FFFFFF" w:themeColor="background1"/>
          <w:sz w:val="24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3035300</wp:posOffset>
                </wp:positionV>
                <wp:extent cx="2712085" cy="105029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085" cy="105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● 3次获得“优秀奖学金”                            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● 国家助学金                                                               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● 《电影植入式广告研究》发表于《记者观察》                      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● 全国大学生广告艺术大赛团体三等奖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55pt;margin-top:239pt;height:82.7pt;width:213.55pt;z-index:251666432;mso-width-relative:page;mso-height-relative:page;" filled="f" stroked="f" coordsize="21600,21600" o:gfxdata="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Gb3xl2AAAAAsBAAAPAAAAAAAAAAEAIAAAACIAAABk&#10;cnMvZG93bnJldi54bWxQSwECFAAUAAAACACHTuJAjt3g1T8CAABpBAAADgAAAAAAAAABACAAAAAn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● 3次获得“优秀奖学金”                            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● 国家助学金                                                               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● 《电影植入式广告研究》发表于《记者观察》                      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● 全国大学生广告艺术大赛团体三等奖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1711325</wp:posOffset>
                </wp:positionV>
                <wp:extent cx="2759710" cy="88201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20XX.X-20XX.X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广告学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65pt;margin-top:134.75pt;height:69.45pt;width:217.3pt;z-index:251665408;mso-width-relative:page;mso-height-relative:page;" filled="f" stroked="f" coordsize="21600,21600" o:gfxdata="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lJKRt0AAAALAQAADwAAAAAAAAABACAAAAAiAAAA&#10;ZHJzL2Rvd25yZXYueG1sUEsBAhQAFAAAAAgAh07iQPRU9PQ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20XX.X-20XX.X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广告学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-1230630</wp:posOffset>
                </wp:positionH>
                <wp:positionV relativeFrom="paragraph">
                  <wp:posOffset>-977265</wp:posOffset>
                </wp:positionV>
                <wp:extent cx="3767455" cy="10761980"/>
                <wp:effectExtent l="0" t="0" r="4445" b="127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325" y="2381250"/>
                          <a:ext cx="3767455" cy="10761980"/>
                        </a:xfrm>
                        <a:prstGeom prst="rect">
                          <a:avLst/>
                        </a:prstGeom>
                        <a:solidFill>
                          <a:srgbClr val="EAEB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9pt;margin-top:-76.95pt;height:847.4pt;width:296.65pt;z-index:251659264;v-text-anchor:middle;mso-width-relative:page;mso-height-relative:page;" fillcolor="#EAEBED" filled="t" stroked="f" coordsize="21600,21600" o:gfxdata="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nBp/DZAAAADgEAAA8AAAAAAAAAAQAgAAAA&#10;IgAAAGRycy9kb3ducmV2LnhtbFBLAQIUABQAAAAIAIdO4kCZnICDfAIAANkEAAAOAAAAAAAAAAEA&#10;IAAAACg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-353060</wp:posOffset>
                </wp:positionV>
                <wp:extent cx="2052955" cy="2052955"/>
                <wp:effectExtent l="0" t="0" r="4445" b="444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5370" y="614045"/>
                          <a:ext cx="2052955" cy="20529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2.75pt;margin-top:-27.8pt;height:161.65pt;width:161.65pt;z-index:251676672;v-text-anchor:middle;mso-width-relative:page;mso-height-relative:page;" fillcolor="#FFFFFF [3212]" filled="t" stroked="f" coordsize="21600,21600" o:gfxdata="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wlZtL2QAAAAsBAAAPAAAAAAAAAAEAIAAAACIAAABk&#10;cnMvZG93bnJldi54bWxQSwECFAAUAAAACACHTuJA2cpr6HcCAADcBAAADgAAAAAAAAABACAAAAAo&#10;AQAAZHJzL2Uyb0RvYy54bWxQSwUGAAAAAAYABgBZAQAAEQYAAAAA&#10;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-373380</wp:posOffset>
                </wp:positionV>
                <wp:extent cx="1935480" cy="140462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报考专业：广告学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8.4pt;margin-top:-29.4pt;height:110.6pt;width:152.4pt;z-index:251662336;mso-width-relative:page;mso-height-relative:margin;mso-height-percent:200;" filled="f" stroked="f" coordsize="21600,21600" o:gfxdata="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a7QKO2QAAAAsBAAAPAAAAAAAAAAEAIAAAACIAAABkcnMvZG93bnJldi54bWxQSwECFAAUAAAA&#10;CACHTuJAnyL1ziYCAAAq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报考专业：广告学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-544830</wp:posOffset>
                </wp:positionV>
                <wp:extent cx="1400810" cy="14046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代用名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17.9pt;margin-top:-42.9pt;height:110.6pt;width:110.3pt;z-index:251660288;mso-width-relative:page;mso-height-relative:margin;mso-height-percent:200;" filled="f" stroked="f" coordsize="21600,21600" o:gfxdata="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lxUSbZAAAACwEAAA8AAAAAAAAAAQAgAAAAIgAAAGRycy9kb3ducmV2LnhtbFBLAQIUABQAAAAI&#10;AIdO4kBANYDX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代用名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阿里巴巴普惠体 M">
    <w:altName w:val="宋体"/>
    <w:panose1 w:val="00020600040101010101"/>
    <w:charset w:val="86"/>
    <w:family w:val="auto"/>
    <w:pitch w:val="default"/>
    <w:sig w:usb0="00000000" w:usb1="00000000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6120A2"/>
    <w:multiLevelType w:val="multilevel"/>
    <w:tmpl w:val="646120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106031"/>
    <w:rsid w:val="001406ED"/>
    <w:rsid w:val="00171BB1"/>
    <w:rsid w:val="001C163E"/>
    <w:rsid w:val="00211A7A"/>
    <w:rsid w:val="00265D3B"/>
    <w:rsid w:val="038A6B32"/>
    <w:rsid w:val="04670294"/>
    <w:rsid w:val="057C3BA8"/>
    <w:rsid w:val="07617340"/>
    <w:rsid w:val="08332E21"/>
    <w:rsid w:val="09725708"/>
    <w:rsid w:val="0CCB419B"/>
    <w:rsid w:val="14A2428C"/>
    <w:rsid w:val="174E114E"/>
    <w:rsid w:val="1D5634F9"/>
    <w:rsid w:val="1FE16A9F"/>
    <w:rsid w:val="218A7811"/>
    <w:rsid w:val="268D1E0F"/>
    <w:rsid w:val="2942435E"/>
    <w:rsid w:val="2B106031"/>
    <w:rsid w:val="2C743716"/>
    <w:rsid w:val="2FA75489"/>
    <w:rsid w:val="3565345A"/>
    <w:rsid w:val="390D11DE"/>
    <w:rsid w:val="44964366"/>
    <w:rsid w:val="45EA3430"/>
    <w:rsid w:val="46CB7AD6"/>
    <w:rsid w:val="47106734"/>
    <w:rsid w:val="47E77052"/>
    <w:rsid w:val="49613F84"/>
    <w:rsid w:val="49E04479"/>
    <w:rsid w:val="4AC20CB2"/>
    <w:rsid w:val="4F2C443A"/>
    <w:rsid w:val="4F66505C"/>
    <w:rsid w:val="50A92A57"/>
    <w:rsid w:val="53F6400C"/>
    <w:rsid w:val="54390E1E"/>
    <w:rsid w:val="544B64C5"/>
    <w:rsid w:val="56565468"/>
    <w:rsid w:val="57AD61AF"/>
    <w:rsid w:val="58187C3F"/>
    <w:rsid w:val="62CA40E5"/>
    <w:rsid w:val="66405E7F"/>
    <w:rsid w:val="698B3E14"/>
    <w:rsid w:val="698F32AF"/>
    <w:rsid w:val="6A0C6856"/>
    <w:rsid w:val="6A383524"/>
    <w:rsid w:val="6F4D763C"/>
    <w:rsid w:val="6FD576E9"/>
    <w:rsid w:val="70054DC5"/>
    <w:rsid w:val="717F4DA3"/>
    <w:rsid w:val="73305B35"/>
    <w:rsid w:val="73472949"/>
    <w:rsid w:val="75C61BBB"/>
    <w:rsid w:val="76014C17"/>
    <w:rsid w:val="767F7015"/>
    <w:rsid w:val="76AC2497"/>
    <w:rsid w:val="77002D1D"/>
    <w:rsid w:val="776818F1"/>
    <w:rsid w:val="79011ED5"/>
    <w:rsid w:val="7A1A2EB1"/>
    <w:rsid w:val="7A660EC2"/>
    <w:rsid w:val="7C2A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88f13be7-85c0-43da-9294-06bef01c7f22\&#32771;&#30740;&#22797;&#35797;&#31616;&#21382;&#30740;&#31350;&#29983;&#38754;&#3579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考研复试简历研究生面试简历.docx</Template>
  <Pages>1</Pages>
  <Words>0</Words>
  <Characters>0</Characters>
  <Lines>1</Lines>
  <Paragraphs>1</Paragraphs>
  <TotalTime>13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2022-01-26T02:52:00Z</dcterms:created>
  <dc:creator>童话里的艾菲尔</dc:creator>
  <cp:lastModifiedBy>童话里的艾菲尔</cp:lastModifiedBy>
  <dcterms:modified xsi:type="dcterms:W3CDTF">2022-01-26T02:54:06Z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v1.0_mb_Wd7BTZ+xcWDX2npjZej+0A==</vt:lpwstr>
  </property>
  <property fmtid="{D5CDD505-2E9C-101B-9397-08002B2CF9AE}" pid="4" name="KSOSaveFontToCloudKey">
    <vt:lpwstr>254724999_cloud</vt:lpwstr>
  </property>
  <property fmtid="{D5CDD505-2E9C-101B-9397-08002B2CF9AE}" pid="5" name="ICV">
    <vt:lpwstr>30A1A8A863D44CE89EACF27F86593D19</vt:lpwstr>
  </property>
</Properties>
</file>