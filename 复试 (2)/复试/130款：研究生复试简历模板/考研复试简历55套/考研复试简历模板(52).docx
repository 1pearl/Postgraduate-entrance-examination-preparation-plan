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909955</wp:posOffset>
                </wp:positionV>
                <wp:extent cx="4264025" cy="7137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4025" cy="713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别：女                联系电话：188 8888 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 族：汉                出生年月：1995年3月8日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pt;margin-top:71.65pt;height:56.2pt;width:335.75pt;z-index:251664384;mso-width-relative:page;mso-height-relative:page;" filled="f" stroked="f" coordsize="21600,21600" o:gfxdata="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8DwBtsAAAALAQAADwAAAAAAAAABACAAAAAiAAAA&#10;ZHJzL2Rvd25yZXYueG1sUEsBAhQAFAAAAAgAh07iQL9ug+w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别：女                联系电话：188 8888 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 族：汉                出生年月：1995年3月8日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1057910</wp:posOffset>
                </wp:positionV>
                <wp:extent cx="1830070" cy="427355"/>
                <wp:effectExtent l="0" t="0" r="17780" b="1079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427355"/>
                          <a:chOff x="1768" y="2635"/>
                          <a:chExt cx="2882" cy="673"/>
                        </a:xfrm>
                        <a:solidFill>
                          <a:srgbClr val="6AB0CD"/>
                        </a:solidFill>
                      </wpg:grpSpPr>
                      <wps:wsp>
                        <wps:cNvPr id="113" name="男人"/>
                        <wps:cNvSpPr/>
                        <wps:spPr bwMode="auto">
                          <a:xfrm>
                            <a:off x="1768" y="2635"/>
                            <a:ext cx="240" cy="231"/>
                          </a:xfrm>
                          <a:custGeom>
                            <a:avLst/>
                            <a:gdLst>
                              <a:gd name="T0" fmla="*/ 416334317 w 5965"/>
                              <a:gd name="T1" fmla="*/ 75815881 h 5525"/>
                              <a:gd name="T2" fmla="*/ 416538070 w 5965"/>
                              <a:gd name="T3" fmla="*/ 102142015 h 5525"/>
                              <a:gd name="T4" fmla="*/ 412968551 w 5965"/>
                              <a:gd name="T5" fmla="*/ 149998739 h 5525"/>
                              <a:gd name="T6" fmla="*/ 415008322 w 5965"/>
                              <a:gd name="T7" fmla="*/ 163264210 h 5525"/>
                              <a:gd name="T8" fmla="*/ 420413859 w 5965"/>
                              <a:gd name="T9" fmla="*/ 173672291 h 5525"/>
                              <a:gd name="T10" fmla="*/ 424493721 w 5965"/>
                              <a:gd name="T11" fmla="*/ 190712788 h 5525"/>
                              <a:gd name="T12" fmla="*/ 423983698 w 5965"/>
                              <a:gd name="T13" fmla="*/ 209080215 h 5525"/>
                              <a:gd name="T14" fmla="*/ 420107909 w 5965"/>
                              <a:gd name="T15" fmla="*/ 229590285 h 5525"/>
                              <a:gd name="T16" fmla="*/ 413478254 w 5965"/>
                              <a:gd name="T17" fmla="*/ 244691987 h 5525"/>
                              <a:gd name="T18" fmla="*/ 407766767 w 5965"/>
                              <a:gd name="T19" fmla="*/ 249590096 h 5525"/>
                              <a:gd name="T20" fmla="*/ 397465396 w 5965"/>
                              <a:gd name="T21" fmla="*/ 255814496 h 5525"/>
                              <a:gd name="T22" fmla="*/ 392671758 w 5965"/>
                              <a:gd name="T23" fmla="*/ 263977690 h 5525"/>
                              <a:gd name="T24" fmla="*/ 390020087 w 5965"/>
                              <a:gd name="T25" fmla="*/ 284385517 h 5525"/>
                              <a:gd name="T26" fmla="*/ 387878120 w 5965"/>
                              <a:gd name="T27" fmla="*/ 299385614 h 5525"/>
                              <a:gd name="T28" fmla="*/ 380840638 w 5965"/>
                              <a:gd name="T29" fmla="*/ 311222230 h 5525"/>
                              <a:gd name="T30" fmla="*/ 372681234 w 5965"/>
                              <a:gd name="T31" fmla="*/ 324079365 h 5525"/>
                              <a:gd name="T32" fmla="*/ 387878120 w 5965"/>
                              <a:gd name="T33" fmla="*/ 335099630 h 5525"/>
                              <a:gd name="T34" fmla="*/ 404502878 w 5965"/>
                              <a:gd name="T35" fmla="*/ 367242149 h 5525"/>
                              <a:gd name="T36" fmla="*/ 414090473 w 5965"/>
                              <a:gd name="T37" fmla="*/ 377956321 h 5525"/>
                              <a:gd name="T38" fmla="*/ 487932935 w 5965"/>
                              <a:gd name="T39" fmla="*/ 405201051 h 5525"/>
                              <a:gd name="T40" fmla="*/ 557083956 w 5965"/>
                              <a:gd name="T41" fmla="*/ 433568224 h 5525"/>
                              <a:gd name="T42" fmla="*/ 582786287 w 5965"/>
                              <a:gd name="T43" fmla="*/ 444180473 h 5525"/>
                              <a:gd name="T44" fmla="*/ 595535256 w 5965"/>
                              <a:gd name="T45" fmla="*/ 453160019 h 5525"/>
                              <a:gd name="T46" fmla="*/ 604816582 w 5965"/>
                              <a:gd name="T47" fmla="*/ 465710742 h 5525"/>
                              <a:gd name="T48" fmla="*/ 607774521 w 5965"/>
                              <a:gd name="T49" fmla="*/ 515098245 h 5525"/>
                              <a:gd name="T50" fmla="*/ 204073 w 5965"/>
                              <a:gd name="T51" fmla="*/ 563771320 h 5525"/>
                              <a:gd name="T52" fmla="*/ 1427872 w 5965"/>
                              <a:gd name="T53" fmla="*/ 479588397 h 5525"/>
                              <a:gd name="T54" fmla="*/ 6323706 w 5965"/>
                              <a:gd name="T55" fmla="*/ 461017121 h 5525"/>
                              <a:gd name="T56" fmla="*/ 16930707 w 5965"/>
                              <a:gd name="T57" fmla="*/ 449792689 h 5525"/>
                              <a:gd name="T58" fmla="*/ 30495968 w 5965"/>
                              <a:gd name="T59" fmla="*/ 441629494 h 5525"/>
                              <a:gd name="T60" fmla="*/ 67621272 w 5965"/>
                              <a:gd name="T61" fmla="*/ 427751840 h 5525"/>
                              <a:gd name="T62" fmla="*/ 156558744 w 5965"/>
                              <a:gd name="T63" fmla="*/ 389895181 h 5525"/>
                              <a:gd name="T64" fmla="*/ 196336039 w 5965"/>
                              <a:gd name="T65" fmla="*/ 376425862 h 5525"/>
                              <a:gd name="T66" fmla="*/ 207555259 w 5965"/>
                              <a:gd name="T67" fmla="*/ 361425765 h 5525"/>
                              <a:gd name="T68" fmla="*/ 232951320 w 5965"/>
                              <a:gd name="T69" fmla="*/ 332038392 h 5525"/>
                              <a:gd name="T70" fmla="*/ 227545783 w 5965"/>
                              <a:gd name="T71" fmla="*/ 319283501 h 5525"/>
                              <a:gd name="T72" fmla="*/ 219284183 w 5965"/>
                              <a:gd name="T73" fmla="*/ 309487603 h 5525"/>
                              <a:gd name="T74" fmla="*/ 211634801 w 5965"/>
                              <a:gd name="T75" fmla="*/ 254079869 h 5525"/>
                              <a:gd name="T76" fmla="*/ 201435626 w 5965"/>
                              <a:gd name="T77" fmla="*/ 252038830 h 5525"/>
                              <a:gd name="T78" fmla="*/ 194602217 w 5965"/>
                              <a:gd name="T79" fmla="*/ 247549057 h 5525"/>
                              <a:gd name="T80" fmla="*/ 188584461 w 5965"/>
                              <a:gd name="T81" fmla="*/ 236324625 h 5525"/>
                              <a:gd name="T82" fmla="*/ 183484873 w 5965"/>
                              <a:gd name="T83" fmla="*/ 214284096 h 5525"/>
                              <a:gd name="T84" fmla="*/ 180731007 w 5965"/>
                              <a:gd name="T85" fmla="*/ 182651837 h 5525"/>
                              <a:gd name="T86" fmla="*/ 183484873 w 5965"/>
                              <a:gd name="T87" fmla="*/ 173978383 h 5525"/>
                              <a:gd name="T88" fmla="*/ 188380388 w 5965"/>
                              <a:gd name="T89" fmla="*/ 161325415 h 5525"/>
                              <a:gd name="T90" fmla="*/ 186442494 w 5965"/>
                              <a:gd name="T91" fmla="*/ 146325318 h 5525"/>
                              <a:gd name="T92" fmla="*/ 182158878 w 5965"/>
                              <a:gd name="T93" fmla="*/ 105101329 h 5525"/>
                              <a:gd name="T94" fmla="*/ 185728718 w 5965"/>
                              <a:gd name="T95" fmla="*/ 72550475 h 5525"/>
                              <a:gd name="T96" fmla="*/ 195927893 w 5965"/>
                              <a:gd name="T97" fmla="*/ 47856724 h 5525"/>
                              <a:gd name="T98" fmla="*/ 211736678 w 5965"/>
                              <a:gd name="T99" fmla="*/ 30203724 h 5525"/>
                              <a:gd name="T100" fmla="*/ 231931275 w 5965"/>
                              <a:gd name="T101" fmla="*/ 18979291 h 5525"/>
                              <a:gd name="T102" fmla="*/ 260693422 w 5965"/>
                              <a:gd name="T103" fmla="*/ 8367362 h 5525"/>
                              <a:gd name="T104" fmla="*/ 283845639 w 5965"/>
                              <a:gd name="T105" fmla="*/ 2346811 h 5525"/>
                              <a:gd name="T106" fmla="*/ 309547969 w 5965"/>
                              <a:gd name="T107" fmla="*/ 0 h 5525"/>
                              <a:gd name="T108" fmla="*/ 336575975 w 5965"/>
                              <a:gd name="T109" fmla="*/ 3469254 h 5525"/>
                              <a:gd name="T110" fmla="*/ 364114003 w 5965"/>
                              <a:gd name="T111" fmla="*/ 15305870 h 5525"/>
                              <a:gd name="T112" fmla="*/ 399199536 w 5965"/>
                              <a:gd name="T113" fmla="*/ 32550854 h 5525"/>
                              <a:gd name="T114" fmla="*/ 407256744 w 5965"/>
                              <a:gd name="T115" fmla="*/ 44081378 h 552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965" h="5525">
                                <a:moveTo>
                                  <a:pt x="4036" y="532"/>
                                </a:moveTo>
                                <a:lnTo>
                                  <a:pt x="4036" y="532"/>
                                </a:lnTo>
                                <a:lnTo>
                                  <a:pt x="4053" y="600"/>
                                </a:lnTo>
                                <a:lnTo>
                                  <a:pt x="4065" y="654"/>
                                </a:lnTo>
                                <a:lnTo>
                                  <a:pt x="4075" y="700"/>
                                </a:lnTo>
                                <a:lnTo>
                                  <a:pt x="4082" y="743"/>
                                </a:lnTo>
                                <a:lnTo>
                                  <a:pt x="4085" y="785"/>
                                </a:lnTo>
                                <a:lnTo>
                                  <a:pt x="4088" y="833"/>
                                </a:lnTo>
                                <a:lnTo>
                                  <a:pt x="4088" y="889"/>
                                </a:lnTo>
                                <a:lnTo>
                                  <a:pt x="4087" y="959"/>
                                </a:lnTo>
                                <a:lnTo>
                                  <a:pt x="4084" y="1001"/>
                                </a:lnTo>
                                <a:lnTo>
                                  <a:pt x="4079" y="1065"/>
                                </a:lnTo>
                                <a:lnTo>
                                  <a:pt x="4063" y="1229"/>
                                </a:lnTo>
                                <a:lnTo>
                                  <a:pt x="4056" y="1316"/>
                                </a:lnTo>
                                <a:lnTo>
                                  <a:pt x="4051" y="1398"/>
                                </a:lnTo>
                                <a:lnTo>
                                  <a:pt x="4050" y="1436"/>
                                </a:lnTo>
                                <a:lnTo>
                                  <a:pt x="4049" y="1470"/>
                                </a:lnTo>
                                <a:lnTo>
                                  <a:pt x="4050" y="1499"/>
                                </a:lnTo>
                                <a:lnTo>
                                  <a:pt x="4051" y="1523"/>
                                </a:lnTo>
                                <a:lnTo>
                                  <a:pt x="4055" y="1555"/>
                                </a:lnTo>
                                <a:lnTo>
                                  <a:pt x="4061" y="1580"/>
                                </a:lnTo>
                                <a:lnTo>
                                  <a:pt x="4069" y="1600"/>
                                </a:lnTo>
                                <a:lnTo>
                                  <a:pt x="4076" y="1619"/>
                                </a:lnTo>
                                <a:lnTo>
                                  <a:pt x="4085" y="1636"/>
                                </a:lnTo>
                                <a:lnTo>
                                  <a:pt x="4097" y="1655"/>
                                </a:lnTo>
                                <a:lnTo>
                                  <a:pt x="4109" y="1676"/>
                                </a:lnTo>
                                <a:lnTo>
                                  <a:pt x="4122" y="1702"/>
                                </a:lnTo>
                                <a:lnTo>
                                  <a:pt x="4133" y="1727"/>
                                </a:lnTo>
                                <a:lnTo>
                                  <a:pt x="4142" y="1754"/>
                                </a:lnTo>
                                <a:lnTo>
                                  <a:pt x="4149" y="1782"/>
                                </a:lnTo>
                                <a:lnTo>
                                  <a:pt x="4156" y="1811"/>
                                </a:lnTo>
                                <a:lnTo>
                                  <a:pt x="4159" y="1840"/>
                                </a:lnTo>
                                <a:lnTo>
                                  <a:pt x="4162" y="1869"/>
                                </a:lnTo>
                                <a:lnTo>
                                  <a:pt x="4163" y="1899"/>
                                </a:lnTo>
                                <a:lnTo>
                                  <a:pt x="4165" y="1929"/>
                                </a:lnTo>
                                <a:lnTo>
                                  <a:pt x="4163" y="1959"/>
                                </a:lnTo>
                                <a:lnTo>
                                  <a:pt x="4162" y="1989"/>
                                </a:lnTo>
                                <a:lnTo>
                                  <a:pt x="4160" y="2018"/>
                                </a:lnTo>
                                <a:lnTo>
                                  <a:pt x="4157" y="2049"/>
                                </a:lnTo>
                                <a:lnTo>
                                  <a:pt x="4149" y="2104"/>
                                </a:lnTo>
                                <a:lnTo>
                                  <a:pt x="4140" y="2158"/>
                                </a:lnTo>
                                <a:lnTo>
                                  <a:pt x="4134" y="2187"/>
                                </a:lnTo>
                                <a:lnTo>
                                  <a:pt x="4127" y="2218"/>
                                </a:lnTo>
                                <a:lnTo>
                                  <a:pt x="4119" y="2250"/>
                                </a:lnTo>
                                <a:lnTo>
                                  <a:pt x="4109" y="2283"/>
                                </a:lnTo>
                                <a:lnTo>
                                  <a:pt x="4097" y="2315"/>
                                </a:lnTo>
                                <a:lnTo>
                                  <a:pt x="4084" y="2345"/>
                                </a:lnTo>
                                <a:lnTo>
                                  <a:pt x="4070" y="2373"/>
                                </a:lnTo>
                                <a:lnTo>
                                  <a:pt x="4062" y="2387"/>
                                </a:lnTo>
                                <a:lnTo>
                                  <a:pt x="4054" y="2398"/>
                                </a:lnTo>
                                <a:lnTo>
                                  <a:pt x="4045" y="2410"/>
                                </a:lnTo>
                                <a:lnTo>
                                  <a:pt x="4034" y="2420"/>
                                </a:lnTo>
                                <a:lnTo>
                                  <a:pt x="4023" y="2430"/>
                                </a:lnTo>
                                <a:lnTo>
                                  <a:pt x="4011" y="2438"/>
                                </a:lnTo>
                                <a:lnTo>
                                  <a:pt x="3998" y="2446"/>
                                </a:lnTo>
                                <a:lnTo>
                                  <a:pt x="3986" y="2452"/>
                                </a:lnTo>
                                <a:lnTo>
                                  <a:pt x="3959" y="2467"/>
                                </a:lnTo>
                                <a:lnTo>
                                  <a:pt x="3933" y="2480"/>
                                </a:lnTo>
                                <a:lnTo>
                                  <a:pt x="3920" y="2488"/>
                                </a:lnTo>
                                <a:lnTo>
                                  <a:pt x="3908" y="2497"/>
                                </a:lnTo>
                                <a:lnTo>
                                  <a:pt x="3897" y="2507"/>
                                </a:lnTo>
                                <a:lnTo>
                                  <a:pt x="3887" y="2517"/>
                                </a:lnTo>
                                <a:lnTo>
                                  <a:pt x="3877" y="2529"/>
                                </a:lnTo>
                                <a:lnTo>
                                  <a:pt x="3868" y="2544"/>
                                </a:lnTo>
                                <a:lnTo>
                                  <a:pt x="3858" y="2565"/>
                                </a:lnTo>
                                <a:lnTo>
                                  <a:pt x="3850" y="2587"/>
                                </a:lnTo>
                                <a:lnTo>
                                  <a:pt x="3843" y="2611"/>
                                </a:lnTo>
                                <a:lnTo>
                                  <a:pt x="3838" y="2634"/>
                                </a:lnTo>
                                <a:lnTo>
                                  <a:pt x="3834" y="2659"/>
                                </a:lnTo>
                                <a:lnTo>
                                  <a:pt x="3831" y="2684"/>
                                </a:lnTo>
                                <a:lnTo>
                                  <a:pt x="3828" y="2736"/>
                                </a:lnTo>
                                <a:lnTo>
                                  <a:pt x="3824" y="2787"/>
                                </a:lnTo>
                                <a:lnTo>
                                  <a:pt x="3821" y="2837"/>
                                </a:lnTo>
                                <a:lnTo>
                                  <a:pt x="3819" y="2863"/>
                                </a:lnTo>
                                <a:lnTo>
                                  <a:pt x="3814" y="2887"/>
                                </a:lnTo>
                                <a:lnTo>
                                  <a:pt x="3810" y="2911"/>
                                </a:lnTo>
                                <a:lnTo>
                                  <a:pt x="3803" y="2934"/>
                                </a:lnTo>
                                <a:lnTo>
                                  <a:pt x="3794" y="2959"/>
                                </a:lnTo>
                                <a:lnTo>
                                  <a:pt x="3784" y="2980"/>
                                </a:lnTo>
                                <a:lnTo>
                                  <a:pt x="3773" y="3000"/>
                                </a:lnTo>
                                <a:lnTo>
                                  <a:pt x="3761" y="3018"/>
                                </a:lnTo>
                                <a:lnTo>
                                  <a:pt x="3747" y="3035"/>
                                </a:lnTo>
                                <a:lnTo>
                                  <a:pt x="3734" y="3050"/>
                                </a:lnTo>
                                <a:lnTo>
                                  <a:pt x="3708" y="3081"/>
                                </a:lnTo>
                                <a:lnTo>
                                  <a:pt x="3696" y="3098"/>
                                </a:lnTo>
                                <a:lnTo>
                                  <a:pt x="3684" y="3115"/>
                                </a:lnTo>
                                <a:lnTo>
                                  <a:pt x="3673" y="3133"/>
                                </a:lnTo>
                                <a:lnTo>
                                  <a:pt x="3663" y="3153"/>
                                </a:lnTo>
                                <a:lnTo>
                                  <a:pt x="3654" y="3176"/>
                                </a:lnTo>
                                <a:lnTo>
                                  <a:pt x="3647" y="3201"/>
                                </a:lnTo>
                                <a:lnTo>
                                  <a:pt x="3643" y="3229"/>
                                </a:lnTo>
                                <a:lnTo>
                                  <a:pt x="3640" y="3261"/>
                                </a:lnTo>
                                <a:lnTo>
                                  <a:pt x="3803" y="3284"/>
                                </a:lnTo>
                                <a:lnTo>
                                  <a:pt x="3852" y="3389"/>
                                </a:lnTo>
                                <a:lnTo>
                                  <a:pt x="3881" y="3449"/>
                                </a:lnTo>
                                <a:lnTo>
                                  <a:pt x="3914" y="3511"/>
                                </a:lnTo>
                                <a:lnTo>
                                  <a:pt x="3930" y="3542"/>
                                </a:lnTo>
                                <a:lnTo>
                                  <a:pt x="3948" y="3571"/>
                                </a:lnTo>
                                <a:lnTo>
                                  <a:pt x="3966" y="3599"/>
                                </a:lnTo>
                                <a:lnTo>
                                  <a:pt x="3985" y="3626"/>
                                </a:lnTo>
                                <a:lnTo>
                                  <a:pt x="4003" y="3649"/>
                                </a:lnTo>
                                <a:lnTo>
                                  <a:pt x="4022" y="3670"/>
                                </a:lnTo>
                                <a:lnTo>
                                  <a:pt x="4041" y="3689"/>
                                </a:lnTo>
                                <a:lnTo>
                                  <a:pt x="4051" y="3697"/>
                                </a:lnTo>
                                <a:lnTo>
                                  <a:pt x="4060" y="3704"/>
                                </a:lnTo>
                                <a:lnTo>
                                  <a:pt x="4316" y="3774"/>
                                </a:lnTo>
                                <a:lnTo>
                                  <a:pt x="4431" y="3821"/>
                                </a:lnTo>
                                <a:lnTo>
                                  <a:pt x="4547" y="3870"/>
                                </a:lnTo>
                                <a:lnTo>
                                  <a:pt x="4784" y="3971"/>
                                </a:lnTo>
                                <a:lnTo>
                                  <a:pt x="5020" y="4073"/>
                                </a:lnTo>
                                <a:lnTo>
                                  <a:pt x="5251" y="4171"/>
                                </a:lnTo>
                                <a:lnTo>
                                  <a:pt x="5302" y="4192"/>
                                </a:lnTo>
                                <a:lnTo>
                                  <a:pt x="5356" y="4211"/>
                                </a:lnTo>
                                <a:lnTo>
                                  <a:pt x="5462" y="4249"/>
                                </a:lnTo>
                                <a:lnTo>
                                  <a:pt x="5514" y="4267"/>
                                </a:lnTo>
                                <a:lnTo>
                                  <a:pt x="5567" y="4287"/>
                                </a:lnTo>
                                <a:lnTo>
                                  <a:pt x="5617" y="4307"/>
                                </a:lnTo>
                                <a:lnTo>
                                  <a:pt x="5666" y="4328"/>
                                </a:lnTo>
                                <a:lnTo>
                                  <a:pt x="5691" y="4341"/>
                                </a:lnTo>
                                <a:lnTo>
                                  <a:pt x="5714" y="4353"/>
                                </a:lnTo>
                                <a:lnTo>
                                  <a:pt x="5736" y="4365"/>
                                </a:lnTo>
                                <a:lnTo>
                                  <a:pt x="5759" y="4379"/>
                                </a:lnTo>
                                <a:lnTo>
                                  <a:pt x="5780" y="4393"/>
                                </a:lnTo>
                                <a:lnTo>
                                  <a:pt x="5800" y="4408"/>
                                </a:lnTo>
                                <a:lnTo>
                                  <a:pt x="5820" y="4424"/>
                                </a:lnTo>
                                <a:lnTo>
                                  <a:pt x="5839" y="4441"/>
                                </a:lnTo>
                                <a:lnTo>
                                  <a:pt x="5857" y="4459"/>
                                </a:lnTo>
                                <a:lnTo>
                                  <a:pt x="5874" y="4477"/>
                                </a:lnTo>
                                <a:lnTo>
                                  <a:pt x="5889" y="4497"/>
                                </a:lnTo>
                                <a:lnTo>
                                  <a:pt x="5904" y="4518"/>
                                </a:lnTo>
                                <a:lnTo>
                                  <a:pt x="5917" y="4540"/>
                                </a:lnTo>
                                <a:lnTo>
                                  <a:pt x="5930" y="4564"/>
                                </a:lnTo>
                                <a:lnTo>
                                  <a:pt x="5942" y="4588"/>
                                </a:lnTo>
                                <a:lnTo>
                                  <a:pt x="5952" y="4615"/>
                                </a:lnTo>
                                <a:lnTo>
                                  <a:pt x="5952" y="4700"/>
                                </a:lnTo>
                                <a:lnTo>
                                  <a:pt x="5954" y="4804"/>
                                </a:lnTo>
                                <a:lnTo>
                                  <a:pt x="5959" y="5048"/>
                                </a:lnTo>
                                <a:lnTo>
                                  <a:pt x="5963" y="5176"/>
                                </a:lnTo>
                                <a:lnTo>
                                  <a:pt x="5965" y="5302"/>
                                </a:lnTo>
                                <a:lnTo>
                                  <a:pt x="5965" y="5420"/>
                                </a:lnTo>
                                <a:lnTo>
                                  <a:pt x="5965" y="5525"/>
                                </a:lnTo>
                                <a:lnTo>
                                  <a:pt x="2" y="5525"/>
                                </a:lnTo>
                                <a:lnTo>
                                  <a:pt x="0" y="5420"/>
                                </a:lnTo>
                                <a:lnTo>
                                  <a:pt x="2" y="5302"/>
                                </a:lnTo>
                                <a:lnTo>
                                  <a:pt x="4" y="5176"/>
                                </a:lnTo>
                                <a:lnTo>
                                  <a:pt x="6" y="5048"/>
                                </a:lnTo>
                                <a:lnTo>
                                  <a:pt x="12" y="4804"/>
                                </a:lnTo>
                                <a:lnTo>
                                  <a:pt x="14" y="4700"/>
                                </a:lnTo>
                                <a:lnTo>
                                  <a:pt x="15" y="4615"/>
                                </a:lnTo>
                                <a:lnTo>
                                  <a:pt x="25" y="4588"/>
                                </a:lnTo>
                                <a:lnTo>
                                  <a:pt x="36" y="4564"/>
                                </a:lnTo>
                                <a:lnTo>
                                  <a:pt x="48" y="4540"/>
                                </a:lnTo>
                                <a:lnTo>
                                  <a:pt x="62" y="4518"/>
                                </a:lnTo>
                                <a:lnTo>
                                  <a:pt x="77" y="4497"/>
                                </a:lnTo>
                                <a:lnTo>
                                  <a:pt x="93" y="4477"/>
                                </a:lnTo>
                                <a:lnTo>
                                  <a:pt x="110" y="4459"/>
                                </a:lnTo>
                                <a:lnTo>
                                  <a:pt x="128" y="4441"/>
                                </a:lnTo>
                                <a:lnTo>
                                  <a:pt x="147" y="4424"/>
                                </a:lnTo>
                                <a:lnTo>
                                  <a:pt x="166" y="4408"/>
                                </a:lnTo>
                                <a:lnTo>
                                  <a:pt x="187" y="4393"/>
                                </a:lnTo>
                                <a:lnTo>
                                  <a:pt x="208" y="4379"/>
                                </a:lnTo>
                                <a:lnTo>
                                  <a:pt x="230" y="4365"/>
                                </a:lnTo>
                                <a:lnTo>
                                  <a:pt x="253" y="4353"/>
                                </a:lnTo>
                                <a:lnTo>
                                  <a:pt x="276" y="4341"/>
                                </a:lnTo>
                                <a:lnTo>
                                  <a:pt x="299" y="4328"/>
                                </a:lnTo>
                                <a:lnTo>
                                  <a:pt x="349" y="4307"/>
                                </a:lnTo>
                                <a:lnTo>
                                  <a:pt x="400" y="4287"/>
                                </a:lnTo>
                                <a:lnTo>
                                  <a:pt x="451" y="4267"/>
                                </a:lnTo>
                                <a:lnTo>
                                  <a:pt x="505" y="4249"/>
                                </a:lnTo>
                                <a:lnTo>
                                  <a:pt x="611" y="4211"/>
                                </a:lnTo>
                                <a:lnTo>
                                  <a:pt x="663" y="4192"/>
                                </a:lnTo>
                                <a:lnTo>
                                  <a:pt x="716" y="4171"/>
                                </a:lnTo>
                                <a:lnTo>
                                  <a:pt x="945" y="4073"/>
                                </a:lnTo>
                                <a:lnTo>
                                  <a:pt x="1183" y="3971"/>
                                </a:lnTo>
                                <a:lnTo>
                                  <a:pt x="1419" y="3870"/>
                                </a:lnTo>
                                <a:lnTo>
                                  <a:pt x="1535" y="3821"/>
                                </a:lnTo>
                                <a:lnTo>
                                  <a:pt x="1649" y="3774"/>
                                </a:lnTo>
                                <a:lnTo>
                                  <a:pt x="1906" y="3704"/>
                                </a:lnTo>
                                <a:lnTo>
                                  <a:pt x="1916" y="3697"/>
                                </a:lnTo>
                                <a:lnTo>
                                  <a:pt x="1925" y="3689"/>
                                </a:lnTo>
                                <a:lnTo>
                                  <a:pt x="1944" y="3670"/>
                                </a:lnTo>
                                <a:lnTo>
                                  <a:pt x="1963" y="3649"/>
                                </a:lnTo>
                                <a:lnTo>
                                  <a:pt x="1982" y="3626"/>
                                </a:lnTo>
                                <a:lnTo>
                                  <a:pt x="1999" y="3599"/>
                                </a:lnTo>
                                <a:lnTo>
                                  <a:pt x="2017" y="3571"/>
                                </a:lnTo>
                                <a:lnTo>
                                  <a:pt x="2035" y="3542"/>
                                </a:lnTo>
                                <a:lnTo>
                                  <a:pt x="2052" y="3511"/>
                                </a:lnTo>
                                <a:lnTo>
                                  <a:pt x="2084" y="3449"/>
                                </a:lnTo>
                                <a:lnTo>
                                  <a:pt x="2114" y="3389"/>
                                </a:lnTo>
                                <a:lnTo>
                                  <a:pt x="2162" y="3284"/>
                                </a:lnTo>
                                <a:lnTo>
                                  <a:pt x="2284" y="3254"/>
                                </a:lnTo>
                                <a:lnTo>
                                  <a:pt x="2278" y="3228"/>
                                </a:lnTo>
                                <a:lnTo>
                                  <a:pt x="2272" y="3203"/>
                                </a:lnTo>
                                <a:lnTo>
                                  <a:pt x="2263" y="3182"/>
                                </a:lnTo>
                                <a:lnTo>
                                  <a:pt x="2253" y="3162"/>
                                </a:lnTo>
                                <a:lnTo>
                                  <a:pt x="2243" y="3145"/>
                                </a:lnTo>
                                <a:lnTo>
                                  <a:pt x="2231" y="3129"/>
                                </a:lnTo>
                                <a:lnTo>
                                  <a:pt x="2220" y="3115"/>
                                </a:lnTo>
                                <a:lnTo>
                                  <a:pt x="2208" y="3100"/>
                                </a:lnTo>
                                <a:lnTo>
                                  <a:pt x="2183" y="3075"/>
                                </a:lnTo>
                                <a:lnTo>
                                  <a:pt x="2172" y="3061"/>
                                </a:lnTo>
                                <a:lnTo>
                                  <a:pt x="2160" y="3048"/>
                                </a:lnTo>
                                <a:lnTo>
                                  <a:pt x="2150" y="3033"/>
                                </a:lnTo>
                                <a:lnTo>
                                  <a:pt x="2139" y="3017"/>
                                </a:lnTo>
                                <a:lnTo>
                                  <a:pt x="2130" y="3000"/>
                                </a:lnTo>
                                <a:lnTo>
                                  <a:pt x="2122" y="2981"/>
                                </a:lnTo>
                                <a:lnTo>
                                  <a:pt x="2075" y="2490"/>
                                </a:lnTo>
                                <a:lnTo>
                                  <a:pt x="2074" y="2491"/>
                                </a:lnTo>
                                <a:lnTo>
                                  <a:pt x="2071" y="2491"/>
                                </a:lnTo>
                                <a:lnTo>
                                  <a:pt x="2059" y="2490"/>
                                </a:lnTo>
                                <a:lnTo>
                                  <a:pt x="2040" y="2487"/>
                                </a:lnTo>
                                <a:lnTo>
                                  <a:pt x="2018" y="2481"/>
                                </a:lnTo>
                                <a:lnTo>
                                  <a:pt x="1975" y="2470"/>
                                </a:lnTo>
                                <a:lnTo>
                                  <a:pt x="1959" y="2465"/>
                                </a:lnTo>
                                <a:lnTo>
                                  <a:pt x="1949" y="2460"/>
                                </a:lnTo>
                                <a:lnTo>
                                  <a:pt x="1935" y="2450"/>
                                </a:lnTo>
                                <a:lnTo>
                                  <a:pt x="1921" y="2439"/>
                                </a:lnTo>
                                <a:lnTo>
                                  <a:pt x="1908" y="2426"/>
                                </a:lnTo>
                                <a:lnTo>
                                  <a:pt x="1897" y="2410"/>
                                </a:lnTo>
                                <a:lnTo>
                                  <a:pt x="1886" y="2394"/>
                                </a:lnTo>
                                <a:lnTo>
                                  <a:pt x="1876" y="2377"/>
                                </a:lnTo>
                                <a:lnTo>
                                  <a:pt x="1866" y="2358"/>
                                </a:lnTo>
                                <a:lnTo>
                                  <a:pt x="1857" y="2337"/>
                                </a:lnTo>
                                <a:lnTo>
                                  <a:pt x="1849" y="2316"/>
                                </a:lnTo>
                                <a:lnTo>
                                  <a:pt x="1841" y="2295"/>
                                </a:lnTo>
                                <a:lnTo>
                                  <a:pt x="1834" y="2273"/>
                                </a:lnTo>
                                <a:lnTo>
                                  <a:pt x="1828" y="2249"/>
                                </a:lnTo>
                                <a:lnTo>
                                  <a:pt x="1817" y="2200"/>
                                </a:lnTo>
                                <a:lnTo>
                                  <a:pt x="1806" y="2151"/>
                                </a:lnTo>
                                <a:lnTo>
                                  <a:pt x="1799" y="2100"/>
                                </a:lnTo>
                                <a:lnTo>
                                  <a:pt x="1793" y="2050"/>
                                </a:lnTo>
                                <a:lnTo>
                                  <a:pt x="1787" y="2000"/>
                                </a:lnTo>
                                <a:lnTo>
                                  <a:pt x="1784" y="1952"/>
                                </a:lnTo>
                                <a:lnTo>
                                  <a:pt x="1777" y="1863"/>
                                </a:lnTo>
                                <a:lnTo>
                                  <a:pt x="1772" y="1790"/>
                                </a:lnTo>
                                <a:lnTo>
                                  <a:pt x="1772" y="1775"/>
                                </a:lnTo>
                                <a:lnTo>
                                  <a:pt x="1774" y="1762"/>
                                </a:lnTo>
                                <a:lnTo>
                                  <a:pt x="1779" y="1747"/>
                                </a:lnTo>
                                <a:lnTo>
                                  <a:pt x="1784" y="1734"/>
                                </a:lnTo>
                                <a:lnTo>
                                  <a:pt x="1791" y="1720"/>
                                </a:lnTo>
                                <a:lnTo>
                                  <a:pt x="1799" y="1705"/>
                                </a:lnTo>
                                <a:lnTo>
                                  <a:pt x="1815" y="1674"/>
                                </a:lnTo>
                                <a:lnTo>
                                  <a:pt x="1823" y="1657"/>
                                </a:lnTo>
                                <a:lnTo>
                                  <a:pt x="1831" y="1640"/>
                                </a:lnTo>
                                <a:lnTo>
                                  <a:pt x="1838" y="1621"/>
                                </a:lnTo>
                                <a:lnTo>
                                  <a:pt x="1842" y="1602"/>
                                </a:lnTo>
                                <a:lnTo>
                                  <a:pt x="1847" y="1581"/>
                                </a:lnTo>
                                <a:lnTo>
                                  <a:pt x="1848" y="1559"/>
                                </a:lnTo>
                                <a:lnTo>
                                  <a:pt x="1847" y="1536"/>
                                </a:lnTo>
                                <a:lnTo>
                                  <a:pt x="1844" y="1523"/>
                                </a:lnTo>
                                <a:lnTo>
                                  <a:pt x="1842" y="1510"/>
                                </a:lnTo>
                                <a:lnTo>
                                  <a:pt x="1828" y="1434"/>
                                </a:lnTo>
                                <a:lnTo>
                                  <a:pt x="1814" y="1360"/>
                                </a:lnTo>
                                <a:lnTo>
                                  <a:pt x="1804" y="1290"/>
                                </a:lnTo>
                                <a:lnTo>
                                  <a:pt x="1796" y="1221"/>
                                </a:lnTo>
                                <a:lnTo>
                                  <a:pt x="1791" y="1155"/>
                                </a:lnTo>
                                <a:lnTo>
                                  <a:pt x="1787" y="1092"/>
                                </a:lnTo>
                                <a:lnTo>
                                  <a:pt x="1786" y="1030"/>
                                </a:lnTo>
                                <a:lnTo>
                                  <a:pt x="1786" y="971"/>
                                </a:lnTo>
                                <a:lnTo>
                                  <a:pt x="1790" y="915"/>
                                </a:lnTo>
                                <a:lnTo>
                                  <a:pt x="1794" y="861"/>
                                </a:lnTo>
                                <a:lnTo>
                                  <a:pt x="1802" y="808"/>
                                </a:lnTo>
                                <a:lnTo>
                                  <a:pt x="1810" y="759"/>
                                </a:lnTo>
                                <a:lnTo>
                                  <a:pt x="1821" y="711"/>
                                </a:lnTo>
                                <a:lnTo>
                                  <a:pt x="1833" y="666"/>
                                </a:lnTo>
                                <a:lnTo>
                                  <a:pt x="1848" y="622"/>
                                </a:lnTo>
                                <a:lnTo>
                                  <a:pt x="1863" y="581"/>
                                </a:lnTo>
                                <a:lnTo>
                                  <a:pt x="1881" y="542"/>
                                </a:lnTo>
                                <a:lnTo>
                                  <a:pt x="1900" y="504"/>
                                </a:lnTo>
                                <a:lnTo>
                                  <a:pt x="1921" y="469"/>
                                </a:lnTo>
                                <a:lnTo>
                                  <a:pt x="1944" y="436"/>
                                </a:lnTo>
                                <a:lnTo>
                                  <a:pt x="1967" y="403"/>
                                </a:lnTo>
                                <a:lnTo>
                                  <a:pt x="1993" y="374"/>
                                </a:lnTo>
                                <a:lnTo>
                                  <a:pt x="2020" y="347"/>
                                </a:lnTo>
                                <a:lnTo>
                                  <a:pt x="2047" y="320"/>
                                </a:lnTo>
                                <a:lnTo>
                                  <a:pt x="2076" y="296"/>
                                </a:lnTo>
                                <a:lnTo>
                                  <a:pt x="2107" y="274"/>
                                </a:lnTo>
                                <a:lnTo>
                                  <a:pt x="2138" y="253"/>
                                </a:lnTo>
                                <a:lnTo>
                                  <a:pt x="2170" y="234"/>
                                </a:lnTo>
                                <a:lnTo>
                                  <a:pt x="2204" y="216"/>
                                </a:lnTo>
                                <a:lnTo>
                                  <a:pt x="2239" y="200"/>
                                </a:lnTo>
                                <a:lnTo>
                                  <a:pt x="2274" y="186"/>
                                </a:lnTo>
                                <a:lnTo>
                                  <a:pt x="2311" y="174"/>
                                </a:lnTo>
                                <a:lnTo>
                                  <a:pt x="2364" y="151"/>
                                </a:lnTo>
                                <a:lnTo>
                                  <a:pt x="2423" y="129"/>
                                </a:lnTo>
                                <a:lnTo>
                                  <a:pt x="2488" y="105"/>
                                </a:lnTo>
                                <a:lnTo>
                                  <a:pt x="2556" y="82"/>
                                </a:lnTo>
                                <a:lnTo>
                                  <a:pt x="2592" y="71"/>
                                </a:lnTo>
                                <a:lnTo>
                                  <a:pt x="2627" y="60"/>
                                </a:lnTo>
                                <a:lnTo>
                                  <a:pt x="2665" y="50"/>
                                </a:lnTo>
                                <a:lnTo>
                                  <a:pt x="2703" y="40"/>
                                </a:lnTo>
                                <a:lnTo>
                                  <a:pt x="2742" y="31"/>
                                </a:lnTo>
                                <a:lnTo>
                                  <a:pt x="2783" y="23"/>
                                </a:lnTo>
                                <a:lnTo>
                                  <a:pt x="2823" y="16"/>
                                </a:lnTo>
                                <a:lnTo>
                                  <a:pt x="2864" y="11"/>
                                </a:lnTo>
                                <a:lnTo>
                                  <a:pt x="2906" y="5"/>
                                </a:lnTo>
                                <a:lnTo>
                                  <a:pt x="2949" y="2"/>
                                </a:lnTo>
                                <a:lnTo>
                                  <a:pt x="2991" y="0"/>
                                </a:lnTo>
                                <a:lnTo>
                                  <a:pt x="3035" y="0"/>
                                </a:lnTo>
                                <a:lnTo>
                                  <a:pt x="3078" y="1"/>
                                </a:lnTo>
                                <a:lnTo>
                                  <a:pt x="3122" y="3"/>
                                </a:lnTo>
                                <a:lnTo>
                                  <a:pt x="3166" y="9"/>
                                </a:lnTo>
                                <a:lnTo>
                                  <a:pt x="3211" y="14"/>
                                </a:lnTo>
                                <a:lnTo>
                                  <a:pt x="3255" y="23"/>
                                </a:lnTo>
                                <a:lnTo>
                                  <a:pt x="3300" y="34"/>
                                </a:lnTo>
                                <a:lnTo>
                                  <a:pt x="3346" y="47"/>
                                </a:lnTo>
                                <a:lnTo>
                                  <a:pt x="3390" y="62"/>
                                </a:lnTo>
                                <a:lnTo>
                                  <a:pt x="3435" y="80"/>
                                </a:lnTo>
                                <a:lnTo>
                                  <a:pt x="3481" y="101"/>
                                </a:lnTo>
                                <a:lnTo>
                                  <a:pt x="3525" y="123"/>
                                </a:lnTo>
                                <a:lnTo>
                                  <a:pt x="3570" y="150"/>
                                </a:lnTo>
                                <a:lnTo>
                                  <a:pt x="3688" y="260"/>
                                </a:lnTo>
                                <a:lnTo>
                                  <a:pt x="3879" y="292"/>
                                </a:lnTo>
                                <a:lnTo>
                                  <a:pt x="3888" y="297"/>
                                </a:lnTo>
                                <a:lnTo>
                                  <a:pt x="3897" y="304"/>
                                </a:lnTo>
                                <a:lnTo>
                                  <a:pt x="3914" y="319"/>
                                </a:lnTo>
                                <a:lnTo>
                                  <a:pt x="3929" y="335"/>
                                </a:lnTo>
                                <a:lnTo>
                                  <a:pt x="3944" y="353"/>
                                </a:lnTo>
                                <a:lnTo>
                                  <a:pt x="3958" y="372"/>
                                </a:lnTo>
                                <a:lnTo>
                                  <a:pt x="3971" y="392"/>
                                </a:lnTo>
                                <a:lnTo>
                                  <a:pt x="3983" y="412"/>
                                </a:lnTo>
                                <a:lnTo>
                                  <a:pt x="3993" y="432"/>
                                </a:lnTo>
                                <a:lnTo>
                                  <a:pt x="4012" y="470"/>
                                </a:lnTo>
                                <a:lnTo>
                                  <a:pt x="4025" y="502"/>
                                </a:lnTo>
                                <a:lnTo>
                                  <a:pt x="4036" y="5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78" name="Freeform 96"/>
                        <wps:cNvSpPr/>
                        <wps:spPr bwMode="auto">
                          <a:xfrm>
                            <a:off x="1775" y="3076"/>
                            <a:ext cx="227" cy="232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KSO_Shape"/>
                        <wps:cNvSpPr/>
                        <wps:spPr>
                          <a:xfrm>
                            <a:off x="4418" y="3065"/>
                            <a:ext cx="232" cy="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019" y="102786"/>
                              </a:cxn>
                              <a:cxn ang="0">
                                <a:pos x="90485" y="40267"/>
                              </a:cxn>
                              <a:cxn ang="0">
                                <a:pos x="80516" y="79311"/>
                              </a:cxn>
                              <a:cxn ang="0">
                                <a:pos x="76566" y="55720"/>
                              </a:cxn>
                              <a:cxn ang="0">
                                <a:pos x="72032" y="49199"/>
                              </a:cxn>
                              <a:cxn ang="0">
                                <a:pos x="75293" y="48484"/>
                              </a:cxn>
                              <a:cxn ang="0">
                                <a:pos x="77945" y="47238"/>
                              </a:cxn>
                              <a:cxn ang="0">
                                <a:pos x="80039" y="45541"/>
                              </a:cxn>
                              <a:cxn ang="0">
                                <a:pos x="81550" y="43341"/>
                              </a:cxn>
                              <a:cxn ang="0">
                                <a:pos x="82690" y="40267"/>
                              </a:cxn>
                              <a:cxn ang="0">
                                <a:pos x="39694" y="86574"/>
                              </a:cxn>
                              <a:cxn ang="0">
                                <a:pos x="46985" y="55296"/>
                              </a:cxn>
                              <a:cxn ang="0">
                                <a:pos x="39694" y="56064"/>
                              </a:cxn>
                              <a:cxn ang="0">
                                <a:pos x="42530" y="48775"/>
                              </a:cxn>
                              <a:cxn ang="0">
                                <a:pos x="45367" y="47688"/>
                              </a:cxn>
                              <a:cxn ang="0">
                                <a:pos x="47647" y="46151"/>
                              </a:cxn>
                              <a:cxn ang="0">
                                <a:pos x="49344" y="44137"/>
                              </a:cxn>
                              <a:cxn ang="0">
                                <a:pos x="50537" y="41645"/>
                              </a:cxn>
                              <a:cxn ang="0">
                                <a:pos x="14980" y="18623"/>
                              </a:cxn>
                              <a:cxn ang="0">
                                <a:pos x="11990" y="20663"/>
                              </a:cxn>
                              <a:cxn ang="0">
                                <a:pos x="10560" y="24027"/>
                              </a:cxn>
                              <a:cxn ang="0">
                                <a:pos x="11037" y="110601"/>
                              </a:cxn>
                              <a:cxn ang="0">
                                <a:pos x="13313" y="113383"/>
                              </a:cxn>
                              <a:cxn ang="0">
                                <a:pos x="16860" y="114469"/>
                              </a:cxn>
                              <a:cxn ang="0">
                                <a:pos x="119079" y="113674"/>
                              </a:cxn>
                              <a:cxn ang="0">
                                <a:pos x="121646" y="111158"/>
                              </a:cxn>
                              <a:cxn ang="0">
                                <a:pos x="122414" y="24663"/>
                              </a:cxn>
                              <a:cxn ang="0">
                                <a:pos x="121302" y="21140"/>
                              </a:cxn>
                              <a:cxn ang="0">
                                <a:pos x="118523" y="18835"/>
                              </a:cxn>
                              <a:cxn ang="0">
                                <a:pos x="107565" y="22623"/>
                              </a:cxn>
                              <a:cxn ang="0">
                                <a:pos x="23318" y="18332"/>
                              </a:cxn>
                              <a:cxn ang="0">
                                <a:pos x="93167" y="14384"/>
                              </a:cxn>
                              <a:cxn ang="0">
                                <a:pos x="116088" y="7762"/>
                              </a:cxn>
                              <a:cxn ang="0">
                                <a:pos x="121091" y="8530"/>
                              </a:cxn>
                              <a:cxn ang="0">
                                <a:pos x="125511" y="10649"/>
                              </a:cxn>
                              <a:cxn ang="0">
                                <a:pos x="129084" y="13934"/>
                              </a:cxn>
                              <a:cxn ang="0">
                                <a:pos x="131625" y="18093"/>
                              </a:cxn>
                              <a:cxn ang="0">
                                <a:pos x="132869" y="22968"/>
                              </a:cxn>
                              <a:cxn ang="0">
                                <a:pos x="132763" y="110707"/>
                              </a:cxn>
                              <a:cxn ang="0">
                                <a:pos x="131281" y="115449"/>
                              </a:cxn>
                              <a:cxn ang="0">
                                <a:pos x="128555" y="119476"/>
                              </a:cxn>
                              <a:cxn ang="0">
                                <a:pos x="124823" y="122576"/>
                              </a:cxn>
                              <a:cxn ang="0">
                                <a:pos x="120297" y="124483"/>
                              </a:cxn>
                              <a:cxn ang="0">
                                <a:pos x="16860" y="125039"/>
                              </a:cxn>
                              <a:cxn ang="0">
                                <a:pos x="11857" y="124271"/>
                              </a:cxn>
                              <a:cxn ang="0">
                                <a:pos x="7411" y="122125"/>
                              </a:cxn>
                              <a:cxn ang="0">
                                <a:pos x="3837" y="118867"/>
                              </a:cxn>
                              <a:cxn ang="0">
                                <a:pos x="1323" y="114708"/>
                              </a:cxn>
                              <a:cxn ang="0">
                                <a:pos x="79" y="109860"/>
                              </a:cxn>
                              <a:cxn ang="0">
                                <a:pos x="185" y="22093"/>
                              </a:cxn>
                              <a:cxn ang="0">
                                <a:pos x="1641" y="17351"/>
                              </a:cxn>
                              <a:cxn ang="0">
                                <a:pos x="4367" y="13298"/>
                              </a:cxn>
                              <a:cxn ang="0">
                                <a:pos x="8125" y="10199"/>
                              </a:cxn>
                              <a:cxn ang="0">
                                <a:pos x="12651" y="8291"/>
                              </a:cxn>
                              <a:cxn ang="0">
                                <a:pos x="25382" y="7762"/>
                              </a:cxn>
                            </a:cxnLst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07" name="话筒"/>
                        <wps:cNvSpPr/>
                        <wps:spPr bwMode="auto">
                          <a:xfrm>
                            <a:off x="4430" y="2654"/>
                            <a:ext cx="207" cy="22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0.25pt;margin-top:83.3pt;height:33.65pt;width:144.1pt;z-index:251668480;mso-width-relative:page;mso-height-relative:page;" coordorigin="1768,2635" coordsize="2882,673" o:gfxdata="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">
                <o:lock v:ext="edit" aspectratio="f"/>
                <v:shape id="男人" o:spid="_x0000_s1026" o:spt="100" style="position:absolute;left:1768;top:2635;height:231;width:240;v-text-anchor:middle;" filled="t" stroked="f" coordsize="5965,5525" o:gfxdata="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krqL4A&#10;AADcAAAADwAAAAAAAAABACAAAAAiAAAAZHJzL2Rvd25yZXYueG1sUEsBAhQAFAAAAAgAh07iQDMv&#10;BZ47AAAAOQAAABAAAAAAAAAAAQAgAAAADQEAAGRycy9zaGFwZXhtbC54bWxQSwUGAAAAAAYABgBb&#10;AQAAtwMAAAAA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  <v:path o:connectlocs="16751087,3169858;16759285,4270553;16615666,6271440;16697736,6826069;16915226,7261230;17079378,7973693;17058857,8741634;16902916,9599159;16636174,10230560;16406374,10435350;15991901,10695592;15799031,11036895;15692342,11890145;15606160,12517298;15323009,13012187;14994718,13549743;15606160,14010500;16275052,15354377;16660806,15802336;19631836,16941437;22414107,18127467;23448232,18571165;23961183,18946599;24334615,19471345;24453626,21536234;8210,23571253;57450,20051569;254432,19275104;681201,18805811;1226996,18464509;2720721,17884285;6299094,16301499;7899522,15738348;8350924,15111194;9372727,13882510;9155236,13349228;8822833,12939662;8515063,10623067;8104702,10537732;7829762,10350014;7587639,9880721;7382459,8959208;7271658,7636665;7382459,7274028;7579428,6745008;7501458,6117854;7329108,4394281;7472739,3033332;7883100,2000887;8519162,1262816;9331685,793523;10488922,349839;11420444,98120;12454570,0;13542034,145049;14650018,639937;16061674,1360949;16385853,184304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775;top:3076;height:232;width:227;" filled="t" stroked="f" coordsize="141,141" o:gfxdata="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StnpugAAANsA&#10;AAAPAAAAAAAAAAEAIAAAACIAAABkcnMvZG93bnJldi54bWxQSwECFAAUAAAACACHTuJAMy8FnjsA&#10;AAA5AAAAEAAAAAAAAAABACAAAAAJAQAAZHJzL3NoYXBleG1sLnhtbFBLBQYAAAAABgAGAFsBAACz&#10;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7,205;218,223;177,230;136,230;91,227;72,212;90,174;120,161;123,146;112,129;106,116;99,103;104,78;122,44;149,34;189,64;196,97;196,111;188,125;180,136;173,144;180,162;209,174;104,146;88,159;59,184;57,194;22,190;0,177;17,139;48,125;53,110;40,93;33,80;28,67;32,42;49,8;77,0;114,21;99,47;88,92;85,108;93,120;99,136;104,14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418;top:3065;height:232;width:232;v-text-anchor:middle;" filled="t" stroked="f" coordsize="1993900,1873250" o:gfxdata="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Xy8K8AAAA&#10;2wAAAA8AAAAAAAAAAQAgAAAAIgAAAGRycy9kb3ducmV2LnhtbFBLAQIUABQAAAAIAIdO4kAzLwWe&#10;OwAAADkAAAAQAAAAAAAAAAEAIAAAAAsBAABkcnMvc2hhcGV4bWwueG1sUEsFBgAAAAAGAAYAWwEA&#10;ALUD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话筒" o:spid="_x0000_s1026" o:spt="100" style="position:absolute;left:4430;top:2654;height:224;width:207;v-text-anchor:middle;" filled="t" stroked="f" coordsize="5581,5581" o:gfxdata="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mlbZvQAA&#10;ANw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54268402;79650441,1594619;79650441,86191782;79650441,86191782;79650441,86191782;22125558,86191782;1473599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-13335</wp:posOffset>
                </wp:positionV>
                <wp:extent cx="7586980" cy="10713720"/>
                <wp:effectExtent l="0" t="0" r="13970" b="1143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515" y="62865"/>
                          <a:ext cx="7586980" cy="1071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pt;margin-top:-1.05pt;height:843.6pt;width:597.4pt;z-index:251659264;v-text-anchor:middle;mso-width-relative:page;mso-height-relative:page;" fillcolor="#FFFFFF [3212]" filled="t" stroked="f" coordsize="21600,21600" o:gfxdata="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1YABtoAAAALAQAADwAAAAAAAAABACAAAAAiAAAA&#10;ZHJzL2Rvd25yZXYueG1sUEsBAhQAFAAAAAgAh07iQIbw20N3AgAA2A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569595</wp:posOffset>
                </wp:positionV>
                <wp:extent cx="1821815" cy="518160"/>
                <wp:effectExtent l="652145" t="0" r="0" b="0"/>
                <wp:wrapNone/>
                <wp:docPr id="2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1815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distribute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56.9pt;margin-top:44.85pt;height:40.8pt;width:143.45pt;rotation:5898240f;z-index:251683840;mso-width-relative:page;mso-height-relative:page;" filled="f" stroked="f" coordsize="21600,21600" o:gfxdata="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XApIzWAAAACwEAAA8AAAAAAAAAAQAgAAAAIgAA&#10;AGRycy9kb3ducmV2LnhtbFBLAQIUABQAAAAIAIdO4kAmq47MQwIAAHUEAAAOAAAAAAAAAAEAIAAA&#10;ACU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distribute"/>
                        <w:textAlignment w:val="auto"/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9159240</wp:posOffset>
                </wp:positionV>
                <wp:extent cx="299720" cy="74930"/>
                <wp:effectExtent l="0" t="0" r="5080" b="127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74930"/>
                          <a:chOff x="1317" y="3366"/>
                          <a:chExt cx="472" cy="118"/>
                        </a:xfrm>
                      </wpg:grpSpPr>
                      <wps:wsp>
                        <wps:cNvPr id="86" name="菱形 68"/>
                        <wps:cNvSpPr/>
                        <wps:spPr>
                          <a:xfrm>
                            <a:off x="1671" y="3366"/>
                            <a:ext cx="119" cy="119"/>
                          </a:xfrm>
                          <a:prstGeom prst="diamond">
                            <a:avLst/>
                          </a:prstGeom>
                          <a:solidFill>
                            <a:srgbClr val="6AB0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直接连接符 69"/>
                        <wps:cNvCnPr/>
                        <wps:spPr>
                          <a:xfrm flipV="1">
                            <a:off x="1317" y="3422"/>
                            <a:ext cx="410" cy="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721.2pt;height:5.9pt;width:23.6pt;z-index:251682816;mso-width-relative:page;mso-height-relative:page;" coordorigin="1317,3366" coordsize="472,118" o:gfxdata="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CORzbQ2gAAAA0BAAAPAAAAAAAAAAEAIAAAACIAAABkcnMvZG93&#10;bnJldi54bWxQSwECFAAUAAAACACHTuJA3rArR1QDAADeBwAADgAAAAAAAAABACAAAAApAQAAZHJz&#10;L2Uyb0RvYy54bWxQSwUGAAAAAAYABgBZAQAA7wYAAAAA&#10;">
                <o:lock v:ext="edit" aspectratio="f"/>
                <v:shape id="菱形 68" o:spid="_x0000_s1026" o:spt="4" type="#_x0000_t4" style="position:absolute;left:1671;top:3366;height:119;width:119;v-text-anchor:middle;" fillcolor="#6AB0CD" filled="t" stroked="f" coordsize="21600,21600" o:gfxdata="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hdii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69" o:spid="_x0000_s1026" o:spt="20" style="position:absolute;left:1317;top:3422;flip:y;height:2;width:410;" filled="f" stroked="t" coordsize="21600,21600" o:gfxdata="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tYBC/&#10;AAAA2wAAAA8AAAAAAAAAAQAgAAAAIgAAAGRycy9kb3ducmV2LnhtbFBLAQIUABQAAAAIAIdO4kAz&#10;LwWeOwAAADkAAAAQAAAAAAAAAAEAIAAAAA4BAABkcnMvc2hhcGV4bWwueG1sUEsFBgAAAAAGAAYA&#10;WwEAALgDAAAAAA==&#10;">
                  <v:fill on="f" focussize="0,0"/>
                  <v:stroke color="#6AB0C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7817485</wp:posOffset>
                </wp:positionV>
                <wp:extent cx="299720" cy="74930"/>
                <wp:effectExtent l="0" t="0" r="5080" b="127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74930"/>
                          <a:chOff x="1317" y="3366"/>
                          <a:chExt cx="472" cy="118"/>
                        </a:xfrm>
                      </wpg:grpSpPr>
                      <wps:wsp>
                        <wps:cNvPr id="82" name="菱形 68"/>
                        <wps:cNvSpPr/>
                        <wps:spPr>
                          <a:xfrm>
                            <a:off x="1671" y="3366"/>
                            <a:ext cx="119" cy="119"/>
                          </a:xfrm>
                          <a:prstGeom prst="diamond">
                            <a:avLst/>
                          </a:prstGeom>
                          <a:solidFill>
                            <a:srgbClr val="6AB0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连接符 69"/>
                        <wps:cNvCnPr/>
                        <wps:spPr>
                          <a:xfrm flipV="1">
                            <a:off x="1317" y="3422"/>
                            <a:ext cx="410" cy="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615.55pt;height:5.9pt;width:23.6pt;z-index:251682816;mso-width-relative:page;mso-height-relative:page;" coordorigin="1317,3366" coordsize="472,118" o:gfxdata="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aR618dsAAAANAQAADwAAAAAAAAABACAAAAAiAAAAZHJzL2Rv&#10;d25yZXYueG1sUEsBAhQAFAAAAAgAh07iQOkhQslUAwAA3gcAAA4AAAAAAAAAAQAgAAAAKgEAAGRy&#10;cy9lMm9Eb2MueG1sUEsFBgAAAAAGAAYAWQEAAPAGAAAAAA==&#10;">
                <o:lock v:ext="edit" aspectratio="f"/>
                <v:shape id="菱形 68" o:spid="_x0000_s1026" o:spt="4" type="#_x0000_t4" style="position:absolute;left:1671;top:3366;height:119;width:119;v-text-anchor:middle;" fillcolor="#6AB0CD" filled="t" stroked="f" coordsize="21600,21600" o:gfxdata="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acC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69" o:spid="_x0000_s1026" o:spt="20" style="position:absolute;left:1317;top:3422;flip:y;height:2;width:410;" filled="f" stroked="t" coordsize="21600,21600" o:gfxdata="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lmYTvQAA&#10;ANsAAAAPAAAAAAAAAAEAIAAAACIAAABkcnMvZG93bnJldi54bWxQSwECFAAUAAAACACHTuJAMy8F&#10;njsAAAA5AAAAEAAAAAAAAAABACAAAAAMAQAAZHJzL3NoYXBleG1sLnhtbFBLBQYAAAAABgAGAFsB&#10;AAC2AwAAAAA=&#10;">
                  <v:fill on="f" focussize="0,0"/>
                  <v:stroke color="#6AB0C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4685030</wp:posOffset>
                </wp:positionV>
                <wp:extent cx="299720" cy="74930"/>
                <wp:effectExtent l="0" t="0" r="5080" b="127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74930"/>
                          <a:chOff x="1317" y="3366"/>
                          <a:chExt cx="472" cy="118"/>
                        </a:xfrm>
                      </wpg:grpSpPr>
                      <wps:wsp>
                        <wps:cNvPr id="76" name="菱形 68"/>
                        <wps:cNvSpPr/>
                        <wps:spPr>
                          <a:xfrm>
                            <a:off x="1671" y="3366"/>
                            <a:ext cx="119" cy="119"/>
                          </a:xfrm>
                          <a:prstGeom prst="diamond">
                            <a:avLst/>
                          </a:prstGeom>
                          <a:solidFill>
                            <a:srgbClr val="6AB0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直接连接符 69"/>
                        <wps:cNvCnPr/>
                        <wps:spPr>
                          <a:xfrm flipV="1">
                            <a:off x="1317" y="3422"/>
                            <a:ext cx="410" cy="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368.9pt;height:5.9pt;width:23.6pt;z-index:251682816;mso-width-relative:page;mso-height-relative:page;" coordorigin="1317,3366" coordsize="472,118" o:gfxdata="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WsrjktoAAAALAQAADwAAAAAAAAABACAAAAAiAAAAZHJzL2Rv&#10;d25yZXYueG1sUEsBAhQAFAAAAAgAh07iQAIYezFVAwAA3gcAAA4AAAAAAAAAAQAgAAAAKQEAAGRy&#10;cy9lMm9Eb2MueG1sUEsFBgAAAAAGAAYAWQEAAPAGAAAAAA==&#10;">
                <o:lock v:ext="edit" aspectratio="f"/>
                <v:shape id="菱形 68" o:spid="_x0000_s1026" o:spt="4" type="#_x0000_t4" style="position:absolute;left:1671;top:3366;height:119;width:119;v-text-anchor:middle;" fillcolor="#6AB0CD" filled="t" stroked="f" coordsize="21600,21600" o:gfxdata="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9AYP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69" o:spid="_x0000_s1026" o:spt="20" style="position:absolute;left:1317;top:3422;flip:y;height:2;width:410;" filled="f" stroked="t" coordsize="21600,21600" o:gfxdata="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4EDe/&#10;AAAA2wAAAA8AAAAAAAAAAQAgAAAAIgAAAGRycy9kb3ducmV2LnhtbFBLAQIUABQAAAAIAIdO4kAz&#10;LwWeOwAAADkAAAAQAAAAAAAAAAEAIAAAAA4BAABkcnMvc2hhcGV4bWwueG1sUEsFBgAAAAAGAAYA&#10;WwEAALgDAAAAAA==&#10;">
                  <v:fill on="f" focussize="0,0"/>
                  <v:stroke color="#6AB0C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3827145</wp:posOffset>
                </wp:positionV>
                <wp:extent cx="299720" cy="74930"/>
                <wp:effectExtent l="0" t="0" r="5080" b="127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74930"/>
                          <a:chOff x="1317" y="3366"/>
                          <a:chExt cx="472" cy="118"/>
                        </a:xfrm>
                      </wpg:grpSpPr>
                      <wps:wsp>
                        <wps:cNvPr id="73" name="菱形 68"/>
                        <wps:cNvSpPr/>
                        <wps:spPr>
                          <a:xfrm>
                            <a:off x="1671" y="3366"/>
                            <a:ext cx="119" cy="119"/>
                          </a:xfrm>
                          <a:prstGeom prst="diamond">
                            <a:avLst/>
                          </a:prstGeom>
                          <a:solidFill>
                            <a:srgbClr val="6AB0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直接连接符 69"/>
                        <wps:cNvCnPr/>
                        <wps:spPr>
                          <a:xfrm flipV="1">
                            <a:off x="1317" y="3422"/>
                            <a:ext cx="410" cy="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301.35pt;height:5.9pt;width:23.6pt;z-index:251682816;mso-width-relative:page;mso-height-relative:page;" coordorigin="1317,3366" coordsize="472,118" o:gfxdata="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D+OcX9oAAAALAQAADwAAAAAAAAABACAAAAAiAAAAZHJzL2Rvd25yZXYu&#10;eG1sUEsBAhQAFAAAAAgAh07iQI0JUOdPAwAA3gcAAA4AAAAAAAAAAQAgAAAAKQEAAGRycy9lMm9E&#10;b2MueG1sUEsFBgAAAAAGAAYAWQEAAOoGAAAAAA==&#10;">
                <o:lock v:ext="edit" aspectratio="f"/>
                <v:shape id="菱形 68" o:spid="_x0000_s1026" o:spt="4" type="#_x0000_t4" style="position:absolute;left:1671;top:3366;height:119;width:119;v-text-anchor:middle;" fillcolor="#6AB0CD" filled="t" stroked="f" coordsize="21600,21600" o:gfxdata="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g6WX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69" o:spid="_x0000_s1026" o:spt="20" style="position:absolute;left:1317;top:3422;flip:y;height:2;width:410;" filled="f" stroked="t" coordsize="21600,21600" o:gfxdata="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o5AvQAA&#10;ANsAAAAPAAAAAAAAAAEAIAAAACIAAABkcnMvZG93bnJldi54bWxQSwECFAAUAAAACACHTuJAMy8F&#10;njsAAAA5AAAAEAAAAAAAAAABACAAAAAMAQAAZHJzL3NoYXBleG1sLnhtbFBLBQYAAAAABgAGAFsB&#10;AAC2AwAAAAA=&#10;">
                  <v:fill on="f" focussize="0,0"/>
                  <v:stroke color="#6AB0C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1957705</wp:posOffset>
                </wp:positionV>
                <wp:extent cx="299720" cy="74930"/>
                <wp:effectExtent l="0" t="0" r="5080" b="127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74930"/>
                          <a:chOff x="1317" y="3366"/>
                          <a:chExt cx="472" cy="118"/>
                        </a:xfrm>
                      </wpg:grpSpPr>
                      <wps:wsp>
                        <wps:cNvPr id="68" name="菱形 68"/>
                        <wps:cNvSpPr/>
                        <wps:spPr>
                          <a:xfrm>
                            <a:off x="1671" y="3366"/>
                            <a:ext cx="119" cy="119"/>
                          </a:xfrm>
                          <a:prstGeom prst="diamond">
                            <a:avLst/>
                          </a:prstGeom>
                          <a:solidFill>
                            <a:srgbClr val="6AB0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 flipV="1">
                            <a:off x="1317" y="3422"/>
                            <a:ext cx="410" cy="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154.15pt;height:5.9pt;width:23.6pt;z-index:251682816;mso-width-relative:page;mso-height-relative:page;" coordorigin="1317,3366" coordsize="472,118" o:gfxdata="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Cj8Bmu2QAAAAsBAAAPAAAAAAAAAAEAIAAAACIAAABkcnMvZG93&#10;bnJldi54bWxQSwECFAAUAAAACACHTuJA63B6m1UDAADeBwAADgAAAAAAAAABACAAAAAoAQAAZHJz&#10;L2Uyb0RvYy54bWxQSwUGAAAAAAYABgBZAQAA7wYAAAAA&#10;">
                <o:lock v:ext="edit" aspectratio="f"/>
                <v:shape id="_x0000_s1026" o:spid="_x0000_s1026" o:spt="4" type="#_x0000_t4" style="position:absolute;left:1671;top:3366;height:119;width:119;v-text-anchor:middle;" fillcolor="#6AB0CD" filled="t" stroked="f" coordsize="21600,21600" o:gfxdata="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/qE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1317;top:3422;flip:y;height:2;width:410;" filled="f" stroked="t" coordsize="21600,21600" o:gfxdata="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crcDvQAA&#10;ANsAAAAPAAAAAAAAAAEAIAAAACIAAABkcnMvZG93bnJldi54bWxQSwECFAAUAAAACACHTuJAMy8F&#10;njsAAAA5AAAAEAAAAAAAAAABACAAAAAMAQAAZHJzL3NoYXBleG1sLnhtbFBLBQYAAAAABgAGAFsB&#10;AAC2AwAAAAA=&#10;">
                  <v:fill on="f" focussize="0,0"/>
                  <v:stroke color="#6AB0C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8910955</wp:posOffset>
                </wp:positionV>
                <wp:extent cx="574040" cy="574040"/>
                <wp:effectExtent l="0" t="0" r="16510" b="16510"/>
                <wp:wrapNone/>
                <wp:docPr id="67" name="菱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.65pt;margin-top:701.65pt;height:45.2pt;width:45.2pt;z-index:251671552;v-text-anchor:middle;mso-width-relative:page;mso-height-relative:page;" fillcolor="#FFFFFF [3212]" filled="t" stroked="f" coordsize="21600,21600" o:gfxdata="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soSKk2gAAAAwBAAAPAAAAAAAAAAEAIAAAACIAAABkcnMvZG93bnJldi54&#10;bWxQSwECFAAUAAAACACHTuJAKUDX6moCAADP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7568565</wp:posOffset>
                </wp:positionV>
                <wp:extent cx="574040" cy="574040"/>
                <wp:effectExtent l="0" t="0" r="16510" b="16510"/>
                <wp:wrapNone/>
                <wp:docPr id="66" name="菱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.65pt;margin-top:595.95pt;height:45.2pt;width:45.2pt;z-index:251671552;v-text-anchor:middle;mso-width-relative:page;mso-height-relative:page;" fillcolor="#FFFFFF [3212]" filled="t" stroked="f" coordsize="21600,21600" o:gfxdata="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iTiQTcAAAADAEAAA8AAAAAAAAAAQAgAAAAIgAAAGRycy9kb3ducmV2&#10;LnhtbFBLAQIUABQAAAAIAIdO4kA/ZnI5agIAAM8EAAAOAAAAAAAAAAEAIAAAACs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4434840</wp:posOffset>
                </wp:positionV>
                <wp:extent cx="574040" cy="574040"/>
                <wp:effectExtent l="0" t="0" r="16510" b="16510"/>
                <wp:wrapNone/>
                <wp:docPr id="65" name="菱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.65pt;margin-top:349.2pt;height:45.2pt;width:45.2pt;z-index:251671552;v-text-anchor:middle;mso-width-relative:page;mso-height-relative:page;" fillcolor="#FFFFFF [3212]" filled="t" stroked="f" coordsize="21600,21600" o:gfxdata="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FKHV32gAAAAoBAAAPAAAAAAAAAAEAIAAAACIAAABkcnMvZG93bnJldi54&#10;bWxQSwECFAAUAAAACACHTuJARArslmoCAADP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3578860</wp:posOffset>
                </wp:positionV>
                <wp:extent cx="574040" cy="574040"/>
                <wp:effectExtent l="0" t="0" r="16510" b="16510"/>
                <wp:wrapNone/>
                <wp:docPr id="64" name="菱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.65pt;margin-top:281.8pt;height:45.2pt;width:45.2pt;z-index:251671552;v-text-anchor:middle;mso-width-relative:page;mso-height-relative:page;" fillcolor="#FFFFFF [3212]" filled="t" stroked="f" coordsize="21600,21600" o:gfxdata="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r46oz2gAAAAoBAAAPAAAAAAAAAAEAIAAAACIAAABkcnMvZG93bnJldi54&#10;bWxQSwECFAAUAAAACACHTuJAUixJRWoCAADP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1708785</wp:posOffset>
                </wp:positionV>
                <wp:extent cx="574040" cy="574040"/>
                <wp:effectExtent l="0" t="0" r="16510" b="16510"/>
                <wp:wrapNone/>
                <wp:docPr id="61" name="菱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.65pt;margin-top:134.55pt;height:45.2pt;width:45.2pt;z-index:251671552;v-text-anchor:middle;mso-width-relative:page;mso-height-relative:page;" fillcolor="#FFFFFF [3212]" filled="t" stroked="f" coordsize="21600,21600" o:gfxdata="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nAvZJ2wAAAAoBAAAPAAAAAAAAAAEAIAAAACIAAABkcnMvZG93bnJldi54&#10;bWxQSwECFAAUAAAACACHTuJAnp6abmkCAADP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1743075</wp:posOffset>
                </wp:positionV>
                <wp:extent cx="504190" cy="504190"/>
                <wp:effectExtent l="8890" t="8890" r="20320" b="2032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504190"/>
                          <a:chOff x="530" y="3028"/>
                          <a:chExt cx="794" cy="794"/>
                        </a:xfrm>
                      </wpg:grpSpPr>
                      <wps:wsp>
                        <wps:cNvPr id="5" name="菱形 5"/>
                        <wps:cNvSpPr/>
                        <wps:spPr>
                          <a:xfrm>
                            <a:off x="530" y="3028"/>
                            <a:ext cx="794" cy="794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菱形 6"/>
                        <wps:cNvSpPr/>
                        <wps:spPr>
                          <a:xfrm>
                            <a:off x="601" y="3099"/>
                            <a:ext cx="653" cy="653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人"/>
                        <wps:cNvSpPr/>
                        <wps:spPr bwMode="auto">
                          <a:xfrm>
                            <a:off x="795" y="3268"/>
                            <a:ext cx="265" cy="315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B0CD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35pt;margin-top:137.25pt;height:39.7pt;width:39.7pt;z-index:251677696;mso-width-relative:page;mso-height-relative:page;" coordorigin="530,3028" coordsize="794,794" o:gfxdata="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">
                <o:lock v:ext="edit" aspectratio="f"/>
                <v:shape id="_x0000_s1026" o:spid="_x0000_s1026" o:spt="4" type="#_x0000_t4" style="position:absolute;left:530;top:3028;height:794;width:794;v-text-anchor:middle;" fillcolor="#FFFFFF [3212]" filled="t" stroked="t" coordsize="21600,21600" o:gfxdata="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no4F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6AB0CD [3204]" miterlimit="8" joinstyle="miter"/>
                  <v:imagedata o:title=""/>
                  <o:lock v:ext="edit" aspectratio="f"/>
                </v:shape>
                <v:shape id="_x0000_s1026" o:spid="_x0000_s1026" o:spt="4" type="#_x0000_t4" style="position:absolute;left:601;top:3099;height:653;width:653;v-text-anchor:middle;" fillcolor="#FFFFFF [3212]" filled="t" stroked="t" coordsize="21600,21600" o:gfxdata="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TBBy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6AB0CD [3204]" miterlimit="8" joinstyle="miter"/>
                  <v:imagedata o:title=""/>
                  <o:lock v:ext="edit" aspectratio="f"/>
                </v:shape>
                <v:shape id="人" o:spid="_x0000_s1026" o:spt="100" style="position:absolute;left:795;top:3268;height:315;width:265;v-text-anchor:middle;" fillcolor="#6AB0CD" filled="t" stroked="f" coordsize="1679575,2125662" o:gfxdata="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end7sAAADc&#10;AAAADwAAAAAAAAABACAAAAAiAAAAZHJzL2Rvd25yZXYueG1sUEsBAhQAFAAAAAgAh07iQDMvBZ47&#10;AAAAOQAAABAAAAAAAAAAAQAgAAAACgEAAGRycy9zaGFwZXhtbC54bWxQSwUGAAAAAAYABgBbAQAA&#10;tA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80,138;101,148;100,154;99,162;101,170;145,248;139,168;141,160;139,153;144,148;165,137;184,138;198,151;210,165;220,181;228,199;233,219;236,241;227,258;196,270;163,278;129,282;94,280;58,273;25,261;0,248;2,225;7,203;14,185;24,168;36,153;50,140;67,127;131,0;146,4;159,11;171,20;180,31;187,44;190,59;190,76;184,92;175,107;162,119;144,128;132,131;118,132;103,130;90,125;78,118;66,109;57,96;52,82;50,66;51,51;57,37;65,25;75,15;88,7;102,2;118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sz w:val="21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5911850</wp:posOffset>
            </wp:positionH>
            <wp:positionV relativeFrom="paragraph">
              <wp:posOffset>206375</wp:posOffset>
            </wp:positionV>
            <wp:extent cx="1008380" cy="1412240"/>
            <wp:effectExtent l="0" t="0" r="1270" b="16510"/>
            <wp:wrapSquare wrapText="bothSides"/>
            <wp:docPr id="33" name="图片 33" descr="E:\简历头像规范\简历头像规范\用于长方形头像120x168\06-白.jpg06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E:\简历头像规范\简历头像规范\用于长方形头像120x168\06-白.jpg06-白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14122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-5176520</wp:posOffset>
                </wp:positionH>
                <wp:positionV relativeFrom="paragraph">
                  <wp:posOffset>5132070</wp:posOffset>
                </wp:positionV>
                <wp:extent cx="10737850" cy="429895"/>
                <wp:effectExtent l="0" t="0" r="8255" b="6350"/>
                <wp:wrapNone/>
                <wp:docPr id="11" name="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-483870" y="2624455"/>
                          <a:ext cx="10737850" cy="429895"/>
                        </a:xfrm>
                        <a:prstGeom prst="homePlate">
                          <a:avLst>
                            <a:gd name="adj" fmla="val 0"/>
                          </a:avLst>
                        </a:prstGeom>
                        <a:solidFill>
                          <a:srgbClr val="6AB0C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07.6pt;margin-top:404.1pt;height:33.85pt;width:845.5pt;rotation:5898240f;z-index:251660288;v-text-anchor:middle;mso-width-relative:page;mso-height-relative:page;" fillcolor="#6AB0CD" filled="t" stroked="f" coordsize="21600,21600" o:gfxdata="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8PVON2gAAAAwBAAAPAAAAAAAAAAEAIAAAACIAAABkcnMvZG93&#10;bnJldi54bWxQSwECFAAUAAAACACHTuJAqeRlk6kCAAAmBQAADgAAAAAAAAABACAAAAApAQAAZHJz&#10;L2Uyb0RvYy54bWxQSwUGAAAAAAYABgBZAQAARAYAAAAA&#10;" adj="216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9107805</wp:posOffset>
                </wp:positionV>
                <wp:extent cx="0" cy="179070"/>
                <wp:effectExtent l="12700" t="0" r="25400" b="1143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6AB0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15pt;margin-top:717.15pt;height:14.1pt;width:0pt;z-index:251679744;mso-width-relative:page;mso-height-relative:page;" filled="f" stroked="t" coordsize="21600,21600" o:gfxdata="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2H69S&#10;1gAAAA0BAAAPAAAAAAAAAAEAIAAAACIAAABkcnMvZG93bnJldi54bWxQSwECFAAUAAAACACHTuJA&#10;Xro1ueoBAACzAwAADgAAAAAAAAABACAAAAAlAQAAZHJzL2Uyb0RvYy54bWxQSwUGAAAAAAYABgBZ&#10;AQAAgQUAAAAA&#10;">
                <v:fill on="f" focussize="0,0"/>
                <v:stroke weight="2pt" color="#6AB0C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7757795</wp:posOffset>
                </wp:positionV>
                <wp:extent cx="0" cy="179070"/>
                <wp:effectExtent l="12700" t="0" r="25400" b="1143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6AB0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15pt;margin-top:610.85pt;height:14.1pt;width:0pt;z-index:251679744;mso-width-relative:page;mso-height-relative:page;" filled="f" stroked="t" coordsize="21600,21600" o:gfxdata="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R6utQ&#10;1gAAAA0BAAAPAAAAAAAAAAEAIAAAACIAAABkcnMvZG93bnJldi54bWxQSwECFAAUAAAACACHTuJA&#10;fkPWF+oBAACzAwAADgAAAAAAAAABACAAAAAlAQAAZHJzL2Uyb0RvYy54bWxQSwUGAAAAAAYABgBZ&#10;AQAAgQUAAAAA&#10;">
                <v:fill on="f" focussize="0,0"/>
                <v:stroke weight="2pt" color="#6AB0C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4630420</wp:posOffset>
                </wp:positionV>
                <wp:extent cx="0" cy="179070"/>
                <wp:effectExtent l="12700" t="0" r="25400" b="1143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6AB0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15pt;margin-top:364.6pt;height:14.1pt;width:0pt;z-index:251679744;mso-width-relative:page;mso-height-relative:page;" filled="f" stroked="t" coordsize="21600,21600" o:gfxdata="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UmdiV&#10;1gAAAAsBAAAPAAAAAAAAAAEAIAAAACIAAABkcnMvZG93bnJldi54bWxQSwECFAAUAAAACACHTuJA&#10;/JyMtuoBAACzAwAADgAAAAAAAAABACAAAAAlAQAAZHJzL2Uyb0RvYy54bWxQSwUGAAAAAAYABgBZ&#10;AQAAgQUAAAAA&#10;">
                <v:fill on="f" focussize="0,0"/>
                <v:stroke weight="2pt" color="#6AB0C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3775710</wp:posOffset>
                </wp:positionV>
                <wp:extent cx="0" cy="179070"/>
                <wp:effectExtent l="12700" t="0" r="25400" b="1143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6AB0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15pt;margin-top:297.3pt;height:14.1pt;width:0pt;z-index:251679744;mso-width-relative:page;mso-height-relative:page;" filled="f" stroked="t" coordsize="21600,21600" o:gfxdata="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37m&#10;YNYAAAALAQAADwAAAAAAAAABACAAAAAiAAAAZHJzL2Rvd25yZXYueG1sUEsBAhQAFAAAAAgAh07i&#10;QKW+Mc3rAQAAswMAAA4AAAAAAAAAAQAgAAAAJQEAAGRycy9lMm9Eb2MueG1sUEsFBgAAAAAGAAYA&#10;WQEAAIIFAAAAAA==&#10;">
                <v:fill on="f" focussize="0,0"/>
                <v:stroke weight="2pt" color="#6AB0C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1901190</wp:posOffset>
                </wp:positionV>
                <wp:extent cx="0" cy="179070"/>
                <wp:effectExtent l="12700" t="0" r="25400" b="1143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6380" y="71120"/>
                          <a:ext cx="0" cy="17907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6AB0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15pt;margin-top:149.7pt;height:14.1pt;width:0pt;z-index:251681792;mso-width-relative:page;mso-height-relative:page;" filled="f" stroked="t" coordsize="21600,21600" o:gfxdata="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1W5t1dYAAAALAQAADwAAAAAAAAABACAAAAAiAAAAZHJzL2Rvd25yZXYueG1sUEsBAhQA&#10;FAAAAAgAh07iQGKpPpz0AQAAvQMAAA4AAAAAAAAAAQAgAAAAJQEAAGRycy9lMm9Eb2MueG1sUEsF&#10;BgAAAAAGAAYAWQEAAIsFAAAAAA==&#10;">
                <v:fill on="f" focussize="0,0"/>
                <v:stroke weight="2pt" color="#6AB0C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7603490</wp:posOffset>
                </wp:positionV>
                <wp:extent cx="504190" cy="504190"/>
                <wp:effectExtent l="8890" t="8890" r="20320" b="2032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504190"/>
                          <a:chOff x="634" y="3028"/>
                          <a:chExt cx="794" cy="794"/>
                        </a:xfrm>
                      </wpg:grpSpPr>
                      <wps:wsp>
                        <wps:cNvPr id="34" name="菱形 5"/>
                        <wps:cNvSpPr/>
                        <wps:spPr>
                          <a:xfrm>
                            <a:off x="634" y="3028"/>
                            <a:ext cx="794" cy="794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菱形 6"/>
                        <wps:cNvSpPr/>
                        <wps:spPr>
                          <a:xfrm>
                            <a:off x="705" y="3099"/>
                            <a:ext cx="653" cy="653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35pt;margin-top:598.7pt;height:39.7pt;width:39.7pt;z-index:251671552;mso-width-relative:page;mso-height-relative:page;" coordorigin="634,3028" coordsize="794,794" o:gfxdata="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CS9W6DbAAAADAEAAA8AAAAAAAAAAQAgAAAAIgAAAGRycy9kb3ducmV2LnhtbFBL&#10;AQIUABQAAAAIAIdO4kBBfKQpEAMAADwJAAAOAAAAAAAAAAEAIAAAACoBAABkcnMvZTJvRG9jLnht&#10;bFBLBQYAAAAABgAGAFkBAACsBgAAAAA=&#10;">
                <o:lock v:ext="edit" aspectratio="f"/>
                <v:shape id="菱形 5" o:spid="_x0000_s1026" o:spt="4" type="#_x0000_t4" style="position:absolute;left:634;top:3028;height:794;width:794;v-text-anchor:middle;" fillcolor="#FFFFFF [3212]" filled="t" stroked="t" coordsize="21600,21600" o:gfxdata="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i7k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6AB0CD [3204]" miterlimit="8" joinstyle="miter"/>
                  <v:imagedata o:title=""/>
                  <o:lock v:ext="edit" aspectratio="f"/>
                </v:shape>
                <v:shape id="菱形 6" o:spid="_x0000_s1026" o:spt="4" type="#_x0000_t4" style="position:absolute;left:705;top:3099;height:653;width:653;v-text-anchor:middle;" fillcolor="#FFFFFF [3212]" filled="t" stroked="t" coordsize="21600,21600" o:gfxdata="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QeC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6AB0C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3780155</wp:posOffset>
                </wp:positionV>
                <wp:extent cx="231775" cy="180340"/>
                <wp:effectExtent l="0" t="0" r="1270" b="13335"/>
                <wp:wrapNone/>
                <wp:docPr id="124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1775" cy="180340"/>
                        </a:xfrm>
                        <a:custGeom>
                          <a:avLst/>
                          <a:gdLst>
                            <a:gd name="T0" fmla="*/ 217 w 236"/>
                            <a:gd name="T1" fmla="*/ 55 h 167"/>
                            <a:gd name="T2" fmla="*/ 217 w 236"/>
                            <a:gd name="T3" fmla="*/ 91 h 167"/>
                            <a:gd name="T4" fmla="*/ 225 w 236"/>
                            <a:gd name="T5" fmla="*/ 99 h 167"/>
                            <a:gd name="T6" fmla="*/ 209 w 236"/>
                            <a:gd name="T7" fmla="*/ 116 h 167"/>
                            <a:gd name="T8" fmla="*/ 192 w 236"/>
                            <a:gd name="T9" fmla="*/ 100 h 167"/>
                            <a:gd name="T10" fmla="*/ 204 w 236"/>
                            <a:gd name="T11" fmla="*/ 90 h 167"/>
                            <a:gd name="T12" fmla="*/ 204 w 236"/>
                            <a:gd name="T13" fmla="*/ 61 h 167"/>
                            <a:gd name="T14" fmla="*/ 130 w 236"/>
                            <a:gd name="T15" fmla="*/ 91 h 167"/>
                            <a:gd name="T16" fmla="*/ 102 w 236"/>
                            <a:gd name="T17" fmla="*/ 92 h 167"/>
                            <a:gd name="T18" fmla="*/ 17 w 236"/>
                            <a:gd name="T19" fmla="*/ 58 h 167"/>
                            <a:gd name="T20" fmla="*/ 17 w 236"/>
                            <a:gd name="T21" fmla="*/ 38 h 167"/>
                            <a:gd name="T22" fmla="*/ 99 w 236"/>
                            <a:gd name="T23" fmla="*/ 8 h 167"/>
                            <a:gd name="T24" fmla="*/ 129 w 236"/>
                            <a:gd name="T25" fmla="*/ 6 h 167"/>
                            <a:gd name="T26" fmla="*/ 216 w 236"/>
                            <a:gd name="T27" fmla="*/ 40 h 167"/>
                            <a:gd name="T28" fmla="*/ 217 w 236"/>
                            <a:gd name="T29" fmla="*/ 55 h 167"/>
                            <a:gd name="T30" fmla="*/ 133 w 236"/>
                            <a:gd name="T31" fmla="*/ 105 h 167"/>
                            <a:gd name="T32" fmla="*/ 176 w 236"/>
                            <a:gd name="T33" fmla="*/ 86 h 167"/>
                            <a:gd name="T34" fmla="*/ 176 w 236"/>
                            <a:gd name="T35" fmla="*/ 144 h 167"/>
                            <a:gd name="T36" fmla="*/ 116 w 236"/>
                            <a:gd name="T37" fmla="*/ 167 h 167"/>
                            <a:gd name="T38" fmla="*/ 53 w 236"/>
                            <a:gd name="T39" fmla="*/ 144 h 167"/>
                            <a:gd name="T40" fmla="*/ 53 w 236"/>
                            <a:gd name="T41" fmla="*/ 90 h 167"/>
                            <a:gd name="T42" fmla="*/ 98 w 236"/>
                            <a:gd name="T43" fmla="*/ 105 h 167"/>
                            <a:gd name="T44" fmla="*/ 133 w 236"/>
                            <a:gd name="T45" fmla="*/ 105 h 167"/>
                            <a:gd name="T46" fmla="*/ 133 w 236"/>
                            <a:gd name="T47" fmla="*/ 105 h 167"/>
                            <a:gd name="T48" fmla="*/ 133 w 236"/>
                            <a:gd name="T49" fmla="*/ 105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rgbClr val="6AB0C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o:spt="100" style="position:absolute;left:0pt;margin-left:23.1pt;margin-top:297.65pt;height:14.2pt;width:18.25pt;z-index:251674624;mso-width-relative:page;mso-height-relative:page;" fillcolor="#6AB0CD" filled="t" stroked="f" coordsize="236,167" o:gfxdata="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5TI3CdgAAAAJAQAADwAAAAAAAAABACAAAAAiAAAA&#10;ZHJzL2Rvd25yZXYueG1sUEsBAhQAFAAAAAgAh07iQPvjbPEJBgAAPBkAAA4AAAAAAAAAAQAgAAAA&#10;JwEAAGRycy9lMm9Eb2MueG1sUEsFBgAAAAAGAAYAWQEAAKIJAAAAAA=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<v:path o:connectlocs="213115,59393;213115,98269;220971,106908;205258,125266;188562,107988;200347,97189;200347,65872;127672,98269;100173,99348;16695,62633;16695,41035;97227,8639;126690,6479;212133,43195;213115,59393;130618,113387;172849,92869;172849,155502;113923,180340;52051,155502;52051,97189;96245,113387;130618,113387;130618,113387;130618,113387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4638675</wp:posOffset>
                </wp:positionV>
                <wp:extent cx="178435" cy="166370"/>
                <wp:effectExtent l="0" t="0" r="12065" b="6350"/>
                <wp:wrapNone/>
                <wp:docPr id="91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8435" cy="16637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6AB0C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25.2pt;margin-top:365.25pt;height:13.1pt;width:14.05pt;z-index:251675648;mso-width-relative:page;mso-height-relative:page;" fillcolor="#6AB0CD" filled="t" stroked="f" coordsize="120,112" o:gfxdata="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71374,93583;77321,87641;99626,87641;104087,93583;104087,101010;99626,106952;77321,106952;71374,101010;71374,93583;52043,29708;5947,29708;0,38621;0,68330;55017,90612;62452,90612;62452,84670;68400,80214;104087,80214;113008,84670;113008,90612;121930,90612;176948,68330;176948,37136;171000,29708;123417,29708;52043,29708;110034,29708;110034,19310;107061,13369;69887,13369;65426,19310;65426,29708;52043,29708;52043,10398;60965,1485;114495,1485;124904,10398;123417,29708;110034,29708;176948,74272;176948,155971;168026,164884;7434,164884;0,157457;0,74272;63939,99524;63939,106952;71374,115864;104087,115864;113008,106952;113008,99524;176948,74272;176948,74272;176948,7427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4469765</wp:posOffset>
                </wp:positionV>
                <wp:extent cx="504190" cy="504190"/>
                <wp:effectExtent l="8890" t="8890" r="20320" b="2032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504190"/>
                          <a:chOff x="634" y="3028"/>
                          <a:chExt cx="794" cy="794"/>
                        </a:xfrm>
                      </wpg:grpSpPr>
                      <wps:wsp>
                        <wps:cNvPr id="19" name="菱形 5"/>
                        <wps:cNvSpPr/>
                        <wps:spPr>
                          <a:xfrm>
                            <a:off x="634" y="3028"/>
                            <a:ext cx="794" cy="794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菱形 6"/>
                        <wps:cNvSpPr/>
                        <wps:spPr>
                          <a:xfrm>
                            <a:off x="705" y="3099"/>
                            <a:ext cx="653" cy="653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35pt;margin-top:351.95pt;height:39.7pt;width:39.7pt;z-index:251672576;mso-width-relative:page;mso-height-relative:page;" coordorigin="634,3028" coordsize="794,794" o:gfxdata="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DhA6z7aAAAACgEAAA8AAAAAAAAAAQAgAAAAIgAAAGRycy9kb3ducmV2LnhtbFBL&#10;AQIUABQAAAAIAIdO4kAzEZiKEQMAADwJAAAOAAAAAAAAAAEAIAAAACkBAABkcnMvZTJvRG9jLnht&#10;bFBLBQYAAAAABgAGAFkBAACsBgAAAAA=&#10;">
                <o:lock v:ext="edit" aspectratio="f"/>
                <v:shape id="菱形 5" o:spid="_x0000_s1026" o:spt="4" type="#_x0000_t4" style="position:absolute;left:634;top:3028;height:794;width:794;v-text-anchor:middle;" fillcolor="#FFFFFF [3212]" filled="t" stroked="t" coordsize="21600,21600" o:gfxdata="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Q8SGy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6AB0CD [3204]" miterlimit="8" joinstyle="miter"/>
                  <v:imagedata o:title=""/>
                  <o:lock v:ext="edit" aspectratio="f"/>
                </v:shape>
                <v:shape id="菱形 6" o:spid="_x0000_s1026" o:spt="4" type="#_x0000_t4" style="position:absolute;left:705;top:3099;height:653;width:653;v-text-anchor:middle;" fillcolor="#FFFFFF [3212]" filled="t" stroked="t" coordsize="21600,21600" o:gfxdata="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4tT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6AB0C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3613785</wp:posOffset>
                </wp:positionV>
                <wp:extent cx="504190" cy="504190"/>
                <wp:effectExtent l="8890" t="8890" r="20320" b="203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504190"/>
                          <a:chOff x="634" y="3028"/>
                          <a:chExt cx="794" cy="794"/>
                        </a:xfrm>
                      </wpg:grpSpPr>
                      <wps:wsp>
                        <wps:cNvPr id="9" name="菱形 5"/>
                        <wps:cNvSpPr/>
                        <wps:spPr>
                          <a:xfrm>
                            <a:off x="634" y="3028"/>
                            <a:ext cx="794" cy="794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菱形 6"/>
                        <wps:cNvSpPr/>
                        <wps:spPr>
                          <a:xfrm>
                            <a:off x="705" y="3099"/>
                            <a:ext cx="653" cy="653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35pt;margin-top:284.55pt;height:39.7pt;width:39.7pt;z-index:251673600;mso-width-relative:page;mso-height-relative:page;" coordorigin="634,3028" coordsize="794,794" o:gfxdata="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EsOfuPbAAAACgEAAA8AAAAAAAAAAQAgAAAAIgAAAGRycy9kb3ducmV2LnhtbFBL&#10;AQIUABQAAAAIAIdO4kAyAKAQEAMAADkJAAAOAAAAAAAAAAEAIAAAACoBAABkcnMvZTJvRG9jLnht&#10;bFBLBQYAAAAABgAGAFkBAACsBgAAAAA=&#10;">
                <o:lock v:ext="edit" aspectratio="f"/>
                <v:shape id="菱形 5" o:spid="_x0000_s1026" o:spt="4" type="#_x0000_t4" style="position:absolute;left:634;top:3028;height:794;width:794;v-text-anchor:middle;" fillcolor="#FFFFFF [3212]" filled="t" stroked="t" coordsize="21600,21600" o:gfxdata="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04QA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6AB0CD [3204]" miterlimit="8" joinstyle="miter"/>
                  <v:imagedata o:title=""/>
                  <o:lock v:ext="edit" aspectratio="f"/>
                </v:shape>
                <v:shape id="菱形 6" o:spid="_x0000_s1026" o:spt="4" type="#_x0000_t4" style="position:absolute;left:705;top:3099;height:653;width:653;v-text-anchor:middle;" fillcolor="#FFFFFF [3212]" filled="t" stroked="t" coordsize="21600,21600" o:gfxdata="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Uf4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6AB0C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9104630</wp:posOffset>
                </wp:positionV>
                <wp:extent cx="187325" cy="187325"/>
                <wp:effectExtent l="0" t="0" r="3175" b="3175"/>
                <wp:wrapNone/>
                <wp:docPr id="95" name="钢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B0C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钢笔" o:spid="_x0000_s1026" o:spt="100" style="position:absolute;left:0pt;margin-left:24.85pt;margin-top:716.9pt;height:14.75pt;width:14.75pt;z-index:251678720;v-text-anchor:middle;mso-width-relative:page;mso-height-relative:page;" fillcolor="#6AB0CD" filled="t" stroked="f" coordsize="4477,4133" o:gfxdata="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8945880</wp:posOffset>
                </wp:positionV>
                <wp:extent cx="504190" cy="504190"/>
                <wp:effectExtent l="8890" t="8890" r="20320" b="2032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504190"/>
                          <a:chOff x="634" y="3028"/>
                          <a:chExt cx="794" cy="794"/>
                        </a:xfrm>
                      </wpg:grpSpPr>
                      <wps:wsp>
                        <wps:cNvPr id="37" name="菱形 5"/>
                        <wps:cNvSpPr/>
                        <wps:spPr>
                          <a:xfrm>
                            <a:off x="634" y="3028"/>
                            <a:ext cx="794" cy="794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菱形 6"/>
                        <wps:cNvSpPr/>
                        <wps:spPr>
                          <a:xfrm>
                            <a:off x="705" y="3099"/>
                            <a:ext cx="653" cy="653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AB0C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35pt;margin-top:704.4pt;height:39.7pt;width:39.7pt;z-index:251671552;mso-width-relative:page;mso-height-relative:page;" coordorigin="634,3028" coordsize="794,794" o:gfxdata="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zpEKFtkAAAAMAQAADwAAAAAAAAABACAAAAAiAAAAZHJzL2Rvd25yZXYueG1sUEsBAhQA&#10;FAAAAAgAh07iQFRUoYcOAwAAPAkAAA4AAAAAAAAAAQAgAAAAKAEAAGRycy9lMm9Eb2MueG1sUEsF&#10;BgAAAAAGAAYAWQEAAKgGAAAAAA==&#10;">
                <o:lock v:ext="edit" aspectratio="f"/>
                <v:shape id="菱形 5" o:spid="_x0000_s1026" o:spt="4" type="#_x0000_t4" style="position:absolute;left:634;top:3028;height:794;width:794;v-text-anchor:middle;" fillcolor="#FFFFFF [3212]" filled="t" stroked="t" coordsize="21600,21600" o:gfxdata="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aJe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6AB0CD [3204]" miterlimit="8" joinstyle="miter"/>
                  <v:imagedata o:title=""/>
                  <o:lock v:ext="edit" aspectratio="f"/>
                </v:shape>
                <v:shape id="菱形 6" o:spid="_x0000_s1026" o:spt="4" type="#_x0000_t4" style="position:absolute;left:705;top:3099;height:653;width:653;v-text-anchor:middle;" fillcolor="#FFFFFF [3212]" filled="t" stroked="t" coordsize="21600,21600" o:gfxdata="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MWxl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6AB0C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7745730</wp:posOffset>
                </wp:positionV>
                <wp:extent cx="203835" cy="220345"/>
                <wp:effectExtent l="0" t="0" r="5715" b="8255"/>
                <wp:wrapNone/>
                <wp:docPr id="15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835" cy="220345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B0CD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24.2pt;margin-top:609.9pt;height:17.35pt;width:16.05pt;z-index:251676672;v-text-anchor:middle-center;mso-width-relative:page;mso-height-relative:page;" fillcolor="#6AB0CD" filled="t" stroked="f" coordsize="2768,2768" o:gfxdata="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123606339,57317481;112887107,57317481;108436685,45771101;116141176,37383185;116141176,23817559;109872293,17034706;97334599,17034706;89486584,25526188;79485193,21125099;79485193,9527055;70632214,0;61827102,0;52974124,9527055;52974124,21125099;42637745,25733318;34550474,17034706;22012780,17034706;15743897,23817559;15743897,37383185;23783302,46133540;19524344,57317481;8805112,57317481;0,66844457;0,76423256;8805112,86002054;19524344,86002054;23591912,96823557;15743897,105315039;15743897,118880664;22012780,125663517;34550474,125663517;42254892,117327344;52974124,122142614;52974124,133740738;61827102,143319536;70632214,143319536;79485193,133740738;79485193,122142614;89821571,117534474;97334599,125663517;109872293,125663517;116141176,118880664;116141176,105315039;108628148,97185996;112887107,86002054;123606339,86002054;132459317,76423256;132459317,66844457;123606339,57317481;66229658,100292637;39718663,71659808;66229658,42975155;92692788,71659808;66229658,100292637;66229658,57317481;52974124,71659808;66229658,86002054;79485193,71659808;66229658,5731748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261620</wp:posOffset>
                </wp:positionV>
                <wp:extent cx="3796665" cy="60134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6665" cy="601345"/>
                          <a:chOff x="2645" y="1348"/>
                          <a:chExt cx="5979" cy="947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2645" y="1348"/>
                            <a:ext cx="2114" cy="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妹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可甜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5815" y="1672"/>
                            <a:ext cx="2809" cy="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2"/>
                                  <w:szCs w:val="22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报考专业：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2"/>
                                  <w:szCs w:val="22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4pt;margin-top:20.6pt;height:47.35pt;width:298.95pt;z-index:251667456;mso-width-relative:page;mso-height-relative:page;" coordorigin="2645,1348" coordsize="5979,947" o:gfxdata="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HHiZ2HZAAAACgEAAA8AAAAAAAAAAQAgAAAAIgAAAGRycy9kb3ducmV2Lnht&#10;bFBLAQIUABQAAAAIAIdO4kDZmbCS3AIAACMIAAAOAAAAAAAAAAEAIAAAACgBAABkcnMvZTJvRG9j&#10;LnhtbFBLBQYAAAAABgAGAFkBAAB2BgAAAAA=&#10;">
                <o:lock v:ext="edit" aspectratio="f"/>
                <v:shape id="_x0000_s1026" o:spid="_x0000_s1026" o:spt="202" type="#_x0000_t202" style="position:absolute;left:2645;top:1348;height:947;width:2114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妹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可甜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15;top:1672;height:582;width:2809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2"/>
                            <w:szCs w:val="22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报考专业：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2"/>
                            <w:szCs w:val="22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1856105</wp:posOffset>
                </wp:positionV>
                <wp:extent cx="1784350" cy="745998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4350" cy="7459980"/>
                          <a:chOff x="3444" y="3206"/>
                          <a:chExt cx="2810" cy="11748"/>
                        </a:xfrm>
                      </wpg:grpSpPr>
                      <wps:wsp>
                        <wps:cNvPr id="71" name="文本框 71"/>
                        <wps:cNvSpPr txBox="1"/>
                        <wps:spPr>
                          <a:xfrm>
                            <a:off x="3444" y="6164"/>
                            <a:ext cx="2529" cy="4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6AB0CD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AB0CD"/>
                                  <w:sz w:val="24"/>
                                  <w:szCs w:val="32"/>
                                  <w:lang w:val="en-US" w:eastAsia="zh-CN"/>
                                </w:rPr>
                                <w:t>Education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3444" y="3206"/>
                            <a:ext cx="2811" cy="4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6AB0CD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AB0CD"/>
                                  <w:sz w:val="24"/>
                                  <w:szCs w:val="32"/>
                                  <w:lang w:val="en-US" w:eastAsia="zh-CN"/>
                                </w:rPr>
                                <w:t>Registration 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71"/>
                        <wps:cNvSpPr txBox="1"/>
                        <wps:spPr>
                          <a:xfrm>
                            <a:off x="3444" y="7499"/>
                            <a:ext cx="2217" cy="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6AB0CD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AB0CD"/>
                                  <w:sz w:val="24"/>
                                  <w:szCs w:val="32"/>
                                  <w:lang w:val="en-US" w:eastAsia="zh-CN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文本框 71"/>
                        <wps:cNvSpPr txBox="1"/>
                        <wps:spPr>
                          <a:xfrm>
                            <a:off x="3444" y="12441"/>
                            <a:ext cx="2088" cy="4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6AB0CD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AB0CD"/>
                                  <w:sz w:val="24"/>
                                  <w:szCs w:val="32"/>
                                  <w:lang w:val="en-US" w:eastAsia="zh-CN"/>
                                </w:rPr>
                                <w:t>Certificate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文本框 71"/>
                        <wps:cNvSpPr txBox="1"/>
                        <wps:spPr>
                          <a:xfrm>
                            <a:off x="3444" y="14548"/>
                            <a:ext cx="2023" cy="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6AB0CD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AB0CD"/>
                                  <w:sz w:val="24"/>
                                  <w:szCs w:val="32"/>
                                  <w:lang w:val="en-US" w:eastAsia="zh-CN"/>
                                </w:rPr>
                                <w:t>Self -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8.05pt;margin-top:146.15pt;height:587.4pt;width:140.5pt;z-index:251680768;mso-width-relative:page;mso-height-relative:page;" coordorigin="3444,3206" coordsize="2810,11748" o:gfxdata="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AN&#10;ceMu2wAAAAwBAAAPAAAAAAAAAAEAIAAAACIAAABkcnMvZG93bnJldi54bWxQSwECFAAUAAAACACH&#10;TuJAkZtJ1z4DAADGDwAADgAAAAAAAAABACAAAAAqAQAAZHJzL2Uyb0RvYy54bWxQSwUGAAAAAAYA&#10;BgBZAQAA2gYAAAAA&#10;">
                <o:lock v:ext="edit" aspectratio="f"/>
                <v:shape id="_x0000_s1026" o:spid="_x0000_s1026" o:spt="202" type="#_x0000_t202" style="position:absolute;left:3444;top:6164;height:468;width:2529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color w:val="6AB0CD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6AB0CD"/>
                            <w:sz w:val="24"/>
                            <w:szCs w:val="32"/>
                            <w:lang w:val="en-US" w:eastAsia="zh-CN"/>
                          </w:rPr>
                          <w:t>Education background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44;top:3206;height:468;width:2811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color w:val="6AB0CD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6AB0CD"/>
                            <w:sz w:val="24"/>
                            <w:szCs w:val="32"/>
                            <w:lang w:val="en-US" w:eastAsia="zh-CN"/>
                          </w:rPr>
                          <w:t>Registration Information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3444;top:7499;height:463;width:2217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color w:val="6AB0CD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6AB0CD"/>
                            <w:sz w:val="24"/>
                            <w:szCs w:val="32"/>
                            <w:lang w:val="en-US" w:eastAsia="zh-CN"/>
                          </w:rPr>
                          <w:t>Work experience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3444;top:12441;height:451;width:2088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color w:val="6AB0CD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6AB0CD"/>
                            <w:sz w:val="24"/>
                            <w:szCs w:val="32"/>
                            <w:lang w:val="en-US" w:eastAsia="zh-CN"/>
                          </w:rPr>
                          <w:t>Certificate award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3444;top:14548;height:406;width:2023;" filled="f" stroked="f" coordsize="21600,21600" o:gfxdata="UEsDBAoAAAAAAIdO4kAAAAAAAAAAAAAAAAAEAAAAZHJzL1BLAwQUAAAACACHTuJAXBXaBL8AAADb&#10;AAAADwAAAGRycy9kb3ducmV2LnhtbEWPQWvCQBSE7wX/w/KE3uomo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V2g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color w:val="6AB0CD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6AB0CD"/>
                            <w:sz w:val="24"/>
                            <w:szCs w:val="32"/>
                            <w:lang w:val="en-US" w:eastAsia="zh-CN"/>
                          </w:rPr>
                          <w:t>Self - evaluation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9077960</wp:posOffset>
                </wp:positionV>
                <wp:extent cx="5947410" cy="238125"/>
                <wp:effectExtent l="6350" t="6350" r="889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AB0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45pt;margin-top:714.8pt;height:18.75pt;width:468.3pt;z-index:251676672;v-text-anchor:middle;mso-width-relative:page;mso-height-relative:page;" fillcolor="#FFFFFF [3212]" filled="t" stroked="t" coordsize="21600,21600" o:gfxdata="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lIGvm2QAAAA4BAAAPAAAAAAAAAAEAIAAAACIAAABkcnMv&#10;ZG93bnJldi54bWxQSwECFAAUAAAACACHTuJANOHDJHQCAAD2BAAADgAAAAAAAAABACAAAAAoAQAA&#10;ZHJzL2Uyb0RvYy54bWxQSwUGAAAAAAYABgBZAQAADgYAAAAA&#10;">
                <v:fill on="t" focussize="0,0"/>
                <v:stroke weight="1pt" color="#6AB0CD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7727950</wp:posOffset>
                </wp:positionV>
                <wp:extent cx="5947410" cy="238125"/>
                <wp:effectExtent l="6350" t="6350" r="889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AB0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45pt;margin-top:608.5pt;height:18.75pt;width:468.3pt;z-index:251676672;v-text-anchor:middle;mso-width-relative:page;mso-height-relative:page;" fillcolor="#FFFFFF [3212]" filled="t" stroked="t" coordsize="21600,21600" o:gfxdata="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LGNmnYAAAADgEAAA8AAAAAAAAAAQAgAAAAIgAAAGRycy9k&#10;b3ducmV2LnhtbFBLAQIUABQAAAAIAIdO4kAlkLqVdAIAAPYEAAAOAAAAAAAAAAEAIAAAACcBAABk&#10;cnMvZTJvRG9jLnhtbFBLBQYAAAAABgAGAFkBAAANBgAAAAA=&#10;">
                <v:fill on="t" focussize="0,0"/>
                <v:stroke weight="1pt" color="#6AB0CD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4600575</wp:posOffset>
                </wp:positionV>
                <wp:extent cx="5947410" cy="238125"/>
                <wp:effectExtent l="6350" t="6350" r="8890" b="222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AB0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45pt;margin-top:362.25pt;height:18.75pt;width:468.3pt;z-index:251676672;v-text-anchor:middle;mso-width-relative:page;mso-height-relative:page;" fillcolor="#FFFFFF [3212]" filled="t" stroked="t" coordsize="21600,21600" o:gfxdata="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uKqPTYAAAADAEAAA8AAAAAAAAAAQAgAAAAIgAAAGRycy9k&#10;b3ducmV2LnhtbFBLAQIUABQAAAAIAIdO4kDVZt2tdAIAAPYEAAAOAAAAAAAAAAEAIAAAACcBAABk&#10;cnMvZTJvRG9jLnhtbFBLBQYAAAAABgAGAFkBAAANBgAAAAA=&#10;">
                <v:fill on="t" focussize="0,0"/>
                <v:stroke weight="1pt" color="#6AB0CD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3745865</wp:posOffset>
                </wp:positionV>
                <wp:extent cx="5947410" cy="238125"/>
                <wp:effectExtent l="6350" t="6350" r="8890" b="222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AB0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45pt;margin-top:294.95pt;height:18.75pt;width:468.3pt;z-index:251676672;v-text-anchor:middle;mso-width-relative:page;mso-height-relative:page;" fillcolor="#FFFFFF [3212]" filled="t" stroked="t" coordsize="21600,21600" o:gfxdata="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9MCYndgAAAAMAQAADwAAAAAAAAABACAAAAAiAAAAZHJz&#10;L2Rvd25yZXYueG1sUEsBAhQAFAAAAAgAh07iQMV9deV2AgAA9gQAAA4AAAAAAAAAAQAgAAAAJwEA&#10;AGRycy9lMm9Eb2MueG1sUEsFBgAAAAAGAAYAWQEAAA8GAAAAAA==&#10;">
                <v:fill on="t" focussize="0,0"/>
                <v:stroke weight="1pt" color="#6AB0CD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1737995</wp:posOffset>
                </wp:positionV>
                <wp:extent cx="1097915" cy="762127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915" cy="7621270"/>
                          <a:chOff x="4852" y="3724"/>
                          <a:chExt cx="1729" cy="12002"/>
                        </a:xfrm>
                        <a:noFill/>
                      </wpg:grpSpPr>
                      <wps:wsp>
                        <wps:cNvPr id="15" name="文本框 8"/>
                        <wps:cNvSpPr txBox="1"/>
                        <wps:spPr>
                          <a:xfrm>
                            <a:off x="4883" y="6680"/>
                            <a:ext cx="1698" cy="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8"/>
                        <wps:cNvSpPr txBox="1"/>
                        <wps:spPr>
                          <a:xfrm>
                            <a:off x="4881" y="8023"/>
                            <a:ext cx="1698" cy="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8"/>
                        <wps:cNvSpPr txBox="1"/>
                        <wps:spPr>
                          <a:xfrm>
                            <a:off x="4852" y="15076"/>
                            <a:ext cx="1698" cy="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4883" y="3724"/>
                            <a:ext cx="1698" cy="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8"/>
                        <wps:cNvSpPr txBox="1"/>
                        <wps:spPr>
                          <a:xfrm>
                            <a:off x="4882" y="12954"/>
                            <a:ext cx="1698" cy="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25pt;margin-top:136.85pt;height:600.1pt;width:86.45pt;z-index:251679744;mso-width-relative:page;mso-height-relative:page;" coordorigin="4852,3724" coordsize="1729,12002" o:gfxdata="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GKPJVTbAAAADAEAAA8AAAAAAAAA&#10;AQAgAAAAIgAAAGRycy9kb3ducmV2LnhtbFBLAQIUABQAAAAIAIdO4kDaU+QqKwMAANIPAAAOAAAA&#10;AAAAAAEAIAAAACoBAABkcnMvZTJvRG9jLnhtbFBLBQYAAAAABgAGAFkBAADHBgAAAAA=&#10;">
                <o:lock v:ext="edit" aspectratio="f"/>
                <v:shape id="文本框 8" o:spid="_x0000_s1026" o:spt="202" type="#_x0000_t202" style="position:absolute;left:4883;top:6680;height:650;width:1698;" filled="t" stroked="f" coordsize="21600,21600" o:gfxdata="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8cJL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4881;top:8023;height:650;width:1698;" filled="t" stroked="f" coordsize="21600,21600" o:gfxdata="UEsDBAoAAAAAAIdO4kAAAAAAAAAAAAAAAAAEAAAAZHJzL1BLAwQUAAAACACHTuJAr5vNOr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U8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bz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4852;top:15076;height:650;width:1698;" filled="t" stroked="f" coordsize="21600,21600" o:gfxdata="UEsDBAoAAAAAAIdO4kAAAAAAAAAAAAAAAAAEAAAAZHJzL1BLAwQUAAAACACHTuJAaAOFq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k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gDh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83;top:3724;height:650;width:1698;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报考信息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4882;top:12954;height:650;width:1698;" filled="t" stroked="f" coordsize="21600,21600" o:gfxdata="UEsDBAoAAAAAAIdO4kAAAAAAAAAAAAAAAAAEAAAAZHJzL1BLAwQUAAAACACHTuJAtdxgC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XcY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1871345</wp:posOffset>
                </wp:positionV>
                <wp:extent cx="5947410" cy="238125"/>
                <wp:effectExtent l="6350" t="6350" r="889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4405" y="1835150"/>
                          <a:ext cx="594741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AB0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45pt;margin-top:147.35pt;height:18.75pt;width:468.3pt;z-index:251677696;v-text-anchor:middle;mso-width-relative:page;mso-height-relative:page;" fillcolor="#FFFFFF [3212]" filled="t" stroked="t" coordsize="21600,21600" o:gfxdata="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aipo/2AAAAAwBAAAPAAAAAAAAAAEA&#10;IAAAACIAAABkcnMvZG93bnJldi54bWxQSwECFAAUAAAACACHTuJABQxl3YECAAABBQAADgAAAAAA&#10;AAABACAAAAAnAQAAZHJzL2Uyb0RvYy54bWxQSwUGAAAAAAYABgBZAQAAGgYAAAAA&#10;">
                <v:fill on="t" focussize="0,0"/>
                <v:stroke weight="1pt" color="#6AB0CD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2197100</wp:posOffset>
                </wp:positionV>
                <wp:extent cx="4829175" cy="4495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0750" y="2054860"/>
                          <a:ext cx="482917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北京XX师范大学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5pt;margin-top:173pt;height:35.4pt;width:380.25pt;z-index:251670528;mso-width-relative:page;mso-height-relative:page;" filled="f" stroked="f" coordsize="21600,21600" o:gfxdata="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/cJpPbAAAACwEAAA8AAAAAAAAA&#10;AQAgAAAAIgAAAGRycy9kb3ducmV2LnhtbFBLAQIUABQAAAAIAIdO4kD6QoKYRwIAAHE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北京XX师范大学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2588895</wp:posOffset>
                </wp:positionV>
                <wp:extent cx="6285865" cy="9855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4550" y="2446655"/>
                          <a:ext cx="6285865" cy="985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jc w:val="center"/>
                              <w:tblBorders>
                                <w:top w:val="single" w:color="3C6776" w:sz="12" w:space="0"/>
                                <w:left w:val="single" w:color="3C6776" w:sz="12" w:space="0"/>
                                <w:bottom w:val="single" w:color="3C6776" w:sz="12" w:space="0"/>
                                <w:right w:val="single" w:color="3C6776" w:sz="12" w:space="0"/>
                                <w:insideH w:val="single" w:color="3C6776" w:sz="12" w:space="0"/>
                                <w:insideV w:val="single" w:color="3C6776" w:sz="12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59"/>
                              <w:gridCol w:w="1559"/>
                              <w:gridCol w:w="1559"/>
                              <w:gridCol w:w="1559"/>
                              <w:gridCol w:w="1559"/>
                              <w:gridCol w:w="1559"/>
                            </w:tblGrid>
                            <w:tr>
                              <w:tblPrEx>
                                <w:tblBorders>
                                  <w:top w:val="single" w:color="3C6776" w:sz="12" w:space="0"/>
                                  <w:left w:val="single" w:color="3C6776" w:sz="12" w:space="0"/>
                                  <w:bottom w:val="single" w:color="3C6776" w:sz="12" w:space="0"/>
                                  <w:right w:val="single" w:color="3C6776" w:sz="12" w:space="0"/>
                                  <w:insideH w:val="single" w:color="3C6776" w:sz="12" w:space="0"/>
                                  <w:insideV w:val="single" w:color="3C6776" w:sz="12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  <w:jc w:val="center"/>
                              </w:trPr>
                              <w:tc>
                                <w:tcPr>
                                  <w:tcW w:w="1559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404040" w:themeColor="text1" w:themeTint="BF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404040" w:themeColor="text1" w:themeTint="B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404040" w:themeColor="text1" w:themeTint="BF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404040" w:themeColor="text1" w:themeTint="B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404040" w:themeColor="text1" w:themeTint="BF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404040" w:themeColor="text1" w:themeTint="B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404040" w:themeColor="text1" w:themeTint="BF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404040" w:themeColor="text1" w:themeTint="B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语文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404040" w:themeColor="text1" w:themeTint="BF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404040" w:themeColor="text1" w:themeTint="B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专业1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404040" w:themeColor="text1" w:themeTint="BF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404040" w:themeColor="text1" w:themeTint="B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3C6776" w:sz="12" w:space="0"/>
                                  <w:left w:val="single" w:color="3C6776" w:sz="12" w:space="0"/>
                                  <w:bottom w:val="single" w:color="3C6776" w:sz="12" w:space="0"/>
                                  <w:right w:val="single" w:color="3C6776" w:sz="12" w:space="0"/>
                                  <w:insideH w:val="single" w:color="3C6776" w:sz="12" w:space="0"/>
                                  <w:insideV w:val="single" w:color="3C6776" w:sz="12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  <w:jc w:val="center"/>
                              </w:trPr>
                              <w:tc>
                                <w:tcPr>
                                  <w:tcW w:w="155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22"/>
                                      <w:szCs w:val="22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404040" w:themeColor="text1" w:themeTint="BF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404040" w:themeColor="text1" w:themeTint="B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404040" w:themeColor="text1" w:themeTint="BF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404040" w:themeColor="text1" w:themeTint="B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404040" w:themeColor="text1" w:themeTint="BF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404040" w:themeColor="text1" w:themeTint="B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404040" w:themeColor="text1" w:themeTint="BF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404040" w:themeColor="text1" w:themeTint="B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404040" w:themeColor="text1" w:themeTint="BF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404040" w:themeColor="text1" w:themeTint="B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360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pt;margin-top:203.85pt;height:77.6pt;width:494.95pt;z-index:251669504;mso-width-relative:page;mso-height-relative:page;" filled="f" stroked="f" coordsize="21600,21600" o:gfxdata="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CaVPU3AAAAAwBAAAPAAAAAAAA&#10;AAEAIAAAACIAAABkcnMvZG93bnJldi54bWxQSwECFAAUAAAACACHTuJA1am1aE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0" w:type="auto"/>
                        <w:jc w:val="center"/>
                        <w:tblBorders>
                          <w:top w:val="single" w:color="3C6776" w:sz="12" w:space="0"/>
                          <w:left w:val="single" w:color="3C6776" w:sz="12" w:space="0"/>
                          <w:bottom w:val="single" w:color="3C6776" w:sz="12" w:space="0"/>
                          <w:right w:val="single" w:color="3C6776" w:sz="12" w:space="0"/>
                          <w:insideH w:val="single" w:color="3C6776" w:sz="12" w:space="0"/>
                          <w:insideV w:val="single" w:color="3C6776" w:sz="12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59"/>
                        <w:gridCol w:w="1559"/>
                        <w:gridCol w:w="1559"/>
                        <w:gridCol w:w="1559"/>
                        <w:gridCol w:w="1559"/>
                        <w:gridCol w:w="1559"/>
                      </w:tblGrid>
                      <w:tr>
                        <w:tblPrEx>
                          <w:tblBorders>
                            <w:top w:val="single" w:color="3C6776" w:sz="12" w:space="0"/>
                            <w:left w:val="single" w:color="3C6776" w:sz="12" w:space="0"/>
                            <w:bottom w:val="single" w:color="3C6776" w:sz="12" w:space="0"/>
                            <w:right w:val="single" w:color="3C6776" w:sz="12" w:space="0"/>
                            <w:insideH w:val="single" w:color="3C6776" w:sz="12" w:space="0"/>
                            <w:insideV w:val="single" w:color="3C6776" w:sz="12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  <w:jc w:val="center"/>
                        </w:trPr>
                        <w:tc>
                          <w:tcPr>
                            <w:tcW w:w="1559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404040" w:themeColor="text1" w:themeTint="BF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404040" w:themeColor="text1" w:themeTint="BF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404040" w:themeColor="text1" w:themeTint="BF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404040" w:themeColor="text1" w:themeTint="BF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语文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404040" w:themeColor="text1" w:themeTint="BF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专业1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404040" w:themeColor="text1" w:themeTint="BF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3C6776" w:sz="12" w:space="0"/>
                            <w:left w:val="single" w:color="3C6776" w:sz="12" w:space="0"/>
                            <w:bottom w:val="single" w:color="3C6776" w:sz="12" w:space="0"/>
                            <w:right w:val="single" w:color="3C6776" w:sz="12" w:space="0"/>
                            <w:insideH w:val="single" w:color="3C6776" w:sz="12" w:space="0"/>
                            <w:insideV w:val="single" w:color="3C6776" w:sz="12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  <w:jc w:val="center"/>
                        </w:trPr>
                        <w:tc>
                          <w:tcPr>
                            <w:tcW w:w="155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color w:val="404040" w:themeColor="text1" w:themeTint="BF"/>
                                <w:sz w:val="22"/>
                                <w:szCs w:val="22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404040" w:themeColor="text1" w:themeTint="BF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404040" w:themeColor="text1" w:themeTint="BF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404040" w:themeColor="text1" w:themeTint="BF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404040" w:themeColor="text1" w:themeTint="BF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404040" w:themeColor="text1" w:themeTint="BF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360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4124960</wp:posOffset>
                </wp:positionV>
                <wp:extent cx="6162040" cy="31686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20xx.09-20xx.06                   北京稻壳大学 /美术教育专业              全日制本科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8pt;margin-top:324.8pt;height:24.95pt;width:485.2pt;z-index:251661312;mso-width-relative:page;mso-height-relative:page;" filled="f" stroked="f" coordsize="21600,21600" o:gfxdata="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LZkv3AAAAAwBAAAPAAAAAAAAAAEAIAAAACIAAABk&#10;cnMvZG93bnJldi54bWxQSwECFAAUAAAACACHTuJAym4KG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20xx.09-20xx.06                   北京稻壳大学 /美术教育专业              全日制本科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4927600</wp:posOffset>
                </wp:positionV>
                <wp:extent cx="6142990" cy="257873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2990" cy="2578735"/>
                          <a:chOff x="2690" y="8169"/>
                          <a:chExt cx="9674" cy="4061"/>
                        </a:xfrm>
                      </wpg:grpSpPr>
                      <wps:wsp>
                        <wps:cNvPr id="43" name="文本框 43"/>
                        <wps:cNvSpPr txBox="1"/>
                        <wps:spPr>
                          <a:xfrm>
                            <a:off x="2690" y="10115"/>
                            <a:ext cx="9674" cy="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20xx.09-20xx.06                       北京XXXXX小学                      美术教师                工作职责: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2"/>
                                  <w:szCs w:val="22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1、认真履行任课教师岗位职责。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2、掌握《义务教育小学美术教育指导纲要》，制定好学期教学计划，教学目标明确，格式规范。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3、能根据美术课的特点及学生具体情况，采用适当的教学手段，灵活开展课堂教学。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690" y="8169"/>
                            <a:ext cx="9674" cy="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20xx.09-20xx.06                       北京XXXXX中学                      实习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工作职责: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0" w:lineRule="atLeast"/>
                                <w:ind w:left="0" w:right="0" w:firstLine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2"/>
                                  <w:szCs w:val="22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1、认真履行任课教师岗位职责。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2、掌握《义务教育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中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语文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教育指导纲要》，制定好学期教学计划。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积极参与学校组织的各种培训、教研、讲座和会议等活动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95pt;margin-top:388pt;height:203.05pt;width:483.7pt;z-index:251666432;mso-width-relative:page;mso-height-relative:page;" coordorigin="2690,8169" coordsize="9674,4061" o:gfxdata="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tsNRcdsAAAANAQAADwAAAAAAAAABACAAAAAiAAAAZHJzL2Rvd25yZXYueG1sUEsBAhQAFAAAAAgA&#10;h07iQL6ZEJnNAgAAKAgAAA4AAAAAAAAAAQAgAAAAKgEAAGRycy9lMm9Eb2MueG1sUEsFBgAAAAAG&#10;AAYAWQEAAGkGAAAAAA==&#10;">
                <o:lock v:ext="edit" aspectratio="f"/>
                <v:shape id="_x0000_s1026" o:spid="_x0000_s1026" o:spt="202" type="#_x0000_t202" style="position:absolute;left:2690;top:10115;height:2115;width:9674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20xx.09-20xx.06                       北京XXXXX小学                      美术教师                工作职责: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2"/>
                            <w:szCs w:val="22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1、认真履行任课教师岗位职责。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2、掌握《义务教育小学美术教育指导纲要》，制定好学期教学计划，教学目标明确，格式规范。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3、能根据美术课的特点及学生具体情况，采用适当的教学手段，灵活开展课堂教学。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90;top:8169;height:2115;width:9674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20xx.09-20xx.06                       北京XXXXX中学                      实习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工作职责: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0" w:lineRule="atLeast"/>
                          <w:ind w:left="0" w:right="0" w:firstLine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2"/>
                            <w:szCs w:val="22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1、认真履行任课教师岗位职责。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2、掌握《义务教育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中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语文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教育指导纲要》，制定好学期教学计划。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积极参与学校组织的各种培训、教研、讲座和会议等活动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8138160</wp:posOffset>
                </wp:positionV>
                <wp:extent cx="6059805" cy="7785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805" cy="778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通过大学专业英语4级考试，大学专业英语6级考试；普通话二甲级考试。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"https://baike.sogou.com/lemma/ShowInnerLink.htm?lemmaId=316542&amp;ss_c=ssc.citiao.link" \t "https://baike.sogou.com/_blank"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教师资格证书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熟练使用日常办公软件及各类财务软件。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55pt;margin-top:640.8pt;height:61.3pt;width:477.15pt;z-index:251662336;mso-width-relative:page;mso-height-relative:page;" filled="f" stroked="f" coordsize="21600,21600" o:gfxdata="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cLxU/3AAAAA4BAAAPAAAAAAAAAAEAIAAAACIA&#10;AABkcnMvZG93bnJldi54bWxQSwECFAAUAAAACACHTuJAUDl84D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通过大学专业英语4级考试，大学专业英语6级考试；普通话二甲级考试。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"https://baike.sogou.com/lemma/ShowInnerLink.htm?lemmaId=316542&amp;ss_c=ssc.citiao.link" \t "https://baike.sogou.com/_blank"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教师资格证书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熟练使用日常办公软件及各类财务软件。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9434830</wp:posOffset>
                </wp:positionV>
                <wp:extent cx="3590290" cy="87122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个性开朗，真诚，大方，严谨；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有较强的组织能力，沟通能力和工作能力；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人生信条：如果有1%希望，我会付出100%的努力。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55pt;margin-top:742.9pt;height:68.6pt;width:282.7pt;z-index:251663360;mso-width-relative:page;mso-height-relative:page;" filled="f" stroked="f" coordsize="21600,21600" o:gfxdata="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tp4QK3AAAAA0BAAAPAAAAAAAAAAEAIAAAACIA&#10;AABkcnMvZG93bnJldi54bWxQSwECFAAUAAAACACHTuJANuUnuj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个性开朗，真诚，大方，严谨；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有较强的组织能力，沟通能力和工作能力；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人生信条：如果有1%希望，我会付出100%的努力。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02A1F"/>
    <w:rsid w:val="0A4C5EB7"/>
    <w:rsid w:val="0C302A1F"/>
    <w:rsid w:val="0E9A4D09"/>
    <w:rsid w:val="11CC5858"/>
    <w:rsid w:val="14182546"/>
    <w:rsid w:val="20292FB8"/>
    <w:rsid w:val="2A3C6F56"/>
    <w:rsid w:val="2C2506B3"/>
    <w:rsid w:val="2CA37371"/>
    <w:rsid w:val="3DBB5E30"/>
    <w:rsid w:val="4794228A"/>
    <w:rsid w:val="4A485F25"/>
    <w:rsid w:val="4F435719"/>
    <w:rsid w:val="4F72367D"/>
    <w:rsid w:val="52E36461"/>
    <w:rsid w:val="530D0E99"/>
    <w:rsid w:val="57A713DE"/>
    <w:rsid w:val="58611001"/>
    <w:rsid w:val="5F6938D6"/>
    <w:rsid w:val="664F3F3A"/>
    <w:rsid w:val="6A670588"/>
    <w:rsid w:val="6A756FCE"/>
    <w:rsid w:val="6CA10C43"/>
    <w:rsid w:val="753C236B"/>
    <w:rsid w:val="76B56E0C"/>
    <w:rsid w:val="78780C6D"/>
    <w:rsid w:val="7B2F53F4"/>
    <w:rsid w:val="7BB9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3db50c11-3ca2-43f3-95eb-bf81fe4597cf\&#31616;&#27905;&#30740;&#31350;&#29983;&#32771;&#30740;&#22797;&#35797;&#38754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简洁研究生考研复试面试简历.docx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2022-01-26T02:58:00Z</dcterms:created>
  <dc:creator>童话里的艾菲尔</dc:creator>
  <cp:lastModifiedBy>童话里的艾菲尔</cp:lastModifiedBy>
  <dcterms:modified xsi:type="dcterms:W3CDTF">2022-01-26T02:59:36Z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v1.0_mb_OgzqZxZMM1WPYZhuRHI4Bw==</vt:lpwstr>
  </property>
  <property fmtid="{D5CDD505-2E9C-101B-9397-08002B2CF9AE}" pid="4" name="ICV">
    <vt:lpwstr>7E03E36EB9C44FDD9A268EF18BB7D123</vt:lpwstr>
  </property>
</Properties>
</file>