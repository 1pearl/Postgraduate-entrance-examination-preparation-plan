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6957695</wp:posOffset>
                </wp:positionH>
                <wp:positionV relativeFrom="paragraph">
                  <wp:posOffset>1312545</wp:posOffset>
                </wp:positionV>
                <wp:extent cx="486410" cy="486410"/>
                <wp:effectExtent l="6350" t="6350" r="21590" b="2159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86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7.85pt;margin-top:103.35pt;height:38.3pt;width:38.3pt;z-index:251660288;v-text-anchor:middle;mso-width-relative:page;mso-height-relative:page;" fillcolor="#FFFFFF [3212]" filled="t" stroked="t" coordsize="21600,21600" o:gfxdata="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K9uT/WAAAADQEAAA8AAAAAAAAAAQAg&#10;AAAAIgAAAGRycy9kb3ducmV2LnhtbFBLAQIUABQAAAAIAIdO4kBrw8zkggIAABoFAAAOAAAAAAAA&#10;AAEAIAAAACUBAABkcnMvZTJvRG9jLnhtbFBLBQYAAAAABgAGAFkBAAAZ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6992620</wp:posOffset>
                </wp:positionH>
                <wp:positionV relativeFrom="paragraph">
                  <wp:posOffset>1430655</wp:posOffset>
                </wp:positionV>
                <wp:extent cx="359410" cy="359410"/>
                <wp:effectExtent l="0" t="0" r="2540" b="254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50.6pt;margin-top:112.65pt;height:28.3pt;width:28.3pt;z-index:251693056;v-text-anchor:middle;mso-width-relative:page;mso-height-relative:page;" fillcolor="#2E75B6 [2404]" filled="t" stroked="f" coordsize="21600,21600" o:gfxdata="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ikSBs2QAAAA0BAAAPAAAAAAAAAAEAIAAA&#10;ACIAAABkcnMvZG93bnJldi54bWxQSwECFAAUAAAACACHTuJAtwtljX0CAADvBAAADgAAAAAAAAAB&#10;ACAAAAAo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9199880</wp:posOffset>
                </wp:positionV>
                <wp:extent cx="148590" cy="148590"/>
                <wp:effectExtent l="6350" t="6350" r="16510" b="1651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" cy="148590"/>
                          <a:chOff x="3321" y="3851"/>
                          <a:chExt cx="234" cy="234"/>
                        </a:xfrm>
                      </wpg:grpSpPr>
                      <wps:wsp>
                        <wps:cNvPr id="73" name="椭圆 56"/>
                        <wps:cNvSpPr/>
                        <wps:spPr>
                          <a:xfrm>
                            <a:off x="3321" y="3851"/>
                            <a:ext cx="235" cy="2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椭圆 21"/>
                        <wps:cNvSpPr/>
                        <wps:spPr>
                          <a:xfrm>
                            <a:off x="3353" y="3883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9pt;margin-top:724.4pt;height:11.7pt;width:11.7pt;z-index:251699200;mso-width-relative:page;mso-height-relative:page;" coordorigin="3321,3851" coordsize="234,234" o:gfxdata="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F/ywqXcAAAADQEAAA8AAAAAAAAAAQAgAAAAIgAAAGRycy9kb3ducmV2LnhtbFBLAQIUABQA&#10;AAAIAIdO4kAJvBT6QgMAAFwJAAAOAAAAAAAAAAEAIAAAACsBAABkcnMvZTJvRG9jLnhtbFBLBQYA&#10;AAAABgAGAFkBAADfBgAAAAA=&#10;">
                <o:lock v:ext="edit" aspectratio="f"/>
                <v:shape id="椭圆 56" o:spid="_x0000_s1026" o:spt="3" type="#_x0000_t3" style="position:absolute;left:3321;top:3851;height:235;width:235;v-text-anchor:middle;" fillcolor="#FFFFFF [3212]" filled="t" stroked="t" coordsize="21600,21600" o:gfxdata="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suS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</v:shape>
                <v:shape id="椭圆 21" o:spid="_x0000_s1026" o:spt="3" type="#_x0000_t3" style="position:absolute;left:3353;top:3883;height:170;width:170;v-text-anchor:middle;" fillcolor="#2E75B6 [2404]" filled="t" stroked="f" coordsize="21600,21600" o:gfxdata="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emEG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7733030</wp:posOffset>
                </wp:positionV>
                <wp:extent cx="148590" cy="148590"/>
                <wp:effectExtent l="6350" t="6350" r="16510" b="1651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" cy="148590"/>
                          <a:chOff x="3321" y="3851"/>
                          <a:chExt cx="234" cy="234"/>
                        </a:xfrm>
                      </wpg:grpSpPr>
                      <wps:wsp>
                        <wps:cNvPr id="70" name="椭圆 56"/>
                        <wps:cNvSpPr/>
                        <wps:spPr>
                          <a:xfrm>
                            <a:off x="3321" y="3851"/>
                            <a:ext cx="235" cy="2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椭圆 21"/>
                        <wps:cNvSpPr/>
                        <wps:spPr>
                          <a:xfrm>
                            <a:off x="3353" y="3883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9pt;margin-top:608.9pt;height:11.7pt;width:11.7pt;z-index:251698176;mso-width-relative:page;mso-height-relative:page;" coordorigin="3321,3851" coordsize="234,234" o:gfxdata="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+&#10;vLZK2wAAAA0BAAAPAAAAAAAAAAEAIAAAACIAAABkcnMvZG93bnJldi54bWxQSwECFAAUAAAACACH&#10;TuJAIbx9ET4DAABcCQAADgAAAAAAAAABACAAAAAqAQAAZHJzL2Uyb0RvYy54bWxQSwUGAAAAAAYA&#10;BgBZAQAA2gYAAAAA&#10;">
                <o:lock v:ext="edit" aspectratio="f"/>
                <v:shape id="椭圆 56" o:spid="_x0000_s1026" o:spt="3" type="#_x0000_t3" style="position:absolute;left:3321;top:3851;height:235;width:235;v-text-anchor:middle;" fillcolor="#FFFFFF [3212]" filled="t" stroked="t" coordsize="21600,21600" o:gfxdata="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PmwP7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</v:shape>
                <v:shape id="椭圆 21" o:spid="_x0000_s1026" o:spt="3" type="#_x0000_t3" style="position:absolute;left:3353;top:3883;height:170;width:170;v-text-anchor:middle;" fillcolor="#2E75B6 [2404]" filled="t" stroked="f" coordsize="21600,21600" o:gfxdata="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3Cn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4620895</wp:posOffset>
                </wp:positionV>
                <wp:extent cx="148590" cy="148590"/>
                <wp:effectExtent l="6350" t="6350" r="16510" b="1651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" cy="148590"/>
                          <a:chOff x="3321" y="3851"/>
                          <a:chExt cx="234" cy="234"/>
                        </a:xfrm>
                      </wpg:grpSpPr>
                      <wps:wsp>
                        <wps:cNvPr id="66" name="椭圆 56"/>
                        <wps:cNvSpPr/>
                        <wps:spPr>
                          <a:xfrm>
                            <a:off x="3321" y="3851"/>
                            <a:ext cx="235" cy="2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椭圆 21"/>
                        <wps:cNvSpPr/>
                        <wps:spPr>
                          <a:xfrm>
                            <a:off x="3353" y="3883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9pt;margin-top:363.85pt;height:11.7pt;width:11.7pt;z-index:251697152;mso-width-relative:page;mso-height-relative:page;" coordorigin="3321,3851" coordsize="234,234" o:gfxdata="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Ba+&#10;pYnbAAAACwEAAA8AAAAAAAAAAQAgAAAAIgAAAGRycy9kb3ducmV2LnhtbFBLAQIUABQAAAAIAIdO&#10;4kByxA0WPQMAAFwJAAAOAAAAAAAAAAEAIAAAACoBAABkcnMvZTJvRG9jLnhtbFBLBQYAAAAABgAG&#10;AFkBAADZBgAAAAA=&#10;">
                <o:lock v:ext="edit" aspectratio="f"/>
                <v:shape id="椭圆 56" o:spid="_x0000_s1026" o:spt="3" type="#_x0000_t3" style="position:absolute;left:3321;top:3851;height:235;width:235;v-text-anchor:middle;" fillcolor="#FFFFFF [3212]" filled="t" stroked="t" coordsize="21600,21600" o:gfxdata="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UbD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</v:shape>
                <v:shape id="椭圆 21" o:spid="_x0000_s1026" o:spt="3" type="#_x0000_t3" style="position:absolute;left:3353;top:3883;height:170;width:170;v-text-anchor:middle;" fillcolor="#2E75B6 [2404]" filled="t" stroked="f" coordsize="21600,21600" o:gfxdata="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XFpr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3004185</wp:posOffset>
                </wp:positionV>
                <wp:extent cx="148590" cy="148590"/>
                <wp:effectExtent l="6350" t="6350" r="16510" b="1651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" cy="148590"/>
                          <a:chOff x="3321" y="3851"/>
                          <a:chExt cx="234" cy="234"/>
                        </a:xfrm>
                      </wpg:grpSpPr>
                      <wps:wsp>
                        <wps:cNvPr id="62" name="椭圆 56"/>
                        <wps:cNvSpPr/>
                        <wps:spPr>
                          <a:xfrm>
                            <a:off x="3321" y="3851"/>
                            <a:ext cx="235" cy="2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椭圆 21"/>
                        <wps:cNvSpPr/>
                        <wps:spPr>
                          <a:xfrm>
                            <a:off x="3353" y="3883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9pt;margin-top:236.55pt;height:11.7pt;width:11.7pt;z-index:251696128;mso-width-relative:page;mso-height-relative:page;" coordorigin="3321,3851" coordsize="234,234" o:gfxdata="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paXo5dsAAAALAQAADwAAAAAAAAABACAAAAAiAAAAZHJzL2Rvd25yZXYueG1sUEsBAhQAFAAAAAgA&#10;h07iQPiMlu0/AwAAXAkAAA4AAAAAAAAAAQAgAAAAKgEAAGRycy9lMm9Eb2MueG1sUEsFBgAAAAAG&#10;AAYAWQEAANsGAAAAAA==&#10;">
                <o:lock v:ext="edit" aspectratio="f"/>
                <v:shape id="椭圆 56" o:spid="_x0000_s1026" o:spt="3" type="#_x0000_t3" style="position:absolute;left:3321;top:3851;height:235;width:235;v-text-anchor:middle;" fillcolor="#FFFFFF [3212]" filled="t" stroked="t" coordsize="21600,21600" o:gfxdata="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a+HQ6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</v:shape>
                <v:shape id="椭圆 21" o:spid="_x0000_s1026" o:spt="3" type="#_x0000_t3" style="position:absolute;left:3353;top:3883;height:170;width:170;v-text-anchor:middle;" fillcolor="#2E75B6 [2404]" filled="t" stroked="f" coordsize="21600,21600" o:gfxdata="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Sm+v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2265680</wp:posOffset>
                </wp:positionV>
                <wp:extent cx="148590" cy="148590"/>
                <wp:effectExtent l="6350" t="6350" r="16510" b="1651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" cy="148590"/>
                          <a:chOff x="3321" y="3851"/>
                          <a:chExt cx="234" cy="234"/>
                        </a:xfrm>
                      </wpg:grpSpPr>
                      <wps:wsp>
                        <wps:cNvPr id="56" name="椭圆 56"/>
                        <wps:cNvSpPr/>
                        <wps:spPr>
                          <a:xfrm>
                            <a:off x="3321" y="3851"/>
                            <a:ext cx="235" cy="2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3353" y="3883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9pt;margin-top:178.4pt;height:11.7pt;width:11.7pt;z-index:251687936;mso-width-relative:page;mso-height-relative:page;" coordorigin="3321,3851" coordsize="234,234" o:gfxdata="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Ao&#10;ULc82QAAAAsBAAAPAAAAAAAAAAEAIAAAACIAAABkcnMvZG93bnJldi54bWxQSwECFAAUAAAACACH&#10;TuJAc/mVhEADAABcCQAADgAAAAAAAAABACAAAAAoAQAAZHJzL2Uyb0RvYy54bWxQSwUGAAAAAAYA&#10;BgBZAQAA2gYAAAAA&#10;">
                <o:lock v:ext="edit" aspectratio="f"/>
                <v:shape id="_x0000_s1026" o:spid="_x0000_s1026" o:spt="3" type="#_x0000_t3" style="position:absolute;left:3321;top:3851;height:235;width:235;v-text-anchor:middle;" fillcolor="#FFFFFF [3212]" filled="t" stroked="t" coordsize="21600,21600" o:gfxdata="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+nRs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353;top:3883;height:170;width:170;v-text-anchor:middle;" fillcolor="#2E75B6 [2404]" filled="t" stroked="f" coordsize="21600,21600" o:gfxdata="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vu2D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2050415</wp:posOffset>
                </wp:positionH>
                <wp:positionV relativeFrom="paragraph">
                  <wp:posOffset>2339975</wp:posOffset>
                </wp:positionV>
                <wp:extent cx="294513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0415" y="2339975"/>
                          <a:ext cx="2945130" cy="0"/>
                        </a:xfrm>
                        <a:prstGeom prst="lin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45pt;margin-top:184.25pt;height:0pt;width:231.9pt;z-index:251685888;mso-width-relative:page;mso-height-relative:page;" fillcolor="#2E75B6 [2404]" filled="t" stroked="t" coordsize="21600,21600" o:gfxdata="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3wIB3XAAAACwEAAA8AAAAAAAAAAQAgAAAAIgAA&#10;AGRycy9kb3ducmV2LnhtbFBLAQIUABQAAAAIAIdO4kCwgEZNCQIAAC0EAAAOAAAAAAAAAAEAIAAA&#10;ACYBAABkcnMvZTJvRG9jLnhtbFBLBQYAAAAABgAGAFkBAAChBQAAAAA=&#10;">
                <v:fill on="t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9133840</wp:posOffset>
                </wp:positionV>
                <wp:extent cx="1243330" cy="280035"/>
                <wp:effectExtent l="6350" t="6350" r="7620" b="1841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2800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.8pt;margin-top:719.2pt;height:22.05pt;width:97.9pt;z-index:251661312;v-text-anchor:middle;mso-width-relative:page;mso-height-relative:page;" fillcolor="#FFFFFF [3212]" filled="t" stroked="t" coordsize="21600,21600" arcsize="0.5" o:gfxdata="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Ax+qb2wAAAAwBAAAPAAAAAAAAAAEAIAAAACIAAABkcnMvZG93&#10;bnJldi54bWxQSwECFAAUAAAACACHTuJA48lYrqgCAABPBQAADgAAAAAAAAABACAAAAAqAQAAZHJz&#10;L2Uyb0RvYy54bWxQSwUGAAAAAAYABgBZAQAARAYA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7666990</wp:posOffset>
                </wp:positionV>
                <wp:extent cx="1243330" cy="280035"/>
                <wp:effectExtent l="6350" t="6350" r="7620" b="18415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2800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.8pt;margin-top:603.7pt;height:22.05pt;width:97.9pt;z-index:251662336;v-text-anchor:middle;mso-width-relative:page;mso-height-relative:page;" fillcolor="#FFFFFF [3212]" filled="t" stroked="t" coordsize="21600,21600" arcsize="0.5" o:gfxdata="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AHkKPLaAAAADAEAAA8AAAAAAAAAAQAgAAAAIgAAAGRycy9kb3du&#10;cmV2LnhtbFBLAQIUABQAAAAIAIdO4kAHRmD0qAIAAE8FAAAOAAAAAAAAAAEAIAAAACkBAABkcnMv&#10;ZTJvRG9jLnhtbFBLBQYAAAAABgAGAFkBAABDBgAA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4554855</wp:posOffset>
                </wp:positionV>
                <wp:extent cx="1243330" cy="280035"/>
                <wp:effectExtent l="6350" t="6350" r="7620" b="18415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2800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.8pt;margin-top:358.65pt;height:22.05pt;width:97.9pt;z-index:251663360;v-text-anchor:middle;mso-width-relative:page;mso-height-relative:page;" fillcolor="#FFFFFF [3212]" filled="t" stroked="t" coordsize="21600,21600" arcsize="0.5" o:gfxdata="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fbGDE2gAAAAoBAAAPAAAAAAAAAAEAIAAAACIAAABkcnMvZG93&#10;bnJldi54bWxQSwECFAAUAAAACACHTuJAP5uhBqkCAABPBQAADgAAAAAAAAABACAAAAApAQAAZHJz&#10;L2Uyb0RvYy54bWxQSwUGAAAAAAYABgBZAQAARAYA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2938145</wp:posOffset>
                </wp:positionV>
                <wp:extent cx="1243330" cy="280035"/>
                <wp:effectExtent l="6350" t="6350" r="7620" b="1841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2800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.8pt;margin-top:231.35pt;height:22.05pt;width:97.9pt;z-index:251664384;v-text-anchor:middle;mso-width-relative:page;mso-height-relative:page;" fillcolor="#FFFFFF [3212]" filled="t" stroked="t" coordsize="21600,21600" arcsize="0.5" o:gfxdata="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C3Emb3bAAAACgEAAA8AAAAAAAAAAQAgAAAAIgAAAGRycy9kb3du&#10;cmV2LnhtbFBLAQIUABQAAAAIAIdO4kDbFJlcpwIAAE8FAAAOAAAAAAAAAAEAIAAAACoBAABkcnMv&#10;ZTJvRG9jLnhtbFBLBQYAAAAABgAGAFkBAABDBgAA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2199640</wp:posOffset>
                </wp:positionV>
                <wp:extent cx="1243330" cy="280035"/>
                <wp:effectExtent l="6350" t="6350" r="7620" b="18415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2800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.8pt;margin-top:173.2pt;height:22.05pt;width:97.9pt;z-index:251665408;v-text-anchor:middle;mso-width-relative:page;mso-height-relative:page;" fillcolor="#FFFFFF [3212]" filled="t" stroked="t" coordsize="21600,21600" arcsize="0.5" o:gfxdata="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IE/tqDaAAAACgEAAA8AAAAAAAAAAQAgAAAAIgAAAGRycy9kb3du&#10;cmV2LnhtbFBLAQIUABQAAAAIAIdO4kDFyBS9qAIAAE8FAAAOAAAAAAAAAAEAIAAAACkBAABkcnMv&#10;ZTJvRG9jLnhtbFBLBQYAAAAABgAGAFkBAABDBgAA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-30480</wp:posOffset>
                </wp:positionV>
                <wp:extent cx="7588250" cy="10732135"/>
                <wp:effectExtent l="0" t="0" r="12700" b="120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380" y="117475"/>
                          <a:ext cx="7588250" cy="10732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8pt;margin-top:-2.4pt;height:845.05pt;width:597.5pt;z-index:251659264;v-text-anchor:middle;mso-width-relative:page;mso-height-relative:page;" fillcolor="#FFFFFF [3212]" filled="t" stroked="f" coordsize="21600,21600" o:gfxdata="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BdO6Y2gAAAAsBAAAPAAAAAAAAAAEAIAAA&#10;ACIAAABkcnMvZG93bnJldi54bWxQSwECFAAUAAAACACHTuJAo7bUw3wCAADnBAAADgAAAAAAAAAB&#10;ACAAAAAp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6816725</wp:posOffset>
                </wp:positionH>
                <wp:positionV relativeFrom="paragraph">
                  <wp:posOffset>-170180</wp:posOffset>
                </wp:positionV>
                <wp:extent cx="868680" cy="868680"/>
                <wp:effectExtent l="0" t="0" r="7620" b="762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6675" y="317500"/>
                          <a:ext cx="868680" cy="8686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36.75pt;margin-top:-13.4pt;height:68.4pt;width:68.4pt;z-index:251666432;v-text-anchor:middle;mso-width-relative:page;mso-height-relative:page;" fillcolor="#2E75B6 [2404]" filled="t" stroked="f" coordsize="21600,21600" o:gfxdata="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LPoMDZAAAADQEAAA8AAAAA&#10;AAAAAQAgAAAAIgAAAGRycy9kb3ducmV2LnhtbFBLAQIUABQAAAAIAIdO4kBCdb/7hQIAAPoEAAAO&#10;AAAAAAAAAAEAIAAAACg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9655810</wp:posOffset>
                </wp:positionV>
                <wp:extent cx="273685" cy="273685"/>
                <wp:effectExtent l="0" t="0" r="12065" b="1206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73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25pt;margin-top:760.3pt;height:21.55pt;width:21.55pt;z-index:251695104;v-text-anchor:middle;mso-width-relative:page;mso-height-relative:page;" fillcolor="#2E75B6 [2404]" filled="t" stroked="f" coordsize="21600,21600" o:gfxdata="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5hIRXYAAAACgEAAA8AAAAAAAAAAQAgAAAA&#10;IgAAAGRycy9kb3ducmV2LnhtbFBLAQIUABQAAAAIAIdO4kAlQ7fyfQIAAPEEAAAOAAAAAAAAAAEA&#10;IAAAACc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10019665</wp:posOffset>
                </wp:positionV>
                <wp:extent cx="868680" cy="868680"/>
                <wp:effectExtent l="0" t="0" r="7620" b="762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686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.6pt;margin-top:788.95pt;height:68.4pt;width:68.4pt;z-index:251694080;v-text-anchor:middle;mso-width-relative:page;mso-height-relative:page;" fillcolor="#2E75B6 [2404]" filled="t" stroked="f" coordsize="21600,21600" o:gfxdata="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DaZ3W2gAAAA0BAAAPAAAAAAAAAAEAIAAA&#10;ACIAAABkcnMvZG93bnJldi54bWxQSwECFAAUAAAACACHTuJAzUoFbHwCAADxBAAADgAAAAAAAAAB&#10;ACAAAAAp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5502910</wp:posOffset>
                </wp:positionH>
                <wp:positionV relativeFrom="paragraph">
                  <wp:posOffset>240665</wp:posOffset>
                </wp:positionV>
                <wp:extent cx="1579880" cy="1579880"/>
                <wp:effectExtent l="12700" t="12700" r="26670" b="2667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157988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254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3.3pt;margin-top:18.95pt;height:124.4pt;width:124.4pt;z-index:251692032;v-text-anchor:middle;mso-width-relative:page;mso-height-relative:page;" filled="t" stroked="t" coordsize="21600,21600" o:gfxdata="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">
                <v:fill type="frame" on="t" focussize="0,0" recolor="t" rotate="t" r:id="rId4"/>
                <v:stroke weight="2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373380</wp:posOffset>
                </wp:positionV>
                <wp:extent cx="4246245" cy="58547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6245" cy="585470"/>
                          <a:chOff x="5016" y="1617"/>
                          <a:chExt cx="6687" cy="922"/>
                        </a:xfrm>
                      </wpg:grpSpPr>
                      <wps:wsp>
                        <wps:cNvPr id="4" name="文本框 27"/>
                        <wps:cNvSpPr txBox="1"/>
                        <wps:spPr>
                          <a:xfrm>
                            <a:off x="8641" y="1884"/>
                            <a:ext cx="3062" cy="6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15F97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报考专业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临床医学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115F97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15F97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26"/>
                        <wps:cNvSpPr txBox="1"/>
                        <wps:spPr>
                          <a:xfrm>
                            <a:off x="5016" y="1617"/>
                            <a:ext cx="2277" cy="9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lang w:val="en-US" w:eastAsia="zh-CN"/>
                                  <w14:textOutline w14:w="3175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lang w:val="en-US" w:eastAsia="zh-CN"/>
                                  <w14:textOutline w14:w="3175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稻花香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95pt;margin-top:29.4pt;height:46.1pt;width:334.35pt;z-index:251673600;mso-width-relative:page;mso-height-relative:page;" coordorigin="5016,1617" coordsize="6687,922" o:gfxdata="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FPeVV7ZAAAACQEAAA8AAAAAAAAAAQAgAAAAIgAAAGRycy9kb3du&#10;cmV2LnhtbFBLAQIUABQAAAAIAIdO4kB3Sh274gIAAB8IAAAOAAAAAAAAAAEAIAAAACgBAABkcnMv&#10;ZTJvRG9jLnhtbFBLBQYAAAAABgAGAFkBAAB8BgAAAAA=&#10;">
                <o:lock v:ext="edit" aspectratio="f"/>
                <v:shape id="文本框 27" o:spid="_x0000_s1026" o:spt="202" type="#_x0000_t202" style="position:absolute;left:8641;top:1884;height:627;width:3062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15F97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报考专业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临床医学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115F97"/>
                            <w:sz w:val="28"/>
                            <w:szCs w:val="2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15F97"/>
                            <w:sz w:val="28"/>
                            <w:szCs w:val="28"/>
                            <w:lang w:val="en-US" w:eastAsia="zh-CN"/>
                          </w:rPr>
                          <w:t xml:space="preserve">         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5016;top:1617;height:922;width:2277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宋体" w:hAnsi="宋体" w:eastAsia="宋体" w:cs="宋体"/>
                            <w:b/>
                            <w:bCs/>
                            <w:color w:val="404040" w:themeColor="text1" w:themeTint="BF"/>
                            <w:sz w:val="56"/>
                            <w:szCs w:val="56"/>
                            <w:lang w:val="en-US" w:eastAsia="zh-CN"/>
                            <w14:textOutline w14:w="3175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404040" w:themeColor="text1" w:themeTint="BF"/>
                            <w:sz w:val="56"/>
                            <w:szCs w:val="56"/>
                            <w:lang w:val="en-US" w:eastAsia="zh-CN"/>
                            <w14:textOutline w14:w="3175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稻花香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9220200</wp:posOffset>
                </wp:positionV>
                <wp:extent cx="3082925" cy="107950"/>
                <wp:effectExtent l="0" t="0" r="3175" b="635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2925" cy="107950"/>
                          <a:chOff x="3353" y="3883"/>
                          <a:chExt cx="4855" cy="17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44" name="椭圆 21"/>
                        <wps:cNvSpPr/>
                        <wps:spPr>
                          <a:xfrm>
                            <a:off x="3353" y="3883"/>
                            <a:ext cx="170" cy="17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直接连接符 22"/>
                        <wps:cNvCnPr/>
                        <wps:spPr>
                          <a:xfrm>
                            <a:off x="3512" y="3968"/>
                            <a:ext cx="4696" cy="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5pt;margin-top:726pt;height:8.5pt;width:242.75pt;z-index:251691008;mso-width-relative:page;mso-height-relative:page;" coordorigin="3353,3883" coordsize="4855,170" o:gfxdata="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CoRJ6zdAAAADQEAAA8AAAAAAAAAAQAgAAAAIgAAAGRycy9kb3du&#10;cmV2LnhtbFBLAQIUABQAAAAIAIdO4kD+ZyasUAMAACoIAAAOAAAAAAAAAAEAIAAAACwBAABkcnMv&#10;ZTJvRG9jLnhtbFBLBQYAAAAABgAGAFkBAADuBgAAAAA=&#10;">
                <o:lock v:ext="edit" aspectratio="f"/>
                <v:shape id="椭圆 21" o:spid="_x0000_s1026" o:spt="3" type="#_x0000_t3" style="position:absolute;left:3353;top:3883;height:170;width:170;v-text-anchor:middle;" filled="t" stroked="f" coordsize="21600,21600" o:gfxdata="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Xsw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22" o:spid="_x0000_s1026" o:spt="20" style="position:absolute;left:3512;top:3968;height:0;width:4696;" filled="t" stroked="t" coordsize="21600,21600" o:gfxdata="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rhDh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7753350</wp:posOffset>
                </wp:positionV>
                <wp:extent cx="3082925" cy="107950"/>
                <wp:effectExtent l="0" t="0" r="3175" b="63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2925" cy="107950"/>
                          <a:chOff x="3353" y="3883"/>
                          <a:chExt cx="4855" cy="17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38" name="椭圆 21"/>
                        <wps:cNvSpPr/>
                        <wps:spPr>
                          <a:xfrm>
                            <a:off x="3353" y="3883"/>
                            <a:ext cx="170" cy="17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直接连接符 22"/>
                        <wps:cNvCnPr/>
                        <wps:spPr>
                          <a:xfrm>
                            <a:off x="3512" y="3968"/>
                            <a:ext cx="4696" cy="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5pt;margin-top:610.5pt;height:8.5pt;width:242.75pt;z-index:251689984;mso-width-relative:page;mso-height-relative:page;" coordorigin="3353,3883" coordsize="4855,170" o:gfxdata="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YHHWAtwAAAANAQAADwAAAAAAAAABACAAAAAiAAAAZHJzL2Rvd25y&#10;ZXYueG1sUEsBAhQAFAAAAAgAh07iQMZYaUdQAwAAKggAAA4AAAAAAAAAAQAgAAAAKwEAAGRycy9l&#10;Mm9Eb2MueG1sUEsFBgAAAAAGAAYAWQEAAO0GAAAAAA==&#10;">
                <o:lock v:ext="edit" aspectratio="f"/>
                <v:shape id="椭圆 21" o:spid="_x0000_s1026" o:spt="3" type="#_x0000_t3" style="position:absolute;left:3353;top:3883;height:170;width:170;v-text-anchor:middle;" filled="t" stroked="f" coordsize="21600,21600" o:gfxdata="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hW1VbUAAADb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22" o:spid="_x0000_s1026" o:spt="20" style="position:absolute;left:3512;top:3968;height:0;width:4696;" filled="t" stroked="t" coordsize="21600,21600" o:gfxdata="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P4B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4641215</wp:posOffset>
                </wp:positionV>
                <wp:extent cx="3082925" cy="107950"/>
                <wp:effectExtent l="0" t="0" r="3175" b="63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2925" cy="107950"/>
                          <a:chOff x="3353" y="3883"/>
                          <a:chExt cx="4855" cy="17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34" name="椭圆 21"/>
                        <wps:cNvSpPr/>
                        <wps:spPr>
                          <a:xfrm>
                            <a:off x="3353" y="3883"/>
                            <a:ext cx="170" cy="17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连接符 22"/>
                        <wps:cNvCnPr/>
                        <wps:spPr>
                          <a:xfrm>
                            <a:off x="3512" y="3968"/>
                            <a:ext cx="4696" cy="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5pt;margin-top:365.45pt;height:8.5pt;width:242.75pt;z-index:251688960;mso-width-relative:page;mso-height-relative:page;" coordorigin="3353,3883" coordsize="4855,170" o:gfxdata="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17Nb6twAAAALAQAADwAAAAAAAAABACAAAAAiAAAAZHJzL2Rvd25y&#10;ZXYueG1sUEsBAhQAFAAAAAgAh07iQMQmxN9QAwAAKggAAA4AAAAAAAAAAQAgAAAAKwEAAGRycy9l&#10;Mm9Eb2MueG1sUEsFBgAAAAAGAAYAWQEAAO0GAAAAAA==&#10;">
                <o:lock v:ext="edit" aspectratio="f"/>
                <v:shape id="椭圆 21" o:spid="_x0000_s1026" o:spt="3" type="#_x0000_t3" style="position:absolute;left:3353;top:3883;height:170;width:170;v-text-anchor:middle;" filled="t" stroked="f" coordsize="21600,21600" o:gfxdata="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Yv1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22" o:spid="_x0000_s1026" o:spt="20" style="position:absolute;left:3512;top:3968;height:0;width:4696;" filled="t" stroked="t" coordsize="21600,21600" o:gfxdata="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4w+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3024505</wp:posOffset>
                </wp:positionV>
                <wp:extent cx="2670175" cy="107950"/>
                <wp:effectExtent l="0" t="0" r="15875" b="635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175" cy="107950"/>
                          <a:chOff x="3353" y="3883"/>
                          <a:chExt cx="4205" cy="17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28" name="椭圆 21"/>
                        <wps:cNvSpPr/>
                        <wps:spPr>
                          <a:xfrm>
                            <a:off x="3353" y="3883"/>
                            <a:ext cx="170" cy="17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连接符 22"/>
                        <wps:cNvCnPr/>
                        <wps:spPr>
                          <a:xfrm>
                            <a:off x="3512" y="3968"/>
                            <a:ext cx="4046" cy="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5pt;margin-top:238.15pt;height:8.5pt;width:210.25pt;z-index:251686912;mso-width-relative:page;mso-height-relative:page;" coordorigin="3353,3883" coordsize="4205,170" o:gfxdata="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Kf9ulbcAAAACwEAAA8AAAAAAAAAAQAgAAAAIgAAAGRycy9k&#10;b3ducmV2LnhtbFBLAQIUABQAAAAIAIdO4kBLOe4PVAMAACoIAAAOAAAAAAAAAAEAIAAAACsBAABk&#10;cnMvZTJvRG9jLnhtbFBLBQYAAAAABgAGAFkBAADxBgAAAAA=&#10;">
                <o:lock v:ext="edit" aspectratio="f"/>
                <v:shape id="椭圆 21" o:spid="_x0000_s1026" o:spt="3" type="#_x0000_t3" style="position:absolute;left:3353;top:3883;height:170;width:170;v-text-anchor:middle;" filled="t" stroked="f" coordsize="21600,21600" o:gfxdata="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8wjiLUAAADb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22" o:spid="_x0000_s1026" o:spt="20" style="position:absolute;left:3512;top:3968;height:0;width:4046;" filled="t" stroked="t" coordsize="21600,21600" o:gfxdata="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FNvq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2092960</wp:posOffset>
                </wp:positionV>
                <wp:extent cx="2405380" cy="730948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5380" cy="7309485"/>
                          <a:chOff x="18137" y="3371"/>
                          <a:chExt cx="3788" cy="11511"/>
                        </a:xfrm>
                        <a:noFill/>
                      </wpg:grpSpPr>
                      <wps:wsp>
                        <wps:cNvPr id="50" name="文本框 32"/>
                        <wps:cNvSpPr txBox="1"/>
                        <wps:spPr>
                          <a:xfrm>
                            <a:off x="18761" y="3371"/>
                            <a:ext cx="3150" cy="622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 w:themeColor="accent1" w:themeShade="BF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 w:themeColor="accent1" w:themeShade="BF"/>
                                  <w:sz w:val="21"/>
                                  <w:szCs w:val="21"/>
                                  <w:lang w:val="en-US" w:eastAsia="zh-CN"/>
                                </w:rPr>
                                <w:t>Education 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文本框 34"/>
                        <wps:cNvSpPr txBox="1"/>
                        <wps:spPr>
                          <a:xfrm>
                            <a:off x="18821" y="7069"/>
                            <a:ext cx="3104" cy="6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 w:themeColor="accent1" w:themeShade="BF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 w:themeColor="accent1" w:themeShade="BF"/>
                                  <w:sz w:val="21"/>
                                  <w:szCs w:val="21"/>
                                  <w:lang w:val="en-US" w:eastAsia="zh-CN"/>
                                </w:rPr>
                                <w:t>Work 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文本框 47"/>
                        <wps:cNvSpPr txBox="1"/>
                        <wps:spPr>
                          <a:xfrm>
                            <a:off x="18845" y="11975"/>
                            <a:ext cx="3075" cy="6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 w:themeColor="accent1" w:themeShade="BF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 w:themeColor="accent1" w:themeShade="BF"/>
                                  <w:sz w:val="21"/>
                                  <w:szCs w:val="21"/>
                                  <w:lang w:val="en-US" w:eastAsia="zh-CN"/>
                                </w:rPr>
                                <w:t>Professional 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48"/>
                        <wps:cNvSpPr txBox="1"/>
                        <wps:spPr>
                          <a:xfrm>
                            <a:off x="18845" y="14282"/>
                            <a:ext cx="3075" cy="6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 w:themeColor="accent1" w:themeShade="BF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 w:themeColor="accent1" w:themeShade="BF"/>
                                  <w:sz w:val="21"/>
                                  <w:szCs w:val="21"/>
                                  <w:lang w:val="en-US" w:eastAsia="zh-CN"/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文本框 32"/>
                        <wps:cNvSpPr txBox="1"/>
                        <wps:spPr>
                          <a:xfrm>
                            <a:off x="18137" y="4535"/>
                            <a:ext cx="3777" cy="622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 w:themeColor="accent1" w:themeShade="BF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 w:themeColor="accent1" w:themeShade="BF"/>
                                  <w:sz w:val="21"/>
                                  <w:szCs w:val="21"/>
                                  <w:lang w:val="en-US" w:eastAsia="zh-CN"/>
                                </w:rPr>
                                <w:t>Application Information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2E75B6" w:themeColor="accent1" w:themeShade="B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2E75B6" w:themeColor="accent1" w:themeShade="BF"/>
                                  <w:spacing w:val="0"/>
                                  <w:sz w:val="36"/>
                                  <w:szCs w:val="36"/>
                                  <w:shd w:val="clear" w:fill="F5F5F5"/>
                                </w:rPr>
                                <w:t>InformationInformation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7.05pt;margin-top:164.8pt;height:575.55pt;width:189.4pt;z-index:251667456;mso-width-relative:page;mso-height-relative:page;" coordorigin="18137,3371" coordsize="3788,11511" o:gfxdata="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H5Sm33dAAAADQEAAA8AAAAAAAAAAQAgAAAAIgAAAGRycy9kb3ducmV2Lnht&#10;bFBLAQIUABQAAAAIAIdO4kD+kUD1SgMAANwPAAAOAAAAAAAAAAEAIAAAACwBAABkcnMvZTJvRG9j&#10;LnhtbFBLBQYAAAAABgAGAFkBAADoBgAAAAA=&#10;">
                <o:lock v:ext="edit" aspectratio="f"/>
                <v:shape id="文本框 32" o:spid="_x0000_s1026" o:spt="202" type="#_x0000_t202" style="position:absolute;left:18761;top:3371;height:622;width:3150;" filled="t" stroked="f" coordsize="21600,21600" o:gfxdata="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t2hN2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 w:themeColor="accent1" w:themeShade="BF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 w:themeColor="accent1" w:themeShade="BF"/>
                            <w:sz w:val="21"/>
                            <w:szCs w:val="21"/>
                            <w:lang w:val="en-US" w:eastAsia="zh-CN"/>
                          </w:rPr>
                          <w:t>Education background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18821;top:7069;height:600;width:3104;" filled="t" stroked="f" coordsize="21600,21600" o:gfxdata="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pa27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 w:themeColor="accent1" w:themeShade="BF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 w:themeColor="accent1" w:themeShade="BF"/>
                            <w:sz w:val="21"/>
                            <w:szCs w:val="21"/>
                            <w:lang w:val="en-US" w:eastAsia="zh-CN"/>
                          </w:rPr>
                          <w:t>Work experience</w:t>
                        </w:r>
                      </w:p>
                    </w:txbxContent>
                  </v:textbox>
                </v:shape>
                <v:shape id="文本框 47" o:spid="_x0000_s1026" o:spt="202" type="#_x0000_t202" style="position:absolute;left:18845;top:11975;height:600;width:3075;" filled="t" stroked="f" coordsize="21600,21600" o:gfxdata="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EKJ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 w:themeColor="accent1" w:themeShade="BF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 w:themeColor="accent1" w:themeShade="BF"/>
                            <w:sz w:val="21"/>
                            <w:szCs w:val="21"/>
                            <w:lang w:val="en-US" w:eastAsia="zh-CN"/>
                          </w:rPr>
                          <w:t>Professional skill</w:t>
                        </w:r>
                      </w:p>
                    </w:txbxContent>
                  </v:textbox>
                </v:shape>
                <v:shape id="文本框 48" o:spid="_x0000_s1026" o:spt="202" type="#_x0000_t202" style="position:absolute;left:18845;top:14282;height:600;width:3075;" filled="t" stroked="f" coordsize="21600,21600" o:gfxdata="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iNA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 w:themeColor="accent1" w:themeShade="BF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 w:themeColor="accent1" w:themeShade="BF"/>
                            <w:sz w:val="21"/>
                            <w:szCs w:val="21"/>
                            <w:lang w:val="en-US" w:eastAsia="zh-CN"/>
                          </w:rPr>
                          <w:t>Self evaluation</w:t>
                        </w:r>
                      </w:p>
                    </w:txbxContent>
                  </v:textbox>
                </v:shape>
                <v:shape id="文本框 32" o:spid="_x0000_s1026" o:spt="202" type="#_x0000_t202" style="position:absolute;left:18137;top:4535;height:622;width:3777;" filled="t" stroked="f" coordsize="21600,21600" o:gfxdata="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Bel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 w:themeColor="accent1" w:themeShade="BF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 w:themeColor="accent1" w:themeShade="BF"/>
                            <w:sz w:val="21"/>
                            <w:szCs w:val="21"/>
                            <w:lang w:val="en-US" w:eastAsia="zh-CN"/>
                          </w:rPr>
                          <w:t>Application Information</w:t>
                        </w:r>
                      </w:p>
                      <w:p>
                        <w:pPr>
                          <w:rPr>
                            <w:rFonts w:hint="eastAsia"/>
                            <w:color w:val="2E75B6" w:themeColor="accent1" w:themeShade="BF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2E75B6" w:themeColor="accent1" w:themeShade="BF"/>
                            <w:spacing w:val="0"/>
                            <w:sz w:val="36"/>
                            <w:szCs w:val="36"/>
                            <w:shd w:val="clear" w:fill="F5F5F5"/>
                          </w:rPr>
                          <w:t>InformationInformation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9159875</wp:posOffset>
                </wp:positionV>
                <wp:extent cx="1174750" cy="227965"/>
                <wp:effectExtent l="0" t="0" r="6350" b="63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2279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.5pt;margin-top:721.25pt;height:17.95pt;width:92.5pt;z-index:251683840;v-text-anchor:middle;mso-width-relative:page;mso-height-relative:page;" fillcolor="#2E75B6 [2404]" filled="t" stroked="f" coordsize="21600,21600" arcsize="0.5" o:gfxdata="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wvA5yNcAAAAMAQAADwAAAAAAAAABACAAAAAiAAAAZHJzL2Rvd25yZXYueG1sUEsB&#10;AhQAFAAAAAgAh07iQBNrdbehAgAAJgUAAA4AAAAAAAAAAQAgAAAAJgEAAGRycy9lMm9Eb2MueG1s&#10;UEsFBgAAAAAGAAYAWQEAADk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7693025</wp:posOffset>
                </wp:positionV>
                <wp:extent cx="1174750" cy="227965"/>
                <wp:effectExtent l="0" t="0" r="6350" b="63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2279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.5pt;margin-top:605.75pt;height:17.95pt;width:92.5pt;z-index:251682816;v-text-anchor:middle;mso-width-relative:page;mso-height-relative:page;" fillcolor="#2E75B6 [2404]" filled="t" stroked="f" coordsize="21600,21600" arcsize="0.5" o:gfxdata="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m/PUM2AAAAAwBAAAPAAAAAAAAAAEAIAAAACIAAABkcnMvZG93bnJldi54bWxQ&#10;SwECFAAUAAAACACHTuJAyfw+PKICAAAmBQAADgAAAAAAAAABACAAAAAnAQAAZHJzL2Uyb0RvYy54&#10;bWxQSwUGAAAAAAYABgBZAQAAO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4580890</wp:posOffset>
                </wp:positionV>
                <wp:extent cx="1174750" cy="227965"/>
                <wp:effectExtent l="0" t="0" r="6350" b="63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2279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.5pt;margin-top:360.7pt;height:17.95pt;width:92.5pt;z-index:251681792;v-text-anchor:middle;mso-width-relative:page;mso-height-relative:page;" fillcolor="#2E75B6 [2404]" filled="t" stroked="f" coordsize="21600,21600" arcsize="0.5" o:gfxdata="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ALNYHtcAAAAKAQAADwAAAAAAAAABACAAAAAiAAAAZHJzL2Rvd25yZXYueG1sUEsB&#10;AhQAFAAAAAgAh07iQOqfXrqhAgAAJgUAAA4AAAAAAAAAAQAgAAAAJgEAAGRycy9lMm9Eb2MueG1s&#10;UEsFBgAAAAAGAAYAWQEAADk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2964180</wp:posOffset>
                </wp:positionV>
                <wp:extent cx="1174750" cy="227965"/>
                <wp:effectExtent l="0" t="0" r="6350" b="63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2279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.5pt;margin-top:233.4pt;height:17.95pt;width:92.5pt;z-index:251680768;v-text-anchor:middle;mso-width-relative:page;mso-height-relative:page;" fillcolor="#2E75B6 [2404]" filled="t" stroked="f" coordsize="21600,21600" arcsize="0.5" o:gfxdata="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i+jRDXAAAACgEAAA8AAAAAAAAAAQAgAAAAIgAAAGRycy9kb3ducmV2LnhtbFBL&#10;AQIUABQAAAAIAIdO4kBbLdYUogIAACYFAAAOAAAAAAAAAAEAIAAAACYBAABkcnMvZTJvRG9jLnht&#10;bFBLBQYAAAAABgAGAFkBAAA6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2087880</wp:posOffset>
                </wp:positionV>
                <wp:extent cx="953135" cy="734123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35" cy="7341235"/>
                          <a:chOff x="4494" y="3363"/>
                          <a:chExt cx="1501" cy="11561"/>
                        </a:xfrm>
                        <a:noFill/>
                      </wpg:grpSpPr>
                      <wps:wsp>
                        <wps:cNvPr id="29" name="文本框 29"/>
                        <wps:cNvSpPr txBox="1"/>
                        <wps:spPr>
                          <a:xfrm>
                            <a:off x="4498" y="3363"/>
                            <a:ext cx="1497" cy="634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29"/>
                        <wps:cNvSpPr txBox="1"/>
                        <wps:spPr>
                          <a:xfrm>
                            <a:off x="4494" y="11969"/>
                            <a:ext cx="1476" cy="621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29"/>
                        <wps:cNvSpPr txBox="1"/>
                        <wps:spPr>
                          <a:xfrm>
                            <a:off x="4508" y="14282"/>
                            <a:ext cx="1455" cy="642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29"/>
                        <wps:cNvSpPr txBox="1"/>
                        <wps:spPr>
                          <a:xfrm>
                            <a:off x="4498" y="7068"/>
                            <a:ext cx="1497" cy="66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29"/>
                        <wps:cNvSpPr txBox="1"/>
                        <wps:spPr>
                          <a:xfrm>
                            <a:off x="4498" y="4526"/>
                            <a:ext cx="1497" cy="704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65pt;margin-top:164.4pt;height:578.05pt;width:75.05pt;z-index:251684864;mso-width-relative:page;mso-height-relative:page;" coordorigin="4494,3363" coordsize="1501,11561" o:gfxdata="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O&#10;kzpx2wAAAAwBAAAPAAAAAAAAAAEAIAAAACIAAABkcnMvZG93bnJldi54bWxQSwECFAAUAAAACACH&#10;TuJAGwSYlz4DAADVDwAADgAAAAAAAAABACAAAAAqAQAAZHJzL2Uyb0RvYy54bWxQSwUGAAAAAAYA&#10;BgBZAQAA2gYAAAAA&#10;">
                <o:lock v:ext="edit" aspectratio="f"/>
                <v:shape id="_x0000_s1026" o:spid="_x0000_s1026" o:spt="202" type="#_x0000_t202" style="position:absolute;left:4498;top:3363;height:634;width:1497;" filled="t" stroked="f" coordsize="21600,21600" o:gfxdata="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myZ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4494;top:11969;height:621;width:1476;" filled="t" stroked="f" coordsize="21600,21600" o:gfxdata="UEsDBAoAAAAAAIdO4kAAAAAAAAAAAAAAAAAEAAAAZHJzL1BLAwQUAAAACACHTuJAmxWXW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C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bFZdZ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4508;top:14282;height:642;width:1455;" filled="t" stroked="f" coordsize="21600,21600" o:gfxdata="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ooDK7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4498;top:7068;height:660;width:1497;" filled="t" stroked="f" coordsize="21600,21600" o:gfxdata="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C66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实习经验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4498;top:4526;height:704;width:1497;" filled="t" stroked="f" coordsize="21600,21600" o:gfxdata="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sKq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报考信息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2225675</wp:posOffset>
                </wp:positionV>
                <wp:extent cx="1174750" cy="227965"/>
                <wp:effectExtent l="0" t="0" r="6350" b="63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5955" y="2225675"/>
                          <a:ext cx="1174750" cy="2279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.5pt;margin-top:175.25pt;height:17.95pt;width:92.5pt;z-index:251679744;v-text-anchor:middle;mso-width-relative:page;mso-height-relative:page;" fillcolor="#2E75B6 [2404]" filled="t" stroked="f" coordsize="21600,21600" arcsize="0.5" o:gfxdata="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YoNGKtgAAAAKAQAADwAAAAAAAAABACAAAAAiAAAAZHJzL2Rv&#10;d25yZXYueG1sUEsBAhQAFAAAAAgAh07iQImCfu6sAgAAMQUAAA4AAAAAAAAAAQAgAAAAJw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1134110</wp:posOffset>
                </wp:positionV>
                <wp:extent cx="2502535" cy="551180"/>
                <wp:effectExtent l="0" t="0" r="12065" b="127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2535" cy="551180"/>
                          <a:chOff x="1731" y="2578"/>
                          <a:chExt cx="3941" cy="868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71" name="Freeform 9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31" y="2578"/>
                            <a:ext cx="301" cy="285"/>
                          </a:xfrm>
                          <a:custGeom>
                            <a:avLst/>
                            <a:gdLst>
                              <a:gd name="T0" fmla="*/ 103 w 133"/>
                              <a:gd name="T1" fmla="*/ 0 h 134"/>
                              <a:gd name="T2" fmla="*/ 29 w 133"/>
                              <a:gd name="T3" fmla="*/ 0 h 134"/>
                              <a:gd name="T4" fmla="*/ 0 w 133"/>
                              <a:gd name="T5" fmla="*/ 30 h 134"/>
                              <a:gd name="T6" fmla="*/ 0 w 133"/>
                              <a:gd name="T7" fmla="*/ 104 h 134"/>
                              <a:gd name="T8" fmla="*/ 29 w 133"/>
                              <a:gd name="T9" fmla="*/ 134 h 134"/>
                              <a:gd name="T10" fmla="*/ 103 w 133"/>
                              <a:gd name="T11" fmla="*/ 134 h 134"/>
                              <a:gd name="T12" fmla="*/ 133 w 133"/>
                              <a:gd name="T13" fmla="*/ 104 h 134"/>
                              <a:gd name="T14" fmla="*/ 133 w 133"/>
                              <a:gd name="T15" fmla="*/ 30 h 134"/>
                              <a:gd name="T16" fmla="*/ 103 w 133"/>
                              <a:gd name="T17" fmla="*/ 0 h 134"/>
                              <a:gd name="T18" fmla="*/ 26 w 133"/>
                              <a:gd name="T19" fmla="*/ 110 h 134"/>
                              <a:gd name="T20" fmla="*/ 28 w 133"/>
                              <a:gd name="T21" fmla="*/ 96 h 134"/>
                              <a:gd name="T22" fmla="*/ 45 w 133"/>
                              <a:gd name="T23" fmla="*/ 88 h 134"/>
                              <a:gd name="T24" fmla="*/ 56 w 133"/>
                              <a:gd name="T25" fmla="*/ 79 h 134"/>
                              <a:gd name="T26" fmla="*/ 56 w 133"/>
                              <a:gd name="T27" fmla="*/ 73 h 134"/>
                              <a:gd name="T28" fmla="*/ 49 w 133"/>
                              <a:gd name="T29" fmla="*/ 64 h 134"/>
                              <a:gd name="T30" fmla="*/ 45 w 133"/>
                              <a:gd name="T31" fmla="*/ 59 h 134"/>
                              <a:gd name="T32" fmla="*/ 47 w 133"/>
                              <a:gd name="T33" fmla="*/ 51 h 134"/>
                              <a:gd name="T34" fmla="*/ 48 w 133"/>
                              <a:gd name="T35" fmla="*/ 49 h 134"/>
                              <a:gd name="T36" fmla="*/ 48 w 133"/>
                              <a:gd name="T37" fmla="*/ 37 h 134"/>
                              <a:gd name="T38" fmla="*/ 55 w 133"/>
                              <a:gd name="T39" fmla="*/ 27 h 134"/>
                              <a:gd name="T40" fmla="*/ 59 w 133"/>
                              <a:gd name="T41" fmla="*/ 27 h 134"/>
                              <a:gd name="T42" fmla="*/ 63 w 133"/>
                              <a:gd name="T43" fmla="*/ 26 h 134"/>
                              <a:gd name="T44" fmla="*/ 69 w 133"/>
                              <a:gd name="T45" fmla="*/ 24 h 134"/>
                              <a:gd name="T46" fmla="*/ 75 w 133"/>
                              <a:gd name="T47" fmla="*/ 29 h 134"/>
                              <a:gd name="T48" fmla="*/ 80 w 133"/>
                              <a:gd name="T49" fmla="*/ 29 h 134"/>
                              <a:gd name="T50" fmla="*/ 84 w 133"/>
                              <a:gd name="T51" fmla="*/ 38 h 134"/>
                              <a:gd name="T52" fmla="*/ 84 w 133"/>
                              <a:gd name="T53" fmla="*/ 49 h 134"/>
                              <a:gd name="T54" fmla="*/ 85 w 133"/>
                              <a:gd name="T55" fmla="*/ 51 h 134"/>
                              <a:gd name="T56" fmla="*/ 87 w 133"/>
                              <a:gd name="T57" fmla="*/ 60 h 134"/>
                              <a:gd name="T58" fmla="*/ 82 w 133"/>
                              <a:gd name="T59" fmla="*/ 64 h 134"/>
                              <a:gd name="T60" fmla="*/ 76 w 133"/>
                              <a:gd name="T61" fmla="*/ 73 h 134"/>
                              <a:gd name="T62" fmla="*/ 76 w 133"/>
                              <a:gd name="T63" fmla="*/ 79 h 134"/>
                              <a:gd name="T64" fmla="*/ 86 w 133"/>
                              <a:gd name="T65" fmla="*/ 88 h 134"/>
                              <a:gd name="T66" fmla="*/ 104 w 133"/>
                              <a:gd name="T67" fmla="*/ 96 h 134"/>
                              <a:gd name="T68" fmla="*/ 107 w 133"/>
                              <a:gd name="T69" fmla="*/ 110 h 134"/>
                              <a:gd name="T70" fmla="*/ 26 w 133"/>
                              <a:gd name="T71" fmla="*/ 110 h 134"/>
                              <a:gd name="T72" fmla="*/ 26 w 133"/>
                              <a:gd name="T73" fmla="*/ 110 h 134"/>
                              <a:gd name="T74" fmla="*/ 26 w 133"/>
                              <a:gd name="T75" fmla="*/ 11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3" h="134">
                                <a:moveTo>
                                  <a:pt x="103" y="0"/>
                                </a:moveTo>
                                <a:cubicBezTo>
                                  <a:pt x="29" y="0"/>
                                  <a:pt x="29" y="0"/>
                                  <a:pt x="29" y="0"/>
                                </a:cubicBezTo>
                                <a:cubicBezTo>
                                  <a:pt x="13" y="0"/>
                                  <a:pt x="0" y="13"/>
                                  <a:pt x="0" y="30"/>
                                </a:cubicBezTo>
                                <a:cubicBezTo>
                                  <a:pt x="0" y="104"/>
                                  <a:pt x="0" y="104"/>
                                  <a:pt x="0" y="104"/>
                                </a:cubicBezTo>
                                <a:cubicBezTo>
                                  <a:pt x="0" y="121"/>
                                  <a:pt x="13" y="134"/>
                                  <a:pt x="29" y="134"/>
                                </a:cubicBezTo>
                                <a:cubicBezTo>
                                  <a:pt x="103" y="134"/>
                                  <a:pt x="103" y="134"/>
                                  <a:pt x="103" y="134"/>
                                </a:cubicBezTo>
                                <a:cubicBezTo>
                                  <a:pt x="120" y="134"/>
                                  <a:pt x="133" y="121"/>
                                  <a:pt x="133" y="104"/>
                                </a:cubicBezTo>
                                <a:cubicBezTo>
                                  <a:pt x="133" y="30"/>
                                  <a:pt x="133" y="30"/>
                                  <a:pt x="133" y="30"/>
                                </a:cubicBezTo>
                                <a:cubicBezTo>
                                  <a:pt x="133" y="13"/>
                                  <a:pt x="120" y="0"/>
                                  <a:pt x="103" y="0"/>
                                </a:cubicBezTo>
                                <a:close/>
                                <a:moveTo>
                                  <a:pt x="26" y="110"/>
                                </a:moveTo>
                                <a:cubicBezTo>
                                  <a:pt x="26" y="110"/>
                                  <a:pt x="26" y="99"/>
                                  <a:pt x="28" y="96"/>
                                </a:cubicBezTo>
                                <a:cubicBezTo>
                                  <a:pt x="30" y="94"/>
                                  <a:pt x="33" y="90"/>
                                  <a:pt x="45" y="88"/>
                                </a:cubicBezTo>
                                <a:cubicBezTo>
                                  <a:pt x="58" y="86"/>
                                  <a:pt x="56" y="79"/>
                                  <a:pt x="56" y="79"/>
                                </a:cubicBezTo>
                                <a:cubicBezTo>
                                  <a:pt x="56" y="76"/>
                                  <a:pt x="56" y="73"/>
                                  <a:pt x="56" y="73"/>
                                </a:cubicBezTo>
                                <a:cubicBezTo>
                                  <a:pt x="56" y="73"/>
                                  <a:pt x="51" y="70"/>
                                  <a:pt x="49" y="64"/>
                                </a:cubicBezTo>
                                <a:cubicBezTo>
                                  <a:pt x="45" y="63"/>
                                  <a:pt x="46" y="61"/>
                                  <a:pt x="45" y="59"/>
                                </a:cubicBezTo>
                                <a:cubicBezTo>
                                  <a:pt x="45" y="59"/>
                                  <a:pt x="44" y="50"/>
                                  <a:pt x="47" y="51"/>
                                </a:cubicBezTo>
                                <a:cubicBezTo>
                                  <a:pt x="47" y="51"/>
                                  <a:pt x="48" y="51"/>
                                  <a:pt x="48" y="49"/>
                                </a:cubicBezTo>
                                <a:cubicBezTo>
                                  <a:pt x="48" y="45"/>
                                  <a:pt x="48" y="39"/>
                                  <a:pt x="48" y="37"/>
                                </a:cubicBezTo>
                                <a:cubicBezTo>
                                  <a:pt x="48" y="34"/>
                                  <a:pt x="50" y="28"/>
                                  <a:pt x="55" y="27"/>
                                </a:cubicBezTo>
                                <a:cubicBezTo>
                                  <a:pt x="59" y="26"/>
                                  <a:pt x="57" y="27"/>
                                  <a:pt x="59" y="27"/>
                                </a:cubicBezTo>
                                <a:cubicBezTo>
                                  <a:pt x="60" y="27"/>
                                  <a:pt x="60" y="26"/>
                                  <a:pt x="63" y="26"/>
                                </a:cubicBezTo>
                                <a:cubicBezTo>
                                  <a:pt x="69" y="24"/>
                                  <a:pt x="69" y="24"/>
                                  <a:pt x="69" y="24"/>
                                </a:cubicBezTo>
                                <a:cubicBezTo>
                                  <a:pt x="71" y="24"/>
                                  <a:pt x="73" y="28"/>
                                  <a:pt x="75" y="29"/>
                                </a:cubicBezTo>
                                <a:cubicBezTo>
                                  <a:pt x="76" y="29"/>
                                  <a:pt x="77" y="28"/>
                                  <a:pt x="80" y="29"/>
                                </a:cubicBezTo>
                                <a:cubicBezTo>
                                  <a:pt x="84" y="30"/>
                                  <a:pt x="84" y="36"/>
                                  <a:pt x="84" y="38"/>
                                </a:cubicBezTo>
                                <a:cubicBezTo>
                                  <a:pt x="84" y="41"/>
                                  <a:pt x="85" y="47"/>
                                  <a:pt x="84" y="49"/>
                                </a:cubicBezTo>
                                <a:cubicBezTo>
                                  <a:pt x="84" y="51"/>
                                  <a:pt x="85" y="51"/>
                                  <a:pt x="85" y="51"/>
                                </a:cubicBezTo>
                                <a:cubicBezTo>
                                  <a:pt x="88" y="51"/>
                                  <a:pt x="87" y="60"/>
                                  <a:pt x="87" y="60"/>
                                </a:cubicBezTo>
                                <a:cubicBezTo>
                                  <a:pt x="87" y="62"/>
                                  <a:pt x="85" y="62"/>
                                  <a:pt x="82" y="64"/>
                                </a:cubicBezTo>
                                <a:cubicBezTo>
                                  <a:pt x="80" y="70"/>
                                  <a:pt x="76" y="73"/>
                                  <a:pt x="76" y="73"/>
                                </a:cubicBezTo>
                                <a:cubicBezTo>
                                  <a:pt x="76" y="73"/>
                                  <a:pt x="76" y="78"/>
                                  <a:pt x="76" y="79"/>
                                </a:cubicBezTo>
                                <a:cubicBezTo>
                                  <a:pt x="76" y="79"/>
                                  <a:pt x="74" y="86"/>
                                  <a:pt x="86" y="88"/>
                                </a:cubicBezTo>
                                <a:cubicBezTo>
                                  <a:pt x="99" y="90"/>
                                  <a:pt x="102" y="94"/>
                                  <a:pt x="104" y="96"/>
                                </a:cubicBezTo>
                                <a:cubicBezTo>
                                  <a:pt x="106" y="99"/>
                                  <a:pt x="107" y="110"/>
                                  <a:pt x="107" y="110"/>
                                </a:cubicBezTo>
                                <a:cubicBezTo>
                                  <a:pt x="26" y="110"/>
                                  <a:pt x="26" y="110"/>
                                  <a:pt x="26" y="110"/>
                                </a:cubicBezTo>
                                <a:close/>
                                <a:moveTo>
                                  <a:pt x="26" y="110"/>
                                </a:moveTo>
                                <a:cubicBezTo>
                                  <a:pt x="26" y="110"/>
                                  <a:pt x="26" y="110"/>
                                  <a:pt x="26" y="11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/>
                      </wps:wsp>
                      <wps:wsp>
                        <wps:cNvPr id="108" name="Freeform 66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773" y="3163"/>
                            <a:ext cx="218" cy="283"/>
                          </a:xfrm>
                          <a:custGeom>
                            <a:avLst/>
                            <a:gdLst>
                              <a:gd name="T0" fmla="*/ 44 w 88"/>
                              <a:gd name="T1" fmla="*/ 127 h 136"/>
                              <a:gd name="T2" fmla="*/ 6 w 88"/>
                              <a:gd name="T3" fmla="*/ 49 h 136"/>
                              <a:gd name="T4" fmla="*/ 5 w 88"/>
                              <a:gd name="T5" fmla="*/ 39 h 136"/>
                              <a:gd name="T6" fmla="*/ 44 w 88"/>
                              <a:gd name="T7" fmla="*/ 0 h 136"/>
                              <a:gd name="T8" fmla="*/ 83 w 88"/>
                              <a:gd name="T9" fmla="*/ 39 h 136"/>
                              <a:gd name="T10" fmla="*/ 82 w 88"/>
                              <a:gd name="T11" fmla="*/ 49 h 136"/>
                              <a:gd name="T12" fmla="*/ 44 w 88"/>
                              <a:gd name="T13" fmla="*/ 127 h 136"/>
                              <a:gd name="T14" fmla="*/ 44 w 88"/>
                              <a:gd name="T15" fmla="*/ 19 h 136"/>
                              <a:gd name="T16" fmla="*/ 24 w 88"/>
                              <a:gd name="T17" fmla="*/ 39 h 136"/>
                              <a:gd name="T18" fmla="*/ 44 w 88"/>
                              <a:gd name="T19" fmla="*/ 58 h 136"/>
                              <a:gd name="T20" fmla="*/ 63 w 88"/>
                              <a:gd name="T21" fmla="*/ 39 h 136"/>
                              <a:gd name="T22" fmla="*/ 44 w 88"/>
                              <a:gd name="T23" fmla="*/ 19 h 136"/>
                              <a:gd name="T24" fmla="*/ 44 w 88"/>
                              <a:gd name="T25" fmla="*/ 136 h 136"/>
                              <a:gd name="T26" fmla="*/ 0 w 88"/>
                              <a:gd name="T27" fmla="*/ 119 h 136"/>
                              <a:gd name="T28" fmla="*/ 24 w 88"/>
                              <a:gd name="T29" fmla="*/ 103 h 136"/>
                              <a:gd name="T30" fmla="*/ 25 w 88"/>
                              <a:gd name="T31" fmla="*/ 108 h 136"/>
                              <a:gd name="T32" fmla="*/ 6 w 88"/>
                              <a:gd name="T33" fmla="*/ 119 h 136"/>
                              <a:gd name="T34" fmla="*/ 44 w 88"/>
                              <a:gd name="T35" fmla="*/ 131 h 136"/>
                              <a:gd name="T36" fmla="*/ 82 w 88"/>
                              <a:gd name="T37" fmla="*/ 119 h 136"/>
                              <a:gd name="T38" fmla="*/ 63 w 88"/>
                              <a:gd name="T39" fmla="*/ 108 h 136"/>
                              <a:gd name="T40" fmla="*/ 64 w 88"/>
                              <a:gd name="T41" fmla="*/ 103 h 136"/>
                              <a:gd name="T42" fmla="*/ 88 w 88"/>
                              <a:gd name="T43" fmla="*/ 119 h 136"/>
                              <a:gd name="T44" fmla="*/ 44 w 88"/>
                              <a:gd name="T45" fmla="*/ 136 h 136"/>
                              <a:gd name="T46" fmla="*/ 44 w 88"/>
                              <a:gd name="T47" fmla="*/ 136 h 136"/>
                              <a:gd name="T48" fmla="*/ 44 w 88"/>
                              <a:gd name="T49" fmla="*/ 136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88" h="136">
                                <a:moveTo>
                                  <a:pt x="44" y="127"/>
                                </a:moveTo>
                                <a:cubicBezTo>
                                  <a:pt x="6" y="49"/>
                                  <a:pt x="6" y="49"/>
                                  <a:pt x="6" y="49"/>
                                </a:cubicBezTo>
                                <a:cubicBezTo>
                                  <a:pt x="6" y="45"/>
                                  <a:pt x="5" y="42"/>
                                  <a:pt x="5" y="39"/>
                                </a:cubicBezTo>
                                <a:cubicBezTo>
                                  <a:pt x="5" y="17"/>
                                  <a:pt x="22" y="0"/>
                                  <a:pt x="44" y="0"/>
                                </a:cubicBezTo>
                                <a:cubicBezTo>
                                  <a:pt x="66" y="0"/>
                                  <a:pt x="83" y="17"/>
                                  <a:pt x="83" y="39"/>
                                </a:cubicBezTo>
                                <a:cubicBezTo>
                                  <a:pt x="83" y="42"/>
                                  <a:pt x="82" y="45"/>
                                  <a:pt x="82" y="49"/>
                                </a:cubicBezTo>
                                <a:cubicBezTo>
                                  <a:pt x="44" y="127"/>
                                  <a:pt x="44" y="127"/>
                                  <a:pt x="44" y="127"/>
                                </a:cubicBezTo>
                                <a:close/>
                                <a:moveTo>
                                  <a:pt x="44" y="19"/>
                                </a:moveTo>
                                <a:cubicBezTo>
                                  <a:pt x="33" y="19"/>
                                  <a:pt x="24" y="28"/>
                                  <a:pt x="24" y="39"/>
                                </a:cubicBezTo>
                                <a:cubicBezTo>
                                  <a:pt x="24" y="50"/>
                                  <a:pt x="33" y="58"/>
                                  <a:pt x="44" y="58"/>
                                </a:cubicBezTo>
                                <a:cubicBezTo>
                                  <a:pt x="55" y="58"/>
                                  <a:pt x="63" y="50"/>
                                  <a:pt x="63" y="39"/>
                                </a:cubicBezTo>
                                <a:cubicBezTo>
                                  <a:pt x="63" y="28"/>
                                  <a:pt x="55" y="19"/>
                                  <a:pt x="44" y="19"/>
                                </a:cubicBezTo>
                                <a:close/>
                                <a:moveTo>
                                  <a:pt x="44" y="136"/>
                                </a:moveTo>
                                <a:cubicBezTo>
                                  <a:pt x="23" y="136"/>
                                  <a:pt x="0" y="130"/>
                                  <a:pt x="0" y="119"/>
                                </a:cubicBezTo>
                                <a:cubicBezTo>
                                  <a:pt x="0" y="111"/>
                                  <a:pt x="9" y="106"/>
                                  <a:pt x="24" y="103"/>
                                </a:cubicBezTo>
                                <a:cubicBezTo>
                                  <a:pt x="25" y="108"/>
                                  <a:pt x="25" y="108"/>
                                  <a:pt x="25" y="108"/>
                                </a:cubicBezTo>
                                <a:cubicBezTo>
                                  <a:pt x="12" y="111"/>
                                  <a:pt x="6" y="115"/>
                                  <a:pt x="6" y="119"/>
                                </a:cubicBezTo>
                                <a:cubicBezTo>
                                  <a:pt x="6" y="124"/>
                                  <a:pt x="20" y="131"/>
                                  <a:pt x="44" y="131"/>
                                </a:cubicBezTo>
                                <a:cubicBezTo>
                                  <a:pt x="68" y="131"/>
                                  <a:pt x="82" y="124"/>
                                  <a:pt x="82" y="119"/>
                                </a:cubicBezTo>
                                <a:cubicBezTo>
                                  <a:pt x="82" y="115"/>
                                  <a:pt x="76" y="111"/>
                                  <a:pt x="63" y="108"/>
                                </a:cubicBezTo>
                                <a:cubicBezTo>
                                  <a:pt x="64" y="103"/>
                                  <a:pt x="64" y="103"/>
                                  <a:pt x="64" y="103"/>
                                </a:cubicBezTo>
                                <a:cubicBezTo>
                                  <a:pt x="79" y="106"/>
                                  <a:pt x="88" y="111"/>
                                  <a:pt x="88" y="119"/>
                                </a:cubicBezTo>
                                <a:cubicBezTo>
                                  <a:pt x="88" y="130"/>
                                  <a:pt x="65" y="136"/>
                                  <a:pt x="44" y="136"/>
                                </a:cubicBezTo>
                                <a:close/>
                                <a:moveTo>
                                  <a:pt x="44" y="136"/>
                                </a:moveTo>
                                <a:cubicBezTo>
                                  <a:pt x="44" y="136"/>
                                  <a:pt x="44" y="136"/>
                                  <a:pt x="44" y="13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66" name="电话"/>
                        <wps:cNvSpPr/>
                        <wps:spPr>
                          <a:xfrm>
                            <a:off x="5406" y="2592"/>
                            <a:ext cx="230" cy="283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8" name="信息"/>
                        <wps:cNvSpPr/>
                        <wps:spPr>
                          <a:xfrm>
                            <a:off x="5371" y="3194"/>
                            <a:ext cx="301" cy="230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95pt;margin-top:89.3pt;height:43.4pt;width:197.05pt;z-index:251674624;mso-width-relative:page;mso-height-relative:page;" coordorigin="1731,2578" coordsize="3941,868" o:gfxdata="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">
                <o:lock v:ext="edit" aspectratio="f"/>
                <v:shape id="Freeform 90" o:spid="_x0000_s1026" o:spt="100" style="position:absolute;left:1731;top:2578;height:285;width:301;" filled="t" stroked="f" coordsize="133,134" o:gfxdata="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S2vRvQAA&#10;ANwAAAAPAAAAAAAAAAEAIAAAACIAAABkcnMvZG93bnJldi54bWxQSwECFAAUAAAACACHTuJAMy8F&#10;njsAAAA5AAAAEAAAAAAAAAABACAAAAAMAQAAZHJzL3NoYXBleG1sLnhtbFBLBQYAAAAABgAGAFsB&#10;AAC2AwAAAAA=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  <v:path textboxrect="0,0,133,134" o:connectlocs="233,0;65,0;0,63;0,221;65,285;233,285;301,221;301,63;233,0;58,233;63,204;101,187;126,168;126,155;110,136;101,125;106,108;108,104;108,78;124,57;133,57;142,55;156,51;169,61;181,61;190,80;190,104;192,108;196,127;185,136;172,155;172,168;194,187;235,204;242,233;58,233;58,233;58,233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  <w:rPr>
                            <w:color w:val="FFFFFF"/>
                          </w:rPr>
                        </w:pPr>
                      </w:p>
                    </w:txbxContent>
                  </v:textbox>
                </v:shape>
                <v:shape id="Freeform 66" o:spid="_x0000_s1026" o:spt="100" style="position:absolute;left:1773;top:3163;flip:x;height:283;width:218;" filled="t" stroked="f" coordsize="88,136" o:gfxdata="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qzpL4A&#10;AADcAAAADwAAAAAAAAABACAAAAAiAAAAZHJzL2Rvd25yZXYueG1sUEsBAhQAFAAAAAgAh07iQDMv&#10;BZ47AAAAOQAAABAAAAAAAAAAAQAgAAAADQEAAGRycy9zaGFwZXhtbC54bWxQSwUGAAAAAAYABgBb&#10;AQAAtwMAAAAA&#10;" path="m44,127c6,49,6,49,6,49c6,45,5,42,5,39c5,17,22,0,44,0c66,0,83,17,83,39c83,42,82,45,82,49c44,127,44,127,44,127xm44,19c33,19,24,28,24,39c24,50,33,58,44,58c55,58,63,50,63,39c63,28,55,19,44,19xm44,136c23,136,0,130,0,119c0,111,9,106,24,103c25,108,25,108,25,108c12,111,6,115,6,119c6,124,20,131,44,131c68,131,82,124,82,119c82,115,76,111,63,108c64,103,64,103,64,103c79,106,88,111,88,119c88,130,65,136,44,136xm44,136c44,136,44,136,44,136e">
                  <v:path o:connectlocs="109,264;14,101;12,81;109,0;205,81;203,101;109,264;109,39;59,81;109,120;156,81;109,39;109,283;0,247;59,214;61,224;14,247;109,272;203,247;156,224;158,214;218,247;109,283;109,283;109,283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电话" o:spid="_x0000_s1026" o:spt="100" style="position:absolute;left:5406;top:2592;height:283;width:230;v-text-anchor:middle;" filled="t" stroked="f" coordsize="1978606,3092264" o:gfxdata="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NUTq8AAAA&#10;3AAAAA8AAAAAAAAAAQAgAAAAIgAAAGRycy9kb3ducmV2LnhtbFBLAQIUABQAAAAIAIdO4kAzLwWe&#10;OwAAADkAAAAQAAAAAAAAAAEAIAAAAAsBAABkcnMvc2hhcGV4bWwueG1sUEsFBgAAAAAGAAYAWwEA&#10;ALUD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70,0;83,10;101,61;96,75;65,90;125,198;155,183;175,186;224,225;227,239;198,274;172,278;0,16;18,4;70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5371;top:3194;height:230;width:301;v-text-anchor:middle;" filled="t" stroked="f" coordsize="529316,401026" o:gfxdata="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ovLz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208,112;202,119;264,182;265,183;279,183;92,112;21,183;35,183;36,182;98,119;26,46;126,147;149,156;150,156;174,147;274,46;261,46;171,136;150,145;149,145;129,136;39,46;52,0;248,0;301,52;301,177;248,230;52,230;0,177;0,52;52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819785</wp:posOffset>
                </wp:positionH>
                <wp:positionV relativeFrom="paragraph">
                  <wp:posOffset>988695</wp:posOffset>
                </wp:positionV>
                <wp:extent cx="4037330" cy="840740"/>
                <wp:effectExtent l="0" t="0" r="0" b="0"/>
                <wp:wrapNone/>
                <wp:docPr id="2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330" cy="84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580" w:lineRule="exact"/>
                              <w:ind w:left="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生日：1996.01.01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手机：189 0000 0000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580" w:lineRule="exact"/>
                              <w:ind w:left="0"/>
                              <w:jc w:val="left"/>
                              <w:textAlignment w:val="top"/>
                              <w:rPr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现居：上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海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邮箱：189@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WPS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580" w:lineRule="exact"/>
                              <w:ind w:left="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15F97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15F97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580" w:lineRule="exact"/>
                              <w:ind w:left="0"/>
                              <w:jc w:val="left"/>
                              <w:textAlignment w:val="top"/>
                              <w:rPr>
                                <w:b/>
                                <w:bCs/>
                                <w:color w:val="115F9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64.55pt;margin-top:77.85pt;height:66.2pt;width:317.9pt;z-index:251668480;mso-width-relative:page;mso-height-relative:page;" filled="f" stroked="f" coordsize="21600,21600" o:gfxdata="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axv79wAAAALAQAADwAAAAAAAAABACAAAAAi&#10;AAAAZHJzL2Rvd25yZXYueG1sUEsBAhQAFAAAAAgAh07iQM7s/Oo/AgAAaA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580" w:lineRule="exact"/>
                        <w:ind w:left="0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生日：1996.01.01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手机：189 0000 0000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580" w:lineRule="exact"/>
                        <w:ind w:left="0"/>
                        <w:jc w:val="left"/>
                        <w:textAlignment w:val="top"/>
                        <w:rPr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现居：上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海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邮箱：189@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WPS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580" w:lineRule="exact"/>
                        <w:ind w:left="0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15F97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15F97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580" w:lineRule="exact"/>
                        <w:ind w:left="0"/>
                        <w:jc w:val="left"/>
                        <w:textAlignment w:val="top"/>
                        <w:rPr>
                          <w:b/>
                          <w:bCs/>
                          <w:color w:val="115F97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1863090</wp:posOffset>
                </wp:positionV>
                <wp:extent cx="75565" cy="75565"/>
                <wp:effectExtent l="0" t="0" r="635" b="63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3085" y="1859915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55pt;margin-top:146.7pt;height:5.95pt;width:5.95pt;z-index:251678720;v-text-anchor:middle;mso-width-relative:page;mso-height-relative:page;" fillcolor="#FFFFFF [3212]" filled="t" stroked="f" coordsize="21600,21600" o:gfxdata="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ue9h3ZAAAACQEAAA8AAAAAAAAAAQAgAAAAIgAAAGRy&#10;cy9kb3ducmV2LnhtbFBLAQIUABQAAAAIAIdO4kB4uM3ddgIAANgEAAAOAAAAAAAAAAEAIAAAACg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3255010</wp:posOffset>
                </wp:positionV>
                <wp:extent cx="6344285" cy="1264920"/>
                <wp:effectExtent l="0" t="0" r="18415" b="1397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285" cy="1264920"/>
                          <a:chOff x="2124" y="6592"/>
                          <a:chExt cx="9991" cy="1992"/>
                        </a:xfrm>
                      </wpg:grpSpPr>
                      <wps:wsp>
                        <wps:cNvPr id="60" name="文本框 60"/>
                        <wps:cNvSpPr txBox="1"/>
                        <wps:spPr>
                          <a:xfrm>
                            <a:off x="2124" y="6592"/>
                            <a:ext cx="6843" cy="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报考院校：上海XX医科大学         报考专业：临床医学/本科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15F97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2233" y="7224"/>
                            <a:ext cx="9883" cy="1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W w:w="0" w:type="auto"/>
                                <w:tblInd w:w="0" w:type="dxa"/>
                                <w:tblBorders>
                                  <w:top w:val="single" w:color="3F3F3F" w:themeColor="text1" w:themeTint="BF" w:sz="12" w:space="0"/>
                                  <w:left w:val="single" w:color="3F3F3F" w:themeColor="text1" w:themeTint="BF" w:sz="12" w:space="0"/>
                                  <w:bottom w:val="single" w:color="3F3F3F" w:themeColor="text1" w:themeTint="BF" w:sz="12" w:space="0"/>
                                  <w:right w:val="single" w:color="3F3F3F" w:themeColor="text1" w:themeTint="BF" w:sz="12" w:space="0"/>
                                  <w:insideH w:val="single" w:color="3F3F3F" w:themeColor="text1" w:themeTint="BF" w:sz="12" w:space="0"/>
                                  <w:insideV w:val="single" w:color="3F3F3F" w:themeColor="text1" w:themeTint="BF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587"/>
                                <w:gridCol w:w="1587"/>
                                <w:gridCol w:w="1587"/>
                                <w:gridCol w:w="1587"/>
                                <w:gridCol w:w="1587"/>
                                <w:gridCol w:w="1587"/>
                              </w:tblGrid>
                              <w:tr>
                                <w:tblPrEx>
                                  <w:tblBorders>
                                    <w:top w:val="single" w:color="3F3F3F" w:themeColor="text1" w:themeTint="BF" w:sz="12" w:space="0"/>
                                    <w:left w:val="single" w:color="3F3F3F" w:themeColor="text1" w:themeTint="BF" w:sz="12" w:space="0"/>
                                    <w:bottom w:val="single" w:color="3F3F3F" w:themeColor="text1" w:themeTint="BF" w:sz="12" w:space="0"/>
                                    <w:right w:val="single" w:color="3F3F3F" w:themeColor="text1" w:themeTint="BF" w:sz="12" w:space="0"/>
                                    <w:insideH w:val="single" w:color="3F3F3F" w:themeColor="text1" w:themeTint="BF" w:sz="12" w:space="0"/>
                                    <w:insideV w:val="single" w:color="3F3F3F" w:themeColor="text1" w:themeTint="BF" w:sz="12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54" w:hRule="atLeast"/>
                                </w:trPr>
                                <w:tc>
                                  <w:tcPr>
                                    <w:tcW w:w="1587" w:type="dxa"/>
                                    <w:vMerge w:val="restart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初试成绩</w:t>
                                    </w: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政治</w:t>
                                    </w: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专业课1</w:t>
                                    </w: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专业课2</w:t>
                                    </w: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总分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3F3F3F" w:themeColor="text1" w:themeTint="BF" w:sz="12" w:space="0"/>
                                    <w:left w:val="single" w:color="3F3F3F" w:themeColor="text1" w:themeTint="BF" w:sz="12" w:space="0"/>
                                    <w:bottom w:val="single" w:color="3F3F3F" w:themeColor="text1" w:themeTint="BF" w:sz="12" w:space="0"/>
                                    <w:right w:val="single" w:color="3F3F3F" w:themeColor="text1" w:themeTint="BF" w:sz="12" w:space="0"/>
                                    <w:insideH w:val="single" w:color="3F3F3F" w:themeColor="text1" w:themeTint="BF" w:sz="12" w:space="0"/>
                                    <w:insideV w:val="single" w:color="3F3F3F" w:themeColor="text1" w:themeTint="BF" w:sz="12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54" w:hRule="atLeast"/>
                                </w:trPr>
                                <w:tc>
                                  <w:tcPr>
                                    <w:tcW w:w="1587" w:type="dxa"/>
                                    <w:vMerge w:val="continue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360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.3pt;margin-top:256.3pt;height:99.6pt;width:499.55pt;z-index:251675648;mso-width-relative:page;mso-height-relative:page;" coordorigin="2124,6592" coordsize="9991,1992" o:gfxdata="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ANYR32gAAAAwB&#10;AAAPAAAAAAAAAAEAIAAAACIAAABkcnMvZG93bnJldi54bWxQSwECFAAUAAAACACHTuJA2pRwIv0C&#10;AABNCAAADgAAAAAAAAABACAAAAApAQAAZHJzL2Uyb0RvYy54bWxQSwUGAAAAAAYABgBZAQAAmAYA&#10;AAAA&#10;">
                <o:lock v:ext="edit" aspectratio="f"/>
                <v:shape id="_x0000_s1026" o:spid="_x0000_s1026" o:spt="202" type="#_x0000_t202" style="position:absolute;left:2124;top:6592;height:650;width:6843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报考院校：上海XX医科大学         报考专业：临床医学/本科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15F97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233;top:7224;height:1360;width:9883;" fillcolor="#FFFFFF [3201]" filled="t" stroked="f" coordsize="21600,21600" o:gfxdata="UEsDBAoAAAAAAIdO4kAAAAAAAAAAAAAAAAAEAAAAZHJzL1BLAwQUAAAACACHTuJATPp8U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kxy+X9IP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z6fFC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4"/>
                          <w:tblW w:w="0" w:type="auto"/>
                          <w:tblInd w:w="0" w:type="dxa"/>
                          <w:tblBorders>
                            <w:top w:val="single" w:color="3F3F3F" w:themeColor="text1" w:themeTint="BF" w:sz="12" w:space="0"/>
                            <w:left w:val="single" w:color="3F3F3F" w:themeColor="text1" w:themeTint="BF" w:sz="12" w:space="0"/>
                            <w:bottom w:val="single" w:color="3F3F3F" w:themeColor="text1" w:themeTint="BF" w:sz="12" w:space="0"/>
                            <w:right w:val="single" w:color="3F3F3F" w:themeColor="text1" w:themeTint="BF" w:sz="12" w:space="0"/>
                            <w:insideH w:val="single" w:color="3F3F3F" w:themeColor="text1" w:themeTint="BF" w:sz="12" w:space="0"/>
                            <w:insideV w:val="single" w:color="3F3F3F" w:themeColor="text1" w:themeTint="BF" w:sz="12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587"/>
                          <w:gridCol w:w="1587"/>
                          <w:gridCol w:w="1587"/>
                          <w:gridCol w:w="1587"/>
                          <w:gridCol w:w="1587"/>
                          <w:gridCol w:w="1587"/>
                        </w:tblGrid>
                        <w:tr>
                          <w:tblPrEx>
                            <w:tblBorders>
                              <w:top w:val="single" w:color="3F3F3F" w:themeColor="text1" w:themeTint="BF" w:sz="12" w:space="0"/>
                              <w:left w:val="single" w:color="3F3F3F" w:themeColor="text1" w:themeTint="BF" w:sz="12" w:space="0"/>
                              <w:bottom w:val="single" w:color="3F3F3F" w:themeColor="text1" w:themeTint="BF" w:sz="12" w:space="0"/>
                              <w:right w:val="single" w:color="3F3F3F" w:themeColor="text1" w:themeTint="BF" w:sz="12" w:space="0"/>
                              <w:insideH w:val="single" w:color="3F3F3F" w:themeColor="text1" w:themeTint="BF" w:sz="12" w:space="0"/>
                              <w:insideV w:val="single" w:color="3F3F3F" w:themeColor="text1" w:themeTint="BF" w:sz="12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54" w:hRule="atLeast"/>
                          </w:trPr>
                          <w:tc>
                            <w:tcPr>
                              <w:tcW w:w="1587" w:type="dxa"/>
                              <w:vMerge w:val="restart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初试成绩</w:t>
                              </w: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英语</w:t>
                              </w: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政治</w:t>
                              </w: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专业课1</w:t>
                              </w: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专业课2</w:t>
                              </w: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总分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3F3F3F" w:themeColor="text1" w:themeTint="BF" w:sz="12" w:space="0"/>
                              <w:left w:val="single" w:color="3F3F3F" w:themeColor="text1" w:themeTint="BF" w:sz="12" w:space="0"/>
                              <w:bottom w:val="single" w:color="3F3F3F" w:themeColor="text1" w:themeTint="BF" w:sz="12" w:space="0"/>
                              <w:right w:val="single" w:color="3F3F3F" w:themeColor="text1" w:themeTint="BF" w:sz="12" w:space="0"/>
                              <w:insideH w:val="single" w:color="3F3F3F" w:themeColor="text1" w:themeTint="BF" w:sz="12" w:space="0"/>
                              <w:insideV w:val="single" w:color="3F3F3F" w:themeColor="text1" w:themeTint="BF" w:sz="12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54" w:hRule="atLeast"/>
                          </w:trPr>
                          <w:tc>
                            <w:tcPr>
                              <w:tcW w:w="1587" w:type="dxa"/>
                              <w:vMerge w:val="continue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360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10591800</wp:posOffset>
                </wp:positionV>
                <wp:extent cx="75565" cy="75565"/>
                <wp:effectExtent l="0" t="0" r="635" b="63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3085" y="10601325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55pt;margin-top:834pt;height:5.95pt;width:5.95pt;z-index:251677696;v-text-anchor:middle;mso-width-relative:page;mso-height-relative:page;" fillcolor="#FFFFFF [3212]" filled="t" stroked="f" coordsize="21600,21600" o:gfxdata="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ctZG+1wAAAAsBAAAPAAAAAAAAAAEAIAAAACIAAABkcnMv&#10;ZG93bnJldi54bWxQSwECFAAUAAAACACHTuJAp4g2xHYCAADZBAAADgAAAAAAAAABACAAAAAm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7972425</wp:posOffset>
                </wp:positionV>
                <wp:extent cx="6104890" cy="10363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890" cy="1036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英语四级证书，普通话甲级证书。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熟练使用OFFICE,熟练完成日常办公应用处理。医生执业资格证书。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其它技能：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CI驾驶证书，国家计算机二级证书。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627.75pt;height:81.6pt;width:480.7pt;z-index:251671552;mso-width-relative:page;mso-height-relative:page;" filled="f" stroked="f" coordsize="21600,21600" o:gfxdata="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u8lk90AAAAOAQAADwAAAAAAAAABACAAAAAi&#10;AAAAZHJzL2Rvd25yZXYueG1sUEsBAhQAFAAAAAgAh07iQKsAfYg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英语四级证书，普通话甲级证书。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熟练使用OFFICE,熟练完成日常办公应用处理。医生执业资格证书。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其它技能：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CI驾驶证书，国家计算机二级证书。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2453005</wp:posOffset>
                </wp:positionV>
                <wp:extent cx="6381115" cy="40703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115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20XX.01.01-20XX.01.01               上海XX医科大学                    临床医学/本科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15F97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193.15pt;height:32.05pt;width:502.45pt;z-index:251669504;mso-width-relative:page;mso-height-relative:page;" filled="f" stroked="f" coordsize="21600,21600" o:gfxdata="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+SM5zcAAAADAEAAA8AAAAAAAAAAQAgAAAAIgAA&#10;AGRycy9kb3ducmV2LnhtbFBLAQIUABQAAAAIAIdO4kDcUQkX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20XX.01.01-20XX.01.01               上海XX医科大学                    临床医学/本科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15F97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9444355</wp:posOffset>
                </wp:positionV>
                <wp:extent cx="6306185" cy="81534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185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有强烈的团体精神，对待工作认真进取、严谨负责，适应本事强、为人诚实，在未来的工作中，我将以充沛的精力、刻苦专研的精神来努力工作，稳定提高自我的工作本事，与企业同步发展。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743.65pt;height:64.2pt;width:496.55pt;z-index:251672576;mso-width-relative:page;mso-height-relative:page;" filled="f" stroked="f" coordsize="21600,21600" o:gfxdata="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Vb/QE3QAAAA4BAAAPAAAAAAAAAAEAIAAAACIA&#10;AABkcnMvZG93bnJldi54bWxQSwECFAAUAAAACACHTuJAGGwyp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有强烈的团体精神，对待工作认真进取、严谨负责，适应本事强、为人诚实，在未来的工作中，我将以充沛的精力、刻苦专研的精神来努力工作，稳定提高自我的工作本事，与企业同步发展。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6161405</wp:posOffset>
                </wp:positionV>
                <wp:extent cx="6381115" cy="13614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115" cy="1361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20XX.01.01-20XX.01.01                上海XX人民医院                        急诊医师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1、参加急诊接诊、检诊、诊断、急救处置和出诊工作；；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2、遇有疑难、重症病例，应及时报告上级医师或召请科间会诊，共同完成检查、救治工作；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3、负责分管留观病房伤病员，严密观察病情变化，及时进行诊治及抢救工作；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485.15pt;height:107.2pt;width:502.45pt;z-index:251676672;mso-width-relative:page;mso-height-relative:page;" filled="f" stroked="f" coordsize="21600,21600" o:gfxdata="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yFZt3AAAAA0BAAAPAAAAAAAAAAEAIAAAACIAAABk&#10;cnMvZG93bnJldi54bWxQSwECFAAUAAAACACHTuJA+4ZKcD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20XX.01.01-20XX.01.01                上海XX人民医院                        急诊医师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1、参加急诊接诊、检诊、诊断、急救处置和出诊工作；；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2、遇有疑难、重症病例，应及时报告上级医师或召请科间会诊，共同完成检查、救治工作；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3、负责分管留观病房伤病员，严密观察病情变化，及时进行诊治及抢救工作；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4862830</wp:posOffset>
                </wp:positionV>
                <wp:extent cx="6381115" cy="136207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115" cy="136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20XX.01.01-20XX.01.01                上海XX中心医院                        见习医师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1、先后在心内科、消化、内分泌、肾内、普外、脑外、骨外、血液科及心电图等科室实习；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2、实习期间可独立分管病人，能够与带教老师达成共识，得到了医院领导及老师的肯定；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3、熟悉和掌握了各科常见疾病的诊疗常规及治疗原则，能够正规全面系统的进行体格检查；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382.9pt;height:107.25pt;width:502.45pt;z-index:251670528;mso-width-relative:page;mso-height-relative:page;" filled="f" stroked="f" coordsize="21600,21600" o:gfxdata="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A6ynNsAAAAMAQAADwAAAAAAAAABACAAAAAiAAAA&#10;ZHJzL2Rvd25yZXYueG1sUEsBAhQAFAAAAAgAh07iQJYPlz4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20XX.01.01-20XX.01.01                上海XX中心医院                        见习医师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1、先后在心内科、消化、内分泌、肾内、普外、脑外、骨外、血液科及心电图等科室实习；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2、实习期间可独立分管病人，能够与带教老师达成共识，得到了医院领导及老师的肯定；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3、熟悉和掌握了各科常见疾病的诊疗常规及治疗原则，能够正规全面系统的进行体格检查；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52E40"/>
    <w:rsid w:val="040C3600"/>
    <w:rsid w:val="05853D4C"/>
    <w:rsid w:val="071C6C4D"/>
    <w:rsid w:val="0CD52551"/>
    <w:rsid w:val="0EF9280D"/>
    <w:rsid w:val="18951D8A"/>
    <w:rsid w:val="18B02035"/>
    <w:rsid w:val="19693679"/>
    <w:rsid w:val="1F51570F"/>
    <w:rsid w:val="2F995D72"/>
    <w:rsid w:val="32B87418"/>
    <w:rsid w:val="33A95B22"/>
    <w:rsid w:val="38E46624"/>
    <w:rsid w:val="3CC1536D"/>
    <w:rsid w:val="3DB66B25"/>
    <w:rsid w:val="40CA6653"/>
    <w:rsid w:val="423B2C45"/>
    <w:rsid w:val="49F76FA9"/>
    <w:rsid w:val="4F3D001A"/>
    <w:rsid w:val="50A14341"/>
    <w:rsid w:val="520E49F8"/>
    <w:rsid w:val="534122DB"/>
    <w:rsid w:val="5692785E"/>
    <w:rsid w:val="57536909"/>
    <w:rsid w:val="5A822F64"/>
    <w:rsid w:val="5B891C99"/>
    <w:rsid w:val="5CEF5956"/>
    <w:rsid w:val="66BF65A1"/>
    <w:rsid w:val="6A6B2160"/>
    <w:rsid w:val="6B652E40"/>
    <w:rsid w:val="6C2434C4"/>
    <w:rsid w:val="6F2569E8"/>
    <w:rsid w:val="6F4279E2"/>
    <w:rsid w:val="6FB55248"/>
    <w:rsid w:val="73272D00"/>
    <w:rsid w:val="7E05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283c31e0-2c3b-49a9-9e68-fdb77ce76272\&#32771;&#30740;&#22797;&#35797;&#30740;&#31350;&#29983;&#38754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考研复试研究生面试简历.docx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2022-01-26T02:52:00Z</dcterms:created>
  <dc:creator>童话里的艾菲尔</dc:creator>
  <cp:lastModifiedBy>童话里的艾菲尔</cp:lastModifiedBy>
  <dcterms:modified xsi:type="dcterms:W3CDTF">2022-01-26T02:53:57Z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v1.0_mb_AM+Mg/AWVs/kvZib3Idebg==</vt:lpwstr>
  </property>
  <property fmtid="{D5CDD505-2E9C-101B-9397-08002B2CF9AE}" pid="4" name="ICV">
    <vt:lpwstr>08B5FE928A6548528C72540672B807D0</vt:lpwstr>
  </property>
</Properties>
</file>