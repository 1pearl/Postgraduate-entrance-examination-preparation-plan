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-233045</wp:posOffset>
                </wp:positionV>
                <wp:extent cx="1828800" cy="580390"/>
                <wp:effectExtent l="0" t="0" r="0" b="101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9945" y="268605"/>
                          <a:ext cx="182880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张晓琪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95pt;margin-top:-18.35pt;height:45.7pt;width:144pt;z-index:251667456;mso-width-relative:page;mso-height-relative:page;" filled="f" stroked="f" coordsize="21600,21600" o:gfxdata="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uts+LcAAAACQEAAA8AAAAA&#10;AAAAAQAgAAAAIgAAAGRycy9kb3ducmV2LnhtbFBLAQIUABQAAAAIAIdO4kBPOIaSSQIAAHI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张晓琪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eastAsia="宋体" w:cs="Times New Roman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-323215</wp:posOffset>
                </wp:positionV>
                <wp:extent cx="2560320" cy="1605280"/>
                <wp:effectExtent l="0" t="0" r="11430" b="13970"/>
                <wp:wrapNone/>
                <wp:docPr id="52" name="流程图: 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160528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5.5pt;margin-top:-25.45pt;height:126.4pt;width:201.6pt;z-index:251666432;v-text-anchor:bottom;mso-width-relative:page;mso-height-relative:page;" fillcolor="#5B9BD5 [3204]" filled="t" stroked="f" coordsize="21600,21600" o:gfxdata="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+K77JNgAAAALAQAA&#10;DwAAAAAAAAABACAAAAAiAAAAZHJzL2Rvd25yZXYueG1sUEsBAhQAFAAAAAgAh07iQPMqob1SAgAA&#10;bAQAAA4AAAAAAAAAAQAgAAAAJwEAAGRycy9lMm9Eb2MueG1sUEsFBgAAAAAGAAYAWQEAAOsFAAAA&#10;AA==&#10;">
                <v:fill on="t" focussize="0,0"/>
                <v:stroke on="f" weight="2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-330200</wp:posOffset>
                </wp:positionV>
                <wp:extent cx="7751445" cy="1619885"/>
                <wp:effectExtent l="6350" t="6350" r="14605" b="1206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0075" y="148590"/>
                          <a:ext cx="7751445" cy="1619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pt;margin-top:-26pt;height:127.55pt;width:610.35pt;z-index:251659264;mso-width-relative:page;mso-height-relative:page;" fillcolor="#DEEBF7 [660]" filled="t" stroked="t" coordsize="21600,21600" o:gfxdata="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h2JI22wAAAAwBAAAPAAAAAAAAAAEA&#10;IAAAACIAAABkcnMvZG93bnJldi54bWxQSwECFAAUAAAACACHTuJABch21H4CAAAABQAADgAAAAAA&#10;AAABACAAAAAqAQAAZHJzL2Uyb0RvYy54bWxQSwUGAAAAAAYABgBZAQAAGgYAAAAA&#10;">
                <v:fill on="t" focussize="0,0"/>
                <v:stroke weight="1pt" color="#5B9BD5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935" distR="114935" simplePos="0" relativeHeight="251670528" behindDoc="0" locked="0" layoutInCell="1" allowOverlap="1">
            <wp:simplePos x="0" y="0"/>
            <wp:positionH relativeFrom="column">
              <wp:posOffset>5430520</wp:posOffset>
            </wp:positionH>
            <wp:positionV relativeFrom="paragraph">
              <wp:posOffset>-177165</wp:posOffset>
            </wp:positionV>
            <wp:extent cx="942975" cy="1323975"/>
            <wp:effectExtent l="0" t="0" r="9525" b="9525"/>
            <wp:wrapNone/>
            <wp:docPr id="43" name="图片 43" descr="08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8-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-247015</wp:posOffset>
                </wp:positionV>
                <wp:extent cx="2319020" cy="145923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40" w:lineRule="exact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现居地：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四川成都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3.01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电话：18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9xxxxxxxx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888888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 w:val="24"/>
                                <w:szCs w:val="24"/>
                              </w:rPr>
                              <w:t>@qq.com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15pt;margin-top:-19.45pt;height:114.9pt;width:182.6pt;z-index:251671552;mso-width-relative:page;mso-height-relative:page;" filled="f" stroked="f" coordsize="21600,21600" o:gfxdata="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07orLX&#10;AAAACwEAAA8AAAAAAAAAAQAgAAAAIgAAAGRycy9kb3ducmV2LnhtbFBLAQIUABQAAAAIAIdO4kAb&#10;DdMjrwEAAFE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40" w:lineRule="exact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现居地：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eastAsia="zh-CN"/>
                        </w:rPr>
                        <w:t>四川成都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40" w:lineRule="exac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>3.01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电话：18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>9xxxxxxxx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40" w:lineRule="exact"/>
                        <w:textAlignment w:val="auto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>888888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 w:val="24"/>
                          <w:szCs w:val="24"/>
                        </w:rPr>
                        <w:t>@qq.com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-116840</wp:posOffset>
                </wp:positionV>
                <wp:extent cx="206375" cy="1248410"/>
                <wp:effectExtent l="0" t="0" r="3175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1248410"/>
                          <a:chOff x="11656" y="922"/>
                          <a:chExt cx="325" cy="1966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11657" y="922"/>
                            <a:ext cx="309" cy="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2602" y="187930"/>
                              </a:cxn>
                              <a:cxn ang="0">
                                <a:pos x="295319" y="175213"/>
                              </a:cxn>
                              <a:cxn ang="0">
                                <a:pos x="309449" y="187930"/>
                              </a:cxn>
                              <a:cxn ang="0">
                                <a:pos x="309449" y="324992"/>
                              </a:cxn>
                              <a:cxn ang="0">
                                <a:pos x="295319" y="339122"/>
                              </a:cxn>
                              <a:cxn ang="0">
                                <a:pos x="295319" y="339122"/>
                              </a:cxn>
                              <a:cxn ang="0">
                                <a:pos x="66411" y="339122"/>
                              </a:cxn>
                              <a:cxn ang="0">
                                <a:pos x="53694" y="324992"/>
                              </a:cxn>
                              <a:cxn ang="0">
                                <a:pos x="53694" y="323579"/>
                              </a:cxn>
                              <a:cxn ang="0">
                                <a:pos x="53694" y="187930"/>
                              </a:cxn>
                              <a:cxn ang="0">
                                <a:pos x="66411" y="175213"/>
                              </a:cxn>
                              <a:cxn ang="0">
                                <a:pos x="80541" y="187930"/>
                              </a:cxn>
                              <a:cxn ang="0">
                                <a:pos x="80541" y="310862"/>
                              </a:cxn>
                              <a:cxn ang="0">
                                <a:pos x="125758" y="310862"/>
                              </a:cxn>
                              <a:cxn ang="0">
                                <a:pos x="125758" y="173800"/>
                              </a:cxn>
                              <a:cxn ang="0">
                                <a:pos x="134236" y="165322"/>
                              </a:cxn>
                              <a:cxn ang="0">
                                <a:pos x="134236" y="165322"/>
                              </a:cxn>
                              <a:cxn ang="0">
                                <a:pos x="228907" y="165322"/>
                              </a:cxn>
                              <a:cxn ang="0">
                                <a:pos x="237385" y="173800"/>
                              </a:cxn>
                              <a:cxn ang="0">
                                <a:pos x="237385" y="173800"/>
                              </a:cxn>
                              <a:cxn ang="0">
                                <a:pos x="237385" y="310862"/>
                              </a:cxn>
                              <a:cxn ang="0">
                                <a:pos x="282602" y="310862"/>
                              </a:cxn>
                              <a:cxn ang="0">
                                <a:pos x="282602" y="187930"/>
                              </a:cxn>
                              <a:cxn ang="0">
                                <a:pos x="142714" y="310862"/>
                              </a:cxn>
                              <a:cxn ang="0">
                                <a:pos x="142714" y="310862"/>
                              </a:cxn>
                              <a:cxn ang="0">
                                <a:pos x="220429" y="310862"/>
                              </a:cxn>
                              <a:cxn ang="0">
                                <a:pos x="220429" y="182278"/>
                              </a:cxn>
                              <a:cxn ang="0">
                                <a:pos x="142714" y="182278"/>
                              </a:cxn>
                              <a:cxn ang="0">
                                <a:pos x="142714" y="310862"/>
                              </a:cxn>
                              <a:cxn ang="0">
                                <a:pos x="24021" y="192169"/>
                              </a:cxn>
                              <a:cxn ang="0">
                                <a:pos x="24021" y="192169"/>
                              </a:cxn>
                              <a:cxn ang="0">
                                <a:pos x="4239" y="192169"/>
                              </a:cxn>
                              <a:cxn ang="0">
                                <a:pos x="4239" y="172387"/>
                              </a:cxn>
                              <a:cxn ang="0">
                                <a:pos x="170974" y="5652"/>
                              </a:cxn>
                              <a:cxn ang="0">
                                <a:pos x="190756" y="5652"/>
                              </a:cxn>
                              <a:cxn ang="0">
                                <a:pos x="192169" y="5652"/>
                              </a:cxn>
                              <a:cxn ang="0">
                                <a:pos x="357491" y="172387"/>
                              </a:cxn>
                              <a:cxn ang="0">
                                <a:pos x="357491" y="192169"/>
                              </a:cxn>
                              <a:cxn ang="0">
                                <a:pos x="337709" y="192169"/>
                              </a:cxn>
                              <a:cxn ang="0">
                                <a:pos x="180865" y="35325"/>
                              </a:cxn>
                              <a:cxn ang="0">
                                <a:pos x="24021" y="192169"/>
                              </a:cxn>
                            </a:cxnLst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11656" y="1551"/>
                            <a:ext cx="310" cy="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7167" y="341948"/>
                              </a:cxn>
                              <a:cxn ang="0">
                                <a:pos x="189343" y="341948"/>
                              </a:cxn>
                              <a:cxn ang="0">
                                <a:pos x="172387" y="296732"/>
                              </a:cxn>
                              <a:cxn ang="0">
                                <a:pos x="97498" y="350426"/>
                              </a:cxn>
                              <a:cxn ang="0">
                                <a:pos x="55107" y="296732"/>
                              </a:cxn>
                              <a:cxn ang="0">
                                <a:pos x="89019" y="279775"/>
                              </a:cxn>
                              <a:cxn ang="0">
                                <a:pos x="46629" y="213364"/>
                              </a:cxn>
                              <a:cxn ang="0">
                                <a:pos x="89019" y="159670"/>
                              </a:cxn>
                              <a:cxn ang="0">
                                <a:pos x="105976" y="204886"/>
                              </a:cxn>
                              <a:cxn ang="0">
                                <a:pos x="180865" y="151192"/>
                              </a:cxn>
                              <a:cxn ang="0">
                                <a:pos x="257167" y="204886"/>
                              </a:cxn>
                              <a:cxn ang="0">
                                <a:pos x="272711" y="159670"/>
                              </a:cxn>
                              <a:cxn ang="0">
                                <a:pos x="315101" y="213364"/>
                              </a:cxn>
                              <a:cxn ang="0">
                                <a:pos x="272711" y="279775"/>
                              </a:cxn>
                              <a:cxn ang="0">
                                <a:pos x="306623" y="296732"/>
                              </a:cxn>
                              <a:cxn ang="0">
                                <a:pos x="28260" y="110215"/>
                              </a:cxn>
                              <a:cxn ang="0">
                                <a:pos x="333470" y="87606"/>
                              </a:cxn>
                              <a:cxn ang="0">
                                <a:pos x="303797" y="57933"/>
                              </a:cxn>
                              <a:cxn ang="0">
                                <a:pos x="282602" y="87606"/>
                              </a:cxn>
                              <a:cxn ang="0">
                                <a:pos x="93259" y="57933"/>
                              </a:cxn>
                              <a:cxn ang="0">
                                <a:pos x="66411" y="73476"/>
                              </a:cxn>
                              <a:cxn ang="0">
                                <a:pos x="36738" y="66411"/>
                              </a:cxn>
                              <a:cxn ang="0">
                                <a:pos x="333470" y="137062"/>
                              </a:cxn>
                              <a:cxn ang="0">
                                <a:pos x="28260" y="333470"/>
                              </a:cxn>
                              <a:cxn ang="0">
                                <a:pos x="36738" y="354665"/>
                              </a:cxn>
                              <a:cxn ang="0">
                                <a:pos x="324992" y="354665"/>
                              </a:cxn>
                              <a:cxn ang="0">
                                <a:pos x="333470" y="137062"/>
                              </a:cxn>
                              <a:cxn ang="0">
                                <a:pos x="66411" y="29673"/>
                              </a:cxn>
                              <a:cxn ang="0">
                                <a:pos x="93259" y="14130"/>
                              </a:cxn>
                              <a:cxn ang="0">
                                <a:pos x="268471" y="14130"/>
                              </a:cxn>
                              <a:cxn ang="0">
                                <a:pos x="296732" y="29673"/>
                              </a:cxn>
                              <a:cxn ang="0">
                                <a:pos x="344774" y="46629"/>
                              </a:cxn>
                              <a:cxn ang="0">
                                <a:pos x="361730" y="122932"/>
                              </a:cxn>
                              <a:cxn ang="0">
                                <a:pos x="361730" y="333470"/>
                              </a:cxn>
                              <a:cxn ang="0">
                                <a:pos x="303797" y="391403"/>
                              </a:cxn>
                              <a:cxn ang="0">
                                <a:pos x="0" y="333470"/>
                              </a:cxn>
                              <a:cxn ang="0">
                                <a:pos x="0" y="122932"/>
                              </a:cxn>
                              <a:cxn ang="0">
                                <a:pos x="16956" y="46629"/>
                              </a:cxn>
                              <a:cxn ang="0">
                                <a:pos x="105976" y="221842"/>
                              </a:cxn>
                              <a:cxn ang="0">
                                <a:pos x="172387" y="279775"/>
                              </a:cxn>
                              <a:cxn ang="0">
                                <a:pos x="189343" y="221842"/>
                              </a:cxn>
                              <a:cxn ang="0">
                                <a:pos x="257167" y="279775"/>
                              </a:cxn>
                            </a:cxnLst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任意多边形 41"/>
                        <wps:cNvSpPr/>
                        <wps:spPr bwMode="auto">
                          <a:xfrm>
                            <a:off x="11680" y="2031"/>
                            <a:ext cx="232" cy="442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11675" y="2666"/>
                            <a:ext cx="307" cy="2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369" y="0"/>
                              </a:cxn>
                              <a:cxn ang="0">
                                <a:pos x="18369" y="0"/>
                              </a:cxn>
                              <a:cxn ang="0">
                                <a:pos x="439445" y="0"/>
                              </a:cxn>
                              <a:cxn ang="0">
                                <a:pos x="456401" y="18369"/>
                              </a:cxn>
                              <a:cxn ang="0">
                                <a:pos x="456401" y="18369"/>
                              </a:cxn>
                              <a:cxn ang="0">
                                <a:pos x="456401" y="339122"/>
                              </a:cxn>
                              <a:cxn ang="0">
                                <a:pos x="439445" y="356078"/>
                              </a:cxn>
                              <a:cxn ang="0">
                                <a:pos x="438032" y="356078"/>
                              </a:cxn>
                              <a:cxn ang="0">
                                <a:pos x="18369" y="356078"/>
                              </a:cxn>
                              <a:cxn ang="0">
                                <a:pos x="0" y="339122"/>
                              </a:cxn>
                              <a:cxn ang="0">
                                <a:pos x="0" y="337709"/>
                              </a:cxn>
                              <a:cxn ang="0">
                                <a:pos x="0" y="18369"/>
                              </a:cxn>
                              <a:cxn ang="0">
                                <a:pos x="18369" y="0"/>
                              </a:cxn>
                              <a:cxn ang="0">
                                <a:pos x="421076" y="50868"/>
                              </a:cxn>
                              <a:cxn ang="0">
                                <a:pos x="421076" y="50868"/>
                              </a:cxn>
                              <a:cxn ang="0">
                                <a:pos x="235972" y="235972"/>
                              </a:cxn>
                              <a:cxn ang="0">
                                <a:pos x="220429" y="235972"/>
                              </a:cxn>
                              <a:cxn ang="0">
                                <a:pos x="35325" y="50868"/>
                              </a:cxn>
                              <a:cxn ang="0">
                                <a:pos x="35325" y="320753"/>
                              </a:cxn>
                              <a:cxn ang="0">
                                <a:pos x="421076" y="320753"/>
                              </a:cxn>
                              <a:cxn ang="0">
                                <a:pos x="421076" y="50868"/>
                              </a:cxn>
                              <a:cxn ang="0">
                                <a:pos x="406946" y="35325"/>
                              </a:cxn>
                              <a:cxn ang="0">
                                <a:pos x="406946" y="35325"/>
                              </a:cxn>
                              <a:cxn ang="0">
                                <a:pos x="49455" y="35325"/>
                              </a:cxn>
                              <a:cxn ang="0">
                                <a:pos x="228907" y="213364"/>
                              </a:cxn>
                              <a:cxn ang="0">
                                <a:pos x="406946" y="35325"/>
                              </a:cxn>
                            </a:cxnLst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4.4pt;margin-top:-9.2pt;height:98.3pt;width:16.25pt;z-index:251672576;mso-width-relative:page;mso-height-relative:page;" coordorigin="11656,922" coordsize="325,1966" o:gfxdata="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">
                <o:lock v:ext="edit" aspectratio="f"/>
                <v:shape id="_x0000_s1026" o:spid="_x0000_s1026" o:spt="100" style="position:absolute;left:11657;top:922;height:326;width:309;" fillcolor="#5B9BD5 [3204]" filled="t" stroked="f" coordsize="257,240" o:gfxdata="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FX8q5AAAA2wAA&#10;AA8AAAAAAAAAAQAgAAAAIgAAAGRycy9kb3ducmV2LnhtbFBLAQIUABQAAAAIAIdO4kAzLwWeOwAA&#10;ADkAAAAQAAAAAAAAAAEAIAAAAAgBAABkcnMvc2hhcGV4bWwueG1sUEsFBgAAAAAGAAYAWwEAALID&#10;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656;top:1551;height:301;width:310;" fillcolor="#5B9BD5 [3204]" filled="t" stroked="f" coordsize="256,277" o:gfxdata="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KVxL4A&#10;AADbAAAADwAAAAAAAAABACAAAAAiAAAAZHJzL2Rvd25yZXYueG1sUEsBAhQAFAAAAAgAh07iQDMv&#10;BZ47AAAAOQAAABAAAAAAAAAAAQAgAAAADQEAAGRycy9zaGFwZXhtbC54bWxQSwUGAAAAAAYABgBb&#10;AQAAtw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680;top:2031;height:442;width:232;v-text-anchor:middle;" fillcolor="#5B9BD5 [3204]" filled="t" stroked="f" coordsize="3056,5968" o:gfxdata="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EYc74A&#10;AADbAAAADwAAAAAAAAABACAAAAAiAAAAZHJzL2Rvd25yZXYueG1sUEsBAhQAFAAAAAgAh07iQDMv&#10;BZ47AAAAOQAAABAAAAAAAAAAAQAgAAAADQEAAGRycy9zaGFwZXhtbC54bWxQSwUGAAAAAAYABgBb&#10;AQAAtwM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56957,2056;52501,0;47706,2505;20366,16312;10316,19314;3099,26382;24,36170;1283,127328;7022,135626;16104,140425;55770,140851;65360,136926;71850,129219;74005,37234;72480,29598;67830,22647;60783,17966;14699,38321;16515,34680;19809,32269;50830,31607;54923,32647;57974,35319;59403,39172;59040,66382;56909,69834;53397,71914;22255,72245;18356,70851;15571,67895;14529,63877;17242,86170;29641,85059;32038,86170;32765,97021;31118,99385;18719,99598;16685,97612;40901,86903;43129,85106;55480,85579;56860,88108;55964,98865;43783,99739;41216,98416;16564,109881;18162,107517;30561,107304;32619,109314;32377,120283;29955,121843;17678,121158;16539,110212;41579,108085;53760,107186;56352,108510;56812,119432;54971,121607;42548,121607;40732,119432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675;top:2666;height:222;width:307;" fillcolor="#5B9BD5 [3204]" filled="t" stroked="f" coordsize="323,252" o:gfxdata="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jr8t74A&#10;AADbAAAADwAAAAAAAAABACAAAAAiAAAAZHJzL2Rvd25yZXYueG1sUEsBAhQAFAAAAAgAh07iQDMv&#10;BZ47AAAAOQAAABAAAAAAAAAAAQAgAAAADQEAAGRycy9zaGFwZXhtbC54bWxQSwUGAAAAAAYABgBb&#10;AQAAtwMAAAAA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tbl>
      <w:tblPr>
        <w:tblStyle w:val="4"/>
        <w:tblpPr w:leftFromText="180" w:rightFromText="180" w:vertAnchor="page" w:horzAnchor="page" w:tblpXSpec="center" w:tblpY="420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00"/>
        <w:gridCol w:w="1700"/>
        <w:gridCol w:w="170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初试成绩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数学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政治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专业课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专业课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7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85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90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88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87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350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93345</wp:posOffset>
                </wp:positionV>
                <wp:extent cx="2244090" cy="503555"/>
                <wp:effectExtent l="0" t="0" r="3810" b="1079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465" y="925830"/>
                          <a:ext cx="2244090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控制理论与控制工程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7.35pt;height:39.65pt;width:176.7pt;z-index:251669504;mso-width-relative:page;mso-height-relative:page;" fillcolor="#FFFFFF [3201]" filled="t" stroked="f" coordsize="21600,21600" o:gfxdata="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4rwZ1AAA&#10;AAgBAAAPAAAAAAAAAAEAIAAAACIAAABkcnMvZG93bnJldi54bWxQSwECFAAUAAAACACHTuJA2xXU&#10;yVsCAACb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控制理论与控制工程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1153795</wp:posOffset>
                </wp:positionV>
                <wp:extent cx="1513840" cy="6870700"/>
                <wp:effectExtent l="0" t="0" r="1016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840" cy="6870700"/>
                          <a:chOff x="6306" y="3444"/>
                          <a:chExt cx="2384" cy="1082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6312" y="3444"/>
                            <a:ext cx="2378" cy="995"/>
                            <a:chOff x="0" y="-80900"/>
                            <a:chExt cx="2505075" cy="723520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37" name="Group 44"/>
                          <wpg:cNvGrpSpPr/>
                          <wpg:grpSpPr>
                            <a:xfrm>
                              <a:off x="0" y="0"/>
                              <a:ext cx="2505075" cy="642620"/>
                              <a:chOff x="6683" y="4010"/>
                              <a:chExt cx="3945" cy="1012"/>
                            </a:xfrm>
                            <a:grpFill/>
                          </wpg:grpSpPr>
                          <wps:wsp>
                            <wps:cNvPr id="38" name="Rectangle 29"/>
                            <wps:cNvSpPr/>
                            <wps:spPr bwMode="auto">
                              <a:xfrm>
                                <a:off x="6683" y="4010"/>
                                <a:ext cx="3945" cy="661"/>
                              </a:xfrm>
                              <a:custGeom>
                                <a:avLst/>
                                <a:gdLst>
                                  <a:gd name="T0" fmla="*/ 0 w 2796702"/>
                                  <a:gd name="T1" fmla="*/ 0 h 419418"/>
                                  <a:gd name="T2" fmla="*/ 2504872 w 2796702"/>
                                  <a:gd name="T3" fmla="*/ 0 h 419418"/>
                                  <a:gd name="T4" fmla="*/ 2266504 w 2796702"/>
                                  <a:gd name="T5" fmla="*/ 223736 h 419418"/>
                                  <a:gd name="T6" fmla="*/ 2504872 w 2796702"/>
                                  <a:gd name="T7" fmla="*/ 419418 h 419418"/>
                                  <a:gd name="T8" fmla="*/ 0 w 2796702"/>
                                  <a:gd name="T9" fmla="*/ 419418 h 419418"/>
                                  <a:gd name="T10" fmla="*/ 0 w 2796702"/>
                                  <a:gd name="T11" fmla="*/ 0 h 419418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796702" h="419418">
                                    <a:moveTo>
                                      <a:pt x="0" y="0"/>
                                    </a:moveTo>
                                    <a:lnTo>
                                      <a:pt x="2796702" y="0"/>
                                    </a:lnTo>
                                    <a:lnTo>
                                      <a:pt x="2530563" y="223736"/>
                                    </a:lnTo>
                                    <a:lnTo>
                                      <a:pt x="2796702" y="419418"/>
                                    </a:lnTo>
                                    <a:lnTo>
                                      <a:pt x="0" y="41941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AutoShape 6"/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6742" y="4595"/>
                                <a:ext cx="368" cy="486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718" y="-80900"/>
                              <a:ext cx="2005746" cy="530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6311" y="6064"/>
                            <a:ext cx="2378" cy="996"/>
                            <a:chOff x="0" y="-81627"/>
                            <a:chExt cx="2505075" cy="72424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" name="Group 44"/>
                          <wpg:cNvGrpSpPr/>
                          <wpg:grpSpPr>
                            <a:xfrm>
                              <a:off x="0" y="0"/>
                              <a:ext cx="2505075" cy="642620"/>
                              <a:chOff x="6683" y="4010"/>
                              <a:chExt cx="3945" cy="1012"/>
                            </a:xfrm>
                            <a:grpFill/>
                          </wpg:grpSpPr>
                          <wps:wsp>
                            <wps:cNvPr id="9" name="Rectangle 29"/>
                            <wps:cNvSpPr/>
                            <wps:spPr bwMode="auto">
                              <a:xfrm>
                                <a:off x="6683" y="4010"/>
                                <a:ext cx="3945" cy="661"/>
                              </a:xfrm>
                              <a:custGeom>
                                <a:avLst/>
                                <a:gdLst>
                                  <a:gd name="T0" fmla="*/ 0 w 2796702"/>
                                  <a:gd name="T1" fmla="*/ 0 h 419418"/>
                                  <a:gd name="T2" fmla="*/ 2504872 w 2796702"/>
                                  <a:gd name="T3" fmla="*/ 0 h 419418"/>
                                  <a:gd name="T4" fmla="*/ 2266504 w 2796702"/>
                                  <a:gd name="T5" fmla="*/ 223736 h 419418"/>
                                  <a:gd name="T6" fmla="*/ 2504872 w 2796702"/>
                                  <a:gd name="T7" fmla="*/ 419418 h 419418"/>
                                  <a:gd name="T8" fmla="*/ 0 w 2796702"/>
                                  <a:gd name="T9" fmla="*/ 419418 h 419418"/>
                                  <a:gd name="T10" fmla="*/ 0 w 2796702"/>
                                  <a:gd name="T11" fmla="*/ 0 h 419418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796702" h="419418">
                                    <a:moveTo>
                                      <a:pt x="0" y="0"/>
                                    </a:moveTo>
                                    <a:lnTo>
                                      <a:pt x="2796702" y="0"/>
                                    </a:lnTo>
                                    <a:lnTo>
                                      <a:pt x="2530563" y="223736"/>
                                    </a:lnTo>
                                    <a:lnTo>
                                      <a:pt x="2796702" y="419418"/>
                                    </a:lnTo>
                                    <a:lnTo>
                                      <a:pt x="0" y="41941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6"/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6742" y="4595"/>
                                <a:ext cx="368" cy="486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48" y="-81627"/>
                              <a:ext cx="2005746" cy="442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6308" y="9097"/>
                            <a:ext cx="2378" cy="1013"/>
                            <a:chOff x="0" y="-93989"/>
                            <a:chExt cx="2505075" cy="736609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14" name="Group 44"/>
                          <wpg:cNvGrpSpPr/>
                          <wpg:grpSpPr>
                            <a:xfrm>
                              <a:off x="0" y="0"/>
                              <a:ext cx="2505075" cy="642620"/>
                              <a:chOff x="6683" y="4010"/>
                              <a:chExt cx="3945" cy="1012"/>
                            </a:xfrm>
                            <a:grpFill/>
                          </wpg:grpSpPr>
                          <wps:wsp>
                            <wps:cNvPr id="15" name="Rectangle 29"/>
                            <wps:cNvSpPr/>
                            <wps:spPr bwMode="auto">
                              <a:xfrm>
                                <a:off x="6683" y="4010"/>
                                <a:ext cx="3945" cy="661"/>
                              </a:xfrm>
                              <a:custGeom>
                                <a:avLst/>
                                <a:gdLst>
                                  <a:gd name="T0" fmla="*/ 0 w 2796702"/>
                                  <a:gd name="T1" fmla="*/ 0 h 419418"/>
                                  <a:gd name="T2" fmla="*/ 2504872 w 2796702"/>
                                  <a:gd name="T3" fmla="*/ 0 h 419418"/>
                                  <a:gd name="T4" fmla="*/ 2266504 w 2796702"/>
                                  <a:gd name="T5" fmla="*/ 223736 h 419418"/>
                                  <a:gd name="T6" fmla="*/ 2504872 w 2796702"/>
                                  <a:gd name="T7" fmla="*/ 419418 h 419418"/>
                                  <a:gd name="T8" fmla="*/ 0 w 2796702"/>
                                  <a:gd name="T9" fmla="*/ 419418 h 419418"/>
                                  <a:gd name="T10" fmla="*/ 0 w 2796702"/>
                                  <a:gd name="T11" fmla="*/ 0 h 419418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796702" h="419418">
                                    <a:moveTo>
                                      <a:pt x="0" y="0"/>
                                    </a:moveTo>
                                    <a:lnTo>
                                      <a:pt x="2796702" y="0"/>
                                    </a:lnTo>
                                    <a:lnTo>
                                      <a:pt x="2530563" y="223736"/>
                                    </a:lnTo>
                                    <a:lnTo>
                                      <a:pt x="2796702" y="419418"/>
                                    </a:lnTo>
                                    <a:lnTo>
                                      <a:pt x="0" y="41941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6"/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6742" y="4595"/>
                                <a:ext cx="368" cy="486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573" y="-93989"/>
                              <a:ext cx="2005746" cy="5061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6306" y="13286"/>
                            <a:ext cx="2378" cy="978"/>
                            <a:chOff x="0" y="-68538"/>
                            <a:chExt cx="2505075" cy="711158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1" name="Group 44"/>
                          <wpg:cNvGrpSpPr/>
                          <wpg:grpSpPr>
                            <a:xfrm>
                              <a:off x="0" y="0"/>
                              <a:ext cx="2505075" cy="642620"/>
                              <a:chOff x="6683" y="4010"/>
                              <a:chExt cx="3945" cy="1012"/>
                            </a:xfrm>
                            <a:grpFill/>
                          </wpg:grpSpPr>
                          <wps:wsp>
                            <wps:cNvPr id="22" name="Rectangle 29"/>
                            <wps:cNvSpPr/>
                            <wps:spPr bwMode="auto">
                              <a:xfrm>
                                <a:off x="6683" y="4010"/>
                                <a:ext cx="3945" cy="661"/>
                              </a:xfrm>
                              <a:custGeom>
                                <a:avLst/>
                                <a:gdLst>
                                  <a:gd name="T0" fmla="*/ 0 w 2796702"/>
                                  <a:gd name="T1" fmla="*/ 0 h 419418"/>
                                  <a:gd name="T2" fmla="*/ 2504872 w 2796702"/>
                                  <a:gd name="T3" fmla="*/ 0 h 419418"/>
                                  <a:gd name="T4" fmla="*/ 2266504 w 2796702"/>
                                  <a:gd name="T5" fmla="*/ 223736 h 419418"/>
                                  <a:gd name="T6" fmla="*/ 2504872 w 2796702"/>
                                  <a:gd name="T7" fmla="*/ 419418 h 419418"/>
                                  <a:gd name="T8" fmla="*/ 0 w 2796702"/>
                                  <a:gd name="T9" fmla="*/ 419418 h 419418"/>
                                  <a:gd name="T10" fmla="*/ 0 w 2796702"/>
                                  <a:gd name="T11" fmla="*/ 0 h 419418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796702" h="419418">
                                    <a:moveTo>
                                      <a:pt x="0" y="0"/>
                                    </a:moveTo>
                                    <a:lnTo>
                                      <a:pt x="2796702" y="0"/>
                                    </a:lnTo>
                                    <a:lnTo>
                                      <a:pt x="2530563" y="223736"/>
                                    </a:lnTo>
                                    <a:lnTo>
                                      <a:pt x="2796702" y="419418"/>
                                    </a:lnTo>
                                    <a:lnTo>
                                      <a:pt x="0" y="41941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6"/>
                            <wps:cNvSpPr>
                              <a:spLocks noChangeArrowheads="1"/>
                            </wps:cNvSpPr>
                            <wps:spPr bwMode="auto">
                              <a:xfrm rot="5400000" flipV="1">
                                <a:off x="6742" y="4595"/>
                                <a:ext cx="368" cy="486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48" y="-68538"/>
                              <a:ext cx="2005746" cy="456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32"/>
                                    <w:szCs w:val="32"/>
                                    <w:lang w:eastAsia="zh-CN"/>
                                  </w:rPr>
                                  <w:t>荣誉技能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9pt;margin-top:90.85pt;height:541pt;width:119.2pt;z-index:251668480;mso-width-relative:page;mso-height-relative:page;" coordorigin="6306,3444" coordsize="2384,10820" o:gfxdata="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">
                <o:lock v:ext="edit" aspectratio="f"/>
                <v:group id="_x0000_s1026" o:spid="_x0000_s1026" o:spt="203" style="position:absolute;left:6312;top:3444;height:995;width:2378;" coordorigin="0,-80900" coordsize="2505075,72352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44" o:spid="_x0000_s1026" o:spt="203" style="position:absolute;left:0;top:0;height:642620;width:2505075;" coordorigin="6683,4010" coordsize="3945,101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Rectangle 29" o:spid="_x0000_s1026" o:spt="100" style="position:absolute;left:6683;top:4010;height:661;width:3945;" filled="t" stroked="f" coordsize="2796702,419418" o:gfxdata="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wktu5AAAA2wAA&#10;AA8AAAAAAAAAAQAgAAAAIgAAAGRycy9kb3ducmV2LnhtbFBLAQIUABQAAAAIAIdO4kAzLwWeOwAA&#10;ADkAAAAQAAAAAAAAAAEAIAAAAAgBAABkcnMvc2hhcGV4bWwueG1sUEsFBgAAAAAGAAYAWwEAALID&#10;AAAAAA==&#10;" path="m0,0l2796702,0,2530563,223736,2796702,419418,0,419418,0,0xe">
                      <v:path o:connectlocs="0,0;3533,0;3197,352;3533,661;0,661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AutoShape 6" o:spid="_x0000_s1026" o:spt="6" type="#_x0000_t6" style="position:absolute;left:6742;top:4595;flip:y;height:486;width:368;rotation:-5898240f;" fillcolor="#1F4E79 [1604]" filled="t" stroked="f" coordsize="21600,21600" o:gfxdata="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Hzl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Rectangle 47" o:spid="_x0000_s1026" o:spt="1" style="position:absolute;left:112718;top:-80900;height:530097;width:2005746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jc w:val="center"/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  <w:t>报考信息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6311;top:6064;height:996;width:2378;" coordorigin="0,-81627" coordsize="2505075,724247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Group 44" o:spid="_x0000_s1026" o:spt="203" style="position:absolute;left:0;top:0;height:642620;width:2505075;" coordorigin="6683,4010" coordsize="3945,101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Rectangle 29" o:spid="_x0000_s1026" o:spt="100" style="position:absolute;left:6683;top:4010;height:661;width:3945;" filled="t" stroked="f" coordsize="2796702,419418" o:gfxdata="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fhSrsAAADa&#10;AAAADwAAAAAAAAABACAAAAAiAAAAZHJzL2Rvd25yZXYueG1sUEsBAhQAFAAAAAgAh07iQDMvBZ47&#10;AAAAOQAAABAAAAAAAAAAAQAgAAAACgEAAGRycy9zaGFwZXhtbC54bWxQSwUGAAAAAAYABgBbAQAA&#10;tAMAAAAA&#10;" path="m0,0l2796702,0,2530563,223736,2796702,419418,0,419418,0,0xe">
                      <v:path o:connectlocs="0,0;3533,0;3197,352;3533,661;0,661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AutoShape 6" o:spid="_x0000_s1026" o:spt="6" type="#_x0000_t6" style="position:absolute;left:6742;top:4595;flip:y;height:486;width:368;rotation:-5898240f;" fillcolor="#1F4E79 [1604]" filled="t" stroked="f" coordsize="21600,21600" o:gfxdata="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kMyu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Rectangle 47" o:spid="_x0000_s1026" o:spt="1" style="position:absolute;left:75848;top:-81627;height:442838;width:2005746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jc w:val="center"/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6308;top:9097;height:1013;width:2378;" coordorigin="0,-93989" coordsize="2505075,736609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Group 44" o:spid="_x0000_s1026" o:spt="203" style="position:absolute;left:0;top:0;height:642620;width:2505075;" coordorigin="6683,4010" coordsize="3945,101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Rectangle 29" o:spid="_x0000_s1026" o:spt="100" style="position:absolute;left:6683;top:4010;height:661;width:3945;" filled="t" stroked="f" coordsize="2796702,419418" o:gfxdata="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GElugAAANsA&#10;AAAPAAAAAAAAAAEAIAAAACIAAABkcnMvZG93bnJldi54bWxQSwECFAAUAAAACACHTuJAMy8FnjsA&#10;AAA5AAAAEAAAAAAAAAABACAAAAAJAQAAZHJzL3NoYXBleG1sLnhtbFBLBQYAAAAABgAGAFsBAACz&#10;AwAAAAA=&#10;" path="m0,0l2796702,0,2530563,223736,2796702,419418,0,419418,0,0xe">
                      <v:path o:connectlocs="0,0;3533,0;3197,352;3533,661;0,661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AutoShape 6" o:spid="_x0000_s1026" o:spt="6" type="#_x0000_t6" style="position:absolute;left:6742;top:4595;flip:y;height:486;width:368;rotation:-5898240f;" fillcolor="#1F4E79 [1604]" filled="t" stroked="f" coordsize="21600,21600" o:gfxdata="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NfFB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Rectangle 47" o:spid="_x0000_s1026" o:spt="1" style="position:absolute;left:129573;top:-93989;height:506101;width:2005746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jc w:val="center"/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  <w:t>实践经历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6306;top:13286;height:978;width:2378;" coordorigin="0,-68538" coordsize="2505075,71115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Group 44" o:spid="_x0000_s1026" o:spt="203" style="position:absolute;left:0;top:0;height:642620;width:2505075;" coordorigin="6683,4010" coordsize="3945,101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Rectangle 29" o:spid="_x0000_s1026" o:spt="100" style="position:absolute;left:6683;top:4010;height:661;width:3945;" filled="t" stroked="f" coordsize="2796702,419418" o:gfxdata="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BM+y8AAAA&#10;2wAAAA8AAAAAAAAAAQAgAAAAIgAAAGRycy9kb3ducmV2LnhtbFBLAQIUABQAAAAIAIdO4kAzLwWe&#10;OwAAADkAAAAQAAAAAAAAAAEAIAAAAAsBAABkcnMvc2hhcGV4bWwueG1sUEsFBgAAAAAGAAYAWwEA&#10;ALUDAAAAAA==&#10;" path="m0,0l2796702,0,2530563,223736,2796702,419418,0,419418,0,0xe">
                      <v:path o:connectlocs="0,0;3533,0;3197,352;3533,661;0,661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AutoShape 6" o:spid="_x0000_s1026" o:spt="6" type="#_x0000_t6" style="position:absolute;left:6742;top:4595;flip:y;height:486;width:368;rotation:-5898240f;" fillcolor="#1F4E79 [1604]" filled="t" stroked="f" coordsize="21600,21600" o:gfxdata="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Lph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Rectangle 47" o:spid="_x0000_s1026" o:spt="1" style="position:absolute;left:75848;top:-68538;height:456654;width:2005746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jc w:val="center"/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32"/>
                              <w:szCs w:val="32"/>
                              <w:lang w:eastAsia="zh-CN"/>
                            </w:rPr>
                            <w:t>荣誉技能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1135380</wp:posOffset>
                </wp:positionV>
                <wp:extent cx="7066915" cy="8137525"/>
                <wp:effectExtent l="6350" t="6350" r="13335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80" y="2081530"/>
                          <a:ext cx="7066915" cy="813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5pt;margin-top:89.4pt;height:640.75pt;width:556.45pt;z-index:251664384;v-text-anchor:middle;mso-width-relative:page;mso-height-relative:page;" filled="f" stroked="t" coordsize="21600,21600" o:gfxdata="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twTe9kAAAANAQAADwAA&#10;AAAAAAABACAAAAAiAAAAZHJzL2Rvd25yZXYueG1sUEsBAhQAFAAAAAgAh07iQP6OopyHAgAA+wQA&#10;AA4AAAAAAAAAAQAgAAAAKAEAAGRycy9lMm9Eb2MueG1sUEsFBgAAAAAGAAYAWQEAACEGAAAAAA==&#10;">
                <v:fill on="f" focussize="0,0"/>
                <v:stroke weight="1pt" color="#7F7F7F [16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7979410</wp:posOffset>
                </wp:positionV>
                <wp:extent cx="6852920" cy="10382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650" y="9305925"/>
                          <a:ext cx="685292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一次性通过国家英语四、六级，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具有较强的听、说、读、写能力，能熟练地进行语言翻译和专项的翻译；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2"/>
                                <w:szCs w:val="22"/>
                              </w:rPr>
                              <w:t>计算机：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已过湖南省计算机二级，熟练使用Office办公软件、能较好使用C语言、Access、SQL等软件，能熟练使用Internet获取网络资源。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pt;margin-top:628.3pt;height:81.75pt;width:539.6pt;z-index:251665408;mso-width-relative:page;mso-height-relative:page;" filled="f" stroked="f" coordsize="21600,21600" o:gfxdata="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a7B17dAAAADgEAAA8AAAAA&#10;AAAAAQAgAAAAIgAAAGRycy9kb3ducmV2LnhtbFBLAQIUABQAAAAIAIdO4kB5NucsSAIAAHQ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</w:rPr>
                        <w:t>一次性通过国家英语四、六级，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具有较强的听、说、读、写能力，能熟练地进行语言翻译和专项的翻译；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2"/>
                          <w:szCs w:val="22"/>
                        </w:rPr>
                        <w:t>计算机：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已过湖南省计算机二级，熟练使用Office办公软件、能较好使用C语言、Access、SQL等软件，能熟练使用Internet获取网络资源。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5641975</wp:posOffset>
                </wp:positionV>
                <wp:extent cx="6689090" cy="16859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09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协助导师指导本科毕业生写作毕业论文工作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主要给本科毕业生上课，教授毕业论文写作流程和写作方法；帮助和指导本科生在论文写作过程中遇到的困难和问题。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发表论文：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22"/>
                                <w:szCs w:val="22"/>
                              </w:rPr>
                              <w:t>广义大系统的非脆弱分散控制，江南大学学报（自然科学版）（已发表）；（第一作者）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>不确定广义大系统的非脆弱分散鲁棒控制，2010 CCDC（已投稿）；（第一作者）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>不确定广义大系统的非脆弱分散保性能控制，控制理论与应用（已投稿）；（第一作者）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444.25pt;height:132.75pt;width:526.7pt;z-index:251663360;mso-width-relative:page;mso-height-relative:page;" filled="f" stroked="f" coordsize="21600,21600" o:gfxdata="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CGlddwAAAANAQAADwAAAAAAAAABACAAAAAiAAAA&#10;ZHJzL2Rvd25yZXYueG1sUEsBAhQAFAAAAAgAh07iQEZYZaU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学校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协助导师指导本科毕业生写作毕业论文工作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主要给本科毕业生上课，教授毕业论文写作流程和写作方法；帮助和指导本科生在论文写作过程中遇到的困难和问题。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发表论文：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22"/>
                          <w:szCs w:val="22"/>
                        </w:rPr>
                        <w:t>广义大系统的非脆弱分散控制，江南大学学报（自然科学版）（已发表）；（第一作者）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kern w:val="0"/>
                          <w:sz w:val="22"/>
                          <w:szCs w:val="22"/>
                        </w:rPr>
                        <w:t>不确定广义大系统的非脆弱分散鲁棒控制，2010 CCDC（已投稿）；（第一作者）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kern w:val="0"/>
                          <w:sz w:val="22"/>
                          <w:szCs w:val="22"/>
                        </w:rPr>
                        <w:t>不确定广义大系统的非脆弱分散保性能控制，控制理论与应用（已投稿）；（第一作者）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5293995</wp:posOffset>
                </wp:positionV>
                <wp:extent cx="6654165" cy="3619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1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hint="eastAsia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稻壳大学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论文工作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65pt;margin-top:416.85pt;height:28.5pt;width:523.95pt;z-index:251662336;mso-width-relative:page;mso-height-relative:page;" filled="f" stroked="f" coordsize="21600,21600" o:gfxdata="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ylcY3AAAAAsBAAAPAAAAAAAAAAEAIAAAACIAAABk&#10;cnMvZG93bnJldi54bWxQSwECFAAUAAAACACHTuJAbLgEn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hint="eastAsia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稻壳大学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论文工作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3737610</wp:posOffset>
                </wp:positionV>
                <wp:extent cx="6689090" cy="942340"/>
                <wp:effectExtent l="0" t="0" r="1651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240" y="5304790"/>
                          <a:ext cx="6689090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课程设置 矩阵论，泛函分析，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"http://www.so.com/s?q=%E7%BA%BF%E6%80%A7%E7%B3%BB%E7%BB%9F%E7%90%86%E8%AE%BA&amp;ie=utf-8&amp;src=internal_wenda_recommend_textn"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线性系统理论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，优化理论与最优控制，非线性控制系统理论，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"http://www.so.com/s?q=%E6%99%BA%E8%83%BD%E6%8E%A7%E5%88%B6&amp;ie=utf-8&amp;src=internal_wenda_recommend_textn"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智能控制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"http://www.so.com/s?q=%E8%87%AA%E9%80%82%E5%BA%94%E6%8E%A7%E5%88%B6&amp;ie=utf-8&amp;src=internal_wenda_recommend_textn"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自适应控制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，鲁棒控制，系统辨识与建模，随机过程与随机控制，离散事件系统理论，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"http://www.so.com/s?q=%E6%8E%A7%E5%88%B6%E7%B3%BB%E7%BB%9F&amp;ie=utf-8&amp;src=internal_wenda_recommend_textn"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控制系统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"http://www.so.com/s?q=%E8%AE%A1%E7%AE%97%E6%9C%BA%E8%BE%85%E5%8A%A9%E8%AE%BE%E8%AE%A1&amp;ie=utf-8&amp;src=internal_wenda_recommend_textn"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计算机辅助设计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与仿真，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instrText xml:space="preserve"> HYPERLINK "http://www.so.com/s?q=%E6%9C%BA%E5%99%A8%E4%BA%BA%E6%8E%A7%E5%88%B6&amp;ie=utf-8&amp;src=internal_wenda_recommend_textn"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t>机器人控制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294.3pt;height:74.2pt;width:526.7pt;z-index:251661312;mso-width-relative:page;mso-height-relative:page;" filled="f" stroked="f" coordsize="21600,21600" o:gfxdata="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VHbF90AAAAMAQAADwAAAAAAAAAB&#10;ACAAAAAiAAAAZHJzL2Rvd25yZXYueG1sUEsBAhQAFAAAAAgAh07iQGtACal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课程设置 矩阵论，泛函分析，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"http://www.so.com/s?q=%E7%BA%BF%E6%80%A7%E7%B3%BB%E7%BB%9F%E7%90%86%E8%AE%BA&amp;ie=utf-8&amp;src=internal_wenda_recommend_textn"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线性系统理论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，优化理论与最优控制，非线性控制系统理论，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"http://www.so.com/s?q=%E6%99%BA%E8%83%BD%E6%8E%A7%E5%88%B6&amp;ie=utf-8&amp;src=internal_wenda_recommend_textn"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智能控制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"http://www.so.com/s?q=%E8%87%AA%E9%80%82%E5%BA%94%E6%8E%A7%E5%88%B6&amp;ie=utf-8&amp;src=internal_wenda_recommend_textn"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自适应控制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，鲁棒控制，系统辨识与建模，随机过程与随机控制，离散事件系统理论，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"http://www.so.com/s?q=%E6%8E%A7%E5%88%B6%E7%B3%BB%E7%BB%9F&amp;ie=utf-8&amp;src=internal_wenda_recommend_textn"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控制系统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"http://www.so.com/s?q=%E8%AE%A1%E7%AE%97%E6%9C%BA%E8%BE%85%E5%8A%A9%E8%AE%BE%E8%AE%A1&amp;ie=utf-8&amp;src=internal_wenda_recommend_textn"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计算机辅助设计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与仿真，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instrText xml:space="preserve"> HYPERLINK "http://www.so.com/s?q=%E6%9C%BA%E5%99%A8%E4%BA%BA%E6%8E%A7%E5%88%B6&amp;ie=utf-8&amp;src=internal_wenda_recommend_textn"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t>机器人控制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3400425</wp:posOffset>
                </wp:positionV>
                <wp:extent cx="6762750" cy="3619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hint="eastAsia" w:eastAsia="微软雅黑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稻壳大学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控制理论与控制工程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267.75pt;height:28.5pt;width:532.5pt;z-index:251660288;mso-width-relative:page;mso-height-relative:page;" filled="f" stroked="f" coordsize="21600,21600" o:gfxdata="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JK4x3QAAAAwBAAAPAAAAAAAAAAEAIAAAACIAAABk&#10;cnMvZG93bnJldi54bWxQSwECFAAUAAAACACHTuJATrv+Gj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hint="eastAsia" w:eastAsia="微软雅黑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稻壳大学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  <w:t>控制理论与控制工程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43B13"/>
    <w:rsid w:val="02070495"/>
    <w:rsid w:val="02397CD2"/>
    <w:rsid w:val="191A09AA"/>
    <w:rsid w:val="1B6F2ABC"/>
    <w:rsid w:val="253D7382"/>
    <w:rsid w:val="303724BE"/>
    <w:rsid w:val="35252813"/>
    <w:rsid w:val="38351F93"/>
    <w:rsid w:val="38D87F6A"/>
    <w:rsid w:val="3F0F0AE8"/>
    <w:rsid w:val="4C75462F"/>
    <w:rsid w:val="59B35A3F"/>
    <w:rsid w:val="5BE85C22"/>
    <w:rsid w:val="5D0B2318"/>
    <w:rsid w:val="5F743B13"/>
    <w:rsid w:val="613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Section Titlle"/>
    <w:basedOn w:val="1"/>
    <w:qFormat/>
    <w:uiPriority w:val="0"/>
    <w:pPr>
      <w:widowControl/>
      <w:spacing w:after="80"/>
      <w:jc w:val="left"/>
    </w:pPr>
    <w:rPr>
      <w:rFonts w:ascii="Cambria" w:hAnsi="Cambria"/>
      <w:b/>
      <w:color w:val="FFFFFF"/>
      <w:kern w:val="0"/>
      <w:sz w:val="44"/>
      <w:szCs w:val="44"/>
      <w:lang w:val="fr-FR" w:eastAsia="en-US"/>
    </w:rPr>
  </w:style>
  <w:style w:type="paragraph" w:customStyle="1" w:styleId="8">
    <w:name w:val="Name"/>
    <w:basedOn w:val="1"/>
    <w:qFormat/>
    <w:uiPriority w:val="0"/>
    <w:pPr>
      <w:widowControl/>
      <w:spacing w:after="240"/>
      <w:jc w:val="center"/>
    </w:pPr>
    <w:rPr>
      <w:rFonts w:ascii="Impact" w:hAnsi="Impact"/>
      <w:color w:val="FFFFFF"/>
      <w:kern w:val="0"/>
      <w:sz w:val="56"/>
      <w:szCs w:val="56"/>
      <w:lang w:val="fr-FR" w:eastAsia="en-US"/>
    </w:rPr>
  </w:style>
  <w:style w:type="paragraph" w:customStyle="1" w:styleId="9">
    <w:name w:val="Designation"/>
    <w:basedOn w:val="1"/>
    <w:qFormat/>
    <w:uiPriority w:val="0"/>
    <w:pPr>
      <w:widowControl/>
      <w:spacing w:after="240"/>
      <w:jc w:val="center"/>
    </w:pPr>
    <w:rPr>
      <w:rFonts w:ascii="Cambria" w:hAnsi="Cambria"/>
      <w:b/>
      <w:kern w:val="0"/>
      <w:sz w:val="40"/>
      <w:szCs w:val="40"/>
      <w:lang w:val="fr-FR" w:eastAsia="en-US"/>
    </w:rPr>
  </w:style>
  <w:style w:type="paragraph" w:customStyle="1" w:styleId="10">
    <w:name w:val="Contact Info"/>
    <w:basedOn w:val="1"/>
    <w:qFormat/>
    <w:uiPriority w:val="0"/>
    <w:pPr>
      <w:widowControl/>
      <w:tabs>
        <w:tab w:val="left" w:pos="1152"/>
      </w:tabs>
      <w:jc w:val="left"/>
    </w:pPr>
    <w:rPr>
      <w:rFonts w:ascii="Cambria" w:hAnsi="Cambria"/>
      <w:kern w:val="0"/>
      <w:sz w:val="22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deaef90d-c7e5-4e86-a229-2320c3535741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23</Words>
  <Characters>29</Characters>
  <Lines>0</Lines>
  <Paragraphs>0</Paragraphs>
  <TotalTime>2</TotalTime>
  <ScaleCrop>false</ScaleCrop>
  <LinksUpToDate>false</LinksUpToDate>
  <CharactersWithSpaces>29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2022-01-23T01:41:00Z</dcterms:created>
  <dc:creator>童话里的艾菲尔</dc:creator>
  <cp:lastModifiedBy>童话里的艾菲尔</cp:lastModifiedBy>
  <dcterms:modified xsi:type="dcterms:W3CDTF">2022-01-23T01:49:14Z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4F50CA1058E94F91A232737EE0C0DFE8</vt:lpwstr>
  </property>
  <property fmtid="{D5CDD505-2E9C-101B-9397-08002B2CF9AE}" pid="4" name="KSOTemplateUUID">
    <vt:lpwstr>v1.0_mb_MO6dK6QFgbftzhzSUj09/Q==</vt:lpwstr>
  </property>
</Properties>
</file>