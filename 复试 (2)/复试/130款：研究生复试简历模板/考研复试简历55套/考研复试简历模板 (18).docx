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4578"/>
        <w:tblOverlap w:val="never"/>
        <w:tblW w:w="0" w:type="auto"/>
        <w:jc w:val="center"/>
        <w:tblBorders>
          <w:top w:val="single" w:color="D7D7D7" w:themeColor="background1" w:themeShade="D8" w:sz="4" w:space="0"/>
          <w:left w:val="single" w:color="D7D7D7" w:themeColor="background1" w:themeShade="D8" w:sz="4" w:space="0"/>
          <w:bottom w:val="single" w:color="D7D7D7" w:themeColor="background1" w:themeShade="D8" w:sz="4" w:space="0"/>
          <w:right w:val="single" w:color="D7D7D7" w:themeColor="background1" w:themeShade="D8" w:sz="4" w:space="0"/>
          <w:insideH w:val="single" w:color="D7D7D7" w:themeColor="background1" w:themeShade="D8" w:sz="4" w:space="0"/>
          <w:insideV w:val="single" w:color="D7D7D7" w:themeColor="background1" w:themeShade="D8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1814"/>
        <w:gridCol w:w="1814"/>
        <w:gridCol w:w="1814"/>
        <w:gridCol w:w="1814"/>
        <w:gridCol w:w="1814"/>
      </w:tblGrid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1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科目</w:t>
            </w:r>
          </w:p>
        </w:tc>
        <w:tc>
          <w:tcPr>
            <w:tcW w:w="181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政治</w:t>
            </w:r>
          </w:p>
        </w:tc>
        <w:tc>
          <w:tcPr>
            <w:tcW w:w="181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英语</w:t>
            </w:r>
          </w:p>
        </w:tc>
        <w:tc>
          <w:tcPr>
            <w:tcW w:w="181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数学</w:t>
            </w:r>
          </w:p>
        </w:tc>
        <w:tc>
          <w:tcPr>
            <w:tcW w:w="181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专业课</w:t>
            </w:r>
          </w:p>
        </w:tc>
        <w:tc>
          <w:tcPr>
            <w:tcW w:w="181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81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分数</w:t>
            </w:r>
          </w:p>
        </w:tc>
        <w:tc>
          <w:tcPr>
            <w:tcW w:w="181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70</w:t>
            </w:r>
          </w:p>
        </w:tc>
        <w:tc>
          <w:tcPr>
            <w:tcW w:w="181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55</w:t>
            </w:r>
          </w:p>
        </w:tc>
        <w:tc>
          <w:tcPr>
            <w:tcW w:w="181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100</w:t>
            </w:r>
          </w:p>
        </w:tc>
        <w:tc>
          <w:tcPr>
            <w:tcW w:w="181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100</w:t>
            </w:r>
          </w:p>
        </w:tc>
        <w:tc>
          <w:tcPr>
            <w:tcW w:w="1814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325</w:t>
            </w:r>
          </w:p>
        </w:tc>
      </w:tr>
    </w:tbl>
    <w:p>
      <w:pPr>
        <w:rPr>
          <w:rFonts w:hint="eastAsia"/>
          <w:lang w:val="en-US"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6229985</wp:posOffset>
                </wp:positionV>
                <wp:extent cx="7146925" cy="2179320"/>
                <wp:effectExtent l="0" t="5080" r="0" b="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6925" cy="2179320"/>
                          <a:chOff x="6481" y="9973"/>
                          <a:chExt cx="11255" cy="3432"/>
                        </a:xfrm>
                      </wpg:grpSpPr>
                      <wpg:grpSp>
                        <wpg:cNvPr id="105" name="组合 105"/>
                        <wpg:cNvGrpSpPr/>
                        <wpg:grpSpPr>
                          <a:xfrm>
                            <a:off x="6630" y="9973"/>
                            <a:ext cx="11106" cy="498"/>
                            <a:chOff x="6630" y="9973"/>
                            <a:chExt cx="11106" cy="498"/>
                          </a:xfrm>
                        </wpg:grpSpPr>
                        <wpg:grpSp>
                          <wpg:cNvPr id="90" name="组合 90"/>
                          <wpg:cNvGrpSpPr/>
                          <wpg:grpSpPr>
                            <a:xfrm>
                              <a:off x="6630" y="9973"/>
                              <a:ext cx="11106" cy="499"/>
                              <a:chOff x="6600" y="6748"/>
                              <a:chExt cx="11106" cy="499"/>
                            </a:xfrm>
                          </wpg:grpSpPr>
                          <wps:wsp>
                            <wps:cNvPr id="91" name="矩形 15"/>
                            <wps:cNvSpPr/>
                            <wps:spPr>
                              <a:xfrm>
                                <a:off x="6600" y="6750"/>
                                <a:ext cx="454" cy="4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5DA4AA"/>
                              </a:solidFill>
                              <a:ln>
                                <a:solidFill>
                                  <a:srgbClr val="5DA4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2" name="文本框 57"/>
                            <wps:cNvSpPr txBox="1"/>
                            <wps:spPr>
                              <a:xfrm>
                                <a:off x="7079" y="6748"/>
                                <a:ext cx="1474" cy="4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5DA4AA"/>
                                      <w:sz w:val="28"/>
                                      <w:szCs w:val="3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DA4AA"/>
                                      <w:sz w:val="28"/>
                                      <w:szCs w:val="36"/>
                                      <w:lang w:val="en-US" w:eastAsia="zh-CN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93" name="直接连接符 52"/>
                            <wps:cNvCnPr/>
                            <wps:spPr>
                              <a:xfrm>
                                <a:off x="8534" y="6992"/>
                                <a:ext cx="765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文本框 105"/>
                            <wps:cNvSpPr txBox="1"/>
                            <wps:spPr>
                              <a:xfrm>
                                <a:off x="16119" y="6750"/>
                                <a:ext cx="1587" cy="4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Arial" w:hAnsi="Arial" w:eastAsia="微软雅黑" w:cs="Arial"/>
                                      <w:b w:val="0"/>
                                      <w:bCs w:val="0"/>
                                      <w:color w:val="A6A6A6" w:themeColor="background1" w:themeShade="A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A6A6A6" w:themeColor="background1" w:themeShade="A6"/>
                                      <w:lang w:val="en-US" w:eastAsia="zh-CN"/>
                                    </w:rPr>
                                    <w:t>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02" name="图片 275" descr="job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96DAC541-7B7A-43D3-8B79-37D633B846F1}">
                                  <asvg:svgBlip xmlns:asvg="http://schemas.microsoft.com/office/drawing/2016/SVG/main" r:embed="rId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27" y="10071"/>
                              <a:ext cx="283" cy="28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97" name="组合 97"/>
                        <wpg:cNvGrpSpPr/>
                        <wpg:grpSpPr>
                          <a:xfrm>
                            <a:off x="6481" y="10670"/>
                            <a:ext cx="11225" cy="2735"/>
                            <a:chOff x="6496" y="11375"/>
                            <a:chExt cx="11225" cy="2735"/>
                          </a:xfrm>
                        </wpg:grpSpPr>
                        <wps:wsp>
                          <wps:cNvPr id="497" name="文本框 82"/>
                          <wps:cNvSpPr txBox="1"/>
                          <wps:spPr>
                            <a:xfrm>
                              <a:off x="6496" y="11756"/>
                              <a:ext cx="11225" cy="2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1、负责员工招聘、甄选、录用、办理员工入职、离职、转岗，负责员工考勤、福利、薪资、绩效考核；组织员工培训、管理员工人事档案、劳动合同保管；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2、完善公司人事行政管理制度等文件、员工手册、并组织实施、监督；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负责办理员工社会保险缴纳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对候选人进行意向评估、匹配度评估，背景调查，提交候选人报告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;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3、完成领导交办的其他工作。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499" name="文本框 30"/>
                          <wps:cNvSpPr txBox="1"/>
                          <wps:spPr>
                            <a:xfrm>
                              <a:off x="11578" y="11375"/>
                              <a:ext cx="1185" cy="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人事专员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00" name="文本框 26"/>
                          <wps:cNvSpPr txBox="1"/>
                          <wps:spPr>
                            <a:xfrm>
                              <a:off x="6530" y="11399"/>
                              <a:ext cx="2320" cy="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田字格科技有限公司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01" name="文本框 40"/>
                          <wps:cNvSpPr txBox="1"/>
                          <wps:spPr>
                            <a:xfrm>
                              <a:off x="16136" y="11443"/>
                              <a:ext cx="1566" cy="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19.09-20.06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35pt;margin-top:490.55pt;height:171.6pt;width:562.75pt;z-index:251667456;mso-width-relative:page;mso-height-relative:page;" coordorigin="6481,9973" coordsize="11255,3432" o:gfxdata="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">
                <o:lock v:ext="edit" aspectratio="f"/>
                <v:group id="_x0000_s1026" o:spid="_x0000_s1026" o:spt="203" style="position:absolute;left:6630;top:9973;height:498;width:11106;" coordorigin="6630,9973" coordsize="11106,498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6630;top:9973;height:499;width:11106;" coordorigin="6600,6748" coordsize="11106,499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15" o:spid="_x0000_s1026" o:spt="1" style="position:absolute;left:6600;top:6750;height:454;width:454;v-text-anchor:middle;" fillcolor="#5DA4AA" filled="t" stroked="t" coordsize="21600,21600" o:gfxdata="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uAD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5DA4AA [3204]" miterlimit="8" joinstyle="miter"/>
                      <v:imagedata o:title=""/>
                      <o:lock v:ext="edit" aspectratio="f"/>
                    </v:rect>
                    <v:shape id="文本框 57" o:spid="_x0000_s1026" o:spt="202" type="#_x0000_t202" style="position:absolute;left:7079;top:6748;height:499;width:1474;" filled="f" stroked="f" coordsize="21600,21600" o:gfxdata="UEsDBAoAAAAAAIdO4kAAAAAAAAAAAAAAAAAEAAAAZHJzL1BLAwQUAAAACACHTuJAOWlxNr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RQx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pcTa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DA4A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DA4AA"/>
                                <w:sz w:val="28"/>
                                <w:szCs w:val="36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line id="直接连接符 52" o:spid="_x0000_s1026" o:spt="20" style="position:absolute;left:8534;top:6992;height:0;width:7654;" filled="f" stroked="t" coordsize="21600,21600" o:gfxdata="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9TRa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D9D9D9 [2732]" miterlimit="8" joinstyle="miter" dashstyle="dash"/>
                      <v:imagedata o:title=""/>
                      <o:lock v:ext="edit" aspectratio="f"/>
                    </v:line>
                    <v:shape id="文本框 105" o:spid="_x0000_s1026" o:spt="202" type="#_x0000_t202" style="position:absolute;left:16119;top:6750;height:438;width:1587;" filled="f" stroked="f" coordsize="21600,21600" o:gfxdata="UEsDBAoAAAAAAIdO4kAAAAAAAAAAAAAAAAAEAAAAZHJzL1BLAwQUAAAACACHTuJAtoDpQs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PMV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gOlC&#10;wAAAANs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A6A6A6" w:themeColor="background1" w:themeShade="A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6A6A6" w:themeColor="background1" w:themeShade="A6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v:textbox>
                    </v:shape>
                  </v:group>
                  <v:shape id="图片 275" o:spid="_x0000_s1026" o:spt="75" alt="job" type="#_x0000_t75" style="position:absolute;left:6727;top:10071;height:283;width:283;" filled="f" o:preferrelative="t" stroked="f" coordsize="21600,21600" o:gfxdata="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urMG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group id="_x0000_s1026" o:spid="_x0000_s1026" o:spt="203" style="position:absolute;left:6481;top:10670;height:2735;width:11225;" coordorigin="6496,11375" coordsize="11225,2735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82" o:spid="_x0000_s1026" o:spt="202" type="#_x0000_t202" style="position:absolute;left:6496;top:11756;height:2354;width:11225;" filled="f" stroked="f" coordsize="21600,21600" o:gfxdata="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dQf3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1、负责员工招聘、甄选、录用、办理员工入职、离职、转岗，负责员工考勤、福利、薪资、绩效考核；组织员工培训、管理员工人事档案、劳动合同保管；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2、完善公司人事行政管理制度等文件、员工手册、并组织实施、监督；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负责办理员工社会保险缴纳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对候选人进行意向评估、匹配度评估，背景调查，提交候选人报告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;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3、完成领导交办的其他工作。</w:t>
                          </w:r>
                        </w:p>
                      </w:txbxContent>
                    </v:textbox>
                  </v:shape>
                  <v:shape id="文本框 30" o:spid="_x0000_s1026" o:spt="202" type="#_x0000_t202" style="position:absolute;left:11578;top:11375;height:466;width:1185;" filled="f" stroked="f" coordsize="21600,21600" o:gfxdata="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5SS&#10;EMEAAADcAAAADwAAAAAAAAABACAAAAAiAAAAZHJzL2Rvd25yZXYueG1sUEsBAhQAFAAAAAgAh07i&#10;QDMvBZ47AAAAOQAAABAAAAAAAAAAAQAgAAAAEAEAAGRycy9zaGFwZXhtbC54bWxQSwUGAAAAAAYA&#10;BgBbAQAAug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人事专员</w:t>
                          </w:r>
                        </w:p>
                      </w:txbxContent>
                    </v:textbox>
                  </v:shape>
                  <v:shape id="文本框 26" o:spid="_x0000_s1026" o:spt="202" type="#_x0000_t202" style="position:absolute;left:6530;top:11399;height:461;width:2320;" filled="f" stroked="f" coordsize="21600,21600" o:gfxdata="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RaGX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田字格科技有限公司</w:t>
                          </w:r>
                        </w:p>
                      </w:txbxContent>
                    </v:textbox>
                  </v:shape>
                  <v:shape id="文本框 40" o:spid="_x0000_s1026" o:spt="202" type="#_x0000_t202" style="position:absolute;left:16136;top:11443;height:394;width:1566;" filled="f" stroked="f" coordsize="21600,21600" o:gfxdata="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ugArgAAADc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19.09-20.06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4286250</wp:posOffset>
                </wp:positionV>
                <wp:extent cx="7127240" cy="1390015"/>
                <wp:effectExtent l="0" t="5080" r="0" b="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7240" cy="1390015"/>
                          <a:chOff x="6481" y="7183"/>
                          <a:chExt cx="11224" cy="2189"/>
                        </a:xfrm>
                      </wpg:grpSpPr>
                      <wpg:grpSp>
                        <wpg:cNvPr id="83" name="组合 83"/>
                        <wpg:cNvGrpSpPr/>
                        <wpg:grpSpPr>
                          <a:xfrm>
                            <a:off x="6630" y="7183"/>
                            <a:ext cx="11050" cy="499"/>
                            <a:chOff x="6600" y="6748"/>
                            <a:chExt cx="11050" cy="499"/>
                          </a:xfrm>
                        </wpg:grpSpPr>
                        <wps:wsp>
                          <wps:cNvPr id="84" name="矩形 15"/>
                          <wps:cNvSpPr/>
                          <wps:spPr>
                            <a:xfrm>
                              <a:off x="6600" y="6750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5DA4AA"/>
                            </a:solidFill>
                            <a:ln>
                              <a:solidFill>
                                <a:srgbClr val="5DA4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文本框 57"/>
                          <wps:cNvSpPr txBox="1"/>
                          <wps:spPr>
                            <a:xfrm>
                              <a:off x="7079" y="6748"/>
                              <a:ext cx="1474" cy="4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DA4AA"/>
                                    <w:sz w:val="28"/>
                                    <w:szCs w:val="3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DA4AA"/>
                                    <w:sz w:val="28"/>
                                    <w:szCs w:val="36"/>
                                    <w:lang w:val="en-US" w:eastAsia="zh-CN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6" name="直接连接符 52"/>
                          <wps:cNvCnPr/>
                          <wps:spPr>
                            <a:xfrm>
                              <a:off x="8534" y="6992"/>
                              <a:ext cx="765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87" name="图片 243" descr="学士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61" y="6824"/>
                              <a:ext cx="340" cy="3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8" name="文本框 105"/>
                          <wps:cNvSpPr txBox="1"/>
                          <wps:spPr>
                            <a:xfrm>
                              <a:off x="16119" y="6750"/>
                              <a:ext cx="1531" cy="4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left"/>
                                  <w:textAlignment w:val="auto"/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A6A6A6" w:themeColor="background1" w:themeShade="A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A6A6A6" w:themeColor="background1" w:themeShade="A6"/>
                                    <w:lang w:val="en-US" w:eastAsia="zh-CN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89" name="组合 89"/>
                        <wpg:cNvGrpSpPr/>
                        <wpg:grpSpPr>
                          <a:xfrm>
                            <a:off x="6481" y="7924"/>
                            <a:ext cx="11225" cy="1449"/>
                            <a:chOff x="6481" y="8494"/>
                            <a:chExt cx="11225" cy="1449"/>
                          </a:xfrm>
                        </wpg:grpSpPr>
                        <wps:wsp>
                          <wps:cNvPr id="475" name="文本框 82"/>
                          <wps:cNvSpPr txBox="1"/>
                          <wps:spPr>
                            <a:xfrm>
                              <a:off x="6481" y="8909"/>
                              <a:ext cx="11225" cy="10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textAlignment w:val="auto"/>
                                  <w:rPr>
                                    <w:rFonts w:hint="eastAsia"/>
                                    <w:sz w:val="22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主修课程：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人力资源管理概论、招聘与录用、战略性绩效管理、工作分析的方法与技术、薪酬管理、培训与开发、人员测评与选拔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人力资源规划与开发、工作分析、人员素质测评、员工招聘、绩效管理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caps w:val="0"/>
                                    <w:color w:val="595959" w:themeColor="text1" w:themeTint="A6"/>
                                    <w:spacing w:val="0"/>
                                    <w:sz w:val="22"/>
                                    <w:szCs w:val="22"/>
                                    <w:shd w:val="clear" w:fill="FFFFFF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wps:wsp>
                          <wps:cNvPr id="477" name="文本框 30"/>
                          <wps:cNvSpPr txBox="1"/>
                          <wps:spPr>
                            <a:xfrm>
                              <a:off x="11173" y="8494"/>
                              <a:ext cx="1984" cy="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工商管理 / 本科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8" name="文本框 26"/>
                          <wps:cNvSpPr txBox="1"/>
                          <wps:spPr>
                            <a:xfrm>
                              <a:off x="6500" y="8512"/>
                              <a:ext cx="2320" cy="4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田字格工商管理学院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9" name="文本框 40"/>
                          <wps:cNvSpPr txBox="1"/>
                          <wps:spPr>
                            <a:xfrm>
                              <a:off x="16106" y="8577"/>
                              <a:ext cx="1566" cy="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16.09-20.06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35pt;margin-top:337.5pt;height:109.45pt;width:561.2pt;z-index:251665408;mso-width-relative:page;mso-height-relative:page;" coordorigin="6481,7183" coordsize="11224,2189" o:gfxdata="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">
                <o:lock v:ext="edit" aspectratio="f"/>
                <v:group id="_x0000_s1026" o:spid="_x0000_s1026" o:spt="203" style="position:absolute;left:6630;top:7183;height:499;width:11050;" coordorigin="6600,6748" coordsize="11050,499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5" o:spid="_x0000_s1026" o:spt="1" style="position:absolute;left:6600;top:6750;height:454;width:454;v-text-anchor:middle;" fillcolor="#5DA4AA" filled="t" stroked="t" coordsize="21600,21600" o:gfxdata="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FtUq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5DA4AA [3204]" miterlimit="8" joinstyle="miter"/>
                    <v:imagedata o:title=""/>
                    <o:lock v:ext="edit" aspectratio="f"/>
                  </v:rect>
                  <v:shape id="文本框 57" o:spid="_x0000_s1026" o:spt="202" type="#_x0000_t202" style="position:absolute;left:7079;top:6748;height:499;width:1474;" filled="f" stroked="f" coordsize="21600,21600" o:gfxdata="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Zf5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DA4AA"/>
                              <w:sz w:val="28"/>
                              <w:szCs w:val="3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DA4AA"/>
                              <w:sz w:val="28"/>
                              <w:szCs w:val="36"/>
                              <w:lang w:val="en-US" w:eastAsia="zh-CN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直接连接符 52" o:spid="_x0000_s1026" o:spt="20" style="position:absolute;left:8534;top:6992;height:0;width:7654;" filled="f" stroked="t" coordsize="21600,21600" o:gfxdata="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euQ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D9D9D9 [2732]" miterlimit="8" joinstyle="miter" dashstyle="dash"/>
                    <v:imagedata o:title=""/>
                    <o:lock v:ext="edit" aspectratio="f"/>
                  </v:line>
                  <v:shape id="图片 243" o:spid="_x0000_s1026" o:spt="75" alt="学士帽" type="#_x0000_t75" style="position:absolute;left:6661;top:6824;height:340;width:340;" filled="f" o:preferrelative="t" stroked="f" coordsize="21600,21600" o:gfxdata="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7X1B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9" o:title=""/>
                    <o:lock v:ext="edit" aspectratio="t"/>
                  </v:shape>
                  <v:shape id="文本框 105" o:spid="_x0000_s1026" o:spt="202" type="#_x0000_t202" style="position:absolute;left:16119;top:6750;height:438;width:1531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left"/>
                            <w:textAlignment w:val="auto"/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A6A6A6" w:themeColor="background1" w:themeShade="A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A6A6A6" w:themeColor="background1" w:themeShade="A6"/>
                              <w:lang w:val="en-US" w:eastAsia="zh-CN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481;top:7924;height:1449;width:11225;" coordorigin="6481,8494" coordsize="11225,1449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82" o:spid="_x0000_s1026" o:spt="202" type="#_x0000_t202" style="position:absolute;left:6481;top:8909;height:1034;width:11225;" filled="f" stroked="f" coordsize="21600,21600" o:gfxdata="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59rh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textAlignment w:val="auto"/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主修课程：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人力资源管理概论、招聘与录用、战略性绩效管理、工作分析的方法与技术、薪酬管理、培训与开发、人员测评与选拔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人力资源规划与开发、工作分析、人员素质测评、员工招聘、绩效管理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caps w:val="0"/>
                              <w:color w:val="595959" w:themeColor="text1" w:themeTint="A6"/>
                              <w:spacing w:val="0"/>
                              <w:sz w:val="22"/>
                              <w:szCs w:val="22"/>
                              <w:shd w:val="clear" w:fill="FFFFFF"/>
                              <w:lang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</w:txbxContent>
                    </v:textbox>
                  </v:shape>
                  <v:shape id="文本框 30" o:spid="_x0000_s1026" o:spt="202" type="#_x0000_t202" style="position:absolute;left:11173;top:8494;height:466;width:1984;" filled="f" stroked="f" coordsize="21600,21600" o:gfxdata="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UtF&#10;A8EAAADcAAAADwAAAAAAAAABACAAAAAiAAAAZHJzL2Rvd25yZXYueG1sUEsBAhQAFAAAAAgAh07i&#10;QDMvBZ47AAAAOQAAABAAAAAAAAAAAQAgAAAAEAEAAGRycy9zaGFwZXhtbC54bWxQSwUGAAAAAAYA&#10;BgBbAQAAug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工商管理 / 本科</w:t>
                          </w:r>
                        </w:p>
                      </w:txbxContent>
                    </v:textbox>
                  </v:shape>
                  <v:shape id="文本框 26" o:spid="_x0000_s1026" o:spt="202" type="#_x0000_t202" style="position:absolute;left:6500;top:8512;height:466;width:2320;" filled="f" stroked="f" coordsize="21600,21600" o:gfxdata="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U0X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田字格工商管理学院</w:t>
                          </w:r>
                        </w:p>
                      </w:txbxContent>
                    </v:textbox>
                  </v:shape>
                  <v:shape id="文本框 40" o:spid="_x0000_s1026" o:spt="202" type="#_x0000_t202" style="position:absolute;left:16106;top:8577;height:394;width:1566;" filled="f" stroked="f" coordsize="21600,21600" o:gfxdata="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qtDk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16.09-20.06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2400300</wp:posOffset>
                </wp:positionV>
                <wp:extent cx="6997700" cy="316865"/>
                <wp:effectExtent l="6350" t="5080" r="0" b="190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0" cy="316865"/>
                          <a:chOff x="6600" y="6748"/>
                          <a:chExt cx="11020" cy="499"/>
                        </a:xfrm>
                      </wpg:grpSpPr>
                      <wps:wsp>
                        <wps:cNvPr id="68" name="矩形 15"/>
                        <wps:cNvSpPr/>
                        <wps:spPr>
                          <a:xfrm>
                            <a:off x="6600" y="6750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5DA4AA"/>
                          </a:solidFill>
                          <a:ln>
                            <a:solidFill>
                              <a:srgbClr val="5DA4A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57"/>
                        <wps:cNvSpPr txBox="1"/>
                        <wps:spPr>
                          <a:xfrm>
                            <a:off x="7079" y="6748"/>
                            <a:ext cx="1474" cy="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5DA4AA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DA4AA"/>
                                  <w:sz w:val="28"/>
                                  <w:szCs w:val="36"/>
                                  <w:lang w:val="en-US" w:eastAsia="zh-CN"/>
                                </w:rPr>
                                <w:t>初试成绩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直接连接符 52"/>
                        <wps:cNvCnPr/>
                        <wps:spPr>
                          <a:xfrm>
                            <a:off x="8534" y="6992"/>
                            <a:ext cx="799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" name="图片 243" descr="学士帽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1" y="6824"/>
                            <a:ext cx="340" cy="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文本框 105"/>
                        <wps:cNvSpPr txBox="1"/>
                        <wps:spPr>
                          <a:xfrm>
                            <a:off x="16479" y="6750"/>
                            <a:ext cx="1141" cy="4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left"/>
                                <w:textAlignment w:val="auto"/>
                                <w:rPr>
                                  <w:rFonts w:hint="default" w:ascii="Arial" w:hAnsi="Arial" w:eastAsia="微软雅黑" w:cs="Arial"/>
                                  <w:b w:val="0"/>
                                  <w:bCs w:val="0"/>
                                  <w:color w:val="A6A6A6" w:themeColor="background1" w:themeShade="A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A6A6A6" w:themeColor="background1" w:themeShade="A6"/>
                                  <w:lang w:val="en-US" w:eastAsia="zh-CN"/>
                                </w:rPr>
                                <w:t>GRADES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8pt;margin-top:189pt;height:24.95pt;width:551pt;z-index:251663360;mso-width-relative:page;mso-height-relative:page;" coordorigin="6600,6748" coordsize="11020,499" o:gfxdata="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">
                <o:lock v:ext="edit" aspectratio="f"/>
                <v:rect id="矩形 15" o:spid="_x0000_s1026" o:spt="1" style="position:absolute;left:6600;top:6750;height:454;width:454;v-text-anchor:middle;" fillcolor="#5DA4AA" filled="t" stroked="t" coordsize="21600,21600" o:gfxdata="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RFm1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5DA4AA [3204]" miterlimit="8" joinstyle="miter"/>
                  <v:imagedata o:title=""/>
                  <o:lock v:ext="edit" aspectratio="f"/>
                </v:rect>
                <v:shape id="文本框 57" o:spid="_x0000_s1026" o:spt="202" type="#_x0000_t202" style="position:absolute;left:7079;top:6748;height:499;width:1474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5DA4AA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DA4AA"/>
                            <w:sz w:val="28"/>
                            <w:szCs w:val="36"/>
                            <w:lang w:val="en-US" w:eastAsia="zh-CN"/>
                          </w:rPr>
                          <w:t>初试成绩</w:t>
                        </w:r>
                      </w:p>
                    </w:txbxContent>
                  </v:textbox>
                </v:shape>
                <v:line id="直接连接符 52" o:spid="_x0000_s1026" o:spt="20" style="position:absolute;left:8534;top:6992;height:0;width:7994;" filled="f" stroked="t" coordsize="21600,21600" o:gfxdata="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Ukg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miterlimit="8" joinstyle="miter" dashstyle="dash"/>
                  <v:imagedata o:title=""/>
                  <o:lock v:ext="edit" aspectratio="f"/>
                </v:line>
                <v:shape id="图片 243" o:spid="_x0000_s1026" o:spt="75" alt="学士帽" type="#_x0000_t75" style="position:absolute;left:6661;top:6824;height:340;width:340;" filled="f" o:preferrelative="t" stroked="f" coordsize="21600,21600" o:gfxdata="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bgy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文本框 105" o:spid="_x0000_s1026" o:spt="202" type="#_x0000_t202" style="position:absolute;left:16479;top:6750;height:438;width:1141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left"/>
                          <w:textAlignment w:val="auto"/>
                          <w:rPr>
                            <w:rFonts w:hint="default" w:ascii="Arial" w:hAnsi="Arial" w:eastAsia="微软雅黑" w:cs="Arial"/>
                            <w:b w:val="0"/>
                            <w:bCs w:val="0"/>
                            <w:color w:val="A6A6A6" w:themeColor="background1" w:themeShade="A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A6A6A6" w:themeColor="background1" w:themeShade="A6"/>
                            <w:lang w:val="en-US" w:eastAsia="zh-CN"/>
                          </w:rPr>
                          <w:t>GRADES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8934450</wp:posOffset>
                </wp:positionV>
                <wp:extent cx="7143750" cy="1297940"/>
                <wp:effectExtent l="0" t="5080" r="0" b="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1297940"/>
                          <a:chOff x="6498" y="13708"/>
                          <a:chExt cx="11250" cy="2044"/>
                        </a:xfrm>
                      </wpg:grpSpPr>
                      <wpg:grpSp>
                        <wpg:cNvPr id="103" name="组合 103"/>
                        <wpg:cNvGrpSpPr/>
                        <wpg:grpSpPr>
                          <a:xfrm>
                            <a:off x="6630" y="13708"/>
                            <a:ext cx="11118" cy="498"/>
                            <a:chOff x="6630" y="13708"/>
                            <a:chExt cx="11118" cy="498"/>
                          </a:xfrm>
                        </wpg:grpSpPr>
                        <wpg:grpSp>
                          <wpg:cNvPr id="98" name="组合 98"/>
                          <wpg:cNvGrpSpPr/>
                          <wpg:grpSpPr>
                            <a:xfrm>
                              <a:off x="6630" y="13708"/>
                              <a:ext cx="11118" cy="499"/>
                              <a:chOff x="6600" y="6748"/>
                              <a:chExt cx="11118" cy="499"/>
                            </a:xfrm>
                          </wpg:grpSpPr>
                          <wps:wsp>
                            <wps:cNvPr id="99" name="矩形 15"/>
                            <wps:cNvSpPr/>
                            <wps:spPr>
                              <a:xfrm>
                                <a:off x="6600" y="6750"/>
                                <a:ext cx="454" cy="4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5DA4AA"/>
                              </a:solidFill>
                              <a:ln>
                                <a:solidFill>
                                  <a:srgbClr val="5DA4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0" name="文本框 57"/>
                            <wps:cNvSpPr txBox="1"/>
                            <wps:spPr>
                              <a:xfrm>
                                <a:off x="7079" y="6748"/>
                                <a:ext cx="1474" cy="4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5DA4AA"/>
                                      <w:sz w:val="28"/>
                                      <w:szCs w:val="3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DA4AA"/>
                                      <w:sz w:val="28"/>
                                      <w:szCs w:val="36"/>
                                      <w:lang w:val="en-US" w:eastAsia="zh-CN"/>
                                    </w:rPr>
                                    <w:t>个人评价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1" name="直接连接符 52"/>
                            <wps:cNvCnPr/>
                            <wps:spPr>
                              <a:xfrm>
                                <a:off x="8534" y="6992"/>
                                <a:ext cx="7483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文本框 105"/>
                            <wps:cNvSpPr txBox="1"/>
                            <wps:spPr>
                              <a:xfrm>
                                <a:off x="16074" y="6750"/>
                                <a:ext cx="1644" cy="4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Arial" w:hAnsi="Arial" w:eastAsia="微软雅黑" w:cs="Arial"/>
                                      <w:b w:val="0"/>
                                      <w:bCs w:val="0"/>
                                      <w:color w:val="A6A6A6" w:themeColor="background1" w:themeShade="A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A6A6A6" w:themeColor="background1" w:themeShade="A6"/>
                                      <w:lang w:val="en-US" w:eastAsia="zh-CN"/>
                                    </w:rPr>
                                    <w:t>EVALUATION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0" name="图片 250" descr="头像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686" y="13782"/>
                              <a:ext cx="340" cy="3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8" name="文本框 82"/>
                        <wps:cNvSpPr txBox="1"/>
                        <wps:spPr>
                          <a:xfrm>
                            <a:off x="6498" y="14398"/>
                            <a:ext cx="10998" cy="1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大学从事人力资源专业的学习，主修课程包括人力资源规划与开发、工作分析、人员素质测评、员工招聘、绩效管理、薪酬管理等专业课程；在未来的工作中，我将以充沛的精力，刻苦钻研的精神来努力工作，积极的提高自己的工作能力，与企业同步发展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95959" w:themeColor="text1" w:themeTint="A6"/>
                                  <w:spacing w:val="0"/>
                                  <w:sz w:val="22"/>
                                  <w:szCs w:val="22"/>
                                  <w:shd w:val="clear" w:fill="FFFFFF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2pt;margin-top:703.5pt;height:102.2pt;width:562.5pt;z-index:251666432;mso-width-relative:page;mso-height-relative:page;" coordorigin="6498,13708" coordsize="11250,2044" o:gfxdata="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">
                <o:lock v:ext="edit" aspectratio="f"/>
                <v:group id="_x0000_s1026" o:spid="_x0000_s1026" o:spt="203" style="position:absolute;left:6630;top:13708;height:498;width:11118;" coordorigin="6630,13708" coordsize="11118,498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6630;top:13708;height:499;width:11118;" coordorigin="6600,6748" coordsize="11118,499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15" o:spid="_x0000_s1026" o:spt="1" style="position:absolute;left:6600;top:6750;height:454;width:454;v-text-anchor:middle;" fillcolor="#5DA4AA" filled="t" stroked="t" coordsize="21600,21600" o:gfxdata="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3YwJ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5DA4AA [3204]" miterlimit="8" joinstyle="miter"/>
                      <v:imagedata o:title=""/>
                      <o:lock v:ext="edit" aspectratio="f"/>
                    </v:rect>
                    <v:shape id="文本框 57" o:spid="_x0000_s1026" o:spt="202" type="#_x0000_t202" style="position:absolute;left:7079;top:6748;height:499;width:1474;" filled="f" stroked="f" coordsize="21600,21600" o:gfxdata="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yg2O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DA4A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DA4AA"/>
                                <w:sz w:val="28"/>
                                <w:szCs w:val="36"/>
                                <w:lang w:val="en-US" w:eastAsia="zh-CN"/>
                              </w:rPr>
                              <w:t>个人评价</w:t>
                            </w:r>
                          </w:p>
                        </w:txbxContent>
                      </v:textbox>
                    </v:shape>
                    <v:line id="直接连接符 52" o:spid="_x0000_s1026" o:spt="20" style="position:absolute;left:8534;top:6992;height:0;width:7483;" filled="f" stroked="t" coordsize="21600,21600" o:gfxdata="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d1M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D9D9D9 [2732]" miterlimit="8" joinstyle="miter" dashstyle="dash"/>
                      <v:imagedata o:title=""/>
                      <o:lock v:ext="edit" aspectratio="f"/>
                    </v:line>
                    <v:shape id="文本框 105" o:spid="_x0000_s1026" o:spt="202" type="#_x0000_t202" style="position:absolute;left:16074;top:6750;height:438;width:1644;" filled="f" stroked="f" coordsize="21600,21600" o:gfxdata="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UNm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A6A6A6" w:themeColor="background1" w:themeShade="A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6A6A6" w:themeColor="background1" w:themeShade="A6"/>
                                <w:lang w:val="en-US" w:eastAsia="zh-CN"/>
                              </w:rPr>
                              <w:t>EVALUATION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75" alt="头像" type="#_x0000_t75" style="position:absolute;left:6686;top:13782;height:340;width:340;" filled="f" o:preferrelative="t" stroked="f" coordsize="21600,21600" o:gfxdata="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MhOB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  <v:shape id="文本框 82" o:spid="_x0000_s1026" o:spt="202" type="#_x0000_t202" style="position:absolute;left:6498;top:14398;height:1354;width:10998;" filled="f" stroked="f" coordsize="21600,21600" o:gfxdata="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/JGOb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大学从事人力资源专业的学习，主修课程包括人力资源规划与开发、工作分析、人员素质测评、员工招聘、绩效管理、薪酬管理等专业课程；在未来的工作中，我将以充沛的精力，刻苦钻研的精神来努力工作，积极的提高自己的工作能力，与企业同步发展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95959" w:themeColor="text1" w:themeTint="A6"/>
                            <w:spacing w:val="0"/>
                            <w:sz w:val="22"/>
                            <w:szCs w:val="22"/>
                            <w:shd w:val="clear" w:fill="FFFFFF"/>
                            <w:lang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39370</wp:posOffset>
                </wp:positionV>
                <wp:extent cx="7487920" cy="10619740"/>
                <wp:effectExtent l="40005" t="20320" r="53975" b="4699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60" y="86995"/>
                          <a:ext cx="7487920" cy="10619740"/>
                        </a:xfrm>
                        <a:prstGeom prst="rect">
                          <a:avLst/>
                        </a:prstGeom>
                        <a:noFill/>
                        <a:ln w="79375">
                          <a:solidFill>
                            <a:srgbClr val="5DA4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pt;margin-top:3.1pt;height:836.2pt;width:589.6pt;z-index:-251649024;v-text-anchor:middle;mso-width-relative:page;mso-height-relative:page;" filled="f" stroked="t" coordsize="21600,21600" o:gfxdata="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RUXrbZAAAACQEAAA8AAAAAAAAAAQAgAAAAIgAA&#10;AGRycy9kb3ducmV2LnhtbFBLAQIUABQAAAAIAIdO4kAjSa+peQIAANkEAAAOAAAAAAAAAAEAIAAA&#10;ACgBAABkcnMvZTJvRG9jLnhtbFBLBQYAAAAABgAGAFkBAAATBgAAAAA=&#10;">
                <v:fill on="f" focussize="0,0"/>
                <v:stroke weight="6.25pt" color="#5DA4AA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7204710</wp:posOffset>
                </wp:positionH>
                <wp:positionV relativeFrom="paragraph">
                  <wp:posOffset>-17780</wp:posOffset>
                </wp:positionV>
                <wp:extent cx="360045" cy="360045"/>
                <wp:effectExtent l="6350" t="6350" r="1460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403985" y="763270"/>
                          <a:ext cx="360045" cy="360045"/>
                        </a:xfrm>
                        <a:prstGeom prst="rect">
                          <a:avLst/>
                        </a:prstGeom>
                        <a:solidFill>
                          <a:srgbClr val="5DA4AA"/>
                        </a:solidFill>
                        <a:ln>
                          <a:solidFill>
                            <a:srgbClr val="5DA4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7.3pt;margin-top:-1.4pt;height:28.35pt;width:28.35pt;rotation:5898240f;z-index:-251656192;v-text-anchor:middle;mso-width-relative:page;mso-height-relative:page;" fillcolor="#5DA4AA" filled="t" stroked="t" coordsize="21600,21600" o:gfxdata="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C0nS9oAAAALAQAADwAAAAAAAAABACAAAAAi&#10;AAAAZHJzL2Rvd25yZXYueG1sUEsBAhQAFAAAAAgAh07iQMJ0iPV6AgAADAUAAA4AAAAAAAAAAQAg&#10;AAAAKQEAAGRycy9lMm9Eb2MueG1sUEsFBgAAAAAGAAYAWQEAABUGAAAAAA==&#10;">
                <v:fill on="t" focussize="0,0"/>
                <v:stroke weight="1pt" color="#5DA4AA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6067425</wp:posOffset>
            </wp:positionH>
            <wp:positionV relativeFrom="paragraph">
              <wp:posOffset>363855</wp:posOffset>
            </wp:positionV>
            <wp:extent cx="1131570" cy="1440180"/>
            <wp:effectExtent l="19050" t="19050" r="30480" b="26670"/>
            <wp:wrapNone/>
            <wp:docPr id="4" name="图片 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2"/>
                    <pic:cNvPicPr>
                      <a:picLocks noChangeAspect="1"/>
                    </pic:cNvPicPr>
                  </pic:nvPicPr>
                  <pic:blipFill>
                    <a:blip r:embed="rId13"/>
                    <a:srcRect l="10390" r="11039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440180"/>
                    </a:xfrm>
                    <a:prstGeom prst="rect">
                      <a:avLst/>
                    </a:prstGeom>
                    <a:ln w="19050">
                      <a:solidFill>
                        <a:srgbClr val="5DA4AA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254000</wp:posOffset>
                </wp:positionV>
                <wp:extent cx="4347845" cy="63500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24510" y="234950"/>
                          <a:ext cx="4347845" cy="635000"/>
                          <a:chOff x="10165" y="1373"/>
                          <a:chExt cx="6847" cy="1000"/>
                        </a:xfrm>
                      </wpg:grpSpPr>
                      <wps:wsp>
                        <wps:cNvPr id="805" name="文本框 3"/>
                        <wps:cNvSpPr txBox="1"/>
                        <wps:spPr>
                          <a:xfrm>
                            <a:off x="10165" y="1373"/>
                            <a:ext cx="1979" cy="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DA4AA"/>
                                  <w:sz w:val="56"/>
                                  <w:szCs w:val="5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DA4AA"/>
                                  <w:sz w:val="56"/>
                                  <w:szCs w:val="56"/>
                                  <w:lang w:val="en-US" w:eastAsia="zh-CN"/>
                                </w:rPr>
                                <w:t>田子歌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6" name="文本框 4"/>
                        <wps:cNvSpPr txBox="1"/>
                        <wps:spPr>
                          <a:xfrm>
                            <a:off x="14121" y="1737"/>
                            <a:ext cx="2891" cy="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5DA4A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DA4AA"/>
                                  <w:sz w:val="24"/>
                                  <w:szCs w:val="24"/>
                                  <w:lang w:val="en-US" w:eastAsia="zh-CN"/>
                                </w:rPr>
                                <w:t>考研专业：工商管理专业位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8pt;margin-top:20pt;height:50pt;width:342.35pt;z-index:251661312;mso-width-relative:page;mso-height-relative:page;" coordorigin="10165,1373" o:gfxdata="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prkm02AAAAAoBAAAPAAAAAAAA&#10;AAEAIAAAACIAAABkcnMvZG93bnJldi54bWxQSwECFAAUAAAACACHTuJA9P1ZbfYCAAA6CAAADgAA&#10;AAAAAAABACAAAAAnAQAAZHJzL2Uyb0RvYy54bWxQSwUGAAAAAAYABgBZAQAAjwYAAAAA&#10;">
                <o:lock v:ext="edit" aspectratio="f"/>
                <v:shape id="文本框 3" o:spid="_x0000_s1026" o:spt="202" type="#_x0000_t202" style="position:absolute;left:10165;top:1373;height:1000;width:1979;" filled="f" stroked="f" coordsize="21600,21600" o:gfxdata="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0L4u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DA4AA"/>
                            <w:sz w:val="56"/>
                            <w:szCs w:val="5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DA4AA"/>
                            <w:sz w:val="56"/>
                            <w:szCs w:val="56"/>
                            <w:lang w:val="en-US" w:eastAsia="zh-CN"/>
                          </w:rPr>
                          <w:t>田子歌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14121;top:1737;height:435;width:2891;" filled="f" stroked="f" coordsize="21600,21600" o:gfxdata="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QZs+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5DA4A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DA4AA"/>
                            <w:sz w:val="24"/>
                            <w:szCs w:val="24"/>
                            <w:lang w:val="en-US" w:eastAsia="zh-CN"/>
                          </w:rPr>
                          <w:t>考研专业：工商管理专业位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1011555</wp:posOffset>
                </wp:positionV>
                <wp:extent cx="5072380" cy="843280"/>
                <wp:effectExtent l="6350" t="0" r="0" b="1460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2380" cy="843280"/>
                          <a:chOff x="7005" y="1906"/>
                          <a:chExt cx="7988" cy="1328"/>
                        </a:xfrm>
                      </wpg:grpSpPr>
                      <wpg:grpSp>
                        <wpg:cNvPr id="75" name="组合 75"/>
                        <wpg:cNvGrpSpPr/>
                        <wpg:grpSpPr>
                          <a:xfrm>
                            <a:off x="7005" y="1981"/>
                            <a:ext cx="2843" cy="474"/>
                            <a:chOff x="7005" y="1981"/>
                            <a:chExt cx="2843" cy="474"/>
                          </a:xfrm>
                        </wpg:grpSpPr>
                        <wps:wsp>
                          <wps:cNvPr id="5" name="矩形 5"/>
                          <wps:cNvSpPr/>
                          <wps:spPr>
                            <a:xfrm rot="5400000">
                              <a:off x="7005" y="2025"/>
                              <a:ext cx="397" cy="397"/>
                            </a:xfrm>
                            <a:prstGeom prst="rect">
                              <a:avLst/>
                            </a:prstGeom>
                            <a:solidFill>
                              <a:srgbClr val="5DA4AA"/>
                            </a:solidFill>
                            <a:ln>
                              <a:solidFill>
                                <a:srgbClr val="5DA4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5" name="组合 5"/>
                          <wpg:cNvGrpSpPr/>
                          <wpg:grpSpPr>
                            <a:xfrm rot="0">
                              <a:off x="7044" y="1981"/>
                              <a:ext cx="2805" cy="474"/>
                              <a:chOff x="6714" y="6751"/>
                              <a:chExt cx="2805" cy="474"/>
                            </a:xfrm>
                          </wpg:grpSpPr>
                          <wps:wsp>
                            <wps:cNvPr id="210" name="文本框 7"/>
                            <wps:cNvSpPr txBox="1"/>
                            <wps:spPr>
                              <a:xfrm>
                                <a:off x="7044" y="6751"/>
                                <a:ext cx="907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电话：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11" name="文本框 8"/>
                            <wps:cNvSpPr txBox="1"/>
                            <wps:spPr>
                              <a:xfrm>
                                <a:off x="7644" y="6751"/>
                                <a:ext cx="1875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Arial" w:hAnsi="Arial" w:eastAsia="微软雅黑 Light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 Light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178-0000-0000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0" name="图片 74" descr="电话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714" y="6822"/>
                                <a:ext cx="340" cy="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g:grpSp>
                        <wpg:cNvPr id="76" name="组合 76"/>
                        <wpg:cNvGrpSpPr/>
                        <wpg:grpSpPr>
                          <a:xfrm>
                            <a:off x="11715" y="1906"/>
                            <a:ext cx="3278" cy="486"/>
                            <a:chOff x="11715" y="1906"/>
                            <a:chExt cx="3278" cy="486"/>
                          </a:xfrm>
                        </wpg:grpSpPr>
                        <wps:wsp>
                          <wps:cNvPr id="69" name="矩形 69"/>
                          <wps:cNvSpPr/>
                          <wps:spPr>
                            <a:xfrm rot="5400000">
                              <a:off x="11715" y="1995"/>
                              <a:ext cx="397" cy="397"/>
                            </a:xfrm>
                            <a:prstGeom prst="rect">
                              <a:avLst/>
                            </a:prstGeom>
                            <a:solidFill>
                              <a:srgbClr val="5DA4AA"/>
                            </a:solidFill>
                            <a:ln>
                              <a:solidFill>
                                <a:srgbClr val="5DA4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6" name="组合 12"/>
                          <wpg:cNvGrpSpPr/>
                          <wpg:grpSpPr>
                            <a:xfrm rot="0">
                              <a:off x="11769" y="1906"/>
                              <a:ext cx="3224" cy="476"/>
                              <a:chOff x="11439" y="6691"/>
                              <a:chExt cx="3224" cy="476"/>
                            </a:xfrm>
                          </wpg:grpSpPr>
                          <pic:pic xmlns:pic="http://schemas.openxmlformats.org/drawingml/2006/picture">
                            <pic:nvPicPr>
                              <pic:cNvPr id="59" name="图片 59" descr="定位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96DAC541-7B7A-43D3-8B79-37D633B846F1}">
                                    <asvg:svgBlip xmlns:asvg="http://schemas.microsoft.com/office/drawing/2016/SVG/main" r:embed="rId1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439" y="6853"/>
                                <a:ext cx="283" cy="2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5" name="文本框 8"/>
                            <wps:cNvSpPr txBox="1"/>
                            <wps:spPr>
                              <a:xfrm>
                                <a:off x="12339" y="6693"/>
                                <a:ext cx="2324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山东 · 青岛 · 市北区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04" name="文本框 7"/>
                            <wps:cNvSpPr txBox="1"/>
                            <wps:spPr>
                              <a:xfrm>
                                <a:off x="11739" y="6691"/>
                                <a:ext cx="907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住址：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  <wpg:grpSp>
                        <wpg:cNvPr id="78" name="组合 78"/>
                        <wpg:cNvGrpSpPr/>
                        <wpg:grpSpPr>
                          <a:xfrm>
                            <a:off x="7005" y="2746"/>
                            <a:ext cx="3577" cy="488"/>
                            <a:chOff x="7005" y="2746"/>
                            <a:chExt cx="3577" cy="488"/>
                          </a:xfrm>
                        </wpg:grpSpPr>
                        <wps:wsp>
                          <wps:cNvPr id="49" name="矩形 49"/>
                          <wps:cNvSpPr/>
                          <wps:spPr>
                            <a:xfrm rot="5400000">
                              <a:off x="7005" y="2805"/>
                              <a:ext cx="397" cy="397"/>
                            </a:xfrm>
                            <a:prstGeom prst="rect">
                              <a:avLst/>
                            </a:prstGeom>
                            <a:solidFill>
                              <a:srgbClr val="5DA4AA"/>
                            </a:solidFill>
                            <a:ln>
                              <a:solidFill>
                                <a:srgbClr val="5DA4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7" name="组合 6"/>
                          <wpg:cNvGrpSpPr/>
                          <wpg:grpSpPr>
                            <a:xfrm rot="0">
                              <a:off x="7044" y="2746"/>
                              <a:ext cx="3538" cy="489"/>
                              <a:chOff x="6714" y="7396"/>
                              <a:chExt cx="3538" cy="489"/>
                            </a:xfrm>
                          </wpg:grpSpPr>
                          <pic:pic xmlns:pic="http://schemas.openxmlformats.org/drawingml/2006/picture">
                            <pic:nvPicPr>
                              <pic:cNvPr id="79" name="图片 79" descr="邮箱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96DAC541-7B7A-43D3-8B79-37D633B846F1}">
                                    <asvg:svgBlip xmlns:asvg="http://schemas.microsoft.com/office/drawing/2016/SVG/main" r:embed="rId1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714" y="7496"/>
                                <a:ext cx="340" cy="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8" name="文本框 8"/>
                            <wps:cNvSpPr txBox="1"/>
                            <wps:spPr>
                              <a:xfrm>
                                <a:off x="7644" y="7411"/>
                                <a:ext cx="260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Arial" w:hAnsi="Arial" w:eastAsia="微软雅黑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14575000000@163.com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07" name="文本框 7"/>
                            <wps:cNvSpPr txBox="1"/>
                            <wps:spPr>
                              <a:xfrm>
                                <a:off x="7059" y="7396"/>
                                <a:ext cx="907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邮箱：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  <wpg:grpSp>
                        <wpg:cNvPr id="77" name="组合 77"/>
                        <wpg:cNvGrpSpPr/>
                        <wpg:grpSpPr>
                          <a:xfrm>
                            <a:off x="11715" y="2730"/>
                            <a:ext cx="2468" cy="474"/>
                            <a:chOff x="11715" y="2730"/>
                            <a:chExt cx="2468" cy="474"/>
                          </a:xfrm>
                        </wpg:grpSpPr>
                        <wps:wsp>
                          <wps:cNvPr id="70" name="矩形 70"/>
                          <wps:cNvSpPr/>
                          <wps:spPr>
                            <a:xfrm rot="5400000">
                              <a:off x="11715" y="2775"/>
                              <a:ext cx="397" cy="397"/>
                            </a:xfrm>
                            <a:prstGeom prst="rect">
                              <a:avLst/>
                            </a:prstGeom>
                            <a:solidFill>
                              <a:srgbClr val="5DA4AA"/>
                            </a:solidFill>
                            <a:ln>
                              <a:solidFill>
                                <a:srgbClr val="5DA4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8" name="组合 13"/>
                          <wpg:cNvGrpSpPr/>
                          <wpg:grpSpPr>
                            <a:xfrm rot="0">
                              <a:off x="11769" y="2730"/>
                              <a:ext cx="2414" cy="474"/>
                              <a:chOff x="11439" y="7365"/>
                              <a:chExt cx="2414" cy="474"/>
                            </a:xfrm>
                          </wpg:grpSpPr>
                          <pic:pic xmlns:pic="http://schemas.openxmlformats.org/drawingml/2006/picture">
                            <pic:nvPicPr>
                              <pic:cNvPr id="82" name="图片 82" descr="icon_生日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96DAC541-7B7A-43D3-8B79-37D633B846F1}">
                                    <asvg:svgBlip xmlns:asvg="http://schemas.microsoft.com/office/drawing/2016/SVG/main" r:embed="rId2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439" y="7453"/>
                                <a:ext cx="283" cy="2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2" name="文本框 8"/>
                            <wps:cNvSpPr txBox="1"/>
                            <wps:spPr>
                              <a:xfrm>
                                <a:off x="12338" y="7365"/>
                                <a:ext cx="1515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Arial" w:hAnsi="Arial" w:eastAsia="微软雅黑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1991-11-08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01" name="文本框 7"/>
                            <wps:cNvSpPr txBox="1"/>
                            <wps:spPr>
                              <a:xfrm>
                                <a:off x="11754" y="7365"/>
                                <a:ext cx="850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生日：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55pt;margin-top:79.65pt;height:66.4pt;width:399.4pt;z-index:251664384;mso-width-relative:page;mso-height-relative:page;" coordorigin="7005,1906" coordsize="7988,1328" o:gfxdata="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">
                <o:lock v:ext="edit" aspectratio="f"/>
                <v:group id="_x0000_s1026" o:spid="_x0000_s1026" o:spt="203" style="position:absolute;left:7005;top:1981;height:474;width:2843;" coordorigin="7005,1981" coordsize="2843,474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7005;top:2025;height:397;width:397;rotation:5898240f;v-text-anchor:middle;" fillcolor="#5DA4AA" filled="t" stroked="t" coordsize="21600,21600" o:gfxdata="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xNUY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5DA4AA [3204]" miterlimit="8" joinstyle="miter"/>
                    <v:imagedata o:title=""/>
                    <o:lock v:ext="edit" aspectratio="f"/>
                  </v:rect>
                  <v:group id="组合 5" o:spid="_x0000_s1026" o:spt="203" style="position:absolute;left:7044;top:1981;height:474;width:2805;" coordorigin="6714,6751" coordsize="2805,474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7" o:spid="_x0000_s1026" o:spt="202" type="#_x0000_t202" style="position:absolute;left:7044;top:6751;height:474;width:907;" filled="f" stroked="f" coordsize="21600,21600" o:gfxdata="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QReIbUAAADc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</w:p>
                        </w:txbxContent>
                      </v:textbox>
                    </v:shape>
                    <v:shape id="文本框 8" o:spid="_x0000_s1026" o:spt="202" type="#_x0000_t202" style="position:absolute;left:7644;top:6751;height:474;width:1875;" filled="f" stroked="f" coordsize="21600,21600" o:gfxdata="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j7u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 Light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 Light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178-0000-0000</w:t>
                            </w:r>
                          </w:p>
                        </w:txbxContent>
                      </v:textbox>
                    </v:shape>
                    <v:shape id="图片 74" o:spid="_x0000_s1026" o:spt="75" alt="电话" type="#_x0000_t75" style="position:absolute;left:6714;top:6822;height:340;width:340;" filled="f" o:preferrelative="t" stroked="f" coordsize="21600,21600" o:gfxdata="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2XeW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22" o:title=""/>
                      <o:lock v:ext="edit" aspectratio="t"/>
                    </v:shape>
                  </v:group>
                </v:group>
                <v:group id="_x0000_s1026" o:spid="_x0000_s1026" o:spt="203" style="position:absolute;left:11715;top:1906;height:486;width:3278;" coordorigin="11715,1906" coordsize="3278,486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715;top:1995;height:397;width:397;rotation:5898240f;v-text-anchor:middle;" fillcolor="#5DA4AA" filled="t" stroked="t" coordsize="21600,21600" o:gfxdata="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7X8C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5DA4AA [3204]" miterlimit="8" joinstyle="miter"/>
                    <v:imagedata o:title=""/>
                    <o:lock v:ext="edit" aspectratio="f"/>
                  </v:rect>
                  <v:group id="组合 12" o:spid="_x0000_s1026" o:spt="203" style="position:absolute;left:11769;top:1906;height:476;width:3224;" coordorigin="11439,6691" coordsize="3224,476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75" alt="定位" type="#_x0000_t75" style="position:absolute;left:11439;top:6853;height:283;width:283;" filled="f" o:preferrelative="t" stroked="f" coordsize="21600,21600" o:gfxdata="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T3SB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23" o:title=""/>
                      <o:lock v:ext="edit" aspectratio="t"/>
                    </v:shape>
                    <v:shape id="文本框 8" o:spid="_x0000_s1026" o:spt="202" type="#_x0000_t202" style="position:absolute;left:12339;top:6693;height:474;width:2324;" filled="f" stroked="f" coordsize="21600,21600" o:gfxdata="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yqa2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山东 · 青岛 · 市北区</w:t>
                            </w:r>
                          </w:p>
                        </w:txbxContent>
                      </v:textbox>
                    </v:shape>
                    <v:shape id="文本框 7" o:spid="_x0000_s1026" o:spt="202" type="#_x0000_t202" style="position:absolute;left:11739;top:6691;height:474;width:907;" filled="f" stroked="f" coordsize="21600,21600" o:gfxdata="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Pmzv+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住址：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7005;top:2746;height:488;width:3577;" coordorigin="7005,2746" coordsize="3577,488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7005;top:2805;height:397;width:397;rotation:5898240f;v-text-anchor:middle;" fillcolor="#5DA4AA" filled="t" stroked="t" coordsize="21600,21600" o:gfxdata="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AoGu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5DA4AA [3204]" miterlimit="8" joinstyle="miter"/>
                    <v:imagedata o:title=""/>
                    <o:lock v:ext="edit" aspectratio="f"/>
                  </v:rect>
                  <v:group id="组合 6" o:spid="_x0000_s1026" o:spt="203" style="position:absolute;left:7044;top:2746;height:489;width:3538;" coordorigin="6714,7396" coordsize="3538,489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75" alt="邮箱" type="#_x0000_t75" style="position:absolute;left:6714;top:7496;height:340;width:340;" filled="f" o:preferrelative="t" stroked="f" coordsize="21600,21600" o:gfxdata="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Ipd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24" o:title=""/>
                      <o:lock v:ext="edit" aspectratio="t"/>
                    </v:shape>
                    <v:shape id="文本框 8" o:spid="_x0000_s1026" o:spt="202" type="#_x0000_t202" style="position:absolute;left:7644;top:7411;height:474;width:2608;" filled="f" stroked="f" coordsize="21600,21600" o:gfxdata="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qvE+rUAAADc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14575000000@163.com</w:t>
                            </w:r>
                          </w:p>
                        </w:txbxContent>
                      </v:textbox>
                    </v:shape>
                    <v:shape id="文本框 7" o:spid="_x0000_s1026" o:spt="202" type="#_x0000_t202" style="position:absolute;left:7059;top:7396;height:474;width:907;" filled="f" stroked="f" coordsize="21600,21600" o:gfxdata="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0UIi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11715;top:2730;height:474;width:2468;" coordorigin="11715,2730" coordsize="2468,474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11715;top:2775;height:397;width:397;rotation:5898240f;v-text-anchor:middle;" fillcolor="#5DA4AA" filled="t" stroked="t" coordsize="21600,21600" o:gfxdata="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1bDS7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5DA4AA [3204]" miterlimit="8" joinstyle="miter"/>
                    <v:imagedata o:title=""/>
                    <o:lock v:ext="edit" aspectratio="f"/>
                  </v:rect>
                  <v:group id="组合 13" o:spid="_x0000_s1026" o:spt="203" style="position:absolute;left:11769;top:2730;height:474;width:2414;" coordorigin="11439,7365" coordsize="2414,474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75" alt="icon_生日" type="#_x0000_t75" style="position:absolute;left:11439;top:7453;height:283;width:283;" filled="f" o:preferrelative="t" stroked="f" coordsize="21600,21600" o:gfxdata="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fQlu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25" o:title=""/>
                      <o:lock v:ext="edit" aspectratio="t"/>
                    </v:shape>
                    <v:shape id="文本框 8" o:spid="_x0000_s1026" o:spt="202" type="#_x0000_t202" style="position:absolute;left:12338;top:7365;height:474;width:1515;" filled="f" stroked="f" coordsize="21600,21600" o:gfxdata="UEsDBAoAAAAAAIdO4kAAAAAAAAAAAAAAAAAEAAAAZHJzL1BLAwQUAAAACACHTuJAE0PzELcAAADc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6pS+J6JR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TQ/MQtwAAANw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1991-11-08</w:t>
                            </w:r>
                          </w:p>
                        </w:txbxContent>
                      </v:textbox>
                    </v:shape>
                    <v:shape id="文本框 7" o:spid="_x0000_s1026" o:spt="202" type="#_x0000_t202" style="position:absolute;left:11754;top:7365;height:474;width:850;" filled="f" stroked="f" coordsize="21600,21600" o:gfxdata="UEsDBAoAAAAAAIdO4kAAAAAAAAAAAAAAAAAEAAAAZHJzL1BLAwQUAAAACACHTuJA45FtZ7cAAADc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6oS+J6JR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kW1ntwAAANw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-17780</wp:posOffset>
                </wp:positionV>
                <wp:extent cx="7632065" cy="2051685"/>
                <wp:effectExtent l="0" t="0" r="6985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160" y="115570"/>
                          <a:ext cx="7632065" cy="2051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45pt;margin-top:-1.4pt;height:161.55pt;width:600.95pt;z-index:-251657216;v-text-anchor:middle;mso-width-relative:page;mso-height-relative:page;" fillcolor="#F2F2F2 [3052]" filled="t" stroked="f" coordsize="21600,21600" o:gfxdata="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tPaON3AAAAAoBAAAP&#10;AAAAAAAAAAEAIAAAACIAAABkcnMvZG93bnJldi54bWxQSwECFAAUAAAACACHTuJAiYvNzIYCAAD4&#10;BAAADgAAAAAAAAABACAAAAAr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1449705</wp:posOffset>
            </wp:positionH>
            <wp:positionV relativeFrom="paragraph">
              <wp:posOffset>5755005</wp:posOffset>
            </wp:positionV>
            <wp:extent cx="4615180" cy="1806575"/>
            <wp:effectExtent l="0" t="0" r="0" b="0"/>
            <wp:wrapNone/>
            <wp:docPr id="27" name="图片 27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片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1449705" y="5755005"/>
                      <a:ext cx="461518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3537585</wp:posOffset>
            </wp:positionH>
            <wp:positionV relativeFrom="paragraph">
              <wp:posOffset>8624570</wp:posOffset>
            </wp:positionV>
            <wp:extent cx="396240" cy="324485"/>
            <wp:effectExtent l="41910" t="36830" r="38100" b="57785"/>
            <wp:wrapNone/>
            <wp:docPr id="30" name="图片 30" descr="303b333633343535373bbba1d0cebcfdc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303b333633343535373bbba1d0cebcfdcdb7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40000" flipH="1">
                      <a:off x="3537585" y="8624570"/>
                      <a:ext cx="39624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8957310</wp:posOffset>
                </wp:positionV>
                <wp:extent cx="3784600" cy="101219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3405" y="8957310"/>
                          <a:ext cx="3784600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上方按钮右键选择“打开超链接”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复制下方链接在浏览器中打开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（https://www.docer.com/works?userid=732488517）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15pt;margin-top:705.3pt;height:79.7pt;width:298pt;mso-wrap-style:none;z-index:251670528;mso-width-relative:page;mso-height-relative:page;" filled="f" stroked="f" coordsize="21600,21600" o:gfxdata="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l0djw2gAAAA0BAAAPAAAAAAAA&#10;AAEAIAAAACIAAABkcnMvZG93bnJldi54bWxQSwECFAAUAAAACACHTuJAaBetdkkCAABz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上方按钮右键选择“打开超链接”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复制下方链接在浏览器中打开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（https://www.docer.com/works?userid=732488517）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2216150</wp:posOffset>
            </wp:positionH>
            <wp:positionV relativeFrom="paragraph">
              <wp:posOffset>8086090</wp:posOffset>
            </wp:positionV>
            <wp:extent cx="3038475" cy="628650"/>
            <wp:effectExtent l="0" t="0" r="9525" b="0"/>
            <wp:wrapNone/>
            <wp:docPr id="24" name="图片 24" descr="图片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片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2216150" y="8086090"/>
                      <a:ext cx="3038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519430</wp:posOffset>
                </wp:positionV>
                <wp:extent cx="3743960" cy="4338320"/>
                <wp:effectExtent l="0" t="52705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887220" y="519430"/>
                          <a:ext cx="3743960" cy="4338320"/>
                          <a:chOff x="9970" y="1098"/>
                          <a:chExt cx="6712" cy="7778"/>
                        </a:xfrm>
                      </wpg:grpSpPr>
                      <wps:wsp>
                        <wps:cNvPr id="6" name="椭圆 2"/>
                        <wps:cNvSpPr/>
                        <wps:spPr>
                          <a:xfrm>
                            <a:off x="10547" y="1098"/>
                            <a:ext cx="5556" cy="5556"/>
                          </a:xfrm>
                          <a:prstGeom prst="ellipse">
                            <a:avLst/>
                          </a:prstGeom>
                          <a:blipFill rotWithShape="1">
                            <a:blip r:embed="rId31"/>
                            <a:stretch>
                              <a:fillRect/>
                            </a:stretch>
                          </a:blipFill>
                          <a:ln w="104775">
                            <a:solidFill>
                              <a:srgbClr val="1A191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9970" y="6538"/>
                            <a:ext cx="6712" cy="23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1A1915"/>
                                  <w:sz w:val="130"/>
                                  <w:szCs w:val="1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bCs w:val="0"/>
                                  <w:color w:val="1A1915"/>
                                  <w:sz w:val="130"/>
                                  <w:szCs w:val="130"/>
                                  <w:lang w:val="en-US" w:eastAsia="zh-CN"/>
                                </w:rPr>
                                <w:t>功夫简历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8.6pt;margin-top:40.9pt;height:341.6pt;width:294.8pt;z-index:251673600;mso-width-relative:page;mso-height-relative:page;" coordorigin="9970,1098" coordsize="6712,7778" o:gfxdata="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">
                <o:lock v:ext="edit" aspectratio="f"/>
                <v:shape id="椭圆 2" o:spid="_x0000_s1026" o:spt="3" type="#_x0000_t3" style="position:absolute;left:10547;top:1098;height:5556;width:5556;v-text-anchor:middle;" filled="t" stroked="t" coordsize="21600,21600" o:gfxdata="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9Uq65AAAA2gAA&#10;AA8AAAAAAAAAAQAgAAAAIgAAAGRycy9kb3ducmV2LnhtbFBLAQIUABQAAAAIAIdO4kAzLwWeOwAA&#10;ADkAAAAQAAAAAAAAAAEAIAAAAAgBAABkcnMvc2hhcGV4bWwueG1sUEsFBgAAAAAGAAYAWwEAALID&#10;AAAAAA==&#10;">
                  <v:fill type="frame" on="t" focussize="0,0" recolor="t" rotate="t" r:id="rId31"/>
                  <v:stroke weight="8.25pt" color="#1A1915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9970;top:6538;height:2338;width:6712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1A1915"/>
                            <w:sz w:val="130"/>
                            <w:szCs w:val="13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bCs w:val="0"/>
                            <w:color w:val="1A1915"/>
                            <w:sz w:val="130"/>
                            <w:szCs w:val="130"/>
                            <w:lang w:val="en-US" w:eastAsia="zh-CN"/>
                          </w:rPr>
                          <w:t>功夫简历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-438785</wp:posOffset>
                </wp:positionV>
                <wp:extent cx="6191885" cy="50507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1845" y="-438785"/>
                          <a:ext cx="6191885" cy="5050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 w:val="0"/>
                                <w:color w:val="1A1915"/>
                                <w:sz w:val="460"/>
                                <w:szCs w:val="460"/>
                                <w:lang w:val="en-US" w:eastAsia="zh-CN"/>
                                <w14:textFill>
                                  <w14:solidFill>
                                    <w14:srgbClr w14:val="1A1915">
                                      <w14:alpha w14:val="97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 w:val="0"/>
                                <w:color w:val="1A1915"/>
                                <w:sz w:val="460"/>
                                <w:szCs w:val="460"/>
                                <w:lang w:val="en-US" w:eastAsia="zh-CN"/>
                                <w14:textFill>
                                  <w14:solidFill>
                                    <w14:srgbClr w14:val="1A1915">
                                      <w14:alpha w14:val="97000"/>
                                    </w14:srgbClr>
                                  </w14:solidFill>
                                </w14:textFill>
                              </w:rPr>
                              <w:t>功夫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35pt;margin-top:-34.55pt;height:397.7pt;width:487.55pt;z-index:-251643904;mso-width-relative:page;mso-height-relative:page;" filled="f" stroked="f" coordsize="21600,21600" o:gfxdata="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jK2wG1wAAAAwBAAAPAAAAAAAAAAEA&#10;IAAAACIAAABkcnMvZG93bnJldi54bWxQSwECFAAUAAAACACHTuJAklL2SUkCAAByBAAADgAAAAAA&#10;AAABACAAAAAm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 w:val="0"/>
                          <w:color w:val="1A1915"/>
                          <w:sz w:val="460"/>
                          <w:szCs w:val="460"/>
                          <w:lang w:val="en-US" w:eastAsia="zh-CN"/>
                          <w14:textFill>
                            <w14:solidFill>
                              <w14:srgbClr w14:val="1A1915">
                                <w14:alpha w14:val="97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 w:val="0"/>
                          <w:color w:val="1A1915"/>
                          <w:sz w:val="460"/>
                          <w:szCs w:val="460"/>
                          <w:lang w:val="en-US" w:eastAsia="zh-CN"/>
                          <w14:textFill>
                            <w14:solidFill>
                              <w14:srgbClr w14:val="1A1915">
                                <w14:alpha w14:val="97000"/>
                              </w14:srgbClr>
                            </w14:solidFill>
                          </w14:textFill>
                        </w:rPr>
                        <w:t>功夫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5580380</wp:posOffset>
                </wp:positionV>
                <wp:extent cx="6191885" cy="50507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7720" y="5580380"/>
                          <a:ext cx="6191885" cy="5050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 w:val="0"/>
                                <w:color w:val="FFFFFF" w:themeColor="background1"/>
                                <w:sz w:val="460"/>
                                <w:szCs w:val="46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bCs w:val="0"/>
                                <w:color w:val="FFFFFF" w:themeColor="background1"/>
                                <w:sz w:val="460"/>
                                <w:szCs w:val="46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99000"/>
                                    </w14:schemeClr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6pt;margin-top:439.4pt;height:397.7pt;width:487.55pt;z-index:-251644928;mso-width-relative:page;mso-height-relative:page;" filled="f" stroked="f" coordsize="21600,21600" o:gfxdata="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lOOr9YAAAANAQAADwAAAAAAAAABACAA&#10;AAAiAAAAZHJzL2Rvd25yZXYueG1sUEsBAhQAFAAAAAgAh07iQLAd+FJIAgAAcgQAAA4AAAAAAAAA&#10;AQAgAAAAJ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 w:val="0"/>
                          <w:color w:val="FFFFFF" w:themeColor="background1"/>
                          <w:sz w:val="460"/>
                          <w:szCs w:val="460"/>
                          <w:lang w:val="en-US" w:eastAsia="zh-CN"/>
                          <w14:textFill>
                            <w14:solidFill>
                              <w14:schemeClr w14:val="bg1">
                                <w14:alpha w14:val="99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bCs w:val="0"/>
                          <w:color w:val="FFFFFF" w:themeColor="background1"/>
                          <w:sz w:val="460"/>
                          <w:szCs w:val="460"/>
                          <w:lang w:val="en-US" w:eastAsia="zh-CN"/>
                          <w14:textFill>
                            <w14:solidFill>
                              <w14:schemeClr w14:val="bg1">
                                <w14:alpha w14:val="99000"/>
                              </w14:schemeClr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-445135</wp:posOffset>
                </wp:positionV>
                <wp:extent cx="7703820" cy="5615940"/>
                <wp:effectExtent l="0" t="0" r="11430" b="38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4290" y="-445135"/>
                          <a:ext cx="7703820" cy="5615940"/>
                        </a:xfrm>
                        <a:prstGeom prst="rect">
                          <a:avLst/>
                        </a:prstGeom>
                        <a:solidFill>
                          <a:srgbClr val="F1C4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7pt;margin-top:-35.05pt;height:442.2pt;width:606.6pt;z-index:-251648000;v-text-anchor:middle;mso-width-relative:page;mso-height-relative:page;" fillcolor="#F1C40F" filled="t" stroked="f" coordsize="21600,21600" o:gfxdata="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JIu4Z2wAAAAsBAAAPAAAAAAAA&#10;AAEAIAAAACIAAABkcnMvZG93bnJldi54bWxQSwECFAAUAAAACACHTuJAEhOCwoECAADiBAAADgAA&#10;AAAAAAABACAAAAAq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-76200</wp:posOffset>
                </wp:positionV>
                <wp:extent cx="7632065" cy="10833100"/>
                <wp:effectExtent l="0" t="0" r="6985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4290" y="-76200"/>
                          <a:ext cx="7632065" cy="10833100"/>
                        </a:xfrm>
                        <a:prstGeom prst="rect">
                          <a:avLst/>
                        </a:prstGeom>
                        <a:solidFill>
                          <a:srgbClr val="1A19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7pt;margin-top:-6pt;height:853pt;width:600.95pt;z-index:-251649024;v-text-anchor:middle;mso-width-relative:page;mso-height-relative:page;" fillcolor="#1A1915" filled="t" stroked="f" coordsize="21600,21600" o:gfxdata="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dqK3LZAAAADAEAAA8AAAAAAAAAAQAg&#10;AAAAIgAAAGRycy9kb3ducmV2LnhtbFBLAQIUABQAAAAIAIdO4kDwmWXZfwIAAOQEAAAOAAAAAAAA&#10;AAEAIAAAACg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A7E04"/>
    <w:rsid w:val="18101801"/>
    <w:rsid w:val="316A7E04"/>
    <w:rsid w:val="41FD1300"/>
    <w:rsid w:val="45AC4038"/>
    <w:rsid w:val="4FE9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theme" Target="theme/theme1.xml"/><Relationship Id="rId29" Type="http://schemas.openxmlformats.org/officeDocument/2006/relationships/hyperlink" Target="https://www.docer.com/works?userid=550219737" TargetMode="External"/><Relationship Id="rId28" Type="http://schemas.openxmlformats.org/officeDocument/2006/relationships/image" Target="media/image8.sv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7.sv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6.svg"/><Relationship Id="rId18" Type="http://schemas.openxmlformats.org/officeDocument/2006/relationships/image" Target="media/image10.png"/><Relationship Id="rId17" Type="http://schemas.openxmlformats.org/officeDocument/2006/relationships/image" Target="media/image5.svg"/><Relationship Id="rId16" Type="http://schemas.openxmlformats.org/officeDocument/2006/relationships/image" Target="media/image9.png"/><Relationship Id="rId15" Type="http://schemas.openxmlformats.org/officeDocument/2006/relationships/image" Target="media/image4.sv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3.sv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d8208ae3-e9a0-4b4d-b21f-d0b03dbad4e9\&#31616;&#32422;&#32511;&#33394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简约绿色考研复试简历.docx</Template>
  <Pages>2</Pages>
  <Words>20</Words>
  <Characters>28</Characters>
  <Lines>0</Lines>
  <Paragraphs>0</Paragraphs>
  <TotalTime>0</TotalTime>
  <ScaleCrop>false</ScaleCrop>
  <LinksUpToDate>false</LinksUpToDate>
  <CharactersWithSpaces>28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2022-01-23T01:37:00Z</dcterms:created>
  <dc:creator>童话里的艾菲尔</dc:creator>
  <cp:lastModifiedBy>童话里的艾菲尔</cp:lastModifiedBy>
  <dcterms:modified xsi:type="dcterms:W3CDTF">2022-01-23T01:39:12Z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v1.0_mb_mv3pAvJgoGznr4Ps0DzkwQ==</vt:lpwstr>
  </property>
  <property fmtid="{D5CDD505-2E9C-101B-9397-08002B2CF9AE}" pid="4" name="ICV">
    <vt:lpwstr>80D2E44967984B13BFEE230BE68FF40F</vt:lpwstr>
  </property>
</Properties>
</file>