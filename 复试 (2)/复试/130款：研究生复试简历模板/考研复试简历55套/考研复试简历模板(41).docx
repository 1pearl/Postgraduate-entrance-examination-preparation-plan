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0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-631190</wp:posOffset>
                </wp:positionV>
                <wp:extent cx="6906260" cy="10126980"/>
                <wp:effectExtent l="13970" t="13970" r="52070" b="508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630" y="299085"/>
                          <a:ext cx="6906260" cy="10126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38100" dist="25400" dir="2700000" algn="tl" rotWithShape="0">
                            <a:srgbClr val="618DAF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5.15pt;margin-top:-49.7pt;height:797.4pt;width:543.8pt;z-index:251661312;v-text-anchor:middle;mso-width-relative:page;mso-height-relative:page;" fillcolor="#FFFFFF [3212]" filled="t" stroked="f" coordsize="21600,21600" o:gfxdata="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BLm&#10;54fcAAAADQEAAA8AAAAAAAAAAQAgAAAAIgAAAGRycy9kb3ducmV2LnhtbFBLAQIUABQAAAAIAIdO&#10;4kAxNsF3ygIAAI8FAAAOAAAAAAAAAAEAIAAAACsBAABkcnMvZTJvRG9jLnhtbFBLBQYAAAAABgAG&#10;AFkBAABn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618DAF" opacity="26214f" offset="1.41425196850394pt,1.41425196850394pt" origin="-32768f,-32768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-1211580</wp:posOffset>
                </wp:positionH>
                <wp:positionV relativeFrom="paragraph">
                  <wp:posOffset>-935355</wp:posOffset>
                </wp:positionV>
                <wp:extent cx="8604250" cy="11861165"/>
                <wp:effectExtent l="0" t="0" r="6350" b="698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295" y="90170"/>
                          <a:ext cx="8604250" cy="11861165"/>
                        </a:xfrm>
                        <a:prstGeom prst="rect">
                          <a:avLst/>
                        </a:prstGeom>
                        <a:solidFill>
                          <a:srgbClr val="779D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4pt;margin-top:-73.65pt;height:933.95pt;width:677.5pt;z-index:251659264;v-text-anchor:middle;mso-width-relative:page;mso-height-relative:page;" fillcolor="#779DBB" filled="t" stroked="f" coordsize="21600,21600" o:gfxdata="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00wJx94AAAAPAQAADwAAAAAAAAABACAA&#10;AAAiAAAAZHJzL2Rvd25yZXYueG1sUEsBAhQAFAAAAAgAh07iQC386up5AgAA2AQAAA4AAAAAAAAA&#10;AQAgAAAALQ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1381125</wp:posOffset>
                </wp:positionH>
                <wp:positionV relativeFrom="page">
                  <wp:posOffset>532130</wp:posOffset>
                </wp:positionV>
                <wp:extent cx="1370965" cy="58039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96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eastAsia="微软雅黑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贾西贝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8.75pt;margin-top:41.9pt;height:45.7pt;width:107.95pt;mso-position-horizontal-relative:margin;mso-position-vertical-relative:page;z-index:251675648;mso-width-relative:page;mso-height-relative:page;" filled="f" stroked="f" coordsize="21600,21600" o:gfxdata="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bwD7fXAAAACgEAAA8AAAAAAAAAAQAgAAAAIgAAAGRycy9kb3ducmV2LnhtbFBLAQIUABQAAAAI&#10;AIdO4kC7WaEUJwIAACoEAAAOAAAAAAAAAAEAIAAAACY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eastAsia="微软雅黑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贾西贝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-213360</wp:posOffset>
                </wp:positionV>
                <wp:extent cx="2248535" cy="348615"/>
                <wp:effectExtent l="0" t="0" r="0" b="0"/>
                <wp:wrapNone/>
                <wp:docPr id="45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535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  报考专业 ：公共管理学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212.3pt;margin-top:-16.8pt;height:27.45pt;width:177.05pt;z-index:251676672;mso-width-relative:page;mso-height-relative:page;" filled="f" stroked="f" coordsize="21600,21600" o:gfxdata="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8IdqONwAAAAKAQAADwAAAAAAAAABACAAAAAiAAAAZHJzL2Rvd25y&#10;ZXYueG1sUEsBAhQAFAAAAAgAh07iQOeq5t7BAQAAdgMAAA4AAAAAAAAAAQAgAAAAKw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  报考专业 ：公共管理学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-621665</wp:posOffset>
            </wp:positionH>
            <wp:positionV relativeFrom="paragraph">
              <wp:posOffset>-439420</wp:posOffset>
            </wp:positionV>
            <wp:extent cx="1438910" cy="1438910"/>
            <wp:effectExtent l="19050" t="19050" r="27940" b="27940"/>
            <wp:wrapNone/>
            <wp:docPr id="42" name="图片 42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0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38910"/>
                    </a:xfrm>
                    <a:prstGeom prst="ellipse">
                      <a:avLst/>
                    </a:prstGeom>
                    <a:ln w="19050">
                      <a:solidFill>
                        <a:srgbClr val="B4C8D9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144145</wp:posOffset>
                </wp:positionV>
                <wp:extent cx="2381250" cy="381000"/>
                <wp:effectExtent l="0" t="0" r="0" b="0"/>
                <wp:wrapNone/>
                <wp:docPr id="2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3440" y="1058545"/>
                          <a:ext cx="2381250" cy="3810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77.2pt;margin-top:11.35pt;height:30pt;width:187.5pt;z-index:251662336;v-text-anchor:middle;mso-width-relative:page;mso-height-relative:page;" filled="f" stroked="f" coordsize="21600,21600" o:gfxdata="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KVVFg9kAAAAJAQAA&#10;DwAAAAAAAAABACAAAAAiAAAAZHJzL2Rvd25yZXYueG1sUEsBAhQAFAAAAAgAh07iQLtZt3WKAgAA&#10;1AQAAA4AAAAAAAAAAQAgAAAAKAEAAGRycy9lMm9Eb2MueG1sUEsFBgAAAAAGAAYAWQEAACQGAAAA&#10;AA==&#10;">
                <v:fill on="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8559165</wp:posOffset>
                </wp:positionV>
                <wp:extent cx="6477000" cy="749300"/>
                <wp:effectExtent l="0" t="0" r="0" b="0"/>
                <wp:wrapNone/>
                <wp:docPr id="6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74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0" w:leftChars="0" w:firstLine="0" w:firstLineChars="0"/>
                              <w:jc w:val="both"/>
                              <w:textAlignment w:val="auto"/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喜欢独立思考，具备较好的调研能力和数据分析能力，富有团队合作精神，敢于接受有挑战性的任务，希望通过研究生阶段的学习使自己各方面得到提高，让自己更加优秀！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8.25pt;margin-top:673.95pt;height:59pt;width:510pt;z-index:251665408;mso-width-relative:page;mso-height-relative:page;" filled="f" stroked="f" coordsize="21600,21600" o:gfxdata="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4p+&#10;udkAAAANAQAADwAAAAAAAAABACAAAAAiAAAAZHJzL2Rvd25yZXYueG1sUEsBAhQAFAAAAAgAh07i&#10;QPk9ToIhAgAAKgQAAA4AAAAAAAAAAQAgAAAAKA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0" w:leftChars="0" w:firstLine="0" w:firstLineChars="0"/>
                        <w:jc w:val="both"/>
                        <w:textAlignment w:val="auto"/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喜欢独立思考，具备较好的调研能力和数据分析能力，富有团队合作精神，敢于接受有挑战性的任务，希望通过研究生阶段的学习使自己各方面得到提高，让自己更加优秀！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0"/>
          <w:lang w:val="en-US" w:eastAsia="zh-CN"/>
        </w:rPr>
        <w:t xml:space="preserve">  </w:t>
      </w:r>
    </w:p>
    <w:p>
      <w:pPr>
        <w:rPr>
          <w:rFonts w:hint="eastAsia"/>
          <w:sz w:val="20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1522095</wp:posOffset>
                </wp:positionH>
                <wp:positionV relativeFrom="paragraph">
                  <wp:posOffset>57150</wp:posOffset>
                </wp:positionV>
                <wp:extent cx="4246880" cy="802005"/>
                <wp:effectExtent l="0" t="0" r="0" b="1778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6880" cy="802005"/>
                          <a:chOff x="8695" y="1788"/>
                          <a:chExt cx="6688" cy="1263"/>
                        </a:xfrm>
                      </wpg:grpSpPr>
                      <wps:wsp>
                        <wps:cNvPr id="48" name="文本框 6"/>
                        <wps:cNvSpPr txBox="1"/>
                        <wps:spPr>
                          <a:xfrm>
                            <a:off x="9100" y="1789"/>
                            <a:ext cx="2197" cy="12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48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highlight w:val="none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highlight w:val="none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生日：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highlight w:val="none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19XX.XX.XX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48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highlight w:val="none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highlight w:val="none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现居：广州  越秀区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afterLines="50" w:line="48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49" name="文本框 6"/>
                        <wps:cNvSpPr txBox="1"/>
                        <wps:spPr>
                          <a:xfrm>
                            <a:off x="12712" y="1788"/>
                            <a:ext cx="2671" cy="1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0"/>
                                  <w:szCs w:val="20"/>
                                  <w:highlight w:val="none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0000" w:themeColor="text1"/>
                                  <w:sz w:val="20"/>
                                  <w:szCs w:val="20"/>
                                  <w:highlight w:val="none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电话：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0"/>
                                  <w:szCs w:val="20"/>
                                  <w:highlight w:val="none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181-XXXX-0000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0"/>
                                  <w:szCs w:val="20"/>
                                  <w:highlight w:val="none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0"/>
                                  <w:szCs w:val="20"/>
                                  <w:highlight w:val="none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邮箱：XXXXX@163.com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afterLines="50" w:line="48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0"/>
                                  <w:szCs w:val="20"/>
                                  <w:highlight w:val="none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1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263" y="2037"/>
                            <a:ext cx="352" cy="314"/>
                          </a:xfrm>
                          <a:custGeom>
                            <a:avLst/>
                            <a:gdLst>
                              <a:gd name="T0" fmla="*/ 56 w 113"/>
                              <a:gd name="T1" fmla="*/ 0 h 113"/>
                              <a:gd name="T2" fmla="*/ 0 w 113"/>
                              <a:gd name="T3" fmla="*/ 56 h 113"/>
                              <a:gd name="T4" fmla="*/ 56 w 113"/>
                              <a:gd name="T5" fmla="*/ 113 h 113"/>
                              <a:gd name="T6" fmla="*/ 113 w 113"/>
                              <a:gd name="T7" fmla="*/ 56 h 113"/>
                              <a:gd name="T8" fmla="*/ 56 w 113"/>
                              <a:gd name="T9" fmla="*/ 0 h 113"/>
                              <a:gd name="T10" fmla="*/ 56 w 113"/>
                              <a:gd name="T11" fmla="*/ 104 h 113"/>
                              <a:gd name="T12" fmla="*/ 8 w 113"/>
                              <a:gd name="T13" fmla="*/ 56 h 113"/>
                              <a:gd name="T14" fmla="*/ 56 w 113"/>
                              <a:gd name="T15" fmla="*/ 8 h 113"/>
                              <a:gd name="T16" fmla="*/ 105 w 113"/>
                              <a:gd name="T17" fmla="*/ 56 h 113"/>
                              <a:gd name="T18" fmla="*/ 56 w 113"/>
                              <a:gd name="T19" fmla="*/ 104 h 113"/>
                              <a:gd name="T20" fmla="*/ 74 w 113"/>
                              <a:gd name="T21" fmla="*/ 86 h 113"/>
                              <a:gd name="T22" fmla="*/ 77 w 113"/>
                              <a:gd name="T23" fmla="*/ 84 h 113"/>
                              <a:gd name="T24" fmla="*/ 71 w 113"/>
                              <a:gd name="T25" fmla="*/ 76 h 113"/>
                              <a:gd name="T26" fmla="*/ 65 w 113"/>
                              <a:gd name="T27" fmla="*/ 67 h 113"/>
                              <a:gd name="T28" fmla="*/ 61 w 113"/>
                              <a:gd name="T29" fmla="*/ 69 h 113"/>
                              <a:gd name="T30" fmla="*/ 48 w 113"/>
                              <a:gd name="T31" fmla="*/ 44 h 113"/>
                              <a:gd name="T32" fmla="*/ 52 w 113"/>
                              <a:gd name="T33" fmla="*/ 42 h 113"/>
                              <a:gd name="T34" fmla="*/ 47 w 113"/>
                              <a:gd name="T35" fmla="*/ 33 h 113"/>
                              <a:gd name="T36" fmla="*/ 43 w 113"/>
                              <a:gd name="T37" fmla="*/ 23 h 113"/>
                              <a:gd name="T38" fmla="*/ 41 w 113"/>
                              <a:gd name="T39" fmla="*/ 25 h 113"/>
                              <a:gd name="T40" fmla="*/ 35 w 113"/>
                              <a:gd name="T41" fmla="*/ 35 h 113"/>
                              <a:gd name="T42" fmla="*/ 35 w 113"/>
                              <a:gd name="T43" fmla="*/ 35 h 113"/>
                              <a:gd name="T44" fmla="*/ 35 w 113"/>
                              <a:gd name="T45" fmla="*/ 35 h 113"/>
                              <a:gd name="T46" fmla="*/ 35 w 113"/>
                              <a:gd name="T47" fmla="*/ 38 h 113"/>
                              <a:gd name="T48" fmla="*/ 35 w 113"/>
                              <a:gd name="T49" fmla="*/ 38 h 113"/>
                              <a:gd name="T50" fmla="*/ 35 w 113"/>
                              <a:gd name="T51" fmla="*/ 38 h 113"/>
                              <a:gd name="T52" fmla="*/ 60 w 113"/>
                              <a:gd name="T53" fmla="*/ 83 h 113"/>
                              <a:gd name="T54" fmla="*/ 60 w 113"/>
                              <a:gd name="T55" fmla="*/ 83 h 113"/>
                              <a:gd name="T56" fmla="*/ 62 w 113"/>
                              <a:gd name="T57" fmla="*/ 85 h 113"/>
                              <a:gd name="T58" fmla="*/ 74 w 113"/>
                              <a:gd name="T59" fmla="*/ 86 h 113"/>
                              <a:gd name="T60" fmla="*/ 74 w 113"/>
                              <a:gd name="T61" fmla="*/ 86 h 113"/>
                              <a:gd name="T62" fmla="*/ 79 w 113"/>
                              <a:gd name="T63" fmla="*/ 83 h 113"/>
                              <a:gd name="T64" fmla="*/ 73 w 113"/>
                              <a:gd name="T65" fmla="*/ 74 h 113"/>
                              <a:gd name="T66" fmla="*/ 68 w 113"/>
                              <a:gd name="T67" fmla="*/ 66 h 113"/>
                              <a:gd name="T68" fmla="*/ 71 w 113"/>
                              <a:gd name="T69" fmla="*/ 64 h 113"/>
                              <a:gd name="T70" fmla="*/ 82 w 113"/>
                              <a:gd name="T71" fmla="*/ 81 h 113"/>
                              <a:gd name="T72" fmla="*/ 79 w 113"/>
                              <a:gd name="T73" fmla="*/ 83 h 113"/>
                              <a:gd name="T74" fmla="*/ 54 w 113"/>
                              <a:gd name="T75" fmla="*/ 41 h 113"/>
                              <a:gd name="T76" fmla="*/ 50 w 113"/>
                              <a:gd name="T77" fmla="*/ 32 h 113"/>
                              <a:gd name="T78" fmla="*/ 46 w 113"/>
                              <a:gd name="T79" fmla="*/ 22 h 113"/>
                              <a:gd name="T80" fmla="*/ 48 w 113"/>
                              <a:gd name="T81" fmla="*/ 20 h 113"/>
                              <a:gd name="T82" fmla="*/ 57 w 113"/>
                              <a:gd name="T83" fmla="*/ 39 h 113"/>
                              <a:gd name="T84" fmla="*/ 54 w 113"/>
                              <a:gd name="T85" fmla="*/ 41 h 113"/>
                              <a:gd name="T86" fmla="*/ 54 w 113"/>
                              <a:gd name="T87" fmla="*/ 41 h 113"/>
                              <a:gd name="T88" fmla="*/ 54 w 113"/>
                              <a:gd name="T89" fmla="*/ 4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3" h="113">
                                <a:moveTo>
                                  <a:pt x="56" y="0"/>
                                </a:moveTo>
                                <a:cubicBezTo>
                                  <a:pt x="25" y="0"/>
                                  <a:pt x="0" y="25"/>
                                  <a:pt x="0" y="56"/>
                                </a:cubicBezTo>
                                <a:cubicBezTo>
                                  <a:pt x="0" y="87"/>
                                  <a:pt x="25" y="113"/>
                                  <a:pt x="56" y="113"/>
                                </a:cubicBezTo>
                                <a:cubicBezTo>
                                  <a:pt x="88" y="113"/>
                                  <a:pt x="113" y="87"/>
                                  <a:pt x="113" y="56"/>
                                </a:cubicBezTo>
                                <a:cubicBezTo>
                                  <a:pt x="113" y="25"/>
                                  <a:pt x="88" y="0"/>
                                  <a:pt x="56" y="0"/>
                                </a:cubicBezTo>
                                <a:close/>
                                <a:moveTo>
                                  <a:pt x="56" y="104"/>
                                </a:moveTo>
                                <a:cubicBezTo>
                                  <a:pt x="30" y="104"/>
                                  <a:pt x="8" y="83"/>
                                  <a:pt x="8" y="56"/>
                                </a:cubicBezTo>
                                <a:cubicBezTo>
                                  <a:pt x="8" y="29"/>
                                  <a:pt x="30" y="8"/>
                                  <a:pt x="56" y="8"/>
                                </a:cubicBezTo>
                                <a:cubicBezTo>
                                  <a:pt x="83" y="8"/>
                                  <a:pt x="105" y="29"/>
                                  <a:pt x="105" y="56"/>
                                </a:cubicBezTo>
                                <a:cubicBezTo>
                                  <a:pt x="105" y="83"/>
                                  <a:pt x="83" y="104"/>
                                  <a:pt x="56" y="104"/>
                                </a:cubicBezTo>
                                <a:close/>
                                <a:moveTo>
                                  <a:pt x="74" y="86"/>
                                </a:moveTo>
                                <a:cubicBezTo>
                                  <a:pt x="77" y="84"/>
                                  <a:pt x="77" y="84"/>
                                  <a:pt x="77" y="84"/>
                                </a:cubicBezTo>
                                <a:cubicBezTo>
                                  <a:pt x="75" y="81"/>
                                  <a:pt x="73" y="78"/>
                                  <a:pt x="71" y="76"/>
                                </a:cubicBezTo>
                                <a:cubicBezTo>
                                  <a:pt x="69" y="73"/>
                                  <a:pt x="67" y="70"/>
                                  <a:pt x="65" y="67"/>
                                </a:cubicBezTo>
                                <a:cubicBezTo>
                                  <a:pt x="61" y="69"/>
                                  <a:pt x="61" y="69"/>
                                  <a:pt x="61" y="69"/>
                                </a:cubicBezTo>
                                <a:cubicBezTo>
                                  <a:pt x="56" y="62"/>
                                  <a:pt x="51" y="53"/>
                                  <a:pt x="48" y="44"/>
                                </a:cubicBezTo>
                                <a:cubicBezTo>
                                  <a:pt x="52" y="42"/>
                                  <a:pt x="52" y="42"/>
                                  <a:pt x="52" y="42"/>
                                </a:cubicBezTo>
                                <a:cubicBezTo>
                                  <a:pt x="50" y="39"/>
                                  <a:pt x="49" y="36"/>
                                  <a:pt x="47" y="33"/>
                                </a:cubicBezTo>
                                <a:cubicBezTo>
                                  <a:pt x="46" y="30"/>
                                  <a:pt x="44" y="27"/>
                                  <a:pt x="43" y="23"/>
                                </a:cubicBezTo>
                                <a:cubicBezTo>
                                  <a:pt x="41" y="25"/>
                                  <a:pt x="41" y="25"/>
                                  <a:pt x="41" y="25"/>
                                </a:cubicBezTo>
                                <a:cubicBezTo>
                                  <a:pt x="36" y="27"/>
                                  <a:pt x="34" y="31"/>
                                  <a:pt x="35" y="35"/>
                                </a:cubicBezTo>
                                <a:cubicBezTo>
                                  <a:pt x="35" y="35"/>
                                  <a:pt x="35" y="35"/>
                                  <a:pt x="35" y="35"/>
                                </a:cubicBezTo>
                                <a:cubicBezTo>
                                  <a:pt x="35" y="35"/>
                                  <a:pt x="35" y="35"/>
                                  <a:pt x="35" y="35"/>
                                </a:cubicBezTo>
                                <a:cubicBezTo>
                                  <a:pt x="35" y="36"/>
                                  <a:pt x="35" y="37"/>
                                  <a:pt x="35" y="38"/>
                                </a:cubicBezTo>
                                <a:cubicBezTo>
                                  <a:pt x="35" y="38"/>
                                  <a:pt x="35" y="38"/>
                                  <a:pt x="35" y="38"/>
                                </a:cubicBezTo>
                                <a:cubicBezTo>
                                  <a:pt x="35" y="38"/>
                                  <a:pt x="35" y="38"/>
                                  <a:pt x="35" y="38"/>
                                </a:cubicBezTo>
                                <a:cubicBezTo>
                                  <a:pt x="40" y="55"/>
                                  <a:pt x="48" y="70"/>
                                  <a:pt x="60" y="83"/>
                                </a:cubicBezTo>
                                <a:cubicBezTo>
                                  <a:pt x="60" y="83"/>
                                  <a:pt x="60" y="83"/>
                                  <a:pt x="60" y="83"/>
                                </a:cubicBezTo>
                                <a:cubicBezTo>
                                  <a:pt x="61" y="84"/>
                                  <a:pt x="61" y="84"/>
                                  <a:pt x="62" y="85"/>
                                </a:cubicBezTo>
                                <a:cubicBezTo>
                                  <a:pt x="65" y="88"/>
                                  <a:pt x="69" y="88"/>
                                  <a:pt x="74" y="86"/>
                                </a:cubicBezTo>
                                <a:cubicBezTo>
                                  <a:pt x="74" y="86"/>
                                  <a:pt x="74" y="86"/>
                                  <a:pt x="74" y="86"/>
                                </a:cubicBezTo>
                                <a:close/>
                                <a:moveTo>
                                  <a:pt x="79" y="83"/>
                                </a:moveTo>
                                <a:cubicBezTo>
                                  <a:pt x="77" y="80"/>
                                  <a:pt x="75" y="77"/>
                                  <a:pt x="73" y="74"/>
                                </a:cubicBezTo>
                                <a:cubicBezTo>
                                  <a:pt x="71" y="71"/>
                                  <a:pt x="69" y="69"/>
                                  <a:pt x="68" y="66"/>
                                </a:cubicBezTo>
                                <a:cubicBezTo>
                                  <a:pt x="71" y="64"/>
                                  <a:pt x="71" y="64"/>
                                  <a:pt x="71" y="64"/>
                                </a:cubicBezTo>
                                <a:cubicBezTo>
                                  <a:pt x="73" y="64"/>
                                  <a:pt x="80" y="73"/>
                                  <a:pt x="82" y="81"/>
                                </a:cubicBezTo>
                                <a:cubicBezTo>
                                  <a:pt x="79" y="83"/>
                                  <a:pt x="79" y="83"/>
                                  <a:pt x="79" y="83"/>
                                </a:cubicBezTo>
                                <a:close/>
                                <a:moveTo>
                                  <a:pt x="54" y="41"/>
                                </a:moveTo>
                                <a:cubicBezTo>
                                  <a:pt x="52" y="38"/>
                                  <a:pt x="51" y="35"/>
                                  <a:pt x="50" y="32"/>
                                </a:cubicBezTo>
                                <a:cubicBezTo>
                                  <a:pt x="48" y="29"/>
                                  <a:pt x="47" y="25"/>
                                  <a:pt x="46" y="22"/>
                                </a:cubicBezTo>
                                <a:cubicBezTo>
                                  <a:pt x="48" y="20"/>
                                  <a:pt x="48" y="20"/>
                                  <a:pt x="48" y="20"/>
                                </a:cubicBezTo>
                                <a:cubicBezTo>
                                  <a:pt x="52" y="23"/>
                                  <a:pt x="57" y="36"/>
                                  <a:pt x="57" y="39"/>
                                </a:cubicBezTo>
                                <a:cubicBezTo>
                                  <a:pt x="54" y="41"/>
                                  <a:pt x="54" y="41"/>
                                  <a:pt x="54" y="41"/>
                                </a:cubicBezTo>
                                <a:close/>
                                <a:moveTo>
                                  <a:pt x="54" y="41"/>
                                </a:moveTo>
                                <a:cubicBezTo>
                                  <a:pt x="54" y="41"/>
                                  <a:pt x="54" y="41"/>
                                  <a:pt x="54" y="41"/>
                                </a:cubicBezTo>
                              </a:path>
                            </a:pathLst>
                          </a:custGeom>
                          <a:solidFill>
                            <a:srgbClr val="86A7C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0" name="Freeform 17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2250" y="2605"/>
                            <a:ext cx="405" cy="364"/>
                          </a:xfrm>
                          <a:custGeom>
                            <a:avLst/>
                            <a:gdLst>
                              <a:gd name="T0" fmla="*/ 81 w 113"/>
                              <a:gd name="T1" fmla="*/ 37 h 113"/>
                              <a:gd name="T2" fmla="*/ 32 w 113"/>
                              <a:gd name="T3" fmla="*/ 37 h 113"/>
                              <a:gd name="T4" fmla="*/ 27 w 113"/>
                              <a:gd name="T5" fmla="*/ 42 h 113"/>
                              <a:gd name="T6" fmla="*/ 27 w 113"/>
                              <a:gd name="T7" fmla="*/ 71 h 113"/>
                              <a:gd name="T8" fmla="*/ 32 w 113"/>
                              <a:gd name="T9" fmla="*/ 76 h 113"/>
                              <a:gd name="T10" fmla="*/ 81 w 113"/>
                              <a:gd name="T11" fmla="*/ 76 h 113"/>
                              <a:gd name="T12" fmla="*/ 86 w 113"/>
                              <a:gd name="T13" fmla="*/ 71 h 113"/>
                              <a:gd name="T14" fmla="*/ 86 w 113"/>
                              <a:gd name="T15" fmla="*/ 42 h 113"/>
                              <a:gd name="T16" fmla="*/ 81 w 113"/>
                              <a:gd name="T17" fmla="*/ 37 h 113"/>
                              <a:gd name="T18" fmla="*/ 81 w 113"/>
                              <a:gd name="T19" fmla="*/ 37 h 113"/>
                              <a:gd name="T20" fmla="*/ 31 w 113"/>
                              <a:gd name="T21" fmla="*/ 70 h 113"/>
                              <a:gd name="T22" fmla="*/ 31 w 113"/>
                              <a:gd name="T23" fmla="*/ 43 h 113"/>
                              <a:gd name="T24" fmla="*/ 45 w 113"/>
                              <a:gd name="T25" fmla="*/ 57 h 113"/>
                              <a:gd name="T26" fmla="*/ 45 w 113"/>
                              <a:gd name="T27" fmla="*/ 57 h 113"/>
                              <a:gd name="T28" fmla="*/ 31 w 113"/>
                              <a:gd name="T29" fmla="*/ 70 h 113"/>
                              <a:gd name="T30" fmla="*/ 31 w 113"/>
                              <a:gd name="T31" fmla="*/ 70 h 113"/>
                              <a:gd name="T32" fmla="*/ 31 w 113"/>
                              <a:gd name="T33" fmla="*/ 70 h 113"/>
                              <a:gd name="T34" fmla="*/ 35 w 113"/>
                              <a:gd name="T35" fmla="*/ 41 h 113"/>
                              <a:gd name="T36" fmla="*/ 78 w 113"/>
                              <a:gd name="T37" fmla="*/ 41 h 113"/>
                              <a:gd name="T38" fmla="*/ 56 w 113"/>
                              <a:gd name="T39" fmla="*/ 61 h 113"/>
                              <a:gd name="T40" fmla="*/ 35 w 113"/>
                              <a:gd name="T41" fmla="*/ 41 h 113"/>
                              <a:gd name="T42" fmla="*/ 35 w 113"/>
                              <a:gd name="T43" fmla="*/ 41 h 113"/>
                              <a:gd name="T44" fmla="*/ 49 w 113"/>
                              <a:gd name="T45" fmla="*/ 59 h 113"/>
                              <a:gd name="T46" fmla="*/ 56 w 113"/>
                              <a:gd name="T47" fmla="*/ 66 h 113"/>
                              <a:gd name="T48" fmla="*/ 64 w 113"/>
                              <a:gd name="T49" fmla="*/ 59 h 113"/>
                              <a:gd name="T50" fmla="*/ 77 w 113"/>
                              <a:gd name="T51" fmla="*/ 71 h 113"/>
                              <a:gd name="T52" fmla="*/ 35 w 113"/>
                              <a:gd name="T53" fmla="*/ 71 h 113"/>
                              <a:gd name="T54" fmla="*/ 49 w 113"/>
                              <a:gd name="T55" fmla="*/ 59 h 113"/>
                              <a:gd name="T56" fmla="*/ 49 w 113"/>
                              <a:gd name="T57" fmla="*/ 59 h 113"/>
                              <a:gd name="T58" fmla="*/ 67 w 113"/>
                              <a:gd name="T59" fmla="*/ 57 h 113"/>
                              <a:gd name="T60" fmla="*/ 67 w 113"/>
                              <a:gd name="T61" fmla="*/ 57 h 113"/>
                              <a:gd name="T62" fmla="*/ 81 w 113"/>
                              <a:gd name="T63" fmla="*/ 43 h 113"/>
                              <a:gd name="T64" fmla="*/ 81 w 113"/>
                              <a:gd name="T65" fmla="*/ 70 h 113"/>
                              <a:gd name="T66" fmla="*/ 67 w 113"/>
                              <a:gd name="T67" fmla="*/ 57 h 113"/>
                              <a:gd name="T68" fmla="*/ 67 w 113"/>
                              <a:gd name="T69" fmla="*/ 57 h 113"/>
                              <a:gd name="T70" fmla="*/ 56 w 113"/>
                              <a:gd name="T71" fmla="*/ 113 h 113"/>
                              <a:gd name="T72" fmla="*/ 0 w 113"/>
                              <a:gd name="T73" fmla="*/ 56 h 113"/>
                              <a:gd name="T74" fmla="*/ 56 w 113"/>
                              <a:gd name="T75" fmla="*/ 0 h 113"/>
                              <a:gd name="T76" fmla="*/ 113 w 113"/>
                              <a:gd name="T77" fmla="*/ 56 h 113"/>
                              <a:gd name="T78" fmla="*/ 56 w 113"/>
                              <a:gd name="T79" fmla="*/ 113 h 113"/>
                              <a:gd name="T80" fmla="*/ 56 w 113"/>
                              <a:gd name="T81" fmla="*/ 4 h 113"/>
                              <a:gd name="T82" fmla="*/ 4 w 113"/>
                              <a:gd name="T83" fmla="*/ 56 h 113"/>
                              <a:gd name="T84" fmla="*/ 56 w 113"/>
                              <a:gd name="T85" fmla="*/ 109 h 113"/>
                              <a:gd name="T86" fmla="*/ 109 w 113"/>
                              <a:gd name="T87" fmla="*/ 56 h 113"/>
                              <a:gd name="T88" fmla="*/ 56 w 113"/>
                              <a:gd name="T89" fmla="*/ 4 h 113"/>
                              <a:gd name="T90" fmla="*/ 56 w 113"/>
                              <a:gd name="T91" fmla="*/ 4 h 113"/>
                              <a:gd name="T92" fmla="*/ 56 w 113"/>
                              <a:gd name="T93" fmla="*/ 4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13" h="113">
                                <a:moveTo>
                                  <a:pt x="81" y="37"/>
                                </a:moveTo>
                                <a:cubicBezTo>
                                  <a:pt x="32" y="37"/>
                                  <a:pt x="32" y="37"/>
                                  <a:pt x="32" y="37"/>
                                </a:cubicBezTo>
                                <a:cubicBezTo>
                                  <a:pt x="29" y="37"/>
                                  <a:pt x="27" y="39"/>
                                  <a:pt x="27" y="42"/>
                                </a:cubicBezTo>
                                <a:cubicBezTo>
                                  <a:pt x="27" y="71"/>
                                  <a:pt x="27" y="71"/>
                                  <a:pt x="27" y="71"/>
                                </a:cubicBezTo>
                                <a:cubicBezTo>
                                  <a:pt x="27" y="73"/>
                                  <a:pt x="29" y="76"/>
                                  <a:pt x="32" y="76"/>
                                </a:cubicBezTo>
                                <a:cubicBezTo>
                                  <a:pt x="81" y="76"/>
                                  <a:pt x="81" y="76"/>
                                  <a:pt x="81" y="76"/>
                                </a:cubicBezTo>
                                <a:cubicBezTo>
                                  <a:pt x="84" y="76"/>
                                  <a:pt x="86" y="73"/>
                                  <a:pt x="86" y="71"/>
                                </a:cubicBezTo>
                                <a:cubicBezTo>
                                  <a:pt x="86" y="42"/>
                                  <a:pt x="86" y="42"/>
                                  <a:pt x="86" y="42"/>
                                </a:cubicBezTo>
                                <a:cubicBezTo>
                                  <a:pt x="86" y="39"/>
                                  <a:pt x="84" y="37"/>
                                  <a:pt x="81" y="37"/>
                                </a:cubicBezTo>
                                <a:cubicBezTo>
                                  <a:pt x="81" y="37"/>
                                  <a:pt x="81" y="37"/>
                                  <a:pt x="81" y="37"/>
                                </a:cubicBezTo>
                                <a:close/>
                                <a:moveTo>
                                  <a:pt x="31" y="70"/>
                                </a:moveTo>
                                <a:cubicBezTo>
                                  <a:pt x="31" y="43"/>
                                  <a:pt x="31" y="43"/>
                                  <a:pt x="31" y="43"/>
                                </a:cubicBezTo>
                                <a:cubicBezTo>
                                  <a:pt x="45" y="57"/>
                                  <a:pt x="45" y="57"/>
                                  <a:pt x="45" y="57"/>
                                </a:cubicBezTo>
                                <a:cubicBezTo>
                                  <a:pt x="45" y="57"/>
                                  <a:pt x="45" y="57"/>
                                  <a:pt x="45" y="57"/>
                                </a:cubicBezTo>
                                <a:cubicBezTo>
                                  <a:pt x="31" y="70"/>
                                  <a:pt x="31" y="70"/>
                                  <a:pt x="31" y="70"/>
                                </a:cubicBezTo>
                                <a:cubicBezTo>
                                  <a:pt x="31" y="70"/>
                                  <a:pt x="31" y="70"/>
                                  <a:pt x="31" y="70"/>
                                </a:cubicBezTo>
                                <a:cubicBezTo>
                                  <a:pt x="31" y="70"/>
                                  <a:pt x="31" y="70"/>
                                  <a:pt x="31" y="70"/>
                                </a:cubicBezTo>
                                <a:close/>
                                <a:moveTo>
                                  <a:pt x="35" y="41"/>
                                </a:moveTo>
                                <a:cubicBezTo>
                                  <a:pt x="78" y="41"/>
                                  <a:pt x="78" y="41"/>
                                  <a:pt x="78" y="41"/>
                                </a:cubicBezTo>
                                <a:cubicBezTo>
                                  <a:pt x="56" y="61"/>
                                  <a:pt x="56" y="61"/>
                                  <a:pt x="56" y="61"/>
                                </a:cubicBezTo>
                                <a:cubicBezTo>
                                  <a:pt x="35" y="41"/>
                                  <a:pt x="35" y="41"/>
                                  <a:pt x="35" y="41"/>
                                </a:cubicBezTo>
                                <a:cubicBezTo>
                                  <a:pt x="35" y="41"/>
                                  <a:pt x="35" y="41"/>
                                  <a:pt x="35" y="41"/>
                                </a:cubicBezTo>
                                <a:close/>
                                <a:moveTo>
                                  <a:pt x="49" y="59"/>
                                </a:moveTo>
                                <a:cubicBezTo>
                                  <a:pt x="56" y="66"/>
                                  <a:pt x="56" y="66"/>
                                  <a:pt x="56" y="66"/>
                                </a:cubicBezTo>
                                <a:cubicBezTo>
                                  <a:pt x="64" y="59"/>
                                  <a:pt x="64" y="59"/>
                                  <a:pt x="64" y="59"/>
                                </a:cubicBezTo>
                                <a:cubicBezTo>
                                  <a:pt x="77" y="71"/>
                                  <a:pt x="77" y="71"/>
                                  <a:pt x="77" y="71"/>
                                </a:cubicBezTo>
                                <a:cubicBezTo>
                                  <a:pt x="35" y="71"/>
                                  <a:pt x="35" y="71"/>
                                  <a:pt x="35" y="71"/>
                                </a:cubicBezTo>
                                <a:cubicBezTo>
                                  <a:pt x="49" y="59"/>
                                  <a:pt x="49" y="59"/>
                                  <a:pt x="49" y="59"/>
                                </a:cubicBezTo>
                                <a:cubicBezTo>
                                  <a:pt x="49" y="59"/>
                                  <a:pt x="49" y="59"/>
                                  <a:pt x="49" y="59"/>
                                </a:cubicBezTo>
                                <a:close/>
                                <a:moveTo>
                                  <a:pt x="67" y="57"/>
                                </a:moveTo>
                                <a:cubicBezTo>
                                  <a:pt x="67" y="57"/>
                                  <a:pt x="67" y="57"/>
                                  <a:pt x="67" y="57"/>
                                </a:cubicBezTo>
                                <a:cubicBezTo>
                                  <a:pt x="81" y="43"/>
                                  <a:pt x="81" y="43"/>
                                  <a:pt x="81" y="43"/>
                                </a:cubicBezTo>
                                <a:cubicBezTo>
                                  <a:pt x="81" y="70"/>
                                  <a:pt x="81" y="70"/>
                                  <a:pt x="81" y="70"/>
                                </a:cubicBezTo>
                                <a:cubicBezTo>
                                  <a:pt x="67" y="57"/>
                                  <a:pt x="67" y="57"/>
                                  <a:pt x="67" y="57"/>
                                </a:cubicBezTo>
                                <a:cubicBezTo>
                                  <a:pt x="67" y="57"/>
                                  <a:pt x="67" y="57"/>
                                  <a:pt x="67" y="57"/>
                                </a:cubicBezTo>
                                <a:close/>
                                <a:moveTo>
                                  <a:pt x="56" y="113"/>
                                </a:moveTo>
                                <a:cubicBezTo>
                                  <a:pt x="25" y="113"/>
                                  <a:pt x="0" y="87"/>
                                  <a:pt x="0" y="56"/>
                                </a:cubicBezTo>
                                <a:cubicBezTo>
                                  <a:pt x="0" y="25"/>
                                  <a:pt x="25" y="0"/>
                                  <a:pt x="56" y="0"/>
                                </a:cubicBezTo>
                                <a:cubicBezTo>
                                  <a:pt x="87" y="0"/>
                                  <a:pt x="113" y="25"/>
                                  <a:pt x="113" y="56"/>
                                </a:cubicBezTo>
                                <a:cubicBezTo>
                                  <a:pt x="113" y="87"/>
                                  <a:pt x="87" y="113"/>
                                  <a:pt x="56" y="113"/>
                                </a:cubicBezTo>
                                <a:close/>
                                <a:moveTo>
                                  <a:pt x="56" y="4"/>
                                </a:moveTo>
                                <a:cubicBezTo>
                                  <a:pt x="27" y="4"/>
                                  <a:pt x="4" y="27"/>
                                  <a:pt x="4" y="56"/>
                                </a:cubicBezTo>
                                <a:cubicBezTo>
                                  <a:pt x="4" y="85"/>
                                  <a:pt x="27" y="109"/>
                                  <a:pt x="56" y="109"/>
                                </a:cubicBezTo>
                                <a:cubicBezTo>
                                  <a:pt x="85" y="109"/>
                                  <a:pt x="109" y="85"/>
                                  <a:pt x="109" y="56"/>
                                </a:cubicBezTo>
                                <a:cubicBezTo>
                                  <a:pt x="109" y="27"/>
                                  <a:pt x="85" y="4"/>
                                  <a:pt x="56" y="4"/>
                                </a:cubicBezTo>
                                <a:close/>
                                <a:moveTo>
                                  <a:pt x="56" y="4"/>
                                </a:moveTo>
                                <a:cubicBezTo>
                                  <a:pt x="56" y="4"/>
                                  <a:pt x="56" y="4"/>
                                  <a:pt x="56" y="4"/>
                                </a:cubicBezTo>
                              </a:path>
                            </a:pathLst>
                          </a:custGeom>
                          <a:solidFill>
                            <a:srgbClr val="86A7C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212" name="Freeform 75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8695" y="2645"/>
                            <a:ext cx="351" cy="314"/>
                          </a:xfrm>
                          <a:custGeom>
                            <a:avLst/>
                            <a:gdLst>
                              <a:gd name="T0" fmla="*/ 63 w 126"/>
                              <a:gd name="T1" fmla="*/ 95 h 137"/>
                              <a:gd name="T2" fmla="*/ 29 w 126"/>
                              <a:gd name="T3" fmla="*/ 30 h 137"/>
                              <a:gd name="T4" fmla="*/ 63 w 126"/>
                              <a:gd name="T5" fmla="*/ 0 h 137"/>
                              <a:gd name="T6" fmla="*/ 98 w 126"/>
                              <a:gd name="T7" fmla="*/ 30 h 137"/>
                              <a:gd name="T8" fmla="*/ 63 w 126"/>
                              <a:gd name="T9" fmla="*/ 95 h 137"/>
                              <a:gd name="T10" fmla="*/ 87 w 126"/>
                              <a:gd name="T11" fmla="*/ 26 h 137"/>
                              <a:gd name="T12" fmla="*/ 78 w 126"/>
                              <a:gd name="T13" fmla="*/ 13 h 137"/>
                              <a:gd name="T14" fmla="*/ 77 w 126"/>
                              <a:gd name="T15" fmla="*/ 13 h 137"/>
                              <a:gd name="T16" fmla="*/ 75 w 126"/>
                              <a:gd name="T17" fmla="*/ 12 h 137"/>
                              <a:gd name="T18" fmla="*/ 73 w 126"/>
                              <a:gd name="T19" fmla="*/ 11 h 137"/>
                              <a:gd name="T20" fmla="*/ 71 w 126"/>
                              <a:gd name="T21" fmla="*/ 10 h 137"/>
                              <a:gd name="T22" fmla="*/ 68 w 126"/>
                              <a:gd name="T23" fmla="*/ 9 h 137"/>
                              <a:gd name="T24" fmla="*/ 63 w 126"/>
                              <a:gd name="T25" fmla="*/ 9 h 137"/>
                              <a:gd name="T26" fmla="*/ 63 w 126"/>
                              <a:gd name="T27" fmla="*/ 9 h 137"/>
                              <a:gd name="T28" fmla="*/ 63 w 126"/>
                              <a:gd name="T29" fmla="*/ 9 h 137"/>
                              <a:gd name="T30" fmla="*/ 58 w 126"/>
                              <a:gd name="T31" fmla="*/ 9 h 137"/>
                              <a:gd name="T32" fmla="*/ 49 w 126"/>
                              <a:gd name="T33" fmla="*/ 13 h 137"/>
                              <a:gd name="T34" fmla="*/ 49 w 126"/>
                              <a:gd name="T35" fmla="*/ 13 h 137"/>
                              <a:gd name="T36" fmla="*/ 46 w 126"/>
                              <a:gd name="T37" fmla="*/ 15 h 137"/>
                              <a:gd name="T38" fmla="*/ 46 w 126"/>
                              <a:gd name="T39" fmla="*/ 15 h 137"/>
                              <a:gd name="T40" fmla="*/ 44 w 126"/>
                              <a:gd name="T41" fmla="*/ 17 h 137"/>
                              <a:gd name="T42" fmla="*/ 42 w 126"/>
                              <a:gd name="T43" fmla="*/ 19 h 137"/>
                              <a:gd name="T44" fmla="*/ 42 w 126"/>
                              <a:gd name="T45" fmla="*/ 20 h 137"/>
                              <a:gd name="T46" fmla="*/ 40 w 126"/>
                              <a:gd name="T47" fmla="*/ 22 h 137"/>
                              <a:gd name="T48" fmla="*/ 40 w 126"/>
                              <a:gd name="T49" fmla="*/ 23 h 137"/>
                              <a:gd name="T50" fmla="*/ 39 w 126"/>
                              <a:gd name="T51" fmla="*/ 26 h 137"/>
                              <a:gd name="T52" fmla="*/ 38 w 126"/>
                              <a:gd name="T53" fmla="*/ 30 h 137"/>
                              <a:gd name="T54" fmla="*/ 63 w 126"/>
                              <a:gd name="T55" fmla="*/ 82 h 137"/>
                              <a:gd name="T56" fmla="*/ 88 w 126"/>
                              <a:gd name="T57" fmla="*/ 30 h 137"/>
                              <a:gd name="T58" fmla="*/ 87 w 126"/>
                              <a:gd name="T59" fmla="*/ 26 h 137"/>
                              <a:gd name="T60" fmla="*/ 54 w 126"/>
                              <a:gd name="T61" fmla="*/ 29 h 137"/>
                              <a:gd name="T62" fmla="*/ 63 w 126"/>
                              <a:gd name="T63" fmla="*/ 19 h 137"/>
                              <a:gd name="T64" fmla="*/ 73 w 126"/>
                              <a:gd name="T65" fmla="*/ 29 h 137"/>
                              <a:gd name="T66" fmla="*/ 63 w 126"/>
                              <a:gd name="T67" fmla="*/ 38 h 137"/>
                              <a:gd name="T68" fmla="*/ 54 w 126"/>
                              <a:gd name="T69" fmla="*/ 29 h 137"/>
                              <a:gd name="T70" fmla="*/ 104 w 126"/>
                              <a:gd name="T71" fmla="*/ 66 h 137"/>
                              <a:gd name="T72" fmla="*/ 104 w 126"/>
                              <a:gd name="T73" fmla="*/ 76 h 137"/>
                              <a:gd name="T74" fmla="*/ 116 w 126"/>
                              <a:gd name="T75" fmla="*/ 73 h 137"/>
                              <a:gd name="T76" fmla="*/ 116 w 126"/>
                              <a:gd name="T77" fmla="*/ 113 h 137"/>
                              <a:gd name="T78" fmla="*/ 82 w 126"/>
                              <a:gd name="T79" fmla="*/ 126 h 137"/>
                              <a:gd name="T80" fmla="*/ 44 w 126"/>
                              <a:gd name="T81" fmla="*/ 113 h 137"/>
                              <a:gd name="T82" fmla="*/ 10 w 126"/>
                              <a:gd name="T83" fmla="*/ 123 h 137"/>
                              <a:gd name="T84" fmla="*/ 10 w 126"/>
                              <a:gd name="T85" fmla="*/ 82 h 137"/>
                              <a:gd name="T86" fmla="*/ 25 w 126"/>
                              <a:gd name="T87" fmla="*/ 76 h 137"/>
                              <a:gd name="T88" fmla="*/ 16 w 126"/>
                              <a:gd name="T89" fmla="*/ 69 h 137"/>
                              <a:gd name="T90" fmla="*/ 0 w 126"/>
                              <a:gd name="T91" fmla="*/ 79 h 137"/>
                              <a:gd name="T92" fmla="*/ 0 w 126"/>
                              <a:gd name="T93" fmla="*/ 129 h 137"/>
                              <a:gd name="T94" fmla="*/ 10 w 126"/>
                              <a:gd name="T95" fmla="*/ 135 h 137"/>
                              <a:gd name="T96" fmla="*/ 44 w 126"/>
                              <a:gd name="T97" fmla="*/ 123 h 137"/>
                              <a:gd name="T98" fmla="*/ 82 w 126"/>
                              <a:gd name="T99" fmla="*/ 135 h 137"/>
                              <a:gd name="T100" fmla="*/ 126 w 126"/>
                              <a:gd name="T101" fmla="*/ 120 h 137"/>
                              <a:gd name="T102" fmla="*/ 126 w 126"/>
                              <a:gd name="T103" fmla="*/ 63 h 137"/>
                              <a:gd name="T104" fmla="*/ 104 w 126"/>
                              <a:gd name="T105" fmla="*/ 66 h 137"/>
                              <a:gd name="T106" fmla="*/ 104 w 126"/>
                              <a:gd name="T107" fmla="*/ 66 h 137"/>
                              <a:gd name="T108" fmla="*/ 104 w 126"/>
                              <a:gd name="T109" fmla="*/ 66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26" h="137">
                                <a:moveTo>
                                  <a:pt x="63" y="95"/>
                                </a:moveTo>
                                <a:cubicBezTo>
                                  <a:pt x="63" y="95"/>
                                  <a:pt x="29" y="60"/>
                                  <a:pt x="29" y="30"/>
                                </a:cubicBezTo>
                                <a:cubicBezTo>
                                  <a:pt x="29" y="0"/>
                                  <a:pt x="63" y="0"/>
                                  <a:pt x="63" y="0"/>
                                </a:cubicBezTo>
                                <a:cubicBezTo>
                                  <a:pt x="63" y="0"/>
                                  <a:pt x="98" y="0"/>
                                  <a:pt x="98" y="30"/>
                                </a:cubicBezTo>
                                <a:cubicBezTo>
                                  <a:pt x="98" y="60"/>
                                  <a:pt x="63" y="95"/>
                                  <a:pt x="63" y="95"/>
                                </a:cubicBezTo>
                                <a:close/>
                                <a:moveTo>
                                  <a:pt x="87" y="26"/>
                                </a:moveTo>
                                <a:cubicBezTo>
                                  <a:pt x="86" y="21"/>
                                  <a:pt x="83" y="17"/>
                                  <a:pt x="78" y="13"/>
                                </a:cubicBezTo>
                                <a:cubicBezTo>
                                  <a:pt x="78" y="13"/>
                                  <a:pt x="78" y="13"/>
                                  <a:pt x="77" y="13"/>
                                </a:cubicBezTo>
                                <a:cubicBezTo>
                                  <a:pt x="76" y="12"/>
                                  <a:pt x="76" y="12"/>
                                  <a:pt x="75" y="12"/>
                                </a:cubicBezTo>
                                <a:cubicBezTo>
                                  <a:pt x="74" y="11"/>
                                  <a:pt x="74" y="11"/>
                                  <a:pt x="73" y="11"/>
                                </a:cubicBezTo>
                                <a:cubicBezTo>
                                  <a:pt x="72" y="10"/>
                                  <a:pt x="71" y="10"/>
                                  <a:pt x="71" y="10"/>
                                </a:cubicBezTo>
                                <a:cubicBezTo>
                                  <a:pt x="70" y="10"/>
                                  <a:pt x="69" y="10"/>
                                  <a:pt x="68" y="9"/>
                                </a:cubicBezTo>
                                <a:cubicBezTo>
                                  <a:pt x="67" y="9"/>
                                  <a:pt x="65" y="9"/>
                                  <a:pt x="63" y="9"/>
                                </a:cubicBezTo>
                                <a:cubicBezTo>
                                  <a:pt x="63" y="9"/>
                                  <a:pt x="63" y="9"/>
                                  <a:pt x="63" y="9"/>
                                </a:cubicBezTo>
                                <a:cubicBezTo>
                                  <a:pt x="63" y="9"/>
                                  <a:pt x="63" y="9"/>
                                  <a:pt x="63" y="9"/>
                                </a:cubicBezTo>
                                <a:cubicBezTo>
                                  <a:pt x="61" y="9"/>
                                  <a:pt x="60" y="9"/>
                                  <a:pt x="58" y="9"/>
                                </a:cubicBezTo>
                                <a:cubicBezTo>
                                  <a:pt x="55" y="10"/>
                                  <a:pt x="52" y="11"/>
                                  <a:pt x="49" y="13"/>
                                </a:cubicBezTo>
                                <a:cubicBezTo>
                                  <a:pt x="49" y="13"/>
                                  <a:pt x="49" y="13"/>
                                  <a:pt x="49" y="13"/>
                                </a:cubicBezTo>
                                <a:cubicBezTo>
                                  <a:pt x="48" y="13"/>
                                  <a:pt x="47" y="14"/>
                                  <a:pt x="46" y="15"/>
                                </a:cubicBezTo>
                                <a:cubicBezTo>
                                  <a:pt x="46" y="15"/>
                                  <a:pt x="46" y="15"/>
                                  <a:pt x="46" y="15"/>
                                </a:cubicBezTo>
                                <a:cubicBezTo>
                                  <a:pt x="45" y="16"/>
                                  <a:pt x="44" y="16"/>
                                  <a:pt x="44" y="17"/>
                                </a:cubicBezTo>
                                <a:cubicBezTo>
                                  <a:pt x="43" y="18"/>
                                  <a:pt x="43" y="18"/>
                                  <a:pt x="42" y="19"/>
                                </a:cubicBezTo>
                                <a:cubicBezTo>
                                  <a:pt x="42" y="19"/>
                                  <a:pt x="42" y="19"/>
                                  <a:pt x="42" y="20"/>
                                </a:cubicBezTo>
                                <a:cubicBezTo>
                                  <a:pt x="41" y="21"/>
                                  <a:pt x="41" y="21"/>
                                  <a:pt x="40" y="22"/>
                                </a:cubicBezTo>
                                <a:cubicBezTo>
                                  <a:pt x="40" y="23"/>
                                  <a:pt x="40" y="23"/>
                                  <a:pt x="40" y="23"/>
                                </a:cubicBezTo>
                                <a:cubicBezTo>
                                  <a:pt x="40" y="24"/>
                                  <a:pt x="39" y="25"/>
                                  <a:pt x="39" y="26"/>
                                </a:cubicBezTo>
                                <a:cubicBezTo>
                                  <a:pt x="39" y="28"/>
                                  <a:pt x="38" y="29"/>
                                  <a:pt x="38" y="30"/>
                                </a:cubicBezTo>
                                <a:cubicBezTo>
                                  <a:pt x="38" y="52"/>
                                  <a:pt x="63" y="82"/>
                                  <a:pt x="63" y="82"/>
                                </a:cubicBezTo>
                                <a:cubicBezTo>
                                  <a:pt x="63" y="82"/>
                                  <a:pt x="88" y="52"/>
                                  <a:pt x="88" y="30"/>
                                </a:cubicBezTo>
                                <a:cubicBezTo>
                                  <a:pt x="88" y="29"/>
                                  <a:pt x="88" y="28"/>
                                  <a:pt x="87" y="26"/>
                                </a:cubicBezTo>
                                <a:close/>
                                <a:moveTo>
                                  <a:pt x="54" y="29"/>
                                </a:moveTo>
                                <a:cubicBezTo>
                                  <a:pt x="54" y="23"/>
                                  <a:pt x="58" y="19"/>
                                  <a:pt x="63" y="19"/>
                                </a:cubicBezTo>
                                <a:cubicBezTo>
                                  <a:pt x="68" y="19"/>
                                  <a:pt x="73" y="23"/>
                                  <a:pt x="73" y="29"/>
                                </a:cubicBezTo>
                                <a:cubicBezTo>
                                  <a:pt x="73" y="34"/>
                                  <a:pt x="68" y="38"/>
                                  <a:pt x="63" y="38"/>
                                </a:cubicBezTo>
                                <a:cubicBezTo>
                                  <a:pt x="58" y="38"/>
                                  <a:pt x="54" y="34"/>
                                  <a:pt x="54" y="29"/>
                                </a:cubicBezTo>
                                <a:close/>
                                <a:moveTo>
                                  <a:pt x="104" y="66"/>
                                </a:moveTo>
                                <a:cubicBezTo>
                                  <a:pt x="104" y="66"/>
                                  <a:pt x="101" y="75"/>
                                  <a:pt x="104" y="76"/>
                                </a:cubicBezTo>
                                <a:cubicBezTo>
                                  <a:pt x="107" y="77"/>
                                  <a:pt x="116" y="73"/>
                                  <a:pt x="116" y="73"/>
                                </a:cubicBezTo>
                                <a:cubicBezTo>
                                  <a:pt x="116" y="113"/>
                                  <a:pt x="116" y="113"/>
                                  <a:pt x="116" y="113"/>
                                </a:cubicBezTo>
                                <a:cubicBezTo>
                                  <a:pt x="116" y="113"/>
                                  <a:pt x="85" y="126"/>
                                  <a:pt x="82" y="126"/>
                                </a:cubicBezTo>
                                <a:cubicBezTo>
                                  <a:pt x="79" y="125"/>
                                  <a:pt x="47" y="112"/>
                                  <a:pt x="44" y="113"/>
                                </a:cubicBezTo>
                                <a:cubicBezTo>
                                  <a:pt x="41" y="115"/>
                                  <a:pt x="10" y="123"/>
                                  <a:pt x="10" y="123"/>
                                </a:cubicBezTo>
                                <a:cubicBezTo>
                                  <a:pt x="10" y="82"/>
                                  <a:pt x="10" y="82"/>
                                  <a:pt x="10" y="82"/>
                                </a:cubicBezTo>
                                <a:cubicBezTo>
                                  <a:pt x="10" y="82"/>
                                  <a:pt x="24" y="78"/>
                                  <a:pt x="25" y="76"/>
                                </a:cubicBezTo>
                                <a:cubicBezTo>
                                  <a:pt x="27" y="72"/>
                                  <a:pt x="26" y="65"/>
                                  <a:pt x="16" y="69"/>
                                </a:cubicBezTo>
                                <a:cubicBezTo>
                                  <a:pt x="6" y="74"/>
                                  <a:pt x="0" y="79"/>
                                  <a:pt x="0" y="79"/>
                                </a:cubicBezTo>
                                <a:cubicBezTo>
                                  <a:pt x="0" y="129"/>
                                  <a:pt x="0" y="129"/>
                                  <a:pt x="0" y="129"/>
                                </a:cubicBezTo>
                                <a:cubicBezTo>
                                  <a:pt x="0" y="129"/>
                                  <a:pt x="3" y="137"/>
                                  <a:pt x="10" y="135"/>
                                </a:cubicBezTo>
                                <a:cubicBezTo>
                                  <a:pt x="16" y="133"/>
                                  <a:pt x="44" y="123"/>
                                  <a:pt x="44" y="123"/>
                                </a:cubicBezTo>
                                <a:cubicBezTo>
                                  <a:pt x="44" y="123"/>
                                  <a:pt x="78" y="135"/>
                                  <a:pt x="82" y="135"/>
                                </a:cubicBezTo>
                                <a:cubicBezTo>
                                  <a:pt x="86" y="136"/>
                                  <a:pt x="126" y="124"/>
                                  <a:pt x="126" y="120"/>
                                </a:cubicBezTo>
                                <a:cubicBezTo>
                                  <a:pt x="126" y="106"/>
                                  <a:pt x="126" y="66"/>
                                  <a:pt x="126" y="63"/>
                                </a:cubicBezTo>
                                <a:cubicBezTo>
                                  <a:pt x="125" y="61"/>
                                  <a:pt x="110" y="64"/>
                                  <a:pt x="104" y="66"/>
                                </a:cubicBezTo>
                                <a:close/>
                                <a:moveTo>
                                  <a:pt x="104" y="66"/>
                                </a:moveTo>
                                <a:cubicBezTo>
                                  <a:pt x="104" y="66"/>
                                  <a:pt x="104" y="66"/>
                                  <a:pt x="104" y="66"/>
                                </a:cubicBezTo>
                              </a:path>
                            </a:pathLst>
                          </a:custGeom>
                          <a:solidFill>
                            <a:srgbClr val="86A7C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8" name="Freeform 154"/>
                        <wps:cNvSpPr>
                          <a:spLocks noChangeAspect="1" noEditPoints="1"/>
                        </wps:cNvSpPr>
                        <wps:spPr bwMode="auto">
                          <a:xfrm>
                            <a:off x="8695" y="2037"/>
                            <a:ext cx="336" cy="301"/>
                          </a:xfrm>
                          <a:custGeom>
                            <a:avLst/>
                            <a:gdLst>
                              <a:gd name="T0" fmla="*/ 90 w 120"/>
                              <a:gd name="T1" fmla="*/ 76 h 121"/>
                              <a:gd name="T2" fmla="*/ 75 w 120"/>
                              <a:gd name="T3" fmla="*/ 76 h 121"/>
                              <a:gd name="T4" fmla="*/ 75 w 120"/>
                              <a:gd name="T5" fmla="*/ 91 h 121"/>
                              <a:gd name="T6" fmla="*/ 90 w 120"/>
                              <a:gd name="T7" fmla="*/ 91 h 121"/>
                              <a:gd name="T8" fmla="*/ 90 w 120"/>
                              <a:gd name="T9" fmla="*/ 76 h 121"/>
                              <a:gd name="T10" fmla="*/ 90 w 120"/>
                              <a:gd name="T11" fmla="*/ 53 h 121"/>
                              <a:gd name="T12" fmla="*/ 75 w 120"/>
                              <a:gd name="T13" fmla="*/ 53 h 121"/>
                              <a:gd name="T14" fmla="*/ 75 w 120"/>
                              <a:gd name="T15" fmla="*/ 68 h 121"/>
                              <a:gd name="T16" fmla="*/ 90 w 120"/>
                              <a:gd name="T17" fmla="*/ 68 h 121"/>
                              <a:gd name="T18" fmla="*/ 90 w 120"/>
                              <a:gd name="T19" fmla="*/ 53 h 121"/>
                              <a:gd name="T20" fmla="*/ 105 w 120"/>
                              <a:gd name="T21" fmla="*/ 0 h 121"/>
                              <a:gd name="T22" fmla="*/ 98 w 120"/>
                              <a:gd name="T23" fmla="*/ 0 h 121"/>
                              <a:gd name="T24" fmla="*/ 98 w 120"/>
                              <a:gd name="T25" fmla="*/ 15 h 121"/>
                              <a:gd name="T26" fmla="*/ 83 w 120"/>
                              <a:gd name="T27" fmla="*/ 15 h 121"/>
                              <a:gd name="T28" fmla="*/ 83 w 120"/>
                              <a:gd name="T29" fmla="*/ 0 h 121"/>
                              <a:gd name="T30" fmla="*/ 38 w 120"/>
                              <a:gd name="T31" fmla="*/ 0 h 121"/>
                              <a:gd name="T32" fmla="*/ 38 w 120"/>
                              <a:gd name="T33" fmla="*/ 15 h 121"/>
                              <a:gd name="T34" fmla="*/ 23 w 120"/>
                              <a:gd name="T35" fmla="*/ 15 h 121"/>
                              <a:gd name="T36" fmla="*/ 23 w 120"/>
                              <a:gd name="T37" fmla="*/ 0 h 121"/>
                              <a:gd name="T38" fmla="*/ 15 w 120"/>
                              <a:gd name="T39" fmla="*/ 0 h 121"/>
                              <a:gd name="T40" fmla="*/ 0 w 120"/>
                              <a:gd name="T41" fmla="*/ 15 h 121"/>
                              <a:gd name="T42" fmla="*/ 0 w 120"/>
                              <a:gd name="T43" fmla="*/ 106 h 121"/>
                              <a:gd name="T44" fmla="*/ 15 w 120"/>
                              <a:gd name="T45" fmla="*/ 121 h 121"/>
                              <a:gd name="T46" fmla="*/ 105 w 120"/>
                              <a:gd name="T47" fmla="*/ 121 h 121"/>
                              <a:gd name="T48" fmla="*/ 120 w 120"/>
                              <a:gd name="T49" fmla="*/ 106 h 121"/>
                              <a:gd name="T50" fmla="*/ 120 w 120"/>
                              <a:gd name="T51" fmla="*/ 15 h 121"/>
                              <a:gd name="T52" fmla="*/ 105 w 120"/>
                              <a:gd name="T53" fmla="*/ 0 h 121"/>
                              <a:gd name="T54" fmla="*/ 105 w 120"/>
                              <a:gd name="T55" fmla="*/ 106 h 121"/>
                              <a:gd name="T56" fmla="*/ 15 w 120"/>
                              <a:gd name="T57" fmla="*/ 106 h 121"/>
                              <a:gd name="T58" fmla="*/ 15 w 120"/>
                              <a:gd name="T59" fmla="*/ 38 h 121"/>
                              <a:gd name="T60" fmla="*/ 105 w 120"/>
                              <a:gd name="T61" fmla="*/ 38 h 121"/>
                              <a:gd name="T62" fmla="*/ 105 w 120"/>
                              <a:gd name="T63" fmla="*/ 106 h 121"/>
                              <a:gd name="T64" fmla="*/ 45 w 120"/>
                              <a:gd name="T65" fmla="*/ 76 h 121"/>
                              <a:gd name="T66" fmla="*/ 30 w 120"/>
                              <a:gd name="T67" fmla="*/ 76 h 121"/>
                              <a:gd name="T68" fmla="*/ 30 w 120"/>
                              <a:gd name="T69" fmla="*/ 91 h 121"/>
                              <a:gd name="T70" fmla="*/ 45 w 120"/>
                              <a:gd name="T71" fmla="*/ 91 h 121"/>
                              <a:gd name="T72" fmla="*/ 45 w 120"/>
                              <a:gd name="T73" fmla="*/ 76 h 121"/>
                              <a:gd name="T74" fmla="*/ 68 w 120"/>
                              <a:gd name="T75" fmla="*/ 76 h 121"/>
                              <a:gd name="T76" fmla="*/ 53 w 120"/>
                              <a:gd name="T77" fmla="*/ 76 h 121"/>
                              <a:gd name="T78" fmla="*/ 53 w 120"/>
                              <a:gd name="T79" fmla="*/ 91 h 121"/>
                              <a:gd name="T80" fmla="*/ 68 w 120"/>
                              <a:gd name="T81" fmla="*/ 91 h 121"/>
                              <a:gd name="T82" fmla="*/ 68 w 120"/>
                              <a:gd name="T83" fmla="*/ 76 h 121"/>
                              <a:gd name="T84" fmla="*/ 68 w 120"/>
                              <a:gd name="T85" fmla="*/ 53 h 121"/>
                              <a:gd name="T86" fmla="*/ 53 w 120"/>
                              <a:gd name="T87" fmla="*/ 53 h 121"/>
                              <a:gd name="T88" fmla="*/ 53 w 120"/>
                              <a:gd name="T89" fmla="*/ 68 h 121"/>
                              <a:gd name="T90" fmla="*/ 68 w 120"/>
                              <a:gd name="T91" fmla="*/ 68 h 121"/>
                              <a:gd name="T92" fmla="*/ 68 w 120"/>
                              <a:gd name="T93" fmla="*/ 53 h 121"/>
                              <a:gd name="T94" fmla="*/ 68 w 120"/>
                              <a:gd name="T95" fmla="*/ 53 h 121"/>
                              <a:gd name="T96" fmla="*/ 68 w 120"/>
                              <a:gd name="T97" fmla="*/ 53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20" h="121">
                                <a:moveTo>
                                  <a:pt x="90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91"/>
                                  <a:pt x="75" y="91"/>
                                  <a:pt x="75" y="91"/>
                                </a:cubicBezTo>
                                <a:cubicBezTo>
                                  <a:pt x="90" y="91"/>
                                  <a:pt x="90" y="91"/>
                                  <a:pt x="90" y="91"/>
                                </a:cubicBezTo>
                                <a:cubicBezTo>
                                  <a:pt x="90" y="76"/>
                                  <a:pt x="90" y="76"/>
                                  <a:pt x="90" y="76"/>
                                </a:cubicBezTo>
                                <a:close/>
                                <a:moveTo>
                                  <a:pt x="90" y="53"/>
                                </a:moveTo>
                                <a:cubicBezTo>
                                  <a:pt x="75" y="53"/>
                                  <a:pt x="75" y="53"/>
                                  <a:pt x="75" y="53"/>
                                </a:cubicBezTo>
                                <a:cubicBezTo>
                                  <a:pt x="75" y="68"/>
                                  <a:pt x="75" y="68"/>
                                  <a:pt x="75" y="68"/>
                                </a:cubicBezTo>
                                <a:cubicBezTo>
                                  <a:pt x="90" y="68"/>
                                  <a:pt x="90" y="68"/>
                                  <a:pt x="90" y="68"/>
                                </a:cubicBezTo>
                                <a:cubicBezTo>
                                  <a:pt x="90" y="53"/>
                                  <a:pt x="90" y="53"/>
                                  <a:pt x="90" y="53"/>
                                </a:cubicBezTo>
                                <a:close/>
                                <a:moveTo>
                                  <a:pt x="105" y="0"/>
                                </a:moveTo>
                                <a:cubicBezTo>
                                  <a:pt x="98" y="0"/>
                                  <a:pt x="98" y="0"/>
                                  <a:pt x="98" y="0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83" y="15"/>
                                  <a:pt x="83" y="15"/>
                                  <a:pt x="83" y="15"/>
                                </a:cubicBezTo>
                                <a:cubicBezTo>
                                  <a:pt x="83" y="0"/>
                                  <a:pt x="83" y="0"/>
                                  <a:pt x="83" y="0"/>
                                </a:cubicBezTo>
                                <a:cubicBezTo>
                                  <a:pt x="38" y="0"/>
                                  <a:pt x="38" y="0"/>
                                  <a:pt x="38" y="0"/>
                                </a:cubicBezTo>
                                <a:cubicBezTo>
                                  <a:pt x="38" y="15"/>
                                  <a:pt x="38" y="15"/>
                                  <a:pt x="38" y="15"/>
                                </a:cubicBezTo>
                                <a:cubicBezTo>
                                  <a:pt x="23" y="15"/>
                                  <a:pt x="23" y="15"/>
                                  <a:pt x="23" y="15"/>
                                </a:cubicBez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06"/>
                                  <a:pt x="0" y="106"/>
                                  <a:pt x="0" y="106"/>
                                </a:cubicBezTo>
                                <a:cubicBezTo>
                                  <a:pt x="0" y="114"/>
                                  <a:pt x="7" y="121"/>
                                  <a:pt x="15" y="121"/>
                                </a:cubicBezTo>
                                <a:cubicBezTo>
                                  <a:pt x="105" y="121"/>
                                  <a:pt x="105" y="121"/>
                                  <a:pt x="105" y="121"/>
                                </a:cubicBezTo>
                                <a:cubicBezTo>
                                  <a:pt x="114" y="121"/>
                                  <a:pt x="120" y="114"/>
                                  <a:pt x="120" y="106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105" y="106"/>
                                </a:moveTo>
                                <a:cubicBezTo>
                                  <a:pt x="15" y="106"/>
                                  <a:pt x="15" y="106"/>
                                  <a:pt x="15" y="106"/>
                                </a:cubicBezTo>
                                <a:cubicBezTo>
                                  <a:pt x="15" y="38"/>
                                  <a:pt x="15" y="38"/>
                                  <a:pt x="15" y="38"/>
                                </a:cubicBezTo>
                                <a:cubicBezTo>
                                  <a:pt x="105" y="38"/>
                                  <a:pt x="105" y="38"/>
                                  <a:pt x="105" y="38"/>
                                </a:cubicBezTo>
                                <a:cubicBezTo>
                                  <a:pt x="105" y="106"/>
                                  <a:pt x="105" y="106"/>
                                  <a:pt x="105" y="106"/>
                                </a:cubicBezTo>
                                <a:close/>
                                <a:moveTo>
                                  <a:pt x="45" y="76"/>
                                </a:moveTo>
                                <a:cubicBezTo>
                                  <a:pt x="30" y="76"/>
                                  <a:pt x="30" y="76"/>
                                  <a:pt x="30" y="76"/>
                                </a:cubicBezTo>
                                <a:cubicBezTo>
                                  <a:pt x="30" y="91"/>
                                  <a:pt x="30" y="91"/>
                                  <a:pt x="30" y="91"/>
                                </a:cubicBezTo>
                                <a:cubicBezTo>
                                  <a:pt x="45" y="91"/>
                                  <a:pt x="45" y="91"/>
                                  <a:pt x="45" y="91"/>
                                </a:cubicBezTo>
                                <a:cubicBezTo>
                                  <a:pt x="45" y="76"/>
                                  <a:pt x="45" y="76"/>
                                  <a:pt x="45" y="76"/>
                                </a:cubicBezTo>
                                <a:close/>
                                <a:moveTo>
                                  <a:pt x="68" y="76"/>
                                </a:moveTo>
                                <a:cubicBezTo>
                                  <a:pt x="53" y="76"/>
                                  <a:pt x="53" y="76"/>
                                  <a:pt x="53" y="76"/>
                                </a:cubicBezTo>
                                <a:cubicBezTo>
                                  <a:pt x="53" y="91"/>
                                  <a:pt x="53" y="91"/>
                                  <a:pt x="53" y="91"/>
                                </a:cubicBezTo>
                                <a:cubicBezTo>
                                  <a:pt x="68" y="91"/>
                                  <a:pt x="68" y="91"/>
                                  <a:pt x="68" y="91"/>
                                </a:cubicBezTo>
                                <a:cubicBezTo>
                                  <a:pt x="68" y="76"/>
                                  <a:pt x="68" y="76"/>
                                  <a:pt x="68" y="76"/>
                                </a:cubicBezTo>
                                <a:close/>
                                <a:moveTo>
                                  <a:pt x="68" y="53"/>
                                </a:moveTo>
                                <a:cubicBezTo>
                                  <a:pt x="53" y="53"/>
                                  <a:pt x="53" y="53"/>
                                  <a:pt x="53" y="53"/>
                                </a:cubicBezTo>
                                <a:cubicBezTo>
                                  <a:pt x="53" y="68"/>
                                  <a:pt x="53" y="68"/>
                                  <a:pt x="53" y="68"/>
                                </a:cubicBezTo>
                                <a:cubicBezTo>
                                  <a:pt x="68" y="68"/>
                                  <a:pt x="68" y="68"/>
                                  <a:pt x="68" y="68"/>
                                </a:cubicBezTo>
                                <a:cubicBezTo>
                                  <a:pt x="68" y="53"/>
                                  <a:pt x="68" y="53"/>
                                  <a:pt x="68" y="53"/>
                                </a:cubicBezTo>
                                <a:close/>
                                <a:moveTo>
                                  <a:pt x="68" y="53"/>
                                </a:moveTo>
                                <a:cubicBezTo>
                                  <a:pt x="68" y="53"/>
                                  <a:pt x="68" y="53"/>
                                  <a:pt x="68" y="53"/>
                                </a:cubicBezTo>
                              </a:path>
                            </a:pathLst>
                          </a:custGeom>
                          <a:solidFill>
                            <a:srgbClr val="86A7C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9.85pt;margin-top:4.5pt;height:63.15pt;width:334.4pt;z-index:251677696;mso-width-relative:page;mso-height-relative:page;" coordorigin="8695,1788" coordsize="6688,1263" o:gfxdata="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">
                <o:lock v:ext="edit" aspectratio="f"/>
                <v:shape id="文本框 6" o:spid="_x0000_s1026" o:spt="202" type="#_x0000_t202" style="position:absolute;left:9100;top:1789;height:1253;width:2197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48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highlight w:val="none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highlight w:val="none"/>
                            <w:u w:val="none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生日：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highlight w:val="none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19XX.XX.XX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48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highlight w:val="none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highlight w:val="none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现居：广州  越秀区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afterLines="50" w:line="48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1"/>
                            <w:szCs w:val="21"/>
                            <w:highlight w:val="none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6" o:spid="_x0000_s1026" o:spt="202" type="#_x0000_t202" style="position:absolute;left:12712;top:1788;height:1263;width:2671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0"/>
                            <w:szCs w:val="20"/>
                            <w:highlight w:val="none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0000" w:themeColor="text1"/>
                            <w:sz w:val="20"/>
                            <w:szCs w:val="20"/>
                            <w:highlight w:val="none"/>
                            <w:u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电话：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0"/>
                            <w:szCs w:val="20"/>
                            <w:highlight w:val="none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181-XXXX-0000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0"/>
                            <w:szCs w:val="20"/>
                            <w:highlight w:val="none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0"/>
                            <w:szCs w:val="20"/>
                            <w:highlight w:val="none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邮箱：XXXXX@163.com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afterLines="50" w:line="48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0"/>
                            <w:szCs w:val="20"/>
                            <w:highlight w:val="none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Freeform 5" o:spid="_x0000_s1026" o:spt="100" style="position:absolute;left:12263;top:2037;height:314;width:352;" fillcolor="#86A7C2" filled="t" stroked="f" coordsize="113,113" o:gfxdata="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w/WLsAAADb&#10;AAAADwAAAAAAAAABACAAAAAiAAAAZHJzL2Rvd25yZXYueG1sUEsBAhQAFAAAAAgAh07iQDMvBZ47&#10;AAAAOQAAABAAAAAAAAAAAQAgAAAACgEAAGRycy9zaGFwZXhtbC54bWxQSwUGAAAAAAYABgBbAQAA&#10;tAMAAAAA&#10;" path="m56,0c25,0,0,25,0,56c0,87,25,113,56,113c88,113,113,87,113,56c113,25,88,0,56,0xm56,104c30,104,8,83,8,56c8,29,30,8,56,8c83,8,105,29,105,56c105,83,83,104,56,104xm74,86c77,84,77,84,77,84c75,81,73,78,71,76c69,73,67,70,65,67c61,69,61,69,61,69c56,62,51,53,48,44c52,42,52,42,52,42c50,39,49,36,47,33c46,30,44,27,43,23c41,25,41,25,41,25c36,27,34,31,35,35c35,35,35,35,35,35c35,35,35,35,35,35c35,36,35,37,35,38c35,38,35,38,35,38c35,38,35,38,35,38c40,55,48,70,60,83c60,83,60,83,60,83c61,84,61,84,62,85c65,88,69,88,74,86c74,86,74,86,74,86xm79,83c77,80,75,77,73,74c71,71,69,69,68,66c71,64,71,64,71,64c73,64,80,73,82,81c79,83,79,83,79,83xm54,41c52,38,51,35,50,32c48,29,47,25,46,22c48,20,48,20,48,20c52,23,57,36,57,39c54,41,54,41,54,41xm54,41c54,41,54,41,54,41e">
                  <v:path o:connectlocs="174,0;0,155;174,314;352,155;174,0;174,288;24,155;174,22;327,155;174,288;230,238;239,233;221,211;202,186;190,191;149,122;161,116;146,91;133,63;127,69;109,97;109,97;109,97;109,105;109,105;109,105;186,230;186,230;193,236;230,238;230,238;246,230;227,205;211,183;221,177;255,225;246,230;168,113;155,88;143,61;149,55;177,108;168,113;168,113;168,11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7" o:spid="_x0000_s1026" o:spt="100" style="position:absolute;left:12250;top:2605;flip:x;height:364;width:405;" fillcolor="#86A7C2" filled="t" stroked="f" coordsize="113,113" o:gfxdata="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jU3ybsAAADb&#10;AAAADwAAAAAAAAABACAAAAAiAAAAZHJzL2Rvd25yZXYueG1sUEsBAhQAFAAAAAgAh07iQDMvBZ47&#10;AAAAOQAAABAAAAAAAAAAAQAgAAAACgEAAGRycy9zaGFwZXhtbC54bWxQSwUGAAAAAAYABgBbAQAA&#10;tAMAAAAA&#10;" path="m81,37c32,37,32,37,32,37c29,37,27,39,27,42c27,71,27,71,27,71c27,73,29,76,32,76c81,76,81,76,81,76c84,76,86,73,86,71c86,42,86,42,86,42c86,39,84,37,81,37c81,37,81,37,81,37xm31,70c31,43,31,43,31,43c45,57,45,57,45,57c45,57,45,57,45,57c31,70,31,70,31,70c31,70,31,70,31,70c31,70,31,70,31,70xm35,41c78,41,78,41,78,41c56,61,56,61,56,61c35,41,35,41,35,41c35,41,35,41,35,41xm49,59c56,66,56,66,56,66c64,59,64,59,64,59c77,71,77,71,77,71c35,71,35,71,35,71c49,59,49,59,49,59c49,59,49,59,49,59xm67,57c67,57,67,57,67,57c81,43,81,43,81,43c81,70,81,70,81,70c67,57,67,57,67,57c67,57,67,57,67,57xm56,113c25,113,0,87,0,56c0,25,25,0,56,0c87,0,113,25,113,56c113,87,87,113,56,113xm56,4c27,4,4,27,4,56c4,85,27,109,56,109c85,109,109,85,109,56c109,27,85,4,56,4xm56,4c56,4,56,4,56,4e">
                  <v:path o:connectlocs="290,119;114,119;96,135;96,228;114,244;290,244;308,228;308,135;290,119;290,119;111,225;111,138;161,183;161,183;111,225;111,225;111,225;125,132;279,132;200,196;125,132;125,132;175,190;200,212;229,190;275,228;125,228;175,190;175,190;240,183;240,183;290,138;290,225;240,183;240,183;200,364;0,180;200,0;405,180;200,364;200,12;14,180;200,351;390,180;200,12;200,12;200,12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75" o:spid="_x0000_s1026" o:spt="100" style="position:absolute;left:8695;top:2645;flip:x;height:314;width:351;" fillcolor="#86A7C2" filled="t" stroked="f" coordsize="126,137" o:gfxdata="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uFc&#10;x8EAAADdAAAADwAAAAAAAAABACAAAAAiAAAAZHJzL2Rvd25yZXYueG1sUEsBAhQAFAAAAAgAh07i&#10;QDMvBZ47AAAAOQAAABAAAAAAAAAAAQAgAAAAEAEAAGRycy9zaGFwZXhtbC54bWxQSwUGAAAAAAYA&#10;BgBbAQAAugMAAAAA&#10;" path="m63,95c63,95,29,60,29,30c29,0,63,0,63,0c63,0,98,0,98,30c98,60,63,95,63,95xm87,26c86,21,83,17,78,13c78,13,78,13,77,13c76,12,76,12,75,12c74,11,74,11,73,11c72,10,71,10,71,10c70,10,69,10,68,9c67,9,65,9,63,9c63,9,63,9,63,9c63,9,63,9,63,9c61,9,60,9,58,9c55,10,52,11,49,13c49,13,49,13,49,13c48,13,47,14,46,15c46,15,46,15,46,15c45,16,44,16,44,17c43,18,43,18,42,19c42,19,42,19,42,20c41,21,41,21,40,22c40,23,40,23,40,23c40,24,39,25,39,26c39,28,38,29,38,30c38,52,63,82,63,82c63,82,88,52,88,30c88,29,88,28,87,26xm54,29c54,23,58,19,63,19c68,19,73,23,73,29c73,34,68,38,63,38c58,38,54,34,54,29xm104,66c104,66,101,75,104,76c107,77,116,73,116,73c116,113,116,113,116,113c116,113,85,126,82,126c79,125,47,112,44,113c41,115,10,123,10,123c10,82,10,82,10,82c10,82,24,78,25,76c27,72,26,65,16,69c6,74,0,79,0,79c0,129,0,129,0,129c0,129,3,137,10,135c16,133,44,123,44,123c44,123,78,135,82,135c86,136,126,124,126,120c126,106,126,66,126,63c125,61,110,64,104,66xm104,66c104,66,104,66,104,66e">
                  <v:path o:connectlocs="175,217;80,68;175,0;273,68;175,217;242,59;217,29;214,29;208,27;203,25;197,22;189,20;175,20;175,20;175,20;161,20;136,29;136,29;128,34;128,34;122,38;117,43;117,45;111,50;111,52;108,59;105,68;175,187;245,68;242,59;150,66;175,43;203,66;175,87;150,66;289,151;289,174;323,167;323,258;228,288;122,258;27,281;27,187;69,174;44,158;0,181;0,295;27,309;122,281;228,309;351,275;351,144;289,151;289,151;289,151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54" o:spid="_x0000_s1026" o:spt="100" style="position:absolute;left:8695;top:2037;height:301;width:336;" fillcolor="#86A7C2" filled="t" stroked="f" coordsize="120,121" o:gfxdata="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EMYTugAAANsA&#10;AAAPAAAAAAAAAAEAIAAAACIAAABkcnMvZG93bnJldi54bWxQSwECFAAUAAAACACHTuJAMy8FnjsA&#10;AAA5AAAAEAAAAAAAAAABACAAAAAJAQAAZHJzL3NoYXBleG1sLnhtbFBLBQYAAAAABgAGAFsBAACz&#10;AwAAAAA=&#10;" path="m90,76c75,76,75,76,75,76c75,91,75,91,75,91c90,91,90,91,90,91c90,76,90,76,90,76xm90,53c75,53,75,53,75,53c75,68,75,68,75,68c90,68,90,68,90,68c90,53,90,53,90,53xm105,0c98,0,98,0,98,0c98,15,98,15,98,15c83,15,83,15,83,15c83,0,83,0,83,0c38,0,38,0,38,0c38,15,38,15,38,15c23,15,23,15,23,15c23,0,23,0,23,0c15,0,15,0,15,0c7,0,0,7,0,15c0,106,0,106,0,106c0,114,7,121,15,121c105,121,105,121,105,121c114,121,120,114,120,106c120,15,120,15,120,15c120,7,114,0,105,0xm105,106c15,106,15,106,15,106c15,38,15,38,15,38c105,38,105,38,105,38c105,106,105,106,105,106xm45,76c30,76,30,76,30,76c30,91,30,91,30,91c45,91,45,91,45,91c45,76,45,76,45,76xm68,76c53,76,53,76,53,76c53,91,53,91,53,91c68,91,68,91,68,91c68,76,68,76,68,76xm68,53c53,53,53,53,53,53c53,68,53,68,53,68c68,68,68,68,68,68c68,53,68,53,68,53xm68,53c68,53,68,53,68,53e">
                  <v:path o:connectlocs="252,189;210,189;210,226;252,226;252,189;252,131;210,131;210,169;252,169;252,131;294,0;274,0;274,37;232,37;232,0;106,0;106,37;64,37;64,0;42,0;0,37;0,263;42,301;294,301;336,263;336,37;294,0;294,263;42,263;42,94;294,94;294,263;126,189;84,189;84,226;126,226;126,189;190,189;148,189;148,226;190,226;190,189;190,131;148,131;148,169;190,169;190,131;190,131;190,131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46355</wp:posOffset>
                </wp:positionV>
                <wp:extent cx="6480175" cy="40513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405130"/>
                          <a:chOff x="4222" y="3830"/>
                          <a:chExt cx="10205" cy="638"/>
                        </a:xfrm>
                      </wpg:grpSpPr>
                      <wps:wsp>
                        <wps:cNvPr id="12" name="矩形 2"/>
                        <wps:cNvSpPr/>
                        <wps:spPr>
                          <a:xfrm>
                            <a:off x="4222" y="4440"/>
                            <a:ext cx="10205" cy="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10"/>
                        <wps:cNvSpPr txBox="1"/>
                        <wps:spPr>
                          <a:xfrm>
                            <a:off x="4831" y="3830"/>
                            <a:ext cx="1566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报考信息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95pt;margin-top:3.65pt;height:31.9pt;width:510.25pt;z-index:251671552;mso-width-relative:page;mso-height-relative:page;" coordorigin="4222,3830" coordsize="10205,638" o:gfxdata="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CZ1EJDYAAAACAEAAA8AAAAA&#10;AAAAAQAgAAAAIgAAAGRycy9kb3ducmV2LnhtbFBLAQIUABQAAAAIAIdO4kCeMrm7agMAAK4IAAAO&#10;AAAAAAAAAAEAIAAAACcBAABkcnMvZTJvRG9jLnhtbFBLBQYAAAAABgAGAFkBAAADBwAAAAA=&#10;">
                <o:lock v:ext="edit" aspectratio="f"/>
                <v:rect id="矩形 2" o:spid="_x0000_s1026" o:spt="1" style="position:absolute;left:4222;top:4440;height:28;width:10205;v-text-anchor:middle;" fillcolor="#D9D9D9 [2732]" filled="t" stroked="f" coordsize="21600,21600" o:gfxdata="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kMZQ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0" o:spid="_x0000_s1026" o:spt="202" type="#_x0000_t202" style="position:absolute;left:4831;top:3830;height:634;width:1566;" filled="f" stroked="f" coordsize="21600,21600" o:gfxdata="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qr/862AAAA2w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报考信息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114300</wp:posOffset>
                </wp:positionV>
                <wp:extent cx="264160" cy="209550"/>
                <wp:effectExtent l="0" t="0" r="2540" b="0"/>
                <wp:wrapNone/>
                <wp:docPr id="216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160" cy="209550"/>
                        </a:xfrm>
                        <a:custGeom>
                          <a:avLst/>
                          <a:gdLst>
                            <a:gd name="T0" fmla="*/ 166018 w 498"/>
                            <a:gd name="T1" fmla="*/ 151877 h 391"/>
                            <a:gd name="T2" fmla="*/ 166018 w 498"/>
                            <a:gd name="T3" fmla="*/ 151877 h 391"/>
                            <a:gd name="T4" fmla="*/ 23653 w 498"/>
                            <a:gd name="T5" fmla="*/ 151877 h 391"/>
                            <a:gd name="T6" fmla="*/ 23653 w 498"/>
                            <a:gd name="T7" fmla="*/ 52278 h 391"/>
                            <a:gd name="T8" fmla="*/ 51769 w 498"/>
                            <a:gd name="T9" fmla="*/ 52278 h 391"/>
                            <a:gd name="T10" fmla="*/ 75422 w 498"/>
                            <a:gd name="T11" fmla="*/ 31998 h 391"/>
                            <a:gd name="T12" fmla="*/ 12050 w 498"/>
                            <a:gd name="T13" fmla="*/ 31998 h 391"/>
                            <a:gd name="T14" fmla="*/ 0 w 498"/>
                            <a:gd name="T15" fmla="*/ 40110 h 391"/>
                            <a:gd name="T16" fmla="*/ 0 w 498"/>
                            <a:gd name="T17" fmla="*/ 163594 h 391"/>
                            <a:gd name="T18" fmla="*/ 12050 w 498"/>
                            <a:gd name="T19" fmla="*/ 175762 h 391"/>
                            <a:gd name="T20" fmla="*/ 178068 w 498"/>
                            <a:gd name="T21" fmla="*/ 175762 h 391"/>
                            <a:gd name="T22" fmla="*/ 190117 w 498"/>
                            <a:gd name="T23" fmla="*/ 163594 h 391"/>
                            <a:gd name="T24" fmla="*/ 190117 w 498"/>
                            <a:gd name="T25" fmla="*/ 123935 h 391"/>
                            <a:gd name="T26" fmla="*/ 166018 w 498"/>
                            <a:gd name="T27" fmla="*/ 139709 h 391"/>
                            <a:gd name="T28" fmla="*/ 166018 w 498"/>
                            <a:gd name="T29" fmla="*/ 151877 h 391"/>
                            <a:gd name="T30" fmla="*/ 146382 w 498"/>
                            <a:gd name="T31" fmla="*/ 76164 h 391"/>
                            <a:gd name="T32" fmla="*/ 146382 w 498"/>
                            <a:gd name="T33" fmla="*/ 76164 h 391"/>
                            <a:gd name="T34" fmla="*/ 146382 w 498"/>
                            <a:gd name="T35" fmla="*/ 115823 h 391"/>
                            <a:gd name="T36" fmla="*/ 221804 w 498"/>
                            <a:gd name="T37" fmla="*/ 56334 h 391"/>
                            <a:gd name="T38" fmla="*/ 146382 w 498"/>
                            <a:gd name="T39" fmla="*/ 0 h 391"/>
                            <a:gd name="T40" fmla="*/ 146382 w 498"/>
                            <a:gd name="T41" fmla="*/ 36054 h 391"/>
                            <a:gd name="T42" fmla="*/ 59356 w 498"/>
                            <a:gd name="T43" fmla="*/ 123935 h 391"/>
                            <a:gd name="T44" fmla="*/ 146382 w 498"/>
                            <a:gd name="T45" fmla="*/ 76164 h 391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498" h="391">
                              <a:moveTo>
                                <a:pt x="372" y="337"/>
                              </a:moveTo>
                              <a:lnTo>
                                <a:pt x="372" y="337"/>
                              </a:lnTo>
                              <a:cubicBezTo>
                                <a:pt x="53" y="337"/>
                                <a:pt x="53" y="337"/>
                                <a:pt x="53" y="337"/>
                              </a:cubicBezTo>
                              <a:cubicBezTo>
                                <a:pt x="53" y="116"/>
                                <a:pt x="53" y="116"/>
                                <a:pt x="53" y="116"/>
                              </a:cubicBezTo>
                              <a:cubicBezTo>
                                <a:pt x="116" y="116"/>
                                <a:pt x="116" y="116"/>
                                <a:pt x="116" y="116"/>
                              </a:cubicBezTo>
                              <a:cubicBezTo>
                                <a:pt x="116" y="116"/>
                                <a:pt x="133" y="98"/>
                                <a:pt x="169" y="71"/>
                              </a:cubicBezTo>
                              <a:cubicBezTo>
                                <a:pt x="27" y="71"/>
                                <a:pt x="27" y="71"/>
                                <a:pt x="27" y="71"/>
                              </a:cubicBezTo>
                              <a:cubicBezTo>
                                <a:pt x="9" y="71"/>
                                <a:pt x="0" y="80"/>
                                <a:pt x="0" y="89"/>
                              </a:cubicBezTo>
                              <a:cubicBezTo>
                                <a:pt x="0" y="363"/>
                                <a:pt x="0" y="363"/>
                                <a:pt x="0" y="363"/>
                              </a:cubicBezTo>
                              <a:cubicBezTo>
                                <a:pt x="0" y="382"/>
                                <a:pt x="9" y="390"/>
                                <a:pt x="27" y="390"/>
                              </a:cubicBezTo>
                              <a:cubicBezTo>
                                <a:pt x="399" y="390"/>
                                <a:pt x="399" y="390"/>
                                <a:pt x="399" y="390"/>
                              </a:cubicBezTo>
                              <a:cubicBezTo>
                                <a:pt x="408" y="390"/>
                                <a:pt x="426" y="382"/>
                                <a:pt x="426" y="363"/>
                              </a:cubicBezTo>
                              <a:cubicBezTo>
                                <a:pt x="426" y="275"/>
                                <a:pt x="426" y="275"/>
                                <a:pt x="426" y="275"/>
                              </a:cubicBezTo>
                              <a:cubicBezTo>
                                <a:pt x="372" y="310"/>
                                <a:pt x="372" y="310"/>
                                <a:pt x="372" y="310"/>
                              </a:cubicBezTo>
                              <a:lnTo>
                                <a:pt x="372" y="337"/>
                              </a:lnTo>
                              <a:close/>
                              <a:moveTo>
                                <a:pt x="328" y="169"/>
                              </a:moveTo>
                              <a:lnTo>
                                <a:pt x="328" y="169"/>
                              </a:lnTo>
                              <a:cubicBezTo>
                                <a:pt x="328" y="257"/>
                                <a:pt x="328" y="257"/>
                                <a:pt x="328" y="257"/>
                              </a:cubicBezTo>
                              <a:cubicBezTo>
                                <a:pt x="497" y="125"/>
                                <a:pt x="497" y="125"/>
                                <a:pt x="497" y="125"/>
                              </a:cubicBezTo>
                              <a:cubicBezTo>
                                <a:pt x="328" y="0"/>
                                <a:pt x="328" y="0"/>
                                <a:pt x="328" y="0"/>
                              </a:cubicBezTo>
                              <a:cubicBezTo>
                                <a:pt x="328" y="80"/>
                                <a:pt x="328" y="80"/>
                                <a:pt x="328" y="80"/>
                              </a:cubicBezTo>
                              <a:cubicBezTo>
                                <a:pt x="133" y="80"/>
                                <a:pt x="133" y="275"/>
                                <a:pt x="133" y="275"/>
                              </a:cubicBezTo>
                              <a:cubicBezTo>
                                <a:pt x="186" y="187"/>
                                <a:pt x="222" y="169"/>
                                <a:pt x="328" y="16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79DBB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4" o:spid="_x0000_s1026" o:spt="100" style="position:absolute;left:0pt;margin-left:-45.2pt;margin-top:9pt;height:16.5pt;width:20.8pt;mso-wrap-style:none;z-index:251672576;v-text-anchor:middle;mso-width-relative:page;mso-height-relative:page;" fillcolor="#779DBB" filled="t" stroked="f" coordsize="498,391" o:gfxdata="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" path="m372,337l372,337c53,337,53,337,53,337c53,116,53,116,53,116c116,116,116,116,116,116c116,116,133,98,169,71c27,71,27,71,27,71c9,71,0,80,0,89c0,363,0,363,0,363c0,382,9,390,27,390c399,390,399,390,399,390c408,390,426,382,426,363c426,275,426,275,426,275c372,310,372,310,372,310l372,337xm328,169l328,169c328,257,328,257,328,257c497,125,497,125,497,125c328,0,328,0,328,0c328,80,328,80,328,80c133,80,133,275,133,275c186,187,222,169,328,169xe">
                <v:path o:connectlocs="88062881,81395972;88062881,81395972;12546539,81395972;12546539,28017531;27460439,28017531;40006978,17148800;6391823,17148800;0,21496292;0,87675505;6391823,94196744;94454704,94196744;100845997,87675505;100845997,66420918;88062881,74874733;88062881,81395972;77647126,40818839;77647126,40818839;77647126,62073426;117654105,30191278;77647126,0;77647126,19322546;31484901,66420918;77647126,40818839" o:connectangles="0,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125730</wp:posOffset>
                </wp:positionV>
                <wp:extent cx="6426200" cy="340360"/>
                <wp:effectExtent l="0" t="0" r="0" b="0"/>
                <wp:wrapNone/>
                <wp:docPr id="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报考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报考专业：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公共管理学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8.25pt;margin-top:9.9pt;height:26.8pt;width:506pt;z-index:251666432;mso-width-relative:page;mso-height-relative:page;" filled="f" stroked="f" coordsize="21600,21600" o:gfxdata="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l&#10;maKm1gAAAAkBAAAPAAAAAAAAAAEAIAAAACIAAABkcnMvZG93bnJldi54bWxQSwECFAAUAAAACACH&#10;TuJAdLk4VSYCAAAqBAAADgAAAAAAAAABACAAAAAl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报考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院校：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报考专业：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公共管理学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-554355</wp:posOffset>
                </wp:positionH>
                <wp:positionV relativeFrom="paragraph">
                  <wp:posOffset>111760</wp:posOffset>
                </wp:positionV>
                <wp:extent cx="6468745" cy="716915"/>
                <wp:effectExtent l="0" t="0" r="8255" b="698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6575" y="2931795"/>
                          <a:ext cx="6468745" cy="716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pPr w:leftFromText="180" w:rightFromText="180" w:vertAnchor="page" w:horzAnchor="page" w:tblpX="1609" w:tblpY="1968"/>
                              <w:tblOverlap w:val="never"/>
                              <w:tblW w:w="9972" w:type="dxa"/>
                              <w:tblInd w:w="0" w:type="dxa"/>
                              <w:tblBorders>
                                <w:top w:val="single" w:color="BEBEBE" w:themeColor="background1" w:themeShade="BF" w:sz="4" w:space="0"/>
                                <w:left w:val="single" w:color="BEBEBE" w:themeColor="background1" w:themeShade="BF" w:sz="4" w:space="0"/>
                                <w:bottom w:val="single" w:color="BEBEBE" w:themeColor="background1" w:themeShade="BF" w:sz="4" w:space="0"/>
                                <w:right w:val="single" w:color="BEBEBE" w:themeColor="background1" w:themeShade="BF" w:sz="4" w:space="0"/>
                                <w:insideH w:val="single" w:color="BEBEBE" w:themeColor="background1" w:themeShade="BF" w:sz="4" w:space="0"/>
                                <w:insideV w:val="single" w:color="BEBEBE" w:themeColor="background1" w:themeShade="BF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61"/>
                              <w:gridCol w:w="1724"/>
                              <w:gridCol w:w="1481"/>
                              <w:gridCol w:w="1275"/>
                              <w:gridCol w:w="2081"/>
                              <w:gridCol w:w="1650"/>
                            </w:tblGrid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37" w:hRule="atLeast"/>
                              </w:trPr>
                              <w:tc>
                                <w:tcPr>
                                  <w:tcW w:w="1761" w:type="dxa"/>
                                  <w:vMerge w:val="restart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初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试成绩</w:t>
                                  </w:r>
                                </w:p>
                              </w:tc>
                              <w:tc>
                                <w:tcPr>
                                  <w:tcW w:w="172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481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思想政治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eastAsia="zh-CN"/>
                                    </w:rPr>
                                    <w:t>业务课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81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业务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课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9" w:hRule="atLeast"/>
                              </w:trPr>
                              <w:tc>
                                <w:tcPr>
                                  <w:tcW w:w="1761" w:type="dxa"/>
                                  <w:vMerge w:val="continue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81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2081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360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65pt;margin-top:8.8pt;height:56.45pt;width:509.35pt;z-index:251678720;mso-width-relative:page;mso-height-relative:page;" fillcolor="#FFFFFF [3201]" filled="t" stroked="f" coordsize="21600,21600" o:gfxdata="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8sG1&#10;TtUAAAAKAQAADwAAAAAAAAABACAAAAAiAAAAZHJzL2Rvd25yZXYueG1sUEsBAhQAFAAAAAgAh07i&#10;QHSyJkdeAgAAnAQAAA4AAAAAAAAAAQAgAAAAJA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pPr w:leftFromText="180" w:rightFromText="180" w:vertAnchor="page" w:horzAnchor="page" w:tblpX="1609" w:tblpY="1968"/>
                        <w:tblOverlap w:val="never"/>
                        <w:tblW w:w="9972" w:type="dxa"/>
                        <w:tblInd w:w="0" w:type="dxa"/>
                        <w:tblBorders>
                          <w:top w:val="single" w:color="BEBEBE" w:themeColor="background1" w:themeShade="BF" w:sz="4" w:space="0"/>
                          <w:left w:val="single" w:color="BEBEBE" w:themeColor="background1" w:themeShade="BF" w:sz="4" w:space="0"/>
                          <w:bottom w:val="single" w:color="BEBEBE" w:themeColor="background1" w:themeShade="BF" w:sz="4" w:space="0"/>
                          <w:right w:val="single" w:color="BEBEBE" w:themeColor="background1" w:themeShade="BF" w:sz="4" w:space="0"/>
                          <w:insideH w:val="single" w:color="BEBEBE" w:themeColor="background1" w:themeShade="BF" w:sz="4" w:space="0"/>
                          <w:insideV w:val="single" w:color="BEBEBE" w:themeColor="background1" w:themeShade="BF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61"/>
                        <w:gridCol w:w="1724"/>
                        <w:gridCol w:w="1481"/>
                        <w:gridCol w:w="1275"/>
                        <w:gridCol w:w="2081"/>
                        <w:gridCol w:w="1650"/>
                      </w:tblGrid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37" w:hRule="atLeast"/>
                        </w:trPr>
                        <w:tc>
                          <w:tcPr>
                            <w:tcW w:w="1761" w:type="dxa"/>
                            <w:vMerge w:val="restart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试成绩</w:t>
                            </w:r>
                          </w:p>
                        </w:tc>
                        <w:tc>
                          <w:tcPr>
                            <w:tcW w:w="172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481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思想政治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  <w:t>业务课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81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业务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50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9" w:hRule="atLeast"/>
                        </w:trPr>
                        <w:tc>
                          <w:tcPr>
                            <w:tcW w:w="1761" w:type="dxa"/>
                            <w:vMerge w:val="continue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72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81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2081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650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360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169545</wp:posOffset>
                </wp:positionV>
                <wp:extent cx="6480175" cy="405130"/>
                <wp:effectExtent l="0" t="0" r="15875" b="1524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405130"/>
                          <a:chOff x="4222" y="3830"/>
                          <a:chExt cx="10205" cy="638"/>
                        </a:xfrm>
                      </wpg:grpSpPr>
                      <wps:wsp>
                        <wps:cNvPr id="92" name="Freeform 101"/>
                        <wps:cNvSpPr>
                          <a:spLocks noChangeArrowheads="1"/>
                        </wps:cNvSpPr>
                        <wps:spPr bwMode="auto">
                          <a:xfrm>
                            <a:off x="4320" y="3978"/>
                            <a:ext cx="379" cy="353"/>
                          </a:xfrm>
                          <a:custGeom>
                            <a:avLst/>
                            <a:gdLst>
                              <a:gd name="T0" fmla="*/ 36030 w 497"/>
                              <a:gd name="T1" fmla="*/ 111308 h 382"/>
                              <a:gd name="T2" fmla="*/ 36030 w 497"/>
                              <a:gd name="T3" fmla="*/ 111308 h 382"/>
                              <a:gd name="T4" fmla="*/ 71610 w 497"/>
                              <a:gd name="T5" fmla="*/ 147214 h 382"/>
                              <a:gd name="T6" fmla="*/ 111693 w 497"/>
                              <a:gd name="T7" fmla="*/ 171001 h 382"/>
                              <a:gd name="T8" fmla="*/ 151777 w 497"/>
                              <a:gd name="T9" fmla="*/ 151253 h 382"/>
                              <a:gd name="T10" fmla="*/ 175647 w 497"/>
                              <a:gd name="T11" fmla="*/ 115796 h 382"/>
                              <a:gd name="T12" fmla="*/ 111693 w 497"/>
                              <a:gd name="T13" fmla="*/ 147214 h 382"/>
                              <a:gd name="T14" fmla="*/ 36030 w 497"/>
                              <a:gd name="T15" fmla="*/ 111308 h 382"/>
                              <a:gd name="T16" fmla="*/ 219333 w 497"/>
                              <a:gd name="T17" fmla="*/ 55654 h 382"/>
                              <a:gd name="T18" fmla="*/ 219333 w 497"/>
                              <a:gd name="T19" fmla="*/ 55654 h 382"/>
                              <a:gd name="T20" fmla="*/ 123403 w 497"/>
                              <a:gd name="T21" fmla="*/ 4039 h 382"/>
                              <a:gd name="T22" fmla="*/ 99533 w 497"/>
                              <a:gd name="T23" fmla="*/ 4039 h 382"/>
                              <a:gd name="T24" fmla="*/ 4053 w 497"/>
                              <a:gd name="T25" fmla="*/ 55654 h 382"/>
                              <a:gd name="T26" fmla="*/ 4053 w 497"/>
                              <a:gd name="T27" fmla="*/ 71812 h 382"/>
                              <a:gd name="T28" fmla="*/ 99533 w 497"/>
                              <a:gd name="T29" fmla="*/ 123426 h 382"/>
                              <a:gd name="T30" fmla="*/ 123403 w 497"/>
                              <a:gd name="T31" fmla="*/ 123426 h 382"/>
                              <a:gd name="T32" fmla="*/ 183754 w 497"/>
                              <a:gd name="T33" fmla="*/ 87520 h 382"/>
                              <a:gd name="T34" fmla="*/ 119800 w 497"/>
                              <a:gd name="T35" fmla="*/ 71812 h 382"/>
                              <a:gd name="T36" fmla="*/ 111693 w 497"/>
                              <a:gd name="T37" fmla="*/ 75402 h 382"/>
                              <a:gd name="T38" fmla="*/ 91426 w 497"/>
                              <a:gd name="T39" fmla="*/ 59693 h 382"/>
                              <a:gd name="T40" fmla="*/ 111693 w 497"/>
                              <a:gd name="T41" fmla="*/ 48024 h 382"/>
                              <a:gd name="T42" fmla="*/ 131960 w 497"/>
                              <a:gd name="T43" fmla="*/ 55654 h 382"/>
                              <a:gd name="T44" fmla="*/ 199517 w 497"/>
                              <a:gd name="T45" fmla="*/ 79441 h 382"/>
                              <a:gd name="T46" fmla="*/ 219333 w 497"/>
                              <a:gd name="T47" fmla="*/ 71812 h 382"/>
                              <a:gd name="T48" fmla="*/ 219333 w 497"/>
                              <a:gd name="T49" fmla="*/ 55654 h 382"/>
                              <a:gd name="T50" fmla="*/ 191410 w 497"/>
                              <a:gd name="T51" fmla="*/ 155292 h 382"/>
                              <a:gd name="T52" fmla="*/ 191410 w 497"/>
                              <a:gd name="T53" fmla="*/ 155292 h 382"/>
                              <a:gd name="T54" fmla="*/ 207623 w 497"/>
                              <a:gd name="T55" fmla="*/ 151253 h 382"/>
                              <a:gd name="T56" fmla="*/ 199517 w 497"/>
                              <a:gd name="T57" fmla="*/ 79441 h 382"/>
                              <a:gd name="T58" fmla="*/ 183754 w 497"/>
                              <a:gd name="T59" fmla="*/ 87520 h 382"/>
                              <a:gd name="T60" fmla="*/ 191410 w 497"/>
                              <a:gd name="T61" fmla="*/ 155292 h 382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</a:gdLst>
                            <a:ahLst/>
                            <a:cxnLst>
                              <a:cxn ang="T62">
                                <a:pos x="T0" y="T1"/>
                              </a:cxn>
                              <a:cxn ang="T63">
                                <a:pos x="T2" y="T3"/>
                              </a:cxn>
                              <a:cxn ang="T64">
                                <a:pos x="T4" y="T5"/>
                              </a:cxn>
                              <a:cxn ang="T65">
                                <a:pos x="T6" y="T7"/>
                              </a:cxn>
                              <a:cxn ang="T66">
                                <a:pos x="T8" y="T9"/>
                              </a:cxn>
                              <a:cxn ang="T67">
                                <a:pos x="T10" y="T11"/>
                              </a:cxn>
                              <a:cxn ang="T68">
                                <a:pos x="T12" y="T13"/>
                              </a:cxn>
                              <a:cxn ang="T69">
                                <a:pos x="T14" y="T15"/>
                              </a:cxn>
                              <a:cxn ang="T70">
                                <a:pos x="T16" y="T17"/>
                              </a:cxn>
                              <a:cxn ang="T71">
                                <a:pos x="T18" y="T19"/>
                              </a:cxn>
                              <a:cxn ang="T72">
                                <a:pos x="T20" y="T21"/>
                              </a:cxn>
                              <a:cxn ang="T73">
                                <a:pos x="T22" y="T23"/>
                              </a:cxn>
                              <a:cxn ang="T74">
                                <a:pos x="T24" y="T25"/>
                              </a:cxn>
                              <a:cxn ang="T75">
                                <a:pos x="T26" y="T27"/>
                              </a:cxn>
                              <a:cxn ang="T76">
                                <a:pos x="T28" y="T29"/>
                              </a:cxn>
                              <a:cxn ang="T77">
                                <a:pos x="T30" y="T31"/>
                              </a:cxn>
                              <a:cxn ang="T78">
                                <a:pos x="T32" y="T33"/>
                              </a:cxn>
                              <a:cxn ang="T79">
                                <a:pos x="T34" y="T35"/>
                              </a:cxn>
                              <a:cxn ang="T80">
                                <a:pos x="T36" y="T37"/>
                              </a:cxn>
                              <a:cxn ang="T81">
                                <a:pos x="T38" y="T39"/>
                              </a:cxn>
                              <a:cxn ang="T82">
                                <a:pos x="T40" y="T41"/>
                              </a:cxn>
                              <a:cxn ang="T83">
                                <a:pos x="T42" y="T43"/>
                              </a:cxn>
                              <a:cxn ang="T84">
                                <a:pos x="T44" y="T45"/>
                              </a:cxn>
                              <a:cxn ang="T85">
                                <a:pos x="T46" y="T47"/>
                              </a:cxn>
                              <a:cxn ang="T86">
                                <a:pos x="T48" y="T49"/>
                              </a:cxn>
                              <a:cxn ang="T87">
                                <a:pos x="T50" y="T51"/>
                              </a:cxn>
                              <a:cxn ang="T88">
                                <a:pos x="T52" y="T53"/>
                              </a:cxn>
                              <a:cxn ang="T89">
                                <a:pos x="T54" y="T55"/>
                              </a:cxn>
                              <a:cxn ang="T90">
                                <a:pos x="T56" y="T57"/>
                              </a:cxn>
                              <a:cxn ang="T91">
                                <a:pos x="T58" y="T59"/>
                              </a:cxn>
                              <a:cxn ang="T92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497" h="382">
                                <a:moveTo>
                                  <a:pt x="80" y="248"/>
                                </a:moveTo>
                                <a:lnTo>
                                  <a:pt x="80" y="248"/>
                                </a:lnTo>
                                <a:cubicBezTo>
                                  <a:pt x="97" y="293"/>
                                  <a:pt x="106" y="311"/>
                                  <a:pt x="159" y="328"/>
                                </a:cubicBezTo>
                                <a:cubicBezTo>
                                  <a:pt x="203" y="355"/>
                                  <a:pt x="230" y="381"/>
                                  <a:pt x="248" y="381"/>
                                </a:cubicBezTo>
                                <a:cubicBezTo>
                                  <a:pt x="266" y="381"/>
                                  <a:pt x="293" y="355"/>
                                  <a:pt x="337" y="337"/>
                                </a:cubicBezTo>
                                <a:cubicBezTo>
                                  <a:pt x="390" y="311"/>
                                  <a:pt x="372" y="311"/>
                                  <a:pt x="390" y="258"/>
                                </a:cubicBezTo>
                                <a:cubicBezTo>
                                  <a:pt x="248" y="328"/>
                                  <a:pt x="248" y="328"/>
                                  <a:pt x="248" y="328"/>
                                </a:cubicBezTo>
                                <a:lnTo>
                                  <a:pt x="80" y="248"/>
                                </a:lnTo>
                                <a:close/>
                                <a:moveTo>
                                  <a:pt x="487" y="124"/>
                                </a:moveTo>
                                <a:lnTo>
                                  <a:pt x="487" y="124"/>
                                </a:lnTo>
                                <a:cubicBezTo>
                                  <a:pt x="274" y="9"/>
                                  <a:pt x="274" y="9"/>
                                  <a:pt x="274" y="9"/>
                                </a:cubicBezTo>
                                <a:cubicBezTo>
                                  <a:pt x="266" y="0"/>
                                  <a:pt x="239" y="0"/>
                                  <a:pt x="221" y="9"/>
                                </a:cubicBezTo>
                                <a:cubicBezTo>
                                  <a:pt x="9" y="124"/>
                                  <a:pt x="9" y="124"/>
                                  <a:pt x="9" y="124"/>
                                </a:cubicBezTo>
                                <a:cubicBezTo>
                                  <a:pt x="0" y="133"/>
                                  <a:pt x="0" y="142"/>
                                  <a:pt x="9" y="160"/>
                                </a:cubicBezTo>
                                <a:cubicBezTo>
                                  <a:pt x="221" y="275"/>
                                  <a:pt x="221" y="275"/>
                                  <a:pt x="221" y="275"/>
                                </a:cubicBezTo>
                                <a:cubicBezTo>
                                  <a:pt x="239" y="284"/>
                                  <a:pt x="266" y="284"/>
                                  <a:pt x="274" y="275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266" y="160"/>
                                  <a:pt x="266" y="160"/>
                                  <a:pt x="266" y="160"/>
                                </a:cubicBezTo>
                                <a:cubicBezTo>
                                  <a:pt x="257" y="160"/>
                                  <a:pt x="257" y="168"/>
                                  <a:pt x="248" y="168"/>
                                </a:cubicBezTo>
                                <a:cubicBezTo>
                                  <a:pt x="221" y="168"/>
                                  <a:pt x="203" y="151"/>
                                  <a:pt x="203" y="133"/>
                                </a:cubicBezTo>
                                <a:cubicBezTo>
                                  <a:pt x="203" y="124"/>
                                  <a:pt x="221" y="107"/>
                                  <a:pt x="248" y="107"/>
                                </a:cubicBezTo>
                                <a:cubicBezTo>
                                  <a:pt x="266" y="107"/>
                                  <a:pt x="284" y="115"/>
                                  <a:pt x="293" y="124"/>
                                </a:cubicBezTo>
                                <a:cubicBezTo>
                                  <a:pt x="443" y="177"/>
                                  <a:pt x="443" y="177"/>
                                  <a:pt x="443" y="177"/>
                                </a:cubicBezTo>
                                <a:cubicBezTo>
                                  <a:pt x="487" y="160"/>
                                  <a:pt x="487" y="160"/>
                                  <a:pt x="487" y="160"/>
                                </a:cubicBezTo>
                                <a:cubicBezTo>
                                  <a:pt x="496" y="142"/>
                                  <a:pt x="496" y="133"/>
                                  <a:pt x="487" y="124"/>
                                </a:cubicBezTo>
                                <a:close/>
                                <a:moveTo>
                                  <a:pt x="425" y="346"/>
                                </a:moveTo>
                                <a:lnTo>
                                  <a:pt x="425" y="346"/>
                                </a:lnTo>
                                <a:cubicBezTo>
                                  <a:pt x="416" y="355"/>
                                  <a:pt x="452" y="364"/>
                                  <a:pt x="461" y="337"/>
                                </a:cubicBezTo>
                                <a:cubicBezTo>
                                  <a:pt x="469" y="213"/>
                                  <a:pt x="443" y="177"/>
                                  <a:pt x="443" y="177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408" y="195"/>
                                  <a:pt x="443" y="222"/>
                                  <a:pt x="425" y="3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79DB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wrap="none" lIns="36162" tIns="18081" rIns="36162" bIns="18081" anchor="ctr">
                          <a:noAutofit/>
                        </wps:bodyPr>
                      </wps:wsp>
                      <wps:wsp>
                        <wps:cNvPr id="3" name="矩形 2"/>
                        <wps:cNvSpPr/>
                        <wps:spPr>
                          <a:xfrm>
                            <a:off x="4222" y="4440"/>
                            <a:ext cx="10205" cy="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文本框 10"/>
                        <wps:cNvSpPr txBox="1"/>
                        <wps:spPr>
                          <a:xfrm>
                            <a:off x="4831" y="3830"/>
                            <a:ext cx="1566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25pt;margin-top:13.35pt;height:31.9pt;width:510.25pt;z-index:251668480;mso-width-relative:page;mso-height-relative:page;" coordorigin="4222,3830" coordsize="10205,638" o:gfxdata="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">
                <o:lock v:ext="edit" aspectratio="f"/>
                <v:shape id="Freeform 101" o:spid="_x0000_s1026" o:spt="100" style="position:absolute;left:4320;top:3978;height:353;width:379;mso-wrap-style:none;v-text-anchor:middle;" fillcolor="#779DBB" filled="t" stroked="f" coordsize="497,382" o:gfxdata="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RwqKLsAAADb&#10;AAAADwAAAAAAAAABACAAAAAiAAAAZHJzL2Rvd25yZXYueG1sUEsBAhQAFAAAAAgAh07iQDMvBZ47&#10;AAAAOQAAABAAAAAAAAAAAQAgAAAACgEAAGRycy9zaGFwZXhtbC54bWxQSwUGAAAAAAYABgBbAQAA&#10;tAMAAAAA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  <v:path o:connectlocs="27475,102857;27475,102857;54608,136038;85174,158019;115741,139770;133944,107005;85174,136038;27475,102857;167257,51428;167257,51428;94104,3732;75901,3732;3090,51428;3090,66360;75901,114055;94104,114055;140126,80875;91356,66360;85174,69677;69719,55161;85174,44378;100629,51428;152146,73410;167257,66360;167257,51428;145964,143502;145964,143502;158328,139770;152146,73410;140126,80875;145964,143502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1.0045mm,0.50225mm,1.0045mm,0.50225mm"/>
                </v:shape>
                <v:rect id="矩形 2" o:spid="_x0000_s1026" o:spt="1" style="position:absolute;left:4222;top:4440;height:28;width:10205;v-text-anchor:middle;" fillcolor="#D9D9D9 [2732]" filled="t" stroked="f" coordsize="21600,21600" o:gfxdata="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raR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0" o:spid="_x0000_s1026" o:spt="202" type="#_x0000_t202" style="position:absolute;left:4831;top:3830;height:634;width:1566;" filled="f" stroked="f" coordsize="21600,21600" o:gfxdata="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7nkG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u w:val="none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73660</wp:posOffset>
                </wp:positionV>
                <wp:extent cx="6527165" cy="1152525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165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.06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稻壳大学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公共管理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"http://www.so.com/s?q=%E7%AE%A1%E7%90%86%E5%AD%A6%E5%8E%9F%E7%90%86&amp;ie=utf-8&amp;src=internal_wenda_recommend_textn"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管理学原理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、管理经济学、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"http://www.so.com/s?q=%E7%AE%A1%E7%90%86%E4%BF%A1%E6%81%AF%E7%B3%BB%E7%BB%9F&amp;ie=utf-8&amp;src=internal_wenda_recommend_textn"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管理信息系统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"http://www.so.com/s?q=%E8%A1%8C%E6%94%BF%E5%AD%A6%E5%8E%9F%E7%90%86&amp;ie=utf-8&amp;src=internal_wenda_recommend_textn"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行政学原理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、行政法学、公共关系学、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"http://www.so.com/s?q=%E7%AE%A1%E7%90%86%E4%BC%A6%E7%90%86%E5%AD%A6&amp;ie=utf-8&amp;src=internal_wenda_recommend_textn"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管理伦理学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"http://www.so.com/s?q=%E5%B8%82%E6%94%BF%E7%AE%A1%E7%90%86%E5%AD%A6&amp;ie=utf-8&amp;src=internal_wenda_recommend_textn"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市政管理学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、管理定量分析、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"http://www.so.com/s?q=%E5%85%AC%E5%85%B1%E6%94%BF%E7%AD%96&amp;ie=utf-8&amp;src=internal_wenda_recommend_textn"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公共政策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与分析、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"http://www.so.com/s?q=%E5%8A%B3%E5%8A%A8%E4%BF%9D%E9%9A%9C&amp;ie=utf-8&amp;src=internal_wenda_recommend_textn"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劳动保障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、社会学等。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毕业论文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"https://kns.cnki.net/kns/detail/detail.aspx?dbcode=CMFD&amp;QueryID=0&amp;CurRec=13&amp;dbname=CMFDTEMP&amp;filename=1019689505.nh" \t "https://kns.cnki.net/kns/brief/_blank"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"https://kns.cnki.net/kns/detail/detail.aspx?dbcode=CMFD&amp;QueryID=9&amp;CurRec=1&amp;dbname=CMFD201902&amp;filename=1019609146.nh" \t "https://kns.cnki.net/kns/brief/_blank"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“全面二孩”政策下人口老龄化对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保险支出的影响研究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8.25pt;margin-top:5.8pt;height:90.75pt;width:513.95pt;z-index:251667456;mso-width-relative:page;mso-height-relative:page;" filled="f" stroked="f" coordsize="21600,21600" o:gfxdata="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lZ74j&#10;1wAAAAoBAAAPAAAAAAAAAAEAIAAAACIAAABkcnMvZG93bnJldi54bWxQSwECFAAUAAAACACHTuJA&#10;G4WiqCICAAAr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snapToGrid w:val="0"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.06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稻壳大学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公共管理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"http://www.so.com/s?q=%E7%AE%A1%E7%90%86%E5%AD%A6%E5%8E%9F%E7%90%86&amp;ie=utf-8&amp;src=internal_wenda_recommend_textn"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管理学原理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、管理经济学、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"http://www.so.com/s?q=%E7%AE%A1%E7%90%86%E4%BF%A1%E6%81%AF%E7%B3%BB%E7%BB%9F&amp;ie=utf-8&amp;src=internal_wenda_recommend_textn"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管理信息系统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"http://www.so.com/s?q=%E8%A1%8C%E6%94%BF%E5%AD%A6%E5%8E%9F%E7%90%86&amp;ie=utf-8&amp;src=internal_wenda_recommend_textn"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行政学原理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、行政法学、公共关系学、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"http://www.so.com/s?q=%E7%AE%A1%E7%90%86%E4%BC%A6%E7%90%86%E5%AD%A6&amp;ie=utf-8&amp;src=internal_wenda_recommend_textn"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管理伦理学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"http://www.so.com/s?q=%E5%B8%82%E6%94%BF%E7%AE%A1%E7%90%86%E5%AD%A6&amp;ie=utf-8&amp;src=internal_wenda_recommend_textn"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市政管理学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、管理定量分析、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"http://www.so.com/s?q=%E5%85%AC%E5%85%B1%E6%94%BF%E7%AD%96&amp;ie=utf-8&amp;src=internal_wenda_recommend_textn"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公共政策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与分析、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"http://www.so.com/s?q=%E5%8A%B3%E5%8A%A8%E4%BF%9D%E9%9A%9C&amp;ie=utf-8&amp;src=internal_wenda_recommend_textn"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劳动保障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、社会学等。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毕业论文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"https://kns.cnki.net/kns/detail/detail.aspx?dbcode=CMFD&amp;QueryID=0&amp;CurRec=13&amp;dbname=CMFDTEMP&amp;filename=1019689505.nh" \t "https://kns.cnki.net/kns/brief/_blank"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"https://kns.cnki.net/kns/detail/detail.aspx?dbcode=CMFD&amp;QueryID=9&amp;CurRec=1&amp;dbname=CMFD201902&amp;filename=1019609146.nh" \t "https://kns.cnki.net/kns/brief/_blank"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“全面二孩”政策下人口老龄化对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保险支出的影响研究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0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-1340485</wp:posOffset>
                </wp:positionH>
                <wp:positionV relativeFrom="paragraph">
                  <wp:posOffset>1905</wp:posOffset>
                </wp:positionV>
                <wp:extent cx="7826375" cy="8860155"/>
                <wp:effectExtent l="0" t="0" r="3175" b="17145"/>
                <wp:wrapNone/>
                <wp:docPr id="62" name="流程图: 手动输入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65" y="4982845"/>
                          <a:ext cx="7826375" cy="8860155"/>
                        </a:xfrm>
                        <a:prstGeom prst="flowChartManualInput">
                          <a:avLst/>
                        </a:prstGeom>
                        <a:solidFill>
                          <a:srgbClr val="D6E1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-105.55pt;margin-top:0.15pt;height:697.65pt;width:616.25pt;z-index:251660288;v-text-anchor:middle;mso-width-relative:page;mso-height-relative:page;" fillcolor="#D6E1EB" filled="t" stroked="f" coordsize="21600,21600" o:gfxdata="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DfZOIzYAAAACwEAAA8AAAAAAAAAAQAgAAAAIgAAAGRycy9kb3ducmV2Lnht&#10;bFBLAQIUABQAAAAIAIdO4kB51/RMpAIAAPkEAAAOAAAAAAAAAAEAIAAAACcBAABkcnMvZTJvRG9j&#10;LnhtbFBLBQYAAAAABgAGAFkBAAA9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163195</wp:posOffset>
                </wp:positionV>
                <wp:extent cx="6480175" cy="424180"/>
                <wp:effectExtent l="0" t="0" r="15875" b="1460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424180"/>
                          <a:chOff x="4222" y="5745"/>
                          <a:chExt cx="10205" cy="668"/>
                        </a:xfrm>
                      </wpg:grpSpPr>
                      <wps:wsp>
                        <wps:cNvPr id="397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56" y="5888"/>
                            <a:ext cx="333" cy="3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8" y="63"/>
                              </a:cxn>
                              <a:cxn ang="0">
                                <a:pos x="52" y="59"/>
                              </a:cxn>
                              <a:cxn ang="0">
                                <a:pos x="67" y="59"/>
                              </a:cxn>
                              <a:cxn ang="0">
                                <a:pos x="70" y="63"/>
                              </a:cxn>
                              <a:cxn ang="0">
                                <a:pos x="70" y="68"/>
                              </a:cxn>
                              <a:cxn ang="0">
                                <a:pos x="67" y="72"/>
                              </a:cxn>
                              <a:cxn ang="0">
                                <a:pos x="52" y="72"/>
                              </a:cxn>
                              <a:cxn ang="0">
                                <a:pos x="48" y="68"/>
                              </a:cxn>
                              <a:cxn ang="0">
                                <a:pos x="48" y="63"/>
                              </a:cxn>
                              <a:cxn ang="0">
                                <a:pos x="35" y="20"/>
                              </a:cxn>
                              <a:cxn ang="0">
                                <a:pos x="4" y="20"/>
                              </a:cxn>
                              <a:cxn ang="0">
                                <a:pos x="0" y="26"/>
                              </a:cxn>
                              <a:cxn ang="0">
                                <a:pos x="0" y="46"/>
                              </a:cxn>
                              <a:cxn ang="0">
                                <a:pos x="37" y="61"/>
                              </a:cxn>
                              <a:cxn ang="0">
                                <a:pos x="42" y="61"/>
                              </a:cxn>
                              <a:cxn ang="0">
                                <a:pos x="42" y="57"/>
                              </a:cxn>
                              <a:cxn ang="0">
                                <a:pos x="46" y="54"/>
                              </a:cxn>
                              <a:cxn ang="0">
                                <a:pos x="70" y="54"/>
                              </a:cxn>
                              <a:cxn ang="0">
                                <a:pos x="76" y="57"/>
                              </a:cxn>
                              <a:cxn ang="0">
                                <a:pos x="76" y="61"/>
                              </a:cxn>
                              <a:cxn ang="0">
                                <a:pos x="82" y="61"/>
                              </a:cxn>
                              <a:cxn ang="0">
                                <a:pos x="119" y="46"/>
                              </a:cxn>
                              <a:cxn ang="0">
                                <a:pos x="119" y="25"/>
                              </a:cxn>
                              <a:cxn ang="0">
                                <a:pos x="115" y="20"/>
                              </a:cxn>
                              <a:cxn ang="0">
                                <a:pos x="83" y="20"/>
                              </a:cxn>
                              <a:cxn ang="0">
                                <a:pos x="35" y="20"/>
                              </a:cxn>
                              <a:cxn ang="0">
                                <a:pos x="74" y="20"/>
                              </a:cxn>
                              <a:cxn ang="0">
                                <a:pos x="74" y="13"/>
                              </a:cxn>
                              <a:cxn ang="0">
                                <a:pos x="72" y="9"/>
                              </a:cxn>
                              <a:cxn ang="0">
                                <a:pos x="47" y="9"/>
                              </a:cxn>
                              <a:cxn ang="0">
                                <a:pos x="44" y="13"/>
                              </a:cxn>
                              <a:cxn ang="0">
                                <a:pos x="44" y="20"/>
                              </a:cxn>
                              <a:cxn ang="0">
                                <a:pos x="35" y="20"/>
                              </a:cxn>
                              <a:cxn ang="0">
                                <a:pos x="35" y="7"/>
                              </a:cxn>
                              <a:cxn ang="0">
                                <a:pos x="41" y="1"/>
                              </a:cxn>
                              <a:cxn ang="0">
                                <a:pos x="77" y="1"/>
                              </a:cxn>
                              <a:cxn ang="0">
                                <a:pos x="84" y="7"/>
                              </a:cxn>
                              <a:cxn ang="0">
                                <a:pos x="83" y="20"/>
                              </a:cxn>
                              <a:cxn ang="0">
                                <a:pos x="74" y="20"/>
                              </a:cxn>
                              <a:cxn ang="0">
                                <a:pos x="119" y="50"/>
                              </a:cxn>
                              <a:cxn ang="0">
                                <a:pos x="119" y="105"/>
                              </a:cxn>
                              <a:cxn ang="0">
                                <a:pos x="113" y="111"/>
                              </a:cxn>
                              <a:cxn ang="0">
                                <a:pos x="5" y="111"/>
                              </a:cxn>
                              <a:cxn ang="0">
                                <a:pos x="0" y="106"/>
                              </a:cxn>
                              <a:cxn ang="0">
                                <a:pos x="0" y="50"/>
                              </a:cxn>
                              <a:cxn ang="0">
                                <a:pos x="43" y="67"/>
                              </a:cxn>
                              <a:cxn ang="0">
                                <a:pos x="43" y="72"/>
                              </a:cxn>
                              <a:cxn ang="0">
                                <a:pos x="48" y="78"/>
                              </a:cxn>
                              <a:cxn ang="0">
                                <a:pos x="70" y="78"/>
                              </a:cxn>
                              <a:cxn ang="0">
                                <a:pos x="76" y="72"/>
                              </a:cxn>
                              <a:cxn ang="0">
                                <a:pos x="76" y="67"/>
                              </a:cxn>
                              <a:cxn ang="0">
                                <a:pos x="119" y="50"/>
                              </a:cxn>
                              <a:cxn ang="0">
                                <a:pos x="119" y="50"/>
                              </a:cxn>
                              <a:cxn ang="0">
                                <a:pos x="119" y="50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779DBB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  <wps:wsp>
                        <wps:cNvPr id="26" name="矩形 4"/>
                        <wps:cNvSpPr/>
                        <wps:spPr>
                          <a:xfrm>
                            <a:off x="4222" y="6359"/>
                            <a:ext cx="10205" cy="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文本框 10"/>
                        <wps:cNvSpPr txBox="1"/>
                        <wps:spPr>
                          <a:xfrm>
                            <a:off x="4831" y="5745"/>
                            <a:ext cx="1517" cy="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实践经历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95pt;margin-top:12.85pt;height:33.4pt;width:510.25pt;z-index:251669504;mso-width-relative:page;mso-height-relative:page;" coordorigin="4222,5745" coordsize="10205,668" o:gfxdata="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">
                <o:lock v:ext="edit" aspectratio="f"/>
                <v:shape id="Freeform 103" o:spid="_x0000_s1026" o:spt="100" style="position:absolute;left:4356;top:5888;height:333;width:333;" fillcolor="#779DBB" filled="t" stroked="f" coordsize="120,112" o:gfxdata="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xLX6&#10;wAAAANwAAAAPAAAAAAAAAAEAIAAAACIAAABkcnMvZG93bnJldi54bWxQSwECFAAUAAAACACHTuJA&#10;My8FnjsAAAA5AAAAEAAAAAAAAAABACAAAAAPAQAAZHJzL3NoYXBleG1sLnhtbFBLBQYAAAAABgAG&#10;AFsBAAC5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  <v:rect id="矩形 4" o:spid="_x0000_s1026" o:spt="1" style="position:absolute;left:4222;top:6359;height:28;width:10205;v-text-anchor:middle;" fillcolor="#D9D9D9 [2732]" filled="t" stroked="f" coordsize="21600,21600" o:gfxdata="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xwr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0" o:spid="_x0000_s1026" o:spt="202" type="#_x0000_t202" style="position:absolute;left:4831;top:5745;height:668;width:1517;" filled="f" stroked="f" coordsize="21600,21600" o:gfxdata="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mVEl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u w:val="none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实践经历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43180</wp:posOffset>
                </wp:positionV>
                <wp:extent cx="6477000" cy="121348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1213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～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20XX.9                           校学生会                                实践部部长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组织多种形式的社会实践活动和志愿活动，参与活动的组织协调和人员的管理；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通过与学校周边社区、企事业等单位建立良好的合作关系，拓展社会实践基地8处；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3、带领8人团队进行暑期社会实践，调查社区居民养老问题，撰写21页调研报告，获优秀奖。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8.25pt;margin-top:3.4pt;height:95.55pt;width:510pt;z-index:251663360;mso-width-relative:page;mso-height-relative:page;" filled="f" stroked="f" coordsize="21600,21600" o:gfxdata="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iTn0BtUA&#10;AAAJAQAADwAAAAAAAAABACAAAAAiAAAAZHJzL2Rvd25yZXYueG1sUEsBAhQAFAAAAAgAh07iQOIm&#10;0IMiAgAAKwQAAA4AAAAAAAAAAQAgAAAAJA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snapToGrid w:val="0"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～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20XX.9                           校学生会                                实践部部长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组织多种形式的社会实践活动和志愿活动，参与活动的组织协调和人员的管理；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通过与学校周边社区、企事业等单位建立良好的合作关系，拓展社会实践基地8处；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3、带领8人团队进行暑期社会实践，调查社区居民养老问题，撰写21页调研报告，获优秀奖。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181610</wp:posOffset>
                </wp:positionV>
                <wp:extent cx="6480175" cy="420370"/>
                <wp:effectExtent l="0" t="0" r="15875" b="1778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420370"/>
                          <a:chOff x="4222" y="8780"/>
                          <a:chExt cx="10205" cy="662"/>
                        </a:xfrm>
                      </wpg:grpSpPr>
                      <wps:wsp>
                        <wps:cNvPr id="22" name="矩形 6"/>
                        <wps:cNvSpPr/>
                        <wps:spPr>
                          <a:xfrm>
                            <a:off x="4222" y="9414"/>
                            <a:ext cx="10205" cy="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文本框 10"/>
                        <wps:cNvSpPr txBox="1"/>
                        <wps:spPr>
                          <a:xfrm>
                            <a:off x="4831" y="8780"/>
                            <a:ext cx="1418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5F5F5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能力素质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29" name="任意多边形 155"/>
                        <wps:cNvSpPr>
                          <a:spLocks noChangeAspect="1"/>
                        </wps:cNvSpPr>
                        <wps:spPr>
                          <a:xfrm>
                            <a:off x="4395" y="8927"/>
                            <a:ext cx="332" cy="3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9630" y="104664"/>
                              </a:cxn>
                              <a:cxn ang="0">
                                <a:pos x="149623" y="95171"/>
                              </a:cxn>
                              <a:cxn ang="0">
                                <a:pos x="51989" y="95171"/>
                              </a:cxn>
                              <a:cxn ang="0">
                                <a:pos x="42470" y="104907"/>
                              </a:cxn>
                              <a:cxn ang="0">
                                <a:pos x="51989" y="114643"/>
                              </a:cxn>
                              <a:cxn ang="0">
                                <a:pos x="149867" y="114643"/>
                              </a:cxn>
                              <a:cxn ang="0">
                                <a:pos x="159630" y="104907"/>
                              </a:cxn>
                              <a:cxn ang="0">
                                <a:pos x="159630" y="104664"/>
                              </a:cxn>
                              <a:cxn ang="0">
                                <a:pos x="78350" y="28965"/>
                              </a:cxn>
                              <a:cxn ang="0">
                                <a:pos x="123750" y="28965"/>
                              </a:cxn>
                              <a:cxn ang="0">
                                <a:pos x="136442" y="14604"/>
                              </a:cxn>
                              <a:cxn ang="0">
                                <a:pos x="123506" y="0"/>
                              </a:cxn>
                              <a:cxn ang="0">
                                <a:pos x="78350" y="0"/>
                              </a:cxn>
                              <a:cxn ang="0">
                                <a:pos x="65414" y="14604"/>
                              </a:cxn>
                              <a:cxn ang="0">
                                <a:pos x="78350" y="28965"/>
                              </a:cxn>
                              <a:cxn ang="0">
                                <a:pos x="149867" y="58903"/>
                              </a:cxn>
                              <a:cxn ang="0">
                                <a:pos x="51989" y="58903"/>
                              </a:cxn>
                              <a:cxn ang="0">
                                <a:pos x="42470" y="68640"/>
                              </a:cxn>
                              <a:cxn ang="0">
                                <a:pos x="51989" y="78376"/>
                              </a:cxn>
                              <a:cxn ang="0">
                                <a:pos x="149867" y="78376"/>
                              </a:cxn>
                              <a:cxn ang="0">
                                <a:pos x="159630" y="68640"/>
                              </a:cxn>
                              <a:cxn ang="0">
                                <a:pos x="149867" y="58903"/>
                              </a:cxn>
                              <a:cxn ang="0">
                                <a:pos x="149623" y="134602"/>
                              </a:cxn>
                              <a:cxn ang="0">
                                <a:pos x="51989" y="134602"/>
                              </a:cxn>
                              <a:cxn ang="0">
                                <a:pos x="42470" y="144339"/>
                              </a:cxn>
                              <a:cxn ang="0">
                                <a:pos x="51989" y="154075"/>
                              </a:cxn>
                              <a:cxn ang="0">
                                <a:pos x="149867" y="154075"/>
                              </a:cxn>
                              <a:cxn ang="0">
                                <a:pos x="159630" y="144339"/>
                              </a:cxn>
                              <a:cxn ang="0">
                                <a:pos x="159630" y="144095"/>
                              </a:cxn>
                              <a:cxn ang="0">
                                <a:pos x="149623" y="134602"/>
                              </a:cxn>
                              <a:cxn ang="0">
                                <a:pos x="194046" y="15091"/>
                              </a:cxn>
                              <a:cxn ang="0">
                                <a:pos x="172567" y="6328"/>
                              </a:cxn>
                              <a:cxn ang="0">
                                <a:pos x="159630" y="6328"/>
                              </a:cxn>
                              <a:cxn ang="0">
                                <a:pos x="148646" y="15334"/>
                              </a:cxn>
                              <a:cxn ang="0">
                                <a:pos x="159630" y="25557"/>
                              </a:cxn>
                              <a:cxn ang="0">
                                <a:pos x="172567" y="25557"/>
                              </a:cxn>
                              <a:cxn ang="0">
                                <a:pos x="182574" y="35780"/>
                              </a:cxn>
                              <a:cxn ang="0">
                                <a:pos x="182574" y="186691"/>
                              </a:cxn>
                              <a:cxn ang="0">
                                <a:pos x="172567" y="196671"/>
                              </a:cxn>
                              <a:cxn ang="0">
                                <a:pos x="32463" y="196671"/>
                              </a:cxn>
                              <a:cxn ang="0">
                                <a:pos x="19038" y="186691"/>
                              </a:cxn>
                              <a:cxn ang="0">
                                <a:pos x="19038" y="35780"/>
                              </a:cxn>
                              <a:cxn ang="0">
                                <a:pos x="29045" y="25557"/>
                              </a:cxn>
                              <a:cxn ang="0">
                                <a:pos x="45399" y="25557"/>
                              </a:cxn>
                              <a:cxn ang="0">
                                <a:pos x="53454" y="15334"/>
                              </a:cxn>
                              <a:cxn ang="0">
                                <a:pos x="45399" y="6328"/>
                              </a:cxn>
                              <a:cxn ang="0">
                                <a:pos x="29045" y="6328"/>
                              </a:cxn>
                              <a:cxn ang="0">
                                <a:pos x="0" y="36023"/>
                              </a:cxn>
                              <a:cxn ang="0">
                                <a:pos x="0" y="185231"/>
                              </a:cxn>
                              <a:cxn ang="0">
                                <a:pos x="30510" y="215900"/>
                              </a:cxn>
                              <a:cxn ang="0">
                                <a:pos x="171102" y="215900"/>
                              </a:cxn>
                              <a:cxn ang="0">
                                <a:pos x="201613" y="185231"/>
                              </a:cxn>
                              <a:cxn ang="0">
                                <a:pos x="201613" y="36023"/>
                              </a:cxn>
                              <a:cxn ang="0">
                                <a:pos x="194046" y="15091"/>
                              </a:cxn>
                              <a:cxn ang="0">
                                <a:pos x="194046" y="15091"/>
                              </a:cxn>
                              <a:cxn ang="0">
                                <a:pos x="194046" y="15091"/>
                              </a:cxn>
                            </a:cxnLst>
                            <a:pathLst>
                              <a:path w="826" h="887">
                                <a:moveTo>
                                  <a:pt x="654" y="430"/>
                                </a:moveTo>
                                <a:cubicBezTo>
                                  <a:pt x="652" y="408"/>
                                  <a:pt x="634" y="391"/>
                                  <a:pt x="613" y="391"/>
                                </a:cubicBezTo>
                                <a:cubicBezTo>
                                  <a:pt x="213" y="391"/>
                                  <a:pt x="213" y="391"/>
                                  <a:pt x="213" y="391"/>
                                </a:cubicBezTo>
                                <a:cubicBezTo>
                                  <a:pt x="192" y="391"/>
                                  <a:pt x="174" y="409"/>
                                  <a:pt x="174" y="431"/>
                                </a:cubicBezTo>
                                <a:cubicBezTo>
                                  <a:pt x="174" y="453"/>
                                  <a:pt x="192" y="471"/>
                                  <a:pt x="213" y="471"/>
                                </a:cubicBezTo>
                                <a:cubicBezTo>
                                  <a:pt x="614" y="471"/>
                                  <a:pt x="614" y="471"/>
                                  <a:pt x="614" y="471"/>
                                </a:cubicBezTo>
                                <a:cubicBezTo>
                                  <a:pt x="635" y="471"/>
                                  <a:pt x="654" y="453"/>
                                  <a:pt x="654" y="431"/>
                                </a:cubicBezTo>
                                <a:cubicBezTo>
                                  <a:pt x="654" y="430"/>
                                  <a:pt x="654" y="430"/>
                                  <a:pt x="654" y="430"/>
                                </a:cubicBezTo>
                                <a:close/>
                                <a:moveTo>
                                  <a:pt x="321" y="119"/>
                                </a:moveTo>
                                <a:cubicBezTo>
                                  <a:pt x="507" y="119"/>
                                  <a:pt x="507" y="119"/>
                                  <a:pt x="507" y="119"/>
                                </a:cubicBezTo>
                                <a:cubicBezTo>
                                  <a:pt x="535" y="119"/>
                                  <a:pt x="559" y="92"/>
                                  <a:pt x="559" y="60"/>
                                </a:cubicBezTo>
                                <a:cubicBezTo>
                                  <a:pt x="559" y="27"/>
                                  <a:pt x="535" y="0"/>
                                  <a:pt x="506" y="0"/>
                                </a:cubicBezTo>
                                <a:cubicBezTo>
                                  <a:pt x="321" y="0"/>
                                  <a:pt x="321" y="0"/>
                                  <a:pt x="321" y="0"/>
                                </a:cubicBezTo>
                                <a:cubicBezTo>
                                  <a:pt x="292" y="0"/>
                                  <a:pt x="268" y="27"/>
                                  <a:pt x="268" y="60"/>
                                </a:cubicBezTo>
                                <a:cubicBezTo>
                                  <a:pt x="268" y="92"/>
                                  <a:pt x="292" y="119"/>
                                  <a:pt x="321" y="119"/>
                                </a:cubicBezTo>
                                <a:close/>
                                <a:moveTo>
                                  <a:pt x="614" y="242"/>
                                </a:moveTo>
                                <a:cubicBezTo>
                                  <a:pt x="213" y="242"/>
                                  <a:pt x="213" y="242"/>
                                  <a:pt x="213" y="242"/>
                                </a:cubicBezTo>
                                <a:cubicBezTo>
                                  <a:pt x="192" y="242"/>
                                  <a:pt x="174" y="260"/>
                                  <a:pt x="174" y="282"/>
                                </a:cubicBezTo>
                                <a:cubicBezTo>
                                  <a:pt x="174" y="304"/>
                                  <a:pt x="192" y="322"/>
                                  <a:pt x="213" y="322"/>
                                </a:cubicBezTo>
                                <a:cubicBezTo>
                                  <a:pt x="614" y="322"/>
                                  <a:pt x="614" y="322"/>
                                  <a:pt x="614" y="322"/>
                                </a:cubicBezTo>
                                <a:cubicBezTo>
                                  <a:pt x="635" y="322"/>
                                  <a:pt x="654" y="304"/>
                                  <a:pt x="654" y="282"/>
                                </a:cubicBezTo>
                                <a:cubicBezTo>
                                  <a:pt x="654" y="260"/>
                                  <a:pt x="635" y="242"/>
                                  <a:pt x="614" y="242"/>
                                </a:cubicBezTo>
                                <a:close/>
                                <a:moveTo>
                                  <a:pt x="613" y="553"/>
                                </a:moveTo>
                                <a:cubicBezTo>
                                  <a:pt x="213" y="553"/>
                                  <a:pt x="213" y="553"/>
                                  <a:pt x="213" y="553"/>
                                </a:cubicBezTo>
                                <a:cubicBezTo>
                                  <a:pt x="192" y="553"/>
                                  <a:pt x="174" y="571"/>
                                  <a:pt x="174" y="593"/>
                                </a:cubicBezTo>
                                <a:cubicBezTo>
                                  <a:pt x="174" y="614"/>
                                  <a:pt x="192" y="633"/>
                                  <a:pt x="213" y="633"/>
                                </a:cubicBezTo>
                                <a:cubicBezTo>
                                  <a:pt x="614" y="633"/>
                                  <a:pt x="614" y="633"/>
                                  <a:pt x="614" y="633"/>
                                </a:cubicBezTo>
                                <a:cubicBezTo>
                                  <a:pt x="635" y="633"/>
                                  <a:pt x="654" y="614"/>
                                  <a:pt x="654" y="593"/>
                                </a:cubicBezTo>
                                <a:cubicBezTo>
                                  <a:pt x="654" y="592"/>
                                  <a:pt x="654" y="592"/>
                                  <a:pt x="654" y="592"/>
                                </a:cubicBezTo>
                                <a:cubicBezTo>
                                  <a:pt x="652" y="569"/>
                                  <a:pt x="634" y="553"/>
                                  <a:pt x="613" y="553"/>
                                </a:cubicBezTo>
                                <a:close/>
                                <a:moveTo>
                                  <a:pt x="795" y="62"/>
                                </a:moveTo>
                                <a:cubicBezTo>
                                  <a:pt x="774" y="39"/>
                                  <a:pt x="743" y="26"/>
                                  <a:pt x="707" y="26"/>
                                </a:cubicBezTo>
                                <a:cubicBezTo>
                                  <a:pt x="654" y="26"/>
                                  <a:pt x="654" y="26"/>
                                  <a:pt x="654" y="26"/>
                                </a:cubicBezTo>
                                <a:cubicBezTo>
                                  <a:pt x="632" y="26"/>
                                  <a:pt x="609" y="40"/>
                                  <a:pt x="609" y="63"/>
                                </a:cubicBezTo>
                                <a:cubicBezTo>
                                  <a:pt x="609" y="84"/>
                                  <a:pt x="631" y="105"/>
                                  <a:pt x="654" y="105"/>
                                </a:cubicBezTo>
                                <a:cubicBezTo>
                                  <a:pt x="707" y="105"/>
                                  <a:pt x="707" y="105"/>
                                  <a:pt x="707" y="105"/>
                                </a:cubicBezTo>
                                <a:cubicBezTo>
                                  <a:pt x="732" y="105"/>
                                  <a:pt x="748" y="122"/>
                                  <a:pt x="748" y="147"/>
                                </a:cubicBezTo>
                                <a:cubicBezTo>
                                  <a:pt x="748" y="767"/>
                                  <a:pt x="748" y="767"/>
                                  <a:pt x="748" y="767"/>
                                </a:cubicBezTo>
                                <a:cubicBezTo>
                                  <a:pt x="748" y="792"/>
                                  <a:pt x="732" y="808"/>
                                  <a:pt x="707" y="808"/>
                                </a:cubicBezTo>
                                <a:cubicBezTo>
                                  <a:pt x="133" y="808"/>
                                  <a:pt x="133" y="808"/>
                                  <a:pt x="133" y="808"/>
                                </a:cubicBezTo>
                                <a:cubicBezTo>
                                  <a:pt x="107" y="808"/>
                                  <a:pt x="78" y="791"/>
                                  <a:pt x="78" y="767"/>
                                </a:cubicBezTo>
                                <a:cubicBezTo>
                                  <a:pt x="78" y="147"/>
                                  <a:pt x="78" y="147"/>
                                  <a:pt x="78" y="147"/>
                                </a:cubicBezTo>
                                <a:cubicBezTo>
                                  <a:pt x="78" y="122"/>
                                  <a:pt x="94" y="105"/>
                                  <a:pt x="119" y="105"/>
                                </a:cubicBezTo>
                                <a:cubicBezTo>
                                  <a:pt x="186" y="105"/>
                                  <a:pt x="186" y="105"/>
                                  <a:pt x="186" y="105"/>
                                </a:cubicBezTo>
                                <a:cubicBezTo>
                                  <a:pt x="206" y="105"/>
                                  <a:pt x="219" y="88"/>
                                  <a:pt x="219" y="63"/>
                                </a:cubicBezTo>
                                <a:cubicBezTo>
                                  <a:pt x="219" y="40"/>
                                  <a:pt x="207" y="26"/>
                                  <a:pt x="186" y="26"/>
                                </a:cubicBezTo>
                                <a:cubicBezTo>
                                  <a:pt x="119" y="26"/>
                                  <a:pt x="119" y="26"/>
                                  <a:pt x="119" y="26"/>
                                </a:cubicBezTo>
                                <a:cubicBezTo>
                                  <a:pt x="45" y="26"/>
                                  <a:pt x="0" y="72"/>
                                  <a:pt x="0" y="148"/>
                                </a:cubicBezTo>
                                <a:cubicBezTo>
                                  <a:pt x="0" y="761"/>
                                  <a:pt x="0" y="761"/>
                                  <a:pt x="0" y="761"/>
                                </a:cubicBezTo>
                                <a:cubicBezTo>
                                  <a:pt x="0" y="838"/>
                                  <a:pt x="49" y="887"/>
                                  <a:pt x="125" y="887"/>
                                </a:cubicBezTo>
                                <a:cubicBezTo>
                                  <a:pt x="701" y="887"/>
                                  <a:pt x="701" y="887"/>
                                  <a:pt x="701" y="887"/>
                                </a:cubicBezTo>
                                <a:cubicBezTo>
                                  <a:pt x="782" y="887"/>
                                  <a:pt x="826" y="842"/>
                                  <a:pt x="826" y="761"/>
                                </a:cubicBezTo>
                                <a:cubicBezTo>
                                  <a:pt x="826" y="148"/>
                                  <a:pt x="826" y="148"/>
                                  <a:pt x="826" y="148"/>
                                </a:cubicBezTo>
                                <a:cubicBezTo>
                                  <a:pt x="826" y="113"/>
                                  <a:pt x="815" y="83"/>
                                  <a:pt x="795" y="62"/>
                                </a:cubicBezTo>
                                <a:close/>
                                <a:moveTo>
                                  <a:pt x="795" y="62"/>
                                </a:moveTo>
                                <a:cubicBezTo>
                                  <a:pt x="795" y="62"/>
                                  <a:pt x="795" y="62"/>
                                  <a:pt x="795" y="62"/>
                                </a:cubicBezTo>
                              </a:path>
                            </a:pathLst>
                          </a:custGeom>
                          <a:solidFill>
                            <a:srgbClr val="779DBB"/>
                          </a:solidFill>
                          <a:ln>
                            <a:noFill/>
                          </a:ln>
                          <a:effectLst/>
                        </wps:spPr>
                        <wps:bodyPr vert="horz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95pt;margin-top:14.3pt;height:33.1pt;width:510.25pt;z-index:251670528;mso-width-relative:page;mso-height-relative:page;" coordorigin="4222,8780" coordsize="10205,662" o:gfxdata="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">
                <o:lock v:ext="edit" aspectratio="f"/>
                <v:rect id="矩形 6" o:spid="_x0000_s1026" o:spt="1" style="position:absolute;left:4222;top:9414;height:28;width:10205;v-text-anchor:middle;" fillcolor="#D9D9D9 [2732]" filled="t" stroked="f" coordsize="21600,21600" o:gfxdata="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/Az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0" o:spid="_x0000_s1026" o:spt="202" type="#_x0000_t202" style="position:absolute;left:4831;top:8780;height:634;width:1418;mso-wrap-style:none;" filled="f" stroked="f" coordsize="21600,21600" o:gfxdata="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qhApbsAAADa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4"/>
                            <w:szCs w:val="24"/>
                            <w:u w:val="none"/>
                            <w:shd w:val="clear" w:fill="F5F5F5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能力素质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任意多边形 155" o:spid="_x0000_s1026" o:spt="100" style="position:absolute;left:4395;top:8927;height:367;width:332;" fillcolor="#779DBB" filled="t" stroked="f" coordsize="826,887" o:gfxdata="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tgye/&#10;AAAA2wAAAA8AAAAAAAAAAQAgAAAAIgAAAGRycy9kb3ducmV2LnhtbFBLAQIUABQAAAAIAIdO4kAz&#10;LwWeOwAAADkAAAAQAAAAAAAAAAEAIAAAAA4BAABkcnMvc2hhcGV4bWwueG1sUEsFBgAAAAAGAAYA&#10;WwEAALgDAAAAAA==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  <v:path o:connectlocs="159630,104664;149623,95171;51989,95171;42470,104907;51989,114643;149867,114643;159630,104907;159630,104664;78350,28965;123750,28965;136442,14604;123506,0;78350,0;65414,14604;78350,28965;149867,58903;51989,58903;42470,68640;51989,78376;149867,78376;159630,68640;149867,58903;149623,134602;51989,134602;42470,144339;51989,154075;149867,154075;159630,144339;159630,144095;149623,134602;194046,15091;172567,6328;159630,6328;148646,15334;159630,25557;172567,25557;182574,35780;182574,186691;172567,196671;32463,196671;19038,186691;19038,35780;29045,25557;45399,25557;53454,15334;45399,6328;29045,6328;0,36023;0,185231;30510,215900;171102,215900;201613,185231;201613,36023;194046,15091;194046,15091;194046,15091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hint="eastAsia"/>
          <w:color w:val="595959" w:themeColor="text1" w:themeTint="A6"/>
          <w:sz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197485</wp:posOffset>
                </wp:positionV>
                <wp:extent cx="6477000" cy="944880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44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0" w:lef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[专业能力]：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GPA3.8/4.0，连续四年专业排名top3，获校一等奖学金2次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0" w:lef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[管理能力]：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任校学生会实践部部长，获得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校级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优秀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生干部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称号；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0" w:lef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[语言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]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：获得计算机二级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C语言证书，大学英语六级证书（535分），雅思6.5分；</w:t>
                            </w:r>
                          </w:p>
                          <w:p>
                            <w:pPr>
                              <w:rPr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8.25pt;margin-top:15.55pt;height:74.4pt;width:510pt;z-index:251664384;mso-width-relative:page;mso-height-relative:page;" filled="f" stroked="f" coordsize="21600,21600" o:gfxdata="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/gQ/&#10;/NcAAAAKAQAADwAAAAAAAAABACAAAAAiAAAAZHJzL2Rvd25yZXYueG1sUEsBAhQAFAAAAAgAh07i&#10;QGbpsKUjAgAAKg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0" w:leftChars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[专业能力]：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GPA3.8/4.0，连续四年专业排名top3，获校一等奖学金2次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0" w:leftChars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[管理能力]：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任校学生会实践部部长，获得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校级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优秀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生干部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称号；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0" w:leftChars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[语言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]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：获得计算机二级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C语言证书，大学英语六级证书（535分），雅思6.5分；</w:t>
                      </w:r>
                    </w:p>
                    <w:p>
                      <w:pPr>
                        <w:rPr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127000</wp:posOffset>
                </wp:positionV>
                <wp:extent cx="6480175" cy="415925"/>
                <wp:effectExtent l="0" t="0" r="15875" b="254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415925"/>
                          <a:chOff x="4222" y="14782"/>
                          <a:chExt cx="10205" cy="655"/>
                        </a:xfrm>
                      </wpg:grpSpPr>
                      <wps:wsp>
                        <wps:cNvPr id="33" name="矩形 16"/>
                        <wps:cNvSpPr/>
                        <wps:spPr>
                          <a:xfrm>
                            <a:off x="4222" y="15409"/>
                            <a:ext cx="10205" cy="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文本框 10"/>
                        <wps:cNvSpPr txBox="1"/>
                        <wps:spPr>
                          <a:xfrm>
                            <a:off x="4831" y="14782"/>
                            <a:ext cx="1418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5F5F5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8" name="任意多边形 126"/>
                        <wps:cNvSpPr>
                          <a:spLocks noChangeAspect="1"/>
                        </wps:cNvSpPr>
                        <wps:spPr>
                          <a:xfrm>
                            <a:off x="4389" y="14920"/>
                            <a:ext cx="362" cy="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93018" y="0"/>
                              </a:cxn>
                              <a:cxn ang="0">
                                <a:pos x="54345" y="0"/>
                              </a:cxn>
                              <a:cxn ang="0">
                                <a:pos x="0" y="56154"/>
                              </a:cxn>
                              <a:cxn ang="0">
                                <a:pos x="0" y="194670"/>
                              </a:cxn>
                              <a:cxn ang="0">
                                <a:pos x="54345" y="250825"/>
                              </a:cxn>
                              <a:cxn ang="0">
                                <a:pos x="193018" y="250825"/>
                              </a:cxn>
                              <a:cxn ang="0">
                                <a:pos x="249238" y="194670"/>
                              </a:cxn>
                              <a:cxn ang="0">
                                <a:pos x="249238" y="56154"/>
                              </a:cxn>
                              <a:cxn ang="0">
                                <a:pos x="193018" y="0"/>
                              </a:cxn>
                              <a:cxn ang="0">
                                <a:pos x="48723" y="205901"/>
                              </a:cxn>
                              <a:cxn ang="0">
                                <a:pos x="52471" y="179695"/>
                              </a:cxn>
                              <a:cxn ang="0">
                                <a:pos x="84328" y="164720"/>
                              </a:cxn>
                              <a:cxn ang="0">
                                <a:pos x="104942" y="147874"/>
                              </a:cxn>
                              <a:cxn ang="0">
                                <a:pos x="104942" y="136643"/>
                              </a:cxn>
                              <a:cxn ang="0">
                                <a:pos x="91824" y="119797"/>
                              </a:cxn>
                              <a:cxn ang="0">
                                <a:pos x="84328" y="110437"/>
                              </a:cxn>
                              <a:cxn ang="0">
                                <a:pos x="88076" y="95463"/>
                              </a:cxn>
                              <a:cxn ang="0">
                                <a:pos x="89950" y="91719"/>
                              </a:cxn>
                              <a:cxn ang="0">
                                <a:pos x="89950" y="69257"/>
                              </a:cxn>
                              <a:cxn ang="0">
                                <a:pos x="103068" y="50539"/>
                              </a:cxn>
                              <a:cxn ang="0">
                                <a:pos x="110564" y="50539"/>
                              </a:cxn>
                              <a:cxn ang="0">
                                <a:pos x="118060" y="48667"/>
                              </a:cxn>
                              <a:cxn ang="0">
                                <a:pos x="129303" y="44923"/>
                              </a:cxn>
                              <a:cxn ang="0">
                                <a:pos x="140547" y="54283"/>
                              </a:cxn>
                              <a:cxn ang="0">
                                <a:pos x="149917" y="54283"/>
                              </a:cxn>
                              <a:cxn ang="0">
                                <a:pos x="157413" y="71129"/>
                              </a:cxn>
                              <a:cxn ang="0">
                                <a:pos x="157413" y="91719"/>
                              </a:cxn>
                              <a:cxn ang="0">
                                <a:pos x="159287" y="95463"/>
                              </a:cxn>
                              <a:cxn ang="0">
                                <a:pos x="163035" y="112309"/>
                              </a:cxn>
                              <a:cxn ang="0">
                                <a:pos x="153665" y="119797"/>
                              </a:cxn>
                              <a:cxn ang="0">
                                <a:pos x="142421" y="136643"/>
                              </a:cxn>
                              <a:cxn ang="0">
                                <a:pos x="142421" y="147874"/>
                              </a:cxn>
                              <a:cxn ang="0">
                                <a:pos x="161161" y="164720"/>
                              </a:cxn>
                              <a:cxn ang="0">
                                <a:pos x="194892" y="179695"/>
                              </a:cxn>
                              <a:cxn ang="0">
                                <a:pos x="200514" y="205901"/>
                              </a:cxn>
                              <a:cxn ang="0">
                                <a:pos x="48723" y="205901"/>
                              </a:cxn>
                              <a:cxn ang="0">
                                <a:pos x="48723" y="205901"/>
                              </a:cxn>
                              <a:cxn ang="0">
                                <a:pos x="48723" y="205901"/>
                              </a:cxn>
                            </a:cxnLst>
                            <a:pathLst>
                              <a:path w="133" h="134">
                                <a:moveTo>
                                  <a:pt x="103" y="0"/>
                                </a:moveTo>
                                <a:cubicBezTo>
                                  <a:pt x="29" y="0"/>
                                  <a:pt x="29" y="0"/>
                                  <a:pt x="29" y="0"/>
                                </a:cubicBezTo>
                                <a:cubicBezTo>
                                  <a:pt x="13" y="0"/>
                                  <a:pt x="0" y="13"/>
                                  <a:pt x="0" y="30"/>
                                </a:cubicBezTo>
                                <a:cubicBezTo>
                                  <a:pt x="0" y="104"/>
                                  <a:pt x="0" y="104"/>
                                  <a:pt x="0" y="104"/>
                                </a:cubicBezTo>
                                <a:cubicBezTo>
                                  <a:pt x="0" y="121"/>
                                  <a:pt x="13" y="134"/>
                                  <a:pt x="29" y="134"/>
                                </a:cubicBezTo>
                                <a:cubicBezTo>
                                  <a:pt x="103" y="134"/>
                                  <a:pt x="103" y="134"/>
                                  <a:pt x="103" y="134"/>
                                </a:cubicBezTo>
                                <a:cubicBezTo>
                                  <a:pt x="120" y="134"/>
                                  <a:pt x="133" y="121"/>
                                  <a:pt x="133" y="104"/>
                                </a:cubicBezTo>
                                <a:cubicBezTo>
                                  <a:pt x="133" y="30"/>
                                  <a:pt x="133" y="30"/>
                                  <a:pt x="133" y="30"/>
                                </a:cubicBezTo>
                                <a:cubicBezTo>
                                  <a:pt x="133" y="13"/>
                                  <a:pt x="120" y="0"/>
                                  <a:pt x="103" y="0"/>
                                </a:cubicBezTo>
                                <a:close/>
                                <a:moveTo>
                                  <a:pt x="26" y="110"/>
                                </a:moveTo>
                                <a:cubicBezTo>
                                  <a:pt x="26" y="110"/>
                                  <a:pt x="26" y="99"/>
                                  <a:pt x="28" y="96"/>
                                </a:cubicBezTo>
                                <a:cubicBezTo>
                                  <a:pt x="30" y="94"/>
                                  <a:pt x="33" y="90"/>
                                  <a:pt x="45" y="88"/>
                                </a:cubicBezTo>
                                <a:cubicBezTo>
                                  <a:pt x="58" y="86"/>
                                  <a:pt x="56" y="79"/>
                                  <a:pt x="56" y="79"/>
                                </a:cubicBezTo>
                                <a:cubicBezTo>
                                  <a:pt x="56" y="76"/>
                                  <a:pt x="56" y="73"/>
                                  <a:pt x="56" y="73"/>
                                </a:cubicBezTo>
                                <a:cubicBezTo>
                                  <a:pt x="56" y="73"/>
                                  <a:pt x="51" y="70"/>
                                  <a:pt x="49" y="64"/>
                                </a:cubicBezTo>
                                <a:cubicBezTo>
                                  <a:pt x="45" y="63"/>
                                  <a:pt x="46" y="61"/>
                                  <a:pt x="45" y="59"/>
                                </a:cubicBezTo>
                                <a:cubicBezTo>
                                  <a:pt x="45" y="59"/>
                                  <a:pt x="44" y="50"/>
                                  <a:pt x="47" y="51"/>
                                </a:cubicBezTo>
                                <a:cubicBezTo>
                                  <a:pt x="47" y="51"/>
                                  <a:pt x="48" y="51"/>
                                  <a:pt x="48" y="49"/>
                                </a:cubicBezTo>
                                <a:cubicBezTo>
                                  <a:pt x="48" y="45"/>
                                  <a:pt x="48" y="39"/>
                                  <a:pt x="48" y="37"/>
                                </a:cubicBezTo>
                                <a:cubicBezTo>
                                  <a:pt x="48" y="34"/>
                                  <a:pt x="50" y="28"/>
                                  <a:pt x="55" y="27"/>
                                </a:cubicBezTo>
                                <a:cubicBezTo>
                                  <a:pt x="59" y="26"/>
                                  <a:pt x="57" y="27"/>
                                  <a:pt x="59" y="27"/>
                                </a:cubicBezTo>
                                <a:cubicBezTo>
                                  <a:pt x="60" y="27"/>
                                  <a:pt x="60" y="26"/>
                                  <a:pt x="63" y="26"/>
                                </a:cubicBezTo>
                                <a:cubicBezTo>
                                  <a:pt x="69" y="24"/>
                                  <a:pt x="69" y="24"/>
                                  <a:pt x="69" y="24"/>
                                </a:cubicBezTo>
                                <a:cubicBezTo>
                                  <a:pt x="71" y="24"/>
                                  <a:pt x="73" y="28"/>
                                  <a:pt x="75" y="29"/>
                                </a:cubicBezTo>
                                <a:cubicBezTo>
                                  <a:pt x="76" y="29"/>
                                  <a:pt x="77" y="28"/>
                                  <a:pt x="80" y="29"/>
                                </a:cubicBezTo>
                                <a:cubicBezTo>
                                  <a:pt x="84" y="30"/>
                                  <a:pt x="84" y="36"/>
                                  <a:pt x="84" y="38"/>
                                </a:cubicBezTo>
                                <a:cubicBezTo>
                                  <a:pt x="84" y="41"/>
                                  <a:pt x="85" y="47"/>
                                  <a:pt x="84" y="49"/>
                                </a:cubicBezTo>
                                <a:cubicBezTo>
                                  <a:pt x="84" y="51"/>
                                  <a:pt x="85" y="51"/>
                                  <a:pt x="85" y="51"/>
                                </a:cubicBezTo>
                                <a:cubicBezTo>
                                  <a:pt x="88" y="51"/>
                                  <a:pt x="87" y="60"/>
                                  <a:pt x="87" y="60"/>
                                </a:cubicBezTo>
                                <a:cubicBezTo>
                                  <a:pt x="87" y="62"/>
                                  <a:pt x="85" y="62"/>
                                  <a:pt x="82" y="64"/>
                                </a:cubicBezTo>
                                <a:cubicBezTo>
                                  <a:pt x="80" y="70"/>
                                  <a:pt x="76" y="73"/>
                                  <a:pt x="76" y="73"/>
                                </a:cubicBezTo>
                                <a:cubicBezTo>
                                  <a:pt x="76" y="73"/>
                                  <a:pt x="76" y="78"/>
                                  <a:pt x="76" y="79"/>
                                </a:cubicBezTo>
                                <a:cubicBezTo>
                                  <a:pt x="76" y="79"/>
                                  <a:pt x="74" y="86"/>
                                  <a:pt x="86" y="88"/>
                                </a:cubicBezTo>
                                <a:cubicBezTo>
                                  <a:pt x="99" y="90"/>
                                  <a:pt x="102" y="94"/>
                                  <a:pt x="104" y="96"/>
                                </a:cubicBezTo>
                                <a:cubicBezTo>
                                  <a:pt x="106" y="99"/>
                                  <a:pt x="107" y="110"/>
                                  <a:pt x="107" y="110"/>
                                </a:cubicBezTo>
                                <a:cubicBezTo>
                                  <a:pt x="26" y="110"/>
                                  <a:pt x="26" y="110"/>
                                  <a:pt x="26" y="110"/>
                                </a:cubicBezTo>
                                <a:close/>
                                <a:moveTo>
                                  <a:pt x="26" y="110"/>
                                </a:moveTo>
                                <a:cubicBezTo>
                                  <a:pt x="26" y="110"/>
                                  <a:pt x="26" y="110"/>
                                  <a:pt x="26" y="110"/>
                                </a:cubicBezTo>
                              </a:path>
                            </a:pathLst>
                          </a:custGeom>
                          <a:solidFill>
                            <a:srgbClr val="779DBB"/>
                          </a:solidFill>
                          <a:ln>
                            <a:noFill/>
                          </a:ln>
                          <a:effectLst/>
                        </wps:spPr>
                        <wps:bodyPr vert="horz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95pt;margin-top:10pt;height:32.75pt;width:510.25pt;z-index:251673600;mso-width-relative:page;mso-height-relative:page;" coordorigin="4222,14782" coordsize="10205,655" o:gfxdata="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">
                <o:lock v:ext="edit" aspectratio="f"/>
                <v:rect id="矩形 16" o:spid="_x0000_s1026" o:spt="1" style="position:absolute;left:4222;top:15409;height:28;width:10205;v-text-anchor:middle;" fillcolor="#D9D9D9 [2732]" filled="t" stroked="f" coordsize="21600,21600" o:gfxdata="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aT+r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0" o:spid="_x0000_s1026" o:spt="202" type="#_x0000_t202" style="position:absolute;left:4831;top:14782;height:634;width:1418;mso-wrap-style:none;" filled="f" stroked="f" coordsize="21600,21600" o:gfxdata="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JJJH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4"/>
                            <w:szCs w:val="24"/>
                            <w:u w:val="none"/>
                            <w:shd w:val="clear" w:fill="F5F5F5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任意多边形 126" o:spid="_x0000_s1026" o:spt="100" style="position:absolute;left:4389;top:14920;height:376;width:362;" fillcolor="#779DBB" filled="t" stroked="f" coordsize="133,134" o:gfxdata="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IWRrgAAADaAAAA&#10;DwAAAAAAAAABACAAAAAiAAAAZHJzL2Rvd25yZXYueG1sUEsBAhQAFAAAAAgAh07iQDMvBZ47AAAA&#10;OQAAABAAAAAAAAAAAQAgAAAABwEAAGRycy9zaGFwZXhtbC54bWxQSwUGAAAAAAYABgBbAQAAsQMA&#10;AAAA&#10;" path="m103,0c29,0,29,0,29,0c13,0,0,13,0,30c0,104,0,104,0,104c0,121,13,134,29,134c103,134,103,134,103,134c120,134,133,121,133,104c133,30,133,30,133,30c133,13,120,0,103,0xm26,110c26,110,26,99,28,96c30,94,33,90,45,88c58,86,56,79,56,79c56,76,56,73,56,73c56,73,51,70,49,64c45,63,46,61,45,59c45,59,44,50,47,51c47,51,48,51,48,49c48,45,48,39,48,37c48,34,50,28,55,27c59,26,57,27,59,27c60,27,60,26,63,26c69,24,69,24,69,24c71,24,73,28,75,29c76,29,77,28,80,29c84,30,84,36,84,38c84,41,85,47,84,49c84,51,85,51,85,51c88,51,87,60,87,60c87,62,85,62,82,64c80,70,76,73,76,73c76,73,76,78,76,79c76,79,74,86,86,88c99,90,102,94,104,96c106,99,107,110,107,110c26,110,26,110,26,110xm26,110c26,110,26,110,26,110e">
                  <v:path o:connectlocs="193018,0;54345,0;0,56154;0,194670;54345,250825;193018,250825;249238,194670;249238,56154;193018,0;48723,205901;52471,179695;84328,164720;104942,147874;104942,136643;91824,119797;84328,110437;88076,95463;89950,91719;89950,69257;103068,50539;110564,50539;118060,48667;129303,44923;140547,54283;149917,54283;157413,71129;157413,91719;159287,95463;163035,112309;153665,119797;142421,136643;142421,147874;161161,164720;194892,179695;200514,205901;48723,205901;48723,205901;48723,205901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hint="default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1B2CBD"/>
    <w:multiLevelType w:val="singleLevel"/>
    <w:tmpl w:val="BE1B2CB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E3690"/>
    <w:rsid w:val="083D21EC"/>
    <w:rsid w:val="200E3690"/>
    <w:rsid w:val="72674754"/>
    <w:rsid w:val="7A23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0797d6d3-055a-4b75-972c-1e858fd45686\&#31649;&#29702;&#23398;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管理学考研复试简历.docx</Template>
  <Pages>1</Pages>
  <Words>0</Words>
  <Characters>0</Characters>
  <Lines>0</Lines>
  <Paragraphs>0</Paragraphs>
  <TotalTime>12</TotalTime>
  <ScaleCrop>false</ScaleCrop>
  <LinksUpToDate>false</LinksUpToDate>
  <CharactersWithSpaces>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2022-01-26T02:52:00Z</dcterms:created>
  <dc:creator>童话里的艾菲尔</dc:creator>
  <cp:lastModifiedBy>童话里的艾菲尔</cp:lastModifiedBy>
  <dcterms:modified xsi:type="dcterms:W3CDTF">2022-01-26T02:53:54Z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v1.0_mb_Ec4z6kuICDqPEdU0n6/yJg==</vt:lpwstr>
  </property>
  <property fmtid="{D5CDD505-2E9C-101B-9397-08002B2CF9AE}" pid="4" name="ICV">
    <vt:lpwstr>9044E81C25F3459283DA286DD50F6F3F</vt:lpwstr>
  </property>
</Properties>
</file>