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5949950</wp:posOffset>
                </wp:positionH>
                <wp:positionV relativeFrom="paragraph">
                  <wp:posOffset>944880</wp:posOffset>
                </wp:positionV>
                <wp:extent cx="1837055" cy="518160"/>
                <wp:effectExtent l="659765" t="0" r="0" b="0"/>
                <wp:wrapNone/>
                <wp:docPr id="6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37055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Outline w14:w="19050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19050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distribute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468.5pt;margin-top:74.4pt;height:40.8pt;width:144.65pt;rotation:5898240f;z-index:251674624;mso-width-relative:page;mso-height-relative:page;" filled="f" stroked="f" coordsize="21600,21600" o:gfxdata="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8y+HqtcAAAAMAQAADwAAAAAAAAABACAAAAAi&#10;AAAAZHJzL2Rvd25yZXYueG1sUEsBAhQAFAAAAAgAh07iQF6SKLREAgAAdQ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Outline w14:w="19050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19050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distribute"/>
                        <w:textAlignment w:val="auto"/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5643245</wp:posOffset>
            </wp:positionH>
            <wp:positionV relativeFrom="paragraph">
              <wp:posOffset>406400</wp:posOffset>
            </wp:positionV>
            <wp:extent cx="1143000" cy="1600200"/>
            <wp:effectExtent l="12700" t="12700" r="25400" b="25400"/>
            <wp:wrapSquare wrapText="bothSides"/>
            <wp:docPr id="67" name="图片 67" descr="06-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06-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00200"/>
                    </a:xfrm>
                    <a:prstGeom prst="rect">
                      <a:avLst/>
                    </a:prstGeom>
                    <a:ln w="1270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1245235</wp:posOffset>
                </wp:positionV>
                <wp:extent cx="3759200" cy="7137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713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别：女                联系电话：188 8888 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 族：汉                出生年月：1995年3月8日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8pt;margin-top:98.05pt;height:56.2pt;width:296pt;z-index:251663360;mso-width-relative:page;mso-height-relative:page;" filled="f" stroked="f" coordsize="21600,21600" o:gfxdata="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EkwMM2wAAAAsBAAAPAAAAAAAAAAEAIAAAACIAAABk&#10;cnMvZG93bnJldi54bWxQSwECFAAUAAAACACHTuJAt+t/I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别：女                联系电话：188 8888 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 族：汉                出生年月：1995年3月8日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1386205</wp:posOffset>
                </wp:positionV>
                <wp:extent cx="1830070" cy="441325"/>
                <wp:effectExtent l="0" t="0" r="17780" b="1587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0" cy="441325"/>
                          <a:chOff x="1768" y="2624"/>
                          <a:chExt cx="2882" cy="695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13" name="男人"/>
                        <wps:cNvSpPr/>
                        <wps:spPr bwMode="auto">
                          <a:xfrm>
                            <a:off x="1768" y="2624"/>
                            <a:ext cx="240" cy="231"/>
                          </a:xfrm>
                          <a:custGeom>
                            <a:avLst/>
                            <a:gdLst>
                              <a:gd name="T0" fmla="*/ 416334317 w 5965"/>
                              <a:gd name="T1" fmla="*/ 75815881 h 5525"/>
                              <a:gd name="T2" fmla="*/ 416538070 w 5965"/>
                              <a:gd name="T3" fmla="*/ 102142015 h 5525"/>
                              <a:gd name="T4" fmla="*/ 412968551 w 5965"/>
                              <a:gd name="T5" fmla="*/ 149998739 h 5525"/>
                              <a:gd name="T6" fmla="*/ 415008322 w 5965"/>
                              <a:gd name="T7" fmla="*/ 163264210 h 5525"/>
                              <a:gd name="T8" fmla="*/ 420413859 w 5965"/>
                              <a:gd name="T9" fmla="*/ 173672291 h 5525"/>
                              <a:gd name="T10" fmla="*/ 424493721 w 5965"/>
                              <a:gd name="T11" fmla="*/ 190712788 h 5525"/>
                              <a:gd name="T12" fmla="*/ 423983698 w 5965"/>
                              <a:gd name="T13" fmla="*/ 209080215 h 5525"/>
                              <a:gd name="T14" fmla="*/ 420107909 w 5965"/>
                              <a:gd name="T15" fmla="*/ 229590285 h 5525"/>
                              <a:gd name="T16" fmla="*/ 413478254 w 5965"/>
                              <a:gd name="T17" fmla="*/ 244691987 h 5525"/>
                              <a:gd name="T18" fmla="*/ 407766767 w 5965"/>
                              <a:gd name="T19" fmla="*/ 249590096 h 5525"/>
                              <a:gd name="T20" fmla="*/ 397465396 w 5965"/>
                              <a:gd name="T21" fmla="*/ 255814496 h 5525"/>
                              <a:gd name="T22" fmla="*/ 392671758 w 5965"/>
                              <a:gd name="T23" fmla="*/ 263977690 h 5525"/>
                              <a:gd name="T24" fmla="*/ 390020087 w 5965"/>
                              <a:gd name="T25" fmla="*/ 284385517 h 5525"/>
                              <a:gd name="T26" fmla="*/ 387878120 w 5965"/>
                              <a:gd name="T27" fmla="*/ 299385614 h 5525"/>
                              <a:gd name="T28" fmla="*/ 380840638 w 5965"/>
                              <a:gd name="T29" fmla="*/ 311222230 h 5525"/>
                              <a:gd name="T30" fmla="*/ 372681234 w 5965"/>
                              <a:gd name="T31" fmla="*/ 324079365 h 5525"/>
                              <a:gd name="T32" fmla="*/ 387878120 w 5965"/>
                              <a:gd name="T33" fmla="*/ 335099630 h 5525"/>
                              <a:gd name="T34" fmla="*/ 404502878 w 5965"/>
                              <a:gd name="T35" fmla="*/ 367242149 h 5525"/>
                              <a:gd name="T36" fmla="*/ 414090473 w 5965"/>
                              <a:gd name="T37" fmla="*/ 377956321 h 5525"/>
                              <a:gd name="T38" fmla="*/ 487932935 w 5965"/>
                              <a:gd name="T39" fmla="*/ 405201051 h 5525"/>
                              <a:gd name="T40" fmla="*/ 557083956 w 5965"/>
                              <a:gd name="T41" fmla="*/ 433568224 h 5525"/>
                              <a:gd name="T42" fmla="*/ 582786287 w 5965"/>
                              <a:gd name="T43" fmla="*/ 444180473 h 5525"/>
                              <a:gd name="T44" fmla="*/ 595535256 w 5965"/>
                              <a:gd name="T45" fmla="*/ 453160019 h 5525"/>
                              <a:gd name="T46" fmla="*/ 604816582 w 5965"/>
                              <a:gd name="T47" fmla="*/ 465710742 h 5525"/>
                              <a:gd name="T48" fmla="*/ 607774521 w 5965"/>
                              <a:gd name="T49" fmla="*/ 515098245 h 5525"/>
                              <a:gd name="T50" fmla="*/ 204073 w 5965"/>
                              <a:gd name="T51" fmla="*/ 563771320 h 5525"/>
                              <a:gd name="T52" fmla="*/ 1427872 w 5965"/>
                              <a:gd name="T53" fmla="*/ 479588397 h 5525"/>
                              <a:gd name="T54" fmla="*/ 6323706 w 5965"/>
                              <a:gd name="T55" fmla="*/ 461017121 h 5525"/>
                              <a:gd name="T56" fmla="*/ 16930707 w 5965"/>
                              <a:gd name="T57" fmla="*/ 449792689 h 5525"/>
                              <a:gd name="T58" fmla="*/ 30495968 w 5965"/>
                              <a:gd name="T59" fmla="*/ 441629494 h 5525"/>
                              <a:gd name="T60" fmla="*/ 67621272 w 5965"/>
                              <a:gd name="T61" fmla="*/ 427751840 h 5525"/>
                              <a:gd name="T62" fmla="*/ 156558744 w 5965"/>
                              <a:gd name="T63" fmla="*/ 389895181 h 5525"/>
                              <a:gd name="T64" fmla="*/ 196336039 w 5965"/>
                              <a:gd name="T65" fmla="*/ 376425862 h 5525"/>
                              <a:gd name="T66" fmla="*/ 207555259 w 5965"/>
                              <a:gd name="T67" fmla="*/ 361425765 h 5525"/>
                              <a:gd name="T68" fmla="*/ 232951320 w 5965"/>
                              <a:gd name="T69" fmla="*/ 332038392 h 5525"/>
                              <a:gd name="T70" fmla="*/ 227545783 w 5965"/>
                              <a:gd name="T71" fmla="*/ 319283501 h 5525"/>
                              <a:gd name="T72" fmla="*/ 219284183 w 5965"/>
                              <a:gd name="T73" fmla="*/ 309487603 h 5525"/>
                              <a:gd name="T74" fmla="*/ 211634801 w 5965"/>
                              <a:gd name="T75" fmla="*/ 254079869 h 5525"/>
                              <a:gd name="T76" fmla="*/ 201435626 w 5965"/>
                              <a:gd name="T77" fmla="*/ 252038830 h 5525"/>
                              <a:gd name="T78" fmla="*/ 194602217 w 5965"/>
                              <a:gd name="T79" fmla="*/ 247549057 h 5525"/>
                              <a:gd name="T80" fmla="*/ 188584461 w 5965"/>
                              <a:gd name="T81" fmla="*/ 236324625 h 5525"/>
                              <a:gd name="T82" fmla="*/ 183484873 w 5965"/>
                              <a:gd name="T83" fmla="*/ 214284096 h 5525"/>
                              <a:gd name="T84" fmla="*/ 180731007 w 5965"/>
                              <a:gd name="T85" fmla="*/ 182651837 h 5525"/>
                              <a:gd name="T86" fmla="*/ 183484873 w 5965"/>
                              <a:gd name="T87" fmla="*/ 173978383 h 5525"/>
                              <a:gd name="T88" fmla="*/ 188380388 w 5965"/>
                              <a:gd name="T89" fmla="*/ 161325415 h 5525"/>
                              <a:gd name="T90" fmla="*/ 186442494 w 5965"/>
                              <a:gd name="T91" fmla="*/ 146325318 h 5525"/>
                              <a:gd name="T92" fmla="*/ 182158878 w 5965"/>
                              <a:gd name="T93" fmla="*/ 105101329 h 5525"/>
                              <a:gd name="T94" fmla="*/ 185728718 w 5965"/>
                              <a:gd name="T95" fmla="*/ 72550475 h 5525"/>
                              <a:gd name="T96" fmla="*/ 195927893 w 5965"/>
                              <a:gd name="T97" fmla="*/ 47856724 h 5525"/>
                              <a:gd name="T98" fmla="*/ 211736678 w 5965"/>
                              <a:gd name="T99" fmla="*/ 30203724 h 5525"/>
                              <a:gd name="T100" fmla="*/ 231931275 w 5965"/>
                              <a:gd name="T101" fmla="*/ 18979291 h 5525"/>
                              <a:gd name="T102" fmla="*/ 260693422 w 5965"/>
                              <a:gd name="T103" fmla="*/ 8367362 h 5525"/>
                              <a:gd name="T104" fmla="*/ 283845639 w 5965"/>
                              <a:gd name="T105" fmla="*/ 2346811 h 5525"/>
                              <a:gd name="T106" fmla="*/ 309547969 w 5965"/>
                              <a:gd name="T107" fmla="*/ 0 h 5525"/>
                              <a:gd name="T108" fmla="*/ 336575975 w 5965"/>
                              <a:gd name="T109" fmla="*/ 3469254 h 5525"/>
                              <a:gd name="T110" fmla="*/ 364114003 w 5965"/>
                              <a:gd name="T111" fmla="*/ 15305870 h 5525"/>
                              <a:gd name="T112" fmla="*/ 399199536 w 5965"/>
                              <a:gd name="T113" fmla="*/ 32550854 h 5525"/>
                              <a:gd name="T114" fmla="*/ 407256744 w 5965"/>
                              <a:gd name="T115" fmla="*/ 44081378 h 552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965" h="5525">
                                <a:moveTo>
                                  <a:pt x="4036" y="532"/>
                                </a:moveTo>
                                <a:lnTo>
                                  <a:pt x="4036" y="532"/>
                                </a:lnTo>
                                <a:lnTo>
                                  <a:pt x="4053" y="600"/>
                                </a:lnTo>
                                <a:lnTo>
                                  <a:pt x="4065" y="654"/>
                                </a:lnTo>
                                <a:lnTo>
                                  <a:pt x="4075" y="700"/>
                                </a:lnTo>
                                <a:lnTo>
                                  <a:pt x="4082" y="743"/>
                                </a:lnTo>
                                <a:lnTo>
                                  <a:pt x="4085" y="785"/>
                                </a:lnTo>
                                <a:lnTo>
                                  <a:pt x="4088" y="833"/>
                                </a:lnTo>
                                <a:lnTo>
                                  <a:pt x="4088" y="889"/>
                                </a:lnTo>
                                <a:lnTo>
                                  <a:pt x="4087" y="959"/>
                                </a:lnTo>
                                <a:lnTo>
                                  <a:pt x="4084" y="1001"/>
                                </a:lnTo>
                                <a:lnTo>
                                  <a:pt x="4079" y="1065"/>
                                </a:lnTo>
                                <a:lnTo>
                                  <a:pt x="4063" y="1229"/>
                                </a:lnTo>
                                <a:lnTo>
                                  <a:pt x="4056" y="1316"/>
                                </a:lnTo>
                                <a:lnTo>
                                  <a:pt x="4051" y="1398"/>
                                </a:lnTo>
                                <a:lnTo>
                                  <a:pt x="4050" y="1436"/>
                                </a:lnTo>
                                <a:lnTo>
                                  <a:pt x="4049" y="1470"/>
                                </a:lnTo>
                                <a:lnTo>
                                  <a:pt x="4050" y="1499"/>
                                </a:lnTo>
                                <a:lnTo>
                                  <a:pt x="4051" y="1523"/>
                                </a:lnTo>
                                <a:lnTo>
                                  <a:pt x="4055" y="1555"/>
                                </a:lnTo>
                                <a:lnTo>
                                  <a:pt x="4061" y="1580"/>
                                </a:lnTo>
                                <a:lnTo>
                                  <a:pt x="4069" y="1600"/>
                                </a:lnTo>
                                <a:lnTo>
                                  <a:pt x="4076" y="1619"/>
                                </a:lnTo>
                                <a:lnTo>
                                  <a:pt x="4085" y="1636"/>
                                </a:lnTo>
                                <a:lnTo>
                                  <a:pt x="4097" y="1655"/>
                                </a:lnTo>
                                <a:lnTo>
                                  <a:pt x="4109" y="1676"/>
                                </a:lnTo>
                                <a:lnTo>
                                  <a:pt x="4122" y="1702"/>
                                </a:lnTo>
                                <a:lnTo>
                                  <a:pt x="4133" y="1727"/>
                                </a:lnTo>
                                <a:lnTo>
                                  <a:pt x="4142" y="1754"/>
                                </a:lnTo>
                                <a:lnTo>
                                  <a:pt x="4149" y="1782"/>
                                </a:lnTo>
                                <a:lnTo>
                                  <a:pt x="4156" y="1811"/>
                                </a:lnTo>
                                <a:lnTo>
                                  <a:pt x="4159" y="1840"/>
                                </a:lnTo>
                                <a:lnTo>
                                  <a:pt x="4162" y="1869"/>
                                </a:lnTo>
                                <a:lnTo>
                                  <a:pt x="4163" y="1899"/>
                                </a:lnTo>
                                <a:lnTo>
                                  <a:pt x="4165" y="1929"/>
                                </a:lnTo>
                                <a:lnTo>
                                  <a:pt x="4163" y="1959"/>
                                </a:lnTo>
                                <a:lnTo>
                                  <a:pt x="4162" y="1989"/>
                                </a:lnTo>
                                <a:lnTo>
                                  <a:pt x="4160" y="2018"/>
                                </a:lnTo>
                                <a:lnTo>
                                  <a:pt x="4157" y="2049"/>
                                </a:lnTo>
                                <a:lnTo>
                                  <a:pt x="4149" y="2104"/>
                                </a:lnTo>
                                <a:lnTo>
                                  <a:pt x="4140" y="2158"/>
                                </a:lnTo>
                                <a:lnTo>
                                  <a:pt x="4134" y="2187"/>
                                </a:lnTo>
                                <a:lnTo>
                                  <a:pt x="4127" y="2218"/>
                                </a:lnTo>
                                <a:lnTo>
                                  <a:pt x="4119" y="2250"/>
                                </a:lnTo>
                                <a:lnTo>
                                  <a:pt x="4109" y="2283"/>
                                </a:lnTo>
                                <a:lnTo>
                                  <a:pt x="4097" y="2315"/>
                                </a:lnTo>
                                <a:lnTo>
                                  <a:pt x="4084" y="2345"/>
                                </a:lnTo>
                                <a:lnTo>
                                  <a:pt x="4070" y="2373"/>
                                </a:lnTo>
                                <a:lnTo>
                                  <a:pt x="4062" y="2387"/>
                                </a:lnTo>
                                <a:lnTo>
                                  <a:pt x="4054" y="2398"/>
                                </a:lnTo>
                                <a:lnTo>
                                  <a:pt x="4045" y="2410"/>
                                </a:lnTo>
                                <a:lnTo>
                                  <a:pt x="4034" y="2420"/>
                                </a:lnTo>
                                <a:lnTo>
                                  <a:pt x="4023" y="2430"/>
                                </a:lnTo>
                                <a:lnTo>
                                  <a:pt x="4011" y="2438"/>
                                </a:lnTo>
                                <a:lnTo>
                                  <a:pt x="3998" y="2446"/>
                                </a:lnTo>
                                <a:lnTo>
                                  <a:pt x="3986" y="2452"/>
                                </a:lnTo>
                                <a:lnTo>
                                  <a:pt x="3959" y="2467"/>
                                </a:lnTo>
                                <a:lnTo>
                                  <a:pt x="3933" y="2480"/>
                                </a:lnTo>
                                <a:lnTo>
                                  <a:pt x="3920" y="2488"/>
                                </a:lnTo>
                                <a:lnTo>
                                  <a:pt x="3908" y="2497"/>
                                </a:lnTo>
                                <a:lnTo>
                                  <a:pt x="3897" y="2507"/>
                                </a:lnTo>
                                <a:lnTo>
                                  <a:pt x="3887" y="2517"/>
                                </a:lnTo>
                                <a:lnTo>
                                  <a:pt x="3877" y="2529"/>
                                </a:lnTo>
                                <a:lnTo>
                                  <a:pt x="3868" y="2544"/>
                                </a:lnTo>
                                <a:lnTo>
                                  <a:pt x="3858" y="2565"/>
                                </a:lnTo>
                                <a:lnTo>
                                  <a:pt x="3850" y="2587"/>
                                </a:lnTo>
                                <a:lnTo>
                                  <a:pt x="3843" y="2611"/>
                                </a:lnTo>
                                <a:lnTo>
                                  <a:pt x="3838" y="2634"/>
                                </a:lnTo>
                                <a:lnTo>
                                  <a:pt x="3834" y="2659"/>
                                </a:lnTo>
                                <a:lnTo>
                                  <a:pt x="3831" y="2684"/>
                                </a:lnTo>
                                <a:lnTo>
                                  <a:pt x="3828" y="2736"/>
                                </a:lnTo>
                                <a:lnTo>
                                  <a:pt x="3824" y="2787"/>
                                </a:lnTo>
                                <a:lnTo>
                                  <a:pt x="3821" y="2837"/>
                                </a:lnTo>
                                <a:lnTo>
                                  <a:pt x="3819" y="2863"/>
                                </a:lnTo>
                                <a:lnTo>
                                  <a:pt x="3814" y="2887"/>
                                </a:lnTo>
                                <a:lnTo>
                                  <a:pt x="3810" y="2911"/>
                                </a:lnTo>
                                <a:lnTo>
                                  <a:pt x="3803" y="2934"/>
                                </a:lnTo>
                                <a:lnTo>
                                  <a:pt x="3794" y="2959"/>
                                </a:lnTo>
                                <a:lnTo>
                                  <a:pt x="3784" y="2980"/>
                                </a:lnTo>
                                <a:lnTo>
                                  <a:pt x="3773" y="3000"/>
                                </a:lnTo>
                                <a:lnTo>
                                  <a:pt x="3761" y="3018"/>
                                </a:lnTo>
                                <a:lnTo>
                                  <a:pt x="3747" y="3035"/>
                                </a:lnTo>
                                <a:lnTo>
                                  <a:pt x="3734" y="3050"/>
                                </a:lnTo>
                                <a:lnTo>
                                  <a:pt x="3708" y="3081"/>
                                </a:lnTo>
                                <a:lnTo>
                                  <a:pt x="3696" y="3098"/>
                                </a:lnTo>
                                <a:lnTo>
                                  <a:pt x="3684" y="3115"/>
                                </a:lnTo>
                                <a:lnTo>
                                  <a:pt x="3673" y="3133"/>
                                </a:lnTo>
                                <a:lnTo>
                                  <a:pt x="3663" y="3153"/>
                                </a:lnTo>
                                <a:lnTo>
                                  <a:pt x="3654" y="3176"/>
                                </a:lnTo>
                                <a:lnTo>
                                  <a:pt x="3647" y="3201"/>
                                </a:lnTo>
                                <a:lnTo>
                                  <a:pt x="3643" y="3229"/>
                                </a:lnTo>
                                <a:lnTo>
                                  <a:pt x="3640" y="3261"/>
                                </a:lnTo>
                                <a:lnTo>
                                  <a:pt x="3803" y="3284"/>
                                </a:lnTo>
                                <a:lnTo>
                                  <a:pt x="3852" y="3389"/>
                                </a:lnTo>
                                <a:lnTo>
                                  <a:pt x="3881" y="3449"/>
                                </a:lnTo>
                                <a:lnTo>
                                  <a:pt x="3914" y="3511"/>
                                </a:lnTo>
                                <a:lnTo>
                                  <a:pt x="3930" y="3542"/>
                                </a:lnTo>
                                <a:lnTo>
                                  <a:pt x="3948" y="3571"/>
                                </a:lnTo>
                                <a:lnTo>
                                  <a:pt x="3966" y="3599"/>
                                </a:lnTo>
                                <a:lnTo>
                                  <a:pt x="3985" y="3626"/>
                                </a:lnTo>
                                <a:lnTo>
                                  <a:pt x="4003" y="3649"/>
                                </a:lnTo>
                                <a:lnTo>
                                  <a:pt x="4022" y="3670"/>
                                </a:lnTo>
                                <a:lnTo>
                                  <a:pt x="4041" y="3689"/>
                                </a:lnTo>
                                <a:lnTo>
                                  <a:pt x="4051" y="3697"/>
                                </a:lnTo>
                                <a:lnTo>
                                  <a:pt x="4060" y="3704"/>
                                </a:lnTo>
                                <a:lnTo>
                                  <a:pt x="4316" y="3774"/>
                                </a:lnTo>
                                <a:lnTo>
                                  <a:pt x="4431" y="3821"/>
                                </a:lnTo>
                                <a:lnTo>
                                  <a:pt x="4547" y="3870"/>
                                </a:lnTo>
                                <a:lnTo>
                                  <a:pt x="4784" y="3971"/>
                                </a:lnTo>
                                <a:lnTo>
                                  <a:pt x="5020" y="4073"/>
                                </a:lnTo>
                                <a:lnTo>
                                  <a:pt x="5251" y="4171"/>
                                </a:lnTo>
                                <a:lnTo>
                                  <a:pt x="5302" y="4192"/>
                                </a:lnTo>
                                <a:lnTo>
                                  <a:pt x="5356" y="4211"/>
                                </a:lnTo>
                                <a:lnTo>
                                  <a:pt x="5462" y="4249"/>
                                </a:lnTo>
                                <a:lnTo>
                                  <a:pt x="5514" y="4267"/>
                                </a:lnTo>
                                <a:lnTo>
                                  <a:pt x="5567" y="4287"/>
                                </a:lnTo>
                                <a:lnTo>
                                  <a:pt x="5617" y="4307"/>
                                </a:lnTo>
                                <a:lnTo>
                                  <a:pt x="5666" y="4328"/>
                                </a:lnTo>
                                <a:lnTo>
                                  <a:pt x="5691" y="4341"/>
                                </a:lnTo>
                                <a:lnTo>
                                  <a:pt x="5714" y="4353"/>
                                </a:lnTo>
                                <a:lnTo>
                                  <a:pt x="5736" y="4365"/>
                                </a:lnTo>
                                <a:lnTo>
                                  <a:pt x="5759" y="4379"/>
                                </a:lnTo>
                                <a:lnTo>
                                  <a:pt x="5780" y="4393"/>
                                </a:lnTo>
                                <a:lnTo>
                                  <a:pt x="5800" y="4408"/>
                                </a:lnTo>
                                <a:lnTo>
                                  <a:pt x="5820" y="4424"/>
                                </a:lnTo>
                                <a:lnTo>
                                  <a:pt x="5839" y="4441"/>
                                </a:lnTo>
                                <a:lnTo>
                                  <a:pt x="5857" y="4459"/>
                                </a:lnTo>
                                <a:lnTo>
                                  <a:pt x="5874" y="4477"/>
                                </a:lnTo>
                                <a:lnTo>
                                  <a:pt x="5889" y="4497"/>
                                </a:lnTo>
                                <a:lnTo>
                                  <a:pt x="5904" y="4518"/>
                                </a:lnTo>
                                <a:lnTo>
                                  <a:pt x="5917" y="4540"/>
                                </a:lnTo>
                                <a:lnTo>
                                  <a:pt x="5930" y="4564"/>
                                </a:lnTo>
                                <a:lnTo>
                                  <a:pt x="5942" y="4588"/>
                                </a:lnTo>
                                <a:lnTo>
                                  <a:pt x="5952" y="4615"/>
                                </a:lnTo>
                                <a:lnTo>
                                  <a:pt x="5952" y="4700"/>
                                </a:lnTo>
                                <a:lnTo>
                                  <a:pt x="5954" y="4804"/>
                                </a:lnTo>
                                <a:lnTo>
                                  <a:pt x="5959" y="5048"/>
                                </a:lnTo>
                                <a:lnTo>
                                  <a:pt x="5963" y="5176"/>
                                </a:lnTo>
                                <a:lnTo>
                                  <a:pt x="5965" y="5302"/>
                                </a:lnTo>
                                <a:lnTo>
                                  <a:pt x="5965" y="5420"/>
                                </a:lnTo>
                                <a:lnTo>
                                  <a:pt x="5965" y="5525"/>
                                </a:lnTo>
                                <a:lnTo>
                                  <a:pt x="2" y="5525"/>
                                </a:lnTo>
                                <a:lnTo>
                                  <a:pt x="0" y="5420"/>
                                </a:lnTo>
                                <a:lnTo>
                                  <a:pt x="2" y="5302"/>
                                </a:lnTo>
                                <a:lnTo>
                                  <a:pt x="4" y="5176"/>
                                </a:lnTo>
                                <a:lnTo>
                                  <a:pt x="6" y="5048"/>
                                </a:lnTo>
                                <a:lnTo>
                                  <a:pt x="12" y="4804"/>
                                </a:lnTo>
                                <a:lnTo>
                                  <a:pt x="14" y="4700"/>
                                </a:lnTo>
                                <a:lnTo>
                                  <a:pt x="15" y="4615"/>
                                </a:lnTo>
                                <a:lnTo>
                                  <a:pt x="25" y="4588"/>
                                </a:lnTo>
                                <a:lnTo>
                                  <a:pt x="36" y="4564"/>
                                </a:lnTo>
                                <a:lnTo>
                                  <a:pt x="48" y="4540"/>
                                </a:lnTo>
                                <a:lnTo>
                                  <a:pt x="62" y="4518"/>
                                </a:lnTo>
                                <a:lnTo>
                                  <a:pt x="77" y="4497"/>
                                </a:lnTo>
                                <a:lnTo>
                                  <a:pt x="93" y="4477"/>
                                </a:lnTo>
                                <a:lnTo>
                                  <a:pt x="110" y="4459"/>
                                </a:lnTo>
                                <a:lnTo>
                                  <a:pt x="128" y="4441"/>
                                </a:lnTo>
                                <a:lnTo>
                                  <a:pt x="147" y="4424"/>
                                </a:lnTo>
                                <a:lnTo>
                                  <a:pt x="166" y="4408"/>
                                </a:lnTo>
                                <a:lnTo>
                                  <a:pt x="187" y="4393"/>
                                </a:lnTo>
                                <a:lnTo>
                                  <a:pt x="208" y="4379"/>
                                </a:lnTo>
                                <a:lnTo>
                                  <a:pt x="230" y="4365"/>
                                </a:lnTo>
                                <a:lnTo>
                                  <a:pt x="253" y="4353"/>
                                </a:lnTo>
                                <a:lnTo>
                                  <a:pt x="276" y="4341"/>
                                </a:lnTo>
                                <a:lnTo>
                                  <a:pt x="299" y="4328"/>
                                </a:lnTo>
                                <a:lnTo>
                                  <a:pt x="349" y="4307"/>
                                </a:lnTo>
                                <a:lnTo>
                                  <a:pt x="400" y="4287"/>
                                </a:lnTo>
                                <a:lnTo>
                                  <a:pt x="451" y="4267"/>
                                </a:lnTo>
                                <a:lnTo>
                                  <a:pt x="505" y="4249"/>
                                </a:lnTo>
                                <a:lnTo>
                                  <a:pt x="611" y="4211"/>
                                </a:lnTo>
                                <a:lnTo>
                                  <a:pt x="663" y="4192"/>
                                </a:lnTo>
                                <a:lnTo>
                                  <a:pt x="716" y="4171"/>
                                </a:lnTo>
                                <a:lnTo>
                                  <a:pt x="945" y="4073"/>
                                </a:lnTo>
                                <a:lnTo>
                                  <a:pt x="1183" y="3971"/>
                                </a:lnTo>
                                <a:lnTo>
                                  <a:pt x="1419" y="3870"/>
                                </a:lnTo>
                                <a:lnTo>
                                  <a:pt x="1535" y="3821"/>
                                </a:lnTo>
                                <a:lnTo>
                                  <a:pt x="1649" y="3774"/>
                                </a:lnTo>
                                <a:lnTo>
                                  <a:pt x="1906" y="3704"/>
                                </a:lnTo>
                                <a:lnTo>
                                  <a:pt x="1916" y="3697"/>
                                </a:lnTo>
                                <a:lnTo>
                                  <a:pt x="1925" y="3689"/>
                                </a:lnTo>
                                <a:lnTo>
                                  <a:pt x="1944" y="3670"/>
                                </a:lnTo>
                                <a:lnTo>
                                  <a:pt x="1963" y="3649"/>
                                </a:lnTo>
                                <a:lnTo>
                                  <a:pt x="1982" y="3626"/>
                                </a:lnTo>
                                <a:lnTo>
                                  <a:pt x="1999" y="3599"/>
                                </a:lnTo>
                                <a:lnTo>
                                  <a:pt x="2017" y="3571"/>
                                </a:lnTo>
                                <a:lnTo>
                                  <a:pt x="2035" y="3542"/>
                                </a:lnTo>
                                <a:lnTo>
                                  <a:pt x="2052" y="3511"/>
                                </a:lnTo>
                                <a:lnTo>
                                  <a:pt x="2084" y="3449"/>
                                </a:lnTo>
                                <a:lnTo>
                                  <a:pt x="2114" y="3389"/>
                                </a:lnTo>
                                <a:lnTo>
                                  <a:pt x="2162" y="3284"/>
                                </a:lnTo>
                                <a:lnTo>
                                  <a:pt x="2284" y="3254"/>
                                </a:lnTo>
                                <a:lnTo>
                                  <a:pt x="2278" y="3228"/>
                                </a:lnTo>
                                <a:lnTo>
                                  <a:pt x="2272" y="3203"/>
                                </a:lnTo>
                                <a:lnTo>
                                  <a:pt x="2263" y="3182"/>
                                </a:lnTo>
                                <a:lnTo>
                                  <a:pt x="2253" y="3162"/>
                                </a:lnTo>
                                <a:lnTo>
                                  <a:pt x="2243" y="3145"/>
                                </a:lnTo>
                                <a:lnTo>
                                  <a:pt x="2231" y="3129"/>
                                </a:lnTo>
                                <a:lnTo>
                                  <a:pt x="2220" y="3115"/>
                                </a:lnTo>
                                <a:lnTo>
                                  <a:pt x="2208" y="3100"/>
                                </a:lnTo>
                                <a:lnTo>
                                  <a:pt x="2183" y="3075"/>
                                </a:lnTo>
                                <a:lnTo>
                                  <a:pt x="2172" y="3061"/>
                                </a:lnTo>
                                <a:lnTo>
                                  <a:pt x="2160" y="3048"/>
                                </a:lnTo>
                                <a:lnTo>
                                  <a:pt x="2150" y="3033"/>
                                </a:lnTo>
                                <a:lnTo>
                                  <a:pt x="2139" y="3017"/>
                                </a:lnTo>
                                <a:lnTo>
                                  <a:pt x="2130" y="3000"/>
                                </a:lnTo>
                                <a:lnTo>
                                  <a:pt x="2122" y="2981"/>
                                </a:lnTo>
                                <a:lnTo>
                                  <a:pt x="2075" y="2490"/>
                                </a:lnTo>
                                <a:lnTo>
                                  <a:pt x="2074" y="2491"/>
                                </a:lnTo>
                                <a:lnTo>
                                  <a:pt x="2071" y="2491"/>
                                </a:lnTo>
                                <a:lnTo>
                                  <a:pt x="2059" y="2490"/>
                                </a:lnTo>
                                <a:lnTo>
                                  <a:pt x="2040" y="2487"/>
                                </a:lnTo>
                                <a:lnTo>
                                  <a:pt x="2018" y="2481"/>
                                </a:lnTo>
                                <a:lnTo>
                                  <a:pt x="1975" y="2470"/>
                                </a:lnTo>
                                <a:lnTo>
                                  <a:pt x="1959" y="2465"/>
                                </a:lnTo>
                                <a:lnTo>
                                  <a:pt x="1949" y="2460"/>
                                </a:lnTo>
                                <a:lnTo>
                                  <a:pt x="1935" y="2450"/>
                                </a:lnTo>
                                <a:lnTo>
                                  <a:pt x="1921" y="2439"/>
                                </a:lnTo>
                                <a:lnTo>
                                  <a:pt x="1908" y="2426"/>
                                </a:lnTo>
                                <a:lnTo>
                                  <a:pt x="1897" y="2410"/>
                                </a:lnTo>
                                <a:lnTo>
                                  <a:pt x="1886" y="2394"/>
                                </a:lnTo>
                                <a:lnTo>
                                  <a:pt x="1876" y="2377"/>
                                </a:lnTo>
                                <a:lnTo>
                                  <a:pt x="1866" y="2358"/>
                                </a:lnTo>
                                <a:lnTo>
                                  <a:pt x="1857" y="2337"/>
                                </a:lnTo>
                                <a:lnTo>
                                  <a:pt x="1849" y="2316"/>
                                </a:lnTo>
                                <a:lnTo>
                                  <a:pt x="1841" y="2295"/>
                                </a:lnTo>
                                <a:lnTo>
                                  <a:pt x="1834" y="2273"/>
                                </a:lnTo>
                                <a:lnTo>
                                  <a:pt x="1828" y="2249"/>
                                </a:lnTo>
                                <a:lnTo>
                                  <a:pt x="1817" y="2200"/>
                                </a:lnTo>
                                <a:lnTo>
                                  <a:pt x="1806" y="2151"/>
                                </a:lnTo>
                                <a:lnTo>
                                  <a:pt x="1799" y="2100"/>
                                </a:lnTo>
                                <a:lnTo>
                                  <a:pt x="1793" y="2050"/>
                                </a:lnTo>
                                <a:lnTo>
                                  <a:pt x="1787" y="2000"/>
                                </a:lnTo>
                                <a:lnTo>
                                  <a:pt x="1784" y="1952"/>
                                </a:lnTo>
                                <a:lnTo>
                                  <a:pt x="1777" y="1863"/>
                                </a:lnTo>
                                <a:lnTo>
                                  <a:pt x="1772" y="1790"/>
                                </a:lnTo>
                                <a:lnTo>
                                  <a:pt x="1772" y="1775"/>
                                </a:lnTo>
                                <a:lnTo>
                                  <a:pt x="1774" y="1762"/>
                                </a:lnTo>
                                <a:lnTo>
                                  <a:pt x="1779" y="1747"/>
                                </a:lnTo>
                                <a:lnTo>
                                  <a:pt x="1784" y="1734"/>
                                </a:lnTo>
                                <a:lnTo>
                                  <a:pt x="1791" y="1720"/>
                                </a:lnTo>
                                <a:lnTo>
                                  <a:pt x="1799" y="1705"/>
                                </a:lnTo>
                                <a:lnTo>
                                  <a:pt x="1815" y="1674"/>
                                </a:lnTo>
                                <a:lnTo>
                                  <a:pt x="1823" y="1657"/>
                                </a:lnTo>
                                <a:lnTo>
                                  <a:pt x="1831" y="1640"/>
                                </a:lnTo>
                                <a:lnTo>
                                  <a:pt x="1838" y="1621"/>
                                </a:lnTo>
                                <a:lnTo>
                                  <a:pt x="1842" y="1602"/>
                                </a:lnTo>
                                <a:lnTo>
                                  <a:pt x="1847" y="1581"/>
                                </a:lnTo>
                                <a:lnTo>
                                  <a:pt x="1848" y="1559"/>
                                </a:lnTo>
                                <a:lnTo>
                                  <a:pt x="1847" y="1536"/>
                                </a:lnTo>
                                <a:lnTo>
                                  <a:pt x="1844" y="1523"/>
                                </a:lnTo>
                                <a:lnTo>
                                  <a:pt x="1842" y="1510"/>
                                </a:lnTo>
                                <a:lnTo>
                                  <a:pt x="1828" y="1434"/>
                                </a:lnTo>
                                <a:lnTo>
                                  <a:pt x="1814" y="1360"/>
                                </a:lnTo>
                                <a:lnTo>
                                  <a:pt x="1804" y="1290"/>
                                </a:lnTo>
                                <a:lnTo>
                                  <a:pt x="1796" y="1221"/>
                                </a:lnTo>
                                <a:lnTo>
                                  <a:pt x="1791" y="1155"/>
                                </a:lnTo>
                                <a:lnTo>
                                  <a:pt x="1787" y="1092"/>
                                </a:lnTo>
                                <a:lnTo>
                                  <a:pt x="1786" y="1030"/>
                                </a:lnTo>
                                <a:lnTo>
                                  <a:pt x="1786" y="971"/>
                                </a:lnTo>
                                <a:lnTo>
                                  <a:pt x="1790" y="915"/>
                                </a:lnTo>
                                <a:lnTo>
                                  <a:pt x="1794" y="861"/>
                                </a:lnTo>
                                <a:lnTo>
                                  <a:pt x="1802" y="808"/>
                                </a:lnTo>
                                <a:lnTo>
                                  <a:pt x="1810" y="759"/>
                                </a:lnTo>
                                <a:lnTo>
                                  <a:pt x="1821" y="711"/>
                                </a:lnTo>
                                <a:lnTo>
                                  <a:pt x="1833" y="666"/>
                                </a:lnTo>
                                <a:lnTo>
                                  <a:pt x="1848" y="622"/>
                                </a:lnTo>
                                <a:lnTo>
                                  <a:pt x="1863" y="581"/>
                                </a:lnTo>
                                <a:lnTo>
                                  <a:pt x="1881" y="542"/>
                                </a:lnTo>
                                <a:lnTo>
                                  <a:pt x="1900" y="504"/>
                                </a:lnTo>
                                <a:lnTo>
                                  <a:pt x="1921" y="469"/>
                                </a:lnTo>
                                <a:lnTo>
                                  <a:pt x="1944" y="436"/>
                                </a:lnTo>
                                <a:lnTo>
                                  <a:pt x="1967" y="403"/>
                                </a:lnTo>
                                <a:lnTo>
                                  <a:pt x="1993" y="374"/>
                                </a:lnTo>
                                <a:lnTo>
                                  <a:pt x="2020" y="347"/>
                                </a:lnTo>
                                <a:lnTo>
                                  <a:pt x="2047" y="320"/>
                                </a:lnTo>
                                <a:lnTo>
                                  <a:pt x="2076" y="296"/>
                                </a:lnTo>
                                <a:lnTo>
                                  <a:pt x="2107" y="274"/>
                                </a:lnTo>
                                <a:lnTo>
                                  <a:pt x="2138" y="253"/>
                                </a:lnTo>
                                <a:lnTo>
                                  <a:pt x="2170" y="234"/>
                                </a:lnTo>
                                <a:lnTo>
                                  <a:pt x="2204" y="216"/>
                                </a:lnTo>
                                <a:lnTo>
                                  <a:pt x="2239" y="200"/>
                                </a:lnTo>
                                <a:lnTo>
                                  <a:pt x="2274" y="186"/>
                                </a:lnTo>
                                <a:lnTo>
                                  <a:pt x="2311" y="174"/>
                                </a:lnTo>
                                <a:lnTo>
                                  <a:pt x="2364" y="151"/>
                                </a:lnTo>
                                <a:lnTo>
                                  <a:pt x="2423" y="129"/>
                                </a:lnTo>
                                <a:lnTo>
                                  <a:pt x="2488" y="105"/>
                                </a:lnTo>
                                <a:lnTo>
                                  <a:pt x="2556" y="82"/>
                                </a:lnTo>
                                <a:lnTo>
                                  <a:pt x="2592" y="71"/>
                                </a:lnTo>
                                <a:lnTo>
                                  <a:pt x="2627" y="60"/>
                                </a:lnTo>
                                <a:lnTo>
                                  <a:pt x="2665" y="50"/>
                                </a:lnTo>
                                <a:lnTo>
                                  <a:pt x="2703" y="40"/>
                                </a:lnTo>
                                <a:lnTo>
                                  <a:pt x="2742" y="31"/>
                                </a:lnTo>
                                <a:lnTo>
                                  <a:pt x="2783" y="23"/>
                                </a:lnTo>
                                <a:lnTo>
                                  <a:pt x="2823" y="16"/>
                                </a:lnTo>
                                <a:lnTo>
                                  <a:pt x="2864" y="11"/>
                                </a:lnTo>
                                <a:lnTo>
                                  <a:pt x="2906" y="5"/>
                                </a:lnTo>
                                <a:lnTo>
                                  <a:pt x="2949" y="2"/>
                                </a:lnTo>
                                <a:lnTo>
                                  <a:pt x="2991" y="0"/>
                                </a:lnTo>
                                <a:lnTo>
                                  <a:pt x="3035" y="0"/>
                                </a:lnTo>
                                <a:lnTo>
                                  <a:pt x="3078" y="1"/>
                                </a:lnTo>
                                <a:lnTo>
                                  <a:pt x="3122" y="3"/>
                                </a:lnTo>
                                <a:lnTo>
                                  <a:pt x="3166" y="9"/>
                                </a:lnTo>
                                <a:lnTo>
                                  <a:pt x="3211" y="14"/>
                                </a:lnTo>
                                <a:lnTo>
                                  <a:pt x="3255" y="23"/>
                                </a:lnTo>
                                <a:lnTo>
                                  <a:pt x="3300" y="34"/>
                                </a:lnTo>
                                <a:lnTo>
                                  <a:pt x="3346" y="47"/>
                                </a:lnTo>
                                <a:lnTo>
                                  <a:pt x="3390" y="62"/>
                                </a:lnTo>
                                <a:lnTo>
                                  <a:pt x="3435" y="80"/>
                                </a:lnTo>
                                <a:lnTo>
                                  <a:pt x="3481" y="101"/>
                                </a:lnTo>
                                <a:lnTo>
                                  <a:pt x="3525" y="123"/>
                                </a:lnTo>
                                <a:lnTo>
                                  <a:pt x="3570" y="150"/>
                                </a:lnTo>
                                <a:lnTo>
                                  <a:pt x="3688" y="260"/>
                                </a:lnTo>
                                <a:lnTo>
                                  <a:pt x="3879" y="292"/>
                                </a:lnTo>
                                <a:lnTo>
                                  <a:pt x="3888" y="297"/>
                                </a:lnTo>
                                <a:lnTo>
                                  <a:pt x="3897" y="304"/>
                                </a:lnTo>
                                <a:lnTo>
                                  <a:pt x="3914" y="319"/>
                                </a:lnTo>
                                <a:lnTo>
                                  <a:pt x="3929" y="335"/>
                                </a:lnTo>
                                <a:lnTo>
                                  <a:pt x="3944" y="353"/>
                                </a:lnTo>
                                <a:lnTo>
                                  <a:pt x="3958" y="372"/>
                                </a:lnTo>
                                <a:lnTo>
                                  <a:pt x="3971" y="392"/>
                                </a:lnTo>
                                <a:lnTo>
                                  <a:pt x="3983" y="412"/>
                                </a:lnTo>
                                <a:lnTo>
                                  <a:pt x="3993" y="432"/>
                                </a:lnTo>
                                <a:lnTo>
                                  <a:pt x="4012" y="470"/>
                                </a:lnTo>
                                <a:lnTo>
                                  <a:pt x="4025" y="502"/>
                                </a:lnTo>
                                <a:lnTo>
                                  <a:pt x="4036" y="5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78" name="Freeform 96"/>
                        <wps:cNvSpPr/>
                        <wps:spPr bwMode="auto">
                          <a:xfrm>
                            <a:off x="1775" y="3076"/>
                            <a:ext cx="227" cy="232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KSO_Shape"/>
                        <wps:cNvSpPr/>
                        <wps:spPr>
                          <a:xfrm>
                            <a:off x="4418" y="3087"/>
                            <a:ext cx="232" cy="2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019" y="102786"/>
                              </a:cxn>
                              <a:cxn ang="0">
                                <a:pos x="90485" y="40267"/>
                              </a:cxn>
                              <a:cxn ang="0">
                                <a:pos x="80516" y="79311"/>
                              </a:cxn>
                              <a:cxn ang="0">
                                <a:pos x="76566" y="55720"/>
                              </a:cxn>
                              <a:cxn ang="0">
                                <a:pos x="72032" y="49199"/>
                              </a:cxn>
                              <a:cxn ang="0">
                                <a:pos x="75293" y="48484"/>
                              </a:cxn>
                              <a:cxn ang="0">
                                <a:pos x="77945" y="47238"/>
                              </a:cxn>
                              <a:cxn ang="0">
                                <a:pos x="80039" y="45541"/>
                              </a:cxn>
                              <a:cxn ang="0">
                                <a:pos x="81550" y="43341"/>
                              </a:cxn>
                              <a:cxn ang="0">
                                <a:pos x="82690" y="40267"/>
                              </a:cxn>
                              <a:cxn ang="0">
                                <a:pos x="39694" y="86574"/>
                              </a:cxn>
                              <a:cxn ang="0">
                                <a:pos x="46985" y="55296"/>
                              </a:cxn>
                              <a:cxn ang="0">
                                <a:pos x="39694" y="56064"/>
                              </a:cxn>
                              <a:cxn ang="0">
                                <a:pos x="42530" y="48775"/>
                              </a:cxn>
                              <a:cxn ang="0">
                                <a:pos x="45367" y="47688"/>
                              </a:cxn>
                              <a:cxn ang="0">
                                <a:pos x="47647" y="46151"/>
                              </a:cxn>
                              <a:cxn ang="0">
                                <a:pos x="49344" y="44137"/>
                              </a:cxn>
                              <a:cxn ang="0">
                                <a:pos x="50537" y="41645"/>
                              </a:cxn>
                              <a:cxn ang="0">
                                <a:pos x="14980" y="18623"/>
                              </a:cxn>
                              <a:cxn ang="0">
                                <a:pos x="11990" y="20663"/>
                              </a:cxn>
                              <a:cxn ang="0">
                                <a:pos x="10560" y="24027"/>
                              </a:cxn>
                              <a:cxn ang="0">
                                <a:pos x="11037" y="110601"/>
                              </a:cxn>
                              <a:cxn ang="0">
                                <a:pos x="13313" y="113383"/>
                              </a:cxn>
                              <a:cxn ang="0">
                                <a:pos x="16860" y="114469"/>
                              </a:cxn>
                              <a:cxn ang="0">
                                <a:pos x="119079" y="113674"/>
                              </a:cxn>
                              <a:cxn ang="0">
                                <a:pos x="121646" y="111158"/>
                              </a:cxn>
                              <a:cxn ang="0">
                                <a:pos x="122414" y="24663"/>
                              </a:cxn>
                              <a:cxn ang="0">
                                <a:pos x="121302" y="21140"/>
                              </a:cxn>
                              <a:cxn ang="0">
                                <a:pos x="118523" y="18835"/>
                              </a:cxn>
                              <a:cxn ang="0">
                                <a:pos x="107565" y="22623"/>
                              </a:cxn>
                              <a:cxn ang="0">
                                <a:pos x="23318" y="18332"/>
                              </a:cxn>
                              <a:cxn ang="0">
                                <a:pos x="93167" y="14384"/>
                              </a:cxn>
                              <a:cxn ang="0">
                                <a:pos x="116088" y="7762"/>
                              </a:cxn>
                              <a:cxn ang="0">
                                <a:pos x="121091" y="8530"/>
                              </a:cxn>
                              <a:cxn ang="0">
                                <a:pos x="125511" y="10649"/>
                              </a:cxn>
                              <a:cxn ang="0">
                                <a:pos x="129084" y="13934"/>
                              </a:cxn>
                              <a:cxn ang="0">
                                <a:pos x="131625" y="18093"/>
                              </a:cxn>
                              <a:cxn ang="0">
                                <a:pos x="132869" y="22968"/>
                              </a:cxn>
                              <a:cxn ang="0">
                                <a:pos x="132763" y="110707"/>
                              </a:cxn>
                              <a:cxn ang="0">
                                <a:pos x="131281" y="115449"/>
                              </a:cxn>
                              <a:cxn ang="0">
                                <a:pos x="128555" y="119476"/>
                              </a:cxn>
                              <a:cxn ang="0">
                                <a:pos x="124823" y="122576"/>
                              </a:cxn>
                              <a:cxn ang="0">
                                <a:pos x="120297" y="124483"/>
                              </a:cxn>
                              <a:cxn ang="0">
                                <a:pos x="16860" y="125039"/>
                              </a:cxn>
                              <a:cxn ang="0">
                                <a:pos x="11857" y="124271"/>
                              </a:cxn>
                              <a:cxn ang="0">
                                <a:pos x="7411" y="122125"/>
                              </a:cxn>
                              <a:cxn ang="0">
                                <a:pos x="3837" y="118867"/>
                              </a:cxn>
                              <a:cxn ang="0">
                                <a:pos x="1323" y="114708"/>
                              </a:cxn>
                              <a:cxn ang="0">
                                <a:pos x="79" y="109860"/>
                              </a:cxn>
                              <a:cxn ang="0">
                                <a:pos x="185" y="22093"/>
                              </a:cxn>
                              <a:cxn ang="0">
                                <a:pos x="1641" y="17351"/>
                              </a:cxn>
                              <a:cxn ang="0">
                                <a:pos x="4367" y="13298"/>
                              </a:cxn>
                              <a:cxn ang="0">
                                <a:pos x="8125" y="10199"/>
                              </a:cxn>
                              <a:cxn ang="0">
                                <a:pos x="12651" y="8291"/>
                              </a:cxn>
                              <a:cxn ang="0">
                                <a:pos x="25382" y="7762"/>
                              </a:cxn>
                            </a:cxnLst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107" name="话筒"/>
                        <wps:cNvSpPr/>
                        <wps:spPr bwMode="auto">
                          <a:xfrm>
                            <a:off x="4430" y="2654"/>
                            <a:ext cx="207" cy="224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05pt;margin-top:109.15pt;height:34.75pt;width:144.1pt;z-index:251667456;mso-width-relative:page;mso-height-relative:page;" coordorigin="1768,2624" coordsize="2882,695" o:gfxdata="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">
                <o:lock v:ext="edit" aspectratio="f"/>
                <v:shape id="男人" o:spid="_x0000_s1026" o:spt="100" style="position:absolute;left:1768;top:2624;height:231;width:240;v-text-anchor:middle;" filled="t" stroked="f" coordsize="5965,5525" o:gfxdata="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nkrqL4A&#10;AADcAAAADwAAAAAAAAABACAAAAAiAAAAZHJzL2Rvd25yZXYueG1sUEsBAhQAFAAAAAgAh07iQDMv&#10;BZ47AAAAOQAAABAAAAAAAAAAAQAgAAAADQEAAGRycy9zaGFwZXhtbC54bWxQSwUGAAAAAAYABgBb&#10;AQAAtwMAAAAA&#10;" path="m4036,532l4036,532,4053,600,4065,654,4075,700,4082,743,4085,785,4088,833,4088,889,4087,959,4084,1001,4079,1065,4063,1229,4056,1316,4051,1398,4050,1436,4049,1470,4050,1499,4051,1523,4055,1555,4061,1580,4069,1600,4076,1619,4085,1636,4097,1655,4109,1676,4122,1702,4133,1727,4142,1754,4149,1782,4156,1811,4159,1840,4162,1869,4163,1899,4165,1929,4163,1959,4162,1989,4160,2018,4157,2049,4149,2104,4140,2158,4134,2187,4127,2218,4119,2250,4109,2283,4097,2315,4084,2345,4070,2373,4062,2387,4054,2398,4045,2410,4034,2420,4023,2430,4011,2438,3998,2446,3986,2452,3959,2467,3933,2480,3920,2488,3908,2497,3897,2507,3887,2517,3877,2529,3868,2544,3858,2565,3850,2587,3843,2611,3838,2634,3834,2659,3831,2684,3828,2736,3824,2787,3821,2837,3819,2863,3814,2887,3810,2911,3803,2934,3794,2959,3784,2980,3773,3000,3761,3018,3747,3035,3734,3050,3708,3081,3696,3098,3684,3115,3673,3133,3663,3153,3654,3176,3647,3201,3643,3229,3640,3261,3803,3284,3852,3389,3881,3449,3914,3511,3930,3542,3948,3571,3966,3599,3985,3626,4003,3649,4022,3670,4041,3689,4051,3697,4060,3704,4316,3774,4431,3821,4547,3870,4784,3971,5020,4073,5251,4171,5302,4192,5356,4211,5462,4249,5514,4267,5567,4287,5617,4307,5666,4328,5691,4341,5714,4353,5736,4365,5759,4379,5780,4393,5800,4408,5820,4424,5839,4441,5857,4459,5874,4477,5889,4497,5904,4518,5917,4540,5930,4564,5942,4588,5952,4615,5952,4700,5954,4804,5959,5048,5963,5176,5965,5302,5965,5420,5965,5525,2,5525,0,5420,2,5302,4,5176,6,5048,12,4804,14,4700,15,4615,25,4588,36,4564,48,4540,62,4518,77,4497,93,4477,110,4459,128,4441,147,4424,166,4408,187,4393,208,4379,230,4365,253,4353,276,4341,299,4328,349,4307,400,4287,451,4267,505,4249,611,4211,663,4192,716,4171,945,4073,1183,3971,1419,3870,1535,3821,1649,3774,1906,3704,1916,3697,1925,3689,1944,3670,1963,3649,1982,3626,1999,3599,2017,3571,2035,3542,2052,3511,2084,3449,2114,3389,2162,3284,2284,3254,2278,3228,2272,3203,2263,3182,2253,3162,2243,3145,2231,3129,2220,3115,2208,3100,2183,3075,2172,3061,2160,3048,2150,3033,2139,3017,2130,3000,2122,2981,2075,2490,2074,2491,2071,2491,2059,2490,2040,2487,2018,2481,1975,2470,1959,2465,1949,2460,1935,2450,1921,2439,1908,2426,1897,2410,1886,2394,1876,2377,1866,2358,1857,2337,1849,2316,1841,2295,1834,2273,1828,2249,1817,2200,1806,2151,1799,2100,1793,2050,1787,2000,1784,1952,1777,1863,1772,1790,1772,1775,1774,1762,1779,1747,1784,1734,1791,1720,1799,1705,1815,1674,1823,1657,1831,1640,1838,1621,1842,1602,1847,1581,1848,1559,1847,1536,1844,1523,1842,1510,1828,1434,1814,1360,1804,1290,1796,1221,1791,1155,1787,1092,1786,1030,1786,971,1790,915,1794,861,1802,808,1810,759,1821,711,1833,666,1848,622,1863,581,1881,542,1900,504,1921,469,1944,436,1967,403,1993,374,2020,347,2047,320,2076,296,2107,274,2138,253,2170,234,2204,216,2239,200,2274,186,2311,174,2364,151,2423,129,2488,105,2556,82,2592,71,2627,60,2665,50,2703,40,2742,31,2783,23,2823,16,2864,11,2906,5,2949,2,2991,0,3035,0,3078,1,3122,3,3166,9,3211,14,3255,23,3300,34,3346,47,3390,62,3435,80,3481,101,3525,123,3570,150,3688,260,3879,292,3888,297,3897,304,3914,319,3929,335,3944,353,3958,372,3971,392,3983,412,3993,432,4012,470,4025,502,4036,532xe">
                  <v:path o:connectlocs="16751087,3169858;16759285,4270553;16615666,6271440;16697736,6826069;16915226,7261230;17079378,7973693;17058857,8741634;16902916,9599159;16636174,10230560;16406374,10435350;15991901,10695592;15799031,11036895;15692342,11890145;15606160,12517298;15323009,13012187;14994718,13549743;15606160,14010500;16275052,15354377;16660806,15802336;19631836,16941437;22414107,18127467;23448232,18571165;23961183,18946599;24334615,19471345;24453626,21536234;8210,23571253;57450,20051569;254432,19275104;681201,18805811;1226996,18464509;2720721,17884285;6299094,16301499;7899522,15738348;8350924,15111194;9372727,13882510;9155236,13349228;8822833,12939662;8515063,10623067;8104702,10537732;7829762,10350014;7587639,9880721;7382459,8959208;7271658,7636665;7382459,7274028;7579428,6745008;7501458,6117854;7329108,4394281;7472739,3033332;7883100,2000887;8519162,1262816;9331685,793523;10488922,349839;11420444,98120;12454570,0;13542034,145049;14650018,639937;16061674,1360949;16385853,184304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775;top:3076;height:232;width:227;" filled="t" stroked="f" coordsize="141,141" o:gfxdata="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StnpugAAANsA&#10;AAAPAAAAAAAAAAEAIAAAACIAAABkcnMvZG93bnJldi54bWxQSwECFAAUAAAACACHTuJAMy8FnjsA&#10;AAA5AAAAEAAAAAAAAAABACAAAAAJAQAAZHJzL3NoYXBleG1sLnhtbFBLBQYAAAAABgAGAFsBAACz&#10;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227,205;218,223;177,230;136,230;91,227;72,212;90,174;120,161;123,146;112,129;106,116;99,103;104,78;122,44;149,34;189,64;196,97;196,111;188,125;180,136;173,144;180,162;209,174;104,146;88,159;59,184;57,194;22,190;0,177;17,139;48,125;53,110;40,93;33,80;28,67;32,42;49,8;77,0;114,21;99,47;88,92;85,108;93,120;99,136;104,14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418;top:3087;height:232;width:232;v-text-anchor:middle;" filled="t" stroked="f" coordsize="1993900,1873250" o:gfxdata="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Xy8K8AAAA&#10;2wAAAA8AAAAAAAAAAQAgAAAAIgAAAGRycy9kb3ducmV2LnhtbFBLAQIUABQAAAAIAIdO4kAzLwWe&#10;OwAAADkAAAAQAAAAAAAAAAEAIAAAAAsBAABkcnMvc2hhcGV4bWwueG1sUEsFBgAAAAAGAAYAWwEA&#10;ALUD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<v:path o:connectlocs="13019,102786;90485,40267;80516,79311;76566,55720;72032,49199;75293,48484;77945,47238;80039,45541;81550,43341;82690,40267;39694,86574;46985,55296;39694,56064;42530,48775;45367,47688;47647,46151;49344,44137;50537,41645;14980,18623;11990,20663;10560,24027;11037,110601;13313,113383;16860,114469;119079,113674;121646,111158;122414,24663;121302,21140;118523,18835;107565,22623;23318,18332;93167,14384;116088,7762;121091,8530;125511,10649;129084,13934;131625,18093;132869,22968;132763,110707;131281,115449;128555,119476;124823,122576;120297,124483;16860,125039;11857,124271;7411,122125;3837,118867;1323,114708;79,109860;185,22093;1641,17351;4367,13298;8125,10199;12651,8291;25382,776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话筒" o:spid="_x0000_s1026" o:spt="100" style="position:absolute;left:4430;top:2654;height:224;width:207;v-text-anchor:middle;" filled="t" stroked="f" coordsize="5581,5581" o:gfxdata="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mlbZvQAA&#10;ANwAAAAPAAAAAAAAAAEAIAAAACIAAABkcnMvZG93bnJldi54bWxQSwECFAAUAAAACACHTuJAMy8F&#10;njsAAAA5AAAAEAAAAAAAAAABACAAAAAMAQAAZHJzL3NoYXBleG1sLnhtbFBLBQYAAAAABgAGAFsB&#10;AAC2Aw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54268402;79650441,1594619;79650441,86191782;79650441,86191782;79650441,86191782;22125558,86191782;1473599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;79650441,8619178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520700</wp:posOffset>
                </wp:positionV>
                <wp:extent cx="3758565" cy="789305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8565" cy="789305"/>
                          <a:chOff x="2621" y="1348"/>
                          <a:chExt cx="5919" cy="1243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2621" y="1348"/>
                            <a:ext cx="1929" cy="8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Theme="majorEastAsia" w:hAnsiTheme="majorEastAsia" w:eastAsiaTheme="majorEastAsia" w:cstheme="majorEastAsia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妹</w:t>
                              </w: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可甜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2625" y="1986"/>
                            <a:ext cx="5915" cy="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b/>
                                  <w:bCs/>
                                  <w:color w:val="2E75B6" w:themeColor="accent1" w:themeShade="B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2E75B6" w:themeColor="accent1" w:themeShade="BF"/>
                                  <w:spacing w:val="0"/>
                                  <w:kern w:val="0"/>
                                  <w:sz w:val="24"/>
                                  <w:szCs w:val="24"/>
                                  <w:shd w:val="clear" w:fill="FFFFFF"/>
                                  <w:lang w:val="en-US" w:eastAsia="zh-CN" w:bidi="ar"/>
                                </w:rPr>
                                <w:t>报考意向：北京XX师范大学         教育学专业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9.5pt;margin-top:41pt;height:62.15pt;width:295.95pt;z-index:251666432;mso-width-relative:page;mso-height-relative:page;" coordorigin="2621,1348" coordsize="5919,1243" o:gfxdata="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T6WPhdoAAAAKAQAADwAAAAAAAAABACAAAAAiAAAAZHJzL2Rvd25yZXYu&#10;eG1sUEsBAhQAFAAAAAgAh07iQHMrtkPdAgAAJAgAAA4AAAAAAAAAAQAgAAAAKQEAAGRycy9lMm9E&#10;b2MueG1sUEsFBgAAAAAGAAYAWQEAAHgGAAAAAA==&#10;">
                <o:lock v:ext="edit" aspectratio="f"/>
                <v:shape id="_x0000_s1026" o:spid="_x0000_s1026" o:spt="202" type="#_x0000_t202" style="position:absolute;left:2621;top:1348;height:838;width:1929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Theme="majorEastAsia" w:hAnsiTheme="majorEastAsia" w:eastAsiaTheme="majorEastAsia" w:cstheme="majorEastAsia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妹</w:t>
                        </w:r>
                        <w:r>
                          <w:rPr>
                            <w:rFonts w:hint="eastAsia" w:asciiTheme="majorEastAsia" w:hAnsiTheme="majorEastAsia" w:eastAsiaTheme="majorEastAsia" w:cstheme="majorEastAsia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可甜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25;top:1986;height:605;width:5915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b/>
                            <w:bCs/>
                            <w:color w:val="2E75B6" w:themeColor="accent1" w:themeShade="B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2E75B6" w:themeColor="accent1" w:themeShade="BF"/>
                            <w:spacing w:val="0"/>
                            <w:kern w:val="0"/>
                            <w:sz w:val="24"/>
                            <w:szCs w:val="24"/>
                            <w:shd w:val="clear" w:fill="FFFFFF"/>
                            <w:lang w:val="en-US" w:eastAsia="zh-CN" w:bidi="ar"/>
                          </w:rPr>
                          <w:t>报考意向：北京XX师范大学         教育学专业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5232400</wp:posOffset>
                </wp:positionV>
                <wp:extent cx="10712450" cy="232410"/>
                <wp:effectExtent l="0" t="0" r="15240" b="12700"/>
                <wp:wrapNone/>
                <wp:docPr id="24" name="梯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712450" cy="232410"/>
                        </a:xfrm>
                        <a:prstGeom prst="trapezoid">
                          <a:avLst>
                            <a:gd name="adj" fmla="val 106010"/>
                          </a:avLst>
                        </a:prstGeom>
                        <a:solidFill>
                          <a:srgbClr val="BDD7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165.45pt;margin-top:412pt;height:18.3pt;width:843.5pt;rotation:5898240f;z-index:251676672;v-text-anchor:middle;mso-width-relative:page;mso-height-relative:page;" fillcolor="#BDD7EE" filled="t" stroked="f" coordsize="10712450,232410" o:gfxdata="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7IvHMdsAAAAMAQAADwAAAAAAAAABACAAAAAiAAAAZHJzL2Rvd25yZXYueG1sUEsBAhQAFAAAAAgA&#10;h07iQMEeTl2UAgAAGQUAAA4AAAAAAAAAAQAgAAAAKgEAAGRycy9lMm9Eb2MueG1sUEsFBgAAAAAG&#10;AAYAWQEAADAGAAAAAA==&#10;" path="m0,232410l246377,0,10466072,0,10712450,232410xe">
                <v:path o:connectlocs="5356225,0;123188,116205;5356225,232410;10589261,11620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-10795</wp:posOffset>
                </wp:positionV>
                <wp:extent cx="7588885" cy="10713720"/>
                <wp:effectExtent l="0" t="0" r="12065" b="1143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515" y="62865"/>
                          <a:ext cx="7588885" cy="1071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8pt;margin-top:-0.85pt;height:843.6pt;width:597.55pt;z-index:251659264;v-text-anchor:middle;mso-width-relative:page;mso-height-relative:page;" fillcolor="#FFFFFF [3212]" filled="t" stroked="f" coordsize="21600,21600" o:gfxdata="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7FOUy2wAAAAsBAAAPAAAAAAAAAAEAIAAAACIAAABk&#10;cnMvZG93bnJldi54bWxQSwECFAAUAAAACACHTuJAMqmc5XUCAADYBAAADgAAAAAAAAABACAAAAAq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-5246370</wp:posOffset>
                </wp:positionH>
                <wp:positionV relativeFrom="paragraph">
                  <wp:posOffset>5232400</wp:posOffset>
                </wp:positionV>
                <wp:extent cx="10712450" cy="232410"/>
                <wp:effectExtent l="0" t="0" r="15240" b="12700"/>
                <wp:wrapNone/>
                <wp:docPr id="2" name="梯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12450" cy="232410"/>
                        </a:xfrm>
                        <a:prstGeom prst="trapezoid">
                          <a:avLst>
                            <a:gd name="adj" fmla="val 106010"/>
                          </a:avLst>
                        </a:prstGeom>
                        <a:solidFill>
                          <a:srgbClr val="BDD7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13.1pt;margin-top:412pt;height:18.3pt;width:843.5pt;rotation:5898240f;z-index:251676672;v-text-anchor:middle;mso-width-relative:page;mso-height-relative:page;" fillcolor="#BDD7EE" filled="t" stroked="f" coordsize="10712450,232410" o:gfxdata="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65owNgAAAAM&#10;AQAADwAAAAAAAAABACAAAAAiAAAAZHJzL2Rvd25yZXYueG1sUEsBAhQAFAAAAAgAh07iQOKJ6OWO&#10;AgAADAUAAA4AAAAAAAAAAQAgAAAAJwEAAGRycy9lMm9Eb2MueG1sUEsFBgAAAAAGAAYAWQEAACcG&#10;AAAAAA==&#10;" path="m0,232410l246377,0,10466072,0,10712450,232410xe">
                <v:path o:connectlocs="5356225,0;123188,116205;5356225,232410;10589261,11620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9320530</wp:posOffset>
                </wp:positionV>
                <wp:extent cx="3357245" cy="0"/>
                <wp:effectExtent l="38100" t="38100" r="14605" b="381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724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BDD7EE"/>
                          </a:solidFill>
                          <a:head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1.9pt;margin-top:733.9pt;height:0pt;width:264.35pt;z-index:251678720;mso-width-relative:page;mso-height-relative:page;" filled="f" stroked="t" coordsize="21600,21600" o:gfxdata="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/EGq9oAAAAOAQAADwAAAAAAAAABACAAAAAiAAAAZHJzL2Rvd25y&#10;ZXYueG1sUEsBAhQAFAAAAAgAh07iQDW2Zl/8AQAAzwMAAA4AAAAAAAAAAQAgAAAAKQEAAGRycy9l&#10;Mm9Eb2MueG1sUEsFBgAAAAAGAAYAWQEAAJcFAAAAAA==&#10;">
                <v:fill on="f" focussize="0,0"/>
                <v:stroke weight="2pt" color="#BDD7EE [3204]" miterlimit="8" joinstyle="miter" startarrow="diamo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5023485</wp:posOffset>
                </wp:positionV>
                <wp:extent cx="3319780" cy="0"/>
                <wp:effectExtent l="38100" t="38100" r="13970" b="381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97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BDD7EE"/>
                          </a:solidFill>
                          <a:head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85pt;margin-top:395.55pt;height:0pt;width:261.4pt;z-index:251678720;mso-width-relative:page;mso-height-relative:page;" filled="f" stroked="t" coordsize="21600,21600" o:gfxdata="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6KgG42gAAAAwBAAAPAAAAAAAAAAEAIAAAACIAAABkcnMvZG93bnJl&#10;di54bWxQSwECFAAUAAAACACHTuJA0LYeDfsBAADPAwAADgAAAAAAAAABACAAAAApAQAAZHJzL2Uy&#10;b0RvYy54bWxQSwUGAAAAAAYABgBZAQAAlgUAAAAA&#10;">
                <v:fill on="f" focussize="0,0"/>
                <v:stroke weight="2pt" color="#BDD7EE [3204]" miterlimit="8" joinstyle="miter" startarrow="diamo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4165600</wp:posOffset>
                </wp:positionV>
                <wp:extent cx="2954020" cy="0"/>
                <wp:effectExtent l="38100" t="38100" r="17780" b="381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40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BDD7EE"/>
                          </a:solidFill>
                          <a:head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3.65pt;margin-top:328pt;height:0pt;width:232.6pt;z-index:251678720;mso-width-relative:page;mso-height-relative:page;" filled="f" stroked="t" coordsize="21600,21600" o:gfxdata="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EU5kdkAAAAMAQAADwAAAAAAAAABACAAAAAiAAAAZHJzL2Rvd25yZXYueG1s&#10;UEsBAhQAFAAAAAgAh07iQCR2yAT3AQAAzQMAAA4AAAAAAAAAAQAgAAAAKAEAAGRycy9lMm9Eb2Mu&#10;eG1sUEsFBgAAAAAGAAYAWQEAAJEFAAAAAA==&#10;">
                <v:fill on="f" focussize="0,0"/>
                <v:stroke weight="2pt" color="#BDD7EE [3204]" miterlimit="8" joinstyle="miter" startarrow="diamo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3536315</wp:posOffset>
                </wp:positionH>
                <wp:positionV relativeFrom="paragraph">
                  <wp:posOffset>8055610</wp:posOffset>
                </wp:positionV>
                <wp:extent cx="3274060" cy="8255"/>
                <wp:effectExtent l="38100" t="29845" r="2540" b="381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3"/>
                      </wps:cNvCnPr>
                      <wps:spPr>
                        <a:xfrm flipV="1">
                          <a:off x="0" y="0"/>
                          <a:ext cx="3274060" cy="825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BDD7EE"/>
                          </a:solidFill>
                          <a:head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8.45pt;margin-top:634.3pt;height:0.65pt;width:257.8pt;z-index:251678720;mso-width-relative:page;mso-height-relative:page;" filled="f" stroked="t" coordsize="21600,21600" o:gfxdata="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KTDu2gAAAA4BAAAP&#10;AAAAAAAAAAEAIAAAACIAAABkcnMvZG93bnJldi54bWxQSwECFAAUAAAACACHTuJAdc4YOhYCAAAD&#10;BAAADgAAAAAAAAABACAAAAApAQAAZHJzL2Uyb0RvYy54bWxQSwUGAAAAAAYABgBZAQAAsQUAAAAA&#10;">
                <v:fill on="f" focussize="0,0"/>
                <v:stroke weight="2pt" color="#BDD7EE [3204]" miterlimit="8" joinstyle="miter" startarrow="diamo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3995420</wp:posOffset>
                </wp:positionH>
                <wp:positionV relativeFrom="paragraph">
                  <wp:posOffset>2287905</wp:posOffset>
                </wp:positionV>
                <wp:extent cx="2814955" cy="0"/>
                <wp:effectExtent l="38100" t="38100" r="4445" b="381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</wps:cNvCnPr>
                      <wps:spPr>
                        <a:xfrm>
                          <a:off x="3995420" y="2287905"/>
                          <a:ext cx="281495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BDD7EE"/>
                          </a:solidFill>
                          <a:head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4.6pt;margin-top:180.15pt;height:0pt;width:221.65pt;z-index:251678720;mso-width-relative:page;mso-height-relative:page;" filled="f" stroked="t" coordsize="21600,21600" o:gfxdata="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sjgXTZAAAADAEA&#10;AA8AAAAAAAAAAQAgAAAAIgAAAGRycy9kb3ducmV2LnhtbFBLAQIUABQAAAAIAIdO4kChzdnQGQIA&#10;AAAEAAAOAAAAAAAAAAEAIAAAACgBAABkcnMvZTJvRG9jLnhtbFBLBQYAAAAABgAGAFkBAACzBQAA&#10;AAA=&#10;">
                <v:fill on="f" focussize="0,0"/>
                <v:stroke weight="2pt" color="#BDD7EE [3204]" miterlimit="8" joinstyle="miter" startarrow="diamo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9178925</wp:posOffset>
                </wp:positionV>
                <wp:extent cx="1284605" cy="257810"/>
                <wp:effectExtent l="0" t="0" r="0" b="0"/>
                <wp:wrapNone/>
                <wp:docPr id="84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49525" y="8996045"/>
                          <a:ext cx="128460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Self -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174.05pt;margin-top:722.75pt;height:20.3pt;width:101.15pt;z-index:251672576;mso-width-relative:page;mso-height-relative:page;" filled="f" stroked="f" coordsize="21600,21600" o:gfxdata="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mw8g9wAAAANAQAADwAA&#10;AAAAAAABACAAAAAiAAAAZHJzL2Rvd25yZXYueG1sUEsBAhQAFAAAAAgAh07iQErHSMpLAgAAdA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Self - 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2148205</wp:posOffset>
                </wp:positionV>
                <wp:extent cx="76200" cy="7310755"/>
                <wp:effectExtent l="0" t="0" r="0" b="444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7310755"/>
                          <a:chOff x="4116" y="3666"/>
                          <a:chExt cx="2052" cy="11513"/>
                        </a:xfr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55" name="五边形 7"/>
                        <wps:cNvSpPr/>
                        <wps:spPr>
                          <a:xfrm>
                            <a:off x="4116" y="3666"/>
                            <a:ext cx="2042" cy="4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五边形 8"/>
                        <wps:cNvSpPr/>
                        <wps:spPr>
                          <a:xfrm>
                            <a:off x="4126" y="6614"/>
                            <a:ext cx="2042" cy="4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五边形 9"/>
                        <wps:cNvSpPr/>
                        <wps:spPr>
                          <a:xfrm>
                            <a:off x="4126" y="7960"/>
                            <a:ext cx="2042" cy="4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五边形 11"/>
                        <wps:cNvSpPr/>
                        <wps:spPr>
                          <a:xfrm>
                            <a:off x="4126" y="12761"/>
                            <a:ext cx="2042" cy="4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五边形 13"/>
                        <wps:cNvSpPr/>
                        <wps:spPr>
                          <a:xfrm>
                            <a:off x="4126" y="14739"/>
                            <a:ext cx="2042" cy="4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8pt;margin-top:169.15pt;height:575.65pt;width:6pt;z-index:251665408;mso-width-relative:page;mso-height-relative:page;" coordorigin="4116,3666" coordsize="2052,11513" o:gfxdata="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3Yk70dsAAAALAQAADwAAAAAAAAABACAAAAAiAAAAZHJzL2Rvd25yZXYu&#10;eG1sUEsBAhQAFAAAAAgAh07iQOy1ztCHAwAAtBEAAA4AAAAAAAAAAQAgAAAAKgEAAGRycy9lMm9E&#10;b2MueG1sUEsFBgAAAAAGAAYAWQEAACMHAAAAAA==&#10;">
                <o:lock v:ext="edit" aspectratio="f"/>
                <v:rect id="五边形 7" o:spid="_x0000_s1026" o:spt="1" style="position:absolute;left:4116;top:3666;height:440;width:2042;v-text-anchor:middle;" filled="t" stroked="f" coordsize="21600,21600" o:gfxdata="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2tk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五边形 8" o:spid="_x0000_s1026" o:spt="1" style="position:absolute;left:4126;top:6614;height:440;width:2042;v-text-anchor:middle;" filled="t" stroked="f" coordsize="21600,21600" o:gfxdata="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s8z5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五边形 9" o:spid="_x0000_s1026" o:spt="1" style="position:absolute;left:4126;top:7960;height:440;width:2042;v-text-anchor:middle;" filled="t" stroked="f" coordsize="21600,21600" o:gfxdata="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YOWf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五边形 11" o:spid="_x0000_s1026" o:spt="1" style="position:absolute;left:4126;top:12761;height:440;width:2042;v-text-anchor:middle;" filled="t" stroked="f" coordsize="21600,21600" o:gfxdata="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HAIN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五边形 13" o:spid="_x0000_s1026" o:spt="1" style="position:absolute;left:4126;top:14739;height:440;width:2042;v-text-anchor:middle;" filled="t" stroked="f" coordsize="21600,21600" o:gfxdata="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Qp5a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763270</wp:posOffset>
                </wp:positionH>
                <wp:positionV relativeFrom="paragraph">
                  <wp:posOffset>2148205</wp:posOffset>
                </wp:positionV>
                <wp:extent cx="1303020" cy="7310755"/>
                <wp:effectExtent l="0" t="0" r="11430" b="444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20" cy="7310755"/>
                          <a:chOff x="4116" y="3666"/>
                          <a:chExt cx="2052" cy="11513"/>
                        </a:xfr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26" name="五边形 7"/>
                        <wps:cNvSpPr/>
                        <wps:spPr>
                          <a:xfrm>
                            <a:off x="4116" y="3666"/>
                            <a:ext cx="2042" cy="440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五边形 8"/>
                        <wps:cNvSpPr/>
                        <wps:spPr>
                          <a:xfrm>
                            <a:off x="4126" y="6614"/>
                            <a:ext cx="2042" cy="440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五边形 9"/>
                        <wps:cNvSpPr/>
                        <wps:spPr>
                          <a:xfrm>
                            <a:off x="4126" y="7960"/>
                            <a:ext cx="2042" cy="440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五边形 11"/>
                        <wps:cNvSpPr/>
                        <wps:spPr>
                          <a:xfrm>
                            <a:off x="4126" y="12761"/>
                            <a:ext cx="2042" cy="440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五边形 13"/>
                        <wps:cNvSpPr/>
                        <wps:spPr>
                          <a:xfrm>
                            <a:off x="4126" y="14739"/>
                            <a:ext cx="2042" cy="440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.1pt;margin-top:169.15pt;height:575.65pt;width:102.6pt;z-index:251664384;mso-width-relative:page;mso-height-relative:page;" coordorigin="4116,3666" coordsize="2052,11513" o:gfxdata="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BI7urz2wAAAAwBAAAPAAAAAAAAAAEAIAAAACIAAABk&#10;cnMvZG93bnJldi54bWxQSwECFAAUAAAACACHTuJAtjIX5JIDAADPEQAADgAAAAAAAAABACAAAAAq&#10;AQAAZHJzL2Uyb0RvYy54bWxQSwUGAAAAAAYABgBZAQAALgcAAAAA&#10;">
                <o:lock v:ext="edit" aspectratio="f"/>
                <v:shape id="五边形 7" o:spid="_x0000_s1026" o:spt="15" type="#_x0000_t15" style="position:absolute;left:4116;top:3666;height:440;width:2042;v-text-anchor:middle;" filled="t" stroked="f" coordsize="21600,21600" o:gfxdata="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fnuL4A&#10;AADbAAAADwAAAAAAAAABACAAAAAiAAAAZHJzL2Rvd25yZXYueG1sUEsBAhQAFAAAAAgAh07iQDMv&#10;BZ47AAAAOQAAABAAAAAAAAAAAQAgAAAADQEAAGRycy9zaGFwZXhtbC54bWxQSwUGAAAAAAYABgBb&#10;AQAAtwMAAAAA&#10;" adj="1927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五边形 8" o:spid="_x0000_s1026" o:spt="15" type="#_x0000_t15" style="position:absolute;left:4126;top:6614;height:440;width:2042;v-text-anchor:middle;" filled="t" stroked="f" coordsize="21600,21600" o:gfxdata="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btCI74A&#10;AADbAAAADwAAAAAAAAABACAAAAAiAAAAZHJzL2Rvd25yZXYueG1sUEsBAhQAFAAAAAgAh07iQDMv&#10;BZ47AAAAOQAAABAAAAAAAAAAAQAgAAAADQEAAGRycy9zaGFwZXhtbC54bWxQSwUGAAAAAAYABgBb&#10;AQAAtwMAAAAA&#10;" adj="1927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五边形 9" o:spid="_x0000_s1026" o:spt="15" type="#_x0000_t15" style="position:absolute;left:4126;top:7960;height:440;width:2042;v-text-anchor:middle;" filled="t" stroked="f" coordsize="21600,21600" o:gfxdata="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2hzyr4A&#10;AADbAAAADwAAAAAAAAABACAAAAAiAAAAZHJzL2Rvd25yZXYueG1sUEsBAhQAFAAAAAgAh07iQDMv&#10;BZ47AAAAOQAAABAAAAAAAAAAAQAgAAAADQEAAGRycy9zaGFwZXhtbC54bWxQSwUGAAAAAAYABgBb&#10;AQAAtwMAAAAA&#10;" adj="1927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五边形 11" o:spid="_x0000_s1026" o:spt="15" type="#_x0000_t15" style="position:absolute;left:4126;top:12761;height:440;width:2042;v-text-anchor:middle;" filled="t" stroked="f" coordsize="21600,21600" o:gfxdata="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4tMirsAAADb&#10;AAAADwAAAAAAAAABACAAAAAiAAAAZHJzL2Rvd25yZXYueG1sUEsBAhQAFAAAAAgAh07iQDMvBZ47&#10;AAAAOQAAABAAAAAAAAAAAQAgAAAACgEAAGRycy9zaGFwZXhtbC54bWxQSwUGAAAAAAYABgBbAQAA&#10;tAMAAAAA&#10;" adj="1927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五边形 13" o:spid="_x0000_s1026" o:spt="15" type="#_x0000_t15" style="position:absolute;left:4126;top:14739;height:440;width:2042;v-text-anchor:middle;" filled="t" stroked="f" coordsize="21600,21600" o:gfxdata="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fpEb4A&#10;AADbAAAADwAAAAAAAAABACAAAAAiAAAAZHJzL2Rvd25yZXYueG1sUEsBAhQAFAAAAAgAh07iQDMv&#10;BZ47AAAAOQAAABAAAAAAAAAAAQAgAAAADQEAAGRycy9zaGFwZXhtbC54bWxQSwUGAAAAAAYABgBb&#10;AQAAtwMAAAAA&#10;" adj="1927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9622155</wp:posOffset>
                </wp:positionV>
                <wp:extent cx="3590290" cy="56769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29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个性开朗，真诚，大方，严谨；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人生信条：如果有1%希望，我会付出100%的努力。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7pt;margin-top:757.65pt;height:44.7pt;width:282.7pt;z-index:251662336;mso-width-relative:page;mso-height-relative:page;" filled="f" stroked="f" coordsize="21600,21600" o:gfxdata="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dBSWNwAAAANAQAADwAAAAAAAAABACAAAAAiAAAA&#10;ZHJzL2Rvd25yZXYueG1sUEsBAhQAFAAAAAgAh07iQNpRjZM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个性开朗，真诚，大方，严谨；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人生信条：如果有1%希望，我会付出100%的努力。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2035175</wp:posOffset>
                </wp:positionV>
                <wp:extent cx="1097915" cy="744029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915" cy="7440295"/>
                          <a:chOff x="1485" y="3488"/>
                          <a:chExt cx="1729" cy="11717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1516" y="3488"/>
                            <a:ext cx="1698" cy="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8"/>
                        <wps:cNvSpPr txBox="1"/>
                        <wps:spPr>
                          <a:xfrm>
                            <a:off x="1515" y="12578"/>
                            <a:ext cx="1698" cy="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8"/>
                        <wps:cNvSpPr txBox="1"/>
                        <wps:spPr>
                          <a:xfrm>
                            <a:off x="1516" y="6436"/>
                            <a:ext cx="1698" cy="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8"/>
                        <wps:cNvSpPr txBox="1"/>
                        <wps:spPr>
                          <a:xfrm>
                            <a:off x="1514" y="7796"/>
                            <a:ext cx="1698" cy="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文本框 8"/>
                        <wps:cNvSpPr txBox="1"/>
                        <wps:spPr>
                          <a:xfrm>
                            <a:off x="1485" y="14555"/>
                            <a:ext cx="1698" cy="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1pt;margin-top:160.25pt;height:585.85pt;width:86.45pt;z-index:251675648;mso-width-relative:page;mso-height-relative:page;" coordorigin="1485,3488" coordsize="1729,11717" o:gfxdata="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97ncBNoAAAAMAQAADwAAAAAAAAABACAAAAAiAAAAZHJz&#10;L2Rvd25yZXYueG1sUEsBAhQAFAAAAAgAh07iQNclQxAfAwAAwA8AAA4AAAAAAAAAAQAgAAAAKQEA&#10;AGRycy9lMm9Eb2MueG1sUEsFBgAAAAAGAAYAWQEAALoGAAAAAA==&#10;">
                <o:lock v:ext="edit" aspectratio="f"/>
                <v:shape id="_x0000_s1026" o:spid="_x0000_s1026" o:spt="202" type="#_x0000_t202" style="position:absolute;left:1516;top:3488;height:650;width:1698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报考信息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1515;top:12578;height:650;width:1698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  <w:p>
                        <w:pP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8" o:spid="_x0000_s1026" o:spt="202" type="#_x0000_t202" style="position:absolute;left:1516;top:6436;height:650;width:1698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1514;top:7796;height:650;width:1698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  <w:p>
                        <w:pP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8" o:spid="_x0000_s1026" o:spt="202" type="#_x0000_t202" style="position:absolute;left:1485;top:14555;height:650;width:1698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2148205</wp:posOffset>
                </wp:positionV>
                <wp:extent cx="1303020" cy="7310755"/>
                <wp:effectExtent l="0" t="0" r="11430" b="444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20" cy="7310755"/>
                          <a:chOff x="4116" y="3666"/>
                          <a:chExt cx="2052" cy="11513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7" name="五边形 7"/>
                        <wps:cNvSpPr/>
                        <wps:spPr>
                          <a:xfrm>
                            <a:off x="4116" y="3666"/>
                            <a:ext cx="2042" cy="440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五边形 8"/>
                        <wps:cNvSpPr/>
                        <wps:spPr>
                          <a:xfrm>
                            <a:off x="4126" y="6614"/>
                            <a:ext cx="2042" cy="440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五边形 9"/>
                        <wps:cNvSpPr/>
                        <wps:spPr>
                          <a:xfrm>
                            <a:off x="4126" y="7960"/>
                            <a:ext cx="2042" cy="440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五边形 11"/>
                        <wps:cNvSpPr/>
                        <wps:spPr>
                          <a:xfrm>
                            <a:off x="4126" y="12761"/>
                            <a:ext cx="2042" cy="440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五边形 13"/>
                        <wps:cNvSpPr/>
                        <wps:spPr>
                          <a:xfrm>
                            <a:off x="4126" y="14739"/>
                            <a:ext cx="2042" cy="440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2pt;margin-top:169.15pt;height:575.65pt;width:102.6pt;z-index:251664384;mso-width-relative:page;mso-height-relative:page;" coordorigin="4116,3666" coordsize="2052,11513" o:gfxdata="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IvJvn7aAAAADAEAAA8AAAAAAAAAAQAgAAAAIgAAAGRycy9k&#10;b3ducmV2LnhtbFBLAQIUABQAAAAIAIdO4kAIQuN0jwMAALURAAAOAAAAAAAAAAEAIAAAACkBAABk&#10;cnMvZTJvRG9jLnhtbFBLBQYAAAAABgAGAFkBAAAqBwAAAAA=&#10;">
                <o:lock v:ext="edit" aspectratio="f"/>
                <v:shape id="_x0000_s1026" o:spid="_x0000_s1026" o:spt="15" type="#_x0000_t15" style="position:absolute;left:4116;top:3666;height:440;width:2042;v-text-anchor:middle;" filled="t" stroked="f" coordsize="21600,21600" o:gfxdata="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aKBm8AAAA&#10;2gAAAA8AAAAAAAAAAQAgAAAAIgAAAGRycy9kb3ducmV2LnhtbFBLAQIUABQAAAAIAIdO4kAzLwWe&#10;OwAAADkAAAAQAAAAAAAAAAEAIAAAAAsBAABkcnMvc2hhcGV4bWwueG1sUEsFBgAAAAAGAAYAWwEA&#10;ALUDAAAAAA==&#10;" adj="1927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4126;top:6614;height:440;width:2042;v-text-anchor:middle;" filled="t" stroked="f" coordsize="21600,21600" o:gfxdata="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BbxrugAAANoA&#10;AAAPAAAAAAAAAAEAIAAAACIAAABkcnMvZG93bnJldi54bWxQSwECFAAUAAAACACHTuJAMy8FnjsA&#10;AAA5AAAAEAAAAAAAAAABACAAAAAJAQAAZHJzL3NoYXBleG1sLnhtbFBLBQYAAAAABgAGAFsBAACz&#10;AwAAAAA=&#10;" adj="1927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4126;top:7960;height:440;width:2042;v-text-anchor:middle;" filled="t" stroked="f" coordsize="21600,21600" o:gfxdata="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SRnwvQAA&#10;ANoAAAAPAAAAAAAAAAEAIAAAACIAAABkcnMvZG93bnJldi54bWxQSwECFAAUAAAACACHTuJAMy8F&#10;njsAAAA5AAAAEAAAAAAAAAABACAAAAAMAQAAZHJzL3NoYXBleG1sLnhtbFBLBQYAAAAABgAGAFsB&#10;AAC2AwAAAAA=&#10;" adj="1927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4126;top:12761;height:440;width:2042;v-text-anchor:middle;" filled="t" stroked="f" coordsize="21600,21600" o:gfxdata="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ytXG/&#10;AAAA2wAAAA8AAAAAAAAAAQAgAAAAIgAAAGRycy9kb3ducmV2LnhtbFBLAQIUABQAAAAIAIdO4kAz&#10;LwWeOwAAADkAAAAQAAAAAAAAAAEAIAAAAA4BAABkcnMvc2hhcGV4bWwueG1sUEsFBgAAAAAGAAYA&#10;WwEAALgDAAAAAA==&#10;" adj="1927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4126;top:14739;height:440;width:2042;v-text-anchor:middle;" filled="t" stroked="f" coordsize="21600,21600" o:gfxdata="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sjp2/&#10;AAAA2wAAAA8AAAAAAAAAAQAgAAAAIgAAAGRycy9kb3ducmV2LnhtbFBLAQIUABQAAAAIAIdO4kAz&#10;LwWeOwAAADkAAAAQAAAAAAAAAAEAIAAAAA4BAABkcnMvc2hhcGV4bWwueG1sUEsFBgAAAAAGAAYA&#10;WwEAALgDAAAAAA==&#10;" adj="1927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2486025</wp:posOffset>
                </wp:positionV>
                <wp:extent cx="6285230" cy="137731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1377315"/>
                          <a:chOff x="4402" y="3909"/>
                          <a:chExt cx="9898" cy="2169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4402" y="4526"/>
                            <a:ext cx="9899" cy="15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3"/>
                                <w:tblW w:w="0" w:type="auto"/>
                                <w:jc w:val="center"/>
                                <w:tblBorders>
                                  <w:top w:val="single" w:color="3C6776" w:sz="12" w:space="0"/>
                                  <w:left w:val="single" w:color="3C6776" w:sz="12" w:space="0"/>
                                  <w:bottom w:val="single" w:color="3C6776" w:sz="12" w:space="0"/>
                                  <w:right w:val="single" w:color="3C6776" w:sz="12" w:space="0"/>
                                  <w:insideH w:val="single" w:color="3C6776" w:sz="12" w:space="0"/>
                                  <w:insideV w:val="single" w:color="3C6776" w:sz="12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559"/>
                                <w:gridCol w:w="1559"/>
                                <w:gridCol w:w="1559"/>
                                <w:gridCol w:w="1559"/>
                                <w:gridCol w:w="1559"/>
                                <w:gridCol w:w="1559"/>
                              </w:tblGrid>
                              <w:tr>
                                <w:tblPrEx>
                                  <w:tblBorders>
                                    <w:top w:val="single" w:color="3C6776" w:sz="12" w:space="0"/>
                                    <w:left w:val="single" w:color="3C6776" w:sz="12" w:space="0"/>
                                    <w:bottom w:val="single" w:color="3C6776" w:sz="12" w:space="0"/>
                                    <w:right w:val="single" w:color="3C6776" w:sz="12" w:space="0"/>
                                    <w:insideH w:val="single" w:color="3C6776" w:sz="12" w:space="0"/>
                                    <w:insideV w:val="single" w:color="3C6776" w:sz="12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54" w:hRule="atLeast"/>
                                  <w:jc w:val="center"/>
                                </w:trPr>
                                <w:tc>
                                  <w:tcPr>
                                    <w:tcW w:w="1559" w:type="dxa"/>
                                    <w:vMerge w:val="restart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初试成绩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政治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语文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专业1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总分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3C6776" w:sz="12" w:space="0"/>
                                    <w:left w:val="single" w:color="3C6776" w:sz="12" w:space="0"/>
                                    <w:bottom w:val="single" w:color="3C6776" w:sz="12" w:space="0"/>
                                    <w:right w:val="single" w:color="3C6776" w:sz="12" w:space="0"/>
                                    <w:insideH w:val="single" w:color="3C6776" w:sz="12" w:space="0"/>
                                    <w:insideV w:val="single" w:color="3C6776" w:sz="12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54" w:hRule="atLeast"/>
                                  <w:jc w:val="center"/>
                                </w:trPr>
                                <w:tc>
                                  <w:tcPr>
                                    <w:tcW w:w="1559" w:type="dxa"/>
                                    <w:vMerge w:val="continue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9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1"/>
                                        <w:szCs w:val="21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i w:val="0"/>
                                        <w:caps w:val="0"/>
                                        <w:color w:val="404040" w:themeColor="text1" w:themeTint="BF"/>
                                        <w:spacing w:val="0"/>
                                        <w:kern w:val="0"/>
                                        <w:sz w:val="21"/>
                                        <w:szCs w:val="21"/>
                                        <w:shd w:val="clear" w:fill="FFFFFF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360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4522" y="3909"/>
                            <a:ext cx="7605" cy="5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报考院校：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北京XX师范大学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报考专业：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5.65pt;margin-top:195.75pt;height:108.45pt;width:494.9pt;z-index:251670528;mso-width-relative:page;mso-height-relative:page;" coordorigin="4402,3909" coordsize="9898,2169" o:gfxdata="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l0gl6doAAAAMAQAADwAAAAAAAAABACAAAAAiAAAAZHJzL2Rvd25y&#10;ZXYueG1sUEsBAhQAFAAAAAgAh07iQACJl5vgAgAAIggAAA4AAAAAAAAAAQAgAAAAKQEAAGRycy9l&#10;Mm9Eb2MueG1sUEsFBgAAAAAGAAYAWQEAAHsGAAAAAA==&#10;">
                <o:lock v:ext="edit" aspectratio="f"/>
                <v:shape id="_x0000_s1026" o:spid="_x0000_s1026" o:spt="202" type="#_x0000_t202" style="position:absolute;left:4402;top:4526;height:1552;width:9899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3"/>
                          <w:tblW w:w="0" w:type="auto"/>
                          <w:jc w:val="center"/>
                          <w:tblBorders>
                            <w:top w:val="single" w:color="3C6776" w:sz="12" w:space="0"/>
                            <w:left w:val="single" w:color="3C6776" w:sz="12" w:space="0"/>
                            <w:bottom w:val="single" w:color="3C6776" w:sz="12" w:space="0"/>
                            <w:right w:val="single" w:color="3C6776" w:sz="12" w:space="0"/>
                            <w:insideH w:val="single" w:color="3C6776" w:sz="12" w:space="0"/>
                            <w:insideV w:val="single" w:color="3C6776" w:sz="12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559"/>
                          <w:gridCol w:w="1559"/>
                          <w:gridCol w:w="1559"/>
                          <w:gridCol w:w="1559"/>
                          <w:gridCol w:w="1559"/>
                          <w:gridCol w:w="1559"/>
                        </w:tblGrid>
                        <w:tr>
                          <w:tblPrEx>
                            <w:tblBorders>
                              <w:top w:val="single" w:color="3C6776" w:sz="12" w:space="0"/>
                              <w:left w:val="single" w:color="3C6776" w:sz="12" w:space="0"/>
                              <w:bottom w:val="single" w:color="3C6776" w:sz="12" w:space="0"/>
                              <w:right w:val="single" w:color="3C6776" w:sz="12" w:space="0"/>
                              <w:insideH w:val="single" w:color="3C6776" w:sz="12" w:space="0"/>
                              <w:insideV w:val="single" w:color="3C6776" w:sz="12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54" w:hRule="atLeast"/>
                            <w:jc w:val="center"/>
                          </w:trPr>
                          <w:tc>
                            <w:tcPr>
                              <w:tcW w:w="1559" w:type="dxa"/>
                              <w:vMerge w:val="restart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初试成绩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英语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政治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语文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专业1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总分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3C6776" w:sz="12" w:space="0"/>
                              <w:left w:val="single" w:color="3C6776" w:sz="12" w:space="0"/>
                              <w:bottom w:val="single" w:color="3C6776" w:sz="12" w:space="0"/>
                              <w:right w:val="single" w:color="3C6776" w:sz="12" w:space="0"/>
                              <w:insideH w:val="single" w:color="3C6776" w:sz="12" w:space="0"/>
                              <w:insideV w:val="single" w:color="3C6776" w:sz="12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54" w:hRule="atLeast"/>
                            <w:jc w:val="center"/>
                          </w:trPr>
                          <w:tc>
                            <w:tcPr>
                              <w:tcW w:w="1559" w:type="dxa"/>
                              <w:vMerge w:val="continue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1"/>
                                  <w:szCs w:val="21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360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  <v:shape id="_x0000_s1026" o:spid="_x0000_s1026" o:spt="202" type="#_x0000_t202" style="position:absolute;left:4522;top:3909;height:588;width:7605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kern w:val="0"/>
                            <w:sz w:val="21"/>
                            <w:szCs w:val="21"/>
                            <w:shd w:val="clear" w:fill="FFFFFF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报考院校：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kern w:val="0"/>
                            <w:sz w:val="21"/>
                            <w:szCs w:val="21"/>
                            <w:shd w:val="clear" w:fill="FFFFFF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北京XX师范大学</w:t>
                        </w:r>
                        <w:r>
                          <w:rPr>
                            <w:rFonts w:hint="eastAsia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kern w:val="0"/>
                            <w:sz w:val="21"/>
                            <w:szCs w:val="21"/>
                            <w:shd w:val="clear" w:fill="FFFFFF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报考专业：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kern w:val="0"/>
                            <w:sz w:val="21"/>
                            <w:szCs w:val="21"/>
                            <w:shd w:val="clear" w:fill="FFFFFF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4432300</wp:posOffset>
                </wp:positionV>
                <wp:extent cx="6162040" cy="31686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20xx.09-20xx.06                   北京稻壳大学 /美术教育专业                  全日制本科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5pt;margin-top:349pt;height:24.95pt;width:485.2pt;z-index:251660288;mso-width-relative:page;mso-height-relative:page;" filled="f" stroked="f" coordsize="21600,21600" o:gfxdata="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csPXK3AAAAAwBAAAPAAAAAAAAAAEAIAAAACIAAABk&#10;cnMvZG93bnJldi54bWxQSwECFAAUAAAACACHTuJAym4KGz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20xx.09-20xx.06                   北京稻壳大学 /美术教育专业                  全日制本科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8303260</wp:posOffset>
                </wp:positionV>
                <wp:extent cx="6059805" cy="77851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9805" cy="778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通过大学专业英语4级考试，大学专业英语6级考试；普通话二甲级考试。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"https://baike.sogou.com/lemma/ShowInnerLink.htm?lemmaId=316542&amp;ss_c=ssc.citiao.link" \t "https://baike.sogou.com/_blank"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教师资格证书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熟练使用日常办公软件及各类财务软件。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7pt;margin-top:653.8pt;height:61.3pt;width:477.15pt;z-index:251661312;mso-width-relative:page;mso-height-relative:page;" filled="f" stroked="f" coordsize="21600,21600" o:gfxdata="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tZ3Nt0AAAAOAQAADwAAAAAAAAABACAAAAAi&#10;AAAAZHJzL2Rvd25yZXYueG1sUEsBAhQAFAAAAAgAh07iQFA5fOA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通过大学专业英语4级考试，大学专业英语6级考试；普通话二甲级考试。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"https://baike.sogou.com/lemma/ShowInnerLink.htm?lemmaId=316542&amp;ss_c=ssc.citiao.link" \t "https://baike.sogou.com/_blank"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教师资格证书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熟练使用日常办公软件及各类财务软件。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5170170</wp:posOffset>
                </wp:positionV>
                <wp:extent cx="6142990" cy="259207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2990" cy="2592070"/>
                          <a:chOff x="2690" y="8267"/>
                          <a:chExt cx="9674" cy="4082"/>
                        </a:xfrm>
                      </wpg:grpSpPr>
                      <wps:wsp>
                        <wps:cNvPr id="43" name="文本框 43"/>
                        <wps:cNvSpPr txBox="1"/>
                        <wps:spPr>
                          <a:xfrm>
                            <a:off x="2690" y="10234"/>
                            <a:ext cx="9674" cy="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20xx.09-20xx.06                       北京XXXXX小学                      英语教师                工作职责: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1"/>
                                  <w:szCs w:val="21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1、认真履行任课教师岗位职责。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2、掌握《义务教育小学英语教育指导纲要》，制定好学期教学计划，教学目标明确，格式规范。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3、能根据英语课的特点及学生具体情况，采用适当的教学手段，灵活开展课堂教学。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690" y="8267"/>
                            <a:ext cx="9674" cy="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20xx.09-20xx.06                       北京XXXXX中学                      实习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工作职责: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 w:fill="FFFFFF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0" w:lineRule="atLeast"/>
                                <w:ind w:left="0" w:right="0" w:firstLine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kern w:val="0"/>
                                  <w:sz w:val="22"/>
                                  <w:szCs w:val="22"/>
                                  <w:shd w:val="clear" w:fill="FFFFFF"/>
                                  <w:lang w:val="en-US" w:eastAsia="zh-CN" w:bidi="ar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1、认真履行任课教师岗位职责。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2、掌握《义务教育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中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语文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教育指导纲要》，制定好学期教学计划。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积极参与学校组织的各种培训、教研、讲座和会议等活动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1.1pt;margin-top:407.1pt;height:204.1pt;width:483.7pt;z-index:251664384;mso-width-relative:page;mso-height-relative:page;" coordorigin="2690,8267" coordsize="9674,4082" o:gfxdata="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FT1lv9oAAAANAQAADwAAAAAAAAABACAAAAAiAAAAZHJzL2Rvd25yZXYueG1sUEsB&#10;AhQAFAAAAAgAh07iQElP/3zXAgAAKAgAAA4AAAAAAAAAAQAgAAAAKQEAAGRycy9lMm9Eb2MueG1s&#10;UEsFBgAAAAAGAAYAWQEAAHIGAAAAAA==&#10;">
                <o:lock v:ext="edit" aspectratio="f"/>
                <v:shape id="_x0000_s1026" o:spid="_x0000_s1026" o:spt="202" type="#_x0000_t202" style="position:absolute;left:2690;top:10234;height:2115;width:9674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20xx.09-20xx.06                       北京XXXXX小学                      英语教师                工作职责: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kern w:val="0"/>
                            <w:sz w:val="21"/>
                            <w:szCs w:val="21"/>
                            <w:shd w:val="clear" w:fill="FFFFFF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1、认真履行任课教师岗位职责。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2、掌握《义务教育小学英语教育指导纲要》，制定好学期教学计划，教学目标明确，格式规范。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3、能根据英语课的特点及学生具体情况，采用适当的教学手段，灵活开展课堂教学。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90;top:8267;height:2115;width:9674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20xx.09-20xx.06                       北京XXXXX中学                      实习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工作职责: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0" w:lineRule="atLeast"/>
                          <w:ind w:left="0" w:right="0" w:firstLine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kern w:val="0"/>
                            <w:sz w:val="22"/>
                            <w:szCs w:val="22"/>
                            <w:shd w:val="clear" w:fill="FFFFFF"/>
                            <w:lang w:val="en-US" w:eastAsia="zh-CN" w:bidi="ar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1、认真履行任课教师岗位职责。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2、掌握《义务教育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中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语文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教育指导纲要》，制定好学期教学计划。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积极参与学校组织的各种培训、教研、讲座和会议等活动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2139315</wp:posOffset>
                </wp:positionV>
                <wp:extent cx="1784985" cy="29718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10435" y="2038985"/>
                          <a:ext cx="178498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Registration 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05pt;margin-top:168.45pt;height:23.4pt;width:140.55pt;z-index:251669504;mso-width-relative:page;mso-height-relative:page;" filled="f" stroked="f" coordsize="21600,21600" o:gfxdata="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WmbA2wAAAAsBAAAPAAAAAAAA&#10;AAEAIAAAACIAAABkcnMvZG93bnJldi54bWxQSwECFAAUAAAACACHTuJAm3QpfkgCAAB0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Registration 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4011295</wp:posOffset>
                </wp:positionV>
                <wp:extent cx="1605915" cy="297180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13305" y="3814445"/>
                          <a:ext cx="160591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Education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05pt;margin-top:315.85pt;height:23.4pt;width:126.45pt;z-index:251668480;mso-width-relative:page;mso-height-relative:page;" filled="f" stroked="f" coordsize="21600,21600" o:gfxdata="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ubNV3AAAAAsBAAAPAAAA&#10;AAAAAAEAIAAAACIAAABkcnMvZG93bnJldi54bWxQSwECFAAUAAAACACHTuJA0OJkV0oCAAB0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Education 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7920355</wp:posOffset>
                </wp:positionV>
                <wp:extent cx="1325880" cy="286385"/>
                <wp:effectExtent l="0" t="0" r="0" b="0"/>
                <wp:wrapNone/>
                <wp:docPr id="8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8565" y="7665085"/>
                          <a:ext cx="132588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Certificate 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174.05pt;margin-top:623.65pt;height:22.55pt;width:104.4pt;z-index:251671552;mso-width-relative:page;mso-height-relative:page;" filled="f" stroked="f" coordsize="21600,21600" o:gfxdata="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ZmnFt0AAAANAQAADwAA&#10;AAAAAAABACAAAAAiAAAAZHJzL2Rvd25yZXYueG1sUEsBAhQAFAAAAAgAh07iQDPyRwJKAgAAdA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Certificate award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4867910</wp:posOffset>
                </wp:positionV>
                <wp:extent cx="1407795" cy="294005"/>
                <wp:effectExtent l="0" t="0" r="0" b="0"/>
                <wp:wrapNone/>
                <wp:docPr id="50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2055" y="4668520"/>
                          <a:ext cx="140779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174.05pt;margin-top:383.3pt;height:23.15pt;width:110.85pt;z-index:251673600;mso-width-relative:page;mso-height-relative:page;" filled="f" stroked="f" coordsize="21600,21600" o:gfxdata="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N1yXDcAAAACwEAAA8AAAAAAAAA&#10;AQAgAAAAIgAAAGRycy9kb3ducmV2LnhtbFBLAQIUABQAAAAIAIdO4kCNvGThRgIAAHQ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75B77"/>
    <w:rsid w:val="02DD2642"/>
    <w:rsid w:val="0A4C5EB7"/>
    <w:rsid w:val="0E9A4D09"/>
    <w:rsid w:val="10D22220"/>
    <w:rsid w:val="11CC5858"/>
    <w:rsid w:val="14182546"/>
    <w:rsid w:val="20292FB8"/>
    <w:rsid w:val="2A3C6F56"/>
    <w:rsid w:val="2C2506B3"/>
    <w:rsid w:val="2CA37371"/>
    <w:rsid w:val="3DBB5E30"/>
    <w:rsid w:val="3F524347"/>
    <w:rsid w:val="43176768"/>
    <w:rsid w:val="4794228A"/>
    <w:rsid w:val="4A485F25"/>
    <w:rsid w:val="4F435719"/>
    <w:rsid w:val="4F72367D"/>
    <w:rsid w:val="50231952"/>
    <w:rsid w:val="50FC7BA1"/>
    <w:rsid w:val="52E36461"/>
    <w:rsid w:val="530D0E99"/>
    <w:rsid w:val="5348478E"/>
    <w:rsid w:val="57A713DE"/>
    <w:rsid w:val="58611001"/>
    <w:rsid w:val="59397FA4"/>
    <w:rsid w:val="5B475B77"/>
    <w:rsid w:val="5F6938D6"/>
    <w:rsid w:val="664F3F3A"/>
    <w:rsid w:val="67820DD8"/>
    <w:rsid w:val="67B92CBA"/>
    <w:rsid w:val="6A670588"/>
    <w:rsid w:val="6A756FCE"/>
    <w:rsid w:val="6CA10C43"/>
    <w:rsid w:val="6E7B0403"/>
    <w:rsid w:val="72A5109A"/>
    <w:rsid w:val="753C236B"/>
    <w:rsid w:val="76B56E0C"/>
    <w:rsid w:val="785B2C6E"/>
    <w:rsid w:val="78780C6D"/>
    <w:rsid w:val="7B2F53F4"/>
    <w:rsid w:val="7BB94AAD"/>
    <w:rsid w:val="7D46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dd897bcb-3058-4391-b5eb-a60d4a139eba\&#32771;&#30740;&#22797;&#35797;&#38754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考研复试面试简历.docx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2022-01-23T01:24:00Z</dcterms:created>
  <dc:creator>童话里的艾菲尔</dc:creator>
  <cp:lastModifiedBy>童话里的艾菲尔</cp:lastModifiedBy>
  <dcterms:modified xsi:type="dcterms:W3CDTF">2022-01-23T01:33:35Z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v1.0_mb_bBCjiIm6bhq9iJ9HHz+j3w==</vt:lpwstr>
  </property>
  <property fmtid="{D5CDD505-2E9C-101B-9397-08002B2CF9AE}" pid="4" name="ICV">
    <vt:lpwstr>F25714C60ED44488B9A337A1B5860CFD</vt:lpwstr>
  </property>
</Properties>
</file>