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-37465</wp:posOffset>
                </wp:positionV>
                <wp:extent cx="7672070" cy="259715"/>
                <wp:effectExtent l="0" t="0" r="5080" b="698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2070" cy="259715"/>
                          <a:chOff x="12862" y="224"/>
                          <a:chExt cx="12082" cy="409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12862" y="224"/>
                            <a:ext cx="12082" cy="409"/>
                          </a:xfrm>
                          <a:prstGeom prst="rect">
                            <a:avLst/>
                          </a:prstGeom>
                          <a:solidFill>
                            <a:srgbClr val="50B7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3701" y="225"/>
                            <a:ext cx="3013" cy="408"/>
                          </a:xfrm>
                          <a:prstGeom prst="rect">
                            <a:avLst/>
                          </a:prstGeom>
                          <a:solidFill>
                            <a:srgbClr val="CEEC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-2.95pt;height:20.45pt;width:604.1pt;z-index:251672576;mso-width-relative:page;mso-height-relative:page;" coordorigin="12862,224" coordsize="12082,409" o:gfxdata="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M1J1v7ZAAAACQEAAA8AAAAAAAAAAQAgAAAAIgAAAGRycy9kb3ducmV2&#10;LnhtbFBLAQIUABQAAAAIAIdO4kAw0/M6GAMAAO8IAAAOAAAAAAAAAAEAIAAAACgBAABkcnMvZTJv&#10;RG9jLnhtbFBLBQYAAAAABgAGAFkBAACyBgAAAAA=&#10;">
                <o:lock v:ext="edit" aspectratio="f"/>
                <v:rect id="_x0000_s1026" o:spid="_x0000_s1026" o:spt="1" style="position:absolute;left:12862;top:224;height:409;width:12082;v-text-anchor:middle;" fillcolor="#50B7C9" filled="t" stroked="f" coordsize="21600,21600" o:gfxdata="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xe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701;top:225;height:408;width:3013;v-text-anchor:middle;" fillcolor="#CEECF0" filled="t" stroked="f" coordsize="21600,21600" o:gfxdata="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qgC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5"/>
        <w:tblpPr w:leftFromText="180" w:rightFromText="180" w:vertAnchor="page" w:horzAnchor="page" w:tblpX="1146" w:tblpY="4930"/>
        <w:tblOverlap w:val="never"/>
        <w:tblW w:w="976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984"/>
        <w:gridCol w:w="1950"/>
        <w:gridCol w:w="2156"/>
        <w:gridCol w:w="191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6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初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试成绩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英语</w:t>
            </w:r>
          </w:p>
        </w:tc>
        <w:tc>
          <w:tcPr>
            <w:tcW w:w="19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思想政治</w:t>
            </w:r>
          </w:p>
        </w:tc>
        <w:tc>
          <w:tcPr>
            <w:tcW w:w="21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业务课</w:t>
            </w:r>
          </w:p>
        </w:tc>
        <w:tc>
          <w:tcPr>
            <w:tcW w:w="191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61" w:type="dxa"/>
            <w:vMerge w:val="continue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80</w:t>
            </w:r>
          </w:p>
        </w:tc>
        <w:tc>
          <w:tcPr>
            <w:tcW w:w="19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80</w:t>
            </w:r>
          </w:p>
        </w:tc>
        <w:tc>
          <w:tcPr>
            <w:tcW w:w="21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240</w:t>
            </w:r>
          </w:p>
        </w:tc>
        <w:tc>
          <w:tcPr>
            <w:tcW w:w="191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400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172085</wp:posOffset>
                </wp:positionV>
                <wp:extent cx="1372870" cy="643255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1180" y="771525"/>
                          <a:ext cx="1372870" cy="643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贾西贝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2.2pt;margin-top:13.55pt;height:50.65pt;width:108.1pt;z-index:251660288;mso-width-relative:page;mso-height-relative:page;" filled="f" stroked="f" coordsize="21600,21600" o:gfxdata="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IvCF2QAAAAkBAAAPAAAAAAAAAAEA&#10;IAAAACIAAABkcnMvZG93bnJldi54bWxQSwECFAAUAAAACACHTuJAMxcCaEcCAABy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贾西贝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280670</wp:posOffset>
                </wp:positionV>
                <wp:extent cx="201930" cy="120142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1201420"/>
                          <a:chOff x="8035" y="1217"/>
                          <a:chExt cx="318" cy="1892"/>
                        </a:xfrm>
                      </wpg:grpSpPr>
                      <wps:wsp>
                        <wps:cNvPr id="30" name="圆角矩形 20"/>
                        <wps:cNvSpPr/>
                        <wps:spPr>
                          <a:xfrm>
                            <a:off x="8045" y="2801"/>
                            <a:ext cx="309" cy="309"/>
                          </a:xfrm>
                          <a:prstGeom prst="rect">
                            <a:avLst/>
                          </a:prstGeom>
                          <a:solidFill>
                            <a:srgbClr val="50B7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圆角矩形 6"/>
                        <wps:cNvSpPr/>
                        <wps:spPr>
                          <a:xfrm>
                            <a:off x="8035" y="1758"/>
                            <a:ext cx="309" cy="309"/>
                          </a:xfrm>
                          <a:prstGeom prst="rect">
                            <a:avLst/>
                          </a:prstGeom>
                          <a:solidFill>
                            <a:srgbClr val="50B7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8094" y="2879"/>
                            <a:ext cx="208" cy="1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8" name="任意多边形 20"/>
                        <wps:cNvSpPr>
                          <a:spLocks noChangeAspect="1"/>
                        </wps:cNvSpPr>
                        <wps:spPr>
                          <a:xfrm>
                            <a:off x="8066" y="1833"/>
                            <a:ext cx="240" cy="1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7" name="圆角矩形 16"/>
                        <wps:cNvSpPr/>
                        <wps:spPr>
                          <a:xfrm>
                            <a:off x="8035" y="2267"/>
                            <a:ext cx="309" cy="309"/>
                          </a:xfrm>
                          <a:prstGeom prst="rect">
                            <a:avLst/>
                          </a:prstGeom>
                          <a:solidFill>
                            <a:srgbClr val="50B7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20"/>
                        <wps:cNvSpPr>
                          <a:spLocks noChangeAspect="1"/>
                        </wps:cNvSpPr>
                        <wps:spPr>
                          <a:xfrm>
                            <a:off x="8098" y="2329"/>
                            <a:ext cx="184" cy="1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6" name="圆角矩形 1"/>
                        <wps:cNvSpPr/>
                        <wps:spPr>
                          <a:xfrm>
                            <a:off x="8035" y="1217"/>
                            <a:ext cx="309" cy="309"/>
                          </a:xfrm>
                          <a:prstGeom prst="rect">
                            <a:avLst/>
                          </a:prstGeom>
                          <a:solidFill>
                            <a:srgbClr val="50B7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任意多边形 11"/>
                        <wps:cNvSpPr>
                          <a:spLocks noChangeAspect="1"/>
                        </wps:cNvSpPr>
                        <wps:spPr>
                          <a:xfrm>
                            <a:off x="8088" y="1292"/>
                            <a:ext cx="201" cy="2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7633" y="0"/>
                              </a:cxn>
                              <a:cxn ang="0">
                                <a:pos x="0" y="108266"/>
                              </a:cxn>
                              <a:cxn ang="0">
                                <a:pos x="107633" y="215900"/>
                              </a:cxn>
                              <a:cxn ang="0">
                                <a:pos x="215900" y="108266"/>
                              </a:cxn>
                              <a:cxn ang="0">
                                <a:pos x="107633" y="0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5195" y="108266"/>
                              </a:cxn>
                              <a:cxn ang="0">
                                <a:pos x="107633" y="15828"/>
                              </a:cxn>
                              <a:cxn ang="0">
                                <a:pos x="200071" y="108266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07633" y="108266"/>
                              </a:cxn>
                              <a:cxn ang="0">
                                <a:pos x="107633" y="54449"/>
                              </a:cxn>
                              <a:cxn ang="0">
                                <a:pos x="100035" y="46219"/>
                              </a:cxn>
                              <a:cxn ang="0">
                                <a:pos x="92438" y="54449"/>
                              </a:cxn>
                              <a:cxn ang="0">
                                <a:pos x="92438" y="115864"/>
                              </a:cxn>
                              <a:cxn ang="0">
                                <a:pos x="100035" y="123461"/>
                              </a:cxn>
                              <a:cxn ang="0">
                                <a:pos x="146254" y="123461"/>
                              </a:cxn>
                              <a:cxn ang="0">
                                <a:pos x="153852" y="11586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</a:cxnLst>
                            <a:pathLst>
                              <a:path w="341" h="341">
                                <a:moveTo>
                                  <a:pt x="170" y="0"/>
                                </a:moveTo>
                                <a:cubicBezTo>
                                  <a:pt x="76" y="0"/>
                                  <a:pt x="0" y="77"/>
                                  <a:pt x="0" y="171"/>
                                </a:cubicBezTo>
                                <a:cubicBezTo>
                                  <a:pt x="0" y="265"/>
                                  <a:pt x="76" y="341"/>
                                  <a:pt x="170" y="341"/>
                                </a:cubicBezTo>
                                <a:cubicBezTo>
                                  <a:pt x="264" y="341"/>
                                  <a:pt x="341" y="265"/>
                                  <a:pt x="341" y="171"/>
                                </a:cubicBezTo>
                                <a:cubicBezTo>
                                  <a:pt x="341" y="77"/>
                                  <a:pt x="264" y="0"/>
                                  <a:pt x="170" y="0"/>
                                </a:cubicBezTo>
                                <a:close/>
                                <a:moveTo>
                                  <a:pt x="170" y="317"/>
                                </a:moveTo>
                                <a:cubicBezTo>
                                  <a:pt x="90" y="317"/>
                                  <a:pt x="24" y="251"/>
                                  <a:pt x="24" y="171"/>
                                </a:cubicBezTo>
                                <a:cubicBezTo>
                                  <a:pt x="24" y="90"/>
                                  <a:pt x="90" y="25"/>
                                  <a:pt x="170" y="25"/>
                                </a:cubicBezTo>
                                <a:cubicBezTo>
                                  <a:pt x="251" y="25"/>
                                  <a:pt x="316" y="90"/>
                                  <a:pt x="316" y="171"/>
                                </a:cubicBezTo>
                                <a:cubicBezTo>
                                  <a:pt x="316" y="251"/>
                                  <a:pt x="251" y="317"/>
                                  <a:pt x="170" y="317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170" y="171"/>
                                  <a:pt x="170" y="171"/>
                                  <a:pt x="170" y="171"/>
                                </a:cubicBezTo>
                                <a:cubicBezTo>
                                  <a:pt x="170" y="86"/>
                                  <a:pt x="170" y="86"/>
                                  <a:pt x="170" y="86"/>
                                </a:cubicBezTo>
                                <a:cubicBezTo>
                                  <a:pt x="170" y="79"/>
                                  <a:pt x="165" y="73"/>
                                  <a:pt x="158" y="73"/>
                                </a:cubicBezTo>
                                <a:cubicBezTo>
                                  <a:pt x="151" y="73"/>
                                  <a:pt x="146" y="79"/>
                                  <a:pt x="146" y="86"/>
                                </a:cubicBezTo>
                                <a:cubicBezTo>
                                  <a:pt x="146" y="183"/>
                                  <a:pt x="146" y="183"/>
                                  <a:pt x="146" y="183"/>
                                </a:cubicBezTo>
                                <a:cubicBezTo>
                                  <a:pt x="146" y="190"/>
                                  <a:pt x="151" y="195"/>
                                  <a:pt x="158" y="195"/>
                                </a:cubicBezTo>
                                <a:cubicBezTo>
                                  <a:pt x="231" y="195"/>
                                  <a:pt x="231" y="195"/>
                                  <a:pt x="231" y="195"/>
                                </a:cubicBezTo>
                                <a:cubicBezTo>
                                  <a:pt x="238" y="195"/>
                                  <a:pt x="243" y="190"/>
                                  <a:pt x="243" y="183"/>
                                </a:cubicBezTo>
                                <a:cubicBezTo>
                                  <a:pt x="243" y="176"/>
                                  <a:pt x="238" y="171"/>
                                  <a:pt x="231" y="171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231" y="171"/>
                                  <a:pt x="231" y="171"/>
                                  <a:pt x="231" y="17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6pt;margin-top:22.1pt;height:94.6pt;width:15.9pt;z-index:-251649024;mso-width-relative:page;mso-height-relative:page;" coordorigin="8035,1217" coordsize="318,1892" o:gfxdata="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">
                <o:lock v:ext="edit" aspectratio="f"/>
                <v:rect id="圆角矩形 20" o:spid="_x0000_s1026" o:spt="1" style="position:absolute;left:8045;top:2801;height:309;width:309;v-text-anchor:middle;" fillcolor="#50B7C9" filled="t" stroked="f" coordsize="21600,21600" o:gfxdata="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xQJ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圆角矩形 6" o:spid="_x0000_s1026" o:spt="1" style="position:absolute;left:8035;top:1758;height:309;width:309;v-text-anchor:middle;" fillcolor="#50B7C9" filled="t" stroked="f" coordsize="21600,21600" o:gfxdata="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01yF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21" o:spid="_x0000_s1026" o:spt="100" style="position:absolute;left:8094;top:2879;flip:x;height:146;width:208;" fillcolor="#FFFFFF [3212]" filled="t" stroked="f" coordsize="302,208" o:gfxdata="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WAsG8AAAA&#10;2w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0" o:spid="_x0000_s1026" o:spt="100" style="position:absolute;left:8066;top:1833;height:193;width:240;" fillcolor="#FFFFFF [3212]" filled="t" stroked="f" coordsize="228,185" o:gfxdata="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HbMH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圆角矩形 16" o:spid="_x0000_s1026" o:spt="1" style="position:absolute;left:8035;top:2267;height:309;width:309;v-text-anchor:middle;" fillcolor="#50B7C9" filled="t" stroked="f" coordsize="21600,21600" o:gfxdata="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s+0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20" o:spid="_x0000_s1026" o:spt="100" style="position:absolute;left:8098;top:2329;height:186;width:184;" fillcolor="#FFFFFF [3212]" filled="t" stroked="f" coordsize="60,60" o:gfxdata="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2XJb4A&#10;AADbAAAADwAAAAAAAAABACAAAAAiAAAAZHJzL2Rvd25yZXYueG1sUEsBAhQAFAAAAAgAh07iQDMv&#10;BZ47AAAAOQAAABAAAAAAAAAAAQAgAAAADQEAAGRycy9zaGFwZXhtbC54bWxQSwUGAAAAAAYABgBb&#10;AQAAtwMAAAAA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rect id="圆角矩形 1" o:spid="_x0000_s1026" o:spt="1" style="position:absolute;left:8035;top:1217;height:309;width:309;v-text-anchor:middle;" fillcolor="#50B7C9" filled="t" stroked="f" coordsize="21600,21600" o:gfxdata="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mov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1" o:spid="_x0000_s1026" o:spt="100" style="position:absolute;left:8088;top:1292;height:201;width:201;" fillcolor="#FFFFFF [3212]" filled="t" stroked="f" coordsize="341,341" o:gfxdata="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yF35vQAA&#10;ANsAAAAPAAAAAAAAAAEAIAAAACIAAABkcnMvZG93bnJldi54bWxQSwECFAAUAAAACACHTuJAMy8F&#10;njsAAAA5AAAAEAAAAAAAAAABACAAAAAMAQAAZHJzL3NoYXBleG1sLnhtbFBLBQYAAAAABgAGAFsB&#10;AAC2AwAAAAA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854710</wp:posOffset>
                </wp:positionV>
                <wp:extent cx="2177415" cy="725170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手    机：181-XXXX-XXXX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03.9pt;margin-top:67.3pt;height:57.1pt;width:171.45pt;z-index:251661312;mso-width-relative:page;mso-height-relative:page;" filled="f" stroked="f" coordsize="21600,21600" o:gfxdata="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VGgb3AAAAAwBAAAPAAAAAAAAAAEAIAAA&#10;ACIAAABkcnMvZG93bnJldi54bWxQSwECFAAUAAAACACHTuJAO++4ikECAABz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手    机：181-XXXX-XXXX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箱：XXXX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842010</wp:posOffset>
                </wp:positionV>
                <wp:extent cx="1710055" cy="726440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4350" y="1374775"/>
                          <a:ext cx="1710055" cy="72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D575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D5750"/>
                                <w:sz w:val="24"/>
                                <w:szCs w:val="24"/>
                                <w:lang w:val="en-US" w:eastAsia="zh-CN"/>
                              </w:rPr>
                              <w:t>报考专业：临床医学    初试成绩：400分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42.5pt;margin-top:66.3pt;height:57.2pt;width:134.65pt;z-index:251659264;mso-width-relative:page;mso-height-relative:page;" filled="f" stroked="f" coordsize="21600,21600" o:gfxdata="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I6e3y3AAAAAoBAAAPAAAAAAAA&#10;AAEAIAAAACIAAABkcnMvZG93bnJldi54bWxQSwECFAAUAAAACACHTuJA6uzV3E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D575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D5750"/>
                          <w:sz w:val="24"/>
                          <w:szCs w:val="24"/>
                          <w:lang w:val="en-US" w:eastAsia="zh-CN"/>
                        </w:rPr>
                        <w:t>报考专业：临床医学    初试成绩：400分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201295</wp:posOffset>
                </wp:positionV>
                <wp:extent cx="1647825" cy="725170"/>
                <wp:effectExtent l="0" t="0" r="0" b="0"/>
                <wp:wrapNone/>
                <wp:docPr id="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19XX.08.XX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04.95pt;margin-top:15.85pt;height:57.1pt;width:129.75pt;z-index:251662336;mso-width-relative:page;mso-height-relative:page;" filled="f" stroked="f" coordsize="21600,21600" o:gfxdata="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y49utwAAAALAQAADwAAAAAAAAABACAA&#10;AAAiAAAAZHJzL2Rvd25yZXYueG1sUEsBAhQAFAAAAAgAh07iQBJviHdCAgAAc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19XX.08.XX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2908300</wp:posOffset>
            </wp:positionH>
            <wp:positionV relativeFrom="paragraph">
              <wp:posOffset>196850</wp:posOffset>
            </wp:positionV>
            <wp:extent cx="1311910" cy="1313180"/>
            <wp:effectExtent l="28575" t="28575" r="31115" b="29845"/>
            <wp:wrapNone/>
            <wp:docPr id="81" name="图片 81" descr="C:\Users\Administrator\Desktop\简历头像规范\用于圆形和方形头像500x500\03.jpg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C:\Users\Administrator\Desktop\简历头像规范\用于圆形和方形头像500x500\03.jpg0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313180"/>
                    </a:xfrm>
                    <a:prstGeom prst="ellipse">
                      <a:avLst/>
                    </a:prstGeom>
                    <a:ln w="28575" cmpd="sng">
                      <a:solidFill>
                        <a:srgbClr val="50B7C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10148570</wp:posOffset>
                </wp:positionV>
                <wp:extent cx="7672070" cy="259715"/>
                <wp:effectExtent l="0" t="0" r="5080" b="6985"/>
                <wp:wrapNone/>
                <wp:docPr id="5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-8890" y="10544810"/>
                          <a:ext cx="7672070" cy="259715"/>
                        </a:xfrm>
                        <a:prstGeom prst="rect">
                          <a:avLst/>
                        </a:prstGeom>
                        <a:solidFill>
                          <a:srgbClr val="50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flip:x;margin-left:-0.7pt;margin-top:799.1pt;height:20.45pt;width:604.1pt;z-index:251673600;v-text-anchor:middle;mso-width-relative:page;mso-height-relative:page;" fillcolor="#50B7C9" filled="t" stroked="f" coordsize="21600,21600" o:gfxdata="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LA9fc3QAAAA0BAAAPAAAAAAAA&#10;AAEAIAAAACIAAABkcnMvZG93bnJldi54bWxQSwECFAAUAAAACACHTuJAd7DeKn8CAADiBAAADgAA&#10;AAAAAAABACAAAAAs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8904605</wp:posOffset>
                </wp:positionV>
                <wp:extent cx="6569710" cy="97917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710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color="auto" w:fill="FFFFFF"/>
                              <w:tabs>
                                <w:tab w:val="left" w:pos="420"/>
                                <w:tab w:val="clear" w:pos="916"/>
                              </w:tabs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20XX-20XX年连续3年获得校甲等奖学金，全院仅5人；获国家励志奖学金1次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color="auto" w:fill="FFFFFF"/>
                              <w:tabs>
                                <w:tab w:val="left" w:pos="420"/>
                                <w:tab w:val="clear" w:pos="916"/>
                              </w:tabs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20XX-20XX年获优秀学生干部，优秀团员，优秀毕业生称号、广州市优秀青年志愿者称号；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color="auto" w:fill="FFFFFF"/>
                              <w:tabs>
                                <w:tab w:val="left" w:pos="420"/>
                                <w:tab w:val="clear" w:pos="916"/>
                              </w:tabs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20XX年参加广州市第八届大学生临床医学技能大赛，获比赛二等奖（10/1000）。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701.15pt;height:77.1pt;width:517.3pt;z-index:251669504;mso-width-relative:page;mso-height-relative:page;" filled="f" stroked="f" coordsize="21600,21600" o:gfxdata="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s3yBC3QAAAA0BAAAPAAAAAAAAAAEAIAAAACIAAABkcnMvZG93bnJldi54&#10;bWxQSwECFAAUAAAACACHTuJA7DV4o7wBAABnAwAADgAAAAAAAAABACAAAAAs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color="auto" w:fill="FFFFFF"/>
                        <w:tabs>
                          <w:tab w:val="left" w:pos="420"/>
                          <w:tab w:val="clear" w:pos="916"/>
                        </w:tabs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Chars="0" w:right="0" w:righ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20XX-20XX年连续3年获得校甲等奖学金，全院仅5人；获国家励志奖学金1次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color="auto" w:fill="FFFFFF"/>
                        <w:tabs>
                          <w:tab w:val="left" w:pos="420"/>
                          <w:tab w:val="clear" w:pos="916"/>
                        </w:tabs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20XX-20XX年获优秀学生干部，优秀团员，优秀毕业生称号、广州市优秀青年志愿者称号；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color="auto" w:fill="FFFFFF"/>
                        <w:tabs>
                          <w:tab w:val="left" w:pos="420"/>
                          <w:tab w:val="clear" w:pos="916"/>
                        </w:tabs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Chars="0" w:right="0" w:righ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20XX年参加广州市第八届大学生临床医学技能大赛，获比赛二等奖（10/1000）。</w:t>
                      </w: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8359775</wp:posOffset>
                </wp:positionV>
                <wp:extent cx="6560820" cy="467360"/>
                <wp:effectExtent l="0" t="0" r="11430" b="292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20" cy="467360"/>
                          <a:chOff x="3312" y="14030"/>
                          <a:chExt cx="10332" cy="736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3312" y="14030"/>
                            <a:ext cx="10332" cy="736"/>
                            <a:chOff x="5441" y="13561"/>
                            <a:chExt cx="10332" cy="736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5469" y="13710"/>
                              <a:ext cx="2534" cy="499"/>
                            </a:xfrm>
                            <a:prstGeom prst="rect">
                              <a:avLst/>
                            </a:prstGeom>
                            <a:solidFill>
                              <a:srgbClr val="50B7C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5441" y="14297"/>
                              <a:ext cx="10332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0F0F0">
                                  <a:lumMod val="9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7" name="文本框 10"/>
                          <wps:cNvSpPr txBox="1"/>
                          <wps:spPr>
                            <a:xfrm>
                              <a:off x="5977" y="13561"/>
                              <a:ext cx="1656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9" name="Freeform 110"/>
                        <wps:cNvSpPr>
                          <a:spLocks noChangeAspect="1" noEditPoints="1"/>
                        </wps:cNvSpPr>
                        <wps:spPr>
                          <a:xfrm>
                            <a:off x="3475" y="14256"/>
                            <a:ext cx="351" cy="310"/>
                          </a:xfrm>
                          <a:custGeom>
                            <a:avLst/>
                            <a:gdLst>
                              <a:gd name="T0" fmla="*/ 2915 w 3588"/>
                              <a:gd name="T1" fmla="*/ 448 h 3139"/>
                              <a:gd name="T2" fmla="*/ 2915 w 3588"/>
                              <a:gd name="T3" fmla="*/ 0 h 3139"/>
                              <a:gd name="T4" fmla="*/ 673 w 3588"/>
                              <a:gd name="T5" fmla="*/ 0 h 3139"/>
                              <a:gd name="T6" fmla="*/ 673 w 3588"/>
                              <a:gd name="T7" fmla="*/ 448 h 3139"/>
                              <a:gd name="T8" fmla="*/ 0 w 3588"/>
                              <a:gd name="T9" fmla="*/ 448 h 3139"/>
                              <a:gd name="T10" fmla="*/ 0 w 3588"/>
                              <a:gd name="T11" fmla="*/ 673 h 3139"/>
                              <a:gd name="T12" fmla="*/ 0 w 3588"/>
                              <a:gd name="T13" fmla="*/ 897 h 3139"/>
                              <a:gd name="T14" fmla="*/ 673 w 3588"/>
                              <a:gd name="T15" fmla="*/ 1570 h 3139"/>
                              <a:gd name="T16" fmla="*/ 875 w 3588"/>
                              <a:gd name="T17" fmla="*/ 1539 h 3139"/>
                              <a:gd name="T18" fmla="*/ 1570 w 3588"/>
                              <a:gd name="T19" fmla="*/ 1996 h 3139"/>
                              <a:gd name="T20" fmla="*/ 1570 w 3588"/>
                              <a:gd name="T21" fmla="*/ 2691 h 3139"/>
                              <a:gd name="T22" fmla="*/ 1345 w 3588"/>
                              <a:gd name="T23" fmla="*/ 2691 h 3139"/>
                              <a:gd name="T24" fmla="*/ 897 w 3588"/>
                              <a:gd name="T25" fmla="*/ 3139 h 3139"/>
                              <a:gd name="T26" fmla="*/ 2691 w 3588"/>
                              <a:gd name="T27" fmla="*/ 3139 h 3139"/>
                              <a:gd name="T28" fmla="*/ 2243 w 3588"/>
                              <a:gd name="T29" fmla="*/ 2691 h 3139"/>
                              <a:gd name="T30" fmla="*/ 2018 w 3588"/>
                              <a:gd name="T31" fmla="*/ 2691 h 3139"/>
                              <a:gd name="T32" fmla="*/ 2018 w 3588"/>
                              <a:gd name="T33" fmla="*/ 1996 h 3139"/>
                              <a:gd name="T34" fmla="*/ 2713 w 3588"/>
                              <a:gd name="T35" fmla="*/ 1539 h 3139"/>
                              <a:gd name="T36" fmla="*/ 2915 w 3588"/>
                              <a:gd name="T37" fmla="*/ 1570 h 3139"/>
                              <a:gd name="T38" fmla="*/ 3588 w 3588"/>
                              <a:gd name="T39" fmla="*/ 897 h 3139"/>
                              <a:gd name="T40" fmla="*/ 3588 w 3588"/>
                              <a:gd name="T41" fmla="*/ 673 h 3139"/>
                              <a:gd name="T42" fmla="*/ 3588 w 3588"/>
                              <a:gd name="T43" fmla="*/ 448 h 3139"/>
                              <a:gd name="T44" fmla="*/ 2915 w 3588"/>
                              <a:gd name="T45" fmla="*/ 448 h 3139"/>
                              <a:gd name="T46" fmla="*/ 673 w 3588"/>
                              <a:gd name="T47" fmla="*/ 1303 h 3139"/>
                              <a:gd name="T48" fmla="*/ 266 w 3588"/>
                              <a:gd name="T49" fmla="*/ 897 h 3139"/>
                              <a:gd name="T50" fmla="*/ 266 w 3588"/>
                              <a:gd name="T51" fmla="*/ 673 h 3139"/>
                              <a:gd name="T52" fmla="*/ 673 w 3588"/>
                              <a:gd name="T53" fmla="*/ 673 h 3139"/>
                              <a:gd name="T54" fmla="*/ 673 w 3588"/>
                              <a:gd name="T55" fmla="*/ 897 h 3139"/>
                              <a:gd name="T56" fmla="*/ 746 w 3588"/>
                              <a:gd name="T57" fmla="*/ 1297 h 3139"/>
                              <a:gd name="T58" fmla="*/ 673 w 3588"/>
                              <a:gd name="T59" fmla="*/ 1303 h 3139"/>
                              <a:gd name="T60" fmla="*/ 3322 w 3588"/>
                              <a:gd name="T61" fmla="*/ 897 h 3139"/>
                              <a:gd name="T62" fmla="*/ 2915 w 3588"/>
                              <a:gd name="T63" fmla="*/ 1303 h 3139"/>
                              <a:gd name="T64" fmla="*/ 2842 w 3588"/>
                              <a:gd name="T65" fmla="*/ 1297 h 3139"/>
                              <a:gd name="T66" fmla="*/ 2915 w 3588"/>
                              <a:gd name="T67" fmla="*/ 897 h 3139"/>
                              <a:gd name="T68" fmla="*/ 2915 w 3588"/>
                              <a:gd name="T69" fmla="*/ 673 h 3139"/>
                              <a:gd name="T70" fmla="*/ 3322 w 3588"/>
                              <a:gd name="T71" fmla="*/ 673 h 3139"/>
                              <a:gd name="T72" fmla="*/ 3322 w 3588"/>
                              <a:gd name="T73" fmla="*/ 897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588" h="3139">
                                <a:moveTo>
                                  <a:pt x="2915" y="448"/>
                                </a:moveTo>
                                <a:cubicBezTo>
                                  <a:pt x="2915" y="0"/>
                                  <a:pt x="2915" y="0"/>
                                  <a:pt x="2915" y="0"/>
                                </a:cubicBezTo>
                                <a:cubicBezTo>
                                  <a:pt x="673" y="0"/>
                                  <a:pt x="673" y="0"/>
                                  <a:pt x="673" y="0"/>
                                </a:cubicBezTo>
                                <a:cubicBezTo>
                                  <a:pt x="673" y="448"/>
                                  <a:pt x="673" y="448"/>
                                  <a:pt x="673" y="448"/>
                                </a:cubicBezTo>
                                <a:cubicBezTo>
                                  <a:pt x="0" y="448"/>
                                  <a:pt x="0" y="448"/>
                                  <a:pt x="0" y="448"/>
                                </a:cubicBezTo>
                                <a:cubicBezTo>
                                  <a:pt x="0" y="673"/>
                                  <a:pt x="0" y="673"/>
                                  <a:pt x="0" y="673"/>
                                </a:cubicBezTo>
                                <a:cubicBezTo>
                                  <a:pt x="0" y="897"/>
                                  <a:pt x="0" y="897"/>
                                  <a:pt x="0" y="897"/>
                                </a:cubicBezTo>
                                <a:cubicBezTo>
                                  <a:pt x="0" y="1268"/>
                                  <a:pt x="301" y="1570"/>
                                  <a:pt x="673" y="1570"/>
                                </a:cubicBezTo>
                                <a:cubicBezTo>
                                  <a:pt x="743" y="1570"/>
                                  <a:pt x="811" y="1559"/>
                                  <a:pt x="875" y="1539"/>
                                </a:cubicBezTo>
                                <a:cubicBezTo>
                                  <a:pt x="1036" y="1770"/>
                                  <a:pt x="1283" y="1938"/>
                                  <a:pt x="1570" y="1996"/>
                                </a:cubicBezTo>
                                <a:cubicBezTo>
                                  <a:pt x="1570" y="2691"/>
                                  <a:pt x="1570" y="2691"/>
                                  <a:pt x="1570" y="2691"/>
                                </a:cubicBezTo>
                                <a:cubicBezTo>
                                  <a:pt x="1345" y="2691"/>
                                  <a:pt x="1345" y="2691"/>
                                  <a:pt x="1345" y="2691"/>
                                </a:cubicBezTo>
                                <a:cubicBezTo>
                                  <a:pt x="1098" y="2691"/>
                                  <a:pt x="897" y="2892"/>
                                  <a:pt x="897" y="3139"/>
                                </a:cubicBezTo>
                                <a:cubicBezTo>
                                  <a:pt x="2691" y="3139"/>
                                  <a:pt x="2691" y="3139"/>
                                  <a:pt x="2691" y="3139"/>
                                </a:cubicBezTo>
                                <a:cubicBezTo>
                                  <a:pt x="2691" y="2892"/>
                                  <a:pt x="2490" y="2691"/>
                                  <a:pt x="2243" y="2691"/>
                                </a:cubicBezTo>
                                <a:cubicBezTo>
                                  <a:pt x="2018" y="2691"/>
                                  <a:pt x="2018" y="2691"/>
                                  <a:pt x="2018" y="2691"/>
                                </a:cubicBezTo>
                                <a:cubicBezTo>
                                  <a:pt x="2018" y="1996"/>
                                  <a:pt x="2018" y="1996"/>
                                  <a:pt x="2018" y="1996"/>
                                </a:cubicBezTo>
                                <a:cubicBezTo>
                                  <a:pt x="2305" y="1938"/>
                                  <a:pt x="2552" y="1770"/>
                                  <a:pt x="2713" y="1539"/>
                                </a:cubicBezTo>
                                <a:cubicBezTo>
                                  <a:pt x="2777" y="1559"/>
                                  <a:pt x="2845" y="1570"/>
                                  <a:pt x="2915" y="1570"/>
                                </a:cubicBezTo>
                                <a:cubicBezTo>
                                  <a:pt x="3287" y="1570"/>
                                  <a:pt x="3588" y="1268"/>
                                  <a:pt x="3588" y="897"/>
                                </a:cubicBezTo>
                                <a:cubicBezTo>
                                  <a:pt x="3588" y="673"/>
                                  <a:pt x="3588" y="673"/>
                                  <a:pt x="3588" y="673"/>
                                </a:cubicBezTo>
                                <a:cubicBezTo>
                                  <a:pt x="3588" y="448"/>
                                  <a:pt x="3588" y="448"/>
                                  <a:pt x="3588" y="448"/>
                                </a:cubicBezTo>
                                <a:lnTo>
                                  <a:pt x="2915" y="448"/>
                                </a:lnTo>
                                <a:close/>
                                <a:moveTo>
                                  <a:pt x="673" y="1303"/>
                                </a:moveTo>
                                <a:cubicBezTo>
                                  <a:pt x="449" y="1303"/>
                                  <a:pt x="266" y="1121"/>
                                  <a:pt x="266" y="897"/>
                                </a:cubicBezTo>
                                <a:cubicBezTo>
                                  <a:pt x="266" y="673"/>
                                  <a:pt x="266" y="673"/>
                                  <a:pt x="266" y="673"/>
                                </a:cubicBezTo>
                                <a:cubicBezTo>
                                  <a:pt x="673" y="673"/>
                                  <a:pt x="673" y="673"/>
                                  <a:pt x="673" y="673"/>
                                </a:cubicBezTo>
                                <a:cubicBezTo>
                                  <a:pt x="673" y="897"/>
                                  <a:pt x="673" y="897"/>
                                  <a:pt x="673" y="897"/>
                                </a:cubicBezTo>
                                <a:cubicBezTo>
                                  <a:pt x="673" y="1038"/>
                                  <a:pt x="699" y="1172"/>
                                  <a:pt x="746" y="1297"/>
                                </a:cubicBezTo>
                                <a:cubicBezTo>
                                  <a:pt x="722" y="1301"/>
                                  <a:pt x="698" y="1303"/>
                                  <a:pt x="673" y="1303"/>
                                </a:cubicBezTo>
                                <a:moveTo>
                                  <a:pt x="3322" y="897"/>
                                </a:moveTo>
                                <a:cubicBezTo>
                                  <a:pt x="3322" y="1121"/>
                                  <a:pt x="3139" y="1303"/>
                                  <a:pt x="2915" y="1303"/>
                                </a:cubicBezTo>
                                <a:cubicBezTo>
                                  <a:pt x="2890" y="1303"/>
                                  <a:pt x="2866" y="1301"/>
                                  <a:pt x="2842" y="1297"/>
                                </a:cubicBezTo>
                                <a:cubicBezTo>
                                  <a:pt x="2889" y="1172"/>
                                  <a:pt x="2915" y="1038"/>
                                  <a:pt x="2915" y="897"/>
                                </a:cubicBezTo>
                                <a:cubicBezTo>
                                  <a:pt x="2915" y="673"/>
                                  <a:pt x="2915" y="673"/>
                                  <a:pt x="2915" y="673"/>
                                </a:cubicBezTo>
                                <a:cubicBezTo>
                                  <a:pt x="3322" y="673"/>
                                  <a:pt x="3322" y="673"/>
                                  <a:pt x="3322" y="673"/>
                                </a:cubicBezTo>
                                <a:lnTo>
                                  <a:pt x="3322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7pt;margin-top:658.25pt;height:36.8pt;width:516.6pt;z-index:251670528;mso-width-relative:page;mso-height-relative:page;" coordorigin="3312,14030" coordsize="10332,736" o:gfxdata="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">
                <o:lock v:ext="edit" aspectratio="f"/>
                <v:group id="_x0000_s1026" o:spid="_x0000_s1026" o:spt="203" style="position:absolute;left:3312;top:14030;height:736;width:10332;" coordorigin="5441,13561" coordsize="10332,73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5469;top:13710;height:499;width:2534;v-text-anchor:middle;" fillcolor="#50B7C9" filled="t" stroked="f" coordsize="21600,21600" o:gfxdata="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gSy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_x0000_s1026" o:spid="_x0000_s1026" o:spt="20" style="position:absolute;left:5441;top:14297;height:0;width:10332;" filled="f" stroked="t" coordsize="21600,21600" o:gfxdata="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7Lb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D8D8D8" miterlimit="8" joinstyle="miter"/>
                    <v:imagedata o:title=""/>
                    <o:lock v:ext="edit" aspectratio="f"/>
                  </v:line>
                  <v:shape id="文本框 10" o:spid="_x0000_s1026" o:spt="202" type="#_x0000_t202" style="position:absolute;left:5977;top:13561;height:686;width:1656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荣誉证书</w:t>
                          </w:r>
                        </w:p>
                      </w:txbxContent>
                    </v:textbox>
                  </v:shape>
                </v:group>
                <v:shape id="Freeform 110" o:spid="_x0000_s1026" o:spt="100" style="position:absolute;left:3475;top:14256;height:310;width:351;" fillcolor="#FFFFFF [3212]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<v:path o:connectlocs="285,44;285,0;65,0;65,44;0,44;0,66;0,88;65,155;85,151;153,197;153,265;131,265;87,310;263,310;219,265;197,265;197,197;265,151;285,155;351,88;351,66;351,44;285,44;65,128;26,88;26,66;65,66;65,88;72,128;65,128;324,88;285,128;278,128;285,88;285,66;324,66;324,8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4178935</wp:posOffset>
                </wp:positionV>
                <wp:extent cx="6569710" cy="128778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9710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临床医学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人体解剖学（90）、医学免疫学（93）、病理学（95）、药理学（94）、诊断学（95）、内科学（91）、外科学（93）、传染病学（93），危重病学（90）、急诊医学（95）等。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：全系排名5/120，平均绩点GPA 3.8/4.0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6pt;margin-top:329.05pt;height:101.4pt;width:517.3pt;z-index:251668480;mso-width-relative:page;mso-height-relative:page;" filled="f" stroked="f" coordsize="21600,21600" o:gfxdata="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8p&#10;gHXXAAAACwEAAA8AAAAAAAAAAQAgAAAAIgAAAGRycy9kb3ducmV2LnhtbFBLAQIUABQAAAAIAIdO&#10;4kA8/cH2JAIAACs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临床医学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人体解剖学（90）、医学免疫学（93）、病理学（95）、药理学（94）、诊断学（95）、内科学（91）、外科学（93）、传染病学（93），危重病学（90）、急诊医学（95）等。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：全系排名5/120，平均绩点GPA 3.8/4.0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6155055</wp:posOffset>
                </wp:positionV>
                <wp:extent cx="6569710" cy="2129155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9710" cy="212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稻壳大学附属医院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1、担任实习生队长，组织实习生参加实习医院举办如临床技能培训，急救演练等活动；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2、在神经外科，乳腺外科，儿外科，普外科，呼吸内科等多个科室实习， 积累了一定的临床经验，跟随老师上过胰腺癌手术，疝修补术，甲状腺次全切术等手术，掌握了一些基本手术技能；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3、能熟练使用各种常用医疗仪器和设备，掌握病人常见疾病的诊断治疗方法；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4、能够规范书写病历，病程记录，手术记录。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75pt;margin-top:484.65pt;height:167.65pt;width:517.3pt;z-index:251666432;mso-width-relative:page;mso-height-relative:page;" filled="f" stroked="f" coordsize="21600,21600" o:gfxdata="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YZJTdkAAAAMAQAADwAAAAAAAAABACAAAAAiAAAAZHJzL2Rvd25yZXYueG1sUEsBAhQAFAAAAAgA&#10;h07iQMre1WA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稻壳大学附属医院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1、担任实习生队长，组织实习生参加实习医院举办如临床技能培训，急救演练等活动；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2、在神经外科，乳腺外科，儿外科，普外科，呼吸内科等多个科室实习， 积累了一定的临床经验，跟随老师上过胰腺癌手术，疝修补术，甲状腺次全切术等手术，掌握了一些基本手术技能；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3、能熟练使用各种常用医疗仪器和设备，掌握病人常见疾病的诊断治疗方法；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4、能够规范书写病历，病程记录，手术记录。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1789430</wp:posOffset>
                </wp:positionV>
                <wp:extent cx="6560820" cy="455930"/>
                <wp:effectExtent l="0" t="0" r="11430" b="190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20" cy="455930"/>
                          <a:chOff x="3386" y="3725"/>
                          <a:chExt cx="10332" cy="71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3386" y="3725"/>
                            <a:ext cx="10332" cy="718"/>
                            <a:chOff x="5482" y="3763"/>
                            <a:chExt cx="10332" cy="718"/>
                          </a:xfrm>
                        </wpg:grpSpPr>
                        <wps:wsp>
                          <wps:cNvPr id="9" name="矩形 3"/>
                          <wps:cNvSpPr/>
                          <wps:spPr>
                            <a:xfrm>
                              <a:off x="5499" y="3915"/>
                              <a:ext cx="2534" cy="499"/>
                            </a:xfrm>
                            <a:prstGeom prst="rect">
                              <a:avLst/>
                            </a:prstGeom>
                            <a:solidFill>
                              <a:srgbClr val="50B7C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文本框 4"/>
                          <wps:cNvSpPr txBox="1"/>
                          <wps:spPr>
                            <a:xfrm>
                              <a:off x="6033" y="3763"/>
                              <a:ext cx="1630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直接连接符 39"/>
                          <wps:cNvCnPr/>
                          <wps:spPr>
                            <a:xfrm>
                              <a:off x="5482" y="4481"/>
                              <a:ext cx="10332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0F0F0">
                                  <a:lumMod val="9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6" name="Freeform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62" y="3998"/>
                            <a:ext cx="343" cy="275"/>
                          </a:xfrm>
                          <a:custGeom>
                            <a:avLst/>
                            <a:gdLst>
                              <a:gd name="T0" fmla="*/ 166018 w 498"/>
                              <a:gd name="T1" fmla="*/ 151877 h 391"/>
                              <a:gd name="T2" fmla="*/ 166018 w 498"/>
                              <a:gd name="T3" fmla="*/ 151877 h 391"/>
                              <a:gd name="T4" fmla="*/ 23653 w 498"/>
                              <a:gd name="T5" fmla="*/ 151877 h 391"/>
                              <a:gd name="T6" fmla="*/ 23653 w 498"/>
                              <a:gd name="T7" fmla="*/ 52278 h 391"/>
                              <a:gd name="T8" fmla="*/ 51769 w 498"/>
                              <a:gd name="T9" fmla="*/ 52278 h 391"/>
                              <a:gd name="T10" fmla="*/ 75422 w 498"/>
                              <a:gd name="T11" fmla="*/ 31998 h 391"/>
                              <a:gd name="T12" fmla="*/ 12050 w 498"/>
                              <a:gd name="T13" fmla="*/ 31998 h 391"/>
                              <a:gd name="T14" fmla="*/ 0 w 498"/>
                              <a:gd name="T15" fmla="*/ 40110 h 391"/>
                              <a:gd name="T16" fmla="*/ 0 w 498"/>
                              <a:gd name="T17" fmla="*/ 163594 h 391"/>
                              <a:gd name="T18" fmla="*/ 12050 w 498"/>
                              <a:gd name="T19" fmla="*/ 175762 h 391"/>
                              <a:gd name="T20" fmla="*/ 178068 w 498"/>
                              <a:gd name="T21" fmla="*/ 175762 h 391"/>
                              <a:gd name="T22" fmla="*/ 190117 w 498"/>
                              <a:gd name="T23" fmla="*/ 163594 h 391"/>
                              <a:gd name="T24" fmla="*/ 190117 w 498"/>
                              <a:gd name="T25" fmla="*/ 123935 h 391"/>
                              <a:gd name="T26" fmla="*/ 166018 w 498"/>
                              <a:gd name="T27" fmla="*/ 139709 h 391"/>
                              <a:gd name="T28" fmla="*/ 166018 w 498"/>
                              <a:gd name="T29" fmla="*/ 151877 h 391"/>
                              <a:gd name="T30" fmla="*/ 146382 w 498"/>
                              <a:gd name="T31" fmla="*/ 76164 h 391"/>
                              <a:gd name="T32" fmla="*/ 146382 w 498"/>
                              <a:gd name="T33" fmla="*/ 76164 h 391"/>
                              <a:gd name="T34" fmla="*/ 146382 w 498"/>
                              <a:gd name="T35" fmla="*/ 115823 h 391"/>
                              <a:gd name="T36" fmla="*/ 221804 w 498"/>
                              <a:gd name="T37" fmla="*/ 56334 h 391"/>
                              <a:gd name="T38" fmla="*/ 146382 w 498"/>
                              <a:gd name="T39" fmla="*/ 0 h 391"/>
                              <a:gd name="T40" fmla="*/ 146382 w 498"/>
                              <a:gd name="T41" fmla="*/ 36054 h 391"/>
                              <a:gd name="T42" fmla="*/ 59356 w 498"/>
                              <a:gd name="T43" fmla="*/ 123935 h 391"/>
                              <a:gd name="T44" fmla="*/ 146382 w 498"/>
                              <a:gd name="T45" fmla="*/ 76164 h 391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98" h="391">
                                <a:moveTo>
                                  <a:pt x="372" y="337"/>
                                </a:moveTo>
                                <a:lnTo>
                                  <a:pt x="372" y="337"/>
                                </a:lnTo>
                                <a:cubicBezTo>
                                  <a:pt x="53" y="337"/>
                                  <a:pt x="53" y="337"/>
                                  <a:pt x="53" y="337"/>
                                </a:cubicBezTo>
                                <a:cubicBezTo>
                                  <a:pt x="53" y="116"/>
                                  <a:pt x="53" y="116"/>
                                  <a:pt x="53" y="116"/>
                                </a:cubicBezTo>
                                <a:cubicBezTo>
                                  <a:pt x="116" y="116"/>
                                  <a:pt x="116" y="116"/>
                                  <a:pt x="116" y="116"/>
                                </a:cubicBezTo>
                                <a:cubicBezTo>
                                  <a:pt x="116" y="116"/>
                                  <a:pt x="133" y="98"/>
                                  <a:pt x="169" y="71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9" y="71"/>
                                  <a:pt x="0" y="80"/>
                                  <a:pt x="0" y="89"/>
                                </a:cubicBezTo>
                                <a:cubicBezTo>
                                  <a:pt x="0" y="363"/>
                                  <a:pt x="0" y="363"/>
                                  <a:pt x="0" y="363"/>
                                </a:cubicBezTo>
                                <a:cubicBezTo>
                                  <a:pt x="0" y="382"/>
                                  <a:pt x="9" y="390"/>
                                  <a:pt x="27" y="390"/>
                                </a:cubicBezTo>
                                <a:cubicBezTo>
                                  <a:pt x="399" y="390"/>
                                  <a:pt x="399" y="390"/>
                                  <a:pt x="399" y="390"/>
                                </a:cubicBezTo>
                                <a:cubicBezTo>
                                  <a:pt x="408" y="390"/>
                                  <a:pt x="426" y="382"/>
                                  <a:pt x="426" y="363"/>
                                </a:cubicBezTo>
                                <a:cubicBezTo>
                                  <a:pt x="426" y="275"/>
                                  <a:pt x="426" y="275"/>
                                  <a:pt x="426" y="275"/>
                                </a:cubicBezTo>
                                <a:cubicBezTo>
                                  <a:pt x="372" y="310"/>
                                  <a:pt x="372" y="310"/>
                                  <a:pt x="372" y="310"/>
                                </a:cubicBezTo>
                                <a:lnTo>
                                  <a:pt x="372" y="337"/>
                                </a:lnTo>
                                <a:close/>
                                <a:moveTo>
                                  <a:pt x="328" y="169"/>
                                </a:moveTo>
                                <a:lnTo>
                                  <a:pt x="328" y="169"/>
                                </a:lnTo>
                                <a:cubicBezTo>
                                  <a:pt x="328" y="257"/>
                                  <a:pt x="328" y="257"/>
                                  <a:pt x="328" y="257"/>
                                </a:cubicBezTo>
                                <a:cubicBezTo>
                                  <a:pt x="497" y="125"/>
                                  <a:pt x="497" y="125"/>
                                  <a:pt x="497" y="125"/>
                                </a:cubicBezTo>
                                <a:cubicBezTo>
                                  <a:pt x="328" y="0"/>
                                  <a:pt x="328" y="0"/>
                                  <a:pt x="328" y="0"/>
                                </a:cubicBezTo>
                                <a:cubicBezTo>
                                  <a:pt x="328" y="80"/>
                                  <a:pt x="328" y="80"/>
                                  <a:pt x="328" y="80"/>
                                </a:cubicBezTo>
                                <a:cubicBezTo>
                                  <a:pt x="133" y="80"/>
                                  <a:pt x="133" y="275"/>
                                  <a:pt x="133" y="275"/>
                                </a:cubicBezTo>
                                <a:cubicBezTo>
                                  <a:pt x="186" y="187"/>
                                  <a:pt x="222" y="169"/>
                                  <a:pt x="3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140.9pt;height:35.9pt;width:516.6pt;z-index:251671552;mso-width-relative:page;mso-height-relative:page;" coordorigin="3386,3725" coordsize="10332,718" o:gfxdata="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">
                <o:lock v:ext="edit" aspectratio="f"/>
                <v:group id="_x0000_s1026" o:spid="_x0000_s1026" o:spt="203" style="position:absolute;left:3386;top:3725;height:718;width:10332;" coordorigin="5482,3763" coordsize="10332,71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" o:spid="_x0000_s1026" o:spt="1" style="position:absolute;left:5499;top:3915;height:499;width:2534;v-text-anchor:middle;" fillcolor="#50B7C9" filled="t" stroked="f" coordsize="21600,21600" o:gfxdata="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S3U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4" o:spid="_x0000_s1026" o:spt="202" type="#_x0000_t202" style="position:absolute;left:6033;top:3763;height:686;width:163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  <v:line id="直接连接符 39" o:spid="_x0000_s1026" o:spt="20" style="position:absolute;left:5482;top:4481;height:0;width:10332;" filled="f" stroked="t" coordsize="21600,21600" o:gfxdata="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IAq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D8D8D8" miterlimit="8" joinstyle="miter"/>
                    <v:imagedata o:title=""/>
                    <o:lock v:ext="edit" aspectratio="f"/>
                  </v:line>
                </v:group>
                <v:shape id="Freeform 4" o:spid="_x0000_s1026" o:spt="100" style="position:absolute;left:3562;top:3998;height:275;width:343;mso-wrap-style:none;v-text-anchor:middle;" fillcolor="#FFFFFF [3212]" filled="t" stroked="f" coordsize="498,391" o:gfxdata="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Bd1r4A&#10;AADcAAAADwAAAAAAAAABACAAAAAiAAAAZHJzL2Rvd25yZXYueG1sUEsBAhQAFAAAAAgAh07iQDMv&#10;BZ47AAAAOQAAABAAAAAAAAAAAQAgAAAADQEAAGRycy9zaGFwZXhtbC54bWxQSwUGAAAAAAYABgBb&#10;AQAAtwMAAAAA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  <v:path o:connectlocs="114345,106818;114345,106818;16291,106818;16291,36768;35656,36768;51947,22504;8299,22504;0,28210;0,115059;8299,123617;122645,123617;130944,115059;130944,87166;114345,98260;114345,106818;100821,53568;100821,53568;100821,81461;152768,39621;100821,0;100821,25357;40881,87166;100821,53568" o:connectangles="0,0,0,0,0,0,0,0,0,0,0,0,0,0,0,0,0,0,0,0,0,0,0"/>
                  <v:fill on="t" focussize="0,0"/>
                  <v:stroke on="f"/>
                  <v:imagedata o:title=""/>
                  <o:lock v:ext="edit" aspectratio="t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5625465</wp:posOffset>
                </wp:positionV>
                <wp:extent cx="6560820" cy="440055"/>
                <wp:effectExtent l="0" t="0" r="11430" b="1651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20" cy="440055"/>
                          <a:chOff x="5459" y="6383"/>
                          <a:chExt cx="10332" cy="693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5516" y="6506"/>
                            <a:ext cx="2534" cy="499"/>
                          </a:xfrm>
                          <a:prstGeom prst="rect">
                            <a:avLst/>
                          </a:prstGeom>
                          <a:solidFill>
                            <a:srgbClr val="50B7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459" y="7076"/>
                            <a:ext cx="103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0F0F0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6" name="文本框 5"/>
                        <wps:cNvSpPr txBox="1"/>
                        <wps:spPr>
                          <a:xfrm>
                            <a:off x="6030" y="6383"/>
                            <a:ext cx="164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 w:val="0"/>
                                  <w:bCs w:val="0"/>
                                  <w:color w:val="FFFFFF" w:themeColor="background1"/>
                                  <w:sz w:val="36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KSO_Shape"/>
                        <wps:cNvSpPr/>
                        <wps:spPr>
                          <a:xfrm flipH="1">
                            <a:off x="5674" y="6638"/>
                            <a:ext cx="310" cy="244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pt;margin-top:442.95pt;height:34.65pt;width:516.6pt;z-index:251664384;mso-width-relative:page;mso-height-relative:page;" coordorigin="5459,6383" coordsize="10332,693" o:gfxdata="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">
                <o:lock v:ext="edit" aspectratio="f"/>
                <v:rect id="_x0000_s1026" o:spid="_x0000_s1026" o:spt="1" style="position:absolute;left:5516;top:6506;height:499;width:2534;v-text-anchor:middle;" fillcolor="#50B7C9" filled="t" stroked="f" coordsize="21600,21600" o:gfxdata="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4a5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line id="_x0000_s1026" o:spid="_x0000_s1026" o:spt="20" style="position:absolute;left:5459;top:7076;height:0;width:10332;" filled="f" stroked="t" coordsize="21600,21600" o:gfxdata="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4QW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D8D8D8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6030;top:6383;height:686;width:1646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 w:val="0"/>
                            <w:bCs w:val="0"/>
                            <w:color w:val="FFFFFF" w:themeColor="background1"/>
                            <w:sz w:val="36"/>
                            <w:szCs w:val="3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KSO_Shape" o:spid="_x0000_s1026" o:spt="100" style="position:absolute;left:5674;top:6638;flip:x;height:244;width:310;v-text-anchor:middle;" fillcolor="#FFFFFF" filled="t" stroked="f" coordsize="3261356,2766950" o:gfxdata="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Pfr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10,122;310,232;309,233;309,234;309,235;308,236;307,237;306,238;305,239;304,240;301,242;298,243;295,243;291,244;18,244;15,243;11,243;8,242;5,240;4,239;3,238;2,237;1,236;0,235;0,234;0,233;0,232;0,122;18,127;38,131;62,137;75,140;88,142;101,145;114,147;126,149;137,150;146,151;151,151;155,152;158,151;163,151;173,150;183,149;195,147;208,145;221,142;234,139;247,137;271,131;291,126;143,106;134,114;134,115;143,123;166,123;175,115;175,114;166,106;155,15;105,41;105,43;204,43;204,41;155,15;155,0;215,43;215,43;291,43;295,43;298,44;301,45;304,46;305,47;306,48;307,49;308,50;309,51;309,52;309,53;310,55;310,117;309,117;309,117;291,121;271,126;247,131;234,134;221,137;208,139;195,142;183,144;173,145;163,146;158,146;155,146;151,146;146,146;137,145;126,144;114,142;101,139;88,137;75,134;62,131;38,126;18,121;0,117;0,117;0,117;0,85;0,55;0,53;0,52;0,51;1,50;2,49;3,48;4,47;5,46;8,45;11,44;15,43;18,43;94,43;94,43;15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3597275</wp:posOffset>
                </wp:positionV>
                <wp:extent cx="6560820" cy="455930"/>
                <wp:effectExtent l="0" t="0" r="11430" b="190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20" cy="455930"/>
                          <a:chOff x="5482" y="3763"/>
                          <a:chExt cx="10332" cy="71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5499" y="3915"/>
                            <a:ext cx="2534" cy="499"/>
                          </a:xfrm>
                          <a:prstGeom prst="rect">
                            <a:avLst/>
                          </a:prstGeom>
                          <a:solidFill>
                            <a:srgbClr val="50B7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5" name="文本框 4"/>
                        <wps:cNvSpPr txBox="1"/>
                        <wps:spPr>
                          <a:xfrm>
                            <a:off x="6033" y="3763"/>
                            <a:ext cx="1630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45" y="4039"/>
                            <a:ext cx="387" cy="2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5482" y="4481"/>
                            <a:ext cx="103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0F0F0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283.25pt;height:35.9pt;width:516.6pt;z-index:251663360;mso-width-relative:page;mso-height-relative:page;" coordorigin="5482,3763" coordsize="10332,718" o:gfxdata="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">
                <o:lock v:ext="edit" aspectratio="f"/>
                <v:rect id="_x0000_s1026" o:spid="_x0000_s1026" o:spt="1" style="position:absolute;left:5499;top:3915;height:499;width:2534;v-text-anchor:middle;" fillcolor="#50B7C9" filled="t" stroked="f" coordsize="21600,21600" o:gfxdata="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yAu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文本框 4" o:spid="_x0000_s1026" o:spt="202" type="#_x0000_t202" style="position:absolute;left:6033;top:3763;height:686;width:1630;" filled="f" stroked="f" coordsize="21600,21600" o:gfxdata="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r4H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645;top:4039;flip:x;height:270;width:387;" fillcolor="#FFFFFF" filled="t" stroked="f" coordsize="263,184" o:gfxdata="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0lbs22AAAA2wAAAA8A&#10;AAAAAAAAAQAgAAAAIgAAAGRycy9kb3ducmV2LnhtbFBLAQIUABQAAAAIAIdO4kAzLwWeOwAAADkA&#10;AAAQAAAAAAAAAAEAIAAAAAUBAABkcnMvc2hhcGV4bWwueG1sUEsFBgAAAAAGAAYAWwEAAK8DAAAA&#10;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line id="_x0000_s1026" o:spid="_x0000_s1026" o:spt="20" style="position:absolute;left:5482;top:4481;height:0;width:10332;" filled="f" stroked="t" coordsize="21600,21600" o:gfxdata="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zxV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D8D8D8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2322830</wp:posOffset>
                </wp:positionV>
                <wp:extent cx="6426200" cy="34036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临床医学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95pt;margin-top:182.9pt;height:26.8pt;width:506pt;z-index:251665408;mso-width-relative:page;mso-height-relative:page;" filled="f" stroked="f" coordsize="21600,21600" o:gfxdata="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SBMhfYAAAACwEAAA8AAAAAAAAAAQAgAAAAIgAAAGRycy9kb3ducmV2LnhtbFBLAQIUABQAAAAI&#10;AIdO4kB0uThV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临床医学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4701B"/>
    <w:rsid w:val="000B06B4"/>
    <w:rsid w:val="000C323B"/>
    <w:rsid w:val="000F5722"/>
    <w:rsid w:val="0018546D"/>
    <w:rsid w:val="00235837"/>
    <w:rsid w:val="00257D31"/>
    <w:rsid w:val="00351C32"/>
    <w:rsid w:val="00391474"/>
    <w:rsid w:val="00441F87"/>
    <w:rsid w:val="00442AF5"/>
    <w:rsid w:val="0044769F"/>
    <w:rsid w:val="0047711C"/>
    <w:rsid w:val="004A5D9A"/>
    <w:rsid w:val="004B66F0"/>
    <w:rsid w:val="005D1EC3"/>
    <w:rsid w:val="005D39F8"/>
    <w:rsid w:val="00677279"/>
    <w:rsid w:val="00755D12"/>
    <w:rsid w:val="0086084A"/>
    <w:rsid w:val="008E585F"/>
    <w:rsid w:val="0095085E"/>
    <w:rsid w:val="0095185F"/>
    <w:rsid w:val="009B0420"/>
    <w:rsid w:val="00A90106"/>
    <w:rsid w:val="00B9392C"/>
    <w:rsid w:val="00B9425A"/>
    <w:rsid w:val="00C026CE"/>
    <w:rsid w:val="00C46BC5"/>
    <w:rsid w:val="00C525F1"/>
    <w:rsid w:val="00C74162"/>
    <w:rsid w:val="00CB4675"/>
    <w:rsid w:val="00CB4E28"/>
    <w:rsid w:val="00D03C82"/>
    <w:rsid w:val="00D45F86"/>
    <w:rsid w:val="00E077FD"/>
    <w:rsid w:val="00E75054"/>
    <w:rsid w:val="00FA3A50"/>
    <w:rsid w:val="0BAD4134"/>
    <w:rsid w:val="0EFB7241"/>
    <w:rsid w:val="132C68B5"/>
    <w:rsid w:val="190877FF"/>
    <w:rsid w:val="25624684"/>
    <w:rsid w:val="3FAA5ACA"/>
    <w:rsid w:val="41132C48"/>
    <w:rsid w:val="60BC3073"/>
    <w:rsid w:val="791B2CDA"/>
    <w:rsid w:val="7FC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f1abadc-4e33-40a8-a765-7c9a25624373\&#20020;&#24202;&#21307;&#23398;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临床医学考研复试简历.docx</Template>
  <Pages>1</Pages>
  <Words>19</Words>
  <Characters>25</Characters>
  <Lines>1</Lines>
  <Paragraphs>1</Paragraphs>
  <TotalTime>3</TotalTime>
  <ScaleCrop>false</ScaleCrop>
  <LinksUpToDate>false</LinksUpToDate>
  <CharactersWithSpaces>25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2022-01-26T02:57:00Z</dcterms:created>
  <dc:creator>童话里的艾菲尔</dc:creator>
  <cp:lastModifiedBy>童话里的艾菲尔</cp:lastModifiedBy>
  <dcterms:modified xsi:type="dcterms:W3CDTF">2022-01-26T02:59:09Z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1.0_+g60lTLOOJZzY84Gnurx47Rfa+uUGpqCq1qVNYO6H2Z9E/UjK4QxYJWNbJoqsjI1M0xDwf2XxaWHumhpmMHgAw==</vt:lpwstr>
  </property>
  <property fmtid="{D5CDD505-2E9C-101B-9397-08002B2CF9AE}" pid="3" name="KSOProductBuildVer">
    <vt:lpwstr>2052-11.1.0.11294</vt:lpwstr>
  </property>
  <property fmtid="{D5CDD505-2E9C-101B-9397-08002B2CF9AE}" pid="4" name="KSOTemplateUUID">
    <vt:lpwstr>v1.0_mb_Hal7InROv3IYghiLV9IpEQ==</vt:lpwstr>
  </property>
  <property fmtid="{D5CDD505-2E9C-101B-9397-08002B2CF9AE}" pid="5" name="ICV">
    <vt:lpwstr>CDB441E0D9364BCB99EE3CC4F2D1B12D</vt:lpwstr>
  </property>
</Properties>
</file>