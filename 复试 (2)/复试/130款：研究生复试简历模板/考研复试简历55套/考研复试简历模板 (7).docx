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186055</wp:posOffset>
                </wp:positionV>
                <wp:extent cx="5323205" cy="408305"/>
                <wp:effectExtent l="0" t="0" r="0" b="0"/>
                <wp:wrapNone/>
                <wp:docPr id="11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205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Address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：上海浦东区  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Phone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：13888880000  Email ：1235@126.com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-16.05pt;margin-top:14.65pt;height:32.15pt;width:419.15pt;z-index:251669504;mso-width-relative:page;mso-height-relative:page;" filled="f" stroked="f" coordsize="21600,21600" o:gfxdata="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Yj7ldsAAAAJAQAADwAAAAAAAAABACAAAAAi&#10;AAAAZHJzL2Rvd25yZXYueG1sUEsBAhQAFAAAAAgAh07iQOYeLJXOAQAAfwMAAA4AAAAAAAAAAQAg&#10;AAAAKgEAAGRycy9lMm9Eb2MueG1sUEsFBgAAAAAGAAYAWQEAAG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Address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：上海浦东区  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Phone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：13888880000  Email ：1235@126.com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-516890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05A67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05A67"/>
                                <w:sz w:val="52"/>
                                <w:szCs w:val="52"/>
                                <w:lang w:eastAsia="zh-CN"/>
                              </w:rPr>
                              <w:t>李晓丽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17.1pt;margin-top:-40.7pt;height:46.5pt;width:99.75pt;z-index:251667456;mso-width-relative:page;mso-height-relative:page;" filled="f" stroked="f" coordsize="21600,21600" o:gfxdata="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k15/fcAAAACgEAAA8AAAAAAAAAAQAg&#10;AAAAIgAAAGRycy9kb3ducmV2LnhtbFBLAQIUABQAAAAIAIdO4kAsFjTA0QEAAH8DAAAOAAAAAAAA&#10;AAEAIAAAACsBAABkcnMvZTJvRG9jLnhtbFBLBQYAAAAABgAGAFkBAABu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05A67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05A67"/>
                          <w:sz w:val="52"/>
                          <w:szCs w:val="52"/>
                          <w:lang w:eastAsia="zh-CN"/>
                        </w:rPr>
                        <w:t>李晓丽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-358775</wp:posOffset>
                </wp:positionV>
                <wp:extent cx="3474720" cy="416560"/>
                <wp:effectExtent l="0" t="0" r="0" b="0"/>
                <wp:wrapNone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05A6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  <w:lang w:eastAsia="zh-CN"/>
                              </w:rPr>
                              <w:t>读研方向：新闻传播学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1.9pt;margin-top:-28.25pt;height:32.8pt;width:273.6pt;z-index:251696128;mso-width-relative:page;mso-height-relative:page;" filled="f" stroked="f" coordsize="21600,21600" o:gfxdata="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0IpTHaAAAACQEAAA8AAAAAAAAAAQAgAAAA&#10;IgAAAGRycy9kb3ducmV2LnhtbFBLAQIUABQAAAAIAIdO4kDk83Xj0AEAAH0DAAAOAAAAAAAAAAEA&#10;IAAAACk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05A67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05A67"/>
                          <w:sz w:val="32"/>
                          <w:szCs w:val="32"/>
                          <w:lang w:eastAsia="zh-CN"/>
                        </w:rPr>
                        <w:t>读研方向：新闻传播学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-6372860</wp:posOffset>
                </wp:positionV>
                <wp:extent cx="278130" cy="11099800"/>
                <wp:effectExtent l="0" t="0" r="6350" b="7620"/>
                <wp:wrapNone/>
                <wp:docPr id="75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1099800"/>
                        </a:xfrm>
                        <a:prstGeom prst="rect">
                          <a:avLst/>
                        </a:prstGeom>
                        <a:solidFill>
                          <a:srgbClr val="505A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186.6pt;margin-top:-501.8pt;height:874pt;width:21.9pt;rotation:5898240f;z-index:251660288;v-text-anchor:middle;mso-width-relative:page;mso-height-relative:page;" fillcolor="#505A67" filled="t" stroked="f" coordsize="21600,21600" o:gfxdata="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yKMt2wAAAA0BAAAPAAAAAAAAAAEAIAAAACIAAABkcnMvZG93bnJldi54bWxQSwECFAAUAAAA&#10;CACHTuJAc0xOKOsBAADAAwAADgAAAAAAAAABACAAAAAqAQAAZHJzL2Uyb0RvYy54bWxQSwUGAAAA&#10;AAYABgBZAQAAh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5233035</wp:posOffset>
            </wp:positionH>
            <wp:positionV relativeFrom="paragraph">
              <wp:posOffset>-551815</wp:posOffset>
            </wp:positionV>
            <wp:extent cx="913130" cy="1175385"/>
            <wp:effectExtent l="0" t="0" r="1270" b="5715"/>
            <wp:wrapNone/>
            <wp:docPr id="43" name="图片 4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3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-967740</wp:posOffset>
                </wp:positionV>
                <wp:extent cx="7753350" cy="11715750"/>
                <wp:effectExtent l="0" t="0" r="0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026" o:spt="1" style="position:absolute;left:0pt;margin-left:-67.45pt;margin-top:-76.2pt;height:922.5pt;width:610.5pt;z-index:-251654144;mso-width-relative:page;mso-height-relative:page;" fillcolor="#FFFFFF" filled="t" stroked="f" coordsize="21600,21600" o:gfxdata="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kdvZ3gAAAA8BAAAP&#10;AAAAAAAAAAEAIAAAACIAAABkcnMvZG93bnJldi54bWxQSwECFAAUAAAACACHTuJAvcSQRNkBAACd&#10;AwAADgAAAAAAAAABACAAAAAtAQAAZHJzL2Uyb0RvYy54bWxQSwUGAAAAAAYABgBZAQAAeA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3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2" o:spid="_x0000_s1026" o:spt="1" style="position:absolute;left:0pt;margin-left:-74.6pt;margin-top:-73.9pt;height:850.45pt;width:612pt;z-index:-251655168;mso-width-relative:page;mso-height-relative:page;" fillcolor="#FFFFFF" filled="t" stroked="f" coordsize="21600,21600" o:gfxdata="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pIA59wAAAAPAQAADwAAAAAAAAABACAAAAAiAAAAZHJzL2Rvd25y&#10;ZXYueG1sUEsBAhQAFAAAAAgAh07iQMisbgX6AQAAAgQAAA4AAAAAAAAAAQAgAAAAKwEAAGRycy9l&#10;Mm9Eb2MueG1sUEsFBgAAAAAGAAYAWQEAAJcFAAAAAA=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10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026" o:spt="1" style="position:absolute;left:0pt;margin-left:534.6pt;margin-top:-77.1pt;height:886.25pt;width:611.25pt;z-index:251668480;mso-width-relative:page;mso-height-relative:page;" fillcolor="#FFFFFF" filled="t" stroked="t" coordsize="21600,21600" o:gfxdata="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2aXGv2gAAAA8BAAAPAAAAAAAAAAEAIAAA&#10;ACIAAABkcnMvZG93bnJldi54bWxQSwECFAAUAAAACACHTuJAQLuXdUMCAAC5BAAADgAAAAAAAAAB&#10;ACAAAAApAQAAZHJzL2Uyb0RvYy54bWxQSwUGAAAAAAYABgBZAQAA3g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66432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65408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  <w:jc w:val="left"/>
        <w:rPr>
          <w:rFonts w:hint="eastAsia" w:ascii="微软雅黑" w:hAnsi="微软雅黑" w:eastAsia="宋体"/>
          <w:color w:val="525252"/>
          <w:lang w:eastAsia="zh-CN"/>
        </w:rPr>
      </w:pPr>
      <w:r>
        <w:rPr>
          <w:rFonts w:hint="eastAsia"/>
        </w:rPr>
        <w:t xml:space="preserve">                     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135255</wp:posOffset>
                </wp:positionV>
                <wp:extent cx="3474720" cy="41656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  <w:lang w:eastAsia="zh-CN"/>
                              </w:rPr>
                              <w:t>报考专业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5A67"/>
                                <w:sz w:val="28"/>
                                <w:szCs w:val="28"/>
                                <w:lang w:val="en-US" w:eastAsia="zh-CN"/>
                              </w:rPr>
                              <w:t xml:space="preserve">第一志愿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新闻传播学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05A6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6pt;margin-top:10.65pt;height:32.8pt;width:273.6pt;z-index:251696128;mso-width-relative:page;mso-height-relative:page;" filled="f" stroked="f" coordsize="21600,21600" o:gfxdata="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Od2i9oAAAAJAQAADwAAAAAAAAABACAAAAAi&#10;AAAAZHJzL2Rvd25yZXYueG1sUEsBAhQAFAAAAAgAh07iQHwG0tLPAQAAfQMAAA4AAAAAAAAAAQAg&#10;AAAAKQEAAGRycy9lMm9Eb2MueG1sUEsFBgAAAAAGAAYAWQEAAG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05A67"/>
                          <w:sz w:val="32"/>
                          <w:szCs w:val="32"/>
                          <w:lang w:eastAsia="zh-CN"/>
                        </w:rPr>
                        <w:t>报考专业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5A67"/>
                          <w:sz w:val="28"/>
                          <w:szCs w:val="28"/>
                          <w:lang w:val="en-US" w:eastAsia="zh-CN"/>
                        </w:rPr>
                        <w:t xml:space="preserve">第一志愿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新闻传播学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05A67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189865</wp:posOffset>
                </wp:positionV>
                <wp:extent cx="6555740" cy="328930"/>
                <wp:effectExtent l="0" t="0" r="16510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28930"/>
                          <a:chOff x="6457" y="2794"/>
                          <a:chExt cx="10324" cy="518"/>
                        </a:xfrm>
                      </wpg:grpSpPr>
                      <wps:wsp>
                        <wps:cNvPr id="55" name="矩形 39"/>
                        <wps:cNvSpPr/>
                        <wps:spPr>
                          <a:xfrm>
                            <a:off x="6465" y="2836"/>
                            <a:ext cx="10316" cy="4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矩形 39"/>
                        <wps:cNvSpPr/>
                        <wps:spPr>
                          <a:xfrm flipV="1">
                            <a:off x="6457" y="2794"/>
                            <a:ext cx="120" cy="519"/>
                          </a:xfrm>
                          <a:prstGeom prst="rect">
                            <a:avLst/>
                          </a:prstGeom>
                          <a:solidFill>
                            <a:srgbClr val="505A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5pt;margin-top:14.95pt;height:25.9pt;width:516.2pt;z-index:251659264;mso-width-relative:page;mso-height-relative:page;" coordorigin="6457,2794" coordsize="10324,518" o:gfxdata="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qQ37E2gAAAAkBAAAPAAAAAAAAAAEAIAAAACIAAABkcnMvZG93bnJldi54bWxQ&#10;SwECFAAUAAAACACHTuJAWE8mi6ACAADiBgAADgAAAAAAAAABACAAAAApAQAAZHJzL2Uyb0RvYy54&#10;bWxQSwUGAAAAAAYABgBZAQAAOwYAAAAA&#10;">
                <o:lock v:ext="edit" aspectratio="f"/>
                <v:rect id="矩形 39" o:spid="_x0000_s1026" o:spt="1" style="position:absolute;left:6465;top:2836;height:472;width:10316;v-text-anchor:middle;" fillcolor="#F2F2F2 [3052]" filled="t" stroked="f" coordsize="21600,21600" o:gfxdata="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9G3D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39" o:spid="_x0000_s1026" o:spt="1" style="position:absolute;left:6457;top:2794;flip:y;height:519;width:120;v-text-anchor:middle;" fillcolor="#505A67" filled="t" stroked="f" coordsize="21600,21600" o:gfxdata="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q4d7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3796665</wp:posOffset>
                </wp:positionV>
                <wp:extent cx="278130" cy="11099800"/>
                <wp:effectExtent l="0" t="0" r="6350" b="7620"/>
                <wp:wrapNone/>
                <wp:docPr id="5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-12065" y="712470"/>
                          <a:ext cx="278130" cy="11099800"/>
                        </a:xfrm>
                        <a:prstGeom prst="rect">
                          <a:avLst/>
                        </a:prstGeom>
                        <a:solidFill>
                          <a:srgbClr val="505A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63.35pt;margin-top:298.95pt;height:874pt;width:21.9pt;rotation:5898240f;z-index:251660288;v-text-anchor:middle;mso-width-relative:page;mso-height-relative:page;" fillcolor="#505A67" filled="t" stroked="f" coordsize="21600,21600" o:gfxdata="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OtPEa2gAAAAwBAAAPAAAAAAAAAAEAIAAAACIAAABkcnMvZG93bnJldi54bWxQ&#10;SwECFAAUAAAACACHTuJARQiXh/UBAADJAwAADgAAAAAAAAABACAAAAApAQAAZHJzL2Uyb0RvYy54&#10;bWxQSwUGAAAAAAYABgBZAQAAk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7709535</wp:posOffset>
                </wp:positionV>
                <wp:extent cx="6417310" cy="9785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300" y="9322435"/>
                          <a:ext cx="641731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研一计划：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本阶段还是以学习知识为止，我将研一分为三点：学习，读书，思考。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研二计划：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实习+实践，将以往学习的内容转化为实践；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研三计划：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这个阶段将是人生的转折点，接下来是毕业和就业两大挑战，为人生展开新的篇章。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8pt;margin-top:607.05pt;height:77.05pt;width:505.3pt;z-index:251686912;mso-width-relative:page;mso-height-relative:page;" filled="f" stroked="f" coordsize="21600,21600" o:gfxdata="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wUIMc3QAAAA0BAAAP&#10;AAAAAAAAAAEAIAAAACIAAABkcnMvZG93bnJldi54bWxQSwECFAAUAAAACACHTuJAK3OJwUwCAACB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研一计划：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本阶段还是以学习知识为止，我将研一分为三点：学习，读书，思考。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研二计划：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实习+实践，将以往学习的内容转化为实践；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研三计划：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这个阶段将是人生的转折点，接下来是毕业和就业两大挑战，为人生展开新的篇章。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6189345</wp:posOffset>
                </wp:positionV>
                <wp:extent cx="4282440" cy="1125855"/>
                <wp:effectExtent l="0" t="0" r="0" b="0"/>
                <wp:wrapNone/>
                <wp:docPr id="3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11258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通过英语六级，优秀的听说写能力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国家计算机等级二级证书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熟练使用EXCEL、Word、PPT等办公软件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3.15pt;margin-top:487.35pt;height:88.65pt;width:337.2pt;z-index:251687936;v-text-anchor:middle;mso-width-relative:page;mso-height-relative:page;" filled="f" stroked="f" coordsize="21600,21600" o:gfxdata="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WW&#10;NM7bAAAADAEAAA8AAAAAAAAAAQAgAAAAIgAAAGRycy9kb3ducmV2LnhtbFBLAQIUABQAAAAIAIdO&#10;4kDMDDhkWQIAAKYEAAAOAAAAAAAAAAEAIAAAACoBAABkcnMvZTJvRG9jLnhtbFBLBQYAAAAABgAG&#10;AFkBAAD1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通过英语六级，优秀的听说写能力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国家计算机等级二级证书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熟练使用EXCEL、Word、PPT等办公软件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7204075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  <w:lang w:eastAsia="zh-CN"/>
                              </w:rPr>
                              <w:t>读研计划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11.1pt;margin-top:567.25pt;height:36pt;width:82.4pt;z-index:251691008;mso-width-relative:page;mso-height-relative:page;" filled="f" stroked="f" coordsize="21600,21600" o:gfxdata="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40+9rdkAAAANAQAADwAAAAAAAAABACAAAAAiAAAAZHJzL2Rvd25yZXYueG1sUEsBAhQAFAAA&#10;AAgAh07iQFuv4Eq1AQAAX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05A67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05A67"/>
                          <w:sz w:val="32"/>
                          <w:szCs w:val="32"/>
                          <w:lang w:eastAsia="zh-CN"/>
                        </w:rPr>
                        <w:t>读研计划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7277100</wp:posOffset>
                </wp:positionV>
                <wp:extent cx="6555740" cy="328930"/>
                <wp:effectExtent l="0" t="0" r="16510" b="1397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28930"/>
                          <a:chOff x="6457" y="2794"/>
                          <a:chExt cx="10324" cy="518"/>
                        </a:xfrm>
                      </wpg:grpSpPr>
                      <wps:wsp>
                        <wps:cNvPr id="70" name="矩形 39"/>
                        <wps:cNvSpPr/>
                        <wps:spPr>
                          <a:xfrm>
                            <a:off x="6465" y="2836"/>
                            <a:ext cx="10316" cy="4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矩形 39"/>
                        <wps:cNvSpPr/>
                        <wps:spPr>
                          <a:xfrm flipV="1">
                            <a:off x="6457" y="2794"/>
                            <a:ext cx="120" cy="519"/>
                          </a:xfrm>
                          <a:prstGeom prst="rect">
                            <a:avLst/>
                          </a:prstGeom>
                          <a:solidFill>
                            <a:srgbClr val="505A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5pt;margin-top:573pt;height:25.9pt;width:516.2pt;z-index:251659264;mso-width-relative:page;mso-height-relative:page;" coordorigin="6457,2794" coordsize="10324,518" o:gfxdata="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bV+JV3AAAAA0BAAAPAAAAAAAAAAEAIAAAACIAAABkcnMvZG93bnJldi54bWxQ&#10;SwECFAAUAAAACACHTuJAA2EqV54CAADiBgAADgAAAAAAAAABACAAAAArAQAAZHJzL2Uyb0RvYy54&#10;bWxQSwUGAAAAAAYABgBZAQAAOwYAAAAA&#10;">
                <o:lock v:ext="edit" aspectratio="f"/>
                <v:rect id="矩形 39" o:spid="_x0000_s1026" o:spt="1" style="position:absolute;left:6465;top:2836;height:472;width:10316;v-text-anchor:middle;" fillcolor="#F2F2F2 [3052]" filled="t" stroked="f" coordsize="21600,21600" o:gfxdata="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BNI9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矩形 39" o:spid="_x0000_s1026" o:spt="1" style="position:absolute;left:6457;top:2794;flip:y;height:519;width:120;v-text-anchor:middle;" fillcolor="#505A67" filled="t" stroked="f" coordsize="21600,21600" o:gfxdata="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iAG3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5713730</wp:posOffset>
                </wp:positionV>
                <wp:extent cx="1037590" cy="457200"/>
                <wp:effectExtent l="0" t="0" r="0" b="0"/>
                <wp:wrapNone/>
                <wp:docPr id="3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12.6pt;margin-top:449.9pt;height:36pt;width:81.7pt;z-index:251688960;mso-width-relative:page;mso-height-relative:page;" filled="f" stroked="f" coordsize="21600,21600" o:gfxdata="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6XZ3F2AAAAAsBAAAPAAAAAAAAAAEAIAAAACIAAABkcnMvZG93bnJldi54bWxQSwECFAAU&#10;AAAACACHTuJAu3V8S7gBAABe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05A67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05A67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5791200</wp:posOffset>
                </wp:positionV>
                <wp:extent cx="6555740" cy="328930"/>
                <wp:effectExtent l="0" t="0" r="16510" b="1397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28930"/>
                          <a:chOff x="6457" y="2794"/>
                          <a:chExt cx="10324" cy="518"/>
                        </a:xfrm>
                      </wpg:grpSpPr>
                      <wps:wsp>
                        <wps:cNvPr id="66" name="矩形 39"/>
                        <wps:cNvSpPr/>
                        <wps:spPr>
                          <a:xfrm>
                            <a:off x="6465" y="2836"/>
                            <a:ext cx="10316" cy="4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矩形 39"/>
                        <wps:cNvSpPr/>
                        <wps:spPr>
                          <a:xfrm flipV="1">
                            <a:off x="6457" y="2794"/>
                            <a:ext cx="120" cy="519"/>
                          </a:xfrm>
                          <a:prstGeom prst="rect">
                            <a:avLst/>
                          </a:prstGeom>
                          <a:solidFill>
                            <a:srgbClr val="505A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5pt;margin-top:456pt;height:25.9pt;width:516.2pt;z-index:251659264;mso-width-relative:page;mso-height-relative:page;" coordorigin="6457,2794" coordsize="10324,518" o:gfxdata="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NFkDZ3AAAAAsBAAAPAAAAAAAAAAEAIAAAACIAAABkcnMvZG93bnJldi54&#10;bWxQSwECFAAUAAAACACHTuJAH6u336ECAADiBgAADgAAAAAAAAABACAAAAArAQAAZHJzL2Uyb0Rv&#10;Yy54bWxQSwUGAAAAAAYABgBZAQAAPgYAAAAA&#10;">
                <o:lock v:ext="edit" aspectratio="f"/>
                <v:rect id="矩形 39" o:spid="_x0000_s1026" o:spt="1" style="position:absolute;left:6465;top:2836;height:472;width:10316;v-text-anchor:middle;" fillcolor="#F2F2F2 [3052]" filled="t" stroked="f" coordsize="21600,21600" o:gfxdata="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b+P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矩形 39" o:spid="_x0000_s1026" o:spt="1" style="position:absolute;left:6457;top:2794;flip:y;height:519;width:120;v-text-anchor:middle;" fillcolor="#505A67" filled="t" stroked="f" coordsize="21600,21600" o:gfxdata="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7mggLUAAADbAAAADwAA&#10;AAAAAAABACAAAAAiAAAAZHJzL2Rvd25yZXYueG1sUEsBAhQAFAAAAAgAh07iQDMvBZ47AAAAOQAA&#10;ABAAAAAAAAAAAQAgAAAABAEAAGRycy9zaGFwZXhtbC54bWxQSwUGAAAAAAYABgBbAQAArg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3342640</wp:posOffset>
                </wp:positionV>
                <wp:extent cx="6456045" cy="2464435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045" cy="24644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毕业论文：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eastAsia="zh-CN"/>
                              </w:rPr>
                              <w:t>互联网+时代新闻传播学教育研究论文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2019.5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主要包括：“互联网＋”时代新闻传播学教育现状、动力及教育转型策略；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总结：整理出15000字的毕业的论文，经过层层修改，获得毕业论文“一等奖”的荣誉。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研究课题：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eastAsia="zh-CN"/>
                              </w:rPr>
                              <w:t>主流新闻传播模式创新研究论文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2019.3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对新闻素材进行创新，微信、微博内容中，就含有大量以娱乐为主的新闻素材。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与受众群体面对面交流，及时改进和创新，主流新闻通过新媒体成立与受众群体进行沟通交流的平台，倾听受众群体的声音，及时对自身做出更改。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5.4pt;margin-top:263.2pt;height:194.05pt;width:508.35pt;z-index:251692032;v-text-anchor:middle;mso-width-relative:page;mso-height-relative:page;" filled="f" stroked="f" coordsize="21600,21600" o:gfxdata="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c+37NsAAAALAQAADwAAAAAAAAABACAAAAAiAAAAZHJzL2Rvd25yZXYueG1sUEsBAhQAFAAAAAgA&#10;h07iQMOROstbAgAApgQAAA4AAAAAAAAAAQAgAAAAKgEAAGRycy9lMm9Eb2MueG1sUEsFBgAAAAAG&#10;AAYAWQEAAPc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毕业论文：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eastAsia="zh-CN"/>
                        </w:rPr>
                        <w:t>互联网+时代新闻传播学教育研究论文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2019.5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主要包括：“互联网＋”时代新闻传播学教育现状、动力及教育转型策略；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总结：整理出15000字的毕业的论文，经过层层修改，获得毕业论文“一等奖”的荣誉。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研究课题：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eastAsia="zh-CN"/>
                        </w:rPr>
                        <w:t>主流新闻传播模式创新研究论文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      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2019.3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对新闻素材进行创新，微信、微博内容中，就含有大量以娱乐为主的新闻素材。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与受众群体面对面交流，及时改进和创新，主流新闻通过新媒体成立与受众群体进行沟通交流的平台，倾听受众群体的声音，及时对自身做出更改。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2809875</wp:posOffset>
                </wp:positionV>
                <wp:extent cx="6555740" cy="328930"/>
                <wp:effectExtent l="0" t="0" r="16510" b="1397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28930"/>
                          <a:chOff x="6457" y="2794"/>
                          <a:chExt cx="10324" cy="518"/>
                        </a:xfrm>
                      </wpg:grpSpPr>
                      <wps:wsp>
                        <wps:cNvPr id="62" name="矩形 39"/>
                        <wps:cNvSpPr/>
                        <wps:spPr>
                          <a:xfrm>
                            <a:off x="6465" y="2836"/>
                            <a:ext cx="10316" cy="4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矩形 39"/>
                        <wps:cNvSpPr/>
                        <wps:spPr>
                          <a:xfrm flipV="1">
                            <a:off x="6457" y="2794"/>
                            <a:ext cx="120" cy="519"/>
                          </a:xfrm>
                          <a:prstGeom prst="rect">
                            <a:avLst/>
                          </a:prstGeom>
                          <a:solidFill>
                            <a:srgbClr val="505A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5pt;margin-top:221.25pt;height:25.9pt;width:516.2pt;z-index:251659264;mso-width-relative:page;mso-height-relative:page;" coordorigin="6457,2794" coordsize="10324,518" o:gfxdata="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NdH5WjcAAAACwEAAA8AAAAAAAAAAQAgAAAAIgAAAGRycy9kb3ducmV2Lnht&#10;bFBLAQIUABQAAAAIAIdO4kCw/mp/oAIAAOIGAAAOAAAAAAAAAAEAIAAAACsBAABkcnMvZTJvRG9j&#10;LnhtbFBLBQYAAAAABgAGAFkBAAA9BgAAAAA=&#10;">
                <o:lock v:ext="edit" aspectratio="f"/>
                <v:rect id="矩形 39" o:spid="_x0000_s1026" o:spt="1" style="position:absolute;left:6465;top:2836;height:472;width:10316;v-text-anchor:middle;" fillcolor="#F2F2F2 [3052]" filled="t" stroked="f" coordsize="21600,21600" o:gfxdata="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U5c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矩形 39" o:spid="_x0000_s1026" o:spt="1" style="position:absolute;left:6457;top:2794;flip:y;height:519;width:120;v-text-anchor:middle;" fillcolor="#505A67" filled="t" stroked="f" coordsize="21600,21600" o:gfxdata="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9Kq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2736850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  <w:lang w:val="en-US" w:eastAsia="zh-CN"/>
                              </w:rPr>
                              <w:t>研究题目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12.6pt;margin-top:215.5pt;height:36pt;width:87.6pt;z-index:251689984;mso-width-relative:page;mso-height-relative:page;" filled="f" stroked="f" coordsize="21600,21600" o:gfxdata="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qX+69cAAAALAQAADwAAAAAAAAABACAAAAAiAAAAZHJzL2Rvd25yZXYueG1sUEsBAhQAFAAA&#10;AAgAh07iQOPj88m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05A67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05A67"/>
                          <w:sz w:val="32"/>
                          <w:szCs w:val="32"/>
                          <w:lang w:val="en-US" w:eastAsia="zh-CN"/>
                        </w:rPr>
                        <w:t>研究题目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1179195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05A67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12.6pt;margin-top:92.85pt;height:36pt;width:80.85pt;z-index:251694080;mso-width-relative:page;mso-height-relative:page;" filled="f" stroked="f" coordsize="21600,21600" o:gfxdata="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Z4ZHC2AAAAAs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05A67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05A67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662305</wp:posOffset>
                </wp:positionV>
                <wp:extent cx="5329555" cy="377825"/>
                <wp:effectExtent l="4445" t="4445" r="19050" b="1778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55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05A67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专业一:96分 ，专业二:89分 ，综合分:116分 ，总分:398分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05A6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05A6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15pt;margin-top:52.15pt;height:29.75pt;width:419.65pt;z-index:251698176;mso-width-relative:page;mso-height-relative:page;" filled="f" stroked="t" coordsize="21600,21600" o:gfxdata="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INszZ&#10;2AAAAAsBAAAPAAAAAAAAAAEAIAAAACIAAABkcnMvZG93bnJldi54bWxQSwECFAAUAAAACACHTuJA&#10;5YKBB+gBAACmAwAADgAAAAAAAAABACAAAAAnAQAAZHJzL2Uyb0RvYy54bWxQSwUGAAAAAAYABgBZ&#10;AQAAgQUAAAAA&#10;">
                <v:fill on="f" focussize="0,0"/>
                <v:stroke weight="0.5pt" color="#505A67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专业一:96分 ，专业二:89分 ，综合分:116分 ，总分:398分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color w:val="505A67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color w:val="505A67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1672590</wp:posOffset>
                </wp:positionV>
                <wp:extent cx="6304280" cy="9245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4280" cy="92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 xml:space="preserve">上海财经大学 /  新闻传播学 / 本科                                 2015.9-2019.6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1100" w:hanging="1100" w:hangingChars="50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主修课程：新闻学概论、中国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instrText xml:space="preserve"> HYPERLINK "http://www.so.com/s?q=%E6%96%B0%E9%97%BB%E4%BA%8B%E4%B8%9A&amp;ie=utf-8&amp;src=internal_wenda_recommend_textn"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新闻事业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史、外国新闻事业、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instrText xml:space="preserve"> HYPERLINK "http://www.so.com/s?q=%E6%96%B0%E9%97%BB%E9%87%87%E8%AE%BF%E4%B8%8E%E5%86%99%E4%BD%9C&amp;ie=utf-8&amp;src=internal_wenda_recommend_textn"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新闻采访与写作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instrText xml:space="preserve"> HYPERLINK "http://www.so.com/s?q=%E6%96%B0%E9%97%BB%E7%BC%96%E8%BE%91&amp;ie=utf-8&amp;src=internal_wenda_recommend_textn"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新闻编辑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与评论、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instrText xml:space="preserve"> HYPERLINK "http://www.so.com/s?q=%E5%A4%A7%E4%BC%97%E4%BC%A0%E6%92%AD%E5%AD%A6&amp;ie=utf-8&amp;src=internal_wenda_recommend_textn"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大众传播学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instrText xml:space="preserve"> HYPERLINK "http://www.so.com/s?q=%E6%96%B0%E9%97%BB%E6%B3%95%E8%A7%84%E4%B8%8E%E6%96%B0%E9%97%BB%E8%81%8C%E4%B8%9A%E9%81%93%E5%BE%B7&amp;ie=utf-8&amp;src=internal_wenda_recommend_textn"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新闻法规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、新闻摄影、 广播电视学、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instrText xml:space="preserve"> HYPERLINK "http://www.so.com/s?q=%E5%B9%BF%E5%91%8A%E5%AD%A6&amp;ie=utf-8&amp;src=internal_wenda_recommend_textn"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广告学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instrText xml:space="preserve"> HYPERLINK "http://www.so.com/s?q=%E5%85%AC%E5%85%B1%E5%85%B3%E7%B3%BB%E5%AD%A6&amp;ie=utf-8&amp;src=internal_wenda_recommend_textn"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公共关系学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131.7pt;height:72.8pt;width:496.4pt;z-index:251664384;mso-width-relative:page;mso-height-relative:page;" filled="f" stroked="f" coordsize="21600,21600" o:gfxdata="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uVcFLdAAAACwEAAA8AAAAAAAAAAQAg&#10;AAAAIgAAAGRycy9kb3ducmV2LnhtbFBLAQIUABQAAAAIAIdO4kAi6PL5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 xml:space="preserve">上海财经大学 /  新闻传播学 / 本科                                 2015.9-2019.6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1100" w:hanging="1100" w:hangingChars="50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主修课程：新闻学概论、中国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instrText xml:space="preserve"> HYPERLINK "http://www.so.com/s?q=%E6%96%B0%E9%97%BB%E4%BA%8B%E4%B8%9A&amp;ie=utf-8&amp;src=internal_wenda_recommend_textn"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新闻事业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史、外国新闻事业、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instrText xml:space="preserve"> HYPERLINK "http://www.so.com/s?q=%E6%96%B0%E9%97%BB%E9%87%87%E8%AE%BF%E4%B8%8E%E5%86%99%E4%BD%9C&amp;ie=utf-8&amp;src=internal_wenda_recommend_textn"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新闻采访与写作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instrText xml:space="preserve"> HYPERLINK "http://www.so.com/s?q=%E6%96%B0%E9%97%BB%E7%BC%96%E8%BE%91&amp;ie=utf-8&amp;src=internal_wenda_recommend_textn"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新闻编辑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与评论、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instrText xml:space="preserve"> HYPERLINK "http://www.so.com/s?q=%E5%A4%A7%E4%BC%97%E4%BC%A0%E6%92%AD%E5%AD%A6&amp;ie=utf-8&amp;src=internal_wenda_recommend_textn"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大众传播学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instrText xml:space="preserve"> HYPERLINK "http://www.so.com/s?q=%E6%96%B0%E9%97%BB%E6%B3%95%E8%A7%84%E4%B8%8E%E6%96%B0%E9%97%BB%E8%81%8C%E4%B8%9A%E9%81%93%E5%BE%B7&amp;ie=utf-8&amp;src=internal_wenda_recommend_textn"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新闻法规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、新闻摄影、 广播电视学、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instrText xml:space="preserve"> HYPERLINK "http://www.so.com/s?q=%E5%B9%BF%E5%91%8A%E5%AD%A6&amp;ie=utf-8&amp;src=internal_wenda_recommend_textn"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广告学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instrText xml:space="preserve"> HYPERLINK "http://www.so.com/s?q=%E5%85%AC%E5%85%B1%E5%85%B3%E7%B3%BB%E5%AD%A6&amp;ie=utf-8&amp;src=internal_wenda_recommend_textn"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公共关系学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666115</wp:posOffset>
                </wp:positionV>
                <wp:extent cx="828040" cy="37782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377825"/>
                        </a:xfrm>
                        <a:prstGeom prst="rect">
                          <a:avLst/>
                        </a:prstGeom>
                        <a:solidFill>
                          <a:srgbClr val="505A6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95pt;margin-top:52.45pt;height:29.75pt;width:65.2pt;z-index:251697152;mso-width-relative:page;mso-height-relative:page;" fillcolor="#505A67" filled="t" stroked="f" coordsize="21600,21600" o:gfxdata="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XAYpdgAAAAK&#10;AQAADwAAAAAAAAABACAAAAAiAAAAZHJzL2Rvd25yZXYueG1sUEsBAhQAFAAAAAgAh07iQJQ1HpXj&#10;AQAApQMAAA4AAAAAAAAAAQAgAAAAJwEAAGRycy9lMm9Eb2MueG1sUEsFBgAAAAAGAAYAWQEAAHw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初试成绩：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1257300</wp:posOffset>
                </wp:positionV>
                <wp:extent cx="6555740" cy="328930"/>
                <wp:effectExtent l="0" t="0" r="16510" b="139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28930"/>
                          <a:chOff x="6457" y="2794"/>
                          <a:chExt cx="10324" cy="518"/>
                        </a:xfrm>
                      </wpg:grpSpPr>
                      <wps:wsp>
                        <wps:cNvPr id="58" name="矩形 39"/>
                        <wps:cNvSpPr/>
                        <wps:spPr>
                          <a:xfrm>
                            <a:off x="6465" y="2836"/>
                            <a:ext cx="10316" cy="4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矩形 39"/>
                        <wps:cNvSpPr/>
                        <wps:spPr>
                          <a:xfrm flipV="1">
                            <a:off x="6457" y="2794"/>
                            <a:ext cx="120" cy="519"/>
                          </a:xfrm>
                          <a:prstGeom prst="rect">
                            <a:avLst/>
                          </a:prstGeom>
                          <a:solidFill>
                            <a:srgbClr val="505A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5pt;margin-top:99pt;height:25.9pt;width:516.2pt;z-index:251659264;mso-width-relative:page;mso-height-relative:page;" coordorigin="6457,2794" coordsize="10324,518" o:gfxdata="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p7QP+3AAAAAsBAAAPAAAAAAAAAAEAIAAAACIAAABkcnMvZG93bnJldi54&#10;bWxQSwECFAAUAAAACACHTuJAmpsL06ECAADiBgAADgAAAAAAAAABACAAAAArAQAAZHJzL2Uyb0Rv&#10;Yy54bWxQSwUGAAAAAAYABgBZAQAAPgYAAAAA&#10;">
                <o:lock v:ext="edit" aspectratio="f"/>
                <v:rect id="矩形 39" o:spid="_x0000_s1026" o:spt="1" style="position:absolute;left:6465;top:2836;height:472;width:10316;v-text-anchor:middle;" fillcolor="#F2F2F2 [3052]" filled="t" stroked="f" coordsize="21600,21600" o:gfxdata="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QGJ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rect id="矩形 39" o:spid="_x0000_s1026" o:spt="1" style="position:absolute;left:6457;top:2794;flip:y;height:519;width:120;v-text-anchor:middle;" fillcolor="#505A67" filled="t" stroked="f" coordsize="21600,21600" o:gfxdata="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nPp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-6642100</wp:posOffset>
                </wp:positionH>
                <wp:positionV relativeFrom="paragraph">
                  <wp:posOffset>798830</wp:posOffset>
                </wp:positionV>
                <wp:extent cx="507428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8965" y="2170430"/>
                          <a:ext cx="50742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468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3pt;margin-top:62.9pt;height:0pt;width:399.55pt;z-index:251695104;mso-width-relative:page;mso-height-relative:page;" filled="f" stroked="t" coordsize="21600,21600" o:gfxdata="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EanndoAAAAOAQAADwAAAAAAAAABACAAAAAiAAAAZHJzL2Rvd25yZXYueG1sUEsBAhQAFAAAAAgA&#10;h07iQIdBXq7qAQAAqAMAAA4AAAAAAAAAAQAgAAAAKQEAAGRycy9lMm9Eb2MueG1sUEsFBgAAAAAG&#10;AAYAWQEAAIUFAAAAAA==&#10;">
                <v:fill on="f" focussize="0,0"/>
                <v:stroke color="#746869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-929005</wp:posOffset>
                </wp:positionV>
                <wp:extent cx="7772400" cy="10800715"/>
                <wp:effectExtent l="0" t="0" r="0" b="635"/>
                <wp:wrapNone/>
                <wp:docPr id="2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61.85pt;margin-top:-73.15pt;height:850.45pt;width:612pt;z-index:-251653120;mso-width-relative:page;mso-height-relative:page;" fillcolor="#FFFFFF" filled="t" stroked="f" coordsize="21600,21600" o:gfxdata="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KORy3cAAAADwEAAA8AAAAAAAAAAQAgAAAAIgAAAGRycy9kb3ducmV2&#10;LnhtbFBLAQIUABQAAAAIAIdO4kDwH1Es+AEAAAEEAAAOAAAAAAAAAAEAIAAAACsBAABkcnMvZTJv&#10;RG9jLnhtbFBLBQYAAAAABgAGAFkBAACVBQAAAAA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2536825</wp:posOffset>
                </wp:positionV>
                <wp:extent cx="1995170" cy="405765"/>
                <wp:effectExtent l="0" t="0" r="0" b="0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4870" y="3451225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6pt;margin-top:199.75pt;height:31.95pt;width:157.1pt;z-index:251685888;mso-width-relative:page;mso-height-relative:page;" filled="f" stroked="f" coordsize="21600,21600" o:gfxdata="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kQcLtwAAAAKAQAA&#10;DwAAAAAAAAABACAAAAAiAAAAZHJzL2Rvd25yZXYueG1sUEsBAhQAFAAAAAgAh07iQEMF3rZOAgAA&#10;gA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1243965</wp:posOffset>
                </wp:positionV>
                <wp:extent cx="6800850" cy="5963920"/>
                <wp:effectExtent l="7620" t="7620" r="11430" b="10160"/>
                <wp:wrapNone/>
                <wp:docPr id="23" name="组合 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5963920"/>
                          <a:chOff x="14649" y="20803"/>
                          <a:chExt cx="10710" cy="9392"/>
                        </a:xfrm>
                        <a:solidFill>
                          <a:srgbClr val="505A67"/>
                        </a:solidFill>
                      </wpg:grpSpPr>
                      <wpg:grpSp>
                        <wpg:cNvPr id="15" name="组合 1448"/>
                        <wpg:cNvGrpSpPr/>
                        <wpg:grpSpPr>
                          <a:xfrm>
                            <a:off x="14649" y="29521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13" name="椭圆 1449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505A6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14" name="直线 1450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505A6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组合 1445"/>
                        <wpg:cNvGrpSpPr/>
                        <wpg:grpSpPr>
                          <a:xfrm>
                            <a:off x="14649" y="22921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16" name="椭圆 1446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505A6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17" name="直线 1447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505A6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2" name="组合 1444"/>
                        <wpg:cNvGrpSpPr/>
                        <wpg:grpSpPr>
                          <a:xfrm>
                            <a:off x="14649" y="20803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20" name="椭圆 1431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505A6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21" name="直线 1443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505A6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40" o:spid="_x0000_s1026" o:spt="203" style="position:absolute;left:0pt;margin-left:-32.65pt;margin-top:97.95pt;height:469.6pt;width:535.5pt;z-index:251671552;mso-width-relative:page;mso-height-relative:page;" coordorigin="14649,20803" coordsize="10710,9392" o:gfxdata="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MXA&#10;Oc3cAAAADQEAAA8AAAAAAAAAAQAgAAAAIgAAAGRycy9kb3ducmV2LnhtbFBLAQIUABQAAAAIAIdO&#10;4kDRGyQ4rgMAAEgUAAAOAAAAAAAAAAEAIAAAACsBAABkcnMvZTJvRG9jLnhtbFBLBQYAAAAABgAG&#10;AFkBAABLBwAAAAA=&#10;">
                <o:lock v:ext="edit" aspectratio="f"/>
                <v:group id="组合 1448" o:spid="_x0000_s1026" o:spt="203" style="position:absolute;left:14649;top:29521;height:674;width:10710;" coordorigin="3558,72166" coordsize="10710,6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449" o:spid="_x0000_s1026" o:spt="3" type="#_x0000_t3" style="position:absolute;left:3558;top:72166;height:675;width:675;" filled="t" stroked="t" coordsize="21600,21600" o:gfxdata="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xbxyG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1.25pt" color="#505A67" joinstyle="round"/>
                    <v:imagedata o:title=""/>
                    <o:lock v:ext="edit" aspectratio="f"/>
                  </v:shape>
                  <v:line id="直线 1450" o:spid="_x0000_s1026" o:spt="20" style="position:absolute;left:3994;top:72785;height:1;width:10275;" filled="t" stroked="t" coordsize="21600,21600" o:gfxdata="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ivX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505A67" joinstyle="round"/>
                    <v:imagedata o:title=""/>
                    <o:lock v:ext="edit" aspectratio="f"/>
                  </v:line>
                </v:group>
                <v:group id="组合 1445" o:spid="_x0000_s1026" o:spt="203" style="position:absolute;left:14649;top:22921;height:674;width:10710;" coordorigin="3558,72166" coordsize="10710,67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446" o:spid="_x0000_s1026" o:spt="3" type="#_x0000_t3" style="position:absolute;left:3558;top:72166;height:675;width:675;" filled="t" stroked="t" coordsize="21600,21600" o:gfxdata="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sZLm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1.25pt" color="#505A67" joinstyle="round"/>
                    <v:imagedata o:title=""/>
                    <o:lock v:ext="edit" aspectratio="f"/>
                  </v:shape>
                  <v:line id="直线 1447" o:spid="_x0000_s1026" o:spt="20" style="position:absolute;left:3994;top:72785;height:1;width:10275;" filled="t" stroked="t" coordsize="21600,21600" o:gfxdata="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KMSi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25pt" color="#505A67" joinstyle="round"/>
                    <v:imagedata o:title=""/>
                    <o:lock v:ext="edit" aspectratio="f"/>
                  </v:line>
                </v:group>
                <v:group id="组合 1444" o:spid="_x0000_s1026" o:spt="203" style="position:absolute;left:14649;top:20803;height:674;width:10710;" coordorigin="3558,72166" coordsize="10710,67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431" o:spid="_x0000_s1026" o:spt="3" type="#_x0000_t3" style="position:absolute;left:3558;top:72166;height:675;width:675;" filled="t" stroked="t" coordsize="21600,21600" o:gfxdata="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Llk+u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1.25pt" color="#505A67" joinstyle="round"/>
                    <v:imagedata o:title=""/>
                    <o:lock v:ext="edit" aspectratio="f"/>
                  </v:shape>
                  <v:line id="直线 1443" o:spid="_x0000_s1026" o:spt="20" style="position:absolute;left:3994;top:72785;height:1;width:10275;" filled="t" stroked="t" coordsize="21600,21600" o:gfxdata="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Dxn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25pt" color="#505A67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1167765</wp:posOffset>
                </wp:positionV>
                <wp:extent cx="394970" cy="478155"/>
                <wp:effectExtent l="0" t="0" r="0" b="0"/>
                <wp:wrapNone/>
                <wp:docPr id="1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050" y="208216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pt;margin-top:91.95pt;height:37.65pt;width:31.1pt;z-index:251681792;mso-width-relative:page;mso-height-relative:page;" filled="f" stroked="f" coordsize="21600,21600" o:gfxdata="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1E1ddoAAAAJAQAA&#10;DwAAAAAAAAABACAAAAAiAAAAZHJzL2Rvd25yZXYueG1sUEsBAhQAFAAAAAgAh07iQJkidgveAQAA&#10;lgMAAA4AAAAAAAAAAQAgAAAAKQEAAGRycy9lMm9Eb2MueG1sUEsFBgAAAAAGAAYAWQEAAHk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6762750</wp:posOffset>
                </wp:positionV>
                <wp:extent cx="1920240" cy="405765"/>
                <wp:effectExtent l="0" t="0" r="0" b="0"/>
                <wp:wrapNone/>
                <wp:docPr id="7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4870" y="7677150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6pt;margin-top:532.5pt;height:31.95pt;width:151.2pt;z-index:251676672;mso-width-relative:page;mso-height-relative:page;" filled="f" stroked="f" coordsize="21600,21600" o:gfxdata="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KhXNHcAAAADAEAAA8AAAAA&#10;AAAAAQAgAAAAIgAAAGRycy9kb3ducmV2LnhtbFBLAQIUABQAAAAIAIdO4kASYL2ISQIAAIA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7249160</wp:posOffset>
                </wp:positionV>
                <wp:extent cx="6291580" cy="683260"/>
                <wp:effectExtent l="0" t="0" r="0" b="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7395" y="8163560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65pt;margin-top:570.8pt;height:53.8pt;width:495.4pt;z-index:251675648;mso-width-relative:page;mso-height-relative:page;" filled="f" stroked="f" coordsize="21600,21600" o:gfxdata="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8i0wN0AAAAMAQAA&#10;DwAAAAAAAAABACAAAAAiAAAAZHJzL2Rvd25yZXYueG1sUEsBAhQAFAAAAAgAh07iQEV86pxNAgAA&#10;gA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8081645</wp:posOffset>
                </wp:positionV>
                <wp:extent cx="6407785" cy="683260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0235" y="8996045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45pt;margin-top:636.35pt;height:53.8pt;width:504.55pt;z-index:251677696;mso-width-relative:page;mso-height-relative:page;" filled="f" stroked="f" coordsize="21600,21600" o:gfxdata="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vY3Zd0AAAANAQAA&#10;DwAAAAAAAAABACAAAAAiAAAAZHJzL2Rvd25yZXYueG1sUEsBAhQAFAAAAAgAh07iQCLBy2ZNAgAA&#10;gA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4693285</wp:posOffset>
                </wp:positionV>
                <wp:extent cx="6407785" cy="198183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5165" y="5607685"/>
                          <a:ext cx="6407785" cy="177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5pt;margin-top:369.55pt;height:156.05pt;width:504.55pt;z-index:251674624;mso-width-relative:page;mso-height-relative:page;" filled="f" stroked="f" coordsize="21600,21600" o:gfxdata="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5L6J33AAAAAwBAAAP&#10;AAAAAAAAAAEAIAAAACIAAABkcnMvZG93bnJldi54bWxQSwECFAAUAAAACACHTuJAhLzMYU0CAACB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3050540</wp:posOffset>
                </wp:positionV>
                <wp:extent cx="6407785" cy="161480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5800" y="396494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240.2pt;height:127.15pt;width:504.55pt;z-index:251673600;mso-width-relative:page;mso-height-relative:page;" filled="f" stroked="f" coordsize="21600,21600" o:gfxdata="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cLg890AAAALAQAA&#10;DwAAAAAAAAABACAAAAAiAAAAZHJzL2Rvd25yZXYueG1sUEsBAhQAFAAAAAgAh07iQP+88zBNAgAA&#10;gQ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1787525</wp:posOffset>
                </wp:positionV>
                <wp:extent cx="6407785" cy="68326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2620" y="2701925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0.9pt;margin-top:140.75pt;height:53.8pt;width:504.55pt;z-index:251670528;mso-width-relative:page;mso-height-relative:page;" filled="f" stroked="f" coordsize="21600,21600" o:gfxdata="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Lgy2jcAAAACwEAAA8A&#10;AAAAAAAAAQAgAAAAIgAAAGRycy9kb3ducmV2LnhtbFBLAQIUABQAAAAIAIdO4kDmyHumTAIAAIA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1207770</wp:posOffset>
                </wp:positionV>
                <wp:extent cx="2014855" cy="516255"/>
                <wp:effectExtent l="0" t="0" r="0" b="0"/>
                <wp:wrapNone/>
                <wp:docPr id="1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4870" y="212217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6pt;margin-top:95.1pt;height:40.65pt;width:158.65pt;z-index:251678720;mso-width-relative:page;mso-height-relative:page;" filled="f" stroked="f" coordsize="21600,21600" o:gfxdata="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DCLmtoAAAAKAQAADwAAAAAA&#10;AAABACAAAAAiAAAAZHJzL2Rvd25yZXYueG1sUEsBAhQAFAAAAAgAh07iQDmK77xKAgAAgQ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661670</wp:posOffset>
                </wp:positionV>
                <wp:extent cx="6638925" cy="523875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125" y="1576070"/>
                          <a:ext cx="66389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75pt;margin-top:52.1pt;height:41.25pt;width:522.75pt;z-index:251672576;mso-width-relative:page;mso-height-relative:page;" filled="f" stroked="f" coordsize="21600,21600" o:gfxdata="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vmkgLaAAAADAEAAA8AAAAA&#10;AAAAAQAgAAAAIgAAAGRycy9kb3ducmV2LnhtbFBLAQIUABQAAAAIAIdO4kBaEQEySwIAAIAEAAAO&#10;AAAAAAAAAAEAIAAAACk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-346075</wp:posOffset>
                </wp:positionV>
                <wp:extent cx="3274695" cy="604520"/>
                <wp:effectExtent l="0" t="0" r="0" b="0"/>
                <wp:wrapNone/>
                <wp:docPr id="154" name="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84400" y="568325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思源黑体" w:hAnsi="思源黑体" w:eastAsia="思源黑体" w:cs="思源黑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18" o:spid="_x0000_s1026" o:spt="1" style="position:absolute;left:0pt;flip:x;margin-left:110.5pt;margin-top:-27.25pt;height:47.6pt;width:257.85pt;z-index:251680768;mso-width-relative:page;mso-height-relative:page;" filled="f" stroked="f" coordsize="21600,21600" o:gfxdata="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ImOQr2gAAAAoBAAAP&#10;AAAAAAAAAAEAIAAAACIAAABkcnMvZG93bnJldi54bWxQSwECFAAUAAAACACHTuJAIg0NAN0BAACz&#10;AwAADgAAAAAAAAABACAAAAApAQAAZHJzL2Uyb0RvYy54bWxQSwUGAAAAAAYABgBZAQAAeAUAAAAA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思源黑体" w:hAnsi="思源黑体" w:eastAsia="思源黑体" w:cs="思源黑体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-156210</wp:posOffset>
                </wp:positionV>
                <wp:extent cx="6874510" cy="447675"/>
                <wp:effectExtent l="0" t="0" r="2540" b="9525"/>
                <wp:wrapNone/>
                <wp:docPr id="24" name="矩形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505A67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419" o:spid="_x0000_s1026" o:spt="1" style="position:absolute;left:0pt;margin-left:-31.35pt;margin-top:-12.3pt;height:35.25pt;width:541.3pt;z-index:251679744;mso-width-relative:page;mso-height-relative:page;" fillcolor="#505A67" filled="t" stroked="f" coordsize="21600,21600" o:gfxdata="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q4q22QAAAAsBAAAPAAAAAAAA&#10;AAEAIAAAACIAAABkcnMvZG93bnJldi54bWxQSwECFAAUAAAACACHTuJA3gN8tdgBAACSAwAADgAA&#10;AAAAAAABACAAAAAoAQAAZHJzL2Uyb0RvYy54bWxQSwUGAAAAAAYABgBZAQAAcg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-153035</wp:posOffset>
            </wp:positionV>
            <wp:extent cx="918845" cy="457835"/>
            <wp:effectExtent l="9525" t="9525" r="24130" b="27940"/>
            <wp:wrapNone/>
            <wp:docPr id="25" name="图片 2" descr="QQ图片201810232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QQ图片20181023233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5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6712585</wp:posOffset>
                </wp:positionV>
                <wp:extent cx="394970" cy="478155"/>
                <wp:effectExtent l="0" t="0" r="0" b="0"/>
                <wp:wrapNone/>
                <wp:docPr id="1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" y="762698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85pt;margin-top:528.55pt;height:37.65pt;width:31.1pt;z-index:251684864;mso-width-relative:page;mso-height-relative:page;" filled="f" stroked="f" coordsize="21600,21600" o:gfxdata="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8sCnzaAAAACgEA&#10;AA8AAAAAAAAAAQAgAAAAIgAAAGRycy9kb3ducmV2LnhtbFBLAQIUABQAAAAIAIdO4kBrwng63wEA&#10;AJYDAAAOAAAAAAAAAAEAIAAAACkBAABkcnMvZTJvRG9jLnhtbFBLBQYAAAAABgAGAFkBAAB6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2497455</wp:posOffset>
                </wp:positionV>
                <wp:extent cx="394970" cy="478155"/>
                <wp:effectExtent l="0" t="0" r="0" b="0"/>
                <wp:wrapNone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190" y="341185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1.8pt;margin-top:196.65pt;height:37.65pt;width:31.1pt;z-index:251683840;mso-width-relative:page;mso-height-relative:page;" filled="f" stroked="f" coordsize="21600,21600" o:gfxdata="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Hva7vbAAAACgEA&#10;AA8AAAAAAAAAAQAgAAAAIgAAAGRycy9kb3ducmV2LnhtbFBLAQIUABQAAAAIAIdO4kCNwYNy3gEA&#10;AJYDAAAOAAAAAAAAAAEAIAAAACoBAABkcnMvZTJvRG9jLnhtbFBLBQYAAAAABgAGAFkBAAB6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1D20C"/>
    <w:multiLevelType w:val="singleLevel"/>
    <w:tmpl w:val="DDA1D2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5B792AE"/>
    <w:multiLevelType w:val="singleLevel"/>
    <w:tmpl w:val="25B792A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429000D"/>
    <w:multiLevelType w:val="singleLevel"/>
    <w:tmpl w:val="4429000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formatting="1"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A4E86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53D30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5A47EF"/>
    <w:rsid w:val="02692C87"/>
    <w:rsid w:val="02FE7D35"/>
    <w:rsid w:val="036A71B4"/>
    <w:rsid w:val="039107C2"/>
    <w:rsid w:val="04354274"/>
    <w:rsid w:val="044B421A"/>
    <w:rsid w:val="04521B11"/>
    <w:rsid w:val="05840D54"/>
    <w:rsid w:val="05BC7403"/>
    <w:rsid w:val="060565E0"/>
    <w:rsid w:val="08C17C3A"/>
    <w:rsid w:val="08D7175C"/>
    <w:rsid w:val="08D97F94"/>
    <w:rsid w:val="09334C8C"/>
    <w:rsid w:val="09AD237B"/>
    <w:rsid w:val="09D31EE1"/>
    <w:rsid w:val="0A170BE5"/>
    <w:rsid w:val="0A181DC0"/>
    <w:rsid w:val="0A3933F3"/>
    <w:rsid w:val="0B3F6A97"/>
    <w:rsid w:val="0BB8792F"/>
    <w:rsid w:val="0BD6245D"/>
    <w:rsid w:val="0BF508FF"/>
    <w:rsid w:val="0C205424"/>
    <w:rsid w:val="0C550E25"/>
    <w:rsid w:val="0CA54EF4"/>
    <w:rsid w:val="0CE074AC"/>
    <w:rsid w:val="0D1D3E81"/>
    <w:rsid w:val="0E1653F1"/>
    <w:rsid w:val="0E9C2E85"/>
    <w:rsid w:val="0F451B81"/>
    <w:rsid w:val="0F511CEE"/>
    <w:rsid w:val="0F6D5158"/>
    <w:rsid w:val="101B1087"/>
    <w:rsid w:val="102B7874"/>
    <w:rsid w:val="11C965B1"/>
    <w:rsid w:val="11E475E9"/>
    <w:rsid w:val="134F4892"/>
    <w:rsid w:val="139F2509"/>
    <w:rsid w:val="14E64A1B"/>
    <w:rsid w:val="14EB3106"/>
    <w:rsid w:val="15791589"/>
    <w:rsid w:val="17041FCF"/>
    <w:rsid w:val="174D1C33"/>
    <w:rsid w:val="17576631"/>
    <w:rsid w:val="18397356"/>
    <w:rsid w:val="1A763D39"/>
    <w:rsid w:val="1BC11871"/>
    <w:rsid w:val="1BCE542B"/>
    <w:rsid w:val="1CD7512D"/>
    <w:rsid w:val="1D104B3E"/>
    <w:rsid w:val="1D7F2BF3"/>
    <w:rsid w:val="1D9E5EC4"/>
    <w:rsid w:val="1E050AF1"/>
    <w:rsid w:val="1E740CBB"/>
    <w:rsid w:val="1FE412F9"/>
    <w:rsid w:val="204358FA"/>
    <w:rsid w:val="206E62AF"/>
    <w:rsid w:val="208B1571"/>
    <w:rsid w:val="216A315E"/>
    <w:rsid w:val="21AA58FC"/>
    <w:rsid w:val="21FC3DC2"/>
    <w:rsid w:val="22055AB1"/>
    <w:rsid w:val="22282D72"/>
    <w:rsid w:val="23D4759F"/>
    <w:rsid w:val="23FD2C72"/>
    <w:rsid w:val="2409740E"/>
    <w:rsid w:val="24B86816"/>
    <w:rsid w:val="24D81B80"/>
    <w:rsid w:val="255549CD"/>
    <w:rsid w:val="264B73DB"/>
    <w:rsid w:val="2678162D"/>
    <w:rsid w:val="27160ED4"/>
    <w:rsid w:val="274A163F"/>
    <w:rsid w:val="275445B6"/>
    <w:rsid w:val="27741646"/>
    <w:rsid w:val="288D39BF"/>
    <w:rsid w:val="28BB4736"/>
    <w:rsid w:val="296C34A2"/>
    <w:rsid w:val="298766CE"/>
    <w:rsid w:val="29A55F12"/>
    <w:rsid w:val="2A67590C"/>
    <w:rsid w:val="2AA36255"/>
    <w:rsid w:val="2ADD357F"/>
    <w:rsid w:val="2B197BA0"/>
    <w:rsid w:val="2B234A88"/>
    <w:rsid w:val="2B6F46F1"/>
    <w:rsid w:val="2BC302ED"/>
    <w:rsid w:val="2E1E648B"/>
    <w:rsid w:val="2E282EB8"/>
    <w:rsid w:val="2E761BE0"/>
    <w:rsid w:val="2ED004DD"/>
    <w:rsid w:val="2F505A7B"/>
    <w:rsid w:val="2F5D2671"/>
    <w:rsid w:val="2FBD2E2D"/>
    <w:rsid w:val="2FDA2353"/>
    <w:rsid w:val="309B3354"/>
    <w:rsid w:val="31837D06"/>
    <w:rsid w:val="31D05A87"/>
    <w:rsid w:val="3411591F"/>
    <w:rsid w:val="343A28AF"/>
    <w:rsid w:val="34A7501B"/>
    <w:rsid w:val="34F0472B"/>
    <w:rsid w:val="34F964FC"/>
    <w:rsid w:val="35380A83"/>
    <w:rsid w:val="355258A6"/>
    <w:rsid w:val="35694A7D"/>
    <w:rsid w:val="357B432C"/>
    <w:rsid w:val="35812426"/>
    <w:rsid w:val="3633413E"/>
    <w:rsid w:val="36D43173"/>
    <w:rsid w:val="37332931"/>
    <w:rsid w:val="374E25B3"/>
    <w:rsid w:val="37E80CB8"/>
    <w:rsid w:val="38B14167"/>
    <w:rsid w:val="38FA6570"/>
    <w:rsid w:val="38FB6C95"/>
    <w:rsid w:val="391F6DA9"/>
    <w:rsid w:val="39D36603"/>
    <w:rsid w:val="3A0D5647"/>
    <w:rsid w:val="3A5D2C08"/>
    <w:rsid w:val="3AE622CE"/>
    <w:rsid w:val="3B5A13E1"/>
    <w:rsid w:val="3C041786"/>
    <w:rsid w:val="3D686599"/>
    <w:rsid w:val="3E160488"/>
    <w:rsid w:val="3E2C7AEE"/>
    <w:rsid w:val="3E7C4091"/>
    <w:rsid w:val="3EA54C12"/>
    <w:rsid w:val="3EDA5B86"/>
    <w:rsid w:val="3F6D15B9"/>
    <w:rsid w:val="3F9561F6"/>
    <w:rsid w:val="402F727B"/>
    <w:rsid w:val="406868A5"/>
    <w:rsid w:val="40AA6C05"/>
    <w:rsid w:val="40B0028F"/>
    <w:rsid w:val="41A95B37"/>
    <w:rsid w:val="42293474"/>
    <w:rsid w:val="426D4942"/>
    <w:rsid w:val="42725173"/>
    <w:rsid w:val="429175CA"/>
    <w:rsid w:val="444C717A"/>
    <w:rsid w:val="44502D0D"/>
    <w:rsid w:val="445A6D3D"/>
    <w:rsid w:val="448464EE"/>
    <w:rsid w:val="44FE6B95"/>
    <w:rsid w:val="45233B1E"/>
    <w:rsid w:val="45744240"/>
    <w:rsid w:val="462B4A2E"/>
    <w:rsid w:val="46CD0A1D"/>
    <w:rsid w:val="46E010A7"/>
    <w:rsid w:val="488915BC"/>
    <w:rsid w:val="48A352BF"/>
    <w:rsid w:val="496410A1"/>
    <w:rsid w:val="4A3B78DD"/>
    <w:rsid w:val="4A603235"/>
    <w:rsid w:val="4AC206AD"/>
    <w:rsid w:val="4ADC728D"/>
    <w:rsid w:val="4BA615DD"/>
    <w:rsid w:val="4BCD5DFE"/>
    <w:rsid w:val="4C563F69"/>
    <w:rsid w:val="4C785ACE"/>
    <w:rsid w:val="4D0E0BA9"/>
    <w:rsid w:val="4D497767"/>
    <w:rsid w:val="4D6A3D30"/>
    <w:rsid w:val="4D9A049C"/>
    <w:rsid w:val="4E5D26A9"/>
    <w:rsid w:val="4E6523A0"/>
    <w:rsid w:val="4EFE0819"/>
    <w:rsid w:val="4F490478"/>
    <w:rsid w:val="4F666BC1"/>
    <w:rsid w:val="4FC944D4"/>
    <w:rsid w:val="500A68CB"/>
    <w:rsid w:val="503F7538"/>
    <w:rsid w:val="511A6B19"/>
    <w:rsid w:val="51BA4533"/>
    <w:rsid w:val="51FD0B36"/>
    <w:rsid w:val="52160A3C"/>
    <w:rsid w:val="52D502D8"/>
    <w:rsid w:val="52D97CF2"/>
    <w:rsid w:val="537E6888"/>
    <w:rsid w:val="53946DA2"/>
    <w:rsid w:val="54DC6B3E"/>
    <w:rsid w:val="54F33C25"/>
    <w:rsid w:val="55A912F0"/>
    <w:rsid w:val="58DC3826"/>
    <w:rsid w:val="59096FBD"/>
    <w:rsid w:val="590D4ACA"/>
    <w:rsid w:val="5AFB3933"/>
    <w:rsid w:val="5B5B1AE2"/>
    <w:rsid w:val="5C313F00"/>
    <w:rsid w:val="5C530774"/>
    <w:rsid w:val="5CBE37FF"/>
    <w:rsid w:val="5D825419"/>
    <w:rsid w:val="5DA62881"/>
    <w:rsid w:val="5E0C7929"/>
    <w:rsid w:val="5FE36844"/>
    <w:rsid w:val="60213B5C"/>
    <w:rsid w:val="60487D35"/>
    <w:rsid w:val="60856857"/>
    <w:rsid w:val="60941A9A"/>
    <w:rsid w:val="60AA2DC1"/>
    <w:rsid w:val="60D23B64"/>
    <w:rsid w:val="618B0F66"/>
    <w:rsid w:val="61E824E6"/>
    <w:rsid w:val="620A3581"/>
    <w:rsid w:val="629A327A"/>
    <w:rsid w:val="63607B1C"/>
    <w:rsid w:val="653E2273"/>
    <w:rsid w:val="66D776BC"/>
    <w:rsid w:val="67BC2E8B"/>
    <w:rsid w:val="68540753"/>
    <w:rsid w:val="68A1610B"/>
    <w:rsid w:val="69394F83"/>
    <w:rsid w:val="699513FA"/>
    <w:rsid w:val="69AA4E86"/>
    <w:rsid w:val="6AA9368B"/>
    <w:rsid w:val="6D7479DD"/>
    <w:rsid w:val="6D8E090F"/>
    <w:rsid w:val="6DB50C13"/>
    <w:rsid w:val="6EFC7AA8"/>
    <w:rsid w:val="6F756436"/>
    <w:rsid w:val="701930CF"/>
    <w:rsid w:val="70D467CB"/>
    <w:rsid w:val="726569B4"/>
    <w:rsid w:val="72706AC6"/>
    <w:rsid w:val="72A94BF7"/>
    <w:rsid w:val="72D37169"/>
    <w:rsid w:val="73893205"/>
    <w:rsid w:val="73D75A4A"/>
    <w:rsid w:val="74BB3343"/>
    <w:rsid w:val="74FC737A"/>
    <w:rsid w:val="75AF284C"/>
    <w:rsid w:val="76DC6544"/>
    <w:rsid w:val="76FB75C0"/>
    <w:rsid w:val="77560C98"/>
    <w:rsid w:val="77771C8D"/>
    <w:rsid w:val="77D962EB"/>
    <w:rsid w:val="78EA3822"/>
    <w:rsid w:val="792B4EF8"/>
    <w:rsid w:val="79F44ACD"/>
    <w:rsid w:val="7A1D312F"/>
    <w:rsid w:val="7ABE3040"/>
    <w:rsid w:val="7B0A0A62"/>
    <w:rsid w:val="7BFD571C"/>
    <w:rsid w:val="7CA363C5"/>
    <w:rsid w:val="7D690C3D"/>
    <w:rsid w:val="7DCA5B5D"/>
    <w:rsid w:val="7F2C5AB1"/>
    <w:rsid w:val="7F5901F7"/>
    <w:rsid w:val="7F9F5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页脚 字符"/>
    <w:link w:val="5"/>
    <w:qFormat/>
    <w:uiPriority w:val="99"/>
    <w:rPr>
      <w:kern w:val="2"/>
      <w:sz w:val="18"/>
      <w:szCs w:val="18"/>
    </w:rPr>
  </w:style>
  <w:style w:type="character" w:customStyle="1" w:styleId="16">
    <w:name w:val="页眉 字符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bf4366d-e73c-4390-9779-6b3edda7919f\&#22797;&#24335;&#32771;&#30740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复式考研简历.docx</Template>
  <Pages>2</Pages>
  <Words>0</Words>
  <Characters>0</Characters>
  <Lines>1</Lines>
  <Paragraphs>1</Paragraphs>
  <TotalTime>2</TotalTime>
  <ScaleCrop>false</ScaleCrop>
  <LinksUpToDate>false</LinksUpToDate>
  <CharactersWithSpaces>21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2022-01-24T11:22:00Z</dcterms:created>
  <dc:creator>童话里的艾菲尔</dc:creator>
  <cp:lastModifiedBy>童话里的艾菲尔</cp:lastModifiedBy>
  <dcterms:modified xsi:type="dcterms:W3CDTF">2022-01-24T11:22:46Z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>
    <vt:lpwstr>4</vt:lpwstr>
  </property>
  <property fmtid="{D5CDD505-2E9C-101B-9397-08002B2CF9AE}" pid="4" name="KSOTemplateKey">
    <vt:lpwstr>1.0_ho0zspNyG+99j0v+LcLBFSOXVJohZXNo++zTA3PKSbMi7lslDMRFAH4WpGyAAzQ6gYtU1fE3kDfa7BrDoGHslg==</vt:lpwstr>
  </property>
  <property fmtid="{D5CDD505-2E9C-101B-9397-08002B2CF9AE}" pid="5" name="KSOTemplateUUID">
    <vt:lpwstr>v1.0_mb_ctRNRFeUNRrSUqh4tSAuJw==</vt:lpwstr>
  </property>
  <property fmtid="{D5CDD505-2E9C-101B-9397-08002B2CF9AE}" pid="6" name="ICV">
    <vt:lpwstr>649C57C99EDC4DF9B28B4594773FC012</vt:lpwstr>
  </property>
</Properties>
</file>