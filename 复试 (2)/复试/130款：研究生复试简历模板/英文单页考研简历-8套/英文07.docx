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pStyle w:val="4"/>
        <w:rPr>
          <w:rFonts w:ascii="微软雅黑" w:hAnsi="微软雅黑" w:eastAsia="微软雅黑"/>
          <w:sz w:val="20"/>
        </w:rPr>
      </w:pPr>
      <w:r>
        <w:rPr>
          <w:sz w:val="20"/>
          <w:lang w:val="en" w:eastAsia="zh-CN"/>
        </w:rPr>
        <mc:AlternateContent>
          <mc:Choice Requires="wps">
            <w:drawing>
              <wp:anchor distT="0" distB="0" distL="114300" distR="114300" simplePos="0" relativeHeight="251650048" behindDoc="0" locked="0" layoutInCell="1" allowOverlap="1">
                <wp:simplePos x="0" y="0"/>
                <wp:positionH relativeFrom="column">
                  <wp:posOffset>-104775</wp:posOffset>
                </wp:positionH>
                <wp:positionV relativeFrom="page">
                  <wp:posOffset>-95885</wp:posOffset>
                </wp:positionV>
                <wp:extent cx="2197100" cy="11058525"/>
                <wp:effectExtent l="0" t="0" r="0" b="9525"/>
                <wp:wrapNone/>
                <wp:docPr id="9" name="Rectangle 27"/>
                <wp:cNvGraphicFramePr/>
                <a:graphic xmlns:a="http://schemas.openxmlformats.org/drawingml/2006/main">
                  <a:graphicData uri="http://schemas.microsoft.com/office/word/2010/wordprocessingShape">
                    <wps:wsp>
                      <wps:cNvSpPr>
                        <a:spLocks noChangeArrowheads="1"/>
                      </wps:cNvSpPr>
                      <wps:spPr bwMode="auto">
                        <a:xfrm>
                          <a:off x="0" y="0"/>
                          <a:ext cx="2197100" cy="11058525"/>
                        </a:xfrm>
                        <a:prstGeom prst="rect">
                          <a:avLst/>
                        </a:prstGeom>
                        <a:solidFill>
                          <a:schemeClr val="accent6"/>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27" o:spid="_x0000_s1026" o:spt="1" style="position:absolute;left:0pt;margin-left:-8.25pt;margin-top:-7.55pt;height:870.75pt;width:173pt;mso-position-vertical-relative:page;z-index:251650048;mso-width-relative:page;mso-height-relative:page;" fillcolor="#5FB2D3 [3209]" filled="t" stroked="f" coordsize="21600,21600" o:gfxdata="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0oyG19wA&#10;AAAMAQAADwAAAAAAAAABACAAAAAiAAAAZHJzL2Rvd25yZXYueG1sUEsBAhQAFAAAAAgAh07iQNXC&#10;J6MbAgAANwQAAA4AAAAAAAAAAQAgAAAAKwEAAGRycy9lMm9Eb2MueG1sUEsFBgAAAAAGAAYAWQEA&#10;ALgFAAAAAA==&#10;">
                <v:fill on="t" focussize="0,0"/>
                <v:stroke on="f"/>
                <v:imagedata o:title=""/>
                <o:lock v:ext="edit" aspectratio="f"/>
                <v:textbox>
                  <w:txbxContent>
                    <w:p>
                      <w:pPr>
                        <w:jc w:val="center"/>
                      </w:pPr>
                    </w:p>
                  </w:txbxContent>
                </v:textbox>
              </v:rect>
            </w:pict>
          </mc:Fallback>
        </mc:AlternateContent>
      </w:r>
    </w:p>
    <w:p>
      <w:pPr>
        <w:pStyle w:val="4"/>
        <w:rPr>
          <w:rFonts w:ascii="微软雅黑" w:hAnsi="微软雅黑" w:eastAsia="微软雅黑"/>
          <w:sz w:val="20"/>
        </w:rPr>
      </w:pPr>
      <w:r>
        <w:rPr>
          <w:lang w:val="en"/>
        </w:rPr>
        <w:drawing>
          <wp:anchor distT="0" distB="0" distL="114300" distR="114300" simplePos="0" relativeHeight="251665408" behindDoc="0" locked="0" layoutInCell="1" allowOverlap="1">
            <wp:simplePos x="0" y="0"/>
            <wp:positionH relativeFrom="column">
              <wp:posOffset>350520</wp:posOffset>
            </wp:positionH>
            <wp:positionV relativeFrom="paragraph">
              <wp:posOffset>180340</wp:posOffset>
            </wp:positionV>
            <wp:extent cx="1379855" cy="1380490"/>
            <wp:effectExtent l="74295" t="74295" r="88900" b="88265"/>
            <wp:wrapNone/>
            <wp:docPr id="44" name="图片 43" descr="C:\Users\Administrator\Desktop\头像照片\正方形.png正方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3" descr="C:\Users\Administrator\Desktop\头像照片\正方形.png正方形"/>
                    <pic:cNvPicPr>
                      <a:picLocks noChangeAspect="1"/>
                    </pic:cNvPicPr>
                  </pic:nvPicPr>
                  <pic:blipFill>
                    <a:blip r:embed="rId4"/>
                    <a:srcRect/>
                    <a:stretch>
                      <a:fillRect/>
                    </a:stretch>
                  </pic:blipFill>
                  <pic:spPr>
                    <a:xfrm>
                      <a:off x="0" y="0"/>
                      <a:ext cx="1379855" cy="1380417"/>
                    </a:xfrm>
                    <a:prstGeom prst="ellipse">
                      <a:avLst/>
                    </a:prstGeom>
                    <a:ln w="38100">
                      <a:solidFill>
                        <a:schemeClr val="bg1"/>
                      </a:solidFill>
                    </a:ln>
                    <a:effectLst>
                      <a:outerShdw sx="105000" sy="105000" algn="ctr" rotWithShape="0">
                        <a:schemeClr val="accent6">
                          <a:lumMod val="50000"/>
                          <a:alpha val="40000"/>
                        </a:schemeClr>
                      </a:outerShdw>
                    </a:effectLst>
                  </pic:spPr>
                </pic:pic>
              </a:graphicData>
            </a:graphic>
          </wp:anchor>
        </w:drawing>
      </w:r>
    </w:p>
    <w:p>
      <w:pPr>
        <w:pStyle w:val="4"/>
        <w:rPr>
          <w:rFonts w:ascii="微软雅黑" w:hAnsi="微软雅黑" w:eastAsia="微软雅黑"/>
          <w:sz w:val="20"/>
        </w:rPr>
      </w:pPr>
    </w:p>
    <w:p>
      <w:pPr>
        <w:pStyle w:val="4"/>
        <w:rPr>
          <w:rFonts w:ascii="微软雅黑" w:hAnsi="微软雅黑" w:eastAsia="微软雅黑"/>
          <w:sz w:val="20"/>
        </w:rPr>
      </w:pPr>
    </w:p>
    <w:p>
      <w:pPr>
        <w:pStyle w:val="4"/>
        <w:rPr>
          <w:rFonts w:ascii="微软雅黑" w:hAnsi="微软雅黑" w:eastAsia="微软雅黑"/>
          <w:sz w:val="20"/>
        </w:rPr>
      </w:pPr>
    </w:p>
    <w:p>
      <w:pPr>
        <w:pStyle w:val="4"/>
        <w:rPr>
          <w:rFonts w:ascii="微软雅黑" w:hAnsi="微软雅黑" w:eastAsia="微软雅黑"/>
          <w:sz w:val="20"/>
        </w:rPr>
      </w:pPr>
    </w:p>
    <w:p>
      <w:pPr>
        <w:pStyle w:val="4"/>
        <w:rPr>
          <w:rFonts w:ascii="微软雅黑" w:hAnsi="微软雅黑" w:eastAsia="微软雅黑"/>
          <w:sz w:val="20"/>
        </w:rPr>
      </w:pPr>
      <w:r>
        <w:rPr>
          <w:sz w:val="20"/>
          <w:lang w:val="en" w:eastAsia="zh-CN"/>
        </w:rPr>
        <mc:AlternateContent>
          <mc:Choice Requires="wps">
            <w:drawing>
              <wp:anchor distT="0" distB="0" distL="114300" distR="114300" simplePos="0" relativeHeight="251651072" behindDoc="0" locked="0" layoutInCell="1" allowOverlap="1">
                <wp:simplePos x="0" y="0"/>
                <wp:positionH relativeFrom="column">
                  <wp:posOffset>1887855</wp:posOffset>
                </wp:positionH>
                <wp:positionV relativeFrom="page">
                  <wp:posOffset>1538605</wp:posOffset>
                </wp:positionV>
                <wp:extent cx="5759450" cy="379730"/>
                <wp:effectExtent l="0" t="0" r="0" b="1270"/>
                <wp:wrapNone/>
                <wp:docPr id="8" name="Rectangle 38"/>
                <wp:cNvGraphicFramePr/>
                <a:graphic xmlns:a="http://schemas.openxmlformats.org/drawingml/2006/main">
                  <a:graphicData uri="http://schemas.microsoft.com/office/word/2010/wordprocessingShape">
                    <wps:wsp>
                      <wps:cNvSpPr>
                        <a:spLocks noChangeArrowheads="1"/>
                      </wps:cNvSpPr>
                      <wps:spPr bwMode="auto">
                        <a:xfrm>
                          <a:off x="0" y="0"/>
                          <a:ext cx="5759532" cy="380011"/>
                        </a:xfrm>
                        <a:prstGeom prst="rect">
                          <a:avLst/>
                        </a:prstGeom>
                        <a:solidFill>
                          <a:schemeClr val="accent6">
                            <a:lumMod val="75000"/>
                          </a:schemeClr>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38" o:spid="_x0000_s1026" o:spt="1" style="position:absolute;left:0pt;margin-left:148.65pt;margin-top:121.15pt;height:29.9pt;width:453.5pt;mso-position-vertical-relative:page;z-index:251651072;mso-width-relative:page;mso-height-relative:page;" fillcolor="#328FB4 [2409]" filled="t" stroked="f" coordsize="21600,21600" o:gfxdata="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aJ4V42QAAAAwBAAAPAAAAAAAAAAEAIAAAACIAAABkcnMvZG93bnJldi54bWxQSwEC&#10;FAAUAAAACACHTuJAmDBAsywCAABXBAAADgAAAAAAAAABACAAAAAoAQAAZHJzL2Uyb0RvYy54bWxQ&#10;SwUGAAAAAAYABgBZAQAAxgUAAAAA&#10;">
                <v:fill on="t" focussize="0,0"/>
                <v:stroke on="f"/>
                <v:imagedata o:title=""/>
                <o:lock v:ext="edit" aspectratio="f"/>
                <v:textbox>
                  <w:txbxContent>
                    <w:p>
                      <w:pPr>
                        <w:jc w:val="center"/>
                      </w:pPr>
                    </w:p>
                  </w:txbxContent>
                </v:textbox>
              </v:rect>
            </w:pict>
          </mc:Fallback>
        </mc:AlternateContent>
      </w:r>
    </w:p>
    <w:p>
      <w:pPr>
        <w:pStyle w:val="4"/>
        <w:rPr>
          <w:rFonts w:ascii="微软雅黑" w:hAnsi="微软雅黑" w:eastAsia="微软雅黑"/>
          <w:sz w:val="20"/>
        </w:rPr>
      </w:pPr>
    </w:p>
    <w:p>
      <w:pPr>
        <w:pStyle w:val="4"/>
        <w:rPr>
          <w:rFonts w:ascii="微软雅黑" w:hAnsi="微软雅黑" w:eastAsia="微软雅黑"/>
          <w:sz w:val="20"/>
        </w:rPr>
      </w:pPr>
      <w:r>
        <w:rPr>
          <w:lang w:val="en"/>
        </w:rPr>
        <mc:AlternateContent>
          <mc:Choice Requires="wps">
            <w:drawing>
              <wp:anchor distT="0" distB="0" distL="114300" distR="114300" simplePos="0" relativeHeight="251663360" behindDoc="0" locked="0" layoutInCell="1" allowOverlap="1">
                <wp:simplePos x="0" y="0"/>
                <wp:positionH relativeFrom="column">
                  <wp:posOffset>260985</wp:posOffset>
                </wp:positionH>
                <wp:positionV relativeFrom="paragraph">
                  <wp:posOffset>198120</wp:posOffset>
                </wp:positionV>
                <wp:extent cx="5252085" cy="841375"/>
                <wp:effectExtent l="0" t="0" r="0" b="0"/>
                <wp:wrapNone/>
                <wp:docPr id="4" name="文本框 3"/>
                <wp:cNvGraphicFramePr/>
                <a:graphic xmlns:a="http://schemas.openxmlformats.org/drawingml/2006/main">
                  <a:graphicData uri="http://schemas.microsoft.com/office/word/2010/wordprocessingShape">
                    <wps:wsp>
                      <wps:cNvSpPr txBox="1"/>
                      <wps:spPr>
                        <a:xfrm>
                          <a:off x="0" y="0"/>
                          <a:ext cx="5251939" cy="841375"/>
                        </a:xfrm>
                        <a:prstGeom prst="rect">
                          <a:avLst/>
                        </a:prstGeom>
                        <a:noFill/>
                      </wps:spPr>
                      <wps:txbx>
                        <w:txbxContent>
                          <w:p>
                            <w:pPr>
                              <w:spacing w:line="800" w:lineRule="exact"/>
                              <w:rPr>
                                <w:rFonts w:ascii="Arial" w:hAnsi="Arial" w:eastAsia="阿里巴巴普惠体 B" w:cs="Arial"/>
                                <w:b/>
                                <w:bCs/>
                                <w:color w:val="5FB2D3" w:themeColor="accent6"/>
                                <w:sz w:val="24"/>
                                <w:szCs w:val="24"/>
                                <w:lang w:eastAsia="zh-CN"/>
                                <w14:textFill>
                                  <w14:solidFill>
                                    <w14:schemeClr w14:val="accent6"/>
                                  </w14:solidFill>
                                </w14:textFill>
                              </w:rPr>
                            </w:pPr>
                            <w:r>
                              <w:rPr>
                                <w:rFonts w:ascii="Arial" w:hAnsi="Arial" w:cs="Arial"/>
                                <w:b/>
                                <w:bCs/>
                                <w:color w:val="5FB2D3" w:themeColor="accent6"/>
                                <w:kern w:val="24"/>
                                <w:position w:val="1"/>
                                <w:sz w:val="56"/>
                                <w:szCs w:val="56"/>
                                <w:lang w:val="en" w:eastAsia="zh-CN"/>
                                <w14:textFill>
                                  <w14:solidFill>
                                    <w14:schemeClr w14:val="accent6"/>
                                  </w14:solidFill>
                                </w14:textFill>
                              </w:rPr>
                              <w:t xml:space="preserve">Bai </w:t>
                            </w:r>
                            <w:r>
                              <w:rPr>
                                <w:rFonts w:ascii="Arial" w:hAnsi="Arial" w:cs="Arial"/>
                                <w:b/>
                                <w:bCs/>
                                <w:color w:val="5FB2D3" w:themeColor="accent6"/>
                                <w:kern w:val="24"/>
                                <w:sz w:val="56"/>
                                <w:szCs w:val="56"/>
                                <w:lang w:val="en" w:eastAsia="zh-CN"/>
                                <w14:textFill>
                                  <w14:solidFill>
                                    <w14:schemeClr w14:val="accent6"/>
                                  </w14:solidFill>
                                </w14:textFill>
                              </w:rPr>
                              <w:t>Jiawen</w:t>
                            </w:r>
                          </w:p>
                          <w:p>
                            <w:pPr>
                              <w:spacing w:line="400" w:lineRule="exact"/>
                              <w:rPr>
                                <w:rFonts w:ascii="阿里巴巴普惠体 R" w:hAnsi="阿里巴巴普惠体 R" w:eastAsia="阿里巴巴普惠体 R" w:cs="阿里巴巴普惠体 R"/>
                                <w:color w:val="404040" w:themeColor="text1" w:themeTint="BF"/>
                                <w:lang w:eastAsia="zh-CN"/>
                                <w14:textFill>
                                  <w14:solidFill>
                                    <w14:schemeClr w14:val="tx1">
                                      <w14:lumMod w14:val="75000"/>
                                      <w14:lumOff w14:val="25000"/>
                                    </w14:schemeClr>
                                  </w14:solidFill>
                                </w14:textFill>
                              </w:rPr>
                            </w:pPr>
                            <w:r>
                              <w:rPr>
                                <w:color w:val="404040" w:themeColor="text1" w:themeTint="BF"/>
                                <w:kern w:val="24"/>
                                <w:sz w:val="21"/>
                                <w:szCs w:val="21"/>
                                <w:lang w:val="en" w:eastAsia="zh-CN"/>
                                <w14:textFill>
                                  <w14:solidFill>
                                    <w14:schemeClr w14:val="tx1">
                                      <w14:lumMod w14:val="75000"/>
                                      <w14:lumOff w14:val="25000"/>
                                    </w14:schemeClr>
                                  </w14:solidFill>
                                </w14:textFill>
                              </w:rPr>
                              <w:t>Admission S: Huazhong University of Science and Technology:</w:t>
                            </w:r>
                            <w:r>
                              <w:rPr>
                                <w:lang w:val="en"/>
                              </w:rPr>
                              <w:t xml:space="preserve"> </w:t>
                            </w:r>
                            <w:r>
                              <w:rPr>
                                <w:color w:val="404040" w:themeColor="text1" w:themeTint="BF"/>
                                <w:kern w:val="24"/>
                                <w:sz w:val="21"/>
                                <w:szCs w:val="21"/>
                                <w:lang w:val="en" w:eastAsia="zh-CN"/>
                                <w14:textFill>
                                  <w14:solidFill>
                                    <w14:schemeClr w14:val="tx1">
                                      <w14:lumMod w14:val="75000"/>
                                      <w14:lumOff w14:val="25000"/>
                                    </w14:schemeClr>
                                  </w14:solidFill>
                                </w14:textFill>
                              </w:rPr>
                              <w:t>Accounting</w:t>
                            </w:r>
                            <w:r>
                              <w:rPr>
                                <w:lang w:val="en"/>
                              </w:rPr>
                              <w:t xml:space="preserve"> </w:t>
                            </w:r>
                          </w:p>
                        </w:txbxContent>
                      </wps:txbx>
                      <wps:bodyPr wrap="square" rtlCol="0">
                        <a:spAutoFit/>
                      </wps:bodyPr>
                    </wps:wsp>
                  </a:graphicData>
                </a:graphic>
              </wp:anchor>
            </w:drawing>
          </mc:Choice>
          <mc:Fallback>
            <w:pict>
              <v:shape id="文本框 3" o:spid="_x0000_s1026" o:spt="202" type="#_x0000_t202" style="position:absolute;left:0pt;margin-left:20.55pt;margin-top:15.6pt;height:66.25pt;width:413.55pt;z-index:251663360;mso-width-relative:page;mso-height-relative:page;" filled="f" stroked="f" coordsize="21600,21600" o:gfxdata="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LoAh+rWAAAACQEAAA8AAAAAAAAAAQAgAAAAIgAAAGRycy9kb3ducmV2LnhtbFBLAQIU&#10;ABQAAAAIAIdO4kAs/l5XvAEAAF0DAAAOAAAAAAAAAAEAIAAAACUBAABkcnMvZTJvRG9jLnhtbFBL&#10;BQYAAAAABgAGAFkBAABTBQAAAAA=&#10;">
                <v:fill on="f" focussize="0,0"/>
                <v:stroke on="f"/>
                <v:imagedata o:title=""/>
                <o:lock v:ext="edit" aspectratio="f"/>
                <v:textbox style="mso-fit-shape-to-text:t;">
                  <w:txbxContent>
                    <w:p>
                      <w:pPr>
                        <w:spacing w:line="800" w:lineRule="exact"/>
                        <w:rPr>
                          <w:rFonts w:ascii="Arial" w:hAnsi="Arial" w:eastAsia="阿里巴巴普惠体 B" w:cs="Arial"/>
                          <w:b/>
                          <w:bCs/>
                          <w:color w:val="5FB2D3" w:themeColor="accent6"/>
                          <w:sz w:val="24"/>
                          <w:szCs w:val="24"/>
                          <w:lang w:eastAsia="zh-CN"/>
                          <w14:textFill>
                            <w14:solidFill>
                              <w14:schemeClr w14:val="accent6"/>
                            </w14:solidFill>
                          </w14:textFill>
                        </w:rPr>
                      </w:pPr>
                      <w:r>
                        <w:rPr>
                          <w:rFonts w:ascii="Arial" w:hAnsi="Arial" w:cs="Arial"/>
                          <w:b/>
                          <w:bCs/>
                          <w:color w:val="5FB2D3" w:themeColor="accent6"/>
                          <w:kern w:val="24"/>
                          <w:position w:val="1"/>
                          <w:sz w:val="56"/>
                          <w:szCs w:val="56"/>
                          <w:lang w:val="en" w:eastAsia="zh-CN"/>
                          <w14:textFill>
                            <w14:solidFill>
                              <w14:schemeClr w14:val="accent6"/>
                            </w14:solidFill>
                          </w14:textFill>
                        </w:rPr>
                        <w:t xml:space="preserve">Bai </w:t>
                      </w:r>
                      <w:r>
                        <w:rPr>
                          <w:rFonts w:ascii="Arial" w:hAnsi="Arial" w:cs="Arial"/>
                          <w:b/>
                          <w:bCs/>
                          <w:color w:val="5FB2D3" w:themeColor="accent6"/>
                          <w:kern w:val="24"/>
                          <w:sz w:val="56"/>
                          <w:szCs w:val="56"/>
                          <w:lang w:val="en" w:eastAsia="zh-CN"/>
                          <w14:textFill>
                            <w14:solidFill>
                              <w14:schemeClr w14:val="accent6"/>
                            </w14:solidFill>
                          </w14:textFill>
                        </w:rPr>
                        <w:t>Jiawen</w:t>
                      </w:r>
                    </w:p>
                    <w:p>
                      <w:pPr>
                        <w:spacing w:line="400" w:lineRule="exact"/>
                        <w:rPr>
                          <w:rFonts w:ascii="阿里巴巴普惠体 R" w:hAnsi="阿里巴巴普惠体 R" w:eastAsia="阿里巴巴普惠体 R" w:cs="阿里巴巴普惠体 R"/>
                          <w:color w:val="404040" w:themeColor="text1" w:themeTint="BF"/>
                          <w:lang w:eastAsia="zh-CN"/>
                          <w14:textFill>
                            <w14:solidFill>
                              <w14:schemeClr w14:val="tx1">
                                <w14:lumMod w14:val="75000"/>
                                <w14:lumOff w14:val="25000"/>
                              </w14:schemeClr>
                            </w14:solidFill>
                          </w14:textFill>
                        </w:rPr>
                      </w:pPr>
                      <w:r>
                        <w:rPr>
                          <w:color w:val="404040" w:themeColor="text1" w:themeTint="BF"/>
                          <w:kern w:val="24"/>
                          <w:sz w:val="21"/>
                          <w:szCs w:val="21"/>
                          <w:lang w:val="en" w:eastAsia="zh-CN"/>
                          <w14:textFill>
                            <w14:solidFill>
                              <w14:schemeClr w14:val="tx1">
                                <w14:lumMod w14:val="75000"/>
                                <w14:lumOff w14:val="25000"/>
                              </w14:schemeClr>
                            </w14:solidFill>
                          </w14:textFill>
                        </w:rPr>
                        <w:t>Admission S: Huazhong University of Science and Technology:</w:t>
                      </w:r>
                      <w:r>
                        <w:rPr>
                          <w:lang w:val="en"/>
                        </w:rPr>
                        <w:t xml:space="preserve"> </w:t>
                      </w:r>
                      <w:r>
                        <w:rPr>
                          <w:color w:val="404040" w:themeColor="text1" w:themeTint="BF"/>
                          <w:kern w:val="24"/>
                          <w:sz w:val="21"/>
                          <w:szCs w:val="21"/>
                          <w:lang w:val="en" w:eastAsia="zh-CN"/>
                          <w14:textFill>
                            <w14:solidFill>
                              <w14:schemeClr w14:val="tx1">
                                <w14:lumMod w14:val="75000"/>
                                <w14:lumOff w14:val="25000"/>
                              </w14:schemeClr>
                            </w14:solidFill>
                          </w14:textFill>
                        </w:rPr>
                        <w:t>Accounting</w:t>
                      </w:r>
                      <w:r>
                        <w:rPr>
                          <w:lang w:val="en"/>
                        </w:rPr>
                        <w:t xml:space="preserve"> </w:t>
                      </w:r>
                    </w:p>
                  </w:txbxContent>
                </v:textbox>
              </v:shape>
            </w:pict>
          </mc:Fallback>
        </mc:AlternateContent>
      </w:r>
    </w:p>
    <w:p>
      <w:pPr>
        <w:pStyle w:val="4"/>
        <w:rPr>
          <w:rFonts w:ascii="微软雅黑" w:hAnsi="微软雅黑" w:eastAsia="微软雅黑"/>
          <w:sz w:val="20"/>
        </w:rPr>
      </w:pPr>
      <w:r>
        <w:rPr>
          <w:sz w:val="20"/>
          <w:lang w:val="en" w:eastAsia="zh-CN"/>
        </w:rPr>
        <mc:AlternateContent>
          <mc:Choice Requires="wps">
            <w:drawing>
              <wp:anchor distT="0" distB="0" distL="114300" distR="114300" simplePos="0" relativeHeight="251653120" behindDoc="1" locked="0" layoutInCell="1" allowOverlap="1">
                <wp:simplePos x="0" y="0"/>
                <wp:positionH relativeFrom="column">
                  <wp:posOffset>7055485</wp:posOffset>
                </wp:positionH>
                <wp:positionV relativeFrom="paragraph">
                  <wp:posOffset>147320</wp:posOffset>
                </wp:positionV>
                <wp:extent cx="19050" cy="0"/>
                <wp:effectExtent l="14605" t="11430" r="13970" b="7620"/>
                <wp:wrapNone/>
                <wp:docPr id="3" name="Line 21"/>
                <wp:cNvGraphicFramePr/>
                <a:graphic xmlns:a="http://schemas.openxmlformats.org/drawingml/2006/main">
                  <a:graphicData uri="http://schemas.microsoft.com/office/word/2010/wordprocessingShape">
                    <wps:wsp>
                      <wps:cNvCnPr>
                        <a:cxnSpLocks noChangeShapeType="1"/>
                      </wps:cNvCnPr>
                      <wps:spPr bwMode="auto">
                        <a:xfrm>
                          <a:off x="0" y="0"/>
                          <a:ext cx="19050" cy="0"/>
                        </a:xfrm>
                        <a:prstGeom prst="line">
                          <a:avLst/>
                        </a:prstGeom>
                        <a:noFill/>
                        <a:ln w="12700">
                          <a:solidFill>
                            <a:srgbClr val="3694A0"/>
                          </a:solidFill>
                          <a:round/>
                        </a:ln>
                      </wps:spPr>
                      <wps:bodyPr/>
                    </wps:wsp>
                  </a:graphicData>
                </a:graphic>
              </wp:anchor>
            </w:drawing>
          </mc:Choice>
          <mc:Fallback>
            <w:pict>
              <v:line id="Line 21" o:spid="_x0000_s1026" o:spt="20" style="position:absolute;left:0pt;margin-left:555.55pt;margin-top:11.6pt;height:0pt;width:1.5pt;z-index:-251663360;mso-width-relative:page;mso-height-relative:page;" filled="f" stroked="t" coordsize="21600,21600" o:gfxdata="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OTALkHVAAAACwEAAA8AAAAAAAAAAQAgAAAAIgAAAGRycy9k&#10;b3ducmV2LnhtbFBLAQIUABQAAAAIAIdO4kAVudLWzAEAAJ8DAAAOAAAAAAAAAAEAIAAAACQBAABk&#10;cnMvZTJvRG9jLnhtbFBLBQYAAAAABgAGAFkBAABiBQAAAAA=&#10;">
                <v:fill on="f" focussize="0,0"/>
                <v:stroke weight="1pt" color="#3694A0" joinstyle="round"/>
                <v:imagedata o:title=""/>
                <o:lock v:ext="edit" aspectratio="f"/>
              </v:line>
            </w:pict>
          </mc:Fallback>
        </mc:AlternateContent>
      </w:r>
      <w:r>
        <w:rPr>
          <w:sz w:val="20"/>
          <w:lang w:val="en" w:eastAsia="zh-CN"/>
        </w:rPr>
        <mc:AlternateContent>
          <mc:Choice Requires="wps">
            <w:drawing>
              <wp:anchor distT="0" distB="0" distL="114300" distR="114300" simplePos="0" relativeHeight="251652096" behindDoc="1" locked="0" layoutInCell="1" allowOverlap="1">
                <wp:simplePos x="0" y="0"/>
                <wp:positionH relativeFrom="column">
                  <wp:posOffset>2006600</wp:posOffset>
                </wp:positionH>
                <wp:positionV relativeFrom="paragraph">
                  <wp:posOffset>147320</wp:posOffset>
                </wp:positionV>
                <wp:extent cx="19050" cy="0"/>
                <wp:effectExtent l="13970" t="11430" r="14605" b="7620"/>
                <wp:wrapNone/>
                <wp:docPr id="1" name="Line 23"/>
                <wp:cNvGraphicFramePr/>
                <a:graphic xmlns:a="http://schemas.openxmlformats.org/drawingml/2006/main">
                  <a:graphicData uri="http://schemas.microsoft.com/office/word/2010/wordprocessingShape">
                    <wps:wsp>
                      <wps:cNvCnPr>
                        <a:cxnSpLocks noChangeShapeType="1"/>
                      </wps:cNvCnPr>
                      <wps:spPr bwMode="auto">
                        <a:xfrm>
                          <a:off x="0" y="0"/>
                          <a:ext cx="19050" cy="0"/>
                        </a:xfrm>
                        <a:prstGeom prst="line">
                          <a:avLst/>
                        </a:prstGeom>
                        <a:noFill/>
                        <a:ln w="12700">
                          <a:solidFill>
                            <a:srgbClr val="3694A0"/>
                          </a:solidFill>
                          <a:round/>
                        </a:ln>
                      </wps:spPr>
                      <wps:bodyPr/>
                    </wps:wsp>
                  </a:graphicData>
                </a:graphic>
              </wp:anchor>
            </w:drawing>
          </mc:Choice>
          <mc:Fallback>
            <w:pict>
              <v:line id="Line 23" o:spid="_x0000_s1026" o:spt="20" style="position:absolute;left:0pt;margin-left:158pt;margin-top:11.6pt;height:0pt;width:1.5pt;z-index:-251664384;mso-width-relative:page;mso-height-relative:page;" filled="f" stroked="t" coordsize="21600,21600" o:gfxdata="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TVJSDVAAAACQEAAA8AAAAAAAAAAQAgAAAAIgAAAGRycy9k&#10;b3ducmV2LnhtbFBLAQIUABQAAAAIAIdO4kCccAbnzAEAAJ8DAAAOAAAAAAAAAAEAIAAAACQBAABk&#10;cnMvZTJvRG9jLnhtbFBLBQYAAAAABgAGAFkBAABiBQAAAAA=&#10;">
                <v:fill on="f" focussize="0,0"/>
                <v:stroke weight="1pt" color="#3694A0" joinstyle="round"/>
                <v:imagedata o:title=""/>
                <o:lock v:ext="edit" aspectratio="f"/>
              </v:line>
            </w:pict>
          </mc:Fallback>
        </mc:AlternateContent>
      </w:r>
    </w:p>
    <w:p>
      <w:pPr>
        <w:pStyle w:val="4"/>
        <w:rPr>
          <w:rFonts w:ascii="微软雅黑" w:hAnsi="微软雅黑" w:eastAsia="微软雅黑"/>
          <w:sz w:val="20"/>
        </w:rPr>
      </w:pPr>
    </w:p>
    <w:p>
      <w:pPr>
        <w:pStyle w:val="4"/>
        <w:rPr>
          <w:rFonts w:ascii="微软雅黑" w:hAnsi="微软雅黑" w:eastAsia="微软雅黑"/>
          <w:sz w:val="20"/>
        </w:rPr>
      </w:pPr>
    </w:p>
    <w:p>
      <w:pPr>
        <w:pStyle w:val="4"/>
        <w:spacing w:before="10"/>
        <w:rPr>
          <w:rFonts w:ascii="微软雅黑" w:hAnsi="微软雅黑" w:eastAsia="微软雅黑"/>
        </w:rPr>
      </w:pPr>
    </w:p>
    <w:p>
      <w:pPr>
        <w:pStyle w:val="2"/>
        <w:spacing w:line="523" w:lineRule="exact"/>
        <w:ind w:left="0"/>
        <w:rPr>
          <w:lang w:eastAsia="zh-CN"/>
        </w:rPr>
      </w:pPr>
      <w:r>
        <w:rPr>
          <w:sz w:val="20"/>
          <w:lang w:val="en" w:eastAsia="zh-CN"/>
        </w:rPr>
        <mc:AlternateContent>
          <mc:Choice Requires="wps">
            <w:drawing>
              <wp:anchor distT="0" distB="0" distL="114300" distR="114300" simplePos="0" relativeHeight="251654144" behindDoc="0" locked="0" layoutInCell="1" allowOverlap="1">
                <wp:simplePos x="0" y="0"/>
                <wp:positionH relativeFrom="column">
                  <wp:posOffset>216535</wp:posOffset>
                </wp:positionH>
                <wp:positionV relativeFrom="paragraph">
                  <wp:posOffset>889000</wp:posOffset>
                </wp:positionV>
                <wp:extent cx="5048250" cy="689610"/>
                <wp:effectExtent l="0" t="0" r="0" b="0"/>
                <wp:wrapNone/>
                <wp:docPr id="2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8250" cy="689429"/>
                        </a:xfrm>
                        <a:prstGeom prst="rect">
                          <a:avLst/>
                        </a:prstGeom>
                        <a:noFill/>
                        <a:ln w="9525">
                          <a:noFill/>
                          <a:miter lim="800000"/>
                        </a:ln>
                      </wps:spPr>
                      <wps:txbx>
                        <w:txbxContent>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191"/>
                              <w:gridCol w:w="1191"/>
                              <w:gridCol w:w="1275"/>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13" w:type="dxa"/>
                                  <w:vMerge w:val="restart"/>
                                  <w:vAlign w:val="center"/>
                                </w:tcPr>
                                <w:p>
                                  <w:pPr>
                                    <w:adjustRightInd w:val="0"/>
                                    <w:snapToGrid w:val="0"/>
                                    <w:jc w:val="center"/>
                                    <w:rPr>
                                      <w:rFonts w:ascii="阿里巴巴普惠体 R" w:hAnsi="阿里巴巴普惠体 R" w:eastAsia="阿里巴巴普惠体 R" w:cs="阿里巴巴普惠体 R"/>
                                      <w:b/>
                                      <w:bCs/>
                                      <w:color w:val="414141"/>
                                      <w:sz w:val="10"/>
                                      <w:szCs w:val="8"/>
                                    </w:rPr>
                                  </w:pPr>
                                  <w:r>
                                    <w:rPr>
                                      <w:b/>
                                      <w:bCs/>
                                      <w:color w:val="414141"/>
                                      <w:sz w:val="15"/>
                                      <w:szCs w:val="13"/>
                                      <w:lang w:val="en"/>
                                    </w:rPr>
                                    <w:t>First Test Results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rPr>
                                  </w:pPr>
                                  <w:r>
                                    <w:rPr>
                                      <w:color w:val="414141"/>
                                      <w:sz w:val="15"/>
                                      <w:szCs w:val="13"/>
                                      <w:lang w:val="en"/>
                                    </w:rPr>
                                    <w:t>mathematics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language</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politics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Professional</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rPr>
                                  </w:pPr>
                                  <w:r>
                                    <w:rPr>
                                      <w:color w:val="414141"/>
                                      <w:sz w:val="15"/>
                                      <w:szCs w:val="13"/>
                                      <w:lang w:val="e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13" w:type="dxa"/>
                                  <w:vMerge w:val="continue"/>
                                  <w:vAlign w:val="center"/>
                                </w:tcPr>
                                <w:p>
                                  <w:pPr>
                                    <w:adjustRightInd w:val="0"/>
                                    <w:snapToGrid w:val="0"/>
                                    <w:jc w:val="center"/>
                                    <w:rPr>
                                      <w:rFonts w:ascii="阿里巴巴普惠体 R" w:hAnsi="阿里巴巴普惠体 R" w:eastAsia="阿里巴巴普惠体 R" w:cs="阿里巴巴普惠体 R"/>
                                      <w:color w:val="414141"/>
                                      <w:sz w:val="10"/>
                                      <w:szCs w:val="8"/>
                                    </w:rPr>
                                  </w:pPr>
                                </w:p>
                              </w:tc>
                              <w:tc>
                                <w:tcPr>
                                  <w:tcW w:w="1276"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70</w:t>
                                  </w:r>
                                </w:p>
                              </w:tc>
                              <w:tc>
                                <w:tcPr>
                                  <w:tcW w:w="1134"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80</w:t>
                                  </w:r>
                                </w:p>
                              </w:tc>
                              <w:tc>
                                <w:tcPr>
                                  <w:tcW w:w="1134"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90</w:t>
                                  </w:r>
                                </w:p>
                              </w:tc>
                              <w:tc>
                                <w:tcPr>
                                  <w:tcW w:w="1275"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70</w:t>
                                  </w:r>
                                </w:p>
                              </w:tc>
                              <w:tc>
                                <w:tcPr>
                                  <w:tcW w:w="1418"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310</w:t>
                                  </w:r>
                                </w:p>
                              </w:tc>
                            </w:tr>
                          </w:tbl>
                          <w:p>
                            <w:pPr>
                              <w:adjustRightInd w:val="0"/>
                              <w:snapToGrid w:val="0"/>
                              <w:spacing w:line="20" w:lineRule="exact"/>
                              <w:rPr>
                                <w:rFonts w:ascii="阿里巴巴普惠体 R" w:hAnsi="阿里巴巴普惠体 R" w:eastAsia="阿里巴巴普惠体 R" w:cs="阿里巴巴普惠体 R"/>
                                <w:color w:val="414141"/>
                                <w:sz w:val="10"/>
                                <w:szCs w:val="8"/>
                              </w:rPr>
                            </w:pP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05pt;margin-top:70pt;height:54.3pt;width:397.5pt;z-index:251654144;mso-width-relative:page;mso-height-relative:page;" filled="f" stroked="f" coordsize="21600,21600" o:gfxdata="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vziP7W&#10;AAAACgEAAA8AAAAAAAAAAQAgAAAAIgAAAGRycy9kb3ducmV2LnhtbFBLAQIUABQAAAAIAIdO4kBZ&#10;5ejzIgIAACoEAAAOAAAAAAAAAAEAIAAAACUBAABkcnMvZTJvRG9jLnhtbFBLBQYAAAAABgAGAFkB&#10;AAC5BQAAAAA=&#10;">
                <v:fill on="f" focussize="0,0"/>
                <v:stroke on="f" miterlimit="8" joinstyle="miter"/>
                <v:imagedata o:title=""/>
                <o:lock v:ext="edit" aspectratio="f"/>
                <v:textbox>
                  <w:txbxContent>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276"/>
                        <w:gridCol w:w="1191"/>
                        <w:gridCol w:w="1191"/>
                        <w:gridCol w:w="1275"/>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13" w:type="dxa"/>
                            <w:vMerge w:val="restart"/>
                            <w:vAlign w:val="center"/>
                          </w:tcPr>
                          <w:p>
                            <w:pPr>
                              <w:adjustRightInd w:val="0"/>
                              <w:snapToGrid w:val="0"/>
                              <w:jc w:val="center"/>
                              <w:rPr>
                                <w:rFonts w:ascii="阿里巴巴普惠体 R" w:hAnsi="阿里巴巴普惠体 R" w:eastAsia="阿里巴巴普惠体 R" w:cs="阿里巴巴普惠体 R"/>
                                <w:b/>
                                <w:bCs/>
                                <w:color w:val="414141"/>
                                <w:sz w:val="10"/>
                                <w:szCs w:val="8"/>
                              </w:rPr>
                            </w:pPr>
                            <w:r>
                              <w:rPr>
                                <w:b/>
                                <w:bCs/>
                                <w:color w:val="414141"/>
                                <w:sz w:val="15"/>
                                <w:szCs w:val="13"/>
                                <w:lang w:val="en"/>
                              </w:rPr>
                              <w:t>First Test Results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rPr>
                            </w:pPr>
                            <w:r>
                              <w:rPr>
                                <w:color w:val="414141"/>
                                <w:sz w:val="15"/>
                                <w:szCs w:val="13"/>
                                <w:lang w:val="en"/>
                              </w:rPr>
                              <w:t>mathematics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language</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politics</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lang w:eastAsia="zh-CN"/>
                              </w:rPr>
                            </w:pPr>
                            <w:r>
                              <w:rPr>
                                <w:color w:val="414141"/>
                                <w:sz w:val="15"/>
                                <w:szCs w:val="13"/>
                                <w:lang w:val="en" w:eastAsia="zh-CN"/>
                              </w:rPr>
                              <w:t>Professional</w:t>
                            </w:r>
                          </w:p>
                        </w:tc>
                        <w:tc>
                          <w:tcPr>
                            <w:tcW w:w="1191" w:type="dxa"/>
                            <w:vAlign w:val="center"/>
                          </w:tcPr>
                          <w:p>
                            <w:pPr>
                              <w:adjustRightInd w:val="0"/>
                              <w:snapToGrid w:val="0"/>
                              <w:jc w:val="center"/>
                              <w:rPr>
                                <w:rFonts w:ascii="阿里巴巴普惠体 R" w:hAnsi="阿里巴巴普惠体 R" w:eastAsia="阿里巴巴普惠体 R" w:cs="阿里巴巴普惠体 R"/>
                                <w:color w:val="414141"/>
                                <w:sz w:val="15"/>
                                <w:szCs w:val="13"/>
                              </w:rPr>
                            </w:pPr>
                            <w:r>
                              <w:rPr>
                                <w:color w:val="414141"/>
                                <w:sz w:val="15"/>
                                <w:szCs w:val="13"/>
                                <w:lang w:val="en"/>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13" w:type="dxa"/>
                            <w:vMerge w:val="continue"/>
                            <w:vAlign w:val="center"/>
                          </w:tcPr>
                          <w:p>
                            <w:pPr>
                              <w:adjustRightInd w:val="0"/>
                              <w:snapToGrid w:val="0"/>
                              <w:jc w:val="center"/>
                              <w:rPr>
                                <w:rFonts w:ascii="阿里巴巴普惠体 R" w:hAnsi="阿里巴巴普惠体 R" w:eastAsia="阿里巴巴普惠体 R" w:cs="阿里巴巴普惠体 R"/>
                                <w:color w:val="414141"/>
                                <w:sz w:val="10"/>
                                <w:szCs w:val="8"/>
                              </w:rPr>
                            </w:pPr>
                          </w:p>
                        </w:tc>
                        <w:tc>
                          <w:tcPr>
                            <w:tcW w:w="1276"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70</w:t>
                            </w:r>
                          </w:p>
                        </w:tc>
                        <w:tc>
                          <w:tcPr>
                            <w:tcW w:w="1134"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80</w:t>
                            </w:r>
                          </w:p>
                        </w:tc>
                        <w:tc>
                          <w:tcPr>
                            <w:tcW w:w="1134"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90</w:t>
                            </w:r>
                          </w:p>
                        </w:tc>
                        <w:tc>
                          <w:tcPr>
                            <w:tcW w:w="1275"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70</w:t>
                            </w:r>
                          </w:p>
                        </w:tc>
                        <w:tc>
                          <w:tcPr>
                            <w:tcW w:w="1418" w:type="dxa"/>
                            <w:vAlign w:val="center"/>
                          </w:tcPr>
                          <w:p>
                            <w:pPr>
                              <w:adjustRightInd w:val="0"/>
                              <w:snapToGrid w:val="0"/>
                              <w:jc w:val="center"/>
                              <w:rPr>
                                <w:rFonts w:ascii="阿里巴巴普惠体 R" w:hAnsi="阿里巴巴普惠体 R" w:eastAsia="阿里巴巴普惠体 R" w:cs="阿里巴巴普惠体 R"/>
                                <w:color w:val="414141"/>
                                <w:sz w:val="18"/>
                                <w:szCs w:val="16"/>
                              </w:rPr>
                            </w:pPr>
                            <w:r>
                              <w:rPr>
                                <w:color w:val="414141"/>
                                <w:sz w:val="18"/>
                                <w:szCs w:val="16"/>
                                <w:lang w:val="en"/>
                              </w:rPr>
                              <w:t>310</w:t>
                            </w:r>
                          </w:p>
                        </w:tc>
                      </w:tr>
                    </w:tbl>
                    <w:p>
                      <w:pPr>
                        <w:adjustRightInd w:val="0"/>
                        <w:snapToGrid w:val="0"/>
                        <w:spacing w:line="20" w:lineRule="exact"/>
                        <w:rPr>
                          <w:rFonts w:ascii="阿里巴巴普惠体 R" w:hAnsi="阿里巴巴普惠体 R" w:eastAsia="阿里巴巴普惠体 R" w:cs="阿里巴巴普惠体 R"/>
                          <w:color w:val="414141"/>
                          <w:sz w:val="10"/>
                          <w:szCs w:val="8"/>
                        </w:rPr>
                      </w:pPr>
                    </w:p>
                  </w:txbxContent>
                </v:textbox>
              </v:shape>
            </w:pict>
          </mc:Fallback>
        </mc:AlternateContent>
      </w:r>
      <w:r>
        <w:rPr>
          <w:sz w:val="20"/>
          <w:lang w:val="en"/>
        </w:rPr>
        <mc:AlternateContent>
          <mc:Choice Requires="wpg">
            <w:drawing>
              <wp:anchor distT="0" distB="0" distL="114300" distR="114300" simplePos="0" relativeHeight="251662336" behindDoc="0" locked="0" layoutInCell="1" allowOverlap="1">
                <wp:simplePos x="0" y="0"/>
                <wp:positionH relativeFrom="column">
                  <wp:posOffset>349885</wp:posOffset>
                </wp:positionH>
                <wp:positionV relativeFrom="paragraph">
                  <wp:posOffset>251460</wp:posOffset>
                </wp:positionV>
                <wp:extent cx="5093335" cy="599440"/>
                <wp:effectExtent l="0" t="0" r="0" b="0"/>
                <wp:wrapNone/>
                <wp:docPr id="36" name="组合 36"/>
                <wp:cNvGraphicFramePr/>
                <a:graphic xmlns:a="http://schemas.openxmlformats.org/drawingml/2006/main">
                  <a:graphicData uri="http://schemas.microsoft.com/office/word/2010/wordprocessingGroup">
                    <wpg:wgp>
                      <wpg:cNvGrpSpPr/>
                      <wpg:grpSpPr>
                        <a:xfrm>
                          <a:off x="0" y="0"/>
                          <a:ext cx="5093426" cy="599440"/>
                          <a:chOff x="0" y="0"/>
                          <a:chExt cx="5093690" cy="599440"/>
                        </a:xfrm>
                      </wpg:grpSpPr>
                      <wps:wsp>
                        <wps:cNvPr id="27" name="文本框 43"/>
                        <wps:cNvSpPr txBox="1"/>
                        <wps:spPr>
                          <a:xfrm>
                            <a:off x="201880" y="0"/>
                            <a:ext cx="1175385" cy="345440"/>
                          </a:xfrm>
                          <a:prstGeom prst="rect">
                            <a:avLst/>
                          </a:prstGeom>
                          <a:noFill/>
                        </wps:spPr>
                        <wps:txbx>
                          <w:txbxContent>
                            <w:p>
                              <w:pPr>
                                <w:spacing w:line="400" w:lineRule="exact"/>
                                <w:rPr>
                                  <w:sz w:val="24"/>
                                  <w:szCs w:val="24"/>
                                </w:rPr>
                              </w:pPr>
                              <w:r>
                                <w:rPr>
                                  <w:color w:val="FFFFFF"/>
                                  <w:kern w:val="24"/>
                                  <w:lang w:val="en"/>
                                </w:rPr>
                                <w:t>1995.05.05</w:t>
                              </w:r>
                            </w:p>
                          </w:txbxContent>
                        </wps:txbx>
                        <wps:bodyPr wrap="square" rtlCol="0">
                          <a:spAutoFit/>
                        </wps:bodyPr>
                      </wps:wsp>
                      <wps:wsp>
                        <wps:cNvPr id="30" name="文本框 47"/>
                        <wps:cNvSpPr txBox="1"/>
                        <wps:spPr>
                          <a:xfrm>
                            <a:off x="1478478" y="0"/>
                            <a:ext cx="1704975" cy="345440"/>
                          </a:xfrm>
                          <a:prstGeom prst="rect">
                            <a:avLst/>
                          </a:prstGeom>
                          <a:noFill/>
                        </wps:spPr>
                        <wps:txbx>
                          <w:txbxContent>
                            <w:p>
                              <w:pPr>
                                <w:spacing w:line="400" w:lineRule="exact"/>
                                <w:rPr>
                                  <w:sz w:val="24"/>
                                  <w:szCs w:val="24"/>
                                </w:rPr>
                              </w:pPr>
                              <w:r>
                                <w:rPr>
                                  <w:color w:val="FFFFFF"/>
                                  <w:kern w:val="24"/>
                                  <w:lang w:val="en"/>
                                </w:rPr>
                                <w:t>s86 180 5252 5252</w:t>
                              </w:r>
                            </w:p>
                          </w:txbxContent>
                        </wps:txbx>
                        <wps:bodyPr wrap="square" rtlCol="0">
                          <a:spAutoFit/>
                        </wps:bodyPr>
                      </wps:wsp>
                      <wps:wsp>
                        <wps:cNvPr id="32" name="Shape 2526"/>
                        <wps:cNvSpPr/>
                        <wps:spPr>
                          <a:xfrm>
                            <a:off x="0" y="95003"/>
                            <a:ext cx="188302" cy="188302"/>
                          </a:xfrm>
                          <a:custGeom>
                            <a:avLst/>
                            <a:gdLst/>
                            <a:ahLst/>
                            <a:cxnLst>
                              <a:cxn ang="0">
                                <a:pos x="wd2" y="hd2"/>
                              </a:cxn>
                              <a:cxn ang="5400000">
                                <a:pos x="wd2" y="hd2"/>
                              </a:cxn>
                              <a:cxn ang="10800000">
                                <a:pos x="wd2" y="hd2"/>
                              </a:cxn>
                              <a:cxn ang="16200000">
                                <a:pos x="wd2" y="hd2"/>
                              </a:cxn>
                            </a:cxnLst>
                            <a:rect l="0" t="0" r="r" b="b"/>
                            <a:pathLst>
                              <a:path w="21600" h="21600" extrusionOk="0">
                                <a:moveTo>
                                  <a:pt x="10800" y="20618"/>
                                </a:moveTo>
                                <a:cubicBezTo>
                                  <a:pt x="5377" y="20618"/>
                                  <a:pt x="982" y="16223"/>
                                  <a:pt x="982" y="10800"/>
                                </a:cubicBezTo>
                                <a:cubicBezTo>
                                  <a:pt x="982" y="5377"/>
                                  <a:pt x="5377" y="982"/>
                                  <a:pt x="10800" y="982"/>
                                </a:cubicBezTo>
                                <a:cubicBezTo>
                                  <a:pt x="16223" y="982"/>
                                  <a:pt x="20618" y="5377"/>
                                  <a:pt x="20618" y="10800"/>
                                </a:cubicBezTo>
                                <a:cubicBezTo>
                                  <a:pt x="20618" y="16223"/>
                                  <a:pt x="16223" y="20618"/>
                                  <a:pt x="10800" y="20618"/>
                                </a:cubicBezTo>
                                <a:moveTo>
                                  <a:pt x="10800" y="0"/>
                                </a:moveTo>
                                <a:cubicBezTo>
                                  <a:pt x="4836" y="0"/>
                                  <a:pt x="0" y="4836"/>
                                  <a:pt x="0" y="10800"/>
                                </a:cubicBezTo>
                                <a:cubicBezTo>
                                  <a:pt x="0" y="16765"/>
                                  <a:pt x="4836" y="21600"/>
                                  <a:pt x="10800" y="21600"/>
                                </a:cubicBezTo>
                                <a:cubicBezTo>
                                  <a:pt x="16764" y="21600"/>
                                  <a:pt x="21600" y="16765"/>
                                  <a:pt x="21600" y="10800"/>
                                </a:cubicBezTo>
                                <a:cubicBezTo>
                                  <a:pt x="21600" y="4836"/>
                                  <a:pt x="16764" y="0"/>
                                  <a:pt x="10800" y="0"/>
                                </a:cubicBezTo>
                                <a:moveTo>
                                  <a:pt x="14236" y="16752"/>
                                </a:moveTo>
                                <a:cubicBezTo>
                                  <a:pt x="14001" y="16887"/>
                                  <a:pt x="13921" y="17188"/>
                                  <a:pt x="14057" y="17422"/>
                                </a:cubicBezTo>
                                <a:cubicBezTo>
                                  <a:pt x="14192" y="17658"/>
                                  <a:pt x="14493" y="17738"/>
                                  <a:pt x="14727" y="17602"/>
                                </a:cubicBezTo>
                                <a:cubicBezTo>
                                  <a:pt x="14962" y="17467"/>
                                  <a:pt x="15042" y="17167"/>
                                  <a:pt x="14907" y="16932"/>
                                </a:cubicBezTo>
                                <a:cubicBezTo>
                                  <a:pt x="14771" y="16697"/>
                                  <a:pt x="14472" y="16617"/>
                                  <a:pt x="14236" y="16752"/>
                                </a:cubicBezTo>
                                <a:moveTo>
                                  <a:pt x="10800" y="11782"/>
                                </a:moveTo>
                                <a:cubicBezTo>
                                  <a:pt x="10258" y="11782"/>
                                  <a:pt x="9818" y="11342"/>
                                  <a:pt x="9818" y="10800"/>
                                </a:cubicBezTo>
                                <a:cubicBezTo>
                                  <a:pt x="9818" y="10258"/>
                                  <a:pt x="10258" y="9818"/>
                                  <a:pt x="10800" y="9818"/>
                                </a:cubicBezTo>
                                <a:cubicBezTo>
                                  <a:pt x="11342" y="9818"/>
                                  <a:pt x="11782" y="10258"/>
                                  <a:pt x="11782" y="10800"/>
                                </a:cubicBezTo>
                                <a:cubicBezTo>
                                  <a:pt x="11782" y="11342"/>
                                  <a:pt x="11342" y="11782"/>
                                  <a:pt x="10800" y="11782"/>
                                </a:cubicBezTo>
                                <a:moveTo>
                                  <a:pt x="15218" y="10309"/>
                                </a:moveTo>
                                <a:lnTo>
                                  <a:pt x="12694" y="10309"/>
                                </a:lnTo>
                                <a:cubicBezTo>
                                  <a:pt x="12515" y="9624"/>
                                  <a:pt x="11978" y="9084"/>
                                  <a:pt x="11291" y="8906"/>
                                </a:cubicBezTo>
                                <a:lnTo>
                                  <a:pt x="11291" y="3436"/>
                                </a:lnTo>
                                <a:cubicBezTo>
                                  <a:pt x="11291" y="3166"/>
                                  <a:pt x="11071" y="2945"/>
                                  <a:pt x="10800" y="2945"/>
                                </a:cubicBezTo>
                                <a:cubicBezTo>
                                  <a:pt x="10529" y="2945"/>
                                  <a:pt x="10309" y="3166"/>
                                  <a:pt x="10309" y="3436"/>
                                </a:cubicBezTo>
                                <a:lnTo>
                                  <a:pt x="10309" y="8906"/>
                                </a:lnTo>
                                <a:cubicBezTo>
                                  <a:pt x="9464" y="9125"/>
                                  <a:pt x="8836" y="9886"/>
                                  <a:pt x="8836" y="10800"/>
                                </a:cubicBezTo>
                                <a:cubicBezTo>
                                  <a:pt x="8836" y="11885"/>
                                  <a:pt x="9716" y="12764"/>
                                  <a:pt x="10800" y="12764"/>
                                </a:cubicBezTo>
                                <a:cubicBezTo>
                                  <a:pt x="11714" y="12764"/>
                                  <a:pt x="12476" y="12137"/>
                                  <a:pt x="12694" y="11291"/>
                                </a:cubicBezTo>
                                <a:lnTo>
                                  <a:pt x="15218" y="11291"/>
                                </a:lnTo>
                                <a:cubicBezTo>
                                  <a:pt x="15489" y="11291"/>
                                  <a:pt x="15709" y="11072"/>
                                  <a:pt x="15709" y="10800"/>
                                </a:cubicBezTo>
                                <a:cubicBezTo>
                                  <a:pt x="15709" y="10529"/>
                                  <a:pt x="15489" y="10309"/>
                                  <a:pt x="15218" y="10309"/>
                                </a:cubicBezTo>
                                <a:moveTo>
                                  <a:pt x="16932" y="6693"/>
                                </a:moveTo>
                                <a:cubicBezTo>
                                  <a:pt x="16697" y="6829"/>
                                  <a:pt x="16616" y="7129"/>
                                  <a:pt x="16752" y="7364"/>
                                </a:cubicBezTo>
                                <a:cubicBezTo>
                                  <a:pt x="16887" y="7599"/>
                                  <a:pt x="17188" y="7679"/>
                                  <a:pt x="17422" y="7543"/>
                                </a:cubicBezTo>
                                <a:cubicBezTo>
                                  <a:pt x="17657" y="7408"/>
                                  <a:pt x="17737" y="7108"/>
                                  <a:pt x="17602" y="6873"/>
                                </a:cubicBezTo>
                                <a:cubicBezTo>
                                  <a:pt x="17467" y="6638"/>
                                  <a:pt x="17166" y="6557"/>
                                  <a:pt x="16932" y="6693"/>
                                </a:cubicBezTo>
                                <a:moveTo>
                                  <a:pt x="10800" y="17673"/>
                                </a:moveTo>
                                <a:cubicBezTo>
                                  <a:pt x="10529" y="17673"/>
                                  <a:pt x="10309" y="17893"/>
                                  <a:pt x="10309" y="18164"/>
                                </a:cubicBezTo>
                                <a:cubicBezTo>
                                  <a:pt x="10309" y="18435"/>
                                  <a:pt x="10529" y="18655"/>
                                  <a:pt x="10800" y="18655"/>
                                </a:cubicBezTo>
                                <a:cubicBezTo>
                                  <a:pt x="11071" y="18655"/>
                                  <a:pt x="11291" y="18435"/>
                                  <a:pt x="11291" y="18164"/>
                                </a:cubicBezTo>
                                <a:cubicBezTo>
                                  <a:pt x="11291" y="17893"/>
                                  <a:pt x="11071" y="17673"/>
                                  <a:pt x="10800" y="17673"/>
                                </a:cubicBezTo>
                                <a:moveTo>
                                  <a:pt x="17422" y="14057"/>
                                </a:moveTo>
                                <a:cubicBezTo>
                                  <a:pt x="17188" y="13921"/>
                                  <a:pt x="16887" y="14001"/>
                                  <a:pt x="16752" y="14236"/>
                                </a:cubicBezTo>
                                <a:cubicBezTo>
                                  <a:pt x="16616" y="14472"/>
                                  <a:pt x="16697" y="14772"/>
                                  <a:pt x="16932" y="14907"/>
                                </a:cubicBezTo>
                                <a:cubicBezTo>
                                  <a:pt x="17166" y="15043"/>
                                  <a:pt x="17467" y="14962"/>
                                  <a:pt x="17602" y="14727"/>
                                </a:cubicBezTo>
                                <a:cubicBezTo>
                                  <a:pt x="17737" y="14492"/>
                                  <a:pt x="17657" y="14192"/>
                                  <a:pt x="17422" y="14057"/>
                                </a:cubicBezTo>
                                <a:moveTo>
                                  <a:pt x="4668" y="6693"/>
                                </a:moveTo>
                                <a:cubicBezTo>
                                  <a:pt x="4433" y="6557"/>
                                  <a:pt x="4133" y="6638"/>
                                  <a:pt x="3998" y="6873"/>
                                </a:cubicBezTo>
                                <a:cubicBezTo>
                                  <a:pt x="3863" y="7108"/>
                                  <a:pt x="3942" y="7408"/>
                                  <a:pt x="4178" y="7543"/>
                                </a:cubicBezTo>
                                <a:cubicBezTo>
                                  <a:pt x="4412" y="7679"/>
                                  <a:pt x="4713" y="7599"/>
                                  <a:pt x="4848" y="7364"/>
                                </a:cubicBezTo>
                                <a:cubicBezTo>
                                  <a:pt x="4984" y="7129"/>
                                  <a:pt x="4903" y="6829"/>
                                  <a:pt x="4668" y="6693"/>
                                </a:cubicBezTo>
                                <a:moveTo>
                                  <a:pt x="14236" y="4848"/>
                                </a:moveTo>
                                <a:cubicBezTo>
                                  <a:pt x="14472" y="4984"/>
                                  <a:pt x="14771" y="4903"/>
                                  <a:pt x="14907" y="4669"/>
                                </a:cubicBezTo>
                                <a:cubicBezTo>
                                  <a:pt x="15042" y="4434"/>
                                  <a:pt x="14962" y="4134"/>
                                  <a:pt x="14727" y="3998"/>
                                </a:cubicBezTo>
                                <a:cubicBezTo>
                                  <a:pt x="14493" y="3863"/>
                                  <a:pt x="14192" y="3943"/>
                                  <a:pt x="14057" y="4178"/>
                                </a:cubicBezTo>
                                <a:cubicBezTo>
                                  <a:pt x="13921" y="4412"/>
                                  <a:pt x="14001" y="4713"/>
                                  <a:pt x="14236" y="4848"/>
                                </a:cubicBezTo>
                                <a:moveTo>
                                  <a:pt x="3436" y="10309"/>
                                </a:moveTo>
                                <a:cubicBezTo>
                                  <a:pt x="3166" y="10309"/>
                                  <a:pt x="2945" y="10529"/>
                                  <a:pt x="2945" y="10800"/>
                                </a:cubicBezTo>
                                <a:cubicBezTo>
                                  <a:pt x="2945" y="11072"/>
                                  <a:pt x="3166" y="11291"/>
                                  <a:pt x="3436" y="11291"/>
                                </a:cubicBezTo>
                                <a:cubicBezTo>
                                  <a:pt x="3707" y="11291"/>
                                  <a:pt x="3927" y="11072"/>
                                  <a:pt x="3927" y="10800"/>
                                </a:cubicBezTo>
                                <a:cubicBezTo>
                                  <a:pt x="3927" y="10529"/>
                                  <a:pt x="3707" y="10309"/>
                                  <a:pt x="3436" y="10309"/>
                                </a:cubicBezTo>
                                <a:moveTo>
                                  <a:pt x="6873" y="3998"/>
                                </a:moveTo>
                                <a:cubicBezTo>
                                  <a:pt x="6638" y="4134"/>
                                  <a:pt x="6558" y="4434"/>
                                  <a:pt x="6693" y="4669"/>
                                </a:cubicBezTo>
                                <a:cubicBezTo>
                                  <a:pt x="6829" y="4903"/>
                                  <a:pt x="7129" y="4984"/>
                                  <a:pt x="7364" y="4848"/>
                                </a:cubicBezTo>
                                <a:cubicBezTo>
                                  <a:pt x="7599" y="4713"/>
                                  <a:pt x="7679" y="4412"/>
                                  <a:pt x="7543" y="4178"/>
                                </a:cubicBezTo>
                                <a:cubicBezTo>
                                  <a:pt x="7408" y="3943"/>
                                  <a:pt x="7108" y="3863"/>
                                  <a:pt x="6873" y="3998"/>
                                </a:cubicBezTo>
                                <a:moveTo>
                                  <a:pt x="4178" y="14057"/>
                                </a:moveTo>
                                <a:cubicBezTo>
                                  <a:pt x="3942" y="14192"/>
                                  <a:pt x="3863" y="14492"/>
                                  <a:pt x="3998" y="14727"/>
                                </a:cubicBezTo>
                                <a:cubicBezTo>
                                  <a:pt x="4133" y="14962"/>
                                  <a:pt x="4433" y="15043"/>
                                  <a:pt x="4668" y="14907"/>
                                </a:cubicBezTo>
                                <a:cubicBezTo>
                                  <a:pt x="4903" y="14772"/>
                                  <a:pt x="4984" y="14472"/>
                                  <a:pt x="4848" y="14236"/>
                                </a:cubicBezTo>
                                <a:cubicBezTo>
                                  <a:pt x="4713" y="14001"/>
                                  <a:pt x="4412" y="13921"/>
                                  <a:pt x="4178" y="14057"/>
                                </a:cubicBezTo>
                                <a:moveTo>
                                  <a:pt x="7364" y="16752"/>
                                </a:moveTo>
                                <a:cubicBezTo>
                                  <a:pt x="7129" y="16617"/>
                                  <a:pt x="6829" y="16697"/>
                                  <a:pt x="6693" y="16932"/>
                                </a:cubicBezTo>
                                <a:cubicBezTo>
                                  <a:pt x="6558" y="17167"/>
                                  <a:pt x="6638" y="17467"/>
                                  <a:pt x="6873" y="17602"/>
                                </a:cubicBezTo>
                                <a:cubicBezTo>
                                  <a:pt x="7108" y="17738"/>
                                  <a:pt x="7408" y="17658"/>
                                  <a:pt x="7543" y="17422"/>
                                </a:cubicBezTo>
                                <a:cubicBezTo>
                                  <a:pt x="7679" y="17188"/>
                                  <a:pt x="7599" y="16887"/>
                                  <a:pt x="7364" y="16752"/>
                                </a:cubicBezTo>
                                <a:moveTo>
                                  <a:pt x="18164" y="10309"/>
                                </a:moveTo>
                                <a:cubicBezTo>
                                  <a:pt x="17893" y="10309"/>
                                  <a:pt x="17673" y="10529"/>
                                  <a:pt x="17673" y="10800"/>
                                </a:cubicBezTo>
                                <a:cubicBezTo>
                                  <a:pt x="17673" y="11072"/>
                                  <a:pt x="17893" y="11291"/>
                                  <a:pt x="18164" y="11291"/>
                                </a:cubicBezTo>
                                <a:cubicBezTo>
                                  <a:pt x="18434" y="11291"/>
                                  <a:pt x="18655" y="11072"/>
                                  <a:pt x="18655" y="10800"/>
                                </a:cubicBezTo>
                                <a:cubicBezTo>
                                  <a:pt x="18655" y="10529"/>
                                  <a:pt x="18434" y="10309"/>
                                  <a:pt x="18164" y="10309"/>
                                </a:cubicBezTo>
                              </a:path>
                            </a:pathLst>
                          </a:custGeom>
                          <a:solidFill>
                            <a:schemeClr val="bg1"/>
                          </a:solidFill>
                          <a:ln w="12700">
                            <a:miter lim="400000"/>
                          </a:ln>
                        </wps:spPr>
                        <wps:bodyPr lIns="38090" tIns="38090" rIns="38090" bIns="38090" anchor="ctr"/>
                      </wps:wsp>
                      <wps:wsp>
                        <wps:cNvPr id="31" name="文本框 48"/>
                        <wps:cNvSpPr txBox="1"/>
                        <wps:spPr>
                          <a:xfrm>
                            <a:off x="3342904" y="0"/>
                            <a:ext cx="1750786" cy="599440"/>
                          </a:xfrm>
                          <a:prstGeom prst="rect">
                            <a:avLst/>
                          </a:prstGeom>
                          <a:noFill/>
                        </wps:spPr>
                        <wps:txbx>
                          <w:txbxContent>
                            <w:p>
                              <w:pPr>
                                <w:spacing w:line="400" w:lineRule="exact"/>
                                <w:rPr>
                                  <w:rFonts w:ascii="Arial Unicode MS" w:hAnsi="Arial Unicode MS" w:eastAsia="微软雅黑" w:cs="Times New Roman"/>
                                  <w:color w:val="FFFFFF" w:themeColor="background1"/>
                                  <w:sz w:val="24"/>
                                  <w:szCs w:val="24"/>
                                  <w:lang w:eastAsia="zh-CN"/>
                                  <w14:textFill>
                                    <w14:solidFill>
                                      <w14:schemeClr w14:val="bg1"/>
                                    </w14:solidFill>
                                  </w14:textFill>
                                </w:rPr>
                              </w:pPr>
                              <w:r>
                                <w:rPr>
                                  <w:color w:val="FFFFFF" w:themeColor="background1"/>
                                  <w:kern w:val="24"/>
                                  <w:lang w:val="en"/>
                                  <w14:textFill>
                                    <w14:solidFill>
                                      <w14:schemeClr w14:val="bg1"/>
                                    </w14:solidFill>
                                  </w14:textFill>
                                </w:rPr>
                                <w:t>zixuanCV@qq.com</w:t>
                              </w:r>
                            </w:p>
                            <w:p>
                              <w:pPr>
                                <w:spacing w:line="400" w:lineRule="exact"/>
                                <w:rPr>
                                  <w:sz w:val="24"/>
                                  <w:szCs w:val="24"/>
                                </w:rPr>
                              </w:pPr>
                            </w:p>
                          </w:txbxContent>
                        </wps:txbx>
                        <wps:bodyPr wrap="square" rtlCol="0">
                          <a:spAutoFit/>
                        </wps:bodyPr>
                      </wps:wsp>
                      <wps:wsp>
                        <wps:cNvPr id="33" name="Shape 2526"/>
                        <wps:cNvSpPr/>
                        <wps:spPr>
                          <a:xfrm>
                            <a:off x="1258784" y="95003"/>
                            <a:ext cx="188302" cy="188016"/>
                          </a:xfrm>
                          <a:custGeom>
                            <a:avLst/>
                            <a:gdLst>
                              <a:gd name="connsiteX0" fmla="*/ 303784 w 607639"/>
                              <a:gd name="connsiteY0" fmla="*/ 121302 h 606721"/>
                              <a:gd name="connsiteX1" fmla="*/ 486055 w 607639"/>
                              <a:gd name="connsiteY1" fmla="*/ 303290 h 606721"/>
                              <a:gd name="connsiteX2" fmla="*/ 455706 w 607639"/>
                              <a:gd name="connsiteY2" fmla="*/ 303290 h 606721"/>
                              <a:gd name="connsiteX3" fmla="*/ 303784 w 607639"/>
                              <a:gd name="connsiteY3" fmla="*/ 151693 h 606721"/>
                              <a:gd name="connsiteX4" fmla="*/ 303784 w 607639"/>
                              <a:gd name="connsiteY4" fmla="*/ 60686 h 606721"/>
                              <a:gd name="connsiteX5" fmla="*/ 546811 w 607639"/>
                              <a:gd name="connsiteY5" fmla="*/ 303290 h 606721"/>
                              <a:gd name="connsiteX6" fmla="*/ 516466 w 607639"/>
                              <a:gd name="connsiteY6" fmla="*/ 303290 h 606721"/>
                              <a:gd name="connsiteX7" fmla="*/ 303784 w 607639"/>
                              <a:gd name="connsiteY7" fmla="*/ 90989 h 606721"/>
                              <a:gd name="connsiteX8" fmla="*/ 137689 w 607639"/>
                              <a:gd name="connsiteY8" fmla="*/ 30947 h 606721"/>
                              <a:gd name="connsiteX9" fmla="*/ 30617 w 607639"/>
                              <a:gd name="connsiteY9" fmla="*/ 131012 h 606721"/>
                              <a:gd name="connsiteX10" fmla="*/ 173202 w 607639"/>
                              <a:gd name="connsiteY10" fmla="*/ 433696 h 606721"/>
                              <a:gd name="connsiteX11" fmla="*/ 476440 w 607639"/>
                              <a:gd name="connsiteY11" fmla="*/ 576151 h 606721"/>
                              <a:gd name="connsiteX12" fmla="*/ 576658 w 607639"/>
                              <a:gd name="connsiteY12" fmla="*/ 469154 h 606721"/>
                              <a:gd name="connsiteX13" fmla="*/ 570339 w 607639"/>
                              <a:gd name="connsiteY13" fmla="*/ 461245 h 606721"/>
                              <a:gd name="connsiteX14" fmla="*/ 445021 w 607639"/>
                              <a:gd name="connsiteY14" fmla="*/ 397882 h 606721"/>
                              <a:gd name="connsiteX15" fmla="*/ 439770 w 607639"/>
                              <a:gd name="connsiteY15" fmla="*/ 396638 h 606721"/>
                              <a:gd name="connsiteX16" fmla="*/ 429534 w 607639"/>
                              <a:gd name="connsiteY16" fmla="*/ 422409 h 606721"/>
                              <a:gd name="connsiteX17" fmla="*/ 368122 w 607639"/>
                              <a:gd name="connsiteY17" fmla="*/ 485950 h 606721"/>
                              <a:gd name="connsiteX18" fmla="*/ 221976 w 607639"/>
                              <a:gd name="connsiteY18" fmla="*/ 385085 h 606721"/>
                              <a:gd name="connsiteX19" fmla="*/ 120957 w 607639"/>
                              <a:gd name="connsiteY19" fmla="*/ 239164 h 606721"/>
                              <a:gd name="connsiteX20" fmla="*/ 184595 w 607639"/>
                              <a:gd name="connsiteY20" fmla="*/ 177756 h 606721"/>
                              <a:gd name="connsiteX21" fmla="*/ 210406 w 607639"/>
                              <a:gd name="connsiteY21" fmla="*/ 167537 h 606721"/>
                              <a:gd name="connsiteX22" fmla="*/ 209160 w 607639"/>
                              <a:gd name="connsiteY22" fmla="*/ 162293 h 606721"/>
                              <a:gd name="connsiteX23" fmla="*/ 145611 w 607639"/>
                              <a:gd name="connsiteY23" fmla="*/ 37256 h 606721"/>
                              <a:gd name="connsiteX24" fmla="*/ 137689 w 607639"/>
                              <a:gd name="connsiteY24" fmla="*/ 30947 h 606721"/>
                              <a:gd name="connsiteX25" fmla="*/ 129946 w 607639"/>
                              <a:gd name="connsiteY25" fmla="*/ 1265 h 606721"/>
                              <a:gd name="connsiteX26" fmla="*/ 167239 w 607639"/>
                              <a:gd name="connsiteY26" fmla="*/ 15662 h 606721"/>
                              <a:gd name="connsiteX27" fmla="*/ 238175 w 607639"/>
                              <a:gd name="connsiteY27" fmla="*/ 152607 h 606721"/>
                              <a:gd name="connsiteX28" fmla="*/ 151574 w 607639"/>
                              <a:gd name="connsiteY28" fmla="*/ 239164 h 606721"/>
                              <a:gd name="connsiteX29" fmla="*/ 243605 w 607639"/>
                              <a:gd name="connsiteY29" fmla="*/ 363490 h 606721"/>
                              <a:gd name="connsiteX30" fmla="*/ 368122 w 607639"/>
                              <a:gd name="connsiteY30" fmla="*/ 455379 h 606721"/>
                              <a:gd name="connsiteX31" fmla="*/ 454723 w 607639"/>
                              <a:gd name="connsiteY31" fmla="*/ 368822 h 606721"/>
                              <a:gd name="connsiteX32" fmla="*/ 591967 w 607639"/>
                              <a:gd name="connsiteY32" fmla="*/ 439650 h 606721"/>
                              <a:gd name="connsiteX33" fmla="*/ 606297 w 607639"/>
                              <a:gd name="connsiteY33" fmla="*/ 476974 h 606721"/>
                              <a:gd name="connsiteX34" fmla="*/ 476440 w 607639"/>
                              <a:gd name="connsiteY34" fmla="*/ 606721 h 606721"/>
                              <a:gd name="connsiteX35" fmla="*/ 151574 w 607639"/>
                              <a:gd name="connsiteY35" fmla="*/ 455379 h 606721"/>
                              <a:gd name="connsiteX36" fmla="*/ 0 w 607639"/>
                              <a:gd name="connsiteY36" fmla="*/ 131012 h 606721"/>
                              <a:gd name="connsiteX37" fmla="*/ 129946 w 607639"/>
                              <a:gd name="connsiteY37" fmla="*/ 1265 h 606721"/>
                              <a:gd name="connsiteX38" fmla="*/ 303784 w 607639"/>
                              <a:gd name="connsiteY38" fmla="*/ 0 h 606721"/>
                              <a:gd name="connsiteX39" fmla="*/ 607639 w 607639"/>
                              <a:gd name="connsiteY39" fmla="*/ 303290 h 606721"/>
                              <a:gd name="connsiteX40" fmla="*/ 577200 w 607639"/>
                              <a:gd name="connsiteY40" fmla="*/ 303290 h 606721"/>
                              <a:gd name="connsiteX41" fmla="*/ 303784 w 607639"/>
                              <a:gd name="connsiteY41" fmla="*/ 30302 h 6067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607639" h="606721">
                                <a:moveTo>
                                  <a:pt x="303784" y="121302"/>
                                </a:moveTo>
                                <a:cubicBezTo>
                                  <a:pt x="404354" y="121302"/>
                                  <a:pt x="486055" y="202966"/>
                                  <a:pt x="486055" y="303290"/>
                                </a:cubicBezTo>
                                <a:lnTo>
                                  <a:pt x="455706" y="303290"/>
                                </a:lnTo>
                                <a:cubicBezTo>
                                  <a:pt x="455706" y="219583"/>
                                  <a:pt x="387711" y="151693"/>
                                  <a:pt x="303784" y="151693"/>
                                </a:cubicBezTo>
                                <a:close/>
                                <a:moveTo>
                                  <a:pt x="303784" y="60686"/>
                                </a:moveTo>
                                <a:cubicBezTo>
                                  <a:pt x="437800" y="60686"/>
                                  <a:pt x="546811" y="169547"/>
                                  <a:pt x="546811" y="303290"/>
                                </a:cubicBezTo>
                                <a:lnTo>
                                  <a:pt x="516466" y="303290"/>
                                </a:lnTo>
                                <a:cubicBezTo>
                                  <a:pt x="516466" y="186076"/>
                                  <a:pt x="421249" y="90989"/>
                                  <a:pt x="303784" y="90989"/>
                                </a:cubicBezTo>
                                <a:close/>
                                <a:moveTo>
                                  <a:pt x="137689" y="30947"/>
                                </a:moveTo>
                                <a:cubicBezTo>
                                  <a:pt x="80460" y="50853"/>
                                  <a:pt x="30617" y="107018"/>
                                  <a:pt x="30617" y="131012"/>
                                </a:cubicBezTo>
                                <a:cubicBezTo>
                                  <a:pt x="30617" y="205661"/>
                                  <a:pt x="46816" y="307503"/>
                                  <a:pt x="173202" y="433696"/>
                                </a:cubicBezTo>
                                <a:cubicBezTo>
                                  <a:pt x="299677" y="559888"/>
                                  <a:pt x="401676" y="576151"/>
                                  <a:pt x="476440" y="576151"/>
                                </a:cubicBezTo>
                                <a:cubicBezTo>
                                  <a:pt x="500471" y="576151"/>
                                  <a:pt x="556722" y="526385"/>
                                  <a:pt x="576658" y="469154"/>
                                </a:cubicBezTo>
                                <a:cubicBezTo>
                                  <a:pt x="575946" y="467821"/>
                                  <a:pt x="574255" y="465155"/>
                                  <a:pt x="570339" y="461245"/>
                                </a:cubicBezTo>
                                <a:cubicBezTo>
                                  <a:pt x="550491" y="441516"/>
                                  <a:pt x="501272" y="416544"/>
                                  <a:pt x="445021" y="397882"/>
                                </a:cubicBezTo>
                                <a:cubicBezTo>
                                  <a:pt x="442440" y="396993"/>
                                  <a:pt x="440749" y="396727"/>
                                  <a:pt x="439770" y="396638"/>
                                </a:cubicBezTo>
                                <a:cubicBezTo>
                                  <a:pt x="436299" y="400903"/>
                                  <a:pt x="432116" y="414234"/>
                                  <a:pt x="429534" y="422409"/>
                                </a:cubicBezTo>
                                <a:cubicBezTo>
                                  <a:pt x="422058" y="446137"/>
                                  <a:pt x="409509" y="485950"/>
                                  <a:pt x="368122" y="485950"/>
                                </a:cubicBezTo>
                                <a:cubicBezTo>
                                  <a:pt x="330829" y="485950"/>
                                  <a:pt x="267992" y="431030"/>
                                  <a:pt x="221976" y="385085"/>
                                </a:cubicBezTo>
                                <a:cubicBezTo>
                                  <a:pt x="175872" y="339051"/>
                                  <a:pt x="120957" y="276400"/>
                                  <a:pt x="120957" y="239164"/>
                                </a:cubicBezTo>
                                <a:cubicBezTo>
                                  <a:pt x="120957" y="197752"/>
                                  <a:pt x="160742" y="185310"/>
                                  <a:pt x="184595" y="177756"/>
                                </a:cubicBezTo>
                                <a:cubicBezTo>
                                  <a:pt x="192783" y="175179"/>
                                  <a:pt x="206045" y="171002"/>
                                  <a:pt x="210406" y="167537"/>
                                </a:cubicBezTo>
                                <a:cubicBezTo>
                                  <a:pt x="210317" y="166559"/>
                                  <a:pt x="210050" y="164871"/>
                                  <a:pt x="209160" y="162293"/>
                                </a:cubicBezTo>
                                <a:cubicBezTo>
                                  <a:pt x="190380" y="106129"/>
                                  <a:pt x="165459" y="57074"/>
                                  <a:pt x="145611" y="37256"/>
                                </a:cubicBezTo>
                                <a:cubicBezTo>
                                  <a:pt x="141695" y="33346"/>
                                  <a:pt x="139025" y="31658"/>
                                  <a:pt x="137689" y="30947"/>
                                </a:cubicBezTo>
                                <a:close/>
                                <a:moveTo>
                                  <a:pt x="129946" y="1265"/>
                                </a:moveTo>
                                <a:cubicBezTo>
                                  <a:pt x="142229" y="-2823"/>
                                  <a:pt x="154956" y="3309"/>
                                  <a:pt x="167239" y="15662"/>
                                </a:cubicBezTo>
                                <a:cubicBezTo>
                                  <a:pt x="196165" y="44455"/>
                                  <a:pt x="223045" y="107195"/>
                                  <a:pt x="238175" y="152607"/>
                                </a:cubicBezTo>
                                <a:cubicBezTo>
                                  <a:pt x="259892" y="217480"/>
                                  <a:pt x="151574" y="195885"/>
                                  <a:pt x="151574" y="239164"/>
                                </a:cubicBezTo>
                                <a:cubicBezTo>
                                  <a:pt x="151574" y="260759"/>
                                  <a:pt x="194919" y="314791"/>
                                  <a:pt x="243605" y="363490"/>
                                </a:cubicBezTo>
                                <a:cubicBezTo>
                                  <a:pt x="292379" y="412101"/>
                                  <a:pt x="346494" y="455379"/>
                                  <a:pt x="368122" y="455379"/>
                                </a:cubicBezTo>
                                <a:cubicBezTo>
                                  <a:pt x="411467" y="455379"/>
                                  <a:pt x="389750" y="347227"/>
                                  <a:pt x="454723" y="368822"/>
                                </a:cubicBezTo>
                                <a:cubicBezTo>
                                  <a:pt x="500293" y="384019"/>
                                  <a:pt x="563130" y="410857"/>
                                  <a:pt x="591967" y="439650"/>
                                </a:cubicBezTo>
                                <a:cubicBezTo>
                                  <a:pt x="604339" y="452002"/>
                                  <a:pt x="610391" y="464710"/>
                                  <a:pt x="606297" y="476974"/>
                                </a:cubicBezTo>
                                <a:cubicBezTo>
                                  <a:pt x="584669" y="541848"/>
                                  <a:pt x="519696" y="606721"/>
                                  <a:pt x="476440" y="606721"/>
                                </a:cubicBezTo>
                                <a:cubicBezTo>
                                  <a:pt x="389750" y="606721"/>
                                  <a:pt x="281520" y="585037"/>
                                  <a:pt x="151574" y="455379"/>
                                </a:cubicBezTo>
                                <a:cubicBezTo>
                                  <a:pt x="21628" y="325632"/>
                                  <a:pt x="0" y="217480"/>
                                  <a:pt x="0" y="131012"/>
                                </a:cubicBezTo>
                                <a:cubicBezTo>
                                  <a:pt x="0" y="87733"/>
                                  <a:pt x="64973" y="22949"/>
                                  <a:pt x="129946" y="1265"/>
                                </a:cubicBezTo>
                                <a:close/>
                                <a:moveTo>
                                  <a:pt x="303784" y="0"/>
                                </a:moveTo>
                                <a:cubicBezTo>
                                  <a:pt x="471287" y="0"/>
                                  <a:pt x="607639" y="136050"/>
                                  <a:pt x="607639" y="303290"/>
                                </a:cubicBezTo>
                                <a:lnTo>
                                  <a:pt x="577200" y="303290"/>
                                </a:lnTo>
                                <a:cubicBezTo>
                                  <a:pt x="577200" y="152578"/>
                                  <a:pt x="454822" y="30302"/>
                                  <a:pt x="303784" y="30302"/>
                                </a:cubicBezTo>
                                <a:close/>
                              </a:path>
                            </a:pathLst>
                          </a:custGeom>
                          <a:solidFill>
                            <a:schemeClr val="bg1"/>
                          </a:solidFill>
                          <a:ln w="12700">
                            <a:miter lim="400000"/>
                          </a:ln>
                        </wps:spPr>
                        <wps:bodyPr lIns="38090" tIns="38090" rIns="38090" bIns="38090" anchor="ctr"/>
                      </wps:wsp>
                      <wps:wsp>
                        <wps:cNvPr id="34" name="Shape 2526"/>
                        <wps:cNvSpPr/>
                        <wps:spPr>
                          <a:xfrm>
                            <a:off x="3111335" y="118753"/>
                            <a:ext cx="188302" cy="144850"/>
                          </a:xfrm>
                          <a:custGeom>
                            <a:avLst/>
                            <a:gdLst>
                              <a:gd name="T0" fmla="*/ 6394 w 6827"/>
                              <a:gd name="T1" fmla="*/ 0 h 5259"/>
                              <a:gd name="T2" fmla="*/ 433 w 6827"/>
                              <a:gd name="T3" fmla="*/ 0 h 5259"/>
                              <a:gd name="T4" fmla="*/ 0 w 6827"/>
                              <a:gd name="T5" fmla="*/ 433 h 5259"/>
                              <a:gd name="T6" fmla="*/ 0 w 6827"/>
                              <a:gd name="T7" fmla="*/ 4826 h 5259"/>
                              <a:gd name="T8" fmla="*/ 433 w 6827"/>
                              <a:gd name="T9" fmla="*/ 5259 h 5259"/>
                              <a:gd name="T10" fmla="*/ 6394 w 6827"/>
                              <a:gd name="T11" fmla="*/ 5259 h 5259"/>
                              <a:gd name="T12" fmla="*/ 6827 w 6827"/>
                              <a:gd name="T13" fmla="*/ 4826 h 5259"/>
                              <a:gd name="T14" fmla="*/ 6827 w 6827"/>
                              <a:gd name="T15" fmla="*/ 433 h 5259"/>
                              <a:gd name="T16" fmla="*/ 6394 w 6827"/>
                              <a:gd name="T17" fmla="*/ 0 h 5259"/>
                              <a:gd name="T18" fmla="*/ 5838 w 6827"/>
                              <a:gd name="T19" fmla="*/ 245 h 5259"/>
                              <a:gd name="T20" fmla="*/ 3413 w 6827"/>
                              <a:gd name="T21" fmla="*/ 2012 h 5259"/>
                              <a:gd name="T22" fmla="*/ 988 w 6827"/>
                              <a:gd name="T23" fmla="*/ 245 h 5259"/>
                              <a:gd name="T24" fmla="*/ 5838 w 6827"/>
                              <a:gd name="T25" fmla="*/ 245 h 5259"/>
                              <a:gd name="T26" fmla="*/ 768 w 6827"/>
                              <a:gd name="T27" fmla="*/ 5014 h 5259"/>
                              <a:gd name="T28" fmla="*/ 433 w 6827"/>
                              <a:gd name="T29" fmla="*/ 5014 h 5259"/>
                              <a:gd name="T30" fmla="*/ 245 w 6827"/>
                              <a:gd name="T31" fmla="*/ 4826 h 5259"/>
                              <a:gd name="T32" fmla="*/ 245 w 6827"/>
                              <a:gd name="T33" fmla="*/ 1019 h 5259"/>
                              <a:gd name="T34" fmla="*/ 768 w 6827"/>
                              <a:gd name="T35" fmla="*/ 1400 h 5259"/>
                              <a:gd name="T36" fmla="*/ 768 w 6827"/>
                              <a:gd name="T37" fmla="*/ 5014 h 5259"/>
                              <a:gd name="T38" fmla="*/ 5814 w 6827"/>
                              <a:gd name="T39" fmla="*/ 5014 h 5259"/>
                              <a:gd name="T40" fmla="*/ 1013 w 6827"/>
                              <a:gd name="T41" fmla="*/ 5014 h 5259"/>
                              <a:gd name="T42" fmla="*/ 1013 w 6827"/>
                              <a:gd name="T43" fmla="*/ 1578 h 5259"/>
                              <a:gd name="T44" fmla="*/ 3341 w 6827"/>
                              <a:gd name="T45" fmla="*/ 3275 h 5259"/>
                              <a:gd name="T46" fmla="*/ 3413 w 6827"/>
                              <a:gd name="T47" fmla="*/ 3299 h 5259"/>
                              <a:gd name="T48" fmla="*/ 3485 w 6827"/>
                              <a:gd name="T49" fmla="*/ 3275 h 5259"/>
                              <a:gd name="T50" fmla="*/ 5814 w 6827"/>
                              <a:gd name="T51" fmla="*/ 1578 h 5259"/>
                              <a:gd name="T52" fmla="*/ 5814 w 6827"/>
                              <a:gd name="T53" fmla="*/ 5014 h 5259"/>
                              <a:gd name="T54" fmla="*/ 6582 w 6827"/>
                              <a:gd name="T55" fmla="*/ 4826 h 5259"/>
                              <a:gd name="T56" fmla="*/ 6394 w 6827"/>
                              <a:gd name="T57" fmla="*/ 5014 h 5259"/>
                              <a:gd name="T58" fmla="*/ 6059 w 6827"/>
                              <a:gd name="T59" fmla="*/ 5014 h 5259"/>
                              <a:gd name="T60" fmla="*/ 6059 w 6827"/>
                              <a:gd name="T61" fmla="*/ 1400 h 5259"/>
                              <a:gd name="T62" fmla="*/ 6582 w 6827"/>
                              <a:gd name="T63" fmla="*/ 1019 h 5259"/>
                              <a:gd name="T64" fmla="*/ 6582 w 6827"/>
                              <a:gd name="T65" fmla="*/ 4826 h 5259"/>
                              <a:gd name="T66" fmla="*/ 6582 w 6827"/>
                              <a:gd name="T67" fmla="*/ 716 h 5259"/>
                              <a:gd name="T68" fmla="*/ 3413 w 6827"/>
                              <a:gd name="T69" fmla="*/ 3025 h 5259"/>
                              <a:gd name="T70" fmla="*/ 245 w 6827"/>
                              <a:gd name="T71" fmla="*/ 716 h 5259"/>
                              <a:gd name="T72" fmla="*/ 245 w 6827"/>
                              <a:gd name="T73" fmla="*/ 433 h 5259"/>
                              <a:gd name="T74" fmla="*/ 433 w 6827"/>
                              <a:gd name="T75" fmla="*/ 245 h 5259"/>
                              <a:gd name="T76" fmla="*/ 573 w 6827"/>
                              <a:gd name="T77" fmla="*/ 245 h 5259"/>
                              <a:gd name="T78" fmla="*/ 3341 w 6827"/>
                              <a:gd name="T79" fmla="*/ 2263 h 5259"/>
                              <a:gd name="T80" fmla="*/ 3413 w 6827"/>
                              <a:gd name="T81" fmla="*/ 2286 h 5259"/>
                              <a:gd name="T82" fmla="*/ 3485 w 6827"/>
                              <a:gd name="T83" fmla="*/ 2263 h 5259"/>
                              <a:gd name="T84" fmla="*/ 6254 w 6827"/>
                              <a:gd name="T85" fmla="*/ 245 h 5259"/>
                              <a:gd name="T86" fmla="*/ 6394 w 6827"/>
                              <a:gd name="T87" fmla="*/ 245 h 5259"/>
                              <a:gd name="T88" fmla="*/ 6582 w 6827"/>
                              <a:gd name="T89" fmla="*/ 433 h 5259"/>
                              <a:gd name="T90" fmla="*/ 6582 w 6827"/>
                              <a:gd name="T91" fmla="*/ 716 h 52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6827" h="5259">
                                <a:moveTo>
                                  <a:pt x="6394" y="0"/>
                                </a:moveTo>
                                <a:lnTo>
                                  <a:pt x="433" y="0"/>
                                </a:lnTo>
                                <a:cubicBezTo>
                                  <a:pt x="194" y="0"/>
                                  <a:pt x="0" y="194"/>
                                  <a:pt x="0" y="433"/>
                                </a:cubicBezTo>
                                <a:lnTo>
                                  <a:pt x="0" y="4826"/>
                                </a:lnTo>
                                <a:cubicBezTo>
                                  <a:pt x="0" y="5065"/>
                                  <a:pt x="194" y="5259"/>
                                  <a:pt x="433" y="5259"/>
                                </a:cubicBezTo>
                                <a:lnTo>
                                  <a:pt x="6394" y="5259"/>
                                </a:lnTo>
                                <a:cubicBezTo>
                                  <a:pt x="6632" y="5259"/>
                                  <a:pt x="6827" y="5065"/>
                                  <a:pt x="6827" y="4826"/>
                                </a:cubicBezTo>
                                <a:lnTo>
                                  <a:pt x="6827" y="433"/>
                                </a:lnTo>
                                <a:cubicBezTo>
                                  <a:pt x="6827" y="194"/>
                                  <a:pt x="6632" y="0"/>
                                  <a:pt x="6394" y="0"/>
                                </a:cubicBezTo>
                                <a:close/>
                                <a:moveTo>
                                  <a:pt x="5838" y="245"/>
                                </a:moveTo>
                                <a:lnTo>
                                  <a:pt x="3413" y="2012"/>
                                </a:lnTo>
                                <a:lnTo>
                                  <a:pt x="988" y="245"/>
                                </a:lnTo>
                                <a:lnTo>
                                  <a:pt x="5838" y="245"/>
                                </a:lnTo>
                                <a:close/>
                                <a:moveTo>
                                  <a:pt x="768" y="5014"/>
                                </a:moveTo>
                                <a:lnTo>
                                  <a:pt x="433" y="5014"/>
                                </a:lnTo>
                                <a:cubicBezTo>
                                  <a:pt x="329" y="5014"/>
                                  <a:pt x="245" y="4929"/>
                                  <a:pt x="245" y="4826"/>
                                </a:cubicBezTo>
                                <a:lnTo>
                                  <a:pt x="245" y="1019"/>
                                </a:lnTo>
                                <a:lnTo>
                                  <a:pt x="768" y="1400"/>
                                </a:lnTo>
                                <a:lnTo>
                                  <a:pt x="768" y="5014"/>
                                </a:lnTo>
                                <a:close/>
                                <a:moveTo>
                                  <a:pt x="5814" y="5014"/>
                                </a:moveTo>
                                <a:lnTo>
                                  <a:pt x="1013" y="5014"/>
                                </a:lnTo>
                                <a:lnTo>
                                  <a:pt x="1013" y="1578"/>
                                </a:lnTo>
                                <a:lnTo>
                                  <a:pt x="3341" y="3275"/>
                                </a:lnTo>
                                <a:cubicBezTo>
                                  <a:pt x="3363" y="3291"/>
                                  <a:pt x="3388" y="3299"/>
                                  <a:pt x="3413" y="3299"/>
                                </a:cubicBezTo>
                                <a:cubicBezTo>
                                  <a:pt x="3439" y="3299"/>
                                  <a:pt x="3464" y="3291"/>
                                  <a:pt x="3485" y="3275"/>
                                </a:cubicBezTo>
                                <a:lnTo>
                                  <a:pt x="5814" y="1578"/>
                                </a:lnTo>
                                <a:lnTo>
                                  <a:pt x="5814" y="5014"/>
                                </a:lnTo>
                                <a:close/>
                                <a:moveTo>
                                  <a:pt x="6582" y="4826"/>
                                </a:moveTo>
                                <a:cubicBezTo>
                                  <a:pt x="6582" y="4929"/>
                                  <a:pt x="6497" y="5014"/>
                                  <a:pt x="6394" y="5014"/>
                                </a:cubicBezTo>
                                <a:lnTo>
                                  <a:pt x="6059" y="5014"/>
                                </a:lnTo>
                                <a:lnTo>
                                  <a:pt x="6059" y="1400"/>
                                </a:lnTo>
                                <a:lnTo>
                                  <a:pt x="6582" y="1019"/>
                                </a:lnTo>
                                <a:lnTo>
                                  <a:pt x="6582" y="4826"/>
                                </a:lnTo>
                                <a:close/>
                                <a:moveTo>
                                  <a:pt x="6582" y="716"/>
                                </a:moveTo>
                                <a:lnTo>
                                  <a:pt x="3413" y="3025"/>
                                </a:lnTo>
                                <a:lnTo>
                                  <a:pt x="245" y="716"/>
                                </a:lnTo>
                                <a:lnTo>
                                  <a:pt x="245" y="433"/>
                                </a:lnTo>
                                <a:cubicBezTo>
                                  <a:pt x="245" y="329"/>
                                  <a:pt x="329" y="245"/>
                                  <a:pt x="433" y="245"/>
                                </a:cubicBezTo>
                                <a:lnTo>
                                  <a:pt x="573" y="245"/>
                                </a:lnTo>
                                <a:lnTo>
                                  <a:pt x="3341" y="2263"/>
                                </a:lnTo>
                                <a:cubicBezTo>
                                  <a:pt x="3363" y="2279"/>
                                  <a:pt x="3388" y="2286"/>
                                  <a:pt x="3413" y="2286"/>
                                </a:cubicBezTo>
                                <a:cubicBezTo>
                                  <a:pt x="3439" y="2286"/>
                                  <a:pt x="3464" y="2279"/>
                                  <a:pt x="3485" y="2263"/>
                                </a:cubicBezTo>
                                <a:lnTo>
                                  <a:pt x="6254" y="245"/>
                                </a:lnTo>
                                <a:lnTo>
                                  <a:pt x="6394" y="245"/>
                                </a:lnTo>
                                <a:cubicBezTo>
                                  <a:pt x="6497" y="245"/>
                                  <a:pt x="6582" y="329"/>
                                  <a:pt x="6582" y="433"/>
                                </a:cubicBezTo>
                                <a:lnTo>
                                  <a:pt x="6582" y="716"/>
                                </a:lnTo>
                                <a:close/>
                              </a:path>
                            </a:pathLst>
                          </a:custGeom>
                          <a:solidFill>
                            <a:schemeClr val="bg1"/>
                          </a:solidFill>
                          <a:ln w="12700">
                            <a:miter lim="400000"/>
                          </a:ln>
                        </wps:spPr>
                        <wps:bodyPr lIns="38090" tIns="38090" rIns="38090" bIns="38090" anchor="ctr"/>
                      </wps:wsp>
                    </wpg:wgp>
                  </a:graphicData>
                </a:graphic>
              </wp:anchor>
            </w:drawing>
          </mc:Choice>
          <mc:Fallback>
            <w:pict>
              <v:group id="_x0000_s1026" o:spid="_x0000_s1026" o:spt="203" style="position:absolute;left:0pt;margin-left:27.55pt;margin-top:19.8pt;height:47.2pt;width:401.05pt;z-index:251662336;mso-width-relative:page;mso-height-relative:page;" coordsize="5093690,599440" o:gfxdata="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">
                <o:lock v:ext="edit" aspectratio="f"/>
                <v:shape id="文本框 43" o:spid="_x0000_s1026" o:spt="202" type="#_x0000_t202" style="position:absolute;left:201880;top:0;height:345440;width:1175385;" filled="f" stroked="f" coordsize="21600,21600" o:gfxdata="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DVm/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sz w:val="24"/>
                            <w:szCs w:val="24"/>
                          </w:rPr>
                        </w:pPr>
                        <w:r>
                          <w:rPr>
                            <w:color w:val="FFFFFF"/>
                            <w:kern w:val="24"/>
                            <w:lang w:val="en"/>
                          </w:rPr>
                          <w:t>1995.05.05</w:t>
                        </w:r>
                      </w:p>
                    </w:txbxContent>
                  </v:textbox>
                </v:shape>
                <v:shape id="文本框 47" o:spid="_x0000_s1026" o:spt="202" type="#_x0000_t202" style="position:absolute;left:1478478;top:0;height:345440;width:1704975;" filled="f" stroked="f" coordsize="21600,21600"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spacing w:line="400" w:lineRule="exact"/>
                          <w:rPr>
                            <w:sz w:val="24"/>
                            <w:szCs w:val="24"/>
                          </w:rPr>
                        </w:pPr>
                        <w:r>
                          <w:rPr>
                            <w:color w:val="FFFFFF"/>
                            <w:kern w:val="24"/>
                            <w:lang w:val="en"/>
                          </w:rPr>
                          <w:t>s86 180 5252 5252</w:t>
                        </w:r>
                      </w:p>
                    </w:txbxContent>
                  </v:textbox>
                </v:shape>
                <v:shape id="Shape 2526" o:spid="_x0000_s1026" o:spt="100" style="position:absolute;left:0;top:95003;height:188302;width:188302;v-text-anchor:middle;" fillcolor="#FFFFFF [3212]" filled="t" stroked="f" coordsize="21600,21600" o:gfxdata="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KH0f&#10;wAAAANsAAAAPAAAAAAAAAAEAIAAAACIAAABkcnMvZG93bnJldi54bWxQSwECFAAUAAAACACHTuJA&#10;My8FnjsAAAA5AAAAEAAAAAAAAAABACAAAAAPAQAAZHJzL3NoYXBleG1sLnhtbFBLBQYAAAAABgAG&#10;AFsBAAC5AwAAAAA=&#10;" path="m10800,20618c5377,20618,982,16223,982,10800c982,5377,5377,982,10800,982c16223,982,20618,5377,20618,10800c20618,16223,16223,20618,10800,20618m10800,0c4836,0,0,4836,0,10800c0,16765,4836,21600,10800,21600c16764,21600,21600,16765,21600,10800c21600,4836,16764,0,10800,0m14236,16752c14001,16887,13921,17188,14057,17422c14192,17658,14493,17738,14727,17602c14962,17467,15042,17167,14907,16932c14771,16697,14472,16617,14236,16752m10800,11782c10258,11782,9818,11342,9818,10800c9818,10258,10258,9818,10800,9818c11342,9818,11782,10258,11782,10800c11782,11342,11342,11782,10800,11782m15218,10309l12694,10309c12515,9624,11978,9084,11291,8906l11291,3436c11291,3166,11071,2945,10800,2945c10529,2945,10309,3166,10309,3436l10309,8906c9464,9125,8836,9886,8836,10800c8836,11885,9716,12764,10800,12764c11714,12764,12476,12137,12694,11291l15218,11291c15489,11291,15709,11072,15709,10800c15709,10529,15489,10309,15218,10309m16932,6693c16697,6829,16616,7129,16752,7364c16887,7599,17188,7679,17422,7543c17657,7408,17737,7108,17602,6873c17467,6638,17166,6557,16932,6693m10800,17673c10529,17673,10309,17893,10309,18164c10309,18435,10529,18655,10800,18655c11071,18655,11291,18435,11291,18164c11291,17893,11071,17673,10800,17673m17422,14057c17188,13921,16887,14001,16752,14236c16616,14472,16697,14772,16932,14907c17166,15043,17467,14962,17602,14727c17737,14492,17657,14192,17422,14057m4668,6693c4433,6557,4133,6638,3998,6873c3863,7108,3942,7408,4178,7543c4412,7679,4713,7599,4848,7364c4984,7129,4903,6829,4668,6693m14236,4848c14472,4984,14771,4903,14907,4669c15042,4434,14962,4134,14727,3998c14493,3863,14192,3943,14057,4178c13921,4412,14001,4713,14236,4848m3436,10309c3166,10309,2945,10529,2945,10800c2945,11072,3166,11291,3436,11291c3707,11291,3927,11072,3927,10800c3927,10529,3707,10309,3436,10309m6873,3998c6638,4134,6558,4434,6693,4669c6829,4903,7129,4984,7364,4848c7599,4713,7679,4412,7543,4178c7408,3943,7108,3863,6873,3998m4178,14057c3942,14192,3863,14492,3998,14727c4133,14962,4433,15043,4668,14907c4903,14772,4984,14472,4848,14236c4713,14001,4412,13921,4178,14057m7364,16752c7129,16617,6829,16697,6693,16932c6558,17167,6638,17467,6873,17602c7108,17738,7408,17658,7543,17422c7679,17188,7599,16887,7364,16752m18164,10309c17893,10309,17673,10529,17673,10800c17673,11072,17893,11291,18164,11291c18434,11291,18655,11072,18655,10800c18655,10529,18434,10309,18164,10309e">
                  <v:path o:connectlocs="94151,94151;94151,94151;94151,94151;94151,94151" o:connectangles="0,82,164,247"/>
                  <v:fill on="t" focussize="0,0"/>
                  <v:stroke on="f" weight="1pt" miterlimit="4" joinstyle="miter"/>
                  <v:imagedata o:title=""/>
                  <o:lock v:ext="edit" aspectratio="f"/>
                  <v:textbox inset="2.9992125984252pt,2.9992125984252pt,2.9992125984252pt,2.9992125984252pt"/>
                </v:shape>
                <v:shape id="文本框 48" o:spid="_x0000_s1026" o:spt="202" type="#_x0000_t202" style="position:absolute;left:3342904;top:0;height:599440;width:1750786;" filled="f" stroked="f" coordsize="21600,21600" o:gfxdata="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UnNzL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spacing w:line="400" w:lineRule="exact"/>
                          <w:rPr>
                            <w:rFonts w:ascii="Arial Unicode MS" w:hAnsi="Arial Unicode MS" w:eastAsia="微软雅黑" w:cs="Times New Roman"/>
                            <w:color w:val="FFFFFF" w:themeColor="background1"/>
                            <w:sz w:val="24"/>
                            <w:szCs w:val="24"/>
                            <w:lang w:eastAsia="zh-CN"/>
                            <w14:textFill>
                              <w14:solidFill>
                                <w14:schemeClr w14:val="bg1"/>
                              </w14:solidFill>
                            </w14:textFill>
                          </w:rPr>
                        </w:pPr>
                        <w:r>
                          <w:rPr>
                            <w:color w:val="FFFFFF" w:themeColor="background1"/>
                            <w:kern w:val="24"/>
                            <w:lang w:val="en"/>
                            <w14:textFill>
                              <w14:solidFill>
                                <w14:schemeClr w14:val="bg1"/>
                              </w14:solidFill>
                            </w14:textFill>
                          </w:rPr>
                          <w:t>zixuanCV@qq.com</w:t>
                        </w:r>
                      </w:p>
                      <w:p>
                        <w:pPr>
                          <w:spacing w:line="400" w:lineRule="exact"/>
                          <w:rPr>
                            <w:sz w:val="24"/>
                            <w:szCs w:val="24"/>
                          </w:rPr>
                        </w:pPr>
                      </w:p>
                    </w:txbxContent>
                  </v:textbox>
                </v:shape>
                <v:shape id="Shape 2526" o:spid="_x0000_s1026" o:spt="100" style="position:absolute;left:1258784;top:95003;height:188016;width:188302;v-text-anchor:middle;" fillcolor="#FFFFFF [3212]" filled="t" stroked="f" coordsize="607639,606721" o:gfxdata="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Wio3ugAAANsA&#10;AAAPAAAAAAAAAAEAIAAAACIAAABkcnMvZG93bnJldi54bWxQSwECFAAUAAAACACHTuJAMy8FnjsA&#10;AAA5AAAAEAAAAAAAAAABACAAAAAJAQAAZHJzL3NoYXBleG1sLnhtbFBLBQYAAAAABgAGAFsBAACz&#10;AwAAAAA=&#10;" path="m303784,121302c404354,121302,486055,202966,486055,303290l455706,303290c455706,219583,387711,151693,303784,151693xm303784,60686c437800,60686,546811,169547,546811,303290l516466,303290c516466,186076,421249,90989,303784,90989xm137689,30947c80460,50853,30617,107018,30617,131012c30617,205661,46816,307503,173202,433696c299677,559888,401676,576151,476440,576151c500471,576151,556722,526385,576658,469154c575946,467821,574255,465155,570339,461245c550491,441516,501272,416544,445021,397882c442440,396993,440749,396727,439770,396638c436299,400903,432116,414234,429534,422409c422058,446137,409509,485950,368122,485950c330829,485950,267992,431030,221976,385085c175872,339051,120957,276400,120957,239164c120957,197752,160742,185310,184595,177756c192783,175179,206045,171002,210406,167537c210317,166559,210050,164871,209160,162293c190380,106129,165459,57074,145611,37256c141695,33346,139025,31658,137689,30947xm129946,1265c142229,-2823,154956,3309,167239,15662c196165,44455,223045,107195,238175,152607c259892,217480,151574,195885,151574,239164c151574,260759,194919,314791,243605,363490c292379,412101,346494,455379,368122,455379c411467,455379,389750,347227,454723,368822c500293,384019,563130,410857,591967,439650c604339,452002,610391,464710,606297,476974c584669,541848,519696,606721,476440,606721c389750,606721,281520,585037,151574,455379c21628,325632,0,217480,0,131012c0,87733,64973,22949,129946,1265xm303784,0c471287,0,607639,136050,607639,303290l577200,303290c577200,152578,454822,30302,303784,30302xe">
                  <v:path o:connectlocs="94139,37590;150624,93986;141219,93986;94139,47007;94139,18805;169451,93986;160048,93986;94139,28196;42668,9590;9487,40599;53673,134397;147644,178542;178701,145385;176743,142934;137908,123299;136280,122913;133108,130899;114077,150590;68788,119333;37483,74114;57204,55084;65202,51917;64816,50292;45123,11545;42668,9590;40269,392;51825,4853;73808,47291;46971,74114;75491,112641;114077,141116;140914,114293;183445,136242;187886,147808;147644,188016;46971,141116;0,40599;40269,392;94139,0;188302,93986;178869,93986;94139,9390" o:connectangles="0,0,0,0,0,0,0,0,0,0,0,0,0,0,0,0,0,0,0,0,0,0,0,0,0,0,0,0,0,0,0,0,0,0,0,0,0,0,0,0,0,0"/>
                  <v:fill on="t" focussize="0,0"/>
                  <v:stroke on="f" weight="1pt" miterlimit="4" joinstyle="miter"/>
                  <v:imagedata o:title=""/>
                  <o:lock v:ext="edit" aspectratio="f"/>
                  <v:textbox inset="2.9992125984252pt,2.9992125984252pt,2.9992125984252pt,2.9992125984252pt"/>
                </v:shape>
                <v:shape id="Shape 2526" o:spid="_x0000_s1026" o:spt="100" style="position:absolute;left:3111335;top:118753;height:144850;width:188302;v-text-anchor:middle;" fillcolor="#FFFFFF [3212]" filled="t" stroked="f" coordsize="6827,5259" o:gfxdata="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xAUFbsAAADb&#10;AAAADwAAAAAAAAABACAAAAAiAAAAZHJzL2Rvd25yZXYueG1sUEsBAhQAFAAAAAgAh07iQDMvBZ47&#10;AAAAOQAAABAAAAAAAAAAAQAgAAAACgEAAGRycy9zaGFwZXhtbC54bWxQSwUGAAAAAAYABgBbAQAA&#10;tAMAAAAA&#10;" path="m6394,0l433,0c194,0,0,194,0,433l0,4826c0,5065,194,5259,433,5259l6394,5259c6632,5259,6827,5065,6827,4826l6827,433c6827,194,6632,0,6394,0xm5838,245l3413,2012,988,245,5838,245xm768,5014l433,5014c329,5014,245,4929,245,4826l245,1019,768,1400,768,5014xm5814,5014l1013,5014,1013,1578,3341,3275c3363,3291,3388,3299,3413,3299c3439,3299,3464,3291,3485,3275l5814,1578,5814,5014xm6582,4826c6582,4929,6497,5014,6394,5014l6059,5014,6059,1400,6582,1019,6582,4826xm6582,716l3413,3025,245,716,245,433c245,329,329,245,433,245l573,245,3341,2263c3363,2279,3388,2286,3413,2286c3439,2286,3464,2279,3485,2263l6254,245,6394,245c6497,245,6582,329,6582,433l6582,716xe">
                  <v:path o:connectlocs="176359,0;11942,0;0,11926;0,132923;11942,144850;176359,144850;188302,132923;188302,11926;176359,0;161023,6748;94137,55417;27250,6748;161023,6748;21182,138101;11942,138101;6757,132923;6757,28066;21182,38560;21182,138101;160361,138101;27940,138101;27940,43463;92151,90204;94137,90865;96123,90204;160361,43463;160361,138101;181544,132923;176359,138101;167119,138101;167119,38560;181544,28066;181544,132923;181544,19720;94137,83318;6757,19720;6757,11926;11942,6748;15804,6748;92151,62330;94137,62963;96123,62330;172497,6748;176359,6748;181544,11926;181544,19720" o:connectangles="0,0,0,0,0,0,0,0,0,0,0,0,0,0,0,0,0,0,0,0,0,0,0,0,0,0,0,0,0,0,0,0,0,0,0,0,0,0,0,0,0,0,0,0,0,0"/>
                  <v:fill on="t" focussize="0,0"/>
                  <v:stroke on="f" weight="1pt" miterlimit="4" joinstyle="miter"/>
                  <v:imagedata o:title=""/>
                  <o:lock v:ext="edit" aspectratio="f"/>
                  <v:textbox inset="2.9992125984252pt,2.9992125984252pt,2.9992125984252pt,2.9992125984252pt"/>
                </v:shape>
              </v:group>
            </w:pict>
          </mc:Fallback>
        </mc:AlternateContent>
      </w:r>
    </w:p>
    <w:p>
      <w:pPr>
        <w:rPr>
          <w:rFonts w:ascii="微软雅黑" w:hAnsi="微软雅黑" w:eastAsia="微软雅黑"/>
          <w:lang w:eastAsia="zh-CN"/>
        </w:rPr>
        <w:sectPr>
          <w:type w:val="continuous"/>
          <w:pgSz w:w="11910" w:h="16840"/>
          <w:pgMar w:top="0" w:right="0" w:bottom="0" w:left="0" w:header="720" w:footer="720" w:gutter="0"/>
          <w:cols w:equalWidth="0" w:num="2">
            <w:col w:w="3167" w:space="40"/>
            <w:col w:w="8703"/>
          </w:cols>
        </w:sectPr>
      </w:pPr>
    </w:p>
    <w:p>
      <w:pPr>
        <w:pStyle w:val="4"/>
        <w:ind w:left="1299" w:right="763"/>
        <w:jc w:val="both"/>
        <w:rPr>
          <w:rFonts w:ascii="微软雅黑" w:hAnsi="微软雅黑" w:eastAsia="微软雅黑"/>
          <w:lang w:eastAsia="zh-CN"/>
        </w:rPr>
      </w:pPr>
      <w:bookmarkStart w:id="0" w:name="_GoBack"/>
      <w:bookmarkEnd w:id="0"/>
      <w:r>
        <w:rPr>
          <w:sz w:val="20"/>
          <w:lang w:val="en" w:eastAsia="zh-CN"/>
        </w:rPr>
        <mc:AlternateContent>
          <mc:Choice Requires="wps">
            <w:drawing>
              <wp:anchor distT="0" distB="0" distL="114300" distR="114300" simplePos="0" relativeHeight="251656192" behindDoc="0" locked="0" layoutInCell="1" allowOverlap="1">
                <wp:simplePos x="0" y="0"/>
                <wp:positionH relativeFrom="column">
                  <wp:posOffset>2265045</wp:posOffset>
                </wp:positionH>
                <wp:positionV relativeFrom="paragraph">
                  <wp:posOffset>1527810</wp:posOffset>
                </wp:positionV>
                <wp:extent cx="5046980" cy="7280275"/>
                <wp:effectExtent l="0" t="0" r="0" b="0"/>
                <wp:wrapNone/>
                <wp:docPr id="3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5046980" cy="7280564"/>
                        </a:xfrm>
                        <a:prstGeom prst="rect">
                          <a:avLst/>
                        </a:prstGeom>
                        <a:noFill/>
                        <a:ln w="9525">
                          <a:noFill/>
                          <a:miter lim="800000"/>
                        </a:ln>
                      </wps:spPr>
                      <wps:txbx>
                        <w:txbxContent>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 Science and Technology /</w:t>
                            </w:r>
                            <w:r>
                              <w:rPr>
                                <w:b/>
                                <w:bCs/>
                                <w:lang w:val="en"/>
                              </w:rPr>
                              <w:t xml:space="preserve"> School of </w:t>
                            </w:r>
                            <w:r>
                              <w:rPr>
                                <w:b/>
                                <w:bCs/>
                                <w:color w:val="262626" w:themeColor="text1" w:themeTint="D9"/>
                                <w:sz w:val="21"/>
                                <w:szCs w:val="21"/>
                                <w:lang w:val="en" w:eastAsia="zh-CN"/>
                                <w14:textFill>
                                  <w14:solidFill>
                                    <w14:schemeClr w14:val="tx1">
                                      <w14:lumMod w14:val="85000"/>
                                      <w14:lumOff w14:val="15000"/>
                                    </w14:schemeClr>
                                  </w14:solidFill>
                                </w14:textFill>
                              </w:rPr>
                              <w:t>Management 2011.09-2015.06</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Management, microeconomics, financial management, marketing, strategic management, production and operations management, human resources management, organization al-san, human resources management , etc.</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w:t>
                            </w:r>
                            <w:r>
                              <w:rPr>
                                <w:b/>
                                <w:bCs/>
                                <w:lang w:val="en"/>
                              </w:rPr>
                              <w:t>Science and Technology MBA Alumni Association 20</w:t>
                            </w:r>
                            <w:r>
                              <w:rPr>
                                <w:b/>
                                <w:bCs/>
                                <w:color w:val="262626" w:themeColor="text1" w:themeTint="D9"/>
                                <w:sz w:val="21"/>
                                <w:szCs w:val="21"/>
                                <w:lang w:val="en" w:eastAsia="zh-CN"/>
                                <w14:textFill>
                                  <w14:solidFill>
                                    <w14:schemeClr w14:val="tx1">
                                      <w14:lumMod w14:val="85000"/>
                                      <w14:lumOff w14:val="15000"/>
                                    </w14:schemeClr>
                                  </w14:solidFill>
                                </w14:textFill>
                              </w:rPr>
                              <w:t>11.09 -2015.06</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 xml:space="preserve">Has has been responsible for assisting in the ether of the myanmar MBA Alumni Association, responsible for the preparatory work so as siti translation, and wedth th e-process of foreign guests in the Canton Fair all activities at the same time as the translation; </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 Science And</w:t>
                            </w:r>
                            <w:r>
                              <w:rPr>
                                <w:b/>
                                <w:bCs/>
                                <w:lang w:val="en"/>
                              </w:rPr>
                              <w:t xml:space="preserve"> Technology / School of </w:t>
                            </w:r>
                            <w:r>
                              <w:rPr>
                                <w:b/>
                                <w:bCs/>
                                <w:color w:val="262626" w:themeColor="text1" w:themeTint="D9"/>
                                <w:sz w:val="21"/>
                                <w:szCs w:val="21"/>
                                <w:lang w:val="en" w:eastAsia="zh-CN"/>
                                <w14:textFill>
                                  <w14:solidFill>
                                    <w14:schemeClr w14:val="tx1">
                                      <w14:lumMod w14:val="85000"/>
                                      <w14:lumOff w14:val="15000"/>
                                    </w14:schemeClr>
                                  </w14:solidFill>
                                </w14:textFill>
                              </w:rPr>
                              <w:t>Management electives 2011.09 -2015.06</w:t>
                            </w:r>
                          </w:p>
                          <w:p>
                            <w:pPr>
                              <w:pStyle w:val="11"/>
                              <w:numPr>
                                <w:ilvl w:val="0"/>
                                <w:numId w:val="1"/>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Understand the new challenges and trends in forprocurement and supply management for the modern enterprises;</w:t>
                            </w:r>
                          </w:p>
                          <w:p>
                            <w:pPr>
                              <w:pStyle w:val="11"/>
                              <w:numPr>
                                <w:ilvl w:val="0"/>
                                <w:numId w:val="1"/>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A comprehensive understanding of the procurement and management supply of the content and method system;</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pStyle w:val="11"/>
                              <w:numPr>
                                <w:ilvl w:val="0"/>
                                <w:numId w:val="2"/>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English six-level certificate, literacy skills, able to translate professional</w:t>
                            </w:r>
                          </w:p>
                          <w:p>
                            <w:pPr>
                              <w:pStyle w:val="11"/>
                              <w:numPr>
                                <w:ilvl w:val="0"/>
                                <w:numId w:val="2"/>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Get a driver's license, master Office Software, Use PS, AI Design Software</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 xml:space="preserve">During the university actively participate in various school organizations of the community and other activities, served as the campus activities of etiquette volunteers, during the school has done all kinds of part-time; The Vice Minister of Policy and Publicity of the Employment Association and the Minister of Information of the Student Union have participated in the planning </w:t>
                            </w:r>
                            <w:r>
                              <w:rPr>
                                <w:rFonts w:hint="eastAsia"/>
                                <w:color w:val="595959" w:themeColor="text1" w:themeTint="A6"/>
                                <w:sz w:val="21"/>
                                <w:szCs w:val="21"/>
                                <w:lang w:val="en" w:eastAsia="zh-CN"/>
                                <w14:textFill>
                                  <w14:solidFill>
                                    <w14:schemeClr w14:val="tx1">
                                      <w14:lumMod w14:val="65000"/>
                                      <w14:lumOff w14:val="35000"/>
                                    </w14:schemeClr>
                                  </w14:solidFill>
                                </w14:textFill>
                              </w:rPr>
                              <w:t>。</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78.35pt;margin-top:120.3pt;height:573.25pt;width:397.4pt;z-index:251656192;mso-width-relative:page;mso-height-relative:page;" filled="f" stroked="f" coordsize="21600,21600" o:gfxdata="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xvFM/aAAAADQEAAA8AAAAAAAAAAQAgAAAAIgAAAGRycy9kb3ducmV2LnhtbFBLAQIUABQAAAAI&#10;AIdO4kAcSzJrJAIAACsEAAAOAAAAAAAAAAEAIAAAACkBAABkcnMvZTJvRG9jLnhtbFBLBQYAAAAA&#10;BgAGAFkBAAC/BQAAAAA=&#10;">
                <v:fill on="f" focussize="0,0"/>
                <v:stroke on="f" miterlimit="8" joinstyle="miter"/>
                <v:imagedata o:title=""/>
                <o:lock v:ext="edit" aspectratio="f"/>
                <v:textbox>
                  <w:txbxContent>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 Science and Technology /</w:t>
                      </w:r>
                      <w:r>
                        <w:rPr>
                          <w:b/>
                          <w:bCs/>
                          <w:lang w:val="en"/>
                        </w:rPr>
                        <w:t xml:space="preserve"> School of </w:t>
                      </w:r>
                      <w:r>
                        <w:rPr>
                          <w:b/>
                          <w:bCs/>
                          <w:color w:val="262626" w:themeColor="text1" w:themeTint="D9"/>
                          <w:sz w:val="21"/>
                          <w:szCs w:val="21"/>
                          <w:lang w:val="en" w:eastAsia="zh-CN"/>
                          <w14:textFill>
                            <w14:solidFill>
                              <w14:schemeClr w14:val="tx1">
                                <w14:lumMod w14:val="85000"/>
                                <w14:lumOff w14:val="15000"/>
                              </w14:schemeClr>
                            </w14:solidFill>
                          </w14:textFill>
                        </w:rPr>
                        <w:t>Management 2011.09-2015.06</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Management, microeconomics, financial management, marketing, strategic management, production and operations management, human resources management, organization al-san, human resources management , etc.</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w:t>
                      </w:r>
                      <w:r>
                        <w:rPr>
                          <w:b/>
                          <w:bCs/>
                          <w:lang w:val="en"/>
                        </w:rPr>
                        <w:t>Science and Technology MBA Alumni Association 20</w:t>
                      </w:r>
                      <w:r>
                        <w:rPr>
                          <w:b/>
                          <w:bCs/>
                          <w:color w:val="262626" w:themeColor="text1" w:themeTint="D9"/>
                          <w:sz w:val="21"/>
                          <w:szCs w:val="21"/>
                          <w:lang w:val="en" w:eastAsia="zh-CN"/>
                          <w14:textFill>
                            <w14:solidFill>
                              <w14:schemeClr w14:val="tx1">
                                <w14:lumMod w14:val="85000"/>
                                <w14:lumOff w14:val="15000"/>
                              </w14:schemeClr>
                            </w14:solidFill>
                          </w14:textFill>
                        </w:rPr>
                        <w:t>11.09 -2015.06</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 xml:space="preserve">Has has been responsible for assisting in the ether of the myanmar MBA Alumni Association, responsible for the preparatory work so as siti translation, and wedth th e-process of foreign guests in the Canton Fair all activities at the same time as the translation; </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B" w:hAnsi="阿里巴巴普惠体 B" w:eastAsia="阿里巴巴普惠体 B" w:cs="阿里巴巴普惠体 B"/>
                          <w:b/>
                          <w:bCs/>
                          <w:color w:val="262626" w:themeColor="text1" w:themeTint="D9"/>
                          <w:sz w:val="21"/>
                          <w:szCs w:val="21"/>
                          <w:lang w:eastAsia="zh-CN"/>
                          <w14:textFill>
                            <w14:solidFill>
                              <w14:schemeClr w14:val="tx1">
                                <w14:lumMod w14:val="85000"/>
                                <w14:lumOff w14:val="15000"/>
                              </w14:schemeClr>
                            </w14:solidFill>
                          </w14:textFill>
                        </w:rPr>
                      </w:pPr>
                      <w:r>
                        <w:rPr>
                          <w:b/>
                          <w:bCs/>
                          <w:color w:val="262626" w:themeColor="text1" w:themeTint="D9"/>
                          <w:sz w:val="21"/>
                          <w:szCs w:val="21"/>
                          <w:lang w:val="en" w:eastAsia="zh-CN"/>
                          <w14:textFill>
                            <w14:solidFill>
                              <w14:schemeClr w14:val="tx1">
                                <w14:lumMod w14:val="85000"/>
                                <w14:lumOff w14:val="15000"/>
                              </w14:schemeClr>
                            </w14:solidFill>
                          </w14:textFill>
                        </w:rPr>
                        <w:t>Huazhong University of Science And</w:t>
                      </w:r>
                      <w:r>
                        <w:rPr>
                          <w:b/>
                          <w:bCs/>
                          <w:lang w:val="en"/>
                        </w:rPr>
                        <w:t xml:space="preserve"> Technology / School of </w:t>
                      </w:r>
                      <w:r>
                        <w:rPr>
                          <w:b/>
                          <w:bCs/>
                          <w:color w:val="262626" w:themeColor="text1" w:themeTint="D9"/>
                          <w:sz w:val="21"/>
                          <w:szCs w:val="21"/>
                          <w:lang w:val="en" w:eastAsia="zh-CN"/>
                          <w14:textFill>
                            <w14:solidFill>
                              <w14:schemeClr w14:val="tx1">
                                <w14:lumMod w14:val="85000"/>
                                <w14:lumOff w14:val="15000"/>
                              </w14:schemeClr>
                            </w14:solidFill>
                          </w14:textFill>
                        </w:rPr>
                        <w:t>Management electives 2011.09 -2015.06</w:t>
                      </w:r>
                    </w:p>
                    <w:p>
                      <w:pPr>
                        <w:pStyle w:val="11"/>
                        <w:numPr>
                          <w:ilvl w:val="0"/>
                          <w:numId w:val="1"/>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Understand the new challenges and trends in forprocurement and supply management for the modern enterprises;</w:t>
                      </w:r>
                    </w:p>
                    <w:p>
                      <w:pPr>
                        <w:pStyle w:val="11"/>
                        <w:numPr>
                          <w:ilvl w:val="0"/>
                          <w:numId w:val="1"/>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A comprehensive understanding of the procurement and management supply of the content and method system;</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pStyle w:val="11"/>
                        <w:numPr>
                          <w:ilvl w:val="0"/>
                          <w:numId w:val="2"/>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English six-level certificate, literacy skills, able to translate professional</w:t>
                      </w:r>
                    </w:p>
                    <w:p>
                      <w:pPr>
                        <w:pStyle w:val="11"/>
                        <w:numPr>
                          <w:ilvl w:val="0"/>
                          <w:numId w:val="2"/>
                        </w:num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Get a driver's license, master Office Software, Use PS, AI Design Software</w:t>
                      </w: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p>
                    <w:p>
                      <w:pPr>
                        <w:adjustRightInd w:val="0"/>
                        <w:snapToGrid w:val="0"/>
                        <w:jc w:val="both"/>
                        <w:rPr>
                          <w:rFonts w:ascii="阿里巴巴普惠体 R" w:hAnsi="阿里巴巴普惠体 R" w:eastAsia="阿里巴巴普惠体 R" w:cs="阿里巴巴普惠体 R"/>
                          <w:color w:val="595959" w:themeColor="text1" w:themeTint="A6"/>
                          <w:sz w:val="21"/>
                          <w:szCs w:val="21"/>
                          <w:lang w:eastAsia="zh-CN"/>
                          <w14:textFill>
                            <w14:solidFill>
                              <w14:schemeClr w14:val="tx1">
                                <w14:lumMod w14:val="65000"/>
                                <w14:lumOff w14:val="35000"/>
                              </w14:schemeClr>
                            </w14:solidFill>
                          </w14:textFill>
                        </w:rPr>
                      </w:pPr>
                      <w:r>
                        <w:rPr>
                          <w:color w:val="595959" w:themeColor="text1" w:themeTint="A6"/>
                          <w:sz w:val="21"/>
                          <w:szCs w:val="21"/>
                          <w:lang w:val="en" w:eastAsia="zh-CN"/>
                          <w14:textFill>
                            <w14:solidFill>
                              <w14:schemeClr w14:val="tx1">
                                <w14:lumMod w14:val="65000"/>
                                <w14:lumOff w14:val="35000"/>
                              </w14:schemeClr>
                            </w14:solidFill>
                          </w14:textFill>
                        </w:rPr>
                        <w:t xml:space="preserve">During the university actively participate in various school organizations of the community and other activities, served as the campus activities of etiquette volunteers, during the school has done all kinds of part-time; The Vice Minister of Policy and Publicity of the Employment Association and the Minister of Information of the Student Union have participated in the planning </w:t>
                      </w:r>
                      <w:r>
                        <w:rPr>
                          <w:rFonts w:hint="eastAsia"/>
                          <w:color w:val="595959" w:themeColor="text1" w:themeTint="A6"/>
                          <w:sz w:val="21"/>
                          <w:szCs w:val="21"/>
                          <w:lang w:val="en" w:eastAsia="zh-CN"/>
                          <w14:textFill>
                            <w14:solidFill>
                              <w14:schemeClr w14:val="tx1">
                                <w14:lumMod w14:val="65000"/>
                                <w14:lumOff w14:val="35000"/>
                              </w14:schemeClr>
                            </w14:solidFill>
                          </w14:textFill>
                        </w:rPr>
                        <w:t>。</w:t>
                      </w:r>
                    </w:p>
                  </w:txbxContent>
                </v:textbox>
              </v:shape>
            </w:pict>
          </mc:Fallback>
        </mc:AlternateContent>
      </w:r>
      <w:r>
        <w:rPr>
          <w:sz w:val="20"/>
          <w:lang w:val="en" w:eastAsia="zh-CN"/>
        </w:rPr>
        <mc:AlternateContent>
          <mc:Choice Requires="wps">
            <w:drawing>
              <wp:anchor distT="0" distB="0" distL="114300" distR="114300" simplePos="0" relativeHeight="251664384" behindDoc="0" locked="0" layoutInCell="1" allowOverlap="1">
                <wp:simplePos x="0" y="0"/>
                <wp:positionH relativeFrom="column">
                  <wp:posOffset>1887855</wp:posOffset>
                </wp:positionH>
                <wp:positionV relativeFrom="page">
                  <wp:posOffset>1917700</wp:posOffset>
                </wp:positionV>
                <wp:extent cx="204470" cy="100965"/>
                <wp:effectExtent l="0" t="0" r="5080" b="0"/>
                <wp:wrapNone/>
                <wp:docPr id="37" name="Rectangle 38"/>
                <wp:cNvGraphicFramePr/>
                <a:graphic xmlns:a="http://schemas.openxmlformats.org/drawingml/2006/main">
                  <a:graphicData uri="http://schemas.microsoft.com/office/word/2010/wordprocessingShape">
                    <wps:wsp>
                      <wps:cNvSpPr>
                        <a:spLocks noChangeArrowheads="1"/>
                      </wps:cNvSpPr>
                      <wps:spPr bwMode="auto">
                        <a:xfrm flipH="1" flipV="1">
                          <a:off x="0" y="0"/>
                          <a:ext cx="204470" cy="100965"/>
                        </a:xfrm>
                        <a:prstGeom prst="rtTriangle">
                          <a:avLst/>
                        </a:prstGeom>
                        <a:solidFill>
                          <a:schemeClr val="accent6">
                            <a:lumMod val="50000"/>
                          </a:schemeClr>
                        </a:solidFill>
                        <a:ln>
                          <a:noFill/>
                        </a:ln>
                      </wps:spPr>
                      <wps:bodyPr rot="0" vert="horz" wrap="square" lIns="91440" tIns="45720" rIns="91440" bIns="45720" anchor="t" anchorCtr="0" upright="1">
                        <a:noAutofit/>
                      </wps:bodyPr>
                    </wps:wsp>
                  </a:graphicData>
                </a:graphic>
              </wp:anchor>
            </w:drawing>
          </mc:Choice>
          <mc:Fallback>
            <w:pict>
              <v:shape id="Rectangle 38" o:spid="_x0000_s1026" o:spt="6" type="#_x0000_t6" style="position:absolute;left:0pt;flip:x y;margin-left:148.65pt;margin-top:151pt;height:7.95pt;width:16.1pt;mso-position-vertical-relative:page;z-index:251664384;mso-width-relative:page;mso-height-relative:page;" fillcolor="#215F78 [1609]" filled="t" stroked="f" coordsize="21600,21600" o:gfxdata="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YnmoXcAAAACwEAAA8AAAAAAAAAAQAgAAAAIgAAAGRycy9kb3ducmV2&#10;LnhtbFBLAQIUABQAAAAIAIdO4kCK1jfKMQIAAGYEAAAOAAAAAAAAAAEAIAAAACsBAABkcnMvZTJv&#10;RG9jLnhtbFBLBQYAAAAABgAGAFkBAADOBQAAAAA=&#10;">
                <v:fill on="t" focussize="0,0"/>
                <v:stroke on="f"/>
                <v:imagedata o:title=""/>
                <o:lock v:ext="edit" aspectratio="f"/>
              </v:shape>
            </w:pict>
          </mc:Fallback>
        </mc:AlternateContent>
      </w:r>
      <w:r>
        <w:rPr>
          <w:sz w:val="20"/>
          <w:lang w:val="en" w:eastAsia="zh-CN"/>
        </w:rPr>
        <mc:AlternateContent>
          <mc:Choice Requires="wps">
            <w:drawing>
              <wp:anchor distT="0" distB="0" distL="114300" distR="114300" simplePos="0" relativeHeight="251658240" behindDoc="0" locked="0" layoutInCell="1" allowOverlap="1">
                <wp:simplePos x="0" y="0"/>
                <wp:positionH relativeFrom="column">
                  <wp:posOffset>308610</wp:posOffset>
                </wp:positionH>
                <wp:positionV relativeFrom="paragraph">
                  <wp:posOffset>3291205</wp:posOffset>
                </wp:positionV>
                <wp:extent cx="1477010" cy="323850"/>
                <wp:effectExtent l="0" t="0" r="8890" b="6350"/>
                <wp:wrapNone/>
                <wp:docPr id="45"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477010" cy="323764"/>
                        </a:xfrm>
                        <a:prstGeom prst="rect">
                          <a:avLst/>
                        </a:prstGeom>
                        <a:solidFill>
                          <a:schemeClr val="accent6">
                            <a:lumMod val="75000"/>
                          </a:schemeClr>
                        </a:solidFill>
                        <a:ln w="19050">
                          <a:noFill/>
                          <a:miter lim="800000"/>
                        </a:ln>
                      </wps:spPr>
                      <wps:txbx>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Experience</w:t>
                            </w:r>
                          </w:p>
                        </w:txbxContent>
                      </wps:txbx>
                      <wps:bodyPr rot="0" vert="horz" wrap="square" lIns="0" tIns="0" rIns="0" bIns="0" anchor="t" anchorCtr="0" upright="1">
                        <a:spAutoFit/>
                      </wps:bodyPr>
                    </wps:wsp>
                  </a:graphicData>
                </a:graphic>
              </wp:anchor>
            </w:drawing>
          </mc:Choice>
          <mc:Fallback>
            <w:pict>
              <v:shape id="Text Box 31" o:spid="_x0000_s1026" o:spt="202" type="#_x0000_t202" style="position:absolute;left:0pt;margin-left:24.3pt;margin-top:259.15pt;height:25.5pt;width:116.3pt;z-index:251658240;mso-width-relative:page;mso-height-relative:page;" fillcolor="#328FB4 [2409]" filled="t" stroked="f" coordsize="21600,21600" o:gfxdata="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CuGr6HaAAAACgEAAA8AAAAAAAAAAQAgAAAAIgAAAGRycy9k&#10;b3ducmV2LnhtbFBLAQIUABQAAAAIAIdO4kCXvE3rOQIAAHIEAAAOAAAAAAAAAAEAIAAAACkBAABk&#10;cnMvZTJvRG9jLnhtbFBLBQYAAAAABgAGAFkBAADUBQAAAAA=&#10;">
                <v:fill on="t" focussize="0,0"/>
                <v:stroke on="f" weight="1.5pt" miterlimit="8" joinstyle="miter"/>
                <v:imagedata o:title=""/>
                <o:lock v:ext="edit" aspectratio="f"/>
                <v:textbox inset="0mm,0mm,0mm,0mm" style="mso-fit-shape-to-text:t;">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Experience</w:t>
                      </w:r>
                    </w:p>
                  </w:txbxContent>
                </v:textbox>
              </v:shape>
            </w:pict>
          </mc:Fallback>
        </mc:AlternateContent>
      </w:r>
      <w:r>
        <w:rPr>
          <w:sz w:val="20"/>
          <w:lang w:val="en" w:eastAsia="zh-CN"/>
        </w:rPr>
        <mc:AlternateContent>
          <mc:Choice Requires="wps">
            <w:drawing>
              <wp:anchor distT="0" distB="0" distL="114300" distR="114300" simplePos="0" relativeHeight="251657216" behindDoc="0" locked="0" layoutInCell="1" allowOverlap="1">
                <wp:simplePos x="0" y="0"/>
                <wp:positionH relativeFrom="column">
                  <wp:posOffset>308610</wp:posOffset>
                </wp:positionH>
                <wp:positionV relativeFrom="paragraph">
                  <wp:posOffset>1647825</wp:posOffset>
                </wp:positionV>
                <wp:extent cx="1477010" cy="323850"/>
                <wp:effectExtent l="0" t="0" r="8890" b="6350"/>
                <wp:wrapNone/>
                <wp:docPr id="39"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477010" cy="323660"/>
                        </a:xfrm>
                        <a:prstGeom prst="rect">
                          <a:avLst/>
                        </a:prstGeom>
                        <a:solidFill>
                          <a:schemeClr val="accent6">
                            <a:lumMod val="75000"/>
                          </a:schemeClr>
                        </a:solidFill>
                        <a:ln w="19050">
                          <a:noFill/>
                          <a:miter lim="800000"/>
                        </a:ln>
                      </wps:spPr>
                      <wps:txbx>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Education</w:t>
                            </w:r>
                          </w:p>
                        </w:txbxContent>
                      </wps:txbx>
                      <wps:bodyPr rot="0" vert="horz" wrap="square" lIns="0" tIns="0" rIns="0" bIns="0" anchor="t" anchorCtr="0" upright="1">
                        <a:spAutoFit/>
                      </wps:bodyPr>
                    </wps:wsp>
                  </a:graphicData>
                </a:graphic>
              </wp:anchor>
            </w:drawing>
          </mc:Choice>
          <mc:Fallback>
            <w:pict>
              <v:shape id="Text Box 31" o:spid="_x0000_s1026" o:spt="202" type="#_x0000_t202" style="position:absolute;left:0pt;margin-left:24.3pt;margin-top:129.75pt;height:25.5pt;width:116.3pt;z-index:251657216;mso-width-relative:page;mso-height-relative:page;" fillcolor="#328FB4 [2409]" filled="t" stroked="f" coordsize="21600,21600" o:gfxdata="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Tk+/3aAAAACgEAAA8AAAAAAAAAAQAgAAAAIgAAAGRycy9k&#10;b3ducmV2LnhtbFBLAQIUABQAAAAIAIdO4kBK8nEiOQIAAHIEAAAOAAAAAAAAAAEAIAAAACkBAABk&#10;cnMvZTJvRG9jLnhtbFBLBQYAAAAABgAGAFkBAADUBQAAAAA=&#10;">
                <v:fill on="t" focussize="0,0"/>
                <v:stroke on="f" weight="1.5pt" miterlimit="8" joinstyle="miter"/>
                <v:imagedata o:title=""/>
                <o:lock v:ext="edit" aspectratio="f"/>
                <v:textbox inset="0mm,0mm,0mm,0mm" style="mso-fit-shape-to-text:t;">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Education</w:t>
                      </w:r>
                    </w:p>
                  </w:txbxContent>
                </v:textbox>
              </v:shape>
            </w:pict>
          </mc:Fallback>
        </mc:AlternateContent>
      </w:r>
      <w:r>
        <w:rPr>
          <w:sz w:val="20"/>
          <w:lang w:val="en" w:eastAsia="zh-CN"/>
        </w:rPr>
        <mc:AlternateContent>
          <mc:Choice Requires="wps">
            <w:drawing>
              <wp:anchor distT="0" distB="0" distL="114300" distR="114300" simplePos="0" relativeHeight="251655168" behindDoc="0" locked="0" layoutInCell="1" allowOverlap="1">
                <wp:simplePos x="0" y="0"/>
                <wp:positionH relativeFrom="column">
                  <wp:posOffset>308610</wp:posOffset>
                </wp:positionH>
                <wp:positionV relativeFrom="paragraph">
                  <wp:posOffset>619125</wp:posOffset>
                </wp:positionV>
                <wp:extent cx="1477645" cy="323850"/>
                <wp:effectExtent l="0" t="0" r="8255" b="6350"/>
                <wp:wrapNone/>
                <wp:docPr id="23"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477910" cy="323734"/>
                        </a:xfrm>
                        <a:prstGeom prst="rect">
                          <a:avLst/>
                        </a:prstGeom>
                        <a:solidFill>
                          <a:schemeClr val="accent6">
                            <a:lumMod val="75000"/>
                          </a:schemeClr>
                        </a:solidFill>
                        <a:ln w="19050">
                          <a:noFill/>
                          <a:miter lim="800000"/>
                        </a:ln>
                      </wps:spPr>
                      <wps:txbx>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Results</w:t>
                            </w:r>
                          </w:p>
                        </w:txbxContent>
                      </wps:txbx>
                      <wps:bodyPr rot="0" vert="horz" wrap="square" lIns="0" tIns="0" rIns="0" bIns="0" anchor="t" anchorCtr="0" upright="1">
                        <a:spAutoFit/>
                      </wps:bodyPr>
                    </wps:wsp>
                  </a:graphicData>
                </a:graphic>
              </wp:anchor>
            </w:drawing>
          </mc:Choice>
          <mc:Fallback>
            <w:pict>
              <v:shape id="Text Box 31" o:spid="_x0000_s1026" o:spt="202" type="#_x0000_t202" style="position:absolute;left:0pt;margin-left:24.3pt;margin-top:48.75pt;height:25.5pt;width:116.35pt;z-index:251655168;mso-width-relative:page;mso-height-relative:page;" fillcolor="#328FB4 [2409]" filled="t" stroked="f" coordsize="21600,21600" o:gfxdata="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apf9p9kAAAAJAQAADwAAAAAAAAABACAAAAAiAAAAZHJzL2Rv&#10;d25yZXYueG1sUEsBAhQAFAAAAAgAh07iQNY2krg5AgAAcgQAAA4AAAAAAAAAAQAgAAAAKAEAAGRy&#10;cy9lMm9Eb2MueG1sUEsFBgAAAAAGAAYAWQEAANMFAAAAAA==&#10;">
                <v:fill on="t" focussize="0,0"/>
                <v:stroke on="f" weight="1.5pt" miterlimit="8" joinstyle="miter"/>
                <v:imagedata o:title=""/>
                <o:lock v:ext="edit" aspectratio="f"/>
                <v:textbox inset="0mm,0mm,0mm,0mm" style="mso-fit-shape-to-text:t;">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Results</w:t>
                      </w:r>
                    </w:p>
                  </w:txbxContent>
                </v:textbox>
              </v:shape>
            </w:pict>
          </mc:Fallback>
        </mc:AlternateContent>
      </w:r>
      <w:r>
        <w:rPr>
          <w:sz w:val="20"/>
          <w:lang w:val="en" w:eastAsia="zh-CN"/>
        </w:rPr>
        <mc:AlternateContent>
          <mc:Choice Requires="wpg">
            <w:drawing>
              <wp:anchor distT="0" distB="0" distL="114300" distR="114300" simplePos="0" relativeHeight="251661312" behindDoc="0" locked="0" layoutInCell="1" allowOverlap="1">
                <wp:simplePos x="0" y="0"/>
                <wp:positionH relativeFrom="column">
                  <wp:posOffset>2397760</wp:posOffset>
                </wp:positionH>
                <wp:positionV relativeFrom="paragraph">
                  <wp:posOffset>3008630</wp:posOffset>
                </wp:positionV>
                <wp:extent cx="4838700" cy="4283075"/>
                <wp:effectExtent l="0" t="0" r="19050" b="22860"/>
                <wp:wrapNone/>
                <wp:docPr id="25" name="组合 25"/>
                <wp:cNvGraphicFramePr/>
                <a:graphic xmlns:a="http://schemas.openxmlformats.org/drawingml/2006/main">
                  <a:graphicData uri="http://schemas.microsoft.com/office/word/2010/wordprocessingGroup">
                    <wpg:wgp>
                      <wpg:cNvGrpSpPr/>
                      <wpg:grpSpPr>
                        <a:xfrm flipH="1">
                          <a:off x="0" y="0"/>
                          <a:ext cx="4838700" cy="4282990"/>
                          <a:chOff x="0" y="-2879371"/>
                          <a:chExt cx="567732" cy="4283769"/>
                        </a:xfrm>
                      </wpg:grpSpPr>
                      <wps:wsp>
                        <wps:cNvPr id="54" name="直接连接符 54"/>
                        <wps:cNvCnPr/>
                        <wps:spPr>
                          <a:xfrm flipH="1">
                            <a:off x="0" y="1404398"/>
                            <a:ext cx="567732" cy="0"/>
                          </a:xfrm>
                          <a:prstGeom prst="line">
                            <a:avLst/>
                          </a:prstGeom>
                          <a:ln w="12700">
                            <a:solidFill>
                              <a:schemeClr val="accent6">
                                <a:lumMod val="40000"/>
                                <a:lumOff val="60000"/>
                                <a:alpha val="50196"/>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6" name="直接连接符 6"/>
                        <wps:cNvCnPr/>
                        <wps:spPr>
                          <a:xfrm flipH="1">
                            <a:off x="0" y="464128"/>
                            <a:ext cx="567732" cy="0"/>
                          </a:xfrm>
                          <a:prstGeom prst="line">
                            <a:avLst/>
                          </a:prstGeom>
                          <a:ln w="12700">
                            <a:solidFill>
                              <a:schemeClr val="accent6">
                                <a:lumMod val="40000"/>
                                <a:lumOff val="60000"/>
                                <a:alpha val="50196"/>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11" name="直接连接符 11"/>
                        <wps:cNvCnPr/>
                        <wps:spPr>
                          <a:xfrm flipH="1">
                            <a:off x="0" y="-2879371"/>
                            <a:ext cx="567732" cy="0"/>
                          </a:xfrm>
                          <a:prstGeom prst="line">
                            <a:avLst/>
                          </a:prstGeom>
                          <a:ln w="12700">
                            <a:solidFill>
                              <a:schemeClr val="accent6">
                                <a:lumMod val="40000"/>
                                <a:lumOff val="60000"/>
                                <a:alpha val="50196"/>
                              </a:schemeClr>
                            </a:solidFill>
                            <a:prstDash val="sys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flip:x;margin-left:188.8pt;margin-top:236.9pt;height:337.25pt;width:381pt;z-index:251661312;mso-width-relative:page;mso-height-relative:page;" coordorigin="0,-2879371" coordsize="567732,4283769" o:gfxdata="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AV+Ch+2gAAAA0BAAAPAAAA&#10;AAAAAAEAIAAAACIAAABkcnMvZG93bnJldi54bWxQSwECFAAUAAAACACHTuJArO+Sfr4CAAB8CQAA&#10;DgAAAAAAAAABACAAAAApAQAAZHJzL2Uyb0RvYy54bWxQSwUGAAAAAAYABgBZAQAAWQYAAAAA&#10;">
                <o:lock v:ext="edit" aspectratio="f"/>
                <v:line id="_x0000_s1026" o:spid="_x0000_s1026" o:spt="20" style="position:absolute;left:0;top:1404398;flip:x;height:0;width:567732;" filled="f" stroked="t" coordsize="21600,21600" o:gfxdata="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kEVC/&#10;AAAA2wAAAA8AAAAAAAAAAQAgAAAAIgAAAGRycy9kb3ducmV2LnhtbFBLAQIUABQAAAAIAIdO4kAz&#10;LwWeOwAAADkAAAAQAAAAAAAAAAEAIAAAAA4BAABkcnMvc2hhcGV4bWwueG1sUEsFBgAAAAAGAAYA&#10;WwEAALgDAAAAAA==&#10;">
                  <v:fill on="f" focussize="0,0"/>
                  <v:stroke weight="1pt" color="#BFE0ED [1305]" opacity="32896f" joinstyle="round" dashstyle="3 1"/>
                  <v:imagedata o:title=""/>
                  <o:lock v:ext="edit" aspectratio="f"/>
                </v:line>
                <v:line id="_x0000_s1026" o:spid="_x0000_s1026" o:spt="20" style="position:absolute;left:0;top:464128;flip:x;height:0;width:567732;" filled="f" stroked="t" coordsize="21600,21600" o:gfxdata="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C+4L4A&#10;AADaAAAADwAAAAAAAAABACAAAAAiAAAAZHJzL2Rvd25yZXYueG1sUEsBAhQAFAAAAAgAh07iQDMv&#10;BZ47AAAAOQAAABAAAAAAAAAAAQAgAAAADQEAAGRycy9zaGFwZXhtbC54bWxQSwUGAAAAAAYABgBb&#10;AQAAtwMAAAAA&#10;">
                  <v:fill on="f" focussize="0,0"/>
                  <v:stroke weight="1pt" color="#BFE0ED [1305]" opacity="32896f" joinstyle="round" dashstyle="3 1"/>
                  <v:imagedata o:title=""/>
                  <o:lock v:ext="edit" aspectratio="f"/>
                </v:line>
                <v:line id="_x0000_s1026" o:spid="_x0000_s1026" o:spt="20" style="position:absolute;left:0;top:-2879371;flip:x;height:0;width:567732;" filled="f" stroked="t" coordsize="21600,21600" o:gfxdata="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5Cwi8AAAA&#10;2wAAAA8AAAAAAAAAAQAgAAAAIgAAAGRycy9kb3ducmV2LnhtbFBLAQIUABQAAAAIAIdO4kAzLwWe&#10;OwAAADkAAAAQAAAAAAAAAAEAIAAAAAsBAABkcnMvc2hhcGV4bWwueG1sUEsFBgAAAAAGAAYAWwEA&#10;ALUDAAAAAA==&#10;">
                  <v:fill on="f" focussize="0,0"/>
                  <v:stroke weight="1pt" color="#BFE0ED [1305]" opacity="32896f" joinstyle="round" dashstyle="3 1"/>
                  <v:imagedata o:title=""/>
                  <o:lock v:ext="edit" aspectratio="f"/>
                </v:line>
              </v:group>
            </w:pict>
          </mc:Fallback>
        </mc:AlternateContent>
      </w:r>
      <w:r>
        <w:rPr>
          <w:sz w:val="20"/>
          <w:lang w:val="en" w:eastAsia="zh-CN"/>
        </w:rPr>
        <mc:AlternateContent>
          <mc:Choice Requires="wps">
            <w:drawing>
              <wp:anchor distT="0" distB="0" distL="114300" distR="114300" simplePos="0" relativeHeight="251660288" behindDoc="0" locked="0" layoutInCell="1" allowOverlap="1">
                <wp:simplePos x="0" y="0"/>
                <wp:positionH relativeFrom="column">
                  <wp:posOffset>308610</wp:posOffset>
                </wp:positionH>
                <wp:positionV relativeFrom="paragraph">
                  <wp:posOffset>7729855</wp:posOffset>
                </wp:positionV>
                <wp:extent cx="1477010" cy="323850"/>
                <wp:effectExtent l="0" t="0" r="8890" b="6350"/>
                <wp:wrapNone/>
                <wp:docPr id="52"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477010" cy="323648"/>
                        </a:xfrm>
                        <a:prstGeom prst="rect">
                          <a:avLst/>
                        </a:prstGeom>
                        <a:solidFill>
                          <a:schemeClr val="accent6">
                            <a:lumMod val="75000"/>
                          </a:schemeClr>
                        </a:solidFill>
                        <a:ln w="19050">
                          <a:noFill/>
                          <a:miter lim="800000"/>
                        </a:ln>
                      </wps:spPr>
                      <wps:txbx>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Self-evaluation</w:t>
                            </w:r>
                          </w:p>
                        </w:txbxContent>
                      </wps:txbx>
                      <wps:bodyPr rot="0" vert="horz" wrap="square" lIns="0" tIns="0" rIns="0" bIns="0" anchor="t" anchorCtr="0" upright="1">
                        <a:spAutoFit/>
                      </wps:bodyPr>
                    </wps:wsp>
                  </a:graphicData>
                </a:graphic>
              </wp:anchor>
            </w:drawing>
          </mc:Choice>
          <mc:Fallback>
            <w:pict>
              <v:shape id="Text Box 31" o:spid="_x0000_s1026" o:spt="202" type="#_x0000_t202" style="position:absolute;left:0pt;margin-left:24.3pt;margin-top:608.65pt;height:25.5pt;width:116.3pt;z-index:251660288;mso-width-relative:page;mso-height-relative:page;" fillcolor="#328FB4 [2409]" filled="t" stroked="f" coordsize="21600,21600" o:gfxdata="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twV0J2wAAAAwBAAAPAAAAAAAAAAEAIAAAACIAAABkcnMv&#10;ZG93bnJldi54bWxQSwECFAAUAAAACACHTuJAKdQvuDkCAAByBAAADgAAAAAAAAABACAAAAAqAQAA&#10;ZHJzL2Uyb0RvYy54bWxQSwUGAAAAAAYABgBZAQAA1QUAAAAA&#10;">
                <v:fill on="t" focussize="0,0"/>
                <v:stroke on="f" weight="1.5pt" miterlimit="8" joinstyle="miter"/>
                <v:imagedata o:title=""/>
                <o:lock v:ext="edit" aspectratio="f"/>
                <v:textbox inset="0mm,0mm,0mm,0mm" style="mso-fit-shape-to-text:t;">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Self-evaluation</w:t>
                      </w:r>
                    </w:p>
                  </w:txbxContent>
                </v:textbox>
              </v:shape>
            </w:pict>
          </mc:Fallback>
        </mc:AlternateContent>
      </w:r>
      <w:r>
        <w:rPr>
          <w:sz w:val="20"/>
          <w:lang w:val="en" w:eastAsia="zh-CN"/>
        </w:rPr>
        <mc:AlternateContent>
          <mc:Choice Requires="wps">
            <w:drawing>
              <wp:anchor distT="0" distB="0" distL="114300" distR="114300" simplePos="0" relativeHeight="251659264" behindDoc="0" locked="0" layoutInCell="1" allowOverlap="1">
                <wp:simplePos x="0" y="0"/>
                <wp:positionH relativeFrom="column">
                  <wp:posOffset>308610</wp:posOffset>
                </wp:positionH>
                <wp:positionV relativeFrom="paragraph">
                  <wp:posOffset>6657975</wp:posOffset>
                </wp:positionV>
                <wp:extent cx="1477010" cy="323850"/>
                <wp:effectExtent l="0" t="0" r="8890" b="6350"/>
                <wp:wrapNone/>
                <wp:docPr id="49" name="Text Box 31"/>
                <wp:cNvGraphicFramePr/>
                <a:graphic xmlns:a="http://schemas.openxmlformats.org/drawingml/2006/main">
                  <a:graphicData uri="http://schemas.microsoft.com/office/word/2010/wordprocessingShape">
                    <wps:wsp>
                      <wps:cNvSpPr txBox="1">
                        <a:spLocks noChangeArrowheads="1"/>
                      </wps:cNvSpPr>
                      <wps:spPr bwMode="auto">
                        <a:xfrm>
                          <a:off x="0" y="0"/>
                          <a:ext cx="1477010" cy="323648"/>
                        </a:xfrm>
                        <a:prstGeom prst="rect">
                          <a:avLst/>
                        </a:prstGeom>
                        <a:solidFill>
                          <a:schemeClr val="accent6">
                            <a:lumMod val="75000"/>
                          </a:schemeClr>
                        </a:solidFill>
                        <a:ln w="19050">
                          <a:noFill/>
                          <a:miter lim="800000"/>
                        </a:ln>
                      </wps:spPr>
                      <wps:txbx>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 xml:space="preserve">Certificate </w:t>
                            </w:r>
                          </w:p>
                        </w:txbxContent>
                      </wps:txbx>
                      <wps:bodyPr rot="0" vert="horz" wrap="square" lIns="0" tIns="0" rIns="0" bIns="0" anchor="t" anchorCtr="0" upright="1">
                        <a:spAutoFit/>
                      </wps:bodyPr>
                    </wps:wsp>
                  </a:graphicData>
                </a:graphic>
              </wp:anchor>
            </w:drawing>
          </mc:Choice>
          <mc:Fallback>
            <w:pict>
              <v:shape id="Text Box 31" o:spid="_x0000_s1026" o:spt="202" type="#_x0000_t202" style="position:absolute;left:0pt;margin-left:24.3pt;margin-top:524.25pt;height:25.5pt;width:116.3pt;z-index:251659264;mso-width-relative:page;mso-height-relative:page;" fillcolor="#328FB4 [2409]" filled="t" stroked="f" coordsize="21600,21600" o:gfxdata="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Iv1X2wAAAAwBAAAPAAAAAAAAAAEAIAAAACIAAABkcnMv&#10;ZG93bnJldi54bWxQSwECFAAUAAAACACHTuJAxFQF9zkCAAByBAAADgAAAAAAAAABACAAAAAqAQAA&#10;ZHJzL2Uyb0RvYy54bWxQSwUGAAAAAAYABgBZAQAA1QUAAAAA&#10;">
                <v:fill on="t" focussize="0,0"/>
                <v:stroke on="f" weight="1.5pt" miterlimit="8" joinstyle="miter"/>
                <v:imagedata o:title=""/>
                <o:lock v:ext="edit" aspectratio="f"/>
                <v:textbox inset="0mm,0mm,0mm,0mm" style="mso-fit-shape-to-text:t;">
                  <w:txbxContent>
                    <w:p>
                      <w:pPr>
                        <w:adjustRightInd w:val="0"/>
                        <w:snapToGrid w:val="0"/>
                        <w:jc w:val="center"/>
                        <w:rPr>
                          <w:rFonts w:ascii="阿里巴巴普惠体 B" w:hAnsi="阿里巴巴普惠体 B" w:eastAsia="阿里巴巴普惠体 B" w:cs="阿里巴巴普惠体 B"/>
                          <w:color w:val="FFFFFF" w:themeColor="background1"/>
                          <w:spacing w:val="20"/>
                          <w:sz w:val="28"/>
                          <w:szCs w:val="28"/>
                          <w:lang w:eastAsia="zh-CN"/>
                          <w14:textFill>
                            <w14:solidFill>
                              <w14:schemeClr w14:val="bg1"/>
                            </w14:solidFill>
                          </w14:textFill>
                        </w:rPr>
                      </w:pPr>
                      <w:r>
                        <w:rPr>
                          <w:color w:val="FFFFFF" w:themeColor="background1"/>
                          <w:spacing w:val="20"/>
                          <w:sz w:val="28"/>
                          <w:szCs w:val="28"/>
                          <w:lang w:val="en" w:eastAsia="zh-CN"/>
                          <w14:textFill>
                            <w14:solidFill>
                              <w14:schemeClr w14:val="bg1"/>
                            </w14:solidFill>
                          </w14:textFill>
                        </w:rPr>
                        <w:t xml:space="preserve">Certificate </w:t>
                      </w:r>
                    </w:p>
                  </w:txbxContent>
                </v:textbox>
              </v:shape>
            </w:pict>
          </mc:Fallback>
        </mc:AlternateContent>
      </w:r>
    </w:p>
    <w:sectPr>
      <w:type w:val="continuous"/>
      <w:pgSz w:w="11910" w:h="16840"/>
      <w:pgMar w:top="0" w:right="0" w:bottom="0" w:left="0" w:header="720" w:footer="720" w:gutter="0"/>
      <w:cols w:equalWidth="0" w:num="2">
        <w:col w:w="2580" w:space="61"/>
        <w:col w:w="92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阿里巴巴普惠体 B">
    <w:altName w:val="宋体"/>
    <w:panose1 w:val="00020600040101010101"/>
    <w:charset w:val="86"/>
    <w:family w:val="roman"/>
    <w:pitch w:val="default"/>
    <w:sig w:usb0="00000000" w:usb1="00000000" w:usb2="0000001E" w:usb3="00000000" w:csb0="0004009F" w:csb1="00000000"/>
  </w:font>
  <w:font w:name="阿里巴巴普惠体 R">
    <w:altName w:val="宋体"/>
    <w:panose1 w:val="00020600040101010101"/>
    <w:charset w:val="86"/>
    <w:family w:val="roman"/>
    <w:pitch w:val="default"/>
    <w:sig w:usb0="00000000" w:usb1="00000000" w:usb2="0000001E" w:usb3="00000000" w:csb0="0004009F" w:csb1="00000000"/>
  </w:font>
  <w:font w:name="Arial Unicode MS">
    <w:altName w:val="Arial"/>
    <w:panose1 w:val="020B0604020202020204"/>
    <w:charset w:val="00"/>
    <w:family w:val="roma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52ACD"/>
    <w:multiLevelType w:val="multilevel"/>
    <w:tmpl w:val="46752A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66B6CA6"/>
    <w:multiLevelType w:val="multilevel"/>
    <w:tmpl w:val="666B6CA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bordersDoNotSurroundHeader w:val="1"/>
  <w:bordersDoNotSurroundFooter w:val="1"/>
  <w:attachedTemplate r:id="rId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095E07"/>
    <w:rsid w:val="00012D6F"/>
    <w:rsid w:val="00073C62"/>
    <w:rsid w:val="000C27EE"/>
    <w:rsid w:val="000D037B"/>
    <w:rsid w:val="00111DDA"/>
    <w:rsid w:val="001131D2"/>
    <w:rsid w:val="00117A62"/>
    <w:rsid w:val="00130419"/>
    <w:rsid w:val="00132C2C"/>
    <w:rsid w:val="001B1DE3"/>
    <w:rsid w:val="001D4C5B"/>
    <w:rsid w:val="002058C8"/>
    <w:rsid w:val="00252836"/>
    <w:rsid w:val="00272D40"/>
    <w:rsid w:val="0030207B"/>
    <w:rsid w:val="00307369"/>
    <w:rsid w:val="00366C14"/>
    <w:rsid w:val="00367EB0"/>
    <w:rsid w:val="003854CA"/>
    <w:rsid w:val="003A6625"/>
    <w:rsid w:val="003D70D5"/>
    <w:rsid w:val="003F41DE"/>
    <w:rsid w:val="004257A3"/>
    <w:rsid w:val="004463AF"/>
    <w:rsid w:val="0046344D"/>
    <w:rsid w:val="0048360B"/>
    <w:rsid w:val="00487FE4"/>
    <w:rsid w:val="004C73A3"/>
    <w:rsid w:val="004F1E6A"/>
    <w:rsid w:val="00501F9F"/>
    <w:rsid w:val="005218B8"/>
    <w:rsid w:val="00542483"/>
    <w:rsid w:val="00592E94"/>
    <w:rsid w:val="005C13E0"/>
    <w:rsid w:val="0064015C"/>
    <w:rsid w:val="00644369"/>
    <w:rsid w:val="00652D1C"/>
    <w:rsid w:val="006902F7"/>
    <w:rsid w:val="006B50C2"/>
    <w:rsid w:val="006E395F"/>
    <w:rsid w:val="006E72CE"/>
    <w:rsid w:val="00717B38"/>
    <w:rsid w:val="007633A2"/>
    <w:rsid w:val="00763DF6"/>
    <w:rsid w:val="007E0C60"/>
    <w:rsid w:val="007E398D"/>
    <w:rsid w:val="00847F02"/>
    <w:rsid w:val="00872427"/>
    <w:rsid w:val="008A630F"/>
    <w:rsid w:val="008C0D53"/>
    <w:rsid w:val="008C547F"/>
    <w:rsid w:val="008E1E74"/>
    <w:rsid w:val="00944372"/>
    <w:rsid w:val="009B3E10"/>
    <w:rsid w:val="009C73CE"/>
    <w:rsid w:val="00A0574B"/>
    <w:rsid w:val="00A62ECE"/>
    <w:rsid w:val="00A80BF1"/>
    <w:rsid w:val="00A860F3"/>
    <w:rsid w:val="00B1225D"/>
    <w:rsid w:val="00B32693"/>
    <w:rsid w:val="00B4312E"/>
    <w:rsid w:val="00B64D84"/>
    <w:rsid w:val="00B8694F"/>
    <w:rsid w:val="00BC19FB"/>
    <w:rsid w:val="00C64CE8"/>
    <w:rsid w:val="00C7394D"/>
    <w:rsid w:val="00CF2C75"/>
    <w:rsid w:val="00CF3294"/>
    <w:rsid w:val="00D24773"/>
    <w:rsid w:val="00D816EF"/>
    <w:rsid w:val="00D96A66"/>
    <w:rsid w:val="00E06645"/>
    <w:rsid w:val="00E41CD8"/>
    <w:rsid w:val="00E90435"/>
    <w:rsid w:val="00F24986"/>
    <w:rsid w:val="00F614A9"/>
    <w:rsid w:val="00F8158A"/>
    <w:rsid w:val="00F81CDF"/>
    <w:rsid w:val="00F84C99"/>
    <w:rsid w:val="00F9780E"/>
    <w:rsid w:val="00FB2D56"/>
    <w:rsid w:val="00FF2224"/>
    <w:rsid w:val="2FD801C4"/>
    <w:rsid w:val="45095E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Light" w:hAnsi="微软雅黑 Light" w:eastAsia="微软雅黑 Light" w:cs="微软雅黑 Light"/>
      <w:sz w:val="22"/>
      <w:szCs w:val="22"/>
      <w:lang w:val="en-US" w:eastAsia="en-US" w:bidi="ar-SA"/>
    </w:rPr>
  </w:style>
  <w:style w:type="paragraph" w:styleId="2">
    <w:name w:val="heading 1"/>
    <w:basedOn w:val="1"/>
    <w:next w:val="1"/>
    <w:qFormat/>
    <w:uiPriority w:val="1"/>
    <w:pPr>
      <w:ind w:left="1299"/>
      <w:outlineLvl w:val="0"/>
    </w:pPr>
    <w:rPr>
      <w:rFonts w:ascii="微软雅黑" w:hAnsi="微软雅黑" w:eastAsia="微软雅黑" w:cs="微软雅黑"/>
      <w:b/>
      <w:bCs/>
      <w:sz w:val="32"/>
      <w:szCs w:val="32"/>
    </w:rPr>
  </w:style>
  <w:style w:type="paragraph" w:styleId="3">
    <w:name w:val="heading 2"/>
    <w:basedOn w:val="1"/>
    <w:next w:val="1"/>
    <w:qFormat/>
    <w:uiPriority w:val="1"/>
    <w:pPr>
      <w:ind w:left="1874"/>
      <w:outlineLvl w:val="1"/>
    </w:pPr>
    <w:rPr>
      <w:rFonts w:ascii="微软雅黑" w:hAnsi="微软雅黑" w:eastAsia="微软雅黑" w:cs="微软雅黑"/>
      <w:b/>
      <w:bCs/>
      <w:sz w:val="18"/>
      <w:szCs w:val="18"/>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rPr>
      <w:sz w:val="18"/>
      <w:szCs w:val="18"/>
    </w:rPr>
  </w:style>
  <w:style w:type="paragraph" w:styleId="5">
    <w:name w:val="footer"/>
    <w:basedOn w:val="1"/>
    <w:link w:val="14"/>
    <w:unhideWhenUsed/>
    <w:uiPriority w:val="99"/>
    <w:pPr>
      <w:tabs>
        <w:tab w:val="center" w:pos="4153"/>
        <w:tab w:val="right" w:pos="8306"/>
      </w:tabs>
      <w:snapToGrid w:val="0"/>
    </w:pPr>
    <w:rPr>
      <w:sz w:val="18"/>
      <w:szCs w:val="18"/>
    </w:rPr>
  </w:style>
  <w:style w:type="paragraph" w:styleId="6">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39"/>
    <w:rPr>
      <w:rFonts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Table Normal"/>
    <w:unhideWhenUsed/>
    <w:qFormat/>
    <w:uiPriority w:val="2"/>
    <w:tblPr>
      <w:tblCellMar>
        <w:top w:w="0" w:type="dxa"/>
        <w:left w:w="0" w:type="dxa"/>
        <w:bottom w:w="0" w:type="dxa"/>
        <w:right w:w="0" w:type="dxa"/>
      </w:tblCellMar>
    </w:tblPr>
  </w:style>
  <w:style w:type="paragraph" w:styleId="11">
    <w:name w:val="List Paragraph"/>
    <w:basedOn w:val="1"/>
    <w:qFormat/>
    <w:uiPriority w:val="1"/>
  </w:style>
  <w:style w:type="paragraph" w:customStyle="1" w:styleId="12">
    <w:name w:val="Table Paragraph"/>
    <w:basedOn w:val="1"/>
    <w:qFormat/>
    <w:uiPriority w:val="1"/>
  </w:style>
  <w:style w:type="character" w:customStyle="1" w:styleId="13">
    <w:name w:val="页眉 字符"/>
    <w:basedOn w:val="9"/>
    <w:link w:val="6"/>
    <w:uiPriority w:val="99"/>
    <w:rPr>
      <w:rFonts w:ascii="微软雅黑 Light" w:hAnsi="微软雅黑 Light" w:eastAsia="微软雅黑 Light" w:cs="微软雅黑 Light"/>
      <w:sz w:val="18"/>
      <w:szCs w:val="18"/>
      <w:lang w:eastAsia="en-US"/>
    </w:rPr>
  </w:style>
  <w:style w:type="character" w:customStyle="1" w:styleId="14">
    <w:name w:val="页脚 字符"/>
    <w:basedOn w:val="9"/>
    <w:link w:val="5"/>
    <w:uiPriority w:val="99"/>
    <w:rPr>
      <w:rFonts w:ascii="微软雅黑 Light" w:hAnsi="微软雅黑 Light" w:eastAsia="微软雅黑 Light" w:cs="微软雅黑 Light"/>
      <w:sz w:val="18"/>
      <w:szCs w:val="18"/>
      <w:lang w:eastAsia="en-US"/>
    </w:rPr>
  </w:style>
  <w:style w:type="character" w:styleId="15">
    <w:name w:val="Placeholder Text"/>
    <w:basedOn w:val="9"/>
    <w:semiHidden/>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wps&#19979;&#36733;\c37b95b7-d406-4cc9-83e7-cd178ad5106d\&#33521;&#25991;&#31616;&#21382;&#32771;&#30740;&#22797;&#35797;&#37197;&#22871;&#29256;.docx" TargetMode="External"/></Relationships>
</file>

<file path=word/theme/theme1.xml><?xml version="1.0" encoding="utf-8"?>
<a:theme xmlns:a="http://schemas.openxmlformats.org/drawingml/2006/main" name="Office Theme">
  <a:themeElements>
    <a:clrScheme name="自定义 13">
      <a:dk1>
        <a:srgbClr val="000000"/>
      </a:dk1>
      <a:lt1>
        <a:srgbClr val="FFFFFF"/>
      </a:lt1>
      <a:dk2>
        <a:srgbClr val="778495"/>
      </a:dk2>
      <a:lt2>
        <a:srgbClr val="F0F0F0"/>
      </a:lt2>
      <a:accent1>
        <a:srgbClr val="FBC969"/>
      </a:accent1>
      <a:accent2>
        <a:srgbClr val="B2CF1F"/>
      </a:accent2>
      <a:accent3>
        <a:srgbClr val="FF7C80"/>
      </a:accent3>
      <a:accent4>
        <a:srgbClr val="5FB2D3"/>
      </a:accent4>
      <a:accent5>
        <a:srgbClr val="B2CF1F"/>
      </a:accent5>
      <a:accent6>
        <a:srgbClr val="5FB2D3"/>
      </a:accent6>
      <a:hlink>
        <a:srgbClr val="56BEEC"/>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英文简历考研复试配套版.docx</Template>
  <Pages>1</Pages>
  <Words>0</Words>
  <Characters>0</Characters>
  <Lines>1</Lines>
  <Paragraphs>1</Paragraphs>
  <TotalTime>13</TotalTime>
  <ScaleCrop>false</ScaleCrop>
  <LinksUpToDate>false</LinksUpToDate>
  <CharactersWithSpaces>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2022-01-10T08:14:00Z</dcterms:created>
  <dc:creator>Mr Lee</dc:creator>
  <dc:description>紫绚设计</dc:description>
  <cp:keywords>紫绚设计</cp:keywords>
  <cp:lastModifiedBy>Mr Lee</cp:lastModifiedBy>
  <dcterms:modified xsi:type="dcterms:W3CDTF">2022-01-10T08:26:01Z</dcterms:modified>
  <dc:title>紫绚设计</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2017-10-08T00:00:00Z</vt:filetime>
  </property>
  <property fmtid="{D5CDD505-2E9C-101B-9397-08002B2CF9AE}" pid="3" name="Creator">
    <vt:lpwstr>Adobe Illustrator CC 2017 (Windows)</vt:lpwstr>
  </property>
  <property fmtid="{D5CDD505-2E9C-101B-9397-08002B2CF9AE}" pid="4" name="LastSaved">
    <vt:filetime>2017-10-08T00:00:00Z</vt:filetime>
  </property>
  <property fmtid="{D5CDD505-2E9C-101B-9397-08002B2CF9AE}" pid="5" name="KSOProductBuildVer">
    <vt:lpwstr>2052-11.1.0.10072</vt:lpwstr>
  </property>
  <property fmtid="{D5CDD505-2E9C-101B-9397-08002B2CF9AE}" pid="6" name="KSOTemplateKey">
    <vt:lpwstr>1.0_bplRZtaK29M/VQDL7amXiNxN0HGFWdF7jaicfNcBkKipdzddrVGLrWwr/p6kTehcCA7uB22/bhuuTDNgzF4EQw==</vt:lpwstr>
  </property>
  <property fmtid="{D5CDD505-2E9C-101B-9397-08002B2CF9AE}" pid="7" name="KSOTemplateUUID">
    <vt:lpwstr>v1.0_mb_rUeALAQKuBPUcM5YS1Bd6Q==</vt:lpwstr>
  </property>
</Properties>
</file>