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adjustRightInd w:val="0"/>
        <w:snapToGrid w:val="0"/>
      </w:pPr>
      <w:r>
        <w:rPr>
          <w:lang w:val="en"/>
        </w:rPr>
        <w:drawing>
          <wp:anchor distT="0" distB="0" distL="114300" distR="114300" simplePos="0" relativeHeight="251716608" behindDoc="0" locked="0" layoutInCell="1" allowOverlap="1">
            <wp:simplePos x="0" y="0"/>
            <wp:positionH relativeFrom="column">
              <wp:posOffset>5723890</wp:posOffset>
            </wp:positionH>
            <wp:positionV relativeFrom="paragraph">
              <wp:posOffset>156210</wp:posOffset>
            </wp:positionV>
            <wp:extent cx="977265" cy="1384935"/>
            <wp:effectExtent l="102235" t="106045" r="120650" b="109220"/>
            <wp:wrapNone/>
            <wp:docPr id="26" name="图片 10" descr="C:\Users\Administrator\Desktop\头像照片\长方形.png长方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 descr="C:\Users\Administrator\Desktop\头像照片\长方形.png长方形"/>
                    <pic:cNvPicPr>
                      <a:picLocks noChangeAspect="1"/>
                    </pic:cNvPicPr>
                  </pic:nvPicPr>
                  <pic:blipFill>
                    <a:blip r:embed="rId4"/>
                    <a:srcRect/>
                    <a:stretch>
                      <a:fillRect/>
                    </a:stretch>
                  </pic:blipFill>
                  <pic:spPr>
                    <a:xfrm>
                      <a:off x="0" y="0"/>
                      <a:ext cx="977265" cy="1384754"/>
                    </a:xfrm>
                    <a:prstGeom prst="rect">
                      <a:avLst/>
                    </a:prstGeom>
                    <a:ln w="38100">
                      <a:solidFill>
                        <a:schemeClr val="bg1"/>
                      </a:solidFill>
                      <a:miter lim="800000"/>
                      <a:headEnd/>
                      <a:tailEnd/>
                    </a:ln>
                    <a:effectLst>
                      <a:outerShdw blurRad="63500" sx="102000" sy="102000" algn="ctr" rotWithShape="0">
                        <a:prstClr val="black">
                          <a:alpha val="40000"/>
                        </a:prstClr>
                      </a:outerShdw>
                    </a:effectLst>
                  </pic:spPr>
                </pic:pic>
              </a:graphicData>
            </a:graphic>
          </wp:anchor>
        </w:drawing>
      </w:r>
      <w:r>
        <w:rPr>
          <w:lang w:val="en"/>
        </w:rPr>
        <mc:AlternateContent>
          <mc:Choice Requires="wps">
            <w:drawing>
              <wp:anchor distT="0" distB="0" distL="114300" distR="114300" simplePos="0" relativeHeight="251696128" behindDoc="0" locked="0" layoutInCell="1" allowOverlap="1">
                <wp:simplePos x="0" y="0"/>
                <wp:positionH relativeFrom="column">
                  <wp:posOffset>165735</wp:posOffset>
                </wp:positionH>
                <wp:positionV relativeFrom="paragraph">
                  <wp:posOffset>233045</wp:posOffset>
                </wp:positionV>
                <wp:extent cx="1930400" cy="835660"/>
                <wp:effectExtent l="0" t="0" r="0" b="0"/>
                <wp:wrapNone/>
                <wp:docPr id="41" name="文本框 40"/>
                <wp:cNvGraphicFramePr/>
                <a:graphic xmlns:a="http://schemas.openxmlformats.org/drawingml/2006/main">
                  <a:graphicData uri="http://schemas.microsoft.com/office/word/2010/wordprocessingShape">
                    <wps:wsp>
                      <wps:cNvSpPr txBox="1"/>
                      <wps:spPr>
                        <a:xfrm>
                          <a:off x="0" y="0"/>
                          <a:ext cx="1930229" cy="835550"/>
                        </a:xfrm>
                        <a:prstGeom prst="rect">
                          <a:avLst/>
                        </a:prstGeom>
                        <a:noFill/>
                      </wps:spPr>
                      <wps:txbx>
                        <w:txbxContent>
                          <w:p>
                            <w:pPr>
                              <w:spacing w:line="800" w:lineRule="exact"/>
                              <w:rPr>
                                <w:rFonts w:ascii="Times New Roman" w:hAnsi="Times New Roman"/>
                                <w:kern w:val="0"/>
                                <w:sz w:val="24"/>
                                <w:szCs w:val="24"/>
                              </w:rPr>
                            </w:pPr>
                            <w:r>
                              <w:rPr>
                                <w:rFonts w:ascii="Times New Roman" w:hAnsi="Times New Roman"/>
                                <w:color w:val="5FB2D3" w:themeColor="accent4"/>
                                <w:kern w:val="24"/>
                                <w:sz w:val="48"/>
                                <w:szCs w:val="48"/>
                                <w:lang w:val="en"/>
                                <w14:textFill>
                                  <w14:solidFill>
                                    <w14:schemeClr w14:val="accent4"/>
                                  </w14:solidFill>
                                </w14:textFill>
                              </w:rPr>
                              <w:t>Bai Jiawen</w:t>
                            </w:r>
                          </w:p>
                          <w:p>
                            <w:pPr>
                              <w:spacing w:line="400" w:lineRule="exact"/>
                              <w:rPr>
                                <w:rFonts w:ascii="Times New Roman" w:hAnsi="Times New Roman"/>
                                <w:sz w:val="18"/>
                                <w:szCs w:val="20"/>
                              </w:rPr>
                            </w:pPr>
                            <w:r>
                              <w:rPr>
                                <w:rFonts w:ascii="Times New Roman" w:hAnsi="Times New Roman"/>
                                <w:color w:val="808080" w:themeColor="text1" w:themeTint="80"/>
                                <w:kern w:val="24"/>
                                <w:sz w:val="18"/>
                                <w:szCs w:val="18"/>
                                <w:lang w:val="en"/>
                                <w14:textFill>
                                  <w14:solidFill>
                                    <w14:schemeClr w14:val="tx1">
                                      <w14:lumMod w14:val="50000"/>
                                      <w14:lumOff w14:val="50000"/>
                                    </w14:schemeClr>
                                  </w14:solidFill>
                                </w14:textFill>
                              </w:rPr>
                              <w:t xml:space="preserve">Admission s: Huazhong University </w:t>
                            </w:r>
                          </w:p>
                        </w:txbxContent>
                      </wps:txbx>
                      <wps:bodyPr wrap="square" rtlCol="0">
                        <a:spAutoFit/>
                      </wps:bodyPr>
                    </wps:wsp>
                  </a:graphicData>
                </a:graphic>
              </wp:anchor>
            </w:drawing>
          </mc:Choice>
          <mc:Fallback>
            <w:pict>
              <v:shape id="文本框 40" o:spid="_x0000_s1026" o:spt="202" type="#_x0000_t202" style="position:absolute;left:0pt;margin-left:13.05pt;margin-top:18.35pt;height:65.8pt;width:152pt;z-index:251696128;mso-width-relative:page;mso-height-relative:page;" filled="f" stroked="f" coordsize="21600,21600" o:gfxdata="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F0B+sTWAAAACQEAAA8AAAAAAAAAAQAgAAAAIgAAAGRycy9kb3ducmV2LnhtbFBLAQIU&#10;ABQAAAAIAIdO4kD0vkRivAEAAF8DAAAOAAAAAAAAAAEAIAAAACUBAABkcnMvZTJvRG9jLnhtbFBL&#10;BQYAAAAABgAGAFkBAABTBQAAAAA=&#10;">
                <v:fill on="f" focussize="0,0"/>
                <v:stroke on="f"/>
                <v:imagedata o:title=""/>
                <o:lock v:ext="edit" aspectratio="f"/>
                <v:textbox style="mso-fit-shape-to-text:t;">
                  <w:txbxContent>
                    <w:p>
                      <w:pPr>
                        <w:spacing w:line="800" w:lineRule="exact"/>
                        <w:rPr>
                          <w:rFonts w:ascii="Times New Roman" w:hAnsi="Times New Roman"/>
                          <w:kern w:val="0"/>
                          <w:sz w:val="24"/>
                          <w:szCs w:val="24"/>
                        </w:rPr>
                      </w:pPr>
                      <w:r>
                        <w:rPr>
                          <w:rFonts w:ascii="Times New Roman" w:hAnsi="Times New Roman"/>
                          <w:color w:val="5FB2D3" w:themeColor="accent4"/>
                          <w:kern w:val="24"/>
                          <w:sz w:val="48"/>
                          <w:szCs w:val="48"/>
                          <w:lang w:val="en"/>
                          <w14:textFill>
                            <w14:solidFill>
                              <w14:schemeClr w14:val="accent4"/>
                            </w14:solidFill>
                          </w14:textFill>
                        </w:rPr>
                        <w:t>Bai Jiawen</w:t>
                      </w:r>
                    </w:p>
                    <w:p>
                      <w:pPr>
                        <w:spacing w:line="400" w:lineRule="exact"/>
                        <w:rPr>
                          <w:rFonts w:ascii="Times New Roman" w:hAnsi="Times New Roman"/>
                          <w:sz w:val="18"/>
                          <w:szCs w:val="20"/>
                        </w:rPr>
                      </w:pPr>
                      <w:r>
                        <w:rPr>
                          <w:rFonts w:ascii="Times New Roman" w:hAnsi="Times New Roman"/>
                          <w:color w:val="808080" w:themeColor="text1" w:themeTint="80"/>
                          <w:kern w:val="24"/>
                          <w:sz w:val="18"/>
                          <w:szCs w:val="18"/>
                          <w:lang w:val="en"/>
                          <w14:textFill>
                            <w14:solidFill>
                              <w14:schemeClr w14:val="tx1">
                                <w14:lumMod w14:val="50000"/>
                                <w14:lumOff w14:val="50000"/>
                              </w14:schemeClr>
                            </w14:solidFill>
                          </w14:textFill>
                        </w:rPr>
                        <w:t xml:space="preserve">Admission s: Huazhong University </w:t>
                      </w:r>
                    </w:p>
                  </w:txbxContent>
                </v:textbox>
              </v:shape>
            </w:pict>
          </mc:Fallback>
        </mc:AlternateContent>
      </w:r>
    </w:p>
    <w:p>
      <w:pPr>
        <w:adjustRightInd w:val="0"/>
        <w:snapToGrid w:val="0"/>
      </w:pPr>
      <w:r>
        <w:rPr>
          <w:lang w:val="en"/>
        </w:rPr>
        <mc:AlternateContent>
          <mc:Choice Requires="wpg">
            <w:drawing>
              <wp:anchor distT="0" distB="0" distL="114300" distR="114300" simplePos="0" relativeHeight="251697152" behindDoc="0" locked="0" layoutInCell="1" allowOverlap="1">
                <wp:simplePos x="0" y="0"/>
                <wp:positionH relativeFrom="column">
                  <wp:posOffset>2147570</wp:posOffset>
                </wp:positionH>
                <wp:positionV relativeFrom="paragraph">
                  <wp:posOffset>133350</wp:posOffset>
                </wp:positionV>
                <wp:extent cx="3185160" cy="717550"/>
                <wp:effectExtent l="0" t="0" r="0" b="0"/>
                <wp:wrapNone/>
                <wp:docPr id="13" name="组合 11"/>
                <wp:cNvGraphicFramePr/>
                <a:graphic xmlns:a="http://schemas.openxmlformats.org/drawingml/2006/main">
                  <a:graphicData uri="http://schemas.microsoft.com/office/word/2010/wordprocessingGroup">
                    <wpg:wgp>
                      <wpg:cNvGrpSpPr/>
                      <wpg:grpSpPr>
                        <a:xfrm>
                          <a:off x="0" y="0"/>
                          <a:ext cx="3185256" cy="717365"/>
                          <a:chOff x="2160571" y="0"/>
                          <a:chExt cx="3185256" cy="717365"/>
                        </a:xfrm>
                      </wpg:grpSpPr>
                      <wps:wsp>
                        <wps:cNvPr id="16" name="文本框 42"/>
                        <wps:cNvSpPr txBox="1"/>
                        <wps:spPr>
                          <a:xfrm>
                            <a:off x="2365230" y="0"/>
                            <a:ext cx="1174750" cy="345440"/>
                          </a:xfrm>
                          <a:prstGeom prst="rect">
                            <a:avLst/>
                          </a:prstGeom>
                          <a:noFill/>
                        </wps:spPr>
                        <wps:txbx>
                          <w:txbxContent>
                            <w:p>
                              <w:pPr>
                                <w:spacing w:line="400" w:lineRule="exact"/>
                                <w:rPr>
                                  <w:rFonts w:ascii="Times New Roman" w:hAnsi="Times New Roman"/>
                                  <w:kern w:val="0"/>
                                  <w:sz w:val="24"/>
                                  <w:szCs w:val="24"/>
                                </w:rPr>
                              </w:pPr>
                              <w:r>
                                <w:rPr>
                                  <w:rFonts w:ascii="Times New Roman" w:hAnsi="Times New Roman"/>
                                  <w:color w:val="404040" w:themeColor="text1" w:themeTint="BF"/>
                                  <w:kern w:val="24"/>
                                  <w:sz w:val="22"/>
                                  <w:lang w:val="en"/>
                                  <w14:textFill>
                                    <w14:solidFill>
                                      <w14:schemeClr w14:val="tx1">
                                        <w14:lumMod w14:val="75000"/>
                                        <w14:lumOff w14:val="25000"/>
                                      </w14:schemeClr>
                                    </w14:solidFill>
                                  </w14:textFill>
                                </w:rPr>
                                <w:t>1995.05.05</w:t>
                              </w:r>
                            </w:p>
                          </w:txbxContent>
                        </wps:txbx>
                        <wps:bodyPr wrap="square" rtlCol="0">
                          <a:spAutoFit/>
                        </wps:bodyPr>
                      </wps:wsp>
                      <wps:wsp>
                        <wps:cNvPr id="18" name="文本框 43"/>
                        <wps:cNvSpPr txBox="1"/>
                        <wps:spPr>
                          <a:xfrm>
                            <a:off x="3640852" y="0"/>
                            <a:ext cx="1704975" cy="345440"/>
                          </a:xfrm>
                          <a:prstGeom prst="rect">
                            <a:avLst/>
                          </a:prstGeom>
                          <a:noFill/>
                        </wps:spPr>
                        <wps:txbx>
                          <w:txbxContent>
                            <w:p>
                              <w:pPr>
                                <w:spacing w:line="400" w:lineRule="exact"/>
                                <w:rPr>
                                  <w:rFonts w:ascii="Times New Roman" w:hAnsi="Times New Roman"/>
                                  <w:kern w:val="0"/>
                                  <w:sz w:val="24"/>
                                  <w:szCs w:val="24"/>
                                </w:rPr>
                              </w:pPr>
                              <w:r>
                                <w:rPr>
                                  <w:rFonts w:ascii="Times New Roman" w:hAnsi="Times New Roman"/>
                                  <w:color w:val="404040" w:themeColor="text1" w:themeTint="BF"/>
                                  <w:kern w:val="24"/>
                                  <w:sz w:val="22"/>
                                  <w:lang w:val="en"/>
                                  <w14:textFill>
                                    <w14:solidFill>
                                      <w14:schemeClr w14:val="tx1">
                                        <w14:lumMod w14:val="75000"/>
                                        <w14:lumOff w14:val="25000"/>
                                      </w14:schemeClr>
                                    </w14:solidFill>
                                  </w14:textFill>
                                </w:rPr>
                                <w:t>s86 180 5252 5252</w:t>
                              </w:r>
                            </w:p>
                          </w:txbxContent>
                        </wps:txbx>
                        <wps:bodyPr wrap="square" rtlCol="0">
                          <a:spAutoFit/>
                        </wps:bodyPr>
                      </wps:wsp>
                      <wps:wsp>
                        <wps:cNvPr id="20" name="Shape 2526"/>
                        <wps:cNvSpPr/>
                        <wps:spPr>
                          <a:xfrm>
                            <a:off x="2160571" y="95604"/>
                            <a:ext cx="188302" cy="188302"/>
                          </a:xfrm>
                          <a:custGeom>
                            <a:avLst/>
                            <a:gdLst/>
                            <a:ahLst/>
                            <a:cxnLst>
                              <a:cxn ang="0">
                                <a:pos x="wd2" y="hd2"/>
                              </a:cxn>
                              <a:cxn ang="5400000">
                                <a:pos x="wd2" y="hd2"/>
                              </a:cxn>
                              <a:cxn ang="10800000">
                                <a:pos x="wd2" y="hd2"/>
                              </a:cxn>
                              <a:cxn ang="16200000">
                                <a:pos x="wd2" y="hd2"/>
                              </a:cxn>
                            </a:cxnLst>
                            <a:rect l="0" t="0" r="r" b="b"/>
                            <a:pathLst>
                              <a:path w="21600" h="21600" extrusionOk="0">
                                <a:moveTo>
                                  <a:pt x="10800" y="20618"/>
                                </a:moveTo>
                                <a:cubicBezTo>
                                  <a:pt x="5377" y="20618"/>
                                  <a:pt x="982" y="16223"/>
                                  <a:pt x="982" y="10800"/>
                                </a:cubicBezTo>
                                <a:cubicBezTo>
                                  <a:pt x="982" y="5377"/>
                                  <a:pt x="5377" y="982"/>
                                  <a:pt x="10800" y="982"/>
                                </a:cubicBezTo>
                                <a:cubicBezTo>
                                  <a:pt x="16223" y="982"/>
                                  <a:pt x="20618" y="5377"/>
                                  <a:pt x="20618" y="10800"/>
                                </a:cubicBezTo>
                                <a:cubicBezTo>
                                  <a:pt x="20618" y="16223"/>
                                  <a:pt x="16223" y="20618"/>
                                  <a:pt x="10800" y="20618"/>
                                </a:cubicBezTo>
                                <a:moveTo>
                                  <a:pt x="10800" y="0"/>
                                </a:moveTo>
                                <a:cubicBezTo>
                                  <a:pt x="4836" y="0"/>
                                  <a:pt x="0" y="4836"/>
                                  <a:pt x="0" y="10800"/>
                                </a:cubicBezTo>
                                <a:cubicBezTo>
                                  <a:pt x="0" y="16765"/>
                                  <a:pt x="4836" y="21600"/>
                                  <a:pt x="10800" y="21600"/>
                                </a:cubicBezTo>
                                <a:cubicBezTo>
                                  <a:pt x="16764" y="21600"/>
                                  <a:pt x="21600" y="16765"/>
                                  <a:pt x="21600" y="10800"/>
                                </a:cubicBezTo>
                                <a:cubicBezTo>
                                  <a:pt x="21600" y="4836"/>
                                  <a:pt x="16764" y="0"/>
                                  <a:pt x="10800" y="0"/>
                                </a:cubicBezTo>
                                <a:moveTo>
                                  <a:pt x="14236" y="16752"/>
                                </a:moveTo>
                                <a:cubicBezTo>
                                  <a:pt x="14001" y="16887"/>
                                  <a:pt x="13921" y="17188"/>
                                  <a:pt x="14057" y="17422"/>
                                </a:cubicBezTo>
                                <a:cubicBezTo>
                                  <a:pt x="14192" y="17658"/>
                                  <a:pt x="14493" y="17738"/>
                                  <a:pt x="14727" y="17602"/>
                                </a:cubicBezTo>
                                <a:cubicBezTo>
                                  <a:pt x="14962" y="17467"/>
                                  <a:pt x="15042" y="17167"/>
                                  <a:pt x="14907" y="16932"/>
                                </a:cubicBezTo>
                                <a:cubicBezTo>
                                  <a:pt x="14771" y="16697"/>
                                  <a:pt x="14472" y="16617"/>
                                  <a:pt x="14236" y="16752"/>
                                </a:cubicBezTo>
                                <a:moveTo>
                                  <a:pt x="10800" y="11782"/>
                                </a:moveTo>
                                <a:cubicBezTo>
                                  <a:pt x="10258" y="11782"/>
                                  <a:pt x="9818" y="11342"/>
                                  <a:pt x="9818" y="10800"/>
                                </a:cubicBezTo>
                                <a:cubicBezTo>
                                  <a:pt x="9818" y="10258"/>
                                  <a:pt x="10258" y="9818"/>
                                  <a:pt x="10800" y="9818"/>
                                </a:cubicBezTo>
                                <a:cubicBezTo>
                                  <a:pt x="11342" y="9818"/>
                                  <a:pt x="11782" y="10258"/>
                                  <a:pt x="11782" y="10800"/>
                                </a:cubicBezTo>
                                <a:cubicBezTo>
                                  <a:pt x="11782" y="11342"/>
                                  <a:pt x="11342" y="11782"/>
                                  <a:pt x="10800" y="11782"/>
                                </a:cubicBezTo>
                                <a:moveTo>
                                  <a:pt x="15218" y="10309"/>
                                </a:moveTo>
                                <a:lnTo>
                                  <a:pt x="12694" y="10309"/>
                                </a:lnTo>
                                <a:cubicBezTo>
                                  <a:pt x="12515" y="9624"/>
                                  <a:pt x="11978" y="9084"/>
                                  <a:pt x="11291" y="8906"/>
                                </a:cubicBezTo>
                                <a:lnTo>
                                  <a:pt x="11291" y="3436"/>
                                </a:lnTo>
                                <a:cubicBezTo>
                                  <a:pt x="11291" y="3166"/>
                                  <a:pt x="11071" y="2945"/>
                                  <a:pt x="10800" y="2945"/>
                                </a:cubicBezTo>
                                <a:cubicBezTo>
                                  <a:pt x="10529" y="2945"/>
                                  <a:pt x="10309" y="3166"/>
                                  <a:pt x="10309" y="3436"/>
                                </a:cubicBezTo>
                                <a:lnTo>
                                  <a:pt x="10309" y="8906"/>
                                </a:lnTo>
                                <a:cubicBezTo>
                                  <a:pt x="9464" y="9125"/>
                                  <a:pt x="8836" y="9886"/>
                                  <a:pt x="8836" y="10800"/>
                                </a:cubicBezTo>
                                <a:cubicBezTo>
                                  <a:pt x="8836" y="11885"/>
                                  <a:pt x="9716" y="12764"/>
                                  <a:pt x="10800" y="12764"/>
                                </a:cubicBezTo>
                                <a:cubicBezTo>
                                  <a:pt x="11714" y="12764"/>
                                  <a:pt x="12476" y="12137"/>
                                  <a:pt x="12694" y="11291"/>
                                </a:cubicBezTo>
                                <a:lnTo>
                                  <a:pt x="15218" y="11291"/>
                                </a:lnTo>
                                <a:cubicBezTo>
                                  <a:pt x="15489" y="11291"/>
                                  <a:pt x="15709" y="11072"/>
                                  <a:pt x="15709" y="10800"/>
                                </a:cubicBezTo>
                                <a:cubicBezTo>
                                  <a:pt x="15709" y="10529"/>
                                  <a:pt x="15489" y="10309"/>
                                  <a:pt x="15218" y="10309"/>
                                </a:cubicBezTo>
                                <a:moveTo>
                                  <a:pt x="16932" y="6693"/>
                                </a:moveTo>
                                <a:cubicBezTo>
                                  <a:pt x="16697" y="6829"/>
                                  <a:pt x="16616" y="7129"/>
                                  <a:pt x="16752" y="7364"/>
                                </a:cubicBezTo>
                                <a:cubicBezTo>
                                  <a:pt x="16887" y="7599"/>
                                  <a:pt x="17188" y="7679"/>
                                  <a:pt x="17422" y="7543"/>
                                </a:cubicBezTo>
                                <a:cubicBezTo>
                                  <a:pt x="17657" y="7408"/>
                                  <a:pt x="17737" y="7108"/>
                                  <a:pt x="17602" y="6873"/>
                                </a:cubicBezTo>
                                <a:cubicBezTo>
                                  <a:pt x="17467" y="6638"/>
                                  <a:pt x="17166" y="6557"/>
                                  <a:pt x="16932" y="6693"/>
                                </a:cubicBezTo>
                                <a:moveTo>
                                  <a:pt x="10800" y="17673"/>
                                </a:moveTo>
                                <a:cubicBezTo>
                                  <a:pt x="10529" y="17673"/>
                                  <a:pt x="10309" y="17893"/>
                                  <a:pt x="10309" y="18164"/>
                                </a:cubicBezTo>
                                <a:cubicBezTo>
                                  <a:pt x="10309" y="18435"/>
                                  <a:pt x="10529" y="18655"/>
                                  <a:pt x="10800" y="18655"/>
                                </a:cubicBezTo>
                                <a:cubicBezTo>
                                  <a:pt x="11071" y="18655"/>
                                  <a:pt x="11291" y="18435"/>
                                  <a:pt x="11291" y="18164"/>
                                </a:cubicBezTo>
                                <a:cubicBezTo>
                                  <a:pt x="11291" y="17893"/>
                                  <a:pt x="11071" y="17673"/>
                                  <a:pt x="10800" y="17673"/>
                                </a:cubicBezTo>
                                <a:moveTo>
                                  <a:pt x="17422" y="14057"/>
                                </a:moveTo>
                                <a:cubicBezTo>
                                  <a:pt x="17188" y="13921"/>
                                  <a:pt x="16887" y="14001"/>
                                  <a:pt x="16752" y="14236"/>
                                </a:cubicBezTo>
                                <a:cubicBezTo>
                                  <a:pt x="16616" y="14472"/>
                                  <a:pt x="16697" y="14772"/>
                                  <a:pt x="16932" y="14907"/>
                                </a:cubicBezTo>
                                <a:cubicBezTo>
                                  <a:pt x="17166" y="15043"/>
                                  <a:pt x="17467" y="14962"/>
                                  <a:pt x="17602" y="14727"/>
                                </a:cubicBezTo>
                                <a:cubicBezTo>
                                  <a:pt x="17737" y="14492"/>
                                  <a:pt x="17657" y="14192"/>
                                  <a:pt x="17422" y="14057"/>
                                </a:cubicBezTo>
                                <a:moveTo>
                                  <a:pt x="4668" y="6693"/>
                                </a:moveTo>
                                <a:cubicBezTo>
                                  <a:pt x="4433" y="6557"/>
                                  <a:pt x="4133" y="6638"/>
                                  <a:pt x="3998" y="6873"/>
                                </a:cubicBezTo>
                                <a:cubicBezTo>
                                  <a:pt x="3863" y="7108"/>
                                  <a:pt x="3942" y="7408"/>
                                  <a:pt x="4178" y="7543"/>
                                </a:cubicBezTo>
                                <a:cubicBezTo>
                                  <a:pt x="4412" y="7679"/>
                                  <a:pt x="4713" y="7599"/>
                                  <a:pt x="4848" y="7364"/>
                                </a:cubicBezTo>
                                <a:cubicBezTo>
                                  <a:pt x="4984" y="7129"/>
                                  <a:pt x="4903" y="6829"/>
                                  <a:pt x="4668" y="6693"/>
                                </a:cubicBezTo>
                                <a:moveTo>
                                  <a:pt x="14236" y="4848"/>
                                </a:moveTo>
                                <a:cubicBezTo>
                                  <a:pt x="14472" y="4984"/>
                                  <a:pt x="14771" y="4903"/>
                                  <a:pt x="14907" y="4669"/>
                                </a:cubicBezTo>
                                <a:cubicBezTo>
                                  <a:pt x="15042" y="4434"/>
                                  <a:pt x="14962" y="4134"/>
                                  <a:pt x="14727" y="3998"/>
                                </a:cubicBezTo>
                                <a:cubicBezTo>
                                  <a:pt x="14493" y="3863"/>
                                  <a:pt x="14192" y="3943"/>
                                  <a:pt x="14057" y="4178"/>
                                </a:cubicBezTo>
                                <a:cubicBezTo>
                                  <a:pt x="13921" y="4412"/>
                                  <a:pt x="14001" y="4713"/>
                                  <a:pt x="14236" y="4848"/>
                                </a:cubicBezTo>
                                <a:moveTo>
                                  <a:pt x="3436" y="10309"/>
                                </a:moveTo>
                                <a:cubicBezTo>
                                  <a:pt x="3166" y="10309"/>
                                  <a:pt x="2945" y="10529"/>
                                  <a:pt x="2945" y="10800"/>
                                </a:cubicBezTo>
                                <a:cubicBezTo>
                                  <a:pt x="2945" y="11072"/>
                                  <a:pt x="3166" y="11291"/>
                                  <a:pt x="3436" y="11291"/>
                                </a:cubicBezTo>
                                <a:cubicBezTo>
                                  <a:pt x="3707" y="11291"/>
                                  <a:pt x="3927" y="11072"/>
                                  <a:pt x="3927" y="10800"/>
                                </a:cubicBezTo>
                                <a:cubicBezTo>
                                  <a:pt x="3927" y="10529"/>
                                  <a:pt x="3707" y="10309"/>
                                  <a:pt x="3436" y="10309"/>
                                </a:cubicBezTo>
                                <a:moveTo>
                                  <a:pt x="6873" y="3998"/>
                                </a:moveTo>
                                <a:cubicBezTo>
                                  <a:pt x="6638" y="4134"/>
                                  <a:pt x="6558" y="4434"/>
                                  <a:pt x="6693" y="4669"/>
                                </a:cubicBezTo>
                                <a:cubicBezTo>
                                  <a:pt x="6829" y="4903"/>
                                  <a:pt x="7129" y="4984"/>
                                  <a:pt x="7364" y="4848"/>
                                </a:cubicBezTo>
                                <a:cubicBezTo>
                                  <a:pt x="7599" y="4713"/>
                                  <a:pt x="7679" y="4412"/>
                                  <a:pt x="7543" y="4178"/>
                                </a:cubicBezTo>
                                <a:cubicBezTo>
                                  <a:pt x="7408" y="3943"/>
                                  <a:pt x="7108" y="3863"/>
                                  <a:pt x="6873" y="3998"/>
                                </a:cubicBezTo>
                                <a:moveTo>
                                  <a:pt x="4178" y="14057"/>
                                </a:moveTo>
                                <a:cubicBezTo>
                                  <a:pt x="3942" y="14192"/>
                                  <a:pt x="3863" y="14492"/>
                                  <a:pt x="3998" y="14727"/>
                                </a:cubicBezTo>
                                <a:cubicBezTo>
                                  <a:pt x="4133" y="14962"/>
                                  <a:pt x="4433" y="15043"/>
                                  <a:pt x="4668" y="14907"/>
                                </a:cubicBezTo>
                                <a:cubicBezTo>
                                  <a:pt x="4903" y="14772"/>
                                  <a:pt x="4984" y="14472"/>
                                  <a:pt x="4848" y="14236"/>
                                </a:cubicBezTo>
                                <a:cubicBezTo>
                                  <a:pt x="4713" y="14001"/>
                                  <a:pt x="4412" y="13921"/>
                                  <a:pt x="4178" y="14057"/>
                                </a:cubicBezTo>
                                <a:moveTo>
                                  <a:pt x="7364" y="16752"/>
                                </a:moveTo>
                                <a:cubicBezTo>
                                  <a:pt x="7129" y="16617"/>
                                  <a:pt x="6829" y="16697"/>
                                  <a:pt x="6693" y="16932"/>
                                </a:cubicBezTo>
                                <a:cubicBezTo>
                                  <a:pt x="6558" y="17167"/>
                                  <a:pt x="6638" y="17467"/>
                                  <a:pt x="6873" y="17602"/>
                                </a:cubicBezTo>
                                <a:cubicBezTo>
                                  <a:pt x="7108" y="17738"/>
                                  <a:pt x="7408" y="17658"/>
                                  <a:pt x="7543" y="17422"/>
                                </a:cubicBezTo>
                                <a:cubicBezTo>
                                  <a:pt x="7679" y="17188"/>
                                  <a:pt x="7599" y="16887"/>
                                  <a:pt x="7364" y="16752"/>
                                </a:cubicBezTo>
                                <a:moveTo>
                                  <a:pt x="18164" y="10309"/>
                                </a:moveTo>
                                <a:cubicBezTo>
                                  <a:pt x="17893" y="10309"/>
                                  <a:pt x="17673" y="10529"/>
                                  <a:pt x="17673" y="10800"/>
                                </a:cubicBezTo>
                                <a:cubicBezTo>
                                  <a:pt x="17673" y="11072"/>
                                  <a:pt x="17893" y="11291"/>
                                  <a:pt x="18164" y="11291"/>
                                </a:cubicBezTo>
                                <a:cubicBezTo>
                                  <a:pt x="18434" y="11291"/>
                                  <a:pt x="18655" y="11072"/>
                                  <a:pt x="18655" y="10800"/>
                                </a:cubicBezTo>
                                <a:cubicBezTo>
                                  <a:pt x="18655" y="10529"/>
                                  <a:pt x="18434" y="10309"/>
                                  <a:pt x="18164" y="10309"/>
                                </a:cubicBezTo>
                              </a:path>
                            </a:pathLst>
                          </a:custGeom>
                          <a:solidFill>
                            <a:schemeClr val="accent4"/>
                          </a:solidFill>
                          <a:ln w="12700">
                            <a:miter lim="400000"/>
                          </a:ln>
                        </wps:spPr>
                        <wps:bodyPr lIns="38090" tIns="38090" rIns="38090" bIns="38090" anchor="ctr"/>
                      </wps:wsp>
                      <wps:wsp>
                        <wps:cNvPr id="21" name="Shape 2526"/>
                        <wps:cNvSpPr/>
                        <wps:spPr>
                          <a:xfrm>
                            <a:off x="3423425" y="95747"/>
                            <a:ext cx="188302" cy="188016"/>
                          </a:xfrm>
                          <a:custGeom>
                            <a:avLst/>
                            <a:gdLst>
                              <a:gd name="connsiteX0" fmla="*/ 303784 w 607639"/>
                              <a:gd name="connsiteY0" fmla="*/ 121302 h 606721"/>
                              <a:gd name="connsiteX1" fmla="*/ 486055 w 607639"/>
                              <a:gd name="connsiteY1" fmla="*/ 303290 h 606721"/>
                              <a:gd name="connsiteX2" fmla="*/ 455706 w 607639"/>
                              <a:gd name="connsiteY2" fmla="*/ 303290 h 606721"/>
                              <a:gd name="connsiteX3" fmla="*/ 303784 w 607639"/>
                              <a:gd name="connsiteY3" fmla="*/ 151693 h 606721"/>
                              <a:gd name="connsiteX4" fmla="*/ 303784 w 607639"/>
                              <a:gd name="connsiteY4" fmla="*/ 60686 h 606721"/>
                              <a:gd name="connsiteX5" fmla="*/ 546811 w 607639"/>
                              <a:gd name="connsiteY5" fmla="*/ 303290 h 606721"/>
                              <a:gd name="connsiteX6" fmla="*/ 516466 w 607639"/>
                              <a:gd name="connsiteY6" fmla="*/ 303290 h 606721"/>
                              <a:gd name="connsiteX7" fmla="*/ 303784 w 607639"/>
                              <a:gd name="connsiteY7" fmla="*/ 90989 h 606721"/>
                              <a:gd name="connsiteX8" fmla="*/ 137689 w 607639"/>
                              <a:gd name="connsiteY8" fmla="*/ 30947 h 606721"/>
                              <a:gd name="connsiteX9" fmla="*/ 30617 w 607639"/>
                              <a:gd name="connsiteY9" fmla="*/ 131012 h 606721"/>
                              <a:gd name="connsiteX10" fmla="*/ 173202 w 607639"/>
                              <a:gd name="connsiteY10" fmla="*/ 433696 h 606721"/>
                              <a:gd name="connsiteX11" fmla="*/ 476440 w 607639"/>
                              <a:gd name="connsiteY11" fmla="*/ 576151 h 606721"/>
                              <a:gd name="connsiteX12" fmla="*/ 576658 w 607639"/>
                              <a:gd name="connsiteY12" fmla="*/ 469154 h 606721"/>
                              <a:gd name="connsiteX13" fmla="*/ 570339 w 607639"/>
                              <a:gd name="connsiteY13" fmla="*/ 461245 h 606721"/>
                              <a:gd name="connsiteX14" fmla="*/ 445021 w 607639"/>
                              <a:gd name="connsiteY14" fmla="*/ 397882 h 606721"/>
                              <a:gd name="connsiteX15" fmla="*/ 439770 w 607639"/>
                              <a:gd name="connsiteY15" fmla="*/ 396638 h 606721"/>
                              <a:gd name="connsiteX16" fmla="*/ 429534 w 607639"/>
                              <a:gd name="connsiteY16" fmla="*/ 422409 h 606721"/>
                              <a:gd name="connsiteX17" fmla="*/ 368122 w 607639"/>
                              <a:gd name="connsiteY17" fmla="*/ 485950 h 606721"/>
                              <a:gd name="connsiteX18" fmla="*/ 221976 w 607639"/>
                              <a:gd name="connsiteY18" fmla="*/ 385085 h 606721"/>
                              <a:gd name="connsiteX19" fmla="*/ 120957 w 607639"/>
                              <a:gd name="connsiteY19" fmla="*/ 239164 h 606721"/>
                              <a:gd name="connsiteX20" fmla="*/ 184595 w 607639"/>
                              <a:gd name="connsiteY20" fmla="*/ 177756 h 606721"/>
                              <a:gd name="connsiteX21" fmla="*/ 210406 w 607639"/>
                              <a:gd name="connsiteY21" fmla="*/ 167537 h 606721"/>
                              <a:gd name="connsiteX22" fmla="*/ 209160 w 607639"/>
                              <a:gd name="connsiteY22" fmla="*/ 162293 h 606721"/>
                              <a:gd name="connsiteX23" fmla="*/ 145611 w 607639"/>
                              <a:gd name="connsiteY23" fmla="*/ 37256 h 606721"/>
                              <a:gd name="connsiteX24" fmla="*/ 137689 w 607639"/>
                              <a:gd name="connsiteY24" fmla="*/ 30947 h 606721"/>
                              <a:gd name="connsiteX25" fmla="*/ 129946 w 607639"/>
                              <a:gd name="connsiteY25" fmla="*/ 1265 h 606721"/>
                              <a:gd name="connsiteX26" fmla="*/ 167239 w 607639"/>
                              <a:gd name="connsiteY26" fmla="*/ 15662 h 606721"/>
                              <a:gd name="connsiteX27" fmla="*/ 238175 w 607639"/>
                              <a:gd name="connsiteY27" fmla="*/ 152607 h 606721"/>
                              <a:gd name="connsiteX28" fmla="*/ 151574 w 607639"/>
                              <a:gd name="connsiteY28" fmla="*/ 239164 h 606721"/>
                              <a:gd name="connsiteX29" fmla="*/ 243605 w 607639"/>
                              <a:gd name="connsiteY29" fmla="*/ 363490 h 606721"/>
                              <a:gd name="connsiteX30" fmla="*/ 368122 w 607639"/>
                              <a:gd name="connsiteY30" fmla="*/ 455379 h 606721"/>
                              <a:gd name="connsiteX31" fmla="*/ 454723 w 607639"/>
                              <a:gd name="connsiteY31" fmla="*/ 368822 h 606721"/>
                              <a:gd name="connsiteX32" fmla="*/ 591967 w 607639"/>
                              <a:gd name="connsiteY32" fmla="*/ 439650 h 606721"/>
                              <a:gd name="connsiteX33" fmla="*/ 606297 w 607639"/>
                              <a:gd name="connsiteY33" fmla="*/ 476974 h 606721"/>
                              <a:gd name="connsiteX34" fmla="*/ 476440 w 607639"/>
                              <a:gd name="connsiteY34" fmla="*/ 606721 h 606721"/>
                              <a:gd name="connsiteX35" fmla="*/ 151574 w 607639"/>
                              <a:gd name="connsiteY35" fmla="*/ 455379 h 606721"/>
                              <a:gd name="connsiteX36" fmla="*/ 0 w 607639"/>
                              <a:gd name="connsiteY36" fmla="*/ 131012 h 606721"/>
                              <a:gd name="connsiteX37" fmla="*/ 129946 w 607639"/>
                              <a:gd name="connsiteY37" fmla="*/ 1265 h 606721"/>
                              <a:gd name="connsiteX38" fmla="*/ 303784 w 607639"/>
                              <a:gd name="connsiteY38" fmla="*/ 0 h 606721"/>
                              <a:gd name="connsiteX39" fmla="*/ 607639 w 607639"/>
                              <a:gd name="connsiteY39" fmla="*/ 303290 h 606721"/>
                              <a:gd name="connsiteX40" fmla="*/ 577200 w 607639"/>
                              <a:gd name="connsiteY40" fmla="*/ 303290 h 606721"/>
                              <a:gd name="connsiteX41" fmla="*/ 303784 w 607639"/>
                              <a:gd name="connsiteY41" fmla="*/ 30302 h 6067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Lst>
                            <a:rect l="l" t="t" r="r" b="b"/>
                            <a:pathLst>
                              <a:path w="607639" h="606721">
                                <a:moveTo>
                                  <a:pt x="303784" y="121302"/>
                                </a:moveTo>
                                <a:cubicBezTo>
                                  <a:pt x="404354" y="121302"/>
                                  <a:pt x="486055" y="202966"/>
                                  <a:pt x="486055" y="303290"/>
                                </a:cubicBezTo>
                                <a:lnTo>
                                  <a:pt x="455706" y="303290"/>
                                </a:lnTo>
                                <a:cubicBezTo>
                                  <a:pt x="455706" y="219583"/>
                                  <a:pt x="387711" y="151693"/>
                                  <a:pt x="303784" y="151693"/>
                                </a:cubicBezTo>
                                <a:close/>
                                <a:moveTo>
                                  <a:pt x="303784" y="60686"/>
                                </a:moveTo>
                                <a:cubicBezTo>
                                  <a:pt x="437800" y="60686"/>
                                  <a:pt x="546811" y="169547"/>
                                  <a:pt x="546811" y="303290"/>
                                </a:cubicBezTo>
                                <a:lnTo>
                                  <a:pt x="516466" y="303290"/>
                                </a:lnTo>
                                <a:cubicBezTo>
                                  <a:pt x="516466" y="186076"/>
                                  <a:pt x="421249" y="90989"/>
                                  <a:pt x="303784" y="90989"/>
                                </a:cubicBezTo>
                                <a:close/>
                                <a:moveTo>
                                  <a:pt x="137689" y="30947"/>
                                </a:moveTo>
                                <a:cubicBezTo>
                                  <a:pt x="80460" y="50853"/>
                                  <a:pt x="30617" y="107018"/>
                                  <a:pt x="30617" y="131012"/>
                                </a:cubicBezTo>
                                <a:cubicBezTo>
                                  <a:pt x="30617" y="205661"/>
                                  <a:pt x="46816" y="307503"/>
                                  <a:pt x="173202" y="433696"/>
                                </a:cubicBezTo>
                                <a:cubicBezTo>
                                  <a:pt x="299677" y="559888"/>
                                  <a:pt x="401676" y="576151"/>
                                  <a:pt x="476440" y="576151"/>
                                </a:cubicBezTo>
                                <a:cubicBezTo>
                                  <a:pt x="500471" y="576151"/>
                                  <a:pt x="556722" y="526385"/>
                                  <a:pt x="576658" y="469154"/>
                                </a:cubicBezTo>
                                <a:cubicBezTo>
                                  <a:pt x="575946" y="467821"/>
                                  <a:pt x="574255" y="465155"/>
                                  <a:pt x="570339" y="461245"/>
                                </a:cubicBezTo>
                                <a:cubicBezTo>
                                  <a:pt x="550491" y="441516"/>
                                  <a:pt x="501272" y="416544"/>
                                  <a:pt x="445021" y="397882"/>
                                </a:cubicBezTo>
                                <a:cubicBezTo>
                                  <a:pt x="442440" y="396993"/>
                                  <a:pt x="440749" y="396727"/>
                                  <a:pt x="439770" y="396638"/>
                                </a:cubicBezTo>
                                <a:cubicBezTo>
                                  <a:pt x="436299" y="400903"/>
                                  <a:pt x="432116" y="414234"/>
                                  <a:pt x="429534" y="422409"/>
                                </a:cubicBezTo>
                                <a:cubicBezTo>
                                  <a:pt x="422058" y="446137"/>
                                  <a:pt x="409509" y="485950"/>
                                  <a:pt x="368122" y="485950"/>
                                </a:cubicBezTo>
                                <a:cubicBezTo>
                                  <a:pt x="330829" y="485950"/>
                                  <a:pt x="267992" y="431030"/>
                                  <a:pt x="221976" y="385085"/>
                                </a:cubicBezTo>
                                <a:cubicBezTo>
                                  <a:pt x="175872" y="339051"/>
                                  <a:pt x="120957" y="276400"/>
                                  <a:pt x="120957" y="239164"/>
                                </a:cubicBezTo>
                                <a:cubicBezTo>
                                  <a:pt x="120957" y="197752"/>
                                  <a:pt x="160742" y="185310"/>
                                  <a:pt x="184595" y="177756"/>
                                </a:cubicBezTo>
                                <a:cubicBezTo>
                                  <a:pt x="192783" y="175179"/>
                                  <a:pt x="206045" y="171002"/>
                                  <a:pt x="210406" y="167537"/>
                                </a:cubicBezTo>
                                <a:cubicBezTo>
                                  <a:pt x="210317" y="166559"/>
                                  <a:pt x="210050" y="164871"/>
                                  <a:pt x="209160" y="162293"/>
                                </a:cubicBezTo>
                                <a:cubicBezTo>
                                  <a:pt x="190380" y="106129"/>
                                  <a:pt x="165459" y="57074"/>
                                  <a:pt x="145611" y="37256"/>
                                </a:cubicBezTo>
                                <a:cubicBezTo>
                                  <a:pt x="141695" y="33346"/>
                                  <a:pt x="139025" y="31658"/>
                                  <a:pt x="137689" y="30947"/>
                                </a:cubicBezTo>
                                <a:close/>
                                <a:moveTo>
                                  <a:pt x="129946" y="1265"/>
                                </a:moveTo>
                                <a:cubicBezTo>
                                  <a:pt x="142229" y="-2823"/>
                                  <a:pt x="154956" y="3309"/>
                                  <a:pt x="167239" y="15662"/>
                                </a:cubicBezTo>
                                <a:cubicBezTo>
                                  <a:pt x="196165" y="44455"/>
                                  <a:pt x="223045" y="107195"/>
                                  <a:pt x="238175" y="152607"/>
                                </a:cubicBezTo>
                                <a:cubicBezTo>
                                  <a:pt x="259892" y="217480"/>
                                  <a:pt x="151574" y="195885"/>
                                  <a:pt x="151574" y="239164"/>
                                </a:cubicBezTo>
                                <a:cubicBezTo>
                                  <a:pt x="151574" y="260759"/>
                                  <a:pt x="194919" y="314791"/>
                                  <a:pt x="243605" y="363490"/>
                                </a:cubicBezTo>
                                <a:cubicBezTo>
                                  <a:pt x="292379" y="412101"/>
                                  <a:pt x="346494" y="455379"/>
                                  <a:pt x="368122" y="455379"/>
                                </a:cubicBezTo>
                                <a:cubicBezTo>
                                  <a:pt x="411467" y="455379"/>
                                  <a:pt x="389750" y="347227"/>
                                  <a:pt x="454723" y="368822"/>
                                </a:cubicBezTo>
                                <a:cubicBezTo>
                                  <a:pt x="500293" y="384019"/>
                                  <a:pt x="563130" y="410857"/>
                                  <a:pt x="591967" y="439650"/>
                                </a:cubicBezTo>
                                <a:cubicBezTo>
                                  <a:pt x="604339" y="452002"/>
                                  <a:pt x="610391" y="464710"/>
                                  <a:pt x="606297" y="476974"/>
                                </a:cubicBezTo>
                                <a:cubicBezTo>
                                  <a:pt x="584669" y="541848"/>
                                  <a:pt x="519696" y="606721"/>
                                  <a:pt x="476440" y="606721"/>
                                </a:cubicBezTo>
                                <a:cubicBezTo>
                                  <a:pt x="389750" y="606721"/>
                                  <a:pt x="281520" y="585037"/>
                                  <a:pt x="151574" y="455379"/>
                                </a:cubicBezTo>
                                <a:cubicBezTo>
                                  <a:pt x="21628" y="325632"/>
                                  <a:pt x="0" y="217480"/>
                                  <a:pt x="0" y="131012"/>
                                </a:cubicBezTo>
                                <a:cubicBezTo>
                                  <a:pt x="0" y="87733"/>
                                  <a:pt x="64973" y="22949"/>
                                  <a:pt x="129946" y="1265"/>
                                </a:cubicBezTo>
                                <a:close/>
                                <a:moveTo>
                                  <a:pt x="303784" y="0"/>
                                </a:moveTo>
                                <a:cubicBezTo>
                                  <a:pt x="471287" y="0"/>
                                  <a:pt x="607639" y="136050"/>
                                  <a:pt x="607639" y="303290"/>
                                </a:cubicBezTo>
                                <a:lnTo>
                                  <a:pt x="577200" y="303290"/>
                                </a:lnTo>
                                <a:cubicBezTo>
                                  <a:pt x="577200" y="152578"/>
                                  <a:pt x="454822" y="30302"/>
                                  <a:pt x="303784" y="30302"/>
                                </a:cubicBezTo>
                                <a:close/>
                              </a:path>
                            </a:pathLst>
                          </a:custGeom>
                          <a:solidFill>
                            <a:schemeClr val="accent4"/>
                          </a:solidFill>
                          <a:ln w="12700">
                            <a:miter lim="400000"/>
                          </a:ln>
                        </wps:spPr>
                        <wps:bodyPr lIns="38090" tIns="38090" rIns="38090" bIns="38090" anchor="ctr"/>
                      </wps:wsp>
                      <wps:wsp>
                        <wps:cNvPr id="22" name="文本框 51"/>
                        <wps:cNvSpPr txBox="1"/>
                        <wps:spPr>
                          <a:xfrm>
                            <a:off x="2365218" y="371546"/>
                            <a:ext cx="1174750" cy="345440"/>
                          </a:xfrm>
                          <a:prstGeom prst="rect">
                            <a:avLst/>
                          </a:prstGeom>
                          <a:noFill/>
                        </wps:spPr>
                        <wps:txbx>
                          <w:txbxContent>
                            <w:p>
                              <w:pPr>
                                <w:spacing w:line="400" w:lineRule="exact"/>
                                <w:rPr>
                                  <w:rFonts w:ascii="Times New Roman" w:hAnsi="Times New Roman"/>
                                  <w:kern w:val="0"/>
                                  <w:sz w:val="24"/>
                                  <w:szCs w:val="24"/>
                                </w:rPr>
                              </w:pPr>
                              <w:r>
                                <w:rPr>
                                  <w:rFonts w:ascii="Times New Roman" w:hAnsi="Times New Roman"/>
                                  <w:color w:val="404040" w:themeColor="text1" w:themeTint="BF"/>
                                  <w:kern w:val="24"/>
                                  <w:sz w:val="22"/>
                                  <w:lang w:val="en"/>
                                  <w14:textFill>
                                    <w14:solidFill>
                                      <w14:schemeClr w14:val="tx1">
                                        <w14:lumMod w14:val="75000"/>
                                        <w14:lumOff w14:val="25000"/>
                                      </w14:schemeClr>
                                    </w14:solidFill>
                                  </w14:textFill>
                                </w:rPr>
                                <w:t>Hubei Wuhan</w:t>
                              </w:r>
                            </w:p>
                          </w:txbxContent>
                        </wps:txbx>
                        <wps:bodyPr wrap="square" rtlCol="0">
                          <a:spAutoFit/>
                        </wps:bodyPr>
                      </wps:wsp>
                      <wps:wsp>
                        <wps:cNvPr id="23" name="文本框 52"/>
                        <wps:cNvSpPr txBox="1"/>
                        <wps:spPr>
                          <a:xfrm>
                            <a:off x="3640852" y="371925"/>
                            <a:ext cx="1704975" cy="345440"/>
                          </a:xfrm>
                          <a:prstGeom prst="rect">
                            <a:avLst/>
                          </a:prstGeom>
                          <a:noFill/>
                        </wps:spPr>
                        <wps:txbx>
                          <w:txbxContent>
                            <w:p>
                              <w:pPr>
                                <w:spacing w:line="400" w:lineRule="exact"/>
                                <w:rPr>
                                  <w:rFonts w:ascii="Times New Roman" w:hAnsi="Times New Roman"/>
                                  <w:kern w:val="0"/>
                                  <w:sz w:val="24"/>
                                  <w:szCs w:val="24"/>
                                </w:rPr>
                              </w:pPr>
                              <w:r>
                                <w:rPr>
                                  <w:rFonts w:ascii="Times New Roman" w:hAnsi="Times New Roman"/>
                                  <w:color w:val="404040" w:themeColor="text1" w:themeTint="BF"/>
                                  <w:kern w:val="24"/>
                                  <w:sz w:val="22"/>
                                  <w:lang w:val="en"/>
                                  <w14:textFill>
                                    <w14:solidFill>
                                      <w14:schemeClr w14:val="tx1">
                                        <w14:lumMod w14:val="75000"/>
                                        <w14:lumOff w14:val="25000"/>
                                      </w14:schemeClr>
                                    </w14:solidFill>
                                  </w14:textFill>
                                </w:rPr>
                                <w:t>zixuanCV@qq.com</w:t>
                              </w:r>
                            </w:p>
                          </w:txbxContent>
                        </wps:txbx>
                        <wps:bodyPr wrap="square" rtlCol="0">
                          <a:spAutoFit/>
                        </wps:bodyPr>
                      </wps:wsp>
                      <wps:wsp>
                        <wps:cNvPr id="24" name="Shape 2526"/>
                        <wps:cNvSpPr/>
                        <wps:spPr>
                          <a:xfrm>
                            <a:off x="2170618" y="467710"/>
                            <a:ext cx="168208" cy="188302"/>
                          </a:xfrm>
                          <a:custGeom>
                            <a:avLst/>
                            <a:gdLst>
                              <a:gd name="connsiteX0" fmla="*/ 205077 w 518656"/>
                              <a:gd name="connsiteY0" fmla="*/ 456900 h 580612"/>
                              <a:gd name="connsiteX1" fmla="*/ 24745 w 518656"/>
                              <a:gd name="connsiteY1" fmla="*/ 505603 h 580612"/>
                              <a:gd name="connsiteX2" fmla="*/ 259194 w 518656"/>
                              <a:gd name="connsiteY2" fmla="*/ 555816 h 580612"/>
                              <a:gd name="connsiteX3" fmla="*/ 493822 w 518656"/>
                              <a:gd name="connsiteY3" fmla="*/ 505603 h 580612"/>
                              <a:gd name="connsiteX4" fmla="*/ 313490 w 518656"/>
                              <a:gd name="connsiteY4" fmla="*/ 456900 h 580612"/>
                              <a:gd name="connsiteX5" fmla="*/ 269520 w 518656"/>
                              <a:gd name="connsiteY5" fmla="*/ 525066 h 580612"/>
                              <a:gd name="connsiteX6" fmla="*/ 249047 w 518656"/>
                              <a:gd name="connsiteY6" fmla="*/ 525066 h 580612"/>
                              <a:gd name="connsiteX7" fmla="*/ 205077 w 518656"/>
                              <a:gd name="connsiteY7" fmla="*/ 456900 h 580612"/>
                              <a:gd name="connsiteX8" fmla="*/ 259142 w 518656"/>
                              <a:gd name="connsiteY8" fmla="*/ 125952 h 580612"/>
                              <a:gd name="connsiteX9" fmla="*/ 205653 w 518656"/>
                              <a:gd name="connsiteY9" fmla="*/ 179368 h 580612"/>
                              <a:gd name="connsiteX10" fmla="*/ 259142 w 518656"/>
                              <a:gd name="connsiteY10" fmla="*/ 232874 h 580612"/>
                              <a:gd name="connsiteX11" fmla="*/ 312720 w 518656"/>
                              <a:gd name="connsiteY11" fmla="*/ 179368 h 580612"/>
                              <a:gd name="connsiteX12" fmla="*/ 259142 w 518656"/>
                              <a:gd name="connsiteY12" fmla="*/ 125952 h 580612"/>
                              <a:gd name="connsiteX13" fmla="*/ 259142 w 518656"/>
                              <a:gd name="connsiteY13" fmla="*/ 101332 h 580612"/>
                              <a:gd name="connsiteX14" fmla="*/ 337373 w 518656"/>
                              <a:gd name="connsiteY14" fmla="*/ 179368 h 580612"/>
                              <a:gd name="connsiteX15" fmla="*/ 259142 w 518656"/>
                              <a:gd name="connsiteY15" fmla="*/ 257493 h 580612"/>
                              <a:gd name="connsiteX16" fmla="*/ 181000 w 518656"/>
                              <a:gd name="connsiteY16" fmla="*/ 179368 h 580612"/>
                              <a:gd name="connsiteX17" fmla="*/ 259142 w 518656"/>
                              <a:gd name="connsiteY17" fmla="*/ 101332 h 580612"/>
                              <a:gd name="connsiteX18" fmla="*/ 259194 w 518656"/>
                              <a:gd name="connsiteY18" fmla="*/ 24618 h 580612"/>
                              <a:gd name="connsiteX19" fmla="*/ 104319 w 518656"/>
                              <a:gd name="connsiteY19" fmla="*/ 179347 h 580612"/>
                              <a:gd name="connsiteX20" fmla="*/ 259194 w 518656"/>
                              <a:gd name="connsiteY20" fmla="*/ 495916 h 580612"/>
                              <a:gd name="connsiteX21" fmla="*/ 414248 w 518656"/>
                              <a:gd name="connsiteY21" fmla="*/ 179347 h 580612"/>
                              <a:gd name="connsiteX22" fmla="*/ 259194 w 518656"/>
                              <a:gd name="connsiteY22" fmla="*/ 24618 h 580612"/>
                              <a:gd name="connsiteX23" fmla="*/ 259194 w 518656"/>
                              <a:gd name="connsiteY23" fmla="*/ 0 h 580612"/>
                              <a:gd name="connsiteX24" fmla="*/ 438904 w 518656"/>
                              <a:gd name="connsiteY24" fmla="*/ 179347 h 580612"/>
                              <a:gd name="connsiteX25" fmla="*/ 327910 w 518656"/>
                              <a:gd name="connsiteY25" fmla="*/ 433348 h 580612"/>
                              <a:gd name="connsiteX26" fmla="*/ 518656 w 518656"/>
                              <a:gd name="connsiteY26" fmla="*/ 505692 h 580612"/>
                              <a:gd name="connsiteX27" fmla="*/ 259372 w 518656"/>
                              <a:gd name="connsiteY27" fmla="*/ 580612 h 580612"/>
                              <a:gd name="connsiteX28" fmla="*/ 0 w 518656"/>
                              <a:gd name="connsiteY28" fmla="*/ 505692 h 580612"/>
                              <a:gd name="connsiteX29" fmla="*/ 190479 w 518656"/>
                              <a:gd name="connsiteY29" fmla="*/ 433348 h 580612"/>
                              <a:gd name="connsiteX30" fmla="*/ 79574 w 518656"/>
                              <a:gd name="connsiteY30" fmla="*/ 179347 h 580612"/>
                              <a:gd name="connsiteX31" fmla="*/ 259194 w 518656"/>
                              <a:gd name="connsiteY31" fmla="*/ 0 h 5806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518656" h="580612">
                                <a:moveTo>
                                  <a:pt x="205077" y="456900"/>
                                </a:moveTo>
                                <a:cubicBezTo>
                                  <a:pt x="79307" y="464099"/>
                                  <a:pt x="24745" y="492450"/>
                                  <a:pt x="24745" y="505603"/>
                                </a:cubicBezTo>
                                <a:cubicBezTo>
                                  <a:pt x="24745" y="522667"/>
                                  <a:pt x="107434" y="555816"/>
                                  <a:pt x="259194" y="555816"/>
                                </a:cubicBezTo>
                                <a:cubicBezTo>
                                  <a:pt x="411044" y="555816"/>
                                  <a:pt x="493733" y="522755"/>
                                  <a:pt x="493822" y="505603"/>
                                </a:cubicBezTo>
                                <a:cubicBezTo>
                                  <a:pt x="493822" y="492361"/>
                                  <a:pt x="439260" y="464099"/>
                                  <a:pt x="313490" y="456900"/>
                                </a:cubicBezTo>
                                <a:cubicBezTo>
                                  <a:pt x="289814" y="494938"/>
                                  <a:pt x="272012" y="522044"/>
                                  <a:pt x="269520" y="525066"/>
                                </a:cubicBezTo>
                                <a:cubicBezTo>
                                  <a:pt x="261598" y="534398"/>
                                  <a:pt x="252252" y="529332"/>
                                  <a:pt x="249047" y="525066"/>
                                </a:cubicBezTo>
                                <a:cubicBezTo>
                                  <a:pt x="246644" y="521867"/>
                                  <a:pt x="228753" y="494938"/>
                                  <a:pt x="205077" y="456900"/>
                                </a:cubicBezTo>
                                <a:close/>
                                <a:moveTo>
                                  <a:pt x="259142" y="125952"/>
                                </a:moveTo>
                                <a:cubicBezTo>
                                  <a:pt x="229594" y="125952"/>
                                  <a:pt x="205653" y="149860"/>
                                  <a:pt x="205653" y="179368"/>
                                </a:cubicBezTo>
                                <a:cubicBezTo>
                                  <a:pt x="205653" y="208876"/>
                                  <a:pt x="229594" y="232874"/>
                                  <a:pt x="259142" y="232874"/>
                                </a:cubicBezTo>
                                <a:cubicBezTo>
                                  <a:pt x="288690" y="232874"/>
                                  <a:pt x="312720" y="208876"/>
                                  <a:pt x="312720" y="179368"/>
                                </a:cubicBezTo>
                                <a:cubicBezTo>
                                  <a:pt x="312720" y="149860"/>
                                  <a:pt x="288690" y="125952"/>
                                  <a:pt x="259142" y="125952"/>
                                </a:cubicBezTo>
                                <a:close/>
                                <a:moveTo>
                                  <a:pt x="259142" y="101332"/>
                                </a:moveTo>
                                <a:cubicBezTo>
                                  <a:pt x="302396" y="101332"/>
                                  <a:pt x="337373" y="136262"/>
                                  <a:pt x="337373" y="179368"/>
                                </a:cubicBezTo>
                                <a:cubicBezTo>
                                  <a:pt x="337373" y="222564"/>
                                  <a:pt x="302396" y="257493"/>
                                  <a:pt x="259142" y="257493"/>
                                </a:cubicBezTo>
                                <a:cubicBezTo>
                                  <a:pt x="215977" y="257493"/>
                                  <a:pt x="181000" y="222564"/>
                                  <a:pt x="181000" y="179368"/>
                                </a:cubicBezTo>
                                <a:cubicBezTo>
                                  <a:pt x="181000" y="136262"/>
                                  <a:pt x="215977" y="101332"/>
                                  <a:pt x="259142" y="101332"/>
                                </a:cubicBezTo>
                                <a:close/>
                                <a:moveTo>
                                  <a:pt x="259194" y="24618"/>
                                </a:moveTo>
                                <a:cubicBezTo>
                                  <a:pt x="173924" y="24618"/>
                                  <a:pt x="104319" y="94028"/>
                                  <a:pt x="104319" y="179347"/>
                                </a:cubicBezTo>
                                <a:cubicBezTo>
                                  <a:pt x="104319" y="253912"/>
                                  <a:pt x="223146" y="440903"/>
                                  <a:pt x="259194" y="495916"/>
                                </a:cubicBezTo>
                                <a:cubicBezTo>
                                  <a:pt x="295332" y="440903"/>
                                  <a:pt x="414248" y="253912"/>
                                  <a:pt x="414248" y="179347"/>
                                </a:cubicBezTo>
                                <a:cubicBezTo>
                                  <a:pt x="414248" y="94028"/>
                                  <a:pt x="344643" y="24618"/>
                                  <a:pt x="259194" y="24618"/>
                                </a:cubicBezTo>
                                <a:close/>
                                <a:moveTo>
                                  <a:pt x="259194" y="0"/>
                                </a:moveTo>
                                <a:cubicBezTo>
                                  <a:pt x="358351" y="0"/>
                                  <a:pt x="438904" y="80430"/>
                                  <a:pt x="438904" y="179347"/>
                                </a:cubicBezTo>
                                <a:cubicBezTo>
                                  <a:pt x="438904" y="238004"/>
                                  <a:pt x="376954" y="352118"/>
                                  <a:pt x="327910" y="433348"/>
                                </a:cubicBezTo>
                                <a:cubicBezTo>
                                  <a:pt x="386121" y="437703"/>
                                  <a:pt x="518567" y="453434"/>
                                  <a:pt x="518656" y="505692"/>
                                </a:cubicBezTo>
                                <a:cubicBezTo>
                                  <a:pt x="518656" y="557150"/>
                                  <a:pt x="384163" y="580612"/>
                                  <a:pt x="259372" y="580612"/>
                                </a:cubicBezTo>
                                <a:cubicBezTo>
                                  <a:pt x="134404" y="580612"/>
                                  <a:pt x="0" y="557150"/>
                                  <a:pt x="0" y="505692"/>
                                </a:cubicBezTo>
                                <a:cubicBezTo>
                                  <a:pt x="0" y="453434"/>
                                  <a:pt x="132357" y="437703"/>
                                  <a:pt x="190479" y="433348"/>
                                </a:cubicBezTo>
                                <a:cubicBezTo>
                                  <a:pt x="141524" y="352118"/>
                                  <a:pt x="79574" y="238004"/>
                                  <a:pt x="79574" y="179347"/>
                                </a:cubicBezTo>
                                <a:cubicBezTo>
                                  <a:pt x="79574" y="80430"/>
                                  <a:pt x="160127" y="0"/>
                                  <a:pt x="259194" y="0"/>
                                </a:cubicBezTo>
                                <a:close/>
                              </a:path>
                            </a:pathLst>
                          </a:custGeom>
                          <a:solidFill>
                            <a:schemeClr val="accent4"/>
                          </a:solidFill>
                          <a:ln w="12700">
                            <a:miter lim="400000"/>
                          </a:ln>
                        </wps:spPr>
                        <wps:bodyPr lIns="38090" tIns="38090" rIns="38090" bIns="38090" anchor="ctr"/>
                      </wps:wsp>
                      <wps:wsp>
                        <wps:cNvPr id="25" name="Shape 2526"/>
                        <wps:cNvSpPr/>
                        <wps:spPr>
                          <a:xfrm>
                            <a:off x="3427742" y="489436"/>
                            <a:ext cx="188302" cy="144850"/>
                          </a:xfrm>
                          <a:custGeom>
                            <a:avLst/>
                            <a:gdLst>
                              <a:gd name="T0" fmla="*/ 6394 w 6827"/>
                              <a:gd name="T1" fmla="*/ 0 h 5259"/>
                              <a:gd name="T2" fmla="*/ 433 w 6827"/>
                              <a:gd name="T3" fmla="*/ 0 h 5259"/>
                              <a:gd name="T4" fmla="*/ 0 w 6827"/>
                              <a:gd name="T5" fmla="*/ 433 h 5259"/>
                              <a:gd name="T6" fmla="*/ 0 w 6827"/>
                              <a:gd name="T7" fmla="*/ 4826 h 5259"/>
                              <a:gd name="T8" fmla="*/ 433 w 6827"/>
                              <a:gd name="T9" fmla="*/ 5259 h 5259"/>
                              <a:gd name="T10" fmla="*/ 6394 w 6827"/>
                              <a:gd name="T11" fmla="*/ 5259 h 5259"/>
                              <a:gd name="T12" fmla="*/ 6827 w 6827"/>
                              <a:gd name="T13" fmla="*/ 4826 h 5259"/>
                              <a:gd name="T14" fmla="*/ 6827 w 6827"/>
                              <a:gd name="T15" fmla="*/ 433 h 5259"/>
                              <a:gd name="T16" fmla="*/ 6394 w 6827"/>
                              <a:gd name="T17" fmla="*/ 0 h 5259"/>
                              <a:gd name="T18" fmla="*/ 5838 w 6827"/>
                              <a:gd name="T19" fmla="*/ 245 h 5259"/>
                              <a:gd name="T20" fmla="*/ 3413 w 6827"/>
                              <a:gd name="T21" fmla="*/ 2012 h 5259"/>
                              <a:gd name="T22" fmla="*/ 988 w 6827"/>
                              <a:gd name="T23" fmla="*/ 245 h 5259"/>
                              <a:gd name="T24" fmla="*/ 5838 w 6827"/>
                              <a:gd name="T25" fmla="*/ 245 h 5259"/>
                              <a:gd name="T26" fmla="*/ 768 w 6827"/>
                              <a:gd name="T27" fmla="*/ 5014 h 5259"/>
                              <a:gd name="T28" fmla="*/ 433 w 6827"/>
                              <a:gd name="T29" fmla="*/ 5014 h 5259"/>
                              <a:gd name="T30" fmla="*/ 245 w 6827"/>
                              <a:gd name="T31" fmla="*/ 4826 h 5259"/>
                              <a:gd name="T32" fmla="*/ 245 w 6827"/>
                              <a:gd name="T33" fmla="*/ 1019 h 5259"/>
                              <a:gd name="T34" fmla="*/ 768 w 6827"/>
                              <a:gd name="T35" fmla="*/ 1400 h 5259"/>
                              <a:gd name="T36" fmla="*/ 768 w 6827"/>
                              <a:gd name="T37" fmla="*/ 5014 h 5259"/>
                              <a:gd name="T38" fmla="*/ 5814 w 6827"/>
                              <a:gd name="T39" fmla="*/ 5014 h 5259"/>
                              <a:gd name="T40" fmla="*/ 1013 w 6827"/>
                              <a:gd name="T41" fmla="*/ 5014 h 5259"/>
                              <a:gd name="T42" fmla="*/ 1013 w 6827"/>
                              <a:gd name="T43" fmla="*/ 1578 h 5259"/>
                              <a:gd name="T44" fmla="*/ 3341 w 6827"/>
                              <a:gd name="T45" fmla="*/ 3275 h 5259"/>
                              <a:gd name="T46" fmla="*/ 3413 w 6827"/>
                              <a:gd name="T47" fmla="*/ 3299 h 5259"/>
                              <a:gd name="T48" fmla="*/ 3485 w 6827"/>
                              <a:gd name="T49" fmla="*/ 3275 h 5259"/>
                              <a:gd name="T50" fmla="*/ 5814 w 6827"/>
                              <a:gd name="T51" fmla="*/ 1578 h 5259"/>
                              <a:gd name="T52" fmla="*/ 5814 w 6827"/>
                              <a:gd name="T53" fmla="*/ 5014 h 5259"/>
                              <a:gd name="T54" fmla="*/ 6582 w 6827"/>
                              <a:gd name="T55" fmla="*/ 4826 h 5259"/>
                              <a:gd name="T56" fmla="*/ 6394 w 6827"/>
                              <a:gd name="T57" fmla="*/ 5014 h 5259"/>
                              <a:gd name="T58" fmla="*/ 6059 w 6827"/>
                              <a:gd name="T59" fmla="*/ 5014 h 5259"/>
                              <a:gd name="T60" fmla="*/ 6059 w 6827"/>
                              <a:gd name="T61" fmla="*/ 1400 h 5259"/>
                              <a:gd name="T62" fmla="*/ 6582 w 6827"/>
                              <a:gd name="T63" fmla="*/ 1019 h 5259"/>
                              <a:gd name="T64" fmla="*/ 6582 w 6827"/>
                              <a:gd name="T65" fmla="*/ 4826 h 5259"/>
                              <a:gd name="T66" fmla="*/ 6582 w 6827"/>
                              <a:gd name="T67" fmla="*/ 716 h 5259"/>
                              <a:gd name="T68" fmla="*/ 3413 w 6827"/>
                              <a:gd name="T69" fmla="*/ 3025 h 5259"/>
                              <a:gd name="T70" fmla="*/ 245 w 6827"/>
                              <a:gd name="T71" fmla="*/ 716 h 5259"/>
                              <a:gd name="T72" fmla="*/ 245 w 6827"/>
                              <a:gd name="T73" fmla="*/ 433 h 5259"/>
                              <a:gd name="T74" fmla="*/ 433 w 6827"/>
                              <a:gd name="T75" fmla="*/ 245 h 5259"/>
                              <a:gd name="T76" fmla="*/ 573 w 6827"/>
                              <a:gd name="T77" fmla="*/ 245 h 5259"/>
                              <a:gd name="T78" fmla="*/ 3341 w 6827"/>
                              <a:gd name="T79" fmla="*/ 2263 h 5259"/>
                              <a:gd name="T80" fmla="*/ 3413 w 6827"/>
                              <a:gd name="T81" fmla="*/ 2286 h 5259"/>
                              <a:gd name="T82" fmla="*/ 3485 w 6827"/>
                              <a:gd name="T83" fmla="*/ 2263 h 5259"/>
                              <a:gd name="T84" fmla="*/ 6254 w 6827"/>
                              <a:gd name="T85" fmla="*/ 245 h 5259"/>
                              <a:gd name="T86" fmla="*/ 6394 w 6827"/>
                              <a:gd name="T87" fmla="*/ 245 h 5259"/>
                              <a:gd name="T88" fmla="*/ 6582 w 6827"/>
                              <a:gd name="T89" fmla="*/ 433 h 5259"/>
                              <a:gd name="T90" fmla="*/ 6582 w 6827"/>
                              <a:gd name="T91" fmla="*/ 716 h 52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6827" h="5259">
                                <a:moveTo>
                                  <a:pt x="6394" y="0"/>
                                </a:moveTo>
                                <a:lnTo>
                                  <a:pt x="433" y="0"/>
                                </a:lnTo>
                                <a:cubicBezTo>
                                  <a:pt x="194" y="0"/>
                                  <a:pt x="0" y="194"/>
                                  <a:pt x="0" y="433"/>
                                </a:cubicBezTo>
                                <a:lnTo>
                                  <a:pt x="0" y="4826"/>
                                </a:lnTo>
                                <a:cubicBezTo>
                                  <a:pt x="0" y="5065"/>
                                  <a:pt x="194" y="5259"/>
                                  <a:pt x="433" y="5259"/>
                                </a:cubicBezTo>
                                <a:lnTo>
                                  <a:pt x="6394" y="5259"/>
                                </a:lnTo>
                                <a:cubicBezTo>
                                  <a:pt x="6632" y="5259"/>
                                  <a:pt x="6827" y="5065"/>
                                  <a:pt x="6827" y="4826"/>
                                </a:cubicBezTo>
                                <a:lnTo>
                                  <a:pt x="6827" y="433"/>
                                </a:lnTo>
                                <a:cubicBezTo>
                                  <a:pt x="6827" y="194"/>
                                  <a:pt x="6632" y="0"/>
                                  <a:pt x="6394" y="0"/>
                                </a:cubicBezTo>
                                <a:close/>
                                <a:moveTo>
                                  <a:pt x="5838" y="245"/>
                                </a:moveTo>
                                <a:lnTo>
                                  <a:pt x="3413" y="2012"/>
                                </a:lnTo>
                                <a:lnTo>
                                  <a:pt x="988" y="245"/>
                                </a:lnTo>
                                <a:lnTo>
                                  <a:pt x="5838" y="245"/>
                                </a:lnTo>
                                <a:close/>
                                <a:moveTo>
                                  <a:pt x="768" y="5014"/>
                                </a:moveTo>
                                <a:lnTo>
                                  <a:pt x="433" y="5014"/>
                                </a:lnTo>
                                <a:cubicBezTo>
                                  <a:pt x="329" y="5014"/>
                                  <a:pt x="245" y="4929"/>
                                  <a:pt x="245" y="4826"/>
                                </a:cubicBezTo>
                                <a:lnTo>
                                  <a:pt x="245" y="1019"/>
                                </a:lnTo>
                                <a:lnTo>
                                  <a:pt x="768" y="1400"/>
                                </a:lnTo>
                                <a:lnTo>
                                  <a:pt x="768" y="5014"/>
                                </a:lnTo>
                                <a:close/>
                                <a:moveTo>
                                  <a:pt x="5814" y="5014"/>
                                </a:moveTo>
                                <a:lnTo>
                                  <a:pt x="1013" y="5014"/>
                                </a:lnTo>
                                <a:lnTo>
                                  <a:pt x="1013" y="1578"/>
                                </a:lnTo>
                                <a:lnTo>
                                  <a:pt x="3341" y="3275"/>
                                </a:lnTo>
                                <a:cubicBezTo>
                                  <a:pt x="3363" y="3291"/>
                                  <a:pt x="3388" y="3299"/>
                                  <a:pt x="3413" y="3299"/>
                                </a:cubicBezTo>
                                <a:cubicBezTo>
                                  <a:pt x="3439" y="3299"/>
                                  <a:pt x="3464" y="3291"/>
                                  <a:pt x="3485" y="3275"/>
                                </a:cubicBezTo>
                                <a:lnTo>
                                  <a:pt x="5814" y="1578"/>
                                </a:lnTo>
                                <a:lnTo>
                                  <a:pt x="5814" y="5014"/>
                                </a:lnTo>
                                <a:close/>
                                <a:moveTo>
                                  <a:pt x="6582" y="4826"/>
                                </a:moveTo>
                                <a:cubicBezTo>
                                  <a:pt x="6582" y="4929"/>
                                  <a:pt x="6497" y="5014"/>
                                  <a:pt x="6394" y="5014"/>
                                </a:cubicBezTo>
                                <a:lnTo>
                                  <a:pt x="6059" y="5014"/>
                                </a:lnTo>
                                <a:lnTo>
                                  <a:pt x="6059" y="1400"/>
                                </a:lnTo>
                                <a:lnTo>
                                  <a:pt x="6582" y="1019"/>
                                </a:lnTo>
                                <a:lnTo>
                                  <a:pt x="6582" y="4826"/>
                                </a:lnTo>
                                <a:close/>
                                <a:moveTo>
                                  <a:pt x="6582" y="716"/>
                                </a:moveTo>
                                <a:lnTo>
                                  <a:pt x="3413" y="3025"/>
                                </a:lnTo>
                                <a:lnTo>
                                  <a:pt x="245" y="716"/>
                                </a:lnTo>
                                <a:lnTo>
                                  <a:pt x="245" y="433"/>
                                </a:lnTo>
                                <a:cubicBezTo>
                                  <a:pt x="245" y="329"/>
                                  <a:pt x="329" y="245"/>
                                  <a:pt x="433" y="245"/>
                                </a:cubicBezTo>
                                <a:lnTo>
                                  <a:pt x="573" y="245"/>
                                </a:lnTo>
                                <a:lnTo>
                                  <a:pt x="3341" y="2263"/>
                                </a:lnTo>
                                <a:cubicBezTo>
                                  <a:pt x="3363" y="2279"/>
                                  <a:pt x="3388" y="2286"/>
                                  <a:pt x="3413" y="2286"/>
                                </a:cubicBezTo>
                                <a:cubicBezTo>
                                  <a:pt x="3439" y="2286"/>
                                  <a:pt x="3464" y="2279"/>
                                  <a:pt x="3485" y="2263"/>
                                </a:cubicBezTo>
                                <a:lnTo>
                                  <a:pt x="6254" y="245"/>
                                </a:lnTo>
                                <a:lnTo>
                                  <a:pt x="6394" y="245"/>
                                </a:lnTo>
                                <a:cubicBezTo>
                                  <a:pt x="6497" y="245"/>
                                  <a:pt x="6582" y="329"/>
                                  <a:pt x="6582" y="433"/>
                                </a:cubicBezTo>
                                <a:lnTo>
                                  <a:pt x="6582" y="716"/>
                                </a:lnTo>
                                <a:close/>
                              </a:path>
                            </a:pathLst>
                          </a:custGeom>
                          <a:solidFill>
                            <a:schemeClr val="accent4"/>
                          </a:solidFill>
                          <a:ln w="12700">
                            <a:miter lim="400000"/>
                          </a:ln>
                        </wps:spPr>
                        <wps:bodyPr lIns="38090" tIns="38090" rIns="38090" bIns="38090" anchor="ctr"/>
                      </wps:wsp>
                    </wpg:wgp>
                  </a:graphicData>
                </a:graphic>
              </wp:anchor>
            </w:drawing>
          </mc:Choice>
          <mc:Fallback>
            <w:pict>
              <v:group id="组合 11" o:spid="_x0000_s1026" o:spt="203" style="position:absolute;left:0pt;margin-left:169.1pt;margin-top:10.5pt;height:56.5pt;width:250.8pt;z-index:251697152;mso-width-relative:page;mso-height-relative:page;" coordorigin="2160571,0" coordsize="3185256,717365" o:gfxdata="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">
                <o:lock v:ext="edit" aspectratio="f"/>
                <v:shape id="文本框 42" o:spid="_x0000_s1026" o:spt="202" type="#_x0000_t202" style="position:absolute;left:2365230;top:0;height:345440;width:1174750;" filled="f" stroked="f" coordsize="21600,21600" o:gfxdata="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UVCdi5AAAA2wAA&#10;AA8AAAAAAAAAAQAgAAAAIgAAAGRycy9kb3ducmV2LnhtbFBLAQIUABQAAAAIAIdO4kAzLwWeOwAA&#10;ADkAAAAQAAAAAAAAAAEAIAAAAAgBAABkcnMvc2hhcGV4bWwueG1sUEsFBgAAAAAGAAYAWwEAALID&#10;AAAAAA==&#10;">
                  <v:fill on="f" focussize="0,0"/>
                  <v:stroke on="f"/>
                  <v:imagedata o:title=""/>
                  <o:lock v:ext="edit" aspectratio="f"/>
                  <v:textbox style="mso-fit-shape-to-text:t;">
                    <w:txbxContent>
                      <w:p>
                        <w:pPr>
                          <w:spacing w:line="400" w:lineRule="exact"/>
                          <w:rPr>
                            <w:rFonts w:ascii="Times New Roman" w:hAnsi="Times New Roman"/>
                            <w:kern w:val="0"/>
                            <w:sz w:val="24"/>
                            <w:szCs w:val="24"/>
                          </w:rPr>
                        </w:pPr>
                        <w:r>
                          <w:rPr>
                            <w:rFonts w:ascii="Times New Roman" w:hAnsi="Times New Roman"/>
                            <w:color w:val="404040" w:themeColor="text1" w:themeTint="BF"/>
                            <w:kern w:val="24"/>
                            <w:sz w:val="22"/>
                            <w:lang w:val="en"/>
                            <w14:textFill>
                              <w14:solidFill>
                                <w14:schemeClr w14:val="tx1">
                                  <w14:lumMod w14:val="75000"/>
                                  <w14:lumOff w14:val="25000"/>
                                </w14:schemeClr>
                              </w14:solidFill>
                            </w14:textFill>
                          </w:rPr>
                          <w:t>1995.05.05</w:t>
                        </w:r>
                      </w:p>
                    </w:txbxContent>
                  </v:textbox>
                </v:shape>
                <v:shape id="文本框 43" o:spid="_x0000_s1026" o:spt="202" type="#_x0000_t202" style="position:absolute;left:3640852;top:0;height:345440;width:1704975;" filled="f" stroked="f" coordsize="21600,21600" o:gfxdata="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8Y4Mb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spacing w:line="400" w:lineRule="exact"/>
                          <w:rPr>
                            <w:rFonts w:ascii="Times New Roman" w:hAnsi="Times New Roman"/>
                            <w:kern w:val="0"/>
                            <w:sz w:val="24"/>
                            <w:szCs w:val="24"/>
                          </w:rPr>
                        </w:pPr>
                        <w:r>
                          <w:rPr>
                            <w:rFonts w:ascii="Times New Roman" w:hAnsi="Times New Roman"/>
                            <w:color w:val="404040" w:themeColor="text1" w:themeTint="BF"/>
                            <w:kern w:val="24"/>
                            <w:sz w:val="22"/>
                            <w:lang w:val="en"/>
                            <w14:textFill>
                              <w14:solidFill>
                                <w14:schemeClr w14:val="tx1">
                                  <w14:lumMod w14:val="75000"/>
                                  <w14:lumOff w14:val="25000"/>
                                </w14:schemeClr>
                              </w14:solidFill>
                            </w14:textFill>
                          </w:rPr>
                          <w:t>s86 180 5252 5252</w:t>
                        </w:r>
                      </w:p>
                    </w:txbxContent>
                  </v:textbox>
                </v:shape>
                <v:shape id="Shape 2526" o:spid="_x0000_s1026" o:spt="100" style="position:absolute;left:2160571;top:95604;height:188302;width:188302;v-text-anchor:middle;" fillcolor="#5FB2D3 [3207]" filled="t" stroked="f" coordsize="21600,21600" o:gfxdata="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3wHEC8AAAA&#10;2wAAAA8AAAAAAAAAAQAgAAAAIgAAAGRycy9kb3ducmV2LnhtbFBLAQIUABQAAAAIAIdO4kAzLwWe&#10;OwAAADkAAAAQAAAAAAAAAAEAIAAAAAsBAABkcnMvc2hhcGV4bWwueG1sUEsFBgAAAAAGAAYAWwEA&#10;ALUDAAAAAA==&#10;" path="m10800,20618c5377,20618,982,16223,982,10800c982,5377,5377,982,10800,982c16223,982,20618,5377,20618,10800c20618,16223,16223,20618,10800,20618m10800,0c4836,0,0,4836,0,10800c0,16765,4836,21600,10800,21600c16764,21600,21600,16765,21600,10800c21600,4836,16764,0,10800,0m14236,16752c14001,16887,13921,17188,14057,17422c14192,17658,14493,17738,14727,17602c14962,17467,15042,17167,14907,16932c14771,16697,14472,16617,14236,16752m10800,11782c10258,11782,9818,11342,9818,10800c9818,10258,10258,9818,10800,9818c11342,9818,11782,10258,11782,10800c11782,11342,11342,11782,10800,11782m15218,10309l12694,10309c12515,9624,11978,9084,11291,8906l11291,3436c11291,3166,11071,2945,10800,2945c10529,2945,10309,3166,10309,3436l10309,8906c9464,9125,8836,9886,8836,10800c8836,11885,9716,12764,10800,12764c11714,12764,12476,12137,12694,11291l15218,11291c15489,11291,15709,11072,15709,10800c15709,10529,15489,10309,15218,10309m16932,6693c16697,6829,16616,7129,16752,7364c16887,7599,17188,7679,17422,7543c17657,7408,17737,7108,17602,6873c17467,6638,17166,6557,16932,6693m10800,17673c10529,17673,10309,17893,10309,18164c10309,18435,10529,18655,10800,18655c11071,18655,11291,18435,11291,18164c11291,17893,11071,17673,10800,17673m17422,14057c17188,13921,16887,14001,16752,14236c16616,14472,16697,14772,16932,14907c17166,15043,17467,14962,17602,14727c17737,14492,17657,14192,17422,14057m4668,6693c4433,6557,4133,6638,3998,6873c3863,7108,3942,7408,4178,7543c4412,7679,4713,7599,4848,7364c4984,7129,4903,6829,4668,6693m14236,4848c14472,4984,14771,4903,14907,4669c15042,4434,14962,4134,14727,3998c14493,3863,14192,3943,14057,4178c13921,4412,14001,4713,14236,4848m3436,10309c3166,10309,2945,10529,2945,10800c2945,11072,3166,11291,3436,11291c3707,11291,3927,11072,3927,10800c3927,10529,3707,10309,3436,10309m6873,3998c6638,4134,6558,4434,6693,4669c6829,4903,7129,4984,7364,4848c7599,4713,7679,4412,7543,4178c7408,3943,7108,3863,6873,3998m4178,14057c3942,14192,3863,14492,3998,14727c4133,14962,4433,15043,4668,14907c4903,14772,4984,14472,4848,14236c4713,14001,4412,13921,4178,14057m7364,16752c7129,16617,6829,16697,6693,16932c6558,17167,6638,17467,6873,17602c7108,17738,7408,17658,7543,17422c7679,17188,7599,16887,7364,16752m18164,10309c17893,10309,17673,10529,17673,10800c17673,11072,17893,11291,18164,11291c18434,11291,18655,11072,18655,10800c18655,10529,18434,10309,18164,10309e">
                  <v:path o:connectlocs="94151,94151;94151,94151;94151,94151;94151,94151" o:connectangles="0,82,164,247"/>
                  <v:fill on="t" focussize="0,0"/>
                  <v:stroke on="f" weight="1pt" miterlimit="4" joinstyle="miter"/>
                  <v:imagedata o:title=""/>
                  <o:lock v:ext="edit" aspectratio="f"/>
                  <v:textbox inset="2.9992125984252pt,2.9992125984252pt,2.9992125984252pt,2.9992125984252pt"/>
                </v:shape>
                <v:shape id="Shape 2526" o:spid="_x0000_s1026" o:spt="100" style="position:absolute;left:3423425;top:95747;height:188016;width:188302;v-text-anchor:middle;" fillcolor="#5FB2D3 [3207]" filled="t" stroked="f" coordsize="607639,606721" o:gfxdata="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S/SlvQAA&#10;ANsAAAAPAAAAAAAAAAEAIAAAACIAAABkcnMvZG93bnJldi54bWxQSwECFAAUAAAACACHTuJAMy8F&#10;njsAAAA5AAAAEAAAAAAAAAABACAAAAAMAQAAZHJzL3NoYXBleG1sLnhtbFBLBQYAAAAABgAGAFsB&#10;AAC2AwAAAAA=&#10;" path="m303784,121302c404354,121302,486055,202966,486055,303290l455706,303290c455706,219583,387711,151693,303784,151693xm303784,60686c437800,60686,546811,169547,546811,303290l516466,303290c516466,186076,421249,90989,303784,90989xm137689,30947c80460,50853,30617,107018,30617,131012c30617,205661,46816,307503,173202,433696c299677,559888,401676,576151,476440,576151c500471,576151,556722,526385,576658,469154c575946,467821,574255,465155,570339,461245c550491,441516,501272,416544,445021,397882c442440,396993,440749,396727,439770,396638c436299,400903,432116,414234,429534,422409c422058,446137,409509,485950,368122,485950c330829,485950,267992,431030,221976,385085c175872,339051,120957,276400,120957,239164c120957,197752,160742,185310,184595,177756c192783,175179,206045,171002,210406,167537c210317,166559,210050,164871,209160,162293c190380,106129,165459,57074,145611,37256c141695,33346,139025,31658,137689,30947xm129946,1265c142229,-2823,154956,3309,167239,15662c196165,44455,223045,107195,238175,152607c259892,217480,151574,195885,151574,239164c151574,260759,194919,314791,243605,363490c292379,412101,346494,455379,368122,455379c411467,455379,389750,347227,454723,368822c500293,384019,563130,410857,591967,439650c604339,452002,610391,464710,606297,476974c584669,541848,519696,606721,476440,606721c389750,606721,281520,585037,151574,455379c21628,325632,0,217480,0,131012c0,87733,64973,22949,129946,1265xm303784,0c471287,0,607639,136050,607639,303290l577200,303290c577200,152578,454822,30302,303784,30302xe">
                  <v:path o:connectlocs="94139,37590;150624,93986;141219,93986;94139,47007;94139,18805;169451,93986;160048,93986;94139,28196;42668,9590;9487,40599;53673,134397;147644,178542;178701,145385;176743,142934;137908,123299;136280,122913;133108,130899;114077,150590;68788,119333;37483,74114;57204,55084;65202,51917;64816,50292;45123,11545;42668,9590;40269,392;51825,4853;73808,47291;46971,74114;75491,112641;114077,141116;140914,114293;183445,136242;187886,147808;147644,188016;46971,141116;0,40599;40269,392;94139,0;188302,93986;178869,93986;94139,9390" o:connectangles="0,0,0,0,0,0,0,0,0,0,0,0,0,0,0,0,0,0,0,0,0,0,0,0,0,0,0,0,0,0,0,0,0,0,0,0,0,0,0,0,0,0"/>
                  <v:fill on="t" focussize="0,0"/>
                  <v:stroke on="f" weight="1pt" miterlimit="4" joinstyle="miter"/>
                  <v:imagedata o:title=""/>
                  <o:lock v:ext="edit" aspectratio="f"/>
                  <v:textbox inset="2.9992125984252pt,2.9992125984252pt,2.9992125984252pt,2.9992125984252pt"/>
                </v:shape>
                <v:shape id="文本框 51" o:spid="_x0000_s1026" o:spt="202" type="#_x0000_t202" style="position:absolute;left:2365218;top:371546;height:345440;width:1174750;" filled="f" stroked="f" coordsize="21600,21600" o:gfxdata="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ELFZr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spacing w:line="400" w:lineRule="exact"/>
                          <w:rPr>
                            <w:rFonts w:ascii="Times New Roman" w:hAnsi="Times New Roman"/>
                            <w:kern w:val="0"/>
                            <w:sz w:val="24"/>
                            <w:szCs w:val="24"/>
                          </w:rPr>
                        </w:pPr>
                        <w:r>
                          <w:rPr>
                            <w:rFonts w:ascii="Times New Roman" w:hAnsi="Times New Roman"/>
                            <w:color w:val="404040" w:themeColor="text1" w:themeTint="BF"/>
                            <w:kern w:val="24"/>
                            <w:sz w:val="22"/>
                            <w:lang w:val="en"/>
                            <w14:textFill>
                              <w14:solidFill>
                                <w14:schemeClr w14:val="tx1">
                                  <w14:lumMod w14:val="75000"/>
                                  <w14:lumOff w14:val="25000"/>
                                </w14:schemeClr>
                              </w14:solidFill>
                            </w14:textFill>
                          </w:rPr>
                          <w:t>Hubei Wuhan</w:t>
                        </w:r>
                      </w:p>
                    </w:txbxContent>
                  </v:textbox>
                </v:shape>
                <v:shape id="文本框 52" o:spid="_x0000_s1026" o:spt="202" type="#_x0000_t202" style="position:absolute;left:3640852;top:371925;height:345440;width:1704975;" filled="f" stroked="f" coordsize="21600,21600" o:gfxdata="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w5g/b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spacing w:line="400" w:lineRule="exact"/>
                          <w:rPr>
                            <w:rFonts w:ascii="Times New Roman" w:hAnsi="Times New Roman"/>
                            <w:kern w:val="0"/>
                            <w:sz w:val="24"/>
                            <w:szCs w:val="24"/>
                          </w:rPr>
                        </w:pPr>
                        <w:r>
                          <w:rPr>
                            <w:rFonts w:ascii="Times New Roman" w:hAnsi="Times New Roman"/>
                            <w:color w:val="404040" w:themeColor="text1" w:themeTint="BF"/>
                            <w:kern w:val="24"/>
                            <w:sz w:val="22"/>
                            <w:lang w:val="en"/>
                            <w14:textFill>
                              <w14:solidFill>
                                <w14:schemeClr w14:val="tx1">
                                  <w14:lumMod w14:val="75000"/>
                                  <w14:lumOff w14:val="25000"/>
                                </w14:schemeClr>
                              </w14:solidFill>
                            </w14:textFill>
                          </w:rPr>
                          <w:t>zixuanCV@qq.com</w:t>
                        </w:r>
                      </w:p>
                    </w:txbxContent>
                  </v:textbox>
                </v:shape>
                <v:shape id="Shape 2526" o:spid="_x0000_s1026" o:spt="100" style="position:absolute;left:2170618;top:467710;height:188302;width:168208;v-text-anchor:middle;" fillcolor="#5FB2D3 [3207]" filled="t" stroked="f" coordsize="518656,580612" o:gfxdata="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IPLDvQAA&#10;ANsAAAAPAAAAAAAAAAEAIAAAACIAAABkcnMvZG93bnJldi54bWxQSwECFAAUAAAACACHTuJAMy8F&#10;njsAAAA5AAAAEAAAAAAAAAABACAAAAAMAQAAZHJzL3NoYXBleG1sLnhtbFBLBQYAAAAABgAGAFsB&#10;AAC2AwAAAAA=&#10;" path="m205077,456900c79307,464099,24745,492450,24745,505603c24745,522667,107434,555816,259194,555816c411044,555816,493733,522755,493822,505603c493822,492361,439260,464099,313490,456900c289814,494938,272012,522044,269520,525066c261598,534398,252252,529332,249047,525066c246644,521867,228753,494938,205077,456900xm259142,125952c229594,125952,205653,149860,205653,179368c205653,208876,229594,232874,259142,232874c288690,232874,312720,208876,312720,179368c312720,149860,288690,125952,259142,125952xm259142,101332c302396,101332,337373,136262,337373,179368c337373,222564,302396,257493,259142,257493c215977,257493,181000,222564,181000,179368c181000,136262,215977,101332,259142,101332xm259194,24618c173924,24618,104319,94028,104319,179347c104319,253912,223146,440903,259194,495916c295332,440903,414248,253912,414248,179347c414248,94028,344643,24618,259194,24618xm259194,0c358351,0,438904,80430,438904,179347c438904,238004,376954,352118,327910,433348c386121,437703,518567,453434,518656,505692c518656,557150,384163,580612,259372,580612c134404,580612,0,557150,0,505692c0,453434,132357,437703,190479,433348c141524,352118,79574,238004,79574,179347c79574,80430,160127,0,259194,0xe">
                  <v:path o:connectlocs="66509,148180;8025,163975;84060,180260;160153,163975;101669,148180;87409,170287;80769,170287;66509,148180;84043,40848;66696,58171;84043,75524;101419,58171;84043,40848;84043,32863;109415,58171;84043,83509;58701,58171;84043,32863;84060,7984;33832,58165;84060,160833;134346,58165;84060,7984;84060,0;142343,58165;106346,140541;168208,164004;84118,188302;0,164004;61775,140541;25807,58165;84060,0" o:connectangles="0,0,0,0,0,0,0,0,0,0,0,0,0,0,0,0,0,0,0,0,0,0,0,0,0,0,0,0,0,0,0,0"/>
                  <v:fill on="t" focussize="0,0"/>
                  <v:stroke on="f" weight="1pt" miterlimit="4" joinstyle="miter"/>
                  <v:imagedata o:title=""/>
                  <o:lock v:ext="edit" aspectratio="f"/>
                  <v:textbox inset="2.9992125984252pt,2.9992125984252pt,2.9992125984252pt,2.9992125984252pt"/>
                </v:shape>
                <v:shape id="Shape 2526" o:spid="_x0000_s1026" o:spt="100" style="position:absolute;left:3427742;top:489436;height:144850;width:188302;v-text-anchor:middle;" fillcolor="#5FB2D3 [3207]" filled="t" stroked="f" coordsize="6827,5259" o:gfxdata="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V4qHLgAAADbAAAA&#10;DwAAAAAAAAABACAAAAAiAAAAZHJzL2Rvd25yZXYueG1sUEsBAhQAFAAAAAgAh07iQDMvBZ47AAAA&#10;OQAAABAAAAAAAAAAAQAgAAAABwEAAGRycy9zaGFwZXhtbC54bWxQSwUGAAAAAAYABgBbAQAAsQMA&#10;AAAA&#10;" path="m6394,0l433,0c194,0,0,194,0,433l0,4826c0,5065,194,5259,433,5259l6394,5259c6632,5259,6827,5065,6827,4826l6827,433c6827,194,6632,0,6394,0xm5838,245l3413,2012,988,245,5838,245xm768,5014l433,5014c329,5014,245,4929,245,4826l245,1019,768,1400,768,5014xm5814,5014l1013,5014,1013,1578,3341,3275c3363,3291,3388,3299,3413,3299c3439,3299,3464,3291,3485,3275l5814,1578,5814,5014xm6582,4826c6582,4929,6497,5014,6394,5014l6059,5014,6059,1400,6582,1019,6582,4826xm6582,716l3413,3025,245,716,245,433c245,329,329,245,433,245l573,245,3341,2263c3363,2279,3388,2286,3413,2286c3439,2286,3464,2279,3485,2263l6254,245,6394,245c6497,245,6582,329,6582,433l6582,716xe">
                  <v:path o:connectlocs="176359,0;11942,0;0,11926;0,132923;11942,144850;176359,144850;188302,132923;188302,11926;176359,0;161023,6748;94137,55417;27250,6748;161023,6748;21182,138101;11942,138101;6757,132923;6757,28066;21182,38560;21182,138101;160361,138101;27940,138101;27940,43463;92151,90204;94137,90865;96123,90204;160361,43463;160361,138101;181544,132923;176359,138101;167119,138101;167119,38560;181544,28066;181544,132923;181544,19720;94137,83318;6757,19720;6757,11926;11942,6748;15804,6748;92151,62330;94137,62963;96123,62330;172497,6748;176359,6748;181544,11926;181544,19720" o:connectangles="0,0,0,0,0,0,0,0,0,0,0,0,0,0,0,0,0,0,0,0,0,0,0,0,0,0,0,0,0,0,0,0,0,0,0,0,0,0,0,0,0,0,0,0,0,0"/>
                  <v:fill on="t" focussize="0,0"/>
                  <v:stroke on="f" weight="1pt" miterlimit="4" joinstyle="miter"/>
                  <v:imagedata o:title=""/>
                  <o:lock v:ext="edit" aspectratio="f"/>
                  <v:textbox inset="2.9992125984252pt,2.9992125984252pt,2.9992125984252pt,2.9992125984252pt"/>
                </v:shape>
              </v:group>
            </w:pict>
          </mc:Fallback>
        </mc:AlternateContent>
      </w:r>
    </w:p>
    <w:p>
      <w:pPr>
        <w:adjustRightInd w:val="0"/>
        <w:snapToGrid w:val="0"/>
      </w:pPr>
    </w:p>
    <w:p>
      <w:pPr>
        <w:adjustRightInd w:val="0"/>
        <w:snapToGrid w:val="0"/>
      </w:pPr>
    </w:p>
    <w:p>
      <w:pPr>
        <w:adjustRightInd w:val="0"/>
        <w:snapToGrid w:val="0"/>
      </w:pPr>
    </w:p>
    <w:p>
      <w:pPr>
        <w:adjustRightInd w:val="0"/>
        <w:snapToGrid w:val="0"/>
      </w:pPr>
      <w:r>
        <w:rPr>
          <w:lang w:val="en"/>
        </w:rPr>
        <mc:AlternateContent>
          <mc:Choice Requires="wpg">
            <w:drawing>
              <wp:anchor distT="0" distB="0" distL="114300" distR="114300" simplePos="0" relativeHeight="251709440" behindDoc="0" locked="0" layoutInCell="1" allowOverlap="1">
                <wp:simplePos x="0" y="0"/>
                <wp:positionH relativeFrom="column">
                  <wp:posOffset>-1442085</wp:posOffset>
                </wp:positionH>
                <wp:positionV relativeFrom="paragraph">
                  <wp:posOffset>264795</wp:posOffset>
                </wp:positionV>
                <wp:extent cx="13073380" cy="8751570"/>
                <wp:effectExtent l="0" t="19050" r="33020" b="30480"/>
                <wp:wrapNone/>
                <wp:docPr id="225" name="组合 225"/>
                <wp:cNvGraphicFramePr/>
                <a:graphic xmlns:a="http://schemas.openxmlformats.org/drawingml/2006/main">
                  <a:graphicData uri="http://schemas.microsoft.com/office/word/2010/wordprocessingGroup">
                    <wpg:wgp>
                      <wpg:cNvGrpSpPr/>
                      <wpg:grpSpPr>
                        <a:xfrm>
                          <a:off x="0" y="0"/>
                          <a:ext cx="13073608" cy="8751570"/>
                          <a:chOff x="-1733625" y="-114300"/>
                          <a:chExt cx="13346008" cy="8752115"/>
                        </a:xfrm>
                      </wpg:grpSpPr>
                      <wps:wsp>
                        <wps:cNvPr id="2" name="直接连接符 2"/>
                        <wps:cNvCnPr/>
                        <wps:spPr>
                          <a:xfrm>
                            <a:off x="0" y="-114300"/>
                            <a:ext cx="6611816" cy="0"/>
                          </a:xfrm>
                          <a:prstGeom prst="line">
                            <a:avLst/>
                          </a:prstGeom>
                          <a:ln w="5715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27" name="直接连接符 27"/>
                        <wps:cNvCnPr/>
                        <wps:spPr>
                          <a:xfrm>
                            <a:off x="0" y="609600"/>
                            <a:ext cx="6611816"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a:off x="0" y="2049780"/>
                            <a:ext cx="6611816"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a:off x="0" y="5212080"/>
                            <a:ext cx="6611816"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0" y="6469380"/>
                            <a:ext cx="6611816"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24" name="直接连接符 224"/>
                        <wps:cNvCnPr/>
                        <wps:spPr>
                          <a:xfrm>
                            <a:off x="0" y="7673340"/>
                            <a:ext cx="6611816"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2" name="直接连接符 52"/>
                        <wps:cNvCnPr/>
                        <wps:spPr>
                          <a:xfrm>
                            <a:off x="-1733625" y="8637815"/>
                            <a:ext cx="6611816" cy="0"/>
                          </a:xfrm>
                          <a:prstGeom prst="line">
                            <a:avLst/>
                          </a:prstGeom>
                          <a:ln w="5715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53" name="直接连接符 53"/>
                        <wps:cNvCnPr/>
                        <wps:spPr>
                          <a:xfrm>
                            <a:off x="5000567" y="8637815"/>
                            <a:ext cx="6611816" cy="0"/>
                          </a:xfrm>
                          <a:prstGeom prst="line">
                            <a:avLst/>
                          </a:prstGeom>
                          <a:ln w="5715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13.55pt;margin-top:20.85pt;height:689.1pt;width:1029.4pt;z-index:251709440;mso-width-relative:page;mso-height-relative:page;" coordorigin="-1733625,-114300" coordsize="13346008,8752115" o:gfxdata="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">
                <o:lock v:ext="edit" aspectratio="f"/>
                <v:line id="_x0000_s1026" o:spid="_x0000_s1026" o:spt="20" style="position:absolute;left:0;top:-114300;height:0;width:6611816;" filled="f" stroked="t" coordsize="21600,21600" o:gfxdata="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8T3Iy8AAAA&#10;2gAAAA8AAAAAAAAAAQAgAAAAIgAAAGRycy9kb3ducmV2LnhtbFBLAQIUABQAAAAIAIdO4kAzLwWe&#10;OwAAADkAAAAQAAAAAAAAAAEAIAAAAAsBAABkcnMvc2hhcGV4bWwueG1sUEsFBgAAAAAGAAYAWwEA&#10;ALUDAAAAAA==&#10;">
                  <v:fill on="f" focussize="0,0"/>
                  <v:stroke weight="4.5pt" color="#5FB2D3 [3207]" joinstyle="round"/>
                  <v:imagedata o:title=""/>
                  <o:lock v:ext="edit" aspectratio="f"/>
                </v:line>
                <v:line id="_x0000_s1026" o:spid="_x0000_s1026" o:spt="20" style="position:absolute;left:0;top:609600;height:0;width:6611816;" filled="f" stroked="t" coordsize="21600,21600" o:gfxdata="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gJrEC/&#10;AAAA2wAAAA8AAAAAAAAAAQAgAAAAIgAAAGRycy9kb3ducmV2LnhtbFBLAQIUABQAAAAIAIdO4kAz&#10;LwWeOwAAADkAAAAQAAAAAAAAAAEAIAAAAA4BAABkcnMvc2hhcGV4bWwueG1sUEsFBgAAAAAGAAYA&#10;WwEAALgDAAAAAA==&#10;">
                  <v:fill on="f" focussize="0,0"/>
                  <v:stroke weight="1pt" color="#BFBFBF [2412]" joinstyle="round"/>
                  <v:imagedata o:title=""/>
                  <o:lock v:ext="edit" aspectratio="f"/>
                </v:line>
                <v:line id="_x0000_s1026" o:spid="_x0000_s1026" o:spt="20" style="position:absolute;left:0;top:2049780;height:0;width:6611816;" filled="f" stroked="t" coordsize="21600,21600" o:gfxdata="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ZY4MrsAAADb&#10;AAAADwAAAAAAAAABACAAAAAiAAAAZHJzL2Rvd25yZXYueG1sUEsBAhQAFAAAAAgAh07iQDMvBZ47&#10;AAAAOQAAABAAAAAAAAAAAQAgAAAACgEAAGRycy9zaGFwZXhtbC54bWxQSwUGAAAAAAYABgBbAQAA&#10;tAMAAAAA&#10;">
                  <v:fill on="f" focussize="0,0"/>
                  <v:stroke weight="1pt" color="#BFBFBF [2412]" joinstyle="round"/>
                  <v:imagedata o:title=""/>
                  <o:lock v:ext="edit" aspectratio="f"/>
                </v:line>
                <v:line id="_x0000_s1026" o:spid="_x0000_s1026" o:spt="20" style="position:absolute;left:0;top:5212080;height:0;width:6611816;" filled="f" stroked="t" coordsize="21600,21600" o:gfxdata="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banam/&#10;AAAA2wAAAA8AAAAAAAAAAQAgAAAAIgAAAGRycy9kb3ducmV2LnhtbFBLAQIUABQAAAAIAIdO4kAz&#10;LwWeOwAAADkAAAAQAAAAAAAAAAEAIAAAAA4BAABkcnMvc2hhcGV4bWwueG1sUEsFBgAAAAAGAAYA&#10;WwEAALgDAAAAAA==&#10;">
                  <v:fill on="f" focussize="0,0"/>
                  <v:stroke weight="1pt" color="#BFBFBF [2412]" joinstyle="round"/>
                  <v:imagedata o:title=""/>
                  <o:lock v:ext="edit" aspectratio="f"/>
                </v:line>
                <v:line id="_x0000_s1026" o:spid="_x0000_s1026" o:spt="20" style="position:absolute;left:0;top:6469380;height:0;width:6611816;" filled="f" stroked="t" coordsize="21600,21600" o:gfxdata="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XUHcr4A&#10;AADbAAAADwAAAAAAAAABACAAAAAiAAAAZHJzL2Rvd25yZXYueG1sUEsBAhQAFAAAAAgAh07iQDMv&#10;BZ47AAAAOQAAABAAAAAAAAAAAQAgAAAADQEAAGRycy9zaGFwZXhtbC54bWxQSwUGAAAAAAYABgBb&#10;AQAAtwMAAAAA&#10;">
                  <v:fill on="f" focussize="0,0"/>
                  <v:stroke weight="1pt" color="#BFBFBF [2412]" joinstyle="round"/>
                  <v:imagedata o:title=""/>
                  <o:lock v:ext="edit" aspectratio="f"/>
                </v:line>
                <v:line id="_x0000_s1026" o:spid="_x0000_s1026" o:spt="20" style="position:absolute;left:0;top:7673340;height:0;width:6611816;" filled="f" stroked="t" coordsize="21600,21600" o:gfxdata="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iH6Fm/&#10;AAAA3AAAAA8AAAAAAAAAAQAgAAAAIgAAAGRycy9kb3ducmV2LnhtbFBLAQIUABQAAAAIAIdO4kAz&#10;LwWeOwAAADkAAAAQAAAAAAAAAAEAIAAAAA4BAABkcnMvc2hhcGV4bWwueG1sUEsFBgAAAAAGAAYA&#10;WwEAALgDAAAAAA==&#10;">
                  <v:fill on="f" focussize="0,0"/>
                  <v:stroke weight="1pt" color="#BFBFBF [2412]" joinstyle="round"/>
                  <v:imagedata o:title=""/>
                  <o:lock v:ext="edit" aspectratio="f"/>
                </v:line>
                <v:line id="_x0000_s1026" o:spid="_x0000_s1026" o:spt="20" style="position:absolute;left:-1733625;top:8637815;height:0;width:6611816;" filled="f" stroked="t" coordsize="21600,21600" o:gfxdata="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rBF074A&#10;AADbAAAADwAAAAAAAAABACAAAAAiAAAAZHJzL2Rvd25yZXYueG1sUEsBAhQAFAAAAAgAh07iQDMv&#10;BZ47AAAAOQAAABAAAAAAAAAAAQAgAAAADQEAAGRycy9zaGFwZXhtbC54bWxQSwUGAAAAAAYABgBb&#10;AQAAtwMAAAAA&#10;">
                  <v:fill on="f" focussize="0,0"/>
                  <v:stroke weight="4.5pt" color="#5FB2D3 [3207]" joinstyle="round"/>
                  <v:imagedata o:title=""/>
                  <o:lock v:ext="edit" aspectratio="f"/>
                </v:line>
                <v:line id="_x0000_s1026" o:spid="_x0000_s1026" o:spt="20" style="position:absolute;left:5000567;top:8637815;height:0;width:6611816;" filled="f" stroked="t" coordsize="21600,21600" o:gfxdata="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friAvQAA&#10;ANsAAAAPAAAAAAAAAAEAIAAAACIAAABkcnMvZG93bnJldi54bWxQSwECFAAUAAAACACHTuJAMy8F&#10;njsAAAA5AAAAEAAAAAAAAAABACAAAAAMAQAAZHJzL3NoYXBleG1sLnhtbFBLBQYAAAAABgAGAFsB&#10;AAC2AwAAAAA=&#10;">
                  <v:fill on="f" focussize="0,0"/>
                  <v:stroke weight="4.5pt" color="#595959 [2109]" joinstyle="round"/>
                  <v:imagedata o:title=""/>
                  <o:lock v:ext="edit" aspectratio="f"/>
                </v:line>
              </v:group>
            </w:pict>
          </mc:Fallback>
        </mc:AlternateContent>
      </w:r>
    </w:p>
    <w:p>
      <w:pPr>
        <w:adjustRightInd w:val="0"/>
        <w:snapToGrid w:val="0"/>
      </w:pPr>
    </w:p>
    <w:p>
      <w:pPr>
        <w:adjustRightInd w:val="0"/>
        <w:snapToGrid w:val="0"/>
      </w:pPr>
      <w:r>
        <w:rPr>
          <w:lang w:val="en"/>
        </w:rPr>
        <mc:AlternateContent>
          <mc:Choice Requires="wpg">
            <w:drawing>
              <wp:anchor distT="0" distB="0" distL="114300" distR="114300" simplePos="0" relativeHeight="251713536" behindDoc="0" locked="0" layoutInCell="1" allowOverlap="1">
                <wp:simplePos x="0" y="0"/>
                <wp:positionH relativeFrom="column">
                  <wp:posOffset>265430</wp:posOffset>
                </wp:positionH>
                <wp:positionV relativeFrom="paragraph">
                  <wp:posOffset>202565</wp:posOffset>
                </wp:positionV>
                <wp:extent cx="259080" cy="259080"/>
                <wp:effectExtent l="0" t="0" r="7620" b="7620"/>
                <wp:wrapNone/>
                <wp:docPr id="42" name="组合 41"/>
                <wp:cNvGraphicFramePr/>
                <a:graphic xmlns:a="http://schemas.openxmlformats.org/drawingml/2006/main">
                  <a:graphicData uri="http://schemas.microsoft.com/office/word/2010/wordprocessingGroup">
                    <wpg:wgp>
                      <wpg:cNvGrpSpPr/>
                      <wpg:grpSpPr>
                        <a:xfrm>
                          <a:off x="0" y="0"/>
                          <a:ext cx="259354" cy="259354"/>
                          <a:chOff x="0" y="0"/>
                          <a:chExt cx="312384" cy="312384"/>
                        </a:xfrm>
                      </wpg:grpSpPr>
                      <wps:wsp>
                        <wps:cNvPr id="8" name="矩形 8"/>
                        <wps:cNvSpPr/>
                        <wps:spPr>
                          <a:xfrm>
                            <a:off x="0" y="0"/>
                            <a:ext cx="312384" cy="312384"/>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mortarboard_176255"/>
                        <wps:cNvSpPr>
                          <a:spLocks noChangeAspect="1"/>
                        </wps:cNvSpPr>
                        <wps:spPr bwMode="auto">
                          <a:xfrm>
                            <a:off x="32432" y="60700"/>
                            <a:ext cx="247520" cy="190980"/>
                          </a:xfrm>
                          <a:custGeom>
                            <a:avLst/>
                            <a:gdLst>
                              <a:gd name="connsiteX0" fmla="*/ 469503 w 606325"/>
                              <a:gd name="connsiteY0" fmla="*/ 414055 h 467826"/>
                              <a:gd name="connsiteX1" fmla="*/ 455707 w 606325"/>
                              <a:gd name="connsiteY1" fmla="*/ 427831 h 467826"/>
                              <a:gd name="connsiteX2" fmla="*/ 469503 w 606325"/>
                              <a:gd name="connsiteY2" fmla="*/ 441607 h 467826"/>
                              <a:gd name="connsiteX3" fmla="*/ 483299 w 606325"/>
                              <a:gd name="connsiteY3" fmla="*/ 427831 h 467826"/>
                              <a:gd name="connsiteX4" fmla="*/ 469503 w 606325"/>
                              <a:gd name="connsiteY4" fmla="*/ 414055 h 467826"/>
                              <a:gd name="connsiteX5" fmla="*/ 96641 w 606325"/>
                              <a:gd name="connsiteY5" fmla="*/ 234748 h 467826"/>
                              <a:gd name="connsiteX6" fmla="*/ 110439 w 606325"/>
                              <a:gd name="connsiteY6" fmla="*/ 248525 h 467826"/>
                              <a:gd name="connsiteX7" fmla="*/ 110439 w 606325"/>
                              <a:gd name="connsiteY7" fmla="*/ 351983 h 467826"/>
                              <a:gd name="connsiteX8" fmla="*/ 303777 w 606325"/>
                              <a:gd name="connsiteY8" fmla="*/ 414022 h 467826"/>
                              <a:gd name="connsiteX9" fmla="*/ 383889 w 606325"/>
                              <a:gd name="connsiteY9" fmla="*/ 404334 h 467826"/>
                              <a:gd name="connsiteX10" fmla="*/ 399111 w 606325"/>
                              <a:gd name="connsiteY10" fmla="*/ 414022 h 467826"/>
                              <a:gd name="connsiteX11" fmla="*/ 389408 w 606325"/>
                              <a:gd name="connsiteY11" fmla="*/ 430554 h 467826"/>
                              <a:gd name="connsiteX12" fmla="*/ 303777 w 606325"/>
                              <a:gd name="connsiteY12" fmla="*/ 441575 h 467826"/>
                              <a:gd name="connsiteX13" fmla="*/ 86939 w 606325"/>
                              <a:gd name="connsiteY13" fmla="*/ 368514 h 467826"/>
                              <a:gd name="connsiteX14" fmla="*/ 82844 w 606325"/>
                              <a:gd name="connsiteY14" fmla="*/ 358826 h 467826"/>
                              <a:gd name="connsiteX15" fmla="*/ 82844 w 606325"/>
                              <a:gd name="connsiteY15" fmla="*/ 248525 h 467826"/>
                              <a:gd name="connsiteX16" fmla="*/ 96641 w 606325"/>
                              <a:gd name="connsiteY16" fmla="*/ 234748 h 467826"/>
                              <a:gd name="connsiteX17" fmla="*/ 296210 w 606325"/>
                              <a:gd name="connsiteY17" fmla="*/ 0 h 467826"/>
                              <a:gd name="connsiteX18" fmla="*/ 336974 w 606325"/>
                              <a:gd name="connsiteY18" fmla="*/ 7266 h 467826"/>
                              <a:gd name="connsiteX19" fmla="*/ 577199 w 606325"/>
                              <a:gd name="connsiteY19" fmla="*/ 95520 h 467826"/>
                              <a:gd name="connsiteX20" fmla="*/ 606215 w 606325"/>
                              <a:gd name="connsiteY20" fmla="*/ 139603 h 467826"/>
                              <a:gd name="connsiteX21" fmla="*/ 574440 w 606325"/>
                              <a:gd name="connsiteY21" fmla="*/ 183775 h 467826"/>
                              <a:gd name="connsiteX22" fmla="*/ 481964 w 606325"/>
                              <a:gd name="connsiteY22" fmla="*/ 218260 h 467826"/>
                              <a:gd name="connsiteX23" fmla="*/ 481964 w 606325"/>
                              <a:gd name="connsiteY23" fmla="*/ 361618 h 467826"/>
                              <a:gd name="connsiteX24" fmla="*/ 495760 w 606325"/>
                              <a:gd name="connsiteY24" fmla="*/ 352019 h 467826"/>
                              <a:gd name="connsiteX25" fmla="*/ 495760 w 606325"/>
                              <a:gd name="connsiteY25" fmla="*/ 248567 h 467826"/>
                              <a:gd name="connsiteX26" fmla="*/ 509555 w 606325"/>
                              <a:gd name="connsiteY26" fmla="*/ 234791 h 467826"/>
                              <a:gd name="connsiteX27" fmla="*/ 523351 w 606325"/>
                              <a:gd name="connsiteY27" fmla="*/ 248567 h 467826"/>
                              <a:gd name="connsiteX28" fmla="*/ 523351 w 606325"/>
                              <a:gd name="connsiteY28" fmla="*/ 358863 h 467826"/>
                              <a:gd name="connsiteX29" fmla="*/ 519257 w 606325"/>
                              <a:gd name="connsiteY29" fmla="*/ 368550 h 467826"/>
                              <a:gd name="connsiteX30" fmla="*/ 488817 w 606325"/>
                              <a:gd name="connsiteY30" fmla="*/ 390592 h 467826"/>
                              <a:gd name="connsiteX31" fmla="*/ 510980 w 606325"/>
                              <a:gd name="connsiteY31" fmla="*/ 426409 h 467826"/>
                              <a:gd name="connsiteX32" fmla="*/ 469503 w 606325"/>
                              <a:gd name="connsiteY32" fmla="*/ 467826 h 467826"/>
                              <a:gd name="connsiteX33" fmla="*/ 428116 w 606325"/>
                              <a:gd name="connsiteY33" fmla="*/ 426409 h 467826"/>
                              <a:gd name="connsiteX34" fmla="*/ 455707 w 606325"/>
                              <a:gd name="connsiteY34" fmla="*/ 387837 h 467826"/>
                              <a:gd name="connsiteX35" fmla="*/ 455707 w 606325"/>
                              <a:gd name="connsiteY35" fmla="*/ 216837 h 467826"/>
                              <a:gd name="connsiteX36" fmla="*/ 294163 w 606325"/>
                              <a:gd name="connsiteY36" fmla="*/ 152046 h 467826"/>
                              <a:gd name="connsiteX37" fmla="*/ 269241 w 606325"/>
                              <a:gd name="connsiteY37" fmla="*/ 138270 h 467826"/>
                              <a:gd name="connsiteX38" fmla="*/ 296922 w 606325"/>
                              <a:gd name="connsiteY38" fmla="*/ 124494 h 467826"/>
                              <a:gd name="connsiteX39" fmla="*/ 323178 w 606325"/>
                              <a:gd name="connsiteY39" fmla="*/ 134093 h 467826"/>
                              <a:gd name="connsiteX40" fmla="*/ 469503 w 606325"/>
                              <a:gd name="connsiteY40" fmla="*/ 193374 h 467826"/>
                              <a:gd name="connsiteX41" fmla="*/ 566163 w 606325"/>
                              <a:gd name="connsiteY41" fmla="*/ 156134 h 467826"/>
                              <a:gd name="connsiteX42" fmla="*/ 579959 w 606325"/>
                              <a:gd name="connsiteY42" fmla="*/ 138270 h 467826"/>
                              <a:gd name="connsiteX43" fmla="*/ 567587 w 606325"/>
                              <a:gd name="connsiteY43" fmla="*/ 123072 h 467826"/>
                              <a:gd name="connsiteX44" fmla="*/ 327273 w 606325"/>
                              <a:gd name="connsiteY44" fmla="*/ 34817 h 467826"/>
                              <a:gd name="connsiteX45" fmla="*/ 265147 w 606325"/>
                              <a:gd name="connsiteY45" fmla="*/ 34817 h 467826"/>
                              <a:gd name="connsiteX46" fmla="*/ 40052 w 606325"/>
                              <a:gd name="connsiteY46" fmla="*/ 120317 h 467826"/>
                              <a:gd name="connsiteX47" fmla="*/ 27591 w 606325"/>
                              <a:gd name="connsiteY47" fmla="*/ 138270 h 467826"/>
                              <a:gd name="connsiteX48" fmla="*/ 40052 w 606325"/>
                              <a:gd name="connsiteY48" fmla="*/ 154801 h 467826"/>
                              <a:gd name="connsiteX49" fmla="*/ 280367 w 606325"/>
                              <a:gd name="connsiteY49" fmla="*/ 241634 h 467826"/>
                              <a:gd name="connsiteX50" fmla="*/ 339733 w 606325"/>
                              <a:gd name="connsiteY50" fmla="*/ 241634 h 467826"/>
                              <a:gd name="connsiteX51" fmla="*/ 394917 w 606325"/>
                              <a:gd name="connsiteY51" fmla="*/ 221015 h 467826"/>
                              <a:gd name="connsiteX52" fmla="*/ 412896 w 606325"/>
                              <a:gd name="connsiteY52" fmla="*/ 229280 h 467826"/>
                              <a:gd name="connsiteX53" fmla="*/ 404618 w 606325"/>
                              <a:gd name="connsiteY53" fmla="*/ 247144 h 467826"/>
                              <a:gd name="connsiteX54" fmla="*/ 349346 w 606325"/>
                              <a:gd name="connsiteY54" fmla="*/ 267853 h 467826"/>
                              <a:gd name="connsiteX55" fmla="*/ 310718 w 606325"/>
                              <a:gd name="connsiteY55" fmla="*/ 276118 h 467826"/>
                              <a:gd name="connsiteX56" fmla="*/ 270665 w 606325"/>
                              <a:gd name="connsiteY56" fmla="*/ 269275 h 467826"/>
                              <a:gd name="connsiteX57" fmla="*/ 30351 w 606325"/>
                              <a:gd name="connsiteY57" fmla="*/ 181020 h 467826"/>
                              <a:gd name="connsiteX58" fmla="*/ 0 w 606325"/>
                              <a:gd name="connsiteY58" fmla="*/ 138270 h 467826"/>
                              <a:gd name="connsiteX59" fmla="*/ 30351 w 606325"/>
                              <a:gd name="connsiteY59" fmla="*/ 94098 h 467826"/>
                              <a:gd name="connsiteX60" fmla="*/ 255445 w 606325"/>
                              <a:gd name="connsiteY60" fmla="*/ 7266 h 467826"/>
                              <a:gd name="connsiteX61" fmla="*/ 296210 w 606325"/>
                              <a:gd name="connsiteY61" fmla="*/ 0 h 4678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Lst>
                            <a:rect l="l" t="t" r="r" b="b"/>
                            <a:pathLst>
                              <a:path w="606325" h="467826">
                                <a:moveTo>
                                  <a:pt x="469503" y="414055"/>
                                </a:moveTo>
                                <a:cubicBezTo>
                                  <a:pt x="461226" y="414055"/>
                                  <a:pt x="455707" y="419566"/>
                                  <a:pt x="455707" y="427831"/>
                                </a:cubicBezTo>
                                <a:cubicBezTo>
                                  <a:pt x="455707" y="436097"/>
                                  <a:pt x="461226" y="441607"/>
                                  <a:pt x="469503" y="441607"/>
                                </a:cubicBezTo>
                                <a:cubicBezTo>
                                  <a:pt x="477781" y="441607"/>
                                  <a:pt x="483299" y="436097"/>
                                  <a:pt x="483299" y="427831"/>
                                </a:cubicBezTo>
                                <a:cubicBezTo>
                                  <a:pt x="483299" y="419566"/>
                                  <a:pt x="477781" y="414055"/>
                                  <a:pt x="469503" y="414055"/>
                                </a:cubicBezTo>
                                <a:close/>
                                <a:moveTo>
                                  <a:pt x="96641" y="234748"/>
                                </a:moveTo>
                                <a:cubicBezTo>
                                  <a:pt x="104920" y="234748"/>
                                  <a:pt x="110439" y="240259"/>
                                  <a:pt x="110439" y="248525"/>
                                </a:cubicBezTo>
                                <a:lnTo>
                                  <a:pt x="110439" y="351983"/>
                                </a:lnTo>
                                <a:cubicBezTo>
                                  <a:pt x="153254" y="387802"/>
                                  <a:pt x="234791" y="414022"/>
                                  <a:pt x="303777" y="414022"/>
                                </a:cubicBezTo>
                                <a:cubicBezTo>
                                  <a:pt x="328701" y="414022"/>
                                  <a:pt x="356295" y="411266"/>
                                  <a:pt x="383889" y="404334"/>
                                </a:cubicBezTo>
                                <a:cubicBezTo>
                                  <a:pt x="390833" y="401578"/>
                                  <a:pt x="397687" y="407089"/>
                                  <a:pt x="399111" y="414022"/>
                                </a:cubicBezTo>
                                <a:cubicBezTo>
                                  <a:pt x="401870" y="420866"/>
                                  <a:pt x="396351" y="429132"/>
                                  <a:pt x="389408" y="430554"/>
                                </a:cubicBezTo>
                                <a:cubicBezTo>
                                  <a:pt x="360390" y="437486"/>
                                  <a:pt x="330036" y="441575"/>
                                  <a:pt x="303777" y="441575"/>
                                </a:cubicBezTo>
                                <a:cubicBezTo>
                                  <a:pt x="236126" y="441575"/>
                                  <a:pt x="140881" y="416777"/>
                                  <a:pt x="86939" y="368514"/>
                                </a:cubicBezTo>
                                <a:cubicBezTo>
                                  <a:pt x="84179" y="367092"/>
                                  <a:pt x="82844" y="363004"/>
                                  <a:pt x="82844" y="358826"/>
                                </a:cubicBezTo>
                                <a:lnTo>
                                  <a:pt x="82844" y="248525"/>
                                </a:lnTo>
                                <a:cubicBezTo>
                                  <a:pt x="82844" y="240259"/>
                                  <a:pt x="88363" y="234748"/>
                                  <a:pt x="96641" y="234748"/>
                                </a:cubicBezTo>
                                <a:close/>
                                <a:moveTo>
                                  <a:pt x="296210" y="0"/>
                                </a:moveTo>
                                <a:cubicBezTo>
                                  <a:pt x="310028" y="0"/>
                                  <a:pt x="323846" y="2422"/>
                                  <a:pt x="336974" y="7266"/>
                                </a:cubicBezTo>
                                <a:lnTo>
                                  <a:pt x="577199" y="95520"/>
                                </a:lnTo>
                                <a:cubicBezTo>
                                  <a:pt x="595178" y="102364"/>
                                  <a:pt x="607639" y="118984"/>
                                  <a:pt x="606215" y="139603"/>
                                </a:cubicBezTo>
                                <a:cubicBezTo>
                                  <a:pt x="606215" y="158979"/>
                                  <a:pt x="593843" y="176843"/>
                                  <a:pt x="574440" y="183775"/>
                                </a:cubicBezTo>
                                <a:lnTo>
                                  <a:pt x="481964" y="218260"/>
                                </a:lnTo>
                                <a:lnTo>
                                  <a:pt x="481964" y="361618"/>
                                </a:lnTo>
                                <a:cubicBezTo>
                                  <a:pt x="487482" y="358863"/>
                                  <a:pt x="491576" y="356108"/>
                                  <a:pt x="495760" y="352019"/>
                                </a:cubicBezTo>
                                <a:lnTo>
                                  <a:pt x="495760" y="248567"/>
                                </a:lnTo>
                                <a:cubicBezTo>
                                  <a:pt x="495760" y="240301"/>
                                  <a:pt x="501278" y="234791"/>
                                  <a:pt x="509555" y="234791"/>
                                </a:cubicBezTo>
                                <a:cubicBezTo>
                                  <a:pt x="517833" y="234791"/>
                                  <a:pt x="523351" y="240301"/>
                                  <a:pt x="523351" y="248567"/>
                                </a:cubicBezTo>
                                <a:lnTo>
                                  <a:pt x="523351" y="358863"/>
                                </a:lnTo>
                                <a:cubicBezTo>
                                  <a:pt x="523351" y="361618"/>
                                  <a:pt x="522016" y="365795"/>
                                  <a:pt x="519257" y="368550"/>
                                </a:cubicBezTo>
                                <a:cubicBezTo>
                                  <a:pt x="510980" y="375394"/>
                                  <a:pt x="499854" y="383660"/>
                                  <a:pt x="488817" y="390592"/>
                                </a:cubicBezTo>
                                <a:cubicBezTo>
                                  <a:pt x="502702" y="397524"/>
                                  <a:pt x="510980" y="411300"/>
                                  <a:pt x="510980" y="426409"/>
                                </a:cubicBezTo>
                                <a:cubicBezTo>
                                  <a:pt x="510980" y="449873"/>
                                  <a:pt x="493000" y="467826"/>
                                  <a:pt x="469503" y="467826"/>
                                </a:cubicBezTo>
                                <a:cubicBezTo>
                                  <a:pt x="446006" y="467826"/>
                                  <a:pt x="428116" y="449873"/>
                                  <a:pt x="428116" y="426409"/>
                                </a:cubicBezTo>
                                <a:cubicBezTo>
                                  <a:pt x="428116" y="408545"/>
                                  <a:pt x="439152" y="393347"/>
                                  <a:pt x="455707" y="387837"/>
                                </a:cubicBezTo>
                                <a:lnTo>
                                  <a:pt x="455707" y="216837"/>
                                </a:lnTo>
                                <a:lnTo>
                                  <a:pt x="294163" y="152046"/>
                                </a:lnTo>
                                <a:cubicBezTo>
                                  <a:pt x="280367" y="150624"/>
                                  <a:pt x="269241" y="145114"/>
                                  <a:pt x="269241" y="138270"/>
                                </a:cubicBezTo>
                                <a:cubicBezTo>
                                  <a:pt x="269241" y="131338"/>
                                  <a:pt x="281702" y="124494"/>
                                  <a:pt x="296922" y="124494"/>
                                </a:cubicBezTo>
                                <a:cubicBezTo>
                                  <a:pt x="309294" y="124494"/>
                                  <a:pt x="318995" y="128583"/>
                                  <a:pt x="323178" y="134093"/>
                                </a:cubicBezTo>
                                <a:lnTo>
                                  <a:pt x="469503" y="193374"/>
                                </a:lnTo>
                                <a:lnTo>
                                  <a:pt x="566163" y="156134"/>
                                </a:lnTo>
                                <a:cubicBezTo>
                                  <a:pt x="574440" y="153379"/>
                                  <a:pt x="579959" y="146536"/>
                                  <a:pt x="579959" y="138270"/>
                                </a:cubicBezTo>
                                <a:cubicBezTo>
                                  <a:pt x="579959" y="130005"/>
                                  <a:pt x="575864" y="124494"/>
                                  <a:pt x="567587" y="123072"/>
                                </a:cubicBezTo>
                                <a:lnTo>
                                  <a:pt x="327273" y="34817"/>
                                </a:lnTo>
                                <a:cubicBezTo>
                                  <a:pt x="306534" y="26552"/>
                                  <a:pt x="284461" y="27974"/>
                                  <a:pt x="265147" y="34817"/>
                                </a:cubicBezTo>
                                <a:lnTo>
                                  <a:pt x="40052" y="120317"/>
                                </a:lnTo>
                                <a:cubicBezTo>
                                  <a:pt x="29015" y="124494"/>
                                  <a:pt x="27591" y="135515"/>
                                  <a:pt x="27591" y="138270"/>
                                </a:cubicBezTo>
                                <a:cubicBezTo>
                                  <a:pt x="27591" y="141025"/>
                                  <a:pt x="29015" y="150624"/>
                                  <a:pt x="40052" y="154801"/>
                                </a:cubicBezTo>
                                <a:lnTo>
                                  <a:pt x="280367" y="241634"/>
                                </a:lnTo>
                                <a:cubicBezTo>
                                  <a:pt x="301016" y="248567"/>
                                  <a:pt x="321754" y="248567"/>
                                  <a:pt x="339733" y="241634"/>
                                </a:cubicBezTo>
                                <a:lnTo>
                                  <a:pt x="394917" y="221015"/>
                                </a:lnTo>
                                <a:cubicBezTo>
                                  <a:pt x="401859" y="218260"/>
                                  <a:pt x="410137" y="222348"/>
                                  <a:pt x="412896" y="229280"/>
                                </a:cubicBezTo>
                                <a:cubicBezTo>
                                  <a:pt x="415655" y="236124"/>
                                  <a:pt x="411561" y="244389"/>
                                  <a:pt x="404618" y="247144"/>
                                </a:cubicBezTo>
                                <a:lnTo>
                                  <a:pt x="349346" y="267853"/>
                                </a:lnTo>
                                <a:cubicBezTo>
                                  <a:pt x="338309" y="273363"/>
                                  <a:pt x="324513" y="276118"/>
                                  <a:pt x="310718" y="276118"/>
                                </a:cubicBezTo>
                                <a:cubicBezTo>
                                  <a:pt x="296922" y="276118"/>
                                  <a:pt x="283126" y="273363"/>
                                  <a:pt x="270665" y="269275"/>
                                </a:cubicBezTo>
                                <a:lnTo>
                                  <a:pt x="30351" y="181020"/>
                                </a:lnTo>
                                <a:cubicBezTo>
                                  <a:pt x="12460" y="174088"/>
                                  <a:pt x="0" y="157557"/>
                                  <a:pt x="0" y="138270"/>
                                </a:cubicBezTo>
                                <a:cubicBezTo>
                                  <a:pt x="0" y="118984"/>
                                  <a:pt x="11036" y="101031"/>
                                  <a:pt x="30351" y="94098"/>
                                </a:cubicBezTo>
                                <a:lnTo>
                                  <a:pt x="255445" y="7266"/>
                                </a:lnTo>
                                <a:cubicBezTo>
                                  <a:pt x="268574" y="2422"/>
                                  <a:pt x="282392" y="0"/>
                                  <a:pt x="296210" y="0"/>
                                </a:cubicBezTo>
                                <a:close/>
                              </a:path>
                            </a:pathLst>
                          </a:custGeom>
                          <a:solidFill>
                            <a:schemeClr val="bg1"/>
                          </a:solidFill>
                          <a:ln>
                            <a:noFill/>
                          </a:ln>
                        </wps:spPr>
                        <wps:bodyPr/>
                      </wps:wsp>
                    </wpg:wgp>
                  </a:graphicData>
                </a:graphic>
              </wp:anchor>
            </w:drawing>
          </mc:Choice>
          <mc:Fallback>
            <w:pict>
              <v:group id="组合 41" o:spid="_x0000_s1026" o:spt="203" style="position:absolute;left:0pt;margin-left:20.9pt;margin-top:15.95pt;height:20.4pt;width:20.4pt;z-index:251713536;mso-width-relative:page;mso-height-relative:page;" coordsize="312384,312384" o:gfxdata="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">
                <o:lock v:ext="edit" aspectratio="f"/>
                <v:rect id="_x0000_s1026" o:spid="_x0000_s1026" o:spt="1" style="position:absolute;left:0;top:0;height:312384;width:312384;v-text-anchor:middle;" fillcolor="#5FB2D3 [3207]" filled="t" stroked="f" coordsize="21600,21600" o:gfxdata="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CY+hLgAAADaAAAA&#10;DwAAAAAAAAABACAAAAAiAAAAZHJzL2Rvd25yZXYueG1sUEsBAhQAFAAAAAgAh07iQDMvBZ47AAAA&#10;OQAAABAAAAAAAAAAAQAgAAAABwEAAGRycy9zaGFwZXhtbC54bWxQSwUGAAAAAAYABgBbAQAAsQMA&#10;AAAA&#10;">
                  <v:fill on="t" focussize="0,0"/>
                  <v:stroke on="f" weight="2pt"/>
                  <v:imagedata o:title=""/>
                  <o:lock v:ext="edit" aspectratio="f"/>
                </v:rect>
                <v:shape id="mortarboard_176255" o:spid="_x0000_s1026" o:spt="100" style="position:absolute;left:32432;top:60700;height:190980;width:247520;" fillcolor="#FFFFFF [3212]" filled="t" stroked="f" coordsize="606325,467826" o:gfxdata="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S+TEvQAA&#10;ANoAAAAPAAAAAAAAAAEAIAAAACIAAABkcnMvZG93bnJldi54bWxQSwECFAAUAAAACACHTuJAMy8F&#10;njsAAAA5AAAAEAAAAAAAAAABACAAAAAMAQAAZHJzL3NoYXBleG1sLnhtbFBLBQYAAAAABgAGAFsB&#10;AAC2AwAAAAA=&#10;" path="m469503,414055c461226,414055,455707,419566,455707,427831c455707,436097,461226,441607,469503,441607c477781,441607,483299,436097,483299,427831c483299,419566,477781,414055,469503,414055xm96641,234748c104920,234748,110439,240259,110439,248525l110439,351983c153254,387802,234791,414022,303777,414022c328701,414022,356295,411266,383889,404334c390833,401578,397687,407089,399111,414022c401870,420866,396351,429132,389408,430554c360390,437486,330036,441575,303777,441575c236126,441575,140881,416777,86939,368514c84179,367092,82844,363004,82844,358826l82844,248525c82844,240259,88363,234748,96641,234748xm296210,0c310028,0,323846,2422,336974,7266l577199,95520c595178,102364,607639,118984,606215,139603c606215,158979,593843,176843,574440,183775l481964,218260,481964,361618c487482,358863,491576,356108,495760,352019l495760,248567c495760,240301,501278,234791,509555,234791c517833,234791,523351,240301,523351,248567l523351,358863c523351,361618,522016,365795,519257,368550c510980,375394,499854,383660,488817,390592c502702,397524,510980,411300,510980,426409c510980,449873,493000,467826,469503,467826c446006,467826,428116,449873,428116,426409c428116,408545,439152,393347,455707,387837l455707,216837,294163,152046c280367,150624,269241,145114,269241,138270c269241,131338,281702,124494,296922,124494c309294,124494,318995,128583,323178,134093l469503,193374,566163,156134c574440,153379,579959,146536,579959,138270c579959,130005,575864,124494,567587,123072l327273,34817c306534,26552,284461,27974,265147,34817l40052,120317c29015,124494,27591,135515,27591,138270c27591,141025,29015,150624,40052,154801l280367,241634c301016,248567,321754,248567,339733,241634l394917,221015c401859,218260,410137,222348,412896,229280c415655,236124,411561,244389,404618,247144l349346,267853c338309,273363,324513,276118,310718,276118c296922,276118,283126,273363,270665,269275l30351,181020c12460,174088,0,157557,0,138270c0,118984,11036,101031,30351,94098l255445,7266c268574,2422,282392,0,296210,0xe">
                  <v:path o:connectlocs="191665,169029;186033,174652;191665,180276;197297,174652;191665,169029;39451,95830;45084,101455;45084,143689;124010,169015;156714,165060;162929,169015;158967,175764;124010,180263;35491,150437;33819,146483;33819,101455;39451,95830;120921,0;137562,2966;235629,38994;247475,56989;234503,75022;196752,89099;196752,147622;202384,143704;202384,101472;208015,95848;213647,101472;213647,146498;211976,150452;199549,159450;208597,174072;191665,190980;174769,174072;186033,158326;186033,88519;120086,62069;109912,56445;121212,50822;131930,54740;191665,78940;231124,63738;236756,56445;231705,50241;133602,14213;108240,14213;16350,49116;11263,56445;16350,63194;114454,98641;138689,98641;161216,90224;168556,93598;165177,100891;142613,109345;126844,112719;110493,109925;12390,73897;0,56445;12390,38413;104280,2966;120921,0" o:connectangles="0,0,0,0,0,0,0,0,0,0,0,0,0,0,0,0,0,0,0,0,0,0,0,0,0,0,0,0,0,0,0,0,0,0,0,0,0,0,0,0,0,0,0,0,0,0,0,0,0,0,0,0,0,0,0,0,0,0,0,0,0,0"/>
                  <v:fill on="t" focussize="0,0"/>
                  <v:stroke on="f"/>
                  <v:imagedata o:title=""/>
                  <o:lock v:ext="edit" aspectratio="t"/>
                </v:shape>
              </v:group>
            </w:pict>
          </mc:Fallback>
        </mc:AlternateContent>
      </w:r>
      <w:r>
        <w:rPr>
          <w:lang w:val="en"/>
        </w:rPr>
        <mc:AlternateContent>
          <mc:Choice Requires="wps">
            <w:drawing>
              <wp:anchor distT="45720" distB="45720" distL="114300" distR="114300" simplePos="0" relativeHeight="251664384" behindDoc="0" locked="0" layoutInCell="1" allowOverlap="1">
                <wp:simplePos x="0" y="0"/>
                <wp:positionH relativeFrom="column">
                  <wp:posOffset>160655</wp:posOffset>
                </wp:positionH>
                <wp:positionV relativeFrom="page">
                  <wp:posOffset>2070735</wp:posOffset>
                </wp:positionV>
                <wp:extent cx="6682740" cy="1289050"/>
                <wp:effectExtent l="0" t="0" r="0" b="0"/>
                <wp:wrapNone/>
                <wp:docPr id="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682740" cy="1289050"/>
                        </a:xfrm>
                        <a:prstGeom prst="rect">
                          <a:avLst/>
                        </a:prstGeom>
                        <a:noFill/>
                        <a:ln w="9525">
                          <a:noFill/>
                          <a:miter lim="800000"/>
                        </a:ln>
                      </wps:spPr>
                      <wps:txbx>
                        <w:txbxContent>
                          <w:p>
                            <w:pPr>
                              <w:adjustRightInd w:val="0"/>
                              <w:snapToGrid w:val="0"/>
                              <w:spacing w:after="240" w:line="340" w:lineRule="exact"/>
                              <w:ind w:left="630" w:leftChars="300"/>
                              <w:rPr>
                                <w:rFonts w:ascii="Times New Roman" w:hAnsi="Times New Roman" w:eastAsia="阿里巴巴普惠体 M"/>
                                <w:color w:val="5FB2D3" w:themeColor="accent4"/>
                                <w:sz w:val="28"/>
                                <w:szCs w:val="28"/>
                                <w14:textFill>
                                  <w14:solidFill>
                                    <w14:schemeClr w14:val="accent4"/>
                                  </w14:solidFill>
                                </w14:textFill>
                              </w:rPr>
                            </w:pPr>
                            <w:r>
                              <w:rPr>
                                <w:rFonts w:ascii="Times New Roman" w:hAnsi="Times New Roman"/>
                                <w:color w:val="5FB2D3" w:themeColor="accent4"/>
                                <w:sz w:val="28"/>
                                <w:szCs w:val="28"/>
                                <w:lang w:val="en"/>
                                <w14:textFill>
                                  <w14:solidFill>
                                    <w14:schemeClr w14:val="accent4"/>
                                  </w14:solidFill>
                                </w14:textFill>
                              </w:rPr>
                              <w:t>Education</w:t>
                            </w:r>
                          </w:p>
                          <w:p>
                            <w:pPr>
                              <w:adjustRightInd w:val="0"/>
                              <w:snapToGrid w:val="0"/>
                              <w:spacing w:line="340" w:lineRule="exact"/>
                              <w:rPr>
                                <w:rFonts w:ascii="Times New Roman" w:hAnsi="Times New Roman" w:eastAsia="阿里巴巴普惠体 R"/>
                                <w:color w:val="5FB2D3" w:themeColor="accent4"/>
                                <w:szCs w:val="21"/>
                                <w14:textFill>
                                  <w14:solidFill>
                                    <w14:schemeClr w14:val="accent4"/>
                                  </w14:solidFill>
                                </w14:textFill>
                              </w:rPr>
                            </w:pPr>
                            <w:r>
                              <w:rPr>
                                <w:rFonts w:ascii="Times New Roman" w:hAnsi="Times New Roman"/>
                                <w:color w:val="5FB2D3" w:themeColor="accent4"/>
                                <w:szCs w:val="21"/>
                                <w:lang w:val="en"/>
                                <w14:textFill>
                                  <w14:solidFill>
                                    <w14:schemeClr w14:val="accent4"/>
                                  </w14:solidFill>
                                </w14:textFill>
                              </w:rPr>
                              <w:t>2013.09-2017.06 Graduates: Suzhou University Administration / University of Theron</w:t>
                            </w:r>
                          </w:p>
                          <w:p>
                            <w:pPr>
                              <w:adjustRightInd w:val="0"/>
                              <w:snapToGrid w:val="0"/>
                              <w:spacing w:line="340" w:lineRule="exact"/>
                              <w:rPr>
                                <w:rFonts w:ascii="Times New Roman" w:hAnsi="Times New Roman" w:eastAsia="阿里巴巴普惠体 R"/>
                                <w:color w:val="414141"/>
                                <w:szCs w:val="21"/>
                              </w:rPr>
                            </w:pPr>
                            <w:r>
                              <w:rPr>
                                <w:rFonts w:ascii="Times New Roman" w:hAnsi="Times New Roman"/>
                                <w:color w:val="414141"/>
                                <w:szCs w:val="21"/>
                                <w:lang w:val="en"/>
                              </w:rPr>
                              <w:t>Admission s: China University of Science and Technology Information Management</w:t>
                            </w:r>
                          </w:p>
                          <w:p>
                            <w:pPr>
                              <w:adjustRightInd w:val="0"/>
                              <w:snapToGrid w:val="0"/>
                              <w:spacing w:line="340" w:lineRule="exact"/>
                              <w:rPr>
                                <w:rFonts w:ascii="Times New Roman" w:hAnsi="Times New Roman" w:eastAsia="阿里巴巴普惠体 R"/>
                                <w:color w:val="414141"/>
                                <w:szCs w:val="21"/>
                              </w:rPr>
                            </w:pPr>
                            <w:r>
                              <w:rPr>
                                <w:rFonts w:ascii="Times New Roman" w:hAnsi="Times New Roman"/>
                                <w:color w:val="414141"/>
                                <w:szCs w:val="21"/>
                                <w:lang w:val="en"/>
                              </w:rPr>
                              <w:t>Scores: Maths(80), English (80), Ethest and Political (80), Professional (80)</w:t>
                            </w:r>
                          </w:p>
                          <w:p>
                            <w:pPr>
                              <w:adjustRightInd w:val="0"/>
                              <w:snapToGrid w:val="0"/>
                              <w:spacing w:line="340" w:lineRule="exact"/>
                              <w:rPr>
                                <w:rFonts w:ascii="Times New Roman" w:hAnsi="Times New Roman" w:eastAsia="阿里巴巴普惠体 R"/>
                                <w:color w:val="7E77DF"/>
                                <w:sz w:val="10"/>
                                <w:szCs w:val="10"/>
                              </w:rPr>
                            </w:pPr>
                          </w:p>
                          <w:p>
                            <w:pPr>
                              <w:adjustRightInd w:val="0"/>
                              <w:snapToGrid w:val="0"/>
                              <w:spacing w:line="340" w:lineRule="exact"/>
                              <w:rPr>
                                <w:rFonts w:ascii="Times New Roman" w:hAnsi="Times New Roman" w:eastAsia="阿里巴巴普惠体 R"/>
                                <w:color w:val="7E77DF"/>
                                <w:sz w:val="10"/>
                                <w:szCs w:val="10"/>
                              </w:rPr>
                            </w:pPr>
                          </w:p>
                          <w:p>
                            <w:pPr>
                              <w:adjustRightInd w:val="0"/>
                              <w:snapToGrid w:val="0"/>
                              <w:spacing w:after="240" w:line="340" w:lineRule="exact"/>
                              <w:ind w:left="630" w:leftChars="300"/>
                              <w:rPr>
                                <w:rFonts w:ascii="Times New Roman" w:hAnsi="Times New Roman" w:eastAsia="阿里巴巴普惠体 M"/>
                                <w:color w:val="5FB2D3" w:themeColor="accent4"/>
                                <w:sz w:val="28"/>
                                <w:szCs w:val="28"/>
                                <w14:textFill>
                                  <w14:solidFill>
                                    <w14:schemeClr w14:val="accent4"/>
                                  </w14:solidFill>
                                </w14:textFill>
                              </w:rPr>
                            </w:pPr>
                            <w:r>
                              <w:rPr>
                                <w:rFonts w:ascii="Times New Roman" w:hAnsi="Times New Roman"/>
                                <w:color w:val="5FB2D3" w:themeColor="accent4"/>
                                <w:sz w:val="28"/>
                                <w:szCs w:val="28"/>
                                <w:lang w:val="en"/>
                                <w14:textFill>
                                  <w14:solidFill>
                                    <w14:schemeClr w14:val="accent4"/>
                                  </w14:solidFill>
                                </w14:textFill>
                              </w:rPr>
                              <w:t>Practical experience</w:t>
                            </w:r>
                          </w:p>
                          <w:p>
                            <w:pPr>
                              <w:adjustRightInd w:val="0"/>
                              <w:snapToGrid w:val="0"/>
                              <w:spacing w:line="340" w:lineRule="exact"/>
                              <w:rPr>
                                <w:rFonts w:ascii="Times New Roman" w:hAnsi="Times New Roman" w:eastAsia="阿里巴巴普惠体 R"/>
                                <w:color w:val="5FB2D3" w:themeColor="accent4"/>
                                <w:szCs w:val="21"/>
                                <w14:textFill>
                                  <w14:solidFill>
                                    <w14:schemeClr w14:val="accent4"/>
                                  </w14:solidFill>
                                </w14:textFill>
                              </w:rPr>
                            </w:pPr>
                            <w:r>
                              <w:rPr>
                                <w:rFonts w:ascii="Times New Roman" w:hAnsi="Times New Roman"/>
                                <w:color w:val="5FB2D3" w:themeColor="accent4"/>
                                <w:szCs w:val="21"/>
                                <w:lang w:val="en"/>
                                <w14:textFill>
                                  <w14:solidFill>
                                    <w14:schemeClr w14:val="accent4"/>
                                  </w14:solidFill>
                                </w14:textFill>
                              </w:rPr>
                              <w:t>2018.08-2019.02 Beijing Hansen</w:t>
                            </w:r>
                            <w:r>
                              <w:rPr>
                                <w:rFonts w:ascii="Times New Roman" w:hAnsi="Times New Roman"/>
                                <w:lang w:val="en"/>
                              </w:rPr>
                              <w:t xml:space="preserve"> </w:t>
                            </w:r>
                            <w:r>
                              <w:rPr>
                                <w:rFonts w:ascii="Times New Roman" w:hAnsi="Times New Roman"/>
                                <w:color w:val="5FB2D3" w:themeColor="accent4"/>
                                <w:szCs w:val="21"/>
                                <w:lang w:val="en"/>
                                <w14:textFill>
                                  <w14:solidFill>
                                    <w14:schemeClr w14:val="accent4"/>
                                  </w14:solidFill>
                                </w14:textFill>
                              </w:rPr>
                              <w:t>Technology Co., Ltd. Personnel Department Internship</w:t>
                            </w:r>
                          </w:p>
                          <w:p>
                            <w:pPr>
                              <w:adjustRightInd w:val="0"/>
                              <w:snapToGrid w:val="0"/>
                              <w:spacing w:line="340" w:lineRule="exact"/>
                              <w:rPr>
                                <w:rFonts w:ascii="Times New Roman" w:hAnsi="Times New Roman" w:eastAsia="阿里巴巴普惠体 R"/>
                                <w:color w:val="414141"/>
                                <w:szCs w:val="21"/>
                              </w:rPr>
                            </w:pPr>
                            <w:r>
                              <w:rPr>
                                <w:rFonts w:ascii="Times New Roman" w:hAnsi="Times New Roman"/>
                                <w:color w:val="414141"/>
                                <w:szCs w:val="21"/>
                                <w:lang w:val="en"/>
                              </w:rPr>
                              <w:t>Job Description:</w:t>
                            </w:r>
                          </w:p>
                          <w:p>
                            <w:pPr>
                              <w:adjustRightInd w:val="0"/>
                              <w:snapToGrid w:val="0"/>
                              <w:spacing w:line="340" w:lineRule="exact"/>
                              <w:rPr>
                                <w:rFonts w:ascii="Times New Roman" w:hAnsi="Times New Roman" w:eastAsia="阿里巴巴普惠体 R"/>
                                <w:color w:val="414141"/>
                                <w:szCs w:val="21"/>
                              </w:rPr>
                            </w:pPr>
                            <w:r>
                              <w:rPr>
                                <w:rFonts w:ascii="Times New Roman" w:hAnsi="Times New Roman"/>
                                <w:color w:val="414141"/>
                                <w:szCs w:val="21"/>
                                <w:lang w:val="en"/>
                              </w:rPr>
                              <w:t>Responsible for the recruitment of the previous campuses and the recruitment of the interns. Them In, the main job of the campus is is the ing recruitment needs research;Began in the country's major 211, 985 institutions to organize 30 campus work, familiar with online and offline recruitment recruitment channels</w:t>
                            </w:r>
                          </w:p>
                          <w:p>
                            <w:pPr>
                              <w:adjustRightInd w:val="0"/>
                              <w:snapToGrid w:val="0"/>
                              <w:spacing w:line="340" w:lineRule="exact"/>
                              <w:rPr>
                                <w:rFonts w:ascii="Times New Roman" w:hAnsi="Times New Roman" w:eastAsia="阿里巴巴普惠体 R"/>
                                <w:color w:val="414141"/>
                                <w:szCs w:val="21"/>
                              </w:rPr>
                            </w:pPr>
                          </w:p>
                          <w:p>
                            <w:pPr>
                              <w:adjustRightInd w:val="0"/>
                              <w:snapToGrid w:val="0"/>
                              <w:spacing w:line="340" w:lineRule="exact"/>
                              <w:rPr>
                                <w:rFonts w:ascii="Times New Roman" w:hAnsi="Times New Roman" w:eastAsia="阿里巴巴普惠体 R"/>
                                <w:color w:val="414141"/>
                                <w:szCs w:val="21"/>
                              </w:rPr>
                            </w:pPr>
                            <w:r>
                              <w:rPr>
                                <w:rFonts w:ascii="Times New Roman" w:hAnsi="Times New Roman"/>
                                <w:color w:val="5FB2D3" w:themeColor="accent4"/>
                                <w:szCs w:val="21"/>
                                <w:lang w:val="en"/>
                                <w14:textFill>
                                  <w14:solidFill>
                                    <w14:schemeClr w14:val="accent4"/>
                                  </w14:solidFill>
                                </w14:textFill>
                              </w:rPr>
                              <w:t>2017.08-2018.02 Minister of The Organization Students' Union,</w:t>
                            </w:r>
                            <w:r>
                              <w:rPr>
                                <w:rFonts w:ascii="Times New Roman" w:hAnsi="Times New Roman"/>
                                <w:lang w:val="en"/>
                              </w:rPr>
                              <w:t xml:space="preserve"> </w:t>
                            </w:r>
                            <w:r>
                              <w:rPr>
                                <w:rFonts w:ascii="Times New Roman" w:hAnsi="Times New Roman"/>
                                <w:color w:val="5FB2D3" w:themeColor="accent4"/>
                                <w:szCs w:val="21"/>
                                <w:lang w:val="en"/>
                                <w14:textFill>
                                  <w14:solidFill>
                                    <w14:schemeClr w14:val="accent4"/>
                                  </w14:solidFill>
                                </w14:textFill>
                              </w:rPr>
                              <w:t>Suzhou</w:t>
                            </w:r>
                            <w:r>
                              <w:rPr>
                                <w:rFonts w:ascii="Times New Roman" w:hAnsi="Times New Roman"/>
                                <w:lang w:val="en"/>
                              </w:rPr>
                              <w:t xml:space="preserve"> University</w:t>
                            </w:r>
                          </w:p>
                          <w:p>
                            <w:pPr>
                              <w:adjustRightInd w:val="0"/>
                              <w:snapToGrid w:val="0"/>
                              <w:spacing w:line="340" w:lineRule="exact"/>
                              <w:rPr>
                                <w:rFonts w:ascii="Times New Roman" w:hAnsi="Times New Roman" w:eastAsia="阿里巴巴普惠体 R"/>
                                <w:color w:val="414141"/>
                                <w:szCs w:val="21"/>
                              </w:rPr>
                            </w:pPr>
                            <w:r>
                              <w:rPr>
                                <w:rFonts w:ascii="Times New Roman" w:hAnsi="Times New Roman"/>
                                <w:color w:val="414141"/>
                                <w:szCs w:val="21"/>
                                <w:lang w:val="en"/>
                              </w:rPr>
                              <w:t>Job Description:</w:t>
                            </w:r>
                          </w:p>
                          <w:p>
                            <w:pPr>
                              <w:adjustRightInd w:val="0"/>
                              <w:snapToGrid w:val="0"/>
                              <w:spacing w:line="340" w:lineRule="exact"/>
                              <w:rPr>
                                <w:rFonts w:hint="eastAsia" w:ascii="Times New Roman" w:hAnsi="Times New Roman" w:eastAsia="阿里巴巴普惠体 R"/>
                                <w:color w:val="414141"/>
                                <w:szCs w:val="21"/>
                              </w:rPr>
                            </w:pPr>
                            <w:r>
                              <w:rPr>
                                <w:rFonts w:ascii="Times New Roman" w:hAnsi="Times New Roman"/>
                                <w:color w:val="414141"/>
                                <w:szCs w:val="21"/>
                                <w:lang w:val="en"/>
                              </w:rPr>
                              <w:t>Plan and organize the first Shanghai University Animation Festival, the event lasts a week, a total of 11 college shopping associations to theRepresented the student union to perform in 9th school-level quality association evaluation, won the honour of thre e-star association(the top 20 of the 120 associations).</w:t>
                            </w:r>
                          </w:p>
                          <w:p>
                            <w:pPr>
                              <w:adjustRightInd w:val="0"/>
                              <w:snapToGrid w:val="0"/>
                              <w:spacing w:line="340" w:lineRule="exact"/>
                              <w:rPr>
                                <w:rFonts w:ascii="Times New Roman" w:hAnsi="Times New Roman" w:eastAsia="阿里巴巴普惠体 R"/>
                                <w:color w:val="7E77DF"/>
                                <w:szCs w:val="21"/>
                              </w:rPr>
                            </w:pPr>
                          </w:p>
                          <w:p>
                            <w:pPr>
                              <w:adjustRightInd w:val="0"/>
                              <w:snapToGrid w:val="0"/>
                              <w:spacing w:line="340" w:lineRule="exact"/>
                              <w:ind w:left="630" w:leftChars="300"/>
                              <w:rPr>
                                <w:rFonts w:ascii="Times New Roman" w:hAnsi="Times New Roman" w:eastAsia="阿里巴巴普惠体 M"/>
                                <w:color w:val="7E77DF"/>
                                <w:sz w:val="10"/>
                                <w:szCs w:val="10"/>
                              </w:rPr>
                            </w:pPr>
                          </w:p>
                          <w:p>
                            <w:pPr>
                              <w:adjustRightInd w:val="0"/>
                              <w:snapToGrid w:val="0"/>
                              <w:spacing w:after="240" w:line="340" w:lineRule="exact"/>
                              <w:ind w:left="630" w:leftChars="300"/>
                              <w:rPr>
                                <w:rFonts w:ascii="Times New Roman" w:hAnsi="Times New Roman" w:eastAsia="阿里巴巴普惠体 M"/>
                                <w:color w:val="5FB2D3" w:themeColor="accent4"/>
                                <w:sz w:val="28"/>
                                <w:szCs w:val="28"/>
                                <w14:textFill>
                                  <w14:solidFill>
                                    <w14:schemeClr w14:val="accent4"/>
                                  </w14:solidFill>
                                </w14:textFill>
                              </w:rPr>
                            </w:pPr>
                            <w:r>
                              <w:rPr>
                                <w:rFonts w:ascii="Times New Roman" w:hAnsi="Times New Roman"/>
                                <w:color w:val="5FB2D3" w:themeColor="accent4"/>
                                <w:sz w:val="28"/>
                                <w:szCs w:val="28"/>
                                <w:lang w:val="en"/>
                                <w14:textFill>
                                  <w14:solidFill>
                                    <w14:schemeClr w14:val="accent4"/>
                                  </w14:solidFill>
                                </w14:textFill>
                              </w:rPr>
                              <w:t>Awards</w:t>
                            </w:r>
                          </w:p>
                          <w:p>
                            <w:pPr>
                              <w:pStyle w:val="11"/>
                              <w:numPr>
                                <w:ilvl w:val="0"/>
                                <w:numId w:val="1"/>
                              </w:numPr>
                              <w:adjustRightInd w:val="0"/>
                              <w:snapToGrid w:val="0"/>
                              <w:spacing w:line="340" w:lineRule="exact"/>
                              <w:ind w:firstLineChars="0"/>
                              <w:rPr>
                                <w:rFonts w:ascii="Times New Roman" w:hAnsi="Times New Roman" w:eastAsia="阿里巴巴普惠体 R"/>
                                <w:color w:val="414141"/>
                                <w:szCs w:val="21"/>
                              </w:rPr>
                            </w:pPr>
                            <w:r>
                              <w:rPr>
                                <w:rFonts w:ascii="Times New Roman" w:hAnsi="Times New Roman"/>
                                <w:color w:val="414141"/>
                                <w:szCs w:val="21"/>
                                <w:lang w:val="en"/>
                              </w:rPr>
                              <w:t>For two two years, the school won the first and second-class scholarships (1.5%, 7%) Of the school backbone.</w:t>
                            </w:r>
                          </w:p>
                          <w:p>
                            <w:pPr>
                              <w:pStyle w:val="11"/>
                              <w:numPr>
                                <w:ilvl w:val="0"/>
                                <w:numId w:val="1"/>
                              </w:numPr>
                              <w:adjustRightInd w:val="0"/>
                              <w:snapToGrid w:val="0"/>
                              <w:spacing w:line="340" w:lineRule="exact"/>
                              <w:ind w:firstLineChars="0"/>
                              <w:rPr>
                                <w:rFonts w:ascii="Times New Roman" w:hAnsi="Times New Roman" w:eastAsia="阿里巴巴普惠体 R"/>
                                <w:color w:val="7E77DF"/>
                                <w:sz w:val="10"/>
                                <w:szCs w:val="10"/>
                              </w:rPr>
                            </w:pPr>
                            <w:r>
                              <w:rPr>
                                <w:rFonts w:ascii="Times New Roman" w:hAnsi="Times New Roman"/>
                                <w:color w:val="414141"/>
                                <w:szCs w:val="21"/>
                                <w:lang w:val="en"/>
                              </w:rPr>
                              <w:t>Excellent cadres of the school, standard-bearer sat sat for college students</w:t>
                            </w:r>
                          </w:p>
                          <w:p>
                            <w:pPr>
                              <w:adjustRightInd w:val="0"/>
                              <w:snapToGrid w:val="0"/>
                              <w:spacing w:line="340" w:lineRule="exact"/>
                              <w:rPr>
                                <w:rFonts w:ascii="Times New Roman" w:hAnsi="Times New Roman" w:eastAsia="阿里巴巴普惠体 R"/>
                                <w:color w:val="7E77DF"/>
                                <w:sz w:val="10"/>
                                <w:szCs w:val="10"/>
                              </w:rPr>
                            </w:pPr>
                          </w:p>
                          <w:p>
                            <w:pPr>
                              <w:adjustRightInd w:val="0"/>
                              <w:snapToGrid w:val="0"/>
                              <w:spacing w:line="340" w:lineRule="exact"/>
                              <w:rPr>
                                <w:rFonts w:hint="eastAsia" w:ascii="Times New Roman" w:hAnsi="Times New Roman" w:eastAsia="阿里巴巴普惠体 R"/>
                                <w:color w:val="7E77DF"/>
                                <w:sz w:val="10"/>
                                <w:szCs w:val="10"/>
                              </w:rPr>
                            </w:pPr>
                          </w:p>
                          <w:p>
                            <w:pPr>
                              <w:adjustRightInd w:val="0"/>
                              <w:snapToGrid w:val="0"/>
                              <w:spacing w:after="240" w:line="340" w:lineRule="exact"/>
                              <w:ind w:left="630" w:leftChars="300"/>
                              <w:rPr>
                                <w:rFonts w:ascii="Times New Roman" w:hAnsi="Times New Roman" w:eastAsia="阿里巴巴普惠体 M"/>
                                <w:color w:val="5FB2D3" w:themeColor="accent4"/>
                                <w:sz w:val="28"/>
                                <w:szCs w:val="28"/>
                                <w14:textFill>
                                  <w14:solidFill>
                                    <w14:schemeClr w14:val="accent4"/>
                                  </w14:solidFill>
                                </w14:textFill>
                              </w:rPr>
                            </w:pPr>
                            <w:r>
                              <w:rPr>
                                <w:rFonts w:ascii="Times New Roman" w:hAnsi="Times New Roman"/>
                                <w:color w:val="5FB2D3" w:themeColor="accent4"/>
                                <w:sz w:val="28"/>
                                <w:szCs w:val="28"/>
                                <w:lang w:val="en"/>
                                <w14:textFill>
                                  <w14:solidFill>
                                    <w14:schemeClr w14:val="accent4"/>
                                  </w14:solidFill>
                                </w14:textFill>
                              </w:rPr>
                              <w:t>Certificate of Skills</w:t>
                            </w:r>
                          </w:p>
                          <w:p>
                            <w:pPr>
                              <w:pStyle w:val="11"/>
                              <w:numPr>
                                <w:ilvl w:val="0"/>
                                <w:numId w:val="1"/>
                              </w:numPr>
                              <w:adjustRightInd w:val="0"/>
                              <w:snapToGrid w:val="0"/>
                              <w:spacing w:line="340" w:lineRule="exact"/>
                              <w:ind w:firstLineChars="0"/>
                              <w:rPr>
                                <w:rFonts w:ascii="Times New Roman" w:hAnsi="Times New Roman" w:eastAsia="阿里巴巴普惠体 R"/>
                                <w:color w:val="414141"/>
                                <w:szCs w:val="21"/>
                              </w:rPr>
                            </w:pPr>
                            <w:r>
                              <w:rPr>
                                <w:rFonts w:ascii="Times New Roman" w:hAnsi="Times New Roman"/>
                                <w:color w:val="414141"/>
                                <w:szCs w:val="21"/>
                                <w:lang w:val="en"/>
                              </w:rPr>
                              <w:t>English College 4 / 6 (CET-4/6), good listening and writing skills</w:t>
                            </w:r>
                          </w:p>
                          <w:p>
                            <w:pPr>
                              <w:pStyle w:val="11"/>
                              <w:numPr>
                                <w:ilvl w:val="0"/>
                                <w:numId w:val="1"/>
                              </w:numPr>
                              <w:adjustRightInd w:val="0"/>
                              <w:snapToGrid w:val="0"/>
                              <w:spacing w:line="340" w:lineRule="exact"/>
                              <w:ind w:firstLineChars="0"/>
                              <w:rPr>
                                <w:rFonts w:ascii="Times New Roman" w:hAnsi="Times New Roman" w:eastAsia="阿里巴巴普惠体 R"/>
                                <w:color w:val="414141"/>
                                <w:szCs w:val="21"/>
                              </w:rPr>
                            </w:pPr>
                            <w:r>
                              <w:rPr>
                                <w:rFonts w:ascii="Times New Roman" w:hAnsi="Times New Roman"/>
                                <w:color w:val="414141"/>
                                <w:szCs w:val="21"/>
                                <w:lang w:val="en"/>
                              </w:rPr>
                              <w:t xml:space="preserve">National computer level, skilled use of Office office software. </w:t>
                            </w:r>
                          </w:p>
                          <w:p>
                            <w:pPr>
                              <w:adjustRightInd w:val="0"/>
                              <w:snapToGrid w:val="0"/>
                              <w:spacing w:line="340" w:lineRule="exact"/>
                              <w:rPr>
                                <w:rFonts w:ascii="Times New Roman" w:hAnsi="Times New Roman" w:eastAsia="阿里巴巴普惠体 R"/>
                                <w:color w:val="414141"/>
                                <w:sz w:val="10"/>
                                <w:szCs w:val="10"/>
                              </w:rPr>
                            </w:pPr>
                          </w:p>
                          <w:p>
                            <w:pPr>
                              <w:adjustRightInd w:val="0"/>
                              <w:snapToGrid w:val="0"/>
                              <w:spacing w:line="340" w:lineRule="exact"/>
                              <w:rPr>
                                <w:rFonts w:ascii="Times New Roman" w:hAnsi="Times New Roman" w:eastAsia="阿里巴巴普惠体 R"/>
                                <w:color w:val="414141"/>
                                <w:sz w:val="10"/>
                                <w:szCs w:val="10"/>
                              </w:rPr>
                            </w:pPr>
                          </w:p>
                          <w:p>
                            <w:pPr>
                              <w:adjustRightInd w:val="0"/>
                              <w:snapToGrid w:val="0"/>
                              <w:spacing w:after="240" w:line="340" w:lineRule="exact"/>
                              <w:ind w:left="630" w:leftChars="300"/>
                              <w:rPr>
                                <w:rFonts w:ascii="Times New Roman" w:hAnsi="Times New Roman" w:eastAsia="阿里巴巴普惠体 M"/>
                                <w:color w:val="5FB2D3" w:themeColor="accent4"/>
                                <w:sz w:val="28"/>
                                <w:szCs w:val="28"/>
                                <w14:textFill>
                                  <w14:solidFill>
                                    <w14:schemeClr w14:val="accent4"/>
                                  </w14:solidFill>
                                </w14:textFill>
                              </w:rPr>
                            </w:pPr>
                            <w:r>
                              <w:rPr>
                                <w:rFonts w:ascii="Times New Roman" w:hAnsi="Times New Roman"/>
                                <w:color w:val="5FB2D3" w:themeColor="accent4"/>
                                <w:sz w:val="28"/>
                                <w:szCs w:val="28"/>
                                <w:lang w:val="en"/>
                                <w14:textFill>
                                  <w14:solidFill>
                                    <w14:schemeClr w14:val="accent4"/>
                                  </w14:solidFill>
                                </w14:textFill>
                              </w:rPr>
                              <w:t>Self-evaluation</w:t>
                            </w:r>
                          </w:p>
                          <w:p>
                            <w:pPr>
                              <w:adjustRightInd w:val="0"/>
                              <w:snapToGrid w:val="0"/>
                              <w:spacing w:line="340" w:lineRule="exact"/>
                              <w:rPr>
                                <w:rFonts w:ascii="Times New Roman" w:hAnsi="Times New Roman" w:eastAsia="阿里巴巴普惠体 R"/>
                                <w:color w:val="414141"/>
                                <w:szCs w:val="21"/>
                              </w:rPr>
                            </w:pPr>
                            <w:r>
                              <w:rPr>
                                <w:rFonts w:ascii="Times New Roman" w:hAnsi="Times New Roman"/>
                                <w:color w:val="414141"/>
                                <w:szCs w:val="21"/>
                                <w:lang w:val="en"/>
                              </w:rPr>
                              <w:t>I have performed well in my university and have a strong ability to learn. In the school can actively participate in class activities, in the cooperation of students, the class honor is also growing day by day, has won advanced classes, as well as all kinds of activities have achieved better results, a strong sense of collective honor.</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2.65pt;margin-top:163.05pt;height:101.5pt;width:526.2pt;mso-position-vertical-relative:page;z-index:251664384;mso-width-relative:page;mso-height-relative:margin;mso-height-percent:200;" filled="f" stroked="f" coordsize="21600,21600" o:gfxdata="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sQo7XZAAAACwEAAA8AAAAAAAAAAQAgAAAAIgAAAGRycy9kb3ducmV2LnhtbFBLAQIUABQAAAAI&#10;AIdO4kANZmxgJQIAACoEAAAOAAAAAAAAAAEAIAAAACgBAABkcnMvZTJvRG9jLnhtbFBLBQYAAAAA&#10;BgAGAFkBAAC/BQAAAAA=&#10;">
                <v:fill on="f" focussize="0,0"/>
                <v:stroke on="f" miterlimit="8" joinstyle="miter"/>
                <v:imagedata o:title=""/>
                <o:lock v:ext="edit" aspectratio="f"/>
                <v:textbox style="mso-fit-shape-to-text:t;">
                  <w:txbxContent>
                    <w:p>
                      <w:pPr>
                        <w:adjustRightInd w:val="0"/>
                        <w:snapToGrid w:val="0"/>
                        <w:spacing w:after="240" w:line="340" w:lineRule="exact"/>
                        <w:ind w:left="630" w:leftChars="300"/>
                        <w:rPr>
                          <w:rFonts w:ascii="Times New Roman" w:hAnsi="Times New Roman" w:eastAsia="阿里巴巴普惠体 M"/>
                          <w:color w:val="5FB2D3" w:themeColor="accent4"/>
                          <w:sz w:val="28"/>
                          <w:szCs w:val="28"/>
                          <w14:textFill>
                            <w14:solidFill>
                              <w14:schemeClr w14:val="accent4"/>
                            </w14:solidFill>
                          </w14:textFill>
                        </w:rPr>
                      </w:pPr>
                      <w:r>
                        <w:rPr>
                          <w:rFonts w:ascii="Times New Roman" w:hAnsi="Times New Roman"/>
                          <w:color w:val="5FB2D3" w:themeColor="accent4"/>
                          <w:sz w:val="28"/>
                          <w:szCs w:val="28"/>
                          <w:lang w:val="en"/>
                          <w14:textFill>
                            <w14:solidFill>
                              <w14:schemeClr w14:val="accent4"/>
                            </w14:solidFill>
                          </w14:textFill>
                        </w:rPr>
                        <w:t>Education</w:t>
                      </w:r>
                    </w:p>
                    <w:p>
                      <w:pPr>
                        <w:adjustRightInd w:val="0"/>
                        <w:snapToGrid w:val="0"/>
                        <w:spacing w:line="340" w:lineRule="exact"/>
                        <w:rPr>
                          <w:rFonts w:ascii="Times New Roman" w:hAnsi="Times New Roman" w:eastAsia="阿里巴巴普惠体 R"/>
                          <w:color w:val="5FB2D3" w:themeColor="accent4"/>
                          <w:szCs w:val="21"/>
                          <w14:textFill>
                            <w14:solidFill>
                              <w14:schemeClr w14:val="accent4"/>
                            </w14:solidFill>
                          </w14:textFill>
                        </w:rPr>
                      </w:pPr>
                      <w:r>
                        <w:rPr>
                          <w:rFonts w:ascii="Times New Roman" w:hAnsi="Times New Roman"/>
                          <w:color w:val="5FB2D3" w:themeColor="accent4"/>
                          <w:szCs w:val="21"/>
                          <w:lang w:val="en"/>
                          <w14:textFill>
                            <w14:solidFill>
                              <w14:schemeClr w14:val="accent4"/>
                            </w14:solidFill>
                          </w14:textFill>
                        </w:rPr>
                        <w:t>2013.09-2017.06 Graduates: Suzhou University Administration / University of Theron</w:t>
                      </w:r>
                    </w:p>
                    <w:p>
                      <w:pPr>
                        <w:adjustRightInd w:val="0"/>
                        <w:snapToGrid w:val="0"/>
                        <w:spacing w:line="340" w:lineRule="exact"/>
                        <w:rPr>
                          <w:rFonts w:ascii="Times New Roman" w:hAnsi="Times New Roman" w:eastAsia="阿里巴巴普惠体 R"/>
                          <w:color w:val="414141"/>
                          <w:szCs w:val="21"/>
                        </w:rPr>
                      </w:pPr>
                      <w:r>
                        <w:rPr>
                          <w:rFonts w:ascii="Times New Roman" w:hAnsi="Times New Roman"/>
                          <w:color w:val="414141"/>
                          <w:szCs w:val="21"/>
                          <w:lang w:val="en"/>
                        </w:rPr>
                        <w:t>Admission s: China University of Science and Technology Information Management</w:t>
                      </w:r>
                    </w:p>
                    <w:p>
                      <w:pPr>
                        <w:adjustRightInd w:val="0"/>
                        <w:snapToGrid w:val="0"/>
                        <w:spacing w:line="340" w:lineRule="exact"/>
                        <w:rPr>
                          <w:rFonts w:ascii="Times New Roman" w:hAnsi="Times New Roman" w:eastAsia="阿里巴巴普惠体 R"/>
                          <w:color w:val="414141"/>
                          <w:szCs w:val="21"/>
                        </w:rPr>
                      </w:pPr>
                      <w:r>
                        <w:rPr>
                          <w:rFonts w:ascii="Times New Roman" w:hAnsi="Times New Roman"/>
                          <w:color w:val="414141"/>
                          <w:szCs w:val="21"/>
                          <w:lang w:val="en"/>
                        </w:rPr>
                        <w:t>Scores: Maths(80), English (80), Ethest and Political (80), Professional (80)</w:t>
                      </w:r>
                    </w:p>
                    <w:p>
                      <w:pPr>
                        <w:adjustRightInd w:val="0"/>
                        <w:snapToGrid w:val="0"/>
                        <w:spacing w:line="340" w:lineRule="exact"/>
                        <w:rPr>
                          <w:rFonts w:ascii="Times New Roman" w:hAnsi="Times New Roman" w:eastAsia="阿里巴巴普惠体 R"/>
                          <w:color w:val="7E77DF"/>
                          <w:sz w:val="10"/>
                          <w:szCs w:val="10"/>
                        </w:rPr>
                      </w:pPr>
                    </w:p>
                    <w:p>
                      <w:pPr>
                        <w:adjustRightInd w:val="0"/>
                        <w:snapToGrid w:val="0"/>
                        <w:spacing w:line="340" w:lineRule="exact"/>
                        <w:rPr>
                          <w:rFonts w:ascii="Times New Roman" w:hAnsi="Times New Roman" w:eastAsia="阿里巴巴普惠体 R"/>
                          <w:color w:val="7E77DF"/>
                          <w:sz w:val="10"/>
                          <w:szCs w:val="10"/>
                        </w:rPr>
                      </w:pPr>
                    </w:p>
                    <w:p>
                      <w:pPr>
                        <w:adjustRightInd w:val="0"/>
                        <w:snapToGrid w:val="0"/>
                        <w:spacing w:after="240" w:line="340" w:lineRule="exact"/>
                        <w:ind w:left="630" w:leftChars="300"/>
                        <w:rPr>
                          <w:rFonts w:ascii="Times New Roman" w:hAnsi="Times New Roman" w:eastAsia="阿里巴巴普惠体 M"/>
                          <w:color w:val="5FB2D3" w:themeColor="accent4"/>
                          <w:sz w:val="28"/>
                          <w:szCs w:val="28"/>
                          <w14:textFill>
                            <w14:solidFill>
                              <w14:schemeClr w14:val="accent4"/>
                            </w14:solidFill>
                          </w14:textFill>
                        </w:rPr>
                      </w:pPr>
                      <w:r>
                        <w:rPr>
                          <w:rFonts w:ascii="Times New Roman" w:hAnsi="Times New Roman"/>
                          <w:color w:val="5FB2D3" w:themeColor="accent4"/>
                          <w:sz w:val="28"/>
                          <w:szCs w:val="28"/>
                          <w:lang w:val="en"/>
                          <w14:textFill>
                            <w14:solidFill>
                              <w14:schemeClr w14:val="accent4"/>
                            </w14:solidFill>
                          </w14:textFill>
                        </w:rPr>
                        <w:t>Practical experience</w:t>
                      </w:r>
                    </w:p>
                    <w:p>
                      <w:pPr>
                        <w:adjustRightInd w:val="0"/>
                        <w:snapToGrid w:val="0"/>
                        <w:spacing w:line="340" w:lineRule="exact"/>
                        <w:rPr>
                          <w:rFonts w:ascii="Times New Roman" w:hAnsi="Times New Roman" w:eastAsia="阿里巴巴普惠体 R"/>
                          <w:color w:val="5FB2D3" w:themeColor="accent4"/>
                          <w:szCs w:val="21"/>
                          <w14:textFill>
                            <w14:solidFill>
                              <w14:schemeClr w14:val="accent4"/>
                            </w14:solidFill>
                          </w14:textFill>
                        </w:rPr>
                      </w:pPr>
                      <w:r>
                        <w:rPr>
                          <w:rFonts w:ascii="Times New Roman" w:hAnsi="Times New Roman"/>
                          <w:color w:val="5FB2D3" w:themeColor="accent4"/>
                          <w:szCs w:val="21"/>
                          <w:lang w:val="en"/>
                          <w14:textFill>
                            <w14:solidFill>
                              <w14:schemeClr w14:val="accent4"/>
                            </w14:solidFill>
                          </w14:textFill>
                        </w:rPr>
                        <w:t>2018.08-2019.02 Beijing Hansen</w:t>
                      </w:r>
                      <w:r>
                        <w:rPr>
                          <w:rFonts w:ascii="Times New Roman" w:hAnsi="Times New Roman"/>
                          <w:lang w:val="en"/>
                        </w:rPr>
                        <w:t xml:space="preserve"> </w:t>
                      </w:r>
                      <w:r>
                        <w:rPr>
                          <w:rFonts w:ascii="Times New Roman" w:hAnsi="Times New Roman"/>
                          <w:color w:val="5FB2D3" w:themeColor="accent4"/>
                          <w:szCs w:val="21"/>
                          <w:lang w:val="en"/>
                          <w14:textFill>
                            <w14:solidFill>
                              <w14:schemeClr w14:val="accent4"/>
                            </w14:solidFill>
                          </w14:textFill>
                        </w:rPr>
                        <w:t>Technology Co., Ltd. Personnel Department Internship</w:t>
                      </w:r>
                    </w:p>
                    <w:p>
                      <w:pPr>
                        <w:adjustRightInd w:val="0"/>
                        <w:snapToGrid w:val="0"/>
                        <w:spacing w:line="340" w:lineRule="exact"/>
                        <w:rPr>
                          <w:rFonts w:ascii="Times New Roman" w:hAnsi="Times New Roman" w:eastAsia="阿里巴巴普惠体 R"/>
                          <w:color w:val="414141"/>
                          <w:szCs w:val="21"/>
                        </w:rPr>
                      </w:pPr>
                      <w:r>
                        <w:rPr>
                          <w:rFonts w:ascii="Times New Roman" w:hAnsi="Times New Roman"/>
                          <w:color w:val="414141"/>
                          <w:szCs w:val="21"/>
                          <w:lang w:val="en"/>
                        </w:rPr>
                        <w:t>Job Description:</w:t>
                      </w:r>
                    </w:p>
                    <w:p>
                      <w:pPr>
                        <w:adjustRightInd w:val="0"/>
                        <w:snapToGrid w:val="0"/>
                        <w:spacing w:line="340" w:lineRule="exact"/>
                        <w:rPr>
                          <w:rFonts w:ascii="Times New Roman" w:hAnsi="Times New Roman" w:eastAsia="阿里巴巴普惠体 R"/>
                          <w:color w:val="414141"/>
                          <w:szCs w:val="21"/>
                        </w:rPr>
                      </w:pPr>
                      <w:r>
                        <w:rPr>
                          <w:rFonts w:ascii="Times New Roman" w:hAnsi="Times New Roman"/>
                          <w:color w:val="414141"/>
                          <w:szCs w:val="21"/>
                          <w:lang w:val="en"/>
                        </w:rPr>
                        <w:t>Responsible for the recruitment of the previous campuses and the recruitment of the interns. Them In, the main job of the campus is is the ing recruitment needs research;Began in the country's major 211, 985 institutions to organize 30 campus work, familiar with online and offline recruitment recruitment channels</w:t>
                      </w:r>
                    </w:p>
                    <w:p>
                      <w:pPr>
                        <w:adjustRightInd w:val="0"/>
                        <w:snapToGrid w:val="0"/>
                        <w:spacing w:line="340" w:lineRule="exact"/>
                        <w:rPr>
                          <w:rFonts w:ascii="Times New Roman" w:hAnsi="Times New Roman" w:eastAsia="阿里巴巴普惠体 R"/>
                          <w:color w:val="414141"/>
                          <w:szCs w:val="21"/>
                        </w:rPr>
                      </w:pPr>
                    </w:p>
                    <w:p>
                      <w:pPr>
                        <w:adjustRightInd w:val="0"/>
                        <w:snapToGrid w:val="0"/>
                        <w:spacing w:line="340" w:lineRule="exact"/>
                        <w:rPr>
                          <w:rFonts w:ascii="Times New Roman" w:hAnsi="Times New Roman" w:eastAsia="阿里巴巴普惠体 R"/>
                          <w:color w:val="414141"/>
                          <w:szCs w:val="21"/>
                        </w:rPr>
                      </w:pPr>
                      <w:r>
                        <w:rPr>
                          <w:rFonts w:ascii="Times New Roman" w:hAnsi="Times New Roman"/>
                          <w:color w:val="5FB2D3" w:themeColor="accent4"/>
                          <w:szCs w:val="21"/>
                          <w:lang w:val="en"/>
                          <w14:textFill>
                            <w14:solidFill>
                              <w14:schemeClr w14:val="accent4"/>
                            </w14:solidFill>
                          </w14:textFill>
                        </w:rPr>
                        <w:t>2017.08-2018.02 Minister of The Organization Students' Union,</w:t>
                      </w:r>
                      <w:r>
                        <w:rPr>
                          <w:rFonts w:ascii="Times New Roman" w:hAnsi="Times New Roman"/>
                          <w:lang w:val="en"/>
                        </w:rPr>
                        <w:t xml:space="preserve"> </w:t>
                      </w:r>
                      <w:r>
                        <w:rPr>
                          <w:rFonts w:ascii="Times New Roman" w:hAnsi="Times New Roman"/>
                          <w:color w:val="5FB2D3" w:themeColor="accent4"/>
                          <w:szCs w:val="21"/>
                          <w:lang w:val="en"/>
                          <w14:textFill>
                            <w14:solidFill>
                              <w14:schemeClr w14:val="accent4"/>
                            </w14:solidFill>
                          </w14:textFill>
                        </w:rPr>
                        <w:t>Suzhou</w:t>
                      </w:r>
                      <w:r>
                        <w:rPr>
                          <w:rFonts w:ascii="Times New Roman" w:hAnsi="Times New Roman"/>
                          <w:lang w:val="en"/>
                        </w:rPr>
                        <w:t xml:space="preserve"> University</w:t>
                      </w:r>
                    </w:p>
                    <w:p>
                      <w:pPr>
                        <w:adjustRightInd w:val="0"/>
                        <w:snapToGrid w:val="0"/>
                        <w:spacing w:line="340" w:lineRule="exact"/>
                        <w:rPr>
                          <w:rFonts w:ascii="Times New Roman" w:hAnsi="Times New Roman" w:eastAsia="阿里巴巴普惠体 R"/>
                          <w:color w:val="414141"/>
                          <w:szCs w:val="21"/>
                        </w:rPr>
                      </w:pPr>
                      <w:r>
                        <w:rPr>
                          <w:rFonts w:ascii="Times New Roman" w:hAnsi="Times New Roman"/>
                          <w:color w:val="414141"/>
                          <w:szCs w:val="21"/>
                          <w:lang w:val="en"/>
                        </w:rPr>
                        <w:t>Job Description:</w:t>
                      </w:r>
                    </w:p>
                    <w:p>
                      <w:pPr>
                        <w:adjustRightInd w:val="0"/>
                        <w:snapToGrid w:val="0"/>
                        <w:spacing w:line="340" w:lineRule="exact"/>
                        <w:rPr>
                          <w:rFonts w:hint="eastAsia" w:ascii="Times New Roman" w:hAnsi="Times New Roman" w:eastAsia="阿里巴巴普惠体 R"/>
                          <w:color w:val="414141"/>
                          <w:szCs w:val="21"/>
                        </w:rPr>
                      </w:pPr>
                      <w:r>
                        <w:rPr>
                          <w:rFonts w:ascii="Times New Roman" w:hAnsi="Times New Roman"/>
                          <w:color w:val="414141"/>
                          <w:szCs w:val="21"/>
                          <w:lang w:val="en"/>
                        </w:rPr>
                        <w:t>Plan and organize the first Shanghai University Animation Festival, the event lasts a week, a total of 11 college shopping associations to theRepresented the student union to perform in 9th school-level quality association evaluation, won the honour of thre e-star association(the top 20 of the 120 associations).</w:t>
                      </w:r>
                    </w:p>
                    <w:p>
                      <w:pPr>
                        <w:adjustRightInd w:val="0"/>
                        <w:snapToGrid w:val="0"/>
                        <w:spacing w:line="340" w:lineRule="exact"/>
                        <w:rPr>
                          <w:rFonts w:ascii="Times New Roman" w:hAnsi="Times New Roman" w:eastAsia="阿里巴巴普惠体 R"/>
                          <w:color w:val="7E77DF"/>
                          <w:szCs w:val="21"/>
                        </w:rPr>
                      </w:pPr>
                    </w:p>
                    <w:p>
                      <w:pPr>
                        <w:adjustRightInd w:val="0"/>
                        <w:snapToGrid w:val="0"/>
                        <w:spacing w:line="340" w:lineRule="exact"/>
                        <w:ind w:left="630" w:leftChars="300"/>
                        <w:rPr>
                          <w:rFonts w:ascii="Times New Roman" w:hAnsi="Times New Roman" w:eastAsia="阿里巴巴普惠体 M"/>
                          <w:color w:val="7E77DF"/>
                          <w:sz w:val="10"/>
                          <w:szCs w:val="10"/>
                        </w:rPr>
                      </w:pPr>
                    </w:p>
                    <w:p>
                      <w:pPr>
                        <w:adjustRightInd w:val="0"/>
                        <w:snapToGrid w:val="0"/>
                        <w:spacing w:after="240" w:line="340" w:lineRule="exact"/>
                        <w:ind w:left="630" w:leftChars="300"/>
                        <w:rPr>
                          <w:rFonts w:ascii="Times New Roman" w:hAnsi="Times New Roman" w:eastAsia="阿里巴巴普惠体 M"/>
                          <w:color w:val="5FB2D3" w:themeColor="accent4"/>
                          <w:sz w:val="28"/>
                          <w:szCs w:val="28"/>
                          <w14:textFill>
                            <w14:solidFill>
                              <w14:schemeClr w14:val="accent4"/>
                            </w14:solidFill>
                          </w14:textFill>
                        </w:rPr>
                      </w:pPr>
                      <w:r>
                        <w:rPr>
                          <w:rFonts w:ascii="Times New Roman" w:hAnsi="Times New Roman"/>
                          <w:color w:val="5FB2D3" w:themeColor="accent4"/>
                          <w:sz w:val="28"/>
                          <w:szCs w:val="28"/>
                          <w:lang w:val="en"/>
                          <w14:textFill>
                            <w14:solidFill>
                              <w14:schemeClr w14:val="accent4"/>
                            </w14:solidFill>
                          </w14:textFill>
                        </w:rPr>
                        <w:t>Awards</w:t>
                      </w:r>
                    </w:p>
                    <w:p>
                      <w:pPr>
                        <w:pStyle w:val="11"/>
                        <w:numPr>
                          <w:ilvl w:val="0"/>
                          <w:numId w:val="1"/>
                        </w:numPr>
                        <w:adjustRightInd w:val="0"/>
                        <w:snapToGrid w:val="0"/>
                        <w:spacing w:line="340" w:lineRule="exact"/>
                        <w:ind w:firstLineChars="0"/>
                        <w:rPr>
                          <w:rFonts w:ascii="Times New Roman" w:hAnsi="Times New Roman" w:eastAsia="阿里巴巴普惠体 R"/>
                          <w:color w:val="414141"/>
                          <w:szCs w:val="21"/>
                        </w:rPr>
                      </w:pPr>
                      <w:r>
                        <w:rPr>
                          <w:rFonts w:ascii="Times New Roman" w:hAnsi="Times New Roman"/>
                          <w:color w:val="414141"/>
                          <w:szCs w:val="21"/>
                          <w:lang w:val="en"/>
                        </w:rPr>
                        <w:t>For two two years, the school won the first and second-class scholarships (1.5%, 7%) Of the school backbone.</w:t>
                      </w:r>
                    </w:p>
                    <w:p>
                      <w:pPr>
                        <w:pStyle w:val="11"/>
                        <w:numPr>
                          <w:ilvl w:val="0"/>
                          <w:numId w:val="1"/>
                        </w:numPr>
                        <w:adjustRightInd w:val="0"/>
                        <w:snapToGrid w:val="0"/>
                        <w:spacing w:line="340" w:lineRule="exact"/>
                        <w:ind w:firstLineChars="0"/>
                        <w:rPr>
                          <w:rFonts w:ascii="Times New Roman" w:hAnsi="Times New Roman" w:eastAsia="阿里巴巴普惠体 R"/>
                          <w:color w:val="7E77DF"/>
                          <w:sz w:val="10"/>
                          <w:szCs w:val="10"/>
                        </w:rPr>
                      </w:pPr>
                      <w:r>
                        <w:rPr>
                          <w:rFonts w:ascii="Times New Roman" w:hAnsi="Times New Roman"/>
                          <w:color w:val="414141"/>
                          <w:szCs w:val="21"/>
                          <w:lang w:val="en"/>
                        </w:rPr>
                        <w:t>Excellent cadres of the school, standard-bearer sat sat for college students</w:t>
                      </w:r>
                    </w:p>
                    <w:p>
                      <w:pPr>
                        <w:adjustRightInd w:val="0"/>
                        <w:snapToGrid w:val="0"/>
                        <w:spacing w:line="340" w:lineRule="exact"/>
                        <w:rPr>
                          <w:rFonts w:ascii="Times New Roman" w:hAnsi="Times New Roman" w:eastAsia="阿里巴巴普惠体 R"/>
                          <w:color w:val="7E77DF"/>
                          <w:sz w:val="10"/>
                          <w:szCs w:val="10"/>
                        </w:rPr>
                      </w:pPr>
                    </w:p>
                    <w:p>
                      <w:pPr>
                        <w:adjustRightInd w:val="0"/>
                        <w:snapToGrid w:val="0"/>
                        <w:spacing w:line="340" w:lineRule="exact"/>
                        <w:rPr>
                          <w:rFonts w:hint="eastAsia" w:ascii="Times New Roman" w:hAnsi="Times New Roman" w:eastAsia="阿里巴巴普惠体 R"/>
                          <w:color w:val="7E77DF"/>
                          <w:sz w:val="10"/>
                          <w:szCs w:val="10"/>
                        </w:rPr>
                      </w:pPr>
                    </w:p>
                    <w:p>
                      <w:pPr>
                        <w:adjustRightInd w:val="0"/>
                        <w:snapToGrid w:val="0"/>
                        <w:spacing w:after="240" w:line="340" w:lineRule="exact"/>
                        <w:ind w:left="630" w:leftChars="300"/>
                        <w:rPr>
                          <w:rFonts w:ascii="Times New Roman" w:hAnsi="Times New Roman" w:eastAsia="阿里巴巴普惠体 M"/>
                          <w:color w:val="5FB2D3" w:themeColor="accent4"/>
                          <w:sz w:val="28"/>
                          <w:szCs w:val="28"/>
                          <w14:textFill>
                            <w14:solidFill>
                              <w14:schemeClr w14:val="accent4"/>
                            </w14:solidFill>
                          </w14:textFill>
                        </w:rPr>
                      </w:pPr>
                      <w:r>
                        <w:rPr>
                          <w:rFonts w:ascii="Times New Roman" w:hAnsi="Times New Roman"/>
                          <w:color w:val="5FB2D3" w:themeColor="accent4"/>
                          <w:sz w:val="28"/>
                          <w:szCs w:val="28"/>
                          <w:lang w:val="en"/>
                          <w14:textFill>
                            <w14:solidFill>
                              <w14:schemeClr w14:val="accent4"/>
                            </w14:solidFill>
                          </w14:textFill>
                        </w:rPr>
                        <w:t>Certificate of Skills</w:t>
                      </w:r>
                    </w:p>
                    <w:p>
                      <w:pPr>
                        <w:pStyle w:val="11"/>
                        <w:numPr>
                          <w:ilvl w:val="0"/>
                          <w:numId w:val="1"/>
                        </w:numPr>
                        <w:adjustRightInd w:val="0"/>
                        <w:snapToGrid w:val="0"/>
                        <w:spacing w:line="340" w:lineRule="exact"/>
                        <w:ind w:firstLineChars="0"/>
                        <w:rPr>
                          <w:rFonts w:ascii="Times New Roman" w:hAnsi="Times New Roman" w:eastAsia="阿里巴巴普惠体 R"/>
                          <w:color w:val="414141"/>
                          <w:szCs w:val="21"/>
                        </w:rPr>
                      </w:pPr>
                      <w:r>
                        <w:rPr>
                          <w:rFonts w:ascii="Times New Roman" w:hAnsi="Times New Roman"/>
                          <w:color w:val="414141"/>
                          <w:szCs w:val="21"/>
                          <w:lang w:val="en"/>
                        </w:rPr>
                        <w:t>English College 4 / 6 (CET-4/6), good listening and writing skills</w:t>
                      </w:r>
                    </w:p>
                    <w:p>
                      <w:pPr>
                        <w:pStyle w:val="11"/>
                        <w:numPr>
                          <w:ilvl w:val="0"/>
                          <w:numId w:val="1"/>
                        </w:numPr>
                        <w:adjustRightInd w:val="0"/>
                        <w:snapToGrid w:val="0"/>
                        <w:spacing w:line="340" w:lineRule="exact"/>
                        <w:ind w:firstLineChars="0"/>
                        <w:rPr>
                          <w:rFonts w:ascii="Times New Roman" w:hAnsi="Times New Roman" w:eastAsia="阿里巴巴普惠体 R"/>
                          <w:color w:val="414141"/>
                          <w:szCs w:val="21"/>
                        </w:rPr>
                      </w:pPr>
                      <w:r>
                        <w:rPr>
                          <w:rFonts w:ascii="Times New Roman" w:hAnsi="Times New Roman"/>
                          <w:color w:val="414141"/>
                          <w:szCs w:val="21"/>
                          <w:lang w:val="en"/>
                        </w:rPr>
                        <w:t xml:space="preserve">National computer level, skilled use of Office office software. </w:t>
                      </w:r>
                    </w:p>
                    <w:p>
                      <w:pPr>
                        <w:adjustRightInd w:val="0"/>
                        <w:snapToGrid w:val="0"/>
                        <w:spacing w:line="340" w:lineRule="exact"/>
                        <w:rPr>
                          <w:rFonts w:ascii="Times New Roman" w:hAnsi="Times New Roman" w:eastAsia="阿里巴巴普惠体 R"/>
                          <w:color w:val="414141"/>
                          <w:sz w:val="10"/>
                          <w:szCs w:val="10"/>
                        </w:rPr>
                      </w:pPr>
                    </w:p>
                    <w:p>
                      <w:pPr>
                        <w:adjustRightInd w:val="0"/>
                        <w:snapToGrid w:val="0"/>
                        <w:spacing w:line="340" w:lineRule="exact"/>
                        <w:rPr>
                          <w:rFonts w:ascii="Times New Roman" w:hAnsi="Times New Roman" w:eastAsia="阿里巴巴普惠体 R"/>
                          <w:color w:val="414141"/>
                          <w:sz w:val="10"/>
                          <w:szCs w:val="10"/>
                        </w:rPr>
                      </w:pPr>
                    </w:p>
                    <w:p>
                      <w:pPr>
                        <w:adjustRightInd w:val="0"/>
                        <w:snapToGrid w:val="0"/>
                        <w:spacing w:after="240" w:line="340" w:lineRule="exact"/>
                        <w:ind w:left="630" w:leftChars="300"/>
                        <w:rPr>
                          <w:rFonts w:ascii="Times New Roman" w:hAnsi="Times New Roman" w:eastAsia="阿里巴巴普惠体 M"/>
                          <w:color w:val="5FB2D3" w:themeColor="accent4"/>
                          <w:sz w:val="28"/>
                          <w:szCs w:val="28"/>
                          <w14:textFill>
                            <w14:solidFill>
                              <w14:schemeClr w14:val="accent4"/>
                            </w14:solidFill>
                          </w14:textFill>
                        </w:rPr>
                      </w:pPr>
                      <w:r>
                        <w:rPr>
                          <w:rFonts w:ascii="Times New Roman" w:hAnsi="Times New Roman"/>
                          <w:color w:val="5FB2D3" w:themeColor="accent4"/>
                          <w:sz w:val="28"/>
                          <w:szCs w:val="28"/>
                          <w:lang w:val="en"/>
                          <w14:textFill>
                            <w14:solidFill>
                              <w14:schemeClr w14:val="accent4"/>
                            </w14:solidFill>
                          </w14:textFill>
                        </w:rPr>
                        <w:t>Self-evaluation</w:t>
                      </w:r>
                    </w:p>
                    <w:p>
                      <w:pPr>
                        <w:adjustRightInd w:val="0"/>
                        <w:snapToGrid w:val="0"/>
                        <w:spacing w:line="340" w:lineRule="exact"/>
                        <w:rPr>
                          <w:rFonts w:ascii="Times New Roman" w:hAnsi="Times New Roman" w:eastAsia="阿里巴巴普惠体 R"/>
                          <w:color w:val="414141"/>
                          <w:szCs w:val="21"/>
                        </w:rPr>
                      </w:pPr>
                      <w:r>
                        <w:rPr>
                          <w:rFonts w:ascii="Times New Roman" w:hAnsi="Times New Roman"/>
                          <w:color w:val="414141"/>
                          <w:szCs w:val="21"/>
                          <w:lang w:val="en"/>
                        </w:rPr>
                        <w:t>I have performed well in my university and have a strong ability to learn. In the school can actively participate in class activities, in the cooperation of students, the class honor is also growing day by day, has won advanced classes, as well as all kinds of activities have achieved better results, a strong sense of collective honor.</w:t>
                      </w:r>
                    </w:p>
                  </w:txbxContent>
                </v:textbox>
              </v:shape>
            </w:pict>
          </mc:Fallback>
        </mc:AlternateContent>
      </w:r>
    </w:p>
    <w:p>
      <w:pPr>
        <w:adjustRightInd w:val="0"/>
        <w:snapToGrid w:val="0"/>
      </w:pPr>
    </w:p>
    <w:p>
      <w:pPr>
        <w:adjustRightInd w:val="0"/>
        <w:snapToGrid w:val="0"/>
      </w:pPr>
    </w:p>
    <w:p>
      <w:pPr>
        <w:adjustRightInd w:val="0"/>
        <w:snapToGrid w:val="0"/>
      </w:pPr>
    </w:p>
    <w:p>
      <w:pPr>
        <w:adjustRightInd w:val="0"/>
        <w:snapToGrid w:val="0"/>
      </w:pPr>
      <w:bookmarkStart w:id="0" w:name="_GoBack"/>
      <w:bookmarkEnd w:id="0"/>
    </w:p>
    <w:p>
      <w:pPr>
        <w:adjustRightInd w:val="0"/>
        <w:snapToGrid w:val="0"/>
      </w:pPr>
    </w:p>
    <w:p>
      <w:pPr>
        <w:adjustRightInd w:val="0"/>
        <w:snapToGrid w:val="0"/>
      </w:pPr>
      <w:r>
        <w:rPr>
          <w:lang w:val="en"/>
        </w:rPr>
        <mc:AlternateContent>
          <mc:Choice Requires="wpg">
            <w:drawing>
              <wp:anchor distT="0" distB="0" distL="114300" distR="114300" simplePos="0" relativeHeight="251715584" behindDoc="0" locked="0" layoutInCell="1" allowOverlap="1">
                <wp:simplePos x="0" y="0"/>
                <wp:positionH relativeFrom="column">
                  <wp:posOffset>265430</wp:posOffset>
                </wp:positionH>
                <wp:positionV relativeFrom="paragraph">
                  <wp:posOffset>4678045</wp:posOffset>
                </wp:positionV>
                <wp:extent cx="259080" cy="259080"/>
                <wp:effectExtent l="0" t="0" r="7620" b="7620"/>
                <wp:wrapNone/>
                <wp:docPr id="46" name="组合 45"/>
                <wp:cNvGraphicFramePr/>
                <a:graphic xmlns:a="http://schemas.openxmlformats.org/drawingml/2006/main">
                  <a:graphicData uri="http://schemas.microsoft.com/office/word/2010/wordprocessingGroup">
                    <wpg:wgp>
                      <wpg:cNvGrpSpPr/>
                      <wpg:grpSpPr>
                        <a:xfrm>
                          <a:off x="0" y="0"/>
                          <a:ext cx="259080" cy="259080"/>
                          <a:chOff x="0" y="1424458"/>
                          <a:chExt cx="312384" cy="312384"/>
                        </a:xfrm>
                      </wpg:grpSpPr>
                      <wps:wsp>
                        <wps:cNvPr id="14" name="矩形 14"/>
                        <wps:cNvSpPr/>
                        <wps:spPr>
                          <a:xfrm>
                            <a:off x="0" y="1424458"/>
                            <a:ext cx="312384" cy="312384"/>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Shape 2591"/>
                        <wps:cNvSpPr/>
                        <wps:spPr>
                          <a:xfrm>
                            <a:off x="45447" y="1465193"/>
                            <a:ext cx="221489" cy="221489"/>
                          </a:xfrm>
                          <a:custGeom>
                            <a:avLst/>
                            <a:gdLst/>
                            <a:ahLst/>
                            <a:cxnLst>
                              <a:cxn ang="0">
                                <a:pos x="wd2" y="hd2"/>
                              </a:cxn>
                              <a:cxn ang="5400000">
                                <a:pos x="wd2" y="hd2"/>
                              </a:cxn>
                              <a:cxn ang="10800000">
                                <a:pos x="wd2" y="hd2"/>
                              </a:cxn>
                              <a:cxn ang="16200000">
                                <a:pos x="wd2" y="hd2"/>
                              </a:cxn>
                            </a:cxnLst>
                            <a:rect l="0" t="0" r="r" b="b"/>
                            <a:pathLst>
                              <a:path w="21600" h="21600" extrusionOk="0">
                                <a:moveTo>
                                  <a:pt x="10800" y="14727"/>
                                </a:moveTo>
                                <a:cubicBezTo>
                                  <a:pt x="8631" y="14727"/>
                                  <a:pt x="6873" y="12969"/>
                                  <a:pt x="6873" y="10800"/>
                                </a:cubicBezTo>
                                <a:cubicBezTo>
                                  <a:pt x="6873" y="8631"/>
                                  <a:pt x="8631" y="6873"/>
                                  <a:pt x="10800" y="6873"/>
                                </a:cubicBezTo>
                                <a:cubicBezTo>
                                  <a:pt x="12969" y="6873"/>
                                  <a:pt x="14727" y="8631"/>
                                  <a:pt x="14727" y="10800"/>
                                </a:cubicBezTo>
                                <a:cubicBezTo>
                                  <a:pt x="14727" y="12969"/>
                                  <a:pt x="12969" y="14727"/>
                                  <a:pt x="10800" y="14727"/>
                                </a:cubicBezTo>
                                <a:moveTo>
                                  <a:pt x="10800" y="5891"/>
                                </a:moveTo>
                                <a:cubicBezTo>
                                  <a:pt x="8088" y="5891"/>
                                  <a:pt x="5891" y="8089"/>
                                  <a:pt x="5891" y="10800"/>
                                </a:cubicBezTo>
                                <a:cubicBezTo>
                                  <a:pt x="5891" y="13512"/>
                                  <a:pt x="8088" y="15709"/>
                                  <a:pt x="10800" y="15709"/>
                                </a:cubicBezTo>
                                <a:cubicBezTo>
                                  <a:pt x="13512" y="15709"/>
                                  <a:pt x="15709" y="13512"/>
                                  <a:pt x="15709" y="10800"/>
                                </a:cubicBezTo>
                                <a:cubicBezTo>
                                  <a:pt x="15709" y="8089"/>
                                  <a:pt x="13512" y="5891"/>
                                  <a:pt x="10800" y="5891"/>
                                </a:cubicBezTo>
                                <a:moveTo>
                                  <a:pt x="20618" y="12013"/>
                                </a:moveTo>
                                <a:cubicBezTo>
                                  <a:pt x="20614" y="12014"/>
                                  <a:pt x="20611" y="12016"/>
                                  <a:pt x="20607" y="12016"/>
                                </a:cubicBezTo>
                                <a:lnTo>
                                  <a:pt x="19602" y="12268"/>
                                </a:lnTo>
                                <a:cubicBezTo>
                                  <a:pt x="19256" y="12354"/>
                                  <a:pt x="18984" y="12622"/>
                                  <a:pt x="18892" y="12966"/>
                                </a:cubicBezTo>
                                <a:cubicBezTo>
                                  <a:pt x="18703" y="13672"/>
                                  <a:pt x="18421" y="14351"/>
                                  <a:pt x="18053" y="14986"/>
                                </a:cubicBezTo>
                                <a:cubicBezTo>
                                  <a:pt x="17873" y="15295"/>
                                  <a:pt x="17876" y="15677"/>
                                  <a:pt x="18060" y="15984"/>
                                </a:cubicBezTo>
                                <a:lnTo>
                                  <a:pt x="18601" y="16885"/>
                                </a:lnTo>
                                <a:lnTo>
                                  <a:pt x="16886" y="18600"/>
                                </a:lnTo>
                                <a:cubicBezTo>
                                  <a:pt x="16882" y="18599"/>
                                  <a:pt x="16878" y="18597"/>
                                  <a:pt x="16875" y="18595"/>
                                </a:cubicBezTo>
                                <a:lnTo>
                                  <a:pt x="15978" y="18057"/>
                                </a:lnTo>
                                <a:cubicBezTo>
                                  <a:pt x="15822" y="17964"/>
                                  <a:pt x="15648" y="17917"/>
                                  <a:pt x="15473" y="17917"/>
                                </a:cubicBezTo>
                                <a:cubicBezTo>
                                  <a:pt x="15304" y="17917"/>
                                  <a:pt x="15134" y="17961"/>
                                  <a:pt x="14982" y="18049"/>
                                </a:cubicBezTo>
                                <a:cubicBezTo>
                                  <a:pt x="14348" y="18415"/>
                                  <a:pt x="13671" y="18696"/>
                                  <a:pt x="12968" y="18884"/>
                                </a:cubicBezTo>
                                <a:cubicBezTo>
                                  <a:pt x="12624" y="18976"/>
                                  <a:pt x="12356" y="19248"/>
                                  <a:pt x="12269" y="19594"/>
                                </a:cubicBezTo>
                                <a:lnTo>
                                  <a:pt x="12016" y="20607"/>
                                </a:lnTo>
                                <a:cubicBezTo>
                                  <a:pt x="12015" y="20611"/>
                                  <a:pt x="12014" y="20614"/>
                                  <a:pt x="12012" y="20619"/>
                                </a:cubicBezTo>
                                <a:lnTo>
                                  <a:pt x="9587" y="20619"/>
                                </a:lnTo>
                                <a:lnTo>
                                  <a:pt x="9331" y="19594"/>
                                </a:lnTo>
                                <a:cubicBezTo>
                                  <a:pt x="9244" y="19248"/>
                                  <a:pt x="8976" y="18976"/>
                                  <a:pt x="8632" y="18884"/>
                                </a:cubicBezTo>
                                <a:cubicBezTo>
                                  <a:pt x="7929" y="18696"/>
                                  <a:pt x="7251" y="18415"/>
                                  <a:pt x="6617" y="18049"/>
                                </a:cubicBezTo>
                                <a:cubicBezTo>
                                  <a:pt x="6465" y="17961"/>
                                  <a:pt x="6296" y="17917"/>
                                  <a:pt x="6127" y="17917"/>
                                </a:cubicBezTo>
                                <a:cubicBezTo>
                                  <a:pt x="5951" y="17917"/>
                                  <a:pt x="5777" y="17964"/>
                                  <a:pt x="5621" y="18057"/>
                                </a:cubicBezTo>
                                <a:lnTo>
                                  <a:pt x="4725" y="18595"/>
                                </a:lnTo>
                                <a:cubicBezTo>
                                  <a:pt x="4722" y="18597"/>
                                  <a:pt x="4718" y="18599"/>
                                  <a:pt x="4714" y="18600"/>
                                </a:cubicBezTo>
                                <a:lnTo>
                                  <a:pt x="3000" y="16885"/>
                                </a:lnTo>
                                <a:lnTo>
                                  <a:pt x="3540" y="15984"/>
                                </a:lnTo>
                                <a:cubicBezTo>
                                  <a:pt x="3724" y="15677"/>
                                  <a:pt x="3727" y="15295"/>
                                  <a:pt x="3548" y="14986"/>
                                </a:cubicBezTo>
                                <a:cubicBezTo>
                                  <a:pt x="3179" y="14351"/>
                                  <a:pt x="2897" y="13672"/>
                                  <a:pt x="2708" y="12966"/>
                                </a:cubicBezTo>
                                <a:cubicBezTo>
                                  <a:pt x="2616" y="12622"/>
                                  <a:pt x="2343" y="12354"/>
                                  <a:pt x="1998" y="12268"/>
                                </a:cubicBezTo>
                                <a:lnTo>
                                  <a:pt x="993" y="12016"/>
                                </a:lnTo>
                                <a:cubicBezTo>
                                  <a:pt x="989" y="12016"/>
                                  <a:pt x="986" y="12014"/>
                                  <a:pt x="982" y="12013"/>
                                </a:cubicBezTo>
                                <a:lnTo>
                                  <a:pt x="982" y="9587"/>
                                </a:lnTo>
                                <a:lnTo>
                                  <a:pt x="1998" y="9333"/>
                                </a:lnTo>
                                <a:cubicBezTo>
                                  <a:pt x="2343" y="9246"/>
                                  <a:pt x="2616" y="8979"/>
                                  <a:pt x="2708" y="8634"/>
                                </a:cubicBezTo>
                                <a:cubicBezTo>
                                  <a:pt x="2897" y="7928"/>
                                  <a:pt x="3179" y="7249"/>
                                  <a:pt x="3548" y="6615"/>
                                </a:cubicBezTo>
                                <a:cubicBezTo>
                                  <a:pt x="3727" y="6305"/>
                                  <a:pt x="3724" y="5923"/>
                                  <a:pt x="3540" y="5617"/>
                                </a:cubicBezTo>
                                <a:lnTo>
                                  <a:pt x="3005" y="4725"/>
                                </a:lnTo>
                                <a:cubicBezTo>
                                  <a:pt x="3004" y="4722"/>
                                  <a:pt x="3002" y="4718"/>
                                  <a:pt x="3000" y="4715"/>
                                </a:cubicBezTo>
                                <a:lnTo>
                                  <a:pt x="4715" y="3000"/>
                                </a:lnTo>
                                <a:lnTo>
                                  <a:pt x="5621" y="3544"/>
                                </a:lnTo>
                                <a:cubicBezTo>
                                  <a:pt x="5777" y="3636"/>
                                  <a:pt x="5951" y="3683"/>
                                  <a:pt x="6127" y="3683"/>
                                </a:cubicBezTo>
                                <a:cubicBezTo>
                                  <a:pt x="6296" y="3683"/>
                                  <a:pt x="6465" y="3639"/>
                                  <a:pt x="6618" y="3551"/>
                                </a:cubicBezTo>
                                <a:cubicBezTo>
                                  <a:pt x="7251" y="3185"/>
                                  <a:pt x="7929" y="2904"/>
                                  <a:pt x="8632" y="2717"/>
                                </a:cubicBezTo>
                                <a:cubicBezTo>
                                  <a:pt x="8976" y="2624"/>
                                  <a:pt x="9244" y="2353"/>
                                  <a:pt x="9331" y="2007"/>
                                </a:cubicBezTo>
                                <a:lnTo>
                                  <a:pt x="9587" y="982"/>
                                </a:lnTo>
                                <a:lnTo>
                                  <a:pt x="12012" y="982"/>
                                </a:lnTo>
                                <a:cubicBezTo>
                                  <a:pt x="12014" y="986"/>
                                  <a:pt x="12015" y="989"/>
                                  <a:pt x="12016" y="993"/>
                                </a:cubicBezTo>
                                <a:lnTo>
                                  <a:pt x="12269" y="2007"/>
                                </a:lnTo>
                                <a:cubicBezTo>
                                  <a:pt x="12356" y="2353"/>
                                  <a:pt x="12624" y="2624"/>
                                  <a:pt x="12968" y="2717"/>
                                </a:cubicBezTo>
                                <a:cubicBezTo>
                                  <a:pt x="13671" y="2904"/>
                                  <a:pt x="14348" y="3185"/>
                                  <a:pt x="14982" y="3551"/>
                                </a:cubicBezTo>
                                <a:cubicBezTo>
                                  <a:pt x="15134" y="3639"/>
                                  <a:pt x="15304" y="3683"/>
                                  <a:pt x="15473" y="3683"/>
                                </a:cubicBezTo>
                                <a:cubicBezTo>
                                  <a:pt x="15648" y="3683"/>
                                  <a:pt x="15822" y="3636"/>
                                  <a:pt x="15978" y="3544"/>
                                </a:cubicBezTo>
                                <a:lnTo>
                                  <a:pt x="16884" y="3000"/>
                                </a:lnTo>
                                <a:lnTo>
                                  <a:pt x="18600" y="4715"/>
                                </a:lnTo>
                                <a:cubicBezTo>
                                  <a:pt x="18598" y="4718"/>
                                  <a:pt x="18597" y="4722"/>
                                  <a:pt x="18595" y="4726"/>
                                </a:cubicBezTo>
                                <a:lnTo>
                                  <a:pt x="18060" y="5616"/>
                                </a:lnTo>
                                <a:cubicBezTo>
                                  <a:pt x="17876" y="5923"/>
                                  <a:pt x="17873" y="6305"/>
                                  <a:pt x="18053" y="6615"/>
                                </a:cubicBezTo>
                                <a:cubicBezTo>
                                  <a:pt x="18421" y="7249"/>
                                  <a:pt x="18703" y="7928"/>
                                  <a:pt x="18892" y="8634"/>
                                </a:cubicBezTo>
                                <a:cubicBezTo>
                                  <a:pt x="18984" y="8979"/>
                                  <a:pt x="19256" y="9246"/>
                                  <a:pt x="19602" y="9333"/>
                                </a:cubicBezTo>
                                <a:lnTo>
                                  <a:pt x="20618" y="9587"/>
                                </a:lnTo>
                                <a:cubicBezTo>
                                  <a:pt x="20618" y="9587"/>
                                  <a:pt x="20618" y="12013"/>
                                  <a:pt x="20618" y="12013"/>
                                </a:cubicBezTo>
                                <a:close/>
                                <a:moveTo>
                                  <a:pt x="20880" y="8641"/>
                                </a:moveTo>
                                <a:lnTo>
                                  <a:pt x="19841" y="8380"/>
                                </a:lnTo>
                                <a:cubicBezTo>
                                  <a:pt x="19626" y="7580"/>
                                  <a:pt x="19308" y="6822"/>
                                  <a:pt x="18902" y="6122"/>
                                </a:cubicBezTo>
                                <a:lnTo>
                                  <a:pt x="19455" y="5200"/>
                                </a:lnTo>
                                <a:cubicBezTo>
                                  <a:pt x="19625" y="4871"/>
                                  <a:pt x="19736" y="4463"/>
                                  <a:pt x="19455" y="4182"/>
                                </a:cubicBezTo>
                                <a:lnTo>
                                  <a:pt x="17419" y="2145"/>
                                </a:lnTo>
                                <a:cubicBezTo>
                                  <a:pt x="17292" y="2018"/>
                                  <a:pt x="17136" y="1969"/>
                                  <a:pt x="16975" y="1969"/>
                                </a:cubicBezTo>
                                <a:cubicBezTo>
                                  <a:pt x="16778" y="1969"/>
                                  <a:pt x="16572" y="2043"/>
                                  <a:pt x="16400" y="2145"/>
                                </a:cubicBezTo>
                                <a:lnTo>
                                  <a:pt x="15473" y="2702"/>
                                </a:lnTo>
                                <a:cubicBezTo>
                                  <a:pt x="14775" y="2298"/>
                                  <a:pt x="14020" y="1982"/>
                                  <a:pt x="13222" y="1768"/>
                                </a:cubicBezTo>
                                <a:lnTo>
                                  <a:pt x="12960" y="720"/>
                                </a:lnTo>
                                <a:cubicBezTo>
                                  <a:pt x="12848" y="367"/>
                                  <a:pt x="12638" y="0"/>
                                  <a:pt x="12240" y="0"/>
                                </a:cubicBezTo>
                                <a:lnTo>
                                  <a:pt x="9360" y="0"/>
                                </a:lnTo>
                                <a:cubicBezTo>
                                  <a:pt x="8962" y="0"/>
                                  <a:pt x="8730" y="367"/>
                                  <a:pt x="8640" y="720"/>
                                </a:cubicBezTo>
                                <a:lnTo>
                                  <a:pt x="8378" y="1768"/>
                                </a:lnTo>
                                <a:cubicBezTo>
                                  <a:pt x="7580" y="1982"/>
                                  <a:pt x="6825" y="2298"/>
                                  <a:pt x="6127" y="2702"/>
                                </a:cubicBezTo>
                                <a:lnTo>
                                  <a:pt x="5200" y="2145"/>
                                </a:lnTo>
                                <a:cubicBezTo>
                                  <a:pt x="5028" y="2043"/>
                                  <a:pt x="4822" y="1969"/>
                                  <a:pt x="4625" y="1969"/>
                                </a:cubicBezTo>
                                <a:cubicBezTo>
                                  <a:pt x="4464" y="1969"/>
                                  <a:pt x="4308" y="2018"/>
                                  <a:pt x="4181" y="2145"/>
                                </a:cubicBezTo>
                                <a:lnTo>
                                  <a:pt x="2145" y="4182"/>
                                </a:lnTo>
                                <a:cubicBezTo>
                                  <a:pt x="1864" y="4463"/>
                                  <a:pt x="1975" y="4871"/>
                                  <a:pt x="2145" y="5200"/>
                                </a:cubicBezTo>
                                <a:lnTo>
                                  <a:pt x="2698" y="6122"/>
                                </a:lnTo>
                                <a:cubicBezTo>
                                  <a:pt x="2292" y="6822"/>
                                  <a:pt x="1973" y="7580"/>
                                  <a:pt x="1759" y="8380"/>
                                </a:cubicBezTo>
                                <a:lnTo>
                                  <a:pt x="720" y="8641"/>
                                </a:lnTo>
                                <a:cubicBezTo>
                                  <a:pt x="367" y="8730"/>
                                  <a:pt x="0" y="8963"/>
                                  <a:pt x="0" y="9360"/>
                                </a:cubicBezTo>
                                <a:lnTo>
                                  <a:pt x="0" y="12240"/>
                                </a:lnTo>
                                <a:cubicBezTo>
                                  <a:pt x="0" y="12638"/>
                                  <a:pt x="367" y="12848"/>
                                  <a:pt x="720" y="12960"/>
                                </a:cubicBezTo>
                                <a:lnTo>
                                  <a:pt x="1759" y="13220"/>
                                </a:lnTo>
                                <a:cubicBezTo>
                                  <a:pt x="1973" y="14021"/>
                                  <a:pt x="2292" y="14778"/>
                                  <a:pt x="2698" y="15478"/>
                                </a:cubicBezTo>
                                <a:lnTo>
                                  <a:pt x="2145" y="16400"/>
                                </a:lnTo>
                                <a:cubicBezTo>
                                  <a:pt x="1959" y="16714"/>
                                  <a:pt x="1864" y="17137"/>
                                  <a:pt x="2145" y="17419"/>
                                </a:cubicBezTo>
                                <a:lnTo>
                                  <a:pt x="4181" y="19455"/>
                                </a:lnTo>
                                <a:cubicBezTo>
                                  <a:pt x="4305" y="19579"/>
                                  <a:pt x="4454" y="19627"/>
                                  <a:pt x="4610" y="19627"/>
                                </a:cubicBezTo>
                                <a:cubicBezTo>
                                  <a:pt x="4807" y="19627"/>
                                  <a:pt x="5016" y="19550"/>
                                  <a:pt x="5200" y="19455"/>
                                </a:cubicBezTo>
                                <a:lnTo>
                                  <a:pt x="6127" y="18899"/>
                                </a:lnTo>
                                <a:cubicBezTo>
                                  <a:pt x="6825" y="19302"/>
                                  <a:pt x="7580" y="19619"/>
                                  <a:pt x="8378" y="19832"/>
                                </a:cubicBezTo>
                                <a:lnTo>
                                  <a:pt x="8640" y="20880"/>
                                </a:lnTo>
                                <a:cubicBezTo>
                                  <a:pt x="8730" y="21233"/>
                                  <a:pt x="8962" y="21600"/>
                                  <a:pt x="9360" y="21600"/>
                                </a:cubicBezTo>
                                <a:lnTo>
                                  <a:pt x="12240" y="21600"/>
                                </a:lnTo>
                                <a:cubicBezTo>
                                  <a:pt x="12638" y="21600"/>
                                  <a:pt x="12848" y="21233"/>
                                  <a:pt x="12960" y="20880"/>
                                </a:cubicBezTo>
                                <a:lnTo>
                                  <a:pt x="13222" y="19832"/>
                                </a:lnTo>
                                <a:cubicBezTo>
                                  <a:pt x="14020" y="19619"/>
                                  <a:pt x="14775" y="19302"/>
                                  <a:pt x="15473" y="18899"/>
                                </a:cubicBezTo>
                                <a:lnTo>
                                  <a:pt x="16400" y="19455"/>
                                </a:lnTo>
                                <a:cubicBezTo>
                                  <a:pt x="16584" y="19550"/>
                                  <a:pt x="16793" y="19627"/>
                                  <a:pt x="16990" y="19627"/>
                                </a:cubicBezTo>
                                <a:cubicBezTo>
                                  <a:pt x="17146" y="19627"/>
                                  <a:pt x="17294" y="19579"/>
                                  <a:pt x="17419" y="19455"/>
                                </a:cubicBezTo>
                                <a:lnTo>
                                  <a:pt x="19455" y="17419"/>
                                </a:lnTo>
                                <a:cubicBezTo>
                                  <a:pt x="19736" y="17137"/>
                                  <a:pt x="19641" y="16714"/>
                                  <a:pt x="19455" y="16400"/>
                                </a:cubicBezTo>
                                <a:lnTo>
                                  <a:pt x="18902" y="15478"/>
                                </a:lnTo>
                                <a:cubicBezTo>
                                  <a:pt x="19308" y="14778"/>
                                  <a:pt x="19626" y="14021"/>
                                  <a:pt x="19841" y="13220"/>
                                </a:cubicBezTo>
                                <a:lnTo>
                                  <a:pt x="20880" y="12960"/>
                                </a:lnTo>
                                <a:cubicBezTo>
                                  <a:pt x="21233" y="12848"/>
                                  <a:pt x="21600" y="12638"/>
                                  <a:pt x="21600" y="12240"/>
                                </a:cubicBezTo>
                                <a:lnTo>
                                  <a:pt x="21600" y="9360"/>
                                </a:lnTo>
                                <a:cubicBezTo>
                                  <a:pt x="21600" y="8963"/>
                                  <a:pt x="21233" y="8730"/>
                                  <a:pt x="20880" y="8641"/>
                                </a:cubicBezTo>
                              </a:path>
                            </a:pathLst>
                          </a:custGeom>
                          <a:solidFill>
                            <a:schemeClr val="bg1"/>
                          </a:solidFill>
                          <a:ln w="12700">
                            <a:miter lim="400000"/>
                          </a:ln>
                        </wps:spPr>
                        <wps:bodyPr lIns="38090" tIns="38090" rIns="38090" bIns="38090" anchor="ctr"/>
                      </wps:wsp>
                    </wpg:wgp>
                  </a:graphicData>
                </a:graphic>
              </wp:anchor>
            </w:drawing>
          </mc:Choice>
          <mc:Fallback>
            <w:pict>
              <v:group id="组合 45" o:spid="_x0000_s1026" o:spt="203" style="position:absolute;left:0pt;margin-left:20.9pt;margin-top:368.35pt;height:20.4pt;width:20.4pt;z-index:251715584;mso-width-relative:page;mso-height-relative:page;" coordorigin="0,1424458" coordsize="312384,312384" o:gfxdata="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">
                <o:lock v:ext="edit" aspectratio="f"/>
                <v:rect id="_x0000_s1026" o:spid="_x0000_s1026" o:spt="1" style="position:absolute;left:0;top:1424458;height:312384;width:312384;v-text-anchor:middle;" fillcolor="#5FB2D3 [3207]" filled="t" stroked="f" coordsize="21600,21600" o:gfxdata="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lywGugAAANsA&#10;AAAPAAAAAAAAAAEAIAAAACIAAABkcnMvZG93bnJldi54bWxQSwECFAAUAAAACACHTuJAMy8FnjsA&#10;AAA5AAAAEAAAAAAAAAABACAAAAAJAQAAZHJzL3NoYXBleG1sLnhtbFBLBQYAAAAABgAGAFsBAACz&#10;AwAAAAA=&#10;">
                  <v:fill on="t" focussize="0,0"/>
                  <v:stroke on="f" weight="2pt"/>
                  <v:imagedata o:title=""/>
                  <o:lock v:ext="edit" aspectratio="f"/>
                </v:rect>
                <v:shape id="Shape 2591" o:spid="_x0000_s1026" o:spt="100" style="position:absolute;left:45447;top:1465193;height:221489;width:221489;v-text-anchor:middle;" fillcolor="#FFFFFF [3212]" filled="t" stroked="f" coordsize="21600,21600" o:gfxdata="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dLkLvQAA&#10;ANsAAAAPAAAAAAAAAAEAIAAAACIAAABkcnMvZG93bnJldi54bWxQSwECFAAUAAAACACHTuJAMy8F&#10;njsAAAA5AAAAEAAAAAAAAAABACAAAAAMAQAAZHJzL3NoYXBleG1sLnhtbFBLBQYAAAAABgAGAFsB&#10;AAC2AwAAAAA=&#10;" path="m10800,14727c8631,14727,6873,12969,6873,10800c6873,8631,8631,6873,10800,6873c12969,6873,14727,8631,14727,10800c14727,12969,12969,14727,10800,14727m10800,5891c8088,5891,5891,8089,5891,10800c5891,13512,8088,15709,10800,15709c13512,15709,15709,13512,15709,10800c15709,8089,13512,5891,10800,5891m20618,12013c20614,12014,20611,12016,20607,12016l19602,12268c19256,12354,18984,12622,18892,12966c18703,13672,18421,14351,18053,14986c17873,15295,17876,15677,18060,15984l18601,16885,16886,18600c16882,18599,16878,18597,16875,18595l15978,18057c15822,17964,15648,17917,15473,17917c15304,17917,15134,17961,14982,18049c14348,18415,13671,18696,12968,18884c12624,18976,12356,19248,12269,19594l12016,20607c12015,20611,12014,20614,12012,20619l9587,20619,9331,19594c9244,19248,8976,18976,8632,18884c7929,18696,7251,18415,6617,18049c6465,17961,6296,17917,6127,17917c5951,17917,5777,17964,5621,18057l4725,18595c4722,18597,4718,18599,4714,18600l3000,16885,3540,15984c3724,15677,3727,15295,3548,14986c3179,14351,2897,13672,2708,12966c2616,12622,2343,12354,1998,12268l993,12016c989,12016,986,12014,982,12013l982,9587,1998,9333c2343,9246,2616,8979,2708,8634c2897,7928,3179,7249,3548,6615c3727,6305,3724,5923,3540,5617l3005,4725c3004,4722,3002,4718,3000,4715l4715,3000,5621,3544c5777,3636,5951,3683,6127,3683c6296,3683,6465,3639,6618,3551c7251,3185,7929,2904,8632,2717c8976,2624,9244,2353,9331,2007l9587,982,12012,982c12014,986,12015,989,12016,993l12269,2007c12356,2353,12624,2624,12968,2717c13671,2904,14348,3185,14982,3551c15134,3639,15304,3683,15473,3683c15648,3683,15822,3636,15978,3544l16884,3000,18600,4715c18598,4718,18597,4722,18595,4726l18060,5616c17876,5923,17873,6305,18053,6615c18421,7249,18703,7928,18892,8634c18984,8979,19256,9246,19602,9333l20618,9587c20618,9587,20618,12013,20618,12013xm20880,8641l19841,8380c19626,7580,19308,6822,18902,6122l19455,5200c19625,4871,19736,4463,19455,4182l17419,2145c17292,2018,17136,1969,16975,1969c16778,1969,16572,2043,16400,2145l15473,2702c14775,2298,14020,1982,13222,1768l12960,720c12848,367,12638,0,12240,0l9360,0c8962,0,8730,367,8640,720l8378,1768c7580,1982,6825,2298,6127,2702l5200,2145c5028,2043,4822,1969,4625,1969c4464,1969,4308,2018,4181,2145l2145,4182c1864,4463,1975,4871,2145,5200l2698,6122c2292,6822,1973,7580,1759,8380l720,8641c367,8730,0,8963,0,9360l0,12240c0,12638,367,12848,720,12960l1759,13220c1973,14021,2292,14778,2698,15478l2145,16400c1959,16714,1864,17137,2145,17419l4181,19455c4305,19579,4454,19627,4610,19627c4807,19627,5016,19550,5200,19455l6127,18899c6825,19302,7580,19619,8378,19832l8640,20880c8730,21233,8962,21600,9360,21600l12240,21600c12638,21600,12848,21233,12960,20880l13222,19832c14020,19619,14775,19302,15473,18899l16400,19455c16584,19550,16793,19627,16990,19627c17146,19627,17294,19579,17419,19455l19455,17419c19736,17137,19641,16714,19455,16400l18902,15478c19308,14778,19626,14021,19841,13220l20880,12960c21233,12848,21600,12638,21600,12240l21600,9360c21600,8963,21233,8730,20880,8641e">
                  <v:path o:connectlocs="110744,110744;110744,110744;110744,110744;110744,110744" o:connectangles="0,82,164,247"/>
                  <v:fill on="t" focussize="0,0"/>
                  <v:stroke on="f" weight="1pt" miterlimit="4" joinstyle="miter"/>
                  <v:imagedata o:title=""/>
                  <o:lock v:ext="edit" aspectratio="f"/>
                  <v:textbox inset="2.9992125984252pt,2.9992125984252pt,2.9992125984252pt,2.9992125984252pt"/>
                </v:shape>
              </v:group>
            </w:pict>
          </mc:Fallback>
        </mc:AlternateContent>
      </w:r>
      <w:r>
        <w:rPr>
          <w:lang w:val="en"/>
        </w:rPr>
        <mc:AlternateContent>
          <mc:Choice Requires="wpg">
            <w:drawing>
              <wp:anchor distT="0" distB="0" distL="114300" distR="114300" simplePos="0" relativeHeight="251711488" behindDoc="0" locked="0" layoutInCell="1" allowOverlap="1">
                <wp:simplePos x="0" y="0"/>
                <wp:positionH relativeFrom="column">
                  <wp:posOffset>265430</wp:posOffset>
                </wp:positionH>
                <wp:positionV relativeFrom="paragraph">
                  <wp:posOffset>3425825</wp:posOffset>
                </wp:positionV>
                <wp:extent cx="259080" cy="259080"/>
                <wp:effectExtent l="0" t="0" r="7620" b="7620"/>
                <wp:wrapNone/>
                <wp:docPr id="226" name="组合 49"/>
                <wp:cNvGraphicFramePr/>
                <a:graphic xmlns:a="http://schemas.openxmlformats.org/drawingml/2006/main">
                  <a:graphicData uri="http://schemas.microsoft.com/office/word/2010/wordprocessingGroup">
                    <wpg:wgp>
                      <wpg:cNvGrpSpPr/>
                      <wpg:grpSpPr>
                        <a:xfrm>
                          <a:off x="0" y="0"/>
                          <a:ext cx="259080" cy="259080"/>
                          <a:chOff x="0" y="2043146"/>
                          <a:chExt cx="312384" cy="312384"/>
                        </a:xfrm>
                      </wpg:grpSpPr>
                      <wps:wsp>
                        <wps:cNvPr id="228" name="矩形 228"/>
                        <wps:cNvSpPr/>
                        <wps:spPr>
                          <a:xfrm>
                            <a:off x="0" y="2043146"/>
                            <a:ext cx="312384" cy="312384"/>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9" name="Shape 2591"/>
                        <wps:cNvSpPr/>
                        <wps:spPr>
                          <a:xfrm>
                            <a:off x="45447" y="2102410"/>
                            <a:ext cx="221489" cy="184431"/>
                          </a:xfrm>
                          <a:custGeom>
                            <a:avLst/>
                            <a:gdLst>
                              <a:gd name="connsiteX0" fmla="*/ 395628 w 607639"/>
                              <a:gd name="connsiteY0" fmla="*/ 339326 h 505975"/>
                              <a:gd name="connsiteX1" fmla="*/ 394916 w 607639"/>
                              <a:gd name="connsiteY1" fmla="*/ 339770 h 505975"/>
                              <a:gd name="connsiteX2" fmla="*/ 394916 w 607639"/>
                              <a:gd name="connsiteY2" fmla="*/ 414603 h 505975"/>
                              <a:gd name="connsiteX3" fmla="*/ 394916 w 607639"/>
                              <a:gd name="connsiteY3" fmla="*/ 467129 h 505975"/>
                              <a:gd name="connsiteX4" fmla="*/ 427314 w 607639"/>
                              <a:gd name="connsiteY4" fmla="*/ 427757 h 505975"/>
                              <a:gd name="connsiteX5" fmla="*/ 435414 w 607639"/>
                              <a:gd name="connsiteY5" fmla="*/ 424646 h 505975"/>
                              <a:gd name="connsiteX6" fmla="*/ 443513 w 607639"/>
                              <a:gd name="connsiteY6" fmla="*/ 428735 h 505975"/>
                              <a:gd name="connsiteX7" fmla="*/ 476000 w 607639"/>
                              <a:gd name="connsiteY7" fmla="*/ 468195 h 505975"/>
                              <a:gd name="connsiteX8" fmla="*/ 476000 w 607639"/>
                              <a:gd name="connsiteY8" fmla="*/ 414603 h 505975"/>
                              <a:gd name="connsiteX9" fmla="*/ 476000 w 607639"/>
                              <a:gd name="connsiteY9" fmla="*/ 339770 h 505975"/>
                              <a:gd name="connsiteX10" fmla="*/ 472885 w 607639"/>
                              <a:gd name="connsiteY10" fmla="*/ 339770 h 505975"/>
                              <a:gd name="connsiteX11" fmla="*/ 468880 w 607639"/>
                              <a:gd name="connsiteY11" fmla="*/ 343770 h 505975"/>
                              <a:gd name="connsiteX12" fmla="*/ 460780 w 607639"/>
                              <a:gd name="connsiteY12" fmla="*/ 366077 h 505975"/>
                              <a:gd name="connsiteX13" fmla="*/ 435414 w 607639"/>
                              <a:gd name="connsiteY13" fmla="*/ 384208 h 505975"/>
                              <a:gd name="connsiteX14" fmla="*/ 410136 w 607639"/>
                              <a:gd name="connsiteY14" fmla="*/ 367055 h 505975"/>
                              <a:gd name="connsiteX15" fmla="*/ 402037 w 607639"/>
                              <a:gd name="connsiteY15" fmla="*/ 343770 h 505975"/>
                              <a:gd name="connsiteX16" fmla="*/ 397943 w 607639"/>
                              <a:gd name="connsiteY16" fmla="*/ 339770 h 505975"/>
                              <a:gd name="connsiteX17" fmla="*/ 395628 w 607639"/>
                              <a:gd name="connsiteY17" fmla="*/ 339326 h 505975"/>
                              <a:gd name="connsiteX18" fmla="*/ 70817 w 607639"/>
                              <a:gd name="connsiteY18" fmla="*/ 333633 h 505975"/>
                              <a:gd name="connsiteX19" fmla="*/ 182283 w 607639"/>
                              <a:gd name="connsiteY19" fmla="*/ 333633 h 505975"/>
                              <a:gd name="connsiteX20" fmla="*/ 192432 w 607639"/>
                              <a:gd name="connsiteY20" fmla="*/ 343759 h 505975"/>
                              <a:gd name="connsiteX21" fmla="*/ 182283 w 607639"/>
                              <a:gd name="connsiteY21" fmla="*/ 353885 h 505975"/>
                              <a:gd name="connsiteX22" fmla="*/ 70817 w 607639"/>
                              <a:gd name="connsiteY22" fmla="*/ 353885 h 505975"/>
                              <a:gd name="connsiteX23" fmla="*/ 60757 w 607639"/>
                              <a:gd name="connsiteY23" fmla="*/ 343759 h 505975"/>
                              <a:gd name="connsiteX24" fmla="*/ 70817 w 607639"/>
                              <a:gd name="connsiteY24" fmla="*/ 333633 h 505975"/>
                              <a:gd name="connsiteX25" fmla="*/ 70816 w 607639"/>
                              <a:gd name="connsiteY25" fmla="*/ 262927 h 505975"/>
                              <a:gd name="connsiteX26" fmla="*/ 202555 w 607639"/>
                              <a:gd name="connsiteY26" fmla="*/ 262927 h 505975"/>
                              <a:gd name="connsiteX27" fmla="*/ 212614 w 607639"/>
                              <a:gd name="connsiteY27" fmla="*/ 273053 h 505975"/>
                              <a:gd name="connsiteX28" fmla="*/ 202555 w 607639"/>
                              <a:gd name="connsiteY28" fmla="*/ 283179 h 505975"/>
                              <a:gd name="connsiteX29" fmla="*/ 70816 w 607639"/>
                              <a:gd name="connsiteY29" fmla="*/ 283179 h 505975"/>
                              <a:gd name="connsiteX30" fmla="*/ 60757 w 607639"/>
                              <a:gd name="connsiteY30" fmla="*/ 273053 h 505975"/>
                              <a:gd name="connsiteX31" fmla="*/ 70816 w 607639"/>
                              <a:gd name="connsiteY31" fmla="*/ 262927 h 505975"/>
                              <a:gd name="connsiteX32" fmla="*/ 435415 w 607639"/>
                              <a:gd name="connsiteY32" fmla="*/ 222444 h 505975"/>
                              <a:gd name="connsiteX33" fmla="*/ 405067 w 607639"/>
                              <a:gd name="connsiteY33" fmla="*/ 252765 h 505975"/>
                              <a:gd name="connsiteX34" fmla="*/ 435415 w 607639"/>
                              <a:gd name="connsiteY34" fmla="*/ 283176 h 505975"/>
                              <a:gd name="connsiteX35" fmla="*/ 465852 w 607639"/>
                              <a:gd name="connsiteY35" fmla="*/ 252765 h 505975"/>
                              <a:gd name="connsiteX36" fmla="*/ 435415 w 607639"/>
                              <a:gd name="connsiteY36" fmla="*/ 222444 h 505975"/>
                              <a:gd name="connsiteX37" fmla="*/ 435415 w 607639"/>
                              <a:gd name="connsiteY37" fmla="*/ 202170 h 505975"/>
                              <a:gd name="connsiteX38" fmla="*/ 486055 w 607639"/>
                              <a:gd name="connsiteY38" fmla="*/ 252765 h 505975"/>
                              <a:gd name="connsiteX39" fmla="*/ 435415 w 607639"/>
                              <a:gd name="connsiteY39" fmla="*/ 303361 h 505975"/>
                              <a:gd name="connsiteX40" fmla="*/ 384864 w 607639"/>
                              <a:gd name="connsiteY40" fmla="*/ 252765 h 505975"/>
                              <a:gd name="connsiteX41" fmla="*/ 435415 w 607639"/>
                              <a:gd name="connsiteY41" fmla="*/ 202170 h 505975"/>
                              <a:gd name="connsiteX42" fmla="*/ 70816 w 607639"/>
                              <a:gd name="connsiteY42" fmla="*/ 202170 h 505975"/>
                              <a:gd name="connsiteX43" fmla="*/ 253132 w 607639"/>
                              <a:gd name="connsiteY43" fmla="*/ 202170 h 505975"/>
                              <a:gd name="connsiteX44" fmla="*/ 263280 w 607639"/>
                              <a:gd name="connsiteY44" fmla="*/ 212296 h 505975"/>
                              <a:gd name="connsiteX45" fmla="*/ 253132 w 607639"/>
                              <a:gd name="connsiteY45" fmla="*/ 222422 h 505975"/>
                              <a:gd name="connsiteX46" fmla="*/ 70816 w 607639"/>
                              <a:gd name="connsiteY46" fmla="*/ 222422 h 505975"/>
                              <a:gd name="connsiteX47" fmla="*/ 60757 w 607639"/>
                              <a:gd name="connsiteY47" fmla="*/ 212296 h 505975"/>
                              <a:gd name="connsiteX48" fmla="*/ 70816 w 607639"/>
                              <a:gd name="connsiteY48" fmla="*/ 202170 h 505975"/>
                              <a:gd name="connsiteX49" fmla="*/ 435414 w 607639"/>
                              <a:gd name="connsiteY49" fmla="*/ 141578 h 505975"/>
                              <a:gd name="connsiteX50" fmla="*/ 429361 w 607639"/>
                              <a:gd name="connsiteY50" fmla="*/ 145577 h 505975"/>
                              <a:gd name="connsiteX51" fmla="*/ 421262 w 607639"/>
                              <a:gd name="connsiteY51" fmla="*/ 167796 h 505975"/>
                              <a:gd name="connsiteX52" fmla="*/ 406042 w 607639"/>
                              <a:gd name="connsiteY52" fmla="*/ 182994 h 505975"/>
                              <a:gd name="connsiteX53" fmla="*/ 384859 w 607639"/>
                              <a:gd name="connsiteY53" fmla="*/ 182016 h 505975"/>
                              <a:gd name="connsiteX54" fmla="*/ 364566 w 607639"/>
                              <a:gd name="connsiteY54" fmla="*/ 171885 h 505975"/>
                              <a:gd name="connsiteX55" fmla="*/ 357445 w 607639"/>
                              <a:gd name="connsiteY55" fmla="*/ 172862 h 505975"/>
                              <a:gd name="connsiteX56" fmla="*/ 356466 w 607639"/>
                              <a:gd name="connsiteY56" fmla="*/ 179972 h 505975"/>
                              <a:gd name="connsiteX57" fmla="*/ 366613 w 607639"/>
                              <a:gd name="connsiteY57" fmla="*/ 200236 h 505975"/>
                              <a:gd name="connsiteX58" fmla="*/ 367592 w 607639"/>
                              <a:gd name="connsiteY58" fmla="*/ 221388 h 505975"/>
                              <a:gd name="connsiteX59" fmla="*/ 352372 w 607639"/>
                              <a:gd name="connsiteY59" fmla="*/ 236586 h 505975"/>
                              <a:gd name="connsiteX60" fmla="*/ 330121 w 607639"/>
                              <a:gd name="connsiteY60" fmla="*/ 244673 h 505975"/>
                              <a:gd name="connsiteX61" fmla="*/ 324068 w 607639"/>
                              <a:gd name="connsiteY61" fmla="*/ 252761 h 505975"/>
                              <a:gd name="connsiteX62" fmla="*/ 328073 w 607639"/>
                              <a:gd name="connsiteY62" fmla="*/ 258805 h 505975"/>
                              <a:gd name="connsiteX63" fmla="*/ 350414 w 607639"/>
                              <a:gd name="connsiteY63" fmla="*/ 266892 h 505975"/>
                              <a:gd name="connsiteX64" fmla="*/ 365545 w 607639"/>
                              <a:gd name="connsiteY64" fmla="*/ 282090 h 505975"/>
                              <a:gd name="connsiteX65" fmla="*/ 364566 w 607639"/>
                              <a:gd name="connsiteY65" fmla="*/ 303331 h 505975"/>
                              <a:gd name="connsiteX66" fmla="*/ 354419 w 607639"/>
                              <a:gd name="connsiteY66" fmla="*/ 323595 h 505975"/>
                              <a:gd name="connsiteX67" fmla="*/ 355487 w 607639"/>
                              <a:gd name="connsiteY67" fmla="*/ 330616 h 505975"/>
                              <a:gd name="connsiteX68" fmla="*/ 362518 w 607639"/>
                              <a:gd name="connsiteY68" fmla="*/ 331682 h 505975"/>
                              <a:gd name="connsiteX69" fmla="*/ 382812 w 607639"/>
                              <a:gd name="connsiteY69" fmla="*/ 321550 h 505975"/>
                              <a:gd name="connsiteX70" fmla="*/ 395984 w 607639"/>
                              <a:gd name="connsiteY70" fmla="*/ 319506 h 505975"/>
                              <a:gd name="connsiteX71" fmla="*/ 399100 w 607639"/>
                              <a:gd name="connsiteY71" fmla="*/ 319773 h 505975"/>
                              <a:gd name="connsiteX72" fmla="*/ 406131 w 607639"/>
                              <a:gd name="connsiteY72" fmla="*/ 321550 h 505975"/>
                              <a:gd name="connsiteX73" fmla="*/ 420016 w 607639"/>
                              <a:gd name="connsiteY73" fmla="*/ 334171 h 505975"/>
                              <a:gd name="connsiteX74" fmla="*/ 421262 w 607639"/>
                              <a:gd name="connsiteY74" fmla="*/ 336749 h 505975"/>
                              <a:gd name="connsiteX75" fmla="*/ 429361 w 607639"/>
                              <a:gd name="connsiteY75" fmla="*/ 358967 h 505975"/>
                              <a:gd name="connsiteX76" fmla="*/ 430608 w 607639"/>
                              <a:gd name="connsiteY76" fmla="*/ 361278 h 505975"/>
                              <a:gd name="connsiteX77" fmla="*/ 431053 w 607639"/>
                              <a:gd name="connsiteY77" fmla="*/ 361723 h 505975"/>
                              <a:gd name="connsiteX78" fmla="*/ 431943 w 607639"/>
                              <a:gd name="connsiteY78" fmla="*/ 362256 h 505975"/>
                              <a:gd name="connsiteX79" fmla="*/ 435414 w 607639"/>
                              <a:gd name="connsiteY79" fmla="*/ 362967 h 505975"/>
                              <a:gd name="connsiteX80" fmla="*/ 441555 w 607639"/>
                              <a:gd name="connsiteY80" fmla="*/ 358967 h 505975"/>
                              <a:gd name="connsiteX81" fmla="*/ 449655 w 607639"/>
                              <a:gd name="connsiteY81" fmla="*/ 336749 h 505975"/>
                              <a:gd name="connsiteX82" fmla="*/ 451524 w 607639"/>
                              <a:gd name="connsiteY82" fmla="*/ 332838 h 505975"/>
                              <a:gd name="connsiteX83" fmla="*/ 453927 w 607639"/>
                              <a:gd name="connsiteY83" fmla="*/ 329371 h 505975"/>
                              <a:gd name="connsiteX84" fmla="*/ 463539 w 607639"/>
                              <a:gd name="connsiteY84" fmla="*/ 321995 h 505975"/>
                              <a:gd name="connsiteX85" fmla="*/ 464786 w 607639"/>
                              <a:gd name="connsiteY85" fmla="*/ 321550 h 505975"/>
                              <a:gd name="connsiteX86" fmla="*/ 486058 w 607639"/>
                              <a:gd name="connsiteY86" fmla="*/ 322528 h 505975"/>
                              <a:gd name="connsiteX87" fmla="*/ 490152 w 607639"/>
                              <a:gd name="connsiteY87" fmla="*/ 324572 h 505975"/>
                              <a:gd name="connsiteX88" fmla="*/ 506351 w 607639"/>
                              <a:gd name="connsiteY88" fmla="*/ 332660 h 505975"/>
                              <a:gd name="connsiteX89" fmla="*/ 513471 w 607639"/>
                              <a:gd name="connsiteY89" fmla="*/ 331682 h 505975"/>
                              <a:gd name="connsiteX90" fmla="*/ 514450 w 607639"/>
                              <a:gd name="connsiteY90" fmla="*/ 324572 h 505975"/>
                              <a:gd name="connsiteX91" fmla="*/ 504304 w 607639"/>
                              <a:gd name="connsiteY91" fmla="*/ 304309 h 505975"/>
                              <a:gd name="connsiteX92" fmla="*/ 503325 w 607639"/>
                              <a:gd name="connsiteY92" fmla="*/ 283156 h 505975"/>
                              <a:gd name="connsiteX93" fmla="*/ 518456 w 607639"/>
                              <a:gd name="connsiteY93" fmla="*/ 267959 h 505975"/>
                              <a:gd name="connsiteX94" fmla="*/ 540796 w 607639"/>
                              <a:gd name="connsiteY94" fmla="*/ 259871 h 505975"/>
                              <a:gd name="connsiteX95" fmla="*/ 546848 w 607639"/>
                              <a:gd name="connsiteY95" fmla="*/ 252761 h 505975"/>
                              <a:gd name="connsiteX96" fmla="*/ 542843 w 607639"/>
                              <a:gd name="connsiteY96" fmla="*/ 246717 h 505975"/>
                              <a:gd name="connsiteX97" fmla="*/ 520503 w 607639"/>
                              <a:gd name="connsiteY97" fmla="*/ 238630 h 505975"/>
                              <a:gd name="connsiteX98" fmla="*/ 505372 w 607639"/>
                              <a:gd name="connsiteY98" fmla="*/ 223432 h 505975"/>
                              <a:gd name="connsiteX99" fmla="*/ 506351 w 607639"/>
                              <a:gd name="connsiteY99" fmla="*/ 202191 h 505975"/>
                              <a:gd name="connsiteX100" fmla="*/ 516498 w 607639"/>
                              <a:gd name="connsiteY100" fmla="*/ 182016 h 505975"/>
                              <a:gd name="connsiteX101" fmla="*/ 515430 w 607639"/>
                              <a:gd name="connsiteY101" fmla="*/ 174906 h 505975"/>
                              <a:gd name="connsiteX102" fmla="*/ 508398 w 607639"/>
                              <a:gd name="connsiteY102" fmla="*/ 173929 h 505975"/>
                              <a:gd name="connsiteX103" fmla="*/ 488105 w 607639"/>
                              <a:gd name="connsiteY103" fmla="*/ 184060 h 505975"/>
                              <a:gd name="connsiteX104" fmla="*/ 466833 w 607639"/>
                              <a:gd name="connsiteY104" fmla="*/ 185038 h 505975"/>
                              <a:gd name="connsiteX105" fmla="*/ 451702 w 607639"/>
                              <a:gd name="connsiteY105" fmla="*/ 169840 h 505975"/>
                              <a:gd name="connsiteX106" fmla="*/ 443513 w 607639"/>
                              <a:gd name="connsiteY106" fmla="*/ 147622 h 505975"/>
                              <a:gd name="connsiteX107" fmla="*/ 435414 w 607639"/>
                              <a:gd name="connsiteY107" fmla="*/ 141578 h 505975"/>
                              <a:gd name="connsiteX108" fmla="*/ 70816 w 607639"/>
                              <a:gd name="connsiteY108" fmla="*/ 141554 h 505975"/>
                              <a:gd name="connsiteX109" fmla="*/ 293725 w 607639"/>
                              <a:gd name="connsiteY109" fmla="*/ 141554 h 505975"/>
                              <a:gd name="connsiteX110" fmla="*/ 303784 w 607639"/>
                              <a:gd name="connsiteY110" fmla="*/ 151600 h 505975"/>
                              <a:gd name="connsiteX111" fmla="*/ 293725 w 607639"/>
                              <a:gd name="connsiteY111" fmla="*/ 161736 h 505975"/>
                              <a:gd name="connsiteX112" fmla="*/ 70816 w 607639"/>
                              <a:gd name="connsiteY112" fmla="*/ 161736 h 505975"/>
                              <a:gd name="connsiteX113" fmla="*/ 60757 w 607639"/>
                              <a:gd name="connsiteY113" fmla="*/ 151600 h 505975"/>
                              <a:gd name="connsiteX114" fmla="*/ 70816 w 607639"/>
                              <a:gd name="connsiteY114" fmla="*/ 141554 h 505975"/>
                              <a:gd name="connsiteX115" fmla="*/ 70815 w 607639"/>
                              <a:gd name="connsiteY115" fmla="*/ 80868 h 505975"/>
                              <a:gd name="connsiteX116" fmla="*/ 354394 w 607639"/>
                              <a:gd name="connsiteY116" fmla="*/ 80868 h 505975"/>
                              <a:gd name="connsiteX117" fmla="*/ 364541 w 607639"/>
                              <a:gd name="connsiteY117" fmla="*/ 90994 h 505975"/>
                              <a:gd name="connsiteX118" fmla="*/ 354394 w 607639"/>
                              <a:gd name="connsiteY118" fmla="*/ 101120 h 505975"/>
                              <a:gd name="connsiteX119" fmla="*/ 70815 w 607639"/>
                              <a:gd name="connsiteY119" fmla="*/ 101120 h 505975"/>
                              <a:gd name="connsiteX120" fmla="*/ 60757 w 607639"/>
                              <a:gd name="connsiteY120" fmla="*/ 90994 h 505975"/>
                              <a:gd name="connsiteX121" fmla="*/ 70815 w 607639"/>
                              <a:gd name="connsiteY121" fmla="*/ 80868 h 505975"/>
                              <a:gd name="connsiteX122" fmla="*/ 20293 w 607639"/>
                              <a:gd name="connsiteY122" fmla="*/ 20174 h 505975"/>
                              <a:gd name="connsiteX123" fmla="*/ 20293 w 607639"/>
                              <a:gd name="connsiteY123" fmla="*/ 404472 h 505975"/>
                              <a:gd name="connsiteX124" fmla="*/ 374712 w 607639"/>
                              <a:gd name="connsiteY124" fmla="*/ 404472 h 505975"/>
                              <a:gd name="connsiteX125" fmla="*/ 374712 w 607639"/>
                              <a:gd name="connsiteY125" fmla="*/ 348836 h 505975"/>
                              <a:gd name="connsiteX126" fmla="*/ 372665 w 607639"/>
                              <a:gd name="connsiteY126" fmla="*/ 349813 h 505975"/>
                              <a:gd name="connsiteX127" fmla="*/ 342314 w 607639"/>
                              <a:gd name="connsiteY127" fmla="*/ 344836 h 505975"/>
                              <a:gd name="connsiteX128" fmla="*/ 337241 w 607639"/>
                              <a:gd name="connsiteY128" fmla="*/ 314440 h 505975"/>
                              <a:gd name="connsiteX129" fmla="*/ 347388 w 607639"/>
                              <a:gd name="connsiteY129" fmla="*/ 294266 h 505975"/>
                              <a:gd name="connsiteX130" fmla="*/ 347388 w 607639"/>
                              <a:gd name="connsiteY130" fmla="*/ 289200 h 505975"/>
                              <a:gd name="connsiteX131" fmla="*/ 343293 w 607639"/>
                              <a:gd name="connsiteY131" fmla="*/ 285112 h 505975"/>
                              <a:gd name="connsiteX132" fmla="*/ 321042 w 607639"/>
                              <a:gd name="connsiteY132" fmla="*/ 277024 h 505975"/>
                              <a:gd name="connsiteX133" fmla="*/ 303775 w 607639"/>
                              <a:gd name="connsiteY133" fmla="*/ 251783 h 505975"/>
                              <a:gd name="connsiteX134" fmla="*/ 321042 w 607639"/>
                              <a:gd name="connsiteY134" fmla="*/ 226454 h 505975"/>
                              <a:gd name="connsiteX135" fmla="*/ 343293 w 607639"/>
                              <a:gd name="connsiteY135" fmla="*/ 218366 h 505975"/>
                              <a:gd name="connsiteX136" fmla="*/ 347388 w 607639"/>
                              <a:gd name="connsiteY136" fmla="*/ 214367 h 505975"/>
                              <a:gd name="connsiteX137" fmla="*/ 347388 w 607639"/>
                              <a:gd name="connsiteY137" fmla="*/ 209301 h 505975"/>
                              <a:gd name="connsiteX138" fmla="*/ 337241 w 607639"/>
                              <a:gd name="connsiteY138" fmla="*/ 189037 h 505975"/>
                              <a:gd name="connsiteX139" fmla="*/ 342314 w 607639"/>
                              <a:gd name="connsiteY139" fmla="*/ 158731 h 505975"/>
                              <a:gd name="connsiteX140" fmla="*/ 372665 w 607639"/>
                              <a:gd name="connsiteY140" fmla="*/ 153665 h 505975"/>
                              <a:gd name="connsiteX141" fmla="*/ 392958 w 607639"/>
                              <a:gd name="connsiteY141" fmla="*/ 163797 h 505975"/>
                              <a:gd name="connsiteX142" fmla="*/ 397943 w 607639"/>
                              <a:gd name="connsiteY142" fmla="*/ 163797 h 505975"/>
                              <a:gd name="connsiteX143" fmla="*/ 402037 w 607639"/>
                              <a:gd name="connsiteY143" fmla="*/ 159709 h 505975"/>
                              <a:gd name="connsiteX144" fmla="*/ 410136 w 607639"/>
                              <a:gd name="connsiteY144" fmla="*/ 137490 h 505975"/>
                              <a:gd name="connsiteX145" fmla="*/ 435414 w 607639"/>
                              <a:gd name="connsiteY145" fmla="*/ 120337 h 505975"/>
                              <a:gd name="connsiteX146" fmla="*/ 460780 w 607639"/>
                              <a:gd name="connsiteY146" fmla="*/ 137490 h 505975"/>
                              <a:gd name="connsiteX147" fmla="*/ 468880 w 607639"/>
                              <a:gd name="connsiteY147" fmla="*/ 159709 h 505975"/>
                              <a:gd name="connsiteX148" fmla="*/ 472885 w 607639"/>
                              <a:gd name="connsiteY148" fmla="*/ 163797 h 505975"/>
                              <a:gd name="connsiteX149" fmla="*/ 477958 w 607639"/>
                              <a:gd name="connsiteY149" fmla="*/ 163797 h 505975"/>
                              <a:gd name="connsiteX150" fmla="*/ 498252 w 607639"/>
                              <a:gd name="connsiteY150" fmla="*/ 153665 h 505975"/>
                              <a:gd name="connsiteX151" fmla="*/ 528602 w 607639"/>
                              <a:gd name="connsiteY151" fmla="*/ 158731 h 505975"/>
                              <a:gd name="connsiteX152" fmla="*/ 533676 w 607639"/>
                              <a:gd name="connsiteY152" fmla="*/ 189037 h 505975"/>
                              <a:gd name="connsiteX153" fmla="*/ 523529 w 607639"/>
                              <a:gd name="connsiteY153" fmla="*/ 209301 h 505975"/>
                              <a:gd name="connsiteX154" fmla="*/ 523529 w 607639"/>
                              <a:gd name="connsiteY154" fmla="*/ 214367 h 505975"/>
                              <a:gd name="connsiteX155" fmla="*/ 527623 w 607639"/>
                              <a:gd name="connsiteY155" fmla="*/ 218366 h 505975"/>
                              <a:gd name="connsiteX156" fmla="*/ 549875 w 607639"/>
                              <a:gd name="connsiteY156" fmla="*/ 226454 h 505975"/>
                              <a:gd name="connsiteX157" fmla="*/ 567142 w 607639"/>
                              <a:gd name="connsiteY157" fmla="*/ 251783 h 505975"/>
                              <a:gd name="connsiteX158" fmla="*/ 549875 w 607639"/>
                              <a:gd name="connsiteY158" fmla="*/ 277024 h 505975"/>
                              <a:gd name="connsiteX159" fmla="*/ 527623 w 607639"/>
                              <a:gd name="connsiteY159" fmla="*/ 285112 h 505975"/>
                              <a:gd name="connsiteX160" fmla="*/ 523529 w 607639"/>
                              <a:gd name="connsiteY160" fmla="*/ 289200 h 505975"/>
                              <a:gd name="connsiteX161" fmla="*/ 523529 w 607639"/>
                              <a:gd name="connsiteY161" fmla="*/ 294266 h 505975"/>
                              <a:gd name="connsiteX162" fmla="*/ 533676 w 607639"/>
                              <a:gd name="connsiteY162" fmla="*/ 314440 h 505975"/>
                              <a:gd name="connsiteX163" fmla="*/ 528602 w 607639"/>
                              <a:gd name="connsiteY163" fmla="*/ 344836 h 505975"/>
                              <a:gd name="connsiteX164" fmla="*/ 498252 w 607639"/>
                              <a:gd name="connsiteY164" fmla="*/ 349813 h 505975"/>
                              <a:gd name="connsiteX165" fmla="*/ 496204 w 607639"/>
                              <a:gd name="connsiteY165" fmla="*/ 348836 h 505975"/>
                              <a:gd name="connsiteX166" fmla="*/ 496204 w 607639"/>
                              <a:gd name="connsiteY166" fmla="*/ 404472 h 505975"/>
                              <a:gd name="connsiteX167" fmla="*/ 587346 w 607639"/>
                              <a:gd name="connsiteY167" fmla="*/ 404472 h 505975"/>
                              <a:gd name="connsiteX168" fmla="*/ 587346 w 607639"/>
                              <a:gd name="connsiteY168" fmla="*/ 20174 h 505975"/>
                              <a:gd name="connsiteX169" fmla="*/ 10147 w 607639"/>
                              <a:gd name="connsiteY169" fmla="*/ 0 h 505975"/>
                              <a:gd name="connsiteX170" fmla="*/ 597492 w 607639"/>
                              <a:gd name="connsiteY170" fmla="*/ 0 h 505975"/>
                              <a:gd name="connsiteX171" fmla="*/ 607639 w 607639"/>
                              <a:gd name="connsiteY171" fmla="*/ 10132 h 505975"/>
                              <a:gd name="connsiteX172" fmla="*/ 607639 w 607639"/>
                              <a:gd name="connsiteY172" fmla="*/ 414603 h 505975"/>
                              <a:gd name="connsiteX173" fmla="*/ 597492 w 607639"/>
                              <a:gd name="connsiteY173" fmla="*/ 424646 h 505975"/>
                              <a:gd name="connsiteX174" fmla="*/ 496204 w 607639"/>
                              <a:gd name="connsiteY174" fmla="*/ 424646 h 505975"/>
                              <a:gd name="connsiteX175" fmla="*/ 496204 w 607639"/>
                              <a:gd name="connsiteY175" fmla="*/ 495480 h 505975"/>
                              <a:gd name="connsiteX176" fmla="*/ 489084 w 607639"/>
                              <a:gd name="connsiteY176" fmla="*/ 504545 h 505975"/>
                              <a:gd name="connsiteX177" fmla="*/ 486058 w 607639"/>
                              <a:gd name="connsiteY177" fmla="*/ 505612 h 505975"/>
                              <a:gd name="connsiteX178" fmla="*/ 477958 w 607639"/>
                              <a:gd name="connsiteY178" fmla="*/ 501523 h 505975"/>
                              <a:gd name="connsiteX179" fmla="*/ 435414 w 607639"/>
                              <a:gd name="connsiteY179" fmla="*/ 450953 h 505975"/>
                              <a:gd name="connsiteX180" fmla="*/ 392958 w 607639"/>
                              <a:gd name="connsiteY180" fmla="*/ 502501 h 505975"/>
                              <a:gd name="connsiteX181" fmla="*/ 381744 w 607639"/>
                              <a:gd name="connsiteY181" fmla="*/ 505612 h 505975"/>
                              <a:gd name="connsiteX182" fmla="*/ 374712 w 607639"/>
                              <a:gd name="connsiteY182" fmla="*/ 495480 h 505975"/>
                              <a:gd name="connsiteX183" fmla="*/ 374712 w 607639"/>
                              <a:gd name="connsiteY183" fmla="*/ 424646 h 505975"/>
                              <a:gd name="connsiteX184" fmla="*/ 10147 w 607639"/>
                              <a:gd name="connsiteY184" fmla="*/ 424646 h 505975"/>
                              <a:gd name="connsiteX185" fmla="*/ 0 w 607639"/>
                              <a:gd name="connsiteY185" fmla="*/ 414603 h 505975"/>
                              <a:gd name="connsiteX186" fmla="*/ 0 w 607639"/>
                              <a:gd name="connsiteY186" fmla="*/ 10132 h 505975"/>
                              <a:gd name="connsiteX187" fmla="*/ 10147 w 607639"/>
                              <a:gd name="connsiteY187" fmla="*/ 0 h 5059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Lst>
                            <a:rect l="l" t="t" r="r" b="b"/>
                            <a:pathLst>
                              <a:path w="607639" h="505975">
                                <a:moveTo>
                                  <a:pt x="395628" y="339326"/>
                                </a:moveTo>
                                <a:cubicBezTo>
                                  <a:pt x="395361" y="339415"/>
                                  <a:pt x="395183" y="339504"/>
                                  <a:pt x="394916" y="339770"/>
                                </a:cubicBezTo>
                                <a:lnTo>
                                  <a:pt x="394916" y="414603"/>
                                </a:lnTo>
                                <a:lnTo>
                                  <a:pt x="394916" y="467129"/>
                                </a:lnTo>
                                <a:lnTo>
                                  <a:pt x="427314" y="427757"/>
                                </a:lnTo>
                                <a:cubicBezTo>
                                  <a:pt x="429361" y="425713"/>
                                  <a:pt x="432388" y="424646"/>
                                  <a:pt x="435414" y="424646"/>
                                </a:cubicBezTo>
                                <a:cubicBezTo>
                                  <a:pt x="438529" y="424646"/>
                                  <a:pt x="441555" y="425713"/>
                                  <a:pt x="443513" y="428735"/>
                                </a:cubicBezTo>
                                <a:lnTo>
                                  <a:pt x="476000" y="468195"/>
                                </a:lnTo>
                                <a:lnTo>
                                  <a:pt x="476000" y="414603"/>
                                </a:lnTo>
                                <a:lnTo>
                                  <a:pt x="476000" y="339770"/>
                                </a:lnTo>
                                <a:lnTo>
                                  <a:pt x="472885" y="339770"/>
                                </a:lnTo>
                                <a:cubicBezTo>
                                  <a:pt x="471906" y="339770"/>
                                  <a:pt x="469859" y="340748"/>
                                  <a:pt x="468880" y="343770"/>
                                </a:cubicBezTo>
                                <a:lnTo>
                                  <a:pt x="460780" y="366077"/>
                                </a:lnTo>
                                <a:cubicBezTo>
                                  <a:pt x="456686" y="377187"/>
                                  <a:pt x="446628" y="384208"/>
                                  <a:pt x="435414" y="384208"/>
                                </a:cubicBezTo>
                                <a:cubicBezTo>
                                  <a:pt x="424288" y="384208"/>
                                  <a:pt x="414142" y="377187"/>
                                  <a:pt x="410136" y="367055"/>
                                </a:cubicBezTo>
                                <a:lnTo>
                                  <a:pt x="402037" y="343770"/>
                                </a:lnTo>
                                <a:cubicBezTo>
                                  <a:pt x="401058" y="341726"/>
                                  <a:pt x="399011" y="340748"/>
                                  <a:pt x="397943" y="339770"/>
                                </a:cubicBezTo>
                                <a:cubicBezTo>
                                  <a:pt x="397409" y="339770"/>
                                  <a:pt x="396608" y="339415"/>
                                  <a:pt x="395628" y="339326"/>
                                </a:cubicBezTo>
                                <a:close/>
                                <a:moveTo>
                                  <a:pt x="70817" y="333633"/>
                                </a:moveTo>
                                <a:lnTo>
                                  <a:pt x="182283" y="333633"/>
                                </a:lnTo>
                                <a:cubicBezTo>
                                  <a:pt x="188337" y="333633"/>
                                  <a:pt x="192432" y="337719"/>
                                  <a:pt x="192432" y="343759"/>
                                </a:cubicBezTo>
                                <a:cubicBezTo>
                                  <a:pt x="192432" y="349799"/>
                                  <a:pt x="188337" y="353885"/>
                                  <a:pt x="182283" y="353885"/>
                                </a:cubicBezTo>
                                <a:lnTo>
                                  <a:pt x="70817" y="353885"/>
                                </a:lnTo>
                                <a:cubicBezTo>
                                  <a:pt x="64763" y="353885"/>
                                  <a:pt x="60757" y="349799"/>
                                  <a:pt x="60757" y="343759"/>
                                </a:cubicBezTo>
                                <a:cubicBezTo>
                                  <a:pt x="60757" y="337719"/>
                                  <a:pt x="64763" y="333633"/>
                                  <a:pt x="70817" y="333633"/>
                                </a:cubicBezTo>
                                <a:close/>
                                <a:moveTo>
                                  <a:pt x="70816" y="262927"/>
                                </a:moveTo>
                                <a:lnTo>
                                  <a:pt x="202555" y="262927"/>
                                </a:lnTo>
                                <a:cubicBezTo>
                                  <a:pt x="208608" y="262927"/>
                                  <a:pt x="212614" y="266924"/>
                                  <a:pt x="212614" y="273053"/>
                                </a:cubicBezTo>
                                <a:cubicBezTo>
                                  <a:pt x="212614" y="279093"/>
                                  <a:pt x="208608" y="283179"/>
                                  <a:pt x="202555" y="283179"/>
                                </a:cubicBezTo>
                                <a:lnTo>
                                  <a:pt x="70816" y="283179"/>
                                </a:lnTo>
                                <a:cubicBezTo>
                                  <a:pt x="64763" y="283179"/>
                                  <a:pt x="60757" y="279093"/>
                                  <a:pt x="60757" y="273053"/>
                                </a:cubicBezTo>
                                <a:cubicBezTo>
                                  <a:pt x="60757" y="266924"/>
                                  <a:pt x="64763" y="262927"/>
                                  <a:pt x="70816" y="262927"/>
                                </a:cubicBezTo>
                                <a:close/>
                                <a:moveTo>
                                  <a:pt x="435415" y="222444"/>
                                </a:moveTo>
                                <a:cubicBezTo>
                                  <a:pt x="418238" y="222444"/>
                                  <a:pt x="405067" y="235604"/>
                                  <a:pt x="405067" y="252765"/>
                                </a:cubicBezTo>
                                <a:cubicBezTo>
                                  <a:pt x="405067" y="270016"/>
                                  <a:pt x="418238" y="283176"/>
                                  <a:pt x="435415" y="283176"/>
                                </a:cubicBezTo>
                                <a:cubicBezTo>
                                  <a:pt x="452681" y="283176"/>
                                  <a:pt x="465852" y="270016"/>
                                  <a:pt x="465852" y="252765"/>
                                </a:cubicBezTo>
                                <a:cubicBezTo>
                                  <a:pt x="465852" y="235604"/>
                                  <a:pt x="452681" y="222444"/>
                                  <a:pt x="435415" y="222444"/>
                                </a:cubicBezTo>
                                <a:close/>
                                <a:moveTo>
                                  <a:pt x="435415" y="202170"/>
                                </a:moveTo>
                                <a:cubicBezTo>
                                  <a:pt x="463805" y="202170"/>
                                  <a:pt x="486055" y="224489"/>
                                  <a:pt x="486055" y="252765"/>
                                </a:cubicBezTo>
                                <a:cubicBezTo>
                                  <a:pt x="486055" y="281131"/>
                                  <a:pt x="463805" y="303361"/>
                                  <a:pt x="435415" y="303361"/>
                                </a:cubicBezTo>
                                <a:cubicBezTo>
                                  <a:pt x="407114" y="303361"/>
                                  <a:pt x="384864" y="281131"/>
                                  <a:pt x="384864" y="252765"/>
                                </a:cubicBezTo>
                                <a:cubicBezTo>
                                  <a:pt x="384864" y="224489"/>
                                  <a:pt x="407114" y="202170"/>
                                  <a:pt x="435415" y="202170"/>
                                </a:cubicBezTo>
                                <a:close/>
                                <a:moveTo>
                                  <a:pt x="70816" y="202170"/>
                                </a:moveTo>
                                <a:lnTo>
                                  <a:pt x="253132" y="202170"/>
                                </a:lnTo>
                                <a:cubicBezTo>
                                  <a:pt x="259274" y="202170"/>
                                  <a:pt x="263280" y="206256"/>
                                  <a:pt x="263280" y="212296"/>
                                </a:cubicBezTo>
                                <a:cubicBezTo>
                                  <a:pt x="263280" y="218336"/>
                                  <a:pt x="259274" y="222422"/>
                                  <a:pt x="253132" y="222422"/>
                                </a:cubicBezTo>
                                <a:lnTo>
                                  <a:pt x="70816" y="222422"/>
                                </a:lnTo>
                                <a:cubicBezTo>
                                  <a:pt x="64763" y="222422"/>
                                  <a:pt x="60757" y="218336"/>
                                  <a:pt x="60757" y="212296"/>
                                </a:cubicBezTo>
                                <a:cubicBezTo>
                                  <a:pt x="60757" y="206256"/>
                                  <a:pt x="64763" y="202170"/>
                                  <a:pt x="70816" y="202170"/>
                                </a:cubicBezTo>
                                <a:close/>
                                <a:moveTo>
                                  <a:pt x="435414" y="141578"/>
                                </a:moveTo>
                                <a:cubicBezTo>
                                  <a:pt x="434435" y="141578"/>
                                  <a:pt x="430430" y="141578"/>
                                  <a:pt x="429361" y="145577"/>
                                </a:cubicBezTo>
                                <a:lnTo>
                                  <a:pt x="421262" y="167796"/>
                                </a:lnTo>
                                <a:cubicBezTo>
                                  <a:pt x="418236" y="174906"/>
                                  <a:pt x="413162" y="180950"/>
                                  <a:pt x="406042" y="182994"/>
                                </a:cubicBezTo>
                                <a:cubicBezTo>
                                  <a:pt x="399011" y="186016"/>
                                  <a:pt x="390911" y="185038"/>
                                  <a:pt x="384859" y="182016"/>
                                </a:cubicBezTo>
                                <a:lnTo>
                                  <a:pt x="364566" y="171885"/>
                                </a:lnTo>
                                <a:cubicBezTo>
                                  <a:pt x="360471" y="169840"/>
                                  <a:pt x="358513" y="171885"/>
                                  <a:pt x="357445" y="172862"/>
                                </a:cubicBezTo>
                                <a:cubicBezTo>
                                  <a:pt x="356466" y="173929"/>
                                  <a:pt x="354419" y="176950"/>
                                  <a:pt x="356466" y="179972"/>
                                </a:cubicBezTo>
                                <a:lnTo>
                                  <a:pt x="366613" y="200236"/>
                                </a:lnTo>
                                <a:cubicBezTo>
                                  <a:pt x="369639" y="207257"/>
                                  <a:pt x="370618" y="214367"/>
                                  <a:pt x="367592" y="221388"/>
                                </a:cubicBezTo>
                                <a:cubicBezTo>
                                  <a:pt x="364566" y="228498"/>
                                  <a:pt x="359492" y="233564"/>
                                  <a:pt x="352372" y="236586"/>
                                </a:cubicBezTo>
                                <a:lnTo>
                                  <a:pt x="330121" y="244673"/>
                                </a:lnTo>
                                <a:cubicBezTo>
                                  <a:pt x="325047" y="247695"/>
                                  <a:pt x="324068" y="251783"/>
                                  <a:pt x="324068" y="252761"/>
                                </a:cubicBezTo>
                                <a:cubicBezTo>
                                  <a:pt x="324068" y="253828"/>
                                  <a:pt x="324068" y="257827"/>
                                  <a:pt x="328073" y="258805"/>
                                </a:cubicBezTo>
                                <a:lnTo>
                                  <a:pt x="350414" y="266892"/>
                                </a:lnTo>
                                <a:cubicBezTo>
                                  <a:pt x="357445" y="270003"/>
                                  <a:pt x="363587" y="275069"/>
                                  <a:pt x="365545" y="282090"/>
                                </a:cubicBezTo>
                                <a:cubicBezTo>
                                  <a:pt x="368660" y="289200"/>
                                  <a:pt x="367592" y="297288"/>
                                  <a:pt x="364566" y="303331"/>
                                </a:cubicBezTo>
                                <a:lnTo>
                                  <a:pt x="354419" y="323595"/>
                                </a:lnTo>
                                <a:cubicBezTo>
                                  <a:pt x="352372" y="327594"/>
                                  <a:pt x="354419" y="329638"/>
                                  <a:pt x="355487" y="330616"/>
                                </a:cubicBezTo>
                                <a:cubicBezTo>
                                  <a:pt x="356466" y="331682"/>
                                  <a:pt x="359492" y="333638"/>
                                  <a:pt x="362518" y="331682"/>
                                </a:cubicBezTo>
                                <a:lnTo>
                                  <a:pt x="382812" y="321550"/>
                                </a:lnTo>
                                <a:cubicBezTo>
                                  <a:pt x="387885" y="320484"/>
                                  <a:pt x="391890" y="319506"/>
                                  <a:pt x="395984" y="319506"/>
                                </a:cubicBezTo>
                                <a:cubicBezTo>
                                  <a:pt x="396874" y="319506"/>
                                  <a:pt x="397943" y="319595"/>
                                  <a:pt x="399100" y="319773"/>
                                </a:cubicBezTo>
                                <a:cubicBezTo>
                                  <a:pt x="401414" y="319951"/>
                                  <a:pt x="403728" y="320573"/>
                                  <a:pt x="406131" y="321550"/>
                                </a:cubicBezTo>
                                <a:cubicBezTo>
                                  <a:pt x="412272" y="324217"/>
                                  <a:pt x="416901" y="328394"/>
                                  <a:pt x="420016" y="334171"/>
                                </a:cubicBezTo>
                                <a:cubicBezTo>
                                  <a:pt x="420461" y="334971"/>
                                  <a:pt x="420906" y="335860"/>
                                  <a:pt x="421262" y="336749"/>
                                </a:cubicBezTo>
                                <a:lnTo>
                                  <a:pt x="429361" y="358967"/>
                                </a:lnTo>
                                <a:cubicBezTo>
                                  <a:pt x="429628" y="359945"/>
                                  <a:pt x="430073" y="360745"/>
                                  <a:pt x="430608" y="361278"/>
                                </a:cubicBezTo>
                                <a:cubicBezTo>
                                  <a:pt x="430786" y="361456"/>
                                  <a:pt x="430875" y="361545"/>
                                  <a:pt x="431053" y="361723"/>
                                </a:cubicBezTo>
                                <a:cubicBezTo>
                                  <a:pt x="431320" y="361900"/>
                                  <a:pt x="431587" y="362078"/>
                                  <a:pt x="431943" y="362256"/>
                                </a:cubicBezTo>
                                <a:cubicBezTo>
                                  <a:pt x="433367" y="362967"/>
                                  <a:pt x="434880" y="362967"/>
                                  <a:pt x="435414" y="362967"/>
                                </a:cubicBezTo>
                                <a:cubicBezTo>
                                  <a:pt x="436482" y="362967"/>
                                  <a:pt x="439508" y="362967"/>
                                  <a:pt x="441555" y="358967"/>
                                </a:cubicBezTo>
                                <a:lnTo>
                                  <a:pt x="449655" y="336749"/>
                                </a:lnTo>
                                <a:cubicBezTo>
                                  <a:pt x="450189" y="335415"/>
                                  <a:pt x="450812" y="334082"/>
                                  <a:pt x="451524" y="332838"/>
                                </a:cubicBezTo>
                                <a:cubicBezTo>
                                  <a:pt x="452236" y="331593"/>
                                  <a:pt x="453037" y="330438"/>
                                  <a:pt x="453927" y="329371"/>
                                </a:cubicBezTo>
                                <a:cubicBezTo>
                                  <a:pt x="456508" y="325994"/>
                                  <a:pt x="459712" y="323417"/>
                                  <a:pt x="463539" y="321995"/>
                                </a:cubicBezTo>
                                <a:cubicBezTo>
                                  <a:pt x="463984" y="321817"/>
                                  <a:pt x="464340" y="321639"/>
                                  <a:pt x="464786" y="321550"/>
                                </a:cubicBezTo>
                                <a:cubicBezTo>
                                  <a:pt x="471906" y="318529"/>
                                  <a:pt x="480005" y="319506"/>
                                  <a:pt x="486058" y="322528"/>
                                </a:cubicBezTo>
                                <a:lnTo>
                                  <a:pt x="490152" y="324572"/>
                                </a:lnTo>
                                <a:lnTo>
                                  <a:pt x="506351" y="332660"/>
                                </a:lnTo>
                                <a:cubicBezTo>
                                  <a:pt x="510356" y="334704"/>
                                  <a:pt x="512403" y="332660"/>
                                  <a:pt x="513471" y="331682"/>
                                </a:cubicBezTo>
                                <a:cubicBezTo>
                                  <a:pt x="514450" y="330616"/>
                                  <a:pt x="516498" y="327594"/>
                                  <a:pt x="514450" y="324572"/>
                                </a:cubicBezTo>
                                <a:lnTo>
                                  <a:pt x="504304" y="304309"/>
                                </a:lnTo>
                                <a:cubicBezTo>
                                  <a:pt x="501278" y="297288"/>
                                  <a:pt x="500299" y="290177"/>
                                  <a:pt x="503325" y="283156"/>
                                </a:cubicBezTo>
                                <a:cubicBezTo>
                                  <a:pt x="506351" y="276046"/>
                                  <a:pt x="511424" y="270980"/>
                                  <a:pt x="518456" y="267959"/>
                                </a:cubicBezTo>
                                <a:lnTo>
                                  <a:pt x="540796" y="259871"/>
                                </a:lnTo>
                                <a:cubicBezTo>
                                  <a:pt x="546848" y="256849"/>
                                  <a:pt x="546848" y="253828"/>
                                  <a:pt x="546848" y="252761"/>
                                </a:cubicBezTo>
                                <a:cubicBezTo>
                                  <a:pt x="546848" y="251783"/>
                                  <a:pt x="546848" y="248762"/>
                                  <a:pt x="542843" y="246717"/>
                                </a:cubicBezTo>
                                <a:lnTo>
                                  <a:pt x="520503" y="238630"/>
                                </a:lnTo>
                                <a:cubicBezTo>
                                  <a:pt x="513471" y="235608"/>
                                  <a:pt x="507330" y="230542"/>
                                  <a:pt x="505372" y="223432"/>
                                </a:cubicBezTo>
                                <a:cubicBezTo>
                                  <a:pt x="502257" y="216411"/>
                                  <a:pt x="503325" y="208323"/>
                                  <a:pt x="506351" y="202191"/>
                                </a:cubicBezTo>
                                <a:lnTo>
                                  <a:pt x="516498" y="182016"/>
                                </a:lnTo>
                                <a:cubicBezTo>
                                  <a:pt x="518456" y="177928"/>
                                  <a:pt x="516498" y="175884"/>
                                  <a:pt x="515430" y="174906"/>
                                </a:cubicBezTo>
                                <a:cubicBezTo>
                                  <a:pt x="514450" y="173929"/>
                                  <a:pt x="511424" y="171885"/>
                                  <a:pt x="508398" y="173929"/>
                                </a:cubicBezTo>
                                <a:lnTo>
                                  <a:pt x="488105" y="184060"/>
                                </a:lnTo>
                                <a:cubicBezTo>
                                  <a:pt x="480984" y="187082"/>
                                  <a:pt x="473953" y="188060"/>
                                  <a:pt x="466833" y="185038"/>
                                </a:cubicBezTo>
                                <a:cubicBezTo>
                                  <a:pt x="459801" y="182016"/>
                                  <a:pt x="454728" y="176950"/>
                                  <a:pt x="451702" y="169840"/>
                                </a:cubicBezTo>
                                <a:lnTo>
                                  <a:pt x="443513" y="147622"/>
                                </a:lnTo>
                                <a:cubicBezTo>
                                  <a:pt x="440487" y="141578"/>
                                  <a:pt x="436482" y="141578"/>
                                  <a:pt x="435414" y="141578"/>
                                </a:cubicBezTo>
                                <a:close/>
                                <a:moveTo>
                                  <a:pt x="70816" y="141554"/>
                                </a:moveTo>
                                <a:lnTo>
                                  <a:pt x="293725" y="141554"/>
                                </a:lnTo>
                                <a:cubicBezTo>
                                  <a:pt x="299778" y="141554"/>
                                  <a:pt x="303784" y="145555"/>
                                  <a:pt x="303784" y="151600"/>
                                </a:cubicBezTo>
                                <a:cubicBezTo>
                                  <a:pt x="303784" y="157735"/>
                                  <a:pt x="299778" y="161736"/>
                                  <a:pt x="293725" y="161736"/>
                                </a:cubicBezTo>
                                <a:lnTo>
                                  <a:pt x="70816" y="161736"/>
                                </a:lnTo>
                                <a:cubicBezTo>
                                  <a:pt x="64763" y="161736"/>
                                  <a:pt x="60757" y="157735"/>
                                  <a:pt x="60757" y="151600"/>
                                </a:cubicBezTo>
                                <a:cubicBezTo>
                                  <a:pt x="60757" y="145555"/>
                                  <a:pt x="64763" y="141554"/>
                                  <a:pt x="70816" y="141554"/>
                                </a:cubicBezTo>
                                <a:close/>
                                <a:moveTo>
                                  <a:pt x="70815" y="80868"/>
                                </a:moveTo>
                                <a:lnTo>
                                  <a:pt x="354394" y="80868"/>
                                </a:lnTo>
                                <a:cubicBezTo>
                                  <a:pt x="360447" y="80868"/>
                                  <a:pt x="364541" y="84865"/>
                                  <a:pt x="364541" y="90994"/>
                                </a:cubicBezTo>
                                <a:cubicBezTo>
                                  <a:pt x="364541" y="97034"/>
                                  <a:pt x="360447" y="101120"/>
                                  <a:pt x="354394" y="101120"/>
                                </a:cubicBezTo>
                                <a:lnTo>
                                  <a:pt x="70815" y="101120"/>
                                </a:lnTo>
                                <a:cubicBezTo>
                                  <a:pt x="64762" y="101120"/>
                                  <a:pt x="60757" y="97034"/>
                                  <a:pt x="60757" y="90994"/>
                                </a:cubicBezTo>
                                <a:cubicBezTo>
                                  <a:pt x="60757" y="84865"/>
                                  <a:pt x="64762" y="80868"/>
                                  <a:pt x="70815" y="80868"/>
                                </a:cubicBezTo>
                                <a:close/>
                                <a:moveTo>
                                  <a:pt x="20293" y="20174"/>
                                </a:moveTo>
                                <a:lnTo>
                                  <a:pt x="20293" y="404472"/>
                                </a:lnTo>
                                <a:lnTo>
                                  <a:pt x="374712" y="404472"/>
                                </a:lnTo>
                                <a:lnTo>
                                  <a:pt x="374712" y="348836"/>
                                </a:lnTo>
                                <a:lnTo>
                                  <a:pt x="372665" y="349813"/>
                                </a:lnTo>
                                <a:cubicBezTo>
                                  <a:pt x="362518" y="354879"/>
                                  <a:pt x="350414" y="352924"/>
                                  <a:pt x="342314" y="344836"/>
                                </a:cubicBezTo>
                                <a:cubicBezTo>
                                  <a:pt x="334215" y="336749"/>
                                  <a:pt x="332168" y="324572"/>
                                  <a:pt x="337241" y="314440"/>
                                </a:cubicBezTo>
                                <a:lnTo>
                                  <a:pt x="347388" y="294266"/>
                                </a:lnTo>
                                <a:cubicBezTo>
                                  <a:pt x="348367" y="292222"/>
                                  <a:pt x="348367" y="290177"/>
                                  <a:pt x="347388" y="289200"/>
                                </a:cubicBezTo>
                                <a:cubicBezTo>
                                  <a:pt x="347388" y="288133"/>
                                  <a:pt x="346320" y="286178"/>
                                  <a:pt x="343293" y="285112"/>
                                </a:cubicBezTo>
                                <a:lnTo>
                                  <a:pt x="321042" y="277024"/>
                                </a:lnTo>
                                <a:cubicBezTo>
                                  <a:pt x="310895" y="273025"/>
                                  <a:pt x="303775" y="262893"/>
                                  <a:pt x="303775" y="251783"/>
                                </a:cubicBezTo>
                                <a:cubicBezTo>
                                  <a:pt x="303775" y="240674"/>
                                  <a:pt x="310895" y="230542"/>
                                  <a:pt x="321042" y="226454"/>
                                </a:cubicBezTo>
                                <a:lnTo>
                                  <a:pt x="343293" y="218366"/>
                                </a:lnTo>
                                <a:cubicBezTo>
                                  <a:pt x="345340" y="217389"/>
                                  <a:pt x="346320" y="215345"/>
                                  <a:pt x="347388" y="214367"/>
                                </a:cubicBezTo>
                                <a:cubicBezTo>
                                  <a:pt x="348367" y="213300"/>
                                  <a:pt x="348367" y="211345"/>
                                  <a:pt x="347388" y="209301"/>
                                </a:cubicBezTo>
                                <a:lnTo>
                                  <a:pt x="337241" y="189037"/>
                                </a:lnTo>
                                <a:cubicBezTo>
                                  <a:pt x="332168" y="178995"/>
                                  <a:pt x="334215" y="166819"/>
                                  <a:pt x="342314" y="158731"/>
                                </a:cubicBezTo>
                                <a:cubicBezTo>
                                  <a:pt x="350414" y="150643"/>
                                  <a:pt x="362518" y="148599"/>
                                  <a:pt x="372665" y="153665"/>
                                </a:cubicBezTo>
                                <a:lnTo>
                                  <a:pt x="392958" y="163797"/>
                                </a:lnTo>
                                <a:cubicBezTo>
                                  <a:pt x="394916" y="164774"/>
                                  <a:pt x="396964" y="164774"/>
                                  <a:pt x="397943" y="163797"/>
                                </a:cubicBezTo>
                                <a:cubicBezTo>
                                  <a:pt x="399011" y="163797"/>
                                  <a:pt x="401058" y="162819"/>
                                  <a:pt x="402037" y="159709"/>
                                </a:cubicBezTo>
                                <a:lnTo>
                                  <a:pt x="410136" y="137490"/>
                                </a:lnTo>
                                <a:cubicBezTo>
                                  <a:pt x="414231" y="127358"/>
                                  <a:pt x="424288" y="120337"/>
                                  <a:pt x="435414" y="120337"/>
                                </a:cubicBezTo>
                                <a:cubicBezTo>
                                  <a:pt x="446628" y="120337"/>
                                  <a:pt x="456686" y="127358"/>
                                  <a:pt x="460780" y="137490"/>
                                </a:cubicBezTo>
                                <a:lnTo>
                                  <a:pt x="468880" y="159709"/>
                                </a:lnTo>
                                <a:cubicBezTo>
                                  <a:pt x="469859" y="161753"/>
                                  <a:pt x="471906" y="162819"/>
                                  <a:pt x="472885" y="163797"/>
                                </a:cubicBezTo>
                                <a:cubicBezTo>
                                  <a:pt x="473953" y="163797"/>
                                  <a:pt x="476000" y="164774"/>
                                  <a:pt x="477958" y="163797"/>
                                </a:cubicBezTo>
                                <a:lnTo>
                                  <a:pt x="498252" y="153665"/>
                                </a:lnTo>
                                <a:cubicBezTo>
                                  <a:pt x="508398" y="148599"/>
                                  <a:pt x="520503" y="150643"/>
                                  <a:pt x="528602" y="158731"/>
                                </a:cubicBezTo>
                                <a:cubicBezTo>
                                  <a:pt x="536702" y="166819"/>
                                  <a:pt x="538749" y="178995"/>
                                  <a:pt x="533676" y="189037"/>
                                </a:cubicBezTo>
                                <a:lnTo>
                                  <a:pt x="523529" y="209301"/>
                                </a:lnTo>
                                <a:cubicBezTo>
                                  <a:pt x="522550" y="211345"/>
                                  <a:pt x="522550" y="213300"/>
                                  <a:pt x="523529" y="214367"/>
                                </a:cubicBezTo>
                                <a:cubicBezTo>
                                  <a:pt x="524597" y="215345"/>
                                  <a:pt x="524597" y="217389"/>
                                  <a:pt x="527623" y="218366"/>
                                </a:cubicBezTo>
                                <a:lnTo>
                                  <a:pt x="549875" y="226454"/>
                                </a:lnTo>
                                <a:cubicBezTo>
                                  <a:pt x="560021" y="230542"/>
                                  <a:pt x="567142" y="240674"/>
                                  <a:pt x="567142" y="251783"/>
                                </a:cubicBezTo>
                                <a:cubicBezTo>
                                  <a:pt x="567142" y="262893"/>
                                  <a:pt x="560021" y="273025"/>
                                  <a:pt x="549875" y="277024"/>
                                </a:cubicBezTo>
                                <a:lnTo>
                                  <a:pt x="527623" y="285112"/>
                                </a:lnTo>
                                <a:cubicBezTo>
                                  <a:pt x="525576" y="286178"/>
                                  <a:pt x="524597" y="288133"/>
                                  <a:pt x="523529" y="289200"/>
                                </a:cubicBezTo>
                                <a:cubicBezTo>
                                  <a:pt x="523529" y="290177"/>
                                  <a:pt x="522550" y="292222"/>
                                  <a:pt x="523529" y="294266"/>
                                </a:cubicBezTo>
                                <a:lnTo>
                                  <a:pt x="533676" y="314440"/>
                                </a:lnTo>
                                <a:cubicBezTo>
                                  <a:pt x="538749" y="324572"/>
                                  <a:pt x="536702" y="336749"/>
                                  <a:pt x="528602" y="344836"/>
                                </a:cubicBezTo>
                                <a:cubicBezTo>
                                  <a:pt x="520503" y="352924"/>
                                  <a:pt x="508398" y="354879"/>
                                  <a:pt x="498252" y="349813"/>
                                </a:cubicBezTo>
                                <a:lnTo>
                                  <a:pt x="496204" y="348836"/>
                                </a:lnTo>
                                <a:lnTo>
                                  <a:pt x="496204" y="404472"/>
                                </a:lnTo>
                                <a:lnTo>
                                  <a:pt x="587346" y="404472"/>
                                </a:lnTo>
                                <a:lnTo>
                                  <a:pt x="587346" y="20174"/>
                                </a:lnTo>
                                <a:close/>
                                <a:moveTo>
                                  <a:pt x="10147" y="0"/>
                                </a:moveTo>
                                <a:lnTo>
                                  <a:pt x="597492" y="0"/>
                                </a:lnTo>
                                <a:cubicBezTo>
                                  <a:pt x="603545" y="0"/>
                                  <a:pt x="607639" y="3999"/>
                                  <a:pt x="607639" y="10132"/>
                                </a:cubicBezTo>
                                <a:lnTo>
                                  <a:pt x="607639" y="414603"/>
                                </a:lnTo>
                                <a:cubicBezTo>
                                  <a:pt x="607639" y="420647"/>
                                  <a:pt x="603545" y="424646"/>
                                  <a:pt x="597492" y="424646"/>
                                </a:cubicBezTo>
                                <a:lnTo>
                                  <a:pt x="496204" y="424646"/>
                                </a:lnTo>
                                <a:lnTo>
                                  <a:pt x="496204" y="495480"/>
                                </a:lnTo>
                                <a:cubicBezTo>
                                  <a:pt x="496204" y="499479"/>
                                  <a:pt x="493178" y="503567"/>
                                  <a:pt x="489084" y="504545"/>
                                </a:cubicBezTo>
                                <a:cubicBezTo>
                                  <a:pt x="488105" y="505612"/>
                                  <a:pt x="487126" y="505612"/>
                                  <a:pt x="486058" y="505612"/>
                                </a:cubicBezTo>
                                <a:cubicBezTo>
                                  <a:pt x="483032" y="505612"/>
                                  <a:pt x="480005" y="504545"/>
                                  <a:pt x="477958" y="501523"/>
                                </a:cubicBezTo>
                                <a:lnTo>
                                  <a:pt x="435414" y="450953"/>
                                </a:lnTo>
                                <a:lnTo>
                                  <a:pt x="392958" y="502501"/>
                                </a:lnTo>
                                <a:cubicBezTo>
                                  <a:pt x="389843" y="505612"/>
                                  <a:pt x="385838" y="506589"/>
                                  <a:pt x="381744" y="505612"/>
                                </a:cubicBezTo>
                                <a:cubicBezTo>
                                  <a:pt x="377738" y="503567"/>
                                  <a:pt x="374712" y="499479"/>
                                  <a:pt x="374712" y="495480"/>
                                </a:cubicBezTo>
                                <a:lnTo>
                                  <a:pt x="374712" y="424646"/>
                                </a:lnTo>
                                <a:lnTo>
                                  <a:pt x="10147" y="424646"/>
                                </a:lnTo>
                                <a:cubicBezTo>
                                  <a:pt x="4094" y="424646"/>
                                  <a:pt x="0" y="420647"/>
                                  <a:pt x="0" y="414603"/>
                                </a:cubicBezTo>
                                <a:lnTo>
                                  <a:pt x="0" y="10132"/>
                                </a:lnTo>
                                <a:cubicBezTo>
                                  <a:pt x="0" y="3999"/>
                                  <a:pt x="4094" y="0"/>
                                  <a:pt x="10147" y="0"/>
                                </a:cubicBezTo>
                                <a:close/>
                              </a:path>
                            </a:pathLst>
                          </a:custGeom>
                          <a:solidFill>
                            <a:schemeClr val="bg1"/>
                          </a:solidFill>
                          <a:ln w="12700">
                            <a:miter lim="400000"/>
                          </a:ln>
                        </wps:spPr>
                        <wps:bodyPr lIns="38090" tIns="38090" rIns="38090" bIns="38090" anchor="ctr"/>
                      </wps:wsp>
                    </wpg:wgp>
                  </a:graphicData>
                </a:graphic>
              </wp:anchor>
            </w:drawing>
          </mc:Choice>
          <mc:Fallback>
            <w:pict>
              <v:group id="组合 49" o:spid="_x0000_s1026" o:spt="203" style="position:absolute;left:0pt;margin-left:20.9pt;margin-top:269.75pt;height:20.4pt;width:20.4pt;z-index:251711488;mso-width-relative:page;mso-height-relative:page;" coordorigin="0,2043146" coordsize="312384,312384" o:gfxdata="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">
                <o:lock v:ext="edit" aspectratio="f"/>
                <v:rect id="_x0000_s1026" o:spid="_x0000_s1026" o:spt="1" style="position:absolute;left:0;top:2043146;height:312384;width:312384;v-text-anchor:middle;" fillcolor="#5FB2D3 [3207]" filled="t" stroked="f" coordsize="21600,21600" o:gfxdata="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Fm7trsAAADc&#10;AAAADwAAAAAAAAABACAAAAAiAAAAZHJzL2Rvd25yZXYueG1sUEsBAhQAFAAAAAgAh07iQDMvBZ47&#10;AAAAOQAAABAAAAAAAAAAAQAgAAAACgEAAGRycy9zaGFwZXhtbC54bWxQSwUGAAAAAAYABgBbAQAA&#10;tAMAAAAA&#10;">
                  <v:fill on="t" focussize="0,0"/>
                  <v:stroke on="f" weight="2pt"/>
                  <v:imagedata o:title=""/>
                  <o:lock v:ext="edit" aspectratio="f"/>
                </v:rect>
                <v:shape id="Shape 2591" o:spid="_x0000_s1026" o:spt="100" style="position:absolute;left:45447;top:2102410;height:184431;width:221489;v-text-anchor:middle;" fillcolor="#FFFFFF [3212]" filled="t" stroked="f" coordsize="607639,505975" o:gfxdata="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Bsx+G/&#10;AAAA3AAAAA8AAAAAAAAAAQAgAAAAIgAAAGRycy9kb3ducmV2LnhtbFBLAQIUABQAAAAIAIdO4kAz&#10;LwWeOwAAADkAAAAQAAAAAAAAAAEAIAAAAA4BAABkcnMvc2hhcGV4bWwueG1sUEsFBgAAAAAGAAYA&#10;WwEAALgDAAAAAA==&#10;" path="m395628,339326c395361,339415,395183,339504,394916,339770l394916,414603,394916,467129,427314,427757c429361,425713,432388,424646,435414,424646c438529,424646,441555,425713,443513,428735l476000,468195,476000,414603,476000,339770,472885,339770c471906,339770,469859,340748,468880,343770l460780,366077c456686,377187,446628,384208,435414,384208c424288,384208,414142,377187,410136,367055l402037,343770c401058,341726,399011,340748,397943,339770c397409,339770,396608,339415,395628,339326xm70817,333633l182283,333633c188337,333633,192432,337719,192432,343759c192432,349799,188337,353885,182283,353885l70817,353885c64763,353885,60757,349799,60757,343759c60757,337719,64763,333633,70817,333633xm70816,262927l202555,262927c208608,262927,212614,266924,212614,273053c212614,279093,208608,283179,202555,283179l70816,283179c64763,283179,60757,279093,60757,273053c60757,266924,64763,262927,70816,262927xm435415,222444c418238,222444,405067,235604,405067,252765c405067,270016,418238,283176,435415,283176c452681,283176,465852,270016,465852,252765c465852,235604,452681,222444,435415,222444xm435415,202170c463805,202170,486055,224489,486055,252765c486055,281131,463805,303361,435415,303361c407114,303361,384864,281131,384864,252765c384864,224489,407114,202170,435415,202170xm70816,202170l253132,202170c259274,202170,263280,206256,263280,212296c263280,218336,259274,222422,253132,222422l70816,222422c64763,222422,60757,218336,60757,212296c60757,206256,64763,202170,70816,202170xm435414,141578c434435,141578,430430,141578,429361,145577l421262,167796c418236,174906,413162,180950,406042,182994c399011,186016,390911,185038,384859,182016l364566,171885c360471,169840,358513,171885,357445,172862c356466,173929,354419,176950,356466,179972l366613,200236c369639,207257,370618,214367,367592,221388c364566,228498,359492,233564,352372,236586l330121,244673c325047,247695,324068,251783,324068,252761c324068,253828,324068,257827,328073,258805l350414,266892c357445,270003,363587,275069,365545,282090c368660,289200,367592,297288,364566,303331l354419,323595c352372,327594,354419,329638,355487,330616c356466,331682,359492,333638,362518,331682l382812,321550c387885,320484,391890,319506,395984,319506c396874,319506,397943,319595,399100,319773c401414,319951,403728,320573,406131,321550c412272,324217,416901,328394,420016,334171c420461,334971,420906,335860,421262,336749l429361,358967c429628,359945,430073,360745,430608,361278c430786,361456,430875,361545,431053,361723c431320,361900,431587,362078,431943,362256c433367,362967,434880,362967,435414,362967c436482,362967,439508,362967,441555,358967l449655,336749c450189,335415,450812,334082,451524,332838c452236,331593,453037,330438,453927,329371c456508,325994,459712,323417,463539,321995c463984,321817,464340,321639,464786,321550c471906,318529,480005,319506,486058,322528l490152,324572,506351,332660c510356,334704,512403,332660,513471,331682c514450,330616,516498,327594,514450,324572l504304,304309c501278,297288,500299,290177,503325,283156c506351,276046,511424,270980,518456,267959l540796,259871c546848,256849,546848,253828,546848,252761c546848,251783,546848,248762,542843,246717l520503,238630c513471,235608,507330,230542,505372,223432c502257,216411,503325,208323,506351,202191l516498,182016c518456,177928,516498,175884,515430,174906c514450,173929,511424,171885,508398,173929l488105,184060c480984,187082,473953,188060,466833,185038c459801,182016,454728,176950,451702,169840l443513,147622c440487,141578,436482,141578,435414,141578xm70816,141554l293725,141554c299778,141554,303784,145555,303784,151600c303784,157735,299778,161736,293725,161736l70816,161736c64763,161736,60757,157735,60757,151600c60757,145555,64763,141554,70816,141554xm70815,80868l354394,80868c360447,80868,364541,84865,364541,90994c364541,97034,360447,101120,354394,101120l70815,101120c64762,101120,60757,97034,60757,90994c60757,84865,64762,80868,70815,80868xm20293,20174l20293,404472,374712,404472,374712,348836,372665,349813c362518,354879,350414,352924,342314,344836c334215,336749,332168,324572,337241,314440l347388,294266c348367,292222,348367,290177,347388,289200c347388,288133,346320,286178,343293,285112l321042,277024c310895,273025,303775,262893,303775,251783c303775,240674,310895,230542,321042,226454l343293,218366c345340,217389,346320,215345,347388,214367c348367,213300,348367,211345,347388,209301l337241,189037c332168,178995,334215,166819,342314,158731c350414,150643,362518,148599,372665,153665l392958,163797c394916,164774,396964,164774,397943,163797c399011,163797,401058,162819,402037,159709l410136,137490c414231,127358,424288,120337,435414,120337c446628,120337,456686,127358,460780,137490l468880,159709c469859,161753,471906,162819,472885,163797c473953,163797,476000,164774,477958,163797l498252,153665c508398,148599,520503,150643,528602,158731c536702,166819,538749,178995,533676,189037l523529,209301c522550,211345,522550,213300,523529,214367c524597,215345,524597,217389,527623,218366l549875,226454c560021,230542,567142,240674,567142,251783c567142,262893,560021,273025,549875,277024l527623,285112c525576,286178,524597,288133,523529,289200c523529,290177,522550,292222,523529,294266l533676,314440c538749,324572,536702,336749,528602,344836c520503,352924,508398,354879,498252,349813l496204,348836,496204,404472,587346,404472,587346,20174xm10147,0l597492,0c603545,0,607639,3999,607639,10132l607639,414603c607639,420647,603545,424646,597492,424646l496204,424646,496204,495480c496204,499479,493178,503567,489084,504545c488105,505612,487126,505612,486058,505612c483032,505612,480005,504545,477958,501523l435414,450953,392958,502501c389843,505612,385838,506589,381744,505612c377738,503567,374712,499479,374712,495480l374712,424646,10147,424646c4094,424646,0,420647,0,414603l0,10132c0,3999,4094,0,10147,0xe">
                  <v:path o:connectlocs="144209,123686;143949,123848;143949,151125;143949,170271;155759,155920;158711,154786;161663,156276;173505,170659;173505,151125;173505,123848;172370,123848;170910,125306;167957,133437;158711,140046;149497,133793;146545,125306;145053,123848;144209,123686;25813,121611;66443,121611;70142,125302;66443,128993;25813,128993;22146,125302;25813,121611;25812,95838;73832,95838;77499,99529;73832,103220;25812,103220;22146,99529;25812,95838;158712,81082;147649,92134;158712,103219;169806,92134;158712,81082;158712,73692;177170,92134;158712,110576;140285,92134;158712,73692;25812,73692;92268,73692;95967,77383;92268,81074;25812,81074;22146,77383;25812,73692;158711,51606;156505,53063;153553,61162;148005,66702;140284,66345;132887,62653;130291,63009;129934,65600;133633,72987;133990,80697;128442,86237;120331,89184;118125,92132;119585,94336;127728,97283;133243,102823;132887,110566;129188,117952;129577,120511;132140,120900;139537,117206;144339,116461;145474,116559;148037,117206;153099,121807;153553,122747;156505,130845;156959,131688;157122,131850;157446,132044;158711,132303;160950,130845;163902,122747;164583,121321;165459,120057;168963,117369;169418,117206;177171,117563;178664,118308;184568,121256;187164,120900;187520,118308;183822,110922;183465,103212;188981,97672;197124,94724;199330,92132;197870,89929;189727,86982;184211,81442;184568,73699;188267,66345;187878,63754;185314,63398;177917,67091;170164,67447;164648,61907;161663,53809;158711,51606;25812,51597;107064,51597;110731,55259;107064,58953;25812,58953;22146,55259;25812,51597;25812,29476;129179,29476;132877,33167;129179,36858;25812,36858;22146,33167;25812,29476;7396,7353;7396,147432;136585,147432;136585,127152;135839,127508;124776,125694;122926,114615;126625,107261;126625,105415;125132,103925;117022,100976;110728,91776;117022,82543;125132,79595;126625,78138;126625,76291;122926,68905;124776,57858;135839,56011;143236,59705;145053,59705;146545,58214;149497,50115;158711,43863;167957,50115;170910,58214;172370,59705;174219,59705;181616,56011;192679,57858;194528,68905;190830,76291;190830,78138;192322,79595;200433,82543;206727,91776;200433,100976;192322,103925;190830,105415;190830,107261;194528,114615;192679,125694;181616,127508;180870,127152;180870,147432;214092,147432;214092,7353;3698,0;217790,0;221489,3693;221489,151125;217790,154786;180870,154786;180870,180605;178274,183909;177171,184298;174219,182808;158711,164375;143236,183164;139148,184298;136585,180605;136585,154786;3698,154786;0,151125;0,3693;3698,0" o:connectangles="0,0,0,0,0,0,0,0,0,0,0,0,0,0,0,0,0,0,0,0,0,0,0,0,0,0,0,0,0,0,0,0,0,0,0,0,0,0,0,0,0,0,0,0,0,0,0,0,0,0,0,0,0,0,0,0,0,0,0,0,0,0,0,0,0,0,0,0,0,0,0,0,0,0,0,0,0,0,0,0,0,0,0,0,0,0,0,0,0,0,0,0,0,0,0,0,0,0,0,0,0,0,0,0,0,0,0,0,0,0,0,0,0,0,0,0,0,0,0,0,0,0,0,0,0,0,0,0,0,0,0,0,0,0,0,0,0,0,0,0,0,0,0,0,0,0,0,0,0,0,0,0,0,0,0,0,0,0,0,0,0,0,0,0,0,0,0,0,0,0,0,0,0,0,0,0,0,0,0,0,0,0,0,0,0,0,0,0"/>
                  <v:fill on="t" focussize="0,0"/>
                  <v:stroke on="f" weight="1pt" miterlimit="4" joinstyle="miter"/>
                  <v:imagedata o:title=""/>
                  <o:lock v:ext="edit" aspectratio="f"/>
                  <v:textbox inset="2.9992125984252pt,2.9992125984252pt,2.9992125984252pt,2.9992125984252pt"/>
                </v:shape>
              </v:group>
            </w:pict>
          </mc:Fallback>
        </mc:AlternateContent>
      </w:r>
      <w:r>
        <w:rPr>
          <w:lang w:val="en"/>
        </w:rPr>
        <mc:AlternateContent>
          <mc:Choice Requires="wpg">
            <w:drawing>
              <wp:anchor distT="0" distB="0" distL="114300" distR="114300" simplePos="0" relativeHeight="251712512" behindDoc="0" locked="0" layoutInCell="1" allowOverlap="1">
                <wp:simplePos x="0" y="0"/>
                <wp:positionH relativeFrom="column">
                  <wp:posOffset>265430</wp:posOffset>
                </wp:positionH>
                <wp:positionV relativeFrom="paragraph">
                  <wp:posOffset>5888990</wp:posOffset>
                </wp:positionV>
                <wp:extent cx="259080" cy="259080"/>
                <wp:effectExtent l="0" t="0" r="7620" b="7620"/>
                <wp:wrapNone/>
                <wp:docPr id="88" name="组合 87"/>
                <wp:cNvGraphicFramePr/>
                <a:graphic xmlns:a="http://schemas.openxmlformats.org/drawingml/2006/main">
                  <a:graphicData uri="http://schemas.microsoft.com/office/word/2010/wordprocessingGroup">
                    <wpg:wgp>
                      <wpg:cNvGrpSpPr/>
                      <wpg:grpSpPr>
                        <a:xfrm>
                          <a:off x="0" y="0"/>
                          <a:ext cx="259080" cy="259080"/>
                          <a:chOff x="0" y="2656602"/>
                          <a:chExt cx="312384" cy="312384"/>
                        </a:xfrm>
                      </wpg:grpSpPr>
                      <wps:wsp>
                        <wps:cNvPr id="5" name="矩形 5"/>
                        <wps:cNvSpPr/>
                        <wps:spPr>
                          <a:xfrm>
                            <a:off x="0" y="2656602"/>
                            <a:ext cx="312384" cy="312384"/>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Shape 2614"/>
                        <wps:cNvSpPr/>
                        <wps:spPr>
                          <a:xfrm>
                            <a:off x="45447" y="2702049"/>
                            <a:ext cx="221489" cy="221489"/>
                          </a:xfrm>
                          <a:custGeom>
                            <a:avLst/>
                            <a:gdLst/>
                            <a:ahLst/>
                            <a:cxnLst>
                              <a:cxn ang="0">
                                <a:pos x="wd2" y="hd2"/>
                              </a:cxn>
                              <a:cxn ang="5400000">
                                <a:pos x="wd2" y="hd2"/>
                              </a:cxn>
                              <a:cxn ang="10800000">
                                <a:pos x="wd2" y="hd2"/>
                              </a:cxn>
                              <a:cxn ang="16200000">
                                <a:pos x="wd2" y="hd2"/>
                              </a:cxn>
                            </a:cxnLst>
                            <a:rect l="0" t="0" r="r" b="b"/>
                            <a:pathLst>
                              <a:path w="21600" h="21600" extrusionOk="0">
                                <a:moveTo>
                                  <a:pt x="17958" y="17505"/>
                                </a:moveTo>
                                <a:cubicBezTo>
                                  <a:pt x="17372" y="16944"/>
                                  <a:pt x="16242" y="15945"/>
                                  <a:pt x="15117" y="15413"/>
                                </a:cubicBezTo>
                                <a:cubicBezTo>
                                  <a:pt x="14189" y="14975"/>
                                  <a:pt x="13657" y="14531"/>
                                  <a:pt x="13491" y="14057"/>
                                </a:cubicBezTo>
                                <a:cubicBezTo>
                                  <a:pt x="13377" y="13728"/>
                                  <a:pt x="13428" y="13351"/>
                                  <a:pt x="13649" y="12904"/>
                                </a:cubicBezTo>
                                <a:cubicBezTo>
                                  <a:pt x="13815" y="12567"/>
                                  <a:pt x="13972" y="12286"/>
                                  <a:pt x="14117" y="12028"/>
                                </a:cubicBezTo>
                                <a:cubicBezTo>
                                  <a:pt x="14730" y="10934"/>
                                  <a:pt x="15203" y="10145"/>
                                  <a:pt x="15203" y="7348"/>
                                </a:cubicBezTo>
                                <a:cubicBezTo>
                                  <a:pt x="15203" y="3162"/>
                                  <a:pt x="12787" y="2951"/>
                                  <a:pt x="12309" y="2951"/>
                                </a:cubicBezTo>
                                <a:cubicBezTo>
                                  <a:pt x="11917" y="2951"/>
                                  <a:pt x="11672" y="3037"/>
                                  <a:pt x="11435" y="3121"/>
                                </a:cubicBezTo>
                                <a:cubicBezTo>
                                  <a:pt x="11175" y="3213"/>
                                  <a:pt x="10907" y="3309"/>
                                  <a:pt x="10296" y="3319"/>
                                </a:cubicBezTo>
                                <a:cubicBezTo>
                                  <a:pt x="9190" y="3337"/>
                                  <a:pt x="6873" y="3375"/>
                                  <a:pt x="6873" y="7226"/>
                                </a:cubicBezTo>
                                <a:cubicBezTo>
                                  <a:pt x="6873" y="9919"/>
                                  <a:pt x="7574" y="11156"/>
                                  <a:pt x="8125" y="12150"/>
                                </a:cubicBezTo>
                                <a:cubicBezTo>
                                  <a:pt x="8266" y="12404"/>
                                  <a:pt x="8399" y="12645"/>
                                  <a:pt x="8505" y="12885"/>
                                </a:cubicBezTo>
                                <a:cubicBezTo>
                                  <a:pt x="8973" y="13949"/>
                                  <a:pt x="8631" y="14693"/>
                                  <a:pt x="7426" y="15224"/>
                                </a:cubicBezTo>
                                <a:cubicBezTo>
                                  <a:pt x="5905" y="15897"/>
                                  <a:pt x="5188" y="16247"/>
                                  <a:pt x="3693" y="17562"/>
                                </a:cubicBezTo>
                                <a:cubicBezTo>
                                  <a:pt x="2017" y="15800"/>
                                  <a:pt x="982" y="13423"/>
                                  <a:pt x="982" y="10800"/>
                                </a:cubicBezTo>
                                <a:cubicBezTo>
                                  <a:pt x="982" y="5377"/>
                                  <a:pt x="5377" y="982"/>
                                  <a:pt x="10800" y="982"/>
                                </a:cubicBezTo>
                                <a:cubicBezTo>
                                  <a:pt x="16223" y="982"/>
                                  <a:pt x="20618" y="5377"/>
                                  <a:pt x="20618" y="10800"/>
                                </a:cubicBezTo>
                                <a:cubicBezTo>
                                  <a:pt x="20618" y="13395"/>
                                  <a:pt x="19603" y="15749"/>
                                  <a:pt x="17958" y="17505"/>
                                </a:cubicBezTo>
                                <a:moveTo>
                                  <a:pt x="10800" y="20618"/>
                                </a:moveTo>
                                <a:cubicBezTo>
                                  <a:pt x="8356" y="20618"/>
                                  <a:pt x="6125" y="19720"/>
                                  <a:pt x="4407" y="18242"/>
                                </a:cubicBezTo>
                                <a:cubicBezTo>
                                  <a:pt x="5730" y="17084"/>
                                  <a:pt x="6362" y="16767"/>
                                  <a:pt x="7823" y="16122"/>
                                </a:cubicBezTo>
                                <a:cubicBezTo>
                                  <a:pt x="9515" y="15375"/>
                                  <a:pt x="10091" y="14051"/>
                                  <a:pt x="9403" y="12489"/>
                                </a:cubicBezTo>
                                <a:cubicBezTo>
                                  <a:pt x="9279" y="12208"/>
                                  <a:pt x="9136" y="11949"/>
                                  <a:pt x="8984" y="11674"/>
                                </a:cubicBezTo>
                                <a:cubicBezTo>
                                  <a:pt x="8461" y="10732"/>
                                  <a:pt x="7855" y="9665"/>
                                  <a:pt x="7855" y="7226"/>
                                </a:cubicBezTo>
                                <a:cubicBezTo>
                                  <a:pt x="7855" y="4341"/>
                                  <a:pt x="9224" y="4318"/>
                                  <a:pt x="10312" y="4300"/>
                                </a:cubicBezTo>
                                <a:cubicBezTo>
                                  <a:pt x="11084" y="4287"/>
                                  <a:pt x="11461" y="4154"/>
                                  <a:pt x="11763" y="4047"/>
                                </a:cubicBezTo>
                                <a:cubicBezTo>
                                  <a:pt x="11964" y="3975"/>
                                  <a:pt x="12086" y="3933"/>
                                  <a:pt x="12309" y="3933"/>
                                </a:cubicBezTo>
                                <a:cubicBezTo>
                                  <a:pt x="13218" y="3933"/>
                                  <a:pt x="14221" y="4830"/>
                                  <a:pt x="14221" y="7348"/>
                                </a:cubicBezTo>
                                <a:cubicBezTo>
                                  <a:pt x="14221" y="9888"/>
                                  <a:pt x="13840" y="10513"/>
                                  <a:pt x="13261" y="11548"/>
                                </a:cubicBezTo>
                                <a:cubicBezTo>
                                  <a:pt x="13108" y="11820"/>
                                  <a:pt x="12943" y="12115"/>
                                  <a:pt x="12768" y="12470"/>
                                </a:cubicBezTo>
                                <a:cubicBezTo>
                                  <a:pt x="12430" y="13155"/>
                                  <a:pt x="12362" y="13798"/>
                                  <a:pt x="12565" y="14380"/>
                                </a:cubicBezTo>
                                <a:cubicBezTo>
                                  <a:pt x="12825" y="15126"/>
                                  <a:pt x="13502" y="15737"/>
                                  <a:pt x="14696" y="16302"/>
                                </a:cubicBezTo>
                                <a:cubicBezTo>
                                  <a:pt x="15675" y="16764"/>
                                  <a:pt x="16700" y="17667"/>
                                  <a:pt x="17251" y="18189"/>
                                </a:cubicBezTo>
                                <a:cubicBezTo>
                                  <a:pt x="15525" y="19697"/>
                                  <a:pt x="13272" y="20618"/>
                                  <a:pt x="10800" y="20618"/>
                                </a:cubicBezTo>
                                <a:moveTo>
                                  <a:pt x="10800" y="0"/>
                                </a:moveTo>
                                <a:cubicBezTo>
                                  <a:pt x="4835" y="0"/>
                                  <a:pt x="0" y="4835"/>
                                  <a:pt x="0" y="10800"/>
                                </a:cubicBezTo>
                                <a:cubicBezTo>
                                  <a:pt x="0" y="16764"/>
                                  <a:pt x="4835" y="21600"/>
                                  <a:pt x="10800" y="21600"/>
                                </a:cubicBezTo>
                                <a:cubicBezTo>
                                  <a:pt x="16765" y="21600"/>
                                  <a:pt x="21600" y="16764"/>
                                  <a:pt x="21600" y="10800"/>
                                </a:cubicBezTo>
                                <a:cubicBezTo>
                                  <a:pt x="21600" y="4835"/>
                                  <a:pt x="16765" y="0"/>
                                  <a:pt x="10800" y="0"/>
                                </a:cubicBezTo>
                              </a:path>
                            </a:pathLst>
                          </a:custGeom>
                          <a:solidFill>
                            <a:schemeClr val="bg1"/>
                          </a:solidFill>
                          <a:ln w="12700">
                            <a:miter lim="400000"/>
                          </a:ln>
                        </wps:spPr>
                        <wps:bodyPr lIns="38090" tIns="38090" rIns="38090" bIns="38090" anchor="ctr"/>
                      </wps:wsp>
                    </wpg:wgp>
                  </a:graphicData>
                </a:graphic>
              </wp:anchor>
            </w:drawing>
          </mc:Choice>
          <mc:Fallback>
            <w:pict>
              <v:group id="组合 87" o:spid="_x0000_s1026" o:spt="203" style="position:absolute;left:0pt;margin-left:20.9pt;margin-top:463.7pt;height:20.4pt;width:20.4pt;z-index:251712512;mso-width-relative:page;mso-height-relative:page;" coordorigin="0,2656602" coordsize="312384,312384" o:gfxdata="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">
                <o:lock v:ext="edit" aspectratio="f"/>
                <v:rect id="_x0000_s1026" o:spid="_x0000_s1026" o:spt="1" style="position:absolute;left:0;top:2656602;height:312384;width:312384;v-text-anchor:middle;" fillcolor="#5FB2D3 [3207]" filled="t" stroked="f" coordsize="21600,21600" o:gfxdata="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ieRGrsAAADa&#10;AAAADwAAAAAAAAABACAAAAAiAAAAZHJzL2Rvd25yZXYueG1sUEsBAhQAFAAAAAgAh07iQDMvBZ47&#10;AAAAOQAAABAAAAAAAAAAAQAgAAAACgEAAGRycy9zaGFwZXhtbC54bWxQSwUGAAAAAAYABgBbAQAA&#10;tAMAAAAA&#10;">
                  <v:fill on="t" focussize="0,0"/>
                  <v:stroke on="f" weight="2pt"/>
                  <v:imagedata o:title=""/>
                  <o:lock v:ext="edit" aspectratio="f"/>
                </v:rect>
                <v:shape id="Shape 2614" o:spid="_x0000_s1026" o:spt="100" style="position:absolute;left:45447;top:2702049;height:221489;width:221489;v-text-anchor:middle;" fillcolor="#FFFFFF [3212]" filled="t" stroked="f" coordsize="21600,21600" o:gfxdata="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gIVL4A&#10;AADaAAAADwAAAAAAAAABACAAAAAiAAAAZHJzL2Rvd25yZXYueG1sUEsBAhQAFAAAAAgAh07iQDMv&#10;BZ47AAAAOQAAABAAAAAAAAAAAQAgAAAADQEAAGRycy9zaGFwZXhtbC54bWxQSwUGAAAAAAYABgBb&#10;AQAAtwMAAAAA&#10;" path="m17958,17505c17372,16944,16242,15945,15117,15413c14189,14975,13657,14531,13491,14057c13377,13728,13428,13351,13649,12904c13815,12567,13972,12286,14117,12028c14730,10934,15203,10145,15203,7348c15203,3162,12787,2951,12309,2951c11917,2951,11672,3037,11435,3121c11175,3213,10907,3309,10296,3319c9190,3337,6873,3375,6873,7226c6873,9919,7574,11156,8125,12150c8266,12404,8399,12645,8505,12885c8973,13949,8631,14693,7426,15224c5905,15897,5188,16247,3693,17562c2017,15800,982,13423,982,10800c982,5377,5377,982,10800,982c16223,982,20618,5377,20618,10800c20618,13395,19603,15749,17958,17505m10800,20618c8356,20618,6125,19720,4407,18242c5730,17084,6362,16767,7823,16122c9515,15375,10091,14051,9403,12489c9279,12208,9136,11949,8984,11674c8461,10732,7855,9665,7855,7226c7855,4341,9224,4318,10312,4300c11084,4287,11461,4154,11763,4047c11964,3975,12086,3933,12309,3933c13218,3933,14221,4830,14221,7348c14221,9888,13840,10513,13261,11548c13108,11820,12943,12115,12768,12470c12430,13155,12362,13798,12565,14380c12825,15126,13502,15737,14696,16302c15675,16764,16700,17667,17251,18189c15525,19697,13272,20618,10800,20618m10800,0c4835,0,0,4835,0,10800c0,16764,4835,21600,10800,21600c16765,21600,21600,16764,21600,10800c21600,4835,16765,0,10800,0e">
                  <v:path o:connectlocs="110744,110744;110744,110744;110744,110744;110744,110744" o:connectangles="0,82,164,247"/>
                  <v:fill on="t" focussize="0,0"/>
                  <v:stroke on="f" weight="1pt" miterlimit="4" joinstyle="miter"/>
                  <v:imagedata o:title=""/>
                  <o:lock v:ext="edit" aspectratio="f"/>
                  <v:textbox inset="2.9992125984252pt,2.9992125984252pt,2.9992125984252pt,2.9992125984252pt"/>
                </v:shape>
              </v:group>
            </w:pict>
          </mc:Fallback>
        </mc:AlternateContent>
      </w:r>
      <w:r>
        <w:rPr>
          <w:lang w:val="en"/>
        </w:rPr>
        <mc:AlternateContent>
          <mc:Choice Requires="wpg">
            <w:drawing>
              <wp:anchor distT="0" distB="0" distL="114300" distR="114300" simplePos="0" relativeHeight="251714560" behindDoc="0" locked="0" layoutInCell="1" allowOverlap="1">
                <wp:simplePos x="0" y="0"/>
                <wp:positionH relativeFrom="column">
                  <wp:posOffset>265430</wp:posOffset>
                </wp:positionH>
                <wp:positionV relativeFrom="paragraph">
                  <wp:posOffset>255270</wp:posOffset>
                </wp:positionV>
                <wp:extent cx="259080" cy="259080"/>
                <wp:effectExtent l="0" t="0" r="7620" b="7620"/>
                <wp:wrapNone/>
                <wp:docPr id="36" name="组合 35"/>
                <wp:cNvGraphicFramePr/>
                <a:graphic xmlns:a="http://schemas.openxmlformats.org/drawingml/2006/main">
                  <a:graphicData uri="http://schemas.microsoft.com/office/word/2010/wordprocessingGroup">
                    <wpg:wgp>
                      <wpg:cNvGrpSpPr/>
                      <wpg:grpSpPr>
                        <a:xfrm>
                          <a:off x="0" y="0"/>
                          <a:ext cx="259354" cy="259354"/>
                          <a:chOff x="0" y="587392"/>
                          <a:chExt cx="312384" cy="312384"/>
                        </a:xfrm>
                      </wpg:grpSpPr>
                      <wps:wsp>
                        <wps:cNvPr id="11" name="矩形 11"/>
                        <wps:cNvSpPr/>
                        <wps:spPr>
                          <a:xfrm>
                            <a:off x="0" y="587392"/>
                            <a:ext cx="312384" cy="312384"/>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Shape 2604"/>
                        <wps:cNvSpPr/>
                        <wps:spPr>
                          <a:xfrm>
                            <a:off x="45447" y="654369"/>
                            <a:ext cx="221489" cy="181218"/>
                          </a:xfrm>
                          <a:custGeom>
                            <a:avLst/>
                            <a:gdLst/>
                            <a:ahLst/>
                            <a:cxnLst>
                              <a:cxn ang="0">
                                <a:pos x="wd2" y="hd2"/>
                              </a:cxn>
                              <a:cxn ang="5400000">
                                <a:pos x="wd2" y="hd2"/>
                              </a:cxn>
                              <a:cxn ang="10800000">
                                <a:pos x="wd2" y="hd2"/>
                              </a:cxn>
                              <a:cxn ang="16200000">
                                <a:pos x="wd2" y="hd2"/>
                              </a:cxn>
                            </a:cxnLst>
                            <a:rect l="0" t="0" r="r" b="b"/>
                            <a:pathLst>
                              <a:path w="21600" h="21600" extrusionOk="0">
                                <a:moveTo>
                                  <a:pt x="20618" y="9600"/>
                                </a:moveTo>
                                <a:lnTo>
                                  <a:pt x="17673" y="9600"/>
                                </a:lnTo>
                                <a:lnTo>
                                  <a:pt x="17673" y="8400"/>
                                </a:lnTo>
                                <a:cubicBezTo>
                                  <a:pt x="17673" y="7738"/>
                                  <a:pt x="17233" y="7200"/>
                                  <a:pt x="16691" y="7200"/>
                                </a:cubicBezTo>
                                <a:lnTo>
                                  <a:pt x="14727" y="7200"/>
                                </a:lnTo>
                                <a:cubicBezTo>
                                  <a:pt x="14186" y="7200"/>
                                  <a:pt x="13745" y="7738"/>
                                  <a:pt x="13745" y="8400"/>
                                </a:cubicBezTo>
                                <a:lnTo>
                                  <a:pt x="13745" y="9600"/>
                                </a:lnTo>
                                <a:lnTo>
                                  <a:pt x="7855" y="9600"/>
                                </a:lnTo>
                                <a:lnTo>
                                  <a:pt x="7855" y="8400"/>
                                </a:lnTo>
                                <a:cubicBezTo>
                                  <a:pt x="7855" y="7738"/>
                                  <a:pt x="7414" y="7200"/>
                                  <a:pt x="6873" y="7200"/>
                                </a:cubicBezTo>
                                <a:lnTo>
                                  <a:pt x="4909" y="7200"/>
                                </a:lnTo>
                                <a:cubicBezTo>
                                  <a:pt x="4367" y="7200"/>
                                  <a:pt x="3927" y="7738"/>
                                  <a:pt x="3927" y="8400"/>
                                </a:cubicBezTo>
                                <a:lnTo>
                                  <a:pt x="3927" y="9600"/>
                                </a:lnTo>
                                <a:lnTo>
                                  <a:pt x="982" y="9600"/>
                                </a:lnTo>
                                <a:lnTo>
                                  <a:pt x="982" y="3601"/>
                                </a:lnTo>
                                <a:lnTo>
                                  <a:pt x="20618" y="3601"/>
                                </a:lnTo>
                                <a:cubicBezTo>
                                  <a:pt x="20618" y="3601"/>
                                  <a:pt x="20618" y="9600"/>
                                  <a:pt x="20618" y="9600"/>
                                </a:cubicBezTo>
                                <a:close/>
                                <a:moveTo>
                                  <a:pt x="14727" y="8400"/>
                                </a:moveTo>
                                <a:lnTo>
                                  <a:pt x="16691" y="8400"/>
                                </a:lnTo>
                                <a:lnTo>
                                  <a:pt x="16691" y="12001"/>
                                </a:lnTo>
                                <a:lnTo>
                                  <a:pt x="14727" y="12001"/>
                                </a:lnTo>
                                <a:cubicBezTo>
                                  <a:pt x="14727" y="12001"/>
                                  <a:pt x="14727" y="8400"/>
                                  <a:pt x="14727" y="8400"/>
                                </a:cubicBezTo>
                                <a:close/>
                                <a:moveTo>
                                  <a:pt x="4909" y="8400"/>
                                </a:moveTo>
                                <a:lnTo>
                                  <a:pt x="6873" y="8400"/>
                                </a:lnTo>
                                <a:lnTo>
                                  <a:pt x="6873" y="12001"/>
                                </a:lnTo>
                                <a:lnTo>
                                  <a:pt x="4909" y="12001"/>
                                </a:lnTo>
                                <a:cubicBezTo>
                                  <a:pt x="4909" y="12001"/>
                                  <a:pt x="4909" y="8400"/>
                                  <a:pt x="4909" y="8400"/>
                                </a:cubicBezTo>
                                <a:close/>
                                <a:moveTo>
                                  <a:pt x="19636" y="20400"/>
                                </a:moveTo>
                                <a:lnTo>
                                  <a:pt x="1964" y="20400"/>
                                </a:lnTo>
                                <a:lnTo>
                                  <a:pt x="1964" y="10800"/>
                                </a:lnTo>
                                <a:lnTo>
                                  <a:pt x="3927" y="10800"/>
                                </a:lnTo>
                                <a:lnTo>
                                  <a:pt x="3927" y="12001"/>
                                </a:lnTo>
                                <a:cubicBezTo>
                                  <a:pt x="3927" y="12662"/>
                                  <a:pt x="4367" y="13200"/>
                                  <a:pt x="4909" y="13200"/>
                                </a:cubicBezTo>
                                <a:lnTo>
                                  <a:pt x="6873" y="13200"/>
                                </a:lnTo>
                                <a:cubicBezTo>
                                  <a:pt x="7414" y="13200"/>
                                  <a:pt x="7855" y="12662"/>
                                  <a:pt x="7855" y="12001"/>
                                </a:cubicBezTo>
                                <a:lnTo>
                                  <a:pt x="7855" y="10800"/>
                                </a:lnTo>
                                <a:lnTo>
                                  <a:pt x="13745" y="10800"/>
                                </a:lnTo>
                                <a:lnTo>
                                  <a:pt x="13745" y="12001"/>
                                </a:lnTo>
                                <a:cubicBezTo>
                                  <a:pt x="13745" y="12662"/>
                                  <a:pt x="14186" y="13200"/>
                                  <a:pt x="14727" y="13200"/>
                                </a:cubicBezTo>
                                <a:lnTo>
                                  <a:pt x="16691" y="13200"/>
                                </a:lnTo>
                                <a:cubicBezTo>
                                  <a:pt x="17233" y="13200"/>
                                  <a:pt x="17673" y="12662"/>
                                  <a:pt x="17673" y="12001"/>
                                </a:cubicBezTo>
                                <a:lnTo>
                                  <a:pt x="17673" y="10800"/>
                                </a:lnTo>
                                <a:lnTo>
                                  <a:pt x="19636" y="10800"/>
                                </a:lnTo>
                                <a:cubicBezTo>
                                  <a:pt x="19636" y="10800"/>
                                  <a:pt x="19636" y="20400"/>
                                  <a:pt x="19636" y="20400"/>
                                </a:cubicBezTo>
                                <a:close/>
                                <a:moveTo>
                                  <a:pt x="8836" y="1200"/>
                                </a:moveTo>
                                <a:lnTo>
                                  <a:pt x="12764" y="1200"/>
                                </a:lnTo>
                                <a:cubicBezTo>
                                  <a:pt x="13305" y="1200"/>
                                  <a:pt x="13745" y="1738"/>
                                  <a:pt x="13745" y="2400"/>
                                </a:cubicBezTo>
                                <a:lnTo>
                                  <a:pt x="7855" y="2400"/>
                                </a:lnTo>
                                <a:cubicBezTo>
                                  <a:pt x="7855" y="1738"/>
                                  <a:pt x="8295" y="1200"/>
                                  <a:pt x="8836" y="1200"/>
                                </a:cubicBezTo>
                                <a:moveTo>
                                  <a:pt x="20618" y="2400"/>
                                </a:moveTo>
                                <a:lnTo>
                                  <a:pt x="14727" y="2400"/>
                                </a:lnTo>
                                <a:cubicBezTo>
                                  <a:pt x="14727" y="1075"/>
                                  <a:pt x="13848" y="0"/>
                                  <a:pt x="12764" y="0"/>
                                </a:cubicBezTo>
                                <a:lnTo>
                                  <a:pt x="8836" y="0"/>
                                </a:lnTo>
                                <a:cubicBezTo>
                                  <a:pt x="7752" y="0"/>
                                  <a:pt x="6873" y="1075"/>
                                  <a:pt x="6873" y="2400"/>
                                </a:cubicBezTo>
                                <a:lnTo>
                                  <a:pt x="982" y="2400"/>
                                </a:lnTo>
                                <a:cubicBezTo>
                                  <a:pt x="440" y="2400"/>
                                  <a:pt x="0" y="2938"/>
                                  <a:pt x="0" y="3601"/>
                                </a:cubicBezTo>
                                <a:lnTo>
                                  <a:pt x="0" y="9600"/>
                                </a:lnTo>
                                <a:cubicBezTo>
                                  <a:pt x="0" y="10262"/>
                                  <a:pt x="440" y="10800"/>
                                  <a:pt x="982" y="10800"/>
                                </a:cubicBezTo>
                                <a:lnTo>
                                  <a:pt x="982" y="20400"/>
                                </a:lnTo>
                                <a:cubicBezTo>
                                  <a:pt x="982" y="21062"/>
                                  <a:pt x="1422" y="21600"/>
                                  <a:pt x="1964" y="21600"/>
                                </a:cubicBezTo>
                                <a:lnTo>
                                  <a:pt x="19636" y="21600"/>
                                </a:lnTo>
                                <a:cubicBezTo>
                                  <a:pt x="20178" y="21600"/>
                                  <a:pt x="20618" y="21062"/>
                                  <a:pt x="20618" y="20400"/>
                                </a:cubicBezTo>
                                <a:lnTo>
                                  <a:pt x="20618" y="10800"/>
                                </a:lnTo>
                                <a:cubicBezTo>
                                  <a:pt x="21160" y="10800"/>
                                  <a:pt x="21600" y="10262"/>
                                  <a:pt x="21600" y="9600"/>
                                </a:cubicBezTo>
                                <a:lnTo>
                                  <a:pt x="21600" y="3601"/>
                                </a:lnTo>
                                <a:cubicBezTo>
                                  <a:pt x="21600" y="2938"/>
                                  <a:pt x="21160" y="2400"/>
                                  <a:pt x="20618" y="2400"/>
                                </a:cubicBezTo>
                              </a:path>
                            </a:pathLst>
                          </a:custGeom>
                          <a:solidFill>
                            <a:schemeClr val="bg1"/>
                          </a:solidFill>
                          <a:ln w="12700">
                            <a:miter lim="400000"/>
                          </a:ln>
                        </wps:spPr>
                        <wps:bodyPr lIns="38090" tIns="38090" rIns="38090" bIns="38090" anchor="ctr"/>
                      </wps:wsp>
                    </wpg:wgp>
                  </a:graphicData>
                </a:graphic>
              </wp:anchor>
            </w:drawing>
          </mc:Choice>
          <mc:Fallback>
            <w:pict>
              <v:group id="组合 35" o:spid="_x0000_s1026" o:spt="203" style="position:absolute;left:0pt;margin-left:20.9pt;margin-top:20.1pt;height:20.4pt;width:20.4pt;z-index:251714560;mso-width-relative:page;mso-height-relative:page;" coordorigin="0,587392" coordsize="312384,312384" o:gfxdata="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">
                <o:lock v:ext="edit" aspectratio="f"/>
                <v:rect id="_x0000_s1026" o:spid="_x0000_s1026" o:spt="1" style="position:absolute;left:0;top:587392;height:312384;width:312384;v-text-anchor:middle;" fillcolor="#5FB2D3 [3207]" filled="t" stroked="f" coordsize="21600,21600" o:gfxdata="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4I+eugAAANsA&#10;AAAPAAAAAAAAAAEAIAAAACIAAABkcnMvZG93bnJldi54bWxQSwECFAAUAAAACACHTuJAMy8FnjsA&#10;AAA5AAAAEAAAAAAAAAABACAAAAAJAQAAZHJzL3NoYXBleG1sLnhtbFBLBQYAAAAABgAGAFsBAACz&#10;AwAAAAA=&#10;">
                  <v:fill on="t" focussize="0,0"/>
                  <v:stroke on="f" weight="2pt"/>
                  <v:imagedata o:title=""/>
                  <o:lock v:ext="edit" aspectratio="f"/>
                </v:rect>
                <v:shape id="Shape 2604" o:spid="_x0000_s1026" o:spt="100" style="position:absolute;left:45447;top:654369;height:181218;width:221489;v-text-anchor:middle;" fillcolor="#FFFFFF [3212]" filled="t" stroked="f" coordsize="21600,21600" o:gfxdata="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dIX+8AAAA&#10;2wAAAA8AAAAAAAAAAQAgAAAAIgAAAGRycy9kb3ducmV2LnhtbFBLAQIUABQAAAAIAIdO4kAzLwWe&#10;OwAAADkAAAAQAAAAAAAAAAEAIAAAAAsBAABkcnMvc2hhcGV4bWwueG1sUEsFBgAAAAAGAAYAWwEA&#10;ALUDAAAAAA==&#10;" path="m20618,9600l17673,9600,17673,8400c17673,7738,17233,7200,16691,7200l14727,7200c14186,7200,13745,7738,13745,8400l13745,9600,7855,9600,7855,8400c7855,7738,7414,7200,6873,7200l4909,7200c4367,7200,3927,7738,3927,8400l3927,9600,982,9600,982,3601,20618,3601c20618,3601,20618,9600,20618,9600xm14727,8400l16691,8400,16691,12001,14727,12001c14727,12001,14727,8400,14727,8400xm4909,8400l6873,8400,6873,12001,4909,12001c4909,12001,4909,8400,4909,8400xm19636,20400l1964,20400,1964,10800,3927,10800,3927,12001c3927,12662,4367,13200,4909,13200l6873,13200c7414,13200,7855,12662,7855,12001l7855,10800,13745,10800,13745,12001c13745,12662,14186,13200,14727,13200l16691,13200c17233,13200,17673,12662,17673,12001l17673,10800,19636,10800c19636,10800,19636,20400,19636,20400xm8836,1200l12764,1200c13305,1200,13745,1738,13745,2400l7855,2400c7855,1738,8295,1200,8836,1200m20618,2400l14727,2400c14727,1075,13848,0,12764,0l8836,0c7752,0,6873,1075,6873,2400l982,2400c440,2400,0,2938,0,3601l0,9600c0,10262,440,10800,982,10800l982,20400c982,21062,1422,21600,1964,21600l19636,21600c20178,21600,20618,21062,20618,20400l20618,10800c21160,10800,21600,10262,21600,9600l21600,3601c21600,2938,21160,2400,20618,2400e">
                  <v:path o:connectlocs="110744,90609;110744,90609;110744,90609;110744,90609" o:connectangles="0,82,164,247"/>
                  <v:fill on="t" focussize="0,0"/>
                  <v:stroke on="f" weight="1pt" miterlimit="4" joinstyle="miter"/>
                  <v:imagedata o:title=""/>
                  <o:lock v:ext="edit" aspectratio="f"/>
                  <v:textbox inset="2.9992125984252pt,2.9992125984252pt,2.9992125984252pt,2.9992125984252pt"/>
                </v:shape>
              </v:group>
            </w:pict>
          </mc:Fallback>
        </mc:AlternateContent>
      </w:r>
    </w:p>
    <w:sectPr>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default"/>
    <w:sig w:usb0="80000287" w:usb1="2ACF3C50" w:usb2="00000016" w:usb3="00000000" w:csb0="0004001F" w:csb1="00000000"/>
  </w:font>
  <w:font w:name="阿里巴巴普惠体 M">
    <w:altName w:val="宋体"/>
    <w:panose1 w:val="00020600040101010101"/>
    <w:charset w:val="86"/>
    <w:family w:val="roman"/>
    <w:pitch w:val="default"/>
    <w:sig w:usb0="00000000" w:usb1="00000000" w:usb2="0000001E" w:usb3="00000000" w:csb0="0004009F" w:csb1="00000000"/>
  </w:font>
  <w:font w:name="阿里巴巴普惠体 R">
    <w:altName w:val="宋体"/>
    <w:panose1 w:val="00020600040101010101"/>
    <w:charset w:val="86"/>
    <w:family w:val="roman"/>
    <w:pitch w:val="default"/>
    <w:sig w:usb0="00000000" w:usb1="00000000" w:usb2="0000001E" w:usb3="00000000" w:csb0="0004009F" w:csb1="00000000"/>
  </w:font>
  <w:font w:name="Malgun Gothic Semilight">
    <w:panose1 w:val="020B0502040204020203"/>
    <w:charset w:val="86"/>
    <w:family w:val="auto"/>
    <w:pitch w:val="default"/>
    <w:sig w:usb0="900002AF" w:usb1="01D77CFB" w:usb2="00000012" w:usb3="00000000" w:csb0="203E01BD"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25C25"/>
    <w:multiLevelType w:val="multilevel"/>
    <w:tmpl w:val="31025C2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8B203F"/>
    <w:rsid w:val="000206BE"/>
    <w:rsid w:val="00023D4B"/>
    <w:rsid w:val="000509F7"/>
    <w:rsid w:val="00053F1B"/>
    <w:rsid w:val="00061110"/>
    <w:rsid w:val="000803EA"/>
    <w:rsid w:val="00085399"/>
    <w:rsid w:val="000A39FE"/>
    <w:rsid w:val="00111D55"/>
    <w:rsid w:val="001512B0"/>
    <w:rsid w:val="001E3F9A"/>
    <w:rsid w:val="001F44B3"/>
    <w:rsid w:val="002C76F1"/>
    <w:rsid w:val="00306C46"/>
    <w:rsid w:val="00311DE0"/>
    <w:rsid w:val="00322E8B"/>
    <w:rsid w:val="00336714"/>
    <w:rsid w:val="00341C5C"/>
    <w:rsid w:val="003A4F11"/>
    <w:rsid w:val="003B641D"/>
    <w:rsid w:val="003C13FA"/>
    <w:rsid w:val="003E3462"/>
    <w:rsid w:val="00431242"/>
    <w:rsid w:val="00455B22"/>
    <w:rsid w:val="00461F81"/>
    <w:rsid w:val="00462285"/>
    <w:rsid w:val="00471F18"/>
    <w:rsid w:val="00475BB8"/>
    <w:rsid w:val="004B3F7C"/>
    <w:rsid w:val="005557E8"/>
    <w:rsid w:val="00557EDC"/>
    <w:rsid w:val="00581692"/>
    <w:rsid w:val="00585D9B"/>
    <w:rsid w:val="005C1A51"/>
    <w:rsid w:val="005C3DFF"/>
    <w:rsid w:val="005E02D7"/>
    <w:rsid w:val="006113F9"/>
    <w:rsid w:val="00685D28"/>
    <w:rsid w:val="006A385B"/>
    <w:rsid w:val="00765215"/>
    <w:rsid w:val="007B7C82"/>
    <w:rsid w:val="007C065B"/>
    <w:rsid w:val="007C425C"/>
    <w:rsid w:val="007D2711"/>
    <w:rsid w:val="007E14B5"/>
    <w:rsid w:val="008502F7"/>
    <w:rsid w:val="0085367B"/>
    <w:rsid w:val="008C5014"/>
    <w:rsid w:val="00906D7D"/>
    <w:rsid w:val="00926A8B"/>
    <w:rsid w:val="0096572B"/>
    <w:rsid w:val="009759C7"/>
    <w:rsid w:val="009920AF"/>
    <w:rsid w:val="009C2B9E"/>
    <w:rsid w:val="009F0B81"/>
    <w:rsid w:val="00A043CC"/>
    <w:rsid w:val="00A425F6"/>
    <w:rsid w:val="00A57A65"/>
    <w:rsid w:val="00B2294E"/>
    <w:rsid w:val="00B36640"/>
    <w:rsid w:val="00B57D2B"/>
    <w:rsid w:val="00B658B3"/>
    <w:rsid w:val="00B74425"/>
    <w:rsid w:val="00BE6AB8"/>
    <w:rsid w:val="00BE7E77"/>
    <w:rsid w:val="00C237BA"/>
    <w:rsid w:val="00C841BF"/>
    <w:rsid w:val="00C87457"/>
    <w:rsid w:val="00C9787C"/>
    <w:rsid w:val="00CC7B7B"/>
    <w:rsid w:val="00D4274F"/>
    <w:rsid w:val="00D44F4F"/>
    <w:rsid w:val="00D66369"/>
    <w:rsid w:val="00D769DA"/>
    <w:rsid w:val="00DC2EEB"/>
    <w:rsid w:val="00E357FE"/>
    <w:rsid w:val="00E368EC"/>
    <w:rsid w:val="00E62908"/>
    <w:rsid w:val="00E8259E"/>
    <w:rsid w:val="00EC3B5B"/>
    <w:rsid w:val="00EC7314"/>
    <w:rsid w:val="00EE40C6"/>
    <w:rsid w:val="00F06758"/>
    <w:rsid w:val="00F12C10"/>
    <w:rsid w:val="00F53610"/>
    <w:rsid w:val="00F8020D"/>
    <w:rsid w:val="00F900B5"/>
    <w:rsid w:val="00FA6DC6"/>
    <w:rsid w:val="00FF03EC"/>
    <w:rsid w:val="688B2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微软雅黑" w:cs="Times New Roman"/>
      <w:kern w:val="2"/>
      <w:sz w:val="21"/>
      <w:szCs w:val="22"/>
      <w:lang w:val="en-US" w:eastAsia="zh-CN" w:bidi="ar-SA"/>
    </w:rPr>
  </w:style>
  <w:style w:type="paragraph" w:styleId="2">
    <w:name w:val="heading 1"/>
    <w:basedOn w:val="1"/>
    <w:next w:val="1"/>
    <w:link w:val="8"/>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7">
    <w:name w:val="列出段落1"/>
    <w:basedOn w:val="1"/>
    <w:qFormat/>
    <w:uiPriority w:val="34"/>
    <w:pPr>
      <w:ind w:firstLine="420" w:firstLineChars="200"/>
    </w:pPr>
  </w:style>
  <w:style w:type="character" w:customStyle="1" w:styleId="8">
    <w:name w:val="标题 1 字符"/>
    <w:basedOn w:val="6"/>
    <w:link w:val="2"/>
    <w:uiPriority w:val="9"/>
    <w:rPr>
      <w:rFonts w:ascii="宋体" w:hAnsi="宋体" w:cs="宋体"/>
      <w:b/>
      <w:bCs/>
      <w:kern w:val="36"/>
      <w:sz w:val="48"/>
      <w:szCs w:val="48"/>
    </w:rPr>
  </w:style>
  <w:style w:type="character" w:customStyle="1" w:styleId="9">
    <w:name w:val="页眉 字符"/>
    <w:basedOn w:val="6"/>
    <w:link w:val="4"/>
    <w:qFormat/>
    <w:uiPriority w:val="99"/>
    <w:rPr>
      <w:rFonts w:ascii="Arial Unicode MS" w:hAnsi="Arial Unicode MS" w:eastAsia="微软雅黑"/>
      <w:kern w:val="2"/>
      <w:sz w:val="18"/>
      <w:szCs w:val="18"/>
    </w:rPr>
  </w:style>
  <w:style w:type="character" w:customStyle="1" w:styleId="10">
    <w:name w:val="页脚 字符"/>
    <w:basedOn w:val="6"/>
    <w:link w:val="3"/>
    <w:uiPriority w:val="99"/>
    <w:rPr>
      <w:rFonts w:ascii="Arial Unicode MS" w:hAnsi="Arial Unicode MS" w:eastAsia="微软雅黑"/>
      <w:kern w:val="2"/>
      <w:sz w:val="18"/>
      <w:szCs w:val="18"/>
    </w:rPr>
  </w:style>
  <w:style w:type="paragraph" w:styleId="11">
    <w:name w:val="List Paragraph"/>
    <w:basedOn w:val="1"/>
    <w:uiPriority w:val="34"/>
    <w:pPr>
      <w:ind w:firstLine="420" w:firstLineChars="200"/>
    </w:pPr>
  </w:style>
  <w:style w:type="character" w:styleId="12">
    <w:name w:val="Placeholder Text"/>
    <w:basedOn w:val="6"/>
    <w:semiHidden/>
    <w:qFormat/>
    <w:uiPriority w:val="99"/>
    <w:rPr>
      <w:color w:val="8080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download\7f16a999-f7b2-4006-ac12-2c7a0b53cdd1\&#33521;&#25991;&#31616;&#21382;&#32771;&#30740;&#22797;&#35797;&#37197;&#22871;&#29256;.docx" TargetMode="External"/></Relationships>
</file>

<file path=word/theme/theme1.xml><?xml version="1.0" encoding="utf-8"?>
<a:theme xmlns:a="http://schemas.openxmlformats.org/drawingml/2006/main" name="Office 主题​​">
  <a:themeElements>
    <a:clrScheme name="自定义 13">
      <a:dk1>
        <a:srgbClr val="000000"/>
      </a:dk1>
      <a:lt1>
        <a:srgbClr val="FFFFFF"/>
      </a:lt1>
      <a:dk2>
        <a:srgbClr val="778495"/>
      </a:dk2>
      <a:lt2>
        <a:srgbClr val="F0F0F0"/>
      </a:lt2>
      <a:accent1>
        <a:srgbClr val="FBC969"/>
      </a:accent1>
      <a:accent2>
        <a:srgbClr val="B2CF1F"/>
      </a:accent2>
      <a:accent3>
        <a:srgbClr val="FF7C80"/>
      </a:accent3>
      <a:accent4>
        <a:srgbClr val="5FB2D3"/>
      </a:accent4>
      <a:accent5>
        <a:srgbClr val="B2CF1F"/>
      </a:accent5>
      <a:accent6>
        <a:srgbClr val="5FB2D3"/>
      </a:accent6>
      <a:hlink>
        <a:srgbClr val="56BEEC"/>
      </a:hlink>
      <a:folHlink>
        <a:srgbClr val="BFBFBF"/>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英文简历考研复试配套版.docx</Template>
  <Pages>1</Pages>
  <Words>0</Words>
  <Characters>0</Characters>
  <Lines>1</Lines>
  <Paragraphs>1</Paragraphs>
  <TotalTime>10</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2022-01-10T08:14:00Z</dcterms:created>
  <dc:creator>Mr Lee</dc:creator>
  <dc:description>紫绚设计</dc:description>
  <cp:keywords>紫绚设计</cp:keywords>
  <cp:lastModifiedBy>Mr Lee</cp:lastModifiedBy>
  <dcterms:modified xsi:type="dcterms:W3CDTF">2022-01-10T08:26:24Z</dcterms:modified>
  <dc:title>紫绚设计</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Key">
    <vt:lpwstr>1.0_NNrZ6W7UyjnfG5akakbI/2cpxVgD0Hq/IlCf8SjX+rAVGK2d2GRj9Sn9/M89uvKpZkqK13Wfo+tlc2FWobeEAg==</vt:lpwstr>
  </property>
  <property fmtid="{D5CDD505-2E9C-101B-9397-08002B2CF9AE}" pid="3" name="KSOTemplateUUID">
    <vt:lpwstr>v1.0_mb_r9SNUWWZQkZIFMZIM/J37g==</vt:lpwstr>
  </property>
  <property fmtid="{D5CDD505-2E9C-101B-9397-08002B2CF9AE}" pid="4" name="KSOProductBuildVer">
    <vt:lpwstr>2052-11.1.0.10072</vt:lpwstr>
  </property>
</Properties>
</file>