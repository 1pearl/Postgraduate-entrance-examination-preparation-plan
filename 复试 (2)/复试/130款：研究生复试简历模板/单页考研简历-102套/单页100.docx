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-655320</wp:posOffset>
                </wp:positionV>
                <wp:extent cx="2141220" cy="6546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240" w:line="9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pt;margin-top:-51.6pt;height:51.55pt;width:168.6pt;z-index:251660288;mso-width-relative:page;mso-height-relative:page;" filled="f" stroked="f" coordsize="21600,21600" o:gfxdata="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xs91toAAAAKAQAADwAAAAAAAAABACAAAAAi&#10;AAAAZHJzL2Rvd25yZXYueG1sUEsBAhQAFAAAAAgAh07iQBbdSTZ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240" w:line="9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-128270</wp:posOffset>
                </wp:positionV>
                <wp:extent cx="4229100" cy="1138555"/>
                <wp:effectExtent l="0" t="0" r="0" b="25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138555"/>
                          <a:chOff x="29191" y="1957"/>
                          <a:chExt cx="6660" cy="1793"/>
                        </a:xfrm>
                      </wpg:grpSpPr>
                      <wps:wsp>
                        <wps:cNvPr id="228" name="文本框 228"/>
                        <wps:cNvSpPr txBox="1"/>
                        <wps:spPr>
                          <a:xfrm>
                            <a:off x="29191" y="1957"/>
                            <a:ext cx="5720" cy="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32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32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：华南交通大学/财务管理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6" name="文本框 2056"/>
                        <wps:cNvSpPr txBox="1"/>
                        <wps:spPr>
                          <a:xfrm>
                            <a:off x="29512" y="2860"/>
                            <a:ext cx="2875" cy="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年龄：26岁</w:t>
                              </w:r>
                            </w:p>
                            <w:p>
                              <w:pPr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29512" y="3325"/>
                            <a:ext cx="2875" cy="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现居：上海市浦东新区</w:t>
                              </w:r>
                            </w:p>
                            <w:p>
                              <w:pPr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32517" y="2860"/>
                            <a:ext cx="2875" cy="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电话：13988889999</w:t>
                              </w:r>
                            </w:p>
                            <w:p>
                              <w:pPr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文本框 250"/>
                        <wps:cNvSpPr txBox="1"/>
                        <wps:spPr>
                          <a:xfrm>
                            <a:off x="32517" y="3325"/>
                            <a:ext cx="3334" cy="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邮箱：aaaa@qq.com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8" name="KSO_Shape"/>
                        <wps:cNvSpPr/>
                        <wps:spPr>
                          <a:xfrm>
                            <a:off x="32365" y="3491"/>
                            <a:ext cx="204" cy="154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25" name="KSO_Shape"/>
                        <wps:cNvSpPr/>
                        <wps:spPr bwMode="auto">
                          <a:xfrm>
                            <a:off x="32403" y="2939"/>
                            <a:ext cx="129" cy="261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049" name="KSO_Shape"/>
                        <wps:cNvSpPr/>
                        <wps:spPr bwMode="auto">
                          <a:xfrm>
                            <a:off x="29375" y="2972"/>
                            <a:ext cx="194" cy="236"/>
                          </a:xfrm>
                          <a:custGeom>
                            <a:avLst/>
                            <a:gdLst>
                              <a:gd name="T0" fmla="*/ 999836 w 590"/>
                              <a:gd name="T1" fmla="*/ 1587416 h 634"/>
                              <a:gd name="T2" fmla="*/ 999836 w 590"/>
                              <a:gd name="T3" fmla="*/ 1255166 h 634"/>
                              <a:gd name="T4" fmla="*/ 844872 w 590"/>
                              <a:gd name="T5" fmla="*/ 1462468 h 634"/>
                              <a:gd name="T6" fmla="*/ 938275 w 590"/>
                              <a:gd name="T7" fmla="*/ 1337519 h 634"/>
                              <a:gd name="T8" fmla="*/ 938275 w 590"/>
                              <a:gd name="T9" fmla="*/ 1462468 h 634"/>
                              <a:gd name="T10" fmla="*/ 938275 w 590"/>
                              <a:gd name="T11" fmla="*/ 1127378 h 634"/>
                              <a:gd name="T12" fmla="*/ 1095362 w 590"/>
                              <a:gd name="T13" fmla="*/ 920077 h 634"/>
                              <a:gd name="T14" fmla="*/ 844872 w 590"/>
                              <a:gd name="T15" fmla="*/ 920077 h 634"/>
                              <a:gd name="T16" fmla="*/ 938275 w 590"/>
                              <a:gd name="T17" fmla="*/ 920077 h 634"/>
                              <a:gd name="T18" fmla="*/ 999836 w 590"/>
                              <a:gd name="T19" fmla="*/ 1002429 h 634"/>
                              <a:gd name="T20" fmla="*/ 1095362 w 590"/>
                              <a:gd name="T21" fmla="*/ 124949 h 634"/>
                              <a:gd name="T22" fmla="*/ 938275 w 590"/>
                              <a:gd name="T23" fmla="*/ 82353 h 634"/>
                              <a:gd name="T24" fmla="*/ 844872 w 590"/>
                              <a:gd name="T25" fmla="*/ 124949 h 634"/>
                              <a:gd name="T26" fmla="*/ 375735 w 590"/>
                              <a:gd name="T27" fmla="*/ 0 h 634"/>
                              <a:gd name="T28" fmla="*/ 188929 w 590"/>
                              <a:gd name="T29" fmla="*/ 124949 h 634"/>
                              <a:gd name="T30" fmla="*/ 188929 w 590"/>
                              <a:gd name="T31" fmla="*/ 1797557 h 634"/>
                              <a:gd name="T32" fmla="*/ 1250326 w 590"/>
                              <a:gd name="T33" fmla="*/ 335090 h 634"/>
                              <a:gd name="T34" fmla="*/ 1188765 w 590"/>
                              <a:gd name="T35" fmla="*/ 1587416 h 634"/>
                              <a:gd name="T36" fmla="*/ 93403 w 590"/>
                              <a:gd name="T37" fmla="*/ 1587416 h 634"/>
                              <a:gd name="T38" fmla="*/ 1188765 w 590"/>
                              <a:gd name="T39" fmla="*/ 1587416 h 634"/>
                              <a:gd name="T40" fmla="*/ 93403 w 590"/>
                              <a:gd name="T41" fmla="*/ 460038 h 634"/>
                              <a:gd name="T42" fmla="*/ 343893 w 590"/>
                              <a:gd name="T43" fmla="*/ 249897 h 634"/>
                              <a:gd name="T44" fmla="*/ 439419 w 590"/>
                              <a:gd name="T45" fmla="*/ 292494 h 634"/>
                              <a:gd name="T46" fmla="*/ 844872 w 590"/>
                              <a:gd name="T47" fmla="*/ 292494 h 634"/>
                              <a:gd name="T48" fmla="*/ 938275 w 590"/>
                              <a:gd name="T49" fmla="*/ 249897 h 634"/>
                              <a:gd name="T50" fmla="*/ 1188765 w 590"/>
                              <a:gd name="T51" fmla="*/ 460038 h 634"/>
                              <a:gd name="T52" fmla="*/ 343893 w 590"/>
                              <a:gd name="T53" fmla="*/ 1127378 h 634"/>
                              <a:gd name="T54" fmla="*/ 343893 w 590"/>
                              <a:gd name="T55" fmla="*/ 795128 h 634"/>
                              <a:gd name="T56" fmla="*/ 188929 w 590"/>
                              <a:gd name="T57" fmla="*/ 1002429 h 634"/>
                              <a:gd name="T58" fmla="*/ 250490 w 590"/>
                              <a:gd name="T59" fmla="*/ 920077 h 634"/>
                              <a:gd name="T60" fmla="*/ 250490 w 590"/>
                              <a:gd name="T61" fmla="*/ 1002429 h 634"/>
                              <a:gd name="T62" fmla="*/ 594383 w 590"/>
                              <a:gd name="T63" fmla="*/ 1127378 h 634"/>
                              <a:gd name="T64" fmla="*/ 751469 w 590"/>
                              <a:gd name="T65" fmla="*/ 920077 h 634"/>
                              <a:gd name="T66" fmla="*/ 500980 w 590"/>
                              <a:gd name="T67" fmla="*/ 920077 h 634"/>
                              <a:gd name="T68" fmla="*/ 594383 w 590"/>
                              <a:gd name="T69" fmla="*/ 920077 h 634"/>
                              <a:gd name="T70" fmla="*/ 687786 w 590"/>
                              <a:gd name="T71" fmla="*/ 1002429 h 634"/>
                              <a:gd name="T72" fmla="*/ 250490 w 590"/>
                              <a:gd name="T73" fmla="*/ 1587416 h 634"/>
                              <a:gd name="T74" fmla="*/ 439419 w 590"/>
                              <a:gd name="T75" fmla="*/ 1462468 h 634"/>
                              <a:gd name="T76" fmla="*/ 250490 w 590"/>
                              <a:gd name="T77" fmla="*/ 1255166 h 634"/>
                              <a:gd name="T78" fmla="*/ 250490 w 590"/>
                              <a:gd name="T79" fmla="*/ 1587416 h 634"/>
                              <a:gd name="T80" fmla="*/ 343893 w 590"/>
                              <a:gd name="T81" fmla="*/ 1337519 h 634"/>
                              <a:gd name="T82" fmla="*/ 250490 w 590"/>
                              <a:gd name="T83" fmla="*/ 1337519 h 634"/>
                              <a:gd name="T84" fmla="*/ 687786 w 590"/>
                              <a:gd name="T85" fmla="*/ 1587416 h 634"/>
                              <a:gd name="T86" fmla="*/ 687786 w 590"/>
                              <a:gd name="T87" fmla="*/ 1255166 h 634"/>
                              <a:gd name="T88" fmla="*/ 500980 w 590"/>
                              <a:gd name="T89" fmla="*/ 1462468 h 634"/>
                              <a:gd name="T90" fmla="*/ 594383 w 590"/>
                              <a:gd name="T91" fmla="*/ 1337519 h 634"/>
                              <a:gd name="T92" fmla="*/ 594383 w 590"/>
                              <a:gd name="T93" fmla="*/ 1462468 h 634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90" h="634">
                                <a:moveTo>
                                  <a:pt x="442" y="559"/>
                                </a:moveTo>
                                <a:lnTo>
                                  <a:pt x="442" y="559"/>
                                </a:lnTo>
                                <a:cubicBezTo>
                                  <a:pt x="471" y="559"/>
                                  <a:pt x="471" y="559"/>
                                  <a:pt x="471" y="559"/>
                                </a:cubicBezTo>
                                <a:cubicBezTo>
                                  <a:pt x="501" y="559"/>
                                  <a:pt x="516" y="530"/>
                                  <a:pt x="516" y="515"/>
                                </a:cubicBezTo>
                                <a:cubicBezTo>
                                  <a:pt x="516" y="471"/>
                                  <a:pt x="516" y="471"/>
                                  <a:pt x="516" y="471"/>
                                </a:cubicBezTo>
                                <a:cubicBezTo>
                                  <a:pt x="516" y="456"/>
                                  <a:pt x="501" y="442"/>
                                  <a:pt x="471" y="442"/>
                                </a:cubicBezTo>
                                <a:cubicBezTo>
                                  <a:pt x="442" y="442"/>
                                  <a:pt x="442" y="442"/>
                                  <a:pt x="442" y="442"/>
                                </a:cubicBezTo>
                                <a:cubicBezTo>
                                  <a:pt x="412" y="442"/>
                                  <a:pt x="398" y="456"/>
                                  <a:pt x="398" y="471"/>
                                </a:cubicBezTo>
                                <a:cubicBezTo>
                                  <a:pt x="398" y="515"/>
                                  <a:pt x="398" y="515"/>
                                  <a:pt x="398" y="515"/>
                                </a:cubicBezTo>
                                <a:cubicBezTo>
                                  <a:pt x="398" y="530"/>
                                  <a:pt x="412" y="559"/>
                                  <a:pt x="442" y="559"/>
                                </a:cubicBezTo>
                                <a:close/>
                                <a:moveTo>
                                  <a:pt x="442" y="471"/>
                                </a:moveTo>
                                <a:lnTo>
                                  <a:pt x="442" y="471"/>
                                </a:lnTo>
                                <a:cubicBezTo>
                                  <a:pt x="471" y="471"/>
                                  <a:pt x="471" y="471"/>
                                  <a:pt x="471" y="471"/>
                                </a:cubicBezTo>
                                <a:cubicBezTo>
                                  <a:pt x="471" y="515"/>
                                  <a:pt x="471" y="515"/>
                                  <a:pt x="471" y="515"/>
                                </a:cubicBezTo>
                                <a:cubicBezTo>
                                  <a:pt x="442" y="515"/>
                                  <a:pt x="442" y="515"/>
                                  <a:pt x="442" y="515"/>
                                </a:cubicBezTo>
                                <a:lnTo>
                                  <a:pt x="442" y="471"/>
                                </a:lnTo>
                                <a:close/>
                                <a:moveTo>
                                  <a:pt x="442" y="397"/>
                                </a:moveTo>
                                <a:lnTo>
                                  <a:pt x="442" y="397"/>
                                </a:lnTo>
                                <a:cubicBezTo>
                                  <a:pt x="471" y="397"/>
                                  <a:pt x="471" y="397"/>
                                  <a:pt x="471" y="397"/>
                                </a:cubicBezTo>
                                <a:cubicBezTo>
                                  <a:pt x="501" y="397"/>
                                  <a:pt x="516" y="383"/>
                                  <a:pt x="516" y="353"/>
                                </a:cubicBezTo>
                                <a:cubicBezTo>
                                  <a:pt x="516" y="324"/>
                                  <a:pt x="516" y="324"/>
                                  <a:pt x="516" y="324"/>
                                </a:cubicBezTo>
                                <a:cubicBezTo>
                                  <a:pt x="516" y="294"/>
                                  <a:pt x="501" y="280"/>
                                  <a:pt x="471" y="280"/>
                                </a:cubicBezTo>
                                <a:cubicBezTo>
                                  <a:pt x="442" y="280"/>
                                  <a:pt x="442" y="280"/>
                                  <a:pt x="442" y="280"/>
                                </a:cubicBezTo>
                                <a:cubicBezTo>
                                  <a:pt x="412" y="280"/>
                                  <a:pt x="398" y="294"/>
                                  <a:pt x="398" y="324"/>
                                </a:cubicBezTo>
                                <a:cubicBezTo>
                                  <a:pt x="398" y="353"/>
                                  <a:pt x="398" y="353"/>
                                  <a:pt x="398" y="353"/>
                                </a:cubicBezTo>
                                <a:cubicBezTo>
                                  <a:pt x="398" y="383"/>
                                  <a:pt x="412" y="397"/>
                                  <a:pt x="442" y="397"/>
                                </a:cubicBezTo>
                                <a:close/>
                                <a:moveTo>
                                  <a:pt x="442" y="324"/>
                                </a:moveTo>
                                <a:lnTo>
                                  <a:pt x="442" y="324"/>
                                </a:lnTo>
                                <a:cubicBezTo>
                                  <a:pt x="471" y="324"/>
                                  <a:pt x="471" y="324"/>
                                  <a:pt x="471" y="324"/>
                                </a:cubicBezTo>
                                <a:cubicBezTo>
                                  <a:pt x="471" y="353"/>
                                  <a:pt x="471" y="353"/>
                                  <a:pt x="471" y="353"/>
                                </a:cubicBezTo>
                                <a:cubicBezTo>
                                  <a:pt x="442" y="353"/>
                                  <a:pt x="442" y="353"/>
                                  <a:pt x="442" y="353"/>
                                </a:cubicBezTo>
                                <a:lnTo>
                                  <a:pt x="442" y="324"/>
                                </a:lnTo>
                                <a:close/>
                                <a:moveTo>
                                  <a:pt x="516" y="44"/>
                                </a:moveTo>
                                <a:lnTo>
                                  <a:pt x="516" y="44"/>
                                </a:ln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cubicBezTo>
                                  <a:pt x="442" y="29"/>
                                  <a:pt x="442" y="29"/>
                                  <a:pt x="442" y="29"/>
                                </a:cubicBezTo>
                                <a:cubicBezTo>
                                  <a:pt x="442" y="15"/>
                                  <a:pt x="427" y="0"/>
                                  <a:pt x="412" y="0"/>
                                </a:cubicBezTo>
                                <a:cubicBezTo>
                                  <a:pt x="412" y="0"/>
                                  <a:pt x="398" y="15"/>
                                  <a:pt x="398" y="29"/>
                                </a:cubicBezTo>
                                <a:cubicBezTo>
                                  <a:pt x="398" y="44"/>
                                  <a:pt x="398" y="44"/>
                                  <a:pt x="398" y="44"/>
                                </a:cubicBezTo>
                                <a:cubicBezTo>
                                  <a:pt x="207" y="44"/>
                                  <a:pt x="207" y="44"/>
                                  <a:pt x="207" y="44"/>
                                </a:cubicBezTo>
                                <a:cubicBezTo>
                                  <a:pt x="207" y="29"/>
                                  <a:pt x="207" y="29"/>
                                  <a:pt x="207" y="29"/>
                                </a:cubicBezTo>
                                <a:cubicBezTo>
                                  <a:pt x="207" y="15"/>
                                  <a:pt x="192" y="0"/>
                                  <a:pt x="177" y="0"/>
                                </a:cubicBezTo>
                                <a:cubicBezTo>
                                  <a:pt x="177" y="0"/>
                                  <a:pt x="162" y="15"/>
                                  <a:pt x="162" y="29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89" y="44"/>
                                  <a:pt x="89" y="44"/>
                                  <a:pt x="89" y="44"/>
                                </a:cubicBezTo>
                                <a:cubicBezTo>
                                  <a:pt x="44" y="44"/>
                                  <a:pt x="0" y="74"/>
                                  <a:pt x="0" y="118"/>
                                </a:cubicBezTo>
                                <a:cubicBezTo>
                                  <a:pt x="0" y="559"/>
                                  <a:pt x="0" y="559"/>
                                  <a:pt x="0" y="559"/>
                                </a:cubicBezTo>
                                <a:cubicBezTo>
                                  <a:pt x="0" y="604"/>
                                  <a:pt x="44" y="633"/>
                                  <a:pt x="89" y="633"/>
                                </a:cubicBezTo>
                                <a:cubicBezTo>
                                  <a:pt x="516" y="633"/>
                                  <a:pt x="516" y="633"/>
                                  <a:pt x="516" y="633"/>
                                </a:cubicBezTo>
                                <a:cubicBezTo>
                                  <a:pt x="560" y="633"/>
                                  <a:pt x="589" y="604"/>
                                  <a:pt x="589" y="559"/>
                                </a:cubicBezTo>
                                <a:cubicBezTo>
                                  <a:pt x="589" y="118"/>
                                  <a:pt x="589" y="118"/>
                                  <a:pt x="589" y="118"/>
                                </a:cubicBezTo>
                                <a:cubicBezTo>
                                  <a:pt x="589" y="74"/>
                                  <a:pt x="560" y="44"/>
                                  <a:pt x="516" y="44"/>
                                </a:cubicBezTo>
                                <a:close/>
                                <a:moveTo>
                                  <a:pt x="560" y="559"/>
                                </a:moveTo>
                                <a:lnTo>
                                  <a:pt x="560" y="559"/>
                                </a:lnTo>
                                <a:cubicBezTo>
                                  <a:pt x="560" y="574"/>
                                  <a:pt x="530" y="589"/>
                                  <a:pt x="516" y="589"/>
                                </a:cubicBezTo>
                                <a:cubicBezTo>
                                  <a:pt x="89" y="589"/>
                                  <a:pt x="89" y="589"/>
                                  <a:pt x="89" y="589"/>
                                </a:cubicBezTo>
                                <a:cubicBezTo>
                                  <a:pt x="59" y="589"/>
                                  <a:pt x="44" y="574"/>
                                  <a:pt x="44" y="559"/>
                                </a:cubicBezTo>
                                <a:cubicBezTo>
                                  <a:pt x="44" y="206"/>
                                  <a:pt x="44" y="206"/>
                                  <a:pt x="44" y="206"/>
                                </a:cubicBezTo>
                                <a:cubicBezTo>
                                  <a:pt x="560" y="206"/>
                                  <a:pt x="560" y="206"/>
                                  <a:pt x="560" y="206"/>
                                </a:cubicBezTo>
                                <a:lnTo>
                                  <a:pt x="560" y="559"/>
                                </a:lnTo>
                                <a:close/>
                                <a:moveTo>
                                  <a:pt x="560" y="162"/>
                                </a:moveTo>
                                <a:lnTo>
                                  <a:pt x="560" y="162"/>
                                </a:lnTo>
                                <a:cubicBezTo>
                                  <a:pt x="44" y="162"/>
                                  <a:pt x="44" y="162"/>
                                  <a:pt x="44" y="162"/>
                                </a:cubicBezTo>
                                <a:cubicBezTo>
                                  <a:pt x="44" y="118"/>
                                  <a:pt x="44" y="118"/>
                                  <a:pt x="44" y="118"/>
                                </a:cubicBezTo>
                                <a:cubicBezTo>
                                  <a:pt x="44" y="103"/>
                                  <a:pt x="59" y="88"/>
                                  <a:pt x="89" y="88"/>
                                </a:cubicBezTo>
                                <a:cubicBezTo>
                                  <a:pt x="162" y="88"/>
                                  <a:pt x="162" y="88"/>
                                  <a:pt x="162" y="88"/>
                                </a:cubicBezTo>
                                <a:cubicBezTo>
                                  <a:pt x="162" y="103"/>
                                  <a:pt x="162" y="103"/>
                                  <a:pt x="162" y="103"/>
                                </a:cubicBezTo>
                                <a:cubicBezTo>
                                  <a:pt x="162" y="118"/>
                                  <a:pt x="177" y="118"/>
                                  <a:pt x="177" y="118"/>
                                </a:cubicBezTo>
                                <a:cubicBezTo>
                                  <a:pt x="192" y="118"/>
                                  <a:pt x="207" y="118"/>
                                  <a:pt x="207" y="103"/>
                                </a:cubicBezTo>
                                <a:cubicBezTo>
                                  <a:pt x="207" y="88"/>
                                  <a:pt x="207" y="88"/>
                                  <a:pt x="207" y="88"/>
                                </a:cubicBezTo>
                                <a:cubicBezTo>
                                  <a:pt x="398" y="88"/>
                                  <a:pt x="398" y="88"/>
                                  <a:pt x="398" y="88"/>
                                </a:cubicBezTo>
                                <a:cubicBezTo>
                                  <a:pt x="398" y="103"/>
                                  <a:pt x="398" y="103"/>
                                  <a:pt x="398" y="103"/>
                                </a:cubicBezTo>
                                <a:cubicBezTo>
                                  <a:pt x="398" y="118"/>
                                  <a:pt x="412" y="118"/>
                                  <a:pt x="412" y="118"/>
                                </a:cubicBezTo>
                                <a:cubicBezTo>
                                  <a:pt x="427" y="118"/>
                                  <a:pt x="442" y="118"/>
                                  <a:pt x="442" y="103"/>
                                </a:cubicBezTo>
                                <a:cubicBezTo>
                                  <a:pt x="442" y="88"/>
                                  <a:pt x="442" y="88"/>
                                  <a:pt x="442" y="88"/>
                                </a:cubicBezTo>
                                <a:cubicBezTo>
                                  <a:pt x="516" y="88"/>
                                  <a:pt x="516" y="88"/>
                                  <a:pt x="516" y="88"/>
                                </a:cubicBezTo>
                                <a:cubicBezTo>
                                  <a:pt x="530" y="88"/>
                                  <a:pt x="560" y="103"/>
                                  <a:pt x="560" y="118"/>
                                </a:cubicBezTo>
                                <a:lnTo>
                                  <a:pt x="560" y="162"/>
                                </a:lnTo>
                                <a:close/>
                                <a:moveTo>
                                  <a:pt x="118" y="397"/>
                                </a:moveTo>
                                <a:lnTo>
                                  <a:pt x="118" y="397"/>
                                </a:lnTo>
                                <a:cubicBezTo>
                                  <a:pt x="162" y="397"/>
                                  <a:pt x="162" y="397"/>
                                  <a:pt x="162" y="397"/>
                                </a:cubicBezTo>
                                <a:cubicBezTo>
                                  <a:pt x="177" y="397"/>
                                  <a:pt x="207" y="383"/>
                                  <a:pt x="207" y="353"/>
                                </a:cubicBezTo>
                                <a:cubicBezTo>
                                  <a:pt x="207" y="324"/>
                                  <a:pt x="207" y="324"/>
                                  <a:pt x="207" y="324"/>
                                </a:cubicBezTo>
                                <a:cubicBezTo>
                                  <a:pt x="207" y="294"/>
                                  <a:pt x="177" y="280"/>
                                  <a:pt x="162" y="280"/>
                                </a:cubicBezTo>
                                <a:cubicBezTo>
                                  <a:pt x="118" y="280"/>
                                  <a:pt x="118" y="280"/>
                                  <a:pt x="118" y="280"/>
                                </a:cubicBezTo>
                                <a:cubicBezTo>
                                  <a:pt x="103" y="280"/>
                                  <a:pt x="89" y="294"/>
                                  <a:pt x="89" y="324"/>
                                </a:cubicBezTo>
                                <a:cubicBezTo>
                                  <a:pt x="89" y="353"/>
                                  <a:pt x="89" y="353"/>
                                  <a:pt x="89" y="353"/>
                                </a:cubicBezTo>
                                <a:cubicBezTo>
                                  <a:pt x="89" y="383"/>
                                  <a:pt x="103" y="397"/>
                                  <a:pt x="118" y="397"/>
                                </a:cubicBezTo>
                                <a:close/>
                                <a:moveTo>
                                  <a:pt x="118" y="324"/>
                                </a:moveTo>
                                <a:lnTo>
                                  <a:pt x="118" y="324"/>
                                </a:lnTo>
                                <a:cubicBezTo>
                                  <a:pt x="162" y="324"/>
                                  <a:pt x="162" y="324"/>
                                  <a:pt x="162" y="324"/>
                                </a:cubicBezTo>
                                <a:cubicBezTo>
                                  <a:pt x="162" y="353"/>
                                  <a:pt x="162" y="353"/>
                                  <a:pt x="162" y="353"/>
                                </a:cubicBezTo>
                                <a:cubicBezTo>
                                  <a:pt x="118" y="353"/>
                                  <a:pt x="118" y="353"/>
                                  <a:pt x="118" y="353"/>
                                </a:cubicBezTo>
                                <a:lnTo>
                                  <a:pt x="118" y="324"/>
                                </a:lnTo>
                                <a:close/>
                                <a:moveTo>
                                  <a:pt x="280" y="397"/>
                                </a:moveTo>
                                <a:lnTo>
                                  <a:pt x="280" y="397"/>
                                </a:lnTo>
                                <a:cubicBezTo>
                                  <a:pt x="324" y="397"/>
                                  <a:pt x="324" y="397"/>
                                  <a:pt x="324" y="397"/>
                                </a:cubicBezTo>
                                <a:cubicBezTo>
                                  <a:pt x="339" y="397"/>
                                  <a:pt x="354" y="383"/>
                                  <a:pt x="354" y="353"/>
                                </a:cubicBezTo>
                                <a:cubicBezTo>
                                  <a:pt x="354" y="324"/>
                                  <a:pt x="354" y="324"/>
                                  <a:pt x="354" y="324"/>
                                </a:cubicBezTo>
                                <a:cubicBezTo>
                                  <a:pt x="354" y="294"/>
                                  <a:pt x="339" y="280"/>
                                  <a:pt x="324" y="280"/>
                                </a:cubicBezTo>
                                <a:cubicBezTo>
                                  <a:pt x="280" y="280"/>
                                  <a:pt x="280" y="280"/>
                                  <a:pt x="280" y="280"/>
                                </a:cubicBezTo>
                                <a:cubicBezTo>
                                  <a:pt x="265" y="280"/>
                                  <a:pt x="236" y="294"/>
                                  <a:pt x="236" y="324"/>
                                </a:cubicBezTo>
                                <a:cubicBezTo>
                                  <a:pt x="236" y="353"/>
                                  <a:pt x="236" y="353"/>
                                  <a:pt x="236" y="353"/>
                                </a:cubicBezTo>
                                <a:cubicBezTo>
                                  <a:pt x="236" y="383"/>
                                  <a:pt x="265" y="397"/>
                                  <a:pt x="280" y="397"/>
                                </a:cubicBezTo>
                                <a:close/>
                                <a:moveTo>
                                  <a:pt x="280" y="324"/>
                                </a:moveTo>
                                <a:lnTo>
                                  <a:pt x="280" y="324"/>
                                </a:lnTo>
                                <a:cubicBezTo>
                                  <a:pt x="324" y="324"/>
                                  <a:pt x="324" y="324"/>
                                  <a:pt x="324" y="324"/>
                                </a:cubicBezTo>
                                <a:cubicBezTo>
                                  <a:pt x="324" y="353"/>
                                  <a:pt x="324" y="353"/>
                                  <a:pt x="324" y="353"/>
                                </a:cubicBezTo>
                                <a:cubicBezTo>
                                  <a:pt x="280" y="353"/>
                                  <a:pt x="280" y="353"/>
                                  <a:pt x="280" y="353"/>
                                </a:cubicBezTo>
                                <a:lnTo>
                                  <a:pt x="280" y="324"/>
                                </a:lnTo>
                                <a:close/>
                                <a:moveTo>
                                  <a:pt x="118" y="559"/>
                                </a:moveTo>
                                <a:lnTo>
                                  <a:pt x="118" y="559"/>
                                </a:lnTo>
                                <a:cubicBezTo>
                                  <a:pt x="162" y="559"/>
                                  <a:pt x="162" y="559"/>
                                  <a:pt x="162" y="559"/>
                                </a:cubicBezTo>
                                <a:cubicBezTo>
                                  <a:pt x="177" y="559"/>
                                  <a:pt x="207" y="530"/>
                                  <a:pt x="207" y="515"/>
                                </a:cubicBezTo>
                                <a:cubicBezTo>
                                  <a:pt x="207" y="471"/>
                                  <a:pt x="207" y="471"/>
                                  <a:pt x="207" y="471"/>
                                </a:cubicBezTo>
                                <a:cubicBezTo>
                                  <a:pt x="207" y="456"/>
                                  <a:pt x="177" y="442"/>
                                  <a:pt x="162" y="442"/>
                                </a:cubicBezTo>
                                <a:cubicBezTo>
                                  <a:pt x="118" y="442"/>
                                  <a:pt x="118" y="442"/>
                                  <a:pt x="118" y="442"/>
                                </a:cubicBezTo>
                                <a:cubicBezTo>
                                  <a:pt x="103" y="442"/>
                                  <a:pt x="89" y="456"/>
                                  <a:pt x="89" y="471"/>
                                </a:cubicBezTo>
                                <a:cubicBezTo>
                                  <a:pt x="89" y="515"/>
                                  <a:pt x="89" y="515"/>
                                  <a:pt x="89" y="515"/>
                                </a:cubicBezTo>
                                <a:cubicBezTo>
                                  <a:pt x="89" y="530"/>
                                  <a:pt x="103" y="559"/>
                                  <a:pt x="118" y="559"/>
                                </a:cubicBezTo>
                                <a:close/>
                                <a:moveTo>
                                  <a:pt x="118" y="471"/>
                                </a:moveTo>
                                <a:lnTo>
                                  <a:pt x="118" y="471"/>
                                </a:lnTo>
                                <a:cubicBezTo>
                                  <a:pt x="162" y="471"/>
                                  <a:pt x="162" y="471"/>
                                  <a:pt x="162" y="471"/>
                                </a:cubicBezTo>
                                <a:cubicBezTo>
                                  <a:pt x="162" y="515"/>
                                  <a:pt x="162" y="515"/>
                                  <a:pt x="162" y="515"/>
                                </a:cubicBezTo>
                                <a:cubicBezTo>
                                  <a:pt x="118" y="515"/>
                                  <a:pt x="118" y="515"/>
                                  <a:pt x="118" y="515"/>
                                </a:cubicBezTo>
                                <a:lnTo>
                                  <a:pt x="118" y="471"/>
                                </a:lnTo>
                                <a:close/>
                                <a:moveTo>
                                  <a:pt x="280" y="559"/>
                                </a:moveTo>
                                <a:lnTo>
                                  <a:pt x="280" y="559"/>
                                </a:lnTo>
                                <a:cubicBezTo>
                                  <a:pt x="324" y="559"/>
                                  <a:pt x="324" y="559"/>
                                  <a:pt x="324" y="559"/>
                                </a:cubicBezTo>
                                <a:cubicBezTo>
                                  <a:pt x="339" y="559"/>
                                  <a:pt x="354" y="530"/>
                                  <a:pt x="354" y="515"/>
                                </a:cubicBezTo>
                                <a:cubicBezTo>
                                  <a:pt x="354" y="471"/>
                                  <a:pt x="354" y="471"/>
                                  <a:pt x="354" y="471"/>
                                </a:cubicBezTo>
                                <a:cubicBezTo>
                                  <a:pt x="354" y="456"/>
                                  <a:pt x="339" y="442"/>
                                  <a:pt x="324" y="442"/>
                                </a:cubicBezTo>
                                <a:cubicBezTo>
                                  <a:pt x="280" y="442"/>
                                  <a:pt x="280" y="442"/>
                                  <a:pt x="280" y="442"/>
                                </a:cubicBezTo>
                                <a:cubicBezTo>
                                  <a:pt x="265" y="442"/>
                                  <a:pt x="236" y="456"/>
                                  <a:pt x="236" y="471"/>
                                </a:cubicBezTo>
                                <a:cubicBezTo>
                                  <a:pt x="236" y="515"/>
                                  <a:pt x="236" y="515"/>
                                  <a:pt x="236" y="515"/>
                                </a:cubicBezTo>
                                <a:cubicBezTo>
                                  <a:pt x="236" y="530"/>
                                  <a:pt x="265" y="559"/>
                                  <a:pt x="280" y="559"/>
                                </a:cubicBezTo>
                                <a:close/>
                                <a:moveTo>
                                  <a:pt x="280" y="471"/>
                                </a:moveTo>
                                <a:lnTo>
                                  <a:pt x="280" y="471"/>
                                </a:lnTo>
                                <a:cubicBezTo>
                                  <a:pt x="324" y="471"/>
                                  <a:pt x="324" y="471"/>
                                  <a:pt x="324" y="471"/>
                                </a:cubicBezTo>
                                <a:cubicBezTo>
                                  <a:pt x="324" y="515"/>
                                  <a:pt x="324" y="515"/>
                                  <a:pt x="324" y="515"/>
                                </a:cubicBezTo>
                                <a:cubicBezTo>
                                  <a:pt x="280" y="515"/>
                                  <a:pt x="280" y="515"/>
                                  <a:pt x="280" y="515"/>
                                </a:cubicBezTo>
                                <a:lnTo>
                                  <a:pt x="28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  <wps:wsp>
                        <wps:cNvPr id="290" name="KSO_Shape"/>
                        <wps:cNvSpPr/>
                        <wps:spPr>
                          <a:xfrm>
                            <a:off x="29393" y="3404"/>
                            <a:ext cx="162" cy="2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29391" y="2695"/>
                            <a:ext cx="54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7pt;margin-top:-10.1pt;height:89.65pt;width:333pt;z-index:251683840;mso-width-relative:page;mso-height-relative:page;" coordorigin="29191,1957" coordsize="6660,1793" o:gfxdata="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">
                <o:lock v:ext="edit" aspectratio="f"/>
                <v:shape id="_x0000_s1026" o:spid="_x0000_s1026" o:spt="202" type="#_x0000_t202" style="position:absolute;left:29191;top:1957;height:710;width:5720;" filled="f" stroked="f" coordsize="21600,21600" o:gfxdata="UEsDBAoAAAAAAIdO4kAAAAAAAAAAAAAAAAAEAAAAZHJzL1BLAwQUAAAACACHTuJAwSw8lL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1oY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w8l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32"/>
                            <w:szCs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32"/>
                            <w:szCs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：华南交通大学/财务管理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12;top:2860;height:425;width:2875;" filled="f" stroked="f" coordsize="21600,21600" o:gfxdata="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lez&#10;J8EAAADd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年龄：26岁</w:t>
                        </w:r>
                      </w:p>
                      <w:p>
                        <w:pPr>
                          <w:spacing w:line="30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9512;top:3325;height:425;width:2875;" filled="f" stroked="f" coordsize="21600,21600" o:gfxdata="UEsDBAoAAAAAAIdO4kAAAAAAAAAAAAAAAAAEAAAAZHJzL1BLAwQUAAAACACHTuJAQGE2kc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YTa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现居：上海市浦东新区</w:t>
                        </w:r>
                      </w:p>
                      <w:p>
                        <w:pPr>
                          <w:spacing w:line="30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2517;top:2860;height:425;width:2875;" filled="f" stroked="f" coordsize="21600,21600" o:gfxdata="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IOjd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电话：13988889999</w:t>
                        </w:r>
                      </w:p>
                      <w:p>
                        <w:pPr>
                          <w:spacing w:line="30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2517;top:3325;height:425;width:3334;" filled="f" stroked="f" coordsize="21600,21600" o:gfxdata="UEsDBAoAAAAAAIdO4kAAAAAAAAAAAAAAAAAEAAAAZHJzL1BLAwQUAAAACACHTuJAZ1xD77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2YH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XEPv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邮箱：aaaa@qq.com</w:t>
                        </w:r>
                      </w:p>
                    </w:txbxContent>
                  </v:textbox>
                </v:shape>
                <v:shape id="KSO_Shape" o:spid="_x0000_s1026" o:spt="100" style="position:absolute;left:32365;top:3491;height:154;width:204;v-text-anchor:middle;" fillcolor="#404040 [2429]" filled="t" stroked="f" coordsize="529316,401026" o:gfxdata="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r/2jK2AAAA3AAAAA8A&#10;AAAAAAAAAQAgAAAAIgAAAGRycy9kb3ducmV2LnhtbFBLAQIUABQAAAAIAIdO4kAzLwWeOwAAADkA&#10;AAAQAAAAAAAAAAEAIAAAAAUBAABkcnMvc2hhcGV4bWwueG1sUEsFBgAAAAAGAAYAWwEAAK8DAAAA&#10;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41,75;136,79;179,122;179,123;189,123;62,75;14,123;24,123;24,122;67,79;17,30;85,98;101,105;102,105;118,98;186,30;176,30;115,91;102,97;101,97;88,91;27,30;35,0;168,0;204,35;204,118;168,154;35,154;0,118;0,35;35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  <v:shape id="KSO_Shape" o:spid="_x0000_s1026" o:spt="100" style="position:absolute;left:32403;top:2939;height:261;width:129;v-text-anchor:middle;" fillcolor="#404040 [2429]" filled="t" stroked="f" coordsize="3056,5968" o:gfxdata="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3XYb4A&#10;AADcAAAADwAAAAAAAAABACAAAAAiAAAAZHJzL2Rvd25yZXYueG1sUEsBAhQAFAAAAAgAh07iQDMv&#10;BZ47AAAAOQAAABAAAAAAAAAAAQAgAAAADQEAAGRycy9zaGFwZXhtbC54bWxQSwUGAAAAAAYABgBb&#10;AQAAtwM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1670,1214;29192,0;26526,1479;11324,9632;5736,11405;1723,15579;13,21358;713,75187;3904,80087;8954,82920;31010,83172;36342,80854;39951,76304;41149,21986;40301,17477;37716,13373;33797,10609;8173,22628;9183,20478;11014,19055;28263,18664;30539,19278;32235,20855;33030,23131;32828,39198;31643,41237;29690,42465;12374,42661;10206,41837;8658,40092;8079,37719;9587,50883;16481,50227;17814,50883;18218,57290;17302,58686;10408,58812;9277,57639;22742,51316;23981,50255;30848,50534;31616,52027;31118,58379;24345,58896;22917,58114;9210,64884;10098,63488;16993,63363;18137,64549;18003,71027;16656,71948;9829,71543;9196,65080;23119,63823;29892,63293;31333,64075;31589,70524;30566,71808;23658,71808;22648,70524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9375;top:2972;height:236;width:194;mso-wrap-style:none;v-text-anchor:middle-center;" fillcolor="#404040 [2429]" filled="t" stroked="f" coordsize="590,634" o:gfxdata="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aY1b4A&#10;AADdAAAADwAAAAAAAAABACAAAAAiAAAAZHJzL2Rvd25yZXYueG1sUEsBAhQAFAAAAAgAh07iQDMv&#10;BZ47AAAAOQAAABAAAAAAAAAAAQAgAAAADQEAAGRycy9zaGFwZXhtbC54bWxQSwUGAAAAAAYABgBb&#10;AQAAtwM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  <v:path o:connectlocs="328759,590899;328759,467222;277805,544388;308517,497877;308517,544388;308517,419654;360169,342489;277805,342489;308517,342489;328759,373143;360169,46510;308517,30655;277805,46510;123546,0;62122,46510;62122,669122;411124,124733;390882,590899;30712,590899;390882,590899;30712,171244;113076,93021;144486,108877;277805,108877;308517,93021;390882,171244;113076,419654;113076,295978;62122,373143;82364,342489;82364,373143;195441,419654;247093,342489;164729,342489;195441,342489;226153,373143;82364,590899;144486,544388;82364,467222;82364,590899;113076,497877;82364,497877;226153,590899;226153,467222;164729,544388;195441,497877;195441,544388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  <v:shape id="KSO_Shape" o:spid="_x0000_s1026" o:spt="100" style="position:absolute;left:29393;top:3404;height:277;width:162;v-text-anchor:middle;" fillcolor="#404040 [2429]" filled="t" stroked="f" coordsize="559792,955625" o:gfxdata="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2ZehrgAAADcAAAA&#10;DwAAAAAAAAABACAAAAAiAAAAZHJzL2Rvd25yZXYueG1sUEsBAhQAFAAAAAgAh07iQDMvBZ47AAAA&#10;OQAAABAAAAAAAAAAAQAgAAAABwEAAGRycy9zaGFwZXhtbC54bWxQSwUGAAAAAAYABgBbAQAAsQMA&#10;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2pt"/>
                  <v:imagedata o:title=""/>
                  <o:lock v:ext="edit" aspectratio="f"/>
                  <v:textbox inset="2.54mm,1.27mm,2.54mm,9mm"/>
                </v:shape>
                <v:line id="_x0000_s1026" o:spid="_x0000_s1026" o:spt="20" style="position:absolute;left:29391;top:2695;height:0;width:5422;" filled="f" stroked="t" coordsize="21600,21600" o:gfxdata="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/Q5K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04040 [242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-405130</wp:posOffset>
            </wp:positionH>
            <wp:positionV relativeFrom="paragraph">
              <wp:posOffset>-514985</wp:posOffset>
            </wp:positionV>
            <wp:extent cx="1414780" cy="1414780"/>
            <wp:effectExtent l="9525" t="9525" r="23495" b="23495"/>
            <wp:wrapNone/>
            <wp:docPr id="40" name="图片 40" descr="C:\Users\Mr Le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Mr Lee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414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59675" cy="10691495"/>
                <wp:effectExtent l="0" t="0" r="317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841.85pt;width:595.25pt;mso-position-horizontal:center;mso-position-horizontal-relative:margin;mso-position-vertical:center;mso-position-vertical-relative:margin;z-index:251659264;v-text-anchor:middle;mso-width-relative:page;mso-height-relative:page;" filled="t" stroked="f" coordsize="21600,21600" o:gfxdata="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">
                <v:fill type="frame" on="t" focussize="0,0" recolor="t" rotate="t" r:id="rId5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1022350</wp:posOffset>
                </wp:positionV>
                <wp:extent cx="6600190" cy="117221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1172210"/>
                          <a:chOff x="13552" y="4562"/>
                          <a:chExt cx="10394" cy="1846"/>
                        </a:xfrm>
                      </wpg:grpSpPr>
                      <wps:wsp>
                        <wps:cNvPr id="6" name="文本框 66"/>
                        <wps:cNvSpPr txBox="1"/>
                        <wps:spPr>
                          <a:xfrm>
                            <a:off x="13552" y="5052"/>
                            <a:ext cx="10394" cy="1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7"/>
                                <w:tblpPr w:leftFromText="180" w:rightFromText="180" w:vertAnchor="page" w:horzAnchor="page" w:tblpX="1020" w:tblpY="3933"/>
                                <w:tblOverlap w:val="never"/>
                                <w:tblW w:w="9557" w:type="dxa"/>
                                <w:tblInd w:w="374" w:type="dxa"/>
                                <w:tblBorders>
                                  <w:top w:val="single" w:color="A4A4A4" w:themeColor="background1" w:themeShade="A5" w:sz="4" w:space="0"/>
                                  <w:left w:val="single" w:color="A4A4A4" w:themeColor="background1" w:themeShade="A5" w:sz="4" w:space="0"/>
                                  <w:bottom w:val="single" w:color="A4A4A4" w:themeColor="background1" w:themeShade="A5" w:sz="4" w:space="0"/>
                                  <w:right w:val="single" w:color="A4A4A4" w:themeColor="background1" w:themeShade="A5" w:sz="4" w:space="0"/>
                                  <w:insideH w:val="single" w:color="A4A4A4" w:themeColor="background1" w:themeShade="A5" w:sz="4" w:space="0"/>
                                  <w:insideV w:val="single" w:color="A4A4A4" w:themeColor="background1" w:themeShade="A5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11"/>
                                <w:gridCol w:w="1986"/>
                                <w:gridCol w:w="1986"/>
                                <w:gridCol w:w="1987"/>
                                <w:gridCol w:w="1987"/>
                              </w:tblGrid>
                              <w:tr>
                                <w:tblPrEx>
                                  <w:tblBorders>
                                    <w:top w:val="single" w:color="A4A4A4" w:themeColor="background1" w:themeShade="A5" w:sz="4" w:space="0"/>
                                    <w:left w:val="single" w:color="A4A4A4" w:themeColor="background1" w:themeShade="A5" w:sz="4" w:space="0"/>
                                    <w:bottom w:val="single" w:color="A4A4A4" w:themeColor="background1" w:themeShade="A5" w:sz="4" w:space="0"/>
                                    <w:right w:val="single" w:color="A4A4A4" w:themeColor="background1" w:themeShade="A5" w:sz="4" w:space="0"/>
                                    <w:insideH w:val="single" w:color="A4A4A4" w:themeColor="background1" w:themeShade="A5" w:sz="4" w:space="0"/>
                                    <w:insideV w:val="single" w:color="A4A4A4" w:themeColor="background1" w:themeShade="A5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W w:w="161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04040" w:themeColor="text1" w:themeTint="BF"/>
                                        <w:kern w:val="24"/>
                                        <w:sz w:val="22"/>
                                        <w:szCs w:val="22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986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04040" w:themeColor="text1" w:themeTint="BF"/>
                                        <w:kern w:val="24"/>
                                        <w:sz w:val="22"/>
                                        <w:szCs w:val="22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986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04040" w:themeColor="text1" w:themeTint="BF"/>
                                        <w:kern w:val="24"/>
                                        <w:sz w:val="22"/>
                                        <w:szCs w:val="22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专业课1</w:t>
                                    </w:r>
                                  </w:p>
                                </w:tc>
                                <w:tc>
                                  <w:tcPr>
                                    <w:tcW w:w="19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04040" w:themeColor="text1" w:themeTint="BF"/>
                                        <w:kern w:val="24"/>
                                        <w:sz w:val="22"/>
                                        <w:szCs w:val="22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专业课2</w:t>
                                    </w:r>
                                  </w:p>
                                </w:tc>
                                <w:tc>
                                  <w:tcPr>
                                    <w:tcW w:w="19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04040" w:themeColor="text1" w:themeTint="BF"/>
                                        <w:kern w:val="24"/>
                                        <w:sz w:val="22"/>
                                        <w:szCs w:val="22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4A4A4" w:themeColor="background1" w:themeShade="A5" w:sz="4" w:space="0"/>
                                    <w:left w:val="single" w:color="A4A4A4" w:themeColor="background1" w:themeShade="A5" w:sz="4" w:space="0"/>
                                    <w:bottom w:val="single" w:color="A4A4A4" w:themeColor="background1" w:themeShade="A5" w:sz="4" w:space="0"/>
                                    <w:right w:val="single" w:color="A4A4A4" w:themeColor="background1" w:themeShade="A5" w:sz="4" w:space="0"/>
                                    <w:insideH w:val="single" w:color="A4A4A4" w:themeColor="background1" w:themeShade="A5" w:sz="4" w:space="0"/>
                                    <w:insideV w:val="single" w:color="A4A4A4" w:themeColor="background1" w:themeShade="A5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W w:w="161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1986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986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19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1987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500" w:lineRule="exact"/>
                                      <w:jc w:val="center"/>
                                      <w:textAlignment w:val="center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</w:rPr>
                                      <w:t>360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" name="组合 2"/>
                        <wpg:cNvGrpSpPr/>
                        <wpg:grpSpPr>
                          <a:xfrm>
                            <a:off x="13972" y="4562"/>
                            <a:ext cx="9571" cy="456"/>
                            <a:chOff x="13972" y="4562"/>
                            <a:chExt cx="9571" cy="456"/>
                          </a:xfrm>
                        </wpg:grpSpPr>
                        <wps:wsp>
                          <wps:cNvPr id="8" name="剪去单角的矩形 21"/>
                          <wps:cNvSpPr/>
                          <wps:spPr>
                            <a:xfrm>
                              <a:off x="13983" y="4581"/>
                              <a:ext cx="9560" cy="3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文本框 235"/>
                          <wps:cNvSpPr txBox="1"/>
                          <wps:spPr>
                            <a:xfrm>
                              <a:off x="13972" y="4562"/>
                              <a:ext cx="2577" cy="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jc w:val="left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考研成绩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8pt;margin-top:80.5pt;height:92.3pt;width:519.7pt;z-index:251708416;mso-width-relative:page;mso-height-relative:page;" coordorigin="13552,4562" coordsize="10394,1846" o:gfxdata="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nB9wa2gAA&#10;AAwBAAAPAAAAAAAAAAEAIAAAACIAAABkcnMvZG93bnJldi54bWxQSwECFAAUAAAACACHTuJAC7yb&#10;JeQDAADMDAAADgAAAAAAAAABACAAAAApAQAAZHJzL2Uyb0RvYy54bWxQSwUGAAAAAAYABgBZAQAA&#10;fwcAAAAA&#10;">
                <o:lock v:ext="edit" aspectratio="f"/>
                <v:shape id="文本框 66" o:spid="_x0000_s1026" o:spt="202" type="#_x0000_t202" style="position:absolute;left:13552;top:5052;height:1356;width:10394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7"/>
                          <w:tblpPr w:leftFromText="180" w:rightFromText="180" w:vertAnchor="page" w:horzAnchor="page" w:tblpX="1020" w:tblpY="3933"/>
                          <w:tblOverlap w:val="never"/>
                          <w:tblW w:w="9557" w:type="dxa"/>
                          <w:tblInd w:w="374" w:type="dxa"/>
                          <w:tblBorders>
                            <w:top w:val="single" w:color="A4A4A4" w:themeColor="background1" w:themeShade="A5" w:sz="4" w:space="0"/>
                            <w:left w:val="single" w:color="A4A4A4" w:themeColor="background1" w:themeShade="A5" w:sz="4" w:space="0"/>
                            <w:bottom w:val="single" w:color="A4A4A4" w:themeColor="background1" w:themeShade="A5" w:sz="4" w:space="0"/>
                            <w:right w:val="single" w:color="A4A4A4" w:themeColor="background1" w:themeShade="A5" w:sz="4" w:space="0"/>
                            <w:insideH w:val="single" w:color="A4A4A4" w:themeColor="background1" w:themeShade="A5" w:sz="4" w:space="0"/>
                            <w:insideV w:val="single" w:color="A4A4A4" w:themeColor="background1" w:themeShade="A5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11"/>
                          <w:gridCol w:w="1986"/>
                          <w:gridCol w:w="1986"/>
                          <w:gridCol w:w="1987"/>
                          <w:gridCol w:w="1987"/>
                        </w:tblGrid>
                        <w:tr>
                          <w:tblPrEx>
                            <w:tblBorders>
                              <w:top w:val="single" w:color="A4A4A4" w:themeColor="background1" w:themeShade="A5" w:sz="4" w:space="0"/>
                              <w:left w:val="single" w:color="A4A4A4" w:themeColor="background1" w:themeShade="A5" w:sz="4" w:space="0"/>
                              <w:bottom w:val="single" w:color="A4A4A4" w:themeColor="background1" w:themeShade="A5" w:sz="4" w:space="0"/>
                              <w:right w:val="single" w:color="A4A4A4" w:themeColor="background1" w:themeShade="A5" w:sz="4" w:space="0"/>
                              <w:insideH w:val="single" w:color="A4A4A4" w:themeColor="background1" w:themeShade="A5" w:sz="4" w:space="0"/>
                              <w:insideV w:val="single" w:color="A4A4A4" w:themeColor="background1" w:themeShade="A5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0" w:hRule="atLeast"/>
                          </w:trPr>
                          <w:tc>
                            <w:tcPr>
                              <w:tcW w:w="161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986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986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专业课1</w:t>
                              </w:r>
                            </w:p>
                          </w:tc>
                          <w:tc>
                            <w:tcPr>
                              <w:tcW w:w="19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专业课2</w:t>
                              </w:r>
                            </w:p>
                          </w:tc>
                          <w:tc>
                            <w:tcPr>
                              <w:tcW w:w="19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4A4A4" w:themeColor="background1" w:themeShade="A5" w:sz="4" w:space="0"/>
                              <w:left w:val="single" w:color="A4A4A4" w:themeColor="background1" w:themeShade="A5" w:sz="4" w:space="0"/>
                              <w:bottom w:val="single" w:color="A4A4A4" w:themeColor="background1" w:themeShade="A5" w:sz="4" w:space="0"/>
                              <w:right w:val="single" w:color="A4A4A4" w:themeColor="background1" w:themeShade="A5" w:sz="4" w:space="0"/>
                              <w:insideH w:val="single" w:color="A4A4A4" w:themeColor="background1" w:themeShade="A5" w:sz="4" w:space="0"/>
                              <w:insideV w:val="single" w:color="A4A4A4" w:themeColor="background1" w:themeShade="A5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0" w:hRule="atLeast"/>
                          </w:trPr>
                          <w:tc>
                            <w:tcPr>
                              <w:tcW w:w="161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1986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  <w:t>100</w:t>
                              </w:r>
                            </w:p>
                          </w:tc>
                          <w:tc>
                            <w:tcPr>
                              <w:tcW w:w="1986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19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1987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center"/>
                                <w:textAlignment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2" o:spid="_x0000_s1026" o:spt="203" style="position:absolute;left:13972;top:4562;height:456;width:9571;" coordorigin="13972,4562" coordsize="9571,45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剪去单角的矩形 21" o:spid="_x0000_s1026" o:spt="1" style="position:absolute;left:13983;top:4581;height:395;width:9560;v-text-anchor:middle;" fillcolor="#FFFFFF [3212]" filled="t" stroked="t" coordsize="21600,21600" o:gfxdata="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WCM3twAAANoAAAAP&#10;AAAAAAAAAAEAIAAAACIAAABkcnMvZG93bnJldi54bWxQSwECFAAUAAAACACHTuJAMy8FnjsAAAA5&#10;AAAAEAAAAAAAAAABACAAAAAGAQAAZHJzL3NoYXBleG1sLnhtbFBLBQYAAAAABgAGAFsBAACwAwAA&#10;AAA=&#10;">
                    <v:fill on="t" focussize="0,0"/>
                    <v:stroke color="#404040 [242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235" o:spid="_x0000_s1026" o:spt="202" type="#_x0000_t202" style="position:absolute;left:13972;top:4562;height:457;width:2577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left"/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考研成绩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2298700</wp:posOffset>
                </wp:positionV>
                <wp:extent cx="6277610" cy="117094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1170940"/>
                          <a:chOff x="13872" y="4562"/>
                          <a:chExt cx="9886" cy="1844"/>
                        </a:xfrm>
                      </wpg:grpSpPr>
                      <wps:wsp>
                        <wps:cNvPr id="14" name="文本框 66"/>
                        <wps:cNvSpPr txBox="1"/>
                        <wps:spPr>
                          <a:xfrm>
                            <a:off x="13872" y="5008"/>
                            <a:ext cx="9887" cy="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20XX.7-20XX.6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国际贸易（本科）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" name="组合 2"/>
                        <wpg:cNvGrpSpPr/>
                        <wpg:grpSpPr>
                          <a:xfrm>
                            <a:off x="13972" y="4562"/>
                            <a:ext cx="9571" cy="456"/>
                            <a:chOff x="13972" y="4562"/>
                            <a:chExt cx="9571" cy="456"/>
                          </a:xfrm>
                        </wpg:grpSpPr>
                        <wps:wsp>
                          <wps:cNvPr id="16" name="剪去单角的矩形 21"/>
                          <wps:cNvSpPr/>
                          <wps:spPr>
                            <a:xfrm>
                              <a:off x="13983" y="4581"/>
                              <a:ext cx="9560" cy="3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文本框 235"/>
                          <wps:cNvSpPr txBox="1"/>
                          <wps:spPr>
                            <a:xfrm>
                              <a:off x="13972" y="4562"/>
                              <a:ext cx="2577" cy="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jc w:val="left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8pt;margin-top:181pt;height:92.2pt;width:494.3pt;z-index:251681792;mso-width-relative:page;mso-height-relative:page;" coordorigin="13872,4562" coordsize="9886,1844" o:gfxdata="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PnSU6tsAAAALAQAADwAAAAAAAAABACAAAAAiAAAAZHJzL2Rvd25yZXYueG1sUEsBAhQAFAAA&#10;AAgAh07iQHaXWOPtAwAA0AwAAA4AAAAAAAAAAQAgAAAAKgEAAGRycy9lMm9Eb2MueG1sUEsFBgAA&#10;AAAGAAYAWQEAAIkHAAAAAA==&#10;">
                <o:lock v:ext="edit" aspectratio="f"/>
                <v:shape id="文本框 66" o:spid="_x0000_s1026" o:spt="202" type="#_x0000_t202" style="position:absolute;left:13872;top:5008;height:1398;width:9887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20XX.7-20XX.6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国际贸易（本科）</w:t>
                        </w: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group id="组合 2" o:spid="_x0000_s1026" o:spt="203" style="position:absolute;left:13972;top:4562;height:456;width:9571;" coordorigin="13972,4562" coordsize="9571,45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剪去单角的矩形 21" o:spid="_x0000_s1026" o:spt="1" style="position:absolute;left:13983;top:4581;height:395;width:9560;v-text-anchor:middle;" fillcolor="#FFFFFF [3212]" filled="t" stroked="t" coordsize="21600,21600" o:gfxdata="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mrEL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404040 [242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235" o:spid="_x0000_s1026" o:spt="202" type="#_x0000_t202" style="position:absolute;left:13972;top:4562;height:457;width:2577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left"/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3535680</wp:posOffset>
                </wp:positionV>
                <wp:extent cx="6278245" cy="239268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245" cy="2392680"/>
                          <a:chOff x="13872" y="4562"/>
                          <a:chExt cx="9887" cy="3768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13872" y="5008"/>
                            <a:ext cx="9887" cy="3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20XX.7-20XX.6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上海锐视信息科技有限公司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市场营销（实习生）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●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主负责公司线上资源的销售工作（以开拓客户为主），公司主要资源以百度、小米、360、海信客户等；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●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实时了解行业的变化，跟踪客户的详细数据，为客户制定更完善的投放计划（合作过世纪佳缘、乐视、东京、天猫等客户）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20XX.7-20XX.6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上海锐视信息科技有限公司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项目运营专员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●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负责公司业务系统的改进，参与公司网上商城系统产品功能设计及实施工作。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="200" w:leftChars="0" w:hanging="200" w:hanging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●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3"/>
                                <w:numPr>
                                  <w:ilvl w:val="0"/>
                                  <w:numId w:val="0"/>
                                </w:numPr>
                                <w:spacing w:line="360" w:lineRule="exact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13972" y="4562"/>
                            <a:ext cx="9571" cy="456"/>
                            <a:chOff x="13972" y="4562"/>
                            <a:chExt cx="9571" cy="456"/>
                          </a:xfrm>
                        </wpg:grpSpPr>
                        <wps:wsp>
                          <wps:cNvPr id="69" name="剪去单角的矩形 21"/>
                          <wps:cNvSpPr/>
                          <wps:spPr>
                            <a:xfrm>
                              <a:off x="13983" y="4581"/>
                              <a:ext cx="9560" cy="3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文本框 235"/>
                          <wps:cNvSpPr txBox="1"/>
                          <wps:spPr>
                            <a:xfrm>
                              <a:off x="13972" y="4562"/>
                              <a:ext cx="2577" cy="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jc w:val="left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8pt;margin-top:278.4pt;height:188.4pt;width:494.35pt;z-index:251681792;mso-width-relative:page;mso-height-relative:page;" coordorigin="13872,4562" coordsize="9887,3768" o:gfxdata="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BLQe452gAA&#10;AAsBAAAPAAAAAAAAAAEAIAAAACIAAABkcnMvZG93bnJldi54bWxQSwECFAAUAAAACACHTuJAwajX&#10;B+QDAADQDAAADgAAAAAAAAABACAAAAApAQAAZHJzL2Uyb0RvYy54bWxQSwUGAAAAAAYABgBZAQAA&#10;fwcAAAAA&#10;">
                <o:lock v:ext="edit" aspectratio="f"/>
                <v:shape id="_x0000_s1026" o:spid="_x0000_s1026" o:spt="202" type="#_x0000_t202" style="position:absolute;left:13872;top:5008;height:3322;width:9887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20XX.7-20XX.6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上海锐视信息科技有限公司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市场营销（实习生）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●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主负责公司线上资源的销售工作（以开拓客户为主），公司主要资源以百度、小米、360、海信客户等；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●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实时了解行业的变化，跟踪客户的详细数据，为客户制定更完善的投放计划（合作过世纪佳缘、乐视、东京、天猫等客户）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20XX.7-20XX.6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上海锐视信息科技有限公司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项目运营专员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●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负责公司业务系统的改进，参与公司网上商城系统产品功能设计及实施工作。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="200" w:leftChars="0" w:hanging="200" w:hangingChars="10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●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3"/>
                          <w:numPr>
                            <w:ilvl w:val="0"/>
                            <w:numId w:val="0"/>
                          </w:numPr>
                          <w:spacing w:line="360" w:lineRule="exact"/>
                          <w:ind w:left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3972;top:4562;height:456;width:9571;" coordorigin="13972,4562" coordsize="9571,456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剪去单角的矩形 21" o:spid="_x0000_s1026" o:spt="1" style="position:absolute;left:13983;top:4581;height:395;width:9560;v-text-anchor:middle;" fillcolor="#FFFFFF [3212]" filled="t" stroked="t" coordsize="21600,21600" o:gfxdata="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BMH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404040 [242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_x0000_s1026" o:spid="_x0000_s1026" o:spt="202" type="#_x0000_t202" style="position:absolute;left:13972;top:4562;height:457;width:2577;" filled="f" stroked="f" coordsize="21600,21600" o:gfxdata="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9AXX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left"/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5976620</wp:posOffset>
                </wp:positionV>
                <wp:extent cx="6277610" cy="117094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1170940"/>
                          <a:chOff x="13872" y="4562"/>
                          <a:chExt cx="9886" cy="1844"/>
                        </a:xfrm>
                      </wpg:grpSpPr>
                      <wps:wsp>
                        <wps:cNvPr id="20" name="文本框 66"/>
                        <wps:cNvSpPr txBox="1"/>
                        <wps:spPr>
                          <a:xfrm>
                            <a:off x="13872" y="5008"/>
                            <a:ext cx="9887" cy="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语言能力：普通话一级甲等；英语六级（CET6），良好的听说读写能力，快速浏览英语专业文件及书籍；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专业技能：通过全国计算机二级考试，熟练Web、iOS和Android开发，C++及Java</w:t>
                              </w:r>
                            </w:p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办公技能：熟练运用PPT、WORD、EXCEL等办公软件。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1" name="组合 2"/>
                        <wpg:cNvGrpSpPr/>
                        <wpg:grpSpPr>
                          <a:xfrm>
                            <a:off x="13972" y="4562"/>
                            <a:ext cx="9571" cy="456"/>
                            <a:chOff x="13972" y="4562"/>
                            <a:chExt cx="9571" cy="456"/>
                          </a:xfrm>
                        </wpg:grpSpPr>
                        <wps:wsp>
                          <wps:cNvPr id="22" name="剪去单角的矩形 21"/>
                          <wps:cNvSpPr/>
                          <wps:spPr>
                            <a:xfrm>
                              <a:off x="13983" y="4581"/>
                              <a:ext cx="9560" cy="3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文本框 235"/>
                          <wps:cNvSpPr txBox="1"/>
                          <wps:spPr>
                            <a:xfrm>
                              <a:off x="13972" y="4562"/>
                              <a:ext cx="2577" cy="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jc w:val="left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8pt;margin-top:470.6pt;height:92.2pt;width:494.3pt;z-index:251681792;mso-width-relative:page;mso-height-relative:page;" coordorigin="13872,4562" coordsize="9886,1844" o:gfxdata="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9n7Ey9wAAAAMAQAADwAAAAAAAAABACAAAAAiAAAAZHJzL2Rvd25yZXYueG1sUEsBAhQAFAAA&#10;AAgAh07iQL1zHmrsAwAA0AwAAA4AAAAAAAAAAQAgAAAAKwEAAGRycy9lMm9Eb2MueG1sUEsFBgAA&#10;AAAGAAYAWQEAAIkHAAAAAA==&#10;">
                <o:lock v:ext="edit" aspectratio="f"/>
                <v:shape id="文本框 66" o:spid="_x0000_s1026" o:spt="202" type="#_x0000_t202" style="position:absolute;left:13872;top:5008;height:1398;width:9887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语言能力：普通话一级甲等；英语六级（CET6），良好的听说读写能力，快速浏览英语专业文件及书籍；</w:t>
                        </w: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专业技能：通过全国计算机二级考试，熟练Web、iOS和Android开发，C++及Java</w:t>
                        </w:r>
                      </w:p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办公技能：熟练运用PPT、WORD、EXCEL等办公软件。</w:t>
                        </w:r>
                      </w:p>
                    </w:txbxContent>
                  </v:textbox>
                </v:shape>
                <v:group id="组合 2" o:spid="_x0000_s1026" o:spt="203" style="position:absolute;left:13972;top:4562;height:456;width:9571;" coordorigin="13972,4562" coordsize="9571,45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剪去单角的矩形 21" o:spid="_x0000_s1026" o:spt="1" style="position:absolute;left:13983;top:4581;height:395;width:9560;v-text-anchor:middle;" fillcolor="#FFFFFF [3212]" filled="t" stroked="t" coordsize="21600,21600" o:gfxdata="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5nr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404040 [242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235" o:spid="_x0000_s1026" o:spt="202" type="#_x0000_t202" style="position:absolute;left:13972;top:4562;height:457;width:257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left"/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7188200</wp:posOffset>
                </wp:positionV>
                <wp:extent cx="6277610" cy="117094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1170940"/>
                          <a:chOff x="13872" y="4562"/>
                          <a:chExt cx="9886" cy="1844"/>
                        </a:xfrm>
                      </wpg:grpSpPr>
                      <wps:wsp>
                        <wps:cNvPr id="36" name="文本框 66"/>
                        <wps:cNvSpPr txBox="1"/>
                        <wps:spPr>
                          <a:xfrm>
                            <a:off x="13872" y="5008"/>
                            <a:ext cx="9887" cy="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吃苦耐劳，性格开朗，善于学习，待人热情，有很强的事业心、进取心，对待工作积极热情，一丝不苟。具有优秀的思维、沟通和学习能力，热爱团队工作。对于工作有着自己的经验理解，善于与人沟通，能够分享工作中的经验。网站策划和运营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7" name="组合 2"/>
                        <wpg:cNvGrpSpPr/>
                        <wpg:grpSpPr>
                          <a:xfrm>
                            <a:off x="13972" y="4562"/>
                            <a:ext cx="9571" cy="456"/>
                            <a:chOff x="13972" y="4562"/>
                            <a:chExt cx="9571" cy="456"/>
                          </a:xfrm>
                        </wpg:grpSpPr>
                        <wps:wsp>
                          <wps:cNvPr id="38" name="剪去单角的矩形 21"/>
                          <wps:cNvSpPr/>
                          <wps:spPr>
                            <a:xfrm>
                              <a:off x="13983" y="4581"/>
                              <a:ext cx="9560" cy="3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235"/>
                          <wps:cNvSpPr txBox="1"/>
                          <wps:spPr>
                            <a:xfrm>
                              <a:off x="13972" y="4562"/>
                              <a:ext cx="2577" cy="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jc w:val="left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8pt;margin-top:566pt;height:92.2pt;width:494.3pt;z-index:251681792;mso-width-relative:page;mso-height-relative:page;" coordorigin="13872,4562" coordsize="9886,1844" o:gfxdata="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B/U67I3AAAAA0BAAAPAAAAAAAAAAEAIAAAACIAAABkcnMvZG93bnJldi54bWxQSwECFAAU&#10;AAAACACHTuJAaCikiO4DAADQDAAADgAAAAAAAAABACAAAAArAQAAZHJzL2Uyb0RvYy54bWxQSwUG&#10;AAAAAAYABgBZAQAAiwcAAAAA&#10;">
                <o:lock v:ext="edit" aspectratio="f"/>
                <v:shape id="文本框 66" o:spid="_x0000_s1026" o:spt="202" type="#_x0000_t202" style="position:absolute;left:13872;top:5008;height:1398;width:9887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吃苦耐劳，性格开朗，善于学习，待人热情，有很强的事业心、进取心，对待工作积极热情，一丝不苟。具有优秀的思维、沟通和学习能力，热爱团队工作。对于工作有着自己的经验理解，善于与人沟通，能够分享工作中的经验。网站策划和运营工作。</w:t>
                        </w:r>
                      </w:p>
                    </w:txbxContent>
                  </v:textbox>
                </v:shape>
                <v:group id="组合 2" o:spid="_x0000_s1026" o:spt="203" style="position:absolute;left:13972;top:4562;height:456;width:9571;" coordorigin="13972,4562" coordsize="9571,45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剪去单角的矩形 21" o:spid="_x0000_s1026" o:spt="1" style="position:absolute;left:13983;top:4581;height:395;width:9560;v-text-anchor:middle;" fillcolor="#FFFFFF [3212]" filled="t" stroked="t" coordsize="21600,21600" o:gfxdata="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T8aZ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404040 [242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235" o:spid="_x0000_s1026" o:spt="202" type="#_x0000_t202" style="position:absolute;left:13972;top:4562;height:457;width:2577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left"/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8378190</wp:posOffset>
                </wp:positionV>
                <wp:extent cx="6575425" cy="78232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425" cy="782320"/>
                          <a:chOff x="26181" y="14289"/>
                          <a:chExt cx="10355" cy="1232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26358" y="15051"/>
                            <a:ext cx="10179" cy="470"/>
                            <a:chOff x="26358" y="15051"/>
                            <a:chExt cx="10179" cy="470"/>
                          </a:xfrm>
                        </wpg:grpSpPr>
                        <wps:wsp>
                          <wps:cNvPr id="2069" name="文本框 2069"/>
                          <wps:cNvSpPr txBox="1"/>
                          <wps:spPr>
                            <a:xfrm>
                              <a:off x="26711" y="15051"/>
                              <a:ext cx="1502" cy="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音乐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70" name="文本框 2070"/>
                          <wps:cNvSpPr txBox="1"/>
                          <wps:spPr>
                            <a:xfrm>
                              <a:off x="28792" y="15051"/>
                              <a:ext cx="1502" cy="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跑步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72" name="文本框 2072"/>
                          <wps:cNvSpPr txBox="1"/>
                          <wps:spPr>
                            <a:xfrm>
                              <a:off x="30873" y="15051"/>
                              <a:ext cx="1502" cy="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游泳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73" name="文本框 2073"/>
                          <wps:cNvSpPr txBox="1"/>
                          <wps:spPr>
                            <a:xfrm>
                              <a:off x="32954" y="15051"/>
                              <a:ext cx="1502" cy="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绘画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74" name="文本框 2074"/>
                          <wps:cNvSpPr txBox="1"/>
                          <wps:spPr>
                            <a:xfrm>
                              <a:off x="35035" y="15051"/>
                              <a:ext cx="1502" cy="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76" name="KSO_Shape"/>
                          <wps:cNvSpPr/>
                          <wps:spPr bwMode="auto">
                            <a:xfrm>
                              <a:off x="30468" y="15178"/>
                              <a:ext cx="445" cy="253"/>
                            </a:xfrm>
                            <a:custGeom>
                              <a:avLst/>
                              <a:gdLst>
                                <a:gd name="T0" fmla="*/ 2147483646 w 6286"/>
                                <a:gd name="T1" fmla="*/ 2147483646 h 3585"/>
                                <a:gd name="T2" fmla="*/ 2147483646 w 6286"/>
                                <a:gd name="T3" fmla="*/ 2147483646 h 3585"/>
                                <a:gd name="T4" fmla="*/ 2147483646 w 6286"/>
                                <a:gd name="T5" fmla="*/ 1250331893 h 3585"/>
                                <a:gd name="T6" fmla="*/ 2147483646 w 6286"/>
                                <a:gd name="T7" fmla="*/ 2147483646 h 3585"/>
                                <a:gd name="T8" fmla="*/ 2147483646 w 6286"/>
                                <a:gd name="T9" fmla="*/ 2147483646 h 3585"/>
                                <a:gd name="T10" fmla="*/ 2147483646 w 6286"/>
                                <a:gd name="T11" fmla="*/ 2147483646 h 3585"/>
                                <a:gd name="T12" fmla="*/ 2147483646 w 6286"/>
                                <a:gd name="T13" fmla="*/ 2147483646 h 3585"/>
                                <a:gd name="T14" fmla="*/ 2147483646 w 6286"/>
                                <a:gd name="T15" fmla="*/ 2147483646 h 3585"/>
                                <a:gd name="T16" fmla="*/ 2147483646 w 6286"/>
                                <a:gd name="T17" fmla="*/ 2147483646 h 3585"/>
                                <a:gd name="T18" fmla="*/ 2147483646 w 6286"/>
                                <a:gd name="T19" fmla="*/ 55594914 h 3585"/>
                                <a:gd name="T20" fmla="*/ 2147483646 w 6286"/>
                                <a:gd name="T21" fmla="*/ 2147483646 h 3585"/>
                                <a:gd name="T22" fmla="*/ 2147483646 w 6286"/>
                                <a:gd name="T23" fmla="*/ 2147483646 h 3585"/>
                                <a:gd name="T24" fmla="*/ 2147483646 w 6286"/>
                                <a:gd name="T25" fmla="*/ 2147483646 h 3585"/>
                                <a:gd name="T26" fmla="*/ 2147483646 w 6286"/>
                                <a:gd name="T27" fmla="*/ 2147483646 h 3585"/>
                                <a:gd name="T28" fmla="*/ 2147483646 w 6286"/>
                                <a:gd name="T29" fmla="*/ 2147483646 h 3585"/>
                                <a:gd name="T30" fmla="*/ 2147483646 w 6286"/>
                                <a:gd name="T31" fmla="*/ 2147483646 h 3585"/>
                                <a:gd name="T32" fmla="*/ 2147483646 w 6286"/>
                                <a:gd name="T33" fmla="*/ 2147483646 h 3585"/>
                                <a:gd name="T34" fmla="*/ 2147483646 w 6286"/>
                                <a:gd name="T35" fmla="*/ 2147483646 h 3585"/>
                                <a:gd name="T36" fmla="*/ 2147483646 w 6286"/>
                                <a:gd name="T37" fmla="*/ 2147483646 h 3585"/>
                                <a:gd name="T38" fmla="*/ 2147483646 w 6286"/>
                                <a:gd name="T39" fmla="*/ 2147483646 h 3585"/>
                                <a:gd name="T40" fmla="*/ 2147483646 w 6286"/>
                                <a:gd name="T41" fmla="*/ 2147483646 h 3585"/>
                                <a:gd name="T42" fmla="*/ 2147483646 w 6286"/>
                                <a:gd name="T43" fmla="*/ 2147483646 h 3585"/>
                                <a:gd name="T44" fmla="*/ 2147483646 w 6286"/>
                                <a:gd name="T45" fmla="*/ 2147483646 h 3585"/>
                                <a:gd name="T46" fmla="*/ 2147483646 w 6286"/>
                                <a:gd name="T47" fmla="*/ 2147483646 h 3585"/>
                                <a:gd name="T48" fmla="*/ 2147483646 w 6286"/>
                                <a:gd name="T49" fmla="*/ 2147483646 h 3585"/>
                                <a:gd name="T50" fmla="*/ 2147483646 w 6286"/>
                                <a:gd name="T51" fmla="*/ 2147483646 h 3585"/>
                                <a:gd name="T52" fmla="*/ 2147483646 w 6286"/>
                                <a:gd name="T53" fmla="*/ 2147483646 h 3585"/>
                                <a:gd name="T54" fmla="*/ 2147483646 w 6286"/>
                                <a:gd name="T55" fmla="*/ 2147483646 h 3585"/>
                                <a:gd name="T56" fmla="*/ 2147483646 w 6286"/>
                                <a:gd name="T57" fmla="*/ 2147483646 h 3585"/>
                                <a:gd name="T58" fmla="*/ 2147483646 w 6286"/>
                                <a:gd name="T59" fmla="*/ 2147483646 h 3585"/>
                                <a:gd name="T60" fmla="*/ 2147483646 w 6286"/>
                                <a:gd name="T61" fmla="*/ 2147483646 h 3585"/>
                                <a:gd name="T62" fmla="*/ 2147483646 w 6286"/>
                                <a:gd name="T63" fmla="*/ 2147483646 h 3585"/>
                                <a:gd name="T64" fmla="*/ 2147483646 w 6286"/>
                                <a:gd name="T65" fmla="*/ 2147483646 h 3585"/>
                                <a:gd name="T66" fmla="*/ 2147483646 w 6286"/>
                                <a:gd name="T67" fmla="*/ 2147483646 h 3585"/>
                                <a:gd name="T68" fmla="*/ 2147483646 w 6286"/>
                                <a:gd name="T69" fmla="*/ 2147483646 h 3585"/>
                                <a:gd name="T70" fmla="*/ 2147483646 w 6286"/>
                                <a:gd name="T71" fmla="*/ 2147483646 h 3585"/>
                                <a:gd name="T72" fmla="*/ 2147483646 w 6286"/>
                                <a:gd name="T73" fmla="*/ 2147483646 h 3585"/>
                                <a:gd name="T74" fmla="*/ 2147483646 w 6286"/>
                                <a:gd name="T75" fmla="*/ 2147483646 h 3585"/>
                                <a:gd name="T76" fmla="*/ 2147483646 w 6286"/>
                                <a:gd name="T77" fmla="*/ 2147483646 h 3585"/>
                                <a:gd name="T78" fmla="*/ 2147483646 w 6286"/>
                                <a:gd name="T79" fmla="*/ 2147483646 h 3585"/>
                                <a:gd name="T80" fmla="*/ 2147483646 w 6286"/>
                                <a:gd name="T81" fmla="*/ 2147483646 h 3585"/>
                                <a:gd name="T82" fmla="*/ 2147483646 w 6286"/>
                                <a:gd name="T83" fmla="*/ 2147483646 h 3585"/>
                                <a:gd name="T84" fmla="*/ 2147483646 w 6286"/>
                                <a:gd name="T85" fmla="*/ 2147483646 h 3585"/>
                                <a:gd name="T86" fmla="*/ 2147483646 w 6286"/>
                                <a:gd name="T87" fmla="*/ 2147483646 h 3585"/>
                                <a:gd name="T88" fmla="*/ 2147483646 w 6286"/>
                                <a:gd name="T89" fmla="*/ 2147483646 h 3585"/>
                                <a:gd name="T90" fmla="*/ 2147483646 w 6286"/>
                                <a:gd name="T91" fmla="*/ 2147483646 h 3585"/>
                                <a:gd name="T92" fmla="*/ 2147483646 w 6286"/>
                                <a:gd name="T93" fmla="*/ 2147483646 h 3585"/>
                                <a:gd name="T94" fmla="*/ 2147483646 w 6286"/>
                                <a:gd name="T95" fmla="*/ 2147483646 h 3585"/>
                                <a:gd name="T96" fmla="*/ 2147483646 w 6286"/>
                                <a:gd name="T97" fmla="*/ 2147483646 h 3585"/>
                                <a:gd name="T98" fmla="*/ 2147483646 w 6286"/>
                                <a:gd name="T99" fmla="*/ 2147483646 h 3585"/>
                                <a:gd name="T100" fmla="*/ 2147483646 w 6286"/>
                                <a:gd name="T101" fmla="*/ 2147483646 h 3585"/>
                                <a:gd name="T102" fmla="*/ 2147483646 w 6286"/>
                                <a:gd name="T103" fmla="*/ 2147483646 h 3585"/>
                                <a:gd name="T104" fmla="*/ 2147483646 w 6286"/>
                                <a:gd name="T105" fmla="*/ 2147483646 h 3585"/>
                                <a:gd name="T106" fmla="*/ 2147483646 w 6286"/>
                                <a:gd name="T107" fmla="*/ 2147483646 h 3585"/>
                                <a:gd name="T108" fmla="*/ 2147483646 w 6286"/>
                                <a:gd name="T109" fmla="*/ 2147483646 h 3585"/>
                                <a:gd name="T110" fmla="*/ 1864851352 w 6286"/>
                                <a:gd name="T111" fmla="*/ 2147483646 h 3585"/>
                                <a:gd name="T112" fmla="*/ 2147483646 w 6286"/>
                                <a:gd name="T113" fmla="*/ 2147483646 h 3585"/>
                                <a:gd name="T114" fmla="*/ 2147483646 w 6286"/>
                                <a:gd name="T115" fmla="*/ 2147483646 h 3585"/>
                                <a:gd name="T116" fmla="*/ 2147483646 w 6286"/>
                                <a:gd name="T117" fmla="*/ 2147483646 h 3585"/>
                                <a:gd name="T118" fmla="*/ 2147483646 w 6286"/>
                                <a:gd name="T119" fmla="*/ 2147483646 h 3585"/>
                                <a:gd name="T120" fmla="*/ 2147483646 w 6286"/>
                                <a:gd name="T121" fmla="*/ 2147483646 h 3585"/>
                                <a:gd name="T122" fmla="*/ 2147483646 w 6286"/>
                                <a:gd name="T123" fmla="*/ 2147483646 h 3585"/>
                                <a:gd name="T124" fmla="*/ 2147483646 w 6286"/>
                                <a:gd name="T125" fmla="*/ 2147483646 h 3585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286" h="3585">
                                  <a:moveTo>
                                    <a:pt x="3934" y="1151"/>
                                  </a:moveTo>
                                  <a:lnTo>
                                    <a:pt x="3934" y="1151"/>
                                  </a:lnTo>
                                  <a:lnTo>
                                    <a:pt x="3962" y="1158"/>
                                  </a:lnTo>
                                  <a:lnTo>
                                    <a:pt x="3991" y="1163"/>
                                  </a:lnTo>
                                  <a:lnTo>
                                    <a:pt x="4019" y="1166"/>
                                  </a:lnTo>
                                  <a:lnTo>
                                    <a:pt x="4047" y="1169"/>
                                  </a:lnTo>
                                  <a:lnTo>
                                    <a:pt x="4074" y="1170"/>
                                  </a:lnTo>
                                  <a:lnTo>
                                    <a:pt x="4103" y="1169"/>
                                  </a:lnTo>
                                  <a:lnTo>
                                    <a:pt x="4130" y="1167"/>
                                  </a:lnTo>
                                  <a:lnTo>
                                    <a:pt x="4157" y="1164"/>
                                  </a:lnTo>
                                  <a:lnTo>
                                    <a:pt x="4184" y="1159"/>
                                  </a:lnTo>
                                  <a:lnTo>
                                    <a:pt x="4211" y="1153"/>
                                  </a:lnTo>
                                  <a:lnTo>
                                    <a:pt x="4237" y="1147"/>
                                  </a:lnTo>
                                  <a:lnTo>
                                    <a:pt x="4263" y="1139"/>
                                  </a:lnTo>
                                  <a:lnTo>
                                    <a:pt x="4288" y="1128"/>
                                  </a:lnTo>
                                  <a:lnTo>
                                    <a:pt x="4313" y="1118"/>
                                  </a:lnTo>
                                  <a:lnTo>
                                    <a:pt x="4338" y="1106"/>
                                  </a:lnTo>
                                  <a:lnTo>
                                    <a:pt x="4361" y="1093"/>
                                  </a:lnTo>
                                  <a:lnTo>
                                    <a:pt x="4384" y="1079"/>
                                  </a:lnTo>
                                  <a:lnTo>
                                    <a:pt x="4406" y="1065"/>
                                  </a:lnTo>
                                  <a:lnTo>
                                    <a:pt x="4428" y="1048"/>
                                  </a:lnTo>
                                  <a:lnTo>
                                    <a:pt x="4448" y="1031"/>
                                  </a:lnTo>
                                  <a:lnTo>
                                    <a:pt x="4469" y="1013"/>
                                  </a:lnTo>
                                  <a:lnTo>
                                    <a:pt x="4487" y="993"/>
                                  </a:lnTo>
                                  <a:lnTo>
                                    <a:pt x="4506" y="973"/>
                                  </a:lnTo>
                                  <a:lnTo>
                                    <a:pt x="4524" y="951"/>
                                  </a:lnTo>
                                  <a:lnTo>
                                    <a:pt x="4539" y="929"/>
                                  </a:lnTo>
                                  <a:lnTo>
                                    <a:pt x="4555" y="907"/>
                                  </a:lnTo>
                                  <a:lnTo>
                                    <a:pt x="4569" y="883"/>
                                  </a:lnTo>
                                  <a:lnTo>
                                    <a:pt x="4582" y="858"/>
                                  </a:lnTo>
                                  <a:lnTo>
                                    <a:pt x="4594" y="832"/>
                                  </a:lnTo>
                                  <a:lnTo>
                                    <a:pt x="4604" y="806"/>
                                  </a:lnTo>
                                  <a:lnTo>
                                    <a:pt x="4614" y="779"/>
                                  </a:lnTo>
                                  <a:lnTo>
                                    <a:pt x="4622" y="751"/>
                                  </a:lnTo>
                                  <a:lnTo>
                                    <a:pt x="4629" y="724"/>
                                  </a:lnTo>
                                  <a:lnTo>
                                    <a:pt x="4634" y="695"/>
                                  </a:lnTo>
                                  <a:lnTo>
                                    <a:pt x="4638" y="667"/>
                                  </a:lnTo>
                                  <a:lnTo>
                                    <a:pt x="4641" y="639"/>
                                  </a:lnTo>
                                  <a:lnTo>
                                    <a:pt x="4641" y="610"/>
                                  </a:lnTo>
                                  <a:lnTo>
                                    <a:pt x="4641" y="583"/>
                                  </a:lnTo>
                                  <a:lnTo>
                                    <a:pt x="4638" y="556"/>
                                  </a:lnTo>
                                  <a:lnTo>
                                    <a:pt x="4636" y="528"/>
                                  </a:lnTo>
                                  <a:lnTo>
                                    <a:pt x="4631" y="502"/>
                                  </a:lnTo>
                                  <a:lnTo>
                                    <a:pt x="4625" y="475"/>
                                  </a:lnTo>
                                  <a:lnTo>
                                    <a:pt x="4618" y="449"/>
                                  </a:lnTo>
                                  <a:lnTo>
                                    <a:pt x="4610" y="423"/>
                                  </a:lnTo>
                                  <a:lnTo>
                                    <a:pt x="4601" y="397"/>
                                  </a:lnTo>
                                  <a:lnTo>
                                    <a:pt x="4590" y="372"/>
                                  </a:lnTo>
                                  <a:lnTo>
                                    <a:pt x="4578" y="349"/>
                                  </a:lnTo>
                                  <a:lnTo>
                                    <a:pt x="4565" y="325"/>
                                  </a:lnTo>
                                  <a:lnTo>
                                    <a:pt x="4551" y="301"/>
                                  </a:lnTo>
                                  <a:lnTo>
                                    <a:pt x="4536" y="279"/>
                                  </a:lnTo>
                                  <a:lnTo>
                                    <a:pt x="4519" y="258"/>
                                  </a:lnTo>
                                  <a:lnTo>
                                    <a:pt x="4503" y="238"/>
                                  </a:lnTo>
                                  <a:lnTo>
                                    <a:pt x="4484" y="218"/>
                                  </a:lnTo>
                                  <a:lnTo>
                                    <a:pt x="4465" y="197"/>
                                  </a:lnTo>
                                  <a:lnTo>
                                    <a:pt x="4445" y="180"/>
                                  </a:lnTo>
                                  <a:lnTo>
                                    <a:pt x="4424" y="162"/>
                                  </a:lnTo>
                                  <a:lnTo>
                                    <a:pt x="4401" y="147"/>
                                  </a:lnTo>
                                  <a:lnTo>
                                    <a:pt x="4378" y="131"/>
                                  </a:lnTo>
                                  <a:lnTo>
                                    <a:pt x="4354" y="117"/>
                                  </a:lnTo>
                                  <a:lnTo>
                                    <a:pt x="4329" y="104"/>
                                  </a:lnTo>
                                  <a:lnTo>
                                    <a:pt x="4305" y="91"/>
                                  </a:lnTo>
                                  <a:lnTo>
                                    <a:pt x="4277" y="81"/>
                                  </a:lnTo>
                                  <a:lnTo>
                                    <a:pt x="4251" y="71"/>
                                  </a:lnTo>
                                  <a:lnTo>
                                    <a:pt x="4223" y="63"/>
                                  </a:lnTo>
                                  <a:lnTo>
                                    <a:pt x="4195" y="57"/>
                                  </a:lnTo>
                                  <a:lnTo>
                                    <a:pt x="4166" y="51"/>
                                  </a:lnTo>
                                  <a:lnTo>
                                    <a:pt x="4138" y="48"/>
                                  </a:lnTo>
                                  <a:lnTo>
                                    <a:pt x="4111" y="45"/>
                                  </a:lnTo>
                                  <a:lnTo>
                                    <a:pt x="4083" y="44"/>
                                  </a:lnTo>
                                  <a:lnTo>
                                    <a:pt x="4054" y="45"/>
                                  </a:lnTo>
                                  <a:lnTo>
                                    <a:pt x="4027" y="46"/>
                                  </a:lnTo>
                                  <a:lnTo>
                                    <a:pt x="4000" y="50"/>
                                  </a:lnTo>
                                  <a:lnTo>
                                    <a:pt x="3973" y="55"/>
                                  </a:lnTo>
                                  <a:lnTo>
                                    <a:pt x="3947" y="61"/>
                                  </a:lnTo>
                                  <a:lnTo>
                                    <a:pt x="3920" y="68"/>
                                  </a:lnTo>
                                  <a:lnTo>
                                    <a:pt x="3895" y="76"/>
                                  </a:lnTo>
                                  <a:lnTo>
                                    <a:pt x="3869" y="85"/>
                                  </a:lnTo>
                                  <a:lnTo>
                                    <a:pt x="3844" y="96"/>
                                  </a:lnTo>
                                  <a:lnTo>
                                    <a:pt x="3819" y="108"/>
                                  </a:lnTo>
                                  <a:lnTo>
                                    <a:pt x="3796" y="121"/>
                                  </a:lnTo>
                                  <a:lnTo>
                                    <a:pt x="3773" y="135"/>
                                  </a:lnTo>
                                  <a:lnTo>
                                    <a:pt x="3751" y="150"/>
                                  </a:lnTo>
                                  <a:lnTo>
                                    <a:pt x="3730" y="167"/>
                                  </a:lnTo>
                                  <a:lnTo>
                                    <a:pt x="3709" y="183"/>
                                  </a:lnTo>
                                  <a:lnTo>
                                    <a:pt x="3689" y="202"/>
                                  </a:lnTo>
                                  <a:lnTo>
                                    <a:pt x="3670" y="221"/>
                                  </a:lnTo>
                                  <a:lnTo>
                                    <a:pt x="3651" y="241"/>
                                  </a:lnTo>
                                  <a:lnTo>
                                    <a:pt x="3634" y="262"/>
                                  </a:lnTo>
                                  <a:lnTo>
                                    <a:pt x="3618" y="285"/>
                                  </a:lnTo>
                                  <a:lnTo>
                                    <a:pt x="3602" y="307"/>
                                  </a:lnTo>
                                  <a:lnTo>
                                    <a:pt x="3588" y="332"/>
                                  </a:lnTo>
                                  <a:lnTo>
                                    <a:pt x="3575" y="357"/>
                                  </a:lnTo>
                                  <a:lnTo>
                                    <a:pt x="3563" y="382"/>
                                  </a:lnTo>
                                  <a:lnTo>
                                    <a:pt x="3553" y="408"/>
                                  </a:lnTo>
                                  <a:lnTo>
                                    <a:pt x="3543" y="435"/>
                                  </a:lnTo>
                                  <a:lnTo>
                                    <a:pt x="3535" y="463"/>
                                  </a:lnTo>
                                  <a:lnTo>
                                    <a:pt x="3528" y="491"/>
                                  </a:lnTo>
                                  <a:lnTo>
                                    <a:pt x="3523" y="520"/>
                                  </a:lnTo>
                                  <a:lnTo>
                                    <a:pt x="3520" y="548"/>
                                  </a:lnTo>
                                  <a:lnTo>
                                    <a:pt x="3517" y="575"/>
                                  </a:lnTo>
                                  <a:lnTo>
                                    <a:pt x="3516" y="603"/>
                                  </a:lnTo>
                                  <a:lnTo>
                                    <a:pt x="3516" y="631"/>
                                  </a:lnTo>
                                  <a:lnTo>
                                    <a:pt x="3519" y="659"/>
                                  </a:lnTo>
                                  <a:lnTo>
                                    <a:pt x="3522" y="686"/>
                                  </a:lnTo>
                                  <a:lnTo>
                                    <a:pt x="3526" y="713"/>
                                  </a:lnTo>
                                  <a:lnTo>
                                    <a:pt x="3532" y="739"/>
                                  </a:lnTo>
                                  <a:lnTo>
                                    <a:pt x="3539" y="766"/>
                                  </a:lnTo>
                                  <a:lnTo>
                                    <a:pt x="3547" y="791"/>
                                  </a:lnTo>
                                  <a:lnTo>
                                    <a:pt x="3556" y="817"/>
                                  </a:lnTo>
                                  <a:lnTo>
                                    <a:pt x="3567" y="842"/>
                                  </a:lnTo>
                                  <a:lnTo>
                                    <a:pt x="3580" y="865"/>
                                  </a:lnTo>
                                  <a:lnTo>
                                    <a:pt x="3593" y="890"/>
                                  </a:lnTo>
                                  <a:lnTo>
                                    <a:pt x="3606" y="913"/>
                                  </a:lnTo>
                                  <a:lnTo>
                                    <a:pt x="3621" y="935"/>
                                  </a:lnTo>
                                  <a:lnTo>
                                    <a:pt x="3638" y="956"/>
                                  </a:lnTo>
                                  <a:lnTo>
                                    <a:pt x="3655" y="977"/>
                                  </a:lnTo>
                                  <a:lnTo>
                                    <a:pt x="3673" y="998"/>
                                  </a:lnTo>
                                  <a:lnTo>
                                    <a:pt x="3693" y="1016"/>
                                  </a:lnTo>
                                  <a:lnTo>
                                    <a:pt x="3713" y="1034"/>
                                  </a:lnTo>
                                  <a:lnTo>
                                    <a:pt x="3735" y="1052"/>
                                  </a:lnTo>
                                  <a:lnTo>
                                    <a:pt x="3756" y="1068"/>
                                  </a:lnTo>
                                  <a:lnTo>
                                    <a:pt x="3779" y="1084"/>
                                  </a:lnTo>
                                  <a:lnTo>
                                    <a:pt x="3803" y="1098"/>
                                  </a:lnTo>
                                  <a:lnTo>
                                    <a:pt x="3828" y="1111"/>
                                  </a:lnTo>
                                  <a:lnTo>
                                    <a:pt x="3854" y="1123"/>
                                  </a:lnTo>
                                  <a:lnTo>
                                    <a:pt x="3880" y="1133"/>
                                  </a:lnTo>
                                  <a:lnTo>
                                    <a:pt x="3907" y="1143"/>
                                  </a:lnTo>
                                  <a:lnTo>
                                    <a:pt x="3934" y="1151"/>
                                  </a:lnTo>
                                  <a:close/>
                                  <a:moveTo>
                                    <a:pt x="5747" y="1511"/>
                                  </a:moveTo>
                                  <a:lnTo>
                                    <a:pt x="5747" y="1511"/>
                                  </a:lnTo>
                                  <a:lnTo>
                                    <a:pt x="5739" y="1498"/>
                                  </a:lnTo>
                                  <a:lnTo>
                                    <a:pt x="5732" y="1485"/>
                                  </a:lnTo>
                                  <a:lnTo>
                                    <a:pt x="5725" y="1473"/>
                                  </a:lnTo>
                                  <a:lnTo>
                                    <a:pt x="5717" y="1461"/>
                                  </a:lnTo>
                                  <a:lnTo>
                                    <a:pt x="5699" y="1440"/>
                                  </a:lnTo>
                                  <a:lnTo>
                                    <a:pt x="5680" y="1421"/>
                                  </a:lnTo>
                                  <a:lnTo>
                                    <a:pt x="5659" y="1403"/>
                                  </a:lnTo>
                                  <a:lnTo>
                                    <a:pt x="5637" y="1389"/>
                                  </a:lnTo>
                                  <a:lnTo>
                                    <a:pt x="5613" y="1376"/>
                                  </a:lnTo>
                                  <a:lnTo>
                                    <a:pt x="5588" y="1366"/>
                                  </a:lnTo>
                                  <a:lnTo>
                                    <a:pt x="5562" y="1359"/>
                                  </a:lnTo>
                                  <a:lnTo>
                                    <a:pt x="5537" y="1353"/>
                                  </a:lnTo>
                                  <a:lnTo>
                                    <a:pt x="5509" y="1349"/>
                                  </a:lnTo>
                                  <a:lnTo>
                                    <a:pt x="5482" y="1349"/>
                                  </a:lnTo>
                                  <a:lnTo>
                                    <a:pt x="5455" y="1352"/>
                                  </a:lnTo>
                                  <a:lnTo>
                                    <a:pt x="5428" y="1356"/>
                                  </a:lnTo>
                                  <a:lnTo>
                                    <a:pt x="5415" y="1361"/>
                                  </a:lnTo>
                                  <a:lnTo>
                                    <a:pt x="5401" y="1364"/>
                                  </a:lnTo>
                                  <a:lnTo>
                                    <a:pt x="5388" y="1369"/>
                                  </a:lnTo>
                                  <a:lnTo>
                                    <a:pt x="5375" y="1375"/>
                                  </a:lnTo>
                                  <a:lnTo>
                                    <a:pt x="4968" y="1565"/>
                                  </a:lnTo>
                                  <a:lnTo>
                                    <a:pt x="4912" y="1584"/>
                                  </a:lnTo>
                                  <a:lnTo>
                                    <a:pt x="4854" y="1600"/>
                                  </a:lnTo>
                                  <a:lnTo>
                                    <a:pt x="4798" y="1613"/>
                                  </a:lnTo>
                                  <a:lnTo>
                                    <a:pt x="4739" y="1624"/>
                                  </a:lnTo>
                                  <a:lnTo>
                                    <a:pt x="4681" y="1632"/>
                                  </a:lnTo>
                                  <a:lnTo>
                                    <a:pt x="4623" y="1639"/>
                                  </a:lnTo>
                                  <a:lnTo>
                                    <a:pt x="4564" y="1643"/>
                                  </a:lnTo>
                                  <a:lnTo>
                                    <a:pt x="4506" y="1644"/>
                                  </a:lnTo>
                                  <a:lnTo>
                                    <a:pt x="4469" y="1643"/>
                                  </a:lnTo>
                                  <a:lnTo>
                                    <a:pt x="4431" y="1642"/>
                                  </a:lnTo>
                                  <a:lnTo>
                                    <a:pt x="4394" y="1639"/>
                                  </a:lnTo>
                                  <a:lnTo>
                                    <a:pt x="4358" y="1636"/>
                                  </a:lnTo>
                                  <a:lnTo>
                                    <a:pt x="4321" y="1631"/>
                                  </a:lnTo>
                                  <a:lnTo>
                                    <a:pt x="4286" y="1626"/>
                                  </a:lnTo>
                                  <a:lnTo>
                                    <a:pt x="4250" y="1621"/>
                                  </a:lnTo>
                                  <a:lnTo>
                                    <a:pt x="4215" y="1613"/>
                                  </a:lnTo>
                                  <a:lnTo>
                                    <a:pt x="4179" y="1605"/>
                                  </a:lnTo>
                                  <a:lnTo>
                                    <a:pt x="4145" y="1596"/>
                                  </a:lnTo>
                                  <a:lnTo>
                                    <a:pt x="4111" y="1586"/>
                                  </a:lnTo>
                                  <a:lnTo>
                                    <a:pt x="4077" y="1576"/>
                                  </a:lnTo>
                                  <a:lnTo>
                                    <a:pt x="4044" y="1564"/>
                                  </a:lnTo>
                                  <a:lnTo>
                                    <a:pt x="4012" y="1552"/>
                                  </a:lnTo>
                                  <a:lnTo>
                                    <a:pt x="3980" y="1539"/>
                                  </a:lnTo>
                                  <a:lnTo>
                                    <a:pt x="3948" y="1525"/>
                                  </a:lnTo>
                                  <a:lnTo>
                                    <a:pt x="3917" y="1510"/>
                                  </a:lnTo>
                                  <a:lnTo>
                                    <a:pt x="3887" y="1494"/>
                                  </a:lnTo>
                                  <a:lnTo>
                                    <a:pt x="3857" y="1478"/>
                                  </a:lnTo>
                                  <a:lnTo>
                                    <a:pt x="3829" y="1461"/>
                                  </a:lnTo>
                                  <a:lnTo>
                                    <a:pt x="3801" y="1444"/>
                                  </a:lnTo>
                                  <a:lnTo>
                                    <a:pt x="3773" y="1425"/>
                                  </a:lnTo>
                                  <a:lnTo>
                                    <a:pt x="3748" y="1406"/>
                                  </a:lnTo>
                                  <a:lnTo>
                                    <a:pt x="3722" y="1386"/>
                                  </a:lnTo>
                                  <a:lnTo>
                                    <a:pt x="3697" y="1364"/>
                                  </a:lnTo>
                                  <a:lnTo>
                                    <a:pt x="3673" y="1343"/>
                                  </a:lnTo>
                                  <a:lnTo>
                                    <a:pt x="3651" y="1321"/>
                                  </a:lnTo>
                                  <a:lnTo>
                                    <a:pt x="3628" y="1298"/>
                                  </a:lnTo>
                                  <a:lnTo>
                                    <a:pt x="3607" y="1275"/>
                                  </a:lnTo>
                                  <a:lnTo>
                                    <a:pt x="3587" y="1251"/>
                                  </a:lnTo>
                                  <a:lnTo>
                                    <a:pt x="3568" y="1226"/>
                                  </a:lnTo>
                                  <a:lnTo>
                                    <a:pt x="3550" y="1202"/>
                                  </a:lnTo>
                                  <a:lnTo>
                                    <a:pt x="3440" y="1045"/>
                                  </a:lnTo>
                                  <a:lnTo>
                                    <a:pt x="3358" y="927"/>
                                  </a:lnTo>
                                  <a:lnTo>
                                    <a:pt x="3313" y="862"/>
                                  </a:lnTo>
                                  <a:lnTo>
                                    <a:pt x="3280" y="811"/>
                                  </a:lnTo>
                                  <a:lnTo>
                                    <a:pt x="3245" y="763"/>
                                  </a:lnTo>
                                  <a:lnTo>
                                    <a:pt x="3209" y="715"/>
                                  </a:lnTo>
                                  <a:lnTo>
                                    <a:pt x="3172" y="669"/>
                                  </a:lnTo>
                                  <a:lnTo>
                                    <a:pt x="3133" y="625"/>
                                  </a:lnTo>
                                  <a:lnTo>
                                    <a:pt x="3093" y="581"/>
                                  </a:lnTo>
                                  <a:lnTo>
                                    <a:pt x="3051" y="540"/>
                                  </a:lnTo>
                                  <a:lnTo>
                                    <a:pt x="3009" y="500"/>
                                  </a:lnTo>
                                  <a:lnTo>
                                    <a:pt x="2965" y="459"/>
                                  </a:lnTo>
                                  <a:lnTo>
                                    <a:pt x="2921" y="423"/>
                                  </a:lnTo>
                                  <a:lnTo>
                                    <a:pt x="2875" y="386"/>
                                  </a:lnTo>
                                  <a:lnTo>
                                    <a:pt x="2828" y="352"/>
                                  </a:lnTo>
                                  <a:lnTo>
                                    <a:pt x="2781" y="319"/>
                                  </a:lnTo>
                                  <a:lnTo>
                                    <a:pt x="2731" y="287"/>
                                  </a:lnTo>
                                  <a:lnTo>
                                    <a:pt x="2682" y="256"/>
                                  </a:lnTo>
                                  <a:lnTo>
                                    <a:pt x="2631" y="228"/>
                                  </a:lnTo>
                                  <a:lnTo>
                                    <a:pt x="2580" y="201"/>
                                  </a:lnTo>
                                  <a:lnTo>
                                    <a:pt x="2528" y="176"/>
                                  </a:lnTo>
                                  <a:lnTo>
                                    <a:pt x="2475" y="153"/>
                                  </a:lnTo>
                                  <a:lnTo>
                                    <a:pt x="2421" y="130"/>
                                  </a:lnTo>
                                  <a:lnTo>
                                    <a:pt x="2367" y="110"/>
                                  </a:lnTo>
                                  <a:lnTo>
                                    <a:pt x="2313" y="91"/>
                                  </a:lnTo>
                                  <a:lnTo>
                                    <a:pt x="2256" y="75"/>
                                  </a:lnTo>
                                  <a:lnTo>
                                    <a:pt x="2200" y="59"/>
                                  </a:lnTo>
                                  <a:lnTo>
                                    <a:pt x="2144" y="45"/>
                                  </a:lnTo>
                                  <a:lnTo>
                                    <a:pt x="2086" y="33"/>
                                  </a:lnTo>
                                  <a:lnTo>
                                    <a:pt x="2029" y="23"/>
                                  </a:lnTo>
                                  <a:lnTo>
                                    <a:pt x="1971" y="15"/>
                                  </a:lnTo>
                                  <a:lnTo>
                                    <a:pt x="1912" y="9"/>
                                  </a:lnTo>
                                  <a:lnTo>
                                    <a:pt x="1853" y="4"/>
                                  </a:lnTo>
                                  <a:lnTo>
                                    <a:pt x="1794" y="2"/>
                                  </a:lnTo>
                                  <a:lnTo>
                                    <a:pt x="1735" y="0"/>
                                  </a:lnTo>
                                  <a:lnTo>
                                    <a:pt x="1697" y="0"/>
                                  </a:lnTo>
                                  <a:lnTo>
                                    <a:pt x="1656" y="2"/>
                                  </a:lnTo>
                                  <a:lnTo>
                                    <a:pt x="1616" y="4"/>
                                  </a:lnTo>
                                  <a:lnTo>
                                    <a:pt x="1577" y="7"/>
                                  </a:lnTo>
                                  <a:lnTo>
                                    <a:pt x="1537" y="11"/>
                                  </a:lnTo>
                                  <a:lnTo>
                                    <a:pt x="1497" y="16"/>
                                  </a:lnTo>
                                  <a:lnTo>
                                    <a:pt x="1457" y="22"/>
                                  </a:lnTo>
                                  <a:lnTo>
                                    <a:pt x="1417" y="28"/>
                                  </a:lnTo>
                                  <a:lnTo>
                                    <a:pt x="1378" y="35"/>
                                  </a:lnTo>
                                  <a:lnTo>
                                    <a:pt x="1338" y="43"/>
                                  </a:lnTo>
                                  <a:lnTo>
                                    <a:pt x="1298" y="52"/>
                                  </a:lnTo>
                                  <a:lnTo>
                                    <a:pt x="1258" y="63"/>
                                  </a:lnTo>
                                  <a:lnTo>
                                    <a:pt x="1219" y="74"/>
                                  </a:lnTo>
                                  <a:lnTo>
                                    <a:pt x="1178" y="85"/>
                                  </a:lnTo>
                                  <a:lnTo>
                                    <a:pt x="1140" y="98"/>
                                  </a:lnTo>
                                  <a:lnTo>
                                    <a:pt x="1101" y="111"/>
                                  </a:lnTo>
                                  <a:lnTo>
                                    <a:pt x="1076" y="122"/>
                                  </a:lnTo>
                                  <a:lnTo>
                                    <a:pt x="657" y="318"/>
                                  </a:lnTo>
                                  <a:lnTo>
                                    <a:pt x="644" y="324"/>
                                  </a:lnTo>
                                  <a:lnTo>
                                    <a:pt x="632" y="331"/>
                                  </a:lnTo>
                                  <a:lnTo>
                                    <a:pt x="620" y="339"/>
                                  </a:lnTo>
                                  <a:lnTo>
                                    <a:pt x="608" y="346"/>
                                  </a:lnTo>
                                  <a:lnTo>
                                    <a:pt x="587" y="364"/>
                                  </a:lnTo>
                                  <a:lnTo>
                                    <a:pt x="568" y="384"/>
                                  </a:lnTo>
                                  <a:lnTo>
                                    <a:pt x="551" y="405"/>
                                  </a:lnTo>
                                  <a:lnTo>
                                    <a:pt x="535" y="428"/>
                                  </a:lnTo>
                                  <a:lnTo>
                                    <a:pt x="524" y="451"/>
                                  </a:lnTo>
                                  <a:lnTo>
                                    <a:pt x="513" y="476"/>
                                  </a:lnTo>
                                  <a:lnTo>
                                    <a:pt x="505" y="502"/>
                                  </a:lnTo>
                                  <a:lnTo>
                                    <a:pt x="500" y="528"/>
                                  </a:lnTo>
                                  <a:lnTo>
                                    <a:pt x="496" y="555"/>
                                  </a:lnTo>
                                  <a:lnTo>
                                    <a:pt x="496" y="582"/>
                                  </a:lnTo>
                                  <a:lnTo>
                                    <a:pt x="499" y="609"/>
                                  </a:lnTo>
                                  <a:lnTo>
                                    <a:pt x="503" y="636"/>
                                  </a:lnTo>
                                  <a:lnTo>
                                    <a:pt x="507" y="649"/>
                                  </a:lnTo>
                                  <a:lnTo>
                                    <a:pt x="512" y="664"/>
                                  </a:lnTo>
                                  <a:lnTo>
                                    <a:pt x="516" y="677"/>
                                  </a:lnTo>
                                  <a:lnTo>
                                    <a:pt x="522" y="690"/>
                                  </a:lnTo>
                                  <a:lnTo>
                                    <a:pt x="529" y="703"/>
                                  </a:lnTo>
                                  <a:lnTo>
                                    <a:pt x="537" y="714"/>
                                  </a:lnTo>
                                  <a:lnTo>
                                    <a:pt x="544" y="727"/>
                                  </a:lnTo>
                                  <a:lnTo>
                                    <a:pt x="552" y="738"/>
                                  </a:lnTo>
                                  <a:lnTo>
                                    <a:pt x="570" y="759"/>
                                  </a:lnTo>
                                  <a:lnTo>
                                    <a:pt x="588" y="779"/>
                                  </a:lnTo>
                                  <a:lnTo>
                                    <a:pt x="610" y="796"/>
                                  </a:lnTo>
                                  <a:lnTo>
                                    <a:pt x="632" y="811"/>
                                  </a:lnTo>
                                  <a:lnTo>
                                    <a:pt x="656" y="823"/>
                                  </a:lnTo>
                                  <a:lnTo>
                                    <a:pt x="680" y="833"/>
                                  </a:lnTo>
                                  <a:lnTo>
                                    <a:pt x="706" y="842"/>
                                  </a:lnTo>
                                  <a:lnTo>
                                    <a:pt x="732" y="848"/>
                                  </a:lnTo>
                                  <a:lnTo>
                                    <a:pt x="760" y="850"/>
                                  </a:lnTo>
                                  <a:lnTo>
                                    <a:pt x="787" y="850"/>
                                  </a:lnTo>
                                  <a:lnTo>
                                    <a:pt x="814" y="848"/>
                                  </a:lnTo>
                                  <a:lnTo>
                                    <a:pt x="841" y="843"/>
                                  </a:lnTo>
                                  <a:lnTo>
                                    <a:pt x="854" y="839"/>
                                  </a:lnTo>
                                  <a:lnTo>
                                    <a:pt x="868" y="835"/>
                                  </a:lnTo>
                                  <a:lnTo>
                                    <a:pt x="881" y="830"/>
                                  </a:lnTo>
                                  <a:lnTo>
                                    <a:pt x="894" y="824"/>
                                  </a:lnTo>
                                  <a:lnTo>
                                    <a:pt x="1301" y="633"/>
                                  </a:lnTo>
                                  <a:lnTo>
                                    <a:pt x="1355" y="616"/>
                                  </a:lnTo>
                                  <a:lnTo>
                                    <a:pt x="1410" y="601"/>
                                  </a:lnTo>
                                  <a:lnTo>
                                    <a:pt x="1464" y="588"/>
                                  </a:lnTo>
                                  <a:lnTo>
                                    <a:pt x="1518" y="577"/>
                                  </a:lnTo>
                                  <a:lnTo>
                                    <a:pt x="1573" y="569"/>
                                  </a:lnTo>
                                  <a:lnTo>
                                    <a:pt x="1627" y="563"/>
                                  </a:lnTo>
                                  <a:lnTo>
                                    <a:pt x="1681" y="561"/>
                                  </a:lnTo>
                                  <a:lnTo>
                                    <a:pt x="1735" y="560"/>
                                  </a:lnTo>
                                  <a:lnTo>
                                    <a:pt x="1792" y="561"/>
                                  </a:lnTo>
                                  <a:lnTo>
                                    <a:pt x="1848" y="564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957" y="579"/>
                                  </a:lnTo>
                                  <a:lnTo>
                                    <a:pt x="2010" y="589"/>
                                  </a:lnTo>
                                  <a:lnTo>
                                    <a:pt x="2065" y="601"/>
                                  </a:lnTo>
                                  <a:lnTo>
                                    <a:pt x="2118" y="616"/>
                                  </a:lnTo>
                                  <a:lnTo>
                                    <a:pt x="2170" y="634"/>
                                  </a:lnTo>
                                  <a:lnTo>
                                    <a:pt x="2222" y="653"/>
                                  </a:lnTo>
                                  <a:lnTo>
                                    <a:pt x="2271" y="674"/>
                                  </a:lnTo>
                                  <a:lnTo>
                                    <a:pt x="2322" y="698"/>
                                  </a:lnTo>
                                  <a:lnTo>
                                    <a:pt x="2370" y="723"/>
                                  </a:lnTo>
                                  <a:lnTo>
                                    <a:pt x="2418" y="751"/>
                                  </a:lnTo>
                                  <a:lnTo>
                                    <a:pt x="2464" y="780"/>
                                  </a:lnTo>
                                  <a:lnTo>
                                    <a:pt x="2510" y="811"/>
                                  </a:lnTo>
                                  <a:lnTo>
                                    <a:pt x="2553" y="844"/>
                                  </a:lnTo>
                                  <a:lnTo>
                                    <a:pt x="809" y="1655"/>
                                  </a:lnTo>
                                  <a:lnTo>
                                    <a:pt x="839" y="1656"/>
                                  </a:lnTo>
                                  <a:lnTo>
                                    <a:pt x="868" y="1658"/>
                                  </a:lnTo>
                                  <a:lnTo>
                                    <a:pt x="924" y="1663"/>
                                  </a:lnTo>
                                  <a:lnTo>
                                    <a:pt x="977" y="1670"/>
                                  </a:lnTo>
                                  <a:lnTo>
                                    <a:pt x="1029" y="1680"/>
                                  </a:lnTo>
                                  <a:lnTo>
                                    <a:pt x="1076" y="1691"/>
                                  </a:lnTo>
                                  <a:lnTo>
                                    <a:pt x="1122" y="1704"/>
                                  </a:lnTo>
                                  <a:lnTo>
                                    <a:pt x="1165" y="1720"/>
                                  </a:lnTo>
                                  <a:lnTo>
                                    <a:pt x="1207" y="1735"/>
                                  </a:lnTo>
                                  <a:lnTo>
                                    <a:pt x="1246" y="1752"/>
                                  </a:lnTo>
                                  <a:lnTo>
                                    <a:pt x="1282" y="1769"/>
                                  </a:lnTo>
                                  <a:lnTo>
                                    <a:pt x="1318" y="1787"/>
                                  </a:lnTo>
                                  <a:lnTo>
                                    <a:pt x="1350" y="1805"/>
                                  </a:lnTo>
                                  <a:lnTo>
                                    <a:pt x="1380" y="1822"/>
                                  </a:lnTo>
                                  <a:lnTo>
                                    <a:pt x="1409" y="1840"/>
                                  </a:lnTo>
                                  <a:lnTo>
                                    <a:pt x="1459" y="1873"/>
                                  </a:lnTo>
                                  <a:lnTo>
                                    <a:pt x="1510" y="1905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593" y="1952"/>
                                  </a:lnTo>
                                  <a:lnTo>
                                    <a:pt x="1621" y="1967"/>
                                  </a:lnTo>
                                  <a:lnTo>
                                    <a:pt x="1653" y="1982"/>
                                  </a:lnTo>
                                  <a:lnTo>
                                    <a:pt x="1685" y="1996"/>
                                  </a:lnTo>
                                  <a:lnTo>
                                    <a:pt x="1719" y="2009"/>
                                  </a:lnTo>
                                  <a:lnTo>
                                    <a:pt x="1754" y="2021"/>
                                  </a:lnTo>
                                  <a:lnTo>
                                    <a:pt x="1792" y="2030"/>
                                  </a:lnTo>
                                  <a:lnTo>
                                    <a:pt x="1832" y="2039"/>
                                  </a:lnTo>
                                  <a:lnTo>
                                    <a:pt x="1875" y="2047"/>
                                  </a:lnTo>
                                  <a:lnTo>
                                    <a:pt x="1921" y="2052"/>
                                  </a:lnTo>
                                  <a:lnTo>
                                    <a:pt x="1968" y="2056"/>
                                  </a:lnTo>
                                  <a:lnTo>
                                    <a:pt x="2019" y="2057"/>
                                  </a:lnTo>
                                  <a:lnTo>
                                    <a:pt x="2069" y="2056"/>
                                  </a:lnTo>
                                  <a:lnTo>
                                    <a:pt x="2117" y="2052"/>
                                  </a:lnTo>
                                  <a:lnTo>
                                    <a:pt x="2161" y="2047"/>
                                  </a:lnTo>
                                  <a:lnTo>
                                    <a:pt x="2204" y="2039"/>
                                  </a:lnTo>
                                  <a:lnTo>
                                    <a:pt x="2243" y="2031"/>
                                  </a:lnTo>
                                  <a:lnTo>
                                    <a:pt x="2281" y="2021"/>
                                  </a:lnTo>
                                  <a:lnTo>
                                    <a:pt x="2316" y="2010"/>
                                  </a:lnTo>
                                  <a:lnTo>
                                    <a:pt x="2349" y="1997"/>
                                  </a:lnTo>
                                  <a:lnTo>
                                    <a:pt x="2381" y="1983"/>
                                  </a:lnTo>
                                  <a:lnTo>
                                    <a:pt x="2412" y="1969"/>
                                  </a:lnTo>
                                  <a:lnTo>
                                    <a:pt x="2441" y="1953"/>
                                  </a:lnTo>
                                  <a:lnTo>
                                    <a:pt x="2469" y="1938"/>
                                  </a:lnTo>
                                  <a:lnTo>
                                    <a:pt x="2525" y="1905"/>
                                  </a:lnTo>
                                  <a:lnTo>
                                    <a:pt x="2578" y="1872"/>
                                  </a:lnTo>
                                  <a:lnTo>
                                    <a:pt x="2634" y="1838"/>
                                  </a:lnTo>
                                  <a:lnTo>
                                    <a:pt x="2663" y="1820"/>
                                  </a:lnTo>
                                  <a:lnTo>
                                    <a:pt x="2695" y="1801"/>
                                  </a:lnTo>
                                  <a:lnTo>
                                    <a:pt x="2728" y="1783"/>
                                  </a:lnTo>
                                  <a:lnTo>
                                    <a:pt x="2765" y="1765"/>
                                  </a:lnTo>
                                  <a:lnTo>
                                    <a:pt x="2802" y="1747"/>
                                  </a:lnTo>
                                  <a:lnTo>
                                    <a:pt x="2842" y="1730"/>
                                  </a:lnTo>
                                  <a:lnTo>
                                    <a:pt x="2884" y="1714"/>
                                  </a:lnTo>
                                  <a:lnTo>
                                    <a:pt x="2929" y="1700"/>
                                  </a:lnTo>
                                  <a:lnTo>
                                    <a:pt x="2976" y="1687"/>
                                  </a:lnTo>
                                  <a:lnTo>
                                    <a:pt x="3026" y="1675"/>
                                  </a:lnTo>
                                  <a:lnTo>
                                    <a:pt x="3078" y="1667"/>
                                  </a:lnTo>
                                  <a:lnTo>
                                    <a:pt x="3106" y="1663"/>
                                  </a:lnTo>
                                  <a:lnTo>
                                    <a:pt x="3134" y="1659"/>
                                  </a:lnTo>
                                  <a:lnTo>
                                    <a:pt x="3162" y="1657"/>
                                  </a:lnTo>
                                  <a:lnTo>
                                    <a:pt x="3192" y="1655"/>
                                  </a:lnTo>
                                  <a:lnTo>
                                    <a:pt x="3222" y="1655"/>
                                  </a:lnTo>
                                  <a:lnTo>
                                    <a:pt x="3253" y="1654"/>
                                  </a:lnTo>
                                  <a:lnTo>
                                    <a:pt x="3284" y="1655"/>
                                  </a:lnTo>
                                  <a:lnTo>
                                    <a:pt x="3314" y="1656"/>
                                  </a:lnTo>
                                  <a:lnTo>
                                    <a:pt x="3344" y="1657"/>
                                  </a:lnTo>
                                  <a:lnTo>
                                    <a:pt x="3373" y="1659"/>
                                  </a:lnTo>
                                  <a:lnTo>
                                    <a:pt x="3402" y="1663"/>
                                  </a:lnTo>
                                  <a:lnTo>
                                    <a:pt x="3429" y="1667"/>
                                  </a:lnTo>
                                  <a:lnTo>
                                    <a:pt x="3482" y="1676"/>
                                  </a:lnTo>
                                  <a:lnTo>
                                    <a:pt x="3533" y="1687"/>
                                  </a:lnTo>
                                  <a:lnTo>
                                    <a:pt x="3580" y="1701"/>
                                  </a:lnTo>
                                  <a:lnTo>
                                    <a:pt x="3625" y="1715"/>
                                  </a:lnTo>
                                  <a:lnTo>
                                    <a:pt x="3668" y="1731"/>
                                  </a:lnTo>
                                  <a:lnTo>
                                    <a:pt x="3709" y="1748"/>
                                  </a:lnTo>
                                  <a:lnTo>
                                    <a:pt x="3746" y="1766"/>
                                  </a:lnTo>
                                  <a:lnTo>
                                    <a:pt x="3782" y="1785"/>
                                  </a:lnTo>
                                  <a:lnTo>
                                    <a:pt x="3816" y="1802"/>
                                  </a:lnTo>
                                  <a:lnTo>
                                    <a:pt x="3848" y="1821"/>
                                  </a:lnTo>
                                  <a:lnTo>
                                    <a:pt x="3876" y="1839"/>
                                  </a:lnTo>
                                  <a:lnTo>
                                    <a:pt x="3929" y="1873"/>
                                  </a:lnTo>
                                  <a:lnTo>
                                    <a:pt x="3942" y="1881"/>
                                  </a:lnTo>
                                  <a:lnTo>
                                    <a:pt x="3992" y="1912"/>
                                  </a:lnTo>
                                  <a:lnTo>
                                    <a:pt x="4044" y="1943"/>
                                  </a:lnTo>
                                  <a:lnTo>
                                    <a:pt x="4072" y="1958"/>
                                  </a:lnTo>
                                  <a:lnTo>
                                    <a:pt x="4100" y="1972"/>
                                  </a:lnTo>
                                  <a:lnTo>
                                    <a:pt x="4131" y="1986"/>
                                  </a:lnTo>
                                  <a:lnTo>
                                    <a:pt x="4163" y="1999"/>
                                  </a:lnTo>
                                  <a:lnTo>
                                    <a:pt x="4196" y="2011"/>
                                  </a:lnTo>
                                  <a:lnTo>
                                    <a:pt x="4231" y="2022"/>
                                  </a:lnTo>
                                  <a:lnTo>
                                    <a:pt x="4268" y="2032"/>
                                  </a:lnTo>
                                  <a:lnTo>
                                    <a:pt x="4307" y="2041"/>
                                  </a:lnTo>
                                  <a:lnTo>
                                    <a:pt x="4348" y="2047"/>
                                  </a:lnTo>
                                  <a:lnTo>
                                    <a:pt x="4393" y="2052"/>
                                  </a:lnTo>
                                  <a:lnTo>
                                    <a:pt x="4439" y="2056"/>
                                  </a:lnTo>
                                  <a:lnTo>
                                    <a:pt x="4489" y="2057"/>
                                  </a:lnTo>
                                  <a:lnTo>
                                    <a:pt x="4538" y="2056"/>
                                  </a:lnTo>
                                  <a:lnTo>
                                    <a:pt x="4587" y="2052"/>
                                  </a:lnTo>
                                  <a:lnTo>
                                    <a:pt x="4631" y="2047"/>
                                  </a:lnTo>
                                  <a:lnTo>
                                    <a:pt x="4673" y="2039"/>
                                  </a:lnTo>
                                  <a:lnTo>
                                    <a:pt x="4713" y="2031"/>
                                  </a:lnTo>
                                  <a:lnTo>
                                    <a:pt x="4749" y="2021"/>
                                  </a:lnTo>
                                  <a:lnTo>
                                    <a:pt x="4785" y="2010"/>
                                  </a:lnTo>
                                  <a:lnTo>
                                    <a:pt x="4819" y="1997"/>
                                  </a:lnTo>
                                  <a:lnTo>
                                    <a:pt x="4851" y="1983"/>
                                  </a:lnTo>
                                  <a:lnTo>
                                    <a:pt x="4882" y="1969"/>
                                  </a:lnTo>
                                  <a:lnTo>
                                    <a:pt x="4911" y="1953"/>
                                  </a:lnTo>
                                  <a:lnTo>
                                    <a:pt x="4939" y="1938"/>
                                  </a:lnTo>
                                  <a:lnTo>
                                    <a:pt x="4994" y="1905"/>
                                  </a:lnTo>
                                  <a:lnTo>
                                    <a:pt x="5048" y="1872"/>
                                  </a:lnTo>
                                  <a:lnTo>
                                    <a:pt x="5101" y="1839"/>
                                  </a:lnTo>
                                  <a:lnTo>
                                    <a:pt x="5131" y="1821"/>
                                  </a:lnTo>
                                  <a:lnTo>
                                    <a:pt x="5161" y="1802"/>
                                  </a:lnTo>
                                  <a:lnTo>
                                    <a:pt x="5194" y="1785"/>
                                  </a:lnTo>
                                  <a:lnTo>
                                    <a:pt x="5230" y="1767"/>
                                  </a:lnTo>
                                  <a:lnTo>
                                    <a:pt x="5266" y="1749"/>
                                  </a:lnTo>
                                  <a:lnTo>
                                    <a:pt x="5305" y="1733"/>
                                  </a:lnTo>
                                  <a:lnTo>
                                    <a:pt x="5347" y="1717"/>
                                  </a:lnTo>
                                  <a:lnTo>
                                    <a:pt x="5390" y="1702"/>
                                  </a:lnTo>
                                  <a:lnTo>
                                    <a:pt x="5436" y="1689"/>
                                  </a:lnTo>
                                  <a:lnTo>
                                    <a:pt x="5485" y="1677"/>
                                  </a:lnTo>
                                  <a:lnTo>
                                    <a:pt x="5535" y="1668"/>
                                  </a:lnTo>
                                  <a:lnTo>
                                    <a:pt x="5588" y="1661"/>
                                  </a:lnTo>
                                  <a:lnTo>
                                    <a:pt x="5617" y="1658"/>
                                  </a:lnTo>
                                  <a:lnTo>
                                    <a:pt x="5645" y="1656"/>
                                  </a:lnTo>
                                  <a:lnTo>
                                    <a:pt x="5675" y="1655"/>
                                  </a:lnTo>
                                  <a:lnTo>
                                    <a:pt x="5704" y="1654"/>
                                  </a:lnTo>
                                  <a:lnTo>
                                    <a:pt x="5770" y="1656"/>
                                  </a:lnTo>
                                  <a:lnTo>
                                    <a:pt x="5771" y="1638"/>
                                  </a:lnTo>
                                  <a:lnTo>
                                    <a:pt x="5771" y="1619"/>
                                  </a:lnTo>
                                  <a:lnTo>
                                    <a:pt x="5770" y="1602"/>
                                  </a:lnTo>
                                  <a:lnTo>
                                    <a:pt x="5768" y="1583"/>
                                  </a:lnTo>
                                  <a:lnTo>
                                    <a:pt x="5764" y="1565"/>
                                  </a:lnTo>
                                  <a:lnTo>
                                    <a:pt x="5760" y="1546"/>
                                  </a:lnTo>
                                  <a:lnTo>
                                    <a:pt x="5754" y="1529"/>
                                  </a:lnTo>
                                  <a:lnTo>
                                    <a:pt x="5747" y="1511"/>
                                  </a:lnTo>
                                  <a:close/>
                                  <a:moveTo>
                                    <a:pt x="5042" y="2637"/>
                                  </a:moveTo>
                                  <a:lnTo>
                                    <a:pt x="5042" y="2637"/>
                                  </a:lnTo>
                                  <a:lnTo>
                                    <a:pt x="4988" y="2671"/>
                                  </a:lnTo>
                                  <a:lnTo>
                                    <a:pt x="4933" y="2703"/>
                                  </a:lnTo>
                                  <a:lnTo>
                                    <a:pt x="4905" y="2718"/>
                                  </a:lnTo>
                                  <a:lnTo>
                                    <a:pt x="4876" y="2733"/>
                                  </a:lnTo>
                                  <a:lnTo>
                                    <a:pt x="4846" y="2747"/>
                                  </a:lnTo>
                                  <a:lnTo>
                                    <a:pt x="4814" y="2762"/>
                                  </a:lnTo>
                                  <a:lnTo>
                                    <a:pt x="4781" y="2773"/>
                                  </a:lnTo>
                                  <a:lnTo>
                                    <a:pt x="4746" y="2785"/>
                                  </a:lnTo>
                                  <a:lnTo>
                                    <a:pt x="4709" y="2795"/>
                                  </a:lnTo>
                                  <a:lnTo>
                                    <a:pt x="4670" y="2803"/>
                                  </a:lnTo>
                                  <a:lnTo>
                                    <a:pt x="4629" y="2810"/>
                                  </a:lnTo>
                                  <a:lnTo>
                                    <a:pt x="4585" y="2816"/>
                                  </a:lnTo>
                                  <a:lnTo>
                                    <a:pt x="4538" y="2819"/>
                                  </a:lnTo>
                                  <a:lnTo>
                                    <a:pt x="4487" y="2821"/>
                                  </a:lnTo>
                                  <a:lnTo>
                                    <a:pt x="4440" y="2819"/>
                                  </a:lnTo>
                                  <a:lnTo>
                                    <a:pt x="4395" y="2816"/>
                                  </a:lnTo>
                                  <a:lnTo>
                                    <a:pt x="4353" y="2811"/>
                                  </a:lnTo>
                                  <a:lnTo>
                                    <a:pt x="4313" y="2804"/>
                                  </a:lnTo>
                                  <a:lnTo>
                                    <a:pt x="4275" y="2797"/>
                                  </a:lnTo>
                                  <a:lnTo>
                                    <a:pt x="4238" y="2788"/>
                                  </a:lnTo>
                                  <a:lnTo>
                                    <a:pt x="4204" y="2777"/>
                                  </a:lnTo>
                                  <a:lnTo>
                                    <a:pt x="4172" y="2765"/>
                                  </a:lnTo>
                                  <a:lnTo>
                                    <a:pt x="4140" y="2753"/>
                                  </a:lnTo>
                                  <a:lnTo>
                                    <a:pt x="4111" y="2739"/>
                                  </a:lnTo>
                                  <a:lnTo>
                                    <a:pt x="4083" y="2725"/>
                                  </a:lnTo>
                                  <a:lnTo>
                                    <a:pt x="4057" y="2711"/>
                                  </a:lnTo>
                                  <a:lnTo>
                                    <a:pt x="4005" y="2681"/>
                                  </a:lnTo>
                                  <a:lnTo>
                                    <a:pt x="3956" y="2651"/>
                                  </a:lnTo>
                                  <a:lnTo>
                                    <a:pt x="3935" y="2638"/>
                                  </a:lnTo>
                                  <a:lnTo>
                                    <a:pt x="3883" y="2605"/>
                                  </a:lnTo>
                                  <a:lnTo>
                                    <a:pt x="3854" y="2586"/>
                                  </a:lnTo>
                                  <a:lnTo>
                                    <a:pt x="3822" y="2568"/>
                                  </a:lnTo>
                                  <a:lnTo>
                                    <a:pt x="3788" y="2549"/>
                                  </a:lnTo>
                                  <a:lnTo>
                                    <a:pt x="3751" y="2530"/>
                                  </a:lnTo>
                                  <a:lnTo>
                                    <a:pt x="3713" y="2513"/>
                                  </a:lnTo>
                                  <a:lnTo>
                                    <a:pt x="3672" y="2495"/>
                                  </a:lnTo>
                                  <a:lnTo>
                                    <a:pt x="3628" y="2480"/>
                                  </a:lnTo>
                                  <a:lnTo>
                                    <a:pt x="3583" y="2464"/>
                                  </a:lnTo>
                                  <a:lnTo>
                                    <a:pt x="3535" y="2451"/>
                                  </a:lnTo>
                                  <a:lnTo>
                                    <a:pt x="3484" y="2439"/>
                                  </a:lnTo>
                                  <a:lnTo>
                                    <a:pt x="3430" y="2430"/>
                                  </a:lnTo>
                                  <a:lnTo>
                                    <a:pt x="3403" y="2426"/>
                                  </a:lnTo>
                                  <a:lnTo>
                                    <a:pt x="3375" y="2423"/>
                                  </a:lnTo>
                                  <a:lnTo>
                                    <a:pt x="3345" y="2421"/>
                                  </a:lnTo>
                                  <a:lnTo>
                                    <a:pt x="3314" y="2418"/>
                                  </a:lnTo>
                                  <a:lnTo>
                                    <a:pt x="3285" y="2418"/>
                                  </a:lnTo>
                                  <a:lnTo>
                                    <a:pt x="3253" y="2417"/>
                                  </a:lnTo>
                                  <a:lnTo>
                                    <a:pt x="3222" y="2418"/>
                                  </a:lnTo>
                                  <a:lnTo>
                                    <a:pt x="3192" y="2418"/>
                                  </a:lnTo>
                                  <a:lnTo>
                                    <a:pt x="3162" y="2421"/>
                                  </a:lnTo>
                                  <a:lnTo>
                                    <a:pt x="3133" y="2423"/>
                                  </a:lnTo>
                                  <a:lnTo>
                                    <a:pt x="3104" y="2426"/>
                                  </a:lnTo>
                                  <a:lnTo>
                                    <a:pt x="3077" y="2430"/>
                                  </a:lnTo>
                                  <a:lnTo>
                                    <a:pt x="3024" y="2439"/>
                                  </a:lnTo>
                                  <a:lnTo>
                                    <a:pt x="2973" y="2450"/>
                                  </a:lnTo>
                                  <a:lnTo>
                                    <a:pt x="2925" y="2463"/>
                                  </a:lnTo>
                                  <a:lnTo>
                                    <a:pt x="2880" y="2478"/>
                                  </a:lnTo>
                                  <a:lnTo>
                                    <a:pt x="2838" y="2495"/>
                                  </a:lnTo>
                                  <a:lnTo>
                                    <a:pt x="2796" y="2511"/>
                                  </a:lnTo>
                                  <a:lnTo>
                                    <a:pt x="2759" y="2529"/>
                                  </a:lnTo>
                                  <a:lnTo>
                                    <a:pt x="2723" y="2548"/>
                                  </a:lnTo>
                                  <a:lnTo>
                                    <a:pt x="2689" y="2567"/>
                                  </a:lnTo>
                                  <a:lnTo>
                                    <a:pt x="2657" y="2585"/>
                                  </a:lnTo>
                                  <a:lnTo>
                                    <a:pt x="2626" y="2603"/>
                                  </a:lnTo>
                                  <a:lnTo>
                                    <a:pt x="2572" y="2637"/>
                                  </a:lnTo>
                                  <a:lnTo>
                                    <a:pt x="2518" y="2671"/>
                                  </a:lnTo>
                                  <a:lnTo>
                                    <a:pt x="2464" y="2703"/>
                                  </a:lnTo>
                                  <a:lnTo>
                                    <a:pt x="2435" y="2718"/>
                                  </a:lnTo>
                                  <a:lnTo>
                                    <a:pt x="2407" y="2733"/>
                                  </a:lnTo>
                                  <a:lnTo>
                                    <a:pt x="2376" y="2747"/>
                                  </a:lnTo>
                                  <a:lnTo>
                                    <a:pt x="2344" y="2762"/>
                                  </a:lnTo>
                                  <a:lnTo>
                                    <a:pt x="2311" y="2773"/>
                                  </a:lnTo>
                                  <a:lnTo>
                                    <a:pt x="2277" y="2785"/>
                                  </a:lnTo>
                                  <a:lnTo>
                                    <a:pt x="2241" y="2795"/>
                                  </a:lnTo>
                                  <a:lnTo>
                                    <a:pt x="2202" y="2803"/>
                                  </a:lnTo>
                                  <a:lnTo>
                                    <a:pt x="2159" y="2810"/>
                                  </a:lnTo>
                                  <a:lnTo>
                                    <a:pt x="2115" y="2816"/>
                                  </a:lnTo>
                                  <a:lnTo>
                                    <a:pt x="2068" y="2819"/>
                                  </a:lnTo>
                                  <a:lnTo>
                                    <a:pt x="2019" y="2821"/>
                                  </a:lnTo>
                                  <a:lnTo>
                                    <a:pt x="1968" y="2819"/>
                                  </a:lnTo>
                                  <a:lnTo>
                                    <a:pt x="1921" y="2816"/>
                                  </a:lnTo>
                                  <a:lnTo>
                                    <a:pt x="1877" y="2810"/>
                                  </a:lnTo>
                                  <a:lnTo>
                                    <a:pt x="1835" y="2803"/>
                                  </a:lnTo>
                                  <a:lnTo>
                                    <a:pt x="1796" y="2795"/>
                                  </a:lnTo>
                                  <a:lnTo>
                                    <a:pt x="1758" y="2784"/>
                                  </a:lnTo>
                                  <a:lnTo>
                                    <a:pt x="1722" y="2772"/>
                                  </a:lnTo>
                                  <a:lnTo>
                                    <a:pt x="1689" y="2760"/>
                                  </a:lnTo>
                                  <a:lnTo>
                                    <a:pt x="1658" y="2746"/>
                                  </a:lnTo>
                                  <a:lnTo>
                                    <a:pt x="1627" y="2732"/>
                                  </a:lnTo>
                                  <a:lnTo>
                                    <a:pt x="1597" y="2717"/>
                                  </a:lnTo>
                                  <a:lnTo>
                                    <a:pt x="1570" y="2701"/>
                                  </a:lnTo>
                                  <a:lnTo>
                                    <a:pt x="1517" y="2670"/>
                                  </a:lnTo>
                                  <a:lnTo>
                                    <a:pt x="1466" y="2638"/>
                                  </a:lnTo>
                                  <a:lnTo>
                                    <a:pt x="1413" y="2605"/>
                                  </a:lnTo>
                                  <a:lnTo>
                                    <a:pt x="1384" y="2586"/>
                                  </a:lnTo>
                                  <a:lnTo>
                                    <a:pt x="1352" y="2568"/>
                                  </a:lnTo>
                                  <a:lnTo>
                                    <a:pt x="1318" y="2549"/>
                                  </a:lnTo>
                                  <a:lnTo>
                                    <a:pt x="1282" y="2530"/>
                                  </a:lnTo>
                                  <a:lnTo>
                                    <a:pt x="1243" y="2513"/>
                                  </a:lnTo>
                                  <a:lnTo>
                                    <a:pt x="1203" y="2495"/>
                                  </a:lnTo>
                                  <a:lnTo>
                                    <a:pt x="1160" y="2480"/>
                                  </a:lnTo>
                                  <a:lnTo>
                                    <a:pt x="1114" y="2464"/>
                                  </a:lnTo>
                                  <a:lnTo>
                                    <a:pt x="1065" y="2451"/>
                                  </a:lnTo>
                                  <a:lnTo>
                                    <a:pt x="1014" y="2439"/>
                                  </a:lnTo>
                                  <a:lnTo>
                                    <a:pt x="961" y="2430"/>
                                  </a:lnTo>
                                  <a:lnTo>
                                    <a:pt x="933" y="2426"/>
                                  </a:lnTo>
                                  <a:lnTo>
                                    <a:pt x="905" y="2423"/>
                                  </a:lnTo>
                                  <a:lnTo>
                                    <a:pt x="875" y="2421"/>
                                  </a:lnTo>
                                  <a:lnTo>
                                    <a:pt x="846" y="2418"/>
                                  </a:lnTo>
                                  <a:lnTo>
                                    <a:pt x="815" y="2418"/>
                                  </a:lnTo>
                                  <a:lnTo>
                                    <a:pt x="783" y="2417"/>
                                  </a:lnTo>
                                  <a:lnTo>
                                    <a:pt x="752" y="2418"/>
                                  </a:lnTo>
                                  <a:lnTo>
                                    <a:pt x="722" y="2418"/>
                                  </a:lnTo>
                                  <a:lnTo>
                                    <a:pt x="692" y="2421"/>
                                  </a:lnTo>
                                  <a:lnTo>
                                    <a:pt x="663" y="2423"/>
                                  </a:lnTo>
                                  <a:lnTo>
                                    <a:pt x="634" y="2426"/>
                                  </a:lnTo>
                                  <a:lnTo>
                                    <a:pt x="607" y="2430"/>
                                  </a:lnTo>
                                  <a:lnTo>
                                    <a:pt x="554" y="2439"/>
                                  </a:lnTo>
                                  <a:lnTo>
                                    <a:pt x="503" y="2450"/>
                                  </a:lnTo>
                                  <a:lnTo>
                                    <a:pt x="456" y="2463"/>
                                  </a:lnTo>
                                  <a:lnTo>
                                    <a:pt x="410" y="2478"/>
                                  </a:lnTo>
                                  <a:lnTo>
                                    <a:pt x="368" y="2495"/>
                                  </a:lnTo>
                                  <a:lnTo>
                                    <a:pt x="328" y="2511"/>
                                  </a:lnTo>
                                  <a:lnTo>
                                    <a:pt x="289" y="2529"/>
                                  </a:lnTo>
                                  <a:lnTo>
                                    <a:pt x="253" y="2548"/>
                                  </a:lnTo>
                                  <a:lnTo>
                                    <a:pt x="219" y="2567"/>
                                  </a:lnTo>
                                  <a:lnTo>
                                    <a:pt x="187" y="2585"/>
                                  </a:lnTo>
                                  <a:lnTo>
                                    <a:pt x="158" y="2603"/>
                                  </a:lnTo>
                                  <a:lnTo>
                                    <a:pt x="102" y="2637"/>
                                  </a:lnTo>
                                  <a:lnTo>
                                    <a:pt x="51" y="2668"/>
                                  </a:lnTo>
                                  <a:lnTo>
                                    <a:pt x="0" y="2700"/>
                                  </a:lnTo>
                                  <a:lnTo>
                                    <a:pt x="0" y="2969"/>
                                  </a:lnTo>
                                  <a:lnTo>
                                    <a:pt x="34" y="2954"/>
                                  </a:lnTo>
                                  <a:lnTo>
                                    <a:pt x="67" y="2937"/>
                                  </a:lnTo>
                                  <a:lnTo>
                                    <a:pt x="98" y="2921"/>
                                  </a:lnTo>
                                  <a:lnTo>
                                    <a:pt x="127" y="2904"/>
                                  </a:lnTo>
                                  <a:lnTo>
                                    <a:pt x="181" y="2873"/>
                                  </a:lnTo>
                                  <a:lnTo>
                                    <a:pt x="230" y="2842"/>
                                  </a:lnTo>
                                  <a:lnTo>
                                    <a:pt x="284" y="2809"/>
                                  </a:lnTo>
                                  <a:lnTo>
                                    <a:pt x="338" y="2777"/>
                                  </a:lnTo>
                                  <a:lnTo>
                                    <a:pt x="367" y="2760"/>
                                  </a:lnTo>
                                  <a:lnTo>
                                    <a:pt x="396" y="2746"/>
                                  </a:lnTo>
                                  <a:lnTo>
                                    <a:pt x="426" y="2732"/>
                                  </a:lnTo>
                                  <a:lnTo>
                                    <a:pt x="457" y="2718"/>
                                  </a:lnTo>
                                  <a:lnTo>
                                    <a:pt x="490" y="2706"/>
                                  </a:lnTo>
                                  <a:lnTo>
                                    <a:pt x="526" y="2694"/>
                                  </a:lnTo>
                                  <a:lnTo>
                                    <a:pt x="562" y="2685"/>
                                  </a:lnTo>
                                  <a:lnTo>
                                    <a:pt x="601" y="2675"/>
                                  </a:lnTo>
                                  <a:lnTo>
                                    <a:pt x="643" y="2670"/>
                                  </a:lnTo>
                                  <a:lnTo>
                                    <a:pt x="686" y="2664"/>
                                  </a:lnTo>
                                  <a:lnTo>
                                    <a:pt x="734" y="2660"/>
                                  </a:lnTo>
                                  <a:lnTo>
                                    <a:pt x="783" y="2659"/>
                                  </a:lnTo>
                                  <a:lnTo>
                                    <a:pt x="834" y="2660"/>
                                  </a:lnTo>
                                  <a:lnTo>
                                    <a:pt x="881" y="2664"/>
                                  </a:lnTo>
                                  <a:lnTo>
                                    <a:pt x="926" y="2670"/>
                                  </a:lnTo>
                                  <a:lnTo>
                                    <a:pt x="967" y="2677"/>
                                  </a:lnTo>
                                  <a:lnTo>
                                    <a:pt x="1007" y="2685"/>
                                  </a:lnTo>
                                  <a:lnTo>
                                    <a:pt x="1044" y="2696"/>
                                  </a:lnTo>
                                  <a:lnTo>
                                    <a:pt x="1079" y="2707"/>
                                  </a:lnTo>
                                  <a:lnTo>
                                    <a:pt x="1114" y="2719"/>
                                  </a:lnTo>
                                  <a:lnTo>
                                    <a:pt x="1145" y="2733"/>
                                  </a:lnTo>
                                  <a:lnTo>
                                    <a:pt x="1176" y="2747"/>
                                  </a:lnTo>
                                  <a:lnTo>
                                    <a:pt x="1204" y="2763"/>
                                  </a:lnTo>
                                  <a:lnTo>
                                    <a:pt x="1233" y="2778"/>
                                  </a:lnTo>
                                  <a:lnTo>
                                    <a:pt x="1286" y="2810"/>
                                  </a:lnTo>
                                  <a:lnTo>
                                    <a:pt x="1337" y="2842"/>
                                  </a:lnTo>
                                  <a:lnTo>
                                    <a:pt x="1389" y="2875"/>
                                  </a:lnTo>
                                  <a:lnTo>
                                    <a:pt x="1418" y="2893"/>
                                  </a:lnTo>
                                  <a:lnTo>
                                    <a:pt x="1450" y="2911"/>
                                  </a:lnTo>
                                  <a:lnTo>
                                    <a:pt x="1484" y="2930"/>
                                  </a:lnTo>
                                  <a:lnTo>
                                    <a:pt x="1520" y="2948"/>
                                  </a:lnTo>
                                  <a:lnTo>
                                    <a:pt x="1558" y="2967"/>
                                  </a:lnTo>
                                  <a:lnTo>
                                    <a:pt x="1600" y="2983"/>
                                  </a:lnTo>
                                  <a:lnTo>
                                    <a:pt x="1642" y="3000"/>
                                  </a:lnTo>
                                  <a:lnTo>
                                    <a:pt x="1688" y="3015"/>
                                  </a:lnTo>
                                  <a:lnTo>
                                    <a:pt x="1737" y="3028"/>
                                  </a:lnTo>
                                  <a:lnTo>
                                    <a:pt x="1787" y="3040"/>
                                  </a:lnTo>
                                  <a:lnTo>
                                    <a:pt x="1842" y="3050"/>
                                  </a:lnTo>
                                  <a:lnTo>
                                    <a:pt x="1869" y="3053"/>
                                  </a:lnTo>
                                  <a:lnTo>
                                    <a:pt x="1897" y="3057"/>
                                  </a:lnTo>
                                  <a:lnTo>
                                    <a:pt x="1927" y="3059"/>
                                  </a:lnTo>
                                  <a:lnTo>
                                    <a:pt x="1956" y="3060"/>
                                  </a:lnTo>
                                  <a:lnTo>
                                    <a:pt x="1987" y="3061"/>
                                  </a:lnTo>
                                  <a:lnTo>
                                    <a:pt x="2019" y="3061"/>
                                  </a:lnTo>
                                  <a:lnTo>
                                    <a:pt x="2049" y="3061"/>
                                  </a:lnTo>
                                  <a:lnTo>
                                    <a:pt x="2080" y="3060"/>
                                  </a:lnTo>
                                  <a:lnTo>
                                    <a:pt x="2110" y="3059"/>
                                  </a:lnTo>
                                  <a:lnTo>
                                    <a:pt x="2139" y="3057"/>
                                  </a:lnTo>
                                  <a:lnTo>
                                    <a:pt x="2167" y="3053"/>
                                  </a:lnTo>
                                  <a:lnTo>
                                    <a:pt x="2195" y="3050"/>
                                  </a:lnTo>
                                  <a:lnTo>
                                    <a:pt x="2248" y="3040"/>
                                  </a:lnTo>
                                  <a:lnTo>
                                    <a:pt x="2298" y="3029"/>
                                  </a:lnTo>
                                  <a:lnTo>
                                    <a:pt x="2347" y="3015"/>
                                  </a:lnTo>
                                  <a:lnTo>
                                    <a:pt x="2392" y="3001"/>
                                  </a:lnTo>
                                  <a:lnTo>
                                    <a:pt x="2434" y="2985"/>
                                  </a:lnTo>
                                  <a:lnTo>
                                    <a:pt x="2474" y="2968"/>
                                  </a:lnTo>
                                  <a:lnTo>
                                    <a:pt x="2513" y="2950"/>
                                  </a:lnTo>
                                  <a:lnTo>
                                    <a:pt x="2549" y="2932"/>
                                  </a:lnTo>
                                  <a:lnTo>
                                    <a:pt x="2583" y="2913"/>
                                  </a:lnTo>
                                  <a:lnTo>
                                    <a:pt x="2615" y="2895"/>
                                  </a:lnTo>
                                  <a:lnTo>
                                    <a:pt x="2645" y="2876"/>
                                  </a:lnTo>
                                  <a:lnTo>
                                    <a:pt x="2700" y="2842"/>
                                  </a:lnTo>
                                  <a:lnTo>
                                    <a:pt x="2753" y="2809"/>
                                  </a:lnTo>
                                  <a:lnTo>
                                    <a:pt x="2808" y="2777"/>
                                  </a:lnTo>
                                  <a:lnTo>
                                    <a:pt x="2836" y="2760"/>
                                  </a:lnTo>
                                  <a:lnTo>
                                    <a:pt x="2865" y="2746"/>
                                  </a:lnTo>
                                  <a:lnTo>
                                    <a:pt x="2895" y="2732"/>
                                  </a:lnTo>
                                  <a:lnTo>
                                    <a:pt x="2927" y="2718"/>
                                  </a:lnTo>
                                  <a:lnTo>
                                    <a:pt x="2960" y="2706"/>
                                  </a:lnTo>
                                  <a:lnTo>
                                    <a:pt x="2995" y="2694"/>
                                  </a:lnTo>
                                  <a:lnTo>
                                    <a:pt x="3031" y="2685"/>
                                  </a:lnTo>
                                  <a:lnTo>
                                    <a:pt x="3070" y="2675"/>
                                  </a:lnTo>
                                  <a:lnTo>
                                    <a:pt x="3111" y="2670"/>
                                  </a:lnTo>
                                  <a:lnTo>
                                    <a:pt x="3156" y="2664"/>
                                  </a:lnTo>
                                  <a:lnTo>
                                    <a:pt x="3203" y="2660"/>
                                  </a:lnTo>
                                  <a:lnTo>
                                    <a:pt x="3253" y="2659"/>
                                  </a:lnTo>
                                  <a:lnTo>
                                    <a:pt x="3303" y="2660"/>
                                  </a:lnTo>
                                  <a:lnTo>
                                    <a:pt x="3350" y="2664"/>
                                  </a:lnTo>
                                  <a:lnTo>
                                    <a:pt x="3395" y="2670"/>
                                  </a:lnTo>
                                  <a:lnTo>
                                    <a:pt x="3437" y="2677"/>
                                  </a:lnTo>
                                  <a:lnTo>
                                    <a:pt x="3476" y="2685"/>
                                  </a:lnTo>
                                  <a:lnTo>
                                    <a:pt x="3514" y="2696"/>
                                  </a:lnTo>
                                  <a:lnTo>
                                    <a:pt x="3549" y="2707"/>
                                  </a:lnTo>
                                  <a:lnTo>
                                    <a:pt x="3582" y="2719"/>
                                  </a:lnTo>
                                  <a:lnTo>
                                    <a:pt x="3614" y="2733"/>
                                  </a:lnTo>
                                  <a:lnTo>
                                    <a:pt x="3645" y="2747"/>
                                  </a:lnTo>
                                  <a:lnTo>
                                    <a:pt x="3674" y="2763"/>
                                  </a:lnTo>
                                  <a:lnTo>
                                    <a:pt x="3701" y="2778"/>
                                  </a:lnTo>
                                  <a:lnTo>
                                    <a:pt x="3755" y="2810"/>
                                  </a:lnTo>
                                  <a:lnTo>
                                    <a:pt x="3805" y="2842"/>
                                  </a:lnTo>
                                  <a:lnTo>
                                    <a:pt x="3858" y="2875"/>
                                  </a:lnTo>
                                  <a:lnTo>
                                    <a:pt x="3888" y="2893"/>
                                  </a:lnTo>
                                  <a:lnTo>
                                    <a:pt x="3920" y="2911"/>
                                  </a:lnTo>
                                  <a:lnTo>
                                    <a:pt x="3953" y="2930"/>
                                  </a:lnTo>
                                  <a:lnTo>
                                    <a:pt x="3989" y="2948"/>
                                  </a:lnTo>
                                  <a:lnTo>
                                    <a:pt x="4028" y="2967"/>
                                  </a:lnTo>
                                  <a:lnTo>
                                    <a:pt x="4068" y="2983"/>
                                  </a:lnTo>
                                  <a:lnTo>
                                    <a:pt x="4112" y="3000"/>
                                  </a:lnTo>
                                  <a:lnTo>
                                    <a:pt x="4158" y="3015"/>
                                  </a:lnTo>
                                  <a:lnTo>
                                    <a:pt x="4207" y="3028"/>
                                  </a:lnTo>
                                  <a:lnTo>
                                    <a:pt x="4257" y="3040"/>
                                  </a:lnTo>
                                  <a:lnTo>
                                    <a:pt x="4310" y="3050"/>
                                  </a:lnTo>
                                  <a:lnTo>
                                    <a:pt x="4339" y="3053"/>
                                  </a:lnTo>
                                  <a:lnTo>
                                    <a:pt x="4367" y="3057"/>
                                  </a:lnTo>
                                  <a:lnTo>
                                    <a:pt x="4397" y="3059"/>
                                  </a:lnTo>
                                  <a:lnTo>
                                    <a:pt x="4426" y="3060"/>
                                  </a:lnTo>
                                  <a:lnTo>
                                    <a:pt x="4457" y="3061"/>
                                  </a:lnTo>
                                  <a:lnTo>
                                    <a:pt x="4487" y="3061"/>
                                  </a:lnTo>
                                  <a:lnTo>
                                    <a:pt x="4519" y="3061"/>
                                  </a:lnTo>
                                  <a:lnTo>
                                    <a:pt x="4550" y="3060"/>
                                  </a:lnTo>
                                  <a:lnTo>
                                    <a:pt x="4579" y="3059"/>
                                  </a:lnTo>
                                  <a:lnTo>
                                    <a:pt x="4609" y="3057"/>
                                  </a:lnTo>
                                  <a:lnTo>
                                    <a:pt x="4637" y="3053"/>
                                  </a:lnTo>
                                  <a:lnTo>
                                    <a:pt x="4664" y="3050"/>
                                  </a:lnTo>
                                  <a:lnTo>
                                    <a:pt x="4718" y="3040"/>
                                  </a:lnTo>
                                  <a:lnTo>
                                    <a:pt x="4768" y="3029"/>
                                  </a:lnTo>
                                  <a:lnTo>
                                    <a:pt x="4815" y="3015"/>
                                  </a:lnTo>
                                  <a:lnTo>
                                    <a:pt x="4860" y="3001"/>
                                  </a:lnTo>
                                  <a:lnTo>
                                    <a:pt x="4904" y="2985"/>
                                  </a:lnTo>
                                  <a:lnTo>
                                    <a:pt x="4944" y="2968"/>
                                  </a:lnTo>
                                  <a:lnTo>
                                    <a:pt x="4982" y="2950"/>
                                  </a:lnTo>
                                  <a:lnTo>
                                    <a:pt x="5018" y="2932"/>
                                  </a:lnTo>
                                  <a:lnTo>
                                    <a:pt x="5053" y="2913"/>
                                  </a:lnTo>
                                  <a:lnTo>
                                    <a:pt x="5085" y="2895"/>
                                  </a:lnTo>
                                  <a:lnTo>
                                    <a:pt x="5114" y="2876"/>
                                  </a:lnTo>
                                  <a:lnTo>
                                    <a:pt x="5170" y="2842"/>
                                  </a:lnTo>
                                  <a:lnTo>
                                    <a:pt x="5223" y="2809"/>
                                  </a:lnTo>
                                  <a:lnTo>
                                    <a:pt x="5277" y="2777"/>
                                  </a:lnTo>
                                  <a:lnTo>
                                    <a:pt x="5305" y="2760"/>
                                  </a:lnTo>
                                  <a:lnTo>
                                    <a:pt x="5335" y="2746"/>
                                  </a:lnTo>
                                  <a:lnTo>
                                    <a:pt x="5364" y="2732"/>
                                  </a:lnTo>
                                  <a:lnTo>
                                    <a:pt x="5396" y="2718"/>
                                  </a:lnTo>
                                  <a:lnTo>
                                    <a:pt x="5429" y="2706"/>
                                  </a:lnTo>
                                  <a:lnTo>
                                    <a:pt x="5465" y="2694"/>
                                  </a:lnTo>
                                  <a:lnTo>
                                    <a:pt x="5501" y="2685"/>
                                  </a:lnTo>
                                  <a:lnTo>
                                    <a:pt x="5540" y="2675"/>
                                  </a:lnTo>
                                  <a:lnTo>
                                    <a:pt x="5581" y="2670"/>
                                  </a:lnTo>
                                  <a:lnTo>
                                    <a:pt x="5625" y="2664"/>
                                  </a:lnTo>
                                  <a:lnTo>
                                    <a:pt x="5672" y="2660"/>
                                  </a:lnTo>
                                  <a:lnTo>
                                    <a:pt x="5723" y="2659"/>
                                  </a:lnTo>
                                  <a:lnTo>
                                    <a:pt x="5773" y="2660"/>
                                  </a:lnTo>
                                  <a:lnTo>
                                    <a:pt x="5820" y="2664"/>
                                  </a:lnTo>
                                  <a:lnTo>
                                    <a:pt x="5865" y="2670"/>
                                  </a:lnTo>
                                  <a:lnTo>
                                    <a:pt x="5906" y="2677"/>
                                  </a:lnTo>
                                  <a:lnTo>
                                    <a:pt x="5946" y="2685"/>
                                  </a:lnTo>
                                  <a:lnTo>
                                    <a:pt x="5984" y="2696"/>
                                  </a:lnTo>
                                  <a:lnTo>
                                    <a:pt x="6019" y="2707"/>
                                  </a:lnTo>
                                  <a:lnTo>
                                    <a:pt x="6052" y="2719"/>
                                  </a:lnTo>
                                  <a:lnTo>
                                    <a:pt x="6084" y="2733"/>
                                  </a:lnTo>
                                  <a:lnTo>
                                    <a:pt x="6115" y="2747"/>
                                  </a:lnTo>
                                  <a:lnTo>
                                    <a:pt x="6143" y="2763"/>
                                  </a:lnTo>
                                  <a:lnTo>
                                    <a:pt x="6171" y="2778"/>
                                  </a:lnTo>
                                  <a:lnTo>
                                    <a:pt x="6225" y="2810"/>
                                  </a:lnTo>
                                  <a:lnTo>
                                    <a:pt x="6275" y="2842"/>
                                  </a:lnTo>
                                  <a:lnTo>
                                    <a:pt x="6286" y="2848"/>
                                  </a:lnTo>
                                  <a:lnTo>
                                    <a:pt x="6286" y="2565"/>
                                  </a:lnTo>
                                  <a:lnTo>
                                    <a:pt x="6234" y="2537"/>
                                  </a:lnTo>
                                  <a:lnTo>
                                    <a:pt x="6207" y="2524"/>
                                  </a:lnTo>
                                  <a:lnTo>
                                    <a:pt x="6177" y="2510"/>
                                  </a:lnTo>
                                  <a:lnTo>
                                    <a:pt x="6148" y="2498"/>
                                  </a:lnTo>
                                  <a:lnTo>
                                    <a:pt x="6116" y="2485"/>
                                  </a:lnTo>
                                  <a:lnTo>
                                    <a:pt x="6083" y="2474"/>
                                  </a:lnTo>
                                  <a:lnTo>
                                    <a:pt x="6049" y="2463"/>
                                  </a:lnTo>
                                  <a:lnTo>
                                    <a:pt x="6013" y="2454"/>
                                  </a:lnTo>
                                  <a:lnTo>
                                    <a:pt x="5976" y="2444"/>
                                  </a:lnTo>
                                  <a:lnTo>
                                    <a:pt x="5938" y="2436"/>
                                  </a:lnTo>
                                  <a:lnTo>
                                    <a:pt x="5898" y="2430"/>
                                  </a:lnTo>
                                  <a:lnTo>
                                    <a:pt x="5856" y="2424"/>
                                  </a:lnTo>
                                  <a:lnTo>
                                    <a:pt x="5813" y="2421"/>
                                  </a:lnTo>
                                  <a:lnTo>
                                    <a:pt x="5769" y="2418"/>
                                  </a:lnTo>
                                  <a:lnTo>
                                    <a:pt x="5723" y="2417"/>
                                  </a:lnTo>
                                  <a:lnTo>
                                    <a:pt x="5691" y="2418"/>
                                  </a:lnTo>
                                  <a:lnTo>
                                    <a:pt x="5660" y="2418"/>
                                  </a:lnTo>
                                  <a:lnTo>
                                    <a:pt x="5631" y="2421"/>
                                  </a:lnTo>
                                  <a:lnTo>
                                    <a:pt x="5603" y="2423"/>
                                  </a:lnTo>
                                  <a:lnTo>
                                    <a:pt x="5574" y="2426"/>
                                  </a:lnTo>
                                  <a:lnTo>
                                    <a:pt x="5546" y="2430"/>
                                  </a:lnTo>
                                  <a:lnTo>
                                    <a:pt x="5493" y="2439"/>
                                  </a:lnTo>
                                  <a:lnTo>
                                    <a:pt x="5442" y="2450"/>
                                  </a:lnTo>
                                  <a:lnTo>
                                    <a:pt x="5395" y="2463"/>
                                  </a:lnTo>
                                  <a:lnTo>
                                    <a:pt x="5350" y="2478"/>
                                  </a:lnTo>
                                  <a:lnTo>
                                    <a:pt x="5306" y="2495"/>
                                  </a:lnTo>
                                  <a:lnTo>
                                    <a:pt x="5266" y="2511"/>
                                  </a:lnTo>
                                  <a:lnTo>
                                    <a:pt x="5229" y="2529"/>
                                  </a:lnTo>
                                  <a:lnTo>
                                    <a:pt x="5192" y="2548"/>
                                  </a:lnTo>
                                  <a:lnTo>
                                    <a:pt x="5158" y="2567"/>
                                  </a:lnTo>
                                  <a:lnTo>
                                    <a:pt x="5126" y="2585"/>
                                  </a:lnTo>
                                  <a:lnTo>
                                    <a:pt x="5096" y="2603"/>
                                  </a:lnTo>
                                  <a:lnTo>
                                    <a:pt x="5042" y="2637"/>
                                  </a:lnTo>
                                  <a:close/>
                                  <a:moveTo>
                                    <a:pt x="5042" y="3160"/>
                                  </a:moveTo>
                                  <a:lnTo>
                                    <a:pt x="5042" y="3160"/>
                                  </a:lnTo>
                                  <a:lnTo>
                                    <a:pt x="4988" y="3193"/>
                                  </a:lnTo>
                                  <a:lnTo>
                                    <a:pt x="4933" y="3227"/>
                                  </a:lnTo>
                                  <a:lnTo>
                                    <a:pt x="4905" y="3242"/>
                                  </a:lnTo>
                                  <a:lnTo>
                                    <a:pt x="4876" y="3257"/>
                                  </a:lnTo>
                                  <a:lnTo>
                                    <a:pt x="4846" y="3271"/>
                                  </a:lnTo>
                                  <a:lnTo>
                                    <a:pt x="4814" y="3284"/>
                                  </a:lnTo>
                                  <a:lnTo>
                                    <a:pt x="4781" y="3297"/>
                                  </a:lnTo>
                                  <a:lnTo>
                                    <a:pt x="4746" y="3308"/>
                                  </a:lnTo>
                                  <a:lnTo>
                                    <a:pt x="4709" y="3319"/>
                                  </a:lnTo>
                                  <a:lnTo>
                                    <a:pt x="4670" y="3327"/>
                                  </a:lnTo>
                                  <a:lnTo>
                                    <a:pt x="4629" y="3334"/>
                                  </a:lnTo>
                                  <a:lnTo>
                                    <a:pt x="4585" y="3339"/>
                                  </a:lnTo>
                                  <a:lnTo>
                                    <a:pt x="4538" y="3342"/>
                                  </a:lnTo>
                                  <a:lnTo>
                                    <a:pt x="4487" y="3343"/>
                                  </a:lnTo>
                                  <a:lnTo>
                                    <a:pt x="4440" y="3342"/>
                                  </a:lnTo>
                                  <a:lnTo>
                                    <a:pt x="4397" y="3340"/>
                                  </a:lnTo>
                                  <a:lnTo>
                                    <a:pt x="4354" y="3335"/>
                                  </a:lnTo>
                                  <a:lnTo>
                                    <a:pt x="4314" y="3328"/>
                                  </a:lnTo>
                                  <a:lnTo>
                                    <a:pt x="4276" y="3321"/>
                                  </a:lnTo>
                                  <a:lnTo>
                                    <a:pt x="4240" y="3311"/>
                                  </a:lnTo>
                                  <a:lnTo>
                                    <a:pt x="4205" y="3301"/>
                                  </a:lnTo>
                                  <a:lnTo>
                                    <a:pt x="4174" y="3289"/>
                                  </a:lnTo>
                                  <a:lnTo>
                                    <a:pt x="4143" y="3277"/>
                                  </a:lnTo>
                                  <a:lnTo>
                                    <a:pt x="4113" y="3264"/>
                                  </a:lnTo>
                                  <a:lnTo>
                                    <a:pt x="4085" y="3250"/>
                                  </a:lnTo>
                                  <a:lnTo>
                                    <a:pt x="4058" y="3236"/>
                                  </a:lnTo>
                                  <a:lnTo>
                                    <a:pt x="4007" y="3206"/>
                                  </a:lnTo>
                                  <a:lnTo>
                                    <a:pt x="3959" y="3176"/>
                                  </a:lnTo>
                                  <a:lnTo>
                                    <a:pt x="3935" y="3162"/>
                                  </a:lnTo>
                                  <a:lnTo>
                                    <a:pt x="3883" y="3127"/>
                                  </a:lnTo>
                                  <a:lnTo>
                                    <a:pt x="3854" y="3110"/>
                                  </a:lnTo>
                                  <a:lnTo>
                                    <a:pt x="3822" y="3091"/>
                                  </a:lnTo>
                                  <a:lnTo>
                                    <a:pt x="3788" y="3073"/>
                                  </a:lnTo>
                                  <a:lnTo>
                                    <a:pt x="3751" y="3054"/>
                                  </a:lnTo>
                                  <a:lnTo>
                                    <a:pt x="3713" y="3037"/>
                                  </a:lnTo>
                                  <a:lnTo>
                                    <a:pt x="3672" y="3019"/>
                                  </a:lnTo>
                                  <a:lnTo>
                                    <a:pt x="3628" y="3002"/>
                                  </a:lnTo>
                                  <a:lnTo>
                                    <a:pt x="3583" y="2988"/>
                                  </a:lnTo>
                                  <a:lnTo>
                                    <a:pt x="3535" y="2974"/>
                                  </a:lnTo>
                                  <a:lnTo>
                                    <a:pt x="3484" y="2963"/>
                                  </a:lnTo>
                                  <a:lnTo>
                                    <a:pt x="3430" y="2954"/>
                                  </a:lnTo>
                                  <a:lnTo>
                                    <a:pt x="3403" y="2949"/>
                                  </a:lnTo>
                                  <a:lnTo>
                                    <a:pt x="3375" y="2947"/>
                                  </a:lnTo>
                                  <a:lnTo>
                                    <a:pt x="3345" y="2945"/>
                                  </a:lnTo>
                                  <a:lnTo>
                                    <a:pt x="3314" y="2942"/>
                                  </a:lnTo>
                                  <a:lnTo>
                                    <a:pt x="3285" y="2941"/>
                                  </a:lnTo>
                                  <a:lnTo>
                                    <a:pt x="3253" y="2941"/>
                                  </a:lnTo>
                                  <a:lnTo>
                                    <a:pt x="3222" y="2941"/>
                                  </a:lnTo>
                                  <a:lnTo>
                                    <a:pt x="3192" y="2942"/>
                                  </a:lnTo>
                                  <a:lnTo>
                                    <a:pt x="3162" y="2945"/>
                                  </a:lnTo>
                                  <a:lnTo>
                                    <a:pt x="3133" y="2947"/>
                                  </a:lnTo>
                                  <a:lnTo>
                                    <a:pt x="3104" y="2949"/>
                                  </a:lnTo>
                                  <a:lnTo>
                                    <a:pt x="3077" y="2953"/>
                                  </a:lnTo>
                                  <a:lnTo>
                                    <a:pt x="3024" y="2962"/>
                                  </a:lnTo>
                                  <a:lnTo>
                                    <a:pt x="2973" y="2974"/>
                                  </a:lnTo>
                                  <a:lnTo>
                                    <a:pt x="2925" y="2987"/>
                                  </a:lnTo>
                                  <a:lnTo>
                                    <a:pt x="2880" y="3002"/>
                                  </a:lnTo>
                                  <a:lnTo>
                                    <a:pt x="2838" y="3018"/>
                                  </a:lnTo>
                                  <a:lnTo>
                                    <a:pt x="2796" y="3035"/>
                                  </a:lnTo>
                                  <a:lnTo>
                                    <a:pt x="2759" y="3053"/>
                                  </a:lnTo>
                                  <a:lnTo>
                                    <a:pt x="2723" y="3071"/>
                                  </a:lnTo>
                                  <a:lnTo>
                                    <a:pt x="2689" y="3090"/>
                                  </a:lnTo>
                                  <a:lnTo>
                                    <a:pt x="2657" y="3109"/>
                                  </a:lnTo>
                                  <a:lnTo>
                                    <a:pt x="2626" y="3126"/>
                                  </a:lnTo>
                                  <a:lnTo>
                                    <a:pt x="2572" y="3160"/>
                                  </a:lnTo>
                                  <a:lnTo>
                                    <a:pt x="2518" y="3193"/>
                                  </a:lnTo>
                                  <a:lnTo>
                                    <a:pt x="2464" y="3227"/>
                                  </a:lnTo>
                                  <a:lnTo>
                                    <a:pt x="2435" y="3242"/>
                                  </a:lnTo>
                                  <a:lnTo>
                                    <a:pt x="2407" y="3257"/>
                                  </a:lnTo>
                                  <a:lnTo>
                                    <a:pt x="2376" y="3271"/>
                                  </a:lnTo>
                                  <a:lnTo>
                                    <a:pt x="2344" y="3284"/>
                                  </a:lnTo>
                                  <a:lnTo>
                                    <a:pt x="2311" y="3297"/>
                                  </a:lnTo>
                                  <a:lnTo>
                                    <a:pt x="2277" y="3308"/>
                                  </a:lnTo>
                                  <a:lnTo>
                                    <a:pt x="2241" y="3319"/>
                                  </a:lnTo>
                                  <a:lnTo>
                                    <a:pt x="2202" y="3327"/>
                                  </a:lnTo>
                                  <a:lnTo>
                                    <a:pt x="2159" y="3334"/>
                                  </a:lnTo>
                                  <a:lnTo>
                                    <a:pt x="2115" y="3339"/>
                                  </a:lnTo>
                                  <a:lnTo>
                                    <a:pt x="2068" y="3342"/>
                                  </a:lnTo>
                                  <a:lnTo>
                                    <a:pt x="2019" y="3343"/>
                                  </a:lnTo>
                                  <a:lnTo>
                                    <a:pt x="1968" y="3342"/>
                                  </a:lnTo>
                                  <a:lnTo>
                                    <a:pt x="1921" y="3339"/>
                                  </a:lnTo>
                                  <a:lnTo>
                                    <a:pt x="1877" y="3334"/>
                                  </a:lnTo>
                                  <a:lnTo>
                                    <a:pt x="1835" y="3327"/>
                                  </a:lnTo>
                                  <a:lnTo>
                                    <a:pt x="1796" y="3317"/>
                                  </a:lnTo>
                                  <a:lnTo>
                                    <a:pt x="1758" y="3308"/>
                                  </a:lnTo>
                                  <a:lnTo>
                                    <a:pt x="1722" y="3296"/>
                                  </a:lnTo>
                                  <a:lnTo>
                                    <a:pt x="1689" y="3283"/>
                                  </a:lnTo>
                                  <a:lnTo>
                                    <a:pt x="1658" y="3270"/>
                                  </a:lnTo>
                                  <a:lnTo>
                                    <a:pt x="1627" y="3256"/>
                                  </a:lnTo>
                                  <a:lnTo>
                                    <a:pt x="1597" y="3241"/>
                                  </a:lnTo>
                                  <a:lnTo>
                                    <a:pt x="1570" y="3225"/>
                                  </a:lnTo>
                                  <a:lnTo>
                                    <a:pt x="1517" y="3193"/>
                                  </a:lnTo>
                                  <a:lnTo>
                                    <a:pt x="1466" y="3162"/>
                                  </a:lnTo>
                                  <a:lnTo>
                                    <a:pt x="1413" y="3127"/>
                                  </a:lnTo>
                                  <a:lnTo>
                                    <a:pt x="1384" y="3110"/>
                                  </a:lnTo>
                                  <a:lnTo>
                                    <a:pt x="1352" y="3091"/>
                                  </a:lnTo>
                                  <a:lnTo>
                                    <a:pt x="1318" y="3073"/>
                                  </a:lnTo>
                                  <a:lnTo>
                                    <a:pt x="1282" y="3054"/>
                                  </a:lnTo>
                                  <a:lnTo>
                                    <a:pt x="1243" y="3037"/>
                                  </a:lnTo>
                                  <a:lnTo>
                                    <a:pt x="1203" y="3019"/>
                                  </a:lnTo>
                                  <a:lnTo>
                                    <a:pt x="1160" y="3002"/>
                                  </a:lnTo>
                                  <a:lnTo>
                                    <a:pt x="1114" y="2988"/>
                                  </a:lnTo>
                                  <a:lnTo>
                                    <a:pt x="1065" y="2974"/>
                                  </a:lnTo>
                                  <a:lnTo>
                                    <a:pt x="1014" y="2963"/>
                                  </a:lnTo>
                                  <a:lnTo>
                                    <a:pt x="961" y="2954"/>
                                  </a:lnTo>
                                  <a:lnTo>
                                    <a:pt x="933" y="2949"/>
                                  </a:lnTo>
                                  <a:lnTo>
                                    <a:pt x="905" y="2947"/>
                                  </a:lnTo>
                                  <a:lnTo>
                                    <a:pt x="875" y="2945"/>
                                  </a:lnTo>
                                  <a:lnTo>
                                    <a:pt x="846" y="2942"/>
                                  </a:lnTo>
                                  <a:lnTo>
                                    <a:pt x="815" y="2941"/>
                                  </a:lnTo>
                                  <a:lnTo>
                                    <a:pt x="783" y="2941"/>
                                  </a:lnTo>
                                  <a:lnTo>
                                    <a:pt x="752" y="2941"/>
                                  </a:lnTo>
                                  <a:lnTo>
                                    <a:pt x="722" y="2942"/>
                                  </a:lnTo>
                                  <a:lnTo>
                                    <a:pt x="692" y="2945"/>
                                  </a:lnTo>
                                  <a:lnTo>
                                    <a:pt x="663" y="2947"/>
                                  </a:lnTo>
                                  <a:lnTo>
                                    <a:pt x="634" y="2949"/>
                                  </a:lnTo>
                                  <a:lnTo>
                                    <a:pt x="607" y="2953"/>
                                  </a:lnTo>
                                  <a:lnTo>
                                    <a:pt x="554" y="2962"/>
                                  </a:lnTo>
                                  <a:lnTo>
                                    <a:pt x="503" y="2974"/>
                                  </a:lnTo>
                                  <a:lnTo>
                                    <a:pt x="456" y="2987"/>
                                  </a:lnTo>
                                  <a:lnTo>
                                    <a:pt x="410" y="3002"/>
                                  </a:lnTo>
                                  <a:lnTo>
                                    <a:pt x="368" y="3018"/>
                                  </a:lnTo>
                                  <a:lnTo>
                                    <a:pt x="328" y="3035"/>
                                  </a:lnTo>
                                  <a:lnTo>
                                    <a:pt x="289" y="3053"/>
                                  </a:lnTo>
                                  <a:lnTo>
                                    <a:pt x="253" y="3071"/>
                                  </a:lnTo>
                                  <a:lnTo>
                                    <a:pt x="219" y="3090"/>
                                  </a:lnTo>
                                  <a:lnTo>
                                    <a:pt x="187" y="3109"/>
                                  </a:lnTo>
                                  <a:lnTo>
                                    <a:pt x="158" y="3126"/>
                                  </a:lnTo>
                                  <a:lnTo>
                                    <a:pt x="102" y="3160"/>
                                  </a:lnTo>
                                  <a:lnTo>
                                    <a:pt x="51" y="3192"/>
                                  </a:lnTo>
                                  <a:lnTo>
                                    <a:pt x="0" y="3223"/>
                                  </a:lnTo>
                                  <a:lnTo>
                                    <a:pt x="0" y="3493"/>
                                  </a:lnTo>
                                  <a:lnTo>
                                    <a:pt x="34" y="3477"/>
                                  </a:lnTo>
                                  <a:lnTo>
                                    <a:pt x="67" y="3461"/>
                                  </a:lnTo>
                                  <a:lnTo>
                                    <a:pt x="98" y="3445"/>
                                  </a:lnTo>
                                  <a:lnTo>
                                    <a:pt x="127" y="3428"/>
                                  </a:lnTo>
                                  <a:lnTo>
                                    <a:pt x="181" y="3396"/>
                                  </a:lnTo>
                                  <a:lnTo>
                                    <a:pt x="230" y="3366"/>
                                  </a:lnTo>
                                  <a:lnTo>
                                    <a:pt x="284" y="3333"/>
                                  </a:lnTo>
                                  <a:lnTo>
                                    <a:pt x="338" y="3300"/>
                                  </a:lnTo>
                                  <a:lnTo>
                                    <a:pt x="367" y="3284"/>
                                  </a:lnTo>
                                  <a:lnTo>
                                    <a:pt x="396" y="3269"/>
                                  </a:lnTo>
                                  <a:lnTo>
                                    <a:pt x="426" y="3255"/>
                                  </a:lnTo>
                                  <a:lnTo>
                                    <a:pt x="457" y="3242"/>
                                  </a:lnTo>
                                  <a:lnTo>
                                    <a:pt x="490" y="3229"/>
                                  </a:lnTo>
                                  <a:lnTo>
                                    <a:pt x="526" y="3218"/>
                                  </a:lnTo>
                                  <a:lnTo>
                                    <a:pt x="562" y="3208"/>
                                  </a:lnTo>
                                  <a:lnTo>
                                    <a:pt x="601" y="3199"/>
                                  </a:lnTo>
                                  <a:lnTo>
                                    <a:pt x="643" y="3192"/>
                                  </a:lnTo>
                                  <a:lnTo>
                                    <a:pt x="686" y="3188"/>
                                  </a:lnTo>
                                  <a:lnTo>
                                    <a:pt x="734" y="3184"/>
                                  </a:lnTo>
                                  <a:lnTo>
                                    <a:pt x="783" y="3183"/>
                                  </a:lnTo>
                                  <a:lnTo>
                                    <a:pt x="834" y="3184"/>
                                  </a:lnTo>
                                  <a:lnTo>
                                    <a:pt x="881" y="3188"/>
                                  </a:lnTo>
                                  <a:lnTo>
                                    <a:pt x="926" y="3192"/>
                                  </a:lnTo>
                                  <a:lnTo>
                                    <a:pt x="967" y="3199"/>
                                  </a:lnTo>
                                  <a:lnTo>
                                    <a:pt x="1007" y="3209"/>
                                  </a:lnTo>
                                  <a:lnTo>
                                    <a:pt x="1044" y="3219"/>
                                  </a:lnTo>
                                  <a:lnTo>
                                    <a:pt x="1079" y="3230"/>
                                  </a:lnTo>
                                  <a:lnTo>
                                    <a:pt x="1114" y="3243"/>
                                  </a:lnTo>
                                  <a:lnTo>
                                    <a:pt x="1145" y="3256"/>
                                  </a:lnTo>
                                  <a:lnTo>
                                    <a:pt x="1176" y="3271"/>
                                  </a:lnTo>
                                  <a:lnTo>
                                    <a:pt x="1204" y="3286"/>
                                  </a:lnTo>
                                  <a:lnTo>
                                    <a:pt x="1233" y="3301"/>
                                  </a:lnTo>
                                  <a:lnTo>
                                    <a:pt x="1286" y="3333"/>
                                  </a:lnTo>
                                  <a:lnTo>
                                    <a:pt x="1337" y="3365"/>
                                  </a:lnTo>
                                  <a:lnTo>
                                    <a:pt x="1389" y="3399"/>
                                  </a:lnTo>
                                  <a:lnTo>
                                    <a:pt x="1418" y="3417"/>
                                  </a:lnTo>
                                  <a:lnTo>
                                    <a:pt x="1450" y="3435"/>
                                  </a:lnTo>
                                  <a:lnTo>
                                    <a:pt x="1484" y="3453"/>
                                  </a:lnTo>
                                  <a:lnTo>
                                    <a:pt x="1520" y="3472"/>
                                  </a:lnTo>
                                  <a:lnTo>
                                    <a:pt x="1558" y="3490"/>
                                  </a:lnTo>
                                  <a:lnTo>
                                    <a:pt x="1600" y="3507"/>
                                  </a:lnTo>
                                  <a:lnTo>
                                    <a:pt x="1642" y="3524"/>
                                  </a:lnTo>
                                  <a:lnTo>
                                    <a:pt x="1688" y="3538"/>
                                  </a:lnTo>
                                  <a:lnTo>
                                    <a:pt x="1737" y="3552"/>
                                  </a:lnTo>
                                  <a:lnTo>
                                    <a:pt x="1787" y="3563"/>
                                  </a:lnTo>
                                  <a:lnTo>
                                    <a:pt x="1842" y="3572"/>
                                  </a:lnTo>
                                  <a:lnTo>
                                    <a:pt x="1869" y="3577"/>
                                  </a:lnTo>
                                  <a:lnTo>
                                    <a:pt x="1897" y="3579"/>
                                  </a:lnTo>
                                  <a:lnTo>
                                    <a:pt x="1927" y="3582"/>
                                  </a:lnTo>
                                  <a:lnTo>
                                    <a:pt x="1956" y="3584"/>
                                  </a:lnTo>
                                  <a:lnTo>
                                    <a:pt x="1987" y="3585"/>
                                  </a:lnTo>
                                  <a:lnTo>
                                    <a:pt x="2019" y="3585"/>
                                  </a:lnTo>
                                  <a:lnTo>
                                    <a:pt x="2049" y="3585"/>
                                  </a:lnTo>
                                  <a:lnTo>
                                    <a:pt x="2080" y="3584"/>
                                  </a:lnTo>
                                  <a:lnTo>
                                    <a:pt x="2110" y="3583"/>
                                  </a:lnTo>
                                  <a:lnTo>
                                    <a:pt x="2139" y="3579"/>
                                  </a:lnTo>
                                  <a:lnTo>
                                    <a:pt x="2167" y="3577"/>
                                  </a:lnTo>
                                  <a:lnTo>
                                    <a:pt x="2195" y="3573"/>
                                  </a:lnTo>
                                  <a:lnTo>
                                    <a:pt x="2248" y="3564"/>
                                  </a:lnTo>
                                  <a:lnTo>
                                    <a:pt x="2298" y="3552"/>
                                  </a:lnTo>
                                  <a:lnTo>
                                    <a:pt x="2347" y="3539"/>
                                  </a:lnTo>
                                  <a:lnTo>
                                    <a:pt x="2392" y="3525"/>
                                  </a:lnTo>
                                  <a:lnTo>
                                    <a:pt x="2434" y="3509"/>
                                  </a:lnTo>
                                  <a:lnTo>
                                    <a:pt x="2474" y="3491"/>
                                  </a:lnTo>
                                  <a:lnTo>
                                    <a:pt x="2513" y="3473"/>
                                  </a:lnTo>
                                  <a:lnTo>
                                    <a:pt x="2549" y="3455"/>
                                  </a:lnTo>
                                  <a:lnTo>
                                    <a:pt x="2583" y="3437"/>
                                  </a:lnTo>
                                  <a:lnTo>
                                    <a:pt x="2615" y="3418"/>
                                  </a:lnTo>
                                  <a:lnTo>
                                    <a:pt x="2645" y="3400"/>
                                  </a:lnTo>
                                  <a:lnTo>
                                    <a:pt x="2700" y="3366"/>
                                  </a:lnTo>
                                  <a:lnTo>
                                    <a:pt x="2753" y="3333"/>
                                  </a:lnTo>
                                  <a:lnTo>
                                    <a:pt x="2808" y="3300"/>
                                  </a:lnTo>
                                  <a:lnTo>
                                    <a:pt x="2836" y="3284"/>
                                  </a:lnTo>
                                  <a:lnTo>
                                    <a:pt x="2865" y="3269"/>
                                  </a:lnTo>
                                  <a:lnTo>
                                    <a:pt x="2895" y="3255"/>
                                  </a:lnTo>
                                  <a:lnTo>
                                    <a:pt x="2927" y="3242"/>
                                  </a:lnTo>
                                  <a:lnTo>
                                    <a:pt x="2960" y="3229"/>
                                  </a:lnTo>
                                  <a:lnTo>
                                    <a:pt x="2995" y="3218"/>
                                  </a:lnTo>
                                  <a:lnTo>
                                    <a:pt x="3031" y="3208"/>
                                  </a:lnTo>
                                  <a:lnTo>
                                    <a:pt x="3070" y="3199"/>
                                  </a:lnTo>
                                  <a:lnTo>
                                    <a:pt x="3111" y="3192"/>
                                  </a:lnTo>
                                  <a:lnTo>
                                    <a:pt x="3156" y="3188"/>
                                  </a:lnTo>
                                  <a:lnTo>
                                    <a:pt x="3203" y="3184"/>
                                  </a:lnTo>
                                  <a:lnTo>
                                    <a:pt x="3253" y="3183"/>
                                  </a:lnTo>
                                  <a:lnTo>
                                    <a:pt x="3303" y="3184"/>
                                  </a:lnTo>
                                  <a:lnTo>
                                    <a:pt x="3350" y="3188"/>
                                  </a:lnTo>
                                  <a:lnTo>
                                    <a:pt x="3395" y="3192"/>
                                  </a:lnTo>
                                  <a:lnTo>
                                    <a:pt x="3437" y="3199"/>
                                  </a:lnTo>
                                  <a:lnTo>
                                    <a:pt x="3476" y="3209"/>
                                  </a:lnTo>
                                  <a:lnTo>
                                    <a:pt x="3514" y="3219"/>
                                  </a:lnTo>
                                  <a:lnTo>
                                    <a:pt x="3549" y="3230"/>
                                  </a:lnTo>
                                  <a:lnTo>
                                    <a:pt x="3582" y="3243"/>
                                  </a:lnTo>
                                  <a:lnTo>
                                    <a:pt x="3614" y="3256"/>
                                  </a:lnTo>
                                  <a:lnTo>
                                    <a:pt x="3645" y="3271"/>
                                  </a:lnTo>
                                  <a:lnTo>
                                    <a:pt x="3674" y="3286"/>
                                  </a:lnTo>
                                  <a:lnTo>
                                    <a:pt x="3701" y="3301"/>
                                  </a:lnTo>
                                  <a:lnTo>
                                    <a:pt x="3755" y="3333"/>
                                  </a:lnTo>
                                  <a:lnTo>
                                    <a:pt x="3805" y="3365"/>
                                  </a:lnTo>
                                  <a:lnTo>
                                    <a:pt x="3858" y="3399"/>
                                  </a:lnTo>
                                  <a:lnTo>
                                    <a:pt x="3888" y="3417"/>
                                  </a:lnTo>
                                  <a:lnTo>
                                    <a:pt x="3920" y="3435"/>
                                  </a:lnTo>
                                  <a:lnTo>
                                    <a:pt x="3953" y="3453"/>
                                  </a:lnTo>
                                  <a:lnTo>
                                    <a:pt x="3989" y="3472"/>
                                  </a:lnTo>
                                  <a:lnTo>
                                    <a:pt x="4028" y="3490"/>
                                  </a:lnTo>
                                  <a:lnTo>
                                    <a:pt x="4068" y="3507"/>
                                  </a:lnTo>
                                  <a:lnTo>
                                    <a:pt x="4112" y="3524"/>
                                  </a:lnTo>
                                  <a:lnTo>
                                    <a:pt x="4158" y="3538"/>
                                  </a:lnTo>
                                  <a:lnTo>
                                    <a:pt x="4207" y="3552"/>
                                  </a:lnTo>
                                  <a:lnTo>
                                    <a:pt x="4257" y="3563"/>
                                  </a:lnTo>
                                  <a:lnTo>
                                    <a:pt x="4310" y="3572"/>
                                  </a:lnTo>
                                  <a:lnTo>
                                    <a:pt x="4339" y="3577"/>
                                  </a:lnTo>
                                  <a:lnTo>
                                    <a:pt x="4367" y="3579"/>
                                  </a:lnTo>
                                  <a:lnTo>
                                    <a:pt x="4397" y="3582"/>
                                  </a:lnTo>
                                  <a:lnTo>
                                    <a:pt x="4426" y="3584"/>
                                  </a:lnTo>
                                  <a:lnTo>
                                    <a:pt x="4457" y="3585"/>
                                  </a:lnTo>
                                  <a:lnTo>
                                    <a:pt x="4487" y="3585"/>
                                  </a:lnTo>
                                  <a:lnTo>
                                    <a:pt x="4519" y="3585"/>
                                  </a:lnTo>
                                  <a:lnTo>
                                    <a:pt x="4550" y="3584"/>
                                  </a:lnTo>
                                  <a:lnTo>
                                    <a:pt x="4579" y="3583"/>
                                  </a:lnTo>
                                  <a:lnTo>
                                    <a:pt x="4609" y="3579"/>
                                  </a:lnTo>
                                  <a:lnTo>
                                    <a:pt x="4637" y="3577"/>
                                  </a:lnTo>
                                  <a:lnTo>
                                    <a:pt x="4664" y="3573"/>
                                  </a:lnTo>
                                  <a:lnTo>
                                    <a:pt x="4718" y="3564"/>
                                  </a:lnTo>
                                  <a:lnTo>
                                    <a:pt x="4768" y="3552"/>
                                  </a:lnTo>
                                  <a:lnTo>
                                    <a:pt x="4815" y="3539"/>
                                  </a:lnTo>
                                  <a:lnTo>
                                    <a:pt x="4860" y="3525"/>
                                  </a:lnTo>
                                  <a:lnTo>
                                    <a:pt x="4904" y="3509"/>
                                  </a:lnTo>
                                  <a:lnTo>
                                    <a:pt x="4944" y="3491"/>
                                  </a:lnTo>
                                  <a:lnTo>
                                    <a:pt x="4982" y="3473"/>
                                  </a:lnTo>
                                  <a:lnTo>
                                    <a:pt x="5018" y="3455"/>
                                  </a:lnTo>
                                  <a:lnTo>
                                    <a:pt x="5053" y="3437"/>
                                  </a:lnTo>
                                  <a:lnTo>
                                    <a:pt x="5085" y="3418"/>
                                  </a:lnTo>
                                  <a:lnTo>
                                    <a:pt x="5114" y="3400"/>
                                  </a:lnTo>
                                  <a:lnTo>
                                    <a:pt x="5170" y="3366"/>
                                  </a:lnTo>
                                  <a:lnTo>
                                    <a:pt x="5223" y="3333"/>
                                  </a:lnTo>
                                  <a:lnTo>
                                    <a:pt x="5277" y="3300"/>
                                  </a:lnTo>
                                  <a:lnTo>
                                    <a:pt x="5305" y="3284"/>
                                  </a:lnTo>
                                  <a:lnTo>
                                    <a:pt x="5335" y="3269"/>
                                  </a:lnTo>
                                  <a:lnTo>
                                    <a:pt x="5364" y="3255"/>
                                  </a:lnTo>
                                  <a:lnTo>
                                    <a:pt x="5396" y="3242"/>
                                  </a:lnTo>
                                  <a:lnTo>
                                    <a:pt x="5429" y="3229"/>
                                  </a:lnTo>
                                  <a:lnTo>
                                    <a:pt x="5465" y="3218"/>
                                  </a:lnTo>
                                  <a:lnTo>
                                    <a:pt x="5501" y="3208"/>
                                  </a:lnTo>
                                  <a:lnTo>
                                    <a:pt x="5540" y="3199"/>
                                  </a:lnTo>
                                  <a:lnTo>
                                    <a:pt x="5581" y="3192"/>
                                  </a:lnTo>
                                  <a:lnTo>
                                    <a:pt x="5625" y="3188"/>
                                  </a:lnTo>
                                  <a:lnTo>
                                    <a:pt x="5672" y="3184"/>
                                  </a:lnTo>
                                  <a:lnTo>
                                    <a:pt x="5723" y="3183"/>
                                  </a:lnTo>
                                  <a:lnTo>
                                    <a:pt x="5773" y="3184"/>
                                  </a:lnTo>
                                  <a:lnTo>
                                    <a:pt x="5820" y="3188"/>
                                  </a:lnTo>
                                  <a:lnTo>
                                    <a:pt x="5865" y="3192"/>
                                  </a:lnTo>
                                  <a:lnTo>
                                    <a:pt x="5906" y="3199"/>
                                  </a:lnTo>
                                  <a:lnTo>
                                    <a:pt x="5946" y="3209"/>
                                  </a:lnTo>
                                  <a:lnTo>
                                    <a:pt x="5984" y="3219"/>
                                  </a:lnTo>
                                  <a:lnTo>
                                    <a:pt x="6019" y="3230"/>
                                  </a:lnTo>
                                  <a:lnTo>
                                    <a:pt x="6052" y="3243"/>
                                  </a:lnTo>
                                  <a:lnTo>
                                    <a:pt x="6084" y="3256"/>
                                  </a:lnTo>
                                  <a:lnTo>
                                    <a:pt x="6115" y="3271"/>
                                  </a:lnTo>
                                  <a:lnTo>
                                    <a:pt x="6143" y="3286"/>
                                  </a:lnTo>
                                  <a:lnTo>
                                    <a:pt x="6171" y="3301"/>
                                  </a:lnTo>
                                  <a:lnTo>
                                    <a:pt x="6225" y="3333"/>
                                  </a:lnTo>
                                  <a:lnTo>
                                    <a:pt x="6275" y="3365"/>
                                  </a:lnTo>
                                  <a:lnTo>
                                    <a:pt x="6286" y="3372"/>
                                  </a:lnTo>
                                  <a:lnTo>
                                    <a:pt x="6286" y="3088"/>
                                  </a:lnTo>
                                  <a:lnTo>
                                    <a:pt x="6234" y="3061"/>
                                  </a:lnTo>
                                  <a:lnTo>
                                    <a:pt x="6207" y="3047"/>
                                  </a:lnTo>
                                  <a:lnTo>
                                    <a:pt x="6177" y="3034"/>
                                  </a:lnTo>
                                  <a:lnTo>
                                    <a:pt x="6148" y="3021"/>
                                  </a:lnTo>
                                  <a:lnTo>
                                    <a:pt x="6116" y="3009"/>
                                  </a:lnTo>
                                  <a:lnTo>
                                    <a:pt x="6083" y="2998"/>
                                  </a:lnTo>
                                  <a:lnTo>
                                    <a:pt x="6049" y="2987"/>
                                  </a:lnTo>
                                  <a:lnTo>
                                    <a:pt x="6013" y="2976"/>
                                  </a:lnTo>
                                  <a:lnTo>
                                    <a:pt x="5976" y="2968"/>
                                  </a:lnTo>
                                  <a:lnTo>
                                    <a:pt x="5938" y="2960"/>
                                  </a:lnTo>
                                  <a:lnTo>
                                    <a:pt x="5898" y="2953"/>
                                  </a:lnTo>
                                  <a:lnTo>
                                    <a:pt x="5856" y="2948"/>
                                  </a:lnTo>
                                  <a:lnTo>
                                    <a:pt x="5813" y="2945"/>
                                  </a:lnTo>
                                  <a:lnTo>
                                    <a:pt x="5769" y="2942"/>
                                  </a:lnTo>
                                  <a:lnTo>
                                    <a:pt x="5723" y="2941"/>
                                  </a:lnTo>
                                  <a:lnTo>
                                    <a:pt x="5691" y="2941"/>
                                  </a:lnTo>
                                  <a:lnTo>
                                    <a:pt x="5660" y="2942"/>
                                  </a:lnTo>
                                  <a:lnTo>
                                    <a:pt x="5631" y="2945"/>
                                  </a:lnTo>
                                  <a:lnTo>
                                    <a:pt x="5603" y="2947"/>
                                  </a:lnTo>
                                  <a:lnTo>
                                    <a:pt x="5574" y="2949"/>
                                  </a:lnTo>
                                  <a:lnTo>
                                    <a:pt x="5546" y="2953"/>
                                  </a:lnTo>
                                  <a:lnTo>
                                    <a:pt x="5493" y="2962"/>
                                  </a:lnTo>
                                  <a:lnTo>
                                    <a:pt x="5442" y="2974"/>
                                  </a:lnTo>
                                  <a:lnTo>
                                    <a:pt x="5395" y="2987"/>
                                  </a:lnTo>
                                  <a:lnTo>
                                    <a:pt x="5350" y="3002"/>
                                  </a:lnTo>
                                  <a:lnTo>
                                    <a:pt x="5306" y="3018"/>
                                  </a:lnTo>
                                  <a:lnTo>
                                    <a:pt x="5266" y="3035"/>
                                  </a:lnTo>
                                  <a:lnTo>
                                    <a:pt x="5229" y="3053"/>
                                  </a:lnTo>
                                  <a:lnTo>
                                    <a:pt x="5192" y="3071"/>
                                  </a:lnTo>
                                  <a:lnTo>
                                    <a:pt x="5158" y="3090"/>
                                  </a:lnTo>
                                  <a:lnTo>
                                    <a:pt x="5126" y="3109"/>
                                  </a:lnTo>
                                  <a:lnTo>
                                    <a:pt x="5096" y="3126"/>
                                  </a:lnTo>
                                  <a:lnTo>
                                    <a:pt x="5042" y="3160"/>
                                  </a:lnTo>
                                  <a:close/>
                                  <a:moveTo>
                                    <a:pt x="5723" y="1893"/>
                                  </a:moveTo>
                                  <a:lnTo>
                                    <a:pt x="5723" y="1893"/>
                                  </a:lnTo>
                                  <a:lnTo>
                                    <a:pt x="5691" y="1893"/>
                                  </a:lnTo>
                                  <a:lnTo>
                                    <a:pt x="5660" y="1894"/>
                                  </a:lnTo>
                                  <a:lnTo>
                                    <a:pt x="5631" y="1897"/>
                                  </a:lnTo>
                                  <a:lnTo>
                                    <a:pt x="5603" y="1899"/>
                                  </a:lnTo>
                                  <a:lnTo>
                                    <a:pt x="5574" y="1901"/>
                                  </a:lnTo>
                                  <a:lnTo>
                                    <a:pt x="5546" y="1906"/>
                                  </a:lnTo>
                                  <a:lnTo>
                                    <a:pt x="5493" y="1914"/>
                                  </a:lnTo>
                                  <a:lnTo>
                                    <a:pt x="5442" y="1926"/>
                                  </a:lnTo>
                                  <a:lnTo>
                                    <a:pt x="5395" y="1939"/>
                                  </a:lnTo>
                                  <a:lnTo>
                                    <a:pt x="5350" y="1954"/>
                                  </a:lnTo>
                                  <a:lnTo>
                                    <a:pt x="5306" y="1970"/>
                                  </a:lnTo>
                                  <a:lnTo>
                                    <a:pt x="5266" y="1988"/>
                                  </a:lnTo>
                                  <a:lnTo>
                                    <a:pt x="5229" y="2005"/>
                                  </a:lnTo>
                                  <a:lnTo>
                                    <a:pt x="5192" y="2024"/>
                                  </a:lnTo>
                                  <a:lnTo>
                                    <a:pt x="5158" y="2042"/>
                                  </a:lnTo>
                                  <a:lnTo>
                                    <a:pt x="5126" y="2061"/>
                                  </a:lnTo>
                                  <a:lnTo>
                                    <a:pt x="5096" y="2078"/>
                                  </a:lnTo>
                                  <a:lnTo>
                                    <a:pt x="5041" y="2113"/>
                                  </a:lnTo>
                                  <a:lnTo>
                                    <a:pt x="4988" y="2146"/>
                                  </a:lnTo>
                                  <a:lnTo>
                                    <a:pt x="4933" y="2179"/>
                                  </a:lnTo>
                                  <a:lnTo>
                                    <a:pt x="4905" y="2194"/>
                                  </a:lnTo>
                                  <a:lnTo>
                                    <a:pt x="4876" y="2209"/>
                                  </a:lnTo>
                                  <a:lnTo>
                                    <a:pt x="4846" y="2224"/>
                                  </a:lnTo>
                                  <a:lnTo>
                                    <a:pt x="4814" y="2237"/>
                                  </a:lnTo>
                                  <a:lnTo>
                                    <a:pt x="4781" y="2249"/>
                                  </a:lnTo>
                                  <a:lnTo>
                                    <a:pt x="4746" y="2260"/>
                                  </a:lnTo>
                                  <a:lnTo>
                                    <a:pt x="4709" y="2271"/>
                                  </a:lnTo>
                                  <a:lnTo>
                                    <a:pt x="4670" y="2279"/>
                                  </a:lnTo>
                                  <a:lnTo>
                                    <a:pt x="4629" y="2286"/>
                                  </a:lnTo>
                                  <a:lnTo>
                                    <a:pt x="4585" y="2291"/>
                                  </a:lnTo>
                                  <a:lnTo>
                                    <a:pt x="4538" y="2294"/>
                                  </a:lnTo>
                                  <a:lnTo>
                                    <a:pt x="4487" y="2296"/>
                                  </a:lnTo>
                                  <a:lnTo>
                                    <a:pt x="4440" y="2294"/>
                                  </a:lnTo>
                                  <a:lnTo>
                                    <a:pt x="4395" y="2292"/>
                                  </a:lnTo>
                                  <a:lnTo>
                                    <a:pt x="4353" y="2287"/>
                                  </a:lnTo>
                                  <a:lnTo>
                                    <a:pt x="4313" y="2280"/>
                                  </a:lnTo>
                                  <a:lnTo>
                                    <a:pt x="4275" y="2272"/>
                                  </a:lnTo>
                                  <a:lnTo>
                                    <a:pt x="4238" y="2264"/>
                                  </a:lnTo>
                                  <a:lnTo>
                                    <a:pt x="4204" y="2253"/>
                                  </a:lnTo>
                                  <a:lnTo>
                                    <a:pt x="4172" y="2241"/>
                                  </a:lnTo>
                                  <a:lnTo>
                                    <a:pt x="4140" y="2228"/>
                                  </a:lnTo>
                                  <a:lnTo>
                                    <a:pt x="4111" y="2215"/>
                                  </a:lnTo>
                                  <a:lnTo>
                                    <a:pt x="4083" y="2201"/>
                                  </a:lnTo>
                                  <a:lnTo>
                                    <a:pt x="4057" y="2187"/>
                                  </a:lnTo>
                                  <a:lnTo>
                                    <a:pt x="4005" y="2157"/>
                                  </a:lnTo>
                                  <a:lnTo>
                                    <a:pt x="3956" y="2127"/>
                                  </a:lnTo>
                                  <a:lnTo>
                                    <a:pt x="3935" y="2114"/>
                                  </a:lnTo>
                                  <a:lnTo>
                                    <a:pt x="3883" y="2080"/>
                                  </a:lnTo>
                                  <a:lnTo>
                                    <a:pt x="3854" y="2062"/>
                                  </a:lnTo>
                                  <a:lnTo>
                                    <a:pt x="3822" y="2043"/>
                                  </a:lnTo>
                                  <a:lnTo>
                                    <a:pt x="3788" y="2025"/>
                                  </a:lnTo>
                                  <a:lnTo>
                                    <a:pt x="3751" y="2006"/>
                                  </a:lnTo>
                                  <a:lnTo>
                                    <a:pt x="3713" y="1989"/>
                                  </a:lnTo>
                                  <a:lnTo>
                                    <a:pt x="3672" y="1971"/>
                                  </a:lnTo>
                                  <a:lnTo>
                                    <a:pt x="3628" y="1956"/>
                                  </a:lnTo>
                                  <a:lnTo>
                                    <a:pt x="3583" y="1940"/>
                                  </a:lnTo>
                                  <a:lnTo>
                                    <a:pt x="3535" y="1927"/>
                                  </a:lnTo>
                                  <a:lnTo>
                                    <a:pt x="3484" y="1916"/>
                                  </a:lnTo>
                                  <a:lnTo>
                                    <a:pt x="3430" y="1906"/>
                                  </a:lnTo>
                                  <a:lnTo>
                                    <a:pt x="3403" y="1903"/>
                                  </a:lnTo>
                                  <a:lnTo>
                                    <a:pt x="3375" y="1899"/>
                                  </a:lnTo>
                                  <a:lnTo>
                                    <a:pt x="3345" y="1897"/>
                                  </a:lnTo>
                                  <a:lnTo>
                                    <a:pt x="3314" y="1894"/>
                                  </a:lnTo>
                                  <a:lnTo>
                                    <a:pt x="3285" y="1893"/>
                                  </a:lnTo>
                                  <a:lnTo>
                                    <a:pt x="3253" y="1893"/>
                                  </a:lnTo>
                                  <a:lnTo>
                                    <a:pt x="3222" y="1893"/>
                                  </a:lnTo>
                                  <a:lnTo>
                                    <a:pt x="3192" y="1894"/>
                                  </a:lnTo>
                                  <a:lnTo>
                                    <a:pt x="3162" y="1897"/>
                                  </a:lnTo>
                                  <a:lnTo>
                                    <a:pt x="3133" y="1899"/>
                                  </a:lnTo>
                                  <a:lnTo>
                                    <a:pt x="3104" y="1901"/>
                                  </a:lnTo>
                                  <a:lnTo>
                                    <a:pt x="3077" y="1906"/>
                                  </a:lnTo>
                                  <a:lnTo>
                                    <a:pt x="3024" y="1914"/>
                                  </a:lnTo>
                                  <a:lnTo>
                                    <a:pt x="2973" y="1926"/>
                                  </a:lnTo>
                                  <a:lnTo>
                                    <a:pt x="2925" y="1939"/>
                                  </a:lnTo>
                                  <a:lnTo>
                                    <a:pt x="2880" y="1954"/>
                                  </a:lnTo>
                                  <a:lnTo>
                                    <a:pt x="2838" y="1970"/>
                                  </a:lnTo>
                                  <a:lnTo>
                                    <a:pt x="2796" y="1988"/>
                                  </a:lnTo>
                                  <a:lnTo>
                                    <a:pt x="2759" y="2005"/>
                                  </a:lnTo>
                                  <a:lnTo>
                                    <a:pt x="2722" y="2024"/>
                                  </a:lnTo>
                                  <a:lnTo>
                                    <a:pt x="2689" y="2042"/>
                                  </a:lnTo>
                                  <a:lnTo>
                                    <a:pt x="2657" y="2061"/>
                                  </a:lnTo>
                                  <a:lnTo>
                                    <a:pt x="2626" y="2078"/>
                                  </a:lnTo>
                                  <a:lnTo>
                                    <a:pt x="2572" y="2113"/>
                                  </a:lnTo>
                                  <a:lnTo>
                                    <a:pt x="2518" y="2146"/>
                                  </a:lnTo>
                                  <a:lnTo>
                                    <a:pt x="2464" y="2179"/>
                                  </a:lnTo>
                                  <a:lnTo>
                                    <a:pt x="2435" y="2194"/>
                                  </a:lnTo>
                                  <a:lnTo>
                                    <a:pt x="2407" y="2209"/>
                                  </a:lnTo>
                                  <a:lnTo>
                                    <a:pt x="2376" y="2224"/>
                                  </a:lnTo>
                                  <a:lnTo>
                                    <a:pt x="2344" y="2237"/>
                                  </a:lnTo>
                                  <a:lnTo>
                                    <a:pt x="2311" y="2249"/>
                                  </a:lnTo>
                                  <a:lnTo>
                                    <a:pt x="2277" y="2260"/>
                                  </a:lnTo>
                                  <a:lnTo>
                                    <a:pt x="2241" y="2271"/>
                                  </a:lnTo>
                                  <a:lnTo>
                                    <a:pt x="2202" y="2279"/>
                                  </a:lnTo>
                                  <a:lnTo>
                                    <a:pt x="2159" y="2286"/>
                                  </a:lnTo>
                                  <a:lnTo>
                                    <a:pt x="2115" y="2291"/>
                                  </a:lnTo>
                                  <a:lnTo>
                                    <a:pt x="2068" y="2294"/>
                                  </a:lnTo>
                                  <a:lnTo>
                                    <a:pt x="2019" y="2296"/>
                                  </a:lnTo>
                                  <a:lnTo>
                                    <a:pt x="1968" y="2294"/>
                                  </a:lnTo>
                                  <a:lnTo>
                                    <a:pt x="1921" y="2291"/>
                                  </a:lnTo>
                                  <a:lnTo>
                                    <a:pt x="1877" y="2286"/>
                                  </a:lnTo>
                                  <a:lnTo>
                                    <a:pt x="1835" y="2279"/>
                                  </a:lnTo>
                                  <a:lnTo>
                                    <a:pt x="1796" y="2270"/>
                                  </a:lnTo>
                                  <a:lnTo>
                                    <a:pt x="1758" y="2260"/>
                                  </a:lnTo>
                                  <a:lnTo>
                                    <a:pt x="1722" y="2248"/>
                                  </a:lnTo>
                                  <a:lnTo>
                                    <a:pt x="1689" y="2235"/>
                                  </a:lnTo>
                                  <a:lnTo>
                                    <a:pt x="1658" y="2222"/>
                                  </a:lnTo>
                                  <a:lnTo>
                                    <a:pt x="1627" y="2208"/>
                                  </a:lnTo>
                                  <a:lnTo>
                                    <a:pt x="1597" y="2193"/>
                                  </a:lnTo>
                                  <a:lnTo>
                                    <a:pt x="1570" y="2178"/>
                                  </a:lnTo>
                                  <a:lnTo>
                                    <a:pt x="1517" y="2146"/>
                                  </a:lnTo>
                                  <a:lnTo>
                                    <a:pt x="1466" y="2114"/>
                                  </a:lnTo>
                                  <a:lnTo>
                                    <a:pt x="1413" y="2080"/>
                                  </a:lnTo>
                                  <a:lnTo>
                                    <a:pt x="1384" y="2062"/>
                                  </a:lnTo>
                                  <a:lnTo>
                                    <a:pt x="1352" y="2043"/>
                                  </a:lnTo>
                                  <a:lnTo>
                                    <a:pt x="1318" y="2025"/>
                                  </a:lnTo>
                                  <a:lnTo>
                                    <a:pt x="1282" y="2006"/>
                                  </a:lnTo>
                                  <a:lnTo>
                                    <a:pt x="1243" y="1989"/>
                                  </a:lnTo>
                                  <a:lnTo>
                                    <a:pt x="1203" y="1971"/>
                                  </a:lnTo>
                                  <a:lnTo>
                                    <a:pt x="1160" y="1956"/>
                                  </a:lnTo>
                                  <a:lnTo>
                                    <a:pt x="1114" y="1940"/>
                                  </a:lnTo>
                                  <a:lnTo>
                                    <a:pt x="1065" y="1927"/>
                                  </a:lnTo>
                                  <a:lnTo>
                                    <a:pt x="1014" y="1916"/>
                                  </a:lnTo>
                                  <a:lnTo>
                                    <a:pt x="961" y="1906"/>
                                  </a:lnTo>
                                  <a:lnTo>
                                    <a:pt x="933" y="1903"/>
                                  </a:lnTo>
                                  <a:lnTo>
                                    <a:pt x="905" y="1899"/>
                                  </a:lnTo>
                                  <a:lnTo>
                                    <a:pt x="875" y="1897"/>
                                  </a:lnTo>
                                  <a:lnTo>
                                    <a:pt x="846" y="1894"/>
                                  </a:lnTo>
                                  <a:lnTo>
                                    <a:pt x="815" y="1893"/>
                                  </a:lnTo>
                                  <a:lnTo>
                                    <a:pt x="783" y="1893"/>
                                  </a:lnTo>
                                  <a:lnTo>
                                    <a:pt x="752" y="1893"/>
                                  </a:lnTo>
                                  <a:lnTo>
                                    <a:pt x="722" y="1894"/>
                                  </a:lnTo>
                                  <a:lnTo>
                                    <a:pt x="692" y="1897"/>
                                  </a:lnTo>
                                  <a:lnTo>
                                    <a:pt x="663" y="1899"/>
                                  </a:lnTo>
                                  <a:lnTo>
                                    <a:pt x="634" y="1901"/>
                                  </a:lnTo>
                                  <a:lnTo>
                                    <a:pt x="607" y="1906"/>
                                  </a:lnTo>
                                  <a:lnTo>
                                    <a:pt x="554" y="1914"/>
                                  </a:lnTo>
                                  <a:lnTo>
                                    <a:pt x="503" y="1926"/>
                                  </a:lnTo>
                                  <a:lnTo>
                                    <a:pt x="456" y="1939"/>
                                  </a:lnTo>
                                  <a:lnTo>
                                    <a:pt x="410" y="1954"/>
                                  </a:lnTo>
                                  <a:lnTo>
                                    <a:pt x="368" y="1970"/>
                                  </a:lnTo>
                                  <a:lnTo>
                                    <a:pt x="328" y="1988"/>
                                  </a:lnTo>
                                  <a:lnTo>
                                    <a:pt x="289" y="2005"/>
                                  </a:lnTo>
                                  <a:lnTo>
                                    <a:pt x="253" y="2024"/>
                                  </a:lnTo>
                                  <a:lnTo>
                                    <a:pt x="219" y="2042"/>
                                  </a:lnTo>
                                  <a:lnTo>
                                    <a:pt x="187" y="2061"/>
                                  </a:lnTo>
                                  <a:lnTo>
                                    <a:pt x="158" y="2078"/>
                                  </a:lnTo>
                                  <a:lnTo>
                                    <a:pt x="102" y="2113"/>
                                  </a:lnTo>
                                  <a:lnTo>
                                    <a:pt x="51" y="2144"/>
                                  </a:lnTo>
                                  <a:lnTo>
                                    <a:pt x="0" y="2175"/>
                                  </a:lnTo>
                                  <a:lnTo>
                                    <a:pt x="0" y="2445"/>
                                  </a:lnTo>
                                  <a:lnTo>
                                    <a:pt x="34" y="2430"/>
                                  </a:lnTo>
                                  <a:lnTo>
                                    <a:pt x="67" y="2414"/>
                                  </a:lnTo>
                                  <a:lnTo>
                                    <a:pt x="98" y="2397"/>
                                  </a:lnTo>
                                  <a:lnTo>
                                    <a:pt x="127" y="2380"/>
                                  </a:lnTo>
                                  <a:lnTo>
                                    <a:pt x="181" y="2349"/>
                                  </a:lnTo>
                                  <a:lnTo>
                                    <a:pt x="230" y="2318"/>
                                  </a:lnTo>
                                  <a:lnTo>
                                    <a:pt x="284" y="2285"/>
                                  </a:lnTo>
                                  <a:lnTo>
                                    <a:pt x="338" y="2253"/>
                                  </a:lnTo>
                                  <a:lnTo>
                                    <a:pt x="367" y="2237"/>
                                  </a:lnTo>
                                  <a:lnTo>
                                    <a:pt x="396" y="2222"/>
                                  </a:lnTo>
                                  <a:lnTo>
                                    <a:pt x="426" y="2207"/>
                                  </a:lnTo>
                                  <a:lnTo>
                                    <a:pt x="457" y="2194"/>
                                  </a:lnTo>
                                  <a:lnTo>
                                    <a:pt x="490" y="2182"/>
                                  </a:lnTo>
                                  <a:lnTo>
                                    <a:pt x="526" y="2170"/>
                                  </a:lnTo>
                                  <a:lnTo>
                                    <a:pt x="562" y="2161"/>
                                  </a:lnTo>
                                  <a:lnTo>
                                    <a:pt x="601" y="2152"/>
                                  </a:lnTo>
                                  <a:lnTo>
                                    <a:pt x="643" y="2144"/>
                                  </a:lnTo>
                                  <a:lnTo>
                                    <a:pt x="686" y="2140"/>
                                  </a:lnTo>
                                  <a:lnTo>
                                    <a:pt x="734" y="2136"/>
                                  </a:lnTo>
                                  <a:lnTo>
                                    <a:pt x="783" y="2135"/>
                                  </a:lnTo>
                                  <a:lnTo>
                                    <a:pt x="834" y="2136"/>
                                  </a:lnTo>
                                  <a:lnTo>
                                    <a:pt x="881" y="2140"/>
                                  </a:lnTo>
                                  <a:lnTo>
                                    <a:pt x="926" y="2146"/>
                                  </a:lnTo>
                                  <a:lnTo>
                                    <a:pt x="967" y="2153"/>
                                  </a:lnTo>
                                  <a:lnTo>
                                    <a:pt x="1007" y="2161"/>
                                  </a:lnTo>
                                  <a:lnTo>
                                    <a:pt x="1044" y="2172"/>
                                  </a:lnTo>
                                  <a:lnTo>
                                    <a:pt x="1079" y="2182"/>
                                  </a:lnTo>
                                  <a:lnTo>
                                    <a:pt x="1114" y="2195"/>
                                  </a:lnTo>
                                  <a:lnTo>
                                    <a:pt x="1145" y="2209"/>
                                  </a:lnTo>
                                  <a:lnTo>
                                    <a:pt x="1176" y="2224"/>
                                  </a:lnTo>
                                  <a:lnTo>
                                    <a:pt x="1204" y="2238"/>
                                  </a:lnTo>
                                  <a:lnTo>
                                    <a:pt x="1233" y="2254"/>
                                  </a:lnTo>
                                  <a:lnTo>
                                    <a:pt x="1286" y="2285"/>
                                  </a:lnTo>
                                  <a:lnTo>
                                    <a:pt x="1337" y="2317"/>
                                  </a:lnTo>
                                  <a:lnTo>
                                    <a:pt x="1389" y="2351"/>
                                  </a:lnTo>
                                  <a:lnTo>
                                    <a:pt x="1418" y="2369"/>
                                  </a:lnTo>
                                  <a:lnTo>
                                    <a:pt x="1450" y="2388"/>
                                  </a:lnTo>
                                  <a:lnTo>
                                    <a:pt x="1484" y="2406"/>
                                  </a:lnTo>
                                  <a:lnTo>
                                    <a:pt x="1520" y="2424"/>
                                  </a:lnTo>
                                  <a:lnTo>
                                    <a:pt x="1558" y="2442"/>
                                  </a:lnTo>
                                  <a:lnTo>
                                    <a:pt x="1600" y="2460"/>
                                  </a:lnTo>
                                  <a:lnTo>
                                    <a:pt x="1642" y="2476"/>
                                  </a:lnTo>
                                  <a:lnTo>
                                    <a:pt x="1688" y="2491"/>
                                  </a:lnTo>
                                  <a:lnTo>
                                    <a:pt x="1737" y="2504"/>
                                  </a:lnTo>
                                  <a:lnTo>
                                    <a:pt x="1787" y="2516"/>
                                  </a:lnTo>
                                  <a:lnTo>
                                    <a:pt x="1842" y="2526"/>
                                  </a:lnTo>
                                  <a:lnTo>
                                    <a:pt x="1869" y="2529"/>
                                  </a:lnTo>
                                  <a:lnTo>
                                    <a:pt x="1897" y="2533"/>
                                  </a:lnTo>
                                  <a:lnTo>
                                    <a:pt x="1927" y="2535"/>
                                  </a:lnTo>
                                  <a:lnTo>
                                    <a:pt x="1956" y="2536"/>
                                  </a:lnTo>
                                  <a:lnTo>
                                    <a:pt x="1987" y="2537"/>
                                  </a:lnTo>
                                  <a:lnTo>
                                    <a:pt x="2019" y="2537"/>
                                  </a:lnTo>
                                  <a:lnTo>
                                    <a:pt x="2049" y="2537"/>
                                  </a:lnTo>
                                  <a:lnTo>
                                    <a:pt x="2080" y="2536"/>
                                  </a:lnTo>
                                  <a:lnTo>
                                    <a:pt x="2110" y="2535"/>
                                  </a:lnTo>
                                  <a:lnTo>
                                    <a:pt x="2139" y="2533"/>
                                  </a:lnTo>
                                  <a:lnTo>
                                    <a:pt x="2167" y="2529"/>
                                  </a:lnTo>
                                  <a:lnTo>
                                    <a:pt x="2195" y="2526"/>
                                  </a:lnTo>
                                  <a:lnTo>
                                    <a:pt x="2248" y="2516"/>
                                  </a:lnTo>
                                  <a:lnTo>
                                    <a:pt x="2298" y="2506"/>
                                  </a:lnTo>
                                  <a:lnTo>
                                    <a:pt x="2347" y="2491"/>
                                  </a:lnTo>
                                  <a:lnTo>
                                    <a:pt x="2392" y="2477"/>
                                  </a:lnTo>
                                  <a:lnTo>
                                    <a:pt x="2434" y="2461"/>
                                  </a:lnTo>
                                  <a:lnTo>
                                    <a:pt x="2474" y="2444"/>
                                  </a:lnTo>
                                  <a:lnTo>
                                    <a:pt x="2513" y="2425"/>
                                  </a:lnTo>
                                  <a:lnTo>
                                    <a:pt x="2549" y="2408"/>
                                  </a:lnTo>
                                  <a:lnTo>
                                    <a:pt x="2583" y="2389"/>
                                  </a:lnTo>
                                  <a:lnTo>
                                    <a:pt x="2615" y="2370"/>
                                  </a:lnTo>
                                  <a:lnTo>
                                    <a:pt x="2645" y="2352"/>
                                  </a:lnTo>
                                  <a:lnTo>
                                    <a:pt x="2700" y="2318"/>
                                  </a:lnTo>
                                  <a:lnTo>
                                    <a:pt x="2753" y="2285"/>
                                  </a:lnTo>
                                  <a:lnTo>
                                    <a:pt x="2808" y="2253"/>
                                  </a:lnTo>
                                  <a:lnTo>
                                    <a:pt x="2836" y="2237"/>
                                  </a:lnTo>
                                  <a:lnTo>
                                    <a:pt x="2865" y="2222"/>
                                  </a:lnTo>
                                  <a:lnTo>
                                    <a:pt x="2895" y="2207"/>
                                  </a:lnTo>
                                  <a:lnTo>
                                    <a:pt x="2927" y="2194"/>
                                  </a:lnTo>
                                  <a:lnTo>
                                    <a:pt x="2960" y="2182"/>
                                  </a:lnTo>
                                  <a:lnTo>
                                    <a:pt x="2995" y="2170"/>
                                  </a:lnTo>
                                  <a:lnTo>
                                    <a:pt x="3031" y="2161"/>
                                  </a:lnTo>
                                  <a:lnTo>
                                    <a:pt x="3070" y="2152"/>
                                  </a:lnTo>
                                  <a:lnTo>
                                    <a:pt x="3111" y="2144"/>
                                  </a:lnTo>
                                  <a:lnTo>
                                    <a:pt x="3156" y="2140"/>
                                  </a:lnTo>
                                  <a:lnTo>
                                    <a:pt x="3203" y="2136"/>
                                  </a:lnTo>
                                  <a:lnTo>
                                    <a:pt x="3253" y="2135"/>
                                  </a:lnTo>
                                  <a:lnTo>
                                    <a:pt x="3303" y="2136"/>
                                  </a:lnTo>
                                  <a:lnTo>
                                    <a:pt x="3350" y="2140"/>
                                  </a:lnTo>
                                  <a:lnTo>
                                    <a:pt x="3395" y="2146"/>
                                  </a:lnTo>
                                  <a:lnTo>
                                    <a:pt x="3437" y="2153"/>
                                  </a:lnTo>
                                  <a:lnTo>
                                    <a:pt x="3476" y="2161"/>
                                  </a:lnTo>
                                  <a:lnTo>
                                    <a:pt x="3514" y="2172"/>
                                  </a:lnTo>
                                  <a:lnTo>
                                    <a:pt x="3549" y="2182"/>
                                  </a:lnTo>
                                  <a:lnTo>
                                    <a:pt x="3582" y="2195"/>
                                  </a:lnTo>
                                  <a:lnTo>
                                    <a:pt x="3614" y="2209"/>
                                  </a:lnTo>
                                  <a:lnTo>
                                    <a:pt x="3645" y="2224"/>
                                  </a:lnTo>
                                  <a:lnTo>
                                    <a:pt x="3674" y="2238"/>
                                  </a:lnTo>
                                  <a:lnTo>
                                    <a:pt x="3701" y="2254"/>
                                  </a:lnTo>
                                  <a:lnTo>
                                    <a:pt x="3755" y="2285"/>
                                  </a:lnTo>
                                  <a:lnTo>
                                    <a:pt x="3805" y="2317"/>
                                  </a:lnTo>
                                  <a:lnTo>
                                    <a:pt x="3858" y="2351"/>
                                  </a:lnTo>
                                  <a:lnTo>
                                    <a:pt x="3888" y="2369"/>
                                  </a:lnTo>
                                  <a:lnTo>
                                    <a:pt x="3920" y="2388"/>
                                  </a:lnTo>
                                  <a:lnTo>
                                    <a:pt x="3953" y="2406"/>
                                  </a:lnTo>
                                  <a:lnTo>
                                    <a:pt x="3989" y="2424"/>
                                  </a:lnTo>
                                  <a:lnTo>
                                    <a:pt x="4028" y="2442"/>
                                  </a:lnTo>
                                  <a:lnTo>
                                    <a:pt x="4068" y="2460"/>
                                  </a:lnTo>
                                  <a:lnTo>
                                    <a:pt x="4112" y="2476"/>
                                  </a:lnTo>
                                  <a:lnTo>
                                    <a:pt x="4158" y="2491"/>
                                  </a:lnTo>
                                  <a:lnTo>
                                    <a:pt x="4207" y="2504"/>
                                  </a:lnTo>
                                  <a:lnTo>
                                    <a:pt x="4257" y="2516"/>
                                  </a:lnTo>
                                  <a:lnTo>
                                    <a:pt x="4310" y="2526"/>
                                  </a:lnTo>
                                  <a:lnTo>
                                    <a:pt x="4339" y="2529"/>
                                  </a:lnTo>
                                  <a:lnTo>
                                    <a:pt x="4367" y="2533"/>
                                  </a:lnTo>
                                  <a:lnTo>
                                    <a:pt x="4397" y="2535"/>
                                  </a:lnTo>
                                  <a:lnTo>
                                    <a:pt x="4426" y="2536"/>
                                  </a:lnTo>
                                  <a:lnTo>
                                    <a:pt x="4457" y="2537"/>
                                  </a:lnTo>
                                  <a:lnTo>
                                    <a:pt x="4487" y="2537"/>
                                  </a:lnTo>
                                  <a:lnTo>
                                    <a:pt x="4519" y="2537"/>
                                  </a:lnTo>
                                  <a:lnTo>
                                    <a:pt x="4550" y="2536"/>
                                  </a:lnTo>
                                  <a:lnTo>
                                    <a:pt x="4579" y="2535"/>
                                  </a:lnTo>
                                  <a:lnTo>
                                    <a:pt x="4609" y="2533"/>
                                  </a:lnTo>
                                  <a:lnTo>
                                    <a:pt x="4637" y="2529"/>
                                  </a:lnTo>
                                  <a:lnTo>
                                    <a:pt x="4664" y="2526"/>
                                  </a:lnTo>
                                  <a:lnTo>
                                    <a:pt x="4718" y="2516"/>
                                  </a:lnTo>
                                  <a:lnTo>
                                    <a:pt x="4768" y="2506"/>
                                  </a:lnTo>
                                  <a:lnTo>
                                    <a:pt x="4815" y="2491"/>
                                  </a:lnTo>
                                  <a:lnTo>
                                    <a:pt x="4860" y="2477"/>
                                  </a:lnTo>
                                  <a:lnTo>
                                    <a:pt x="4904" y="2461"/>
                                  </a:lnTo>
                                  <a:lnTo>
                                    <a:pt x="4944" y="2444"/>
                                  </a:lnTo>
                                  <a:lnTo>
                                    <a:pt x="4982" y="2425"/>
                                  </a:lnTo>
                                  <a:lnTo>
                                    <a:pt x="5018" y="2408"/>
                                  </a:lnTo>
                                  <a:lnTo>
                                    <a:pt x="5053" y="2389"/>
                                  </a:lnTo>
                                  <a:lnTo>
                                    <a:pt x="5085" y="2370"/>
                                  </a:lnTo>
                                  <a:lnTo>
                                    <a:pt x="5114" y="2352"/>
                                  </a:lnTo>
                                  <a:lnTo>
                                    <a:pt x="5170" y="2318"/>
                                  </a:lnTo>
                                  <a:lnTo>
                                    <a:pt x="5223" y="2285"/>
                                  </a:lnTo>
                                  <a:lnTo>
                                    <a:pt x="5277" y="2253"/>
                                  </a:lnTo>
                                  <a:lnTo>
                                    <a:pt x="5305" y="2237"/>
                                  </a:lnTo>
                                  <a:lnTo>
                                    <a:pt x="5335" y="2222"/>
                                  </a:lnTo>
                                  <a:lnTo>
                                    <a:pt x="5364" y="2207"/>
                                  </a:lnTo>
                                  <a:lnTo>
                                    <a:pt x="5396" y="2194"/>
                                  </a:lnTo>
                                  <a:lnTo>
                                    <a:pt x="5429" y="2182"/>
                                  </a:lnTo>
                                  <a:lnTo>
                                    <a:pt x="5465" y="2170"/>
                                  </a:lnTo>
                                  <a:lnTo>
                                    <a:pt x="5501" y="2161"/>
                                  </a:lnTo>
                                  <a:lnTo>
                                    <a:pt x="5540" y="2152"/>
                                  </a:lnTo>
                                  <a:lnTo>
                                    <a:pt x="5581" y="2144"/>
                                  </a:lnTo>
                                  <a:lnTo>
                                    <a:pt x="5625" y="2140"/>
                                  </a:lnTo>
                                  <a:lnTo>
                                    <a:pt x="5672" y="2136"/>
                                  </a:lnTo>
                                  <a:lnTo>
                                    <a:pt x="5723" y="2135"/>
                                  </a:lnTo>
                                  <a:lnTo>
                                    <a:pt x="5773" y="2136"/>
                                  </a:lnTo>
                                  <a:lnTo>
                                    <a:pt x="5820" y="2140"/>
                                  </a:lnTo>
                                  <a:lnTo>
                                    <a:pt x="5865" y="2146"/>
                                  </a:lnTo>
                                  <a:lnTo>
                                    <a:pt x="5906" y="2153"/>
                                  </a:lnTo>
                                  <a:lnTo>
                                    <a:pt x="5946" y="2161"/>
                                  </a:lnTo>
                                  <a:lnTo>
                                    <a:pt x="5984" y="2172"/>
                                  </a:lnTo>
                                  <a:lnTo>
                                    <a:pt x="6019" y="2182"/>
                                  </a:lnTo>
                                  <a:lnTo>
                                    <a:pt x="6052" y="2195"/>
                                  </a:lnTo>
                                  <a:lnTo>
                                    <a:pt x="6084" y="2209"/>
                                  </a:lnTo>
                                  <a:lnTo>
                                    <a:pt x="6115" y="2224"/>
                                  </a:lnTo>
                                  <a:lnTo>
                                    <a:pt x="6143" y="2238"/>
                                  </a:lnTo>
                                  <a:lnTo>
                                    <a:pt x="6171" y="2254"/>
                                  </a:lnTo>
                                  <a:lnTo>
                                    <a:pt x="6225" y="2285"/>
                                  </a:lnTo>
                                  <a:lnTo>
                                    <a:pt x="6275" y="2317"/>
                                  </a:lnTo>
                                  <a:lnTo>
                                    <a:pt x="6286" y="2324"/>
                                  </a:lnTo>
                                  <a:lnTo>
                                    <a:pt x="6286" y="2041"/>
                                  </a:lnTo>
                                  <a:lnTo>
                                    <a:pt x="6234" y="2013"/>
                                  </a:lnTo>
                                  <a:lnTo>
                                    <a:pt x="6207" y="1999"/>
                                  </a:lnTo>
                                  <a:lnTo>
                                    <a:pt x="6177" y="1986"/>
                                  </a:lnTo>
                                  <a:lnTo>
                                    <a:pt x="6148" y="1973"/>
                                  </a:lnTo>
                                  <a:lnTo>
                                    <a:pt x="6116" y="1962"/>
                                  </a:lnTo>
                                  <a:lnTo>
                                    <a:pt x="6083" y="1950"/>
                                  </a:lnTo>
                                  <a:lnTo>
                                    <a:pt x="6049" y="1939"/>
                                  </a:lnTo>
                                  <a:lnTo>
                                    <a:pt x="6013" y="1929"/>
                                  </a:lnTo>
                                  <a:lnTo>
                                    <a:pt x="5976" y="1920"/>
                                  </a:lnTo>
                                  <a:lnTo>
                                    <a:pt x="5938" y="1912"/>
                                  </a:lnTo>
                                  <a:lnTo>
                                    <a:pt x="5898" y="1906"/>
                                  </a:lnTo>
                                  <a:lnTo>
                                    <a:pt x="5856" y="1900"/>
                                  </a:lnTo>
                                  <a:lnTo>
                                    <a:pt x="5813" y="1897"/>
                                  </a:lnTo>
                                  <a:lnTo>
                                    <a:pt x="5769" y="1894"/>
                                  </a:lnTo>
                                  <a:lnTo>
                                    <a:pt x="5723" y="1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077" name="KSO_Shape"/>
                          <wps:cNvSpPr/>
                          <wps:spPr bwMode="auto">
                            <a:xfrm>
                              <a:off x="32603" y="15101"/>
                              <a:ext cx="413" cy="420"/>
                            </a:xfrm>
                            <a:custGeom>
                              <a:avLst/>
                              <a:gdLst>
                                <a:gd name="T0" fmla="*/ 1230708 w 3970"/>
                                <a:gd name="T1" fmla="*/ 915562 h 4043"/>
                                <a:gd name="T2" fmla="*/ 745546 w 3970"/>
                                <a:gd name="T3" fmla="*/ 1273147 h 4043"/>
                                <a:gd name="T4" fmla="*/ 1036643 w 3970"/>
                                <a:gd name="T5" fmla="*/ 769945 h 4043"/>
                                <a:gd name="T6" fmla="*/ 1163942 w 3970"/>
                                <a:gd name="T7" fmla="*/ 484945 h 4043"/>
                                <a:gd name="T8" fmla="*/ 709493 w 3970"/>
                                <a:gd name="T9" fmla="*/ 218203 h 4043"/>
                                <a:gd name="T10" fmla="*/ 515428 w 3970"/>
                                <a:gd name="T11" fmla="*/ 1309663 h 4043"/>
                                <a:gd name="T12" fmla="*/ 1473289 w 3970"/>
                                <a:gd name="T13" fmla="*/ 739663 h 4043"/>
                                <a:gd name="T14" fmla="*/ 1230708 w 3970"/>
                                <a:gd name="T15" fmla="*/ 915562 h 4043"/>
                                <a:gd name="T16" fmla="*/ 933825 w 3970"/>
                                <a:gd name="T17" fmla="*/ 297023 h 4043"/>
                                <a:gd name="T18" fmla="*/ 1047326 w 3970"/>
                                <a:gd name="T19" fmla="*/ 410578 h 4043"/>
                                <a:gd name="T20" fmla="*/ 933825 w 3970"/>
                                <a:gd name="T21" fmla="*/ 524578 h 4043"/>
                                <a:gd name="T22" fmla="*/ 819878 w 3970"/>
                                <a:gd name="T23" fmla="*/ 410578 h 4043"/>
                                <a:gd name="T24" fmla="*/ 933825 w 3970"/>
                                <a:gd name="T25" fmla="*/ 297023 h 4043"/>
                                <a:gd name="T26" fmla="*/ 569731 w 3970"/>
                                <a:gd name="T27" fmla="*/ 1070085 h 4043"/>
                                <a:gd name="T28" fmla="*/ 456230 w 3970"/>
                                <a:gd name="T29" fmla="*/ 956530 h 4043"/>
                                <a:gd name="T30" fmla="*/ 569731 w 3970"/>
                                <a:gd name="T31" fmla="*/ 842976 h 4043"/>
                                <a:gd name="T32" fmla="*/ 683677 w 3970"/>
                                <a:gd name="T33" fmla="*/ 956530 h 4043"/>
                                <a:gd name="T34" fmla="*/ 569731 w 3970"/>
                                <a:gd name="T35" fmla="*/ 1070085 h 4043"/>
                                <a:gd name="T36" fmla="*/ 660977 w 3970"/>
                                <a:gd name="T37" fmla="*/ 736546 h 4043"/>
                                <a:gd name="T38" fmla="*/ 547031 w 3970"/>
                                <a:gd name="T39" fmla="*/ 622992 h 4043"/>
                                <a:gd name="T40" fmla="*/ 660977 w 3970"/>
                                <a:gd name="T41" fmla="*/ 509437 h 4043"/>
                                <a:gd name="T42" fmla="*/ 774478 w 3970"/>
                                <a:gd name="T43" fmla="*/ 622992 h 4043"/>
                                <a:gd name="T44" fmla="*/ 660977 w 3970"/>
                                <a:gd name="T45" fmla="*/ 736546 h 4043"/>
                                <a:gd name="T46" fmla="*/ 1095397 w 3970"/>
                                <a:gd name="T47" fmla="*/ 777070 h 4043"/>
                                <a:gd name="T48" fmla="*/ 1095842 w 3970"/>
                                <a:gd name="T49" fmla="*/ 774398 h 4043"/>
                                <a:gd name="T50" fmla="*/ 1095397 w 3970"/>
                                <a:gd name="T51" fmla="*/ 777070 h 4043"/>
                                <a:gd name="T52" fmla="*/ 1211568 w 3970"/>
                                <a:gd name="T53" fmla="*/ 858117 h 4043"/>
                                <a:gd name="T54" fmla="*/ 1767056 w 3970"/>
                                <a:gd name="T55" fmla="*/ 105094 h 4043"/>
                                <a:gd name="T56" fmla="*/ 1731893 w 3970"/>
                                <a:gd name="T57" fmla="*/ 74812 h 4043"/>
                                <a:gd name="T58" fmla="*/ 1095842 w 3970"/>
                                <a:gd name="T59" fmla="*/ 774398 h 4043"/>
                                <a:gd name="T60" fmla="*/ 1211568 w 3970"/>
                                <a:gd name="T61" fmla="*/ 858117 h 4043"/>
                                <a:gd name="T62" fmla="*/ 918246 w 3970"/>
                                <a:gd name="T63" fmla="*/ 867913 h 4043"/>
                                <a:gd name="T64" fmla="*/ 812312 w 3970"/>
                                <a:gd name="T65" fmla="*/ 1201452 h 4043"/>
                                <a:gd name="T66" fmla="*/ 1125664 w 3970"/>
                                <a:gd name="T67" fmla="*/ 1024663 h 4043"/>
                                <a:gd name="T68" fmla="*/ 918246 w 3970"/>
                                <a:gd name="T69" fmla="*/ 867913 h 4043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970" h="4043">
                                  <a:moveTo>
                                    <a:pt x="2765" y="2056"/>
                                  </a:moveTo>
                                  <a:cubicBezTo>
                                    <a:pt x="2833" y="2655"/>
                                    <a:pt x="1948" y="2832"/>
                                    <a:pt x="1675" y="2859"/>
                                  </a:cubicBezTo>
                                  <a:cubicBezTo>
                                    <a:pt x="1716" y="2437"/>
                                    <a:pt x="1662" y="1729"/>
                                    <a:pt x="2329" y="1729"/>
                                  </a:cubicBezTo>
                                  <a:cubicBezTo>
                                    <a:pt x="2261" y="1688"/>
                                    <a:pt x="2438" y="1293"/>
                                    <a:pt x="2615" y="1089"/>
                                  </a:cubicBezTo>
                                  <a:cubicBezTo>
                                    <a:pt x="2847" y="0"/>
                                    <a:pt x="1975" y="340"/>
                                    <a:pt x="1594" y="490"/>
                                  </a:cubicBezTo>
                                  <a:cubicBezTo>
                                    <a:pt x="0" y="1661"/>
                                    <a:pt x="1103" y="2873"/>
                                    <a:pt x="1158" y="2941"/>
                                  </a:cubicBezTo>
                                  <a:cubicBezTo>
                                    <a:pt x="2343" y="4043"/>
                                    <a:pt x="3687" y="2235"/>
                                    <a:pt x="3310" y="1661"/>
                                  </a:cubicBezTo>
                                  <a:cubicBezTo>
                                    <a:pt x="3268" y="1686"/>
                                    <a:pt x="2928" y="2042"/>
                                    <a:pt x="2765" y="2056"/>
                                  </a:cubicBezTo>
                                  <a:close/>
                                  <a:moveTo>
                                    <a:pt x="2098" y="667"/>
                                  </a:moveTo>
                                  <a:cubicBezTo>
                                    <a:pt x="2239" y="667"/>
                                    <a:pt x="2353" y="781"/>
                                    <a:pt x="2353" y="922"/>
                                  </a:cubicBezTo>
                                  <a:cubicBezTo>
                                    <a:pt x="2353" y="1063"/>
                                    <a:pt x="2239" y="1178"/>
                                    <a:pt x="2098" y="1178"/>
                                  </a:cubicBezTo>
                                  <a:cubicBezTo>
                                    <a:pt x="1956" y="1178"/>
                                    <a:pt x="1842" y="1063"/>
                                    <a:pt x="1842" y="922"/>
                                  </a:cubicBezTo>
                                  <a:cubicBezTo>
                                    <a:pt x="1842" y="781"/>
                                    <a:pt x="1956" y="667"/>
                                    <a:pt x="2098" y="667"/>
                                  </a:cubicBezTo>
                                  <a:close/>
                                  <a:moveTo>
                                    <a:pt x="1280" y="2403"/>
                                  </a:moveTo>
                                  <a:cubicBezTo>
                                    <a:pt x="1139" y="2403"/>
                                    <a:pt x="1025" y="2289"/>
                                    <a:pt x="1025" y="2148"/>
                                  </a:cubicBezTo>
                                  <a:cubicBezTo>
                                    <a:pt x="1025" y="2007"/>
                                    <a:pt x="1139" y="1893"/>
                                    <a:pt x="1280" y="1893"/>
                                  </a:cubicBezTo>
                                  <a:cubicBezTo>
                                    <a:pt x="1422" y="1893"/>
                                    <a:pt x="1536" y="2007"/>
                                    <a:pt x="1536" y="2148"/>
                                  </a:cubicBezTo>
                                  <a:cubicBezTo>
                                    <a:pt x="1536" y="2289"/>
                                    <a:pt x="1422" y="2403"/>
                                    <a:pt x="1280" y="2403"/>
                                  </a:cubicBezTo>
                                  <a:close/>
                                  <a:moveTo>
                                    <a:pt x="1485" y="1654"/>
                                  </a:moveTo>
                                  <a:cubicBezTo>
                                    <a:pt x="1344" y="1654"/>
                                    <a:pt x="1229" y="1540"/>
                                    <a:pt x="1229" y="1399"/>
                                  </a:cubicBezTo>
                                  <a:cubicBezTo>
                                    <a:pt x="1229" y="1258"/>
                                    <a:pt x="1344" y="1144"/>
                                    <a:pt x="1485" y="1144"/>
                                  </a:cubicBezTo>
                                  <a:cubicBezTo>
                                    <a:pt x="1626" y="1144"/>
                                    <a:pt x="1740" y="1258"/>
                                    <a:pt x="1740" y="1399"/>
                                  </a:cubicBezTo>
                                  <a:cubicBezTo>
                                    <a:pt x="1740" y="1540"/>
                                    <a:pt x="1626" y="1654"/>
                                    <a:pt x="1485" y="1654"/>
                                  </a:cubicBezTo>
                                  <a:close/>
                                  <a:moveTo>
                                    <a:pt x="2461" y="1745"/>
                                  </a:moveTo>
                                  <a:cubicBezTo>
                                    <a:pt x="2461" y="1743"/>
                                    <a:pt x="2462" y="1741"/>
                                    <a:pt x="2462" y="1739"/>
                                  </a:cubicBezTo>
                                  <a:cubicBezTo>
                                    <a:pt x="2447" y="1728"/>
                                    <a:pt x="2443" y="1728"/>
                                    <a:pt x="2461" y="1745"/>
                                  </a:cubicBezTo>
                                  <a:close/>
                                  <a:moveTo>
                                    <a:pt x="2722" y="1927"/>
                                  </a:moveTo>
                                  <a:cubicBezTo>
                                    <a:pt x="3107" y="1768"/>
                                    <a:pt x="3970" y="236"/>
                                    <a:pt x="3970" y="236"/>
                                  </a:cubicBezTo>
                                  <a:cubicBezTo>
                                    <a:pt x="3891" y="168"/>
                                    <a:pt x="3891" y="168"/>
                                    <a:pt x="3891" y="168"/>
                                  </a:cubicBezTo>
                                  <a:cubicBezTo>
                                    <a:pt x="3891" y="168"/>
                                    <a:pt x="2597" y="1292"/>
                                    <a:pt x="2462" y="1739"/>
                                  </a:cubicBezTo>
                                  <a:cubicBezTo>
                                    <a:pt x="2509" y="1771"/>
                                    <a:pt x="2662" y="1893"/>
                                    <a:pt x="2722" y="1927"/>
                                  </a:cubicBezTo>
                                  <a:close/>
                                  <a:moveTo>
                                    <a:pt x="2063" y="1949"/>
                                  </a:moveTo>
                                  <a:cubicBezTo>
                                    <a:pt x="1871" y="2097"/>
                                    <a:pt x="1927" y="2539"/>
                                    <a:pt x="1825" y="2698"/>
                                  </a:cubicBezTo>
                                  <a:cubicBezTo>
                                    <a:pt x="2041" y="2539"/>
                                    <a:pt x="2358" y="2585"/>
                                    <a:pt x="2529" y="2301"/>
                                  </a:cubicBezTo>
                                  <a:cubicBezTo>
                                    <a:pt x="2585" y="2142"/>
                                    <a:pt x="2483" y="1745"/>
                                    <a:pt x="2063" y="19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078" name="KSO_Shape"/>
                          <wps:cNvSpPr/>
                          <wps:spPr bwMode="auto">
                            <a:xfrm>
                              <a:off x="28438" y="15122"/>
                              <a:ext cx="381" cy="365"/>
                            </a:xfrm>
                            <a:custGeom>
                              <a:avLst/>
                              <a:gdLst>
                                <a:gd name="T0" fmla="*/ 803970 w 12269552"/>
                                <a:gd name="T1" fmla="*/ 262762 h 11753851"/>
                                <a:gd name="T2" fmla="*/ 1171916 w 12269552"/>
                                <a:gd name="T3" fmla="*/ 262762 h 11753851"/>
                                <a:gd name="T4" fmla="*/ 1241319 w 12269552"/>
                                <a:gd name="T5" fmla="*/ 290855 h 11753851"/>
                                <a:gd name="T6" fmla="*/ 1475966 w 12269552"/>
                                <a:gd name="T7" fmla="*/ 525518 h 11753851"/>
                                <a:gd name="T8" fmla="*/ 1670404 w 12269552"/>
                                <a:gd name="T9" fmla="*/ 331067 h 11753851"/>
                                <a:gd name="T10" fmla="*/ 1721079 w 12269552"/>
                                <a:gd name="T11" fmla="*/ 312889 h 11753851"/>
                                <a:gd name="T12" fmla="*/ 1800397 w 12269552"/>
                                <a:gd name="T13" fmla="*/ 391661 h 11753851"/>
                                <a:gd name="T14" fmla="*/ 1782220 w 12269552"/>
                                <a:gd name="T15" fmla="*/ 441238 h 11753851"/>
                                <a:gd name="T16" fmla="*/ 1547572 w 12269552"/>
                                <a:gd name="T17" fmla="*/ 678105 h 11753851"/>
                                <a:gd name="T18" fmla="*/ 1419232 w 12269552"/>
                                <a:gd name="T19" fmla="*/ 688571 h 11753851"/>
                                <a:gd name="T20" fmla="*/ 1275469 w 12269552"/>
                                <a:gd name="T21" fmla="*/ 544247 h 11753851"/>
                                <a:gd name="T22" fmla="*/ 1050185 w 12269552"/>
                                <a:gd name="T23" fmla="*/ 804250 h 11753851"/>
                                <a:gd name="T24" fmla="*/ 1256190 w 12269552"/>
                                <a:gd name="T25" fmla="*/ 1010268 h 11753851"/>
                                <a:gd name="T26" fmla="*/ 1274918 w 12269552"/>
                                <a:gd name="T27" fmla="*/ 1130905 h 11753851"/>
                                <a:gd name="T28" fmla="*/ 1159247 w 12269552"/>
                                <a:gd name="T29" fmla="*/ 1646503 h 11753851"/>
                                <a:gd name="T30" fmla="*/ 1063405 w 12269552"/>
                                <a:gd name="T31" fmla="*/ 1724724 h 11753851"/>
                                <a:gd name="T32" fmla="*/ 965360 w 12269552"/>
                                <a:gd name="T33" fmla="*/ 1626672 h 11753851"/>
                                <a:gd name="T34" fmla="*/ 968114 w 12269552"/>
                                <a:gd name="T35" fmla="*/ 1601884 h 11753851"/>
                                <a:gd name="T36" fmla="*/ 1063405 w 12269552"/>
                                <a:gd name="T37" fmla="*/ 1179380 h 11753851"/>
                                <a:gd name="T38" fmla="*/ 828757 w 12269552"/>
                                <a:gd name="T39" fmla="*/ 951327 h 11753851"/>
                                <a:gd name="T40" fmla="*/ 627709 w 12269552"/>
                                <a:gd name="T41" fmla="*/ 1176075 h 11753851"/>
                                <a:gd name="T42" fmla="*/ 508182 w 12269552"/>
                                <a:gd name="T43" fmla="*/ 1213533 h 11753851"/>
                                <a:gd name="T44" fmla="*/ 100027 w 12269552"/>
                                <a:gd name="T45" fmla="*/ 1214084 h 11753851"/>
                                <a:gd name="T46" fmla="*/ 2533 w 12269552"/>
                                <a:gd name="T47" fmla="*/ 1137515 h 11753851"/>
                                <a:gd name="T48" fmla="*/ 75791 w 12269552"/>
                                <a:gd name="T49" fmla="*/ 1020735 h 11753851"/>
                                <a:gd name="T50" fmla="*/ 100578 w 12269552"/>
                                <a:gd name="T51" fmla="*/ 1018531 h 11753851"/>
                                <a:gd name="T52" fmla="*/ 451999 w 12269552"/>
                                <a:gd name="T53" fmla="*/ 1019633 h 11753851"/>
                                <a:gd name="T54" fmla="*/ 971969 w 12269552"/>
                                <a:gd name="T55" fmla="*/ 417001 h 11753851"/>
                                <a:gd name="T56" fmla="*/ 835918 w 12269552"/>
                                <a:gd name="T57" fmla="*/ 416450 h 11753851"/>
                                <a:gd name="T58" fmla="*/ 599617 w 12269552"/>
                                <a:gd name="T59" fmla="*/ 689122 h 11753851"/>
                                <a:gd name="T60" fmla="*/ 541231 w 12269552"/>
                                <a:gd name="T61" fmla="*/ 716664 h 11753851"/>
                                <a:gd name="T62" fmla="*/ 464667 w 12269552"/>
                                <a:gd name="T63" fmla="*/ 640647 h 11753851"/>
                                <a:gd name="T64" fmla="*/ 490556 w 12269552"/>
                                <a:gd name="T65" fmla="*/ 583358 h 11753851"/>
                                <a:gd name="T66" fmla="*/ 745033 w 12269552"/>
                                <a:gd name="T67" fmla="*/ 290304 h 11753851"/>
                                <a:gd name="T68" fmla="*/ 803970 w 12269552"/>
                                <a:gd name="T69" fmla="*/ 262762 h 11753851"/>
                                <a:gd name="T70" fmla="*/ 1357685 w 12269552"/>
                                <a:gd name="T71" fmla="*/ 0 h 11753851"/>
                                <a:gd name="T72" fmla="*/ 1509449 w 12269552"/>
                                <a:gd name="T73" fmla="*/ 151764 h 11753851"/>
                                <a:gd name="T74" fmla="*/ 1357685 w 12269552"/>
                                <a:gd name="T75" fmla="*/ 303527 h 11753851"/>
                                <a:gd name="T76" fmla="*/ 1205921 w 12269552"/>
                                <a:gd name="T77" fmla="*/ 151764 h 11753851"/>
                                <a:gd name="T78" fmla="*/ 1357685 w 12269552"/>
                                <a:gd name="T79" fmla="*/ 0 h 11753851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079" name="KSO_Shape"/>
                          <wps:cNvSpPr/>
                          <wps:spPr bwMode="auto">
                            <a:xfrm>
                              <a:off x="34741" y="15147"/>
                              <a:ext cx="334" cy="323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32" name="KSO_Shape"/>
                          <wps:cNvSpPr/>
                          <wps:spPr bwMode="auto">
                            <a:xfrm>
                              <a:off x="26358" y="15118"/>
                              <a:ext cx="374" cy="336"/>
                            </a:xfrm>
                            <a:custGeom>
                              <a:avLst/>
                              <a:gdLst>
                                <a:gd name="T0" fmla="*/ 197789562 w 6307"/>
                                <a:gd name="T1" fmla="*/ 302133343 h 5672"/>
                                <a:gd name="T2" fmla="*/ 207277713 w 6307"/>
                                <a:gd name="T3" fmla="*/ 399078456 h 5672"/>
                                <a:gd name="T4" fmla="*/ 181641614 w 6307"/>
                                <a:gd name="T5" fmla="*/ 475705205 h 5672"/>
                                <a:gd name="T6" fmla="*/ 149710588 w 6307"/>
                                <a:gd name="T7" fmla="*/ 507048219 h 5672"/>
                                <a:gd name="T8" fmla="*/ 112305897 w 6307"/>
                                <a:gd name="T9" fmla="*/ 515521872 h 5672"/>
                                <a:gd name="T10" fmla="*/ 74262379 w 6307"/>
                                <a:gd name="T11" fmla="*/ 499486045 h 5672"/>
                                <a:gd name="T12" fmla="*/ 46345536 w 6307"/>
                                <a:gd name="T13" fmla="*/ 463496023 h 5672"/>
                                <a:gd name="T14" fmla="*/ 15600642 w 6307"/>
                                <a:gd name="T15" fmla="*/ 433155003 h 5672"/>
                                <a:gd name="T16" fmla="*/ 182435 w 6307"/>
                                <a:gd name="T17" fmla="*/ 379853505 h 5672"/>
                                <a:gd name="T18" fmla="*/ 8484454 w 6307"/>
                                <a:gd name="T19" fmla="*/ 325458594 h 5672"/>
                                <a:gd name="T20" fmla="*/ 37313776 w 6307"/>
                                <a:gd name="T21" fmla="*/ 288284041 h 5672"/>
                                <a:gd name="T22" fmla="*/ 63223226 w 6307"/>
                                <a:gd name="T23" fmla="*/ 255209789 h 5672"/>
                                <a:gd name="T24" fmla="*/ 88038365 w 6307"/>
                                <a:gd name="T25" fmla="*/ 186327751 h 5672"/>
                                <a:gd name="T26" fmla="*/ 127358931 w 6307"/>
                                <a:gd name="T27" fmla="*/ 95942817 h 5672"/>
                                <a:gd name="T28" fmla="*/ 183192617 w 6307"/>
                                <a:gd name="T29" fmla="*/ 35261079 h 5672"/>
                                <a:gd name="T30" fmla="*/ 249152978 w 6307"/>
                                <a:gd name="T31" fmla="*/ 4282235 h 5672"/>
                                <a:gd name="T32" fmla="*/ 318397477 w 6307"/>
                                <a:gd name="T33" fmla="*/ 3098005 h 5672"/>
                                <a:gd name="T34" fmla="*/ 384449056 w 6307"/>
                                <a:gd name="T35" fmla="*/ 31707485 h 5672"/>
                                <a:gd name="T36" fmla="*/ 440921266 w 6307"/>
                                <a:gd name="T37" fmla="*/ 90293815 h 5672"/>
                                <a:gd name="T38" fmla="*/ 480880657 w 6307"/>
                                <a:gd name="T39" fmla="*/ 178947511 h 5672"/>
                                <a:gd name="T40" fmla="*/ 511169463 w 6307"/>
                                <a:gd name="T41" fmla="*/ 247829549 h 5672"/>
                                <a:gd name="T42" fmla="*/ 541367050 w 6307"/>
                                <a:gd name="T43" fmla="*/ 285004102 h 5672"/>
                                <a:gd name="T44" fmla="*/ 567459237 w 6307"/>
                                <a:gd name="T45" fmla="*/ 321449411 h 5672"/>
                                <a:gd name="T46" fmla="*/ 575213950 w 6307"/>
                                <a:gd name="T47" fmla="*/ 380491330 h 5672"/>
                                <a:gd name="T48" fmla="*/ 560890657 w 6307"/>
                                <a:gd name="T49" fmla="*/ 437710592 h 5672"/>
                                <a:gd name="T50" fmla="*/ 533156249 w 6307"/>
                                <a:gd name="T51" fmla="*/ 465682549 h 5672"/>
                                <a:gd name="T52" fmla="*/ 490095155 w 6307"/>
                                <a:gd name="T53" fmla="*/ 510784048 h 5672"/>
                                <a:gd name="T54" fmla="*/ 424864535 w 6307"/>
                                <a:gd name="T55" fmla="*/ 516706404 h 5672"/>
                                <a:gd name="T56" fmla="*/ 394028424 w 6307"/>
                                <a:gd name="T57" fmla="*/ 509143928 h 5672"/>
                                <a:gd name="T58" fmla="*/ 364378143 w 6307"/>
                                <a:gd name="T59" fmla="*/ 481992031 h 5672"/>
                                <a:gd name="T60" fmla="*/ 337556214 w 6307"/>
                                <a:gd name="T61" fmla="*/ 412927757 h 5672"/>
                                <a:gd name="T62" fmla="*/ 341752832 w 6307"/>
                                <a:gd name="T63" fmla="*/ 312247116 h 5672"/>
                                <a:gd name="T64" fmla="*/ 374048728 w 6307"/>
                                <a:gd name="T65" fmla="*/ 250289729 h 5672"/>
                                <a:gd name="T66" fmla="*/ 389375717 w 6307"/>
                                <a:gd name="T67" fmla="*/ 194528051 h 5672"/>
                                <a:gd name="T68" fmla="*/ 368757196 w 6307"/>
                                <a:gd name="T69" fmla="*/ 121272358 h 5672"/>
                                <a:gd name="T70" fmla="*/ 339836958 w 6307"/>
                                <a:gd name="T71" fmla="*/ 73073155 h 5672"/>
                                <a:gd name="T72" fmla="*/ 305716406 w 6307"/>
                                <a:gd name="T73" fmla="*/ 49930441 h 5672"/>
                                <a:gd name="T74" fmla="*/ 269588762 w 6307"/>
                                <a:gd name="T75" fmla="*/ 51479444 h 5672"/>
                                <a:gd name="T76" fmla="*/ 234738468 w 6307"/>
                                <a:gd name="T77" fmla="*/ 77811281 h 5672"/>
                                <a:gd name="T78" fmla="*/ 204267227 w 6307"/>
                                <a:gd name="T79" fmla="*/ 128652598 h 5672"/>
                                <a:gd name="T80" fmla="*/ 181459179 w 6307"/>
                                <a:gd name="T81" fmla="*/ 203821463 h 5672"/>
                                <a:gd name="T82" fmla="*/ 438731739 w 6307"/>
                                <a:gd name="T83" fmla="*/ 474247320 h 5672"/>
                                <a:gd name="T84" fmla="*/ 457616521 w 6307"/>
                                <a:gd name="T85" fmla="*/ 449646721 h 5672"/>
                                <a:gd name="T86" fmla="*/ 473764469 w 6307"/>
                                <a:gd name="T87" fmla="*/ 383680151 h 5672"/>
                                <a:gd name="T88" fmla="*/ 474129642 w 6307"/>
                                <a:gd name="T89" fmla="*/ 370377556 h 5672"/>
                                <a:gd name="T90" fmla="*/ 470024241 w 6307"/>
                                <a:gd name="T91" fmla="*/ 331016478 h 5672"/>
                                <a:gd name="T92" fmla="*/ 449314502 w 6307"/>
                                <a:gd name="T93" fmla="*/ 280903801 h 5672"/>
                                <a:gd name="T94" fmla="*/ 430612156 w 6307"/>
                                <a:gd name="T95" fmla="*/ 264867974 h 5672"/>
                                <a:gd name="T96" fmla="*/ 405614883 w 6307"/>
                                <a:gd name="T97" fmla="*/ 268785737 h 5672"/>
                                <a:gd name="T98" fmla="*/ 376694344 w 6307"/>
                                <a:gd name="T99" fmla="*/ 317167176 h 5672"/>
                                <a:gd name="T100" fmla="*/ 371220678 w 6307"/>
                                <a:gd name="T101" fmla="*/ 400900812 h 5672"/>
                                <a:gd name="T102" fmla="*/ 395123036 w 6307"/>
                                <a:gd name="T103" fmla="*/ 464680555 h 5672"/>
                                <a:gd name="T104" fmla="*/ 423131097 w 6307"/>
                                <a:gd name="T105" fmla="*/ 480898618 h 5672"/>
                                <a:gd name="T106" fmla="*/ 413552031 w 6307"/>
                                <a:gd name="T107" fmla="*/ 316620469 h 5672"/>
                                <a:gd name="T108" fmla="*/ 397495300 w 6307"/>
                                <a:gd name="T109" fmla="*/ 344319073 h 5672"/>
                                <a:gd name="T110" fmla="*/ 395031819 w 6307"/>
                                <a:gd name="T111" fmla="*/ 386504803 h 5672"/>
                                <a:gd name="T112" fmla="*/ 407439539 w 6307"/>
                                <a:gd name="T113" fmla="*/ 421674764 h 5672"/>
                                <a:gd name="T114" fmla="*/ 427236498 w 6307"/>
                                <a:gd name="T115" fmla="*/ 428781651 h 5672"/>
                                <a:gd name="T116" fmla="*/ 444388143 w 6307"/>
                                <a:gd name="T117" fmla="*/ 404454104 h 5672"/>
                                <a:gd name="T118" fmla="*/ 448767196 w 6307"/>
                                <a:gd name="T119" fmla="*/ 363179552 h 5672"/>
                                <a:gd name="T120" fmla="*/ 438093215 w 6307"/>
                                <a:gd name="T121" fmla="*/ 325549712 h 567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6307" h="5672">
                                  <a:moveTo>
                                    <a:pt x="1899" y="2819"/>
                                  </a:moveTo>
                                  <a:lnTo>
                                    <a:pt x="1899" y="2819"/>
                                  </a:lnTo>
                                  <a:lnTo>
                                    <a:pt x="1918" y="2843"/>
                                  </a:lnTo>
                                  <a:lnTo>
                                    <a:pt x="1938" y="2868"/>
                                  </a:lnTo>
                                  <a:lnTo>
                                    <a:pt x="1956" y="2894"/>
                                  </a:lnTo>
                                  <a:lnTo>
                                    <a:pt x="1975" y="2920"/>
                                  </a:lnTo>
                                  <a:lnTo>
                                    <a:pt x="1993" y="2947"/>
                                  </a:lnTo>
                                  <a:lnTo>
                                    <a:pt x="2010" y="2975"/>
                                  </a:lnTo>
                                  <a:lnTo>
                                    <a:pt x="2027" y="3003"/>
                                  </a:lnTo>
                                  <a:lnTo>
                                    <a:pt x="2044" y="3033"/>
                                  </a:lnTo>
                                  <a:lnTo>
                                    <a:pt x="2072" y="3085"/>
                                  </a:lnTo>
                                  <a:lnTo>
                                    <a:pt x="2098" y="3140"/>
                                  </a:lnTo>
                                  <a:lnTo>
                                    <a:pt x="2123" y="3197"/>
                                  </a:lnTo>
                                  <a:lnTo>
                                    <a:pt x="2147" y="3256"/>
                                  </a:lnTo>
                                  <a:lnTo>
                                    <a:pt x="2168" y="3316"/>
                                  </a:lnTo>
                                  <a:lnTo>
                                    <a:pt x="2188" y="3379"/>
                                  </a:lnTo>
                                  <a:lnTo>
                                    <a:pt x="2206" y="3443"/>
                                  </a:lnTo>
                                  <a:lnTo>
                                    <a:pt x="2223" y="3509"/>
                                  </a:lnTo>
                                  <a:lnTo>
                                    <a:pt x="2238" y="3576"/>
                                  </a:lnTo>
                                  <a:lnTo>
                                    <a:pt x="2251" y="3645"/>
                                  </a:lnTo>
                                  <a:lnTo>
                                    <a:pt x="2263" y="3715"/>
                                  </a:lnTo>
                                  <a:lnTo>
                                    <a:pt x="2272" y="3787"/>
                                  </a:lnTo>
                                  <a:lnTo>
                                    <a:pt x="2280" y="3859"/>
                                  </a:lnTo>
                                  <a:lnTo>
                                    <a:pt x="2285" y="3933"/>
                                  </a:lnTo>
                                  <a:lnTo>
                                    <a:pt x="2288" y="4007"/>
                                  </a:lnTo>
                                  <a:lnTo>
                                    <a:pt x="2289" y="4083"/>
                                  </a:lnTo>
                                  <a:lnTo>
                                    <a:pt x="2288" y="4158"/>
                                  </a:lnTo>
                                  <a:lnTo>
                                    <a:pt x="2285" y="4233"/>
                                  </a:lnTo>
                                  <a:lnTo>
                                    <a:pt x="2280" y="4307"/>
                                  </a:lnTo>
                                  <a:lnTo>
                                    <a:pt x="2272" y="4380"/>
                                  </a:lnTo>
                                  <a:lnTo>
                                    <a:pt x="2263" y="4451"/>
                                  </a:lnTo>
                                  <a:lnTo>
                                    <a:pt x="2251" y="4521"/>
                                  </a:lnTo>
                                  <a:lnTo>
                                    <a:pt x="2238" y="4589"/>
                                  </a:lnTo>
                                  <a:lnTo>
                                    <a:pt x="2223" y="4657"/>
                                  </a:lnTo>
                                  <a:lnTo>
                                    <a:pt x="2206" y="4723"/>
                                  </a:lnTo>
                                  <a:lnTo>
                                    <a:pt x="2188" y="4787"/>
                                  </a:lnTo>
                                  <a:lnTo>
                                    <a:pt x="2168" y="4850"/>
                                  </a:lnTo>
                                  <a:lnTo>
                                    <a:pt x="2147" y="4911"/>
                                  </a:lnTo>
                                  <a:lnTo>
                                    <a:pt x="2123" y="4969"/>
                                  </a:lnTo>
                                  <a:lnTo>
                                    <a:pt x="2098" y="5026"/>
                                  </a:lnTo>
                                  <a:lnTo>
                                    <a:pt x="2072" y="5080"/>
                                  </a:lnTo>
                                  <a:lnTo>
                                    <a:pt x="2044" y="5133"/>
                                  </a:lnTo>
                                  <a:lnTo>
                                    <a:pt x="2027" y="5163"/>
                                  </a:lnTo>
                                  <a:lnTo>
                                    <a:pt x="2009" y="5193"/>
                                  </a:lnTo>
                                  <a:lnTo>
                                    <a:pt x="1991" y="5221"/>
                                  </a:lnTo>
                                  <a:lnTo>
                                    <a:pt x="1973" y="5249"/>
                                  </a:lnTo>
                                  <a:lnTo>
                                    <a:pt x="1954" y="5276"/>
                                  </a:lnTo>
                                  <a:lnTo>
                                    <a:pt x="1934" y="5302"/>
                                  </a:lnTo>
                                  <a:lnTo>
                                    <a:pt x="1915" y="5328"/>
                                  </a:lnTo>
                                  <a:lnTo>
                                    <a:pt x="1893" y="5352"/>
                                  </a:lnTo>
                                  <a:lnTo>
                                    <a:pt x="1873" y="5377"/>
                                  </a:lnTo>
                                  <a:lnTo>
                                    <a:pt x="1852" y="5399"/>
                                  </a:lnTo>
                                  <a:lnTo>
                                    <a:pt x="1829" y="5422"/>
                                  </a:lnTo>
                                  <a:lnTo>
                                    <a:pt x="1807" y="5443"/>
                                  </a:lnTo>
                                  <a:lnTo>
                                    <a:pt x="1785" y="5463"/>
                                  </a:lnTo>
                                  <a:lnTo>
                                    <a:pt x="1762" y="5482"/>
                                  </a:lnTo>
                                  <a:lnTo>
                                    <a:pt x="1739" y="5501"/>
                                  </a:lnTo>
                                  <a:lnTo>
                                    <a:pt x="1714" y="5518"/>
                                  </a:lnTo>
                                  <a:lnTo>
                                    <a:pt x="1691" y="5535"/>
                                  </a:lnTo>
                                  <a:lnTo>
                                    <a:pt x="1667" y="5550"/>
                                  </a:lnTo>
                                  <a:lnTo>
                                    <a:pt x="1641" y="5565"/>
                                  </a:lnTo>
                                  <a:lnTo>
                                    <a:pt x="1617" y="5579"/>
                                  </a:lnTo>
                                  <a:lnTo>
                                    <a:pt x="1590" y="5592"/>
                                  </a:lnTo>
                                  <a:lnTo>
                                    <a:pt x="1564" y="5604"/>
                                  </a:lnTo>
                                  <a:lnTo>
                                    <a:pt x="1538" y="5614"/>
                                  </a:lnTo>
                                  <a:lnTo>
                                    <a:pt x="1511" y="5624"/>
                                  </a:lnTo>
                                  <a:lnTo>
                                    <a:pt x="1485" y="5632"/>
                                  </a:lnTo>
                                  <a:lnTo>
                                    <a:pt x="1458" y="5640"/>
                                  </a:lnTo>
                                  <a:lnTo>
                                    <a:pt x="1430" y="5646"/>
                                  </a:lnTo>
                                  <a:lnTo>
                                    <a:pt x="1403" y="5650"/>
                                  </a:lnTo>
                                  <a:lnTo>
                                    <a:pt x="1374" y="5655"/>
                                  </a:lnTo>
                                  <a:lnTo>
                                    <a:pt x="1346" y="5658"/>
                                  </a:lnTo>
                                  <a:lnTo>
                                    <a:pt x="1317" y="5660"/>
                                  </a:lnTo>
                                  <a:lnTo>
                                    <a:pt x="1289" y="5660"/>
                                  </a:lnTo>
                                  <a:lnTo>
                                    <a:pt x="1259" y="5660"/>
                                  </a:lnTo>
                                  <a:lnTo>
                                    <a:pt x="1231" y="5658"/>
                                  </a:lnTo>
                                  <a:lnTo>
                                    <a:pt x="1203" y="5655"/>
                                  </a:lnTo>
                                  <a:lnTo>
                                    <a:pt x="1174" y="5650"/>
                                  </a:lnTo>
                                  <a:lnTo>
                                    <a:pt x="1146" y="5646"/>
                                  </a:lnTo>
                                  <a:lnTo>
                                    <a:pt x="1118" y="5640"/>
                                  </a:lnTo>
                                  <a:lnTo>
                                    <a:pt x="1092" y="5632"/>
                                  </a:lnTo>
                                  <a:lnTo>
                                    <a:pt x="1065" y="5624"/>
                                  </a:lnTo>
                                  <a:lnTo>
                                    <a:pt x="1039" y="5614"/>
                                  </a:lnTo>
                                  <a:lnTo>
                                    <a:pt x="1012" y="5604"/>
                                  </a:lnTo>
                                  <a:lnTo>
                                    <a:pt x="987" y="5592"/>
                                  </a:lnTo>
                                  <a:lnTo>
                                    <a:pt x="961" y="5579"/>
                                  </a:lnTo>
                                  <a:lnTo>
                                    <a:pt x="935" y="5565"/>
                                  </a:lnTo>
                                  <a:lnTo>
                                    <a:pt x="910" y="5550"/>
                                  </a:lnTo>
                                  <a:lnTo>
                                    <a:pt x="885" y="5535"/>
                                  </a:lnTo>
                                  <a:lnTo>
                                    <a:pt x="862" y="5518"/>
                                  </a:lnTo>
                                  <a:lnTo>
                                    <a:pt x="838" y="5501"/>
                                  </a:lnTo>
                                  <a:lnTo>
                                    <a:pt x="814" y="5482"/>
                                  </a:lnTo>
                                  <a:lnTo>
                                    <a:pt x="792" y="5463"/>
                                  </a:lnTo>
                                  <a:lnTo>
                                    <a:pt x="769" y="5443"/>
                                  </a:lnTo>
                                  <a:lnTo>
                                    <a:pt x="747" y="5422"/>
                                  </a:lnTo>
                                  <a:lnTo>
                                    <a:pt x="725" y="5399"/>
                                  </a:lnTo>
                                  <a:lnTo>
                                    <a:pt x="703" y="5377"/>
                                  </a:lnTo>
                                  <a:lnTo>
                                    <a:pt x="683" y="5352"/>
                                  </a:lnTo>
                                  <a:lnTo>
                                    <a:pt x="662" y="5328"/>
                                  </a:lnTo>
                                  <a:lnTo>
                                    <a:pt x="643" y="5302"/>
                                  </a:lnTo>
                                  <a:lnTo>
                                    <a:pt x="623" y="5276"/>
                                  </a:lnTo>
                                  <a:lnTo>
                                    <a:pt x="603" y="5249"/>
                                  </a:lnTo>
                                  <a:lnTo>
                                    <a:pt x="585" y="5221"/>
                                  </a:lnTo>
                                  <a:lnTo>
                                    <a:pt x="567" y="5193"/>
                                  </a:lnTo>
                                  <a:lnTo>
                                    <a:pt x="549" y="5163"/>
                                  </a:lnTo>
                                  <a:lnTo>
                                    <a:pt x="532" y="5133"/>
                                  </a:lnTo>
                                  <a:lnTo>
                                    <a:pt x="508" y="5087"/>
                                  </a:lnTo>
                                  <a:lnTo>
                                    <a:pt x="485" y="5039"/>
                                  </a:lnTo>
                                  <a:lnTo>
                                    <a:pt x="459" y="5029"/>
                                  </a:lnTo>
                                  <a:lnTo>
                                    <a:pt x="433" y="5016"/>
                                  </a:lnTo>
                                  <a:lnTo>
                                    <a:pt x="409" y="5002"/>
                                  </a:lnTo>
                                  <a:lnTo>
                                    <a:pt x="384" y="4986"/>
                                  </a:lnTo>
                                  <a:lnTo>
                                    <a:pt x="360" y="4969"/>
                                  </a:lnTo>
                                  <a:lnTo>
                                    <a:pt x="336" y="4950"/>
                                  </a:lnTo>
                                  <a:lnTo>
                                    <a:pt x="314" y="4931"/>
                                  </a:lnTo>
                                  <a:lnTo>
                                    <a:pt x="292" y="4910"/>
                                  </a:lnTo>
                                  <a:lnTo>
                                    <a:pt x="269" y="4886"/>
                                  </a:lnTo>
                                  <a:lnTo>
                                    <a:pt x="249" y="4863"/>
                                  </a:lnTo>
                                  <a:lnTo>
                                    <a:pt x="229" y="4837"/>
                                  </a:lnTo>
                                  <a:lnTo>
                                    <a:pt x="209" y="4811"/>
                                  </a:lnTo>
                                  <a:lnTo>
                                    <a:pt x="189" y="4783"/>
                                  </a:lnTo>
                                  <a:lnTo>
                                    <a:pt x="171" y="4754"/>
                                  </a:lnTo>
                                  <a:lnTo>
                                    <a:pt x="154" y="4724"/>
                                  </a:lnTo>
                                  <a:lnTo>
                                    <a:pt x="137" y="4694"/>
                                  </a:lnTo>
                                  <a:lnTo>
                                    <a:pt x="122" y="4662"/>
                                  </a:lnTo>
                                  <a:lnTo>
                                    <a:pt x="106" y="4629"/>
                                  </a:lnTo>
                                  <a:lnTo>
                                    <a:pt x="93" y="4595"/>
                                  </a:lnTo>
                                  <a:lnTo>
                                    <a:pt x="80" y="4559"/>
                                  </a:lnTo>
                                  <a:lnTo>
                                    <a:pt x="67" y="4524"/>
                                  </a:lnTo>
                                  <a:lnTo>
                                    <a:pt x="56" y="4487"/>
                                  </a:lnTo>
                                  <a:lnTo>
                                    <a:pt x="46" y="4450"/>
                                  </a:lnTo>
                                  <a:lnTo>
                                    <a:pt x="36" y="4411"/>
                                  </a:lnTo>
                                  <a:lnTo>
                                    <a:pt x="28" y="4373"/>
                                  </a:lnTo>
                                  <a:lnTo>
                                    <a:pt x="20" y="4333"/>
                                  </a:lnTo>
                                  <a:lnTo>
                                    <a:pt x="14" y="4293"/>
                                  </a:lnTo>
                                  <a:lnTo>
                                    <a:pt x="10" y="4252"/>
                                  </a:lnTo>
                                  <a:lnTo>
                                    <a:pt x="5" y="4210"/>
                                  </a:lnTo>
                                  <a:lnTo>
                                    <a:pt x="2" y="4169"/>
                                  </a:lnTo>
                                  <a:lnTo>
                                    <a:pt x="0" y="4126"/>
                                  </a:lnTo>
                                  <a:lnTo>
                                    <a:pt x="0" y="4083"/>
                                  </a:lnTo>
                                  <a:lnTo>
                                    <a:pt x="0" y="4040"/>
                                  </a:lnTo>
                                  <a:lnTo>
                                    <a:pt x="2" y="3997"/>
                                  </a:lnTo>
                                  <a:lnTo>
                                    <a:pt x="5" y="3955"/>
                                  </a:lnTo>
                                  <a:lnTo>
                                    <a:pt x="10" y="3913"/>
                                  </a:lnTo>
                                  <a:lnTo>
                                    <a:pt x="14" y="3873"/>
                                  </a:lnTo>
                                  <a:lnTo>
                                    <a:pt x="20" y="3832"/>
                                  </a:lnTo>
                                  <a:lnTo>
                                    <a:pt x="28" y="3793"/>
                                  </a:lnTo>
                                  <a:lnTo>
                                    <a:pt x="36" y="3754"/>
                                  </a:lnTo>
                                  <a:lnTo>
                                    <a:pt x="46" y="3716"/>
                                  </a:lnTo>
                                  <a:lnTo>
                                    <a:pt x="56" y="3678"/>
                                  </a:lnTo>
                                  <a:lnTo>
                                    <a:pt x="67" y="3642"/>
                                  </a:lnTo>
                                  <a:lnTo>
                                    <a:pt x="80" y="3606"/>
                                  </a:lnTo>
                                  <a:lnTo>
                                    <a:pt x="93" y="3572"/>
                                  </a:lnTo>
                                  <a:lnTo>
                                    <a:pt x="106" y="3538"/>
                                  </a:lnTo>
                                  <a:lnTo>
                                    <a:pt x="122" y="3505"/>
                                  </a:lnTo>
                                  <a:lnTo>
                                    <a:pt x="137" y="3473"/>
                                  </a:lnTo>
                                  <a:lnTo>
                                    <a:pt x="154" y="3442"/>
                                  </a:lnTo>
                                  <a:lnTo>
                                    <a:pt x="171" y="3412"/>
                                  </a:lnTo>
                                  <a:lnTo>
                                    <a:pt x="189" y="3382"/>
                                  </a:lnTo>
                                  <a:lnTo>
                                    <a:pt x="209" y="3356"/>
                                  </a:lnTo>
                                  <a:lnTo>
                                    <a:pt x="229" y="3329"/>
                                  </a:lnTo>
                                  <a:lnTo>
                                    <a:pt x="249" y="3304"/>
                                  </a:lnTo>
                                  <a:lnTo>
                                    <a:pt x="269" y="3279"/>
                                  </a:lnTo>
                                  <a:lnTo>
                                    <a:pt x="292" y="3257"/>
                                  </a:lnTo>
                                  <a:lnTo>
                                    <a:pt x="314" y="3235"/>
                                  </a:lnTo>
                                  <a:lnTo>
                                    <a:pt x="336" y="3215"/>
                                  </a:lnTo>
                                  <a:lnTo>
                                    <a:pt x="360" y="3197"/>
                                  </a:lnTo>
                                  <a:lnTo>
                                    <a:pt x="384" y="3180"/>
                                  </a:lnTo>
                                  <a:lnTo>
                                    <a:pt x="409" y="3164"/>
                                  </a:lnTo>
                                  <a:lnTo>
                                    <a:pt x="433" y="3150"/>
                                  </a:lnTo>
                                  <a:lnTo>
                                    <a:pt x="459" y="3137"/>
                                  </a:lnTo>
                                  <a:lnTo>
                                    <a:pt x="485" y="3127"/>
                                  </a:lnTo>
                                  <a:lnTo>
                                    <a:pt x="508" y="3079"/>
                                  </a:lnTo>
                                  <a:lnTo>
                                    <a:pt x="532" y="3033"/>
                                  </a:lnTo>
                                  <a:lnTo>
                                    <a:pt x="548" y="3004"/>
                                  </a:lnTo>
                                  <a:lnTo>
                                    <a:pt x="565" y="2977"/>
                                  </a:lnTo>
                                  <a:lnTo>
                                    <a:pt x="582" y="2950"/>
                                  </a:lnTo>
                                  <a:lnTo>
                                    <a:pt x="599" y="2924"/>
                                  </a:lnTo>
                                  <a:lnTo>
                                    <a:pt x="617" y="2897"/>
                                  </a:lnTo>
                                  <a:lnTo>
                                    <a:pt x="635" y="2872"/>
                                  </a:lnTo>
                                  <a:lnTo>
                                    <a:pt x="654" y="2848"/>
                                  </a:lnTo>
                                  <a:lnTo>
                                    <a:pt x="674" y="2825"/>
                                  </a:lnTo>
                                  <a:lnTo>
                                    <a:pt x="693" y="2801"/>
                                  </a:lnTo>
                                  <a:lnTo>
                                    <a:pt x="713" y="2780"/>
                                  </a:lnTo>
                                  <a:lnTo>
                                    <a:pt x="733" y="2759"/>
                                  </a:lnTo>
                                  <a:lnTo>
                                    <a:pt x="753" y="2737"/>
                                  </a:lnTo>
                                  <a:lnTo>
                                    <a:pt x="775" y="2718"/>
                                  </a:lnTo>
                                  <a:lnTo>
                                    <a:pt x="796" y="2699"/>
                                  </a:lnTo>
                                  <a:lnTo>
                                    <a:pt x="818" y="2681"/>
                                  </a:lnTo>
                                  <a:lnTo>
                                    <a:pt x="840" y="2663"/>
                                  </a:lnTo>
                                  <a:lnTo>
                                    <a:pt x="851" y="2582"/>
                                  </a:lnTo>
                                  <a:lnTo>
                                    <a:pt x="865" y="2501"/>
                                  </a:lnTo>
                                  <a:lnTo>
                                    <a:pt x="879" y="2422"/>
                                  </a:lnTo>
                                  <a:lnTo>
                                    <a:pt x="894" y="2345"/>
                                  </a:lnTo>
                                  <a:lnTo>
                                    <a:pt x="910" y="2268"/>
                                  </a:lnTo>
                                  <a:lnTo>
                                    <a:pt x="927" y="2192"/>
                                  </a:lnTo>
                                  <a:lnTo>
                                    <a:pt x="946" y="2119"/>
                                  </a:lnTo>
                                  <a:lnTo>
                                    <a:pt x="965" y="2045"/>
                                  </a:lnTo>
                                  <a:lnTo>
                                    <a:pt x="985" y="1974"/>
                                  </a:lnTo>
                                  <a:lnTo>
                                    <a:pt x="1007" y="1904"/>
                                  </a:lnTo>
                                  <a:lnTo>
                                    <a:pt x="1029" y="1835"/>
                                  </a:lnTo>
                                  <a:lnTo>
                                    <a:pt x="1051" y="1768"/>
                                  </a:lnTo>
                                  <a:lnTo>
                                    <a:pt x="1076" y="1701"/>
                                  </a:lnTo>
                                  <a:lnTo>
                                    <a:pt x="1100" y="1636"/>
                                  </a:lnTo>
                                  <a:lnTo>
                                    <a:pt x="1127" y="1572"/>
                                  </a:lnTo>
                                  <a:lnTo>
                                    <a:pt x="1154" y="1509"/>
                                  </a:lnTo>
                                  <a:lnTo>
                                    <a:pt x="1181" y="1448"/>
                                  </a:lnTo>
                                  <a:lnTo>
                                    <a:pt x="1209" y="1388"/>
                                  </a:lnTo>
                                  <a:lnTo>
                                    <a:pt x="1239" y="1329"/>
                                  </a:lnTo>
                                  <a:lnTo>
                                    <a:pt x="1269" y="1272"/>
                                  </a:lnTo>
                                  <a:lnTo>
                                    <a:pt x="1299" y="1215"/>
                                  </a:lnTo>
                                  <a:lnTo>
                                    <a:pt x="1330" y="1160"/>
                                  </a:lnTo>
                                  <a:lnTo>
                                    <a:pt x="1363" y="1107"/>
                                  </a:lnTo>
                                  <a:lnTo>
                                    <a:pt x="1396" y="1053"/>
                                  </a:lnTo>
                                  <a:lnTo>
                                    <a:pt x="1429" y="1002"/>
                                  </a:lnTo>
                                  <a:lnTo>
                                    <a:pt x="1464" y="952"/>
                                  </a:lnTo>
                                  <a:lnTo>
                                    <a:pt x="1499" y="904"/>
                                  </a:lnTo>
                                  <a:lnTo>
                                    <a:pt x="1535" y="857"/>
                                  </a:lnTo>
                                  <a:lnTo>
                                    <a:pt x="1571" y="811"/>
                                  </a:lnTo>
                                  <a:lnTo>
                                    <a:pt x="1608" y="766"/>
                                  </a:lnTo>
                                  <a:lnTo>
                                    <a:pt x="1646" y="722"/>
                                  </a:lnTo>
                                  <a:lnTo>
                                    <a:pt x="1684" y="680"/>
                                  </a:lnTo>
                                  <a:lnTo>
                                    <a:pt x="1723" y="639"/>
                                  </a:lnTo>
                                  <a:lnTo>
                                    <a:pt x="1762" y="599"/>
                                  </a:lnTo>
                                  <a:lnTo>
                                    <a:pt x="1802" y="561"/>
                                  </a:lnTo>
                                  <a:lnTo>
                                    <a:pt x="1842" y="523"/>
                                  </a:lnTo>
                                  <a:lnTo>
                                    <a:pt x="1884" y="487"/>
                                  </a:lnTo>
                                  <a:lnTo>
                                    <a:pt x="1924" y="453"/>
                                  </a:lnTo>
                                  <a:lnTo>
                                    <a:pt x="1967" y="419"/>
                                  </a:lnTo>
                                  <a:lnTo>
                                    <a:pt x="2008" y="387"/>
                                  </a:lnTo>
                                  <a:lnTo>
                                    <a:pt x="2051" y="356"/>
                                  </a:lnTo>
                                  <a:lnTo>
                                    <a:pt x="2094" y="328"/>
                                  </a:lnTo>
                                  <a:lnTo>
                                    <a:pt x="2138" y="299"/>
                                  </a:lnTo>
                                  <a:lnTo>
                                    <a:pt x="2182" y="272"/>
                                  </a:lnTo>
                                  <a:lnTo>
                                    <a:pt x="2225" y="246"/>
                                  </a:lnTo>
                                  <a:lnTo>
                                    <a:pt x="2270" y="221"/>
                                  </a:lnTo>
                                  <a:lnTo>
                                    <a:pt x="2316" y="199"/>
                                  </a:lnTo>
                                  <a:lnTo>
                                    <a:pt x="2360" y="176"/>
                                  </a:lnTo>
                                  <a:lnTo>
                                    <a:pt x="2406" y="156"/>
                                  </a:lnTo>
                                  <a:lnTo>
                                    <a:pt x="2452" y="136"/>
                                  </a:lnTo>
                                  <a:lnTo>
                                    <a:pt x="2498" y="118"/>
                                  </a:lnTo>
                                  <a:lnTo>
                                    <a:pt x="2543" y="102"/>
                                  </a:lnTo>
                                  <a:lnTo>
                                    <a:pt x="2590" y="86"/>
                                  </a:lnTo>
                                  <a:lnTo>
                                    <a:pt x="2637" y="72"/>
                                  </a:lnTo>
                                  <a:lnTo>
                                    <a:pt x="2684" y="58"/>
                                  </a:lnTo>
                                  <a:lnTo>
                                    <a:pt x="2731" y="47"/>
                                  </a:lnTo>
                                  <a:lnTo>
                                    <a:pt x="2778" y="37"/>
                                  </a:lnTo>
                                  <a:lnTo>
                                    <a:pt x="2824" y="27"/>
                                  </a:lnTo>
                                  <a:lnTo>
                                    <a:pt x="2872" y="20"/>
                                  </a:lnTo>
                                  <a:lnTo>
                                    <a:pt x="2920" y="13"/>
                                  </a:lnTo>
                                  <a:lnTo>
                                    <a:pt x="2967" y="7"/>
                                  </a:lnTo>
                                  <a:lnTo>
                                    <a:pt x="3015" y="4"/>
                                  </a:lnTo>
                                  <a:lnTo>
                                    <a:pt x="3063" y="1"/>
                                  </a:lnTo>
                                  <a:lnTo>
                                    <a:pt x="3110" y="0"/>
                                  </a:lnTo>
                                  <a:lnTo>
                                    <a:pt x="3158" y="0"/>
                                  </a:lnTo>
                                  <a:lnTo>
                                    <a:pt x="3205" y="1"/>
                                  </a:lnTo>
                                  <a:lnTo>
                                    <a:pt x="3253" y="3"/>
                                  </a:lnTo>
                                  <a:lnTo>
                                    <a:pt x="3300" y="6"/>
                                  </a:lnTo>
                                  <a:lnTo>
                                    <a:pt x="3348" y="11"/>
                                  </a:lnTo>
                                  <a:lnTo>
                                    <a:pt x="3396" y="18"/>
                                  </a:lnTo>
                                  <a:lnTo>
                                    <a:pt x="3443" y="25"/>
                                  </a:lnTo>
                                  <a:lnTo>
                                    <a:pt x="3490" y="34"/>
                                  </a:lnTo>
                                  <a:lnTo>
                                    <a:pt x="3537" y="43"/>
                                  </a:lnTo>
                                  <a:lnTo>
                                    <a:pt x="3584" y="55"/>
                                  </a:lnTo>
                                  <a:lnTo>
                                    <a:pt x="3631" y="68"/>
                                  </a:lnTo>
                                  <a:lnTo>
                                    <a:pt x="3677" y="82"/>
                                  </a:lnTo>
                                  <a:lnTo>
                                    <a:pt x="3724" y="97"/>
                                  </a:lnTo>
                                  <a:lnTo>
                                    <a:pt x="3769" y="113"/>
                                  </a:lnTo>
                                  <a:lnTo>
                                    <a:pt x="3815" y="131"/>
                                  </a:lnTo>
                                  <a:lnTo>
                                    <a:pt x="3861" y="150"/>
                                  </a:lnTo>
                                  <a:lnTo>
                                    <a:pt x="3907" y="170"/>
                                  </a:lnTo>
                                  <a:lnTo>
                                    <a:pt x="3951" y="191"/>
                                  </a:lnTo>
                                  <a:lnTo>
                                    <a:pt x="3996" y="215"/>
                                  </a:lnTo>
                                  <a:lnTo>
                                    <a:pt x="4041" y="238"/>
                                  </a:lnTo>
                                  <a:lnTo>
                                    <a:pt x="4085" y="264"/>
                                  </a:lnTo>
                                  <a:lnTo>
                                    <a:pt x="4128" y="290"/>
                                  </a:lnTo>
                                  <a:lnTo>
                                    <a:pt x="4172" y="319"/>
                                  </a:lnTo>
                                  <a:lnTo>
                                    <a:pt x="4214" y="348"/>
                                  </a:lnTo>
                                  <a:lnTo>
                                    <a:pt x="4257" y="379"/>
                                  </a:lnTo>
                                  <a:lnTo>
                                    <a:pt x="4299" y="411"/>
                                  </a:lnTo>
                                  <a:lnTo>
                                    <a:pt x="4341" y="444"/>
                                  </a:lnTo>
                                  <a:lnTo>
                                    <a:pt x="4382" y="478"/>
                                  </a:lnTo>
                                  <a:lnTo>
                                    <a:pt x="4423" y="514"/>
                                  </a:lnTo>
                                  <a:lnTo>
                                    <a:pt x="4462" y="551"/>
                                  </a:lnTo>
                                  <a:lnTo>
                                    <a:pt x="4503" y="588"/>
                                  </a:lnTo>
                                  <a:lnTo>
                                    <a:pt x="4541" y="629"/>
                                  </a:lnTo>
                                  <a:lnTo>
                                    <a:pt x="4580" y="669"/>
                                  </a:lnTo>
                                  <a:lnTo>
                                    <a:pt x="4618" y="712"/>
                                  </a:lnTo>
                                  <a:lnTo>
                                    <a:pt x="4655" y="754"/>
                                  </a:lnTo>
                                  <a:lnTo>
                                    <a:pt x="4692" y="799"/>
                                  </a:lnTo>
                                  <a:lnTo>
                                    <a:pt x="4728" y="846"/>
                                  </a:lnTo>
                                  <a:lnTo>
                                    <a:pt x="4763" y="893"/>
                                  </a:lnTo>
                                  <a:lnTo>
                                    <a:pt x="4799" y="942"/>
                                  </a:lnTo>
                                  <a:lnTo>
                                    <a:pt x="4833" y="991"/>
                                  </a:lnTo>
                                  <a:lnTo>
                                    <a:pt x="4866" y="1042"/>
                                  </a:lnTo>
                                  <a:lnTo>
                                    <a:pt x="4899" y="1095"/>
                                  </a:lnTo>
                                  <a:lnTo>
                                    <a:pt x="4931" y="1148"/>
                                  </a:lnTo>
                                  <a:lnTo>
                                    <a:pt x="4961" y="1204"/>
                                  </a:lnTo>
                                  <a:lnTo>
                                    <a:pt x="4992" y="1260"/>
                                  </a:lnTo>
                                  <a:lnTo>
                                    <a:pt x="5022" y="1317"/>
                                  </a:lnTo>
                                  <a:lnTo>
                                    <a:pt x="5051" y="1376"/>
                                  </a:lnTo>
                                  <a:lnTo>
                                    <a:pt x="5079" y="1436"/>
                                  </a:lnTo>
                                  <a:lnTo>
                                    <a:pt x="5106" y="1497"/>
                                  </a:lnTo>
                                  <a:lnTo>
                                    <a:pt x="5133" y="1560"/>
                                  </a:lnTo>
                                  <a:lnTo>
                                    <a:pt x="5158" y="1624"/>
                                  </a:lnTo>
                                  <a:lnTo>
                                    <a:pt x="5183" y="1690"/>
                                  </a:lnTo>
                                  <a:lnTo>
                                    <a:pt x="5206" y="1756"/>
                                  </a:lnTo>
                                  <a:lnTo>
                                    <a:pt x="5229" y="1824"/>
                                  </a:lnTo>
                                  <a:lnTo>
                                    <a:pt x="5251" y="1893"/>
                                  </a:lnTo>
                                  <a:lnTo>
                                    <a:pt x="5271" y="1964"/>
                                  </a:lnTo>
                                  <a:lnTo>
                                    <a:pt x="5291" y="2036"/>
                                  </a:lnTo>
                                  <a:lnTo>
                                    <a:pt x="5311" y="2108"/>
                                  </a:lnTo>
                                  <a:lnTo>
                                    <a:pt x="5328" y="2183"/>
                                  </a:lnTo>
                                  <a:lnTo>
                                    <a:pt x="5345" y="2258"/>
                                  </a:lnTo>
                                  <a:lnTo>
                                    <a:pt x="5361" y="2335"/>
                                  </a:lnTo>
                                  <a:lnTo>
                                    <a:pt x="5375" y="2414"/>
                                  </a:lnTo>
                                  <a:lnTo>
                                    <a:pt x="5388" y="2492"/>
                                  </a:lnTo>
                                  <a:lnTo>
                                    <a:pt x="5401" y="2573"/>
                                  </a:lnTo>
                                  <a:lnTo>
                                    <a:pt x="5432" y="2590"/>
                                  </a:lnTo>
                                  <a:lnTo>
                                    <a:pt x="5462" y="2608"/>
                                  </a:lnTo>
                                  <a:lnTo>
                                    <a:pt x="5491" y="2628"/>
                                  </a:lnTo>
                                  <a:lnTo>
                                    <a:pt x="5520" y="2649"/>
                                  </a:lnTo>
                                  <a:lnTo>
                                    <a:pt x="5548" y="2671"/>
                                  </a:lnTo>
                                  <a:lnTo>
                                    <a:pt x="5577" y="2695"/>
                                  </a:lnTo>
                                  <a:lnTo>
                                    <a:pt x="5603" y="2720"/>
                                  </a:lnTo>
                                  <a:lnTo>
                                    <a:pt x="5630" y="2747"/>
                                  </a:lnTo>
                                  <a:lnTo>
                                    <a:pt x="5655" y="2776"/>
                                  </a:lnTo>
                                  <a:lnTo>
                                    <a:pt x="5681" y="2805"/>
                                  </a:lnTo>
                                  <a:lnTo>
                                    <a:pt x="5705" y="2836"/>
                                  </a:lnTo>
                                  <a:lnTo>
                                    <a:pt x="5730" y="2868"/>
                                  </a:lnTo>
                                  <a:lnTo>
                                    <a:pt x="5753" y="2901"/>
                                  </a:lnTo>
                                  <a:lnTo>
                                    <a:pt x="5776" y="2936"/>
                                  </a:lnTo>
                                  <a:lnTo>
                                    <a:pt x="5798" y="2971"/>
                                  </a:lnTo>
                                  <a:lnTo>
                                    <a:pt x="5819" y="3009"/>
                                  </a:lnTo>
                                  <a:lnTo>
                                    <a:pt x="5844" y="3054"/>
                                  </a:lnTo>
                                  <a:lnTo>
                                    <a:pt x="5866" y="3102"/>
                                  </a:lnTo>
                                  <a:lnTo>
                                    <a:pt x="5889" y="3109"/>
                                  </a:lnTo>
                                  <a:lnTo>
                                    <a:pt x="5912" y="3117"/>
                                  </a:lnTo>
                                  <a:lnTo>
                                    <a:pt x="5934" y="3128"/>
                                  </a:lnTo>
                                  <a:lnTo>
                                    <a:pt x="5957" y="3141"/>
                                  </a:lnTo>
                                  <a:lnTo>
                                    <a:pt x="5978" y="3155"/>
                                  </a:lnTo>
                                  <a:lnTo>
                                    <a:pt x="5999" y="3170"/>
                                  </a:lnTo>
                                  <a:lnTo>
                                    <a:pt x="6019" y="3189"/>
                                  </a:lnTo>
                                  <a:lnTo>
                                    <a:pt x="6040" y="3209"/>
                                  </a:lnTo>
                                  <a:lnTo>
                                    <a:pt x="6060" y="3230"/>
                                  </a:lnTo>
                                  <a:lnTo>
                                    <a:pt x="6079" y="3253"/>
                                  </a:lnTo>
                                  <a:lnTo>
                                    <a:pt x="6097" y="3278"/>
                                  </a:lnTo>
                                  <a:lnTo>
                                    <a:pt x="6115" y="3305"/>
                                  </a:lnTo>
                                  <a:lnTo>
                                    <a:pt x="6132" y="3332"/>
                                  </a:lnTo>
                                  <a:lnTo>
                                    <a:pt x="6148" y="3361"/>
                                  </a:lnTo>
                                  <a:lnTo>
                                    <a:pt x="6164" y="3392"/>
                                  </a:lnTo>
                                  <a:lnTo>
                                    <a:pt x="6180" y="3424"/>
                                  </a:lnTo>
                                  <a:lnTo>
                                    <a:pt x="6194" y="3458"/>
                                  </a:lnTo>
                                  <a:lnTo>
                                    <a:pt x="6208" y="3492"/>
                                  </a:lnTo>
                                  <a:lnTo>
                                    <a:pt x="6220" y="3528"/>
                                  </a:lnTo>
                                  <a:lnTo>
                                    <a:pt x="6233" y="3565"/>
                                  </a:lnTo>
                                  <a:lnTo>
                                    <a:pt x="6244" y="3604"/>
                                  </a:lnTo>
                                  <a:lnTo>
                                    <a:pt x="6254" y="3643"/>
                                  </a:lnTo>
                                  <a:lnTo>
                                    <a:pt x="6264" y="3682"/>
                                  </a:lnTo>
                                  <a:lnTo>
                                    <a:pt x="6273" y="3724"/>
                                  </a:lnTo>
                                  <a:lnTo>
                                    <a:pt x="6281" y="3767"/>
                                  </a:lnTo>
                                  <a:lnTo>
                                    <a:pt x="6287" y="3809"/>
                                  </a:lnTo>
                                  <a:lnTo>
                                    <a:pt x="6293" y="3853"/>
                                  </a:lnTo>
                                  <a:lnTo>
                                    <a:pt x="6298" y="3897"/>
                                  </a:lnTo>
                                  <a:lnTo>
                                    <a:pt x="6301" y="3943"/>
                                  </a:lnTo>
                                  <a:lnTo>
                                    <a:pt x="6305" y="3989"/>
                                  </a:lnTo>
                                  <a:lnTo>
                                    <a:pt x="6307" y="4036"/>
                                  </a:lnTo>
                                  <a:lnTo>
                                    <a:pt x="6307" y="4083"/>
                                  </a:lnTo>
                                  <a:lnTo>
                                    <a:pt x="6307" y="4131"/>
                                  </a:lnTo>
                                  <a:lnTo>
                                    <a:pt x="6305" y="4176"/>
                                  </a:lnTo>
                                  <a:lnTo>
                                    <a:pt x="6301" y="4223"/>
                                  </a:lnTo>
                                  <a:lnTo>
                                    <a:pt x="6298" y="4268"/>
                                  </a:lnTo>
                                  <a:lnTo>
                                    <a:pt x="6293" y="4313"/>
                                  </a:lnTo>
                                  <a:lnTo>
                                    <a:pt x="6287" y="4356"/>
                                  </a:lnTo>
                                  <a:lnTo>
                                    <a:pt x="6281" y="4400"/>
                                  </a:lnTo>
                                  <a:lnTo>
                                    <a:pt x="6273" y="4441"/>
                                  </a:lnTo>
                                  <a:lnTo>
                                    <a:pt x="6264" y="4483"/>
                                  </a:lnTo>
                                  <a:lnTo>
                                    <a:pt x="6254" y="4523"/>
                                  </a:lnTo>
                                  <a:lnTo>
                                    <a:pt x="6244" y="4563"/>
                                  </a:lnTo>
                                  <a:lnTo>
                                    <a:pt x="6233" y="4601"/>
                                  </a:lnTo>
                                  <a:lnTo>
                                    <a:pt x="6220" y="4638"/>
                                  </a:lnTo>
                                  <a:lnTo>
                                    <a:pt x="6208" y="4673"/>
                                  </a:lnTo>
                                  <a:lnTo>
                                    <a:pt x="6194" y="4708"/>
                                  </a:lnTo>
                                  <a:lnTo>
                                    <a:pt x="6180" y="4741"/>
                                  </a:lnTo>
                                  <a:lnTo>
                                    <a:pt x="6164" y="4773"/>
                                  </a:lnTo>
                                  <a:lnTo>
                                    <a:pt x="6148" y="4804"/>
                                  </a:lnTo>
                                  <a:lnTo>
                                    <a:pt x="6132" y="4834"/>
                                  </a:lnTo>
                                  <a:lnTo>
                                    <a:pt x="6115" y="4862"/>
                                  </a:lnTo>
                                  <a:lnTo>
                                    <a:pt x="6097" y="4888"/>
                                  </a:lnTo>
                                  <a:lnTo>
                                    <a:pt x="6079" y="4913"/>
                                  </a:lnTo>
                                  <a:lnTo>
                                    <a:pt x="6060" y="4936"/>
                                  </a:lnTo>
                                  <a:lnTo>
                                    <a:pt x="6040" y="4958"/>
                                  </a:lnTo>
                                  <a:lnTo>
                                    <a:pt x="6019" y="4977"/>
                                  </a:lnTo>
                                  <a:lnTo>
                                    <a:pt x="5999" y="4995"/>
                                  </a:lnTo>
                                  <a:lnTo>
                                    <a:pt x="5978" y="5012"/>
                                  </a:lnTo>
                                  <a:lnTo>
                                    <a:pt x="5957" y="5026"/>
                                  </a:lnTo>
                                  <a:lnTo>
                                    <a:pt x="5934" y="5038"/>
                                  </a:lnTo>
                                  <a:lnTo>
                                    <a:pt x="5912" y="5048"/>
                                  </a:lnTo>
                                  <a:lnTo>
                                    <a:pt x="5889" y="5056"/>
                                  </a:lnTo>
                                  <a:lnTo>
                                    <a:pt x="5866" y="5063"/>
                                  </a:lnTo>
                                  <a:lnTo>
                                    <a:pt x="5844" y="5111"/>
                                  </a:lnTo>
                                  <a:lnTo>
                                    <a:pt x="5819" y="5157"/>
                                  </a:lnTo>
                                  <a:lnTo>
                                    <a:pt x="5793" y="5201"/>
                                  </a:lnTo>
                                  <a:lnTo>
                                    <a:pt x="5766" y="5245"/>
                                  </a:lnTo>
                                  <a:lnTo>
                                    <a:pt x="5738" y="5285"/>
                                  </a:lnTo>
                                  <a:lnTo>
                                    <a:pt x="5710" y="5325"/>
                                  </a:lnTo>
                                  <a:lnTo>
                                    <a:pt x="5680" y="5362"/>
                                  </a:lnTo>
                                  <a:lnTo>
                                    <a:pt x="5649" y="5398"/>
                                  </a:lnTo>
                                  <a:lnTo>
                                    <a:pt x="5618" y="5431"/>
                                  </a:lnTo>
                                  <a:lnTo>
                                    <a:pt x="5585" y="5463"/>
                                  </a:lnTo>
                                  <a:lnTo>
                                    <a:pt x="5552" y="5492"/>
                                  </a:lnTo>
                                  <a:lnTo>
                                    <a:pt x="5517" y="5519"/>
                                  </a:lnTo>
                                  <a:lnTo>
                                    <a:pt x="5482" y="554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09" y="5588"/>
                                  </a:lnTo>
                                  <a:lnTo>
                                    <a:pt x="5372" y="5606"/>
                                  </a:lnTo>
                                  <a:lnTo>
                                    <a:pt x="5335" y="5622"/>
                                  </a:lnTo>
                                  <a:lnTo>
                                    <a:pt x="5296" y="5635"/>
                                  </a:lnTo>
                                  <a:lnTo>
                                    <a:pt x="5284" y="5639"/>
                                  </a:lnTo>
                                  <a:lnTo>
                                    <a:pt x="5269" y="5641"/>
                                  </a:lnTo>
                                  <a:lnTo>
                                    <a:pt x="5234" y="5647"/>
                                  </a:lnTo>
                                  <a:lnTo>
                                    <a:pt x="5191" y="5653"/>
                                  </a:lnTo>
                                  <a:lnTo>
                                    <a:pt x="5142" y="5657"/>
                                  </a:lnTo>
                                  <a:lnTo>
                                    <a:pt x="5089" y="5661"/>
                                  </a:lnTo>
                                  <a:lnTo>
                                    <a:pt x="5032" y="5664"/>
                                  </a:lnTo>
                                  <a:lnTo>
                                    <a:pt x="4973" y="5667"/>
                                  </a:lnTo>
                                  <a:lnTo>
                                    <a:pt x="4914" y="5670"/>
                                  </a:lnTo>
                                  <a:lnTo>
                                    <a:pt x="4799" y="5672"/>
                                  </a:lnTo>
                                  <a:lnTo>
                                    <a:pt x="4746" y="5672"/>
                                  </a:lnTo>
                                  <a:lnTo>
                                    <a:pt x="4699" y="5672"/>
                                  </a:lnTo>
                                  <a:lnTo>
                                    <a:pt x="4657" y="5671"/>
                                  </a:lnTo>
                                  <a:lnTo>
                                    <a:pt x="4623" y="5668"/>
                                  </a:lnTo>
                                  <a:lnTo>
                                    <a:pt x="4600" y="5665"/>
                                  </a:lnTo>
                                  <a:lnTo>
                                    <a:pt x="4591" y="5664"/>
                                  </a:lnTo>
                                  <a:lnTo>
                                    <a:pt x="4586" y="5662"/>
                                  </a:lnTo>
                                  <a:lnTo>
                                    <a:pt x="4560" y="5660"/>
                                  </a:lnTo>
                                  <a:lnTo>
                                    <a:pt x="4535" y="5658"/>
                                  </a:lnTo>
                                  <a:lnTo>
                                    <a:pt x="4510" y="5654"/>
                                  </a:lnTo>
                                  <a:lnTo>
                                    <a:pt x="4486" y="5648"/>
                                  </a:lnTo>
                                  <a:lnTo>
                                    <a:pt x="4461" y="5643"/>
                                  </a:lnTo>
                                  <a:lnTo>
                                    <a:pt x="4437" y="5635"/>
                                  </a:lnTo>
                                  <a:lnTo>
                                    <a:pt x="4412" y="5628"/>
                                  </a:lnTo>
                                  <a:lnTo>
                                    <a:pt x="4389" y="5620"/>
                                  </a:lnTo>
                                  <a:lnTo>
                                    <a:pt x="4365" y="5609"/>
                                  </a:lnTo>
                                  <a:lnTo>
                                    <a:pt x="4342" y="5598"/>
                                  </a:lnTo>
                                  <a:lnTo>
                                    <a:pt x="4319" y="5588"/>
                                  </a:lnTo>
                                  <a:lnTo>
                                    <a:pt x="4296" y="5575"/>
                                  </a:lnTo>
                                  <a:lnTo>
                                    <a:pt x="4274" y="5561"/>
                                  </a:lnTo>
                                  <a:lnTo>
                                    <a:pt x="4252" y="5547"/>
                                  </a:lnTo>
                                  <a:lnTo>
                                    <a:pt x="4230" y="5532"/>
                                  </a:lnTo>
                                  <a:lnTo>
                                    <a:pt x="4208" y="5516"/>
                                  </a:lnTo>
                                  <a:lnTo>
                                    <a:pt x="4188" y="5499"/>
                                  </a:lnTo>
                                  <a:lnTo>
                                    <a:pt x="4166" y="5482"/>
                                  </a:lnTo>
                                  <a:lnTo>
                                    <a:pt x="4146" y="5464"/>
                                  </a:lnTo>
                                  <a:lnTo>
                                    <a:pt x="4126" y="5445"/>
                                  </a:lnTo>
                                  <a:lnTo>
                                    <a:pt x="4106" y="5425"/>
                                  </a:lnTo>
                                  <a:lnTo>
                                    <a:pt x="4087" y="5403"/>
                                  </a:lnTo>
                                  <a:lnTo>
                                    <a:pt x="4067" y="5382"/>
                                  </a:lnTo>
                                  <a:lnTo>
                                    <a:pt x="4048" y="5360"/>
                                  </a:lnTo>
                                  <a:lnTo>
                                    <a:pt x="4029" y="5337"/>
                                  </a:lnTo>
                                  <a:lnTo>
                                    <a:pt x="4011" y="5314"/>
                                  </a:lnTo>
                                  <a:lnTo>
                                    <a:pt x="3994" y="5290"/>
                                  </a:lnTo>
                                  <a:lnTo>
                                    <a:pt x="3977" y="5264"/>
                                  </a:lnTo>
                                  <a:lnTo>
                                    <a:pt x="3960" y="5238"/>
                                  </a:lnTo>
                                  <a:lnTo>
                                    <a:pt x="3943" y="5212"/>
                                  </a:lnTo>
                                  <a:lnTo>
                                    <a:pt x="3927" y="5184"/>
                                  </a:lnTo>
                                  <a:lnTo>
                                    <a:pt x="3911" y="5157"/>
                                  </a:lnTo>
                                  <a:lnTo>
                                    <a:pt x="3883" y="5103"/>
                                  </a:lnTo>
                                  <a:lnTo>
                                    <a:pt x="3857" y="5048"/>
                                  </a:lnTo>
                                  <a:lnTo>
                                    <a:pt x="3831" y="4990"/>
                                  </a:lnTo>
                                  <a:lnTo>
                                    <a:pt x="3808" y="4930"/>
                                  </a:lnTo>
                                  <a:lnTo>
                                    <a:pt x="3785" y="4868"/>
                                  </a:lnTo>
                                  <a:lnTo>
                                    <a:pt x="3765" y="4804"/>
                                  </a:lnTo>
                                  <a:lnTo>
                                    <a:pt x="3746" y="4739"/>
                                  </a:lnTo>
                                  <a:lnTo>
                                    <a:pt x="3729" y="4671"/>
                                  </a:lnTo>
                                  <a:lnTo>
                                    <a:pt x="3714" y="4603"/>
                                  </a:lnTo>
                                  <a:lnTo>
                                    <a:pt x="3700" y="4532"/>
                                  </a:lnTo>
                                  <a:lnTo>
                                    <a:pt x="3690" y="4460"/>
                                  </a:lnTo>
                                  <a:lnTo>
                                    <a:pt x="3680" y="4387"/>
                                  </a:lnTo>
                                  <a:lnTo>
                                    <a:pt x="3673" y="4313"/>
                                  </a:lnTo>
                                  <a:lnTo>
                                    <a:pt x="3667" y="4237"/>
                                  </a:lnTo>
                                  <a:lnTo>
                                    <a:pt x="3663" y="4160"/>
                                  </a:lnTo>
                                  <a:lnTo>
                                    <a:pt x="3662" y="4083"/>
                                  </a:lnTo>
                                  <a:lnTo>
                                    <a:pt x="3663" y="4005"/>
                                  </a:lnTo>
                                  <a:lnTo>
                                    <a:pt x="3667" y="3928"/>
                                  </a:lnTo>
                                  <a:lnTo>
                                    <a:pt x="3673" y="3853"/>
                                  </a:lnTo>
                                  <a:lnTo>
                                    <a:pt x="3680" y="3779"/>
                                  </a:lnTo>
                                  <a:lnTo>
                                    <a:pt x="3690" y="3706"/>
                                  </a:lnTo>
                                  <a:lnTo>
                                    <a:pt x="3700" y="3633"/>
                                  </a:lnTo>
                                  <a:lnTo>
                                    <a:pt x="3714" y="3563"/>
                                  </a:lnTo>
                                  <a:lnTo>
                                    <a:pt x="3729" y="3494"/>
                                  </a:lnTo>
                                  <a:lnTo>
                                    <a:pt x="3746" y="3427"/>
                                  </a:lnTo>
                                  <a:lnTo>
                                    <a:pt x="3765" y="3361"/>
                                  </a:lnTo>
                                  <a:lnTo>
                                    <a:pt x="3785" y="3297"/>
                                  </a:lnTo>
                                  <a:lnTo>
                                    <a:pt x="3808" y="3235"/>
                                  </a:lnTo>
                                  <a:lnTo>
                                    <a:pt x="3831" y="3176"/>
                                  </a:lnTo>
                                  <a:lnTo>
                                    <a:pt x="3857" y="3118"/>
                                  </a:lnTo>
                                  <a:lnTo>
                                    <a:pt x="3883" y="3062"/>
                                  </a:lnTo>
                                  <a:lnTo>
                                    <a:pt x="3911" y="3009"/>
                                  </a:lnTo>
                                  <a:lnTo>
                                    <a:pt x="3932" y="2971"/>
                                  </a:lnTo>
                                  <a:lnTo>
                                    <a:pt x="3955" y="2936"/>
                                  </a:lnTo>
                                  <a:lnTo>
                                    <a:pt x="3977" y="2901"/>
                                  </a:lnTo>
                                  <a:lnTo>
                                    <a:pt x="4000" y="2868"/>
                                  </a:lnTo>
                                  <a:lnTo>
                                    <a:pt x="4024" y="2835"/>
                                  </a:lnTo>
                                  <a:lnTo>
                                    <a:pt x="4049" y="2804"/>
                                  </a:lnTo>
                                  <a:lnTo>
                                    <a:pt x="4074" y="2776"/>
                                  </a:lnTo>
                                  <a:lnTo>
                                    <a:pt x="4100" y="2747"/>
                                  </a:lnTo>
                                  <a:lnTo>
                                    <a:pt x="4127" y="2720"/>
                                  </a:lnTo>
                                  <a:lnTo>
                                    <a:pt x="4154" y="2695"/>
                                  </a:lnTo>
                                  <a:lnTo>
                                    <a:pt x="4181" y="2671"/>
                                  </a:lnTo>
                                  <a:lnTo>
                                    <a:pt x="4210" y="2648"/>
                                  </a:lnTo>
                                  <a:lnTo>
                                    <a:pt x="4239" y="2628"/>
                                  </a:lnTo>
                                  <a:lnTo>
                                    <a:pt x="4269" y="2607"/>
                                  </a:lnTo>
                                  <a:lnTo>
                                    <a:pt x="4298" y="2590"/>
                                  </a:lnTo>
                                  <a:lnTo>
                                    <a:pt x="4329" y="2573"/>
                                  </a:lnTo>
                                  <a:lnTo>
                                    <a:pt x="4322" y="2507"/>
                                  </a:lnTo>
                                  <a:lnTo>
                                    <a:pt x="4314" y="2442"/>
                                  </a:lnTo>
                                  <a:lnTo>
                                    <a:pt x="4306" y="2379"/>
                                  </a:lnTo>
                                  <a:lnTo>
                                    <a:pt x="4297" y="2317"/>
                                  </a:lnTo>
                                  <a:lnTo>
                                    <a:pt x="4288" y="2255"/>
                                  </a:lnTo>
                                  <a:lnTo>
                                    <a:pt x="4278" y="2194"/>
                                  </a:lnTo>
                                  <a:lnTo>
                                    <a:pt x="4268" y="2135"/>
                                  </a:lnTo>
                                  <a:lnTo>
                                    <a:pt x="4257" y="2076"/>
                                  </a:lnTo>
                                  <a:lnTo>
                                    <a:pt x="4246" y="2019"/>
                                  </a:lnTo>
                                  <a:lnTo>
                                    <a:pt x="4235" y="1964"/>
                                  </a:lnTo>
                                  <a:lnTo>
                                    <a:pt x="4222" y="1908"/>
                                  </a:lnTo>
                                  <a:lnTo>
                                    <a:pt x="4209" y="1854"/>
                                  </a:lnTo>
                                  <a:lnTo>
                                    <a:pt x="4196" y="1801"/>
                                  </a:lnTo>
                                  <a:lnTo>
                                    <a:pt x="4182" y="1750"/>
                                  </a:lnTo>
                                  <a:lnTo>
                                    <a:pt x="4169" y="1698"/>
                                  </a:lnTo>
                                  <a:lnTo>
                                    <a:pt x="4155" y="1648"/>
                                  </a:lnTo>
                                  <a:lnTo>
                                    <a:pt x="4140" y="1599"/>
                                  </a:lnTo>
                                  <a:lnTo>
                                    <a:pt x="4125" y="1553"/>
                                  </a:lnTo>
                                  <a:lnTo>
                                    <a:pt x="4109" y="1506"/>
                                  </a:lnTo>
                                  <a:lnTo>
                                    <a:pt x="4093" y="1460"/>
                                  </a:lnTo>
                                  <a:lnTo>
                                    <a:pt x="4076" y="1416"/>
                                  </a:lnTo>
                                  <a:lnTo>
                                    <a:pt x="4060" y="1373"/>
                                  </a:lnTo>
                                  <a:lnTo>
                                    <a:pt x="4042" y="1331"/>
                                  </a:lnTo>
                                  <a:lnTo>
                                    <a:pt x="4025" y="1290"/>
                                  </a:lnTo>
                                  <a:lnTo>
                                    <a:pt x="4007" y="1249"/>
                                  </a:lnTo>
                                  <a:lnTo>
                                    <a:pt x="3989" y="1211"/>
                                  </a:lnTo>
                                  <a:lnTo>
                                    <a:pt x="3971" y="1173"/>
                                  </a:lnTo>
                                  <a:lnTo>
                                    <a:pt x="3951" y="1137"/>
                                  </a:lnTo>
                                  <a:lnTo>
                                    <a:pt x="3932" y="1100"/>
                                  </a:lnTo>
                                  <a:lnTo>
                                    <a:pt x="3913" y="1066"/>
                                  </a:lnTo>
                                  <a:lnTo>
                                    <a:pt x="3893" y="1032"/>
                                  </a:lnTo>
                                  <a:lnTo>
                                    <a:pt x="3873" y="999"/>
                                  </a:lnTo>
                                  <a:lnTo>
                                    <a:pt x="3853" y="968"/>
                                  </a:lnTo>
                                  <a:lnTo>
                                    <a:pt x="3832" y="937"/>
                                  </a:lnTo>
                                  <a:lnTo>
                                    <a:pt x="3811" y="909"/>
                                  </a:lnTo>
                                  <a:lnTo>
                                    <a:pt x="3790" y="880"/>
                                  </a:lnTo>
                                  <a:lnTo>
                                    <a:pt x="3768" y="853"/>
                                  </a:lnTo>
                                  <a:lnTo>
                                    <a:pt x="3747" y="827"/>
                                  </a:lnTo>
                                  <a:lnTo>
                                    <a:pt x="3725" y="802"/>
                                  </a:lnTo>
                                  <a:lnTo>
                                    <a:pt x="3702" y="778"/>
                                  </a:lnTo>
                                  <a:lnTo>
                                    <a:pt x="3680" y="755"/>
                                  </a:lnTo>
                                  <a:lnTo>
                                    <a:pt x="3658" y="734"/>
                                  </a:lnTo>
                                  <a:lnTo>
                                    <a:pt x="3635" y="713"/>
                                  </a:lnTo>
                                  <a:lnTo>
                                    <a:pt x="3613" y="694"/>
                                  </a:lnTo>
                                  <a:lnTo>
                                    <a:pt x="3590" y="675"/>
                                  </a:lnTo>
                                  <a:lnTo>
                                    <a:pt x="3566" y="658"/>
                                  </a:lnTo>
                                  <a:lnTo>
                                    <a:pt x="3543" y="641"/>
                                  </a:lnTo>
                                  <a:lnTo>
                                    <a:pt x="3519" y="626"/>
                                  </a:lnTo>
                                  <a:lnTo>
                                    <a:pt x="3496" y="611"/>
                                  </a:lnTo>
                                  <a:lnTo>
                                    <a:pt x="3472" y="598"/>
                                  </a:lnTo>
                                  <a:lnTo>
                                    <a:pt x="3448" y="586"/>
                                  </a:lnTo>
                                  <a:lnTo>
                                    <a:pt x="3424" y="575"/>
                                  </a:lnTo>
                                  <a:lnTo>
                                    <a:pt x="3399" y="565"/>
                                  </a:lnTo>
                                  <a:lnTo>
                                    <a:pt x="3376" y="555"/>
                                  </a:lnTo>
                                  <a:lnTo>
                                    <a:pt x="3351" y="548"/>
                                  </a:lnTo>
                                  <a:lnTo>
                                    <a:pt x="3327" y="540"/>
                                  </a:lnTo>
                                  <a:lnTo>
                                    <a:pt x="3302" y="535"/>
                                  </a:lnTo>
                                  <a:lnTo>
                                    <a:pt x="3277" y="530"/>
                                  </a:lnTo>
                                  <a:lnTo>
                                    <a:pt x="3252" y="527"/>
                                  </a:lnTo>
                                  <a:lnTo>
                                    <a:pt x="3228" y="525"/>
                                  </a:lnTo>
                                  <a:lnTo>
                                    <a:pt x="3203" y="522"/>
                                  </a:lnTo>
                                  <a:lnTo>
                                    <a:pt x="3179" y="522"/>
                                  </a:lnTo>
                                  <a:lnTo>
                                    <a:pt x="3153" y="522"/>
                                  </a:lnTo>
                                  <a:lnTo>
                                    <a:pt x="3129" y="525"/>
                                  </a:lnTo>
                                  <a:lnTo>
                                    <a:pt x="3104" y="527"/>
                                  </a:lnTo>
                                  <a:lnTo>
                                    <a:pt x="3079" y="531"/>
                                  </a:lnTo>
                                  <a:lnTo>
                                    <a:pt x="3054" y="535"/>
                                  </a:lnTo>
                                  <a:lnTo>
                                    <a:pt x="3030" y="542"/>
                                  </a:lnTo>
                                  <a:lnTo>
                                    <a:pt x="3004" y="548"/>
                                  </a:lnTo>
                                  <a:lnTo>
                                    <a:pt x="2980" y="556"/>
                                  </a:lnTo>
                                  <a:lnTo>
                                    <a:pt x="2955" y="565"/>
                                  </a:lnTo>
                                  <a:lnTo>
                                    <a:pt x="2931" y="576"/>
                                  </a:lnTo>
                                  <a:lnTo>
                                    <a:pt x="2906" y="586"/>
                                  </a:lnTo>
                                  <a:lnTo>
                                    <a:pt x="2882" y="599"/>
                                  </a:lnTo>
                                  <a:lnTo>
                                    <a:pt x="2857" y="612"/>
                                  </a:lnTo>
                                  <a:lnTo>
                                    <a:pt x="2833" y="627"/>
                                  </a:lnTo>
                                  <a:lnTo>
                                    <a:pt x="2808" y="642"/>
                                  </a:lnTo>
                                  <a:lnTo>
                                    <a:pt x="2784" y="659"/>
                                  </a:lnTo>
                                  <a:lnTo>
                                    <a:pt x="2761" y="676"/>
                                  </a:lnTo>
                                  <a:lnTo>
                                    <a:pt x="2736" y="695"/>
                                  </a:lnTo>
                                  <a:lnTo>
                                    <a:pt x="2713" y="714"/>
                                  </a:lnTo>
                                  <a:lnTo>
                                    <a:pt x="2689" y="735"/>
                                  </a:lnTo>
                                  <a:lnTo>
                                    <a:pt x="2665" y="757"/>
                                  </a:lnTo>
                                  <a:lnTo>
                                    <a:pt x="2641" y="779"/>
                                  </a:lnTo>
                                  <a:lnTo>
                                    <a:pt x="2619" y="803"/>
                                  </a:lnTo>
                                  <a:lnTo>
                                    <a:pt x="2596" y="828"/>
                                  </a:lnTo>
                                  <a:lnTo>
                                    <a:pt x="2573" y="854"/>
                                  </a:lnTo>
                                  <a:lnTo>
                                    <a:pt x="2550" y="881"/>
                                  </a:lnTo>
                                  <a:lnTo>
                                    <a:pt x="2528" y="909"/>
                                  </a:lnTo>
                                  <a:lnTo>
                                    <a:pt x="2505" y="939"/>
                                  </a:lnTo>
                                  <a:lnTo>
                                    <a:pt x="2484" y="968"/>
                                  </a:lnTo>
                                  <a:lnTo>
                                    <a:pt x="2462" y="999"/>
                                  </a:lnTo>
                                  <a:lnTo>
                                    <a:pt x="2440" y="1032"/>
                                  </a:lnTo>
                                  <a:lnTo>
                                    <a:pt x="2419" y="1065"/>
                                  </a:lnTo>
                                  <a:lnTo>
                                    <a:pt x="2398" y="1099"/>
                                  </a:lnTo>
                                  <a:lnTo>
                                    <a:pt x="2377" y="1134"/>
                                  </a:lnTo>
                                  <a:lnTo>
                                    <a:pt x="2356" y="1172"/>
                                  </a:lnTo>
                                  <a:lnTo>
                                    <a:pt x="2336" y="1209"/>
                                  </a:lnTo>
                                  <a:lnTo>
                                    <a:pt x="2316" y="1247"/>
                                  </a:lnTo>
                                  <a:lnTo>
                                    <a:pt x="2297" y="1287"/>
                                  </a:lnTo>
                                  <a:lnTo>
                                    <a:pt x="2277" y="1327"/>
                                  </a:lnTo>
                                  <a:lnTo>
                                    <a:pt x="2258" y="1370"/>
                                  </a:lnTo>
                                  <a:lnTo>
                                    <a:pt x="2239" y="1412"/>
                                  </a:lnTo>
                                  <a:lnTo>
                                    <a:pt x="2221" y="1456"/>
                                  </a:lnTo>
                                  <a:lnTo>
                                    <a:pt x="2203" y="1501"/>
                                  </a:lnTo>
                                  <a:lnTo>
                                    <a:pt x="2185" y="1546"/>
                                  </a:lnTo>
                                  <a:lnTo>
                                    <a:pt x="2168" y="1593"/>
                                  </a:lnTo>
                                  <a:lnTo>
                                    <a:pt x="2151" y="1641"/>
                                  </a:lnTo>
                                  <a:lnTo>
                                    <a:pt x="2134" y="1690"/>
                                  </a:lnTo>
                                  <a:lnTo>
                                    <a:pt x="2118" y="1740"/>
                                  </a:lnTo>
                                  <a:lnTo>
                                    <a:pt x="2102" y="1791"/>
                                  </a:lnTo>
                                  <a:lnTo>
                                    <a:pt x="2086" y="1843"/>
                                  </a:lnTo>
                                  <a:lnTo>
                                    <a:pt x="2071" y="1896"/>
                                  </a:lnTo>
                                  <a:lnTo>
                                    <a:pt x="2056" y="1951"/>
                                  </a:lnTo>
                                  <a:lnTo>
                                    <a:pt x="2042" y="2006"/>
                                  </a:lnTo>
                                  <a:lnTo>
                                    <a:pt x="2028" y="2062"/>
                                  </a:lnTo>
                                  <a:lnTo>
                                    <a:pt x="2015" y="2120"/>
                                  </a:lnTo>
                                  <a:lnTo>
                                    <a:pt x="2002" y="2178"/>
                                  </a:lnTo>
                                  <a:lnTo>
                                    <a:pt x="1989" y="2237"/>
                                  </a:lnTo>
                                  <a:lnTo>
                                    <a:pt x="1977" y="2298"/>
                                  </a:lnTo>
                                  <a:lnTo>
                                    <a:pt x="1966" y="2359"/>
                                  </a:lnTo>
                                  <a:lnTo>
                                    <a:pt x="1954" y="2422"/>
                                  </a:lnTo>
                                  <a:lnTo>
                                    <a:pt x="1943" y="2485"/>
                                  </a:lnTo>
                                  <a:lnTo>
                                    <a:pt x="1934" y="2550"/>
                                  </a:lnTo>
                                  <a:lnTo>
                                    <a:pt x="1924" y="2616"/>
                                  </a:lnTo>
                                  <a:lnTo>
                                    <a:pt x="1915" y="2682"/>
                                  </a:lnTo>
                                  <a:lnTo>
                                    <a:pt x="1906" y="2750"/>
                                  </a:lnTo>
                                  <a:lnTo>
                                    <a:pt x="1899" y="2819"/>
                                  </a:lnTo>
                                  <a:close/>
                                  <a:moveTo>
                                    <a:pt x="4753" y="5244"/>
                                  </a:moveTo>
                                  <a:lnTo>
                                    <a:pt x="4766" y="5235"/>
                                  </a:lnTo>
                                  <a:lnTo>
                                    <a:pt x="4781" y="5227"/>
                                  </a:lnTo>
                                  <a:lnTo>
                                    <a:pt x="4794" y="5216"/>
                                  </a:lnTo>
                                  <a:lnTo>
                                    <a:pt x="4809" y="5205"/>
                                  </a:lnTo>
                                  <a:lnTo>
                                    <a:pt x="4823" y="5195"/>
                                  </a:lnTo>
                                  <a:lnTo>
                                    <a:pt x="4851" y="5169"/>
                                  </a:lnTo>
                                  <a:lnTo>
                                    <a:pt x="4877" y="5142"/>
                                  </a:lnTo>
                                  <a:lnTo>
                                    <a:pt x="4879" y="5141"/>
                                  </a:lnTo>
                                  <a:lnTo>
                                    <a:pt x="4879" y="5140"/>
                                  </a:lnTo>
                                  <a:lnTo>
                                    <a:pt x="4895" y="5121"/>
                                  </a:lnTo>
                                  <a:lnTo>
                                    <a:pt x="4910" y="5102"/>
                                  </a:lnTo>
                                  <a:lnTo>
                                    <a:pt x="4925" y="5083"/>
                                  </a:lnTo>
                                  <a:lnTo>
                                    <a:pt x="4940" y="5063"/>
                                  </a:lnTo>
                                  <a:lnTo>
                                    <a:pt x="4954" y="5042"/>
                                  </a:lnTo>
                                  <a:lnTo>
                                    <a:pt x="4969" y="5019"/>
                                  </a:lnTo>
                                  <a:lnTo>
                                    <a:pt x="4983" y="4996"/>
                                  </a:lnTo>
                                  <a:lnTo>
                                    <a:pt x="4996" y="4972"/>
                                  </a:lnTo>
                                  <a:lnTo>
                                    <a:pt x="5016" y="4935"/>
                                  </a:lnTo>
                                  <a:lnTo>
                                    <a:pt x="5035" y="4896"/>
                                  </a:lnTo>
                                  <a:lnTo>
                                    <a:pt x="5053" y="4854"/>
                                  </a:lnTo>
                                  <a:lnTo>
                                    <a:pt x="5070" y="4813"/>
                                  </a:lnTo>
                                  <a:lnTo>
                                    <a:pt x="5086" y="4769"/>
                                  </a:lnTo>
                                  <a:lnTo>
                                    <a:pt x="5102" y="4724"/>
                                  </a:lnTo>
                                  <a:lnTo>
                                    <a:pt x="5116" y="4678"/>
                                  </a:lnTo>
                                  <a:lnTo>
                                    <a:pt x="5130" y="4631"/>
                                  </a:lnTo>
                                  <a:lnTo>
                                    <a:pt x="5141" y="4582"/>
                                  </a:lnTo>
                                  <a:lnTo>
                                    <a:pt x="5152" y="4532"/>
                                  </a:lnTo>
                                  <a:lnTo>
                                    <a:pt x="5162" y="4482"/>
                                  </a:lnTo>
                                  <a:lnTo>
                                    <a:pt x="5171" y="4430"/>
                                  </a:lnTo>
                                  <a:lnTo>
                                    <a:pt x="5179" y="4376"/>
                                  </a:lnTo>
                                  <a:lnTo>
                                    <a:pt x="5184" y="4323"/>
                                  </a:lnTo>
                                  <a:lnTo>
                                    <a:pt x="5189" y="4268"/>
                                  </a:lnTo>
                                  <a:lnTo>
                                    <a:pt x="5193" y="4212"/>
                                  </a:lnTo>
                                  <a:lnTo>
                                    <a:pt x="5193" y="4211"/>
                                  </a:lnTo>
                                  <a:lnTo>
                                    <a:pt x="5196" y="4153"/>
                                  </a:lnTo>
                                  <a:lnTo>
                                    <a:pt x="5196" y="4149"/>
                                  </a:lnTo>
                                  <a:lnTo>
                                    <a:pt x="5196" y="4148"/>
                                  </a:lnTo>
                                  <a:lnTo>
                                    <a:pt x="5197" y="4135"/>
                                  </a:lnTo>
                                  <a:lnTo>
                                    <a:pt x="5197" y="4132"/>
                                  </a:lnTo>
                                  <a:lnTo>
                                    <a:pt x="5197" y="4101"/>
                                  </a:lnTo>
                                  <a:lnTo>
                                    <a:pt x="5197" y="4100"/>
                                  </a:lnTo>
                                  <a:lnTo>
                                    <a:pt x="5197" y="4096"/>
                                  </a:lnTo>
                                  <a:lnTo>
                                    <a:pt x="5197" y="4083"/>
                                  </a:lnTo>
                                  <a:lnTo>
                                    <a:pt x="5197" y="4070"/>
                                  </a:lnTo>
                                  <a:lnTo>
                                    <a:pt x="5197" y="4067"/>
                                  </a:lnTo>
                                  <a:lnTo>
                                    <a:pt x="5197" y="4065"/>
                                  </a:lnTo>
                                  <a:lnTo>
                                    <a:pt x="5197" y="4035"/>
                                  </a:lnTo>
                                  <a:lnTo>
                                    <a:pt x="5197" y="4034"/>
                                  </a:lnTo>
                                  <a:lnTo>
                                    <a:pt x="5197" y="4030"/>
                                  </a:lnTo>
                                  <a:lnTo>
                                    <a:pt x="5196" y="4018"/>
                                  </a:lnTo>
                                  <a:lnTo>
                                    <a:pt x="5196" y="4013"/>
                                  </a:lnTo>
                                  <a:lnTo>
                                    <a:pt x="5193" y="3954"/>
                                  </a:lnTo>
                                  <a:lnTo>
                                    <a:pt x="5193" y="3953"/>
                                  </a:lnTo>
                                  <a:lnTo>
                                    <a:pt x="5189" y="3897"/>
                                  </a:lnTo>
                                  <a:lnTo>
                                    <a:pt x="5184" y="3843"/>
                                  </a:lnTo>
                                  <a:lnTo>
                                    <a:pt x="5179" y="3789"/>
                                  </a:lnTo>
                                  <a:lnTo>
                                    <a:pt x="5171" y="3737"/>
                                  </a:lnTo>
                                  <a:lnTo>
                                    <a:pt x="5162" y="3685"/>
                                  </a:lnTo>
                                  <a:lnTo>
                                    <a:pt x="5152" y="3633"/>
                                  </a:lnTo>
                                  <a:lnTo>
                                    <a:pt x="5141" y="3583"/>
                                  </a:lnTo>
                                  <a:lnTo>
                                    <a:pt x="5130" y="3536"/>
                                  </a:lnTo>
                                  <a:lnTo>
                                    <a:pt x="5116" y="3488"/>
                                  </a:lnTo>
                                  <a:lnTo>
                                    <a:pt x="5102" y="3442"/>
                                  </a:lnTo>
                                  <a:lnTo>
                                    <a:pt x="5086" y="3397"/>
                                  </a:lnTo>
                                  <a:lnTo>
                                    <a:pt x="5070" y="3354"/>
                                  </a:lnTo>
                                  <a:lnTo>
                                    <a:pt x="5053" y="3311"/>
                                  </a:lnTo>
                                  <a:lnTo>
                                    <a:pt x="5035" y="3271"/>
                                  </a:lnTo>
                                  <a:lnTo>
                                    <a:pt x="5016" y="3231"/>
                                  </a:lnTo>
                                  <a:lnTo>
                                    <a:pt x="4996" y="3194"/>
                                  </a:lnTo>
                                  <a:lnTo>
                                    <a:pt x="4983" y="3169"/>
                                  </a:lnTo>
                                  <a:lnTo>
                                    <a:pt x="4969" y="3147"/>
                                  </a:lnTo>
                                  <a:lnTo>
                                    <a:pt x="4954" y="3125"/>
                                  </a:lnTo>
                                  <a:lnTo>
                                    <a:pt x="4940" y="3103"/>
                                  </a:lnTo>
                                  <a:lnTo>
                                    <a:pt x="4925" y="3083"/>
                                  </a:lnTo>
                                  <a:lnTo>
                                    <a:pt x="4910" y="3063"/>
                                  </a:lnTo>
                                  <a:lnTo>
                                    <a:pt x="4895" y="3045"/>
                                  </a:lnTo>
                                  <a:lnTo>
                                    <a:pt x="4879" y="3027"/>
                                  </a:lnTo>
                                  <a:lnTo>
                                    <a:pt x="4879" y="3026"/>
                                  </a:lnTo>
                                  <a:lnTo>
                                    <a:pt x="4877" y="3024"/>
                                  </a:lnTo>
                                  <a:lnTo>
                                    <a:pt x="4851" y="2996"/>
                                  </a:lnTo>
                                  <a:lnTo>
                                    <a:pt x="4823" y="2971"/>
                                  </a:lnTo>
                                  <a:lnTo>
                                    <a:pt x="4809" y="2960"/>
                                  </a:lnTo>
                                  <a:lnTo>
                                    <a:pt x="4794" y="2949"/>
                                  </a:lnTo>
                                  <a:lnTo>
                                    <a:pt x="4781" y="2940"/>
                                  </a:lnTo>
                                  <a:lnTo>
                                    <a:pt x="4766" y="2930"/>
                                  </a:lnTo>
                                  <a:lnTo>
                                    <a:pt x="4753" y="2922"/>
                                  </a:lnTo>
                                  <a:lnTo>
                                    <a:pt x="4736" y="2914"/>
                                  </a:lnTo>
                                  <a:lnTo>
                                    <a:pt x="4720" y="2907"/>
                                  </a:lnTo>
                                  <a:lnTo>
                                    <a:pt x="4704" y="2901"/>
                                  </a:lnTo>
                                  <a:lnTo>
                                    <a:pt x="4688" y="2896"/>
                                  </a:lnTo>
                                  <a:lnTo>
                                    <a:pt x="4671" y="2892"/>
                                  </a:lnTo>
                                  <a:lnTo>
                                    <a:pt x="4655" y="2889"/>
                                  </a:lnTo>
                                  <a:lnTo>
                                    <a:pt x="4638" y="2887"/>
                                  </a:lnTo>
                                  <a:lnTo>
                                    <a:pt x="4622" y="2887"/>
                                  </a:lnTo>
                                  <a:lnTo>
                                    <a:pt x="4609" y="2887"/>
                                  </a:lnTo>
                                  <a:lnTo>
                                    <a:pt x="4596" y="2888"/>
                                  </a:lnTo>
                                  <a:lnTo>
                                    <a:pt x="4584" y="2889"/>
                                  </a:lnTo>
                                  <a:lnTo>
                                    <a:pt x="4571" y="2893"/>
                                  </a:lnTo>
                                  <a:lnTo>
                                    <a:pt x="4545" y="2899"/>
                                  </a:lnTo>
                                  <a:lnTo>
                                    <a:pt x="4521" y="2909"/>
                                  </a:lnTo>
                                  <a:lnTo>
                                    <a:pt x="4495" y="2920"/>
                                  </a:lnTo>
                                  <a:lnTo>
                                    <a:pt x="4471" y="2934"/>
                                  </a:lnTo>
                                  <a:lnTo>
                                    <a:pt x="4446" y="2950"/>
                                  </a:lnTo>
                                  <a:lnTo>
                                    <a:pt x="4423" y="2969"/>
                                  </a:lnTo>
                                  <a:lnTo>
                                    <a:pt x="4400" y="2991"/>
                                  </a:lnTo>
                                  <a:lnTo>
                                    <a:pt x="4376" y="3013"/>
                                  </a:lnTo>
                                  <a:lnTo>
                                    <a:pt x="4354" y="3038"/>
                                  </a:lnTo>
                                  <a:lnTo>
                                    <a:pt x="4331" y="3066"/>
                                  </a:lnTo>
                                  <a:lnTo>
                                    <a:pt x="4309" y="3095"/>
                                  </a:lnTo>
                                  <a:lnTo>
                                    <a:pt x="4288" y="3126"/>
                                  </a:lnTo>
                                  <a:lnTo>
                                    <a:pt x="4268" y="3159"/>
                                  </a:lnTo>
                                  <a:lnTo>
                                    <a:pt x="4247" y="3194"/>
                                  </a:lnTo>
                                  <a:lnTo>
                                    <a:pt x="4225" y="3236"/>
                                  </a:lnTo>
                                  <a:lnTo>
                                    <a:pt x="4204" y="3282"/>
                                  </a:lnTo>
                                  <a:lnTo>
                                    <a:pt x="4183" y="3329"/>
                                  </a:lnTo>
                                  <a:lnTo>
                                    <a:pt x="4164" y="3378"/>
                                  </a:lnTo>
                                  <a:lnTo>
                                    <a:pt x="4146" y="3429"/>
                                  </a:lnTo>
                                  <a:lnTo>
                                    <a:pt x="4129" y="3481"/>
                                  </a:lnTo>
                                  <a:lnTo>
                                    <a:pt x="4114" y="3536"/>
                                  </a:lnTo>
                                  <a:lnTo>
                                    <a:pt x="4100" y="3591"/>
                                  </a:lnTo>
                                  <a:lnTo>
                                    <a:pt x="4089" y="3648"/>
                                  </a:lnTo>
                                  <a:lnTo>
                                    <a:pt x="4078" y="3707"/>
                                  </a:lnTo>
                                  <a:lnTo>
                                    <a:pt x="4069" y="3767"/>
                                  </a:lnTo>
                                  <a:lnTo>
                                    <a:pt x="4061" y="3827"/>
                                  </a:lnTo>
                                  <a:lnTo>
                                    <a:pt x="4055" y="3890"/>
                                  </a:lnTo>
                                  <a:lnTo>
                                    <a:pt x="4050" y="3953"/>
                                  </a:lnTo>
                                  <a:lnTo>
                                    <a:pt x="4048" y="4018"/>
                                  </a:lnTo>
                                  <a:lnTo>
                                    <a:pt x="4047" y="4083"/>
                                  </a:lnTo>
                                  <a:lnTo>
                                    <a:pt x="4048" y="4149"/>
                                  </a:lnTo>
                                  <a:lnTo>
                                    <a:pt x="4050" y="4212"/>
                                  </a:lnTo>
                                  <a:lnTo>
                                    <a:pt x="4055" y="4276"/>
                                  </a:lnTo>
                                  <a:lnTo>
                                    <a:pt x="4061" y="4338"/>
                                  </a:lnTo>
                                  <a:lnTo>
                                    <a:pt x="4069" y="4400"/>
                                  </a:lnTo>
                                  <a:lnTo>
                                    <a:pt x="4078" y="4459"/>
                                  </a:lnTo>
                                  <a:lnTo>
                                    <a:pt x="4089" y="4518"/>
                                  </a:lnTo>
                                  <a:lnTo>
                                    <a:pt x="4100" y="4575"/>
                                  </a:lnTo>
                                  <a:lnTo>
                                    <a:pt x="4114" y="4631"/>
                                  </a:lnTo>
                                  <a:lnTo>
                                    <a:pt x="4129" y="4685"/>
                                  </a:lnTo>
                                  <a:lnTo>
                                    <a:pt x="4146" y="4737"/>
                                  </a:lnTo>
                                  <a:lnTo>
                                    <a:pt x="4164" y="4788"/>
                                  </a:lnTo>
                                  <a:lnTo>
                                    <a:pt x="4183" y="4837"/>
                                  </a:lnTo>
                                  <a:lnTo>
                                    <a:pt x="4204" y="4884"/>
                                  </a:lnTo>
                                  <a:lnTo>
                                    <a:pt x="4225" y="4929"/>
                                  </a:lnTo>
                                  <a:lnTo>
                                    <a:pt x="4247" y="4972"/>
                                  </a:lnTo>
                                  <a:lnTo>
                                    <a:pt x="4268" y="5006"/>
                                  </a:lnTo>
                                  <a:lnTo>
                                    <a:pt x="4288" y="5039"/>
                                  </a:lnTo>
                                  <a:lnTo>
                                    <a:pt x="4309" y="5071"/>
                                  </a:lnTo>
                                  <a:lnTo>
                                    <a:pt x="4331" y="5100"/>
                                  </a:lnTo>
                                  <a:lnTo>
                                    <a:pt x="4354" y="5128"/>
                                  </a:lnTo>
                                  <a:lnTo>
                                    <a:pt x="4376" y="5152"/>
                                  </a:lnTo>
                                  <a:lnTo>
                                    <a:pt x="4400" y="5176"/>
                                  </a:lnTo>
                                  <a:lnTo>
                                    <a:pt x="4423" y="5197"/>
                                  </a:lnTo>
                                  <a:lnTo>
                                    <a:pt x="4446" y="5215"/>
                                  </a:lnTo>
                                  <a:lnTo>
                                    <a:pt x="4471" y="5232"/>
                                  </a:lnTo>
                                  <a:lnTo>
                                    <a:pt x="4495" y="5246"/>
                                  </a:lnTo>
                                  <a:lnTo>
                                    <a:pt x="4521" y="5258"/>
                                  </a:lnTo>
                                  <a:lnTo>
                                    <a:pt x="4545" y="5267"/>
                                  </a:lnTo>
                                  <a:lnTo>
                                    <a:pt x="4571" y="5274"/>
                                  </a:lnTo>
                                  <a:lnTo>
                                    <a:pt x="4584" y="5276"/>
                                  </a:lnTo>
                                  <a:lnTo>
                                    <a:pt x="4596" y="5278"/>
                                  </a:lnTo>
                                  <a:lnTo>
                                    <a:pt x="4609" y="5279"/>
                                  </a:lnTo>
                                  <a:lnTo>
                                    <a:pt x="4622" y="5279"/>
                                  </a:lnTo>
                                  <a:lnTo>
                                    <a:pt x="4638" y="5278"/>
                                  </a:lnTo>
                                  <a:lnTo>
                                    <a:pt x="4655" y="5277"/>
                                  </a:lnTo>
                                  <a:lnTo>
                                    <a:pt x="4671" y="5274"/>
                                  </a:lnTo>
                                  <a:lnTo>
                                    <a:pt x="4688" y="5270"/>
                                  </a:lnTo>
                                  <a:lnTo>
                                    <a:pt x="4704" y="5265"/>
                                  </a:lnTo>
                                  <a:lnTo>
                                    <a:pt x="4720" y="5259"/>
                                  </a:lnTo>
                                  <a:lnTo>
                                    <a:pt x="4736" y="5251"/>
                                  </a:lnTo>
                                  <a:lnTo>
                                    <a:pt x="4753" y="5244"/>
                                  </a:lnTo>
                                  <a:close/>
                                  <a:moveTo>
                                    <a:pt x="4622" y="3446"/>
                                  </a:moveTo>
                                  <a:lnTo>
                                    <a:pt x="4622" y="3446"/>
                                  </a:lnTo>
                                  <a:lnTo>
                                    <a:pt x="4606" y="3447"/>
                                  </a:lnTo>
                                  <a:lnTo>
                                    <a:pt x="4591" y="3449"/>
                                  </a:lnTo>
                                  <a:lnTo>
                                    <a:pt x="4576" y="3454"/>
                                  </a:lnTo>
                                  <a:lnTo>
                                    <a:pt x="4561" y="3459"/>
                                  </a:lnTo>
                                  <a:lnTo>
                                    <a:pt x="4546" y="3466"/>
                                  </a:lnTo>
                                  <a:lnTo>
                                    <a:pt x="4533" y="3475"/>
                                  </a:lnTo>
                                  <a:lnTo>
                                    <a:pt x="4519" y="3486"/>
                                  </a:lnTo>
                                  <a:lnTo>
                                    <a:pt x="4505" y="3496"/>
                                  </a:lnTo>
                                  <a:lnTo>
                                    <a:pt x="4491" y="3509"/>
                                  </a:lnTo>
                                  <a:lnTo>
                                    <a:pt x="4478" y="3524"/>
                                  </a:lnTo>
                                  <a:lnTo>
                                    <a:pt x="4466" y="3539"/>
                                  </a:lnTo>
                                  <a:lnTo>
                                    <a:pt x="4454" y="3555"/>
                                  </a:lnTo>
                                  <a:lnTo>
                                    <a:pt x="4442" y="3573"/>
                                  </a:lnTo>
                                  <a:lnTo>
                                    <a:pt x="4430" y="3592"/>
                                  </a:lnTo>
                                  <a:lnTo>
                                    <a:pt x="4420" y="3612"/>
                                  </a:lnTo>
                                  <a:lnTo>
                                    <a:pt x="4409" y="3633"/>
                                  </a:lnTo>
                                  <a:lnTo>
                                    <a:pt x="4400" y="3655"/>
                                  </a:lnTo>
                                  <a:lnTo>
                                    <a:pt x="4390" y="3678"/>
                                  </a:lnTo>
                                  <a:lnTo>
                                    <a:pt x="4380" y="3703"/>
                                  </a:lnTo>
                                  <a:lnTo>
                                    <a:pt x="4373" y="3727"/>
                                  </a:lnTo>
                                  <a:lnTo>
                                    <a:pt x="4364" y="3753"/>
                                  </a:lnTo>
                                  <a:lnTo>
                                    <a:pt x="4357" y="3779"/>
                                  </a:lnTo>
                                  <a:lnTo>
                                    <a:pt x="4351" y="3807"/>
                                  </a:lnTo>
                                  <a:lnTo>
                                    <a:pt x="4344" y="3836"/>
                                  </a:lnTo>
                                  <a:lnTo>
                                    <a:pt x="4339" y="3864"/>
                                  </a:lnTo>
                                  <a:lnTo>
                                    <a:pt x="4335" y="3893"/>
                                  </a:lnTo>
                                  <a:lnTo>
                                    <a:pt x="4330" y="3924"/>
                                  </a:lnTo>
                                  <a:lnTo>
                                    <a:pt x="4327" y="3955"/>
                                  </a:lnTo>
                                  <a:lnTo>
                                    <a:pt x="4325" y="3986"/>
                                  </a:lnTo>
                                  <a:lnTo>
                                    <a:pt x="4323" y="4018"/>
                                  </a:lnTo>
                                  <a:lnTo>
                                    <a:pt x="4322" y="4051"/>
                                  </a:lnTo>
                                  <a:lnTo>
                                    <a:pt x="4321" y="4083"/>
                                  </a:lnTo>
                                  <a:lnTo>
                                    <a:pt x="4322" y="4116"/>
                                  </a:lnTo>
                                  <a:lnTo>
                                    <a:pt x="4323" y="4148"/>
                                  </a:lnTo>
                                  <a:lnTo>
                                    <a:pt x="4325" y="4179"/>
                                  </a:lnTo>
                                  <a:lnTo>
                                    <a:pt x="4327" y="4211"/>
                                  </a:lnTo>
                                  <a:lnTo>
                                    <a:pt x="4330" y="4242"/>
                                  </a:lnTo>
                                  <a:lnTo>
                                    <a:pt x="4335" y="4272"/>
                                  </a:lnTo>
                                  <a:lnTo>
                                    <a:pt x="4339" y="4302"/>
                                  </a:lnTo>
                                  <a:lnTo>
                                    <a:pt x="4344" y="4331"/>
                                  </a:lnTo>
                                  <a:lnTo>
                                    <a:pt x="4351" y="4359"/>
                                  </a:lnTo>
                                  <a:lnTo>
                                    <a:pt x="4357" y="4386"/>
                                  </a:lnTo>
                                  <a:lnTo>
                                    <a:pt x="4364" y="4413"/>
                                  </a:lnTo>
                                  <a:lnTo>
                                    <a:pt x="4373" y="4439"/>
                                  </a:lnTo>
                                  <a:lnTo>
                                    <a:pt x="4380" y="4464"/>
                                  </a:lnTo>
                                  <a:lnTo>
                                    <a:pt x="4390" y="4488"/>
                                  </a:lnTo>
                                  <a:lnTo>
                                    <a:pt x="4400" y="4510"/>
                                  </a:lnTo>
                                  <a:lnTo>
                                    <a:pt x="4409" y="4533"/>
                                  </a:lnTo>
                                  <a:lnTo>
                                    <a:pt x="4420" y="4554"/>
                                  </a:lnTo>
                                  <a:lnTo>
                                    <a:pt x="4430" y="4574"/>
                                  </a:lnTo>
                                  <a:lnTo>
                                    <a:pt x="4442" y="4592"/>
                                  </a:lnTo>
                                  <a:lnTo>
                                    <a:pt x="4454" y="4611"/>
                                  </a:lnTo>
                                  <a:lnTo>
                                    <a:pt x="4466" y="4628"/>
                                  </a:lnTo>
                                  <a:lnTo>
                                    <a:pt x="4478" y="4642"/>
                                  </a:lnTo>
                                  <a:lnTo>
                                    <a:pt x="4491" y="4656"/>
                                  </a:lnTo>
                                  <a:lnTo>
                                    <a:pt x="4505" y="4669"/>
                                  </a:lnTo>
                                  <a:lnTo>
                                    <a:pt x="4519" y="4681"/>
                                  </a:lnTo>
                                  <a:lnTo>
                                    <a:pt x="4533" y="4690"/>
                                  </a:lnTo>
                                  <a:lnTo>
                                    <a:pt x="4546" y="4699"/>
                                  </a:lnTo>
                                  <a:lnTo>
                                    <a:pt x="4561" y="4706"/>
                                  </a:lnTo>
                                  <a:lnTo>
                                    <a:pt x="4576" y="4712"/>
                                  </a:lnTo>
                                  <a:lnTo>
                                    <a:pt x="4591" y="4716"/>
                                  </a:lnTo>
                                  <a:lnTo>
                                    <a:pt x="4606" y="4718"/>
                                  </a:lnTo>
                                  <a:lnTo>
                                    <a:pt x="4622" y="4719"/>
                                  </a:lnTo>
                                  <a:lnTo>
                                    <a:pt x="4637" y="4718"/>
                                  </a:lnTo>
                                  <a:lnTo>
                                    <a:pt x="4653" y="4716"/>
                                  </a:lnTo>
                                  <a:lnTo>
                                    <a:pt x="4668" y="4712"/>
                                  </a:lnTo>
                                  <a:lnTo>
                                    <a:pt x="4683" y="4706"/>
                                  </a:lnTo>
                                  <a:lnTo>
                                    <a:pt x="4696" y="4699"/>
                                  </a:lnTo>
                                  <a:lnTo>
                                    <a:pt x="4711" y="4690"/>
                                  </a:lnTo>
                                  <a:lnTo>
                                    <a:pt x="4725" y="4681"/>
                                  </a:lnTo>
                                  <a:lnTo>
                                    <a:pt x="4739" y="4669"/>
                                  </a:lnTo>
                                  <a:lnTo>
                                    <a:pt x="4752" y="4656"/>
                                  </a:lnTo>
                                  <a:lnTo>
                                    <a:pt x="4766" y="4642"/>
                                  </a:lnTo>
                                  <a:lnTo>
                                    <a:pt x="4777" y="4628"/>
                                  </a:lnTo>
                                  <a:lnTo>
                                    <a:pt x="4790" y="4611"/>
                                  </a:lnTo>
                                  <a:lnTo>
                                    <a:pt x="4802" y="4592"/>
                                  </a:lnTo>
                                  <a:lnTo>
                                    <a:pt x="4814" y="4574"/>
                                  </a:lnTo>
                                  <a:lnTo>
                                    <a:pt x="4824" y="4554"/>
                                  </a:lnTo>
                                  <a:lnTo>
                                    <a:pt x="4835" y="4533"/>
                                  </a:lnTo>
                                  <a:lnTo>
                                    <a:pt x="4844" y="4510"/>
                                  </a:lnTo>
                                  <a:lnTo>
                                    <a:pt x="4854" y="4488"/>
                                  </a:lnTo>
                                  <a:lnTo>
                                    <a:pt x="4862" y="4464"/>
                                  </a:lnTo>
                                  <a:lnTo>
                                    <a:pt x="4871" y="4439"/>
                                  </a:lnTo>
                                  <a:lnTo>
                                    <a:pt x="4879" y="4413"/>
                                  </a:lnTo>
                                  <a:lnTo>
                                    <a:pt x="4886" y="4386"/>
                                  </a:lnTo>
                                  <a:lnTo>
                                    <a:pt x="4893" y="4359"/>
                                  </a:lnTo>
                                  <a:lnTo>
                                    <a:pt x="4899" y="4331"/>
                                  </a:lnTo>
                                  <a:lnTo>
                                    <a:pt x="4904" y="4302"/>
                                  </a:lnTo>
                                  <a:lnTo>
                                    <a:pt x="4909" y="4272"/>
                                  </a:lnTo>
                                  <a:lnTo>
                                    <a:pt x="4914" y="4242"/>
                                  </a:lnTo>
                                  <a:lnTo>
                                    <a:pt x="4917" y="4211"/>
                                  </a:lnTo>
                                  <a:lnTo>
                                    <a:pt x="4919" y="4179"/>
                                  </a:lnTo>
                                  <a:lnTo>
                                    <a:pt x="4921" y="4148"/>
                                  </a:lnTo>
                                  <a:lnTo>
                                    <a:pt x="4922" y="4116"/>
                                  </a:lnTo>
                                  <a:lnTo>
                                    <a:pt x="4923" y="4083"/>
                                  </a:lnTo>
                                  <a:lnTo>
                                    <a:pt x="4922" y="4051"/>
                                  </a:lnTo>
                                  <a:lnTo>
                                    <a:pt x="4921" y="4018"/>
                                  </a:lnTo>
                                  <a:lnTo>
                                    <a:pt x="4919" y="3986"/>
                                  </a:lnTo>
                                  <a:lnTo>
                                    <a:pt x="4917" y="3955"/>
                                  </a:lnTo>
                                  <a:lnTo>
                                    <a:pt x="4914" y="3924"/>
                                  </a:lnTo>
                                  <a:lnTo>
                                    <a:pt x="4909" y="3893"/>
                                  </a:lnTo>
                                  <a:lnTo>
                                    <a:pt x="4904" y="3864"/>
                                  </a:lnTo>
                                  <a:lnTo>
                                    <a:pt x="4899" y="3836"/>
                                  </a:lnTo>
                                  <a:lnTo>
                                    <a:pt x="4893" y="3807"/>
                                  </a:lnTo>
                                  <a:lnTo>
                                    <a:pt x="4886" y="3779"/>
                                  </a:lnTo>
                                  <a:lnTo>
                                    <a:pt x="4879" y="3753"/>
                                  </a:lnTo>
                                  <a:lnTo>
                                    <a:pt x="4871" y="3727"/>
                                  </a:lnTo>
                                  <a:lnTo>
                                    <a:pt x="4862" y="3703"/>
                                  </a:lnTo>
                                  <a:lnTo>
                                    <a:pt x="4854" y="3678"/>
                                  </a:lnTo>
                                  <a:lnTo>
                                    <a:pt x="4844" y="3655"/>
                                  </a:lnTo>
                                  <a:lnTo>
                                    <a:pt x="4835" y="3633"/>
                                  </a:lnTo>
                                  <a:lnTo>
                                    <a:pt x="4824" y="3612"/>
                                  </a:lnTo>
                                  <a:lnTo>
                                    <a:pt x="4814" y="3592"/>
                                  </a:lnTo>
                                  <a:lnTo>
                                    <a:pt x="4802" y="3573"/>
                                  </a:lnTo>
                                  <a:lnTo>
                                    <a:pt x="4790" y="3555"/>
                                  </a:lnTo>
                                  <a:lnTo>
                                    <a:pt x="4777" y="3539"/>
                                  </a:lnTo>
                                  <a:lnTo>
                                    <a:pt x="4766" y="3524"/>
                                  </a:lnTo>
                                  <a:lnTo>
                                    <a:pt x="4752" y="3509"/>
                                  </a:lnTo>
                                  <a:lnTo>
                                    <a:pt x="4739" y="3496"/>
                                  </a:lnTo>
                                  <a:lnTo>
                                    <a:pt x="4725" y="3486"/>
                                  </a:lnTo>
                                  <a:lnTo>
                                    <a:pt x="4711" y="3475"/>
                                  </a:lnTo>
                                  <a:lnTo>
                                    <a:pt x="4696" y="3466"/>
                                  </a:lnTo>
                                  <a:lnTo>
                                    <a:pt x="4683" y="3459"/>
                                  </a:lnTo>
                                  <a:lnTo>
                                    <a:pt x="4668" y="3454"/>
                                  </a:lnTo>
                                  <a:lnTo>
                                    <a:pt x="4653" y="3449"/>
                                  </a:lnTo>
                                  <a:lnTo>
                                    <a:pt x="4637" y="3447"/>
                                  </a:lnTo>
                                  <a:lnTo>
                                    <a:pt x="4622" y="3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43" name="组合 2"/>
                        <wpg:cNvGrpSpPr/>
                        <wpg:grpSpPr>
                          <a:xfrm rot="0">
                            <a:off x="26181" y="14289"/>
                            <a:ext cx="9571" cy="456"/>
                            <a:chOff x="13972" y="4562"/>
                            <a:chExt cx="9571" cy="456"/>
                          </a:xfrm>
                        </wpg:grpSpPr>
                        <wps:wsp>
                          <wps:cNvPr id="44" name="剪去单角的矩形 21"/>
                          <wps:cNvSpPr/>
                          <wps:spPr>
                            <a:xfrm>
                              <a:off x="13983" y="4581"/>
                              <a:ext cx="9560" cy="3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文本框 235"/>
                          <wps:cNvSpPr txBox="1"/>
                          <wps:spPr>
                            <a:xfrm>
                              <a:off x="13972" y="4562"/>
                              <a:ext cx="2577" cy="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jc w:val="left"/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404040" w:themeColor="text1" w:themeTint="BF"/>
                                    <w:sz w:val="30"/>
                                    <w:szCs w:val="3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8pt;margin-top:659.7pt;height:61.6pt;width:517.75pt;z-index:251682816;mso-width-relative:page;mso-height-relative:page;" coordorigin="26181,14289" coordsize="10355,1232" o:gfxdata="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">
                <o:lock v:ext="edit" aspectratio="f"/>
                <v:group id="_x0000_s1026" o:spid="_x0000_s1026" o:spt="203" style="position:absolute;left:26358;top:15051;height:470;width:10179;" coordorigin="26358,15051" coordsize="10179,47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26711;top:15051;height:451;width:1502;" filled="f" stroked="f" coordsize="21600,21600" o:gfxdata="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pO3o&#10;wAAAAN0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音乐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792;top:15051;height:451;width:1502;" filled="f" stroked="f" coordsize="21600,21600" o:gfxdata="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fSqL4A&#10;AADd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跑步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0873;top:15051;height:451;width:1502;" filled="f" stroked="f" coordsize="21600,21600" o:gfxdata="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2elE&#10;wAAAAN0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游泳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2954;top:15051;height:451;width:1502;" filled="f" stroked="f" coordsize="21600,21600" o:gfxdata="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ZVM&#10;38EAAADdAAAADwAAAAAAAAABACAAAAAiAAAAZHJzL2Rvd25yZXYueG1sUEsBAhQAFAAAAAgAh07i&#10;QDMvBZ47AAAAOQAAABAAAAAAAAAAAQAgAAAAEAEAAGRycy9zaGFwZXhtbC54bWxQSwUGAAAAAAYA&#10;BgBbAQAAu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绘画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5035;top:15051;height:451;width:1502;" filled="f" stroked="f" coordsize="21600,21600" o:gfxdata="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nzU&#10;q8EAAADdAAAADwAAAAAAAAABACAAAAAiAAAAZHJzL2Rvd25yZXYueG1sUEsBAhQAFAAAAAgAh07i&#10;QDMvBZ47AAAAOQAAABAAAAAAAAAAAQAgAAAAEAEAAGRycy9zaGFwZXhtbC54bWxQSwUGAAAAAAYA&#10;BgBbAQAAu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阅读</w:t>
                          </w:r>
                        </w:p>
                      </w:txbxContent>
                    </v:textbox>
                  </v:shape>
                  <v:shape id="KSO_Shape" o:spid="_x0000_s1026" o:spt="100" style="position:absolute;left:30468;top:15178;height:253;width:445;v-text-anchor:middle;" fillcolor="#404040 [2429]" filled="t" stroked="f" coordsize="6286,3585" o:gfxdata="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wjvr4A&#10;AADdAAAADwAAAAAAAAABACAAAAAiAAAAZHJzL2Rvd25yZXYueG1sUEsBAhQAFAAAAAgAh07iQDMv&#10;BZ47AAAAOQAAABAAAAAAAAAAAQAgAAAADQEAAGRycy9zaGFwZXhtbC54bWxQSwUGAAAAAAYABgBb&#10;AQAAtwMAAAAA&#10;" path="m3934,1151l3934,1151,3962,1158,3991,1163,4019,1166,4047,1169,4074,1170,4103,1169,4130,1167,4157,1164,4184,1159,4211,1153,4237,1147,4263,1139,4288,1128,4313,1118,4338,1106,4361,1093,4384,1079,4406,1065,4428,1048,4448,1031,4469,1013,4487,993,4506,973,4524,951,4539,929,4555,907,4569,883,4582,858,4594,832,4604,806,4614,779,4622,751,4629,724,4634,695,4638,667,4641,639,4641,610,4641,583,4638,556,4636,528,4631,502,4625,475,4618,449,4610,423,4601,397,4590,372,4578,349,4565,325,4551,301,4536,279,4519,258,4503,238,4484,218,4465,197,4445,180,4424,162,4401,147,4378,131,4354,117,4329,104,4305,91,4277,81,4251,71,4223,63,4195,57,4166,51,4138,48,4111,45,4083,44,4054,45,4027,46,4000,50,3973,55,3947,61,3920,68,3895,76,3869,85,3844,96,3819,108,3796,121,3773,135,3751,150,3730,167,3709,183,3689,202,3670,221,3651,241,3634,262,3618,285,3602,307,3588,332,3575,357,3563,382,3553,408,3543,435,3535,463,3528,491,3523,520,3520,548,3517,575,3516,603,3516,631,3519,659,3522,686,3526,713,3532,739,3539,766,3547,791,3556,817,3567,842,3580,865,3593,890,3606,913,3621,935,3638,956,3655,977,3673,998,3693,1016,3713,1034,3735,1052,3756,1068,3779,1084,3803,1098,3828,1111,3854,1123,3880,1133,3907,1143,3934,1151xm5747,1511l5747,1511,5739,1498,5732,1485,5725,1473,5717,1461,5699,1440,5680,1421,5659,1403,5637,1389,5613,1376,5588,1366,5562,1359,5537,1353,5509,1349,5482,1349,5455,1352,5428,1356,5415,1361,5401,1364,5388,1369,5375,1375,4968,1565,4912,1584,4854,1600,4798,1613,4739,1624,4681,1632,4623,1639,4564,1643,4506,1644,4469,1643,4431,1642,4394,1639,4358,1636,4321,1631,4286,1626,4250,1621,4215,1613,4179,1605,4145,1596,4111,1586,4077,1576,4044,1564,4012,1552,3980,1539,3948,1525,3917,1510,3887,1494,3857,1478,3829,1461,3801,1444,3773,1425,3748,1406,3722,1386,3697,1364,3673,1343,3651,1321,3628,1298,3607,1275,3587,1251,3568,1226,3550,1202,3440,1045,3358,927,3313,862,3280,811,3245,763,3209,715,3172,669,3133,625,3093,581,3051,540,3009,500,2965,459,2921,423,2875,386,2828,352,2781,319,2731,287,2682,256,2631,228,2580,201,2528,176,2475,153,2421,130,2367,110,2313,91,2256,75,2200,59,2144,45,2086,33,2029,23,1971,15,1912,9,1853,4,1794,2,1735,0,1697,0,1656,2,1616,4,1577,7,1537,11,1497,16,1457,22,1417,28,1378,35,1338,43,1298,52,1258,63,1219,74,1178,85,1140,98,1101,111,1076,122,657,318,644,324,632,331,620,339,608,346,587,364,568,384,551,405,535,428,524,451,513,476,505,502,500,528,496,555,496,582,499,609,503,636,507,649,512,664,516,677,522,690,529,703,537,714,544,727,552,738,570,759,588,779,610,796,632,811,656,823,680,833,706,842,732,848,760,850,787,850,814,848,841,843,854,839,868,835,881,830,894,824,1301,633,1355,616,1410,601,1464,588,1518,577,1573,569,1627,563,1681,561,1735,560,1792,561,1848,564,1902,570,1957,579,2010,589,2065,601,2118,616,2170,634,2222,653,2271,674,2322,698,2370,723,2418,751,2464,780,2510,811,2553,844,809,1655,839,1656,868,1658,924,1663,977,1670,1029,1680,1076,1691,1122,1704,1165,1720,1207,1735,1246,1752,1282,1769,1318,1787,1350,1805,1380,1822,1409,1840,1459,1873,1510,1905,1564,1937,1593,1952,1621,1967,1653,1982,1685,1996,1719,2009,1754,2021,1792,2030,1832,2039,1875,2047,1921,2052,1968,2056,2019,2057,2069,2056,2117,2052,2161,2047,2204,2039,2243,2031,2281,2021,2316,2010,2349,1997,2381,1983,2412,1969,2441,1953,2469,1938,2525,1905,2578,1872,2634,1838,2663,1820,2695,1801,2728,1783,2765,1765,2802,1747,2842,1730,2884,1714,2929,1700,2976,1687,3026,1675,3078,1667,3106,1663,3134,1659,3162,1657,3192,1655,3222,1655,3253,1654,3284,1655,3314,1656,3344,1657,3373,1659,3402,1663,3429,1667,3482,1676,3533,1687,3580,1701,3625,1715,3668,1731,3709,1748,3746,1766,3782,1785,3816,1802,3848,1821,3876,1839,3929,1873,3942,1881,3992,1912,4044,1943,4072,1958,4100,1972,4131,1986,4163,1999,4196,2011,4231,2022,4268,2032,4307,2041,4348,2047,4393,2052,4439,2056,4489,2057,4538,2056,4587,2052,4631,2047,4673,2039,4713,2031,4749,2021,4785,2010,4819,1997,4851,1983,4882,1969,4911,1953,4939,1938,4994,1905,5048,1872,5101,1839,5131,1821,5161,1802,5194,1785,5230,1767,5266,1749,5305,1733,5347,1717,5390,1702,5436,1689,5485,1677,5535,1668,5588,1661,5617,1658,5645,1656,5675,1655,5704,1654,5770,1656,5771,1638,5771,1619,5770,1602,5768,1583,5764,1565,5760,1546,5754,1529,5747,1511xm5042,2637l5042,2637,4988,2671,4933,2703,4905,2718,4876,2733,4846,2747,4814,2762,4781,2773,4746,2785,4709,2795,4670,2803,4629,2810,4585,2816,4538,2819,4487,2821,4440,2819,4395,2816,4353,2811,4313,2804,4275,2797,4238,2788,4204,2777,4172,2765,4140,2753,4111,2739,4083,2725,4057,2711,4005,2681,3956,2651,3935,2638,3883,2605,3854,2586,3822,2568,3788,2549,3751,2530,3713,2513,3672,2495,3628,2480,3583,2464,3535,2451,3484,2439,3430,2430,3403,2426,3375,2423,3345,2421,3314,2418,3285,2418,3253,2417,3222,2418,3192,2418,3162,2421,3133,2423,3104,2426,3077,2430,3024,2439,2973,2450,2925,2463,2880,2478,2838,2495,2796,2511,2759,2529,2723,2548,2689,2567,2657,2585,2626,2603,2572,2637,2518,2671,2464,2703,2435,2718,2407,2733,2376,2747,2344,2762,2311,2773,2277,2785,2241,2795,2202,2803,2159,2810,2115,2816,2068,2819,2019,2821,1968,2819,1921,2816,1877,2810,1835,2803,1796,2795,1758,2784,1722,2772,1689,2760,1658,2746,1627,2732,1597,2717,1570,2701,1517,2670,1466,2638,1413,2605,1384,2586,1352,2568,1318,2549,1282,2530,1243,2513,1203,2495,1160,2480,1114,2464,1065,2451,1014,2439,961,2430,933,2426,905,2423,875,2421,846,2418,815,2418,783,2417,752,2418,722,2418,692,2421,663,2423,634,2426,607,2430,554,2439,503,2450,456,2463,410,2478,368,2495,328,2511,289,2529,253,2548,219,2567,187,2585,158,2603,102,2637,51,2668,0,2700,0,2969,34,2954,67,2937,98,2921,127,2904,181,2873,230,2842,284,2809,338,2777,367,2760,396,2746,426,2732,457,2718,490,2706,526,2694,562,2685,601,2675,643,2670,686,2664,734,2660,783,2659,834,2660,881,2664,926,2670,967,2677,1007,2685,1044,2696,1079,2707,1114,2719,1145,2733,1176,2747,1204,2763,1233,2778,1286,2810,1337,2842,1389,2875,1418,2893,1450,2911,1484,2930,1520,2948,1558,2967,1600,2983,1642,3000,1688,3015,1737,3028,1787,3040,1842,3050,1869,3053,1897,3057,1927,3059,1956,3060,1987,3061,2019,3061,2049,3061,2080,3060,2110,3059,2139,3057,2167,3053,2195,3050,2248,3040,2298,3029,2347,3015,2392,3001,2434,2985,2474,2968,2513,2950,2549,2932,2583,2913,2615,2895,2645,2876,2700,2842,2753,2809,2808,2777,2836,2760,2865,2746,2895,2732,2927,2718,2960,2706,2995,2694,3031,2685,3070,2675,3111,2670,3156,2664,3203,2660,3253,2659,3303,2660,3350,2664,3395,2670,3437,2677,3476,2685,3514,2696,3549,2707,3582,2719,3614,2733,3645,2747,3674,2763,3701,2778,3755,2810,3805,2842,3858,2875,3888,2893,3920,2911,3953,2930,3989,2948,4028,2967,4068,2983,4112,3000,4158,3015,4207,3028,4257,3040,4310,3050,4339,3053,4367,3057,4397,3059,4426,3060,4457,3061,4487,3061,4519,3061,4550,3060,4579,3059,4609,3057,4637,3053,4664,3050,4718,3040,4768,3029,4815,3015,4860,3001,4904,2985,4944,2968,4982,2950,5018,2932,5053,2913,5085,2895,5114,2876,5170,2842,5223,2809,5277,2777,5305,2760,5335,2746,5364,2732,5396,2718,5429,2706,5465,2694,5501,2685,5540,2675,5581,2670,5625,2664,5672,2660,5723,2659,5773,2660,5820,2664,5865,2670,5906,2677,5946,2685,5984,2696,6019,2707,6052,2719,6084,2733,6115,2747,6143,2763,6171,2778,6225,2810,6275,2842,6286,2848,6286,2565,6234,2537,6207,2524,6177,2510,6148,2498,6116,2485,6083,2474,6049,2463,6013,2454,5976,2444,5938,2436,5898,2430,5856,2424,5813,2421,5769,2418,5723,2417,5691,2418,5660,2418,5631,2421,5603,2423,5574,2426,5546,2430,5493,2439,5442,2450,5395,2463,5350,2478,5306,2495,5266,2511,5229,2529,5192,2548,5158,2567,5126,2585,5096,2603,5042,2637xm5042,3160l5042,3160,4988,3193,4933,3227,4905,3242,4876,3257,4846,3271,4814,3284,4781,3297,4746,3308,4709,3319,4670,3327,4629,3334,4585,3339,4538,3342,4487,3343,4440,3342,4397,3340,4354,3335,4314,3328,4276,3321,4240,3311,4205,3301,4174,3289,4143,3277,4113,3264,4085,3250,4058,3236,4007,3206,3959,3176,3935,3162,3883,3127,3854,3110,3822,3091,3788,3073,3751,3054,3713,3037,3672,3019,3628,3002,3583,2988,3535,2974,3484,2963,3430,2954,3403,2949,3375,2947,3345,2945,3314,2942,3285,2941,3253,2941,3222,2941,3192,2942,3162,2945,3133,2947,3104,2949,3077,2953,3024,2962,2973,2974,2925,2987,2880,3002,2838,3018,2796,3035,2759,3053,2723,3071,2689,3090,2657,3109,2626,3126,2572,3160,2518,3193,2464,3227,2435,3242,2407,3257,2376,3271,2344,3284,2311,3297,2277,3308,2241,3319,2202,3327,2159,3334,2115,3339,2068,3342,2019,3343,1968,3342,1921,3339,1877,3334,1835,3327,1796,3317,1758,3308,1722,3296,1689,3283,1658,3270,1627,3256,1597,3241,1570,3225,1517,3193,1466,3162,1413,3127,1384,3110,1352,3091,1318,3073,1282,3054,1243,3037,1203,3019,1160,3002,1114,2988,1065,2974,1014,2963,961,2954,933,2949,905,2947,875,2945,846,2942,815,2941,783,2941,752,2941,722,2942,692,2945,663,2947,634,2949,607,2953,554,2962,503,2974,456,2987,410,3002,368,3018,328,3035,289,3053,253,3071,219,3090,187,3109,158,3126,102,3160,51,3192,0,3223,0,3493,34,3477,67,3461,98,3445,127,3428,181,3396,230,3366,284,3333,338,3300,367,3284,396,3269,426,3255,457,3242,490,3229,526,3218,562,3208,601,3199,643,3192,686,3188,734,3184,783,3183,834,3184,881,3188,926,3192,967,3199,1007,3209,1044,3219,1079,3230,1114,3243,1145,3256,1176,3271,1204,3286,1233,3301,1286,3333,1337,3365,1389,3399,1418,3417,1450,3435,1484,3453,1520,3472,1558,3490,1600,3507,1642,3524,1688,3538,1737,3552,1787,3563,1842,3572,1869,3577,1897,3579,1927,3582,1956,3584,1987,3585,2019,3585,2049,3585,2080,3584,2110,3583,2139,3579,2167,3577,2195,3573,2248,3564,2298,3552,2347,3539,2392,3525,2434,3509,2474,3491,2513,3473,2549,3455,2583,3437,2615,3418,2645,3400,2700,3366,2753,3333,2808,3300,2836,3284,2865,3269,2895,3255,2927,3242,2960,3229,2995,3218,3031,3208,3070,3199,3111,3192,3156,3188,3203,3184,3253,3183,3303,3184,3350,3188,3395,3192,3437,3199,3476,3209,3514,3219,3549,3230,3582,3243,3614,3256,3645,3271,3674,3286,3701,3301,3755,3333,3805,3365,3858,3399,3888,3417,3920,3435,3953,3453,3989,3472,4028,3490,4068,3507,4112,3524,4158,3538,4207,3552,4257,3563,4310,3572,4339,3577,4367,3579,4397,3582,4426,3584,4457,3585,4487,3585,4519,3585,4550,3584,4579,3583,4609,3579,4637,3577,4664,3573,4718,3564,4768,3552,4815,3539,4860,3525,4904,3509,4944,3491,4982,3473,5018,3455,5053,3437,5085,3418,5114,3400,5170,3366,5223,3333,5277,3300,5305,3284,5335,3269,5364,3255,5396,3242,5429,3229,5465,3218,5501,3208,5540,3199,5581,3192,5625,3188,5672,3184,5723,3183,5773,3184,5820,3188,5865,3192,5906,3199,5946,3209,5984,3219,6019,3230,6052,3243,6084,3256,6115,3271,6143,3286,6171,3301,6225,3333,6275,3365,6286,3372,6286,3088,6234,3061,6207,3047,6177,3034,6148,3021,6116,3009,6083,2998,6049,2987,6013,2976,5976,2968,5938,2960,5898,2953,5856,2948,5813,2945,5769,2942,5723,2941,5691,2941,5660,2942,5631,2945,5603,2947,5574,2949,5546,2953,5493,2962,5442,2974,5395,2987,5350,3002,5306,3018,5266,3035,5229,3053,5192,3071,5158,3090,5126,3109,5096,3126,5042,3160xm5723,1893l5723,1893,5691,1893,5660,1894,5631,1897,5603,1899,5574,1901,5546,1906,5493,1914,5442,1926,5395,1939,5350,1954,5306,1970,5266,1988,5229,2005,5192,2024,5158,2042,5126,2061,5096,2078,5041,2113,4988,2146,4933,2179,4905,2194,4876,2209,4846,2224,4814,2237,4781,2249,4746,2260,4709,2271,4670,2279,4629,2286,4585,2291,4538,2294,4487,2296,4440,2294,4395,2292,4353,2287,4313,2280,4275,2272,4238,2264,4204,2253,4172,2241,4140,2228,4111,2215,4083,2201,4057,2187,4005,2157,3956,2127,3935,2114,3883,2080,3854,2062,3822,2043,3788,2025,3751,2006,3713,1989,3672,1971,3628,1956,3583,1940,3535,1927,3484,1916,3430,1906,3403,1903,3375,1899,3345,1897,3314,1894,3285,1893,3253,1893,3222,1893,3192,1894,3162,1897,3133,1899,3104,1901,3077,1906,3024,1914,2973,1926,2925,1939,2880,1954,2838,1970,2796,1988,2759,2005,2722,2024,2689,2042,2657,2061,2626,2078,2572,2113,2518,2146,2464,2179,2435,2194,2407,2209,2376,2224,2344,2237,2311,2249,2277,2260,2241,2271,2202,2279,2159,2286,2115,2291,2068,2294,2019,2296,1968,2294,1921,2291,1877,2286,1835,2279,1796,2270,1758,2260,1722,2248,1689,2235,1658,2222,1627,2208,1597,2193,1570,2178,1517,2146,1466,2114,1413,2080,1384,2062,1352,2043,1318,2025,1282,2006,1243,1989,1203,1971,1160,1956,1114,1940,1065,1927,1014,1916,961,1906,933,1903,905,1899,875,1897,846,1894,815,1893,783,1893,752,1893,722,1894,692,1897,663,1899,634,1901,607,1906,554,1914,503,1926,456,1939,410,1954,368,1970,328,1988,289,2005,253,2024,219,2042,187,2061,158,2078,102,2113,51,2144,0,2175,0,2445,34,2430,67,2414,98,2397,127,2380,181,2349,230,2318,284,2285,338,2253,367,2237,396,2222,426,2207,457,2194,490,2182,526,2170,562,2161,601,2152,643,2144,686,2140,734,2136,783,2135,834,2136,881,2140,926,2146,967,2153,1007,2161,1044,2172,1079,2182,1114,2195,1145,2209,1176,2224,1204,2238,1233,2254,1286,2285,1337,2317,1389,2351,1418,2369,1450,2388,1484,2406,1520,2424,1558,2442,1600,2460,1642,2476,1688,2491,1737,2504,1787,2516,1842,2526,1869,2529,1897,2533,1927,2535,1956,2536,1987,2537,2019,2537,2049,2537,2080,2536,2110,2535,2139,2533,2167,2529,2195,2526,2248,2516,2298,2506,2347,2491,2392,2477,2434,2461,2474,2444,2513,2425,2549,2408,2583,2389,2615,2370,2645,2352,2700,2318,2753,2285,2808,2253,2836,2237,2865,2222,2895,2207,2927,2194,2960,2182,2995,2170,3031,2161,3070,2152,3111,2144,3156,2140,3203,2136,3253,2135,3303,2136,3350,2140,3395,2146,3437,2153,3476,2161,3514,2172,3549,2182,3582,2195,3614,2209,3645,2224,3674,2238,3701,2254,3755,2285,3805,2317,3858,2351,3888,2369,3920,2388,3953,2406,3989,2424,4028,2442,4068,2460,4112,2476,4158,2491,4207,2504,4257,2516,4310,2526,4339,2529,4367,2533,4397,2535,4426,2536,4457,2537,4487,2537,4519,2537,4550,2536,4579,2535,4609,2533,4637,2529,4664,2526,4718,2516,4768,2506,4815,2491,4860,2477,4904,2461,4944,2444,4982,2425,5018,2408,5053,2389,5085,2370,5114,2352,5170,2318,5223,2285,5277,2253,5305,2237,5335,2222,5364,2207,5396,2194,5429,2182,5465,2170,5501,2161,5540,2152,5581,2144,5625,2140,5672,2136,5723,2135,5773,2136,5820,2140,5865,2146,5906,2153,5946,2161,5984,2172,6019,2182,6052,2195,6084,2209,6115,2224,6143,2238,6171,2254,6225,2285,6275,2317,6286,2324,6286,2041,6234,2013,6207,1999,6177,1986,6148,1973,6116,1962,6083,1950,6049,1939,6013,1929,5976,1920,5938,1912,5898,1906,5856,1900,5813,1897,5769,1894,5723,1893xe">
                    <v:path o:connectlocs="152025170,151551844;152025170,151551844;152025170,88238206;152025170,151551844;152025170,151551844;152025170,151551844;152025170,151551844;152025170,151551844;152025170,151551844;152025170,392343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52025170,151551844;132016998,151551844;152025170,151551844;152025170,151551844;152025170,151551844;152025170,151551844;152025170,151551844;152025170,151551844;152025170,151551844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32603;top:15101;height:420;width:413;v-text-anchor:middle-center;" fillcolor="#404040 [2429]" filled="t" stroked="f" coordsize="3970,4043" o:gfxdata="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+/tj&#10;wAAAAN0AAAAPAAAAAAAAAAEAIAAAACIAAABkcnMvZG93bnJldi54bWxQSwECFAAUAAAACACHTuJA&#10;My8FnjsAAAA5AAAAEAAAAAAAAAABACAAAAAPAQAAZHJzL3NoYXBleG1sLnhtbFBLBQYAAAAABgAG&#10;AFsBAAC5AwAAAAA=&#10;" path="m2765,2056c2833,2655,1948,2832,1675,2859c1716,2437,1662,1729,2329,1729c2261,1688,2438,1293,2615,1089c2847,0,1975,340,1594,490c0,1661,1103,2873,1158,2941c2343,4043,3687,2235,3310,1661c3268,1686,2928,2042,2765,2056xm2098,667c2239,667,2353,781,2353,922c2353,1063,2239,1178,2098,1178c1956,1178,1842,1063,1842,922c1842,781,1956,667,2098,667xm1280,2403c1139,2403,1025,2289,1025,2148c1025,2007,1139,1893,1280,1893c1422,1893,1536,2007,1536,2148c1536,2289,1422,2403,1280,2403xm1485,1654c1344,1654,1229,1540,1229,1399c1229,1258,1344,1144,1485,1144c1626,1144,1740,1258,1740,1399c1740,1540,1626,1654,1485,1654xm2461,1745c2461,1743,2462,1741,2462,1739c2447,1728,2443,1728,2461,1745xm2722,1927c3107,1768,3970,236,3970,236c3891,168,3891,168,3891,168c3891,168,2597,1292,2462,1739c2509,1771,2662,1893,2722,1927xm2063,1949c1871,2097,1927,2539,1825,2698c2041,2539,2358,2585,2529,2301c2585,2142,2483,1745,2063,1949xe">
                    <v:path o:connectlocs="128030,95111;77559,132258;107842,79984;121085,50377;73808,22667;53620,136052;153266,76838;128030,95111;97146,30855;108953,42652;97146,54494;85292,42652;97146,30855;59269,111163;47461,99367;59269,87571;71123,99367;59269,111163;68761,76514;56907,64718;68761,52921;80569,64718;68761,76514;113954,80724;114000,80446;113954,80724;126039,89143;183827,10917;180169,7771;114000,80446;126039,89143;95525,90161;84505,124810;117103,106445;95525,9016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8438;top:15122;height:365;width:381;v-text-anchor:middle-center;" fillcolor="#404040 [2429]" filled="t" stroked="f" coordsize="12269552,11753851" o:gfxdata="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XsqG8AAAA&#10;3QAAAA8AAAAAAAAAAQAgAAAAIgAAAGRycy9kb3ducmV2LnhtbFBLAQIUABQAAAAIAIdO4kAzLwWe&#10;OwAAADkAAAAQAAAAAAAAAAEAIAAAAAsBAABkcnMvc2hhcGV4bWwueG1sUEsFBgAAAAAGAAYAWwEA&#10;ALUDAAAAAA=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24,8;36,8;38,9;45,16;51,10;53,9;55,12;55,13;48,21;44,21;39,16;32,24;39,31;39,35;35,51;33,53;29,50;30,49;33,36;25,29;19,36;15,37;3,37;0,35;2,31;3,31;14,31;30,12;25,12;18,21;16,22;14,19;15,18;23,9;24,8;42,0;46,4;42,9;37,4;42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34741;top:15147;height:323;width:334;v-text-anchor:middle-center;" fillcolor="#404040 [2429]" filled="t" stroked="f" coordsize="8965002,8673857" o:gfxdata="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20L74A&#10;AADdAAAADwAAAAAAAAABACAAAAAiAAAAZHJzL2Rvd25yZXYueG1sUEsBAhQAFAAAAAgAh07iQDMv&#10;BZ47AAAAOQAAABAAAAAAAAAAAQAgAAAADQEAAGRycy9zaGFwZXhtbC54bWxQSwUGAAAAAAYABgBb&#10;AQAAtwMAAAAA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  <v:path o:connectlocs="61,26;63,26;66,32;52,54;48,55;40,55;40,62;39,64;38,64;36,64;30,60;23,64;21,64;20,62;20,45;23,38;24,38;42,38;40,46;46,46;61,26;45,0;61,1;64,6;46,29;43,31;16,31;8,40;13,46;15,46;15,55;0,42;0,35;20,5;26,1;45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6358;top:15118;height:336;width:374;v-text-anchor:middle;" fillcolor="#404040 [2429]" filled="t" stroked="f" coordsize="6307,5672" o:gfxdata="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TMMb4A&#10;AADbAAAADwAAAAAAAAABACAAAAAiAAAAZHJzL2Rvd25yZXYueG1sUEsBAhQAFAAAAAgAh07iQDMv&#10;BZ47AAAAOQAAABAAAAAAAAAAAQAgAAAADQEAAGRycy9zaGFwZXhtbC54bWxQSwUGAAAAAAYABgBb&#10;AQAAtwMAAAAA&#10;" path="m1899,2819l1899,2819,1918,2843,1938,2868,1956,2894,1975,2920,1993,2947,2010,2975,2027,3003,2044,3033,2072,3085,2098,3140,2123,3197,2147,3256,2168,3316,2188,3379,2206,3443,2223,3509,2238,3576,2251,3645,2263,3715,2272,3787,2280,3859,2285,3933,2288,4007,2289,4083,2288,4158,2285,4233,2280,4307,2272,4380,2263,4451,2251,4521,2238,4589,2223,4657,2206,4723,2188,4787,2168,4850,2147,4911,2123,4969,2098,5026,2072,5080,2044,5133,2027,5163,2009,5193,1991,5221,1973,5249,1954,5276,1934,5302,1915,5328,1893,5352,1873,5377,1852,5399,1829,5422,1807,5443,1785,5463,1762,5482,1739,5501,1714,5518,1691,5535,1667,5550,1641,5565,1617,5579,1590,5592,1564,5604,1538,5614,1511,5624,1485,5632,1458,5640,1430,5646,1403,5650,1374,5655,1346,5658,1317,5660,1289,5660,1259,5660,1231,5658,1203,5655,1174,5650,1146,5646,1118,5640,1092,5632,1065,5624,1039,5614,1012,5604,987,5592,961,5579,935,5565,910,5550,885,5535,862,5518,838,5501,814,5482,792,5463,769,5443,747,5422,725,5399,703,5377,683,5352,662,5328,643,5302,623,5276,603,5249,585,5221,567,5193,549,5163,532,5133,508,5087,485,5039,459,5029,433,5016,409,5002,384,4986,360,4969,336,4950,314,4931,292,4910,269,4886,249,4863,229,4837,209,4811,189,4783,171,4754,154,4724,137,4694,122,4662,106,4629,93,4595,80,4559,67,4524,56,4487,46,4450,36,4411,28,4373,20,4333,14,4293,10,4252,5,4210,2,4169,0,4126,0,4083,0,4040,2,3997,5,3955,10,3913,14,3873,20,3832,28,3793,36,3754,46,3716,56,3678,67,3642,80,3606,93,3572,106,3538,122,3505,137,3473,154,3442,171,3412,189,3382,209,3356,229,3329,249,3304,269,3279,292,3257,314,3235,336,3215,360,3197,384,3180,409,3164,433,3150,459,3137,485,3127,508,3079,532,3033,548,3004,565,2977,582,2950,599,2924,617,2897,635,2872,654,2848,674,2825,693,2801,713,2780,733,2759,753,2737,775,2718,796,2699,818,2681,840,2663,851,2582,865,2501,879,2422,894,2345,910,2268,927,2192,946,2119,965,2045,985,1974,1007,1904,1029,1835,1051,1768,1076,1701,1100,1636,1127,1572,1154,1509,1181,1448,1209,1388,1239,1329,1269,1272,1299,1215,1330,1160,1363,1107,1396,1053,1429,1002,1464,952,1499,904,1535,857,1571,811,1608,766,1646,722,1684,680,1723,639,1762,599,1802,561,1842,523,1884,487,1924,453,1967,419,2008,387,2051,356,2094,328,2138,299,2182,272,2225,246,2270,221,2316,199,2360,176,2406,156,2452,136,2498,118,2543,102,2590,86,2637,72,2684,58,2731,47,2778,37,2824,27,2872,20,2920,13,2967,7,3015,4,3063,1,3110,0,3158,0,3205,1,3253,3,3300,6,3348,11,3396,18,3443,25,3490,34,3537,43,3584,55,3631,68,3677,82,3724,97,3769,113,3815,131,3861,150,3907,170,3951,191,3996,215,4041,238,4085,264,4128,290,4172,319,4214,348,4257,379,4299,411,4341,444,4382,478,4423,514,4462,551,4503,588,4541,629,4580,669,4618,712,4655,754,4692,799,4728,846,4763,893,4799,942,4833,991,4866,1042,4899,1095,4931,1148,4961,1204,4992,1260,5022,1317,5051,1376,5079,1436,5106,1497,5133,1560,5158,1624,5183,1690,5206,1756,5229,1824,5251,1893,5271,1964,5291,2036,5311,2108,5328,2183,5345,2258,5361,2335,5375,2414,5388,2492,5401,2573,5432,2590,5462,2608,5491,2628,5520,2649,5548,2671,5577,2695,5603,2720,5630,2747,5655,2776,5681,2805,5705,2836,5730,2868,5753,2901,5776,2936,5798,2971,5819,3009,5844,3054,5866,3102,5889,3109,5912,3117,5934,3128,5957,3141,5978,3155,5999,3170,6019,3189,6040,3209,6060,3230,6079,3253,6097,3278,6115,3305,6132,3332,6148,3361,6164,3392,6180,3424,6194,3458,6208,3492,6220,3528,6233,3565,6244,3604,6254,3643,6264,3682,6273,3724,6281,3767,6287,3809,6293,3853,6298,3897,6301,3943,6305,3989,6307,4036,6307,4083,6307,4131,6305,4176,6301,4223,6298,4268,6293,4313,6287,4356,6281,4400,6273,4441,6264,4483,6254,4523,6244,4563,6233,4601,6220,4638,6208,4673,6194,4708,6180,4741,6164,4773,6148,4804,6132,4834,6115,4862,6097,4888,6079,4913,6060,4936,6040,4958,6019,4977,5999,4995,5978,5012,5957,5026,5934,5038,5912,5048,5889,5056,5866,5063,5844,5111,5819,5157,5793,5201,5766,5245,5738,5285,5710,5325,5680,5362,5649,5398,5618,5431,5585,5463,5552,5492,5517,5519,5482,5544,5447,5567,5409,5588,5372,5606,5335,5622,5296,5635,5284,5639,5269,5641,5234,5647,5191,5653,5142,5657,5089,5661,5032,5664,4973,5667,4914,5670,4799,5672,4746,5672,4699,5672,4657,5671,4623,5668,4600,5665,4591,5664,4586,5662,4560,5660,4535,5658,4510,5654,4486,5648,4461,5643,4437,5635,4412,5628,4389,5620,4365,5609,4342,5598,4319,5588,4296,5575,4274,5561,4252,5547,4230,5532,4208,5516,4188,5499,4166,5482,4146,5464,4126,5445,4106,5425,4087,5403,4067,5382,4048,5360,4029,5337,4011,5314,3994,5290,3977,5264,3960,5238,3943,5212,3927,5184,3911,5157,3883,5103,3857,5048,3831,4990,3808,4930,3785,4868,3765,4804,3746,4739,3729,4671,3714,4603,3700,4532,3690,4460,3680,4387,3673,4313,3667,4237,3663,4160,3662,4083,3663,4005,3667,3928,3673,3853,3680,3779,3690,3706,3700,3633,3714,3563,3729,3494,3746,3427,3765,3361,3785,3297,3808,3235,3831,3176,3857,3118,3883,3062,3911,3009,3932,2971,3955,2936,3977,2901,4000,2868,4024,2835,4049,2804,4074,2776,4100,2747,4127,2720,4154,2695,4181,2671,4210,2648,4239,2628,4269,2607,4298,2590,4329,2573,4322,2507,4314,2442,4306,2379,4297,2317,4288,2255,4278,2194,4268,2135,4257,2076,4246,2019,4235,1964,4222,1908,4209,1854,4196,1801,4182,1750,4169,1698,4155,1648,4140,1599,4125,1553,4109,1506,4093,1460,4076,1416,4060,1373,4042,1331,4025,1290,4007,1249,3989,1211,3971,1173,3951,1137,3932,1100,3913,1066,3893,1032,3873,999,3853,968,3832,937,3811,909,3790,880,3768,853,3747,827,3725,802,3702,778,3680,755,3658,734,3635,713,3613,694,3590,675,3566,658,3543,641,3519,626,3496,611,3472,598,3448,586,3424,575,3399,565,3376,555,3351,548,3327,540,3302,535,3277,530,3252,527,3228,525,3203,522,3179,522,3153,522,3129,525,3104,527,3079,531,3054,535,3030,542,3004,548,2980,556,2955,565,2931,576,2906,586,2882,599,2857,612,2833,627,2808,642,2784,659,2761,676,2736,695,2713,714,2689,735,2665,757,2641,779,2619,803,2596,828,2573,854,2550,881,2528,909,2505,939,2484,968,2462,999,2440,1032,2419,1065,2398,1099,2377,1134,2356,1172,2336,1209,2316,1247,2297,1287,2277,1327,2258,1370,2239,1412,2221,1456,2203,1501,2185,1546,2168,1593,2151,1641,2134,1690,2118,1740,2102,1791,2086,1843,2071,1896,2056,1951,2042,2006,2028,2062,2015,2120,2002,2178,1989,2237,1977,2298,1966,2359,1954,2422,1943,2485,1934,2550,1924,2616,1915,2682,1906,2750,1899,2819xm4753,5244l4766,5235,4781,5227,4794,5216,4809,5205,4823,5195,4851,5169,4877,5142,4879,5141,4879,5140,4895,5121,4910,5102,4925,5083,4940,5063,4954,5042,4969,5019,4983,4996,4996,4972,5016,4935,5035,4896,5053,4854,5070,4813,5086,4769,5102,4724,5116,4678,5130,4631,5141,4582,5152,4532,5162,4482,5171,4430,5179,4376,5184,4323,5189,4268,5193,4212,5193,4211,5196,4153,5196,4149,5196,4148,5197,4135,5197,4132,5197,4101,5197,4100,5197,4096,5197,4083,5197,4070,5197,4067,5197,4065,5197,4035,5197,4034,5197,4030,5196,4018,5196,4013,5193,3954,5193,3953,5189,3897,5184,3843,5179,3789,5171,3737,5162,3685,5152,3633,5141,3583,5130,3536,5116,3488,5102,3442,5086,3397,5070,3354,5053,3311,5035,3271,5016,3231,4996,3194,4983,3169,4969,3147,4954,3125,4940,3103,4925,3083,4910,3063,4895,3045,4879,3027,4879,3026,4877,3024,4851,2996,4823,2971,4809,2960,4794,2949,4781,2940,4766,2930,4753,2922,4736,2914,4720,2907,4704,2901,4688,2896,4671,2892,4655,2889,4638,2887,4622,2887,4609,2887,4596,2888,4584,2889,4571,2893,4545,2899,4521,2909,4495,2920,4471,2934,4446,2950,4423,2969,4400,2991,4376,3013,4354,3038,4331,3066,4309,3095,4288,3126,4268,3159,4247,3194,4225,3236,4204,3282,4183,3329,4164,3378,4146,3429,4129,3481,4114,3536,4100,3591,4089,3648,4078,3707,4069,3767,4061,3827,4055,3890,4050,3953,4048,4018,4047,4083,4048,4149,4050,4212,4055,4276,4061,4338,4069,4400,4078,4459,4089,4518,4100,4575,4114,4631,4129,4685,4146,4737,4164,4788,4183,4837,4204,4884,4225,4929,4247,4972,4268,5006,4288,5039,4309,5071,4331,5100,4354,5128,4376,5152,4400,5176,4423,5197,4446,5215,4471,5232,4495,5246,4521,5258,4545,5267,4571,5274,4584,5276,4596,5278,4609,5279,4622,5279,4638,5278,4655,5277,4671,5274,4688,5270,4704,5265,4720,5259,4736,5251,4753,5244xm4622,3446l4622,3446,4606,3447,4591,3449,4576,3454,4561,3459,4546,3466,4533,3475,4519,3486,4505,3496,4491,3509,4478,3524,4466,3539,4454,3555,4442,3573,4430,3592,4420,3612,4409,3633,4400,3655,4390,3678,4380,3703,4373,3727,4364,3753,4357,3779,4351,3807,4344,3836,4339,3864,4335,3893,4330,3924,4327,3955,4325,3986,4323,4018,4322,4051,4321,4083,4322,4116,4323,4148,4325,4179,4327,4211,4330,4242,4335,4272,4339,4302,4344,4331,4351,4359,4357,4386,4364,4413,4373,4439,4380,4464,4390,4488,4400,4510,4409,4533,4420,4554,4430,4574,4442,4592,4454,4611,4466,4628,4478,4642,4491,4656,4505,4669,4519,4681,4533,4690,4546,4699,4561,4706,4576,4712,4591,4716,4606,4718,4622,4719,4637,4718,4653,4716,4668,4712,4683,4706,4696,4699,4711,4690,4725,4681,4739,4669,4752,4656,4766,4642,4777,4628,4790,4611,4802,4592,4814,4574,4824,4554,4835,4533,4844,4510,4854,4488,4862,4464,4871,4439,4879,4413,4886,4386,4893,4359,4899,4331,4904,4302,4909,4272,4914,4242,4917,4211,4919,4179,4921,4148,4922,4116,4923,4083,4922,4051,4921,4018,4919,3986,4917,3955,4914,3924,4909,3893,4904,3864,4899,3836,4893,3807,4886,3779,4879,3753,4871,3727,4862,3703,4854,3678,4844,3655,4835,3633,4824,3612,4814,3592,4802,3573,4790,3555,4777,3539,4766,3524,4752,3509,4739,3496,4725,3486,4711,3475,4696,3466,4683,3459,4668,3454,4653,3449,4637,3447,4622,3446xe">
                    <v:path o:connectlocs="11728761,17897884;12291400,23640754;10771200,28179998;8877716,30036706;6659648,30538672;4403699,29588736;2748252,27456746;925105,25659393;10818,22501900;503121,19279634;2212676,17077474;3749086,15118210;5220603,11037751;7552281,5683495;10863174,2088808;14774570,253672;18880712,183520;22797518,1878299;26146274,5348857;28515834,10600557;30311935,14681017;32102628,16883176;33649873,19042137;34109722,22539683;33260362,25929259;31615734,27586272;29062246,30258011;25194123,30608841;23365566,30160853;21607329,28552419;20016810,24461164;20265666,18497008;22180787,14826754;23089665,11523523;21867003,7183976;20152056,4328734;18128735,2957797;15986395,3049558;13919801,4609412;12112881,7621169;10760382,12074049;26016437,28093635;27136289,26636336;28093849,22728584;28115504,21940560;27872057,19608874;26643986,16640281;25534952,15690345;24052634,15922427;22337669,18788464;22013086,23748708;23430476,27526915;25091331,28487647;24523301,18756078;23571149,20396898;23425067,22895912;24160835,24979323;25334778,25400323;26351857,23959199;26611531,21514162;25978573,19285032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" o:spid="_x0000_s1026" o:spt="203" style="position:absolute;left:26181;top:14289;height:456;width:9571;" coordorigin="13972,4562" coordsize="9571,45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剪去单角的矩形 21" o:spid="_x0000_s1026" o:spt="1" style="position:absolute;left:13983;top:4581;height:395;width:9560;v-text-anchor:middle;" fillcolor="#FFFFFF [3212]" filled="t" stroked="t" coordsize="21600,21600" o:gfxdata="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AS/4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404040 [242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文本框 235" o:spid="_x0000_s1026" o:spt="202" type="#_x0000_t202" style="position:absolute;left:13972;top:4562;height:457;width:2577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jc w:val="left"/>
                            <w:rPr>
                              <w:rFonts w:hint="eastAsia" w:ascii="阿里巴巴普惠体 R" w:hAnsi="阿里巴巴普惠体 R" w:eastAsia="阿里巴巴普惠体 R" w:cs="阿里巴巴普惠体 R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404040" w:themeColor="text1" w:themeTint="BF"/>
                              <w:sz w:val="30"/>
                              <w:szCs w:val="3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  <w:embedRegular r:id="rId1" w:fontKey="{B5B7E5A9-668C-4CFA-8C9B-096C7A13110B}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  <w:embedRegular r:id="rId2" w:fontKey="{7D0230D7-C077-4F62-BF61-FB3F47528B4E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ACFA37C5-3DE5-48D2-8616-F7E09C93EC5B}"/>
  </w:font>
  <w:font w:name="阿里巴巴普惠体 R">
    <w:panose1 w:val="00020600040101010101"/>
    <w:charset w:val="86"/>
    <w:family w:val="roman"/>
    <w:pitch w:val="default"/>
    <w:sig w:usb0="00000000" w:usb1="00000000" w:usb2="00000000" w:usb3="00000000" w:csb0="00000000" w:csb1="00000000"/>
    <w:embedRegular r:id="rId4" w:fontKey="{6AB41BD5-9299-441E-81D4-874194F648D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TrueTypeFonts/>
  <w:embedSystem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B375F"/>
    <w:rsid w:val="00004CE6"/>
    <w:rsid w:val="000166F1"/>
    <w:rsid w:val="00066785"/>
    <w:rsid w:val="0007275B"/>
    <w:rsid w:val="000C7692"/>
    <w:rsid w:val="000D6877"/>
    <w:rsid w:val="000F78F3"/>
    <w:rsid w:val="001054CF"/>
    <w:rsid w:val="00116488"/>
    <w:rsid w:val="0011749B"/>
    <w:rsid w:val="00123247"/>
    <w:rsid w:val="001511BB"/>
    <w:rsid w:val="00180900"/>
    <w:rsid w:val="00186C12"/>
    <w:rsid w:val="001C5295"/>
    <w:rsid w:val="001D1144"/>
    <w:rsid w:val="001E2818"/>
    <w:rsid w:val="001E2C6F"/>
    <w:rsid w:val="001E4873"/>
    <w:rsid w:val="00205616"/>
    <w:rsid w:val="00212611"/>
    <w:rsid w:val="00224637"/>
    <w:rsid w:val="002707A9"/>
    <w:rsid w:val="002C1524"/>
    <w:rsid w:val="002E4130"/>
    <w:rsid w:val="002F187A"/>
    <w:rsid w:val="003210A9"/>
    <w:rsid w:val="003376BA"/>
    <w:rsid w:val="0034195E"/>
    <w:rsid w:val="003629C0"/>
    <w:rsid w:val="00380F74"/>
    <w:rsid w:val="00390534"/>
    <w:rsid w:val="00394940"/>
    <w:rsid w:val="003959A7"/>
    <w:rsid w:val="003A079A"/>
    <w:rsid w:val="003B2392"/>
    <w:rsid w:val="003B23C6"/>
    <w:rsid w:val="003D09FC"/>
    <w:rsid w:val="003D118B"/>
    <w:rsid w:val="003E6240"/>
    <w:rsid w:val="00406236"/>
    <w:rsid w:val="004425A1"/>
    <w:rsid w:val="0044273E"/>
    <w:rsid w:val="004536FC"/>
    <w:rsid w:val="00462A9D"/>
    <w:rsid w:val="00464CC1"/>
    <w:rsid w:val="00493DAF"/>
    <w:rsid w:val="0049545D"/>
    <w:rsid w:val="004A312F"/>
    <w:rsid w:val="004C6366"/>
    <w:rsid w:val="004D1BA6"/>
    <w:rsid w:val="004E07D5"/>
    <w:rsid w:val="004F1B44"/>
    <w:rsid w:val="00511987"/>
    <w:rsid w:val="00532310"/>
    <w:rsid w:val="005508E0"/>
    <w:rsid w:val="0055295D"/>
    <w:rsid w:val="0056214A"/>
    <w:rsid w:val="005B79F4"/>
    <w:rsid w:val="005C3DF9"/>
    <w:rsid w:val="005C57C5"/>
    <w:rsid w:val="005E4B9B"/>
    <w:rsid w:val="006042E3"/>
    <w:rsid w:val="00650046"/>
    <w:rsid w:val="00663A58"/>
    <w:rsid w:val="0067363E"/>
    <w:rsid w:val="006767A0"/>
    <w:rsid w:val="006843C4"/>
    <w:rsid w:val="0069533E"/>
    <w:rsid w:val="00695CC5"/>
    <w:rsid w:val="006A39C3"/>
    <w:rsid w:val="006B1913"/>
    <w:rsid w:val="006B321E"/>
    <w:rsid w:val="006D5C55"/>
    <w:rsid w:val="006E33CD"/>
    <w:rsid w:val="006F0C2D"/>
    <w:rsid w:val="00723BEF"/>
    <w:rsid w:val="00725939"/>
    <w:rsid w:val="0073736E"/>
    <w:rsid w:val="00765D9C"/>
    <w:rsid w:val="0079590D"/>
    <w:rsid w:val="007C4802"/>
    <w:rsid w:val="007C5B46"/>
    <w:rsid w:val="007D02B8"/>
    <w:rsid w:val="007D5E26"/>
    <w:rsid w:val="007E184C"/>
    <w:rsid w:val="007F495B"/>
    <w:rsid w:val="007F6C5F"/>
    <w:rsid w:val="00803295"/>
    <w:rsid w:val="00813BBE"/>
    <w:rsid w:val="00820B8D"/>
    <w:rsid w:val="0082611E"/>
    <w:rsid w:val="00831A52"/>
    <w:rsid w:val="00860B9F"/>
    <w:rsid w:val="00863271"/>
    <w:rsid w:val="00897A66"/>
    <w:rsid w:val="008A16F6"/>
    <w:rsid w:val="008A4C5D"/>
    <w:rsid w:val="008A4C68"/>
    <w:rsid w:val="008C2AFD"/>
    <w:rsid w:val="008D4379"/>
    <w:rsid w:val="008F5D7B"/>
    <w:rsid w:val="00944762"/>
    <w:rsid w:val="009476E2"/>
    <w:rsid w:val="009635AD"/>
    <w:rsid w:val="0097040B"/>
    <w:rsid w:val="00975946"/>
    <w:rsid w:val="009876B4"/>
    <w:rsid w:val="009A204F"/>
    <w:rsid w:val="009A2061"/>
    <w:rsid w:val="009A64FA"/>
    <w:rsid w:val="009C1DA3"/>
    <w:rsid w:val="009D093D"/>
    <w:rsid w:val="009D255B"/>
    <w:rsid w:val="009F78CC"/>
    <w:rsid w:val="00A0319E"/>
    <w:rsid w:val="00A0740F"/>
    <w:rsid w:val="00A11829"/>
    <w:rsid w:val="00A17210"/>
    <w:rsid w:val="00A36E46"/>
    <w:rsid w:val="00A50CC2"/>
    <w:rsid w:val="00A604F1"/>
    <w:rsid w:val="00A7325D"/>
    <w:rsid w:val="00A868BF"/>
    <w:rsid w:val="00A97451"/>
    <w:rsid w:val="00AA027C"/>
    <w:rsid w:val="00AE4185"/>
    <w:rsid w:val="00AE7E8A"/>
    <w:rsid w:val="00B00A18"/>
    <w:rsid w:val="00B5147F"/>
    <w:rsid w:val="00B565EB"/>
    <w:rsid w:val="00B605A6"/>
    <w:rsid w:val="00B713A2"/>
    <w:rsid w:val="00B878F5"/>
    <w:rsid w:val="00BA719A"/>
    <w:rsid w:val="00BC0FCA"/>
    <w:rsid w:val="00BD4A80"/>
    <w:rsid w:val="00BF4718"/>
    <w:rsid w:val="00BF4997"/>
    <w:rsid w:val="00C034DA"/>
    <w:rsid w:val="00C52EE3"/>
    <w:rsid w:val="00C54034"/>
    <w:rsid w:val="00C8797A"/>
    <w:rsid w:val="00C938FE"/>
    <w:rsid w:val="00CA6DA9"/>
    <w:rsid w:val="00CD18F5"/>
    <w:rsid w:val="00CE5EB3"/>
    <w:rsid w:val="00D05842"/>
    <w:rsid w:val="00D12813"/>
    <w:rsid w:val="00D25584"/>
    <w:rsid w:val="00D97667"/>
    <w:rsid w:val="00DA7E14"/>
    <w:rsid w:val="00DB28E9"/>
    <w:rsid w:val="00DC5E26"/>
    <w:rsid w:val="00DF387B"/>
    <w:rsid w:val="00E16001"/>
    <w:rsid w:val="00E21F02"/>
    <w:rsid w:val="00E27A43"/>
    <w:rsid w:val="00E67518"/>
    <w:rsid w:val="00EA534D"/>
    <w:rsid w:val="00EB3512"/>
    <w:rsid w:val="00ED3211"/>
    <w:rsid w:val="00ED65C4"/>
    <w:rsid w:val="00EE1E73"/>
    <w:rsid w:val="00EF7612"/>
    <w:rsid w:val="00F0311C"/>
    <w:rsid w:val="00F06175"/>
    <w:rsid w:val="00F216A4"/>
    <w:rsid w:val="00F32078"/>
    <w:rsid w:val="00F53AD4"/>
    <w:rsid w:val="00F62222"/>
    <w:rsid w:val="00F75044"/>
    <w:rsid w:val="00F9478C"/>
    <w:rsid w:val="00F949E4"/>
    <w:rsid w:val="00FA64D1"/>
    <w:rsid w:val="00FD0D35"/>
    <w:rsid w:val="00FD19E3"/>
    <w:rsid w:val="00FE041C"/>
    <w:rsid w:val="018B7BCE"/>
    <w:rsid w:val="06582A30"/>
    <w:rsid w:val="07355FC3"/>
    <w:rsid w:val="08180942"/>
    <w:rsid w:val="0CAA3917"/>
    <w:rsid w:val="0D941AAC"/>
    <w:rsid w:val="0E1647DA"/>
    <w:rsid w:val="11270C71"/>
    <w:rsid w:val="1CE4262A"/>
    <w:rsid w:val="1CEB70DE"/>
    <w:rsid w:val="1D2D26EB"/>
    <w:rsid w:val="1E7341F8"/>
    <w:rsid w:val="1FB761DD"/>
    <w:rsid w:val="24CE2563"/>
    <w:rsid w:val="257852CD"/>
    <w:rsid w:val="26736028"/>
    <w:rsid w:val="2AED6340"/>
    <w:rsid w:val="339A2770"/>
    <w:rsid w:val="34AE6A24"/>
    <w:rsid w:val="3A0C4ABD"/>
    <w:rsid w:val="3E522F7C"/>
    <w:rsid w:val="3EA27572"/>
    <w:rsid w:val="418F623E"/>
    <w:rsid w:val="44AE6217"/>
    <w:rsid w:val="47756E6A"/>
    <w:rsid w:val="4B84690B"/>
    <w:rsid w:val="51881C7A"/>
    <w:rsid w:val="554B375F"/>
    <w:rsid w:val="573E3B3A"/>
    <w:rsid w:val="5B0B3B1D"/>
    <w:rsid w:val="5ECC3B65"/>
    <w:rsid w:val="5FD836B7"/>
    <w:rsid w:val="61587193"/>
    <w:rsid w:val="63CA09E1"/>
    <w:rsid w:val="67A82D28"/>
    <w:rsid w:val="6C5F4CD5"/>
    <w:rsid w:val="736E2346"/>
    <w:rsid w:val="76531492"/>
    <w:rsid w:val="78660DC6"/>
    <w:rsid w:val="79B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%20Lee\AppData\Roaming\kingsoft\office6\templates\download\a441cb6e-2e01-42fe-b2a7-afd609d221b1\&#31616;&#32422;&#24066;&#22330;&#33829;&#38144;&#27714;&#32844;&#31616;&#21382;.docx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3B11A3-7BEF-4E67-9FBD-D0C2BBC17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简约市场营销求职简历.docx.docx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Qzuser</cp:category>
  <dcterms:created xsi:type="dcterms:W3CDTF">2022-02-08T05:08:00Z</dcterms:created>
  <dc:creator>Mr Lee</dc:creator>
  <cp:keywords>Qzuser</cp:keywords>
  <cp:lastModifiedBy>Mr Lee</cp:lastModifiedBy>
  <dcterms:modified xsi:type="dcterms:W3CDTF">2022-02-23T16:16:18Z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v1.0_mb_WNfj4lf8mD9WZwc6uOPbZg==</vt:lpwstr>
  </property>
  <property fmtid="{D5CDD505-2E9C-101B-9397-08002B2CF9AE}" pid="4" name="ICV">
    <vt:lpwstr>A275F9D799D340B88CF24C1DB68C4C4A</vt:lpwstr>
  </property>
</Properties>
</file>