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5863"/>
        <w:tblOverlap w:val="never"/>
        <w:tblW w:w="10417" w:type="dxa"/>
        <w:jc w:val="center"/>
        <w:tblBorders>
          <w:top w:val="single" w:color="B0888C" w:sz="4" w:space="0"/>
          <w:left w:val="single" w:color="B0888C" w:sz="4" w:space="0"/>
          <w:bottom w:val="single" w:color="B0888C" w:sz="4" w:space="0"/>
          <w:right w:val="single" w:color="B0888C" w:sz="4" w:space="0"/>
          <w:insideH w:val="single" w:color="B0888C" w:sz="4" w:space="0"/>
          <w:insideV w:val="single" w:color="B0888C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744"/>
        <w:gridCol w:w="1744"/>
        <w:gridCol w:w="1744"/>
        <w:gridCol w:w="1744"/>
        <w:gridCol w:w="1746"/>
      </w:tblGrid>
      <w:tr>
        <w:tblPrEx>
          <w:tblBorders>
            <w:top w:val="single" w:color="B0888C" w:sz="4" w:space="0"/>
            <w:left w:val="single" w:color="B0888C" w:sz="4" w:space="0"/>
            <w:bottom w:val="single" w:color="B0888C" w:sz="4" w:space="0"/>
            <w:right w:val="single" w:color="B0888C" w:sz="4" w:space="0"/>
            <w:insideH w:val="single" w:color="B0888C" w:sz="4" w:space="0"/>
            <w:insideV w:val="single" w:color="B0888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695" w:type="dxa"/>
            <w:vMerge w:val="restart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政治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专业课一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专业课二</w:t>
            </w:r>
          </w:p>
        </w:tc>
        <w:tc>
          <w:tcPr>
            <w:tcW w:w="1746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B0888C" w:sz="4" w:space="0"/>
            <w:left w:val="single" w:color="B0888C" w:sz="4" w:space="0"/>
            <w:bottom w:val="single" w:color="B0888C" w:sz="4" w:space="0"/>
            <w:right w:val="single" w:color="B0888C" w:sz="4" w:space="0"/>
            <w:insideH w:val="single" w:color="B0888C" w:sz="4" w:space="0"/>
            <w:insideV w:val="single" w:color="B0888C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695" w:type="dxa"/>
            <w:vMerge w:val="continue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100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150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150</w:t>
            </w:r>
          </w:p>
        </w:tc>
        <w:tc>
          <w:tcPr>
            <w:tcW w:w="1744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100</w:t>
            </w:r>
          </w:p>
        </w:tc>
        <w:tc>
          <w:tcPr>
            <w:tcW w:w="1746" w:type="dxa"/>
            <w:tcBorders>
              <w:top w:val="single" w:color="A4BCE3" w:sz="4" w:space="0"/>
              <w:left w:val="single" w:color="A4BCE3" w:sz="4" w:space="0"/>
              <w:bottom w:val="single" w:color="A4BCE3" w:sz="4" w:space="0"/>
              <w:right w:val="single" w:color="A4BCE3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500</w:t>
            </w:r>
          </w:p>
        </w:tc>
      </w:tr>
    </w:tbl>
    <w:p>
      <w:r>
        <w:rPr>
          <w:sz w:val="21"/>
        </w:rPr>
        <w:drawing>
          <wp:anchor distT="0" distB="0" distL="114935" distR="114935" simplePos="0" relativeHeight="269209600" behindDoc="1" locked="0" layoutInCell="1" allowOverlap="1">
            <wp:simplePos x="0" y="0"/>
            <wp:positionH relativeFrom="column">
              <wp:posOffset>6099175</wp:posOffset>
            </wp:positionH>
            <wp:positionV relativeFrom="paragraph">
              <wp:posOffset>565150</wp:posOffset>
            </wp:positionV>
            <wp:extent cx="934085" cy="1323975"/>
            <wp:effectExtent l="12700" t="12700" r="24765" b="15875"/>
            <wp:wrapNone/>
            <wp:docPr id="4" name="图片 4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23975"/>
                    </a:xfrm>
                    <a:prstGeom prst="rect">
                      <a:avLst/>
                    </a:prstGeom>
                    <a:ln w="12700" cmpd="sng">
                      <a:solidFill>
                        <a:srgbClr val="DFE8F5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6816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634365</wp:posOffset>
                </wp:positionV>
                <wp:extent cx="3576955" cy="354965"/>
                <wp:effectExtent l="0" t="0" r="0" b="0"/>
                <wp:wrapNone/>
                <wp:docPr id="7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3250" y="634365"/>
                          <a:ext cx="357695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57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right"/>
                              <w:textAlignment w:val="auto"/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</w:rPr>
                              <w:t>报考院校：稻壳科技大学 / 报考专业：软件工程专业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57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47.5pt;margin-top:49.95pt;height:27.95pt;width:281.65pt;z-index:-1556500480;mso-width-relative:page;mso-height-relative:page;" filled="f" stroked="f" coordsize="21600,21600" o:gfxdata="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geh6NsAAAAKAQAADwAAAAAAAAAB&#10;ACAAAAAiAAAAZHJzL2Rvd25yZXYueG1sUEsBAhQAFAAAAAgAh07iQPVnTOV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57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right"/>
                        <w:textAlignment w:val="auto"/>
                        <w:rPr>
                          <w:rFonts w:hint="eastAsia" w:ascii="Arial" w:hAnsi="Arial" w:eastAsia="微软雅黑" w:cs="Arial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</w:rPr>
                        <w:t>报考院校：稻壳科技大学 / 报考专业：软件工程专业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57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3846579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358140</wp:posOffset>
                </wp:positionV>
                <wp:extent cx="1304290" cy="642620"/>
                <wp:effectExtent l="0" t="0" r="0" b="0"/>
                <wp:wrapNone/>
                <wp:docPr id="7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20" y="358140"/>
                          <a:ext cx="13042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52"/>
                                <w:szCs w:val="52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0.6pt;margin-top:28.2pt;height:50.6pt;width:102.7pt;z-index:-1556501504;mso-width-relative:page;mso-height-relative:page;" filled="f" stroked="f" coordsize="21600,21600" o:gfxdata="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1MWNbZAAAACQEAAA8AAAAAAAAAAQAgAAAA&#10;IgAAAGRycy9kb3ducmV2LnhtbFBLAQIUABQAAAAIAIdO4kAijDaNQwIAAHI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52"/>
                          <w:szCs w:val="52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738470912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2757170</wp:posOffset>
            </wp:positionV>
            <wp:extent cx="164465" cy="164465"/>
            <wp:effectExtent l="0" t="0" r="6985" b="6985"/>
            <wp:wrapNone/>
            <wp:docPr id="12" name="图片 267" descr="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7" descr="地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75615" y="275717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988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2649220</wp:posOffset>
                </wp:positionV>
                <wp:extent cx="958215" cy="345440"/>
                <wp:effectExtent l="0" t="0" r="0" b="0"/>
                <wp:wrapNone/>
                <wp:docPr id="1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845" y="2649220"/>
                          <a:ext cx="95821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青岛-市南区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2.35pt;margin-top:208.6pt;height:27.2pt;width:75.45pt;z-index:-1556497408;mso-width-relative:page;mso-height-relative:page;" filled="f" stroked="f" coordsize="21600,21600" o:gfxdata="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HQ4LbAAAACwEAAA8AAAAAAAAA&#10;AQAgAAAAIgAAAGRycy9kb3ducmV2LnhtbFBLAQIUABQAAAAIAIdO4kBsyAgi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青岛-市南区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738469888" behindDoc="0" locked="0" layoutInCell="1" allowOverlap="1">
            <wp:simplePos x="0" y="0"/>
            <wp:positionH relativeFrom="column">
              <wp:posOffset>5774055</wp:posOffset>
            </wp:positionH>
            <wp:positionV relativeFrom="paragraph">
              <wp:posOffset>2760345</wp:posOffset>
            </wp:positionV>
            <wp:extent cx="144145" cy="144145"/>
            <wp:effectExtent l="0" t="0" r="8255" b="8255"/>
            <wp:wrapNone/>
            <wp:docPr id="11" name="图片 266" descr="电 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6" descr="电 话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5774055" y="2760345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8864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2649220</wp:posOffset>
                </wp:positionV>
                <wp:extent cx="1115060" cy="345440"/>
                <wp:effectExtent l="0" t="0" r="0" b="0"/>
                <wp:wrapNone/>
                <wp:docPr id="7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42330" y="2649220"/>
                          <a:ext cx="111506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159-5623-xxxx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67.9pt;margin-top:208.6pt;height:27.2pt;width:87.8pt;z-index:-1556498432;mso-width-relative:page;mso-height-relative:page;" filled="f" stroked="f" coordsize="21600,21600" o:gfxdata="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+Pr6jcAAAADAEAAA8AAAAA&#10;AAAAAQAgAAAAIgAAAGRycy9kb3ducmV2LnhtbFBLAQIUABQAAAAIAIdO4kCiEIF8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159-5623-xxxx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738468864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2754630</wp:posOffset>
            </wp:positionV>
            <wp:extent cx="144145" cy="144145"/>
            <wp:effectExtent l="0" t="0" r="8255" b="8255"/>
            <wp:wrapNone/>
            <wp:docPr id="9" name="图片 280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0" descr="a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720465" y="275463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784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2646045</wp:posOffset>
                </wp:positionV>
                <wp:extent cx="1462405" cy="351790"/>
                <wp:effectExtent l="0" t="0" r="0" b="0"/>
                <wp:wrapNone/>
                <wp:docPr id="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2646045"/>
                          <a:ext cx="146240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tianzige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tianzige@163.com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06.65pt;margin-top:208.35pt;height:27.7pt;width:115.15pt;z-index:-1556499456;mso-width-relative:page;mso-height-relative:page;" filled="f" stroked="f" coordsize="21600,21600" o:gfxdata="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qpwF3AAAAAsBAAAPAAAA&#10;AAAAAAEAIAAAACIAAABkcnMvZG93bnJldi54bWxQSwECFAAUAAAACACHTuJA7/8l3k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tianzige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tianzige@163.com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738471936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2747645</wp:posOffset>
            </wp:positionV>
            <wp:extent cx="170180" cy="147955"/>
            <wp:effectExtent l="0" t="0" r="1270" b="4445"/>
            <wp:wrapNone/>
            <wp:docPr id="35" name="图片 35" descr="生日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生日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2257425" y="2747645"/>
                      <a:ext cx="17018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709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2649220</wp:posOffset>
                </wp:positionV>
                <wp:extent cx="1329055" cy="345440"/>
                <wp:effectExtent l="0" t="0" r="0" b="0"/>
                <wp:wrapNone/>
                <wp:docPr id="10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735" y="2649220"/>
                          <a:ext cx="132905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1997-6-2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93.05pt;margin-top:208.6pt;height:27.2pt;width:104.65pt;z-index:-1556496384;mso-width-relative:page;mso-height-relative:page;" filled="f" stroked="f" coordsize="21600,21600" o:gfxdata="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iEY5rdAAAACwEAAA8AAAAA&#10;AAAAAQAgAAAAIgAAAGRycy9kb3ducmV2LnhtbFBLAQIUABQAAAAIAIdO4kC+uyEdSAIAAHU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1997-6-2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38457600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9100185</wp:posOffset>
                </wp:positionV>
                <wp:extent cx="327025" cy="213360"/>
                <wp:effectExtent l="1270" t="635" r="14605" b="14605"/>
                <wp:wrapNone/>
                <wp:docPr id="58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1645" y="9100185"/>
                          <a:ext cx="327025" cy="213360"/>
                          <a:chOff x="2392" y="3862"/>
                          <a:chExt cx="515" cy="336"/>
                        </a:xfrm>
                      </wpg:grpSpPr>
                      <wps:wsp>
                        <wps:cNvPr id="59" name="等腰三角形 215"/>
                        <wps:cNvSpPr/>
                        <wps:spPr>
                          <a:xfrm rot="5400000">
                            <a:off x="2340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60" name="等腰三角形 216"/>
                        <wps:cNvSpPr/>
                        <wps:spPr>
                          <a:xfrm rot="5400000">
                            <a:off x="2619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6" o:spt="203" style="position:absolute;left:0pt;margin-left:36.35pt;margin-top:716.55pt;height:16.8pt;width:25.75pt;z-index:-2059826176;mso-width-relative:page;mso-height-relative:page;" coordorigin="2392,3862" coordsize="515,336" o:gfxdata="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4cx7NsAAAAM&#10;AQAADwAAAAAAAAABACAAAAAiAAAAZHJzL2Rvd25yZXYueG1sUEsBAhQAFAAAAAgAh07iQEN28v+L&#10;AgAAyQYAAA4AAAAAAAAAAQAgAAAAKgEAAGRycy9lMm9Eb2MueG1sUEsFBgAAAAAGAAYAWQEAACcG&#10;AAAAAA==&#10;">
                <o:lock v:ext="edit" aspectratio="f"/>
                <v:shape id="等腰三角形 215" o:spid="_x0000_s1026" o:spt="5" type="#_x0000_t5" style="position:absolute;left:2340;top:3910;height:237;width:336;rotation:5898240f;" fillcolor="#5C84CC" filled="t" stroked="f" coordsize="21600,21600" o:gfxdata="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hsub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.25pt"/>
                  <v:imagedata o:title=""/>
                  <o:lock v:ext="edit" aspectratio="f"/>
                </v:shape>
                <v:shape id="等腰三角形 216" o:spid="_x0000_s1026" o:spt="5" type="#_x0000_t5" style="position:absolute;left:2619;top:3910;height:237;width:336;rotation:5898240f;" fillcolor="#5C84CC" filled="t" stroked="f" coordsize="21600,21600" o:gfxdata="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4Pmb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56576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9388475</wp:posOffset>
                </wp:positionV>
                <wp:extent cx="6682105" cy="635"/>
                <wp:effectExtent l="0" t="0" r="0" b="0"/>
                <wp:wrapNone/>
                <wp:docPr id="57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9388475"/>
                          <a:ext cx="668210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4BC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9" o:spid="_x0000_s1026" o:spt="20" style="position:absolute;left:0pt;margin-left:34.65pt;margin-top:739.25pt;height:0.05pt;width:526.15pt;z-index:-2059827200;mso-width-relative:page;mso-height-relative:page;" filled="f" stroked="t" coordsize="21600,21600" o:gfxdata="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+WxWt0AAAANAQAADwAAAAAAAAAB&#10;ACAAAAAiAAAAZHJzL2Rvd25yZXYueG1sUEsBAhQAFAAAAAgAh07iQBSmoKcLAgAA9AMAAA4AAAAA&#10;AAAAAQAgAAAALAEAAGRycy9lMm9Eb2MueG1sUEsFBgAAAAAGAAYAWQEAAKkFAAAAAA==&#10;">
                <v:fill on="f" focussize="0,0"/>
                <v:stroke weight="0.5pt" color="#A4BC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38454528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6445885</wp:posOffset>
                </wp:positionV>
                <wp:extent cx="327025" cy="213360"/>
                <wp:effectExtent l="1270" t="635" r="14605" b="14605"/>
                <wp:wrapNone/>
                <wp:docPr id="72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1645" y="6445885"/>
                          <a:ext cx="327025" cy="213360"/>
                          <a:chOff x="2392" y="3862"/>
                          <a:chExt cx="515" cy="336"/>
                        </a:xfrm>
                      </wpg:grpSpPr>
                      <wps:wsp>
                        <wps:cNvPr id="74" name="等腰三角形 215"/>
                        <wps:cNvSpPr/>
                        <wps:spPr>
                          <a:xfrm rot="5400000">
                            <a:off x="2340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76" name="等腰三角形 216"/>
                        <wps:cNvSpPr/>
                        <wps:spPr>
                          <a:xfrm rot="5400000">
                            <a:off x="2619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6" o:spt="203" style="position:absolute;left:0pt;margin-left:36.35pt;margin-top:507.55pt;height:16.8pt;width:25.75pt;z-index:-2059829248;mso-width-relative:page;mso-height-relative:page;" coordorigin="2392,3862" coordsize="515,336" o:gfxdata="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w2votoAAAAM&#10;AQAADwAAAAAAAAABACAAAAAiAAAAZHJzL2Rvd25yZXYueG1sUEsBAhQAFAAAAAgAh07iQIxTh+KM&#10;AgAAyQYAAA4AAAAAAAAAAQAgAAAAKQEAAGRycy9lMm9Eb2MueG1sUEsFBgAAAAAGAAYAWQEAACcG&#10;AAAAAA==&#10;">
                <o:lock v:ext="edit" aspectratio="f"/>
                <v:shape id="等腰三角形 215" o:spid="_x0000_s1026" o:spt="5" type="#_x0000_t5" style="position:absolute;left:2340;top:3910;height:237;width:336;rotation:5898240f;" fillcolor="#5C84CC" filled="t" stroked="f" coordsize="21600,21600" o:gfxdata="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cn0e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.25pt"/>
                  <v:imagedata o:title=""/>
                  <o:lock v:ext="edit" aspectratio="f"/>
                </v:shape>
                <v:shape id="等腰三角形 216" o:spid="_x0000_s1026" o:spt="5" type="#_x0000_t5" style="position:absolute;left:2619;top:3910;height:237;width:336;rotation:5898240f;" fillcolor="#5C84CC" filled="t" stroked="f" coordsize="21600,21600" o:gfxdata="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CpKu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53504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6734175</wp:posOffset>
                </wp:positionV>
                <wp:extent cx="6682105" cy="635"/>
                <wp:effectExtent l="0" t="0" r="0" b="0"/>
                <wp:wrapNone/>
                <wp:docPr id="65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6734175"/>
                          <a:ext cx="668210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4BC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9" o:spid="_x0000_s1026" o:spt="20" style="position:absolute;left:0pt;margin-left:34.65pt;margin-top:530.25pt;height:0.05pt;width:526.15pt;z-index:-2059830272;mso-width-relative:page;mso-height-relative:page;" filled="f" stroked="t" coordsize="21600,21600" o:gfxdata="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KwB/3AAAAA0BAAAPAAAAAAAAAAEAIAAA&#10;ACIAAABkcnMvZG93bnJldi54bWxQSwECFAAUAAAACACHTuJATQ+oHwgCAAD0AwAADgAAAAAAAAAB&#10;ACAAAAArAQAAZHJzL2Uyb0RvYy54bWxQSwUGAAAAAAYABgBZAQAApQUAAAAA&#10;">
                <v:fill on="f" focussize="0,0"/>
                <v:stroke weight="0.5pt" color="#A4BC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38452480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4805045</wp:posOffset>
                </wp:positionV>
                <wp:extent cx="327025" cy="213360"/>
                <wp:effectExtent l="1270" t="635" r="14605" b="14605"/>
                <wp:wrapNone/>
                <wp:docPr id="80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1645" y="4805045"/>
                          <a:ext cx="327025" cy="213360"/>
                          <a:chOff x="2392" y="3862"/>
                          <a:chExt cx="515" cy="336"/>
                        </a:xfrm>
                      </wpg:grpSpPr>
                      <wps:wsp>
                        <wps:cNvPr id="81" name="等腰三角形 215"/>
                        <wps:cNvSpPr/>
                        <wps:spPr>
                          <a:xfrm rot="5400000">
                            <a:off x="2340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82" name="等腰三角形 216"/>
                        <wps:cNvSpPr/>
                        <wps:spPr>
                          <a:xfrm rot="5400000">
                            <a:off x="2619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6" o:spt="203" style="position:absolute;left:0pt;margin-left:36.35pt;margin-top:378.35pt;height:16.8pt;width:25.75pt;z-index:-2059831296;mso-width-relative:page;mso-height-relative:page;" coordorigin="2392,3862" coordsize="515,336" o:gfxdata="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90WAtkAAAAKAQAA&#10;DwAAAAAAAAABACAAAAAiAAAAZHJzL2Rvd25yZXYueG1sUEsBAhQAFAAAAAgAh07iQPIQPNqKAgAA&#10;yQYAAA4AAAAAAAAAAQAgAAAAKAEAAGRycy9lMm9Eb2MueG1sUEsFBgAAAAAGAAYAWQEAACQGAAAA&#10;AA==&#10;">
                <o:lock v:ext="edit" aspectratio="f"/>
                <v:shape id="等腰三角形 215" o:spid="_x0000_s1026" o:spt="5" type="#_x0000_t5" style="position:absolute;left:2340;top:3910;height:237;width:336;rotation:5898240f;" fillcolor="#5C84CC" filled="t" stroked="f" coordsize="21600,21600" o:gfxdata="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5M+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.25pt"/>
                  <v:imagedata o:title=""/>
                  <o:lock v:ext="edit" aspectratio="f"/>
                </v:shape>
                <v:shape id="等腰三角形 216" o:spid="_x0000_s1026" o:spt="5" type="#_x0000_t5" style="position:absolute;left:2619;top:3910;height:237;width:336;rotation:5898240f;" fillcolor="#5C84CC" filled="t" stroked="f" coordsize="21600,21600" o:gfxdata="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zSj7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51456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5093335</wp:posOffset>
                </wp:positionV>
                <wp:extent cx="6682105" cy="635"/>
                <wp:effectExtent l="0" t="0" r="0" b="0"/>
                <wp:wrapNone/>
                <wp:docPr id="7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5093335"/>
                          <a:ext cx="668210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4BC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9" o:spid="_x0000_s1026" o:spt="20" style="position:absolute;left:0pt;margin-left:34.65pt;margin-top:401.05pt;height:0.05pt;width:526.15pt;z-index:-2059832320;mso-width-relative:page;mso-height-relative:page;" filled="f" stroked="t" coordsize="21600,21600" o:gfxdata="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bOfp2wAAAAsBAAAPAAAAAAAAAAEAIAAA&#10;ACIAAABkcnMvZG93bnJldi54bWxQSwECFAAUAAAACACHTuJAuH5uOQkCAAD0AwAADgAAAAAAAAAB&#10;ACAAAAAqAQAAZHJzL2Uyb0RvYy54bWxQSwUGAAAAAAYABgBZAQAApQUAAAAA&#10;">
                <v:fill on="f" focussize="0,0"/>
                <v:stroke weight="0.5pt" color="#A4BC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476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9476740</wp:posOffset>
                </wp:positionV>
                <wp:extent cx="6840220" cy="586740"/>
                <wp:effectExtent l="0" t="0" r="0" b="0"/>
                <wp:wrapNone/>
                <wp:docPr id="47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" y="9476740"/>
                          <a:ext cx="68402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专业证书：二级网络工程师证书、初级计算机C++证书；CET-6(515分)，取得C1机动车驾驶证；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荣誉称号：连续3年获得“甲等奖学金”；2018年度“优秀毕业生”称号。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pt;margin-top:746.2pt;height:46.2pt;width:538.6pt;z-index:-1556502528;mso-width-relative:page;mso-height-relative:page;" filled="f" stroked="f" coordsize="21600,21600" o:gfxdata="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5ZKe90AAAANAQAADwAAAAAAAAABACAAAAAi&#10;AAAAZHJzL2Rvd25yZXYueG1sUEsBAhQAFAAAAAgAh07iQBmc8gp3AgAAxQQAAA4AAAAAAAAAAQAg&#10;AAAALAEAAGRycy9lMm9Eb2MueG1sUEsFBgAAAAAGAAYAWQEAABUGAAAAAA=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专业证书：二级网络工程师证书、初级计算机C++证书；CET-6(515分)，取得C1机动车驾驶证；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荣誉称号：连续3年获得“甲等奖学金”；2018年度“优秀毕业生”称号。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374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9025890</wp:posOffset>
                </wp:positionV>
                <wp:extent cx="1212215" cy="344805"/>
                <wp:effectExtent l="0" t="0" r="0" b="0"/>
                <wp:wrapNone/>
                <wp:docPr id="36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9025890"/>
                          <a:ext cx="12122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5pt;margin-top:710.7pt;height:27.15pt;width:95.45pt;z-index:-1556503552;mso-width-relative:page;mso-height-relative:page;" filled="f" stroked="f" coordsize="21600,21600" o:gfxdata="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49lw9kAAAANAQAADwAAAAAAAAABACAAAAAiAAAAZHJz&#10;L2Rvd25yZXYueG1sUEsBAhQAFAAAAAgAh07iQEihf2p1AgAAxQQAAA4AAAAAAAAAAQAgAAAAK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8864" behindDoc="0" locked="0" layoutInCell="1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7721600</wp:posOffset>
                </wp:positionV>
                <wp:extent cx="1005205" cy="372745"/>
                <wp:effectExtent l="0" t="0" r="0" b="0"/>
                <wp:wrapNone/>
                <wp:docPr id="5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05220" y="7721600"/>
                          <a:ext cx="100520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9.07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20.03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488.6pt;margin-top:608pt;height:29.35pt;width:79.15pt;z-index:-1556498432;mso-width-relative:page;mso-height-relative:page;" filled="f" stroked="f" coordsize="21600,21600" o:gfxdata="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DbnTdsAAAAOAQAADwAAAAAAAAABACAAAAAiAAAA&#10;ZHJzL2Rvd25yZXYueG1sUEsBAhQAFAAAAAgAh07iQNdHzDB2AgAAxgQAAA4AAAAAAAAAAQAgAAAA&#10;KgEAAGRycy9lMm9Eb2MueG1s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righ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9.07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20.03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784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7974330</wp:posOffset>
                </wp:positionV>
                <wp:extent cx="6840220" cy="662940"/>
                <wp:effectExtent l="0" t="0" r="0" b="0"/>
                <wp:wrapNone/>
                <wp:docPr id="5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7974330"/>
                          <a:ext cx="684022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按照时间周期催稿，审稿，修改稿件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商谈印刷事宜，检查样本，督促印刷厂按时按量完成印刷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，将完稿交与研究会秘书长审阅。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5pt;margin-top:627.9pt;height:52.2pt;width:538.6pt;z-index:-1556499456;mso-width-relative:page;mso-height-relative:page;" filled="f" stroked="f" coordsize="21600,21600" o:gfxdata="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CO00zcAAAADQEAAA8AAAAAAAAAAQAgAAAA&#10;IgAAAGRycy9kb3ducmV2LnhtbFBLAQIUABQAAAAIAIdO4kCaom0jeQIAAMUEAAAOAAAAAAAAAAEA&#10;IAAAACsBAABkcnMvZTJvRG9jLnhtbFBLBQYAAAAABgAGAFkBAAAWBgAAAAA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按照时间周期催稿，审稿，修改稿件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商谈印刷事宜，检查样本，督促印刷厂按时按量完成印刷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，将完稿交与研究会秘书长审阅。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681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7712075</wp:posOffset>
                </wp:positionV>
                <wp:extent cx="1155700" cy="344805"/>
                <wp:effectExtent l="0" t="0" r="0" b="0"/>
                <wp:wrapNone/>
                <wp:docPr id="4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7712075"/>
                          <a:ext cx="11557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印刷策划项目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5pt;margin-top:607.25pt;height:27.15pt;width:91pt;z-index:-1556500480;mso-width-relative:page;mso-height-relative:page;" filled="f" stroked="f" coordsize="21600,21600" o:gfxdata="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xiHLdkAAAAMAQAADwAAAAAAAAABACAAAAAiAAAAZHJz&#10;L2Rvd25yZXYueG1sUEsBAhQAFAAAAAgAh07iQJmsQIF1AgAAxQQAAA4AAAAAAAAAAQAgAAAAK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印刷策划项目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5792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7721600</wp:posOffset>
                </wp:positionV>
                <wp:extent cx="1934845" cy="344805"/>
                <wp:effectExtent l="0" t="0" r="0" b="0"/>
                <wp:wrapNone/>
                <wp:docPr id="4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8145" y="7721600"/>
                          <a:ext cx="19348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稻壳网络科技大学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31.35pt;margin-top:608pt;height:27.15pt;width:152.35pt;z-index:-1556501504;mso-width-relative:page;mso-height-relative:page;" filled="f" stroked="f" coordsize="21600,21600" o:gfxdata="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xFOatoAAAANAQAADwAAAAAAAAABACAAAAAiAAAA&#10;ZHJzL2Rvd25yZXYueG1sUEsBAhQAFAAAAAgAh07iQGhXWrR3AgAAxgQAAA4AAAAAAAAAAQAgAAAA&#10;KQEAAGRycy9lMm9Eb2MueG1s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稻壳网络科技大学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886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6999605</wp:posOffset>
                </wp:positionV>
                <wp:extent cx="6840220" cy="662940"/>
                <wp:effectExtent l="0" t="0" r="0" b="0"/>
                <wp:wrapNone/>
                <wp:docPr id="3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" y="6999605"/>
                          <a:ext cx="684022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独立撰写授信报告（新宇钟表、上海三井住友、东正汽车金融、浦东软件园），包含行业分析与公司经营和财务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；2、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分析参与海航物流资管项目，收集行业、公司数据，撰写海航物流多家子公司的分析报告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pt;margin-top:551.15pt;height:52.2pt;width:538.6pt;z-index:-1556498432;mso-width-relative:page;mso-height-relative:page;" filled="f" stroked="f" coordsize="21600,21600" o:gfxdata="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5N0N3QAAAA0BAAAPAAAAAAAAAAEAIAAA&#10;ACIAAABkcnMvZG93bnJldi54bWxQSwECFAAUAAAACACHTuJAxaxEdXkCAADFBAAADgAAAAAAAAAB&#10;ACAAAAAsAQAAZHJzL2Uyb0RvYy54bWxQSwUGAAAAAAYABgBZAQAAFwYAAAAA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独立撰写授信报告（新宇钟表、上海三井住友、东正汽车金融、浦东软件园），包含行业分析与公司经营和财务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；2、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分析参与海航物流资管项目，收集行业、公司数据，撰写海航物流多家子公司的分析报告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784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6755130</wp:posOffset>
                </wp:positionV>
                <wp:extent cx="1393825" cy="344805"/>
                <wp:effectExtent l="0" t="0" r="0" b="0"/>
                <wp:wrapNone/>
                <wp:docPr id="3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" y="6755130"/>
                          <a:ext cx="139382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数据分析员（实习）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pt;margin-top:531.9pt;height:27.15pt;width:109.75pt;z-index:-1556499456;mso-width-relative:page;mso-height-relative:page;" filled="f" stroked="f" coordsize="21600,21600" o:gfxdata="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ap6zdkAAAAMAQAADwAAAAAAAAABACAAAAAiAAAA&#10;ZHJzL2Rvd25yZXYueG1sUEsBAhQAFAAAAAgAh07iQHcS5QZ4AgAAxQQAAA4AAAAAAAAAAQAgAAAA&#10;KAEAAGRycy9lMm9Eb2MueG1s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数据分析员（实习）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681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6377940</wp:posOffset>
                </wp:positionV>
                <wp:extent cx="1205230" cy="344805"/>
                <wp:effectExtent l="0" t="0" r="0" b="0"/>
                <wp:wrapNone/>
                <wp:docPr id="2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6377940"/>
                          <a:ext cx="120523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5pt;margin-top:502.2pt;height:27.15pt;width:94.9pt;z-index:-1556500480;mso-width-relative:page;mso-height-relative:page;" filled="f" stroked="f" coordsize="21600,21600" o:gfxdata="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3KFo2QAAAA0BAAAPAAAAAAAAAAEAIAAAACIAAABkcnMv&#10;ZG93bnJldi54bWxQSwECFAAUAAAACACHTuJAQlxmS3QCAADFBAAADgAAAAAAAAABACAAAAAo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579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6764655</wp:posOffset>
                </wp:positionV>
                <wp:extent cx="1934845" cy="344805"/>
                <wp:effectExtent l="0" t="0" r="0" b="0"/>
                <wp:wrapNone/>
                <wp:docPr id="26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6764655"/>
                          <a:ext cx="19348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稻壳网络科技公司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31.3pt;margin-top:532.65pt;height:27.15pt;width:152.35pt;z-index:-1556501504;mso-width-relative:page;mso-height-relative:page;" filled="f" stroked="f" coordsize="21600,21600" o:gfxdata="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vT6w9oAAAANAQAADwAAAAAAAAABACAAAAAi&#10;AAAAZHJzL2Rvd25yZXYueG1sUEsBAhQAFAAAAAgAh07iQG7Kmm56AgAAxgQAAA4AAAAAAAAAAQAg&#10;AAAAKQEAAGRycy9lMm9Eb2MueG1sUEsFBgAAAAAGAAYAWQEAABU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稻壳网络科技公司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4768" behindDoc="0" locked="0" layoutInCell="1" allowOverlap="1">
                <wp:simplePos x="0" y="0"/>
                <wp:positionH relativeFrom="column">
                  <wp:posOffset>6204585</wp:posOffset>
                </wp:positionH>
                <wp:positionV relativeFrom="paragraph">
                  <wp:posOffset>6764655</wp:posOffset>
                </wp:positionV>
                <wp:extent cx="1005205" cy="372745"/>
                <wp:effectExtent l="0" t="0" r="0" b="0"/>
                <wp:wrapNone/>
                <wp:docPr id="22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04585" y="6764655"/>
                          <a:ext cx="100520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9.07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20.03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488.55pt;margin-top:532.65pt;height:29.35pt;width:79.15pt;z-index:-1556502528;mso-width-relative:page;mso-height-relative:page;" filled="f" stroked="f" coordsize="21600,21600" o:gfxdata="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QY8wP2wAAAA4BAAAPAAAAAAAAAAEAIAAAACIA&#10;AABkcnMvZG93bnJldi54bWxQSwECFAAUAAAACACHTuJA/aym0ngCAADGBAAADgAAAAAAAAABACAA&#10;AAAqAQAAZHJzL2Uyb0RvYy54bWxQSwUGAAAAAAYABgBZAQAAF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righ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9.07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20.03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579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5402580</wp:posOffset>
                </wp:positionV>
                <wp:extent cx="6840220" cy="586740"/>
                <wp:effectExtent l="0" t="0" r="0" b="0"/>
                <wp:wrapNone/>
                <wp:docPr id="1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5402580"/>
                          <a:ext cx="68402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程序设计语言、数据结构、离散数学、操作系统、编译技术、软件工程概论、统一建模语言、软件体系结构、线性代数、概率论与数理统计、马克思主义理论、大学外语、高等数学、大学物理、物理实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5pt;margin-top:425.4pt;height:46.2pt;width:538.6pt;z-index:-1556501504;mso-width-relative:page;mso-height-relative:page;" filled="f" stroked="f" coordsize="21600,21600" o:gfxdata="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NS9VjcAAAACwEAAA8AAAAAAAAAAQAgAAAAIgAA&#10;AGRycy9kb3ducmV2LnhtbFBLAQIUABQAAAAIAIdO4kBsvpUKdgIAAMUEAAAOAAAAAAAAAAEAIAAA&#10;ACsBAABkcnMvZTJvRG9jLnhtbFBLBQYAAAAABgAGAFkBAAATBgAAAAA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程序设计语言、数据结构、离散数学、操作系统、编译技术、软件工程概论、统一建模语言、软件体系结构、线性代数、概率论与数理统计、马克思主义理论、大学外语、高等数学、大学物理、物理实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476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5111750</wp:posOffset>
                </wp:positionV>
                <wp:extent cx="1490980" cy="336550"/>
                <wp:effectExtent l="0" t="0" r="0" b="0"/>
                <wp:wrapNone/>
                <wp:docPr id="3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" y="5111750"/>
                          <a:ext cx="149098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软件工程专业（本科）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9.1pt;margin-top:402.5pt;height:26.5pt;width:117.4pt;z-index:-1556502528;mso-width-relative:page;mso-height-relative:page;" filled="f" stroked="f" coordsize="21600,21600" o:gfxdata="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TxK51wAAAAoBAAAPAAAAAAAAAAEAIAAAACIAAABkcnMv&#10;ZG93bnJldi54bWxQSwECFAAUAAAACACHTuJApF6MnnYCAADFBAAADgAAAAAAAAABACAAAAAm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软件工程专业（本科）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374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5107940</wp:posOffset>
                </wp:positionV>
                <wp:extent cx="1907540" cy="344805"/>
                <wp:effectExtent l="0" t="0" r="0" b="0"/>
                <wp:wrapNone/>
                <wp:docPr id="2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5780" y="5107940"/>
                          <a:ext cx="190754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稻壳网络科技大学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41.4pt;margin-top:402.2pt;height:27.15pt;width:150.2pt;z-index:-1556503552;mso-width-relative:page;mso-height-relative:page;" filled="f" stroked="f" coordsize="21600,21600" o:gfxdata="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EDoSa2gAAAAsBAAAPAAAAAAAAAAEAIAAAACIAAABk&#10;cnMvZG93bnJldi54bWxQSwECFAAUAAAACACHTuJAAFsbN3YCAADGBAAADgAAAAAAAAABACAAAAAp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稻壳网络科技大学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2720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4744720</wp:posOffset>
                </wp:positionV>
                <wp:extent cx="1212215" cy="344805"/>
                <wp:effectExtent l="0" t="0" r="0" b="0"/>
                <wp:wrapNone/>
                <wp:docPr id="1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4744720"/>
                          <a:ext cx="121221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5pt;margin-top:373.6pt;height:27.15pt;width:95.45pt;z-index:-1556504576;mso-width-relative:page;mso-height-relative:page;" filled="f" stroked="f" coordsize="21600,21600" o:gfxdata="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DS5P2QAAAAsBAAAPAAAAAAAAAAEAIAAAACIAAABkcnMvZG93&#10;bnJldi54bWxQSwECFAAUAAAACACHTuJAnk/S93ECAADFBAAADgAAAAAAAAABACAAAAAoAQAAZHJz&#10;L2Uyb0RvYy54bWxQSwUGAAAAAAYABgBZAQAAC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3744" behindDoc="0" locked="0" layoutInCell="1" allowOverlap="1">
                <wp:simplePos x="0" y="0"/>
                <wp:positionH relativeFrom="column">
                  <wp:posOffset>6179185</wp:posOffset>
                </wp:positionH>
                <wp:positionV relativeFrom="paragraph">
                  <wp:posOffset>5107940</wp:posOffset>
                </wp:positionV>
                <wp:extent cx="1030605" cy="306070"/>
                <wp:effectExtent l="0" t="0" r="0" b="0"/>
                <wp:wrapNone/>
                <wp:docPr id="1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9185" y="5107940"/>
                          <a:ext cx="103060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righ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5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.0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9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-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19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.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b w:val="0"/>
                                <w:bCs w:val="0"/>
                                <w:color w:val="5C84CC"/>
                                <w:sz w:val="22"/>
                                <w:szCs w:val="2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486.55pt;margin-top:402.2pt;height:24.1pt;width:81.15pt;z-index:-1556503552;mso-width-relative:page;mso-height-relative:page;" filled="f" stroked="f" coordsize="21600,21600" o:gfxdata="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wQJpD2gAAAAwBAAAPAAAAAAAAAAEAIAAAACIAAABk&#10;cnMvZG93bnJldi54bWxQSwECFAAUAAAACACHTuJAZi8cmHYCAADGBAAADgAAAAAAAAABACAAAAAp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right"/>
                        <w:textAlignment w:val="auto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5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.0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9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-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19</w:t>
                      </w: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.</w:t>
                      </w:r>
                      <w:r>
                        <w:rPr>
                          <w:rFonts w:hint="eastAsia" w:ascii="Arial" w:hAnsi="Arial" w:eastAsia="微软雅黑" w:cs="Arial"/>
                          <w:b w:val="0"/>
                          <w:bCs w:val="0"/>
                          <w:color w:val="5C84CC"/>
                          <w:sz w:val="22"/>
                          <w:szCs w:val="2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66816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2200910</wp:posOffset>
                </wp:positionV>
                <wp:extent cx="1205230" cy="344805"/>
                <wp:effectExtent l="0" t="0" r="0" b="0"/>
                <wp:wrapNone/>
                <wp:docPr id="10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2200910"/>
                          <a:ext cx="120523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5pt;margin-top:173.3pt;height:27.15pt;width:94.9pt;z-index:-1556500480;mso-width-relative:page;mso-height-relative:page;" filled="f" stroked="f" coordsize="21600,21600" o:gfxdata="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aXhfdgAAAALAQAADwAAAAAAAAABACAAAAAiAAAAZHJzL2Rvd25y&#10;ZXYueG1sUEsBAhQAFAAAAAgAh07iQFLd3bBwAgAAxQQAAA4AAAAAAAAAAQAgAAAAJw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38455552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2256155</wp:posOffset>
                </wp:positionV>
                <wp:extent cx="327025" cy="213360"/>
                <wp:effectExtent l="1270" t="635" r="14605" b="1460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1645" y="2256155"/>
                          <a:ext cx="327025" cy="213360"/>
                          <a:chOff x="2392" y="3862"/>
                          <a:chExt cx="515" cy="336"/>
                        </a:xfrm>
                      </wpg:grpSpPr>
                      <wps:wsp>
                        <wps:cNvPr id="215" name="等腰三角形 215"/>
                        <wps:cNvSpPr/>
                        <wps:spPr>
                          <a:xfrm rot="5400000">
                            <a:off x="2340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216" name="等腰三角形 216"/>
                        <wps:cNvSpPr/>
                        <wps:spPr>
                          <a:xfrm rot="5400000">
                            <a:off x="2619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5pt;margin-top:177.65pt;height:16.8pt;width:25.75pt;z-index:-2059828224;mso-width-relative:page;mso-height-relative:page;" coordorigin="2392,3862" coordsize="515,336" o:gfxdata="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sFZnS2wAAAAoB&#10;AAAPAAAAAAAAAAEAIAAAACIAAABkcnMvZG93bnJldi54bWxQSwECFAAUAAAACACHTuJA8FmVk4oC&#10;AADMBgAADgAAAAAAAAABACAAAAAqAQAAZHJzL2Uyb0RvYy54bWxQSwUGAAAAAAYABgBZAQAAJgYA&#10;AAAA&#10;">
                <o:lock v:ext="edit" aspectratio="f"/>
                <v:shape id="_x0000_s1026" o:spid="_x0000_s1026" o:spt="5" type="#_x0000_t5" style="position:absolute;left:2340;top:3910;height:237;width:336;rotation:5898240f;" fillcolor="#5C84CC" filled="t" stroked="f" coordsize="21600,21600" o:gfxdata="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qhmm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.25pt"/>
                  <v:imagedata o:title=""/>
                  <o:lock v:ext="edit" aspectratio="f"/>
                </v:shape>
                <v:shape id="_x0000_s1026" o:spid="_x0000_s1026" o:spt="5" type="#_x0000_t5" style="position:absolute;left:2619;top:3910;height:237;width:336;rotation:5898240f;" fillcolor="#5C84CC" filled="t" stroked="f" coordsize="21600,21600" o:gfxdata="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OBge&#10;wAAAANw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51456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2544445</wp:posOffset>
                </wp:positionV>
                <wp:extent cx="6682105" cy="635"/>
                <wp:effectExtent l="0" t="0" r="0" b="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2544445"/>
                          <a:ext cx="668210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4BC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65pt;margin-top:200.35pt;height:0.05pt;width:526.15pt;z-index:-2059832320;mso-width-relative:page;mso-height-relative:page;" filled="f" stroked="t" coordsize="21600,21600" o:gfxdata="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cdiG3AAAAAsBAAAPAAAAAAAAAAEAIAAA&#10;ACIAAABkcnMvZG93bnJldi54bWxQSwECFAAUAAAACACHTuJAOr/j9QgCAAD1AwAADgAAAAAAAAAB&#10;ACAAAAArAQAAZHJzL2Uyb0RvYy54bWxQSwUGAAAAAAYABgBZAQAApQUAAAAA&#10;">
                <v:fill on="f" focussize="0,0"/>
                <v:stroke weight="0.5pt" color="#A4BC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38491392" behindDoc="1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3362325</wp:posOffset>
                </wp:positionV>
                <wp:extent cx="327025" cy="213360"/>
                <wp:effectExtent l="1270" t="635" r="14605" b="14605"/>
                <wp:wrapNone/>
                <wp:docPr id="85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61645" y="3362325"/>
                          <a:ext cx="327025" cy="213360"/>
                          <a:chOff x="2392" y="3862"/>
                          <a:chExt cx="515" cy="336"/>
                        </a:xfrm>
                      </wpg:grpSpPr>
                      <wps:wsp>
                        <wps:cNvPr id="86" name="等腰三角形 215"/>
                        <wps:cNvSpPr/>
                        <wps:spPr>
                          <a:xfrm rot="5400000">
                            <a:off x="2340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>
                        <wps:cNvPr id="88" name="等腰三角形 216"/>
                        <wps:cNvSpPr/>
                        <wps:spPr>
                          <a:xfrm rot="5400000">
                            <a:off x="2619" y="3910"/>
                            <a:ext cx="336" cy="23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5C84CC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7" o:spid="_x0000_s1026" o:spt="203" style="position:absolute;left:0pt;margin-left:36.35pt;margin-top:264.75pt;height:16.8pt;width:25.75pt;z-index:-2059792384;mso-width-relative:page;mso-height-relative:page;" coordorigin="2392,3862" coordsize="515,336" o:gfxdata="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Lp0HfaAAAACgEA&#10;AA8AAAAAAAAAAQAgAAAAIgAAAGRycy9kb3ducmV2LnhtbFBLAQIUABQAAAAIAIdO4kBo2ws1igIA&#10;AMkGAAAOAAAAAAAAAAEAIAAAACkBAABkcnMvZTJvRG9jLnhtbFBLBQYAAAAABgAGAFkBAAAlBgAA&#10;AAA=&#10;">
                <o:lock v:ext="edit" aspectratio="f"/>
                <v:shape id="等腰三角形 215" o:spid="_x0000_s1026" o:spt="5" type="#_x0000_t5" style="position:absolute;left:2340;top:3910;height:237;width:336;rotation:5898240f;" fillcolor="#5C84CC" filled="t" stroked="f" coordsize="21600,21600" o:gfxdata="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fUj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.25pt"/>
                  <v:imagedata o:title=""/>
                  <o:lock v:ext="edit" aspectratio="f"/>
                </v:shape>
                <v:shape id="等腰三角形 216" o:spid="_x0000_s1026" o:spt="5" type="#_x0000_t5" style="position:absolute;left:2619;top:3910;height:237;width:336;rotation:5898240f;" fillcolor="#5C84CC" filled="t" stroked="f" coordsize="21600,21600" o:gfxdata="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TlZb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90368" behindDoc="1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3650615</wp:posOffset>
                </wp:positionV>
                <wp:extent cx="6682105" cy="635"/>
                <wp:effectExtent l="0" t="0" r="0" b="0"/>
                <wp:wrapNone/>
                <wp:docPr id="84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3650615"/>
                          <a:ext cx="668210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A4BCE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9" o:spid="_x0000_s1026" o:spt="20" style="position:absolute;left:0pt;margin-left:34.65pt;margin-top:287.45pt;height:0.05pt;width:526.15pt;z-index:-2059793408;mso-width-relative:page;mso-height-relative:page;" filled="f" stroked="t" coordsize="21600,21600" o:gfxdata="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e/yBdwAAAALAQAADwAAAAAAAAABACAA&#10;AAAiAAAAZHJzL2Rvd25yZXYueG1sUEsBAhQAFAAAAAgAh07iQMwWn9UJAgAA9AMAAA4AAAAAAAAA&#10;AQAgAAAAKwEAAGRycy9lMm9Eb2MueG1sUEsFBgAAAAAGAAYAWQEAAKYFAAAAAA==&#10;">
                <v:fill on="f" focussize="0,0"/>
                <v:stroke weight="0.5pt" color="#A4BCE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8832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1137920</wp:posOffset>
                </wp:positionV>
                <wp:extent cx="4975860" cy="662940"/>
                <wp:effectExtent l="0" t="0" r="0" b="0"/>
                <wp:wrapNone/>
                <wp:docPr id="5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345" y="1137920"/>
                          <a:ext cx="497586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兼具金融、 销售、信息管理背景，能吃苦，上进心强，有良好学习意愿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熟悉财务知识，会使用</w:t>
                            </w:r>
                            <w:r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VBA、 C++、 MATLAB、 Python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等开发语言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37.35pt;margin-top:89.6pt;height:52.2pt;width:391.8pt;z-index:-1556478976;mso-width-relative:page;mso-height-relative:page;" filled="f" stroked="f" coordsize="21600,21600" o:gfxdata="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6vr8jcAAAACgEAAA8AAAAAAAAAAQAgAAAA&#10;IgAAAGRycy9kb3ducmV2LnhtbFBLAQIUABQAAAAIAIdO4kBzUliweQIAAMUEAAAOAAAAAAAAAAEA&#10;IAAAACsBAABkcnMvZTJvRG9jLnhtbFBLBQYAAAAABgAGAFkBAAAWBgAAAAA=&#10;">
                <v:fill on="f" focussize="0,0"/>
                <v:stroke on="f" weight="1pt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兼具金融、 销售、信息管理背景，能吃苦，上进心强，有良好学习意愿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熟悉财务知识，会使用</w:t>
                      </w:r>
                      <w:r>
                        <w:rPr>
                          <w:rFonts w:hint="default" w:ascii="Arial" w:hAnsi="Arial" w:eastAsia="微软雅黑" w:cs="Arial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VBA、 C++、 MATLAB、 Python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等开发语言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8934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3297555</wp:posOffset>
                </wp:positionV>
                <wp:extent cx="1205230" cy="344805"/>
                <wp:effectExtent l="0" t="0" r="0" b="0"/>
                <wp:wrapNone/>
                <wp:docPr id="5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005" y="3297555"/>
                          <a:ext cx="120523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84CC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63.15pt;margin-top:259.65pt;height:27.15pt;width:94.9pt;z-index:-1556477952;mso-width-relative:page;mso-height-relative:page;" filled="f" stroked="f" coordsize="21600,21600" o:gfxdata="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eYJ1rYAAAACwEAAA8AAAAAAAAAAQAgAAAAIgAAAGRycy9kb3du&#10;cmV2LnhtbFBLAQIUABQAAAAIAIdO4kDoBdZTcQIAAMUEAAAOAAAAAAAAAAEAIAAAACc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84CC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71936" behindDoc="1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1125855</wp:posOffset>
                </wp:positionV>
                <wp:extent cx="6429375" cy="713740"/>
                <wp:effectExtent l="0" t="0" r="9525" b="1016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1239520"/>
                          <a:ext cx="6429375" cy="713740"/>
                        </a:xfrm>
                        <a:prstGeom prst="rect">
                          <a:avLst/>
                        </a:prstGeom>
                        <a:solidFill>
                          <a:srgbClr val="A4BCE3">
                            <a:alpha val="3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5pt;margin-top:88.65pt;height:56.2pt;width:506.25pt;z-index:-2059811840;v-text-anchor:middle;mso-width-relative:page;mso-height-relative:page;" fillcolor="#A4BCE3" filled="t" stroked="f" coordsize="21600,21600" o:gfxdata="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fZnEc2AAAAAsB&#10;AAAPAAAAAAAAAAEAIAAAACIAAABkcnMvZG93bnJldi54bWxQSwECFAAUAAAACACHTuJA9taM8Y0C&#10;AAAEBQAADgAAAAAAAAABACAAAAAnAQAAZHJzL2Uyb0RvYy54bWxQSwUGAAAAAAYABgBZAQAAJgYA&#10;AAAA&#10;">
                <v:fill on="t" opacity="22937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75008" behindDoc="1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10560050</wp:posOffset>
                </wp:positionV>
                <wp:extent cx="90170" cy="90170"/>
                <wp:effectExtent l="0" t="0" r="5080" b="5080"/>
                <wp:wrapNone/>
                <wp:docPr id="71" name="直角三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90170" cy="90170"/>
                        </a:xfrm>
                        <a:prstGeom prst="rtTriangle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7.45pt;margin-top:831.5pt;height:7.1pt;width:7.1pt;rotation:5898240f;z-index:-2059808768;v-text-anchor:middle;mso-width-relative:page;mso-height-relative:page;" fillcolor="#A4BCE3" filled="t" stroked="f" coordsize="21600,21600" o:gfxdata="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juk+1QAA&#10;AAsBAAAPAAAAAAAAAAEAIAAAACIAAABkcnMvZG93bnJldi54bWxQSwECFAAUAAAACACHTuJAOZC4&#10;epMCAAAGBQAADgAAAAAAAAABACAAAAAk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76032" behindDoc="1" locked="0" layoutInCell="1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10560050</wp:posOffset>
                </wp:positionV>
                <wp:extent cx="90170" cy="90170"/>
                <wp:effectExtent l="0" t="0" r="5080" b="5080"/>
                <wp:wrapNone/>
                <wp:docPr id="70" name="直角三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0170" cy="90170"/>
                        </a:xfrm>
                        <a:prstGeom prst="rtTriangle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570.95pt;margin-top:831.5pt;height:7.1pt;width:7.1pt;rotation:5898240f;z-index:-2059807744;v-text-anchor:middle;mso-width-relative:page;mso-height-relative:page;" fillcolor="#A4BCE3" filled="t" stroked="f" coordsize="21600,21600" o:gfxdata="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skq+9oAAAAP&#10;AQAADwAAAAAAAAABACAAAAAiAAAAZHJzL2Rvd25yZXYueG1sUEsBAhQAFAAAAAgAh07iQMTKlPOM&#10;AgAA/QQAAA4AAAAAAAAAAQAgAAAAK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72960" behindDoc="1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45720</wp:posOffset>
                </wp:positionV>
                <wp:extent cx="90170" cy="90170"/>
                <wp:effectExtent l="0" t="0" r="5080" b="5080"/>
                <wp:wrapNone/>
                <wp:docPr id="68" name="直角三角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170" cy="90170"/>
                        </a:xfrm>
                        <a:prstGeom prst="rtTriangle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.45pt;margin-top:3.6pt;height:7.1pt;width:7.1pt;rotation:5898240f;z-index:-2059810816;v-text-anchor:middle;mso-width-relative:page;mso-height-relative:page;" fillcolor="#A4BCE3" filled="t" stroked="f" coordsize="21600,21600" o:gfxdata="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HKWUdMAAAAGAQAADwAA&#10;AAAAAAABACAAAAAiAAAAZHJzL2Rvd25yZXYueG1sUEsBAhQAFAAAAAgAh07iQO8X87SNAgAA/QQA&#10;AA4AAAAAAAAAAQAgAAAAI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73984" behindDoc="1" locked="0" layoutInCell="1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45720</wp:posOffset>
                </wp:positionV>
                <wp:extent cx="90170" cy="90170"/>
                <wp:effectExtent l="0" t="0" r="5080" b="5080"/>
                <wp:wrapNone/>
                <wp:docPr id="69" name="直角三角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170" cy="90170"/>
                        </a:xfrm>
                        <a:prstGeom prst="rtTriangle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570.95pt;margin-top:3.6pt;height:7.1pt;width:7.1pt;rotation:5898240f;z-index:-2059809792;v-text-anchor:middle;mso-width-relative:page;mso-height-relative:page;" fillcolor="#A4BCE3" filled="t" stroked="f" coordsize="21600,21600" o:gfxdata="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v70HT2QAAAAoBAAAP&#10;AAAAAAAAAAEAIAAAACIAAABkcnMvZG93bnJldi54bWxQSwECFAAUAAAACACHTuJAtpqGfYkCAADy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8524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10560050</wp:posOffset>
                </wp:positionV>
                <wp:extent cx="6948170" cy="90170"/>
                <wp:effectExtent l="0" t="0" r="5080" b="508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90170"/>
                        </a:xfrm>
                        <a:prstGeom prst="rect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1pt;margin-top:831.5pt;height:7.1pt;width:547.1pt;z-index:-1556482048;v-text-anchor:middle;mso-width-relative:page;mso-height-relative:page;" fillcolor="#A4BCE3" filled="t" stroked="f" coordsize="21600,21600" o:gfxdata="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gDbYP2wAAAA0BAAAPAAAAAAAAAAEAIAAAACIAAABkcnMvZG93bnJl&#10;di54bWxQSwECFAAUAAAACACHTuJALkHyaGwCAADM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8422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48895</wp:posOffset>
                </wp:positionV>
                <wp:extent cx="6948170" cy="90170"/>
                <wp:effectExtent l="0" t="0" r="5080" b="508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90170"/>
                        </a:xfrm>
                        <a:prstGeom prst="rect">
                          <a:avLst/>
                        </a:prstGeom>
                        <a:solidFill>
                          <a:srgbClr val="A4BC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1pt;margin-top:3.85pt;height:7.1pt;width:547.1pt;z-index:-1556483072;v-text-anchor:middle;mso-width-relative:page;mso-height-relative:page;" fillcolor="#A4BCE3" filled="t" stroked="f" coordsize="21600,21600" o:gfxdata="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bWI12AAAAAgBAAAPAAAAAAAAAAEAIAAAACIAAABkcnMvZG93bnJldi54&#10;bWxQSwECFAAUAAAACACHTuJAJvSeSGwCAADM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8445312" behindDoc="1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27305</wp:posOffset>
                </wp:positionV>
                <wp:extent cx="7510780" cy="10637520"/>
                <wp:effectExtent l="17145" t="17145" r="34925" b="3238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780" cy="10637520"/>
                        </a:xfrm>
                        <a:prstGeom prst="rect">
                          <a:avLst/>
                        </a:prstGeom>
                        <a:noFill/>
                        <a:ln w="34925" cmpd="sng">
                          <a:solidFill>
                            <a:srgbClr val="5C84C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5pt;margin-top:2.15pt;height:837.6pt;width:591.4pt;z-index:-2059838464;v-text-anchor:middle;mso-width-relative:page;mso-height-relative:page;" filled="f" stroked="t" coordsize="21600,21600" o:gfxdata="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iV4641wAAAAkBAAAPAAAAAAAAAAEAIAAAACIAAABk&#10;cnMvZG93bnJldi54bWxQSwECFAAUAAAACACHTuJAUB1Bg3kCAADaBAAADgAAAAAAAAABACAAAAAm&#10;AQAAZHJzL2Uyb0RvYy54bWxQSwUGAAAAAAYABgBZAQAAEQYAAAAA&#10;">
                <v:fill on="f" focussize="0,0"/>
                <v:stroke weight="2.75pt" color="#5C84C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C645"/>
    <w:multiLevelType w:val="singleLevel"/>
    <w:tmpl w:val="0D4AC6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30D11"/>
    <w:rsid w:val="03EF34B9"/>
    <w:rsid w:val="07130D11"/>
    <w:rsid w:val="0D730F83"/>
    <w:rsid w:val="100A34A4"/>
    <w:rsid w:val="12133413"/>
    <w:rsid w:val="17B560D1"/>
    <w:rsid w:val="1DD5164F"/>
    <w:rsid w:val="1E052D65"/>
    <w:rsid w:val="21C95C5A"/>
    <w:rsid w:val="264A484E"/>
    <w:rsid w:val="286C3EDD"/>
    <w:rsid w:val="2CBF18CD"/>
    <w:rsid w:val="31C93B5E"/>
    <w:rsid w:val="351E09BF"/>
    <w:rsid w:val="3646531D"/>
    <w:rsid w:val="3C991C0D"/>
    <w:rsid w:val="41D13CCE"/>
    <w:rsid w:val="4EF431A2"/>
    <w:rsid w:val="4FAA6F9C"/>
    <w:rsid w:val="4FEF15AE"/>
    <w:rsid w:val="599B3BAA"/>
    <w:rsid w:val="59B845D7"/>
    <w:rsid w:val="59F519BC"/>
    <w:rsid w:val="5DBB601C"/>
    <w:rsid w:val="64B94D66"/>
    <w:rsid w:val="684E7524"/>
    <w:rsid w:val="6888342E"/>
    <w:rsid w:val="6A344E77"/>
    <w:rsid w:val="6BB06C7F"/>
    <w:rsid w:val="6C2003A5"/>
    <w:rsid w:val="6E094B79"/>
    <w:rsid w:val="6E564793"/>
    <w:rsid w:val="71C75C6C"/>
    <w:rsid w:val="72DC2C4F"/>
    <w:rsid w:val="730E0D85"/>
    <w:rsid w:val="73FF013B"/>
    <w:rsid w:val="7937402E"/>
    <w:rsid w:val="7A19216C"/>
    <w:rsid w:val="7A2F4A00"/>
    <w:rsid w:val="7F0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b40eb870-0661-48e7-b28b-6267b6fc2f8d\&#32771;&#30740;&#22797;&#35797;&#36719;&#20214;&#24037;&#31243;&#19987;&#1999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考研复试软件工程专业简历.docx</Template>
  <Pages>5</Pages>
  <Words>23</Words>
  <Characters>33</Characters>
  <Lines>0</Lines>
  <Paragraphs>0</Paragraphs>
  <TotalTime>1</TotalTime>
  <ScaleCrop>false</ScaleCrop>
  <LinksUpToDate>false</LinksUpToDate>
  <CharactersWithSpaces>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2022-01-10T09:02:00Z</dcterms:created>
  <dc:creator>Mr Lee</dc:creator>
  <cp:lastModifiedBy>Mr Lee</cp:lastModifiedBy>
  <dcterms:modified xsi:type="dcterms:W3CDTF">2022-01-10T13:04:25Z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v1.0_mb_FHR/Nge1pwoAMu/+FCXVjw==</vt:lpwstr>
  </property>
</Properties>
</file>