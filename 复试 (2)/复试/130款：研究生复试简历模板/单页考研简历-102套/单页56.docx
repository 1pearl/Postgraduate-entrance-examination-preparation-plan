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340142592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73660</wp:posOffset>
                </wp:positionV>
                <wp:extent cx="7794625" cy="670560"/>
                <wp:effectExtent l="0" t="0" r="15875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" y="10795"/>
                          <a:ext cx="7794625" cy="67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05pt;margin-top:5.8pt;height:52.8pt;width:613.75pt;z-index:-893541376;v-text-anchor:middle;mso-width-relative:page;mso-height-relative:page;" fillcolor="#F2F2F2 [3052]" filled="t" stroked="f" coordsize="21600,21600" o:gfxdata="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qdP9ncAAAA&#10;CwEAAA8AAAAAAAAAAQAgAAAAIgAAAGRycy9kb3ducmV2LnhtbFBLAQIUABQAAAAIAIdO4kBbrIJS&#10;iwIAAAIFAAAOAAAAAAAAAAEAIAAAACs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-231140</wp:posOffset>
            </wp:positionV>
            <wp:extent cx="1052830" cy="1492250"/>
            <wp:effectExtent l="0" t="0" r="13970" b="12700"/>
            <wp:wrapNone/>
            <wp:docPr id="2" name="图片 2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401426944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74930</wp:posOffset>
                </wp:positionV>
                <wp:extent cx="1351915" cy="6877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54"/>
                                <w:szCs w:val="5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54"/>
                                <w:szCs w:val="5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2pt;margin-top:5.9pt;height:54.15pt;width:106.45pt;z-index:-893540352;mso-width-relative:page;mso-height-relative:page;" filled="f" stroked="f" coordsize="21600,21600" o:gfxdata="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53HSzYAAAACgEAAA8AAAAAAAAAAQAgAAAAIgAAAGRycy9kb3du&#10;cmV2LnhtbFBLAQIUABQAAAAIAIdO4kA51vZmOAIAAGAEAAAOAAAAAAAAAAEAIAAAACc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54"/>
                          <w:szCs w:val="5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54"/>
                          <w:szCs w:val="5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28992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198755</wp:posOffset>
                </wp:positionV>
                <wp:extent cx="2252980" cy="360680"/>
                <wp:effectExtent l="0" t="0" r="0" b="0"/>
                <wp:wrapNone/>
                <wp:docPr id="492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报考专业：  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64.5pt;margin-top:15.65pt;height:28.4pt;width:177.4pt;z-index:-893538304;mso-width-relative:page;mso-height-relative:page;" filled="f" stroked="f" coordsize="21600,21600" o:gfxdata="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rWNRdcAAAAJAQAADwAAAAAAAAABACAAAAAiAAAA&#10;ZHJzL2Rvd25yZXYueG1sUEsBAhQAFAAAAAgAh07iQMpmmWlBAgAAbQ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报考专业：  市场营销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1494" w:tblpY="3446"/>
        <w:tblOverlap w:val="never"/>
        <w:tblW w:w="972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463"/>
        <w:gridCol w:w="1575"/>
        <w:gridCol w:w="1687"/>
        <w:gridCol w:w="1669"/>
        <w:gridCol w:w="143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88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  <w:t>初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</w:rPr>
              <w:t>试成绩</w:t>
            </w:r>
          </w:p>
        </w:tc>
        <w:tc>
          <w:tcPr>
            <w:tcW w:w="14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</w:rPr>
              <w:t>英语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</w:rPr>
              <w:t>思想政治</w:t>
            </w:r>
          </w:p>
        </w:tc>
        <w:tc>
          <w:tcPr>
            <w:tcW w:w="16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  <w:lang w:eastAsia="zh-CN"/>
              </w:rPr>
              <w:t>数学</w:t>
            </w:r>
          </w:p>
        </w:tc>
        <w:tc>
          <w:tcPr>
            <w:tcW w:w="166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  <w:t>业务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</w:rPr>
              <w:t>课</w:t>
            </w:r>
          </w:p>
        </w:tc>
        <w:tc>
          <w:tcPr>
            <w:tcW w:w="143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87" w:type="dxa"/>
            <w:vMerge w:val="continue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</w:pPr>
          </w:p>
        </w:tc>
        <w:tc>
          <w:tcPr>
            <w:tcW w:w="14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414141"/>
                <w:szCs w:val="21"/>
              </w:rPr>
              <w:t>75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  <w:t>80</w:t>
            </w:r>
          </w:p>
        </w:tc>
        <w:tc>
          <w:tcPr>
            <w:tcW w:w="16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  <w:t>75</w:t>
            </w:r>
          </w:p>
        </w:tc>
        <w:tc>
          <w:tcPr>
            <w:tcW w:w="166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  <w:t>65</w:t>
            </w:r>
          </w:p>
        </w:tc>
        <w:tc>
          <w:tcPr>
            <w:tcW w:w="143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Cs w:val="21"/>
                <w:lang w:val="en-US" w:eastAsia="zh-CN"/>
              </w:rPr>
              <w:t>295</w:t>
            </w:r>
          </w:p>
        </w:tc>
      </w:tr>
    </w:tbl>
    <w:p>
      <w:pPr>
        <w:widowControl/>
        <w:jc w:val="left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7733030</wp:posOffset>
                </wp:positionV>
                <wp:extent cx="1174115" cy="450215"/>
                <wp:effectExtent l="13970" t="0" r="31115" b="2730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115" cy="450215"/>
                          <a:chOff x="3349" y="3725"/>
                          <a:chExt cx="1849" cy="709"/>
                        </a:xfrm>
                      </wpg:grpSpPr>
                      <wps:wsp>
                        <wps:cNvPr id="90" name="矩形 73"/>
                        <wps:cNvSpPr/>
                        <wps:spPr>
                          <a:xfrm>
                            <a:off x="3349" y="3883"/>
                            <a:ext cx="1849" cy="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3725"/>
                            <a:ext cx="1622" cy="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05pt;margin-top:608.9pt;height:35.45pt;width:92.45pt;z-index:251640832;mso-width-relative:page;mso-height-relative:page;" coordorigin="3349,3725" coordsize="1849,709" o:gfxdata="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+0LFJdsAAAANAQAADwAAAAAAAAABACAAAAAiAAAAZHJzL2Rv&#10;d25yZXYueG1sUEsBAhQAFAAAAAgAh07iQK9kJCmNAwAAlQgAAA4AAAAAAAAAAQAgAAAAKgEAAGRy&#10;cy9lMm9Eb2MueG1sUEsFBgAAAAAGAAYAWQEAACkHAAAAAA==&#10;">
                <o:lock v:ext="edit" aspectratio="f"/>
                <v:rect id="矩形 73" o:spid="_x0000_s1026" o:spt="1" style="position:absolute;left:3349;top:3883;height:551;width:1849;v-text-anchor:middle;" fillcolor="#FFFFFF [3212]" filled="t" stroked="t" coordsize="21600,21600" o:gfxdata="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gE5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7F7F7F [1612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3419;top:3725;height:646;width:1622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5064760</wp:posOffset>
                </wp:positionV>
                <wp:extent cx="1174115" cy="450215"/>
                <wp:effectExtent l="13970" t="0" r="31115" b="2730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115" cy="450215"/>
                          <a:chOff x="3349" y="3725"/>
                          <a:chExt cx="1849" cy="709"/>
                        </a:xfrm>
                      </wpg:grpSpPr>
                      <wps:wsp>
                        <wps:cNvPr id="79" name="矩形 73"/>
                        <wps:cNvSpPr/>
                        <wps:spPr>
                          <a:xfrm>
                            <a:off x="3349" y="3883"/>
                            <a:ext cx="1849" cy="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3725"/>
                            <a:ext cx="1622" cy="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在校经历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2pt;margin-top:398.8pt;height:35.45pt;width:92.45pt;z-index:251640832;mso-width-relative:page;mso-height-relative:page;" coordorigin="3349,3725" coordsize="1849,709" o:gfxdata="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8roRF2wAAAAsBAAAPAAAAAAAAAAEAIAAAACIAAABkcnMv&#10;ZG93bnJldi54bWxQSwECFAAUAAAACACHTuJAV3Z5ko8DAACVCAAADgAAAAAAAAABACAAAAAqAQAA&#10;ZHJzL2Uyb0RvYy54bWxQSwUGAAAAAAYABgBZAQAAKwcAAAAA&#10;">
                <o:lock v:ext="edit" aspectratio="f"/>
                <v:rect id="矩形 73" o:spid="_x0000_s1026" o:spt="1" style="position:absolute;left:3349;top:3883;height:551;width:1849;v-text-anchor:middle;" fillcolor="#FFFFFF [3212]" filled="t" stroked="t" coordsize="21600,21600" o:gfxdata="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kuA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7F7F7F [1612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3419;top:3725;height:646;width:1622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在校经历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1162050</wp:posOffset>
                </wp:positionV>
                <wp:extent cx="1174115" cy="418465"/>
                <wp:effectExtent l="13970" t="0" r="31115" b="1905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115" cy="418465"/>
                          <a:chOff x="3432" y="3608"/>
                          <a:chExt cx="1849" cy="659"/>
                        </a:xfrm>
                      </wpg:grpSpPr>
                      <wps:wsp>
                        <wps:cNvPr id="73" name="矩形 73"/>
                        <wps:cNvSpPr/>
                        <wps:spPr>
                          <a:xfrm>
                            <a:off x="3432" y="3716"/>
                            <a:ext cx="1849" cy="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2" y="3608"/>
                            <a:ext cx="1622" cy="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pt;margin-top:91.5pt;height:32.95pt;width:92.45pt;z-index:251641856;mso-width-relative:page;mso-height-relative:page;" coordorigin="3432,3608" coordsize="1849,659" o:gfxdata="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BaxuhM2wAAAAsBAAAPAAAAAAAAAAEAIAAAACIAAABkcnMvZG93bnJl&#10;di54bWxQSwECFAAUAAAACACHTuJAmUMQnYkDAACVCAAADgAAAAAAAAABACAAAAAqAQAAZHJzL2Uy&#10;b0RvYy54bWxQSwUGAAAAAAYABgBZAQAAJQcAAAAA&#10;">
                <o:lock v:ext="edit" aspectratio="f"/>
                <v:rect id="_x0000_s1026" o:spid="_x0000_s1026" o:spt="1" style="position:absolute;left:3432;top:3716;height:551;width:1849;v-text-anchor:middle;" fillcolor="#FFFFFF [3212]" filled="t" stroked="t" coordsize="21600,21600" o:gfxdata="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Z8ar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7F7F7F [1612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3502;top:3608;height:646;width:1622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2870200</wp:posOffset>
                </wp:positionV>
                <wp:extent cx="1174115" cy="450215"/>
                <wp:effectExtent l="13970" t="0" r="31115" b="2730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115" cy="450215"/>
                          <a:chOff x="3349" y="3725"/>
                          <a:chExt cx="1849" cy="709"/>
                        </a:xfrm>
                      </wpg:grpSpPr>
                      <wps:wsp>
                        <wps:cNvPr id="77" name="矩形 73"/>
                        <wps:cNvSpPr/>
                        <wps:spPr>
                          <a:xfrm>
                            <a:off x="3349" y="3883"/>
                            <a:ext cx="1849" cy="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3725"/>
                            <a:ext cx="1622" cy="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000000" w:themeColor="text1"/>
                                  <w:sz w:val="2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7pt;margin-top:226pt;height:35.45pt;width:92.45pt;z-index:251640832;mso-width-relative:page;mso-height-relative:page;" coordorigin="3349,3725" coordsize="1849,709" o:gfxdata="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JcKQ+dsAAAALAQAADwAAAAAAAAABACAAAAAiAAAAZHJzL2Rvd25y&#10;ZXYueG1sUEsBAhQAFAAAAAgAh07iQOb9EeCKAwAAlQgAAA4AAAAAAAAAAQAgAAAAKgEAAGRycy9l&#10;Mm9Eb2MueG1sUEsFBgAAAAAGAAYAWQEAACYHAAAAAA==&#10;">
                <o:lock v:ext="edit" aspectratio="f"/>
                <v:rect id="矩形 73" o:spid="_x0000_s1026" o:spt="1" style="position:absolute;left:3349;top:3883;height:551;width:1849;v-text-anchor:middle;" fillcolor="#FFFFFF [3212]" filled="t" stroked="t" coordsize="21600,21600" o:gfxdata="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Xpp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7F7F7F [1612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3419;top:3725;height:646;width:1622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0000" w:themeColor="text1"/>
                            <w:sz w:val="2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0142489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1600200</wp:posOffset>
                </wp:positionV>
                <wp:extent cx="10795" cy="7747635"/>
                <wp:effectExtent l="19050" t="0" r="27305" b="57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8185" y="3714115"/>
                          <a:ext cx="10795" cy="77476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.4pt;margin-top:126pt;height:610.05pt;width:0.85pt;z-index:-893542400;mso-width-relative:page;mso-height-relative:page;" filled="f" stroked="t" coordsize="21600,21600" o:gfxdata="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Tke91QAAAAoBAAAPAAAAAAAAAAEAIAAA&#10;ACIAAABkcnMvZG93bnJldi54bWxQSwECFAAUAAAACACHTuJAbgz4lw8CAADtAwAADgAAAAAAAAAB&#10;ACAAAAAkAQAAZHJzL2Uyb0RvYy54bWxQSwUGAAAAAAYABgBZAQAApQUAAAAA&#10;">
                <v:fill on="f" focussize="0,0"/>
                <v:stroke weight="3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984885</wp:posOffset>
                </wp:positionV>
                <wp:extent cx="213360" cy="132715"/>
                <wp:effectExtent l="0" t="0" r="15240" b="635"/>
                <wp:wrapNone/>
                <wp:docPr id="403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3360" cy="132715"/>
                        </a:xfrm>
                        <a:custGeom>
                          <a:avLst/>
                          <a:gdLst>
                            <a:gd name="T0" fmla="*/ 2 w 1311"/>
                            <a:gd name="T1" fmla="*/ 0 h 971"/>
                            <a:gd name="T2" fmla="*/ 655 w 1311"/>
                            <a:gd name="T3" fmla="*/ 541 h 971"/>
                            <a:gd name="T4" fmla="*/ 1311 w 1311"/>
                            <a:gd name="T5" fmla="*/ 0 h 971"/>
                            <a:gd name="T6" fmla="*/ 2 w 1311"/>
                            <a:gd name="T7" fmla="*/ 0 h 971"/>
                            <a:gd name="T8" fmla="*/ 2 w 1311"/>
                            <a:gd name="T9" fmla="*/ 0 h 971"/>
                            <a:gd name="T10" fmla="*/ 0 w 1311"/>
                            <a:gd name="T11" fmla="*/ 174 h 971"/>
                            <a:gd name="T12" fmla="*/ 0 w 1311"/>
                            <a:gd name="T13" fmla="*/ 971 h 971"/>
                            <a:gd name="T14" fmla="*/ 1311 w 1311"/>
                            <a:gd name="T15" fmla="*/ 971 h 971"/>
                            <a:gd name="T16" fmla="*/ 1311 w 1311"/>
                            <a:gd name="T17" fmla="*/ 175 h 971"/>
                            <a:gd name="T18" fmla="*/ 655 w 1311"/>
                            <a:gd name="T19" fmla="*/ 717 h 971"/>
                            <a:gd name="T20" fmla="*/ 0 w 1311"/>
                            <a:gd name="T21" fmla="*/ 174 h 971"/>
                            <a:gd name="T22" fmla="*/ 0 w 1311"/>
                            <a:gd name="T23" fmla="*/ 174 h 9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11" h="971">
                              <a:moveTo>
                                <a:pt x="2" y="0"/>
                              </a:moveTo>
                              <a:lnTo>
                                <a:pt x="655" y="541"/>
                              </a:lnTo>
                              <a:lnTo>
                                <a:pt x="1311" y="0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  <a:moveTo>
                                <a:pt x="0" y="174"/>
                              </a:moveTo>
                              <a:lnTo>
                                <a:pt x="0" y="971"/>
                              </a:lnTo>
                              <a:lnTo>
                                <a:pt x="1311" y="971"/>
                              </a:lnTo>
                              <a:lnTo>
                                <a:pt x="1311" y="175"/>
                              </a:lnTo>
                              <a:lnTo>
                                <a:pt x="655" y="717"/>
                              </a:lnTo>
                              <a:lnTo>
                                <a:pt x="0" y="174"/>
                              </a:lnTo>
                              <a:lnTo>
                                <a:pt x="0" y="17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7" o:spid="_x0000_s1026" o:spt="100" style="position:absolute;left:0pt;margin-left:307.85pt;margin-top:77.55pt;height:10.45pt;width:16.8pt;z-index:251638784;mso-width-relative:page;mso-height-relative:page;" fillcolor="#A6A6A6 [2092]" filled="t" stroked="f" coordsize="1311,971" o:gfxdata="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KGjEmnXAAAACwEAAA8AAAAA&#10;AAAAAQAgAAAAIgAAAGRycy9kb3ducmV2LnhtbFBLAQIUABQAAAAIAIdO4kAjerkW3QMAAFkMAAAO&#10;AAAAAAAAAAEAIAAAACYBAABkcnMvZTJvRG9jLnhtbFBLBQYAAAAABgAGAFkBAAB1BwAAAAA=&#10;" path="m2,0l655,541,1311,0,2,0,2,0xm0,174l0,971,1311,971,1311,175,655,717,0,174,0,174xe">
                <v:path o:connectlocs="325,0;106598,73943;213360,0;325,0;325,0;0,23782;0,132715;213360,132715;213360,23918;106598,97998;0,23782;0,23782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615950</wp:posOffset>
                </wp:positionV>
                <wp:extent cx="150495" cy="192405"/>
                <wp:effectExtent l="0" t="0" r="1905" b="17145"/>
                <wp:wrapNone/>
                <wp:docPr id="405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0495" cy="192405"/>
                        </a:xfrm>
                        <a:custGeom>
                          <a:avLst/>
                          <a:gdLst>
                            <a:gd name="T0" fmla="*/ 285 w 713"/>
                            <a:gd name="T1" fmla="*/ 2 h 1312"/>
                            <a:gd name="T2" fmla="*/ 192 w 713"/>
                            <a:gd name="T3" fmla="*/ 11 h 1312"/>
                            <a:gd name="T4" fmla="*/ 110 w 713"/>
                            <a:gd name="T5" fmla="*/ 32 h 1312"/>
                            <a:gd name="T6" fmla="*/ 54 w 713"/>
                            <a:gd name="T7" fmla="*/ 62 h 1312"/>
                            <a:gd name="T8" fmla="*/ 30 w 713"/>
                            <a:gd name="T9" fmla="*/ 88 h 1312"/>
                            <a:gd name="T10" fmla="*/ 12 w 713"/>
                            <a:gd name="T11" fmla="*/ 119 h 1312"/>
                            <a:gd name="T12" fmla="*/ 1 w 713"/>
                            <a:gd name="T13" fmla="*/ 159 h 1312"/>
                            <a:gd name="T14" fmla="*/ 0 w 713"/>
                            <a:gd name="T15" fmla="*/ 189 h 1312"/>
                            <a:gd name="T16" fmla="*/ 1 w 713"/>
                            <a:gd name="T17" fmla="*/ 1151 h 1312"/>
                            <a:gd name="T18" fmla="*/ 9 w 713"/>
                            <a:gd name="T19" fmla="*/ 1190 h 1312"/>
                            <a:gd name="T20" fmla="*/ 27 w 713"/>
                            <a:gd name="T21" fmla="*/ 1223 h 1312"/>
                            <a:gd name="T22" fmla="*/ 53 w 713"/>
                            <a:gd name="T23" fmla="*/ 1249 h 1312"/>
                            <a:gd name="T24" fmla="*/ 98 w 713"/>
                            <a:gd name="T25" fmla="*/ 1275 h 1312"/>
                            <a:gd name="T26" fmla="*/ 179 w 713"/>
                            <a:gd name="T27" fmla="*/ 1299 h 1312"/>
                            <a:gd name="T28" fmla="*/ 269 w 713"/>
                            <a:gd name="T29" fmla="*/ 1309 h 1312"/>
                            <a:gd name="T30" fmla="*/ 356 w 713"/>
                            <a:gd name="T31" fmla="*/ 1312 h 1312"/>
                            <a:gd name="T32" fmla="*/ 474 w 713"/>
                            <a:gd name="T33" fmla="*/ 1308 h 1312"/>
                            <a:gd name="T34" fmla="*/ 561 w 713"/>
                            <a:gd name="T35" fmla="*/ 1293 h 1312"/>
                            <a:gd name="T36" fmla="*/ 638 w 713"/>
                            <a:gd name="T37" fmla="*/ 1264 h 1312"/>
                            <a:gd name="T38" fmla="*/ 669 w 713"/>
                            <a:gd name="T39" fmla="*/ 1241 h 1312"/>
                            <a:gd name="T40" fmla="*/ 692 w 713"/>
                            <a:gd name="T41" fmla="*/ 1212 h 1312"/>
                            <a:gd name="T42" fmla="*/ 707 w 713"/>
                            <a:gd name="T43" fmla="*/ 1178 h 1312"/>
                            <a:gd name="T44" fmla="*/ 713 w 713"/>
                            <a:gd name="T45" fmla="*/ 1136 h 1312"/>
                            <a:gd name="T46" fmla="*/ 713 w 713"/>
                            <a:gd name="T47" fmla="*/ 173 h 1312"/>
                            <a:gd name="T48" fmla="*/ 705 w 713"/>
                            <a:gd name="T49" fmla="*/ 130 h 1312"/>
                            <a:gd name="T50" fmla="*/ 688 w 713"/>
                            <a:gd name="T51" fmla="*/ 95 h 1312"/>
                            <a:gd name="T52" fmla="*/ 664 w 713"/>
                            <a:gd name="T53" fmla="*/ 67 h 1312"/>
                            <a:gd name="T54" fmla="*/ 632 w 713"/>
                            <a:gd name="T55" fmla="*/ 46 h 1312"/>
                            <a:gd name="T56" fmla="*/ 569 w 713"/>
                            <a:gd name="T57" fmla="*/ 21 h 1312"/>
                            <a:gd name="T58" fmla="*/ 479 w 713"/>
                            <a:gd name="T59" fmla="*/ 6 h 1312"/>
                            <a:gd name="T60" fmla="*/ 351 w 713"/>
                            <a:gd name="T61" fmla="*/ 0 h 1312"/>
                            <a:gd name="T62" fmla="*/ 356 w 713"/>
                            <a:gd name="T63" fmla="*/ 99 h 1312"/>
                            <a:gd name="T64" fmla="*/ 371 w 713"/>
                            <a:gd name="T65" fmla="*/ 106 h 1312"/>
                            <a:gd name="T66" fmla="*/ 378 w 713"/>
                            <a:gd name="T67" fmla="*/ 121 h 1312"/>
                            <a:gd name="T68" fmla="*/ 375 w 713"/>
                            <a:gd name="T69" fmla="*/ 129 h 1312"/>
                            <a:gd name="T70" fmla="*/ 360 w 713"/>
                            <a:gd name="T71" fmla="*/ 141 h 1312"/>
                            <a:gd name="T72" fmla="*/ 352 w 713"/>
                            <a:gd name="T73" fmla="*/ 141 h 1312"/>
                            <a:gd name="T74" fmla="*/ 337 w 713"/>
                            <a:gd name="T75" fmla="*/ 129 h 1312"/>
                            <a:gd name="T76" fmla="*/ 336 w 713"/>
                            <a:gd name="T77" fmla="*/ 121 h 1312"/>
                            <a:gd name="T78" fmla="*/ 341 w 713"/>
                            <a:gd name="T79" fmla="*/ 106 h 1312"/>
                            <a:gd name="T80" fmla="*/ 356 w 713"/>
                            <a:gd name="T81" fmla="*/ 99 h 1312"/>
                            <a:gd name="T82" fmla="*/ 356 w 713"/>
                            <a:gd name="T83" fmla="*/ 1241 h 1312"/>
                            <a:gd name="T84" fmla="*/ 328 w 713"/>
                            <a:gd name="T85" fmla="*/ 1231 h 1312"/>
                            <a:gd name="T86" fmla="*/ 310 w 713"/>
                            <a:gd name="T87" fmla="*/ 1209 h 1312"/>
                            <a:gd name="T88" fmla="*/ 306 w 713"/>
                            <a:gd name="T89" fmla="*/ 1190 h 1312"/>
                            <a:gd name="T90" fmla="*/ 314 w 713"/>
                            <a:gd name="T91" fmla="*/ 1161 h 1312"/>
                            <a:gd name="T92" fmla="*/ 337 w 713"/>
                            <a:gd name="T93" fmla="*/ 1142 h 1312"/>
                            <a:gd name="T94" fmla="*/ 356 w 713"/>
                            <a:gd name="T95" fmla="*/ 1138 h 1312"/>
                            <a:gd name="T96" fmla="*/ 385 w 713"/>
                            <a:gd name="T97" fmla="*/ 1148 h 1312"/>
                            <a:gd name="T98" fmla="*/ 403 w 713"/>
                            <a:gd name="T99" fmla="*/ 1170 h 1312"/>
                            <a:gd name="T100" fmla="*/ 407 w 713"/>
                            <a:gd name="T101" fmla="*/ 1190 h 1312"/>
                            <a:gd name="T102" fmla="*/ 399 w 713"/>
                            <a:gd name="T103" fmla="*/ 1217 h 1312"/>
                            <a:gd name="T104" fmla="*/ 377 w 713"/>
                            <a:gd name="T105" fmla="*/ 1237 h 1312"/>
                            <a:gd name="T106" fmla="*/ 356 w 713"/>
                            <a:gd name="T107" fmla="*/ 1241 h 1312"/>
                            <a:gd name="T108" fmla="*/ 82 w 713"/>
                            <a:gd name="T109" fmla="*/ 226 h 1312"/>
                            <a:gd name="T110" fmla="*/ 631 w 713"/>
                            <a:gd name="T111" fmla="*/ 1073 h 1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713" h="1312">
                              <a:moveTo>
                                <a:pt x="351" y="0"/>
                              </a:moveTo>
                              <a:lnTo>
                                <a:pt x="351" y="0"/>
                              </a:lnTo>
                              <a:lnTo>
                                <a:pt x="285" y="2"/>
                              </a:lnTo>
                              <a:lnTo>
                                <a:pt x="254" y="5"/>
                              </a:lnTo>
                              <a:lnTo>
                                <a:pt x="222" y="7"/>
                              </a:lnTo>
                              <a:lnTo>
                                <a:pt x="192" y="11"/>
                              </a:lnTo>
                              <a:lnTo>
                                <a:pt x="164" y="17"/>
                              </a:lnTo>
                              <a:lnTo>
                                <a:pt x="136" y="24"/>
                              </a:lnTo>
                              <a:lnTo>
                                <a:pt x="110" y="32"/>
                              </a:lnTo>
                              <a:lnTo>
                                <a:pt x="86" y="43"/>
                              </a:lnTo>
                              <a:lnTo>
                                <a:pt x="65" y="55"/>
                              </a:lnTo>
                              <a:lnTo>
                                <a:pt x="54" y="62"/>
                              </a:lnTo>
                              <a:lnTo>
                                <a:pt x="46" y="70"/>
                              </a:lnTo>
                              <a:lnTo>
                                <a:pt x="38" y="78"/>
                              </a:lnTo>
                              <a:lnTo>
                                <a:pt x="30" y="88"/>
                              </a:lnTo>
                              <a:lnTo>
                                <a:pt x="23" y="97"/>
                              </a:lnTo>
                              <a:lnTo>
                                <a:pt x="18" y="108"/>
                              </a:lnTo>
                              <a:lnTo>
                                <a:pt x="12" y="119"/>
                              </a:lnTo>
                              <a:lnTo>
                                <a:pt x="8" y="132"/>
                              </a:lnTo>
                              <a:lnTo>
                                <a:pt x="4" y="145"/>
                              </a:lnTo>
                              <a:lnTo>
                                <a:pt x="1" y="159"/>
                              </a:lnTo>
                              <a:lnTo>
                                <a:pt x="0" y="173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136"/>
                              </a:lnTo>
                              <a:lnTo>
                                <a:pt x="0" y="1136"/>
                              </a:lnTo>
                              <a:lnTo>
                                <a:pt x="1" y="1151"/>
                              </a:lnTo>
                              <a:lnTo>
                                <a:pt x="3" y="1164"/>
                              </a:lnTo>
                              <a:lnTo>
                                <a:pt x="5" y="1178"/>
                              </a:lnTo>
                              <a:lnTo>
                                <a:pt x="9" y="1190"/>
                              </a:lnTo>
                              <a:lnTo>
                                <a:pt x="15" y="1201"/>
                              </a:lnTo>
                              <a:lnTo>
                                <a:pt x="20" y="1212"/>
                              </a:lnTo>
                              <a:lnTo>
                                <a:pt x="27" y="1223"/>
                              </a:lnTo>
                              <a:lnTo>
                                <a:pt x="35" y="1233"/>
                              </a:lnTo>
                              <a:lnTo>
                                <a:pt x="44" y="1241"/>
                              </a:lnTo>
                              <a:lnTo>
                                <a:pt x="53" y="1249"/>
                              </a:lnTo>
                              <a:lnTo>
                                <a:pt x="63" y="1256"/>
                              </a:lnTo>
                              <a:lnTo>
                                <a:pt x="74" y="1263"/>
                              </a:lnTo>
                              <a:lnTo>
                                <a:pt x="98" y="1275"/>
                              </a:lnTo>
                              <a:lnTo>
                                <a:pt x="123" y="1284"/>
                              </a:lnTo>
                              <a:lnTo>
                                <a:pt x="150" y="1293"/>
                              </a:lnTo>
                              <a:lnTo>
                                <a:pt x="179" y="1299"/>
                              </a:lnTo>
                              <a:lnTo>
                                <a:pt x="209" y="1304"/>
                              </a:lnTo>
                              <a:lnTo>
                                <a:pt x="239" y="1308"/>
                              </a:lnTo>
                              <a:lnTo>
                                <a:pt x="269" y="1309"/>
                              </a:lnTo>
                              <a:lnTo>
                                <a:pt x="299" y="1310"/>
                              </a:lnTo>
                              <a:lnTo>
                                <a:pt x="356" y="1312"/>
                              </a:lnTo>
                              <a:lnTo>
                                <a:pt x="356" y="1312"/>
                              </a:lnTo>
                              <a:lnTo>
                                <a:pt x="414" y="1310"/>
                              </a:lnTo>
                              <a:lnTo>
                                <a:pt x="442" y="1309"/>
                              </a:lnTo>
                              <a:lnTo>
                                <a:pt x="474" y="1308"/>
                              </a:lnTo>
                              <a:lnTo>
                                <a:pt x="504" y="1304"/>
                              </a:lnTo>
                              <a:lnTo>
                                <a:pt x="533" y="1299"/>
                              </a:lnTo>
                              <a:lnTo>
                                <a:pt x="561" y="1293"/>
                              </a:lnTo>
                              <a:lnTo>
                                <a:pt x="589" y="1286"/>
                              </a:lnTo>
                              <a:lnTo>
                                <a:pt x="615" y="1275"/>
                              </a:lnTo>
                              <a:lnTo>
                                <a:pt x="638" y="1264"/>
                              </a:lnTo>
                              <a:lnTo>
                                <a:pt x="649" y="1256"/>
                              </a:lnTo>
                              <a:lnTo>
                                <a:pt x="660" y="1249"/>
                              </a:lnTo>
                              <a:lnTo>
                                <a:pt x="669" y="1241"/>
                              </a:lnTo>
                              <a:lnTo>
                                <a:pt x="677" y="1233"/>
                              </a:lnTo>
                              <a:lnTo>
                                <a:pt x="686" y="1223"/>
                              </a:lnTo>
                              <a:lnTo>
                                <a:pt x="692" y="1212"/>
                              </a:lnTo>
                              <a:lnTo>
                                <a:pt x="699" y="1201"/>
                              </a:lnTo>
                              <a:lnTo>
                                <a:pt x="703" y="1190"/>
                              </a:lnTo>
                              <a:lnTo>
                                <a:pt x="707" y="1178"/>
                              </a:lnTo>
                              <a:lnTo>
                                <a:pt x="710" y="1164"/>
                              </a:lnTo>
                              <a:lnTo>
                                <a:pt x="713" y="1151"/>
                              </a:lnTo>
                              <a:lnTo>
                                <a:pt x="713" y="1136"/>
                              </a:lnTo>
                              <a:lnTo>
                                <a:pt x="713" y="189"/>
                              </a:lnTo>
                              <a:lnTo>
                                <a:pt x="713" y="189"/>
                              </a:lnTo>
                              <a:lnTo>
                                <a:pt x="713" y="173"/>
                              </a:lnTo>
                              <a:lnTo>
                                <a:pt x="710" y="158"/>
                              </a:lnTo>
                              <a:lnTo>
                                <a:pt x="709" y="144"/>
                              </a:lnTo>
                              <a:lnTo>
                                <a:pt x="705" y="130"/>
                              </a:lnTo>
                              <a:lnTo>
                                <a:pt x="699" y="118"/>
                              </a:lnTo>
                              <a:lnTo>
                                <a:pt x="694" y="106"/>
                              </a:lnTo>
                              <a:lnTo>
                                <a:pt x="688" y="95"/>
                              </a:lnTo>
                              <a:lnTo>
                                <a:pt x="680" y="85"/>
                              </a:lnTo>
                              <a:lnTo>
                                <a:pt x="672" y="76"/>
                              </a:lnTo>
                              <a:lnTo>
                                <a:pt x="664" y="67"/>
                              </a:lnTo>
                              <a:lnTo>
                                <a:pt x="654" y="59"/>
                              </a:lnTo>
                              <a:lnTo>
                                <a:pt x="643" y="52"/>
                              </a:lnTo>
                              <a:lnTo>
                                <a:pt x="632" y="46"/>
                              </a:lnTo>
                              <a:lnTo>
                                <a:pt x="621" y="39"/>
                              </a:lnTo>
                              <a:lnTo>
                                <a:pt x="597" y="29"/>
                              </a:lnTo>
                              <a:lnTo>
                                <a:pt x="569" y="21"/>
                              </a:lnTo>
                              <a:lnTo>
                                <a:pt x="541" y="14"/>
                              </a:lnTo>
                              <a:lnTo>
                                <a:pt x="511" y="9"/>
                              </a:lnTo>
                              <a:lnTo>
                                <a:pt x="479" y="6"/>
                              </a:lnTo>
                              <a:lnTo>
                                <a:pt x="448" y="3"/>
                              </a:lnTo>
                              <a:lnTo>
                                <a:pt x="415" y="2"/>
                              </a:lnTo>
                              <a:lnTo>
                                <a:pt x="351" y="0"/>
                              </a:lnTo>
                              <a:lnTo>
                                <a:pt x="351" y="0"/>
                              </a:lnTo>
                              <a:close/>
                              <a:moveTo>
                                <a:pt x="356" y="99"/>
                              </a:moveTo>
                              <a:lnTo>
                                <a:pt x="356" y="99"/>
                              </a:lnTo>
                              <a:lnTo>
                                <a:pt x="360" y="100"/>
                              </a:lnTo>
                              <a:lnTo>
                                <a:pt x="365" y="102"/>
                              </a:lnTo>
                              <a:lnTo>
                                <a:pt x="371" y="106"/>
                              </a:lnTo>
                              <a:lnTo>
                                <a:pt x="375" y="112"/>
                              </a:lnTo>
                              <a:lnTo>
                                <a:pt x="377" y="117"/>
                              </a:lnTo>
                              <a:lnTo>
                                <a:pt x="378" y="121"/>
                              </a:lnTo>
                              <a:lnTo>
                                <a:pt x="378" y="121"/>
                              </a:lnTo>
                              <a:lnTo>
                                <a:pt x="377" y="125"/>
                              </a:lnTo>
                              <a:lnTo>
                                <a:pt x="375" y="129"/>
                              </a:lnTo>
                              <a:lnTo>
                                <a:pt x="371" y="134"/>
                              </a:lnTo>
                              <a:lnTo>
                                <a:pt x="365" y="140"/>
                              </a:lnTo>
                              <a:lnTo>
                                <a:pt x="360" y="141"/>
                              </a:lnTo>
                              <a:lnTo>
                                <a:pt x="356" y="141"/>
                              </a:lnTo>
                              <a:lnTo>
                                <a:pt x="356" y="141"/>
                              </a:lnTo>
                              <a:lnTo>
                                <a:pt x="352" y="141"/>
                              </a:lnTo>
                              <a:lnTo>
                                <a:pt x="348" y="140"/>
                              </a:lnTo>
                              <a:lnTo>
                                <a:pt x="341" y="134"/>
                              </a:lnTo>
                              <a:lnTo>
                                <a:pt x="337" y="129"/>
                              </a:lnTo>
                              <a:lnTo>
                                <a:pt x="336" y="125"/>
                              </a:lnTo>
                              <a:lnTo>
                                <a:pt x="336" y="121"/>
                              </a:lnTo>
                              <a:lnTo>
                                <a:pt x="336" y="121"/>
                              </a:lnTo>
                              <a:lnTo>
                                <a:pt x="336" y="117"/>
                              </a:lnTo>
                              <a:lnTo>
                                <a:pt x="337" y="112"/>
                              </a:lnTo>
                              <a:lnTo>
                                <a:pt x="341" y="106"/>
                              </a:lnTo>
                              <a:lnTo>
                                <a:pt x="348" y="102"/>
                              </a:lnTo>
                              <a:lnTo>
                                <a:pt x="352" y="100"/>
                              </a:lnTo>
                              <a:lnTo>
                                <a:pt x="356" y="99"/>
                              </a:lnTo>
                              <a:lnTo>
                                <a:pt x="356" y="99"/>
                              </a:lnTo>
                              <a:close/>
                              <a:moveTo>
                                <a:pt x="356" y="1241"/>
                              </a:moveTo>
                              <a:lnTo>
                                <a:pt x="356" y="1241"/>
                              </a:lnTo>
                              <a:lnTo>
                                <a:pt x="345" y="1239"/>
                              </a:lnTo>
                              <a:lnTo>
                                <a:pt x="337" y="1237"/>
                              </a:lnTo>
                              <a:lnTo>
                                <a:pt x="328" y="1231"/>
                              </a:lnTo>
                              <a:lnTo>
                                <a:pt x="321" y="1226"/>
                              </a:lnTo>
                              <a:lnTo>
                                <a:pt x="314" y="1217"/>
                              </a:lnTo>
                              <a:lnTo>
                                <a:pt x="310" y="1209"/>
                              </a:lnTo>
                              <a:lnTo>
                                <a:pt x="307" y="1200"/>
                              </a:lnTo>
                              <a:lnTo>
                                <a:pt x="306" y="1190"/>
                              </a:lnTo>
                              <a:lnTo>
                                <a:pt x="306" y="1190"/>
                              </a:lnTo>
                              <a:lnTo>
                                <a:pt x="307" y="1179"/>
                              </a:lnTo>
                              <a:lnTo>
                                <a:pt x="310" y="1170"/>
                              </a:lnTo>
                              <a:lnTo>
                                <a:pt x="314" y="1161"/>
                              </a:lnTo>
                              <a:lnTo>
                                <a:pt x="321" y="1153"/>
                              </a:lnTo>
                              <a:lnTo>
                                <a:pt x="328" y="1148"/>
                              </a:lnTo>
                              <a:lnTo>
                                <a:pt x="337" y="1142"/>
                              </a:lnTo>
                              <a:lnTo>
                                <a:pt x="345" y="1140"/>
                              </a:lnTo>
                              <a:lnTo>
                                <a:pt x="356" y="1138"/>
                              </a:lnTo>
                              <a:lnTo>
                                <a:pt x="356" y="1138"/>
                              </a:lnTo>
                              <a:lnTo>
                                <a:pt x="366" y="1140"/>
                              </a:lnTo>
                              <a:lnTo>
                                <a:pt x="377" y="1142"/>
                              </a:lnTo>
                              <a:lnTo>
                                <a:pt x="385" y="1148"/>
                              </a:lnTo>
                              <a:lnTo>
                                <a:pt x="392" y="1153"/>
                              </a:lnTo>
                              <a:lnTo>
                                <a:pt x="399" y="1161"/>
                              </a:lnTo>
                              <a:lnTo>
                                <a:pt x="403" y="1170"/>
                              </a:lnTo>
                              <a:lnTo>
                                <a:pt x="407" y="1179"/>
                              </a:lnTo>
                              <a:lnTo>
                                <a:pt x="407" y="1190"/>
                              </a:lnTo>
                              <a:lnTo>
                                <a:pt x="407" y="1190"/>
                              </a:lnTo>
                              <a:lnTo>
                                <a:pt x="407" y="1200"/>
                              </a:lnTo>
                              <a:lnTo>
                                <a:pt x="403" y="1209"/>
                              </a:lnTo>
                              <a:lnTo>
                                <a:pt x="399" y="1217"/>
                              </a:lnTo>
                              <a:lnTo>
                                <a:pt x="392" y="1226"/>
                              </a:lnTo>
                              <a:lnTo>
                                <a:pt x="385" y="1231"/>
                              </a:lnTo>
                              <a:lnTo>
                                <a:pt x="377" y="1237"/>
                              </a:lnTo>
                              <a:lnTo>
                                <a:pt x="366" y="1239"/>
                              </a:lnTo>
                              <a:lnTo>
                                <a:pt x="356" y="1241"/>
                              </a:lnTo>
                              <a:lnTo>
                                <a:pt x="356" y="1241"/>
                              </a:lnTo>
                              <a:close/>
                              <a:moveTo>
                                <a:pt x="631" y="1073"/>
                              </a:moveTo>
                              <a:lnTo>
                                <a:pt x="82" y="1073"/>
                              </a:lnTo>
                              <a:lnTo>
                                <a:pt x="82" y="226"/>
                              </a:lnTo>
                              <a:lnTo>
                                <a:pt x="631" y="226"/>
                              </a:lnTo>
                              <a:lnTo>
                                <a:pt x="631" y="1073"/>
                              </a:lnTo>
                              <a:lnTo>
                                <a:pt x="631" y="10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9" o:spid="_x0000_s1026" o:spt="100" style="position:absolute;left:0pt;margin-left:311.7pt;margin-top:48.5pt;height:15.15pt;width:11.85pt;z-index:251636736;mso-width-relative:page;mso-height-relative:page;" fillcolor="#A6A6A6 [2092]" filled="t" stroked="f" coordsize="713,1312" o:gfxdata="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" path="m351,0l351,0,285,2,254,5,222,7,192,11,164,17,136,24,110,32,86,43,65,55,54,62,46,70,38,78,30,88,23,97,18,108,12,119,8,132,4,145,1,159,0,173,0,189,0,189,0,1136,0,1136,1,1151,3,1164,5,1178,9,1190,15,1201,20,1212,27,1223,35,1233,44,1241,53,1249,63,1256,74,1263,98,1275,123,1284,150,1293,179,1299,209,1304,239,1308,269,1309,299,1310,356,1312,356,1312,414,1310,442,1309,474,1308,504,1304,533,1299,561,1293,589,1286,615,1275,638,1264,649,1256,660,1249,669,1241,677,1233,686,1223,692,1212,699,1201,703,1190,707,1178,710,1164,713,1151,713,1136,713,189,713,189,713,173,710,158,709,144,705,130,699,118,694,106,688,95,680,85,672,76,664,67,654,59,643,52,632,46,621,39,597,29,569,21,541,14,511,9,479,6,448,3,415,2,351,0,351,0xm356,99l356,99,360,100,365,102,371,106,375,112,377,117,378,121,378,121,377,125,375,129,371,134,365,140,360,141,356,141,356,141,352,141,348,140,341,134,337,129,336,125,336,121,336,121,336,117,337,112,341,106,348,102,352,100,356,99,356,99xm356,1241l356,1241,345,1239,337,1237,328,1231,321,1226,314,1217,310,1209,307,1200,306,1190,306,1190,307,1179,310,1170,314,1161,321,1153,328,1148,337,1142,345,1140,356,1138,356,1138,366,1140,377,1142,385,1148,392,1153,399,1161,403,1170,407,1179,407,1190,407,1190,407,1200,403,1209,399,1217,392,1226,385,1231,377,1237,366,1239,356,1241,356,1241xm631,1073l82,1073,82,226,631,226,631,1073,631,1073xe">
                <v:path o:connectlocs="60155,293;40526,1613;23218,4692;11397,9092;6332,12905;2532,17451;211,23317;0,27716;211,168794;1899,174513;5698,179353;11186,183166;20685,186978;37782,190498;56778,191965;75141,192405;100048,191818;118411,189618;134664,185365;141207,181992;146062,177739;149228,172753;150495,166594;150495,25370;148806,19064;145218,13931;140152,9825;133398,6745;120100,3079;101103,879;74086,0;75141,14518;78308,15544;79785,17744;79152,18917;75986,20677;74297,20677;71131,18917;70920,17744;71975,15544;75141,14518;75141,181992;69231,180526;65432,177300;64588,174513;66276,170260;71131,167474;75141,166887;81263,168354;85062,171580;85906,174513;84218,178473;79574,181406;75141,181992;17307,33142;133187,157355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605790</wp:posOffset>
                </wp:positionV>
                <wp:extent cx="234315" cy="169545"/>
                <wp:effectExtent l="0" t="0" r="13335" b="1905"/>
                <wp:wrapNone/>
                <wp:docPr id="413" name="Freefor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4315" cy="169545"/>
                        </a:xfrm>
                        <a:custGeom>
                          <a:avLst/>
                          <a:gdLst>
                            <a:gd name="T0" fmla="*/ 1068 w 1311"/>
                            <a:gd name="T1" fmla="*/ 971 h 1308"/>
                            <a:gd name="T2" fmla="*/ 974 w 1311"/>
                            <a:gd name="T3" fmla="*/ 944 h 1308"/>
                            <a:gd name="T4" fmla="*/ 898 w 1311"/>
                            <a:gd name="T5" fmla="*/ 910 h 1308"/>
                            <a:gd name="T6" fmla="*/ 862 w 1311"/>
                            <a:gd name="T7" fmla="*/ 881 h 1308"/>
                            <a:gd name="T8" fmla="*/ 844 w 1311"/>
                            <a:gd name="T9" fmla="*/ 855 h 1308"/>
                            <a:gd name="T10" fmla="*/ 839 w 1311"/>
                            <a:gd name="T11" fmla="*/ 823 h 1308"/>
                            <a:gd name="T12" fmla="*/ 843 w 1311"/>
                            <a:gd name="T13" fmla="*/ 788 h 1308"/>
                            <a:gd name="T14" fmla="*/ 861 w 1311"/>
                            <a:gd name="T15" fmla="*/ 746 h 1308"/>
                            <a:gd name="T16" fmla="*/ 903 w 1311"/>
                            <a:gd name="T17" fmla="*/ 657 h 1308"/>
                            <a:gd name="T18" fmla="*/ 949 w 1311"/>
                            <a:gd name="T19" fmla="*/ 535 h 1308"/>
                            <a:gd name="T20" fmla="*/ 975 w 1311"/>
                            <a:gd name="T21" fmla="*/ 425 h 1308"/>
                            <a:gd name="T22" fmla="*/ 982 w 1311"/>
                            <a:gd name="T23" fmla="*/ 326 h 1308"/>
                            <a:gd name="T24" fmla="*/ 973 w 1311"/>
                            <a:gd name="T25" fmla="*/ 240 h 1308"/>
                            <a:gd name="T26" fmla="*/ 947 w 1311"/>
                            <a:gd name="T27" fmla="*/ 168 h 1308"/>
                            <a:gd name="T28" fmla="*/ 908 w 1311"/>
                            <a:gd name="T29" fmla="*/ 108 h 1308"/>
                            <a:gd name="T30" fmla="*/ 858 w 1311"/>
                            <a:gd name="T31" fmla="*/ 61 h 1308"/>
                            <a:gd name="T32" fmla="*/ 798 w 1311"/>
                            <a:gd name="T33" fmla="*/ 27 h 1308"/>
                            <a:gd name="T34" fmla="*/ 731 w 1311"/>
                            <a:gd name="T35" fmla="*/ 7 h 1308"/>
                            <a:gd name="T36" fmla="*/ 656 w 1311"/>
                            <a:gd name="T37" fmla="*/ 0 h 1308"/>
                            <a:gd name="T38" fmla="*/ 605 w 1311"/>
                            <a:gd name="T39" fmla="*/ 3 h 1308"/>
                            <a:gd name="T40" fmla="*/ 534 w 1311"/>
                            <a:gd name="T41" fmla="*/ 19 h 1308"/>
                            <a:gd name="T42" fmla="*/ 471 w 1311"/>
                            <a:gd name="T43" fmla="*/ 49 h 1308"/>
                            <a:gd name="T44" fmla="*/ 417 w 1311"/>
                            <a:gd name="T45" fmla="*/ 93 h 1308"/>
                            <a:gd name="T46" fmla="*/ 374 w 1311"/>
                            <a:gd name="T47" fmla="*/ 150 h 1308"/>
                            <a:gd name="T48" fmla="*/ 346 w 1311"/>
                            <a:gd name="T49" fmla="*/ 218 h 1308"/>
                            <a:gd name="T50" fmla="*/ 331 w 1311"/>
                            <a:gd name="T51" fmla="*/ 300 h 1308"/>
                            <a:gd name="T52" fmla="*/ 332 w 1311"/>
                            <a:gd name="T53" fmla="*/ 395 h 1308"/>
                            <a:gd name="T54" fmla="*/ 351 w 1311"/>
                            <a:gd name="T55" fmla="*/ 500 h 1308"/>
                            <a:gd name="T56" fmla="*/ 391 w 1311"/>
                            <a:gd name="T57" fmla="*/ 617 h 1308"/>
                            <a:gd name="T58" fmla="*/ 452 w 1311"/>
                            <a:gd name="T59" fmla="*/ 746 h 1308"/>
                            <a:gd name="T60" fmla="*/ 466 w 1311"/>
                            <a:gd name="T61" fmla="*/ 774 h 1308"/>
                            <a:gd name="T62" fmla="*/ 474 w 1311"/>
                            <a:gd name="T63" fmla="*/ 813 h 1308"/>
                            <a:gd name="T64" fmla="*/ 471 w 1311"/>
                            <a:gd name="T65" fmla="*/ 845 h 1308"/>
                            <a:gd name="T66" fmla="*/ 458 w 1311"/>
                            <a:gd name="T67" fmla="*/ 873 h 1308"/>
                            <a:gd name="T68" fmla="*/ 434 w 1311"/>
                            <a:gd name="T69" fmla="*/ 897 h 1308"/>
                            <a:gd name="T70" fmla="*/ 366 w 1311"/>
                            <a:gd name="T71" fmla="*/ 934 h 1308"/>
                            <a:gd name="T72" fmla="*/ 276 w 1311"/>
                            <a:gd name="T73" fmla="*/ 963 h 1308"/>
                            <a:gd name="T74" fmla="*/ 174 w 1311"/>
                            <a:gd name="T75" fmla="*/ 987 h 1308"/>
                            <a:gd name="T76" fmla="*/ 89 w 1311"/>
                            <a:gd name="T77" fmla="*/ 1017 h 1308"/>
                            <a:gd name="T78" fmla="*/ 51 w 1311"/>
                            <a:gd name="T79" fmla="*/ 1045 h 1308"/>
                            <a:gd name="T80" fmla="*/ 26 w 1311"/>
                            <a:gd name="T81" fmla="*/ 1078 h 1308"/>
                            <a:gd name="T82" fmla="*/ 6 w 1311"/>
                            <a:gd name="T83" fmla="*/ 1139 h 1308"/>
                            <a:gd name="T84" fmla="*/ 0 w 1311"/>
                            <a:gd name="T85" fmla="*/ 1246 h 1308"/>
                            <a:gd name="T86" fmla="*/ 1311 w 1311"/>
                            <a:gd name="T87" fmla="*/ 1308 h 1308"/>
                            <a:gd name="T88" fmla="*/ 1309 w 1311"/>
                            <a:gd name="T89" fmla="*/ 1164 h 1308"/>
                            <a:gd name="T90" fmla="*/ 1295 w 1311"/>
                            <a:gd name="T91" fmla="*/ 1097 h 1308"/>
                            <a:gd name="T92" fmla="*/ 1269 w 1311"/>
                            <a:gd name="T93" fmla="*/ 1053 h 1308"/>
                            <a:gd name="T94" fmla="*/ 1245 w 1311"/>
                            <a:gd name="T95" fmla="*/ 1030 h 1308"/>
                            <a:gd name="T96" fmla="*/ 1171 w 1311"/>
                            <a:gd name="T97" fmla="*/ 996 h 1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311" h="1308">
                              <a:moveTo>
                                <a:pt x="1138" y="987"/>
                              </a:moveTo>
                              <a:lnTo>
                                <a:pt x="1138" y="987"/>
                              </a:lnTo>
                              <a:lnTo>
                                <a:pt x="1068" y="971"/>
                              </a:lnTo>
                              <a:lnTo>
                                <a:pt x="1036" y="963"/>
                              </a:lnTo>
                              <a:lnTo>
                                <a:pt x="1004" y="953"/>
                              </a:lnTo>
                              <a:lnTo>
                                <a:pt x="974" y="944"/>
                              </a:lnTo>
                              <a:lnTo>
                                <a:pt x="945" y="934"/>
                              </a:lnTo>
                              <a:lnTo>
                                <a:pt x="919" y="922"/>
                              </a:lnTo>
                              <a:lnTo>
                                <a:pt x="898" y="910"/>
                              </a:lnTo>
                              <a:lnTo>
                                <a:pt x="877" y="896"/>
                              </a:lnTo>
                              <a:lnTo>
                                <a:pt x="869" y="889"/>
                              </a:lnTo>
                              <a:lnTo>
                                <a:pt x="862" y="881"/>
                              </a:lnTo>
                              <a:lnTo>
                                <a:pt x="855" y="873"/>
                              </a:lnTo>
                              <a:lnTo>
                                <a:pt x="850" y="864"/>
                              </a:lnTo>
                              <a:lnTo>
                                <a:pt x="844" y="855"/>
                              </a:lnTo>
                              <a:lnTo>
                                <a:pt x="842" y="845"/>
                              </a:lnTo>
                              <a:lnTo>
                                <a:pt x="839" y="834"/>
                              </a:lnTo>
                              <a:lnTo>
                                <a:pt x="839" y="823"/>
                              </a:lnTo>
                              <a:lnTo>
                                <a:pt x="839" y="813"/>
                              </a:lnTo>
                              <a:lnTo>
                                <a:pt x="840" y="800"/>
                              </a:lnTo>
                              <a:lnTo>
                                <a:pt x="843" y="788"/>
                              </a:lnTo>
                              <a:lnTo>
                                <a:pt x="847" y="774"/>
                              </a:lnTo>
                              <a:lnTo>
                                <a:pt x="852" y="761"/>
                              </a:lnTo>
                              <a:lnTo>
                                <a:pt x="861" y="746"/>
                              </a:lnTo>
                              <a:lnTo>
                                <a:pt x="861" y="746"/>
                              </a:lnTo>
                              <a:lnTo>
                                <a:pt x="883" y="701"/>
                              </a:lnTo>
                              <a:lnTo>
                                <a:pt x="903" y="657"/>
                              </a:lnTo>
                              <a:lnTo>
                                <a:pt x="921" y="616"/>
                              </a:lnTo>
                              <a:lnTo>
                                <a:pt x="937" y="575"/>
                              </a:lnTo>
                              <a:lnTo>
                                <a:pt x="949" y="535"/>
                              </a:lnTo>
                              <a:lnTo>
                                <a:pt x="960" y="497"/>
                              </a:lnTo>
                              <a:lnTo>
                                <a:pt x="969" y="460"/>
                              </a:lnTo>
                              <a:lnTo>
                                <a:pt x="975" y="425"/>
                              </a:lnTo>
                              <a:lnTo>
                                <a:pt x="980" y="390"/>
                              </a:lnTo>
                              <a:lnTo>
                                <a:pt x="982" y="358"/>
                              </a:lnTo>
                              <a:lnTo>
                                <a:pt x="982" y="326"/>
                              </a:lnTo>
                              <a:lnTo>
                                <a:pt x="981" y="296"/>
                              </a:lnTo>
                              <a:lnTo>
                                <a:pt x="977" y="268"/>
                              </a:lnTo>
                              <a:lnTo>
                                <a:pt x="973" y="240"/>
                              </a:lnTo>
                              <a:lnTo>
                                <a:pt x="966" y="214"/>
                              </a:lnTo>
                              <a:lnTo>
                                <a:pt x="958" y="191"/>
                              </a:lnTo>
                              <a:lnTo>
                                <a:pt x="947" y="168"/>
                              </a:lnTo>
                              <a:lnTo>
                                <a:pt x="936" y="146"/>
                              </a:lnTo>
                              <a:lnTo>
                                <a:pt x="922" y="127"/>
                              </a:lnTo>
                              <a:lnTo>
                                <a:pt x="908" y="108"/>
                              </a:lnTo>
                              <a:lnTo>
                                <a:pt x="893" y="90"/>
                              </a:lnTo>
                              <a:lnTo>
                                <a:pt x="876" y="75"/>
                              </a:lnTo>
                              <a:lnTo>
                                <a:pt x="858" y="61"/>
                              </a:lnTo>
                              <a:lnTo>
                                <a:pt x="839" y="48"/>
                              </a:lnTo>
                              <a:lnTo>
                                <a:pt x="820" y="37"/>
                              </a:lnTo>
                              <a:lnTo>
                                <a:pt x="798" y="27"/>
                              </a:lnTo>
                              <a:lnTo>
                                <a:pt x="776" y="19"/>
                              </a:lnTo>
                              <a:lnTo>
                                <a:pt x="754" y="12"/>
                              </a:lnTo>
                              <a:lnTo>
                                <a:pt x="731" y="7"/>
                              </a:lnTo>
                              <a:lnTo>
                                <a:pt x="706" y="3"/>
                              </a:lnTo>
                              <a:lnTo>
                                <a:pt x="682" y="1"/>
                              </a:lnTo>
                              <a:lnTo>
                                <a:pt x="656" y="0"/>
                              </a:lnTo>
                              <a:lnTo>
                                <a:pt x="656" y="0"/>
                              </a:lnTo>
                              <a:lnTo>
                                <a:pt x="631" y="1"/>
                              </a:lnTo>
                              <a:lnTo>
                                <a:pt x="605" y="3"/>
                              </a:lnTo>
                              <a:lnTo>
                                <a:pt x="581" y="7"/>
                              </a:lnTo>
                              <a:lnTo>
                                <a:pt x="557" y="12"/>
                              </a:lnTo>
                              <a:lnTo>
                                <a:pt x="534" y="19"/>
                              </a:lnTo>
                              <a:lnTo>
                                <a:pt x="512" y="28"/>
                              </a:lnTo>
                              <a:lnTo>
                                <a:pt x="492" y="38"/>
                              </a:lnTo>
                              <a:lnTo>
                                <a:pt x="471" y="49"/>
                              </a:lnTo>
                              <a:lnTo>
                                <a:pt x="452" y="63"/>
                              </a:lnTo>
                              <a:lnTo>
                                <a:pt x="434" y="76"/>
                              </a:lnTo>
                              <a:lnTo>
                                <a:pt x="417" y="93"/>
                              </a:lnTo>
                              <a:lnTo>
                                <a:pt x="402" y="110"/>
                              </a:lnTo>
                              <a:lnTo>
                                <a:pt x="388" y="130"/>
                              </a:lnTo>
                              <a:lnTo>
                                <a:pt x="374" y="150"/>
                              </a:lnTo>
                              <a:lnTo>
                                <a:pt x="363" y="171"/>
                              </a:lnTo>
                              <a:lnTo>
                                <a:pt x="354" y="194"/>
                              </a:lnTo>
                              <a:lnTo>
                                <a:pt x="346" y="218"/>
                              </a:lnTo>
                              <a:lnTo>
                                <a:pt x="339" y="244"/>
                              </a:lnTo>
                              <a:lnTo>
                                <a:pt x="333" y="272"/>
                              </a:lnTo>
                              <a:lnTo>
                                <a:pt x="331" y="300"/>
                              </a:lnTo>
                              <a:lnTo>
                                <a:pt x="329" y="330"/>
                              </a:lnTo>
                              <a:lnTo>
                                <a:pt x="329" y="362"/>
                              </a:lnTo>
                              <a:lnTo>
                                <a:pt x="332" y="395"/>
                              </a:lnTo>
                              <a:lnTo>
                                <a:pt x="336" y="429"/>
                              </a:lnTo>
                              <a:lnTo>
                                <a:pt x="343" y="464"/>
                              </a:lnTo>
                              <a:lnTo>
                                <a:pt x="351" y="500"/>
                              </a:lnTo>
                              <a:lnTo>
                                <a:pt x="362" y="538"/>
                              </a:lnTo>
                              <a:lnTo>
                                <a:pt x="376" y="578"/>
                              </a:lnTo>
                              <a:lnTo>
                                <a:pt x="391" y="617"/>
                              </a:lnTo>
                              <a:lnTo>
                                <a:pt x="409" y="660"/>
                              </a:lnTo>
                              <a:lnTo>
                                <a:pt x="429" y="702"/>
                              </a:lnTo>
                              <a:lnTo>
                                <a:pt x="452" y="746"/>
                              </a:lnTo>
                              <a:lnTo>
                                <a:pt x="452" y="746"/>
                              </a:lnTo>
                              <a:lnTo>
                                <a:pt x="460" y="761"/>
                              </a:lnTo>
                              <a:lnTo>
                                <a:pt x="466" y="774"/>
                              </a:lnTo>
                              <a:lnTo>
                                <a:pt x="470" y="788"/>
                              </a:lnTo>
                              <a:lnTo>
                                <a:pt x="473" y="800"/>
                              </a:lnTo>
                              <a:lnTo>
                                <a:pt x="474" y="813"/>
                              </a:lnTo>
                              <a:lnTo>
                                <a:pt x="475" y="825"/>
                              </a:lnTo>
                              <a:lnTo>
                                <a:pt x="474" y="834"/>
                              </a:lnTo>
                              <a:lnTo>
                                <a:pt x="471" y="845"/>
                              </a:lnTo>
                              <a:lnTo>
                                <a:pt x="469" y="855"/>
                              </a:lnTo>
                              <a:lnTo>
                                <a:pt x="463" y="864"/>
                              </a:lnTo>
                              <a:lnTo>
                                <a:pt x="458" y="873"/>
                              </a:lnTo>
                              <a:lnTo>
                                <a:pt x="451" y="882"/>
                              </a:lnTo>
                              <a:lnTo>
                                <a:pt x="444" y="889"/>
                              </a:lnTo>
                              <a:lnTo>
                                <a:pt x="434" y="897"/>
                              </a:lnTo>
                              <a:lnTo>
                                <a:pt x="415" y="911"/>
                              </a:lnTo>
                              <a:lnTo>
                                <a:pt x="392" y="923"/>
                              </a:lnTo>
                              <a:lnTo>
                                <a:pt x="366" y="934"/>
                              </a:lnTo>
                              <a:lnTo>
                                <a:pt x="337" y="945"/>
                              </a:lnTo>
                              <a:lnTo>
                                <a:pt x="307" y="953"/>
                              </a:lnTo>
                              <a:lnTo>
                                <a:pt x="276" y="963"/>
                              </a:lnTo>
                              <a:lnTo>
                                <a:pt x="242" y="971"/>
                              </a:lnTo>
                              <a:lnTo>
                                <a:pt x="174" y="987"/>
                              </a:lnTo>
                              <a:lnTo>
                                <a:pt x="174" y="987"/>
                              </a:lnTo>
                              <a:lnTo>
                                <a:pt x="141" y="996"/>
                              </a:lnTo>
                              <a:lnTo>
                                <a:pt x="112" y="1005"/>
                              </a:lnTo>
                              <a:lnTo>
                                <a:pt x="89" y="1017"/>
                              </a:lnTo>
                              <a:lnTo>
                                <a:pt x="68" y="1030"/>
                              </a:lnTo>
                              <a:lnTo>
                                <a:pt x="59" y="1037"/>
                              </a:lnTo>
                              <a:lnTo>
                                <a:pt x="51" y="1045"/>
                              </a:lnTo>
                              <a:lnTo>
                                <a:pt x="44" y="1053"/>
                              </a:lnTo>
                              <a:lnTo>
                                <a:pt x="37" y="1060"/>
                              </a:lnTo>
                              <a:lnTo>
                                <a:pt x="26" y="1078"/>
                              </a:lnTo>
                              <a:lnTo>
                                <a:pt x="16" y="1097"/>
                              </a:lnTo>
                              <a:lnTo>
                                <a:pt x="11" y="1117"/>
                              </a:lnTo>
                              <a:lnTo>
                                <a:pt x="6" y="1139"/>
                              </a:lnTo>
                              <a:lnTo>
                                <a:pt x="3" y="1164"/>
                              </a:lnTo>
                              <a:lnTo>
                                <a:pt x="1" y="1188"/>
                              </a:lnTo>
                              <a:lnTo>
                                <a:pt x="0" y="1246"/>
                              </a:lnTo>
                              <a:lnTo>
                                <a:pt x="0" y="1308"/>
                              </a:lnTo>
                              <a:lnTo>
                                <a:pt x="1311" y="1308"/>
                              </a:lnTo>
                              <a:lnTo>
                                <a:pt x="1311" y="1308"/>
                              </a:lnTo>
                              <a:lnTo>
                                <a:pt x="1311" y="1246"/>
                              </a:lnTo>
                              <a:lnTo>
                                <a:pt x="1311" y="1188"/>
                              </a:lnTo>
                              <a:lnTo>
                                <a:pt x="1309" y="1164"/>
                              </a:lnTo>
                              <a:lnTo>
                                <a:pt x="1306" y="1139"/>
                              </a:lnTo>
                              <a:lnTo>
                                <a:pt x="1302" y="1117"/>
                              </a:lnTo>
                              <a:lnTo>
                                <a:pt x="1295" y="1097"/>
                              </a:lnTo>
                              <a:lnTo>
                                <a:pt x="1287" y="1078"/>
                              </a:lnTo>
                              <a:lnTo>
                                <a:pt x="1276" y="1060"/>
                              </a:lnTo>
                              <a:lnTo>
                                <a:pt x="1269" y="1053"/>
                              </a:lnTo>
                              <a:lnTo>
                                <a:pt x="1262" y="1045"/>
                              </a:lnTo>
                              <a:lnTo>
                                <a:pt x="1254" y="1037"/>
                              </a:lnTo>
                              <a:lnTo>
                                <a:pt x="1245" y="1030"/>
                              </a:lnTo>
                              <a:lnTo>
                                <a:pt x="1224" y="1017"/>
                              </a:lnTo>
                              <a:lnTo>
                                <a:pt x="1199" y="1005"/>
                              </a:lnTo>
                              <a:lnTo>
                                <a:pt x="1171" y="996"/>
                              </a:lnTo>
                              <a:lnTo>
                                <a:pt x="1138" y="987"/>
                              </a:lnTo>
                              <a:lnTo>
                                <a:pt x="1138" y="9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 w="635">
                          <a:noFill/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7" o:spid="_x0000_s1026" o:spt="100" style="position:absolute;left:0pt;margin-left:133.15pt;margin-top:47.7pt;height:13.35pt;width:18.45pt;z-index:251637760;mso-width-relative:page;mso-height-relative:page;" fillcolor="#A6A6A6 [2092]" filled="t" stroked="f" coordsize="1311,1308" o:gfxdata="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" path="m1138,987l1138,987,1068,971,1036,963,1004,953,974,944,945,934,919,922,898,910,877,896,869,889,862,881,855,873,850,864,844,855,842,845,839,834,839,823,839,813,840,800,843,788,847,774,852,761,861,746,861,746,883,701,903,657,921,616,937,575,949,535,960,497,969,460,975,425,980,390,982,358,982,326,981,296,977,268,973,240,966,214,958,191,947,168,936,146,922,127,908,108,893,90,876,75,858,61,839,48,820,37,798,27,776,19,754,12,731,7,706,3,682,1,656,0,656,0,631,1,605,3,581,7,557,12,534,19,512,28,492,38,471,49,452,63,434,76,417,93,402,110,388,130,374,150,363,171,354,194,346,218,339,244,333,272,331,300,329,330,329,362,332,395,336,429,343,464,351,500,362,538,376,578,391,617,409,660,429,702,452,746,452,746,460,761,466,774,470,788,473,800,474,813,475,825,474,834,471,845,469,855,463,864,458,873,451,882,444,889,434,897,415,911,392,923,366,934,337,945,307,953,276,963,242,971,174,987,174,987,141,996,112,1005,89,1017,68,1030,59,1037,51,1045,44,1053,37,1060,26,1078,16,1097,11,1117,6,1139,3,1164,1,1188,0,1246,0,1308,1311,1308,1311,1308,1311,1246,1311,1188,1309,1164,1306,1139,1302,1117,1295,1097,1287,1078,1276,1060,1269,1053,1262,1045,1254,1037,1245,1030,1224,1017,1199,1005,1171,996,1138,987,1138,987xe">
                <v:path o:connectlocs="190883,125862;174082,122362;160499,117955;154065,114196;150848,110826;149954,106678;150669,102141;153886,96697;161393,85161;169614,69347;174261,55089;175512,42256;173904,31109;169257,21776;162286,13999;153350,7906;142626,3499;130651,907;117246,0;108131,388;95441,2462;84181,6351;74530,12054;66845,19443;61840,28257;59159,38886;59338,51200;62734,64810;69883,79976;80785,96697;83288,100327;84718,105382;84181,109530;81858,113159;77568,116270;65415,121066;49329,124825;31099,127936;15906,131825;9115,135454;4646,139732;1072,147638;0,161508;234315,169545;233957,150879;231455,142194;226808,136491;222518,133510;209292,129103" o:connectangles="0,0,0,0,0,0,0,0,0,0,0,0,0,0,0,0,0,0,0,0,0,0,0,0,0,0,0,0,0,0,0,0,0,0,0,0,0,0,0,0,0,0,0,0,0,0,0,0,0"/>
                <v:fill on="t" focussize="0,0"/>
                <v:stroke on="f" weight="0.05pt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529590</wp:posOffset>
                </wp:positionV>
                <wp:extent cx="4617085" cy="73723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085" cy="737235"/>
                          <a:chOff x="3783" y="1880"/>
                          <a:chExt cx="7271" cy="1161"/>
                        </a:xfrm>
                      </wpg:grpSpPr>
                      <wps:wsp>
                        <wps:cNvPr id="24" name="Freeform 9"/>
                        <wps:cNvSpPr>
                          <a:spLocks noChangeAspect="1"/>
                        </wps:cNvSpPr>
                        <wps:spPr bwMode="auto">
                          <a:xfrm>
                            <a:off x="3783" y="2499"/>
                            <a:ext cx="353" cy="317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文本框 6"/>
                        <wps:cNvSpPr txBox="1"/>
                        <wps:spPr>
                          <a:xfrm>
                            <a:off x="4100" y="1880"/>
                            <a:ext cx="2446" cy="1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1994.05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0D0D0D" w:themeColor="text1" w:themeTint="F2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政治面貌：中共党员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7" name="文本框 6"/>
                        <wps:cNvSpPr txBox="1"/>
                        <wps:spPr>
                          <a:xfrm>
                            <a:off x="7603" y="1899"/>
                            <a:ext cx="3451" cy="1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手    机：135××××1234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邮    箱：1234××@163.com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9pt;margin-top:41.7pt;height:58.05pt;width:363.55pt;z-index:251603968;mso-width-relative:page;mso-height-relative:page;" coordorigin="3783,1880" coordsize="7271,1161" o:gfxdata="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4XvRd9sAAAALAQAADwAAAAAAAAAB&#10;ACAAAAAiAAAAZHJzL2Rvd25yZXYueG1sUEsBAhQAFAAAAAgAh07iQJVlzXBlBwAAnh8AAA4AAAAA&#10;AAAAAQAgAAAAKgEAAGRycy9lMm9Eb2MueG1sUEsFBgAAAAAGAAYAWQEAAAELAAAAAA==&#10;">
                <o:lock v:ext="edit" aspectratio="f"/>
                <v:shape id="Freeform 9" o:spid="_x0000_s1026" o:spt="100" style="position:absolute;left:3783;top:2499;height:317;width:353;" fillcolor="#A6A6A6 [2092]" filled="t" stroked="f" coordsize="126,113" o:gfxdata="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sFgvQAA&#10;ANsAAAAPAAAAAAAAAAEAIAAAACIAAABkcnMvZG93bnJldi54bWxQSwECFAAUAAAACACHTuJAMy8F&#10;njsAAAA5AAAAEAAAAAAAAAABACAAAAAMAQAAZHJzL3NoYXBleG1sLnhtbFBLBQYAAAAABgAGAFsB&#10;AAC2AwAAAAA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151,2;235,201;137,100;173,64;151,42;103,50;28,126;70,168;98,140;196,238;33,204;8,230;30,255;28,258;22,258;0,280;22,305;47,280;44,277;50,272;235,277;263,302;299,266;271,238;151,2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6" o:spid="_x0000_s1026" o:spt="202" type="#_x0000_t202" style="position:absolute;left:4100;top:1880;height:1142;width:2446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1994.05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w w:val="97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0D0D0D" w:themeColor="text1" w:themeTint="F2"/>
                            <w:w w:val="97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政治面貌：中共党员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6" o:spid="_x0000_s1026" o:spt="202" type="#_x0000_t202" style="position:absolute;left:7603;top:1899;height:1142;width:3451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手    机：135××××1234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邮    箱：1234××@163.com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D0D0D" w:themeColor="text1" w:themeTint="F2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19758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3390900</wp:posOffset>
                </wp:positionV>
                <wp:extent cx="6337935" cy="168084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935" cy="168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.06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清华大学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 丨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szCs w:val="22"/>
                              </w:rPr>
                              <w:t>管理学、会计学原理、财务管理、中级财务会计、审计学、成本会计学、管理会计学、会计电算化、高级财务会计、管理统计学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全系排名10/100，平均绩点GPA 3.9/4.0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25pt;margin-top:267pt;height:132.35pt;width:499.05pt;z-index:-892991488;mso-width-relative:page;mso-height-relative:page;" filled="f" stroked="f" coordsize="21600,21600" o:gfxdata="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+6y32QAAAAsBAAAPAAAAAAAAAAEAIAAAACIAAABkcnMvZG93bnJldi54bWxQSwECFAAUAAAA&#10;CACHTuJA6687H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.06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清华大学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 丨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szCs w:val="22"/>
                        </w:rPr>
                        <w:t>管理学、会计学原理、财务管理、中级财务会计、审计学、成本会计学、管理会计学、会计电算化、高级财务会计、管理统计学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全系排名10/100，平均绩点GPA 3.9/4.0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8367395</wp:posOffset>
                </wp:positionV>
                <wp:extent cx="6374765" cy="1135380"/>
                <wp:effectExtent l="0" t="0" r="0" b="0"/>
                <wp:wrapNone/>
                <wp:docPr id="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135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本人性格外向，性格开朗，做事情有责任心，有较强的逻辑思维能力，具备非常好的专业知识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有优秀的数据分析能力，对贵校的精通的专业领域也非常感兴趣，也希望可以发挥自己的长处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希望可以通过研究生这个学习的阶段，能让自己变得更加优秀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25pt;margin-top:658.85pt;height:89.4pt;width:501.95pt;z-index:251602944;mso-width-relative:page;mso-height-relative:page;" filled="f" stroked="f" coordsize="21600,21600" o:gfxdata="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75SDNkAAAANAQAADwAAAAAAAAABACAAAAAiAAAAZHJzL2Rvd25yZXYueG1sUEsBAhQAFAAA&#10;AAgAh07iQJjvc70nAgAAKw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本人性格外向，性格开朗，做事情有责任心，有较强的逻辑思维能力，具备非常好的专业知识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有优秀的数据分析能力，对贵校的精通的专业领域也非常感兴趣，也希望可以发挥自己的长处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希望可以通过研究生这个学习的阶段，能让自己变得更加优秀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1719580</wp:posOffset>
                </wp:positionV>
                <wp:extent cx="6273165" cy="35560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 xml:space="preserve">大学 丨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25pt;margin-top:135.4pt;height:28pt;width:493.95pt;z-index:251615232;mso-width-relative:page;mso-height-relative:page;" filled="f" stroked="f" coordsize="21600,21600" o:gfxdata="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+JDNvYAAAACwEAAA8AAAAAAAAAAQAgAAAAIgAAAGRycy9kb3ducmV2LnhtbFBLAQIUABQAAAAI&#10;AIdO4kDiTBIs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eastAsia="zh-CN"/>
                        </w:rPr>
                        <w:t xml:space="preserve">大学 丨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4"/>
                          <w:szCs w:val="24"/>
                          <w:lang w:val="en-US" w:eastAsia="zh-CN"/>
                        </w:rPr>
                        <w:t>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9696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5753735</wp:posOffset>
                </wp:positionV>
                <wp:extent cx="6342380" cy="2135505"/>
                <wp:effectExtent l="0" t="0" r="0" b="0"/>
                <wp:wrapNone/>
                <wp:docPr id="5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380" cy="213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Style w:val="10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在校实践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2018年6月参加了暑假的课外学习实践，期间担任小组长，参与小学生的教育活动中，前往东北地区xx镇20家公立小学实地调研，采访了近百位老师和家长，对学生的教育问题做了相应近千条的总结，在××周刊上发表了相应的文章，获得了省级优秀奖项，作为小组组长，与团队得到优异成果，与此同时，还在2019年期间获得了国家助学励志奖学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Style w:val="10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毕业论文：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近三年儿童教育的问题及应对的举措》。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32.25pt;margin-top:453.05pt;height:168.15pt;width:499.4pt;z-index:-892997632;mso-width-relative:page;mso-height-relative:page;" filled="f" stroked="f" coordsize="21600,21600" o:gfxdata="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mYHTNwAAAAMAQAADwAAAAAAAAAB&#10;ACAAAAAiAAAAZHJzL2Rvd25yZXYueG1sUEsBAhQAFAAAAAgAh07iQHDS955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Style w:val="10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在校实践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2018年6月参加了暑假的课外学习实践，期间担任小组长，参与小学生的教育活动中，前往东北地区xx镇20家公立小学实地调研，采访了近百位老师和家长，对学生的教育问题做了相应近千条的总结，在××周刊上发表了相应的文章，获得了省级优秀奖项，作为小组组长，与团队得到优异成果，与此同时，还在2019年期间获得了国家助学励志奖学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Style w:val="10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毕业论文：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近三年儿童教育的问题及应对的举措》。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9886315</wp:posOffset>
                </wp:positionV>
                <wp:extent cx="7647305" cy="121920"/>
                <wp:effectExtent l="0" t="0" r="10795" b="114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121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5pt;margin-top:778.45pt;height:9.6pt;width:602.15pt;z-index:251622400;v-text-anchor:middle;mso-width-relative:page;mso-height-relative:page;" fillcolor="#D9D9D9 [2732]" filled="t" stroked="f" coordsize="21600,21600" o:gfxdata="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qXDtLaAAAADgEAAA8AAAAA&#10;AAAAAQAgAAAAIgAAAGRycy9kb3ducmV2LnhtbFBLAQIUABQAAAAIAIdO4kDlmCsAhAIAAPoE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DFD0B"/>
    <w:multiLevelType w:val="singleLevel"/>
    <w:tmpl w:val="87CDFD0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C4891A"/>
    <w:multiLevelType w:val="singleLevel"/>
    <w:tmpl w:val="B9C4891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72257"/>
    <w:rsid w:val="00031875"/>
    <w:rsid w:val="00081E68"/>
    <w:rsid w:val="00110DBF"/>
    <w:rsid w:val="001A4C99"/>
    <w:rsid w:val="001A5B0C"/>
    <w:rsid w:val="00246630"/>
    <w:rsid w:val="002765CF"/>
    <w:rsid w:val="0028223F"/>
    <w:rsid w:val="00454814"/>
    <w:rsid w:val="004717A0"/>
    <w:rsid w:val="00497292"/>
    <w:rsid w:val="004A0723"/>
    <w:rsid w:val="004A5F38"/>
    <w:rsid w:val="00515B17"/>
    <w:rsid w:val="00560EB3"/>
    <w:rsid w:val="00563E9D"/>
    <w:rsid w:val="005C0278"/>
    <w:rsid w:val="006209D6"/>
    <w:rsid w:val="00657B1C"/>
    <w:rsid w:val="00663099"/>
    <w:rsid w:val="00727F0B"/>
    <w:rsid w:val="00772A9A"/>
    <w:rsid w:val="007C35CD"/>
    <w:rsid w:val="007F3439"/>
    <w:rsid w:val="007F59B7"/>
    <w:rsid w:val="00837429"/>
    <w:rsid w:val="008667A9"/>
    <w:rsid w:val="00927853"/>
    <w:rsid w:val="009E13EF"/>
    <w:rsid w:val="009E4A0C"/>
    <w:rsid w:val="00A25640"/>
    <w:rsid w:val="00A352A9"/>
    <w:rsid w:val="00A71B4D"/>
    <w:rsid w:val="00A90AB5"/>
    <w:rsid w:val="00AE467A"/>
    <w:rsid w:val="00CC34F2"/>
    <w:rsid w:val="00CF768B"/>
    <w:rsid w:val="00D063BB"/>
    <w:rsid w:val="00D07EFA"/>
    <w:rsid w:val="00D37B0C"/>
    <w:rsid w:val="00D55C89"/>
    <w:rsid w:val="00D642DD"/>
    <w:rsid w:val="00DC5AAB"/>
    <w:rsid w:val="00E34858"/>
    <w:rsid w:val="00E54D0B"/>
    <w:rsid w:val="00EF43CE"/>
    <w:rsid w:val="00F379CE"/>
    <w:rsid w:val="00F47BF0"/>
    <w:rsid w:val="00F63F3A"/>
    <w:rsid w:val="00FA05D8"/>
    <w:rsid w:val="00FB667A"/>
    <w:rsid w:val="01364AD7"/>
    <w:rsid w:val="01D54C9A"/>
    <w:rsid w:val="056262D3"/>
    <w:rsid w:val="08A75BC0"/>
    <w:rsid w:val="0C2B7F07"/>
    <w:rsid w:val="10CC58D4"/>
    <w:rsid w:val="128F7E15"/>
    <w:rsid w:val="19F13197"/>
    <w:rsid w:val="1C067671"/>
    <w:rsid w:val="2D9A629E"/>
    <w:rsid w:val="31F85A9A"/>
    <w:rsid w:val="33665BE3"/>
    <w:rsid w:val="36E016FF"/>
    <w:rsid w:val="3BC323D6"/>
    <w:rsid w:val="435D7E33"/>
    <w:rsid w:val="4A494066"/>
    <w:rsid w:val="4B983547"/>
    <w:rsid w:val="4E3B32E1"/>
    <w:rsid w:val="4EF477E8"/>
    <w:rsid w:val="59172257"/>
    <w:rsid w:val="5F1C488E"/>
    <w:rsid w:val="60AF33C1"/>
    <w:rsid w:val="65E149C2"/>
    <w:rsid w:val="6DD71015"/>
    <w:rsid w:val="6F8D447C"/>
    <w:rsid w:val="710F2D05"/>
    <w:rsid w:val="7B5F64C3"/>
    <w:rsid w:val="7CAC5B58"/>
    <w:rsid w:val="7D460E63"/>
    <w:rsid w:val="7DC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  <w:rPr>
      <w:rFonts w:eastAsia="宋体" w:cs="Times New Roman"/>
      <w:sz w:val="21"/>
    </w:rPr>
  </w:style>
  <w:style w:type="paragraph" w:styleId="12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5942747a-c357-4851-ad4e-1fda75d37c3a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22</Words>
  <Characters>28</Characters>
  <Lines>1</Lines>
  <Paragraphs>1</Paragraphs>
  <TotalTime>1</TotalTime>
  <ScaleCrop>false</ScaleCrop>
  <LinksUpToDate>false</LinksUpToDate>
  <CharactersWithSpaces>28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2022-01-10T07:48:00Z</dcterms:created>
  <dc:creator>Mr Lee</dc:creator>
  <cp:lastModifiedBy>Mr Lee</cp:lastModifiedBy>
  <dcterms:modified xsi:type="dcterms:W3CDTF">2022-01-10T13:15:36Z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1.0_6G9+T3IjkobegzEVrKQJmrj+O9W3lJQpfZYwsTIkWhcmy5/De/j7gUAXJAousFMl0yx50hB8ZY0+Q9f5cW4t+A==</vt:lpwstr>
  </property>
  <property fmtid="{D5CDD505-2E9C-101B-9397-08002B2CF9AE}" pid="4" name="KSOTemplateUUID">
    <vt:lpwstr>v1.0_mb_2mwOKsRYUjGVNNWRoqD/ew==</vt:lpwstr>
  </property>
</Properties>
</file>