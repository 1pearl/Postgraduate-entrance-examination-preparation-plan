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-459740</wp:posOffset>
                </wp:positionV>
                <wp:extent cx="7647305" cy="121920"/>
                <wp:effectExtent l="0" t="0" r="10795" b="1143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0" y="10795"/>
                          <a:ext cx="7647305" cy="121920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5pt;margin-top:-36.2pt;height:9.6pt;width:602.15pt;z-index:251622400;v-text-anchor:middle;mso-width-relative:page;mso-height-relative:page;" fillcolor="#31859C" filled="t" stroked="f" coordsize="21600,21600" o:gfxdata="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w4XR9sAAAAMAQAADwAAAAAAAAABACAAAAAiAAAA&#10;ZHJzL2Rvd25yZXYueG1sUEsBAhQAFAAAAAgAh07iQA7mpYx2AgAA1QQAAA4AAAAAAAAAAQAgAAAA&#10;K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3137705984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-147955</wp:posOffset>
            </wp:positionV>
            <wp:extent cx="1332865" cy="1332865"/>
            <wp:effectExtent l="25400" t="25400" r="89535" b="89535"/>
            <wp:wrapNone/>
            <wp:docPr id="26" name="图片 26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3328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40142694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-97155</wp:posOffset>
                </wp:positionV>
                <wp:extent cx="1351915" cy="6877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-7.65pt;height:54.15pt;width:106.45pt;z-index:-893540352;mso-width-relative:page;mso-height-relative:page;" filled="f" stroked="f" coordsize="21600,21600" o:gfxdata="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cNputcAAAAJAQAADwAAAAAAAAABACAAAAAiAAAAZHJzL2Rvd25y&#10;ZXYueG1sUEsBAhQAFAAAAAgAh07iQDnW9mY4AgAAYAQAAA4AAAAAAAAAAQAgAAAAJ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428992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36830</wp:posOffset>
                </wp:positionV>
                <wp:extent cx="2252980" cy="360680"/>
                <wp:effectExtent l="0" t="0" r="0" b="0"/>
                <wp:wrapNone/>
                <wp:docPr id="49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报考专业：  教育学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82pt;margin-top:2.9pt;height:28.4pt;width:177.4pt;z-index:-893538304;mso-width-relative:page;mso-height-relative:page;" filled="f" stroked="f" coordsize="21600,21600" o:gfxdata="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8HrHtcAAAAIAQAADwAAAAAAAAABACAAAAAiAAAA&#10;ZHJzL2Rvd25yZXYueG1sUEsBAhQAFAAAAAgAh07iQMpmmWlBAgAAbQQAAA4AAAAAAAAAAQAgAAAA&#10;J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报考专业：  教育学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1494" w:tblpY="3446"/>
        <w:tblOverlap w:val="never"/>
        <w:tblW w:w="972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463"/>
        <w:gridCol w:w="1575"/>
        <w:gridCol w:w="1687"/>
        <w:gridCol w:w="1669"/>
        <w:gridCol w:w="143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887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4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16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业务课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</w:t>
            </w:r>
          </w:p>
        </w:tc>
        <w:tc>
          <w:tcPr>
            <w:tcW w:w="166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业务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887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4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75</w:t>
            </w:r>
          </w:p>
        </w:tc>
        <w:tc>
          <w:tcPr>
            <w:tcW w:w="15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75</w:t>
            </w:r>
          </w:p>
        </w:tc>
        <w:tc>
          <w:tcPr>
            <w:tcW w:w="16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166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143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350</w:t>
            </w:r>
          </w:p>
        </w:tc>
      </w:tr>
    </w:tbl>
    <w:p>
      <w:pPr>
        <w:widowControl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9899650</wp:posOffset>
                </wp:positionV>
                <wp:extent cx="7647305" cy="121920"/>
                <wp:effectExtent l="0" t="0" r="10795" b="114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121920"/>
                        </a:xfrm>
                        <a:prstGeom prst="rect">
                          <a:avLst/>
                        </a:prstGeom>
                        <a:solidFill>
                          <a:srgbClr val="3185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5pt;margin-top:779.5pt;height:9.6pt;width:602.15pt;z-index:251625472;v-text-anchor:middle;mso-width-relative:page;mso-height-relative:page;" fillcolor="#31859C" filled="t" stroked="f" coordsize="21600,21600" o:gfxdata="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2MB0dwAAAAOAQAADwAAAAAAAAABACAAAAAiAAAAZHJzL2Rv&#10;d25yZXYueG1sUEsBAhQAFAAAAAgAh07iQJwxrENvAgAAzQ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97580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3390900</wp:posOffset>
                </wp:positionV>
                <wp:extent cx="6336030" cy="1680845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68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教育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社会学（双学位）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【专业成绩】：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全系排名5/90，平均绩点GPA 3.8/4.0，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【荣誉证书】：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获院一等奖学金2次、校征文比赛二等奖；院”优秀学生干部“称号；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【技能证书】：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CET-6、TEM-4，国家三级心理咨询师证书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267pt;height:132.35pt;width:498.9pt;z-index:-892991488;mso-width-relative:page;mso-height-relative:page;" filled="f" stroked="f" coordsize="21600,21600" o:gfxdata="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CzW92AAAAAsBAAAPAAAAAAAAAAEAIAAAACIAAABkcnMvZG93bnJldi54bWxQSwECFAAUAAAACACH&#10;TuJAqUhK9C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教育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社会学（双学位）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【专业成绩】：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全系排名5/90，平均绩点GPA 3.8/4.0，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【荣誉证书】：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获院一等奖学金2次、校征文比赛二等奖；院”优秀学生干部“称号；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【技能证书】：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CET-6、TEM-4，国家三级心理咨询师证书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8367395</wp:posOffset>
                </wp:positionV>
                <wp:extent cx="6336030" cy="1135380"/>
                <wp:effectExtent l="0" t="0" r="0" b="0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热爱教育行业，性格开朗，喜欢独立思考，专业基础知识扎实，具备较好的调研能力和数据分析能力，富有团队合作精神，敢于接受有挑战性的任务，希望通过研究生阶段的学习使自己专业水平提高，让自己更加优秀！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658.85pt;height:89.4pt;width:498.9pt;z-index:251602944;mso-width-relative:page;mso-height-relative:page;" filled="f" stroked="f" coordsize="21600,21600" o:gfxdata="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Br68TZAAAADQEAAA8AAAAAAAAAAQAgAAAAIgAAAGRycy9kb3ducmV2LnhtbFBLAQIUABQAAAAI&#10;AIdO4kBym/X6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热爱教育行业，性格开朗，喜欢独立思考，专业基础知识扎实，具备较好的调研能力和数据分析能力，富有团队合作精神，敢于接受有挑战性的任务，希望通过研究生阶段的学习使自己专业水平提高，让自己更加优秀！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1719580</wp:posOffset>
                </wp:positionV>
                <wp:extent cx="6336030" cy="35560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教育学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135.4pt;height:28pt;width:498.9pt;z-index:251614208;mso-width-relative:page;mso-height-relative:page;" filled="f" stroked="f" coordsize="21600,21600" o:gfxdata="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pl+W2AAAAAsBAAAPAAAAAAAAAAEAIAAAACIAAABkcnMvZG93bnJldi54bWxQSwECFAAUAAAACACH&#10;TuJAsaXPei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教育学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969664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5753735</wp:posOffset>
                </wp:positionV>
                <wp:extent cx="6336030" cy="2135505"/>
                <wp:effectExtent l="0" t="0" r="0" b="0"/>
                <wp:wrapNone/>
                <wp:docPr id="5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213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【项目经历】：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2019年3月加入xx导师项目组，参与“教育精准扶贫:‘一村一园’计划对农村儿童学业成绩的长效影响研究“课题小组，前往凉山地区xx镇28家村级幼儿园实地调研，发放调查问卷1000份，回收920份，有效问卷870份，进行数据分析，撰写《教育精准扶贫实践偏离的运作逻辑及其启示——以S村留守儿童教育为个案的研究》论文1篇，发表在《xx大学学报》上，影响因子：xx，被下载次数xx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Style w:val="9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【毕业论文】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农村留守儿童教育存在的问题及对策》。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30.35pt;margin-top:453.05pt;height:168.15pt;width:498.9pt;z-index:-892997632;mso-width-relative:page;mso-height-relative:page;" filled="f" stroked="f" coordsize="21600,21600" o:gfxdata="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2wmZ3AAAAAwBAAAPAAAAAAAAAAEA&#10;IAAAACIAAABkcnMvZG93bnJldi54bWxQSwECFAAUAAAACACHTuJAepDoXU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【项目经历】：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2019年3月加入xx导师项目组，参与“教育精准扶贫:‘一村一园’计划对农村儿童学业成绩的长效影响研究“课题小组，前往凉山地区xx镇28家村级幼儿园实地调研，发放调查问卷1000份，回收920份，有效问卷870份，进行数据分析，撰写《教育精准扶贫实践偏离的运作逻辑及其启示——以S村留守儿童教育为个案的研究》论文1篇，发表在《xx大学学报》上，影响因子：xx，被下载次数xx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Style w:val="9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【毕业论文】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农村留守儿童教育存在的问题及对策》。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7993380</wp:posOffset>
                </wp:positionV>
                <wp:extent cx="264795" cy="274955"/>
                <wp:effectExtent l="0" t="0" r="1905" b="10795"/>
                <wp:wrapNone/>
                <wp:docPr id="128" name="任意多边形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4795" cy="2749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629" y="287338"/>
                            </a:cxn>
                            <a:cxn ang="0">
                              <a:pos x="82929" y="179142"/>
                            </a:cxn>
                            <a:cxn ang="0">
                              <a:pos x="47980" y="74495"/>
                            </a:cxn>
                            <a:cxn ang="0">
                              <a:pos x="191921" y="74495"/>
                            </a:cxn>
                            <a:cxn ang="0">
                              <a:pos x="158157" y="152537"/>
                            </a:cxn>
                            <a:cxn ang="0">
                              <a:pos x="171782" y="74495"/>
                            </a:cxn>
                            <a:cxn ang="0">
                              <a:pos x="68120" y="74495"/>
                            </a:cxn>
                            <a:cxn ang="0">
                              <a:pos x="103661" y="169683"/>
                            </a:cxn>
                            <a:cxn ang="0">
                              <a:pos x="94183" y="198653"/>
                            </a:cxn>
                            <a:cxn ang="0">
                              <a:pos x="92406" y="266644"/>
                            </a:cxn>
                            <a:cxn ang="0">
                              <a:pos x="91814" y="287338"/>
                            </a:cxn>
                            <a:cxn ang="0">
                              <a:pos x="235756" y="285564"/>
                            </a:cxn>
                            <a:cxn ang="0">
                              <a:pos x="163489" y="285564"/>
                            </a:cxn>
                            <a:cxn ang="0">
                              <a:pos x="148087" y="274922"/>
                            </a:cxn>
                            <a:cxn ang="0">
                              <a:pos x="125578" y="201018"/>
                            </a:cxn>
                            <a:cxn ang="0">
                              <a:pos x="131502" y="183872"/>
                            </a:cxn>
                            <a:cxn ang="0">
                              <a:pos x="190737" y="138939"/>
                            </a:cxn>
                            <a:cxn ang="0">
                              <a:pos x="200214" y="133026"/>
                            </a:cxn>
                            <a:cxn ang="0">
                              <a:pos x="227463" y="177960"/>
                            </a:cxn>
                            <a:cxn ang="0">
                              <a:pos x="276628" y="190967"/>
                            </a:cxn>
                            <a:cxn ang="0">
                              <a:pos x="244048" y="231762"/>
                            </a:cxn>
                            <a:cxn ang="0">
                              <a:pos x="251157" y="276695"/>
                            </a:cxn>
                            <a:cxn ang="0">
                              <a:pos x="241087" y="286746"/>
                            </a:cxn>
                            <a:cxn ang="0">
                              <a:pos x="204953" y="244769"/>
                            </a:cxn>
                            <a:cxn ang="0">
                              <a:pos x="223316" y="229988"/>
                            </a:cxn>
                            <a:cxn ang="0">
                              <a:pos x="245233" y="201609"/>
                            </a:cxn>
                            <a:cxn ang="0">
                              <a:pos x="211469" y="191558"/>
                            </a:cxn>
                            <a:cxn ang="0">
                              <a:pos x="188367" y="191558"/>
                            </a:cxn>
                            <a:cxn ang="0">
                              <a:pos x="154603" y="201018"/>
                            </a:cxn>
                            <a:cxn ang="0">
                              <a:pos x="176520" y="229988"/>
                            </a:cxn>
                            <a:cxn ang="0">
                              <a:pos x="194883" y="244769"/>
                            </a:cxn>
                            <a:cxn ang="0">
                              <a:pos x="199622" y="243586"/>
                            </a:cxn>
                          </a:cxnLst>
                          <a:pathLst>
                            <a:path w="469" h="486">
                              <a:moveTo>
                                <a:pt x="155" y="486"/>
                              </a:moveTo>
                              <a:cubicBezTo>
                                <a:pt x="154" y="486"/>
                                <a:pt x="154" y="486"/>
                                <a:pt x="153" y="486"/>
                              </a:cubicBezTo>
                              <a:cubicBezTo>
                                <a:pt x="66" y="478"/>
                                <a:pt x="0" y="437"/>
                                <a:pt x="0" y="389"/>
                              </a:cubicBezTo>
                              <a:cubicBezTo>
                                <a:pt x="0" y="343"/>
                                <a:pt x="70" y="313"/>
                                <a:pt x="140" y="303"/>
                              </a:cubicBezTo>
                              <a:cubicBezTo>
                                <a:pt x="140" y="296"/>
                                <a:pt x="140" y="296"/>
                                <a:pt x="140" y="296"/>
                              </a:cubicBezTo>
                              <a:cubicBezTo>
                                <a:pt x="88" y="257"/>
                                <a:pt x="81" y="185"/>
                                <a:pt x="81" y="126"/>
                              </a:cubicBezTo>
                              <a:cubicBezTo>
                                <a:pt x="81" y="47"/>
                                <a:pt x="127" y="0"/>
                                <a:pt x="205" y="0"/>
                              </a:cubicBezTo>
                              <a:cubicBezTo>
                                <a:pt x="282" y="0"/>
                                <a:pt x="324" y="45"/>
                                <a:pt x="324" y="126"/>
                              </a:cubicBezTo>
                              <a:cubicBezTo>
                                <a:pt x="324" y="164"/>
                                <a:pt x="312" y="212"/>
                                <a:pt x="291" y="251"/>
                              </a:cubicBezTo>
                              <a:cubicBezTo>
                                <a:pt x="286" y="259"/>
                                <a:pt x="276" y="263"/>
                                <a:pt x="267" y="258"/>
                              </a:cubicBezTo>
                              <a:cubicBezTo>
                                <a:pt x="259" y="254"/>
                                <a:pt x="256" y="243"/>
                                <a:pt x="260" y="235"/>
                              </a:cubicBezTo>
                              <a:cubicBezTo>
                                <a:pt x="278" y="201"/>
                                <a:pt x="290" y="158"/>
                                <a:pt x="290" y="126"/>
                              </a:cubicBezTo>
                              <a:cubicBezTo>
                                <a:pt x="290" y="65"/>
                                <a:pt x="262" y="35"/>
                                <a:pt x="205" y="35"/>
                              </a:cubicBezTo>
                              <a:cubicBezTo>
                                <a:pt x="145" y="35"/>
                                <a:pt x="115" y="66"/>
                                <a:pt x="115" y="126"/>
                              </a:cubicBezTo>
                              <a:cubicBezTo>
                                <a:pt x="115" y="182"/>
                                <a:pt x="121" y="244"/>
                                <a:pt x="167" y="273"/>
                              </a:cubicBezTo>
                              <a:cubicBezTo>
                                <a:pt x="172" y="276"/>
                                <a:pt x="175" y="281"/>
                                <a:pt x="175" y="287"/>
                              </a:cubicBezTo>
                              <a:cubicBezTo>
                                <a:pt x="175" y="318"/>
                                <a:pt x="175" y="318"/>
                                <a:pt x="175" y="318"/>
                              </a:cubicBezTo>
                              <a:cubicBezTo>
                                <a:pt x="175" y="327"/>
                                <a:pt x="168" y="335"/>
                                <a:pt x="159" y="336"/>
                              </a:cubicBezTo>
                              <a:cubicBezTo>
                                <a:pt x="83" y="344"/>
                                <a:pt x="35" y="373"/>
                                <a:pt x="35" y="389"/>
                              </a:cubicBezTo>
                              <a:cubicBezTo>
                                <a:pt x="35" y="411"/>
                                <a:pt x="81" y="444"/>
                                <a:pt x="156" y="451"/>
                              </a:cubicBezTo>
                              <a:cubicBezTo>
                                <a:pt x="166" y="452"/>
                                <a:pt x="173" y="460"/>
                                <a:pt x="172" y="470"/>
                              </a:cubicBezTo>
                              <a:cubicBezTo>
                                <a:pt x="171" y="479"/>
                                <a:pt x="164" y="486"/>
                                <a:pt x="155" y="486"/>
                              </a:cubicBezTo>
                              <a:close/>
                              <a:moveTo>
                                <a:pt x="407" y="485"/>
                              </a:moveTo>
                              <a:cubicBezTo>
                                <a:pt x="404" y="485"/>
                                <a:pt x="401" y="485"/>
                                <a:pt x="398" y="483"/>
                              </a:cubicBezTo>
                              <a:cubicBezTo>
                                <a:pt x="337" y="449"/>
                                <a:pt x="337" y="449"/>
                                <a:pt x="337" y="449"/>
                              </a:cubicBezTo>
                              <a:cubicBezTo>
                                <a:pt x="276" y="483"/>
                                <a:pt x="276" y="483"/>
                                <a:pt x="276" y="483"/>
                              </a:cubicBezTo>
                              <a:cubicBezTo>
                                <a:pt x="270" y="486"/>
                                <a:pt x="263" y="486"/>
                                <a:pt x="258" y="482"/>
                              </a:cubicBezTo>
                              <a:cubicBezTo>
                                <a:pt x="252" y="478"/>
                                <a:pt x="249" y="471"/>
                                <a:pt x="250" y="465"/>
                              </a:cubicBezTo>
                              <a:cubicBezTo>
                                <a:pt x="262" y="392"/>
                                <a:pt x="262" y="392"/>
                                <a:pt x="262" y="392"/>
                              </a:cubicBezTo>
                              <a:cubicBezTo>
                                <a:pt x="212" y="340"/>
                                <a:pt x="212" y="340"/>
                                <a:pt x="212" y="340"/>
                              </a:cubicBezTo>
                              <a:cubicBezTo>
                                <a:pt x="208" y="336"/>
                                <a:pt x="206" y="329"/>
                                <a:pt x="208" y="323"/>
                              </a:cubicBezTo>
                              <a:cubicBezTo>
                                <a:pt x="210" y="317"/>
                                <a:pt x="216" y="312"/>
                                <a:pt x="222" y="311"/>
                              </a:cubicBezTo>
                              <a:cubicBezTo>
                                <a:pt x="291" y="301"/>
                                <a:pt x="291" y="301"/>
                                <a:pt x="291" y="301"/>
                              </a:cubicBezTo>
                              <a:cubicBezTo>
                                <a:pt x="322" y="235"/>
                                <a:pt x="322" y="235"/>
                                <a:pt x="322" y="235"/>
                              </a:cubicBezTo>
                              <a:cubicBezTo>
                                <a:pt x="325" y="229"/>
                                <a:pt x="331" y="225"/>
                                <a:pt x="338" y="225"/>
                              </a:cubicBezTo>
                              <a:cubicBezTo>
                                <a:pt x="338" y="225"/>
                                <a:pt x="338" y="225"/>
                                <a:pt x="338" y="225"/>
                              </a:cubicBezTo>
                              <a:cubicBezTo>
                                <a:pt x="344" y="225"/>
                                <a:pt x="350" y="229"/>
                                <a:pt x="353" y="235"/>
                              </a:cubicBezTo>
                              <a:cubicBezTo>
                                <a:pt x="384" y="301"/>
                                <a:pt x="384" y="301"/>
                                <a:pt x="384" y="301"/>
                              </a:cubicBezTo>
                              <a:cubicBezTo>
                                <a:pt x="453" y="312"/>
                                <a:pt x="453" y="312"/>
                                <a:pt x="453" y="312"/>
                              </a:cubicBezTo>
                              <a:cubicBezTo>
                                <a:pt x="459" y="313"/>
                                <a:pt x="464" y="317"/>
                                <a:pt x="467" y="323"/>
                              </a:cubicBezTo>
                              <a:cubicBezTo>
                                <a:pt x="469" y="329"/>
                                <a:pt x="467" y="336"/>
                                <a:pt x="462" y="341"/>
                              </a:cubicBezTo>
                              <a:cubicBezTo>
                                <a:pt x="412" y="392"/>
                                <a:pt x="412" y="392"/>
                                <a:pt x="412" y="392"/>
                              </a:cubicBezTo>
                              <a:cubicBezTo>
                                <a:pt x="423" y="462"/>
                                <a:pt x="423" y="462"/>
                                <a:pt x="423" y="462"/>
                              </a:cubicBezTo>
                              <a:cubicBezTo>
                                <a:pt x="424" y="464"/>
                                <a:pt x="424" y="466"/>
                                <a:pt x="424" y="468"/>
                              </a:cubicBezTo>
                              <a:cubicBezTo>
                                <a:pt x="424" y="477"/>
                                <a:pt x="417" y="485"/>
                                <a:pt x="407" y="485"/>
                              </a:cubicBezTo>
                              <a:cubicBezTo>
                                <a:pt x="407" y="485"/>
                                <a:pt x="407" y="485"/>
                                <a:pt x="407" y="485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40" y="412"/>
                                <a:pt x="343" y="413"/>
                                <a:pt x="346" y="414"/>
                              </a:cubicBezTo>
                              <a:cubicBezTo>
                                <a:pt x="384" y="435"/>
                                <a:pt x="384" y="435"/>
                                <a:pt x="384" y="435"/>
                              </a:cubicBezTo>
                              <a:cubicBezTo>
                                <a:pt x="377" y="389"/>
                                <a:pt x="377" y="389"/>
                                <a:pt x="377" y="389"/>
                              </a:cubicBezTo>
                              <a:cubicBezTo>
                                <a:pt x="376" y="384"/>
                                <a:pt x="377" y="378"/>
                                <a:pt x="381" y="374"/>
                              </a:cubicBezTo>
                              <a:cubicBezTo>
                                <a:pt x="414" y="341"/>
                                <a:pt x="414" y="341"/>
                                <a:pt x="414" y="341"/>
                              </a:cubicBezTo>
                              <a:cubicBezTo>
                                <a:pt x="370" y="334"/>
                                <a:pt x="370" y="334"/>
                                <a:pt x="370" y="334"/>
                              </a:cubicBezTo>
                              <a:cubicBezTo>
                                <a:pt x="364" y="333"/>
                                <a:pt x="359" y="329"/>
                                <a:pt x="357" y="324"/>
                              </a:cubicBezTo>
                              <a:cubicBezTo>
                                <a:pt x="338" y="283"/>
                                <a:pt x="338" y="283"/>
                                <a:pt x="338" y="283"/>
                              </a:cubicBezTo>
                              <a:cubicBezTo>
                                <a:pt x="318" y="324"/>
                                <a:pt x="318" y="324"/>
                                <a:pt x="318" y="324"/>
                              </a:cubicBezTo>
                              <a:cubicBezTo>
                                <a:pt x="316" y="329"/>
                                <a:pt x="311" y="333"/>
                                <a:pt x="305" y="334"/>
                              </a:cubicBezTo>
                              <a:cubicBezTo>
                                <a:pt x="261" y="340"/>
                                <a:pt x="261" y="340"/>
                                <a:pt x="261" y="340"/>
                              </a:cubicBezTo>
                              <a:cubicBezTo>
                                <a:pt x="293" y="374"/>
                                <a:pt x="293" y="374"/>
                                <a:pt x="293" y="374"/>
                              </a:cubicBezTo>
                              <a:cubicBezTo>
                                <a:pt x="297" y="378"/>
                                <a:pt x="299" y="384"/>
                                <a:pt x="298" y="389"/>
                              </a:cubicBezTo>
                              <a:cubicBezTo>
                                <a:pt x="290" y="435"/>
                                <a:pt x="290" y="435"/>
                                <a:pt x="290" y="435"/>
                              </a:cubicBezTo>
                              <a:cubicBezTo>
                                <a:pt x="329" y="414"/>
                                <a:pt x="329" y="414"/>
                                <a:pt x="329" y="414"/>
                              </a:cubicBezTo>
                              <a:cubicBezTo>
                                <a:pt x="331" y="413"/>
                                <a:pt x="334" y="412"/>
                                <a:pt x="337" y="412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37" y="412"/>
                                <a:pt x="337" y="412"/>
                                <a:pt x="337" y="412"/>
                              </a:cubicBezTo>
                            </a:path>
                          </a:pathLst>
                        </a:custGeom>
                        <a:solidFill>
                          <a:srgbClr val="31859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.65pt;margin-top:629.4pt;height:21.65pt;width:20.85pt;z-index:251681792;mso-width-relative:page;mso-height-relative:page;" fillcolor="#31859C" filled="t" stroked="f" coordsize="469,486" o:gfxdata="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5368925</wp:posOffset>
                </wp:positionV>
                <wp:extent cx="205740" cy="271145"/>
                <wp:effectExtent l="0" t="0" r="3810" b="14605"/>
                <wp:wrapNone/>
                <wp:docPr id="67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5740" cy="271145"/>
                        </a:xfrm>
                        <a:custGeom>
                          <a:avLst/>
                          <a:gdLst>
                            <a:gd name="T0" fmla="*/ 78 w 224"/>
                            <a:gd name="T1" fmla="*/ 112 h 261"/>
                            <a:gd name="T2" fmla="*/ 169 w 224"/>
                            <a:gd name="T3" fmla="*/ 107 h 261"/>
                            <a:gd name="T4" fmla="*/ 169 w 224"/>
                            <a:gd name="T5" fmla="*/ 118 h 261"/>
                            <a:gd name="T6" fmla="*/ 54 w 224"/>
                            <a:gd name="T7" fmla="*/ 186 h 261"/>
                            <a:gd name="T8" fmla="*/ 64 w 224"/>
                            <a:gd name="T9" fmla="*/ 195 h 261"/>
                            <a:gd name="T10" fmla="*/ 44 w 224"/>
                            <a:gd name="T11" fmla="*/ 195 h 261"/>
                            <a:gd name="T12" fmla="*/ 54 w 224"/>
                            <a:gd name="T13" fmla="*/ 144 h 261"/>
                            <a:gd name="T14" fmla="*/ 64 w 224"/>
                            <a:gd name="T15" fmla="*/ 154 h 261"/>
                            <a:gd name="T16" fmla="*/ 44 w 224"/>
                            <a:gd name="T17" fmla="*/ 154 h 261"/>
                            <a:gd name="T18" fmla="*/ 54 w 224"/>
                            <a:gd name="T19" fmla="*/ 103 h 261"/>
                            <a:gd name="T20" fmla="*/ 64 w 224"/>
                            <a:gd name="T21" fmla="*/ 112 h 261"/>
                            <a:gd name="T22" fmla="*/ 44 w 224"/>
                            <a:gd name="T23" fmla="*/ 112 h 261"/>
                            <a:gd name="T24" fmla="*/ 112 w 224"/>
                            <a:gd name="T25" fmla="*/ 0 h 261"/>
                            <a:gd name="T26" fmla="*/ 139 w 224"/>
                            <a:gd name="T27" fmla="*/ 11 h 261"/>
                            <a:gd name="T28" fmla="*/ 181 w 224"/>
                            <a:gd name="T29" fmla="*/ 29 h 261"/>
                            <a:gd name="T30" fmla="*/ 187 w 224"/>
                            <a:gd name="T31" fmla="*/ 35 h 261"/>
                            <a:gd name="T32" fmla="*/ 214 w 224"/>
                            <a:gd name="T33" fmla="*/ 40 h 261"/>
                            <a:gd name="T34" fmla="*/ 224 w 224"/>
                            <a:gd name="T35" fmla="*/ 50 h 261"/>
                            <a:gd name="T36" fmla="*/ 214 w 224"/>
                            <a:gd name="T37" fmla="*/ 261 h 261"/>
                            <a:gd name="T38" fmla="*/ 10 w 224"/>
                            <a:gd name="T39" fmla="*/ 261 h 261"/>
                            <a:gd name="T40" fmla="*/ 0 w 224"/>
                            <a:gd name="T41" fmla="*/ 251 h 261"/>
                            <a:gd name="T42" fmla="*/ 10 w 224"/>
                            <a:gd name="T43" fmla="*/ 40 h 261"/>
                            <a:gd name="T44" fmla="*/ 37 w 224"/>
                            <a:gd name="T45" fmla="*/ 40 h 261"/>
                            <a:gd name="T46" fmla="*/ 43 w 224"/>
                            <a:gd name="T47" fmla="*/ 29 h 261"/>
                            <a:gd name="T48" fmla="*/ 74 w 224"/>
                            <a:gd name="T49" fmla="*/ 29 h 261"/>
                            <a:gd name="T50" fmla="*/ 112 w 224"/>
                            <a:gd name="T51" fmla="*/ 0 h 261"/>
                            <a:gd name="T52" fmla="*/ 137 w 224"/>
                            <a:gd name="T53" fmla="*/ 29 h 261"/>
                            <a:gd name="T54" fmla="*/ 112 w 224"/>
                            <a:gd name="T55" fmla="*/ 11 h 261"/>
                            <a:gd name="T56" fmla="*/ 86 w 224"/>
                            <a:gd name="T57" fmla="*/ 29 h 261"/>
                            <a:gd name="T58" fmla="*/ 137 w 224"/>
                            <a:gd name="T59" fmla="*/ 29 h 261"/>
                            <a:gd name="T60" fmla="*/ 187 w 224"/>
                            <a:gd name="T61" fmla="*/ 60 h 261"/>
                            <a:gd name="T62" fmla="*/ 181 w 224"/>
                            <a:gd name="T63" fmla="*/ 71 h 261"/>
                            <a:gd name="T64" fmla="*/ 112 w 224"/>
                            <a:gd name="T65" fmla="*/ 71 h 261"/>
                            <a:gd name="T66" fmla="*/ 37 w 224"/>
                            <a:gd name="T67" fmla="*/ 65 h 261"/>
                            <a:gd name="T68" fmla="*/ 37 w 224"/>
                            <a:gd name="T69" fmla="*/ 60 h 261"/>
                            <a:gd name="T70" fmla="*/ 19 w 224"/>
                            <a:gd name="T71" fmla="*/ 242 h 261"/>
                            <a:gd name="T72" fmla="*/ 204 w 224"/>
                            <a:gd name="T73" fmla="*/ 60 h 261"/>
                            <a:gd name="T74" fmla="*/ 112 w 224"/>
                            <a:gd name="T75" fmla="*/ 41 h 261"/>
                            <a:gd name="T76" fmla="*/ 48 w 224"/>
                            <a:gd name="T77" fmla="*/ 41 h 261"/>
                            <a:gd name="T78" fmla="*/ 48 w 224"/>
                            <a:gd name="T79" fmla="*/ 60 h 261"/>
                            <a:gd name="T80" fmla="*/ 175 w 224"/>
                            <a:gd name="T81" fmla="*/ 60 h 261"/>
                            <a:gd name="T82" fmla="*/ 175 w 224"/>
                            <a:gd name="T83" fmla="*/ 41 h 261"/>
                            <a:gd name="T84" fmla="*/ 84 w 224"/>
                            <a:gd name="T85" fmla="*/ 201 h 261"/>
                            <a:gd name="T86" fmla="*/ 78 w 224"/>
                            <a:gd name="T87" fmla="*/ 195 h 261"/>
                            <a:gd name="T88" fmla="*/ 169 w 224"/>
                            <a:gd name="T89" fmla="*/ 190 h 261"/>
                            <a:gd name="T90" fmla="*/ 169 w 224"/>
                            <a:gd name="T91" fmla="*/ 201 h 261"/>
                            <a:gd name="T92" fmla="*/ 84 w 224"/>
                            <a:gd name="T93" fmla="*/ 160 h 261"/>
                            <a:gd name="T94" fmla="*/ 78 w 224"/>
                            <a:gd name="T95" fmla="*/ 154 h 261"/>
                            <a:gd name="T96" fmla="*/ 169 w 224"/>
                            <a:gd name="T97" fmla="*/ 148 h 261"/>
                            <a:gd name="T98" fmla="*/ 169 w 224"/>
                            <a:gd name="T99" fmla="*/ 160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24" h="261">
                              <a:moveTo>
                                <a:pt x="84" y="118"/>
                              </a:moveTo>
                              <a:cubicBezTo>
                                <a:pt x="80" y="118"/>
                                <a:pt x="78" y="116"/>
                                <a:pt x="78" y="112"/>
                              </a:cubicBezTo>
                              <a:cubicBezTo>
                                <a:pt x="78" y="109"/>
                                <a:pt x="80" y="107"/>
                                <a:pt x="84" y="107"/>
                              </a:cubicBezTo>
                              <a:cubicBezTo>
                                <a:pt x="169" y="107"/>
                                <a:pt x="169" y="107"/>
                                <a:pt x="169" y="107"/>
                              </a:cubicBezTo>
                              <a:cubicBezTo>
                                <a:pt x="172" y="107"/>
                                <a:pt x="175" y="109"/>
                                <a:pt x="175" y="112"/>
                              </a:cubicBezTo>
                              <a:cubicBezTo>
                                <a:pt x="175" y="116"/>
                                <a:pt x="172" y="118"/>
                                <a:pt x="169" y="118"/>
                              </a:cubicBezTo>
                              <a:cubicBezTo>
                                <a:pt x="84" y="118"/>
                                <a:pt x="84" y="118"/>
                                <a:pt x="84" y="118"/>
                              </a:cubicBezTo>
                              <a:close/>
                              <a:moveTo>
                                <a:pt x="54" y="186"/>
                              </a:moveTo>
                              <a:cubicBezTo>
                                <a:pt x="54" y="186"/>
                                <a:pt x="54" y="186"/>
                                <a:pt x="54" y="186"/>
                              </a:cubicBezTo>
                              <a:cubicBezTo>
                                <a:pt x="60" y="186"/>
                                <a:pt x="64" y="190"/>
                                <a:pt x="64" y="195"/>
                              </a:cubicBezTo>
                              <a:cubicBezTo>
                                <a:pt x="64" y="201"/>
                                <a:pt x="60" y="205"/>
                                <a:pt x="54" y="205"/>
                              </a:cubicBezTo>
                              <a:cubicBezTo>
                                <a:pt x="49" y="205"/>
                                <a:pt x="44" y="201"/>
                                <a:pt x="44" y="195"/>
                              </a:cubicBezTo>
                              <a:cubicBezTo>
                                <a:pt x="44" y="190"/>
                                <a:pt x="49" y="186"/>
                                <a:pt x="54" y="186"/>
                              </a:cubicBezTo>
                              <a:close/>
                              <a:moveTo>
                                <a:pt x="54" y="144"/>
                              </a:moveTo>
                              <a:cubicBezTo>
                                <a:pt x="54" y="144"/>
                                <a:pt x="54" y="144"/>
                                <a:pt x="54" y="144"/>
                              </a:cubicBezTo>
                              <a:cubicBezTo>
                                <a:pt x="60" y="144"/>
                                <a:pt x="64" y="149"/>
                                <a:pt x="64" y="154"/>
                              </a:cubicBezTo>
                              <a:cubicBezTo>
                                <a:pt x="64" y="159"/>
                                <a:pt x="60" y="164"/>
                                <a:pt x="54" y="164"/>
                              </a:cubicBezTo>
                              <a:cubicBezTo>
                                <a:pt x="49" y="164"/>
                                <a:pt x="44" y="159"/>
                                <a:pt x="44" y="154"/>
                              </a:cubicBezTo>
                              <a:cubicBezTo>
                                <a:pt x="44" y="149"/>
                                <a:pt x="49" y="144"/>
                                <a:pt x="54" y="144"/>
                              </a:cubicBezTo>
                              <a:close/>
                              <a:moveTo>
                                <a:pt x="54" y="103"/>
                              </a:moveTo>
                              <a:cubicBezTo>
                                <a:pt x="54" y="103"/>
                                <a:pt x="54" y="103"/>
                                <a:pt x="54" y="103"/>
                              </a:cubicBezTo>
                              <a:cubicBezTo>
                                <a:pt x="60" y="103"/>
                                <a:pt x="64" y="107"/>
                                <a:pt x="64" y="112"/>
                              </a:cubicBezTo>
                              <a:cubicBezTo>
                                <a:pt x="64" y="118"/>
                                <a:pt x="60" y="122"/>
                                <a:pt x="54" y="122"/>
                              </a:cubicBezTo>
                              <a:cubicBezTo>
                                <a:pt x="49" y="122"/>
                                <a:pt x="44" y="118"/>
                                <a:pt x="44" y="112"/>
                              </a:cubicBezTo>
                              <a:cubicBezTo>
                                <a:pt x="44" y="107"/>
                                <a:pt x="49" y="103"/>
                                <a:pt x="54" y="103"/>
                              </a:cubicBezTo>
                              <a:close/>
                              <a:moveTo>
                                <a:pt x="112" y="0"/>
                              </a:moveTo>
                              <a:cubicBezTo>
                                <a:pt x="112" y="0"/>
                                <a:pt x="112" y="0"/>
                                <a:pt x="112" y="0"/>
                              </a:cubicBezTo>
                              <a:cubicBezTo>
                                <a:pt x="122" y="0"/>
                                <a:pt x="132" y="4"/>
                                <a:pt x="139" y="11"/>
                              </a:cubicBezTo>
                              <a:cubicBezTo>
                                <a:pt x="144" y="16"/>
                                <a:pt x="148" y="22"/>
                                <a:pt x="149" y="29"/>
                              </a:cubicBezTo>
                              <a:cubicBezTo>
                                <a:pt x="181" y="29"/>
                                <a:pt x="181" y="29"/>
                                <a:pt x="181" y="29"/>
                              </a:cubicBezTo>
                              <a:cubicBezTo>
                                <a:pt x="184" y="29"/>
                                <a:pt x="187" y="32"/>
                                <a:pt x="187" y="35"/>
                              </a:cubicBezTo>
                              <a:cubicBezTo>
                                <a:pt x="187" y="35"/>
                                <a:pt x="187" y="35"/>
                                <a:pt x="187" y="35"/>
                              </a:cubicBezTo>
                              <a:cubicBezTo>
                                <a:pt x="187" y="40"/>
                                <a:pt x="187" y="40"/>
                                <a:pt x="187" y="40"/>
                              </a:cubicBezTo>
                              <a:cubicBezTo>
                                <a:pt x="214" y="40"/>
                                <a:pt x="214" y="40"/>
                                <a:pt x="214" y="40"/>
                              </a:cubicBezTo>
                              <a:cubicBezTo>
                                <a:pt x="219" y="40"/>
                                <a:pt x="224" y="45"/>
                                <a:pt x="224" y="50"/>
                              </a:cubicBezTo>
                              <a:cubicBezTo>
                                <a:pt x="224" y="50"/>
                                <a:pt x="224" y="50"/>
                                <a:pt x="224" y="50"/>
                              </a:cubicBezTo>
                              <a:cubicBezTo>
                                <a:pt x="224" y="252"/>
                                <a:pt x="224" y="252"/>
                                <a:pt x="224" y="252"/>
                              </a:cubicBezTo>
                              <a:cubicBezTo>
                                <a:pt x="224" y="257"/>
                                <a:pt x="219" y="261"/>
                                <a:pt x="214" y="261"/>
                              </a:cubicBezTo>
                              <a:cubicBezTo>
                                <a:pt x="214" y="261"/>
                                <a:pt x="214" y="261"/>
                                <a:pt x="214" y="261"/>
                              </a:cubicBezTo>
                              <a:cubicBezTo>
                                <a:pt x="10" y="261"/>
                                <a:pt x="10" y="261"/>
                                <a:pt x="10" y="261"/>
                              </a:cubicBezTo>
                              <a:cubicBezTo>
                                <a:pt x="4" y="261"/>
                                <a:pt x="0" y="257"/>
                                <a:pt x="0" y="252"/>
                              </a:cubicBezTo>
                              <a:cubicBezTo>
                                <a:pt x="0" y="251"/>
                                <a:pt x="0" y="251"/>
                                <a:pt x="0" y="25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0" y="45"/>
                                <a:pt x="4" y="40"/>
                                <a:pt x="10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2"/>
                                <a:pt x="39" y="29"/>
                                <a:pt x="43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74" y="29"/>
                                <a:pt x="74" y="29"/>
                                <a:pt x="74" y="29"/>
                              </a:cubicBezTo>
                              <a:cubicBezTo>
                                <a:pt x="76" y="22"/>
                                <a:pt x="79" y="16"/>
                                <a:pt x="84" y="11"/>
                              </a:cubicBezTo>
                              <a:cubicBezTo>
                                <a:pt x="91" y="4"/>
                                <a:pt x="101" y="0"/>
                                <a:pt x="112" y="0"/>
                              </a:cubicBezTo>
                              <a:close/>
                              <a:moveTo>
                                <a:pt x="137" y="29"/>
                              </a:move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ubicBezTo>
                                <a:pt x="136" y="25"/>
                                <a:pt x="134" y="22"/>
                                <a:pt x="131" y="19"/>
                              </a:cubicBezTo>
                              <a:cubicBezTo>
                                <a:pt x="126" y="14"/>
                                <a:pt x="119" y="11"/>
                                <a:pt x="112" y="11"/>
                              </a:cubicBezTo>
                              <a:cubicBezTo>
                                <a:pt x="104" y="11"/>
                                <a:pt x="98" y="14"/>
                                <a:pt x="93" y="19"/>
                              </a:cubicBezTo>
                              <a:cubicBezTo>
                                <a:pt x="90" y="22"/>
                                <a:pt x="88" y="25"/>
                                <a:pt x="86" y="29"/>
                              </a:cubicBezTo>
                              <a:cubicBezTo>
                                <a:pt x="112" y="29"/>
                                <a:pt x="112" y="29"/>
                                <a:pt x="112" y="29"/>
                              </a:cubicBezTo>
                              <a:cubicBezTo>
                                <a:pt x="137" y="29"/>
                                <a:pt x="137" y="29"/>
                                <a:pt x="137" y="29"/>
                              </a:cubicBezTo>
                              <a:close/>
                              <a:moveTo>
                                <a:pt x="187" y="60"/>
                              </a:move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ubicBezTo>
                                <a:pt x="187" y="65"/>
                                <a:pt x="187" y="65"/>
                                <a:pt x="187" y="65"/>
                              </a:cubicBezTo>
                              <a:cubicBezTo>
                                <a:pt x="187" y="69"/>
                                <a:pt x="184" y="71"/>
                                <a:pt x="181" y="71"/>
                              </a:cubicBezTo>
                              <a:cubicBezTo>
                                <a:pt x="181" y="71"/>
                                <a:pt x="181" y="71"/>
                                <a:pt x="181" y="71"/>
                              </a:cubicBezTo>
                              <a:cubicBezTo>
                                <a:pt x="112" y="71"/>
                                <a:pt x="112" y="71"/>
                                <a:pt x="112" y="71"/>
                              </a:cubicBezTo>
                              <a:cubicBezTo>
                                <a:pt x="43" y="71"/>
                                <a:pt x="43" y="71"/>
                                <a:pt x="43" y="71"/>
                              </a:cubicBezTo>
                              <a:cubicBezTo>
                                <a:pt x="39" y="71"/>
                                <a:pt x="37" y="69"/>
                                <a:pt x="37" y="65"/>
                              </a:cubicBezTo>
                              <a:cubicBezTo>
                                <a:pt x="37" y="65"/>
                                <a:pt x="37" y="65"/>
                                <a:pt x="37" y="65"/>
                              </a:cubicBezTo>
                              <a:cubicBezTo>
                                <a:pt x="37" y="60"/>
                                <a:pt x="37" y="60"/>
                                <a:pt x="37" y="60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ubicBezTo>
                                <a:pt x="19" y="242"/>
                                <a:pt x="19" y="242"/>
                                <a:pt x="19" y="242"/>
                              </a:cubicBezTo>
                              <a:cubicBezTo>
                                <a:pt x="204" y="242"/>
                                <a:pt x="204" y="242"/>
                                <a:pt x="204" y="242"/>
                              </a:cubicBezTo>
                              <a:cubicBezTo>
                                <a:pt x="204" y="60"/>
                                <a:pt x="204" y="60"/>
                                <a:pt x="204" y="60"/>
                              </a:cubicBezTo>
                              <a:cubicBezTo>
                                <a:pt x="187" y="60"/>
                                <a:pt x="187" y="60"/>
                                <a:pt x="187" y="60"/>
                              </a:cubicBezTo>
                              <a:close/>
                              <a:moveTo>
                                <a:pt x="112" y="41"/>
                              </a:move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ubicBezTo>
                                <a:pt x="48" y="41"/>
                                <a:pt x="48" y="41"/>
                                <a:pt x="48" y="41"/>
                              </a:cubicBezTo>
                              <a:cubicBezTo>
                                <a:pt x="48" y="50"/>
                                <a:pt x="48" y="50"/>
                                <a:pt x="48" y="50"/>
                              </a:cubicBezTo>
                              <a:cubicBezTo>
                                <a:pt x="48" y="60"/>
                                <a:pt x="48" y="60"/>
                                <a:pt x="48" y="60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175" y="60"/>
                                <a:pt x="175" y="60"/>
                                <a:pt x="175" y="60"/>
                              </a:cubicBezTo>
                              <a:cubicBezTo>
                                <a:pt x="175" y="50"/>
                                <a:pt x="175" y="50"/>
                                <a:pt x="175" y="50"/>
                              </a:cubicBezTo>
                              <a:cubicBezTo>
                                <a:pt x="175" y="41"/>
                                <a:pt x="175" y="41"/>
                                <a:pt x="175" y="41"/>
                              </a:cubicBezTo>
                              <a:cubicBezTo>
                                <a:pt x="112" y="41"/>
                                <a:pt x="112" y="41"/>
                                <a:pt x="112" y="41"/>
                              </a:cubicBezTo>
                              <a:close/>
                              <a:moveTo>
                                <a:pt x="84" y="201"/>
                              </a:move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ubicBezTo>
                                <a:pt x="80" y="201"/>
                                <a:pt x="78" y="199"/>
                                <a:pt x="78" y="195"/>
                              </a:cubicBezTo>
                              <a:cubicBezTo>
                                <a:pt x="78" y="192"/>
                                <a:pt x="80" y="190"/>
                                <a:pt x="84" y="190"/>
                              </a:cubicBezTo>
                              <a:cubicBezTo>
                                <a:pt x="169" y="190"/>
                                <a:pt x="169" y="190"/>
                                <a:pt x="169" y="190"/>
                              </a:cubicBezTo>
                              <a:cubicBezTo>
                                <a:pt x="172" y="190"/>
                                <a:pt x="175" y="192"/>
                                <a:pt x="175" y="195"/>
                              </a:cubicBezTo>
                              <a:cubicBezTo>
                                <a:pt x="175" y="199"/>
                                <a:pt x="172" y="201"/>
                                <a:pt x="169" y="201"/>
                              </a:cubicBezTo>
                              <a:cubicBezTo>
                                <a:pt x="84" y="201"/>
                                <a:pt x="84" y="201"/>
                                <a:pt x="84" y="201"/>
                              </a:cubicBezTo>
                              <a:close/>
                              <a:moveTo>
                                <a:pt x="84" y="160"/>
                              </a:move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ubicBezTo>
                                <a:pt x="80" y="160"/>
                                <a:pt x="78" y="157"/>
                                <a:pt x="78" y="154"/>
                              </a:cubicBezTo>
                              <a:cubicBezTo>
                                <a:pt x="78" y="151"/>
                                <a:pt x="80" y="148"/>
                                <a:pt x="84" y="148"/>
                              </a:cubicBezTo>
                              <a:cubicBezTo>
                                <a:pt x="169" y="148"/>
                                <a:pt x="169" y="148"/>
                                <a:pt x="169" y="148"/>
                              </a:cubicBezTo>
                              <a:cubicBezTo>
                                <a:pt x="172" y="148"/>
                                <a:pt x="175" y="151"/>
                                <a:pt x="175" y="154"/>
                              </a:cubicBezTo>
                              <a:cubicBezTo>
                                <a:pt x="175" y="157"/>
                                <a:pt x="172" y="160"/>
                                <a:pt x="169" y="160"/>
                              </a:cubicBezTo>
                              <a:cubicBezTo>
                                <a:pt x="84" y="160"/>
                                <a:pt x="84" y="160"/>
                                <a:pt x="84" y="1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o:spt="100" style="position:absolute;left:0pt;margin-left:3pt;margin-top:422.75pt;height:21.35pt;width:16.2pt;z-index:251680768;mso-width-relative:page;mso-height-relative:page;" fillcolor="#31859C" filled="t" stroked="f" coordsize="224,261" o:gfxdata="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<v:path o:connectlocs="71641,116353;155223,111159;155223,122586;49598,193229;58782,202579;40413,202579;49598,149597;58782,159985;40413,159985;49598,107003;58782,116353;40413,116353;102870,0;127669,11427;166245,30127;171756,36360;196555,41554;205740,51943;196555,271145;9184,271145;0,260756;9184,41554;33983,41554;39494,30127;67967,30127;102870,0;125832,30127;102870,11427;78989,30127;125832,30127;171756,62332;166245,73759;102870,73759;33983,67526;33983,62332;17451,251406;187370,62332;102870,42593;44087,42593;44087,62332;160734,62332;160734,42593;77152,208812;71641,202579;155223,197385;155223,208812;77152,166219;71641,159985;155223,153752;155223,16621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3027680</wp:posOffset>
                </wp:positionV>
                <wp:extent cx="352425" cy="219075"/>
                <wp:effectExtent l="0" t="0" r="10160" b="10160"/>
                <wp:wrapNone/>
                <wp:docPr id="43" name="Freeform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9" o:spid="_x0000_s1026" o:spt="100" style="position:absolute;left:0pt;margin-left:-2.8pt;margin-top:238.4pt;height:17.25pt;width:27.75pt;z-index:251658240;mso-width-relative:page;mso-height-relative:page;" fillcolor="#31859C" filled="t" stroked="f" coordsize="261,154" o:gfxdata="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l5PUf9sAAAAJAQAADwAA&#10;AAAAAAABACAAAAAiAAAAZHJzL2Rvd25yZXYueG1sUEsBAhQAFAAAAAgAh07iQKgXqvEzCQAANDAA&#10;AA4AAAAAAAAAAQAgAAAAKgEAAGRycy9lMm9Eb2MueG1sUEsFBgAAAAAGAAYAWQEAAM8M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<v:path o:connectlocs="18904,120918;5401,176398;18904,165017;27005,182088;35107,165017;47260,176398;35107,120918;91819,118072;91819,182088;91819,183510;178237,219075;266006,183510;266006,182088;266006,118072;351074,79663;183639,1422;14853,62592;14853,88199;94520,89621;58062,75395;299763,75395;237650,72550;120175,72550;249803,160749;237650,153637;120175,153637;108022,101002;178237,79663;249803,101002;232249,170707;249803,182088;249803,182088;178237,202004;108022,182088;108022,182088;178237,16217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1363980</wp:posOffset>
                </wp:positionV>
                <wp:extent cx="244475" cy="259080"/>
                <wp:effectExtent l="0" t="0" r="3175" b="10160"/>
                <wp:wrapNone/>
                <wp:docPr id="165" name="任意多边形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4475" cy="2590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31859C"/>
                        </a:solidFill>
                        <a:ln>
                          <a:noFill/>
                        </a:ln>
                        <a:effectLst/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48" o:spid="_x0000_s1026" o:spt="100" style="position:absolute;left:0pt;margin-left:1.45pt;margin-top:107.4pt;height:20.4pt;width:19.25pt;z-index:251679744;mso-width-relative:page;mso-height-relative:page;" fillcolor="#31859C" filled="t" stroked="f" coordsize="186,185" o:gfxdata="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1230630</wp:posOffset>
                </wp:positionV>
                <wp:extent cx="1583055" cy="514350"/>
                <wp:effectExtent l="0" t="0" r="17145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4350" y="1873885"/>
                          <a:ext cx="158305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31859C" w:themeColor="accent5" w:themeShade="BF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859C" w:themeColor="accent5" w:themeShade="BF"/>
                                <w:sz w:val="28"/>
                                <w:lang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5pt;margin-top:96.9pt;height:40.5pt;width:124.65pt;z-index:251626496;mso-width-relative:page;mso-height-relative:page;" fillcolor="#FFFFFF [3212]" filled="t" stroked="f" coordsize="21600,21600" o:gfxdata="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IDBR1QAAAAkBAAAPAAAAAAAAAAEAIAAAACIAAABkcnMv&#10;ZG93bnJldi54bWxQSwECFAAUAAAACACHTuJAzKU5Cj8CAABeBAAADgAAAAAAAAABACAAAAAk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31859C" w:themeColor="accent5" w:themeShade="BF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859C" w:themeColor="accent5" w:themeShade="BF"/>
                          <w:sz w:val="28"/>
                          <w:lang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1565275</wp:posOffset>
                </wp:positionV>
                <wp:extent cx="9525" cy="7847965"/>
                <wp:effectExtent l="19050" t="0" r="28575" b="6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18185" y="3714115"/>
                          <a:ext cx="9525" cy="78479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18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.7pt;margin-top:123.25pt;height:617.95pt;width:0.75pt;z-index:251617280;mso-width-relative:page;mso-height-relative:page;" filled="f" stroked="t" coordsize="21600,21600" o:gfxdata="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oMzjncAAAACgEAAA8AAAAAAAAAAQAgAAAAIgAAAGRycy9kb3ducmV2&#10;LnhtbFBLAQIUABQAAAAIAIdO4kCsXG4e+AEAAMADAAAOAAAAAAAAAAEAIAAAACsBAABkcnMvZTJv&#10;RG9jLnhtbFBLBQYAAAAABgAGAFkBAACVBQAAAAA=&#10;">
                <v:fill on="f" focussize="0,0"/>
                <v:stroke weight="3pt" color="#31859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7875905</wp:posOffset>
                </wp:positionV>
                <wp:extent cx="1583690" cy="514350"/>
                <wp:effectExtent l="0" t="0" r="1651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9755" y="8566785"/>
                          <a:ext cx="158369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31859C" w:themeColor="accent5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859C" w:themeColor="accent5" w:themeShade="B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5pt;margin-top:620.15pt;height:40.5pt;width:124.7pt;z-index:251621376;mso-width-relative:page;mso-height-relative:page;" fillcolor="#FFFFFF [3212]" filled="t" stroked="f" coordsize="21600,21600" o:gfxdata="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fetOvXAAAACwEAAA8AAAAAAAAAAQAgAAAA&#10;IgAAAGRycy9kb3ducmV2LnhtbFBLAQIUABQAAAAIAIdO4kAH9ysBRQIAAF4EAAAOAAAAAAAAAAEA&#10;IAAAACYBAABkcnMvZTJvRG9jLnhtbFBLBQYAAAAABgAGAFkBAADd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31859C" w:themeColor="accent5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859C" w:themeColor="accent5" w:themeShade="B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5247640</wp:posOffset>
                </wp:positionV>
                <wp:extent cx="1583690" cy="514985"/>
                <wp:effectExtent l="0" t="0" r="16510" b="1841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4350" y="5938520"/>
                          <a:ext cx="1583690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31859C" w:themeColor="accent5" w:themeShade="BF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859C" w:themeColor="accent5" w:themeShade="BF"/>
                                <w:sz w:val="28"/>
                                <w:lang w:eastAsia="zh-CN"/>
                              </w:rPr>
                              <w:t>科研经历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5pt;margin-top:413.2pt;height:40.55pt;width:124.7pt;z-index:251618304;mso-width-relative:page;mso-height-relative:page;" fillcolor="#FFFFFF [3212]" filled="t" stroked="f" coordsize="21600,21600" o:gfxdata="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OuYVrXAAAACQEAAA8AAAAAAAAAAQAgAAAAIgAA&#10;AGRycy9kb3ducmV2LnhtbFBLAQIUABQAAAAIAIdO4kDKa8thQgIAAF4EAAAOAAAAAAAAAAEAIAAA&#10;ACYBAABkcnMvZTJvRG9jLnhtbFBLBQYAAAAABgAGAFkBAADa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31859C" w:themeColor="accent5" w:themeShade="BF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859C" w:themeColor="accent5" w:themeShade="BF"/>
                          <w:sz w:val="28"/>
                          <w:lang w:eastAsia="zh-CN"/>
                        </w:rPr>
                        <w:t>科研经历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2890520</wp:posOffset>
                </wp:positionV>
                <wp:extent cx="1583690" cy="514350"/>
                <wp:effectExtent l="0" t="0" r="1651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14350" y="3581400"/>
                          <a:ext cx="158369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31859C" w:themeColor="accent5" w:themeShade="BF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1859C" w:themeColor="accent5" w:themeShade="BF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5pt;margin-top:227.6pt;height:40.5pt;width:124.7pt;z-index:251622400;mso-width-relative:page;mso-height-relative:page;" fillcolor="#FFFFFF [3212]" filled="t" stroked="f" coordsize="21600,21600" o:gfxdata="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KHSitYAAAAJAQAADwAAAAAAAAABACAAAAAiAAAAZHJz&#10;L2Rvd25yZXYueG1sUEsBAhQAFAAAAAgAh07iQAKAn3I/AgAAXgQAAA4AAAAAAAAAAQAgAAAAJQEA&#10;AGRycy9lMm9Eb2MueG1sUEsFBgAAAAAGAAYAWQEAANY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31859C" w:themeColor="accent5" w:themeShade="BF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1859C" w:themeColor="accent5" w:themeShade="BF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401431040" behindDoc="1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459740</wp:posOffset>
                </wp:positionV>
                <wp:extent cx="2374265" cy="494665"/>
                <wp:effectExtent l="0" t="0" r="6985" b="63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65" cy="494665"/>
                          <a:chOff x="4026" y="2413"/>
                          <a:chExt cx="3739" cy="779"/>
                        </a:xfrm>
                      </wpg:grpSpPr>
                      <wps:wsp>
                        <wps:cNvPr id="22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26" y="2413"/>
                            <a:ext cx="236" cy="236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A8F9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" name="Freeform 9"/>
                        <wps:cNvSpPr>
                          <a:spLocks noChangeAspect="1"/>
                        </wps:cNvSpPr>
                        <wps:spPr bwMode="auto">
                          <a:xfrm>
                            <a:off x="4026" y="2934"/>
                            <a:ext cx="287" cy="258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8F9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21" y="2463"/>
                            <a:ext cx="244" cy="226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3A8F9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842"/>
                        <wps:cNvSpPr>
                          <a:spLocks noChangeAspect="1"/>
                        </wps:cNvSpPr>
                        <wps:spPr bwMode="auto">
                          <a:xfrm>
                            <a:off x="7521" y="2984"/>
                            <a:ext cx="215" cy="17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8F98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35pt;margin-top:36.2pt;height:38.95pt;width:186.95pt;z-index:-1396852736;mso-width-relative:page;mso-height-relative:page;" coordorigin="4026,2413" coordsize="3739,779" o:gfxdata="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">
                <o:lock v:ext="edit" aspectratio="f"/>
                <v:shape id="Freeform 150" o:spid="_x0000_s1026" o:spt="100" style="position:absolute;left:4026;top:2413;height:236;width:236;" fillcolor="#3A8F98" filled="t" stroked="f" coordsize="125,115" o:gfxdata="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DY2H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209;47,26;94,26;188,51;236,51;213,236;24,209;213,77;35,90;58,116;35,131;58,155;35,170;58,197;71,90;94,116;71,131;94,155;71,170;94,197;105,90;130,116;105,131;130,155;105,170;130,197;141,90;166,116;141,131;166,155;141,170;166,197;177,90;202,116;177,131;202,155;177,170;202,197;177,38;154,0;83,38;58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" o:spid="_x0000_s1026" o:spt="100" style="position:absolute;left:4026;top:2934;height:258;width:287;" fillcolor="#3A8F98" filled="t" stroked="f" coordsize="126,113" o:gfxdata="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nXFrtwAAANsAAAAP&#10;AAAAAAAAAAEAIAAAACIAAABkcnMvZG93bnJldi54bWxQSwECFAAUAAAACACHTuJAMy8FnjsAAAA5&#10;AAAAEAAAAAAAAAABACAAAAAGAQAAZHJzL3NoYXBleG1sLnhtbFBLBQYAAAAABgAGAFsBAACwAwAA&#10;AAA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123,2;191,164;111,82;141,52;123,34;84,41;22,102;56,136;79,114;159,194;27,166;6,187;25,207;22,210;18,210;0,228;18,248;38,228;36,226;41,221;191,226;214,246;243,216;220,194;123,2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1" o:spid="_x0000_s1026" o:spt="100" style="position:absolute;left:7521;top:2463;height:226;width:244;" fillcolor="#3A8F98" filled="t" stroked="f" coordsize="123,114" o:gfxdata="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eYbL4A&#10;AADb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234,202;222,162;174,154;119,132;93,71;85,25;37,15;81,146;81,146;148,204;162,212;220,218;234,202;234,202;234,20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842" o:spid="_x0000_s1026" o:spt="100" style="position:absolute;left:7521;top:2984;height:170;width:215;v-text-anchor:middle;" fillcolor="#3A8F98" filled="t" stroked="f" coordsize="606559,436964" o:gfxdata="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uSSbsAAADb&#10;AAAADwAAAAAAAAABACAAAAAiAAAAZHJzL2Rvd25yZXYueG1sUEsBAhQAFAAAAAgAh07iQDMvBZ47&#10;AAAAOQAAABAAAAAAAAAAAQAgAAAACgEAAGRycy9zaGFwZXhtbC54bWxQSwUGAAAAAAYABgBbAQAA&#10;tAMAAAAA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0;0,0;0,0;0,0;0,0;0,0;0,0;0,0;0,0;0,0;0,0;0,0;0,0;0,0;0,0;0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934848" behindDoc="0" locked="0" layoutInCell="1" allowOverlap="1">
                <wp:simplePos x="0" y="0"/>
                <wp:positionH relativeFrom="column">
                  <wp:posOffset>2608580</wp:posOffset>
                </wp:positionH>
                <wp:positionV relativeFrom="paragraph">
                  <wp:posOffset>361950</wp:posOffset>
                </wp:positionV>
                <wp:extent cx="1958975" cy="725170"/>
                <wp:effectExtent l="0" t="0" r="0" b="0"/>
                <wp:wrapNone/>
                <wp:docPr id="1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手    机：181XXXX0000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邮    箱：XXXX@163.com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05.4pt;margin-top:28.5pt;height:57.1pt;width:154.25pt;z-index:-893032448;mso-width-relative:page;mso-height-relative:page;" filled="f" stroked="f" coordsize="21600,21600" o:gfxdata="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XfDk3aAAAACgEAAA8AAAAAAAAAAQAgAAAA&#10;IgAAAGRycy9kb3ducmV2LnhtbFBLAQIUABQAAAAIAIdO4kAtZuWBQgIAAHM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手    机：181XXXX0000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邮    箱：XXXX@163.com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0143001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349885</wp:posOffset>
                </wp:positionV>
                <wp:extent cx="1553210" cy="72517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19XX.08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0D0D0D" w:themeColor="text1" w:themeTint="F2"/>
                                <w:w w:val="97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政治面貌：中共党员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0.25pt;margin-top:27.55pt;height:57.1pt;width:122.3pt;z-index:-893537280;mso-width-relative:page;mso-height-relative:page;" filled="f" stroked="f" coordsize="21600,21600" o:gfxdata="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/PRKs2QAAAAkBAAAPAAAAAAAAAAEAIAAAACIA&#10;AABkcnMvZG93bnJldi54bWxQSwECFAAUAAAACACHTuJA4hFaF0ECAABz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19XX.08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0D0D0D" w:themeColor="text1" w:themeTint="F2"/>
                          <w:w w:val="97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政治面貌：中共党员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935B8"/>
    <w:rsid w:val="00031875"/>
    <w:rsid w:val="00081E68"/>
    <w:rsid w:val="00110DBF"/>
    <w:rsid w:val="001A4C99"/>
    <w:rsid w:val="001A5B0C"/>
    <w:rsid w:val="00246630"/>
    <w:rsid w:val="002765CF"/>
    <w:rsid w:val="0028223F"/>
    <w:rsid w:val="00454814"/>
    <w:rsid w:val="004717A0"/>
    <w:rsid w:val="00497292"/>
    <w:rsid w:val="004A0723"/>
    <w:rsid w:val="004A5F38"/>
    <w:rsid w:val="00515B17"/>
    <w:rsid w:val="00560EB3"/>
    <w:rsid w:val="00563E9D"/>
    <w:rsid w:val="005C0278"/>
    <w:rsid w:val="006209D6"/>
    <w:rsid w:val="00657B1C"/>
    <w:rsid w:val="00663099"/>
    <w:rsid w:val="00727F0B"/>
    <w:rsid w:val="00772A9A"/>
    <w:rsid w:val="007C35CD"/>
    <w:rsid w:val="007F3439"/>
    <w:rsid w:val="007F59B7"/>
    <w:rsid w:val="00837429"/>
    <w:rsid w:val="008667A9"/>
    <w:rsid w:val="00927853"/>
    <w:rsid w:val="009E13EF"/>
    <w:rsid w:val="009E4A0C"/>
    <w:rsid w:val="00A25640"/>
    <w:rsid w:val="00A352A9"/>
    <w:rsid w:val="00A71B4D"/>
    <w:rsid w:val="00A90AB5"/>
    <w:rsid w:val="00AE467A"/>
    <w:rsid w:val="00CC34F2"/>
    <w:rsid w:val="00CF768B"/>
    <w:rsid w:val="00D063BB"/>
    <w:rsid w:val="00D07EFA"/>
    <w:rsid w:val="00D37B0C"/>
    <w:rsid w:val="00D55C89"/>
    <w:rsid w:val="00D642DD"/>
    <w:rsid w:val="00DC5AAB"/>
    <w:rsid w:val="00E34858"/>
    <w:rsid w:val="00E54D0B"/>
    <w:rsid w:val="00EF43CE"/>
    <w:rsid w:val="00F379CE"/>
    <w:rsid w:val="00F47BF0"/>
    <w:rsid w:val="00F63F3A"/>
    <w:rsid w:val="00FA05D8"/>
    <w:rsid w:val="00FB667A"/>
    <w:rsid w:val="0C2B7F07"/>
    <w:rsid w:val="114E69B4"/>
    <w:rsid w:val="17A055F3"/>
    <w:rsid w:val="188136A2"/>
    <w:rsid w:val="401935B8"/>
    <w:rsid w:val="412356CB"/>
    <w:rsid w:val="5F1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eastAsia="宋体" w:cs="Times New Roman"/>
      <w:sz w:val="21"/>
    </w:rPr>
  </w:style>
  <w:style w:type="paragraph" w:styleId="11">
    <w:name w:val="List Paragraph"/>
    <w:basedOn w:val="1"/>
    <w:qFormat/>
    <w:uiPriority w:val="34"/>
    <w:pPr>
      <w:widowControl/>
      <w:spacing w:after="160"/>
      <w:ind w:left="1008" w:hanging="288"/>
      <w:contextualSpacing/>
      <w:jc w:val="left"/>
    </w:pPr>
    <w:rPr>
      <w:rFonts w:eastAsiaTheme="minorHAnsi"/>
      <w:kern w:val="0"/>
      <w:sz w:val="21"/>
      <w:szCs w:val="22"/>
      <w:lang w:eastAsia="en-US"/>
    </w:r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9841f84f-b36d-4031-b9a9-e4145d801962\&#31616;&#32422;&#32771;&#30740;&#22797;&#3579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简约考研复试单页简历.docx</Template>
  <Pages>1</Pages>
  <Words>25</Words>
  <Characters>33</Characters>
  <Lines>1</Lines>
  <Paragraphs>1</Paragraphs>
  <TotalTime>8</TotalTime>
  <ScaleCrop>false</ScaleCrop>
  <LinksUpToDate>false</LinksUpToDate>
  <CharactersWithSpaces>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2022-01-10T08:14:00Z</dcterms:created>
  <dc:creator>Mr Lee</dc:creator>
  <cp:lastModifiedBy>Mr Lee</cp:lastModifiedBy>
  <dcterms:modified xsi:type="dcterms:W3CDTF">2022-01-10T13:18:24Z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v1.0_mb_WSNXT7mpWS8ScD+MRlkGvQ==</vt:lpwstr>
  </property>
</Properties>
</file>