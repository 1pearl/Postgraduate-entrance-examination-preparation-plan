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-673735</wp:posOffset>
            </wp:positionV>
            <wp:extent cx="1149985" cy="1630045"/>
            <wp:effectExtent l="0" t="0" r="12065" b="8255"/>
            <wp:wrapNone/>
            <wp:docPr id="3" name="图片 3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头像照片\长方形.png长方形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630017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-261620</wp:posOffset>
                </wp:positionV>
                <wp:extent cx="4572000" cy="1149985"/>
                <wp:effectExtent l="0" t="0" r="0" b="0"/>
                <wp:wrapNone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生日：1995.6.25    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现居地：广东珠海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学历：大学本科      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政治面貌：共青团员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18800000000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邮  箱：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1880000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5pt;margin-top:-20.6pt;height:90.55pt;width:360pt;z-index:251674624;mso-width-relative:page;mso-height-relative:page;" filled="f" stroked="f" coordsize="21600,21600" o:gfxdata="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h+biD2QAAAAsBAAAPAAAAAAAAAAEAIAAAACIAAABkcnMvZG93bnJl&#10;di54bWxQSwECFAAUAAAACACHTuJAyvoyJcMBAAB6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生日：1995.6.25    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现居地：广东珠海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学历：大学本科      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政治面貌：共青团员         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18800000000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邮  箱：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1880000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-170815</wp:posOffset>
                </wp:positionV>
                <wp:extent cx="2518410" cy="939800"/>
                <wp:effectExtent l="0" t="0" r="0" b="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357" cy="939853"/>
                          <a:chOff x="0" y="5080"/>
                          <a:chExt cx="2518780" cy="939853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133" name="Group 83"/>
                        <wpg:cNvGrpSpPr/>
                        <wpg:grpSpPr>
                          <a:xfrm>
                            <a:off x="2315580" y="5080"/>
                            <a:ext cx="203200" cy="935355"/>
                            <a:chOff x="2013796" y="8"/>
                            <a:chExt cx="320" cy="1473"/>
                          </a:xfrm>
                          <a:grpFill/>
                        </wpg:grpSpPr>
                        <wps:wsp>
                          <wps:cNvPr id="137" name="KSO_Shape"/>
                          <wps:cNvSpPr/>
                          <wps:spPr bwMode="auto">
                            <a:xfrm>
                              <a:off x="2013796" y="8"/>
                              <a:ext cx="287" cy="246"/>
                            </a:xfrm>
                            <a:custGeom>
                              <a:avLst/>
                              <a:gdLst>
                                <a:gd name="T0" fmla="*/ 91214 w 648072"/>
                                <a:gd name="T1" fmla="*/ 0 h 400516"/>
                                <a:gd name="T2" fmla="*/ 182427 w 648072"/>
                                <a:gd name="T3" fmla="*/ 84276 h 400516"/>
                                <a:gd name="T4" fmla="*/ 146427 w 648072"/>
                                <a:gd name="T5" fmla="*/ 84276 h 400516"/>
                                <a:gd name="T6" fmla="*/ 146949 w 648072"/>
                                <a:gd name="T7" fmla="*/ 86021 h 400516"/>
                                <a:gd name="T8" fmla="*/ 146949 w 648072"/>
                                <a:gd name="T9" fmla="*/ 142205 h 400516"/>
                                <a:gd name="T10" fmla="*/ 136814 w 648072"/>
                                <a:gd name="T11" fmla="*/ 156251 h 400516"/>
                                <a:gd name="T12" fmla="*/ 106416 w 648072"/>
                                <a:gd name="T13" fmla="*/ 156251 h 400516"/>
                                <a:gd name="T14" fmla="*/ 106416 w 648072"/>
                                <a:gd name="T15" fmla="*/ 100073 h 400516"/>
                                <a:gd name="T16" fmla="*/ 76011 w 648072"/>
                                <a:gd name="T17" fmla="*/ 100073 h 400516"/>
                                <a:gd name="T18" fmla="*/ 76011 w 648072"/>
                                <a:gd name="T19" fmla="*/ 156251 h 400516"/>
                                <a:gd name="T20" fmla="*/ 45613 w 648072"/>
                                <a:gd name="T21" fmla="*/ 156251 h 400516"/>
                                <a:gd name="T22" fmla="*/ 35478 w 648072"/>
                                <a:gd name="T23" fmla="*/ 142205 h 400516"/>
                                <a:gd name="T24" fmla="*/ 35478 w 648072"/>
                                <a:gd name="T25" fmla="*/ 86021 h 400516"/>
                                <a:gd name="T26" fmla="*/ 36000 w 648072"/>
                                <a:gd name="T27" fmla="*/ 84276 h 400516"/>
                                <a:gd name="T28" fmla="*/ 0 w 648072"/>
                                <a:gd name="T29" fmla="*/ 84276 h 400516"/>
                                <a:gd name="T30" fmla="*/ 91214 w 648072"/>
                                <a:gd name="T31" fmla="*/ 0 h 40051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KSO_Shape"/>
                          <wps:cNvSpPr/>
                          <wps:spPr bwMode="auto">
                            <a:xfrm>
                              <a:off x="2013831" y="653"/>
                              <a:ext cx="285" cy="259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158605 h 57"/>
                                <a:gd name="T2" fmla="*/ 11491 w 63"/>
                                <a:gd name="T3" fmla="*/ 164372 h 57"/>
                                <a:gd name="T4" fmla="*/ 31602 w 63"/>
                                <a:gd name="T5" fmla="*/ 129767 h 57"/>
                                <a:gd name="T6" fmla="*/ 114915 w 63"/>
                                <a:gd name="T7" fmla="*/ 112465 h 57"/>
                                <a:gd name="T8" fmla="*/ 180991 w 63"/>
                                <a:gd name="T9" fmla="*/ 0 h 57"/>
                                <a:gd name="T10" fmla="*/ 22983 w 63"/>
                                <a:gd name="T11" fmla="*/ 124000 h 57"/>
                                <a:gd name="T12" fmla="*/ 97678 w 63"/>
                                <a:gd name="T13" fmla="*/ 49023 h 57"/>
                                <a:gd name="T14" fmla="*/ 0 w 63"/>
                                <a:gd name="T15" fmla="*/ 158605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KSO_Shape"/>
                          <wps:cNvSpPr/>
                          <wps:spPr bwMode="auto">
                            <a:xfrm>
                              <a:off x="2013835" y="1296"/>
                              <a:ext cx="276" cy="185"/>
                            </a:xfrm>
                            <a:custGeom>
                              <a:avLst/>
                              <a:gdLst>
                                <a:gd name="T0" fmla="*/ 66906 w 4974795"/>
                                <a:gd name="T1" fmla="*/ 63848 h 3320682"/>
                                <a:gd name="T2" fmla="*/ 87631 w 4974795"/>
                                <a:gd name="T3" fmla="*/ 81876 h 3320682"/>
                                <a:gd name="T4" fmla="*/ 108355 w 4974795"/>
                                <a:gd name="T5" fmla="*/ 63848 h 3320682"/>
                                <a:gd name="T6" fmla="*/ 169924 w 4974795"/>
                                <a:gd name="T7" fmla="*/ 117408 h 3320682"/>
                                <a:gd name="T8" fmla="*/ 5338 w 4974795"/>
                                <a:gd name="T9" fmla="*/ 117408 h 3320682"/>
                                <a:gd name="T10" fmla="*/ 66906 w 4974795"/>
                                <a:gd name="T11" fmla="*/ 63848 h 3320682"/>
                                <a:gd name="T12" fmla="*/ 0 w 4974795"/>
                                <a:gd name="T13" fmla="*/ 5644 h 3320682"/>
                                <a:gd name="T14" fmla="*/ 63045 w 4974795"/>
                                <a:gd name="T15" fmla="*/ 60488 h 3320682"/>
                                <a:gd name="T16" fmla="*/ 0 w 4974795"/>
                                <a:gd name="T17" fmla="*/ 115333 h 3320682"/>
                                <a:gd name="T18" fmla="*/ 0 w 4974795"/>
                                <a:gd name="T19" fmla="*/ 5644 h 3320682"/>
                                <a:gd name="T20" fmla="*/ 175379 w 4974795"/>
                                <a:gd name="T21" fmla="*/ 5542 h 3320682"/>
                                <a:gd name="T22" fmla="*/ 175379 w 4974795"/>
                                <a:gd name="T23" fmla="*/ 115435 h 3320682"/>
                                <a:gd name="T24" fmla="*/ 112217 w 4974795"/>
                                <a:gd name="T25" fmla="*/ 60488 h 3320682"/>
                                <a:gd name="T26" fmla="*/ 175379 w 4974795"/>
                                <a:gd name="T27" fmla="*/ 5542 h 3320682"/>
                                <a:gd name="T28" fmla="*/ 1235 w 4974795"/>
                                <a:gd name="T29" fmla="*/ 0 h 3320682"/>
                                <a:gd name="T30" fmla="*/ 174027 w 4974795"/>
                                <a:gd name="T31" fmla="*/ 0 h 3320682"/>
                                <a:gd name="T32" fmla="*/ 87631 w 4974795"/>
                                <a:gd name="T33" fmla="*/ 75158 h 3320682"/>
                                <a:gd name="T34" fmla="*/ 1235 w 4974795"/>
                                <a:gd name="T35" fmla="*/ 0 h 3320682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4" name="Freeform 186"/>
                        <wps:cNvSpPr>
                          <a:spLocks noChangeAspect="1"/>
                        </wps:cNvSpPr>
                        <wps:spPr bwMode="auto">
                          <a:xfrm>
                            <a:off x="0" y="793168"/>
                            <a:ext cx="151130" cy="151765"/>
                          </a:xfrm>
                          <a:custGeom>
                            <a:avLst/>
                            <a:gdLst>
                              <a:gd name="T0" fmla="*/ 2147483646 w 60"/>
                              <a:gd name="T1" fmla="*/ 2147483646 h 60"/>
                              <a:gd name="T2" fmla="*/ 2147483646 w 60"/>
                              <a:gd name="T3" fmla="*/ 2147483646 h 60"/>
                              <a:gd name="T4" fmla="*/ 2147483646 w 60"/>
                              <a:gd name="T5" fmla="*/ 2147483646 h 60"/>
                              <a:gd name="T6" fmla="*/ 2147483646 w 60"/>
                              <a:gd name="T7" fmla="*/ 2147483646 h 60"/>
                              <a:gd name="T8" fmla="*/ 2147483646 w 60"/>
                              <a:gd name="T9" fmla="*/ 2147483646 h 60"/>
                              <a:gd name="T10" fmla="*/ 2147483646 w 60"/>
                              <a:gd name="T11" fmla="*/ 0 h 60"/>
                              <a:gd name="T12" fmla="*/ 0 w 60"/>
                              <a:gd name="T13" fmla="*/ 2147483646 h 60"/>
                              <a:gd name="T14" fmla="*/ 2147483646 w 60"/>
                              <a:gd name="T15" fmla="*/ 2147483646 h 60"/>
                              <a:gd name="T16" fmla="*/ 2147483646 w 60"/>
                              <a:gd name="T17" fmla="*/ 2147483646 h 60"/>
                              <a:gd name="T18" fmla="*/ 2147483646 w 60"/>
                              <a:gd name="T19" fmla="*/ 2147483646 h 60"/>
                              <a:gd name="T20" fmla="*/ 2147483646 w 60"/>
                              <a:gd name="T21" fmla="*/ 2147483646 h 6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任意多边形 13"/>
                        <wps:cNvSpPr>
                          <a:spLocks noChangeAspect="1" noEditPoints="1" noChangeArrowheads="1"/>
                        </wps:cNvSpPr>
                        <wps:spPr bwMode="auto">
                          <a:xfrm>
                            <a:off x="8201" y="433543"/>
                            <a:ext cx="130810" cy="13462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KSO_Shape"/>
                        <wps:cNvSpPr/>
                        <wps:spPr bwMode="auto">
                          <a:xfrm>
                            <a:off x="0" y="8201"/>
                            <a:ext cx="150566" cy="146790"/>
                          </a:xfrm>
                          <a:custGeom>
                            <a:avLst/>
                            <a:gdLst>
                              <a:gd name="T0" fmla="*/ 0 w 3951"/>
                              <a:gd name="T1" fmla="*/ 1583116 h 3950"/>
                              <a:gd name="T2" fmla="*/ 108452 w 3951"/>
                              <a:gd name="T3" fmla="*/ 1477575 h 3950"/>
                              <a:gd name="T4" fmla="*/ 1692401 w 3951"/>
                              <a:gd name="T5" fmla="*/ 1477575 h 3950"/>
                              <a:gd name="T6" fmla="*/ 1800397 w 3951"/>
                              <a:gd name="T7" fmla="*/ 1583116 h 3950"/>
                              <a:gd name="T8" fmla="*/ 756431 w 3951"/>
                              <a:gd name="T9" fmla="*/ 771741 h 3950"/>
                              <a:gd name="T10" fmla="*/ 1044422 w 3951"/>
                              <a:gd name="T11" fmla="*/ 771741 h 3950"/>
                              <a:gd name="T12" fmla="*/ 1512406 w 3951"/>
                              <a:gd name="T13" fmla="*/ 771741 h 3950"/>
                              <a:gd name="T14" fmla="*/ 1512406 w 3951"/>
                              <a:gd name="T15" fmla="*/ 1547936 h 3950"/>
                              <a:gd name="T16" fmla="*/ 1044422 w 3951"/>
                              <a:gd name="T17" fmla="*/ 1547936 h 3950"/>
                              <a:gd name="T18" fmla="*/ 756431 w 3951"/>
                              <a:gd name="T19" fmla="*/ 1547936 h 3950"/>
                              <a:gd name="T20" fmla="*/ 288446 w 3951"/>
                              <a:gd name="T21" fmla="*/ 1547936 h 3950"/>
                              <a:gd name="T22" fmla="*/ 288446 w 3951"/>
                              <a:gd name="T23" fmla="*/ 771741 h 3950"/>
                              <a:gd name="T24" fmla="*/ 1296413 w 3951"/>
                              <a:gd name="T25" fmla="*/ 1512755 h 3950"/>
                              <a:gd name="T26" fmla="*/ 1296413 w 3951"/>
                              <a:gd name="T27" fmla="*/ 1301673 h 3950"/>
                              <a:gd name="T28" fmla="*/ 1512406 w 3951"/>
                              <a:gd name="T29" fmla="*/ 1266493 h 3950"/>
                              <a:gd name="T30" fmla="*/ 1296413 w 3951"/>
                              <a:gd name="T31" fmla="*/ 1266493 h 3950"/>
                              <a:gd name="T32" fmla="*/ 1512406 w 3951"/>
                              <a:gd name="T33" fmla="*/ 806922 h 3950"/>
                              <a:gd name="T34" fmla="*/ 1044422 w 3951"/>
                              <a:gd name="T35" fmla="*/ 1512755 h 3950"/>
                              <a:gd name="T36" fmla="*/ 1044422 w 3951"/>
                              <a:gd name="T37" fmla="*/ 1301673 h 3950"/>
                              <a:gd name="T38" fmla="*/ 1260415 w 3951"/>
                              <a:gd name="T39" fmla="*/ 1266493 h 3950"/>
                              <a:gd name="T40" fmla="*/ 1044422 w 3951"/>
                              <a:gd name="T41" fmla="*/ 1266493 h 3950"/>
                              <a:gd name="T42" fmla="*/ 1260415 w 3951"/>
                              <a:gd name="T43" fmla="*/ 806922 h 3950"/>
                              <a:gd name="T44" fmla="*/ 792430 w 3951"/>
                              <a:gd name="T45" fmla="*/ 1512755 h 3950"/>
                              <a:gd name="T46" fmla="*/ 792430 w 3951"/>
                              <a:gd name="T47" fmla="*/ 1301673 h 3950"/>
                              <a:gd name="T48" fmla="*/ 1008423 w 3951"/>
                              <a:gd name="T49" fmla="*/ 1266493 h 3950"/>
                              <a:gd name="T50" fmla="*/ 792430 w 3951"/>
                              <a:gd name="T51" fmla="*/ 1266493 h 3950"/>
                              <a:gd name="T52" fmla="*/ 1008423 w 3951"/>
                              <a:gd name="T53" fmla="*/ 806922 h 3950"/>
                              <a:gd name="T54" fmla="*/ 540438 w 3951"/>
                              <a:gd name="T55" fmla="*/ 1512755 h 3950"/>
                              <a:gd name="T56" fmla="*/ 540438 w 3951"/>
                              <a:gd name="T57" fmla="*/ 1301673 h 3950"/>
                              <a:gd name="T58" fmla="*/ 756431 w 3951"/>
                              <a:gd name="T59" fmla="*/ 1266493 h 3950"/>
                              <a:gd name="T60" fmla="*/ 540438 w 3951"/>
                              <a:gd name="T61" fmla="*/ 1266493 h 3950"/>
                              <a:gd name="T62" fmla="*/ 756431 w 3951"/>
                              <a:gd name="T63" fmla="*/ 806922 h 3950"/>
                              <a:gd name="T64" fmla="*/ 288446 w 3951"/>
                              <a:gd name="T65" fmla="*/ 1512755 h 3950"/>
                              <a:gd name="T66" fmla="*/ 288446 w 3951"/>
                              <a:gd name="T67" fmla="*/ 1301673 h 3950"/>
                              <a:gd name="T68" fmla="*/ 504439 w 3951"/>
                              <a:gd name="T69" fmla="*/ 1266493 h 3950"/>
                              <a:gd name="T70" fmla="*/ 288446 w 3951"/>
                              <a:gd name="T71" fmla="*/ 1266493 h 3950"/>
                              <a:gd name="T72" fmla="*/ 504439 w 3951"/>
                              <a:gd name="T73" fmla="*/ 806922 h 3950"/>
                              <a:gd name="T74" fmla="*/ 0 w 3951"/>
                              <a:gd name="T75" fmla="*/ 316623 h 3950"/>
                              <a:gd name="T76" fmla="*/ 252447 w 3951"/>
                              <a:gd name="T77" fmla="*/ 492525 h 3950"/>
                              <a:gd name="T78" fmla="*/ 1260415 w 3951"/>
                              <a:gd name="T79" fmla="*/ 140721 h 3950"/>
                              <a:gd name="T80" fmla="*/ 1548405 w 3951"/>
                              <a:gd name="T81" fmla="*/ 140721 h 3950"/>
                              <a:gd name="T82" fmla="*/ 1800397 w 3951"/>
                              <a:gd name="T83" fmla="*/ 703607 h 3950"/>
                              <a:gd name="T84" fmla="*/ 1296413 w 3951"/>
                              <a:gd name="T85" fmla="*/ 105541 h 3950"/>
                              <a:gd name="T86" fmla="*/ 1512406 w 3951"/>
                              <a:gd name="T87" fmla="*/ 457345 h 3950"/>
                              <a:gd name="T88" fmla="*/ 288446 w 3951"/>
                              <a:gd name="T89" fmla="*/ 105541 h 3950"/>
                              <a:gd name="T90" fmla="*/ 504439 w 3951"/>
                              <a:gd name="T91" fmla="*/ 457345 h 395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51" h="3950">
                                <a:moveTo>
                                  <a:pt x="3556" y="3950"/>
                                </a:moveTo>
                                <a:cubicBezTo>
                                  <a:pt x="396" y="3950"/>
                                  <a:pt x="396" y="3950"/>
                                  <a:pt x="396" y="3950"/>
                                </a:cubicBezTo>
                                <a:cubicBezTo>
                                  <a:pt x="177" y="3950"/>
                                  <a:pt x="0" y="3773"/>
                                  <a:pt x="0" y="3555"/>
                                </a:cubicBezTo>
                                <a:cubicBezTo>
                                  <a:pt x="0" y="1738"/>
                                  <a:pt x="0" y="1738"/>
                                  <a:pt x="0" y="1738"/>
                                </a:cubicBezTo>
                                <a:cubicBezTo>
                                  <a:pt x="244" y="1738"/>
                                  <a:pt x="244" y="1738"/>
                                  <a:pt x="244" y="1738"/>
                                </a:cubicBezTo>
                                <a:cubicBezTo>
                                  <a:pt x="243" y="2424"/>
                                  <a:pt x="238" y="3318"/>
                                  <a:pt x="238" y="3318"/>
                                </a:cubicBezTo>
                                <a:cubicBezTo>
                                  <a:pt x="238" y="3536"/>
                                  <a:pt x="494" y="3713"/>
                                  <a:pt x="712" y="3713"/>
                                </a:cubicBezTo>
                                <a:cubicBezTo>
                                  <a:pt x="3240" y="3713"/>
                                  <a:pt x="3240" y="3713"/>
                                  <a:pt x="3240" y="3713"/>
                                </a:cubicBezTo>
                                <a:cubicBezTo>
                                  <a:pt x="3458" y="3713"/>
                                  <a:pt x="3714" y="3536"/>
                                  <a:pt x="3714" y="3318"/>
                                </a:cubicBezTo>
                                <a:cubicBezTo>
                                  <a:pt x="3714" y="3318"/>
                                  <a:pt x="3709" y="2404"/>
                                  <a:pt x="3707" y="1738"/>
                                </a:cubicBezTo>
                                <a:cubicBezTo>
                                  <a:pt x="3951" y="1738"/>
                                  <a:pt x="3951" y="1738"/>
                                  <a:pt x="3951" y="1738"/>
                                </a:cubicBezTo>
                                <a:cubicBezTo>
                                  <a:pt x="3951" y="3555"/>
                                  <a:pt x="3951" y="3555"/>
                                  <a:pt x="3951" y="3555"/>
                                </a:cubicBezTo>
                                <a:cubicBezTo>
                                  <a:pt x="3951" y="3773"/>
                                  <a:pt x="3774" y="3950"/>
                                  <a:pt x="3556" y="3950"/>
                                </a:cubicBezTo>
                                <a:close/>
                                <a:moveTo>
                                  <a:pt x="1186" y="1733"/>
                                </a:moveTo>
                                <a:cubicBezTo>
                                  <a:pt x="1660" y="1733"/>
                                  <a:pt x="1660" y="1733"/>
                                  <a:pt x="1660" y="1733"/>
                                </a:cubicBezTo>
                                <a:cubicBezTo>
                                  <a:pt x="1739" y="1733"/>
                                  <a:pt x="1739" y="1733"/>
                                  <a:pt x="1739" y="1733"/>
                                </a:cubicBezTo>
                                <a:cubicBezTo>
                                  <a:pt x="2213" y="1733"/>
                                  <a:pt x="2213" y="1733"/>
                                  <a:pt x="2213" y="1733"/>
                                </a:cubicBezTo>
                                <a:cubicBezTo>
                                  <a:pt x="2292" y="1733"/>
                                  <a:pt x="2292" y="1733"/>
                                  <a:pt x="2292" y="1733"/>
                                </a:cubicBezTo>
                                <a:cubicBezTo>
                                  <a:pt x="2766" y="1733"/>
                                  <a:pt x="2766" y="1733"/>
                                  <a:pt x="2766" y="1733"/>
                                </a:cubicBezTo>
                                <a:cubicBezTo>
                                  <a:pt x="2845" y="1733"/>
                                  <a:pt x="2845" y="1733"/>
                                  <a:pt x="2845" y="1733"/>
                                </a:cubicBezTo>
                                <a:cubicBezTo>
                                  <a:pt x="3319" y="1733"/>
                                  <a:pt x="3319" y="1733"/>
                                  <a:pt x="3319" y="1733"/>
                                </a:cubicBezTo>
                                <a:cubicBezTo>
                                  <a:pt x="3398" y="1733"/>
                                  <a:pt x="3398" y="1733"/>
                                  <a:pt x="3398" y="1733"/>
                                </a:cubicBezTo>
                                <a:cubicBezTo>
                                  <a:pt x="3398" y="3476"/>
                                  <a:pt x="3398" y="3476"/>
                                  <a:pt x="3398" y="3476"/>
                                </a:cubicBezTo>
                                <a:cubicBezTo>
                                  <a:pt x="3319" y="3476"/>
                                  <a:pt x="3319" y="3476"/>
                                  <a:pt x="3319" y="3476"/>
                                </a:cubicBezTo>
                                <a:cubicBezTo>
                                  <a:pt x="2845" y="3476"/>
                                  <a:pt x="2845" y="3476"/>
                                  <a:pt x="2845" y="3476"/>
                                </a:cubicBezTo>
                                <a:cubicBezTo>
                                  <a:pt x="2766" y="3476"/>
                                  <a:pt x="2766" y="3476"/>
                                  <a:pt x="2766" y="3476"/>
                                </a:cubicBezTo>
                                <a:cubicBezTo>
                                  <a:pt x="2292" y="3476"/>
                                  <a:pt x="2292" y="3476"/>
                                  <a:pt x="2292" y="3476"/>
                                </a:cubicBezTo>
                                <a:cubicBezTo>
                                  <a:pt x="2213" y="3476"/>
                                  <a:pt x="2213" y="3476"/>
                                  <a:pt x="2213" y="3476"/>
                                </a:cubicBezTo>
                                <a:cubicBezTo>
                                  <a:pt x="1739" y="3476"/>
                                  <a:pt x="1739" y="3476"/>
                                  <a:pt x="1739" y="3476"/>
                                </a:cubicBezTo>
                                <a:cubicBezTo>
                                  <a:pt x="1660" y="3476"/>
                                  <a:pt x="1660" y="3476"/>
                                  <a:pt x="1660" y="3476"/>
                                </a:cubicBezTo>
                                <a:cubicBezTo>
                                  <a:pt x="1186" y="3476"/>
                                  <a:pt x="1186" y="3476"/>
                                  <a:pt x="1186" y="3476"/>
                                </a:cubicBezTo>
                                <a:cubicBezTo>
                                  <a:pt x="1107" y="3476"/>
                                  <a:pt x="1107" y="3476"/>
                                  <a:pt x="1107" y="3476"/>
                                </a:cubicBezTo>
                                <a:cubicBezTo>
                                  <a:pt x="633" y="3476"/>
                                  <a:pt x="633" y="3476"/>
                                  <a:pt x="633" y="3476"/>
                                </a:cubicBezTo>
                                <a:cubicBezTo>
                                  <a:pt x="554" y="3476"/>
                                  <a:pt x="554" y="3476"/>
                                  <a:pt x="554" y="3476"/>
                                </a:cubicBezTo>
                                <a:cubicBezTo>
                                  <a:pt x="554" y="1733"/>
                                  <a:pt x="554" y="1733"/>
                                  <a:pt x="554" y="1733"/>
                                </a:cubicBezTo>
                                <a:cubicBezTo>
                                  <a:pt x="633" y="1733"/>
                                  <a:pt x="633" y="1733"/>
                                  <a:pt x="633" y="1733"/>
                                </a:cubicBezTo>
                                <a:cubicBezTo>
                                  <a:pt x="1107" y="1733"/>
                                  <a:pt x="1107" y="1733"/>
                                  <a:pt x="1107" y="1733"/>
                                </a:cubicBezTo>
                                <a:lnTo>
                                  <a:pt x="1186" y="1733"/>
                                </a:lnTo>
                                <a:close/>
                                <a:moveTo>
                                  <a:pt x="2845" y="3397"/>
                                </a:moveTo>
                                <a:cubicBezTo>
                                  <a:pt x="3319" y="3397"/>
                                  <a:pt x="3319" y="3397"/>
                                  <a:pt x="3319" y="3397"/>
                                </a:cubicBezTo>
                                <a:cubicBezTo>
                                  <a:pt x="3319" y="2923"/>
                                  <a:pt x="3319" y="2923"/>
                                  <a:pt x="3319" y="2923"/>
                                </a:cubicBezTo>
                                <a:cubicBezTo>
                                  <a:pt x="2845" y="2923"/>
                                  <a:pt x="2845" y="2923"/>
                                  <a:pt x="2845" y="2923"/>
                                </a:cubicBezTo>
                                <a:lnTo>
                                  <a:pt x="2845" y="3397"/>
                                </a:lnTo>
                                <a:close/>
                                <a:moveTo>
                                  <a:pt x="2845" y="2844"/>
                                </a:moveTo>
                                <a:cubicBezTo>
                                  <a:pt x="3319" y="2844"/>
                                  <a:pt x="3319" y="2844"/>
                                  <a:pt x="3319" y="2844"/>
                                </a:cubicBezTo>
                                <a:cubicBezTo>
                                  <a:pt x="3319" y="2370"/>
                                  <a:pt x="3319" y="2370"/>
                                  <a:pt x="3319" y="2370"/>
                                </a:cubicBezTo>
                                <a:cubicBezTo>
                                  <a:pt x="2845" y="2370"/>
                                  <a:pt x="2845" y="2370"/>
                                  <a:pt x="2845" y="2370"/>
                                </a:cubicBezTo>
                                <a:lnTo>
                                  <a:pt x="2845" y="2844"/>
                                </a:lnTo>
                                <a:close/>
                                <a:moveTo>
                                  <a:pt x="2845" y="2291"/>
                                </a:moveTo>
                                <a:cubicBezTo>
                                  <a:pt x="3319" y="2291"/>
                                  <a:pt x="3319" y="2291"/>
                                  <a:pt x="3319" y="2291"/>
                                </a:cubicBezTo>
                                <a:cubicBezTo>
                                  <a:pt x="3319" y="1812"/>
                                  <a:pt x="3319" y="1812"/>
                                  <a:pt x="3319" y="1812"/>
                                </a:cubicBezTo>
                                <a:cubicBezTo>
                                  <a:pt x="2845" y="1812"/>
                                  <a:pt x="2845" y="1812"/>
                                  <a:pt x="2845" y="1812"/>
                                </a:cubicBezTo>
                                <a:lnTo>
                                  <a:pt x="2845" y="2291"/>
                                </a:lnTo>
                                <a:close/>
                                <a:moveTo>
                                  <a:pt x="2292" y="3397"/>
                                </a:moveTo>
                                <a:cubicBezTo>
                                  <a:pt x="2766" y="3397"/>
                                  <a:pt x="2766" y="3397"/>
                                  <a:pt x="2766" y="3397"/>
                                </a:cubicBezTo>
                                <a:cubicBezTo>
                                  <a:pt x="2766" y="2923"/>
                                  <a:pt x="2766" y="2923"/>
                                  <a:pt x="2766" y="2923"/>
                                </a:cubicBezTo>
                                <a:cubicBezTo>
                                  <a:pt x="2292" y="2923"/>
                                  <a:pt x="2292" y="2923"/>
                                  <a:pt x="2292" y="2923"/>
                                </a:cubicBezTo>
                                <a:lnTo>
                                  <a:pt x="2292" y="3397"/>
                                </a:lnTo>
                                <a:close/>
                                <a:moveTo>
                                  <a:pt x="2292" y="2844"/>
                                </a:moveTo>
                                <a:cubicBezTo>
                                  <a:pt x="2766" y="2844"/>
                                  <a:pt x="2766" y="2844"/>
                                  <a:pt x="2766" y="2844"/>
                                </a:cubicBezTo>
                                <a:cubicBezTo>
                                  <a:pt x="2766" y="2370"/>
                                  <a:pt x="2766" y="2370"/>
                                  <a:pt x="2766" y="2370"/>
                                </a:cubicBezTo>
                                <a:cubicBezTo>
                                  <a:pt x="2292" y="2370"/>
                                  <a:pt x="2292" y="2370"/>
                                  <a:pt x="2292" y="2370"/>
                                </a:cubicBezTo>
                                <a:lnTo>
                                  <a:pt x="2292" y="2844"/>
                                </a:lnTo>
                                <a:close/>
                                <a:moveTo>
                                  <a:pt x="2292" y="2291"/>
                                </a:moveTo>
                                <a:cubicBezTo>
                                  <a:pt x="2766" y="2291"/>
                                  <a:pt x="2766" y="2291"/>
                                  <a:pt x="2766" y="2291"/>
                                </a:cubicBezTo>
                                <a:cubicBezTo>
                                  <a:pt x="2766" y="1812"/>
                                  <a:pt x="2766" y="1812"/>
                                  <a:pt x="2766" y="1812"/>
                                </a:cubicBezTo>
                                <a:cubicBezTo>
                                  <a:pt x="2292" y="1812"/>
                                  <a:pt x="2292" y="1812"/>
                                  <a:pt x="2292" y="1812"/>
                                </a:cubicBezTo>
                                <a:lnTo>
                                  <a:pt x="2292" y="2291"/>
                                </a:lnTo>
                                <a:close/>
                                <a:moveTo>
                                  <a:pt x="1739" y="3397"/>
                                </a:moveTo>
                                <a:cubicBezTo>
                                  <a:pt x="2213" y="3397"/>
                                  <a:pt x="2213" y="3397"/>
                                  <a:pt x="2213" y="3397"/>
                                </a:cubicBezTo>
                                <a:cubicBezTo>
                                  <a:pt x="2213" y="2923"/>
                                  <a:pt x="2213" y="2923"/>
                                  <a:pt x="2213" y="2923"/>
                                </a:cubicBezTo>
                                <a:cubicBezTo>
                                  <a:pt x="1739" y="2923"/>
                                  <a:pt x="1739" y="2923"/>
                                  <a:pt x="1739" y="2923"/>
                                </a:cubicBezTo>
                                <a:lnTo>
                                  <a:pt x="1739" y="3397"/>
                                </a:lnTo>
                                <a:close/>
                                <a:moveTo>
                                  <a:pt x="1739" y="2844"/>
                                </a:moveTo>
                                <a:cubicBezTo>
                                  <a:pt x="2213" y="2844"/>
                                  <a:pt x="2213" y="2844"/>
                                  <a:pt x="2213" y="2844"/>
                                </a:cubicBezTo>
                                <a:cubicBezTo>
                                  <a:pt x="2213" y="2370"/>
                                  <a:pt x="2213" y="2370"/>
                                  <a:pt x="2213" y="2370"/>
                                </a:cubicBezTo>
                                <a:cubicBezTo>
                                  <a:pt x="1739" y="2370"/>
                                  <a:pt x="1739" y="2370"/>
                                  <a:pt x="1739" y="2370"/>
                                </a:cubicBezTo>
                                <a:lnTo>
                                  <a:pt x="1739" y="2844"/>
                                </a:lnTo>
                                <a:close/>
                                <a:moveTo>
                                  <a:pt x="1739" y="2291"/>
                                </a:moveTo>
                                <a:cubicBezTo>
                                  <a:pt x="2213" y="2291"/>
                                  <a:pt x="2213" y="2291"/>
                                  <a:pt x="2213" y="2291"/>
                                </a:cubicBezTo>
                                <a:cubicBezTo>
                                  <a:pt x="2213" y="1812"/>
                                  <a:pt x="2213" y="1812"/>
                                  <a:pt x="2213" y="1812"/>
                                </a:cubicBezTo>
                                <a:cubicBezTo>
                                  <a:pt x="1739" y="1812"/>
                                  <a:pt x="1739" y="1812"/>
                                  <a:pt x="1739" y="1812"/>
                                </a:cubicBezTo>
                                <a:lnTo>
                                  <a:pt x="1739" y="2291"/>
                                </a:lnTo>
                                <a:close/>
                                <a:moveTo>
                                  <a:pt x="1186" y="3397"/>
                                </a:moveTo>
                                <a:cubicBezTo>
                                  <a:pt x="1660" y="3397"/>
                                  <a:pt x="1660" y="3397"/>
                                  <a:pt x="1660" y="3397"/>
                                </a:cubicBezTo>
                                <a:cubicBezTo>
                                  <a:pt x="1660" y="2923"/>
                                  <a:pt x="1660" y="2923"/>
                                  <a:pt x="1660" y="2923"/>
                                </a:cubicBezTo>
                                <a:cubicBezTo>
                                  <a:pt x="1186" y="2923"/>
                                  <a:pt x="1186" y="2923"/>
                                  <a:pt x="1186" y="2923"/>
                                </a:cubicBezTo>
                                <a:lnTo>
                                  <a:pt x="1186" y="3397"/>
                                </a:lnTo>
                                <a:close/>
                                <a:moveTo>
                                  <a:pt x="1186" y="2844"/>
                                </a:moveTo>
                                <a:cubicBezTo>
                                  <a:pt x="1660" y="2844"/>
                                  <a:pt x="1660" y="2844"/>
                                  <a:pt x="1660" y="2844"/>
                                </a:cubicBezTo>
                                <a:cubicBezTo>
                                  <a:pt x="1660" y="2370"/>
                                  <a:pt x="1660" y="2370"/>
                                  <a:pt x="1660" y="2370"/>
                                </a:cubicBezTo>
                                <a:cubicBezTo>
                                  <a:pt x="1186" y="2370"/>
                                  <a:pt x="1186" y="2370"/>
                                  <a:pt x="1186" y="2370"/>
                                </a:cubicBezTo>
                                <a:lnTo>
                                  <a:pt x="1186" y="2844"/>
                                </a:lnTo>
                                <a:close/>
                                <a:moveTo>
                                  <a:pt x="1186" y="2291"/>
                                </a:moveTo>
                                <a:cubicBezTo>
                                  <a:pt x="1660" y="2291"/>
                                  <a:pt x="1660" y="2291"/>
                                  <a:pt x="1660" y="2291"/>
                                </a:cubicBezTo>
                                <a:cubicBezTo>
                                  <a:pt x="1660" y="1812"/>
                                  <a:pt x="1660" y="1812"/>
                                  <a:pt x="1660" y="1812"/>
                                </a:cubicBezTo>
                                <a:cubicBezTo>
                                  <a:pt x="1186" y="1812"/>
                                  <a:pt x="1186" y="1812"/>
                                  <a:pt x="1186" y="1812"/>
                                </a:cubicBezTo>
                                <a:lnTo>
                                  <a:pt x="1186" y="2291"/>
                                </a:lnTo>
                                <a:close/>
                                <a:moveTo>
                                  <a:pt x="633" y="3397"/>
                                </a:moveTo>
                                <a:cubicBezTo>
                                  <a:pt x="1107" y="3397"/>
                                  <a:pt x="1107" y="3397"/>
                                  <a:pt x="1107" y="3397"/>
                                </a:cubicBezTo>
                                <a:cubicBezTo>
                                  <a:pt x="1107" y="2923"/>
                                  <a:pt x="1107" y="2923"/>
                                  <a:pt x="1107" y="2923"/>
                                </a:cubicBezTo>
                                <a:cubicBezTo>
                                  <a:pt x="633" y="2923"/>
                                  <a:pt x="633" y="2923"/>
                                  <a:pt x="633" y="2923"/>
                                </a:cubicBezTo>
                                <a:lnTo>
                                  <a:pt x="633" y="3397"/>
                                </a:lnTo>
                                <a:close/>
                                <a:moveTo>
                                  <a:pt x="633" y="2844"/>
                                </a:moveTo>
                                <a:cubicBezTo>
                                  <a:pt x="1107" y="2844"/>
                                  <a:pt x="1107" y="2844"/>
                                  <a:pt x="1107" y="2844"/>
                                </a:cubicBezTo>
                                <a:cubicBezTo>
                                  <a:pt x="1107" y="2370"/>
                                  <a:pt x="1107" y="2370"/>
                                  <a:pt x="1107" y="2370"/>
                                </a:cubicBezTo>
                                <a:cubicBezTo>
                                  <a:pt x="633" y="2370"/>
                                  <a:pt x="633" y="2370"/>
                                  <a:pt x="633" y="2370"/>
                                </a:cubicBezTo>
                                <a:lnTo>
                                  <a:pt x="633" y="2844"/>
                                </a:lnTo>
                                <a:close/>
                                <a:moveTo>
                                  <a:pt x="633" y="2291"/>
                                </a:moveTo>
                                <a:cubicBezTo>
                                  <a:pt x="1107" y="2291"/>
                                  <a:pt x="1107" y="2291"/>
                                  <a:pt x="1107" y="2291"/>
                                </a:cubicBezTo>
                                <a:cubicBezTo>
                                  <a:pt x="1107" y="1812"/>
                                  <a:pt x="1107" y="1812"/>
                                  <a:pt x="1107" y="1812"/>
                                </a:cubicBezTo>
                                <a:cubicBezTo>
                                  <a:pt x="633" y="1812"/>
                                  <a:pt x="633" y="1812"/>
                                  <a:pt x="633" y="1812"/>
                                </a:cubicBezTo>
                                <a:lnTo>
                                  <a:pt x="633" y="2291"/>
                                </a:lnTo>
                                <a:close/>
                                <a:moveTo>
                                  <a:pt x="0" y="711"/>
                                </a:moveTo>
                                <a:cubicBezTo>
                                  <a:pt x="0" y="493"/>
                                  <a:pt x="177" y="316"/>
                                  <a:pt x="396" y="316"/>
                                </a:cubicBezTo>
                                <a:cubicBezTo>
                                  <a:pt x="554" y="316"/>
                                  <a:pt x="554" y="316"/>
                                  <a:pt x="554" y="316"/>
                                </a:cubicBezTo>
                                <a:cubicBezTo>
                                  <a:pt x="554" y="1106"/>
                                  <a:pt x="554" y="1106"/>
                                  <a:pt x="554" y="1106"/>
                                </a:cubicBezTo>
                                <a:cubicBezTo>
                                  <a:pt x="870" y="1106"/>
                                  <a:pt x="858" y="1106"/>
                                  <a:pt x="1186" y="1106"/>
                                </a:cubicBezTo>
                                <a:cubicBezTo>
                                  <a:pt x="1186" y="316"/>
                                  <a:pt x="1186" y="316"/>
                                  <a:pt x="1186" y="316"/>
                                </a:cubicBezTo>
                                <a:cubicBezTo>
                                  <a:pt x="2766" y="316"/>
                                  <a:pt x="2766" y="316"/>
                                  <a:pt x="2766" y="316"/>
                                </a:cubicBezTo>
                                <a:cubicBezTo>
                                  <a:pt x="2766" y="1106"/>
                                  <a:pt x="2766" y="1106"/>
                                  <a:pt x="2766" y="1106"/>
                                </a:cubicBezTo>
                                <a:cubicBezTo>
                                  <a:pt x="3070" y="1106"/>
                                  <a:pt x="3070" y="1106"/>
                                  <a:pt x="3398" y="1106"/>
                                </a:cubicBezTo>
                                <a:cubicBezTo>
                                  <a:pt x="3398" y="316"/>
                                  <a:pt x="3398" y="316"/>
                                  <a:pt x="3398" y="316"/>
                                </a:cubicBezTo>
                                <a:cubicBezTo>
                                  <a:pt x="3556" y="316"/>
                                  <a:pt x="3556" y="316"/>
                                  <a:pt x="3556" y="316"/>
                                </a:cubicBezTo>
                                <a:cubicBezTo>
                                  <a:pt x="3774" y="316"/>
                                  <a:pt x="3951" y="493"/>
                                  <a:pt x="3951" y="711"/>
                                </a:cubicBezTo>
                                <a:cubicBezTo>
                                  <a:pt x="3951" y="1580"/>
                                  <a:pt x="3951" y="1580"/>
                                  <a:pt x="3951" y="1580"/>
                                </a:cubicBezTo>
                                <a:cubicBezTo>
                                  <a:pt x="2260" y="1580"/>
                                  <a:pt x="1897" y="1580"/>
                                  <a:pt x="0" y="1580"/>
                                </a:cubicBezTo>
                                <a:lnTo>
                                  <a:pt x="0" y="711"/>
                                </a:lnTo>
                                <a:close/>
                                <a:moveTo>
                                  <a:pt x="2845" y="237"/>
                                </a:moveTo>
                                <a:cubicBezTo>
                                  <a:pt x="2845" y="106"/>
                                  <a:pt x="2951" y="0"/>
                                  <a:pt x="3082" y="0"/>
                                </a:cubicBezTo>
                                <a:cubicBezTo>
                                  <a:pt x="3213" y="0"/>
                                  <a:pt x="3319" y="106"/>
                                  <a:pt x="3319" y="237"/>
                                </a:cubicBezTo>
                                <a:cubicBezTo>
                                  <a:pt x="3319" y="1027"/>
                                  <a:pt x="3319" y="1027"/>
                                  <a:pt x="3319" y="1027"/>
                                </a:cubicBezTo>
                                <a:cubicBezTo>
                                  <a:pt x="3319" y="1027"/>
                                  <a:pt x="3138" y="1027"/>
                                  <a:pt x="2845" y="1027"/>
                                </a:cubicBezTo>
                                <a:cubicBezTo>
                                  <a:pt x="2845" y="891"/>
                                  <a:pt x="2845" y="237"/>
                                  <a:pt x="2845" y="237"/>
                                </a:cubicBezTo>
                                <a:close/>
                                <a:moveTo>
                                  <a:pt x="633" y="237"/>
                                </a:moveTo>
                                <a:cubicBezTo>
                                  <a:pt x="633" y="106"/>
                                  <a:pt x="739" y="0"/>
                                  <a:pt x="870" y="0"/>
                                </a:cubicBezTo>
                                <a:cubicBezTo>
                                  <a:pt x="1001" y="0"/>
                                  <a:pt x="1107" y="106"/>
                                  <a:pt x="1107" y="237"/>
                                </a:cubicBezTo>
                                <a:cubicBezTo>
                                  <a:pt x="1107" y="1027"/>
                                  <a:pt x="1107" y="1027"/>
                                  <a:pt x="1107" y="1027"/>
                                </a:cubicBezTo>
                                <a:cubicBezTo>
                                  <a:pt x="1107" y="1027"/>
                                  <a:pt x="847" y="1027"/>
                                  <a:pt x="633" y="1027"/>
                                </a:cubicBezTo>
                                <a:cubicBezTo>
                                  <a:pt x="633" y="1072"/>
                                  <a:pt x="633" y="237"/>
                                  <a:pt x="633" y="2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-13.45pt;height:74pt;width:198.3pt;z-index:251675648;mso-width-relative:page;mso-height-relative:page;" coordorigin="0,5080" coordsize="2518780,939853" o:gfxdata="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">
                <o:lock v:ext="edit" aspectratio="f"/>
                <v:group id="Group 83" o:spid="_x0000_s1026" o:spt="203" style="position:absolute;left:2315580;top:5080;height:935355;width:203200;" coordorigin="2013796,8" coordsize="320,1473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KSO_Shape" o:spid="_x0000_s1026" o:spt="100" style="position:absolute;left:2013796;top:8;height:246;width:287;" filled="t" stroked="f" coordsize="648072,400516" o:gfxdata="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fFovugAAANw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40,0;80,51;64,51;65,52;65,87;60,95;47,95;47,61;33,61;33,95;20,95;15,87;15,52;15,51;0,51;40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013831;top:653;height:259;width:285;" filled="t" stroked="f" coordsize="63,57" o:gfxdata="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Jamu/&#10;AAAA3AAAAA8AAAAAAAAAAQAgAAAAIgAAAGRycy9kb3ducmV2LnhtbFBLAQIUABQAAAAIAIdO4kAz&#10;LwWeOwAAADkAAAAQAAAAAAAAAAEAIAAAAA4BAABkcnMvc2hhcGV4bWwueG1sUEsFBgAAAAAGAAYA&#10;WwEAALgDAAAAAA==&#10;" path="m0,55c0,55,0,57,4,57c3,54,11,45,11,45c11,45,25,54,40,39c54,23,44,11,63,0c17,10,7,24,8,43c12,34,24,22,34,17c17,29,5,47,0,55xe">
                    <v:path o:connectlocs="0,720678;51983,746883;142961,589643;519853,511025;818768,0;103970,563438;441876,222753;0,720678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013835;top:1296;height:185;width:276;" filled="t" stroked="f" coordsize="4974795,3320682" o:gfxdata="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KXR+8AAAA&#10;3A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3,3;4,4;6,3;9,6;0,6;3,3;0,0;3,3;0,6;0,0;9,0;9,6;6,3;9,0;0,0;9,0;4,4;0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186" o:spid="_x0000_s1026" o:spt="100" style="position:absolute;left:0;top:793168;height:151765;width:151130;" filled="t" stroked="f" coordsize="60,60" o:gfxdata="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go4+8AAAA&#10;3AAAAA8AAAAAAAAAAQAgAAAAIgAAAGRycy9kb3ducmV2LnhtbFBLAQIUABQAAAAIAIdO4kAzLwWe&#10;OwAAADkAAAAQAAAAAAAAAAEAIAAAAAsBAABkcnMvc2hhcGV4bWwueG1sUEsFBgAAAAAGAAYAWwEA&#10;ALUDAAAAAA==&#10;" path="m44,36c40,40,40,44,36,44c32,44,28,40,24,36c20,32,16,28,16,24c16,20,20,20,24,16c28,12,16,0,12,0c8,0,0,12,0,12c0,20,8,36,16,44c24,52,40,60,48,60c48,60,60,52,60,48c60,44,48,32,44,36e">
                  <v:path o:connectlocs="@0,@0;@0,@0;@0,@0;@0,@0;@0,@0;@0,0;0,@0;@0,@0;@0,@0;@0,@0;@0,@0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3" o:spid="_x0000_s1026" o:spt="100" style="position:absolute;left:8201;top:433543;height:134620;width:130810;" filled="t" stroked="f" coordsize="192,196" o:gfxdata="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i7bW5AAAA3AAA&#10;AA8AAAAAAAAAAQAgAAAAIgAAAGRycy9kb3ducmV2LnhtbFBLAQIUABQAAAAIAIdO4kAzLwWeOwAA&#10;ADkAAAAQAAAAAAAAAAEAIAAAAAgBAABkcnMvc2hhcGV4bWwueG1sUEsFBgAAAAAGAAYAWwEAALID&#10;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67310;65405,0;130810,67310;65405,134620;0,67310;113777,47391;113777,47391;114458,50825;68811,66623;64042,66623;40196,59067;66767,48078;67448,44644;67448,44644;64723,43270;33383,56320;33383,57007;27252,70744;29977,74865;27933,78986;21120,104399;13626,100278;23164,79673;19757,74865;23164,70057;28614,54946;17713,50825;17713,47391;63361,30907;68811,30907;113777,47391;64042,72804;64042,72804;68811,72804;98107,63188;98107,78986;95382,83107;37471,84480;35427,81733;37471,76238;34746,70744;34746,63188;64042,72804;64042,72804;64042,72804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KSO_Shape" o:spid="_x0000_s1026" o:spt="100" style="position:absolute;left:0;top:8201;height:146790;width:150566;v-text-anchor:middle-center;" filled="t" stroked="f" coordsize="3951,3950" o:gfxdata="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a/XUvQAA&#10;ANwAAAAPAAAAAAAAAAEAIAAAACIAAABkcnMvZG93bnJldi54bWxQSwECFAAUAAAACACHTuJAMy8F&#10;njsAAAA5AAAAEAAAAAAAAAABACAAAAAMAQAAZHJzL3NoYXBleG1sLnhtbFBLBQYAAAAABgAGAFsB&#10;AAC2AwAAAAA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<v:path o:connectlocs="0,58831796;4132924,54909679;64494570,54909679;68610117,58831796;28826319,28679458;39801175,28679458;57635262,28679458;57635262,57524436;39801175,57524436;28826319,57524436;10992194,57524436;10992194,28679458;49404130,56217039;49404130,48372804;57635262,47065444;49404130,47065444;57635262,29986855;39801175,56217039;39801175,48372804;48032306,47065444;39801175,47065444;48032306,29986855;30198181,56217039;30198181,48372804;38429313,47065444;30198181,47065444;38429313,29986855;20595188,56217039;20595188,48372804;28826319,47065444;20595188,47065444;28826319,29986855;10992194,56217039;10992194,48372804;19223326,47065444;10992194,47065444;19223326,29986855;0,11766351;9620332,18303226;48032306,5229477;59007124,5229477;68610117,26147461;49404130,3922117;57635262,16995866;10992194,3922117;19223326,1699586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-2490470</wp:posOffset>
                </wp:positionH>
                <wp:positionV relativeFrom="paragraph">
                  <wp:posOffset>18555335</wp:posOffset>
                </wp:positionV>
                <wp:extent cx="9212580" cy="529590"/>
                <wp:effectExtent l="0" t="0" r="7620" b="381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580" cy="5295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196.1pt;margin-top:1461.05pt;height:41.7pt;width:725.4pt;mso-position-horizontal-relative:margin;z-index:251691008;v-text-anchor:middle;mso-width-relative:page;mso-height-relative:page;" fillcolor="#2E75B6 [2408]" filled="t" stroked="f" coordsize="21600,21600" arcsize="0.166666666666667" o:gfxdata="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0IPkXdAAAADwEAAA8AAAAAAAAAAQAgAAAAIgAAAGRycy9kb3ducmV2LnhtbFBL&#10;AQIUABQAAAAIAIdO4kCotUx3YwIAAKoEAAAOAAAAAAAAAAEAIAAAACwBAABkcnMvZTJvRG9jLnht&#10;bFBLBQYAAAAABgAGAFkBAAABBg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-802640</wp:posOffset>
                </wp:positionH>
                <wp:positionV relativeFrom="paragraph">
                  <wp:posOffset>-774065</wp:posOffset>
                </wp:positionV>
                <wp:extent cx="4173855" cy="515620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515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/>
                                <w:bCs/>
                                <w:color w:val="2E75B6" w:themeColor="accent5" w:themeShade="BF"/>
                                <w:kern w:val="24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E75B6" w:themeColor="accent5" w:themeShade="BF"/>
                                <w:kern w:val="24"/>
                                <w:sz w:val="40"/>
                                <w:szCs w:val="52"/>
                              </w:rPr>
                              <w:t xml:space="preserve">逗西甘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Cs/>
                                <w:color w:val="2E75B6" w:themeColor="accent5" w:themeShade="BF"/>
                                <w:kern w:val="0"/>
                                <w:sz w:val="24"/>
                                <w:szCs w:val="64"/>
                              </w:rPr>
                              <w:t>考研目标：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"http://www.so.com/s?q=%E5%8E%A6%E9%97%A8%E5%A4%A7%E5%AD%A6&amp;ie=utf-8&amp;src=internal_wenda_recommend_textn"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E75B6" w:themeColor="accent5" w:themeShade="BF"/>
                                <w:kern w:val="0"/>
                                <w:sz w:val="24"/>
                                <w:szCs w:val="64"/>
                              </w:rPr>
                              <w:t>厦门大学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E75B6" w:themeColor="accent5" w:themeShade="BF"/>
                                <w:kern w:val="0"/>
                                <w:sz w:val="24"/>
                                <w:szCs w:val="64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Cs/>
                                <w:color w:val="2E75B6" w:themeColor="accent5" w:themeShade="BF"/>
                                <w:kern w:val="0"/>
                                <w:sz w:val="24"/>
                                <w:szCs w:val="64"/>
                              </w:rPr>
                              <w:t>工商管理专业</w:t>
                            </w:r>
                          </w:p>
                          <w:p>
                            <w:pPr>
                              <w:jc w:val="left"/>
                              <w:textAlignment w:val="baseline"/>
                              <w:rPr>
                                <w:b/>
                                <w:color w:val="2E75B6" w:themeColor="accent5" w:themeShade="B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pt;margin-top:-60.95pt;height:40.6pt;width:328.65pt;mso-position-horizontal-relative:margin;z-index:251676672;mso-width-relative:page;mso-height-relative:page;" filled="f" stroked="f" coordsize="21600,21600" o:gfxdata="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KkIjvZAAAADQEAAA8AAAAAAAAAAQAgAAAAIgAAAGRycy9kb3ducmV2LnhtbFBL&#10;AQIUABQAAAAIAIdO4kBC5i1cvAEAAGE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textAlignment w:val="baseline"/>
                        <w:rPr>
                          <w:rFonts w:hint="eastAsia" w:ascii="微软雅黑" w:hAnsi="微软雅黑" w:eastAsia="微软雅黑"/>
                          <w:bCs/>
                          <w:color w:val="2E75B6" w:themeColor="accent5" w:themeShade="BF"/>
                          <w:kern w:val="24"/>
                          <w:sz w:val="40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E75B6" w:themeColor="accent5" w:themeShade="BF"/>
                          <w:kern w:val="24"/>
                          <w:sz w:val="40"/>
                          <w:szCs w:val="52"/>
                        </w:rPr>
                        <w:t xml:space="preserve">逗西甘     </w:t>
                      </w:r>
                      <w:r>
                        <w:rPr>
                          <w:rFonts w:hint="eastAsia" w:ascii="微软雅黑" w:hAnsi="微软雅黑" w:eastAsia="微软雅黑" w:cs="Arial"/>
                          <w:bCs/>
                          <w:color w:val="2E75B6" w:themeColor="accent5" w:themeShade="BF"/>
                          <w:kern w:val="0"/>
                          <w:sz w:val="24"/>
                          <w:szCs w:val="64"/>
                        </w:rPr>
                        <w:t>考研目标：</w:t>
                      </w:r>
                      <w:r>
                        <w:fldChar w:fldCharType="begin"/>
                      </w:r>
                      <w:r>
                        <w:instrText xml:space="preserve"> HYPERLINK "http://www.so.com/s?q=%E5%8E%A6%E9%97%A8%E5%A4%A7%E5%AD%A6&amp;ie=utf-8&amp;src=internal_wenda_recommend_textn"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E75B6" w:themeColor="accent5" w:themeShade="BF"/>
                          <w:kern w:val="0"/>
                          <w:sz w:val="24"/>
                          <w:szCs w:val="64"/>
                        </w:rPr>
                        <w:t>厦门大学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E75B6" w:themeColor="accent5" w:themeShade="BF"/>
                          <w:kern w:val="0"/>
                          <w:sz w:val="24"/>
                          <w:szCs w:val="64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Arial"/>
                          <w:bCs/>
                          <w:color w:val="2E75B6" w:themeColor="accent5" w:themeShade="BF"/>
                          <w:kern w:val="0"/>
                          <w:sz w:val="24"/>
                          <w:szCs w:val="64"/>
                        </w:rPr>
                        <w:t>工商管理专业</w:t>
                      </w:r>
                    </w:p>
                    <w:p>
                      <w:pPr>
                        <w:jc w:val="left"/>
                        <w:textAlignment w:val="baseline"/>
                        <w:rPr>
                          <w:b/>
                          <w:color w:val="2E75B6" w:themeColor="accent5" w:themeShade="BF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4487545</wp:posOffset>
            </wp:positionH>
            <wp:positionV relativeFrom="paragraph">
              <wp:posOffset>9824720</wp:posOffset>
            </wp:positionV>
            <wp:extent cx="1219200" cy="1591310"/>
            <wp:effectExtent l="19050" t="19050" r="19050" b="27940"/>
            <wp:wrapNone/>
            <wp:docPr id="131" name="图片 131" descr="t011249cf8dd65bd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t011249cf8dd65bda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0" r="2724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913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</w:t>
      </w:r>
    </w:p>
    <w:p>
      <w:bookmarkStart w:id="0" w:name="_GoBack"/>
      <w:bookmarkEnd w:id="0"/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4699635</wp:posOffset>
            </wp:positionH>
            <wp:positionV relativeFrom="paragraph">
              <wp:posOffset>9234170</wp:posOffset>
            </wp:positionV>
            <wp:extent cx="2828925" cy="1422400"/>
            <wp:effectExtent l="0" t="0" r="0" b="0"/>
            <wp:wrapNone/>
            <wp:docPr id="83" name="图片 83" descr="华为 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华为  1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2304415</wp:posOffset>
                </wp:positionV>
                <wp:extent cx="1771650" cy="361315"/>
                <wp:effectExtent l="0" t="0" r="0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361315"/>
                          <a:chOff x="0" y="0"/>
                          <a:chExt cx="17721" cy="3615"/>
                        </a:xfrm>
                      </wpg:grpSpPr>
                      <wps:wsp>
                        <wps:cNvPr id="99" name="直角三角形 19"/>
                        <wps:cNvSpPr/>
                        <wps:spPr bwMode="auto">
                          <a:xfrm rot="10800000">
                            <a:off x="0" y="2673"/>
                            <a:ext cx="901" cy="942"/>
                          </a:xfrm>
                          <a:custGeom>
                            <a:avLst/>
                            <a:gdLst>
                              <a:gd name="T0" fmla="*/ 0 w 90145"/>
                              <a:gd name="T1" fmla="*/ 90099 h 90099"/>
                              <a:gd name="T2" fmla="*/ 0 w 90145"/>
                              <a:gd name="T3" fmla="*/ 0 h 90099"/>
                              <a:gd name="T4" fmla="*/ 90145 w 90145"/>
                              <a:gd name="T5" fmla="*/ 90099 h 90099"/>
                              <a:gd name="T6" fmla="*/ 0 w 90145"/>
                              <a:gd name="T7" fmla="*/ 90099 h 90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145" h="90099">
                                <a:moveTo>
                                  <a:pt x="0" y="90099"/>
                                </a:moveTo>
                                <a:lnTo>
                                  <a:pt x="0" y="0"/>
                                </a:lnTo>
                                <a:cubicBezTo>
                                  <a:pt x="47193" y="22413"/>
                                  <a:pt x="81359" y="56181"/>
                                  <a:pt x="90145" y="90099"/>
                                </a:cubicBezTo>
                                <a:lnTo>
                                  <a:pt x="0" y="9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五边形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1" cy="2670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0" w:lineRule="exact"/>
                                <w:jc w:val="distribute"/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实习经历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216000" tIns="45720" rIns="1800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05pt;margin-top:181.45pt;height:28.45pt;width:139.5pt;z-index:251666432;mso-width-relative:page;mso-height-relative:page;" coordsize="17721,3615" o:gfxdata="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CGMr8dsA&#10;AAAMAQAADwAAAAAAAAABACAAAAAiAAAAZHJzL2Rvd25yZXYueG1sUEsBAhQAFAAAAAgAh07iQLqV&#10;m4dWBAAAkAsAAA4AAAAAAAAAAQAgAAAAKgEAAGRycy9lMm9Eb2MueG1sUEsFBgAAAAAGAAYAWQEA&#10;APIHAAAAAA==&#10;">
                <o:lock v:ext="edit" aspectratio="f"/>
                <v:shape id="直角三角形 19" o:spid="_x0000_s1026" o:spt="100" style="position:absolute;left:0;top:2673;height:942;width:901;rotation:11796480f;v-text-anchor:middle;" fillcolor="#1F4E79 [1608]" filled="t" stroked="f" coordsize="90145,90099" o:gfxdata="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CRrvQAA&#10;ANsAAAAPAAAAAAAAAAEAIAAAACIAAABkcnMvZG93bnJldi54bWxQSwECFAAUAAAACACHTuJAMy8F&#10;njsAAAA5AAAAEAAAAAAAAAABACAAAAAMAQAAZHJzL3NoYXBleG1sLnhtbFBLBQYAAAAABgAGAFsB&#10;AAC2AwAAAAA=&#10;" path="m0,90099l0,0c47193,22413,81359,56181,90145,90099l0,90099xe">
                  <v:path o:connectlocs="0,942;0,0;901,942;0,942" o:connectangles="0,0,0,0"/>
                  <v:fill on="t" focussize="0,0"/>
                  <v:stroke on="f"/>
                  <v:imagedata o:title=""/>
                  <o:lock v:ext="edit" aspectratio="f"/>
                </v:shape>
                <v:shape id="五边形 16" o:spid="_x0000_s1026" style="position:absolute;left:0;top:0;height:2670;width:17721;v-text-anchor:middle;" fillcolor="#2E75B6 [2408]" filled="t" stroked="f" coordsize="17721,2670" o:gfxdata="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jdUc&#10;wAAAANwAAAAPAAAAAAAAAAEAIAAAACIAAABkcnMvZG93bnJldi54bWxQSwECFAAUAAAACACHTuJA&#10;My8FnjsAAAA5AAAAEAAAAAAAAAABACAAAAAPAQAAZHJzL3NoYXBleG1sLnhtbFBLBQYAAAAABgAG&#10;AFsBAAC5AwAAAAA=&#10;" path="m445,0l16386,0,17721,1335,17721,2670,0,2670,0,445c0,199,199,0,445,0xe">
                  <v:path textboxrect="0,0,17721,2670" o:connectlocs="17721,1335;8860,2670;0,1335;8860,0" o:connectangles="0,82,164,247"/>
                  <v:fill on="t" focussize="0,0"/>
                  <v:stroke on="f"/>
                  <v:imagedata o:title=""/>
                  <o:lock v:ext="edit" aspectratio="f"/>
                  <v:textbox inset="6mm,1.27mm,0.5mm,1.27mm">
                    <w:txbxContent>
                      <w:p>
                        <w:pPr>
                          <w:adjustRightInd w:val="0"/>
                          <w:snapToGrid w:val="0"/>
                          <w:spacing w:line="270" w:lineRule="exact"/>
                          <w:jc w:val="distribute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 xml:space="preserve">/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 xml:space="preserve">实习经历 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982980</wp:posOffset>
                </wp:positionV>
                <wp:extent cx="6507480" cy="1205865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20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 w:cs="Times New Roman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09-201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9.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06             北京师范大学珠海分校           电子商务专业（本科）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5" w:themeShade="BF"/>
                                <w:kern w:val="24"/>
                                <w:sz w:val="22"/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总分407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政治72，英语一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，数学三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电子商务综合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140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专业课程：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市场营销学、网络营销、网店运营管理、国际贸易理论、电子商务金融、电子商务法、电子商务概论、电子商务发展趋势、国际贸易理论与实务、人力资源管理、数据库原理等课程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77.4pt;height:94.95pt;width:512.4pt;z-index:251665408;v-text-anchor:middle;mso-width-relative:page;mso-height-relative:page;" filled="f" stroked="f" coordsize="21600,21600" o:gfxdata="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jboLt2gAAAAsB&#10;AAAPAAAAAAAAAAEAIAAAACIAAABkcnMvZG93bnJldi54bWxQSwECFAAUAAAACACHTuJAc0KrehkC&#10;AAAc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 w:cs="Times New Roman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09-201</w:t>
                      </w:r>
                      <w:r>
                        <w:rPr>
                          <w:rFonts w:ascii="微软雅黑" w:hAnsi="微软雅黑" w:eastAsia="微软雅黑" w:cs="Times New Roman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9.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06             北京师范大学珠海分校           电子商务专业（本科）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5" w:themeShade="BF"/>
                          <w:kern w:val="24"/>
                          <w:sz w:val="22"/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总分407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政治72，英语一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75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，数学三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电子商务综合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140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专业课程：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市场营销学、网络营销、网店运营管理、国际贸易理论、电子商务金融、电子商务法、电子商务概论、电子商务发展趋势、国际贸易理论与实务、人力资源管理、数据库原理等课程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2709545</wp:posOffset>
                </wp:positionV>
                <wp:extent cx="6590030" cy="2318385"/>
                <wp:effectExtent l="0" t="0" r="0" b="571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030" cy="231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2015.11-2016.05          佳能珠海有限公司               品牌推广专员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实习期间，主要推广佳能新产品，耐心地为消费者讲解产品的性能指标和操作方法，并结合消费者的心理，有目的地进行专门介绍，诱导其做出购买决策；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>2015.04-2015.10          珠海一统科技有限公司           网络营销员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在职期间，主要通过qq群和论坛发布产品信息，与有意向购买人员做详细的产品介绍，并提供优势的客户服务，促成交易；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兼职期间通过一系列的宣传推广，平均每月卖出各类电脑10余台，业绩受到上级领导的肯定，同时掌握了相关的销售技巧和线上推广方式等。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213.35pt;height:182.55pt;width:518.9pt;z-index:251667456;v-text-anchor:middle;mso-width-relative:page;mso-height-relative:page;" filled="f" stroked="f" coordsize="21600,21600" o:gfxdata="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kOlDdoAAAAL&#10;AQAADwAAAAAAAAABACAAAAAiAAAAZHJzL2Rvd25yZXYueG1sUEsBAhQAFAAAAAgAh07iQHFPck4a&#10;AgAAGgQAAA4AAAAAAAAAAQAgAAAAK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2015.11-2016.05          佳能珠海有限公司               品牌推广专员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实习期间，主要推广佳能新产品，耐心地为消费者讲解产品的性能指标和操作方法，并结合消费者的心理，有目的地进行专门介绍，诱导其做出购买决策；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>2015.04-2015.10          珠海一统科技有限公司           网络营销员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在职期间，主要通过qq群和论坛发布产品信息，与有意向购买人员做详细的产品介绍，并提供优势的客户服务，促成交易；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兼职期间通过一系列的宣传推广，平均每月卖出各类电脑10余台，业绩受到上级领导的肯定，同时掌握了相关的销售技巧和线上推广方式等。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5115560</wp:posOffset>
                </wp:positionV>
                <wp:extent cx="1771650" cy="361315"/>
                <wp:effectExtent l="0" t="0" r="0" b="63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361315"/>
                          <a:chOff x="0" y="0"/>
                          <a:chExt cx="17721" cy="3615"/>
                        </a:xfrm>
                      </wpg:grpSpPr>
                      <wps:wsp>
                        <wps:cNvPr id="91" name="直角三角形 19"/>
                        <wps:cNvSpPr/>
                        <wps:spPr bwMode="auto">
                          <a:xfrm rot="10800000">
                            <a:off x="0" y="2673"/>
                            <a:ext cx="901" cy="942"/>
                          </a:xfrm>
                          <a:custGeom>
                            <a:avLst/>
                            <a:gdLst>
                              <a:gd name="T0" fmla="*/ 0 w 90145"/>
                              <a:gd name="T1" fmla="*/ 90099 h 90099"/>
                              <a:gd name="T2" fmla="*/ 0 w 90145"/>
                              <a:gd name="T3" fmla="*/ 0 h 90099"/>
                              <a:gd name="T4" fmla="*/ 90145 w 90145"/>
                              <a:gd name="T5" fmla="*/ 90099 h 90099"/>
                              <a:gd name="T6" fmla="*/ 0 w 90145"/>
                              <a:gd name="T7" fmla="*/ 90099 h 90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145" h="90099">
                                <a:moveTo>
                                  <a:pt x="0" y="90099"/>
                                </a:moveTo>
                                <a:lnTo>
                                  <a:pt x="0" y="0"/>
                                </a:lnTo>
                                <a:cubicBezTo>
                                  <a:pt x="47193" y="22413"/>
                                  <a:pt x="81359" y="56181"/>
                                  <a:pt x="90145" y="90099"/>
                                </a:cubicBezTo>
                                <a:lnTo>
                                  <a:pt x="0" y="9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五边形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1" cy="2670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0" w:lineRule="exact"/>
                                <w:jc w:val="distribute"/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获奖证书 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216000" tIns="45720" rIns="1800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55pt;margin-top:402.8pt;height:28.45pt;width:139.5pt;z-index:251668480;mso-width-relative:page;mso-height-relative:page;" coordsize="17721,3615" o:gfxdata="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DRqL9y2wAA&#10;AAwBAAAPAAAAAAAAAAEAIAAAACIAAABkcnMvZG93bnJldi54bWxQSwECFAAUAAAACACHTuJAgpi+&#10;N1UEAACPCwAADgAAAAAAAAABACAAAAAqAQAAZHJzL2Uyb0RvYy54bWxQSwUGAAAAAAYABgBZAQAA&#10;8QcAAAAA&#10;">
                <o:lock v:ext="edit" aspectratio="f"/>
                <v:shape id="直角三角形 19" o:spid="_x0000_s1026" o:spt="100" style="position:absolute;left:0;top:2673;height:942;width:901;rotation:11796480f;v-text-anchor:middle;" fillcolor="#1F4E79 [1608]" filled="t" stroked="f" coordsize="90145,90099" o:gfxdata="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UihtvQAA&#10;ANsAAAAPAAAAAAAAAAEAIAAAACIAAABkcnMvZG93bnJldi54bWxQSwECFAAUAAAACACHTuJAMy8F&#10;njsAAAA5AAAAEAAAAAAAAAABACAAAAAMAQAAZHJzL3NoYXBleG1sLnhtbFBLBQYAAAAABgAGAFsB&#10;AAC2AwAAAAA=&#10;" path="m0,90099l0,0c47193,22413,81359,56181,90145,90099l0,90099xe">
                  <v:path o:connectlocs="0,942;0,0;901,942;0,942" o:connectangles="0,0,0,0"/>
                  <v:fill on="t" focussize="0,0"/>
                  <v:stroke on="f"/>
                  <v:imagedata o:title=""/>
                  <o:lock v:ext="edit" aspectratio="f"/>
                </v:shape>
                <v:shape id="五边形 67" o:spid="_x0000_s1026" style="position:absolute;left:0;top:0;height:2670;width:17721;v-text-anchor:middle;" fillcolor="#2E75B6 [2408]" filled="t" stroked="f" coordsize="17721,2670" o:gfxdata="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UuDy/&#10;AAAA2wAAAA8AAAAAAAAAAQAgAAAAIgAAAGRycy9kb3ducmV2LnhtbFBLAQIUABQAAAAIAIdO4kAz&#10;LwWeOwAAADkAAAAQAAAAAAAAAAEAIAAAAA4BAABkcnMvc2hhcGV4bWwueG1sUEsFBgAAAAAGAAYA&#10;WwEAALgDAAAAAA==&#10;" path="m445,0l16386,0,17721,1335,17721,2670,0,2670,0,445c0,199,199,0,445,0xe">
                  <v:path textboxrect="0,0,17721,2670" o:connectlocs="17721,1335;8860,2670;0,1335;8860,0" o:connectangles="0,82,164,247"/>
                  <v:fill on="t" focussize="0,0"/>
                  <v:stroke on="f"/>
                  <v:imagedata o:title=""/>
                  <o:lock v:ext="edit" aspectratio="f"/>
                  <v:textbox inset="6mm,1.27mm,0.5mm,1.27mm">
                    <w:txbxContent>
                      <w:p>
                        <w:pPr>
                          <w:adjustRightInd w:val="0"/>
                          <w:snapToGrid w:val="0"/>
                          <w:spacing w:line="270" w:lineRule="exact"/>
                          <w:jc w:val="distribute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 xml:space="preserve">/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获奖证书 /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5471160</wp:posOffset>
                </wp:positionV>
                <wp:extent cx="6590030" cy="211899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030" cy="211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widowControl/>
                              <w:snapToGrid w:val="0"/>
                              <w:spacing w:line="276" w:lineRule="auto"/>
                              <w:ind w:firstLine="0"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 xml:space="preserve">【大学生英语六级】    【国家计算机二级】    【电子商务大赛一等奖】   【校一等奖学金】   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年获得国家励志奖学金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年度荣获院级三好学生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年连续获得学院二等奖学金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年获得学院科技创新一等奖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年获得学院第三届大学生创新实践竞赛设计项目团队三等奖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年荣获管理学院学生会优秀干事和学生会学习部优秀干部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430.8pt;height:166.85pt;width:518.9pt;z-index:251669504;v-text-anchor:middle;mso-width-relative:page;mso-height-relative:page;" filled="f" stroked="f" coordsize="21600,21600" o:gfxdata="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nQ0ztoAAAAM&#10;AQAADwAAAAAAAAABACAAAAAiAAAAZHJzL2Rvd25yZXYueG1sUEsBAhQAFAAAAAgAh07iQNptNnca&#10;AgAAGgQAAA4AAAAAAAAAAQAgAAAAK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widowControl/>
                        <w:snapToGrid w:val="0"/>
                        <w:spacing w:line="276" w:lineRule="auto"/>
                        <w:ind w:firstLine="0"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 xml:space="preserve">【大学生英语六级】    【国家计算机二级】    【电子商务大赛一等奖】   【校一等奖学金】   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年获得国家励志奖学金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年度荣获院级三好学生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年连续获得学院二等奖学金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年获得学院科技创新一等奖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年获得学院第三届大学生创新实践竞赛设计项目团队三等奖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年荣获管理学院学生会优秀干事和学生会学习部优秀干部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7609840</wp:posOffset>
                </wp:positionV>
                <wp:extent cx="1771650" cy="361315"/>
                <wp:effectExtent l="0" t="0" r="0" b="63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361315"/>
                          <a:chOff x="0" y="0"/>
                          <a:chExt cx="17721" cy="3615"/>
                        </a:xfrm>
                      </wpg:grpSpPr>
                      <wps:wsp>
                        <wps:cNvPr id="87" name="直角三角形 19"/>
                        <wps:cNvSpPr/>
                        <wps:spPr bwMode="auto">
                          <a:xfrm rot="10800000">
                            <a:off x="0" y="2673"/>
                            <a:ext cx="901" cy="942"/>
                          </a:xfrm>
                          <a:custGeom>
                            <a:avLst/>
                            <a:gdLst>
                              <a:gd name="T0" fmla="*/ 0 w 90145"/>
                              <a:gd name="T1" fmla="*/ 90099 h 90099"/>
                              <a:gd name="T2" fmla="*/ 0 w 90145"/>
                              <a:gd name="T3" fmla="*/ 0 h 90099"/>
                              <a:gd name="T4" fmla="*/ 90145 w 90145"/>
                              <a:gd name="T5" fmla="*/ 90099 h 90099"/>
                              <a:gd name="T6" fmla="*/ 0 w 90145"/>
                              <a:gd name="T7" fmla="*/ 90099 h 90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145" h="90099">
                                <a:moveTo>
                                  <a:pt x="0" y="90099"/>
                                </a:moveTo>
                                <a:lnTo>
                                  <a:pt x="0" y="0"/>
                                </a:lnTo>
                                <a:cubicBezTo>
                                  <a:pt x="47193" y="22413"/>
                                  <a:pt x="81359" y="56181"/>
                                  <a:pt x="90145" y="90099"/>
                                </a:cubicBezTo>
                                <a:lnTo>
                                  <a:pt x="0" y="9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五边形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1" cy="2670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0" w:lineRule="exact"/>
                                <w:jc w:val="distribute"/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自我评价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216000" tIns="45720" rIns="1800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599.2pt;height:28.45pt;width:139.5pt;z-index:251670528;mso-width-relative:page;mso-height-relative:page;" coordsize="17721,3615" o:gfxdata="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GlNf&#10;RN0AAAAOAQAADwAAAAAAAAABACAAAAAiAAAAZHJzL2Rvd25yZXYueG1sUEsBAhQAFAAAAAgAh07i&#10;QGUAL1RXBAAAjwsAAA4AAAAAAAAAAQAgAAAALAEAAGRycy9lMm9Eb2MueG1sUEsFBgAAAAAGAAYA&#10;WQEAAPUHAAAAAA==&#10;">
                <o:lock v:ext="edit" aspectratio="f"/>
                <v:shape id="直角三角形 19" o:spid="_x0000_s1026" o:spt="100" style="position:absolute;left:0;top:2673;height:942;width:901;rotation:11796480f;v-text-anchor:middle;" fillcolor="#1F4E79 [1608]" filled="t" stroked="f" coordsize="90145,90099" o:gfxdata="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LoNfvQAA&#10;ANsAAAAPAAAAAAAAAAEAIAAAACIAAABkcnMvZG93bnJldi54bWxQSwECFAAUAAAACACHTuJAMy8F&#10;njsAAAA5AAAAEAAAAAAAAAABACAAAAAMAQAAZHJzL3NoYXBleG1sLnhtbFBLBQYAAAAABgAGAFsB&#10;AAC2AwAAAAA=&#10;" path="m0,90099l0,0c47193,22413,81359,56181,90145,90099l0,90099xe">
                  <v:path o:connectlocs="0,942;0,0;901,942;0,942" o:connectangles="0,0,0,0"/>
                  <v:fill on="t" focussize="0,0"/>
                  <v:stroke on="f"/>
                  <v:imagedata o:title=""/>
                  <o:lock v:ext="edit" aspectratio="f"/>
                </v:shape>
                <v:shape id="五边形 72" o:spid="_x0000_s1026" style="position:absolute;left:0;top:0;height:2670;width:17721;v-text-anchor:middle;" fillcolor="#2E75B6 [2408]" filled="t" stroked="f" coordsize="17721,2670" o:gfxdata="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RkLugAAANsA&#10;AAAPAAAAAAAAAAEAIAAAACIAAABkcnMvZG93bnJldi54bWxQSwECFAAUAAAACACHTuJAMy8FnjsA&#10;AAA5AAAAEAAAAAAAAAABACAAAAAJAQAAZHJzL3NoYXBleG1sLnhtbFBLBQYAAAAABgAGAFsBAACz&#10;AwAAAAA=&#10;" path="m445,0l16386,0,17721,1335,17721,2670,0,2670,0,445c0,199,199,0,445,0xe">
                  <v:path textboxrect="0,0,17721,2670" o:connectlocs="17721,1335;8860,2670;0,1335;8860,0" o:connectangles="0,82,164,247"/>
                  <v:fill on="t" focussize="0,0"/>
                  <v:stroke on="f"/>
                  <v:imagedata o:title=""/>
                  <o:lock v:ext="edit" aspectratio="f"/>
                  <v:textbox inset="6mm,1.27mm,0.5mm,1.27mm">
                    <w:txbxContent>
                      <w:p>
                        <w:pPr>
                          <w:adjustRightInd w:val="0"/>
                          <w:snapToGrid w:val="0"/>
                          <w:spacing w:line="270" w:lineRule="exact"/>
                          <w:jc w:val="distribute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 xml:space="preserve">/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 xml:space="preserve">自我评价 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8015605</wp:posOffset>
                </wp:positionV>
                <wp:extent cx="6590030" cy="123952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030" cy="12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学习能力：勤奋刻苦，实践经历丰富，并多次获得各类奖项；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计算机技能：熟练使用Microsoft office办公软件，熟悉Word、Excel、PPT的各项操作；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英语技能：水平较好，能够查找、阅读英文文献等；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业余爱好：喜欢跑步，看书，打羽毛球等体育运动，喜善于交际，乐于尝试新事物。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pt;margin-top:631.15pt;height:97.6pt;width:518.9pt;z-index:251671552;v-text-anchor:middle;mso-width-relative:page;mso-height-relative:page;" filled="f" stroked="f" coordsize="21600,21600" o:gfxdata="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k3NDNsA&#10;AAANAQAADwAAAAAAAAABACAAAAAiAAAAZHJzL2Rvd25yZXYueG1sUEsBAhQAFAAAAAgAh07iQEGN&#10;s0QcAgAAGgQAAA4AAAAAAAAAAQAgAAAAKg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学习能力：勤奋刻苦，实践经历丰富，并多次获得各类奖项；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计算机技能：熟练使用Microsoft office办公软件，熟悉Word、Excel、PPT的各项操作；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英语技能：水平较好，能够查找、阅读英文文献等；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业余爱好：喜欢跑步，看书，打羽毛球等体育运动，喜善于交际，乐于尝试新事物。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613410</wp:posOffset>
                </wp:positionV>
                <wp:extent cx="0" cy="8651875"/>
                <wp:effectExtent l="0" t="0" r="38100" b="3556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5163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35pt;margin-top:48.3pt;height:681.25pt;width:0pt;z-index:251660288;mso-width-relative:page;mso-height-relative:page;" filled="f" stroked="t" coordsize="21600,21600" o:gfxdata="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lNMOnaAAAADQEAAA8AAAAAAAAAAQAgAAAAIgAAAGRycy9kb3du&#10;cmV2LnhtbFBLAQIUABQAAAAIAIdO4kAUaApI/QEAAN4DAAAOAAAAAAAAAAEAIAAAACkBAABkcnMv&#10;ZTJvRG9jLnhtbFBLBQYAAAAABgAGAFkBAACYBQAAAAA=&#10;">
                <v:fill on="f" focussize="0,0"/>
                <v:stroke weight="1pt" color="#2E75B6 [2408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545465</wp:posOffset>
                </wp:positionV>
                <wp:extent cx="1771650" cy="360680"/>
                <wp:effectExtent l="0" t="0" r="0" b="127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360680"/>
                          <a:chOff x="0" y="0"/>
                          <a:chExt cx="17721" cy="3615"/>
                        </a:xfrm>
                      </wpg:grpSpPr>
                      <wps:wsp>
                        <wps:cNvPr id="103" name="直角三角形 19"/>
                        <wps:cNvSpPr/>
                        <wps:spPr bwMode="auto">
                          <a:xfrm rot="10800000">
                            <a:off x="0" y="2673"/>
                            <a:ext cx="901" cy="942"/>
                          </a:xfrm>
                          <a:custGeom>
                            <a:avLst/>
                            <a:gdLst>
                              <a:gd name="T0" fmla="*/ 0 w 90145"/>
                              <a:gd name="T1" fmla="*/ 90099 h 90099"/>
                              <a:gd name="T2" fmla="*/ 0 w 90145"/>
                              <a:gd name="T3" fmla="*/ 0 h 90099"/>
                              <a:gd name="T4" fmla="*/ 90145 w 90145"/>
                              <a:gd name="T5" fmla="*/ 90099 h 90099"/>
                              <a:gd name="T6" fmla="*/ 0 w 90145"/>
                              <a:gd name="T7" fmla="*/ 90099 h 900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145" h="90099">
                                <a:moveTo>
                                  <a:pt x="0" y="90099"/>
                                </a:moveTo>
                                <a:lnTo>
                                  <a:pt x="0" y="0"/>
                                </a:lnTo>
                                <a:cubicBezTo>
                                  <a:pt x="47193" y="22413"/>
                                  <a:pt x="81359" y="56181"/>
                                  <a:pt x="90145" y="90099"/>
                                </a:cubicBezTo>
                                <a:lnTo>
                                  <a:pt x="0" y="9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" name="五边形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1" cy="2670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0" w:lineRule="exact"/>
                                <w:jc w:val="distribute"/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教育背景 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216000" tIns="45720" rIns="1800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pt;margin-top:42.95pt;height:28.4pt;width:139.5pt;z-index:251664384;mso-width-relative:page;mso-height-relative:page;" coordsize="17721,3615" o:gfxdata="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B5yBoq&#10;2wAAAAsBAAAPAAAAAAAAAAEAIAAAACIAAABkcnMvZG93bnJldi54bWxQSwECFAAUAAAACACHTuJA&#10;ulwTTFgEAACSCwAADgAAAAAAAAABACAAAAAqAQAAZHJzL2Uyb0RvYy54bWxQSwUGAAAAAAYABgBZ&#10;AQAA9AcAAAAA&#10;">
                <o:lock v:ext="edit" aspectratio="f"/>
                <v:shape id="直角三角形 19" o:spid="_x0000_s1026" o:spt="100" style="position:absolute;left:0;top:2673;height:942;width:901;rotation:11796480f;v-text-anchor:middle;" fillcolor="#1F4E79 [1608]" filled="t" stroked="f" coordsize="90145,90099" o:gfxdata="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GbW68AAAA&#10;3AAAAA8AAAAAAAAAAQAgAAAAIgAAAGRycy9kb3ducmV2LnhtbFBLAQIUABQAAAAIAIdO4kAzLwWe&#10;OwAAADkAAAAQAAAAAAAAAAEAIAAAAAsBAABkcnMvc2hhcGV4bWwueG1sUEsFBgAAAAAGAAYAWwEA&#10;ALUDAAAAAA==&#10;" path="m0,90099l0,0c47193,22413,81359,56181,90145,90099l0,90099xe">
                  <v:path o:connectlocs="0,942;0,0;901,942;0,942" o:connectangles="0,0,0,0"/>
                  <v:fill on="t" focussize="0,0"/>
                  <v:stroke on="f"/>
                  <v:imagedata o:title=""/>
                  <o:lock v:ext="edit" aspectratio="f"/>
                </v:shape>
                <v:shape id="五边形 7" o:spid="_x0000_s1026" style="position:absolute;left:0;top:0;height:2670;width:17721;v-text-anchor:middle;" fillcolor="#2E75B6 [2408]" filled="t" stroked="f" coordsize="17721,2670" o:gfxdata="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20x+8AAAA&#10;3AAAAA8AAAAAAAAAAQAgAAAAIgAAAGRycy9kb3ducmV2LnhtbFBLAQIUABQAAAAIAIdO4kAzLwWe&#10;OwAAADkAAAAQAAAAAAAAAAEAIAAAAAsBAABkcnMvc2hhcGV4bWwueG1sUEsFBgAAAAAGAAYAWwEA&#10;ALUDAAAAAA==&#10;" path="m445,0l16386,0,17721,1335,17721,2670,0,2670,0,445c0,199,199,0,445,0xe">
                  <v:path textboxrect="0,0,17721,2670" o:connectlocs="17721,1335;8860,2670;0,1335;8860,0" o:connectangles="0,82,164,247"/>
                  <v:fill on="t" focussize="0,0"/>
                  <v:stroke on="f"/>
                  <v:imagedata o:title=""/>
                  <o:lock v:ext="edit" aspectratio="f"/>
                  <v:textbox inset="6mm,1.27mm,0.5mm,1.27mm">
                    <w:txbxContent>
                      <w:p>
                        <w:pPr>
                          <w:adjustRightInd w:val="0"/>
                          <w:snapToGrid w:val="0"/>
                          <w:spacing w:line="270" w:lineRule="exact"/>
                          <w:jc w:val="distribute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 xml:space="preserve">/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教育背景 /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075F"/>
    <w:multiLevelType w:val="multilevel"/>
    <w:tmpl w:val="13BA075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236374D"/>
    <w:multiLevelType w:val="multilevel"/>
    <w:tmpl w:val="2236374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B3F82"/>
    <w:rsid w:val="000013CA"/>
    <w:rsid w:val="0003187F"/>
    <w:rsid w:val="0008129F"/>
    <w:rsid w:val="000B6547"/>
    <w:rsid w:val="000E353B"/>
    <w:rsid w:val="001A342D"/>
    <w:rsid w:val="00243203"/>
    <w:rsid w:val="003D11B2"/>
    <w:rsid w:val="004C1B93"/>
    <w:rsid w:val="006C6C73"/>
    <w:rsid w:val="007041AD"/>
    <w:rsid w:val="007E3E96"/>
    <w:rsid w:val="0084129D"/>
    <w:rsid w:val="008E39FF"/>
    <w:rsid w:val="009771B0"/>
    <w:rsid w:val="00A04A0E"/>
    <w:rsid w:val="00A175B4"/>
    <w:rsid w:val="00A34438"/>
    <w:rsid w:val="00A550B1"/>
    <w:rsid w:val="00B95F76"/>
    <w:rsid w:val="00BA7286"/>
    <w:rsid w:val="00C36A44"/>
    <w:rsid w:val="00EC4C8C"/>
    <w:rsid w:val="047479B9"/>
    <w:rsid w:val="2A26326A"/>
    <w:rsid w:val="580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51853350-22af-4b7f-abf3-bae56ce1c6a3\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0</Words>
  <Characters>0</Characters>
  <Lines>1</Lines>
  <Paragraphs>1</Paragraphs>
  <TotalTime>123</TotalTime>
  <ScaleCrop>false</ScaleCrop>
  <LinksUpToDate>false</LinksUpToDate>
  <CharactersWithSpaces>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2022-01-10T07:48:00Z</dcterms:created>
  <dc:creator>Mr Lee</dc:creator>
  <cp:lastModifiedBy>Mr Lee</cp:lastModifiedBy>
  <dcterms:modified xsi:type="dcterms:W3CDTF">2022-01-10T13:15:43Z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1.0_3XIEiud822KCxD+J75Xh32k4pajEEzozqnlSjV/siSJPpCEWi+9t2W47DRKLgEfkT3RlgTdlasrD7gbsrhSzJg==</vt:lpwstr>
  </property>
  <property fmtid="{D5CDD505-2E9C-101B-9397-08002B2CF9AE}" pid="3" name="KSOTemplateUUID">
    <vt:lpwstr>v1.0_mb_IgbiGYCB7tygu5xNce24XA==</vt:lpwstr>
  </property>
  <property fmtid="{D5CDD505-2E9C-101B-9397-08002B2CF9AE}" pid="4" name="KSOProductBuildVer">
    <vt:lpwstr>2052-11.1.0.10072</vt:lpwstr>
  </property>
</Properties>
</file>