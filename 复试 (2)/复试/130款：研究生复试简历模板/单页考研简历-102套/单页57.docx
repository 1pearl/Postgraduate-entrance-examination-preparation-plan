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-652145</wp:posOffset>
            </wp:positionV>
            <wp:extent cx="1038225" cy="1471295"/>
            <wp:effectExtent l="15875" t="50800" r="69850" b="20955"/>
            <wp:wrapNone/>
            <wp:docPr id="22" name="图片 22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71295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165735</wp:posOffset>
                </wp:positionV>
                <wp:extent cx="4658360" cy="44005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360" cy="4400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年龄：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24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现居地：浙江杭州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000-0000-0000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2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 w:firstLine="420" w:firstLineChars="20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dark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0.5pt;margin-top:13.05pt;height:34.65pt;width:366.8pt;z-index:251657216;mso-width-relative:page;mso-height-relative:page;" filled="f" stroked="f" coordsize="21600,21600" o:gfxdata="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7cUb1wAAAAkBAAAPAAAA&#10;AAAAAAEAIAAAACIAAABkcnMvZG93bnJldi54bWxQSwECFAAUAAAACACHTuJAIK92Od0BAACjAwAA&#10;DgAAAAAAAAABACAAAAAmAQAAZHJzL2Uyb0RvYy54bWxQSwUGAAAAAAYABgBZAQAAd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年龄：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24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现居地：浙江杭州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000-0000-0000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auto"/>
                          <w:kern w:val="24"/>
                          <w:sz w:val="21"/>
                          <w:szCs w:val="21"/>
                        </w:rPr>
                        <w:t xml:space="preserve">                          </w:t>
                      </w:r>
                    </w:p>
                    <w:p>
                      <w:pPr>
                        <w:pStyle w:val="4"/>
                        <w:kinsoku/>
                        <w:ind w:left="0" w:firstLine="420" w:firstLineChars="200"/>
                        <w:jc w:val="both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kinsoku/>
                        <w:ind w:left="0" w:firstLine="420" w:firstLineChars="200"/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dark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               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41108480" behindDoc="0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-909955</wp:posOffset>
                </wp:positionV>
                <wp:extent cx="7568565" cy="101600"/>
                <wp:effectExtent l="0" t="0" r="635" b="0"/>
                <wp:wrapNone/>
                <wp:docPr id="4" name="缺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855" y="67945"/>
                          <a:ext cx="7568565" cy="101600"/>
                        </a:xfrm>
                        <a:prstGeom prst="plaqu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1" type="#_x0000_t21" style="position:absolute;left:0pt;margin-left:-89.8pt;margin-top:-71.65pt;height:8pt;width:595.95pt;z-index:2041108480;v-text-anchor:middle;mso-width-relative:page;mso-height-relative:page;" fillcolor="#2E75B6 [2404]" filled="t" stroked="f" coordsize="21600,21600" o:gfxdata="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S6SJHaAAAADwEAAA8AAAAAAAAAAQAgAAAAIgAAAGRycy9kb3ducmV2LnhtbFBLAQIU&#10;ABQAAAAIAIdO4kBdTuinnAIAAAkFAAAOAAAAAAAAAAEAIAAAACkBAABkcnMvZTJvRG9jLnhtbFBL&#10;BQYAAAAABgAGAFkBAAA3BgAAAAA=&#10;" adj="36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65792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-554355</wp:posOffset>
                </wp:positionV>
                <wp:extent cx="1551940" cy="4635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248920"/>
                          <a:ext cx="155194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96"/>
                                <w:lang w:eastAsia="zh-CN"/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95pt;margin-top:-43.65pt;height:36.5pt;width:122.2pt;z-index:-1150309376;mso-width-relative:page;mso-height-relative:page;" filled="f" stroked="f" coordsize="21600,21600" o:gfxdata="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vYlivcAAAADAEAAA8AAAAAAAAA&#10;AQAgAAAAIgAAAGRycy9kb3ducmV2LnhtbFBLAQIUABQAAAAIAIdO4kDR+rRE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9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96"/>
                          <w:lang w:eastAsia="zh-CN"/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42693376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-541655</wp:posOffset>
                </wp:positionV>
                <wp:extent cx="2104390" cy="4184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报考院校：浙江大学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05pt;margin-top:-42.65pt;height:32.95pt;width:165.7pt;z-index:1742693376;mso-width-relative:page;mso-height-relative:page;" filled="f" stroked="f" coordsize="21600,21600" o:gfxdata="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52rK9wAAAALAQAADwAAAAAAAAABACAAAAAiAAAA&#10;ZHJzL2Rvd25yZXYueG1sUEsBAhQAFAAAAAgAh07iQHk+yhc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报考院校：浙江大学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44308787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95250</wp:posOffset>
                </wp:positionV>
                <wp:extent cx="155575" cy="167005"/>
                <wp:effectExtent l="0" t="0" r="15875" b="4445"/>
                <wp:wrapNone/>
                <wp:docPr id="155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55575" cy="167005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7" o:spid="_x0000_s1026" o:spt="100" style="position:absolute;left:0pt;flip:x;margin-left:152.55pt;margin-top:7.5pt;height:13.15pt;width:12.25pt;z-index:-1851879424;mso-width-relative:page;mso-height-relative:page;" fillcolor="#FFFFFF [3212]" filled="t" stroked="f" coordsize="104,130" o:gfxdata="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lOmGO9YAAAAJAQAADwAAAAAAAAABACAAAAAiAAAAZHJzL2Rvd25yZXYueG1sUEsB&#10;AhQAFAAAAAgAh07iQBjPDPhqBAAArw8AAA4AAAAAAAAAAQAgAAAAJQEAAGRycy9lMm9Eb2MueG1s&#10;UEsFBgAAAAAGAAYAWQEAAAEIAAAAAA==&#10;" path="m104,56c102,101,53,130,53,130c53,130,10,105,2,67c0,62,0,56,0,51c0,23,23,0,52,0c81,0,104,23,104,51c104,53,104,55,104,56xm52,19c36,19,23,31,23,47c23,63,36,75,52,75c68,75,81,63,81,47c81,31,68,19,52,19xm52,19c52,19,52,19,52,19e">
                <v:path o:connectlocs="155575,71940;79283,167005;2991,86071;0,65517;77787,0;155575,65517;155575,71940;77787,24408;34406,60378;77787,96349;121168,60378;77787,24408;77787,24408;77787,2440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41109504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158750</wp:posOffset>
                </wp:positionV>
                <wp:extent cx="122555" cy="140335"/>
                <wp:effectExtent l="0" t="0" r="4445" b="1206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403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2" y="0"/>
                            </a:cxn>
                            <a:cxn ang="0">
                              <a:pos x="11" y="0"/>
                            </a:cxn>
                            <a:cxn ang="0">
                              <a:pos x="0" y="12"/>
                            </a:cxn>
                            <a:cxn ang="0">
                              <a:pos x="0" y="27"/>
                            </a:cxn>
                            <a:cxn ang="0">
                              <a:pos x="2" y="27"/>
                            </a:cxn>
                            <a:cxn ang="0">
                              <a:pos x="7" y="32"/>
                            </a:cxn>
                            <a:cxn ang="0">
                              <a:pos x="2" y="37"/>
                            </a:cxn>
                            <a:cxn ang="0">
                              <a:pos x="0" y="37"/>
                            </a:cxn>
                            <a:cxn ang="0">
                              <a:pos x="0" y="52"/>
                            </a:cxn>
                            <a:cxn ang="0">
                              <a:pos x="2" y="52"/>
                            </a:cxn>
                            <a:cxn ang="0">
                              <a:pos x="7" y="57"/>
                            </a:cxn>
                            <a:cxn ang="0">
                              <a:pos x="2" y="62"/>
                            </a:cxn>
                            <a:cxn ang="0">
                              <a:pos x="0" y="62"/>
                            </a:cxn>
                            <a:cxn ang="0">
                              <a:pos x="0" y="76"/>
                            </a:cxn>
                            <a:cxn ang="0">
                              <a:pos x="2" y="76"/>
                            </a:cxn>
                            <a:cxn ang="0">
                              <a:pos x="7" y="81"/>
                            </a:cxn>
                            <a:cxn ang="0">
                              <a:pos x="2" y="86"/>
                            </a:cxn>
                            <a:cxn ang="0">
                              <a:pos x="0" y="86"/>
                            </a:cxn>
                            <a:cxn ang="0">
                              <a:pos x="0" y="101"/>
                            </a:cxn>
                            <a:cxn ang="0">
                              <a:pos x="11" y="113"/>
                            </a:cxn>
                            <a:cxn ang="0">
                              <a:pos x="92" y="113"/>
                            </a:cxn>
                            <a:cxn ang="0">
                              <a:pos x="103" y="101"/>
                            </a:cxn>
                            <a:cxn ang="0">
                              <a:pos x="103" y="12"/>
                            </a:cxn>
                            <a:cxn ang="0">
                              <a:pos x="92" y="0"/>
                            </a:cxn>
                            <a:cxn ang="0">
                              <a:pos x="76" y="94"/>
                            </a:cxn>
                            <a:cxn ang="0">
                              <a:pos x="43" y="67"/>
                            </a:cxn>
                            <a:cxn ang="0">
                              <a:pos x="37" y="25"/>
                            </a:cxn>
                            <a:cxn ang="0">
                              <a:pos x="53" y="28"/>
                            </a:cxn>
                            <a:cxn ang="0">
                              <a:pos x="49" y="43"/>
                            </a:cxn>
                            <a:cxn ang="0">
                              <a:pos x="53" y="61"/>
                            </a:cxn>
                            <a:cxn ang="0">
                              <a:pos x="67" y="75"/>
                            </a:cxn>
                            <a:cxn ang="0">
                              <a:pos x="82" y="78"/>
                            </a:cxn>
                            <a:cxn ang="0">
                              <a:pos x="76" y="94"/>
                            </a:cxn>
                            <a:cxn ang="0">
                              <a:pos x="76" y="94"/>
                            </a:cxn>
                            <a:cxn ang="0">
                              <a:pos x="76" y="94"/>
                            </a:cxn>
                          </a:cxnLst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00.05pt;margin-top:12.5pt;height:11.05pt;width:9.65pt;z-index:2041109504;mso-width-relative:page;mso-height-relative:page;" fillcolor="#2E75B6 [2404]" filled="t" stroked="f" coordsize="103,113" o:gfxdata="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765094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148590</wp:posOffset>
                </wp:positionV>
                <wp:extent cx="139700" cy="138430"/>
                <wp:effectExtent l="0" t="0" r="0" b="1270"/>
                <wp:wrapNone/>
                <wp:docPr id="180" name="任意多边形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39700" cy="1384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7" y="113"/>
                            </a:cxn>
                            <a:cxn ang="0">
                              <a:pos x="0" y="57"/>
                            </a:cxn>
                            <a:cxn ang="0">
                              <a:pos x="57" y="0"/>
                            </a:cxn>
                            <a:cxn ang="0">
                              <a:pos x="113" y="57"/>
                            </a:cxn>
                            <a:cxn ang="0">
                              <a:pos x="57" y="113"/>
                            </a:cxn>
                            <a:cxn ang="0">
                              <a:pos x="57" y="20"/>
                            </a:cxn>
                            <a:cxn ang="0">
                              <a:pos x="28" y="49"/>
                            </a:cxn>
                            <a:cxn ang="0">
                              <a:pos x="57" y="94"/>
                            </a:cxn>
                            <a:cxn ang="0">
                              <a:pos x="85" y="49"/>
                            </a:cxn>
                            <a:cxn ang="0">
                              <a:pos x="57" y="20"/>
                            </a:cxn>
                            <a:cxn ang="0">
                              <a:pos x="40" y="49"/>
                            </a:cxn>
                            <a:cxn ang="0">
                              <a:pos x="57" y="31"/>
                            </a:cxn>
                            <a:cxn ang="0">
                              <a:pos x="74" y="49"/>
                            </a:cxn>
                            <a:cxn ang="0">
                              <a:pos x="57" y="66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  <a:cxn ang="0">
                              <a:pos x="40" y="49"/>
                            </a:cxn>
                          </a:cxnLst>
                          <a:pathLst>
                            <a:path w="113" h="113">
                              <a:moveTo>
                                <a:pt x="57" y="113"/>
                              </a:moveTo>
                              <a:cubicBezTo>
                                <a:pt x="25" y="113"/>
                                <a:pt x="0" y="88"/>
                                <a:pt x="0" y="57"/>
                              </a:cubicBezTo>
                              <a:cubicBezTo>
                                <a:pt x="0" y="25"/>
                                <a:pt x="25" y="0"/>
                                <a:pt x="57" y="0"/>
                              </a:cubicBezTo>
                              <a:cubicBezTo>
                                <a:pt x="88" y="0"/>
                                <a:pt x="113" y="25"/>
                                <a:pt x="113" y="57"/>
                              </a:cubicBezTo>
                              <a:cubicBezTo>
                                <a:pt x="113" y="88"/>
                                <a:pt x="88" y="113"/>
                                <a:pt x="57" y="113"/>
                              </a:cubicBezTo>
                              <a:close/>
                              <a:moveTo>
                                <a:pt x="57" y="20"/>
                              </a:moveTo>
                              <a:cubicBezTo>
                                <a:pt x="41" y="20"/>
                                <a:pt x="28" y="33"/>
                                <a:pt x="28" y="49"/>
                              </a:cubicBezTo>
                              <a:cubicBezTo>
                                <a:pt x="28" y="65"/>
                                <a:pt x="57" y="94"/>
                                <a:pt x="57" y="94"/>
                              </a:cubicBezTo>
                              <a:cubicBezTo>
                                <a:pt x="57" y="94"/>
                                <a:pt x="85" y="65"/>
                                <a:pt x="85" y="49"/>
                              </a:cubicBezTo>
                              <a:cubicBezTo>
                                <a:pt x="85" y="33"/>
                                <a:pt x="72" y="20"/>
                                <a:pt x="57" y="20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39"/>
                                <a:pt x="47" y="31"/>
                                <a:pt x="57" y="31"/>
                              </a:cubicBezTo>
                              <a:cubicBezTo>
                                <a:pt x="66" y="31"/>
                                <a:pt x="74" y="39"/>
                                <a:pt x="74" y="49"/>
                              </a:cubicBezTo>
                              <a:cubicBezTo>
                                <a:pt x="74" y="58"/>
                                <a:pt x="66" y="66"/>
                                <a:pt x="57" y="66"/>
                              </a:cubicBezTo>
                              <a:cubicBezTo>
                                <a:pt x="47" y="66"/>
                                <a:pt x="40" y="58"/>
                                <a:pt x="40" y="49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63.75pt;margin-top:11.7pt;height:10.9pt;width:11pt;z-index:637650944;mso-width-relative:page;mso-height-relative:page;" fillcolor="#2E75B6 [2404]" filled="t" stroked="f" coordsize="113,113" o:gfxdata="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5c2wi2AAAAAkBAAAPAAAAAAAAAAEAIAAAACIAAABkcnMvZG93bnJldi54bWxQSwEC&#10;FAAUAAAACACHTuJABxzpqYMDAACJDAAADgAAAAAAAAABACAAAAAnAQAAZHJzL2Uyb0RvYy54bWxQ&#10;SwUGAAAAAAYABgBZAQAAHAc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<v:path o:connectlocs="57,113;0,57;57,0;113,57;57,113;57,20;28,49;57,94;85,49;57,20;40,49;57,31;74,49;57,66;40,49;40,49;40,49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760179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155575</wp:posOffset>
                </wp:positionV>
                <wp:extent cx="113665" cy="140335"/>
                <wp:effectExtent l="0" t="0" r="635" b="12065"/>
                <wp:wrapNone/>
                <wp:docPr id="125" name="任意多边形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13665" cy="1403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2287" y="235874"/>
                            </a:cxn>
                            <a:cxn ang="0">
                              <a:pos x="232287" y="262678"/>
                            </a:cxn>
                            <a:cxn ang="0">
                              <a:pos x="220458" y="275544"/>
                            </a:cxn>
                            <a:cxn ang="0">
                              <a:pos x="182818" y="283049"/>
                            </a:cxn>
                            <a:cxn ang="0">
                              <a:pos x="135501" y="287338"/>
                            </a:cxn>
                            <a:cxn ang="0">
                              <a:pos x="96786" y="286265"/>
                            </a:cxn>
                            <a:cxn ang="0">
                              <a:pos x="50544" y="283049"/>
                            </a:cxn>
                            <a:cxn ang="0">
                              <a:pos x="12904" y="277688"/>
                            </a:cxn>
                            <a:cxn ang="0">
                              <a:pos x="1075" y="260534"/>
                            </a:cxn>
                            <a:cxn ang="0">
                              <a:pos x="10754" y="213359"/>
                            </a:cxn>
                            <a:cxn ang="0">
                              <a:pos x="46242" y="199421"/>
                            </a:cxn>
                            <a:cxn ang="0">
                              <a:pos x="73127" y="184410"/>
                            </a:cxn>
                            <a:cxn ang="0">
                              <a:pos x="78504" y="170472"/>
                            </a:cxn>
                            <a:cxn ang="0">
                              <a:pos x="74202" y="151174"/>
                            </a:cxn>
                            <a:cxn ang="0">
                              <a:pos x="61298" y="138308"/>
                            </a:cxn>
                            <a:cxn ang="0">
                              <a:pos x="54845" y="122225"/>
                            </a:cxn>
                            <a:cxn ang="0">
                              <a:pos x="51619" y="115792"/>
                            </a:cxn>
                            <a:cxn ang="0">
                              <a:pos x="46242" y="98638"/>
                            </a:cxn>
                            <a:cxn ang="0">
                              <a:pos x="48393" y="86844"/>
                            </a:cxn>
                            <a:cxn ang="0">
                              <a:pos x="53770" y="45030"/>
                            </a:cxn>
                            <a:cxn ang="0">
                              <a:pos x="74202" y="12865"/>
                            </a:cxn>
                            <a:cxn ang="0">
                              <a:pos x="102163" y="1072"/>
                            </a:cxn>
                            <a:cxn ang="0">
                              <a:pos x="127973" y="2144"/>
                            </a:cxn>
                            <a:cxn ang="0">
                              <a:pos x="139802" y="8577"/>
                            </a:cxn>
                            <a:cxn ang="0">
                              <a:pos x="150556" y="12865"/>
                            </a:cxn>
                            <a:cxn ang="0">
                              <a:pos x="161310" y="16082"/>
                            </a:cxn>
                            <a:cxn ang="0">
                              <a:pos x="177441" y="42886"/>
                            </a:cxn>
                            <a:cxn ang="0">
                              <a:pos x="183894" y="86844"/>
                            </a:cxn>
                            <a:cxn ang="0">
                              <a:pos x="186045" y="95421"/>
                            </a:cxn>
                            <a:cxn ang="0">
                              <a:pos x="183894" y="113648"/>
                            </a:cxn>
                            <a:cxn ang="0">
                              <a:pos x="177441" y="122225"/>
                            </a:cxn>
                            <a:cxn ang="0">
                              <a:pos x="170989" y="138308"/>
                            </a:cxn>
                            <a:cxn ang="0">
                              <a:pos x="158084" y="151174"/>
                            </a:cxn>
                            <a:cxn ang="0">
                              <a:pos x="152707" y="169400"/>
                            </a:cxn>
                            <a:cxn ang="0">
                              <a:pos x="161310" y="187627"/>
                            </a:cxn>
                            <a:cxn ang="0">
                              <a:pos x="190346" y="199421"/>
                            </a:cxn>
                            <a:cxn ang="0">
                              <a:pos x="220458" y="212287"/>
                            </a:cxn>
                            <a:cxn ang="0">
                              <a:pos x="129048" y="214431"/>
                            </a:cxn>
                            <a:cxn ang="0">
                              <a:pos x="126897" y="206926"/>
                            </a:cxn>
                            <a:cxn ang="0">
                              <a:pos x="108615" y="202637"/>
                            </a:cxn>
                            <a:cxn ang="0">
                              <a:pos x="103238" y="210142"/>
                            </a:cxn>
                            <a:cxn ang="0">
                              <a:pos x="107540" y="220864"/>
                            </a:cxn>
                            <a:cxn ang="0">
                              <a:pos x="108615" y="233730"/>
                            </a:cxn>
                            <a:cxn ang="0">
                              <a:pos x="104314" y="255173"/>
                            </a:cxn>
                            <a:cxn ang="0">
                              <a:pos x="105389" y="265894"/>
                            </a:cxn>
                            <a:cxn ang="0">
                              <a:pos x="112917" y="274472"/>
                            </a:cxn>
                            <a:cxn ang="0">
                              <a:pos x="120445" y="274472"/>
                            </a:cxn>
                            <a:cxn ang="0">
                              <a:pos x="127973" y="266967"/>
                            </a:cxn>
                            <a:cxn ang="0">
                              <a:pos x="127973" y="256245"/>
                            </a:cxn>
                            <a:cxn ang="0">
                              <a:pos x="123671" y="234802"/>
                            </a:cxn>
                            <a:cxn ang="0">
                              <a:pos x="124747" y="221936"/>
                            </a:cxn>
                            <a:cxn ang="0">
                              <a:pos x="129048" y="214431"/>
                            </a:cxn>
                          </a:cxnLst>
                          <a:pathLst>
                            <a:path w="217" h="268">
                              <a:moveTo>
                                <a:pt x="214" y="210"/>
                              </a:moveTo>
                              <a:cubicBezTo>
                                <a:pt x="214" y="212"/>
                                <a:pt x="215" y="216"/>
                                <a:pt x="216" y="220"/>
                              </a:cubicBezTo>
                              <a:cubicBezTo>
                                <a:pt x="216" y="224"/>
                                <a:pt x="217" y="228"/>
                                <a:pt x="217" y="233"/>
                              </a:cubicBezTo>
                              <a:cubicBezTo>
                                <a:pt x="217" y="237"/>
                                <a:pt x="216" y="241"/>
                                <a:pt x="216" y="245"/>
                              </a:cubicBezTo>
                              <a:cubicBezTo>
                                <a:pt x="215" y="248"/>
                                <a:pt x="214" y="251"/>
                                <a:pt x="212" y="253"/>
                              </a:cubicBezTo>
                              <a:cubicBezTo>
                                <a:pt x="211" y="255"/>
                                <a:pt x="209" y="256"/>
                                <a:pt x="205" y="257"/>
                              </a:cubicBezTo>
                              <a:cubicBezTo>
                                <a:pt x="201" y="258"/>
                                <a:pt x="196" y="260"/>
                                <a:pt x="190" y="261"/>
                              </a:cubicBezTo>
                              <a:cubicBezTo>
                                <a:pt x="184" y="262"/>
                                <a:pt x="177" y="263"/>
                                <a:pt x="170" y="264"/>
                              </a:cubicBezTo>
                              <a:cubicBezTo>
                                <a:pt x="163" y="265"/>
                                <a:pt x="155" y="265"/>
                                <a:pt x="148" y="266"/>
                              </a:cubicBezTo>
                              <a:cubicBezTo>
                                <a:pt x="141" y="267"/>
                                <a:pt x="133" y="267"/>
                                <a:pt x="126" y="268"/>
                              </a:cubicBezTo>
                              <a:cubicBezTo>
                                <a:pt x="119" y="268"/>
                                <a:pt x="113" y="268"/>
                                <a:pt x="108" y="268"/>
                              </a:cubicBezTo>
                              <a:cubicBezTo>
                                <a:pt x="103" y="268"/>
                                <a:pt x="97" y="268"/>
                                <a:pt x="90" y="267"/>
                              </a:cubicBezTo>
                              <a:cubicBezTo>
                                <a:pt x="83" y="267"/>
                                <a:pt x="76" y="267"/>
                                <a:pt x="69" y="266"/>
                              </a:cubicBezTo>
                              <a:cubicBezTo>
                                <a:pt x="61" y="265"/>
                                <a:pt x="54" y="265"/>
                                <a:pt x="47" y="264"/>
                              </a:cubicBezTo>
                              <a:cubicBezTo>
                                <a:pt x="40" y="263"/>
                                <a:pt x="33" y="262"/>
                                <a:pt x="27" y="261"/>
                              </a:cubicBezTo>
                              <a:cubicBezTo>
                                <a:pt x="22" y="260"/>
                                <a:pt x="16" y="259"/>
                                <a:pt x="12" y="259"/>
                              </a:cubicBezTo>
                              <a:cubicBezTo>
                                <a:pt x="8" y="258"/>
                                <a:pt x="6" y="257"/>
                                <a:pt x="5" y="256"/>
                              </a:cubicBezTo>
                              <a:cubicBezTo>
                                <a:pt x="3" y="254"/>
                                <a:pt x="1" y="250"/>
                                <a:pt x="1" y="243"/>
                              </a:cubicBezTo>
                              <a:cubicBezTo>
                                <a:pt x="0" y="236"/>
                                <a:pt x="0" y="226"/>
                                <a:pt x="2" y="215"/>
                              </a:cubicBezTo>
                              <a:cubicBezTo>
                                <a:pt x="3" y="208"/>
                                <a:pt x="5" y="203"/>
                                <a:pt x="10" y="199"/>
                              </a:cubicBezTo>
                              <a:cubicBezTo>
                                <a:pt x="14" y="196"/>
                                <a:pt x="19" y="193"/>
                                <a:pt x="25" y="191"/>
                              </a:cubicBezTo>
                              <a:cubicBezTo>
                                <a:pt x="31" y="189"/>
                                <a:pt x="37" y="187"/>
                                <a:pt x="43" y="186"/>
                              </a:cubicBezTo>
                              <a:cubicBezTo>
                                <a:pt x="49" y="184"/>
                                <a:pt x="55" y="182"/>
                                <a:pt x="59" y="179"/>
                              </a:cubicBezTo>
                              <a:cubicBezTo>
                                <a:pt x="63" y="176"/>
                                <a:pt x="66" y="174"/>
                                <a:pt x="68" y="172"/>
                              </a:cubicBezTo>
                              <a:cubicBezTo>
                                <a:pt x="70" y="170"/>
                                <a:pt x="71" y="168"/>
                                <a:pt x="72" y="166"/>
                              </a:cubicBezTo>
                              <a:cubicBezTo>
                                <a:pt x="73" y="164"/>
                                <a:pt x="73" y="161"/>
                                <a:pt x="73" y="159"/>
                              </a:cubicBezTo>
                              <a:cubicBezTo>
                                <a:pt x="73" y="157"/>
                                <a:pt x="73" y="154"/>
                                <a:pt x="73" y="151"/>
                              </a:cubicBezTo>
                              <a:cubicBezTo>
                                <a:pt x="73" y="147"/>
                                <a:pt x="71" y="144"/>
                                <a:pt x="69" y="141"/>
                              </a:cubicBezTo>
                              <a:cubicBezTo>
                                <a:pt x="67" y="139"/>
                                <a:pt x="64" y="137"/>
                                <a:pt x="61" y="134"/>
                              </a:cubicBezTo>
                              <a:cubicBezTo>
                                <a:pt x="59" y="133"/>
                                <a:pt x="58" y="131"/>
                                <a:pt x="57" y="129"/>
                              </a:cubicBezTo>
                              <a:cubicBezTo>
                                <a:pt x="56" y="127"/>
                                <a:pt x="55" y="124"/>
                                <a:pt x="54" y="122"/>
                              </a:cubicBezTo>
                              <a:cubicBezTo>
                                <a:pt x="53" y="120"/>
                                <a:pt x="52" y="117"/>
                                <a:pt x="51" y="114"/>
                              </a:cubicBezTo>
                              <a:cubicBezTo>
                                <a:pt x="51" y="113"/>
                                <a:pt x="50" y="113"/>
                                <a:pt x="50" y="112"/>
                              </a:cubicBezTo>
                              <a:cubicBezTo>
                                <a:pt x="49" y="111"/>
                                <a:pt x="48" y="109"/>
                                <a:pt x="48" y="108"/>
                              </a:cubicBezTo>
                              <a:cubicBezTo>
                                <a:pt x="47" y="106"/>
                                <a:pt x="46" y="104"/>
                                <a:pt x="45" y="101"/>
                              </a:cubicBezTo>
                              <a:cubicBezTo>
                                <a:pt x="44" y="97"/>
                                <a:pt x="43" y="95"/>
                                <a:pt x="43" y="92"/>
                              </a:cubicBezTo>
                              <a:cubicBezTo>
                                <a:pt x="43" y="90"/>
                                <a:pt x="43" y="88"/>
                                <a:pt x="43" y="86"/>
                              </a:cubicBezTo>
                              <a:cubicBezTo>
                                <a:pt x="43" y="84"/>
                                <a:pt x="44" y="82"/>
                                <a:pt x="45" y="81"/>
                              </a:cubicBezTo>
                              <a:cubicBezTo>
                                <a:pt x="45" y="74"/>
                                <a:pt x="45" y="67"/>
                                <a:pt x="46" y="60"/>
                              </a:cubicBezTo>
                              <a:cubicBezTo>
                                <a:pt x="47" y="55"/>
                                <a:pt x="48" y="48"/>
                                <a:pt x="50" y="42"/>
                              </a:cubicBezTo>
                              <a:cubicBezTo>
                                <a:pt x="51" y="35"/>
                                <a:pt x="54" y="29"/>
                                <a:pt x="58" y="24"/>
                              </a:cubicBezTo>
                              <a:cubicBezTo>
                                <a:pt x="62" y="19"/>
                                <a:pt x="65" y="15"/>
                                <a:pt x="69" y="12"/>
                              </a:cubicBezTo>
                              <a:cubicBezTo>
                                <a:pt x="73" y="9"/>
                                <a:pt x="78" y="6"/>
                                <a:pt x="82" y="5"/>
                              </a:cubicBezTo>
                              <a:cubicBezTo>
                                <a:pt x="86" y="3"/>
                                <a:pt x="91" y="2"/>
                                <a:pt x="95" y="1"/>
                              </a:cubicBezTo>
                              <a:cubicBezTo>
                                <a:pt x="100" y="0"/>
                                <a:pt x="104" y="0"/>
                                <a:pt x="108" y="0"/>
                              </a:cubicBezTo>
                              <a:cubicBezTo>
                                <a:pt x="113" y="0"/>
                                <a:pt x="116" y="1"/>
                                <a:pt x="119" y="2"/>
                              </a:cubicBezTo>
                              <a:cubicBezTo>
                                <a:pt x="122" y="2"/>
                                <a:pt x="124" y="3"/>
                                <a:pt x="126" y="4"/>
                              </a:cubicBezTo>
                              <a:cubicBezTo>
                                <a:pt x="128" y="5"/>
                                <a:pt x="129" y="6"/>
                                <a:pt x="130" y="8"/>
                              </a:cubicBezTo>
                              <a:cubicBezTo>
                                <a:pt x="132" y="9"/>
                                <a:pt x="133" y="10"/>
                                <a:pt x="134" y="12"/>
                              </a:cubicBezTo>
                              <a:cubicBezTo>
                                <a:pt x="140" y="12"/>
                                <a:pt x="140" y="12"/>
                                <a:pt x="140" y="12"/>
                              </a:cubicBezTo>
                              <a:cubicBezTo>
                                <a:pt x="142" y="12"/>
                                <a:pt x="143" y="12"/>
                                <a:pt x="145" y="12"/>
                              </a:cubicBezTo>
                              <a:cubicBezTo>
                                <a:pt x="147" y="13"/>
                                <a:pt x="148" y="14"/>
                                <a:pt x="150" y="15"/>
                              </a:cubicBezTo>
                              <a:cubicBezTo>
                                <a:pt x="151" y="16"/>
                                <a:pt x="153" y="18"/>
                                <a:pt x="155" y="21"/>
                              </a:cubicBezTo>
                              <a:cubicBezTo>
                                <a:pt x="160" y="27"/>
                                <a:pt x="163" y="33"/>
                                <a:pt x="165" y="40"/>
                              </a:cubicBezTo>
                              <a:cubicBezTo>
                                <a:pt x="167" y="47"/>
                                <a:pt x="169" y="53"/>
                                <a:pt x="170" y="60"/>
                              </a:cubicBezTo>
                              <a:cubicBezTo>
                                <a:pt x="171" y="67"/>
                                <a:pt x="171" y="74"/>
                                <a:pt x="171" y="81"/>
                              </a:cubicBezTo>
                              <a:cubicBezTo>
                                <a:pt x="172" y="82"/>
                                <a:pt x="172" y="83"/>
                                <a:pt x="172" y="84"/>
                              </a:cubicBezTo>
                              <a:cubicBezTo>
                                <a:pt x="173" y="86"/>
                                <a:pt x="173" y="87"/>
                                <a:pt x="173" y="89"/>
                              </a:cubicBezTo>
                              <a:cubicBezTo>
                                <a:pt x="173" y="91"/>
                                <a:pt x="173" y="94"/>
                                <a:pt x="172" y="97"/>
                              </a:cubicBezTo>
                              <a:cubicBezTo>
                                <a:pt x="172" y="100"/>
                                <a:pt x="171" y="103"/>
                                <a:pt x="171" y="106"/>
                              </a:cubicBezTo>
                              <a:cubicBezTo>
                                <a:pt x="170" y="108"/>
                                <a:pt x="169" y="110"/>
                                <a:pt x="168" y="111"/>
                              </a:cubicBezTo>
                              <a:cubicBezTo>
                                <a:pt x="167" y="112"/>
                                <a:pt x="166" y="113"/>
                                <a:pt x="165" y="114"/>
                              </a:cubicBezTo>
                              <a:cubicBezTo>
                                <a:pt x="164" y="117"/>
                                <a:pt x="163" y="120"/>
                                <a:pt x="162" y="122"/>
                              </a:cubicBezTo>
                              <a:cubicBezTo>
                                <a:pt x="161" y="124"/>
                                <a:pt x="160" y="127"/>
                                <a:pt x="159" y="129"/>
                              </a:cubicBezTo>
                              <a:cubicBezTo>
                                <a:pt x="158" y="131"/>
                                <a:pt x="157" y="133"/>
                                <a:pt x="155" y="134"/>
                              </a:cubicBezTo>
                              <a:cubicBezTo>
                                <a:pt x="152" y="137"/>
                                <a:pt x="149" y="139"/>
                                <a:pt x="147" y="141"/>
                              </a:cubicBezTo>
                              <a:cubicBezTo>
                                <a:pt x="145" y="143"/>
                                <a:pt x="143" y="146"/>
                                <a:pt x="143" y="150"/>
                              </a:cubicBezTo>
                              <a:cubicBezTo>
                                <a:pt x="142" y="153"/>
                                <a:pt x="142" y="156"/>
                                <a:pt x="142" y="158"/>
                              </a:cubicBezTo>
                              <a:cubicBezTo>
                                <a:pt x="142" y="161"/>
                                <a:pt x="143" y="164"/>
                                <a:pt x="144" y="167"/>
                              </a:cubicBezTo>
                              <a:cubicBezTo>
                                <a:pt x="146" y="170"/>
                                <a:pt x="148" y="172"/>
                                <a:pt x="150" y="175"/>
                              </a:cubicBezTo>
                              <a:cubicBezTo>
                                <a:pt x="153" y="177"/>
                                <a:pt x="157" y="179"/>
                                <a:pt x="162" y="181"/>
                              </a:cubicBezTo>
                              <a:cubicBezTo>
                                <a:pt x="167" y="183"/>
                                <a:pt x="172" y="185"/>
                                <a:pt x="177" y="186"/>
                              </a:cubicBezTo>
                              <a:cubicBezTo>
                                <a:pt x="182" y="188"/>
                                <a:pt x="187" y="189"/>
                                <a:pt x="192" y="191"/>
                              </a:cubicBezTo>
                              <a:cubicBezTo>
                                <a:pt x="197" y="193"/>
                                <a:pt x="202" y="195"/>
                                <a:pt x="205" y="198"/>
                              </a:cubicBezTo>
                              <a:cubicBezTo>
                                <a:pt x="209" y="201"/>
                                <a:pt x="212" y="205"/>
                                <a:pt x="214" y="21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1" y="199"/>
                                <a:pt x="121" y="198"/>
                                <a:pt x="120" y="196"/>
                              </a:cubicBezTo>
                              <a:cubicBezTo>
                                <a:pt x="120" y="195"/>
                                <a:pt x="119" y="194"/>
                                <a:pt x="118" y="193"/>
                              </a:cubicBezTo>
                              <a:cubicBezTo>
                                <a:pt x="117" y="192"/>
                                <a:pt x="116" y="190"/>
                                <a:pt x="115" y="189"/>
                              </a:cubicBezTo>
                              <a:cubicBezTo>
                                <a:pt x="101" y="189"/>
                                <a:pt x="101" y="189"/>
                                <a:pt x="101" y="189"/>
                              </a:cubicBezTo>
                              <a:cubicBezTo>
                                <a:pt x="100" y="190"/>
                                <a:pt x="99" y="192"/>
                                <a:pt x="98" y="193"/>
                              </a:cubicBezTo>
                              <a:cubicBezTo>
                                <a:pt x="97" y="194"/>
                                <a:pt x="97" y="195"/>
                                <a:pt x="96" y="196"/>
                              </a:cubicBezTo>
                              <a:cubicBezTo>
                                <a:pt x="96" y="197"/>
                                <a:pt x="96" y="198"/>
                                <a:pt x="96" y="199"/>
                              </a:cubicBezTo>
                              <a:cubicBezTo>
                                <a:pt x="98" y="202"/>
                                <a:pt x="99" y="204"/>
                                <a:pt x="100" y="206"/>
                              </a:cubicBezTo>
                              <a:cubicBezTo>
                                <a:pt x="101" y="208"/>
                                <a:pt x="102" y="210"/>
                                <a:pt x="103" y="211"/>
                              </a:cubicBezTo>
                              <a:cubicBezTo>
                                <a:pt x="103" y="213"/>
                                <a:pt x="102" y="215"/>
                                <a:pt x="101" y="218"/>
                              </a:cubicBezTo>
                              <a:cubicBezTo>
                                <a:pt x="101" y="222"/>
                                <a:pt x="100" y="225"/>
                                <a:pt x="99" y="228"/>
                              </a:cubicBezTo>
                              <a:cubicBezTo>
                                <a:pt x="99" y="232"/>
                                <a:pt x="98" y="235"/>
                                <a:pt x="97" y="238"/>
                              </a:cubicBezTo>
                              <a:cubicBezTo>
                                <a:pt x="97" y="241"/>
                                <a:pt x="97" y="243"/>
                                <a:pt x="97" y="245"/>
                              </a:cubicBezTo>
                              <a:cubicBezTo>
                                <a:pt x="97" y="246"/>
                                <a:pt x="97" y="247"/>
                                <a:pt x="98" y="248"/>
                              </a:cubicBezTo>
                              <a:cubicBezTo>
                                <a:pt x="99" y="250"/>
                                <a:pt x="100" y="251"/>
                                <a:pt x="101" y="252"/>
                              </a:cubicBezTo>
                              <a:cubicBezTo>
                                <a:pt x="102" y="254"/>
                                <a:pt x="103" y="255"/>
                                <a:pt x="105" y="256"/>
                              </a:cubicBezTo>
                              <a:cubicBezTo>
                                <a:pt x="106" y="257"/>
                                <a:pt x="107" y="258"/>
                                <a:pt x="108" y="258"/>
                              </a:cubicBezTo>
                              <a:cubicBezTo>
                                <a:pt x="109" y="258"/>
                                <a:pt x="110" y="257"/>
                                <a:pt x="112" y="256"/>
                              </a:cubicBezTo>
                              <a:cubicBezTo>
                                <a:pt x="113" y="255"/>
                                <a:pt x="114" y="254"/>
                                <a:pt x="115" y="253"/>
                              </a:cubicBezTo>
                              <a:cubicBezTo>
                                <a:pt x="117" y="252"/>
                                <a:pt x="118" y="250"/>
                                <a:pt x="119" y="249"/>
                              </a:cubicBezTo>
                              <a:cubicBezTo>
                                <a:pt x="120" y="247"/>
                                <a:pt x="120" y="246"/>
                                <a:pt x="120" y="245"/>
                              </a:cubicBezTo>
                              <a:cubicBezTo>
                                <a:pt x="120" y="244"/>
                                <a:pt x="120" y="242"/>
                                <a:pt x="119" y="239"/>
                              </a:cubicBezTo>
                              <a:cubicBezTo>
                                <a:pt x="119" y="236"/>
                                <a:pt x="118" y="233"/>
                                <a:pt x="117" y="230"/>
                              </a:cubicBezTo>
                              <a:cubicBezTo>
                                <a:pt x="117" y="226"/>
                                <a:pt x="116" y="223"/>
                                <a:pt x="115" y="219"/>
                              </a:cubicBezTo>
                              <a:cubicBezTo>
                                <a:pt x="114" y="216"/>
                                <a:pt x="114" y="214"/>
                                <a:pt x="113" y="212"/>
                              </a:cubicBezTo>
                              <a:cubicBezTo>
                                <a:pt x="114" y="211"/>
                                <a:pt x="115" y="209"/>
                                <a:pt x="116" y="207"/>
                              </a:cubicBezTo>
                              <a:cubicBezTo>
                                <a:pt x="117" y="206"/>
                                <a:pt x="119" y="203"/>
                                <a:pt x="120" y="20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0" y="200"/>
                                <a:pt x="120" y="200"/>
                                <a:pt x="120" y="20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8.5pt;margin-top:12.25pt;height:11.05pt;width:8.95pt;z-index:637601792;mso-width-relative:page;mso-height-relative:page;" fillcolor="#2E75B6 [2404]" filled="t" stroked="f" coordsize="217,268" o:gfxdata="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83056486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36830</wp:posOffset>
                </wp:positionV>
                <wp:extent cx="1251585" cy="297180"/>
                <wp:effectExtent l="0" t="0" r="5715" b="82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297180"/>
                          <a:chOff x="7420" y="3341"/>
                          <a:chExt cx="1971" cy="468"/>
                        </a:xfrm>
                      </wpg:grpSpPr>
                      <wps:wsp>
                        <wps:cNvPr id="7" name="流程图: 离页连接符 7"/>
                        <wps:cNvSpPr/>
                        <wps:spPr>
                          <a:xfrm rot="16200000">
                            <a:off x="8307" y="2725"/>
                            <a:ext cx="468" cy="1701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420" y="3371"/>
                            <a:ext cx="170" cy="4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690" y="3346"/>
                            <a:ext cx="1518" cy="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.9pt;height:23.4pt;width:98.55pt;z-index:-464402432;mso-width-relative:page;mso-height-relative:page;" coordorigin="7420,3341" coordsize="1971,468" o:gfxdata="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d4hZH2AAAAAgB&#10;AAAPAAAAAAAAAAEAIAAAACIAAABkcnMvZG93bnJldi54bWxQSwECFAAUAAAACACHTuJAUJE0eeMD&#10;AADuCwAADgAAAAAAAAABACAAAAAnAQAAZHJzL2Uyb0RvYy54bWxQSwUGAAAAAAYABgBZAQAAfAcA&#10;AAAA&#10;">
                <o:lock v:ext="edit" aspectratio="f"/>
                <v:shape id="_x0000_s1026" o:spid="_x0000_s1026" o:spt="177" type="#_x0000_t177" style="position:absolute;left:8307;top:2725;height:1701;width:468;rotation:-5898240f;v-text-anchor:middle;" fillcolor="#F2F2F2 [3052]" filled="t" stroked="f" coordsize="21600,21600" o:gfxdata="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Ntw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7420;top:3371;height:409;width:170;v-text-anchor:middle;" fillcolor="#2E75B6 [2404]" filled="t" stroked="f" coordsize="21600,21600" o:gfxdata="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lJb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7690;top:3346;height:432;width:1518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  <w:t>考研信息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9844659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161925</wp:posOffset>
                </wp:positionV>
                <wp:extent cx="6390005" cy="7302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6455" y="2341245"/>
                          <a:ext cx="6390005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报考院校：浙江大学                              报考专业：市场营销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考研成绩：英语：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90；政治：80；专业课（一）:80；专业课（二）:90；总分：340分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5pt;margin-top:12.75pt;height:57.5pt;width:503.15pt;z-index:-1896520704;mso-width-relative:page;mso-height-relative:page;" filled="f" stroked="f" coordsize="21600,21600" o:gfxdata="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KU0NrbAAAACgEAAA8AAAAAAAAA&#10;AQAgAAAAIgAAAGRycy9kb3ducmV2LnhtbFBLAQIUABQAAAAIAIdO4kCHwKY2RwIAAHM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报考院校：浙江大学                              报考专业：市场营销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考研成绩：英语：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90；政治：80；专业课（一）:80；专业课（二）:90；总分：340分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11450521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58420</wp:posOffset>
                </wp:positionV>
                <wp:extent cx="1252220" cy="297180"/>
                <wp:effectExtent l="0" t="0" r="5080" b="762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220" cy="297180"/>
                          <a:chOff x="7420" y="3342"/>
                          <a:chExt cx="1972" cy="468"/>
                        </a:xfrm>
                      </wpg:grpSpPr>
                      <wps:wsp>
                        <wps:cNvPr id="18" name="流程图: 离页连接符 7"/>
                        <wps:cNvSpPr/>
                        <wps:spPr>
                          <a:xfrm rot="16200000">
                            <a:off x="8307" y="2725"/>
                            <a:ext cx="468" cy="1701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8"/>
                        <wps:cNvSpPr/>
                        <wps:spPr>
                          <a:xfrm>
                            <a:off x="7420" y="3371"/>
                            <a:ext cx="170" cy="4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10"/>
                        <wps:cNvSpPr txBox="1"/>
                        <wps:spPr>
                          <a:xfrm>
                            <a:off x="7690" y="3346"/>
                            <a:ext cx="1518" cy="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.6pt;height:23.4pt;width:98.6pt;z-index:-1180462080;mso-width-relative:page;mso-height-relative:page;" coordorigin="7420,3342" coordsize="1972,468" o:gfxdata="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BS/G7J2QAAAAgB&#10;AAAPAAAAAAAAAAEAIAAAACIAAABkcnMvZG93bnJldi54bWxQSwECFAAUAAAACACHTuJAL6gTJuID&#10;AADwCwAADgAAAAAAAAABACAAAAAoAQAAZHJzL2Uyb0RvYy54bWxQSwUGAAAAAAYABgBZAQAAfAcA&#10;AAAA&#10;">
                <o:lock v:ext="edit" aspectratio="f"/>
                <v:shape id="流程图: 离页连接符 7" o:spid="_x0000_s1026" o:spt="177" type="#_x0000_t177" style="position:absolute;left:8307;top:2725;height:1701;width:468;rotation:-5898240f;v-text-anchor:middle;" fillcolor="#F2F2F2 [3052]" filled="t" stroked="f" coordsize="21600,21600" o:gfxdata="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di1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8" o:spid="_x0000_s1026" o:spt="1" style="position:absolute;left:7420;top:3371;height:409;width:170;v-text-anchor:middle;" fillcolor="#2E75B6 [2404]" filled="t" stroked="f" coordsize="21600,21600" o:gfxdata="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vJs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7690;top:3346;height:451;width:1518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153035</wp:posOffset>
                </wp:positionV>
                <wp:extent cx="6390640" cy="16573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260" y="3455670"/>
                          <a:ext cx="639064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浙江理工大学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GPA:3.5/4.0,专业排名前5%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 管理学、微观经济学、宏观经济学、管理信息系统、统计学、会计学、财务管理、市场营销、经济法、消费者行为学、消费心理学、国际市场营销、市场调查、金融概论等；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发表论文：发表论文《关于市场经济关于销售的简要论述》；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5pt;margin-top:12.05pt;height:130.5pt;width:503.2pt;z-index:251666432;mso-width-relative:page;mso-height-relative:page;" filled="f" stroked="f" coordsize="21600,21600" o:gfxdata="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K/L/TaAAAACgEAAA8AAAAAAAAAAQAgAAAA&#10;IgAAAGRycy9kb3ducmV2LnhtbFBLAQIUABQAAAAIAIdO4kA1/v3V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浙江理工大学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GPA:3.5/4.0,专业排名前5%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 管理学、微观经济学、宏观经济学、管理信息系统、统计学、会计学、财务管理、市场营销、经济法、消费者行为学、消费心理学、国际市场营销、市场调查、金融概论等；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发表论文：发表论文《关于市场经济关于销售的简要论述》；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11450521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18415</wp:posOffset>
                </wp:positionV>
                <wp:extent cx="1251585" cy="297180"/>
                <wp:effectExtent l="0" t="0" r="5715" b="825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297180"/>
                          <a:chOff x="7420" y="3341"/>
                          <a:chExt cx="1971" cy="468"/>
                        </a:xfrm>
                      </wpg:grpSpPr>
                      <wps:wsp>
                        <wps:cNvPr id="29" name="流程图: 离页连接符 7"/>
                        <wps:cNvSpPr/>
                        <wps:spPr>
                          <a:xfrm rot="16200000">
                            <a:off x="8307" y="2725"/>
                            <a:ext cx="468" cy="1701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8"/>
                        <wps:cNvSpPr/>
                        <wps:spPr>
                          <a:xfrm>
                            <a:off x="7420" y="3371"/>
                            <a:ext cx="170" cy="4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10"/>
                        <wps:cNvSpPr txBox="1"/>
                        <wps:spPr>
                          <a:xfrm>
                            <a:off x="7690" y="3346"/>
                            <a:ext cx="1518" cy="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1.45pt;height:23.4pt;width:98.55pt;z-index:-1180462080;mso-width-relative:page;mso-height-relative:page;" coordorigin="7420,3341" coordsize="1971,468" o:gfxdata="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Kcce&#10;nNkAAAAIAQAADwAAAAAAAAABACAAAAAiAAAAZHJzL2Rvd25yZXYueG1sUEsBAhQAFAAAAAgAh07i&#10;QOSjU9jpAwAA8AsAAA4AAAAAAAAAAQAgAAAAKAEAAGRycy9lMm9Eb2MueG1sUEsFBgAAAAAGAAYA&#10;WQEAAIMHAAAAAA==&#10;">
                <o:lock v:ext="edit" aspectratio="f"/>
                <v:shape id="流程图: 离页连接符 7" o:spid="_x0000_s1026" o:spt="177" type="#_x0000_t177" style="position:absolute;left:8307;top:2725;height:1701;width:468;rotation:-5898240f;v-text-anchor:middle;" fillcolor="#F2F2F2 [3052]" filled="t" stroked="f" coordsize="21600,21600" o:gfxdata="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1w3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8" o:spid="_x0000_s1026" o:spt="1" style="position:absolute;left:7420;top:3371;height:409;width:170;v-text-anchor:middle;" fillcolor="#2E75B6 [2404]" filled="t" stroked="f" coordsize="21600,21600" o:gfxdata="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Q3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7690;top:3346;height:432;width:151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14466816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76200</wp:posOffset>
                </wp:positionV>
                <wp:extent cx="6390005" cy="143891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005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----20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学生会外联部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外联部部长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负责各部分之前的联络，通过对各部门的联系，加大学生会各组织的亲密度；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通过在校外联系商家对学生会进行赞助，以确保学生会的正常运转；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3、成功的举办了几场大型迎新晚会，送别毕业生晚会，并获得了最佳主持人头衔；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5pt;margin-top:6pt;height:113.3pt;width:503.15pt;z-index:-1150299136;mso-width-relative:page;mso-height-relative:page;" filled="f" stroked="f" coordsize="21600,21600" o:gfxdata="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k+in9oAAAAKAQAADwAAAAAAAAABACAAAAAiAAAA&#10;ZHJzL2Rvd25yZXYueG1sUEsBAhQAFAAAAAgAh07iQOcJyuQ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----20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学生会外联部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外联部部长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负责各部分之前的联络，通过对各部门的联系，加大学生会各组织的亲密度；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通过在校外联系商家对学生会进行赞助，以确保学生会的正常运转；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3、成功的举办了几场大型迎新晚会，送别毕业生晚会，并获得了最佳主持人头衔；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114505216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6985</wp:posOffset>
                </wp:positionV>
                <wp:extent cx="1251585" cy="297180"/>
                <wp:effectExtent l="0" t="0" r="5715" b="825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297180"/>
                          <a:chOff x="7420" y="3341"/>
                          <a:chExt cx="1971" cy="468"/>
                        </a:xfrm>
                      </wpg:grpSpPr>
                      <wps:wsp>
                        <wps:cNvPr id="36" name="流程图: 离页连接符 7"/>
                        <wps:cNvSpPr/>
                        <wps:spPr>
                          <a:xfrm rot="16200000">
                            <a:off x="8307" y="2725"/>
                            <a:ext cx="468" cy="1701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8"/>
                        <wps:cNvSpPr/>
                        <wps:spPr>
                          <a:xfrm>
                            <a:off x="7420" y="3371"/>
                            <a:ext cx="170" cy="4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10"/>
                        <wps:cNvSpPr txBox="1"/>
                        <wps:spPr>
                          <a:xfrm>
                            <a:off x="7690" y="3346"/>
                            <a:ext cx="1518" cy="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35pt;margin-top:0.55pt;height:23.4pt;width:98.55pt;z-index:-1180462080;mso-width-relative:page;mso-height-relative:page;" coordorigin="7420,3341" coordsize="1971,468" o:gfxdata="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Jsn24vYAAAA&#10;CAEAAA8AAAAAAAAAAQAgAAAAIgAAAGRycy9kb3ducmV2LnhtbFBLAQIUABQAAAAIAIdO4kDw6nsv&#10;5QMAAPALAAAOAAAAAAAAAAEAIAAAACcBAABkcnMvZTJvRG9jLnhtbFBLBQYAAAAABgAGAFkBAAB+&#10;BwAAAAA=&#10;">
                <o:lock v:ext="edit" aspectratio="f"/>
                <v:shape id="流程图: 离页连接符 7" o:spid="_x0000_s1026" o:spt="177" type="#_x0000_t177" style="position:absolute;left:8307;top:2725;height:1701;width:468;rotation:-5898240f;v-text-anchor:middle;" fillcolor="#F2F2F2 [3052]" filled="t" stroked="f" coordsize="21600,21600" o:gfxdata="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kQ9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8" o:spid="_x0000_s1026" o:spt="1" style="position:absolute;left:7420;top:3371;height:409;width:170;v-text-anchor:middle;" fillcolor="#2E75B6 [2404]" filled="t" stroked="f" coordsize="21600,21600" o:gfxdata="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wDA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7690;top:3346;height:432;width:1518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  <w:t>荣誉证书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153035</wp:posOffset>
                </wp:positionV>
                <wp:extent cx="6390005" cy="10591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010" y="8119110"/>
                          <a:ext cx="6390005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国家计算机二级证书、普通话甲等证书；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证书：国家一等奖学金、优秀三好学生、优秀共产党员、优秀团干；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C1驾照、初级会计证书；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85pt;margin-top:12.05pt;height:83.4pt;width:503.15pt;z-index:251680768;mso-width-relative:page;mso-height-relative:page;" filled="f" stroked="f" coordsize="21600,21600" o:gfxdata="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uhE3HbAAAACgEAAA8AAAAAAAAA&#10;AQAgAAAAIgAAAGRycy9kb3ducmV2LnhtbFBLAQIUABQAAAAIAIdO4kAUW5WQ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国家计算机二级证书、普通话甲等证书；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证书：国家一等奖学金、优秀三好学生、优秀共产党员、优秀团干；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C1驾照、初级会计证书；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398445568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138430</wp:posOffset>
                </wp:positionV>
                <wp:extent cx="1252220" cy="297180"/>
                <wp:effectExtent l="0" t="0" r="5080" b="762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220" cy="297180"/>
                          <a:chOff x="7420" y="3342"/>
                          <a:chExt cx="1972" cy="468"/>
                        </a:xfrm>
                      </wpg:grpSpPr>
                      <wps:wsp>
                        <wps:cNvPr id="43" name="流程图: 离页连接符 7"/>
                        <wps:cNvSpPr/>
                        <wps:spPr>
                          <a:xfrm rot="16200000">
                            <a:off x="8307" y="2725"/>
                            <a:ext cx="468" cy="1701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8"/>
                        <wps:cNvSpPr/>
                        <wps:spPr>
                          <a:xfrm>
                            <a:off x="7420" y="3371"/>
                            <a:ext cx="170" cy="40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文本框 10"/>
                        <wps:cNvSpPr txBox="1"/>
                        <wps:spPr>
                          <a:xfrm>
                            <a:off x="7670" y="3356"/>
                            <a:ext cx="1518" cy="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35pt;margin-top:10.9pt;height:23.4pt;width:98.6pt;z-index:-1896521728;mso-width-relative:page;mso-height-relative:page;" coordorigin="7420,3342" coordsize="1972,468" o:gfxdata="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OZ1jxtkA&#10;AAAJAQAADwAAAAAAAAABACAAAAAiAAAAZHJzL2Rvd25yZXYueG1sUEsBAhQAFAAAAAgAh07iQAKr&#10;zrbmAwAA8AsAAA4AAAAAAAAAAQAgAAAAKAEAAGRycy9lMm9Eb2MueG1sUEsFBgAAAAAGAAYAWQEA&#10;AIAHAAAAAA==&#10;">
                <o:lock v:ext="edit" aspectratio="f"/>
                <v:shape id="流程图: 离页连接符 7" o:spid="_x0000_s1026" o:spt="177" type="#_x0000_t177" style="position:absolute;left:8307;top:2725;height:1701;width:468;rotation:-5898240f;v-text-anchor:middle;" fillcolor="#F2F2F2 [3052]" filled="t" stroked="f" coordsize="21600,21600" o:gfxdata="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Dfu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8" o:spid="_x0000_s1026" o:spt="1" style="position:absolute;left:7420;top:3371;height:409;width:170;v-text-anchor:middle;" fillcolor="#2E75B6 [2404]" filled="t" stroked="f" coordsize="21600,21600" o:gfxdata="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dc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0" o:spid="_x0000_s1026" o:spt="202" type="#_x0000_t202" style="position:absolute;left:7670;top:3356;height:432;width:1518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8"/>
                            <w:szCs w:val="28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114935</wp:posOffset>
                </wp:positionV>
                <wp:extent cx="6390005" cy="1072515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005" cy="107251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top"/>
                              <w:rPr>
                                <w:rFonts w:hint="default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爱学习，善于思考，对待知识有强列的渴望，在本科大学四年期间，认真学习，积极参加校内外活动，专业课排名靠前，获得多项证书，同时参加比赛，获得多个奖项。在校期间，发表了两篇论文，我希望能够进一步提升自己，让自己的知识能力得到进一步提高。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38.85pt;margin-top:9.05pt;height:84.45pt;width:503.15pt;z-index:251681792;mso-width-relative:page;mso-height-relative:page;" filled="f" stroked="f" coordsize="21600,21600" o:gfxdata="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kO5a9cAAAAKAQAADwAA&#10;AAAAAAABACAAAAAiAAAAZHJzL2Rvd25yZXYueG1sUEsBAhQAFAAAAAgAh07iQENkSkzeAQAApQ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top"/>
                        <w:rPr>
                          <w:rFonts w:hint="default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爱学习，善于思考，对待知识有强列的渴望，在本科大学四年期间，认真学习，积极参加校内外活动，专业课排名靠前，获得多项证书，同时参加比赛，获得多个奖项。在校期间，发表了两篇论文，我希望能够进一步提升自己，让自己的知识能力得到进一步提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0563840" behindDoc="0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1159510</wp:posOffset>
                </wp:positionV>
                <wp:extent cx="7568565" cy="101600"/>
                <wp:effectExtent l="0" t="0" r="635" b="0"/>
                <wp:wrapNone/>
                <wp:docPr id="14" name="缺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1600"/>
                        </a:xfrm>
                        <a:prstGeom prst="plaqu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1" type="#_x0000_t21" style="position:absolute;left:0pt;margin-left:-90.3pt;margin-top:91.3pt;height:8pt;width:595.95pt;z-index:-464403456;v-text-anchor:middle;mso-width-relative:page;mso-height-relative:page;" fillcolor="#2E75B6 [2404]" filled="t" stroked="f" coordsize="21600,21600" o:gfxdata="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cfdVdgA&#10;AAANAQAADwAAAAAAAAABACAAAAAiAAAAZHJzL2Rvd25yZXYueG1sUEsBAhQAFAAAAAgAh07iQAqn&#10;rcCRAgAAAgUAAA4AAAAAAAAAAQAgAAAAJwEAAGRycy9lMm9Eb2MueG1sUEsFBgAAAAAGAAYAWQEA&#10;ACoGAAAAAA==&#10;" adj="36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23FAD"/>
    <w:rsid w:val="0A781DB3"/>
    <w:rsid w:val="0B423FAD"/>
    <w:rsid w:val="0BA22CDE"/>
    <w:rsid w:val="13197C36"/>
    <w:rsid w:val="172D29CF"/>
    <w:rsid w:val="1F7F5FF2"/>
    <w:rsid w:val="202774C5"/>
    <w:rsid w:val="20FE43CA"/>
    <w:rsid w:val="31A71FD4"/>
    <w:rsid w:val="3FAE5283"/>
    <w:rsid w:val="4B911DCA"/>
    <w:rsid w:val="4BE168CF"/>
    <w:rsid w:val="52F20B0E"/>
    <w:rsid w:val="535840A1"/>
    <w:rsid w:val="54077B31"/>
    <w:rsid w:val="6F76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b7d94dd1-e010-4a75-9b01-39be118c3b11\&#32771;&#30740;&#22797;&#35797;&#20010;&#20154;&#36890;&#299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考研复试个人通用简历.docx</Template>
  <Pages>2</Pages>
  <Words>0</Words>
  <Characters>0</Characters>
  <Lines>0</Lines>
  <Paragraphs>0</Paragraphs>
  <TotalTime>4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2022-01-10T08:36:00Z</dcterms:created>
  <dc:creator>Mr Lee</dc:creator>
  <cp:lastModifiedBy>Mr Lee</cp:lastModifiedBy>
  <dcterms:modified xsi:type="dcterms:W3CDTF">2022-01-10T13:15:32Z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1.0_KjeNLYFUK3YNDrGxdnI8CFSQhUofvSR1f5aB93Bn//PJDMmlJZ0iF+a3XTKkD6BZ+6MfnEifOnQ4hi+66fk/QQ==</vt:lpwstr>
  </property>
  <property fmtid="{D5CDD505-2E9C-101B-9397-08002B2CF9AE}" pid="4" name="KSOTemplateUUID">
    <vt:lpwstr>v1.0_mb_1NF7livQkh1WXtnIz2NbAw==</vt:lpwstr>
  </property>
</Properties>
</file>