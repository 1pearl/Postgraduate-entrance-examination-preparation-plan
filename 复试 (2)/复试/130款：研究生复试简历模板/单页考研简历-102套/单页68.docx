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media/image1.svg" ContentType="image/svg+xml"/>
  <Override PartName="/word/media/image2.svg" ContentType="image/svg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eastAsia="zh-CN"/>
        </w:rPr>
      </w:pPr>
      <w:r>
        <w:rPr>
          <w:sz w:val="22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-633095</wp:posOffset>
            </wp:positionH>
            <wp:positionV relativeFrom="paragraph">
              <wp:posOffset>-355600</wp:posOffset>
            </wp:positionV>
            <wp:extent cx="1236345" cy="1236980"/>
            <wp:effectExtent l="12700" t="12700" r="27305" b="26670"/>
            <wp:wrapNone/>
            <wp:docPr id="7" name="图片 7" descr="C:\Users\Administrator\Desktop\头像照片\正方形.png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头像照片\正方形.png正方形"/>
                    <pic:cNvPicPr>
                      <a:picLocks noChangeAspect="1"/>
                    </pic:cNvPicPr>
                  </pic:nvPicPr>
                  <pic:blipFill>
                    <a:blip r:embed="rId4">
                      <a:lum contrast="6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236980"/>
                    </a:xfrm>
                    <a:prstGeom prst="ellipse">
                      <a:avLst/>
                    </a:prstGeom>
                    <a:ln w="12700"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1189355</wp:posOffset>
                </wp:positionH>
                <wp:positionV relativeFrom="paragraph">
                  <wp:posOffset>153035</wp:posOffset>
                </wp:positionV>
                <wp:extent cx="5327015" cy="100774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59330" y="1058545"/>
                          <a:ext cx="5327015" cy="1007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0"/>
                              <w:gridCol w:w="1631"/>
                              <w:gridCol w:w="1443"/>
                              <w:gridCol w:w="1532"/>
                              <w:gridCol w:w="1431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98" w:hRule="atLeast"/>
                              </w:trPr>
                              <w:tc>
                                <w:tcPr>
                                  <w:tcW w:w="1720" w:type="dxa"/>
                                  <w:tcBorders>
                                    <w:top w:val="nil"/>
                                    <w:left w:val="nil"/>
                                    <w:bottom w:val="single" w:color="BDD6EE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120" w:lineRule="auto"/>
                                    <w:textAlignment w:val="auto"/>
                                    <w:rPr>
                                      <w:rFonts w:hint="eastAsia" w:ascii="汉仪君黑-45简" w:hAnsi="汉仪君黑-45简" w:eastAsia="汉仪君黑-45简" w:cs="汉仪君黑-45简"/>
                                      <w:b/>
                                      <w:bCs/>
                                      <w:i w:val="0"/>
                                      <w:caps w:val="0"/>
                                      <w:color w:val="595959" w:themeColor="text1" w:themeTint="A6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君黑-45简" w:hAnsi="汉仪君黑-45简" w:eastAsia="汉仪君黑-45简" w:cs="汉仪君黑-45简"/>
                                      <w:b/>
                                      <w:bCs/>
                                      <w:i w:val="0"/>
                                      <w:caps w:val="0"/>
                                      <w:color w:val="595959" w:themeColor="text1" w:themeTint="A6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考研初试总分</w:t>
                                  </w:r>
                                </w:p>
                              </w:tc>
                              <w:tc>
                                <w:tcPr>
                                  <w:tcW w:w="1631" w:type="dxa"/>
                                  <w:tcBorders>
                                    <w:top w:val="nil"/>
                                    <w:left w:val="nil"/>
                                    <w:bottom w:val="single" w:color="BDD6EE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120" w:lineRule="auto"/>
                                    <w:textAlignment w:val="auto"/>
                                    <w:rPr>
                                      <w:rFonts w:hint="eastAsia" w:ascii="汉仪君黑-45简" w:hAnsi="汉仪君黑-45简" w:eastAsia="汉仪君黑-45简" w:cs="汉仪君黑-45简"/>
                                      <w:b/>
                                      <w:bCs/>
                                      <w:i w:val="0"/>
                                      <w:caps w:val="0"/>
                                      <w:color w:val="595959" w:themeColor="text1" w:themeTint="A6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君黑-45简" w:hAnsi="汉仪君黑-45简" w:eastAsia="汉仪君黑-45简" w:cs="汉仪君黑-45简"/>
                                      <w:b/>
                                      <w:bCs/>
                                      <w:i w:val="0"/>
                                      <w:caps w:val="0"/>
                                      <w:color w:val="595959" w:themeColor="text1" w:themeTint="A6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政治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  <w:tcBorders>
                                    <w:top w:val="nil"/>
                                    <w:left w:val="nil"/>
                                    <w:bottom w:val="single" w:color="BDD6EE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120" w:lineRule="auto"/>
                                    <w:textAlignment w:val="auto"/>
                                    <w:rPr>
                                      <w:rFonts w:hint="eastAsia" w:ascii="汉仪君黑-45简" w:hAnsi="汉仪君黑-45简" w:eastAsia="汉仪君黑-45简" w:cs="汉仪君黑-45简"/>
                                      <w:b/>
                                      <w:bCs/>
                                      <w:i w:val="0"/>
                                      <w:caps w:val="0"/>
                                      <w:color w:val="595959" w:themeColor="text1" w:themeTint="A6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君黑-45简" w:hAnsi="汉仪君黑-45简" w:eastAsia="汉仪君黑-45简" w:cs="汉仪君黑-45简"/>
                                      <w:b/>
                                      <w:bCs/>
                                      <w:i w:val="0"/>
                                      <w:caps w:val="0"/>
                                      <w:color w:val="595959" w:themeColor="text1" w:themeTint="A6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532" w:type="dxa"/>
                                  <w:tcBorders>
                                    <w:top w:val="nil"/>
                                    <w:left w:val="nil"/>
                                    <w:bottom w:val="single" w:color="BDD6EE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120" w:lineRule="auto"/>
                                    <w:textAlignment w:val="auto"/>
                                    <w:rPr>
                                      <w:rFonts w:hint="eastAsia" w:ascii="汉仪君黑-45简" w:hAnsi="汉仪君黑-45简" w:eastAsia="汉仪君黑-45简" w:cs="汉仪君黑-45简"/>
                                      <w:b/>
                                      <w:bCs/>
                                      <w:i w:val="0"/>
                                      <w:caps w:val="0"/>
                                      <w:color w:val="595959" w:themeColor="text1" w:themeTint="A6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君黑-45简" w:hAnsi="汉仪君黑-45简" w:eastAsia="汉仪君黑-45简" w:cs="汉仪君黑-45简"/>
                                      <w:b/>
                                      <w:bCs/>
                                      <w:i w:val="0"/>
                                      <w:caps w:val="0"/>
                                      <w:color w:val="595959" w:themeColor="text1" w:themeTint="A6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综合能力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  <w:tcBorders>
                                    <w:top w:val="nil"/>
                                    <w:left w:val="nil"/>
                                    <w:bottom w:val="single" w:color="BDD6EE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120" w:lineRule="auto"/>
                                    <w:textAlignment w:val="auto"/>
                                    <w:rPr>
                                      <w:rFonts w:hint="eastAsia" w:ascii="汉仪君黑-45简" w:hAnsi="汉仪君黑-45简" w:eastAsia="汉仪君黑-45简" w:cs="汉仪君黑-45简"/>
                                      <w:b/>
                                      <w:bCs/>
                                      <w:i w:val="0"/>
                                      <w:caps w:val="0"/>
                                      <w:color w:val="595959" w:themeColor="text1" w:themeTint="A6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君黑-45简" w:hAnsi="汉仪君黑-45简" w:eastAsia="汉仪君黑-45简" w:cs="汉仪君黑-45简"/>
                                      <w:b/>
                                      <w:bCs/>
                                      <w:i w:val="0"/>
                                      <w:caps w:val="0"/>
                                      <w:color w:val="595959" w:themeColor="text1" w:themeTint="A6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专业基础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17" w:hRule="atLeast"/>
                              </w:trPr>
                              <w:tc>
                                <w:tcPr>
                                  <w:tcW w:w="1720" w:type="dxa"/>
                                  <w:tcBorders>
                                    <w:top w:val="single" w:color="BDD6EE" w:sz="4" w:space="0"/>
                                    <w:left w:val="nil"/>
                                    <w:bottom w:val="single" w:color="BDD6EE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12" w:lineRule="auto"/>
                                    <w:textAlignment w:val="auto"/>
                                    <w:rPr>
                                      <w:rFonts w:hint="default" w:ascii="汉仪君黑-45简" w:hAnsi="汉仪君黑-45简" w:eastAsia="汉仪君黑-45简" w:cs="汉仪君黑-45简"/>
                                      <w:b w:val="0"/>
                                      <w:bCs w:val="0"/>
                                      <w:i w:val="0"/>
                                      <w:caps w:val="0"/>
                                      <w:color w:val="595959" w:themeColor="text1" w:themeTint="A6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君黑-45简" w:hAnsi="汉仪君黑-45简" w:eastAsia="汉仪君黑-45简" w:cs="汉仪君黑-45简"/>
                                      <w:b w:val="0"/>
                                      <w:bCs w:val="0"/>
                                      <w:i w:val="0"/>
                                      <w:caps w:val="0"/>
                                      <w:color w:val="595959" w:themeColor="text1" w:themeTint="A6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390分</w:t>
                                  </w:r>
                                </w:p>
                              </w:tc>
                              <w:tc>
                                <w:tcPr>
                                  <w:tcW w:w="1631" w:type="dxa"/>
                                  <w:tcBorders>
                                    <w:top w:val="single" w:color="BDD6EE" w:sz="4" w:space="0"/>
                                    <w:left w:val="nil"/>
                                    <w:bottom w:val="single" w:color="BDD6EE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12" w:lineRule="auto"/>
                                    <w:textAlignment w:val="auto"/>
                                    <w:rPr>
                                      <w:rFonts w:hint="default" w:ascii="汉仪君黑-45简" w:hAnsi="汉仪君黑-45简" w:eastAsia="汉仪君黑-45简" w:cs="汉仪君黑-45简"/>
                                      <w:b w:val="0"/>
                                      <w:bCs w:val="0"/>
                                      <w:i w:val="0"/>
                                      <w:caps w:val="0"/>
                                      <w:color w:val="595959" w:themeColor="text1" w:themeTint="A6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君黑-45简" w:hAnsi="汉仪君黑-45简" w:eastAsia="汉仪君黑-45简" w:cs="汉仪君黑-45简"/>
                                      <w:b w:val="0"/>
                                      <w:bCs w:val="0"/>
                                      <w:i w:val="0"/>
                                      <w:caps w:val="0"/>
                                      <w:color w:val="595959" w:themeColor="text1" w:themeTint="A6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  <w:tcBorders>
                                    <w:top w:val="single" w:color="BDD6EE" w:sz="4" w:space="0"/>
                                    <w:left w:val="nil"/>
                                    <w:bottom w:val="single" w:color="BDD6EE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12" w:lineRule="auto"/>
                                    <w:textAlignment w:val="auto"/>
                                    <w:rPr>
                                      <w:rFonts w:hint="default" w:ascii="汉仪君黑-45简" w:hAnsi="汉仪君黑-45简" w:eastAsia="汉仪君黑-45简" w:cs="汉仪君黑-45简"/>
                                      <w:b w:val="0"/>
                                      <w:bCs w:val="0"/>
                                      <w:i w:val="0"/>
                                      <w:caps w:val="0"/>
                                      <w:color w:val="595959" w:themeColor="text1" w:themeTint="A6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君黑-45简" w:hAnsi="汉仪君黑-45简" w:eastAsia="汉仪君黑-45简" w:cs="汉仪君黑-45简"/>
                                      <w:b w:val="0"/>
                                      <w:bCs w:val="0"/>
                                      <w:i w:val="0"/>
                                      <w:caps w:val="0"/>
                                      <w:color w:val="595959" w:themeColor="text1" w:themeTint="A6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1532" w:type="dxa"/>
                                  <w:tcBorders>
                                    <w:top w:val="single" w:color="BDD6EE" w:sz="4" w:space="0"/>
                                    <w:left w:val="nil"/>
                                    <w:bottom w:val="single" w:color="BDD6EE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12" w:lineRule="auto"/>
                                    <w:textAlignment w:val="auto"/>
                                    <w:rPr>
                                      <w:rFonts w:hint="default" w:ascii="汉仪君黑-45简" w:hAnsi="汉仪君黑-45简" w:eastAsia="汉仪君黑-45简" w:cs="汉仪君黑-45简"/>
                                      <w:b w:val="0"/>
                                      <w:bCs w:val="0"/>
                                      <w:i w:val="0"/>
                                      <w:caps w:val="0"/>
                                      <w:color w:val="595959" w:themeColor="text1" w:themeTint="A6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君黑-45简" w:hAnsi="汉仪君黑-45简" w:eastAsia="汉仪君黑-45简" w:cs="汉仪君黑-45简"/>
                                      <w:b w:val="0"/>
                                      <w:bCs w:val="0"/>
                                      <w:i w:val="0"/>
                                      <w:caps w:val="0"/>
                                      <w:color w:val="595959" w:themeColor="text1" w:themeTint="A6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121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  <w:tcBorders>
                                    <w:top w:val="single" w:color="BDD6EE" w:sz="4" w:space="0"/>
                                    <w:left w:val="nil"/>
                                    <w:bottom w:val="single" w:color="BDD6EE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12" w:lineRule="auto"/>
                                    <w:textAlignment w:val="auto"/>
                                    <w:rPr>
                                      <w:rFonts w:hint="default" w:ascii="汉仪君黑-45简" w:hAnsi="汉仪君黑-45简" w:eastAsia="汉仪君黑-45简" w:cs="汉仪君黑-45简"/>
                                      <w:b w:val="0"/>
                                      <w:bCs w:val="0"/>
                                      <w:i w:val="0"/>
                                      <w:caps w:val="0"/>
                                      <w:color w:val="595959" w:themeColor="text1" w:themeTint="A6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君黑-45简" w:hAnsi="汉仪君黑-45简" w:eastAsia="汉仪君黑-45简" w:cs="汉仪君黑-45简"/>
                                      <w:b w:val="0"/>
                                      <w:bCs w:val="0"/>
                                      <w:i w:val="0"/>
                                      <w:caps w:val="0"/>
                                      <w:color w:val="595959" w:themeColor="text1" w:themeTint="A6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130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65pt;margin-top:12.05pt;height:79.35pt;width:419.45pt;z-index:251693056;mso-width-relative:page;mso-height-relative:page;" filled="f" stroked="f" coordsize="21600,21600" o:gfxdata="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hVbHbZAAAACwEAAA8AAAAAAAAAAQAg&#10;AAAAIgAAAGRycy9kb3ducmV2LnhtbFBLAQIUABQAAAAIAIdO4kC8YEyMRgIAAHMEAAAOAAAAAAAA&#10;AAEAIAAAACg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0"/>
                        <w:gridCol w:w="1631"/>
                        <w:gridCol w:w="1443"/>
                        <w:gridCol w:w="1532"/>
                        <w:gridCol w:w="1431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98" w:hRule="atLeast"/>
                        </w:trPr>
                        <w:tc>
                          <w:tcPr>
                            <w:tcW w:w="1720" w:type="dxa"/>
                            <w:tcBorders>
                              <w:top w:val="nil"/>
                              <w:left w:val="nil"/>
                              <w:bottom w:val="single" w:color="BDD6EE" w:sz="4" w:space="0"/>
                              <w:right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考研初试总分</w:t>
                            </w:r>
                          </w:p>
                        </w:tc>
                        <w:tc>
                          <w:tcPr>
                            <w:tcW w:w="1631" w:type="dxa"/>
                            <w:tcBorders>
                              <w:top w:val="nil"/>
                              <w:left w:val="nil"/>
                              <w:bottom w:val="single" w:color="BDD6EE" w:sz="4" w:space="0"/>
                              <w:right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政治</w:t>
                            </w:r>
                          </w:p>
                        </w:tc>
                        <w:tc>
                          <w:tcPr>
                            <w:tcW w:w="1443" w:type="dxa"/>
                            <w:tcBorders>
                              <w:top w:val="nil"/>
                              <w:left w:val="nil"/>
                              <w:bottom w:val="single" w:color="BDD6EE" w:sz="4" w:space="0"/>
                              <w:right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532" w:type="dxa"/>
                            <w:tcBorders>
                              <w:top w:val="nil"/>
                              <w:left w:val="nil"/>
                              <w:bottom w:val="single" w:color="BDD6EE" w:sz="4" w:space="0"/>
                              <w:right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综合能力</w:t>
                            </w:r>
                          </w:p>
                        </w:tc>
                        <w:tc>
                          <w:tcPr>
                            <w:tcW w:w="1431" w:type="dxa"/>
                            <w:tcBorders>
                              <w:top w:val="nil"/>
                              <w:left w:val="nil"/>
                              <w:bottom w:val="single" w:color="BDD6EE" w:sz="4" w:space="0"/>
                              <w:right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专业基础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17" w:hRule="atLeast"/>
                        </w:trPr>
                        <w:tc>
                          <w:tcPr>
                            <w:tcW w:w="1720" w:type="dxa"/>
                            <w:tcBorders>
                              <w:top w:val="single" w:color="BDD6EE" w:sz="4" w:space="0"/>
                              <w:left w:val="nil"/>
                              <w:bottom w:val="single" w:color="BDD6EE" w:sz="4" w:space="0"/>
                              <w:right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textAlignment w:val="auto"/>
                              <w:rPr>
                                <w:rFonts w:hint="default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390分</w:t>
                            </w:r>
                          </w:p>
                        </w:tc>
                        <w:tc>
                          <w:tcPr>
                            <w:tcW w:w="1631" w:type="dxa"/>
                            <w:tcBorders>
                              <w:top w:val="single" w:color="BDD6EE" w:sz="4" w:space="0"/>
                              <w:left w:val="nil"/>
                              <w:bottom w:val="single" w:color="BDD6EE" w:sz="4" w:space="0"/>
                              <w:right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textAlignment w:val="auto"/>
                              <w:rPr>
                                <w:rFonts w:hint="default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443" w:type="dxa"/>
                            <w:tcBorders>
                              <w:top w:val="single" w:color="BDD6EE" w:sz="4" w:space="0"/>
                              <w:left w:val="nil"/>
                              <w:bottom w:val="single" w:color="BDD6EE" w:sz="4" w:space="0"/>
                              <w:right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textAlignment w:val="auto"/>
                              <w:rPr>
                                <w:rFonts w:hint="default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1532" w:type="dxa"/>
                            <w:tcBorders>
                              <w:top w:val="single" w:color="BDD6EE" w:sz="4" w:space="0"/>
                              <w:left w:val="nil"/>
                              <w:bottom w:val="single" w:color="BDD6EE" w:sz="4" w:space="0"/>
                              <w:right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textAlignment w:val="auto"/>
                              <w:rPr>
                                <w:rFonts w:hint="default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121</w:t>
                            </w:r>
                          </w:p>
                        </w:tc>
                        <w:tc>
                          <w:tcPr>
                            <w:tcW w:w="1431" w:type="dxa"/>
                            <w:tcBorders>
                              <w:top w:val="single" w:color="BDD6EE" w:sz="4" w:space="0"/>
                              <w:left w:val="nil"/>
                              <w:bottom w:val="single" w:color="BDD6EE" w:sz="4" w:space="0"/>
                              <w:right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textAlignment w:val="auto"/>
                              <w:rPr>
                                <w:rFonts w:hint="default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130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1078230</wp:posOffset>
                </wp:positionH>
                <wp:positionV relativeFrom="paragraph">
                  <wp:posOffset>6243320</wp:posOffset>
                </wp:positionV>
                <wp:extent cx="4875530" cy="889000"/>
                <wp:effectExtent l="0" t="0" r="0" b="0"/>
                <wp:wrapNone/>
                <wp:docPr id="195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5530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【语言证书】英语CET-4成绩458分，英语沟通交流无障碍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83838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【专业技能】精通办公室软件，熟练运用PPT,Photoshop软件熟悉专业视频剪辑软件pr、剪映、视频拍摄相关技能。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83838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84.9pt;margin-top:491.6pt;height:70pt;width:383.9pt;mso-position-horizontal-relative:margin;z-index:251681792;mso-width-relative:page;mso-height-relative:page;" filled="f" stroked="f" coordsize="21600,21600" o:gfxdata="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y3SofNgAAAAMAQAADwAAAAAAAAABACAAAAAi&#10;AAAAZHJzL2Rvd25yZXYueG1sUEsBAhQAFAAAAAgAh07iQHqIJ6IKAgAAGA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【语言证书】英语CET-4成绩458分，英语沟通交流无障碍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83838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【专业技能】精通办公室软件，熟练运用PPT,Photoshop软件熟悉专业视频剪辑软件pr、剪映、视频拍摄相关技能。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83838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-491490</wp:posOffset>
                </wp:positionH>
                <wp:positionV relativeFrom="paragraph">
                  <wp:posOffset>2621280</wp:posOffset>
                </wp:positionV>
                <wp:extent cx="938530" cy="377825"/>
                <wp:effectExtent l="0" t="0" r="0" b="0"/>
                <wp:wrapNone/>
                <wp:docPr id="257" name="Text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668655" y="3535680"/>
                          <a:ext cx="938530" cy="3778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kinsoku w:val="0"/>
                              <w:overflowPunct w:val="0"/>
                              <w:spacing w:before="0" w:beforeAutospacing="0" w:after="0" w:afterAutospacing="0" w:line="480" w:lineRule="exact"/>
                              <w:jc w:val="distribute"/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3" o:spid="_x0000_s1026" o:spt="202" type="#_x0000_t202" style="position:absolute;left:0pt;margin-left:-38.7pt;margin-top:206.4pt;height:29.75pt;width:73.9pt;z-index:251692032;mso-width-relative:page;mso-height-relative:page;" filled="f" stroked="f" coordsize="21600,21600" o:gfxdata="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H0bI1vWAAAACgEAAA8AAAAAAAAAAQAgAAAAIgAAAGRycy9kb3ducmV2LnhtbFBLAQIUABQA&#10;AAAIAIdO4kAcD8AduQEAAGsDAAAOAAAAAAAAAAEAIAAAACU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kinsoku w:val="0"/>
                        <w:overflowPunct w:val="0"/>
                        <w:spacing w:before="0" w:beforeAutospacing="0" w:after="0" w:afterAutospacing="0" w:line="480" w:lineRule="exact"/>
                        <w:jc w:val="distribute"/>
                        <w:rPr>
                          <w:rFonts w:hint="default" w:ascii="汉仪君黑-45简" w:hAnsi="汉仪君黑-45简" w:eastAsia="汉仪君黑-45简" w:cs="汉仪君黑-45简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-718185</wp:posOffset>
                </wp:positionH>
                <wp:positionV relativeFrom="paragraph">
                  <wp:posOffset>2782570</wp:posOffset>
                </wp:positionV>
                <wp:extent cx="170815" cy="139700"/>
                <wp:effectExtent l="0" t="0" r="635" b="12700"/>
                <wp:wrapNone/>
                <wp:docPr id="8" name="图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" cy="139700"/>
                        </a:xfrm>
                        <a:custGeom>
                          <a:avLst/>
                          <a:gdLst>
                            <a:gd name="connsiteX0" fmla="*/ 561263 w 608590"/>
                            <a:gd name="connsiteY0" fmla="*/ 297005 h 499127"/>
                            <a:gd name="connsiteX1" fmla="*/ 223077 w 608590"/>
                            <a:gd name="connsiteY1" fmla="*/ 297005 h 499127"/>
                            <a:gd name="connsiteX2" fmla="*/ 175721 w 608590"/>
                            <a:gd name="connsiteY2" fmla="*/ 249755 h 499127"/>
                            <a:gd name="connsiteX3" fmla="*/ 223077 w 608590"/>
                            <a:gd name="connsiteY3" fmla="*/ 202505 h 499127"/>
                            <a:gd name="connsiteX4" fmla="*/ 561301 w 608590"/>
                            <a:gd name="connsiteY4" fmla="*/ 202505 h 499127"/>
                            <a:gd name="connsiteX5" fmla="*/ 608616 w 608590"/>
                            <a:gd name="connsiteY5" fmla="*/ 249755 h 499127"/>
                            <a:gd name="connsiteX6" fmla="*/ 561263 w 608590"/>
                            <a:gd name="connsiteY6" fmla="*/ 297005 h 499127"/>
                            <a:gd name="connsiteX7" fmla="*/ 561263 w 608590"/>
                            <a:gd name="connsiteY7" fmla="*/ 297005 h 499127"/>
                            <a:gd name="connsiteX8" fmla="*/ 561263 w 608590"/>
                            <a:gd name="connsiteY8" fmla="*/ 108005 h 499127"/>
                            <a:gd name="connsiteX9" fmla="*/ 223077 w 608590"/>
                            <a:gd name="connsiteY9" fmla="*/ 108005 h 499127"/>
                            <a:gd name="connsiteX10" fmla="*/ 175721 w 608590"/>
                            <a:gd name="connsiteY10" fmla="*/ 60756 h 499127"/>
                            <a:gd name="connsiteX11" fmla="*/ 223077 w 608590"/>
                            <a:gd name="connsiteY11" fmla="*/ 13506 h 499127"/>
                            <a:gd name="connsiteX12" fmla="*/ 561301 w 608590"/>
                            <a:gd name="connsiteY12" fmla="*/ 13506 h 499127"/>
                            <a:gd name="connsiteX13" fmla="*/ 608616 w 608590"/>
                            <a:gd name="connsiteY13" fmla="*/ 60756 h 499127"/>
                            <a:gd name="connsiteX14" fmla="*/ 561263 w 608590"/>
                            <a:gd name="connsiteY14" fmla="*/ 108005 h 499127"/>
                            <a:gd name="connsiteX15" fmla="*/ 561263 w 608590"/>
                            <a:gd name="connsiteY15" fmla="*/ 108005 h 499127"/>
                            <a:gd name="connsiteX16" fmla="*/ 98924 w 608590"/>
                            <a:gd name="connsiteY16" fmla="*/ 457640 h 499127"/>
                            <a:gd name="connsiteX17" fmla="*/ 106075 w 608590"/>
                            <a:gd name="connsiteY17" fmla="*/ 493582 h 499127"/>
                            <a:gd name="connsiteX18" fmla="*/ 106151 w 608590"/>
                            <a:gd name="connsiteY18" fmla="*/ 495028 h 499127"/>
                            <a:gd name="connsiteX19" fmla="*/ 105390 w 608590"/>
                            <a:gd name="connsiteY19" fmla="*/ 497579 h 499127"/>
                            <a:gd name="connsiteX20" fmla="*/ 103032 w 608590"/>
                            <a:gd name="connsiteY20" fmla="*/ 498645 h 499127"/>
                            <a:gd name="connsiteX21" fmla="*/ 99913 w 608590"/>
                            <a:gd name="connsiteY21" fmla="*/ 497808 h 499127"/>
                            <a:gd name="connsiteX22" fmla="*/ 64995 w 608590"/>
                            <a:gd name="connsiteY22" fmla="*/ 481207 h 499127"/>
                            <a:gd name="connsiteX23" fmla="*/ 30534 w 608590"/>
                            <a:gd name="connsiteY23" fmla="*/ 498607 h 499127"/>
                            <a:gd name="connsiteX24" fmla="*/ 27453 w 608590"/>
                            <a:gd name="connsiteY24" fmla="*/ 499521 h 499127"/>
                            <a:gd name="connsiteX25" fmla="*/ 25018 w 608590"/>
                            <a:gd name="connsiteY25" fmla="*/ 498493 h 499127"/>
                            <a:gd name="connsiteX26" fmla="*/ 24182 w 608590"/>
                            <a:gd name="connsiteY26" fmla="*/ 495942 h 499127"/>
                            <a:gd name="connsiteX27" fmla="*/ 24334 w 608590"/>
                            <a:gd name="connsiteY27" fmla="*/ 494495 h 499127"/>
                            <a:gd name="connsiteX28" fmla="*/ 30496 w 608590"/>
                            <a:gd name="connsiteY28" fmla="*/ 458401 h 499127"/>
                            <a:gd name="connsiteX29" fmla="*/ 2006 w 608590"/>
                            <a:gd name="connsiteY29" fmla="*/ 433234 h 499127"/>
                            <a:gd name="connsiteX30" fmla="*/ 28 w 608590"/>
                            <a:gd name="connsiteY30" fmla="*/ 429846 h 499127"/>
                            <a:gd name="connsiteX31" fmla="*/ 4326 w 608590"/>
                            <a:gd name="connsiteY31" fmla="*/ 426495 h 499127"/>
                            <a:gd name="connsiteX32" fmla="*/ 43010 w 608590"/>
                            <a:gd name="connsiteY32" fmla="*/ 420784 h 499127"/>
                            <a:gd name="connsiteX33" fmla="*/ 59936 w 608590"/>
                            <a:gd name="connsiteY33" fmla="*/ 387812 h 499127"/>
                            <a:gd name="connsiteX34" fmla="*/ 63664 w 608590"/>
                            <a:gd name="connsiteY34" fmla="*/ 384804 h 499127"/>
                            <a:gd name="connsiteX35" fmla="*/ 67506 w 608590"/>
                            <a:gd name="connsiteY35" fmla="*/ 387698 h 499127"/>
                            <a:gd name="connsiteX36" fmla="*/ 85345 w 608590"/>
                            <a:gd name="connsiteY36" fmla="*/ 420251 h 499127"/>
                            <a:gd name="connsiteX37" fmla="*/ 124181 w 608590"/>
                            <a:gd name="connsiteY37" fmla="*/ 425048 h 499127"/>
                            <a:gd name="connsiteX38" fmla="*/ 128555 w 608590"/>
                            <a:gd name="connsiteY38" fmla="*/ 428323 h 499127"/>
                            <a:gd name="connsiteX39" fmla="*/ 128555 w 608590"/>
                            <a:gd name="connsiteY39" fmla="*/ 428323 h 499127"/>
                            <a:gd name="connsiteX40" fmla="*/ 126577 w 608590"/>
                            <a:gd name="connsiteY40" fmla="*/ 431787 h 499127"/>
                            <a:gd name="connsiteX41" fmla="*/ 98924 w 608590"/>
                            <a:gd name="connsiteY41" fmla="*/ 457640 h 499127"/>
                            <a:gd name="connsiteX42" fmla="*/ 98924 w 608590"/>
                            <a:gd name="connsiteY42" fmla="*/ 457640 h 499127"/>
                            <a:gd name="connsiteX43" fmla="*/ 98924 w 608590"/>
                            <a:gd name="connsiteY43" fmla="*/ 261901 h 499127"/>
                            <a:gd name="connsiteX44" fmla="*/ 106075 w 608590"/>
                            <a:gd name="connsiteY44" fmla="*/ 297843 h 499127"/>
                            <a:gd name="connsiteX45" fmla="*/ 106151 w 608590"/>
                            <a:gd name="connsiteY45" fmla="*/ 299290 h 499127"/>
                            <a:gd name="connsiteX46" fmla="*/ 105390 w 608590"/>
                            <a:gd name="connsiteY46" fmla="*/ 301841 h 499127"/>
                            <a:gd name="connsiteX47" fmla="*/ 103032 w 608590"/>
                            <a:gd name="connsiteY47" fmla="*/ 302907 h 499127"/>
                            <a:gd name="connsiteX48" fmla="*/ 99913 w 608590"/>
                            <a:gd name="connsiteY48" fmla="*/ 302069 h 499127"/>
                            <a:gd name="connsiteX49" fmla="*/ 65033 w 608590"/>
                            <a:gd name="connsiteY49" fmla="*/ 285507 h 499127"/>
                            <a:gd name="connsiteX50" fmla="*/ 30572 w 608590"/>
                            <a:gd name="connsiteY50" fmla="*/ 302907 h 499127"/>
                            <a:gd name="connsiteX51" fmla="*/ 27491 w 608590"/>
                            <a:gd name="connsiteY51" fmla="*/ 303782 h 499127"/>
                            <a:gd name="connsiteX52" fmla="*/ 25056 w 608590"/>
                            <a:gd name="connsiteY52" fmla="*/ 302754 h 499127"/>
                            <a:gd name="connsiteX53" fmla="*/ 24220 w 608590"/>
                            <a:gd name="connsiteY53" fmla="*/ 300203 h 499127"/>
                            <a:gd name="connsiteX54" fmla="*/ 24372 w 608590"/>
                            <a:gd name="connsiteY54" fmla="*/ 298757 h 499127"/>
                            <a:gd name="connsiteX55" fmla="*/ 30534 w 608590"/>
                            <a:gd name="connsiteY55" fmla="*/ 262662 h 499127"/>
                            <a:gd name="connsiteX56" fmla="*/ 2006 w 608590"/>
                            <a:gd name="connsiteY56" fmla="*/ 237533 h 499127"/>
                            <a:gd name="connsiteX57" fmla="*/ 28 w 608590"/>
                            <a:gd name="connsiteY57" fmla="*/ 234107 h 499127"/>
                            <a:gd name="connsiteX58" fmla="*/ 4326 w 608590"/>
                            <a:gd name="connsiteY58" fmla="*/ 230756 h 499127"/>
                            <a:gd name="connsiteX59" fmla="*/ 43010 w 608590"/>
                            <a:gd name="connsiteY59" fmla="*/ 225045 h 499127"/>
                            <a:gd name="connsiteX60" fmla="*/ 59936 w 608590"/>
                            <a:gd name="connsiteY60" fmla="*/ 192073 h 499127"/>
                            <a:gd name="connsiteX61" fmla="*/ 63664 w 608590"/>
                            <a:gd name="connsiteY61" fmla="*/ 189027 h 499127"/>
                            <a:gd name="connsiteX62" fmla="*/ 67506 w 608590"/>
                            <a:gd name="connsiteY62" fmla="*/ 191921 h 499127"/>
                            <a:gd name="connsiteX63" fmla="*/ 85345 w 608590"/>
                            <a:gd name="connsiteY63" fmla="*/ 224474 h 499127"/>
                            <a:gd name="connsiteX64" fmla="*/ 124181 w 608590"/>
                            <a:gd name="connsiteY64" fmla="*/ 229271 h 499127"/>
                            <a:gd name="connsiteX65" fmla="*/ 128555 w 608590"/>
                            <a:gd name="connsiteY65" fmla="*/ 232546 h 499127"/>
                            <a:gd name="connsiteX66" fmla="*/ 128555 w 608590"/>
                            <a:gd name="connsiteY66" fmla="*/ 232546 h 499127"/>
                            <a:gd name="connsiteX67" fmla="*/ 126577 w 608590"/>
                            <a:gd name="connsiteY67" fmla="*/ 236010 h 499127"/>
                            <a:gd name="connsiteX68" fmla="*/ 98924 w 608590"/>
                            <a:gd name="connsiteY68" fmla="*/ 261901 h 499127"/>
                            <a:gd name="connsiteX69" fmla="*/ 98924 w 608590"/>
                            <a:gd name="connsiteY69" fmla="*/ 261901 h 499127"/>
                            <a:gd name="connsiteX70" fmla="*/ 98924 w 608590"/>
                            <a:gd name="connsiteY70" fmla="*/ 72901 h 499127"/>
                            <a:gd name="connsiteX71" fmla="*/ 106075 w 608590"/>
                            <a:gd name="connsiteY71" fmla="*/ 108843 h 499127"/>
                            <a:gd name="connsiteX72" fmla="*/ 106151 w 608590"/>
                            <a:gd name="connsiteY72" fmla="*/ 110252 h 499127"/>
                            <a:gd name="connsiteX73" fmla="*/ 105390 w 608590"/>
                            <a:gd name="connsiteY73" fmla="*/ 112803 h 499127"/>
                            <a:gd name="connsiteX74" fmla="*/ 103032 w 608590"/>
                            <a:gd name="connsiteY74" fmla="*/ 113907 h 499127"/>
                            <a:gd name="connsiteX75" fmla="*/ 99913 w 608590"/>
                            <a:gd name="connsiteY75" fmla="*/ 113069 h 499127"/>
                            <a:gd name="connsiteX76" fmla="*/ 65033 w 608590"/>
                            <a:gd name="connsiteY76" fmla="*/ 96507 h 499127"/>
                            <a:gd name="connsiteX77" fmla="*/ 30572 w 608590"/>
                            <a:gd name="connsiteY77" fmla="*/ 113907 h 499127"/>
                            <a:gd name="connsiteX78" fmla="*/ 27491 w 608590"/>
                            <a:gd name="connsiteY78" fmla="*/ 114821 h 499127"/>
                            <a:gd name="connsiteX79" fmla="*/ 25056 w 608590"/>
                            <a:gd name="connsiteY79" fmla="*/ 113793 h 499127"/>
                            <a:gd name="connsiteX80" fmla="*/ 24220 w 608590"/>
                            <a:gd name="connsiteY80" fmla="*/ 111242 h 499127"/>
                            <a:gd name="connsiteX81" fmla="*/ 24372 w 608590"/>
                            <a:gd name="connsiteY81" fmla="*/ 109795 h 499127"/>
                            <a:gd name="connsiteX82" fmla="*/ 30534 w 608590"/>
                            <a:gd name="connsiteY82" fmla="*/ 73701 h 499127"/>
                            <a:gd name="connsiteX83" fmla="*/ 2006 w 608590"/>
                            <a:gd name="connsiteY83" fmla="*/ 48534 h 499127"/>
                            <a:gd name="connsiteX84" fmla="*/ 28 w 608590"/>
                            <a:gd name="connsiteY84" fmla="*/ 45069 h 499127"/>
                            <a:gd name="connsiteX85" fmla="*/ 4326 w 608590"/>
                            <a:gd name="connsiteY85" fmla="*/ 41719 h 499127"/>
                            <a:gd name="connsiteX86" fmla="*/ 43010 w 608590"/>
                            <a:gd name="connsiteY86" fmla="*/ 36007 h 499127"/>
                            <a:gd name="connsiteX87" fmla="*/ 59936 w 608590"/>
                            <a:gd name="connsiteY87" fmla="*/ 3035 h 499127"/>
                            <a:gd name="connsiteX88" fmla="*/ 63664 w 608590"/>
                            <a:gd name="connsiteY88" fmla="*/ 27 h 499127"/>
                            <a:gd name="connsiteX89" fmla="*/ 67506 w 608590"/>
                            <a:gd name="connsiteY89" fmla="*/ 2921 h 499127"/>
                            <a:gd name="connsiteX90" fmla="*/ 85345 w 608590"/>
                            <a:gd name="connsiteY90" fmla="*/ 35474 h 499127"/>
                            <a:gd name="connsiteX91" fmla="*/ 124181 w 608590"/>
                            <a:gd name="connsiteY91" fmla="*/ 40272 h 499127"/>
                            <a:gd name="connsiteX92" fmla="*/ 128555 w 608590"/>
                            <a:gd name="connsiteY92" fmla="*/ 43546 h 499127"/>
                            <a:gd name="connsiteX93" fmla="*/ 128555 w 608590"/>
                            <a:gd name="connsiteY93" fmla="*/ 43546 h 499127"/>
                            <a:gd name="connsiteX94" fmla="*/ 126577 w 608590"/>
                            <a:gd name="connsiteY94" fmla="*/ 47011 h 499127"/>
                            <a:gd name="connsiteX95" fmla="*/ 98924 w 608590"/>
                            <a:gd name="connsiteY95" fmla="*/ 72901 h 499127"/>
                            <a:gd name="connsiteX96" fmla="*/ 98924 w 608590"/>
                            <a:gd name="connsiteY96" fmla="*/ 72901 h 499127"/>
                            <a:gd name="connsiteX97" fmla="*/ 223077 w 608590"/>
                            <a:gd name="connsiteY97" fmla="*/ 398244 h 499127"/>
                            <a:gd name="connsiteX98" fmla="*/ 561301 w 608590"/>
                            <a:gd name="connsiteY98" fmla="*/ 398244 h 499127"/>
                            <a:gd name="connsiteX99" fmla="*/ 608658 w 608590"/>
                            <a:gd name="connsiteY99" fmla="*/ 445494 h 499127"/>
                            <a:gd name="connsiteX100" fmla="*/ 561301 w 608590"/>
                            <a:gd name="connsiteY100" fmla="*/ 492744 h 499127"/>
                            <a:gd name="connsiteX101" fmla="*/ 223077 w 608590"/>
                            <a:gd name="connsiteY101" fmla="*/ 492744 h 499127"/>
                            <a:gd name="connsiteX102" fmla="*/ 175721 w 608590"/>
                            <a:gd name="connsiteY102" fmla="*/ 445494 h 499127"/>
                            <a:gd name="connsiteX103" fmla="*/ 223077 w 608590"/>
                            <a:gd name="connsiteY103" fmla="*/ 398244 h 499127"/>
                            <a:gd name="connsiteX104" fmla="*/ 223077 w 608590"/>
                            <a:gd name="connsiteY104" fmla="*/ 398244 h 4991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</a:cxnLst>
                          <a:rect l="l" t="t" r="r" b="b"/>
                          <a:pathLst>
                            <a:path w="608590" h="499127">
                              <a:moveTo>
                                <a:pt x="561263" y="297005"/>
                              </a:moveTo>
                              <a:lnTo>
                                <a:pt x="223077" y="297005"/>
                              </a:lnTo>
                              <a:cubicBezTo>
                                <a:pt x="196945" y="297005"/>
                                <a:pt x="175721" y="275836"/>
                                <a:pt x="175721" y="249755"/>
                              </a:cubicBezTo>
                              <a:cubicBezTo>
                                <a:pt x="175721" y="223674"/>
                                <a:pt x="196907" y="202505"/>
                                <a:pt x="223077" y="202505"/>
                              </a:cubicBezTo>
                              <a:lnTo>
                                <a:pt x="561301" y="202505"/>
                              </a:lnTo>
                              <a:cubicBezTo>
                                <a:pt x="587432" y="202505"/>
                                <a:pt x="608616" y="223674"/>
                                <a:pt x="608616" y="249755"/>
                              </a:cubicBezTo>
                              <a:cubicBezTo>
                                <a:pt x="608616" y="275836"/>
                                <a:pt x="587432" y="297005"/>
                                <a:pt x="561263" y="297005"/>
                              </a:cubicBezTo>
                              <a:lnTo>
                                <a:pt x="561263" y="297005"/>
                              </a:lnTo>
                              <a:close/>
                              <a:moveTo>
                                <a:pt x="561263" y="108005"/>
                              </a:moveTo>
                              <a:lnTo>
                                <a:pt x="223077" y="108005"/>
                              </a:lnTo>
                              <a:cubicBezTo>
                                <a:pt x="196945" y="108005"/>
                                <a:pt x="175721" y="86836"/>
                                <a:pt x="175721" y="60756"/>
                              </a:cubicBezTo>
                              <a:cubicBezTo>
                                <a:pt x="175721" y="34675"/>
                                <a:pt x="196907" y="13506"/>
                                <a:pt x="223077" y="13506"/>
                              </a:cubicBezTo>
                              <a:lnTo>
                                <a:pt x="561301" y="13506"/>
                              </a:lnTo>
                              <a:cubicBezTo>
                                <a:pt x="587432" y="13506"/>
                                <a:pt x="608616" y="34637"/>
                                <a:pt x="608616" y="60756"/>
                              </a:cubicBezTo>
                              <a:cubicBezTo>
                                <a:pt x="608616" y="86836"/>
                                <a:pt x="587432" y="108005"/>
                                <a:pt x="561263" y="108005"/>
                              </a:cubicBezTo>
                              <a:lnTo>
                                <a:pt x="561263" y="108005"/>
                              </a:lnTo>
                              <a:close/>
                              <a:moveTo>
                                <a:pt x="98924" y="457640"/>
                              </a:moveTo>
                              <a:lnTo>
                                <a:pt x="106075" y="493582"/>
                              </a:lnTo>
                              <a:cubicBezTo>
                                <a:pt x="106113" y="493924"/>
                                <a:pt x="106151" y="494381"/>
                                <a:pt x="106151" y="495028"/>
                              </a:cubicBezTo>
                              <a:cubicBezTo>
                                <a:pt x="106151" y="496056"/>
                                <a:pt x="105923" y="496894"/>
                                <a:pt x="105390" y="497579"/>
                              </a:cubicBezTo>
                              <a:cubicBezTo>
                                <a:pt x="104858" y="498265"/>
                                <a:pt x="104097" y="498645"/>
                                <a:pt x="103032" y="498645"/>
                              </a:cubicBezTo>
                              <a:cubicBezTo>
                                <a:pt x="102043" y="498645"/>
                                <a:pt x="101016" y="498379"/>
                                <a:pt x="99913" y="497808"/>
                              </a:cubicBezTo>
                              <a:lnTo>
                                <a:pt x="64995" y="481207"/>
                              </a:lnTo>
                              <a:lnTo>
                                <a:pt x="30534" y="498607"/>
                              </a:lnTo>
                              <a:cubicBezTo>
                                <a:pt x="29393" y="499178"/>
                                <a:pt x="28366" y="499483"/>
                                <a:pt x="27453" y="499521"/>
                              </a:cubicBezTo>
                              <a:cubicBezTo>
                                <a:pt x="26350" y="499521"/>
                                <a:pt x="25551" y="499178"/>
                                <a:pt x="25018" y="498493"/>
                              </a:cubicBezTo>
                              <a:cubicBezTo>
                                <a:pt x="24448" y="497808"/>
                                <a:pt x="24182" y="496932"/>
                                <a:pt x="24182" y="495942"/>
                              </a:cubicBezTo>
                              <a:cubicBezTo>
                                <a:pt x="24182" y="495638"/>
                                <a:pt x="24220" y="495181"/>
                                <a:pt x="24334" y="494495"/>
                              </a:cubicBezTo>
                              <a:lnTo>
                                <a:pt x="30496" y="458401"/>
                              </a:lnTo>
                              <a:lnTo>
                                <a:pt x="2006" y="433234"/>
                              </a:lnTo>
                              <a:cubicBezTo>
                                <a:pt x="713" y="431978"/>
                                <a:pt x="28" y="430874"/>
                                <a:pt x="28" y="429846"/>
                              </a:cubicBezTo>
                              <a:cubicBezTo>
                                <a:pt x="-10" y="428094"/>
                                <a:pt x="1435" y="426952"/>
                                <a:pt x="4326" y="426495"/>
                              </a:cubicBezTo>
                              <a:lnTo>
                                <a:pt x="43010" y="420784"/>
                              </a:lnTo>
                              <a:lnTo>
                                <a:pt x="59936" y="387812"/>
                              </a:lnTo>
                              <a:cubicBezTo>
                                <a:pt x="60887" y="385832"/>
                                <a:pt x="62142" y="384842"/>
                                <a:pt x="63664" y="384804"/>
                              </a:cubicBezTo>
                              <a:cubicBezTo>
                                <a:pt x="65223" y="384766"/>
                                <a:pt x="66479" y="385756"/>
                                <a:pt x="67506" y="387698"/>
                              </a:cubicBezTo>
                              <a:lnTo>
                                <a:pt x="85345" y="420251"/>
                              </a:lnTo>
                              <a:lnTo>
                                <a:pt x="124181" y="425048"/>
                              </a:lnTo>
                              <a:cubicBezTo>
                                <a:pt x="127071" y="425467"/>
                                <a:pt x="128517" y="426533"/>
                                <a:pt x="128555" y="428323"/>
                              </a:cubicBezTo>
                              <a:lnTo>
                                <a:pt x="128555" y="428323"/>
                              </a:lnTo>
                              <a:cubicBezTo>
                                <a:pt x="128555" y="429389"/>
                                <a:pt x="127908" y="430531"/>
                                <a:pt x="126577" y="431787"/>
                              </a:cubicBezTo>
                              <a:lnTo>
                                <a:pt x="98924" y="457640"/>
                              </a:lnTo>
                              <a:lnTo>
                                <a:pt x="98924" y="457640"/>
                              </a:lnTo>
                              <a:close/>
                              <a:moveTo>
                                <a:pt x="98924" y="261901"/>
                              </a:moveTo>
                              <a:lnTo>
                                <a:pt x="106075" y="297843"/>
                              </a:lnTo>
                              <a:cubicBezTo>
                                <a:pt x="106113" y="298147"/>
                                <a:pt x="106151" y="298642"/>
                                <a:pt x="106151" y="299290"/>
                              </a:cubicBezTo>
                              <a:cubicBezTo>
                                <a:pt x="106151" y="300318"/>
                                <a:pt x="105923" y="301155"/>
                                <a:pt x="105390" y="301841"/>
                              </a:cubicBezTo>
                              <a:cubicBezTo>
                                <a:pt x="104858" y="302526"/>
                                <a:pt x="104059" y="302907"/>
                                <a:pt x="103032" y="302907"/>
                              </a:cubicBezTo>
                              <a:cubicBezTo>
                                <a:pt x="102043" y="302907"/>
                                <a:pt x="101016" y="302640"/>
                                <a:pt x="99913" y="302069"/>
                              </a:cubicBezTo>
                              <a:lnTo>
                                <a:pt x="65033" y="285507"/>
                              </a:lnTo>
                              <a:lnTo>
                                <a:pt x="30572" y="302907"/>
                              </a:lnTo>
                              <a:cubicBezTo>
                                <a:pt x="29469" y="303478"/>
                                <a:pt x="28442" y="303782"/>
                                <a:pt x="27491" y="303782"/>
                              </a:cubicBezTo>
                              <a:cubicBezTo>
                                <a:pt x="26388" y="303782"/>
                                <a:pt x="25589" y="303478"/>
                                <a:pt x="25056" y="302754"/>
                              </a:cubicBezTo>
                              <a:cubicBezTo>
                                <a:pt x="24486" y="302069"/>
                                <a:pt x="24220" y="301231"/>
                                <a:pt x="24220" y="300203"/>
                              </a:cubicBezTo>
                              <a:cubicBezTo>
                                <a:pt x="24220" y="299937"/>
                                <a:pt x="24258" y="299442"/>
                                <a:pt x="24372" y="298757"/>
                              </a:cubicBezTo>
                              <a:lnTo>
                                <a:pt x="30534" y="262662"/>
                              </a:lnTo>
                              <a:lnTo>
                                <a:pt x="2006" y="237533"/>
                              </a:lnTo>
                              <a:cubicBezTo>
                                <a:pt x="713" y="236239"/>
                                <a:pt x="28" y="235097"/>
                                <a:pt x="28" y="234107"/>
                              </a:cubicBezTo>
                              <a:cubicBezTo>
                                <a:pt x="-10" y="232317"/>
                                <a:pt x="1435" y="231213"/>
                                <a:pt x="4326" y="230756"/>
                              </a:cubicBezTo>
                              <a:lnTo>
                                <a:pt x="43010" y="225045"/>
                              </a:lnTo>
                              <a:lnTo>
                                <a:pt x="59936" y="192073"/>
                              </a:lnTo>
                              <a:cubicBezTo>
                                <a:pt x="60887" y="190055"/>
                                <a:pt x="62142" y="189065"/>
                                <a:pt x="63664" y="189027"/>
                              </a:cubicBezTo>
                              <a:cubicBezTo>
                                <a:pt x="65223" y="188989"/>
                                <a:pt x="66479" y="189979"/>
                                <a:pt x="67506" y="191921"/>
                              </a:cubicBezTo>
                              <a:lnTo>
                                <a:pt x="85345" y="224474"/>
                              </a:lnTo>
                              <a:lnTo>
                                <a:pt x="124181" y="229271"/>
                              </a:lnTo>
                              <a:cubicBezTo>
                                <a:pt x="127071" y="229652"/>
                                <a:pt x="128517" y="230756"/>
                                <a:pt x="128555" y="232546"/>
                              </a:cubicBezTo>
                              <a:lnTo>
                                <a:pt x="128555" y="232546"/>
                              </a:lnTo>
                              <a:cubicBezTo>
                                <a:pt x="128555" y="233612"/>
                                <a:pt x="127908" y="234754"/>
                                <a:pt x="126577" y="236010"/>
                              </a:cubicBezTo>
                              <a:lnTo>
                                <a:pt x="98924" y="261901"/>
                              </a:lnTo>
                              <a:lnTo>
                                <a:pt x="98924" y="261901"/>
                              </a:lnTo>
                              <a:close/>
                              <a:moveTo>
                                <a:pt x="98924" y="72901"/>
                              </a:moveTo>
                              <a:lnTo>
                                <a:pt x="106075" y="108843"/>
                              </a:lnTo>
                              <a:cubicBezTo>
                                <a:pt x="106113" y="109148"/>
                                <a:pt x="106151" y="109643"/>
                                <a:pt x="106151" y="110252"/>
                              </a:cubicBezTo>
                              <a:cubicBezTo>
                                <a:pt x="106151" y="111242"/>
                                <a:pt x="105923" y="112117"/>
                                <a:pt x="105390" y="112803"/>
                              </a:cubicBezTo>
                              <a:cubicBezTo>
                                <a:pt x="104858" y="113526"/>
                                <a:pt x="104059" y="113907"/>
                                <a:pt x="103032" y="113907"/>
                              </a:cubicBezTo>
                              <a:cubicBezTo>
                                <a:pt x="102043" y="113907"/>
                                <a:pt x="101016" y="113640"/>
                                <a:pt x="99913" y="113069"/>
                              </a:cubicBezTo>
                              <a:lnTo>
                                <a:pt x="65033" y="96507"/>
                              </a:lnTo>
                              <a:lnTo>
                                <a:pt x="30572" y="113907"/>
                              </a:lnTo>
                              <a:cubicBezTo>
                                <a:pt x="29431" y="114478"/>
                                <a:pt x="28404" y="114783"/>
                                <a:pt x="27491" y="114821"/>
                              </a:cubicBezTo>
                              <a:cubicBezTo>
                                <a:pt x="26388" y="114821"/>
                                <a:pt x="25589" y="114478"/>
                                <a:pt x="25056" y="113793"/>
                              </a:cubicBezTo>
                              <a:cubicBezTo>
                                <a:pt x="24486" y="113107"/>
                                <a:pt x="24220" y="112270"/>
                                <a:pt x="24220" y="111242"/>
                              </a:cubicBezTo>
                              <a:cubicBezTo>
                                <a:pt x="24220" y="110937"/>
                                <a:pt x="24258" y="110480"/>
                                <a:pt x="24372" y="109795"/>
                              </a:cubicBezTo>
                              <a:lnTo>
                                <a:pt x="30534" y="73701"/>
                              </a:lnTo>
                              <a:lnTo>
                                <a:pt x="2006" y="48534"/>
                              </a:lnTo>
                              <a:cubicBezTo>
                                <a:pt x="713" y="47239"/>
                                <a:pt x="28" y="46097"/>
                                <a:pt x="28" y="45069"/>
                              </a:cubicBezTo>
                              <a:cubicBezTo>
                                <a:pt x="-10" y="43280"/>
                                <a:pt x="1435" y="42175"/>
                                <a:pt x="4326" y="41719"/>
                              </a:cubicBezTo>
                              <a:lnTo>
                                <a:pt x="43010" y="36007"/>
                              </a:lnTo>
                              <a:lnTo>
                                <a:pt x="59936" y="3035"/>
                              </a:lnTo>
                              <a:cubicBezTo>
                                <a:pt x="60887" y="1055"/>
                                <a:pt x="62142" y="65"/>
                                <a:pt x="63664" y="27"/>
                              </a:cubicBezTo>
                              <a:cubicBezTo>
                                <a:pt x="65223" y="27"/>
                                <a:pt x="66479" y="979"/>
                                <a:pt x="67506" y="2921"/>
                              </a:cubicBezTo>
                              <a:lnTo>
                                <a:pt x="85345" y="35474"/>
                              </a:lnTo>
                              <a:lnTo>
                                <a:pt x="124181" y="40272"/>
                              </a:lnTo>
                              <a:cubicBezTo>
                                <a:pt x="127071" y="40652"/>
                                <a:pt x="128517" y="41757"/>
                                <a:pt x="128555" y="43546"/>
                              </a:cubicBezTo>
                              <a:lnTo>
                                <a:pt x="128555" y="43546"/>
                              </a:lnTo>
                              <a:cubicBezTo>
                                <a:pt x="128555" y="44612"/>
                                <a:pt x="127908" y="45754"/>
                                <a:pt x="126577" y="47011"/>
                              </a:cubicBezTo>
                              <a:lnTo>
                                <a:pt x="98924" y="72901"/>
                              </a:lnTo>
                              <a:lnTo>
                                <a:pt x="98924" y="72901"/>
                              </a:lnTo>
                              <a:close/>
                              <a:moveTo>
                                <a:pt x="223077" y="398244"/>
                              </a:moveTo>
                              <a:lnTo>
                                <a:pt x="561301" y="398244"/>
                              </a:lnTo>
                              <a:cubicBezTo>
                                <a:pt x="587432" y="398244"/>
                                <a:pt x="608658" y="419413"/>
                                <a:pt x="608658" y="445494"/>
                              </a:cubicBezTo>
                              <a:cubicBezTo>
                                <a:pt x="608658" y="471575"/>
                                <a:pt x="587470" y="492744"/>
                                <a:pt x="561301" y="492744"/>
                              </a:cubicBezTo>
                              <a:lnTo>
                                <a:pt x="223077" y="492744"/>
                              </a:lnTo>
                              <a:cubicBezTo>
                                <a:pt x="196945" y="492744"/>
                                <a:pt x="175721" y="471575"/>
                                <a:pt x="175721" y="445494"/>
                              </a:cubicBezTo>
                              <a:cubicBezTo>
                                <a:pt x="175721" y="419413"/>
                                <a:pt x="196907" y="398244"/>
                                <a:pt x="223077" y="398244"/>
                              </a:cubicBezTo>
                              <a:lnTo>
                                <a:pt x="223077" y="3982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58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图形 46" o:spid="_x0000_s1026" o:spt="100" style="position:absolute;left:0pt;margin-left:-56.55pt;margin-top:219.1pt;height:11pt;width:13.45pt;z-index:251695104;v-text-anchor:middle;mso-width-relative:page;mso-height-relative:page;" fillcolor="#FFFFFF [3212]" filled="t" stroked="f" coordsize="608590,499127" o:gfxdata="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" path="m561263,297005l223077,297005c196945,297005,175721,275836,175721,249755c175721,223674,196907,202505,223077,202505l561301,202505c587432,202505,608616,223674,608616,249755c608616,275836,587432,297005,561263,297005l561263,297005xm561263,108005l223077,108005c196945,108005,175721,86836,175721,60756c175721,34675,196907,13506,223077,13506l561301,13506c587432,13506,608616,34637,608616,60756c608616,86836,587432,108005,561263,108005l561263,108005xm98924,457640l106075,493582c106113,493924,106151,494381,106151,495028c106151,496056,105923,496894,105390,497579c104858,498265,104097,498645,103032,498645c102043,498645,101016,498379,99913,497808l64995,481207,30534,498607c29393,499178,28366,499483,27453,499521c26350,499521,25551,499178,25018,498493c24448,497808,24182,496932,24182,495942c24182,495638,24220,495181,24334,494495l30496,458401,2006,433234c713,431978,28,430874,28,429846c-10,428094,1435,426952,4326,426495l43010,420784,59936,387812c60887,385832,62142,384842,63664,384804c65223,384766,66479,385756,67506,387698l85345,420251,124181,425048c127071,425467,128517,426533,128555,428323l128555,428323c128555,429389,127908,430531,126577,431787l98924,457640,98924,457640xm98924,261901l106075,297843c106113,298147,106151,298642,106151,299290c106151,300318,105923,301155,105390,301841c104858,302526,104059,302907,103032,302907c102043,302907,101016,302640,99913,302069l65033,285507,30572,302907c29469,303478,28442,303782,27491,303782c26388,303782,25589,303478,25056,302754c24486,302069,24220,301231,24220,300203c24220,299937,24258,299442,24372,298757l30534,262662,2006,237533c713,236239,28,235097,28,234107c-10,232317,1435,231213,4326,230756l43010,225045,59936,192073c60887,190055,62142,189065,63664,189027c65223,188989,66479,189979,67506,191921l85345,224474,124181,229271c127071,229652,128517,230756,128555,232546l128555,232546c128555,233612,127908,234754,126577,236010l98924,261901,98924,261901xm98924,72901l106075,108843c106113,109148,106151,109643,106151,110252c106151,111242,105923,112117,105390,112803c104858,113526,104059,113907,103032,113907c102043,113907,101016,113640,99913,113069l65033,96507,30572,113907c29431,114478,28404,114783,27491,114821c26388,114821,25589,114478,25056,113793c24486,113107,24220,112270,24220,111242c24220,110937,24258,110480,24372,109795l30534,73701,2006,48534c713,47239,28,46097,28,45069c-10,43280,1435,42175,4326,41719l43010,36007,59936,3035c60887,1055,62142,65,63664,27c65223,27,66479,979,67506,2921l85345,35474,124181,40272c127071,40652,128517,41757,128555,43546l128555,43546c128555,44612,127908,45754,126577,47011l98924,72901,98924,72901xm223077,398244l561301,398244c587432,398244,608658,419413,608658,445494c608658,471575,587470,492744,561301,492744l223077,492744c196945,492744,175721,471575,175721,445494c175721,419413,196907,398244,223077,398244l223077,398244xe">
                <v:path textboxrect="0,0,608590,499127" o:connectlocs="157531,83128;62611,83128;49320,69903;62611,56678;157542,56678;170822,69903;157531,83128;157531,83128;157531,30229;62611,30229;49320,17004;62611,3780;157542,3780;170822,17004;157531,30229;157531,30229;27765,128088;29772,138148;29793,138552;29580,139266;28918,139565;28042,139330;18242,134684;8570,139554;7705,139810;7021,139522;6787,138808;6829,138403;8559,128301;563,121257;7,120309;1214,119371;12071,117772;16822,108544;17868,107702;18947,108512;23954,117623;34854,118966;36081,119882;36081,119882;35526,120852;27765,128088;27765,128088;27765,73303;29772,83362;29793,83767;29580,84481;28918,84780;28042,84545;18253,79910;8580,84780;7715,85025;7032,84737;6797,84023;6840,83618;8570,73516;563,66482;7,65523;1214,64585;12071,62987;16822,53759;17868,52906;18947,53716;23954,62827;34854,64170;36081,65086;36081,65086;35526,66056;27765,73303;27765,73303;27765,20404;29772,30463;29793,30858;29580,31572;28918,31881;28042,31646;18253,27011;8580,31881;7715,32137;7032,31849;6797,31135;6840,30730;8570,20628;563,13584;7,12614;1214,11676;12071,10077;16822,849;17868,7;18947,817;23954,9928;34854,11271;36081,12188;36081,12188;35526,13157;27765,20404;27765,20404;62611,111463;157542,111463;170834,124688;157542,137913;62611,137913;49320,124688;62611,111463;62611,111463" o:connectangles="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0.0460629921259843pt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-897890</wp:posOffset>
                </wp:positionH>
                <wp:positionV relativeFrom="paragraph">
                  <wp:posOffset>2698115</wp:posOffset>
                </wp:positionV>
                <wp:extent cx="1722120" cy="300990"/>
                <wp:effectExtent l="0" t="0" r="316230" b="422910"/>
                <wp:wrapNone/>
                <wp:docPr id="256" name="矩形: 对角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110" y="3612515"/>
                          <a:ext cx="1722120" cy="300990"/>
                        </a:xfrm>
                        <a:prstGeom prst="round2DiagRect">
                          <a:avLst>
                            <a:gd name="adj1" fmla="val 0"/>
                            <a:gd name="adj2" fmla="val 0"/>
                          </a:avLst>
                        </a:prstGeom>
                        <a:gradFill>
                          <a:gsLst>
                            <a:gs pos="16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90000"/>
                                <a:lumOff val="10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>
                          <a:outerShdw blurRad="279400" dist="317500" dir="3000000" sx="88000" sy="88000" algn="t" rotWithShape="0">
                            <a:schemeClr val="accent1">
                              <a:alpha val="23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lIns="324000" tIns="45720" rIns="91440" bIns="45720" rtlCol="0" anchor="ctr"/>
                    </wps:wsp>
                  </a:graphicData>
                </a:graphic>
              </wp:anchor>
            </w:drawing>
          </mc:Choice>
          <mc:Fallback>
            <w:pict>
              <v:shape id="矩形: 对角圆角 23" o:spid="_x0000_s1026" style="position:absolute;left:0pt;margin-left:-70.7pt;margin-top:212.45pt;height:23.7pt;width:135.6pt;z-index:251691008;v-text-anchor:middle;mso-width-relative:page;mso-height-relative:page;" fillcolor="#9DC3E6 [1940]" filled="t" stroked="f" coordsize="1722120,300990" o:gfxdata="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JMRjxbcAAAADAEAAA8AAAAAAAAAAQAgAAAAIgAAAGRycy9kb3ducmV2LnhtbFBLAQIUABQA&#10;AAAIAIdO4kBnT4W/CQMAACwGAAAOAAAAAAAAAAEAIAAAACsBAABkcnMvZTJvRG9jLnhtbFBLBQYA&#10;AAAABgAGAFkBAACmBgAAAAA=&#10;" path="m0,0l1722120,0,1722120,0,1722120,300990,1722120,300990,0,300990,0,300990,0,0,0,0xe">
                <v:path textboxrect="0,0,1722120,300990" o:connectlocs="1722120,150495;861060,300990;0,150495;861060,0" o:connectangles="0,82,164,247"/>
                <v:fill type="gradient" on="t" color2="#6BA5D9 [2900]" angle="90" focus="100%" focussize="0,0" rotate="t"/>
                <v:stroke on="f" weight="1pt" miterlimit="8" joinstyle="miter"/>
                <v:imagedata o:title=""/>
                <o:lock v:ext="edit" aspectratio="f"/>
                <v:shadow on="t" type="perspective" color="#5B9BD5 [3204]" opacity="15073f" offset="16.0696850393701pt,19.1511023622047pt" origin="0f,-32768f" matrix="57672f,0f,0f,57672f"/>
                <v:textbox inset="9mm,1.27mm,2.54mm,1.27mm"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-818515</wp:posOffset>
                </wp:positionH>
                <wp:positionV relativeFrom="paragraph">
                  <wp:posOffset>3220085</wp:posOffset>
                </wp:positionV>
                <wp:extent cx="1137920" cy="128905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920" cy="1289050"/>
                          <a:chOff x="1102" y="6596"/>
                          <a:chExt cx="1792" cy="2030"/>
                        </a:xfrm>
                      </wpg:grpSpPr>
                      <wps:wsp>
                        <wps:cNvPr id="68" name="文本框 159"/>
                        <wps:cNvSpPr txBox="1"/>
                        <wps:spPr>
                          <a:xfrm>
                            <a:off x="1102" y="6596"/>
                            <a:ext cx="1541" cy="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suppressLineNumbers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0" w:beforeAutospacing="0" w:after="0" w:afterAutospacing="0" w:line="400" w:lineRule="exact"/>
                                <w:ind w:left="0" w:right="0"/>
                                <w:jc w:val="both"/>
                                <w:textAlignment w:val="auto"/>
                                <w:rPr>
                                  <w:rFonts w:hint="default" w:ascii="汉仪君黑-45简" w:hAnsi="汉仪君黑-45简" w:eastAsia="汉仪君黑-45简" w:cs="汉仪君黑-45简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性别：女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2" name="文本框 159"/>
                        <wps:cNvSpPr txBox="1"/>
                        <wps:spPr>
                          <a:xfrm>
                            <a:off x="1102" y="7069"/>
                            <a:ext cx="1792" cy="5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suppressLineNumbers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0" w:beforeAutospacing="0" w:after="0" w:afterAutospacing="0" w:line="400" w:lineRule="exact"/>
                                <w:ind w:left="0" w:right="0"/>
                                <w:jc w:val="both"/>
                                <w:textAlignment w:val="auto"/>
                                <w:rPr>
                                  <w:rFonts w:hint="default" w:ascii="汉仪君黑-45简" w:hAnsi="汉仪君黑-45简" w:eastAsia="汉仪君黑-45简" w:cs="汉仪君黑-45简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年龄：23岁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3" name="文本框 159"/>
                        <wps:cNvSpPr txBox="1"/>
                        <wps:spPr>
                          <a:xfrm>
                            <a:off x="1102" y="7545"/>
                            <a:ext cx="1541" cy="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suppressLineNumbers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0" w:beforeAutospacing="0" w:after="0" w:afterAutospacing="0" w:line="400" w:lineRule="exact"/>
                                <w:ind w:left="0" w:right="0"/>
                                <w:jc w:val="both"/>
                                <w:textAlignment w:val="auto"/>
                                <w:rPr>
                                  <w:rFonts w:hint="default" w:ascii="汉仪君黑-45简" w:hAnsi="汉仪君黑-45简" w:eastAsia="汉仪君黑-45简" w:cs="汉仪君黑-45简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学历：本科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2" name="文本框 159"/>
                        <wps:cNvSpPr txBox="1"/>
                        <wps:spPr>
                          <a:xfrm>
                            <a:off x="1102" y="8060"/>
                            <a:ext cx="1792" cy="5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suppressLineNumbers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0" w:beforeAutospacing="0" w:after="0" w:afterAutospacing="0" w:line="400" w:lineRule="exact"/>
                                <w:ind w:left="0" w:right="0"/>
                                <w:jc w:val="both"/>
                                <w:textAlignment w:val="auto"/>
                                <w:rPr>
                                  <w:rFonts w:hint="default" w:ascii="汉仪君黑-45简" w:hAnsi="汉仪君黑-45简" w:eastAsia="汉仪君黑-45简" w:cs="汉仪君黑-45简"/>
                                  <w:b w:val="0"/>
                                  <w:i w:val="0"/>
                                  <w:caps w:val="0"/>
                                  <w:color w:val="44546A" w:themeColor="text2"/>
                                  <w:spacing w:val="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居住：天津</w:t>
                              </w: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i w:val="0"/>
                                  <w:caps w:val="0"/>
                                  <w:color w:val="44546A" w:themeColor="text2"/>
                                  <w:spacing w:val="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45pt;margin-top:253.55pt;height:101.5pt;width:89.6pt;z-index:251687936;mso-width-relative:page;mso-height-relative:page;" coordorigin="1102,6596" coordsize="1792,2030" o:gfxdata="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DvP4rP2wAAAAsBAAAPAAAAAAAAAAEAIAAAACIAAABkcnMvZG93bnJldi54bWxQSwECFAAUAAAA&#10;CACHTuJAvB/s/QgDAAA8DQAADgAAAAAAAAABACAAAAAqAQAAZHJzL2Uyb0RvYy54bWxQSwUGAAAA&#10;AAYABgBZAQAApAYAAAAA&#10;">
                <o:lock v:ext="edit" aspectratio="f"/>
                <v:shape id="文本框 159" o:spid="_x0000_s1026" o:spt="202" type="#_x0000_t202" style="position:absolute;left:1102;top:6596;height:611;width:1541;" filled="f" stroked="f" coordsize="21600,21600" o:gfxdata="UEsDBAoAAAAAAIdO4kAAAAAAAAAAAAAAAAAEAAAAZHJzL1BLAwQUAAAACACHTuJAbVQ2+7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VQ2+7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0" w:beforeAutospacing="0" w:after="0" w:afterAutospacing="0" w:line="400" w:lineRule="exact"/>
                          <w:ind w:left="0" w:right="0"/>
                          <w:jc w:val="both"/>
                          <w:textAlignment w:val="auto"/>
                          <w:rPr>
                            <w:rFonts w:hint="default" w:ascii="汉仪君黑-45简" w:hAnsi="汉仪君黑-45简" w:eastAsia="汉仪君黑-45简" w:cs="汉仪君黑-45简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kern w:val="0"/>
                            <w:sz w:val="24"/>
                            <w:szCs w:val="24"/>
                            <w:lang w:val="en-US" w:eastAsia="zh-CN" w:bidi="ar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kern w:val="0"/>
                            <w:sz w:val="24"/>
                            <w:szCs w:val="24"/>
                            <w:lang w:val="en-US" w:eastAsia="zh-CN" w:bidi="ar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性别：女 </w:t>
                        </w:r>
                      </w:p>
                    </w:txbxContent>
                  </v:textbox>
                </v:shape>
                <v:shape id="文本框 159" o:spid="_x0000_s1026" o:spt="202" type="#_x0000_t202" style="position:absolute;left:1102;top:7069;height:566;width:1792;" filled="f" stroked="f" coordsize="21600,21600" o:gfxdata="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UNmK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0" w:beforeAutospacing="0" w:after="0" w:afterAutospacing="0" w:line="400" w:lineRule="exact"/>
                          <w:ind w:left="0" w:right="0"/>
                          <w:jc w:val="both"/>
                          <w:textAlignment w:val="auto"/>
                          <w:rPr>
                            <w:rFonts w:hint="default" w:ascii="汉仪君黑-45简" w:hAnsi="汉仪君黑-45简" w:eastAsia="汉仪君黑-45简" w:cs="汉仪君黑-45简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kern w:val="0"/>
                            <w:sz w:val="24"/>
                            <w:szCs w:val="24"/>
                            <w:lang w:val="en-US" w:eastAsia="zh-CN" w:bidi="ar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kern w:val="0"/>
                            <w:sz w:val="24"/>
                            <w:szCs w:val="24"/>
                            <w:lang w:val="en-US" w:eastAsia="zh-CN" w:bidi="ar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年龄：23岁 </w:t>
                        </w:r>
                      </w:p>
                    </w:txbxContent>
                  </v:textbox>
                </v:shape>
                <v:shape id="文本框 159" o:spid="_x0000_s1026" o:spt="202" type="#_x0000_t202" style="position:absolute;left:1102;top:7545;height:611;width:1541;" filled="f" stroked="f" coordsize="21600,21600" o:gfxdata="UEsDBAoAAAAAAIdO4kAAAAAAAAAAAAAAAAAEAAAAZHJzL1BLAwQUAAAACACHTuJAViXUr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WDYg/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XUr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0" w:beforeAutospacing="0" w:after="0" w:afterAutospacing="0" w:line="400" w:lineRule="exact"/>
                          <w:ind w:left="0" w:right="0"/>
                          <w:jc w:val="both"/>
                          <w:textAlignment w:val="auto"/>
                          <w:rPr>
                            <w:rFonts w:hint="default" w:ascii="汉仪君黑-45简" w:hAnsi="汉仪君黑-45简" w:eastAsia="汉仪君黑-45简" w:cs="汉仪君黑-45简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kern w:val="0"/>
                            <w:sz w:val="24"/>
                            <w:szCs w:val="24"/>
                            <w:lang w:val="en-US" w:eastAsia="zh-CN" w:bidi="ar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kern w:val="0"/>
                            <w:sz w:val="24"/>
                            <w:szCs w:val="24"/>
                            <w:lang w:val="en-US" w:eastAsia="zh-CN" w:bidi="ar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学历：本科 </w:t>
                        </w:r>
                      </w:p>
                    </w:txbxContent>
                  </v:textbox>
                </v:shape>
                <v:shape id="文本框 159" o:spid="_x0000_s1026" o:spt="202" type="#_x0000_t202" style="position:absolute;left:1102;top:8060;height:566;width:1792;" filled="f" stroked="f" coordsize="21600,21600" o:gfxdata="UEsDBAoAAAAAAIdO4kAAAAAAAAAAAAAAAAAEAAAAZHJzL1BLAwQUAAAACACHTuJAOWlxNr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RQx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pcT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0" w:beforeAutospacing="0" w:after="0" w:afterAutospacing="0" w:line="400" w:lineRule="exact"/>
                          <w:ind w:left="0" w:right="0"/>
                          <w:jc w:val="both"/>
                          <w:textAlignment w:val="auto"/>
                          <w:rPr>
                            <w:rFonts w:hint="default" w:ascii="汉仪君黑-45简" w:hAnsi="汉仪君黑-45简" w:eastAsia="汉仪君黑-45简" w:cs="汉仪君黑-45简"/>
                            <w:b w:val="0"/>
                            <w:i w:val="0"/>
                            <w:caps w:val="0"/>
                            <w:color w:val="44546A" w:themeColor="text2"/>
                            <w:spacing w:val="0"/>
                            <w:kern w:val="0"/>
                            <w:sz w:val="24"/>
                            <w:szCs w:val="24"/>
                            <w:lang w:val="en-US" w:eastAsia="zh-CN" w:bidi="ar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kern w:val="0"/>
                            <w:sz w:val="24"/>
                            <w:szCs w:val="24"/>
                            <w:lang w:val="en-US" w:eastAsia="zh-CN" w:bidi="ar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居住：天津</w:t>
                        </w: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i w:val="0"/>
                            <w:caps w:val="0"/>
                            <w:color w:val="44546A" w:themeColor="text2"/>
                            <w:spacing w:val="0"/>
                            <w:kern w:val="0"/>
                            <w:sz w:val="24"/>
                            <w:szCs w:val="24"/>
                            <w:lang w:val="en-US" w:eastAsia="zh-CN" w:bidi="ar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-795020</wp:posOffset>
                </wp:positionH>
                <wp:positionV relativeFrom="paragraph">
                  <wp:posOffset>5249545</wp:posOffset>
                </wp:positionV>
                <wp:extent cx="1541780" cy="4198620"/>
                <wp:effectExtent l="0" t="0" r="0" b="0"/>
                <wp:wrapNone/>
                <wp:docPr id="185" name="文本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780" cy="419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20XX/09-20XX/06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中国传媒大学             新闻传播专业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（本科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676767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676767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主修课程: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i w:val="0"/>
                                <w:caps w:val="0"/>
                                <w:color w:val="676767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i w:val="0"/>
                                <w:caps w:val="0"/>
                                <w:color w:val="676767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新闻学概论、传播学概论、马克思主义新闻思想、中外新闻史、新闻伦理学、新闻采访与写作、新闻传播伦理与法规、新闻编辑、新闻评论、新闻摄影、音视频节目制作、新媒体导论、新闻媒介经营与管理、现代汉语、基础写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6pt;margin-top:413.35pt;height:330.6pt;width:121.4pt;z-index:251686912;mso-width-relative:page;mso-height-relative:page;" filled="f" stroked="f" coordsize="21600,21600" o:gfxdata="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804nw3gAAAA0BAAAPAAAAAAAA&#10;AAEAIAAAACIAAABkcnMvZG93bnJldi54bWxQSwECFAAUAAAACACHTuJAQKzq00UCAAB5BAAADgAA&#10;AAAAAAABACAAAAAt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20XX/09-20XX/06 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中国传媒大学             新闻传播专业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（本科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default" w:ascii="汉仪君黑-45简" w:hAnsi="汉仪君黑-45简" w:eastAsia="汉仪君黑-45简" w:cs="汉仪君黑-45简"/>
                          <w:b/>
                          <w:bCs/>
                          <w:i w:val="0"/>
                          <w:caps w:val="0"/>
                          <w:color w:val="676767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i w:val="0"/>
                          <w:caps w:val="0"/>
                          <w:color w:val="676767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主修课程: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i w:val="0"/>
                          <w:caps w:val="0"/>
                          <w:color w:val="676767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i w:val="0"/>
                          <w:caps w:val="0"/>
                          <w:color w:val="676767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新闻学概论、传播学概论、马克思主义新闻思想、中外新闻史、新闻伦理学、新闻采访与写作、新闻传播伦理与法规、新闻编辑、新闻评论、新闻摄影、音视频节目制作、新媒体导论、新闻媒介经营与管理、现代汉语、基础写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4620895</wp:posOffset>
                </wp:positionV>
                <wp:extent cx="1717040" cy="377825"/>
                <wp:effectExtent l="0" t="0" r="302260" b="422275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7040" cy="377825"/>
                          <a:chOff x="3329" y="3168"/>
                          <a:chExt cx="2704" cy="595"/>
                        </a:xfrm>
                      </wpg:grpSpPr>
                      <wps:wsp>
                        <wps:cNvPr id="221" name="矩形: 对角圆角 23"/>
                        <wps:cNvSpPr/>
                        <wps:spPr>
                          <a:xfrm>
                            <a:off x="3329" y="3289"/>
                            <a:ext cx="2704" cy="474"/>
                          </a:xfrm>
                          <a:prstGeom prst="round2DiagRect">
                            <a:avLst>
                              <a:gd name="adj1" fmla="val 0"/>
                              <a:gd name="adj2" fmla="val 0"/>
                            </a:avLst>
                          </a:prstGeom>
                          <a:gradFill>
                            <a:gsLst>
                              <a:gs pos="16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1">
                                  <a:lumMod val="90000"/>
                                  <a:lumOff val="10000"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>
                            <a:outerShdw blurRad="279400" dist="317500" dir="3000000" sx="88000" sy="88000" algn="t" rotWithShape="0">
                              <a:schemeClr val="accent1">
                                <a:alpha val="23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</w:pPr>
                            </w:p>
                          </w:txbxContent>
                        </wps:txbx>
                        <wps:bodyPr lIns="324000" tIns="45720" rIns="91440" bIns="45720" rtlCol="0" anchor="ctr"/>
                      </wps:wsp>
                      <wps:wsp>
                        <wps:cNvPr id="173" name="TextBox 83"/>
                        <wps:cNvSpPr txBox="1"/>
                        <wps:spPr bwMode="auto">
                          <a:xfrm>
                            <a:off x="3943" y="3168"/>
                            <a:ext cx="1421" cy="5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numPr>
                                  <w:ilvl w:val="0"/>
                                  <w:numId w:val="0"/>
                                </w:numPr>
                                <w:kinsoku w:val="0"/>
                                <w:overflowPunct w:val="0"/>
                                <w:spacing w:before="0" w:beforeAutospacing="0" w:after="0" w:afterAutospacing="0" w:line="480" w:lineRule="exact"/>
                                <w:jc w:val="distribute"/>
                                <w:rPr>
                                  <w:rFonts w:hint="eastAsia" w:ascii="汉仪君黑-45简" w:hAnsi="汉仪君黑-45简" w:eastAsia="汉仪君黑-45简" w:cs="汉仪君黑-45简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kern w:val="0"/>
                                  <w:sz w:val="24"/>
                                  <w:szCs w:val="24"/>
                                  <w:shd w:val="clear" w:fill="FFFFFF"/>
                                  <w:lang w:val="en-US" w:eastAsia="zh-CN" w:bidi="ar-SA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kern w:val="0"/>
                                  <w:sz w:val="24"/>
                                  <w:szCs w:val="24"/>
                                  <w:shd w:val="clear" w:fill="FFFFFF"/>
                                  <w:lang w:val="en-US" w:eastAsia="zh-CN" w:bidi="ar-SA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图片 202" descr="博士帽 (1)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3604" y="3333"/>
                            <a:ext cx="373" cy="3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5pt;margin-top:363.85pt;height:29.75pt;width:135.2pt;z-index:251685888;mso-width-relative:page;mso-height-relative:page;" coordorigin="3329,3168" coordsize="2704,595" o:gfxdata="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">
                <o:lock v:ext="edit" aspectratio="f"/>
                <v:shape id="矩形: 对角圆角 23" o:spid="_x0000_s1026" style="position:absolute;left:3329;top:3289;height:474;width:2704;v-text-anchor:middle;" fillcolor="#9DC3E6 [1940]" filled="t" stroked="f" coordsize="2704,474" o:gfxdata="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aSSFvQAA&#10;ANwAAAAPAAAAAAAAAAEAIAAAACIAAABkcnMvZG93bnJldi54bWxQSwECFAAUAAAACACHTuJAMy8F&#10;njsAAAA5AAAAEAAAAAAAAAABACAAAAAMAQAAZHJzL3NoYXBleG1sLnhtbFBLBQYAAAAABgAGAFsB&#10;AAC2AwAAAAA=&#10;" path="m0,0l2704,0,2704,0,2704,474,2704,474,0,474,0,474,0,0,0,0xe">
                  <v:path textboxrect="0,0,2704,474" o:connectlocs="2704,237;1352,474;0,237;1352,0" o:connectangles="0,82,164,247"/>
                  <v:fill type="gradient" on="t" color2="#6BA5D9 [2900]" angle="90" focus="100%" focussize="0,0" rotate="t"/>
                  <v:stroke on="f" weight="1pt" miterlimit="8" joinstyle="miter"/>
                  <v:imagedata o:title=""/>
                  <o:lock v:ext="edit" aspectratio="f"/>
                  <v:shadow on="t" type="perspective" color="#5B9BD5 [3204]" opacity="15073f" offset="16.0696850393701pt,19.1511023622047pt" origin="0f,-32768f" matrix="57672f,0f,0f,57672f"/>
                  <v:textbox inset="9mm,1.27mm,2.54mm,1.27mm"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</w:pPr>
                      </w:p>
                    </w:txbxContent>
                  </v:textbox>
                </v:shape>
                <v:shape id="TextBox 83" o:spid="_x0000_s1026" o:spt="202" type="#_x0000_t202" style="position:absolute;left:3943;top:3168;height:595;width:1421;" filled="f" stroked="f" coordsize="21600,21600" o:gfxdata="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tr1Z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numPr>
                            <w:ilvl w:val="0"/>
                            <w:numId w:val="0"/>
                          </w:numPr>
                          <w:kinsoku w:val="0"/>
                          <w:overflowPunct w:val="0"/>
                          <w:spacing w:before="0" w:beforeAutospacing="0" w:after="0" w:afterAutospacing="0" w:line="480" w:lineRule="exact"/>
                          <w:jc w:val="distribute"/>
                          <w:rPr>
                            <w:rFonts w:hint="eastAsia" w:ascii="汉仪君黑-45简" w:hAnsi="汉仪君黑-45简" w:eastAsia="汉仪君黑-45简" w:cs="汉仪君黑-45简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kern w:val="0"/>
                            <w:sz w:val="24"/>
                            <w:szCs w:val="24"/>
                            <w:shd w:val="clear" w:fill="FFFFFF"/>
                            <w:lang w:val="en-US" w:eastAsia="zh-CN" w:bidi="ar-SA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kern w:val="0"/>
                            <w:sz w:val="24"/>
                            <w:szCs w:val="24"/>
                            <w:shd w:val="clear" w:fill="FFFFFF"/>
                            <w:lang w:val="en-US" w:eastAsia="zh-CN" w:bidi="ar-SA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_x0000_s1026" o:spid="_x0000_s1026" o:spt="75" alt="博士帽 (1)" type="#_x0000_t75" style="position:absolute;left:3604;top:3333;flip:x;height:373;width:373;" filled="f" o:preferrelative="t" stroked="f" coordsize="21600,21600" o:gfxdata="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IsG8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-728980</wp:posOffset>
                </wp:positionH>
                <wp:positionV relativeFrom="paragraph">
                  <wp:posOffset>1643380</wp:posOffset>
                </wp:positionV>
                <wp:extent cx="1310640" cy="751205"/>
                <wp:effectExtent l="0" t="0" r="0" b="0"/>
                <wp:wrapNone/>
                <wp:docPr id="213" name="Text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405765" y="2519680"/>
                          <a:ext cx="1310640" cy="751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kinsoku w:val="0"/>
                              <w:overflowPunct w:val="0"/>
                              <w:spacing w:before="0" w:beforeAutospacing="0" w:after="0" w:afterAutospacing="0" w:line="480" w:lineRule="exact"/>
                              <w:jc w:val="left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考研意向专业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kinsoku w:val="0"/>
                              <w:overflowPunct w:val="0"/>
                              <w:spacing w:before="0" w:beforeAutospacing="0" w:after="0" w:afterAutospacing="0" w:line="480" w:lineRule="exact"/>
                              <w:jc w:val="left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2E75B6"/>
                                <w:spacing w:val="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新闻传播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3" o:spid="_x0000_s1026" o:spt="202" type="#_x0000_t202" style="position:absolute;left:0pt;margin-left:-57.4pt;margin-top:129.4pt;height:59.15pt;width:103.2pt;z-index:251683840;mso-width-relative:page;mso-height-relative:page;" filled="f" stroked="f" coordsize="21600,21600" o:gfxdata="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H8/Q22QAAAAsBAAAPAAAAAAAAAAEAIAAAACIAAABkcnMvZG93bnJldi54bWxQSwEC&#10;FAAUAAAACACHTuJA6sRPt7oBAABs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kinsoku w:val="0"/>
                        <w:overflowPunct w:val="0"/>
                        <w:spacing w:before="0" w:beforeAutospacing="0" w:after="0" w:afterAutospacing="0" w:line="480" w:lineRule="exact"/>
                        <w:jc w:val="left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考研意向专业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kinsoku w:val="0"/>
                        <w:overflowPunct w:val="0"/>
                        <w:spacing w:before="0" w:beforeAutospacing="0" w:after="0" w:afterAutospacing="0" w:line="480" w:lineRule="exact"/>
                        <w:jc w:val="left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i w:val="0"/>
                          <w:caps w:val="0"/>
                          <w:color w:val="2E75B6"/>
                          <w:spacing w:val="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-SA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新闻传播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1106805</wp:posOffset>
                </wp:positionH>
                <wp:positionV relativeFrom="paragraph">
                  <wp:posOffset>1692275</wp:posOffset>
                </wp:positionV>
                <wp:extent cx="5153025" cy="3676650"/>
                <wp:effectExtent l="0" t="0" r="0" b="0"/>
                <wp:wrapNone/>
                <wp:docPr id="190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367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jc w:val="left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20XX/08--20XX/02  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河南叮当牛食品有限公司                             新媒体运营专员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1、运营微信公众号、微博号、抖音、百度、知乎等自媒体传播，负责品牌、产品内容的生产和输出；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2、品牌及产品传播文案的撰写，基础数据的追踪分析，并根据数据优化文章内容和标题，搭建与运营公司新媒体、官网；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3、公关活动策划，并及时追踪热点，选取不同角度，输出内容信息。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20XX/08--20XX/02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南京大典服饰有限公司                         新媒体运营专员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1、负责公司线上平台的各项宣传活动策划，信息发布、日常运营及维护工作，提升公司品牌知名度；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2、负责组织相关文字、图片、视频等素材内容，相关内容编辑制作。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3、负责线上平台的数据统计和分析，协助其他部门做好客户关系维护工作；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87.15pt;margin-top:133.25pt;height:289.5pt;width:405.75pt;mso-position-horizontal-relative:margin;z-index:251680768;mso-width-relative:page;mso-height-relative:page;" filled="f" stroked="f" coordsize="21600,21600" o:gfxdata="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wyO7zYAAAACwEAAA8AAAAAAAAAAQAgAAAA&#10;IgAAAGRycy9kb3ducmV2LnhtbFBLAQIUABQAAAAIAIdO4kDaRey3CwIAABkEAAAOAAAAAAAAAAEA&#10;IAAAACc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jc w:val="left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20XX/08--20XX/02  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河南叮当牛食品有限公司                             新媒体运营专员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1、运营微信公众号、微博号、抖音、百度、知乎等自媒体传播，负责品牌、产品内容的生产和输出；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2、品牌及产品传播文案的撰写，基础数据的追踪分析，并根据数据优化文章内容和标题，搭建与运营公司新媒体、官网；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3、公关活动策划，并及时追踪热点，选取不同角度，输出内容信息。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hint="default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20XX/08--20XX/02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南京大典服饰有限公司                         新媒体运营专员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1、负责公司线上平台的各项宣传活动策划，信息发布、日常运营及维护工作，提升公司品牌知名度；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2、负责组织相关文字、图片、视频等素材内容，相关内容编辑制作。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3、负责线上平台的数据统计和分析，协助其他部门做好客户关系维护工作；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1025525</wp:posOffset>
                </wp:positionH>
                <wp:positionV relativeFrom="paragraph">
                  <wp:posOffset>7318375</wp:posOffset>
                </wp:positionV>
                <wp:extent cx="1096010" cy="385445"/>
                <wp:effectExtent l="0" t="0" r="313690" b="415290"/>
                <wp:wrapNone/>
                <wp:docPr id="253" name="组合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6010" cy="385445"/>
                          <a:chOff x="1702" y="14137"/>
                          <a:chExt cx="1726" cy="607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1702" y="14137"/>
                            <a:ext cx="1726" cy="607"/>
                            <a:chOff x="3517" y="3156"/>
                            <a:chExt cx="1726" cy="607"/>
                          </a:xfrm>
                        </wpg:grpSpPr>
                        <wps:wsp>
                          <wps:cNvPr id="243" name="矩形: 对角圆角 23"/>
                          <wps:cNvSpPr/>
                          <wps:spPr>
                            <a:xfrm>
                              <a:off x="3517" y="3289"/>
                              <a:ext cx="1676" cy="474"/>
                            </a:xfrm>
                            <a:prstGeom prst="round2DiagRect">
                              <a:avLst>
                                <a:gd name="adj1" fmla="val 0"/>
                                <a:gd name="adj2" fmla="val 0"/>
                              </a:avLst>
                            </a:prstGeom>
                            <a:gradFill>
                              <a:gsLst>
                                <a:gs pos="16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  <a:gs pos="100000">
                                  <a:schemeClr val="accent1">
                                    <a:lumMod val="90000"/>
                                    <a:lumOff val="10000"/>
                                  </a:schemeClr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ffectLst>
                              <a:outerShdw blurRad="279400" dist="317500" dir="3000000" sx="88000" sy="88000" algn="t" rotWithShape="0">
                                <a:schemeClr val="accent1">
                                  <a:alpha val="23000"/>
                                </a:scheme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</w:pPr>
                              </w:p>
                            </w:txbxContent>
                          </wps:txbx>
                          <wps:bodyPr lIns="324000" tIns="45720" rIns="91440" bIns="45720" rtlCol="0" anchor="ctr"/>
                        </wps:wsp>
                        <wps:wsp>
                          <wps:cNvPr id="244" name="TextBox 83"/>
                          <wps:cNvSpPr txBox="1"/>
                          <wps:spPr bwMode="auto">
                            <a:xfrm>
                              <a:off x="3905" y="3156"/>
                              <a:ext cx="1338" cy="5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numPr>
                                    <w:ilvl w:val="0"/>
                                    <w:numId w:val="0"/>
                                  </w:numPr>
                                  <w:kinsoku w:val="0"/>
                                  <w:overflowPunct w:val="0"/>
                                  <w:spacing w:before="0" w:beforeAutospacing="0" w:after="0" w:afterAutospacing="0" w:line="480" w:lineRule="exact"/>
                                  <w:jc w:val="both"/>
                                  <w:rPr>
                                    <w:rFonts w:hint="eastAsia" w:ascii="汉仪君黑-45简" w:hAnsi="汉仪君黑-45简" w:eastAsia="汉仪君黑-45简" w:cs="汉仪君黑-45简"/>
                                    <w:b/>
                                    <w:bCs/>
                                    <w:i w:val="0"/>
                                    <w:caps w:val="0"/>
                                    <w:color w:val="FFFFFF" w:themeColor="background1"/>
                                    <w:spacing w:val="0"/>
                                    <w:kern w:val="0"/>
                                    <w:sz w:val="24"/>
                                    <w:szCs w:val="24"/>
                                    <w:shd w:val="clear" w:fill="FFFFFF"/>
                                    <w:lang w:val="en-US" w:eastAsia="zh-CN" w:bidi="ar-SA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君黑-45简" w:hAnsi="汉仪君黑-45简" w:eastAsia="汉仪君黑-45简" w:cs="汉仪君黑-45简"/>
                                    <w:b/>
                                    <w:bCs/>
                                    <w:i w:val="0"/>
                                    <w:caps w:val="0"/>
                                    <w:color w:val="FFFFFF" w:themeColor="background1"/>
                                    <w:spacing w:val="0"/>
                                    <w:kern w:val="0"/>
                                    <w:sz w:val="24"/>
                                    <w:szCs w:val="24"/>
                                    <w:shd w:val="clear" w:fill="FFFFFF"/>
                                    <w:lang w:val="en-US" w:eastAsia="zh-CN" w:bidi="ar-SA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自我介绍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99" name="图形 77"/>
                        <wps:cNvSpPr/>
                        <wps:spPr>
                          <a:xfrm>
                            <a:off x="1834" y="14353"/>
                            <a:ext cx="300" cy="298"/>
                          </a:xfrm>
                          <a:custGeom>
                            <a:avLst/>
                            <a:gdLst>
                              <a:gd name="connsiteX0" fmla="*/ 512866 w 557532"/>
                              <a:gd name="connsiteY0" fmla="*/ 429584 h 556982"/>
                              <a:gd name="connsiteX1" fmla="*/ 526899 w 557532"/>
                              <a:gd name="connsiteY1" fmla="*/ 405220 h 556982"/>
                              <a:gd name="connsiteX2" fmla="*/ 529826 w 557532"/>
                              <a:gd name="connsiteY2" fmla="*/ 399120 h 556982"/>
                              <a:gd name="connsiteX3" fmla="*/ 538817 w 557532"/>
                              <a:gd name="connsiteY3" fmla="*/ 378388 h 556982"/>
                              <a:gd name="connsiteX4" fmla="*/ 541990 w 557532"/>
                              <a:gd name="connsiteY4" fmla="*/ 369785 h 556982"/>
                              <a:gd name="connsiteX5" fmla="*/ 548017 w 557532"/>
                              <a:gd name="connsiteY5" fmla="*/ 349864 h 556982"/>
                              <a:gd name="connsiteX6" fmla="*/ 550524 w 557532"/>
                              <a:gd name="connsiteY6" fmla="*/ 340167 h 556982"/>
                              <a:gd name="connsiteX7" fmla="*/ 554298 w 557532"/>
                              <a:gd name="connsiteY7" fmla="*/ 318977 h 556982"/>
                              <a:gd name="connsiteX8" fmla="*/ 555708 w 557532"/>
                              <a:gd name="connsiteY8" fmla="*/ 309809 h 556982"/>
                              <a:gd name="connsiteX9" fmla="*/ 557537 w 557532"/>
                              <a:gd name="connsiteY9" fmla="*/ 278781 h 556982"/>
                              <a:gd name="connsiteX10" fmla="*/ 278781 w 557532"/>
                              <a:gd name="connsiteY10" fmla="*/ 24 h 556982"/>
                              <a:gd name="connsiteX11" fmla="*/ 24 w 557532"/>
                              <a:gd name="connsiteY11" fmla="*/ 278746 h 556982"/>
                              <a:gd name="connsiteX12" fmla="*/ 1857 w 557532"/>
                              <a:gd name="connsiteY12" fmla="*/ 309774 h 556982"/>
                              <a:gd name="connsiteX13" fmla="*/ 3268 w 557532"/>
                              <a:gd name="connsiteY13" fmla="*/ 318977 h 556982"/>
                              <a:gd name="connsiteX14" fmla="*/ 7040 w 557532"/>
                              <a:gd name="connsiteY14" fmla="*/ 340097 h 556982"/>
                              <a:gd name="connsiteX15" fmla="*/ 9544 w 557532"/>
                              <a:gd name="connsiteY15" fmla="*/ 349828 h 556982"/>
                              <a:gd name="connsiteX16" fmla="*/ 15573 w 557532"/>
                              <a:gd name="connsiteY16" fmla="*/ 369750 h 556982"/>
                              <a:gd name="connsiteX17" fmla="*/ 18711 w 557532"/>
                              <a:gd name="connsiteY17" fmla="*/ 378353 h 556982"/>
                              <a:gd name="connsiteX18" fmla="*/ 27702 w 557532"/>
                              <a:gd name="connsiteY18" fmla="*/ 399085 h 556982"/>
                              <a:gd name="connsiteX19" fmla="*/ 30629 w 557532"/>
                              <a:gd name="connsiteY19" fmla="*/ 405185 h 556982"/>
                              <a:gd name="connsiteX20" fmla="*/ 44626 w 557532"/>
                              <a:gd name="connsiteY20" fmla="*/ 429478 h 556982"/>
                              <a:gd name="connsiteX21" fmla="*/ 45191 w 557532"/>
                              <a:gd name="connsiteY21" fmla="*/ 430395 h 556982"/>
                              <a:gd name="connsiteX22" fmla="*/ 278781 w 557532"/>
                              <a:gd name="connsiteY22" fmla="*/ 557502 h 556982"/>
                              <a:gd name="connsiteX23" fmla="*/ 512337 w 557532"/>
                              <a:gd name="connsiteY23" fmla="*/ 430430 h 556982"/>
                              <a:gd name="connsiteX24" fmla="*/ 512866 w 557532"/>
                              <a:gd name="connsiteY24" fmla="*/ 429584 h 556982"/>
                              <a:gd name="connsiteX25" fmla="*/ 278781 w 557532"/>
                              <a:gd name="connsiteY25" fmla="*/ 133550 h 556982"/>
                              <a:gd name="connsiteX26" fmla="*/ 381244 w 557532"/>
                              <a:gd name="connsiteY26" fmla="*/ 236012 h 556982"/>
                              <a:gd name="connsiteX27" fmla="*/ 278781 w 557532"/>
                              <a:gd name="connsiteY27" fmla="*/ 338581 h 556982"/>
                              <a:gd name="connsiteX28" fmla="*/ 176319 w 557532"/>
                              <a:gd name="connsiteY28" fmla="*/ 236012 h 556982"/>
                              <a:gd name="connsiteX29" fmla="*/ 278781 w 557532"/>
                              <a:gd name="connsiteY29" fmla="*/ 133550 h 556982"/>
                              <a:gd name="connsiteX30" fmla="*/ 109327 w 557532"/>
                              <a:gd name="connsiteY30" fmla="*/ 453278 h 556982"/>
                              <a:gd name="connsiteX31" fmla="*/ 278781 w 557532"/>
                              <a:gd name="connsiteY31" fmla="*/ 342248 h 556982"/>
                              <a:gd name="connsiteX32" fmla="*/ 448271 w 557532"/>
                              <a:gd name="connsiteY32" fmla="*/ 453243 h 556982"/>
                              <a:gd name="connsiteX33" fmla="*/ 278781 w 557532"/>
                              <a:gd name="connsiteY33" fmla="*/ 522245 h 556982"/>
                              <a:gd name="connsiteX34" fmla="*/ 109327 w 557532"/>
                              <a:gd name="connsiteY34" fmla="*/ 453278 h 5569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</a:cxnLst>
                            <a:rect l="l" t="t" r="r" b="b"/>
                            <a:pathLst>
                              <a:path w="557532" h="556982">
                                <a:moveTo>
                                  <a:pt x="512866" y="429584"/>
                                </a:moveTo>
                                <a:cubicBezTo>
                                  <a:pt x="517979" y="421686"/>
                                  <a:pt x="522597" y="413577"/>
                                  <a:pt x="526899" y="405220"/>
                                </a:cubicBezTo>
                                <a:cubicBezTo>
                                  <a:pt x="527922" y="403210"/>
                                  <a:pt x="528838" y="401165"/>
                                  <a:pt x="529826" y="399120"/>
                                </a:cubicBezTo>
                                <a:cubicBezTo>
                                  <a:pt x="533105" y="392351"/>
                                  <a:pt x="536102" y="385440"/>
                                  <a:pt x="538817" y="378388"/>
                                </a:cubicBezTo>
                                <a:cubicBezTo>
                                  <a:pt x="539910" y="375532"/>
                                  <a:pt x="540967" y="372676"/>
                                  <a:pt x="541990" y="369785"/>
                                </a:cubicBezTo>
                                <a:cubicBezTo>
                                  <a:pt x="544247" y="363227"/>
                                  <a:pt x="546221" y="356598"/>
                                  <a:pt x="548017" y="349864"/>
                                </a:cubicBezTo>
                                <a:cubicBezTo>
                                  <a:pt x="548865" y="346620"/>
                                  <a:pt x="549780" y="343411"/>
                                  <a:pt x="550524" y="340167"/>
                                </a:cubicBezTo>
                                <a:cubicBezTo>
                                  <a:pt x="552072" y="333221"/>
                                  <a:pt x="553273" y="326134"/>
                                  <a:pt x="554298" y="318977"/>
                                </a:cubicBezTo>
                                <a:cubicBezTo>
                                  <a:pt x="554755" y="315909"/>
                                  <a:pt x="555355" y="312912"/>
                                  <a:pt x="555708" y="309809"/>
                                </a:cubicBezTo>
                                <a:cubicBezTo>
                                  <a:pt x="556832" y="299584"/>
                                  <a:pt x="557537" y="289253"/>
                                  <a:pt x="557537" y="278781"/>
                                </a:cubicBezTo>
                                <a:cubicBezTo>
                                  <a:pt x="557537" y="125087"/>
                                  <a:pt x="432475" y="24"/>
                                  <a:pt x="278781" y="24"/>
                                </a:cubicBezTo>
                                <a:cubicBezTo>
                                  <a:pt x="125087" y="24"/>
                                  <a:pt x="24" y="125052"/>
                                  <a:pt x="24" y="278746"/>
                                </a:cubicBezTo>
                                <a:cubicBezTo>
                                  <a:pt x="24" y="289253"/>
                                  <a:pt x="729" y="299584"/>
                                  <a:pt x="1857" y="309774"/>
                                </a:cubicBezTo>
                                <a:cubicBezTo>
                                  <a:pt x="2210" y="312877"/>
                                  <a:pt x="2809" y="315874"/>
                                  <a:pt x="3268" y="318977"/>
                                </a:cubicBezTo>
                                <a:cubicBezTo>
                                  <a:pt x="4325" y="326099"/>
                                  <a:pt x="5489" y="333151"/>
                                  <a:pt x="7040" y="340097"/>
                                </a:cubicBezTo>
                                <a:cubicBezTo>
                                  <a:pt x="7781" y="343411"/>
                                  <a:pt x="8698" y="346620"/>
                                  <a:pt x="9544" y="349828"/>
                                </a:cubicBezTo>
                                <a:cubicBezTo>
                                  <a:pt x="11342" y="356563"/>
                                  <a:pt x="13316" y="363227"/>
                                  <a:pt x="15573" y="369750"/>
                                </a:cubicBezTo>
                                <a:cubicBezTo>
                                  <a:pt x="16560" y="372641"/>
                                  <a:pt x="17618" y="375497"/>
                                  <a:pt x="18711" y="378353"/>
                                </a:cubicBezTo>
                                <a:cubicBezTo>
                                  <a:pt x="21426" y="385405"/>
                                  <a:pt x="24458" y="392315"/>
                                  <a:pt x="27702" y="399085"/>
                                </a:cubicBezTo>
                                <a:cubicBezTo>
                                  <a:pt x="28689" y="401130"/>
                                  <a:pt x="29606" y="403175"/>
                                  <a:pt x="30629" y="405185"/>
                                </a:cubicBezTo>
                                <a:cubicBezTo>
                                  <a:pt x="34895" y="413541"/>
                                  <a:pt x="39549" y="421651"/>
                                  <a:pt x="44626" y="429478"/>
                                </a:cubicBezTo>
                                <a:cubicBezTo>
                                  <a:pt x="44803" y="429796"/>
                                  <a:pt x="44979" y="430113"/>
                                  <a:pt x="45191" y="430395"/>
                                </a:cubicBezTo>
                                <a:cubicBezTo>
                                  <a:pt x="95012" y="506837"/>
                                  <a:pt x="181044" y="557502"/>
                                  <a:pt x="278781" y="557502"/>
                                </a:cubicBezTo>
                                <a:cubicBezTo>
                                  <a:pt x="376519" y="557502"/>
                                  <a:pt x="462587" y="506801"/>
                                  <a:pt x="512337" y="430430"/>
                                </a:cubicBezTo>
                                <a:cubicBezTo>
                                  <a:pt x="512513" y="430148"/>
                                  <a:pt x="512690" y="429866"/>
                                  <a:pt x="512866" y="429584"/>
                                </a:cubicBezTo>
                                <a:close/>
                                <a:moveTo>
                                  <a:pt x="278781" y="133550"/>
                                </a:moveTo>
                                <a:cubicBezTo>
                                  <a:pt x="335302" y="133550"/>
                                  <a:pt x="381244" y="179527"/>
                                  <a:pt x="381244" y="236012"/>
                                </a:cubicBezTo>
                                <a:cubicBezTo>
                                  <a:pt x="381244" y="292568"/>
                                  <a:pt x="335266" y="338581"/>
                                  <a:pt x="278781" y="338581"/>
                                </a:cubicBezTo>
                                <a:cubicBezTo>
                                  <a:pt x="222297" y="338581"/>
                                  <a:pt x="176319" y="292568"/>
                                  <a:pt x="176319" y="236012"/>
                                </a:cubicBezTo>
                                <a:cubicBezTo>
                                  <a:pt x="176319" y="179527"/>
                                  <a:pt x="222261" y="133550"/>
                                  <a:pt x="278781" y="133550"/>
                                </a:cubicBezTo>
                                <a:close/>
                                <a:moveTo>
                                  <a:pt x="109327" y="453278"/>
                                </a:moveTo>
                                <a:cubicBezTo>
                                  <a:pt x="138415" y="386780"/>
                                  <a:pt x="204491" y="342248"/>
                                  <a:pt x="278781" y="342248"/>
                                </a:cubicBezTo>
                                <a:cubicBezTo>
                                  <a:pt x="353072" y="342248"/>
                                  <a:pt x="419148" y="386815"/>
                                  <a:pt x="448271" y="453243"/>
                                </a:cubicBezTo>
                                <a:cubicBezTo>
                                  <a:pt x="404374" y="495871"/>
                                  <a:pt x="344645" y="522245"/>
                                  <a:pt x="278781" y="522245"/>
                                </a:cubicBezTo>
                                <a:cubicBezTo>
                                  <a:pt x="212918" y="522245"/>
                                  <a:pt x="153189" y="495871"/>
                                  <a:pt x="109327" y="4532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549" cap="flat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0.75pt;margin-top:576.25pt;height:30.35pt;width:86.3pt;z-index:251689984;mso-width-relative:page;mso-height-relative:page;" coordorigin="1702,14137" coordsize="1726,607" o:gfxdata="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">
                <o:lock v:ext="edit" aspectratio="f"/>
                <v:group id="_x0000_s1026" o:spid="_x0000_s1026" o:spt="203" style="position:absolute;left:1702;top:14137;height:607;width:1726;" coordorigin="3517,3156" coordsize="1726,607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: 对角圆角 23" o:spid="_x0000_s1026" style="position:absolute;left:3517;top:3289;height:474;width:1676;v-text-anchor:middle;" fillcolor="#9DC3E6 [1940]" filled="t" stroked="f" coordsize="1676,474" o:gfxdata="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9ut&#10;w8EAAADcAAAADwAAAAAAAAABACAAAAAiAAAAZHJzL2Rvd25yZXYueG1sUEsBAhQAFAAAAAgAh07i&#10;QDMvBZ47AAAAOQAAABAAAAAAAAAAAQAgAAAAEAEAAGRycy9zaGFwZXhtbC54bWxQSwUGAAAAAAYA&#10;BgBbAQAAugMAAAAA&#10;" path="m0,0l1676,0,1676,0,1676,474,1676,474,0,474,0,474,0,0,0,0xe">
                    <v:path textboxrect="0,0,1676,474" o:connectlocs="1676,237;838,474;0,237;838,0" o:connectangles="0,82,164,247"/>
                    <v:fill type="gradient" on="t" color2="#6BA5D9 [2900]" angle="90" focus="100%" focussize="0,0" rotate="t"/>
                    <v:stroke on="f" weight="1pt" miterlimit="8" joinstyle="miter"/>
                    <v:imagedata o:title=""/>
                    <o:lock v:ext="edit" aspectratio="f"/>
                    <v:shadow on="t" type="perspective" color="#5B9BD5 [3204]" opacity="15073f" offset="16.0696850393701pt,19.1511023622047pt" origin="0f,-32768f" matrix="57672f,0f,0f,57672f"/>
                    <v:textbox inset="9mm,1.27mm,2.54mm,1.27mm"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</w:pPr>
                        </w:p>
                      </w:txbxContent>
                    </v:textbox>
                  </v:shape>
                  <v:shape id="TextBox 83" o:spid="_x0000_s1026" o:spt="202" type="#_x0000_t202" style="position:absolute;left:3905;top:3156;height:595;width:1338;" filled="f" stroked="f" coordsize="21600,21600" o:gfxdata="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rG0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numPr>
                              <w:ilvl w:val="0"/>
                              <w:numId w:val="0"/>
                            </w:numPr>
                            <w:kinsoku w:val="0"/>
                            <w:overflowPunct w:val="0"/>
                            <w:spacing w:before="0" w:beforeAutospacing="0" w:after="0" w:afterAutospacing="0" w:line="480" w:lineRule="exact"/>
                            <w:jc w:val="both"/>
                            <w:rPr>
                              <w:rFonts w:hint="eastAsia" w:ascii="汉仪君黑-45简" w:hAnsi="汉仪君黑-45简" w:eastAsia="汉仪君黑-45简" w:cs="汉仪君黑-45简"/>
                              <w:b/>
                              <w:bCs/>
                              <w:i w:val="0"/>
                              <w:caps w:val="0"/>
                              <w:color w:val="FFFFFF" w:themeColor="background1"/>
                              <w:spacing w:val="0"/>
                              <w:kern w:val="0"/>
                              <w:sz w:val="24"/>
                              <w:szCs w:val="24"/>
                              <w:shd w:val="clear" w:fill="FFFFFF"/>
                              <w:lang w:val="en-US" w:eastAsia="zh-CN" w:bidi="ar-SA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君黑-45简" w:hAnsi="汉仪君黑-45简" w:eastAsia="汉仪君黑-45简" w:cs="汉仪君黑-45简"/>
                              <w:b/>
                              <w:bCs/>
                              <w:i w:val="0"/>
                              <w:caps w:val="0"/>
                              <w:color w:val="FFFFFF" w:themeColor="background1"/>
                              <w:spacing w:val="0"/>
                              <w:kern w:val="0"/>
                              <w:sz w:val="24"/>
                              <w:szCs w:val="24"/>
                              <w:shd w:val="clear" w:fill="FFFFFF"/>
                              <w:lang w:val="en-US" w:eastAsia="zh-CN" w:bidi="ar-SA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自我介绍</w:t>
                          </w:r>
                        </w:p>
                      </w:txbxContent>
                    </v:textbox>
                  </v:shape>
                </v:group>
                <v:shape id="图形 77" o:spid="_x0000_s1026" o:spt="100" style="position:absolute;left:1834;top:14353;height:298;width:300;v-text-anchor:middle;" fillcolor="#FFFFFF [3212]" filled="t" stroked="f" coordsize="557532,556982" o:gfxdata="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7GVIL4A&#10;AADbAAAADwAAAAAAAAABACAAAAAiAAAAZHJzL2Rvd25yZXYueG1sUEsBAhQAFAAAAAgAh07iQDMv&#10;BZ47AAAAOQAAABAAAAAAAAAAAQAgAAAADQEAAGRycy9zaGFwZXhtbC54bWxQSwUGAAAAAAYABgBb&#10;AQAAtwMAAAAA&#10;" path="m512866,429584c517979,421686,522597,413577,526899,405220c527922,403210,528838,401165,529826,399120c533105,392351,536102,385440,538817,378388c539910,375532,540967,372676,541990,369785c544247,363227,546221,356598,548017,349864c548865,346620,549780,343411,550524,340167c552072,333221,553273,326134,554298,318977c554755,315909,555355,312912,555708,309809c556832,299584,557537,289253,557537,278781c557537,125087,432475,24,278781,24c125087,24,24,125052,24,278746c24,289253,729,299584,1857,309774c2210,312877,2809,315874,3268,318977c4325,326099,5489,333151,7040,340097c7781,343411,8698,346620,9544,349828c11342,356563,13316,363227,15573,369750c16560,372641,17618,375497,18711,378353c21426,385405,24458,392315,27702,399085c28689,401130,29606,403175,30629,405185c34895,413541,39549,421651,44626,429478c44803,429796,44979,430113,45191,430395c95012,506837,181044,557502,278781,557502c376519,557502,462587,506801,512337,430430c512513,430148,512690,429866,512866,429584xm278781,133550c335302,133550,381244,179527,381244,236012c381244,292568,335266,338581,278781,338581c222297,338581,176319,292568,176319,236012c176319,179527,222261,133550,278781,133550xm109327,453278c138415,386780,204491,342248,278781,342248c353072,342248,419148,386815,448271,453243c404374,495871,344645,522245,278781,522245c212918,522245,153189,495871,109327,453278xe">
                  <v:path textboxrect="0,0,557532,556982" o:connectlocs="275,229;283,216;285,213;289,202;291,197;294,187;296,181;298,170;299,165;300,149;150,0;0,149;0,165;1,170;3,181;5,187;8,197;10,202;14,213;16,216;24,229;24,230;150,298;275,230;275,229;150,71;205,126;150,181;94,126;150,71;58,242;150,183;241,242;150,279;58,242" o:connectangles="0,0,0,0,0,0,0,0,0,0,0,0,0,0,0,0,0,0,0,0,0,0,0,0,0,0,0,0,0,0,0,0,0,0,0"/>
                  <v:fill on="t" focussize="0,0"/>
                  <v:stroke on="f" weight="0.0432283464566929pt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1025525</wp:posOffset>
                </wp:positionH>
                <wp:positionV relativeFrom="paragraph">
                  <wp:posOffset>1165225</wp:posOffset>
                </wp:positionV>
                <wp:extent cx="1094740" cy="377190"/>
                <wp:effectExtent l="0" t="0" r="314960" b="422910"/>
                <wp:wrapNone/>
                <wp:docPr id="249" name="组合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740" cy="377190"/>
                          <a:chOff x="3653" y="6058"/>
                          <a:chExt cx="1724" cy="594"/>
                        </a:xfrm>
                      </wpg:grpSpPr>
                      <wpg:grpSp>
                        <wpg:cNvPr id="225" name="组合 225"/>
                        <wpg:cNvGrpSpPr/>
                        <wpg:grpSpPr>
                          <a:xfrm>
                            <a:off x="3653" y="6058"/>
                            <a:ext cx="1725" cy="595"/>
                            <a:chOff x="3517" y="3168"/>
                            <a:chExt cx="1725" cy="595"/>
                          </a:xfrm>
                        </wpg:grpSpPr>
                        <wps:wsp>
                          <wps:cNvPr id="228" name="矩形: 对角圆角 23"/>
                          <wps:cNvSpPr/>
                          <wps:spPr>
                            <a:xfrm>
                              <a:off x="3517" y="3289"/>
                              <a:ext cx="1676" cy="474"/>
                            </a:xfrm>
                            <a:prstGeom prst="round2DiagRect">
                              <a:avLst>
                                <a:gd name="adj1" fmla="val 0"/>
                                <a:gd name="adj2" fmla="val 0"/>
                              </a:avLst>
                            </a:prstGeom>
                            <a:gradFill>
                              <a:gsLst>
                                <a:gs pos="16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  <a:gs pos="100000">
                                  <a:schemeClr val="accent1">
                                    <a:lumMod val="90000"/>
                                    <a:lumOff val="10000"/>
                                  </a:schemeClr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ffectLst>
                              <a:outerShdw blurRad="279400" dist="317500" dir="3000000" sx="88000" sy="88000" algn="t" rotWithShape="0">
                                <a:schemeClr val="accent1">
                                  <a:alpha val="23000"/>
                                </a:scheme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</w:pPr>
                              </w:p>
                            </w:txbxContent>
                          </wps:txbx>
                          <wps:bodyPr lIns="324000" tIns="45720" rIns="91440" bIns="45720" rtlCol="0" anchor="ctr"/>
                        </wps:wsp>
                        <wps:wsp>
                          <wps:cNvPr id="229" name="TextBox 83"/>
                          <wps:cNvSpPr txBox="1"/>
                          <wps:spPr bwMode="auto">
                            <a:xfrm>
                              <a:off x="3904" y="3168"/>
                              <a:ext cx="1338" cy="5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numPr>
                                    <w:ilvl w:val="0"/>
                                    <w:numId w:val="0"/>
                                  </w:numPr>
                                  <w:kinsoku w:val="0"/>
                                  <w:overflowPunct w:val="0"/>
                                  <w:spacing w:before="0" w:beforeAutospacing="0" w:after="0" w:afterAutospacing="0" w:line="480" w:lineRule="exact"/>
                                  <w:jc w:val="both"/>
                                  <w:rPr>
                                    <w:rFonts w:hint="default" w:ascii="汉仪君黑-45简" w:hAnsi="汉仪君黑-45简" w:eastAsia="汉仪君黑-45简" w:cs="汉仪君黑-45简"/>
                                    <w:b/>
                                    <w:bCs/>
                                    <w:i w:val="0"/>
                                    <w:caps w:val="0"/>
                                    <w:color w:val="FFFFFF" w:themeColor="background1"/>
                                    <w:spacing w:val="0"/>
                                    <w:kern w:val="0"/>
                                    <w:sz w:val="24"/>
                                    <w:szCs w:val="24"/>
                                    <w:shd w:val="clear" w:fill="FFFFFF"/>
                                    <w:lang w:val="en-US" w:eastAsia="zh-CN" w:bidi="ar-SA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君黑-45简" w:hAnsi="汉仪君黑-45简" w:eastAsia="汉仪君黑-45简" w:cs="汉仪君黑-45简"/>
                                    <w:b/>
                                    <w:bCs/>
                                    <w:i w:val="0"/>
                                    <w:caps w:val="0"/>
                                    <w:color w:val="FFFFFF" w:themeColor="background1"/>
                                    <w:spacing w:val="0"/>
                                    <w:kern w:val="0"/>
                                    <w:sz w:val="24"/>
                                    <w:szCs w:val="24"/>
                                    <w:shd w:val="clear" w:fill="FFFFFF"/>
                                    <w:lang w:val="en-US" w:eastAsia="zh-CN" w:bidi="ar-SA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3" name="图片 203" descr="公文包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06" y="6264"/>
                            <a:ext cx="300" cy="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0.75pt;margin-top:91.75pt;height:29.7pt;width:86.2pt;z-index:251688960;mso-width-relative:page;mso-height-relative:page;" coordorigin="3653,6058" coordsize="1724,594" o:gfxdata="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">
                <o:lock v:ext="edit" aspectratio="f"/>
                <v:group id="_x0000_s1026" o:spid="_x0000_s1026" o:spt="203" style="position:absolute;left:3653;top:6058;height:595;width:1725;" coordorigin="3517,3168" coordsize="1725,595" o:gfxdata="UEsDBAoAAAAAAIdO4kAAAAAAAAAAAAAAAAAEAAAAZHJzL1BLAwQUAAAACACHTuJADX0DVb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iSZwv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19A1W+AAAA3AAAAA8AAAAAAAAAAQAgAAAAIgAAAGRycy9kb3ducmV2Lnht&#10;bFBLAQIUABQAAAAIAIdO4kAzLwWeOwAAADkAAAAVAAAAAAAAAAEAIAAAAA0BAABkcnMvZ3JvdXBz&#10;aGFwZXhtbC54bWxQSwUGAAAAAAYABgBgAQAAygMAAAAA&#10;">
                  <o:lock v:ext="edit" aspectratio="f"/>
                  <v:shape id="矩形: 对角圆角 23" o:spid="_x0000_s1026" style="position:absolute;left:3517;top:3289;height:474;width:1676;v-text-anchor:middle;" fillcolor="#9DC3E6 [1940]" filled="t" stroked="f" coordsize="1676,474" o:gfxdata="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oNoSvQAA&#10;ANwAAAAPAAAAAAAAAAEAIAAAACIAAABkcnMvZG93bnJldi54bWxQSwECFAAUAAAACACHTuJAMy8F&#10;njsAAAA5AAAAEAAAAAAAAAABACAAAAAMAQAAZHJzL3NoYXBleG1sLnhtbFBLBQYAAAAABgAGAFsB&#10;AAC2AwAAAAA=&#10;" path="m0,0l1676,0,1676,0,1676,474,1676,474,0,474,0,474,0,0,0,0xe">
                    <v:path textboxrect="0,0,1676,474" o:connectlocs="1676,237;838,474;0,237;838,0" o:connectangles="0,82,164,247"/>
                    <v:fill type="gradient" on="t" color2="#6BA5D9 [2900]" angle="90" focus="100%" focussize="0,0" rotate="t"/>
                    <v:stroke on="f" weight="1pt" miterlimit="8" joinstyle="miter"/>
                    <v:imagedata o:title=""/>
                    <o:lock v:ext="edit" aspectratio="f"/>
                    <v:shadow on="t" type="perspective" color="#5B9BD5 [3204]" opacity="15073f" offset="16.0696850393701pt,19.1511023622047pt" origin="0f,-32768f" matrix="57672f,0f,0f,57672f"/>
                    <v:textbox inset="9mm,1.27mm,2.54mm,1.27mm"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</w:pPr>
                        </w:p>
                      </w:txbxContent>
                    </v:textbox>
                  </v:shape>
                  <v:shape id="TextBox 83" o:spid="_x0000_s1026" o:spt="202" type="#_x0000_t202" style="position:absolute;left:3904;top:3168;height:595;width:1338;" filled="f" stroked="f" coordsize="21600,21600" o:gfxdata="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pIzs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numPr>
                              <w:ilvl w:val="0"/>
                              <w:numId w:val="0"/>
                            </w:numPr>
                            <w:kinsoku w:val="0"/>
                            <w:overflowPunct w:val="0"/>
                            <w:spacing w:before="0" w:beforeAutospacing="0" w:after="0" w:afterAutospacing="0" w:line="480" w:lineRule="exact"/>
                            <w:jc w:val="both"/>
                            <w:rPr>
                              <w:rFonts w:hint="default" w:ascii="汉仪君黑-45简" w:hAnsi="汉仪君黑-45简" w:eastAsia="汉仪君黑-45简" w:cs="汉仪君黑-45简"/>
                              <w:b/>
                              <w:bCs/>
                              <w:i w:val="0"/>
                              <w:caps w:val="0"/>
                              <w:color w:val="FFFFFF" w:themeColor="background1"/>
                              <w:spacing w:val="0"/>
                              <w:kern w:val="0"/>
                              <w:sz w:val="24"/>
                              <w:szCs w:val="24"/>
                              <w:shd w:val="clear" w:fill="FFFFFF"/>
                              <w:lang w:val="en-US" w:eastAsia="zh-CN" w:bidi="ar-SA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君黑-45简" w:hAnsi="汉仪君黑-45简" w:eastAsia="汉仪君黑-45简" w:cs="汉仪君黑-45简"/>
                              <w:b/>
                              <w:bCs/>
                              <w:i w:val="0"/>
                              <w:caps w:val="0"/>
                              <w:color w:val="FFFFFF" w:themeColor="background1"/>
                              <w:spacing w:val="0"/>
                              <w:kern w:val="0"/>
                              <w:sz w:val="24"/>
                              <w:szCs w:val="24"/>
                              <w:shd w:val="clear" w:fill="FFFFFF"/>
                              <w:lang w:val="en-US" w:eastAsia="zh-CN" w:bidi="ar-SA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shape id="_x0000_s1026" o:spid="_x0000_s1026" o:spt="75" alt="公文包" type="#_x0000_t75" style="position:absolute;left:3806;top:6264;height:300;width:300;" filled="f" o:preferrelative="t" stroked="f" coordsize="21600,21600" o:gfxdata="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K4EN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1025525</wp:posOffset>
                </wp:positionH>
                <wp:positionV relativeFrom="paragraph">
                  <wp:posOffset>5676900</wp:posOffset>
                </wp:positionV>
                <wp:extent cx="1099185" cy="385445"/>
                <wp:effectExtent l="0" t="0" r="310515" b="415290"/>
                <wp:wrapNone/>
                <wp:docPr id="259" name="组合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185" cy="385445"/>
                          <a:chOff x="6532" y="9532"/>
                          <a:chExt cx="1731" cy="607"/>
                        </a:xfrm>
                      </wpg:grpSpPr>
                      <wpg:grpSp>
                        <wpg:cNvPr id="234" name="组合 234"/>
                        <wpg:cNvGrpSpPr/>
                        <wpg:grpSpPr>
                          <a:xfrm>
                            <a:off x="6532" y="9532"/>
                            <a:ext cx="1731" cy="607"/>
                            <a:chOff x="3517" y="3156"/>
                            <a:chExt cx="1731" cy="607"/>
                          </a:xfrm>
                        </wpg:grpSpPr>
                        <wps:wsp>
                          <wps:cNvPr id="237" name="矩形: 对角圆角 23"/>
                          <wps:cNvSpPr/>
                          <wps:spPr>
                            <a:xfrm>
                              <a:off x="3517" y="3289"/>
                              <a:ext cx="1676" cy="474"/>
                            </a:xfrm>
                            <a:prstGeom prst="round2DiagRect">
                              <a:avLst>
                                <a:gd name="adj1" fmla="val 0"/>
                                <a:gd name="adj2" fmla="val 0"/>
                              </a:avLst>
                            </a:prstGeom>
                            <a:gradFill>
                              <a:gsLst>
                                <a:gs pos="16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  <a:gs pos="100000">
                                  <a:schemeClr val="accent1">
                                    <a:lumMod val="90000"/>
                                    <a:lumOff val="10000"/>
                                  </a:schemeClr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ffectLst>
                              <a:outerShdw blurRad="279400" dist="317500" dir="3000000" sx="88000" sy="88000" algn="t" rotWithShape="0">
                                <a:schemeClr val="accent1">
                                  <a:alpha val="23000"/>
                                </a:scheme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</w:pPr>
                              </w:p>
                            </w:txbxContent>
                          </wps:txbx>
                          <wps:bodyPr lIns="324000" tIns="45720" rIns="91440" bIns="45720" rtlCol="0" anchor="ctr"/>
                        </wps:wsp>
                        <wps:wsp>
                          <wps:cNvPr id="238" name="TextBox 83"/>
                          <wps:cNvSpPr txBox="1"/>
                          <wps:spPr bwMode="auto">
                            <a:xfrm>
                              <a:off x="3910" y="3156"/>
                              <a:ext cx="1338" cy="5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numPr>
                                    <w:ilvl w:val="0"/>
                                    <w:numId w:val="0"/>
                                  </w:numPr>
                                  <w:kinsoku w:val="0"/>
                                  <w:overflowPunct w:val="0"/>
                                  <w:spacing w:before="0" w:beforeAutospacing="0" w:after="0" w:afterAutospacing="0" w:line="480" w:lineRule="exact"/>
                                  <w:jc w:val="both"/>
                                  <w:rPr>
                                    <w:rFonts w:hint="eastAsia" w:ascii="汉仪君黑-45简" w:hAnsi="汉仪君黑-45简" w:eastAsia="汉仪君黑-45简" w:cs="汉仪君黑-45简"/>
                                    <w:b/>
                                    <w:bCs/>
                                    <w:i w:val="0"/>
                                    <w:caps w:val="0"/>
                                    <w:color w:val="FFFFFF" w:themeColor="background1"/>
                                    <w:spacing w:val="0"/>
                                    <w:kern w:val="0"/>
                                    <w:sz w:val="24"/>
                                    <w:szCs w:val="24"/>
                                    <w:shd w:val="clear" w:fill="FFFFFF"/>
                                    <w:lang w:val="en-US" w:eastAsia="zh-CN" w:bidi="ar-SA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君黑-45简" w:hAnsi="汉仪君黑-45简" w:eastAsia="汉仪君黑-45简" w:cs="汉仪君黑-45简"/>
                                    <w:b/>
                                    <w:bCs/>
                                    <w:i w:val="0"/>
                                    <w:caps w:val="0"/>
                                    <w:color w:val="FFFFFF" w:themeColor="background1"/>
                                    <w:spacing w:val="0"/>
                                    <w:kern w:val="0"/>
                                    <w:sz w:val="24"/>
                                    <w:szCs w:val="24"/>
                                    <w:shd w:val="clear" w:fill="FFFFFF"/>
                                    <w:lang w:val="en-US" w:eastAsia="zh-CN" w:bidi="ar-SA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4" name="图片 204" descr="证书打印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35" y="9761"/>
                            <a:ext cx="266" cy="3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0.75pt;margin-top:447pt;height:30.35pt;width:86.55pt;z-index:251684864;mso-width-relative:page;mso-height-relative:page;" coordorigin="6532,9532" coordsize="1731,607" o:gfxdata="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">
                <o:lock v:ext="edit" aspectratio="f"/>
                <v:group id="_x0000_s1026" o:spid="_x0000_s1026" o:spt="203" style="position:absolute;left:6532;top:9532;height:607;width:1731;" coordorigin="3517,3156" coordsize="1731,607" o:gfxdata="UEsDBAoAAAAAAIdO4kAAAAAAAAAAAAAAAAAEAAAAZHJzL1BLAwQUAAAACACHTuJA5+gwE7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Wz+Q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n6DAT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矩形: 对角圆角 23" o:spid="_x0000_s1026" style="position:absolute;left:3517;top:3289;height:474;width:1676;v-text-anchor:middle;" fillcolor="#9DC3E6 [1940]" filled="t" stroked="f" coordsize="1676,474" o:gfxdata="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5ti9&#10;wAAAANwAAAAPAAAAAAAAAAEAIAAAACIAAABkcnMvZG93bnJldi54bWxQSwECFAAUAAAACACHTuJA&#10;My8FnjsAAAA5AAAAEAAAAAAAAAABACAAAAAPAQAAZHJzL3NoYXBleG1sLnhtbFBLBQYAAAAABgAG&#10;AFsBAAC5AwAAAAA=&#10;" path="m0,0l1676,0,1676,0,1676,474,1676,474,0,474,0,474,0,0,0,0xe">
                    <v:path textboxrect="0,0,1676,474" o:connectlocs="1676,237;838,474;0,237;838,0" o:connectangles="0,82,164,247"/>
                    <v:fill type="gradient" on="t" color2="#6BA5D9 [2900]" angle="90" focus="100%" focussize="0,0" rotate="t"/>
                    <v:stroke on="f" weight="1pt" miterlimit="8" joinstyle="miter"/>
                    <v:imagedata o:title=""/>
                    <o:lock v:ext="edit" aspectratio="f"/>
                    <v:shadow on="t" type="perspective" color="#5B9BD5 [3204]" opacity="15073f" offset="16.0696850393701pt,19.1511023622047pt" origin="0f,-32768f" matrix="57672f,0f,0f,57672f"/>
                    <v:textbox inset="9mm,1.27mm,2.54mm,1.27mm"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</w:pPr>
                        </w:p>
                      </w:txbxContent>
                    </v:textbox>
                  </v:shape>
                  <v:shape id="TextBox 83" o:spid="_x0000_s1026" o:spt="202" type="#_x0000_t202" style="position:absolute;left:3910;top:3156;height:595;width:1338;" filled="f" stroked="f" coordsize="21600,21600" o:gfxdata="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Mb+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numPr>
                              <w:ilvl w:val="0"/>
                              <w:numId w:val="0"/>
                            </w:numPr>
                            <w:kinsoku w:val="0"/>
                            <w:overflowPunct w:val="0"/>
                            <w:spacing w:before="0" w:beforeAutospacing="0" w:after="0" w:afterAutospacing="0" w:line="480" w:lineRule="exact"/>
                            <w:jc w:val="both"/>
                            <w:rPr>
                              <w:rFonts w:hint="eastAsia" w:ascii="汉仪君黑-45简" w:hAnsi="汉仪君黑-45简" w:eastAsia="汉仪君黑-45简" w:cs="汉仪君黑-45简"/>
                              <w:b/>
                              <w:bCs/>
                              <w:i w:val="0"/>
                              <w:caps w:val="0"/>
                              <w:color w:val="FFFFFF" w:themeColor="background1"/>
                              <w:spacing w:val="0"/>
                              <w:kern w:val="0"/>
                              <w:sz w:val="24"/>
                              <w:szCs w:val="24"/>
                              <w:shd w:val="clear" w:fill="FFFFFF"/>
                              <w:lang w:val="en-US" w:eastAsia="zh-CN" w:bidi="ar-SA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君黑-45简" w:hAnsi="汉仪君黑-45简" w:eastAsia="汉仪君黑-45简" w:cs="汉仪君黑-45简"/>
                              <w:b/>
                              <w:bCs/>
                              <w:i w:val="0"/>
                              <w:caps w:val="0"/>
                              <w:color w:val="FFFFFF" w:themeColor="background1"/>
                              <w:spacing w:val="0"/>
                              <w:kern w:val="0"/>
                              <w:sz w:val="24"/>
                              <w:szCs w:val="24"/>
                              <w:shd w:val="clear" w:fill="FFFFFF"/>
                              <w:lang w:val="en-US" w:eastAsia="zh-CN" w:bidi="ar-SA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</v:group>
                <v:shape id="_x0000_s1026" o:spid="_x0000_s1026" o:spt="75" alt="证书打印" type="#_x0000_t75" style="position:absolute;left:6635;top:9761;height:311;width:266;" filled="f" o:preferrelative="t" stroked="f" coordsize="21600,21600" o:gfxdata="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BAZ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-925830</wp:posOffset>
                </wp:positionH>
                <wp:positionV relativeFrom="paragraph">
                  <wp:posOffset>-779780</wp:posOffset>
                </wp:positionV>
                <wp:extent cx="1757680" cy="10647045"/>
                <wp:effectExtent l="0" t="0" r="13970" b="1905"/>
                <wp:wrapNone/>
                <wp:docPr id="245" name="六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680" cy="10647204"/>
                        </a:xfrm>
                        <a:custGeom>
                          <a:avLst/>
                          <a:gdLst>
                            <a:gd name="connsiteX0" fmla="*/ 1506 w 2768"/>
                            <a:gd name="connsiteY0" fmla="*/ 26 h 16767"/>
                            <a:gd name="connsiteX1" fmla="*/ 2626 w 2768"/>
                            <a:gd name="connsiteY1" fmla="*/ 586 h 16767"/>
                            <a:gd name="connsiteX2" fmla="*/ 2762 w 2768"/>
                            <a:gd name="connsiteY2" fmla="*/ 806 h 16767"/>
                            <a:gd name="connsiteX3" fmla="*/ 2768 w 2768"/>
                            <a:gd name="connsiteY3" fmla="*/ 16699 h 16767"/>
                            <a:gd name="connsiteX4" fmla="*/ 0 w 2768"/>
                            <a:gd name="connsiteY4" fmla="*/ 16767 h 16767"/>
                            <a:gd name="connsiteX5" fmla="*/ 31 w 2768"/>
                            <a:gd name="connsiteY5" fmla="*/ 806 h 16767"/>
                            <a:gd name="connsiteX6" fmla="*/ 167 w 2768"/>
                            <a:gd name="connsiteY6" fmla="*/ 586 h 16767"/>
                            <a:gd name="connsiteX7" fmla="*/ 1287 w 2768"/>
                            <a:gd name="connsiteY7" fmla="*/ 26 h 16767"/>
                            <a:gd name="connsiteX8" fmla="*/ 1506 w 2768"/>
                            <a:gd name="connsiteY8" fmla="*/ 26 h 167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768" h="16767">
                              <a:moveTo>
                                <a:pt x="1506" y="26"/>
                              </a:moveTo>
                              <a:lnTo>
                                <a:pt x="2626" y="586"/>
                              </a:lnTo>
                              <a:cubicBezTo>
                                <a:pt x="2709" y="628"/>
                                <a:pt x="2762" y="713"/>
                                <a:pt x="2762" y="806"/>
                              </a:cubicBezTo>
                              <a:lnTo>
                                <a:pt x="2768" y="16699"/>
                              </a:lnTo>
                              <a:lnTo>
                                <a:pt x="0" y="16767"/>
                              </a:lnTo>
                              <a:lnTo>
                                <a:pt x="31" y="806"/>
                              </a:lnTo>
                              <a:cubicBezTo>
                                <a:pt x="31" y="713"/>
                                <a:pt x="84" y="628"/>
                                <a:pt x="167" y="586"/>
                              </a:cubicBezTo>
                              <a:lnTo>
                                <a:pt x="1287" y="26"/>
                              </a:lnTo>
                              <a:cubicBezTo>
                                <a:pt x="1356" y="-9"/>
                                <a:pt x="1437" y="-9"/>
                                <a:pt x="1506" y="26"/>
                              </a:cubicBezTo>
                            </a:path>
                          </a:pathLst>
                        </a:custGeom>
                        <a:gradFill flip="none" rotWithShape="0">
                          <a:gsLst>
                            <a:gs pos="100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>
                          <a:innerShdw blurRad="114300">
                            <a:schemeClr val="accent1">
                              <a:lumMod val="60000"/>
                              <a:lumOff val="40000"/>
                              <a:alpha val="18000"/>
                            </a:scheme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="Calibri" w:hAnsi="Times New Roman" w:eastAsia="宋体"/>
                                <w:color w:val="FFFFFF" w:themeColor="ligh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六边形 8" o:spid="_x0000_s1026" o:spt="100" style="position:absolute;left:0pt;margin-left:-72.9pt;margin-top:-61.4pt;height:838.35pt;width:138.4pt;z-index:-251622400;v-text-anchor:middle;mso-width-relative:page;mso-height-relative:page;" fillcolor="#DEEBF7 [660]" filled="t" stroked="f" coordsize="2768,16767" o:gfxdata="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aP4cd2QAAAA4BAAAPAAAAAAAA&#10;AAEAIAAAACIAAABkcnMvZG93bnJldi54bWxQSwECFAAUAAAACACHTuJAR7F9P4QEAACqDQAADgAA&#10;AAAAAAABACAAAAAoAQAAZHJzL2Uyb0RvYy54bWxQSwUGAAAAAAYABgBZAQAAHggAAAAA&#10;" path="m1506,26l2626,586c2709,628,2762,713,2762,806l2768,16699,0,16767,31,806c31,713,84,628,167,586l1287,26c1356,-9,1437,-9,1506,26e">
                <v:path textboxrect="0,0,2768,16767" o:connectlocs="956310,16510;1667510,372115;1753870,511817;1757680,10604023;0,10647204;19685,511817;106045,372115;817245,16510;956310,16510" o:connectangles="0,0,0,0,0,0,0,0,0"/>
                <v:fill type="gradient" on="t" color2="#F7FAFD [180]" angle="45" focus="100%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center"/>
                      </w:pPr>
                      <w:r>
                        <w:rPr>
                          <w:rFonts w:ascii="Calibri" w:hAnsi="Times New Roman" w:eastAsia="宋体"/>
                          <w:color w:val="FFFFFF" w:themeColor="ligh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7863840</wp:posOffset>
                </wp:positionV>
                <wp:extent cx="4947920" cy="1208405"/>
                <wp:effectExtent l="0" t="0" r="0" b="0"/>
                <wp:wrapNone/>
                <wp:docPr id="201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7920" cy="1208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有较强的文案书写及策划能力，有钻研精神，在互联网行业深耕了几年之后，想继续提升自己的专业水平能力，想回到学校深入学习关于新闻传播专业，特别是了解到某某教授您是专业带头人，并有很多这方面的研究课题，我真诚地想成为您的学生，希望教授能给予我机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89.95pt;margin-top:619.2pt;height:95.15pt;width:389.6pt;z-index:251682816;mso-width-relative:page;mso-height-relative:page;" filled="f" stroked="f" coordsize="21600,21600" o:gfxdata="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b5Uq3ZAAAADQEAAA8AAAAAAAAAAQAgAAAA&#10;IgAAAGRycy9kb3ducmV2LnhtbFBLAQIUABQAAAAIAIdO4kDrNOr8CgIAABk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有较强的文案书写及策划能力，有钻研精神，在互联网行业深耕了几年之后，想继续提升自己的专业水平能力，想回到学校深入学习关于新闻传播专业，特别是了解到某某教授您是专业带头人，并有很多这方面的研究课题，我真诚地想成为您的学生，希望教授能给予我机会。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-673735</wp:posOffset>
                </wp:positionH>
                <wp:positionV relativeFrom="paragraph">
                  <wp:posOffset>1097915</wp:posOffset>
                </wp:positionV>
                <wp:extent cx="1463675" cy="427355"/>
                <wp:effectExtent l="109855" t="635" r="102870" b="276860"/>
                <wp:wrapNone/>
                <wp:docPr id="263" name="组合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675" cy="427355"/>
                          <a:chOff x="2441" y="3617"/>
                          <a:chExt cx="2305" cy="673"/>
                        </a:xfrm>
                      </wpg:grpSpPr>
                      <wps:wsp>
                        <wps:cNvPr id="79" name="矩形: 圆角 78"/>
                        <wps:cNvSpPr/>
                        <wps:spPr>
                          <a:xfrm>
                            <a:off x="2441" y="3760"/>
                            <a:ext cx="2006" cy="47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>
                            <a:outerShdw blurRad="304800" dist="127000" dir="2700000" sx="98000" sy="98000" algn="tl" rotWithShape="0">
                              <a:schemeClr val="accent1">
                                <a:alpha val="31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" name="文本框 14"/>
                        <wps:cNvSpPr txBox="1"/>
                        <wps:spPr>
                          <a:xfrm>
                            <a:off x="2642" y="3617"/>
                            <a:ext cx="2104" cy="6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 w:val="0"/>
                                <w:suppressLineNumbers w:val="0"/>
                                <w:spacing w:before="0" w:beforeAutospacing="0" w:after="0" w:afterAutospacing="0"/>
                                <w:ind w:left="0" w:right="418" w:rightChars="199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FFFFFF" w:themeColor="background1"/>
                                  <w:sz w:val="36"/>
                                  <w:szCs w:val="44"/>
                                  <w:u w:val="single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/>
                                  <w:bCs w:val="0"/>
                                  <w:color w:val="FFFFFF" w:themeColor="background1"/>
                                  <w:kern w:val="2"/>
                                  <w:sz w:val="40"/>
                                  <w:szCs w:val="48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逗西甘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FFFFFF" w:themeColor="background1"/>
                                  <w:kern w:val="2"/>
                                  <w:sz w:val="52"/>
                                  <w:szCs w:val="72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05pt;margin-top:86.45pt;height:33.65pt;width:115.25pt;z-index:251686912;mso-width-relative:page;mso-height-relative:page;" coordorigin="2441,3617" coordsize="2305,673" o:gfxdata="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NdpNzzbAAAADAEAAA8AAAAA&#10;AAAAAQAgAAAAIgAAAGRycy9kb3ducmV2LnhtbFBLAQIUABQAAAAIAIdO4kCz+5L0oAMAAD4IAAAO&#10;AAAAAAAAAAEAIAAAACoBAABkcnMvZTJvRG9jLnhtbFBLBQYAAAAABgAGAFkBAAA8BwAAAAA=&#10;">
                <o:lock v:ext="edit" aspectratio="f"/>
                <v:roundrect id="矩形: 圆角 78" o:spid="_x0000_s1026" o:spt="2" style="position:absolute;left:2441;top:3760;height:479;width:2006;v-text-anchor:middle;" fillcolor="#BDD7EE [1300]" filled="t" stroked="f" coordsize="21600,21600" arcsize="0.5" o:gfxdata="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tjHEvQAA&#10;ANsAAAAPAAAAAAAAAAEAIAAAACIAAABkcnMvZG93bnJldi54bWxQSwECFAAUAAAACACHTuJAMy8F&#10;njsAAAA5AAAAEAAAAAAAAAABACAAAAAMAQAAZHJzL3NoYXBleG1sLnhtbFBLBQYAAAAABgAGAFsB&#10;AAC2AwAAAAA=&#10;">
                  <v:fill type="gradient" on="t" color2="#5B9BD5 [3204]" angle="45" focus="100%" focussize="0,0" rotate="t"/>
                  <v:stroke on="f" weight="1pt" miterlimit="8" joinstyle="miter"/>
                  <v:imagedata o:title=""/>
                  <o:lock v:ext="edit" aspectratio="f"/>
                  <v:shadow on="t" type="perspective" color="#5B9BD5 [3204]" opacity="20316f" offset="7.07110236220472pt,7.07110236220472pt" origin="-32768f,-32768f" matrix="64225f,0f,0f,64225f"/>
                </v:roundrect>
                <v:shape id="文本框 14" o:spid="_x0000_s1026" o:spt="202" type="#_x0000_t202" style="position:absolute;left:2642;top:3617;height:673;width:2104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 w:val="0"/>
                          <w:suppressLineNumbers w:val="0"/>
                          <w:spacing w:before="0" w:beforeAutospacing="0" w:after="0" w:afterAutospacing="0"/>
                          <w:ind w:left="0" w:right="418" w:rightChars="199"/>
                          <w:jc w:val="left"/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FFFFFF" w:themeColor="background1"/>
                            <w:sz w:val="36"/>
                            <w:szCs w:val="44"/>
                            <w:u w:val="single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/>
                            <w:bCs w:val="0"/>
                            <w:color w:val="FFFFFF" w:themeColor="background1"/>
                            <w:kern w:val="2"/>
                            <w:sz w:val="40"/>
                            <w:szCs w:val="48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逗西甘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FFFFFF" w:themeColor="background1"/>
                            <w:kern w:val="2"/>
                            <w:sz w:val="52"/>
                            <w:szCs w:val="72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-212090</wp:posOffset>
                </wp:positionV>
                <wp:extent cx="208915" cy="148590"/>
                <wp:effectExtent l="0" t="0" r="635" b="3810"/>
                <wp:wrapNone/>
                <wp:docPr id="262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148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96.65pt;margin-top:-16.7pt;height:11.7pt;width:16.45pt;z-index:251693056;v-text-anchor:middle;mso-width-relative:page;mso-height-relative:page;" fillcolor="#FFFFFF [3212]" filled="t" stroked="f" coordsize="4974795,3320682" o:gfxdata="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DpsL3R2gAAAAsBAAAPAAAAAAAAAAEAIAAAACIA&#10;AABkcnMvZG93bnJldi54bWxQSwECFAAUAAAACACHTuJAHLif4OsCAAD0BgAADgAAAAAAAAABACAA&#10;AAApAQAAZHJzL2Uyb0RvYy54bWxQSwUGAAAAAAYABgBZAQAAhgYAAAAA&#10;" path="m1897867,1805825l2485737,2315734,3073607,1805825,4820061,3320682,151413,3320682xm0,159634l1788328,1710812,0,3261996xm4974795,156753l4974795,3264872,3183146,1710812xm35040,0l4936434,0,2485737,2125709xe">
                <v:path textboxrect="0,0,4974795,3320682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-342265</wp:posOffset>
                </wp:positionV>
                <wp:extent cx="4852035" cy="387985"/>
                <wp:effectExtent l="0" t="0" r="0" b="0"/>
                <wp:wrapNone/>
                <wp:docPr id="119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03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0" w:right="0"/>
                              <w:jc w:val="both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  话：138001380000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邮  箱：1008611@qq.com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3pt;margin-top:-26.95pt;height:30.55pt;width:382.05pt;z-index:251679744;mso-width-relative:page;mso-height-relative:page;" filled="f" stroked="f" coordsize="21600,21600" o:gfxdata="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OWHbf3AAAAAkBAAAPAAAAAAAAAAEAIAAAACIA&#10;AABkcnMvZG93bnJldi54bWxQSwECFAAUAAAACACHTuJA0i195j4CAABq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0" w:right="0"/>
                        <w:jc w:val="both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  话：138001380000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邮  箱：1008611@qq.com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ragraph">
                  <wp:posOffset>-243205</wp:posOffset>
                </wp:positionV>
                <wp:extent cx="194310" cy="193675"/>
                <wp:effectExtent l="0" t="0" r="15240" b="15875"/>
                <wp:wrapNone/>
                <wp:docPr id="261" name="话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4310" cy="19367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话筒" o:spid="_x0000_s1026" o:spt="100" style="position:absolute;left:0pt;margin-left:88.55pt;margin-top:-19.15pt;height:15.25pt;width:15.3pt;z-index:251692032;v-text-anchor:middle;mso-width-relative:page;mso-height-relative:page;" fillcolor="#FFFFFF [3212]" filled="t" stroked="f" coordsize="5581,5581" o:gfxdata="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textboxrect="0,0,5581,5581" o:connectlocs="@0,@0;@0,@0;@0,@0;@0,@0;@0,@0;@0,@0;@0,@0;@0,@0;@0,@0;@0,@0;@0,@0;@0,@0;@0,@0;@0,@0;@0,@0;@0,@0;@0,@0;@0,@0;@0,@0;@0,@0;@0,1378740572;@0,@0;@0,@0;@0,@0;@0,@0;1383261033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-349885</wp:posOffset>
                </wp:positionV>
                <wp:extent cx="5420360" cy="407035"/>
                <wp:effectExtent l="0" t="0" r="8890" b="12065"/>
                <wp:wrapNone/>
                <wp:docPr id="260" name="矩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3630" y="564515"/>
                          <a:ext cx="5420360" cy="4070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85pt;margin-top:-27.55pt;height:32.05pt;width:426.8pt;z-index:251660288;v-text-anchor:middle;mso-width-relative:page;mso-height-relative:page;" fillcolor="#5B9BD5 [3204]" filled="t" stroked="f" coordsize="21600,21600" o:gfxdata="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bDYw9gAAAAKAQAADwAAAAAAAAABACAA&#10;AAAiAAAAZHJzL2Rvd25yZXYueG1sUEsBAhQAFAAAAAgAh07iQIkALlR/AgAA5QQAAA4AAAAAAAAA&#10;AQAgAAAAJw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-1174750</wp:posOffset>
                </wp:positionH>
                <wp:positionV relativeFrom="paragraph">
                  <wp:posOffset>-942975</wp:posOffset>
                </wp:positionV>
                <wp:extent cx="7653020" cy="10782935"/>
                <wp:effectExtent l="0" t="0" r="5080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3020" cy="1078293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2.5pt;margin-top:-74.25pt;height:849.05pt;width:602.6pt;z-index:-251657216;v-text-anchor:middle;mso-width-relative:page;mso-height-relative:page;" fillcolor="#FFFFFF [3212]" filled="t" stroked="f" coordsize="21600,21600" arcsize="0" o:gfxdata="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Ig7wdPbAAAADwEAAA8AAAAAAAAAAQAgAAAAIgAAAGRycy9kb3ducmV2LnhtbFBLAQIUABQA&#10;AAAIAIdO4kAK+3ftmAIAAAsFAAAOAAAAAAAAAAEAIAAAACoBAABkcnMvZTJvRG9jLnhtbFBLBQYA&#10;AAAABgAGAFkBAAA0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52651748-8A8B-4CEC-A0BE-17674E15270E}"/>
  </w:font>
  <w:font w:name="汉仪君黑-45简">
    <w:panose1 w:val="020B0604020202020204"/>
    <w:charset w:val="86"/>
    <w:family w:val="auto"/>
    <w:pitch w:val="default"/>
    <w:sig w:usb0="00000000" w:usb1="00000000" w:usb2="00000000" w:usb3="00000000" w:csb0="00000000" w:csb1="00000000"/>
    <w:embedRegular r:id="rId2" w:fontKey="{CF9C7B51-08DF-474F-BD80-16C80023B5EF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3" w:fontKey="{675A2C9C-8EF7-4A04-9AF6-2B60807EB74F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TrueTypeFonts/>
  <w:saveSubset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537C04"/>
    <w:rsid w:val="02A3627B"/>
    <w:rsid w:val="03667608"/>
    <w:rsid w:val="06537C04"/>
    <w:rsid w:val="0667299D"/>
    <w:rsid w:val="08134446"/>
    <w:rsid w:val="0A9D770B"/>
    <w:rsid w:val="1159036E"/>
    <w:rsid w:val="14950BB0"/>
    <w:rsid w:val="1D3910A8"/>
    <w:rsid w:val="20106877"/>
    <w:rsid w:val="22D77652"/>
    <w:rsid w:val="23D472BF"/>
    <w:rsid w:val="26DA7CC8"/>
    <w:rsid w:val="2BD64239"/>
    <w:rsid w:val="2DB406FB"/>
    <w:rsid w:val="2EB50AA3"/>
    <w:rsid w:val="310666FF"/>
    <w:rsid w:val="329250C2"/>
    <w:rsid w:val="32EF2CFC"/>
    <w:rsid w:val="333E0AB3"/>
    <w:rsid w:val="3A1034E5"/>
    <w:rsid w:val="3CA33710"/>
    <w:rsid w:val="3D005B11"/>
    <w:rsid w:val="3D874689"/>
    <w:rsid w:val="3F2442F5"/>
    <w:rsid w:val="434168D8"/>
    <w:rsid w:val="44C14C73"/>
    <w:rsid w:val="44EE06A6"/>
    <w:rsid w:val="452C7BA4"/>
    <w:rsid w:val="46F67C1C"/>
    <w:rsid w:val="497A05DA"/>
    <w:rsid w:val="4B2B3134"/>
    <w:rsid w:val="4CA812C3"/>
    <w:rsid w:val="50CC16B1"/>
    <w:rsid w:val="50CE59B1"/>
    <w:rsid w:val="521E7E55"/>
    <w:rsid w:val="566D7049"/>
    <w:rsid w:val="573108E7"/>
    <w:rsid w:val="574873E7"/>
    <w:rsid w:val="57DA0B1A"/>
    <w:rsid w:val="596C4358"/>
    <w:rsid w:val="5A843D6C"/>
    <w:rsid w:val="5CBF6FF7"/>
    <w:rsid w:val="60EB0AAD"/>
    <w:rsid w:val="612134FC"/>
    <w:rsid w:val="61553E19"/>
    <w:rsid w:val="61936434"/>
    <w:rsid w:val="62B045E0"/>
    <w:rsid w:val="632B5DB2"/>
    <w:rsid w:val="63AB2F21"/>
    <w:rsid w:val="63EB46DC"/>
    <w:rsid w:val="64887AD3"/>
    <w:rsid w:val="69FD036F"/>
    <w:rsid w:val="6A512265"/>
    <w:rsid w:val="6E6B13D0"/>
    <w:rsid w:val="71422292"/>
    <w:rsid w:val="71603F10"/>
    <w:rsid w:val="72506FD8"/>
    <w:rsid w:val="73D74C3D"/>
    <w:rsid w:val="743409E7"/>
    <w:rsid w:val="74632B48"/>
    <w:rsid w:val="763E5A94"/>
    <w:rsid w:val="764E0CCA"/>
    <w:rsid w:val="7B303CC7"/>
    <w:rsid w:val="7B407CE4"/>
    <w:rsid w:val="7BC551DA"/>
    <w:rsid w:val="7D84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sv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3.sv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9f80a661-c10c-4db7-ac8a-1609878e4211\&#32771;&#30740;&#22797;&#35797;&#34013;&#33394;&#35843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考研复试蓝色调简历.docx</Template>
  <Pages>4</Pages>
  <Words>0</Words>
  <Characters>0</Characters>
  <Lines>0</Lines>
  <Paragraphs>0</Paragraphs>
  <TotalTime>0</TotalTime>
  <ScaleCrop>false</ScaleCrop>
  <LinksUpToDate>false</LinksUpToDate>
  <CharactersWithSpaces>12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2022-01-10T09:04:00Z</dcterms:created>
  <dc:creator>Mr Lee</dc:creator>
  <cp:lastModifiedBy>Mr Lee</cp:lastModifiedBy>
  <dcterms:modified xsi:type="dcterms:W3CDTF">2022-01-10T13:18:02Z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ICV">
    <vt:lpwstr>8DEC922A8A384306B79F738E2B95DC27</vt:lpwstr>
  </property>
  <property fmtid="{D5CDD505-2E9C-101B-9397-08002B2CF9AE}" pid="4" name="KSOTemplateUUID">
    <vt:lpwstr>v1.0_mb_WjS8Zrvpyr5eRbth7/cqPQ==</vt:lpwstr>
  </property>
</Properties>
</file>