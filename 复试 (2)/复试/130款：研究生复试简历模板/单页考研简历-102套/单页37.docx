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712" w:tblpY="43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701"/>
        <w:gridCol w:w="1701"/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5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初试成绩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数学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英语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政治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专业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5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315</w:t>
            </w:r>
          </w:p>
        </w:tc>
      </w:tr>
    </w:tbl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3450045440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3858260</wp:posOffset>
                </wp:positionV>
                <wp:extent cx="6619240" cy="1599565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240" cy="1599565"/>
                          <a:chOff x="13184" y="6359"/>
                          <a:chExt cx="10424" cy="2519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84" y="6970"/>
                            <a:ext cx="10424" cy="1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283" w:hanging="283" w:firstLineChars="0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主修课程：电子商务概论、网络营销基础与实践、电子商务与国际贸易、电子商务信函写作、电子商务营销写作实务、营销策划、网页 配色、网页设计等课程</w:t>
                              </w:r>
                            </w:p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283" w:hanging="283" w:firstLineChars="0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获得荣誉：广东省优秀毕业生、广州大学校级一等奖学金、广东省营销演讲比赛“金奖”</w:t>
                              </w:r>
                            </w:p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283" w:hanging="283" w:firstLineChars="0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成绩排名：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GPA: 3.5 / 4.0     专业：1 / 100</w:t>
                              </w:r>
                            </w:p>
                            <w:p>
                              <w:pPr>
                                <w:pStyle w:val="11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jc w:val="both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 xml:space="preserve">      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3257" y="6404"/>
                            <a:ext cx="4593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  <w:lang w:val="en-US" w:eastAsia="zh-CN"/>
                                </w:rPr>
                                <w:t>广州大学 / 电子商务 / 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0932" y="6359"/>
                            <a:ext cx="2594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  <w:lang w:val="en-US" w:eastAsia="zh-CN"/>
                                </w:rPr>
                                <w:t>6.09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  <w:lang w:val="en-US" w:eastAsia="zh-CN"/>
                                </w:rPr>
                                <w:t>2019.07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35pt;margin-top:303.8pt;height:125.95pt;width:521.2pt;z-index:-844921856;mso-width-relative:page;mso-height-relative:page;" coordorigin="13184,6359" coordsize="10424,2519" o:gfxdata="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KMQg2wAAAAsBAAAPAAAAAAAAAAEAIAAAACIAAABkcnMvZG93bnJl&#10;di54bWxQSwECFAAUAAAACACHTuJAt4MocBcDAADYCQAADgAAAAAAAAABACAAAAAqAQAAZHJzL2Uy&#10;b0RvYy54bWxQSwUGAAAAAAYABgBZAQAAswYAAAAA&#10;">
                <o:lock v:ext="edit" aspectratio="f"/>
                <v:shape id="文本框 2" o:spid="_x0000_s1026" o:spt="202" type="#_x0000_t202" style="position:absolute;left:13184;top:6970;height:1908;width:10424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283" w:hanging="283" w:firstLineChars="0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主修课程：电子商务概论、网络营销基础与实践、电子商务与国际贸易、电子商务信函写作、电子商务营销写作实务、营销策划、网页 配色、网页设计等课程</w:t>
                        </w:r>
                      </w:p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283" w:hanging="283" w:firstLineChars="0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获得荣誉：广东省优秀毕业生、广州大学校级一等奖学金、广东省营销演讲比赛“金奖”</w:t>
                        </w:r>
                      </w:p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283" w:hanging="283" w:firstLineChars="0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成绩排名：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GPA: 3.5 / 4.0     专业：1 / 100</w:t>
                        </w:r>
                      </w:p>
                      <w:p>
                        <w:pPr>
                          <w:pStyle w:val="11"/>
                          <w:widowControl w:val="0"/>
                          <w:numPr>
                            <w:ilvl w:val="0"/>
                            <w:numId w:val="0"/>
                          </w:numPr>
                          <w:snapToGrid w:val="0"/>
                          <w:jc w:val="both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 xml:space="preserve">                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</w:p>
                    </w:txbxContent>
                  </v:textbox>
                </v:shape>
                <v:shape id="Text Box 52" o:spid="_x0000_s1026" o:spt="202" type="#_x0000_t202" style="position:absolute;left:13257;top:6404;height:570;width:4593;v-text-anchor:middle;" filled="f" stroked="f" coordsize="21600,21600" o:gfxdata="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C3T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default" w:ascii="微软雅黑" w:hAnsi="微软雅黑" w:eastAsia="微软雅黑"/>
                            <w:b/>
                            <w:bCs/>
                            <w:spacing w:val="20"/>
                            <w:sz w:val="22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pacing w:val="20"/>
                            <w:sz w:val="22"/>
                            <w:lang w:val="en-US" w:eastAsia="zh-CN"/>
                          </w:rPr>
                          <w:t>广州大学 / 电子商务 / 本科</w:t>
                        </w:r>
                      </w:p>
                    </w:txbxContent>
                  </v:textbox>
                </v:shape>
                <v:shape id="Text Box 53" o:spid="_x0000_s1026" o:spt="202" type="#_x0000_t202" style="position:absolute;left:20932;top:6359;height:725;width:2594;v-text-anchor:middle;" filled="f" stroked="f" coordsize="21600,21600" o:gfxdata="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jni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spacing w:val="20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pacing w:val="20"/>
                            <w:sz w:val="2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pacing w:val="20"/>
                            <w:sz w:val="22"/>
                            <w:lang w:val="en-US" w:eastAsia="zh-CN"/>
                          </w:rPr>
                          <w:t>6.09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pacing w:val="20"/>
                            <w:sz w:val="22"/>
                            <w:lang w:val="en-US" w:eastAsia="zh-CN"/>
                          </w:rPr>
                          <w:t>2019.07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3703552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5877560</wp:posOffset>
                </wp:positionV>
                <wp:extent cx="6605270" cy="154305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043" cy="1543050"/>
                          <a:chOff x="13124" y="9599"/>
                          <a:chExt cx="10402" cy="243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13124" y="9640"/>
                            <a:ext cx="10316" cy="2389"/>
                            <a:chOff x="955" y="8960"/>
                            <a:chExt cx="10568" cy="2389"/>
                          </a:xfrm>
                        </wpg:grpSpPr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0" y="8960"/>
                              <a:ext cx="4511" cy="6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40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“企业品牌社群营销的意义与促进方法”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5" y="9580"/>
                              <a:ext cx="10568" cy="1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400" w:lineRule="exact"/>
                                  <w:ind w:left="283" w:hanging="283" w:firstLineChars="0"/>
                                  <w:textAlignment w:val="auto"/>
                                  <w:outlineLvl w:val="9"/>
                                  <w:rPr>
                                    <w:rFonts w:ascii="微软雅黑" w:hAnsi="微软雅黑" w:eastAsia="微软雅黑" w:cs="微软雅黑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负责企业品牌社群的营销挖掘（有效交流信息收集、社群成员消费习惯挖掘、引导企业与社群成员的互动、社群成员对价值观的有效共享），心理共鸣和企业品牌发展的有效支持方法论</w:t>
                                </w:r>
                              </w:p>
                              <w:p>
                                <w:pPr>
                                  <w:pStyle w:val="11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400" w:lineRule="exact"/>
                                  <w:ind w:left="283" w:hanging="283" w:firstLineChars="0"/>
                                  <w:textAlignment w:val="auto"/>
                                  <w:outlineLvl w:val="9"/>
                                  <w:rPr>
                                    <w:rFonts w:ascii="微软雅黑" w:hAnsi="微软雅黑" w:eastAsia="微软雅黑" w:cs="微软雅黑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协助导师拓展品牌社群营销策略（了解目标消费者个性、重视对社群成员参与的适当引导、制造热点话题，构建成员良好的情感交流，增强社群活力），进一步提升企业品牌影响力，该课题获得校园十佳调研项目</w:t>
                                </w:r>
                              </w:p>
                              <w:p>
                                <w:pPr>
                                  <w:pStyle w:val="11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400" w:lineRule="exact"/>
                                  <w:ind w:leftChars="0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pStyle w:val="11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jc w:val="both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0932" y="9599"/>
                            <a:ext cx="2594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  <w:lang w:val="en-US" w:eastAsia="zh-CN"/>
                                </w:rPr>
                                <w:t>6.09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pacing w:val="20"/>
                                  <w:sz w:val="22"/>
                                  <w:lang w:val="en-US" w:eastAsia="zh-CN"/>
                                </w:rPr>
                                <w:t>2019.07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35pt;margin-top:462.8pt;height:121.5pt;width:520.1pt;z-index:-1711263744;mso-width-relative:page;mso-height-relative:page;" coordorigin="13124,9599" coordsize="10402,2430" o:gfxdata="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C5wqdTcAAAADAEAAA8AAAAAAAAAAQAgAAAAIgAAAGRycy9kb3ducmV2Lnht&#10;bFBLAQIUABQAAAAIAIdO4kCmWbiuSwMAAB4LAAAOAAAAAAAAAAEAIAAAACsBAABkcnMvZTJvRG9j&#10;LnhtbFBLBQYAAAAABgAGAFkBAADoBgAAAAA=&#10;">
                <o:lock v:ext="edit" aspectratio="f"/>
                <v:group id="_x0000_s1026" o:spid="_x0000_s1026" o:spt="203" style="position:absolute;left:13124;top:9640;height:2389;width:10316;" coordorigin="955,8960" coordsize="10568,2389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970;top:8960;height:657;width:4511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0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“企业品牌社群营销的意义与促进方法”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955;top:9580;height:1769;width:10568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00" w:lineRule="exact"/>
                            <w:ind w:left="283" w:hanging="283" w:firstLineChars="0"/>
                            <w:textAlignment w:val="auto"/>
                            <w:outlineLvl w:val="9"/>
                            <w:rPr>
                              <w:rFonts w:ascii="微软雅黑" w:hAnsi="微软雅黑" w:eastAsia="微软雅黑" w:cs="微软雅黑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负责企业品牌社群的营销挖掘（有效交流信息收集、社群成员消费习惯挖掘、引导企业与社群成员的互动、社群成员对价值观的有效共享），心理共鸣和企业品牌发展的有效支持方法论</w:t>
                          </w:r>
                        </w:p>
                        <w:p>
                          <w:pPr>
                            <w:pStyle w:val="11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00" w:lineRule="exact"/>
                            <w:ind w:left="283" w:hanging="283" w:firstLineChars="0"/>
                            <w:textAlignment w:val="auto"/>
                            <w:outlineLvl w:val="9"/>
                            <w:rPr>
                              <w:rFonts w:ascii="微软雅黑" w:hAnsi="微软雅黑" w:eastAsia="微软雅黑" w:cs="微软雅黑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协助导师拓展品牌社群营销策略（了解目标消费者个性、重视对社群成员参与的适当引导、制造热点话题，构建成员良好的情感交流，增强社群活力），进一步提升企业品牌影响力，该课题获得校园十佳调研项目</w:t>
                          </w:r>
                        </w:p>
                        <w:p>
                          <w:pPr>
                            <w:pStyle w:val="11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00" w:lineRule="exact"/>
                            <w:ind w:leftChars="0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1"/>
                              <w:szCs w:val="21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pStyle w:val="11"/>
                            <w:widowControl w:val="0"/>
                            <w:numPr>
                              <w:ilvl w:val="0"/>
                              <w:numId w:val="0"/>
                            </w:numPr>
                            <w:snapToGrid w:val="0"/>
                            <w:jc w:val="both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                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Text Box 53" o:spid="_x0000_s1026" o:spt="202" type="#_x0000_t202" style="position:absolute;left:20932;top:9599;height:725;width:2594;v-text-anchor:middle;" filled="f" stroked="f" coordsize="21600,21600" o:gfxdata="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FtR+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spacing w:val="20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pacing w:val="20"/>
                            <w:sz w:val="2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pacing w:val="20"/>
                            <w:sz w:val="22"/>
                            <w:lang w:val="en-US" w:eastAsia="zh-CN"/>
                          </w:rPr>
                          <w:t>6.09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pacing w:val="20"/>
                            <w:sz w:val="22"/>
                            <w:lang w:val="en-US" w:eastAsia="zh-CN"/>
                          </w:rPr>
                          <w:t>2019.07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3699456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8036560</wp:posOffset>
                </wp:positionV>
                <wp:extent cx="6558915" cy="111061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915" cy="1110662"/>
                          <a:chOff x="874" y="12277"/>
                          <a:chExt cx="10389" cy="1888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882" y="12277"/>
                            <a:ext cx="10276" cy="725"/>
                            <a:chOff x="1042" y="12917"/>
                            <a:chExt cx="10276" cy="725"/>
                          </a:xfrm>
                        </wpg:grpSpPr>
                        <wps:wsp>
                          <wps:cNvPr id="107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2" y="12980"/>
                              <a:ext cx="5293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pacing w:val="2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pacing w:val="20"/>
                                    <w:sz w:val="22"/>
                                    <w:lang w:val="en-US" w:eastAsia="zh-CN"/>
                                  </w:rPr>
                                  <w:t>广州大学 / 管理系学生会 / 组织部长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3" y="12917"/>
                              <a:ext cx="2555" cy="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0" w:lineRule="exact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spacing w:val="20"/>
                                    <w:sz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pacing w:val="20"/>
                                    <w:sz w:val="22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pacing w:val="20"/>
                                    <w:sz w:val="22"/>
                                    <w:lang w:val="en-US" w:eastAsia="zh-CN"/>
                                  </w:rPr>
                                  <w:t>7.07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pacing w:val="20"/>
                                    <w:sz w:val="22"/>
                                  </w:rPr>
                                  <w:t>–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pacing w:val="20"/>
                                    <w:sz w:val="22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pacing w:val="20"/>
                                    <w:sz w:val="22"/>
                                    <w:lang w:val="en-US" w:eastAsia="zh-CN"/>
                                  </w:rPr>
                                  <w:t>20.07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74" y="13058"/>
                            <a:ext cx="10389" cy="1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283" w:hanging="283" w:firstLineChars="0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带领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10人小组奔赴广州市5个乡镇发放“创业调研”问卷200份，访谈村民50家，企业5家</w:t>
                              </w:r>
                            </w:p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283" w:hanging="283" w:firstLineChars="0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负责系刊《营销风采》的文字采访和排版工作，周末组织学生进行座谈会讨论模式，案例分享人数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100+</w:t>
                              </w:r>
                            </w:p>
                            <w:p>
                              <w:pPr>
                                <w:pStyle w:val="11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jc w:val="both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 xml:space="preserve">      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35pt;margin-top:632.8pt;height:87.45pt;width:516.45pt;z-index:-1711267840;mso-width-relative:page;mso-height-relative:page;" coordorigin="874,12277" coordsize="10389,1888" o:gfxdata="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A7FyQ/bAAAADQEAAA8AAAAAAAAAAQAgAAAAIgAAAGRycy9kb3ducmV2LnhtbFBLAQIUABQA&#10;AAAIAIdO4kCG89dkQwMAABALAAAOAAAAAAAAAAEAIAAAACoBAABkcnMvZTJvRG9jLnhtbFBLBQYA&#10;AAAABgAGAFkBAADfBgAAAAA=&#10;">
                <o:lock v:ext="edit" aspectratio="f"/>
                <v:group id="_x0000_s1026" o:spid="_x0000_s1026" o:spt="203" style="position:absolute;left:882;top:12277;height:725;width:10276;" coordorigin="1042,12917" coordsize="10276,725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52" o:spid="_x0000_s1026" o:spt="202" type="#_x0000_t202" style="position:absolute;left:1042;top:12980;height:570;width:5293;v-text-anchor:middle;" filled="f" stroked="f" coordsize="21600,21600" o:gfxdata="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mNo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bCs/>
                              <w:spacing w:val="2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pacing w:val="20"/>
                              <w:sz w:val="22"/>
                              <w:lang w:val="en-US" w:eastAsia="zh-CN"/>
                            </w:rPr>
                            <w:t>广州大学 / 管理系学生会 / 组织部长</w:t>
                          </w:r>
                        </w:p>
                      </w:txbxContent>
                    </v:textbox>
                  </v:shape>
                  <v:shape id="Text Box 53" o:spid="_x0000_s1026" o:spt="202" type="#_x0000_t202" style="position:absolute;left:8763;top:12917;height:725;width:2555;v-text-anchor:middle;" filled="f" stroked="f" coordsize="21600,21600" o:gfxdata="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p6vEq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spacing w:val="20"/>
                              <w:sz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pacing w:val="20"/>
                              <w:sz w:val="22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pacing w:val="20"/>
                              <w:sz w:val="22"/>
                              <w:lang w:val="en-US" w:eastAsia="zh-CN"/>
                            </w:rPr>
                            <w:t>7.07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spacing w:val="20"/>
                              <w:sz w:val="22"/>
                            </w:rPr>
                            <w:t>–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pacing w:val="20"/>
                              <w:sz w:val="22"/>
                            </w:rPr>
                            <w:t xml:space="preserve"> 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pacing w:val="20"/>
                              <w:sz w:val="22"/>
                              <w:lang w:val="en-US" w:eastAsia="zh-CN"/>
                            </w:rPr>
                            <w:t>20.07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874;top:13058;height:1107;width:10389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283" w:hanging="283" w:firstLineChars="0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带领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10人小组奔赴广州市5个乡镇发放“创业调研”问卷200份，访谈村民50家，企业5家</w:t>
                        </w:r>
                      </w:p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283" w:hanging="283" w:firstLineChars="0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负责系刊《营销风采》的文字采访和排版工作，周末组织学生进行座谈会讨论模式，案例分享人数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100+</w:t>
                        </w:r>
                      </w:p>
                      <w:p>
                        <w:pPr>
                          <w:pStyle w:val="11"/>
                          <w:widowControl w:val="0"/>
                          <w:numPr>
                            <w:ilvl w:val="0"/>
                            <w:numId w:val="0"/>
                          </w:numPr>
                          <w:snapToGrid w:val="0"/>
                          <w:jc w:val="both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 xml:space="preserve">                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3697408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9637395</wp:posOffset>
                </wp:positionV>
                <wp:extent cx="6661785" cy="82169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821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专业技能：活动策划、市场调研（精通）、营销策划、数据分析（精通）、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网络推广、办公软件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(熟练应用）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语言能力：英语（CET-6）,日语（N2）,粤语（流利听说读写）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兴趣爱好：写作 / 旅行 / 羽毛球 / 唱歌 / 烹饪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35pt;margin-top:758.85pt;height:64.7pt;width:524.55pt;z-index:-1711269888;mso-width-relative:page;mso-height-relative:page;" filled="f" stroked="f" coordsize="21600,21600" o:gfxdata="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hvxUNkAAAANAQAADwAAAAAAAAABACAAAAAiAAAAZHJzL2Rvd25yZXYueG1sUEsBAhQAFAAAAAgA&#10;h07iQEvTO8o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专业技能：活动策划、市场调研（精通）、营销策划、数据分析（精通）、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网络推广、办公软件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(熟练应用）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语言能力：英语（CET-6）,日语（N2）,粤语（流利听说读写）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兴趣爱好：写作 / 旅行 / 羽毛球 / 唱歌 / 烹饪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8321792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9150350</wp:posOffset>
                </wp:positionV>
                <wp:extent cx="6576060" cy="438150"/>
                <wp:effectExtent l="0" t="0" r="15240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438150"/>
                          <a:chOff x="13257" y="5693"/>
                          <a:chExt cx="10356" cy="690"/>
                        </a:xfrm>
                      </wpg:grpSpPr>
                      <wpg:grpSp>
                        <wpg:cNvPr id="69" name="组合 20"/>
                        <wpg:cNvGrpSpPr/>
                        <wpg:grpSpPr>
                          <a:xfrm>
                            <a:off x="13257" y="5883"/>
                            <a:ext cx="10356" cy="396"/>
                            <a:chOff x="0" y="0"/>
                            <a:chExt cx="6576640" cy="251488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effectLst/>
                        </wpg:grpSpPr>
                        <wps:wsp>
                          <wps:cNvPr id="70" name="任意多边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1" name="任意多边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000000" w:themeColor="text1"/>
                                    <w:kern w:val="2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2" name="文本框 42"/>
                        <wps:cNvSpPr txBox="1"/>
                        <wps:spPr>
                          <a:xfrm>
                            <a:off x="13402" y="5693"/>
                            <a:ext cx="1556" cy="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20386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Arial Unicode MS" w:hAnsi="Times New Roman" w:eastAsia="微软雅黑"/>
                                  <w:color w:val="000000" w:themeColor="dark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pt;margin-top:720.5pt;height:34.5pt;width:517.8pt;z-index:-411749376;mso-width-relative:page;mso-height-relative:page;" coordorigin="13257,5693" coordsize="10356,690" o:gfxdata="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">
                <o:lock v:ext="edit" aspectratio="f"/>
                <v:group id="组合 20" o:spid="_x0000_s1026" o:spt="203" style="position:absolute;left:13257;top:5883;height:396;width:10356;" coordsize="6576640,251488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36" o:spid="_x0000_s1026" o:spt="100" style="position:absolute;left:0;top:0;height:250825;width:1590675;" filled="t" stroked="f" coordsize="1590950,251063" o:gfxdata="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3bF3rsAAADb&#10;AAAADwAAAAAAAAABACAAAAAiAAAAZHJzL2Rvd25yZXYueG1sUEsBAhQAFAAAAAgAh07iQDMvBZ47&#10;AAAAOQAAABAAAAAAAAAAAQAgAAAACgEAAGRycy9zaGFwZXhtbC54bWxQSwUGAAAAAAYABgBbAQAA&#10;tAMAAAAA&#10;" path="m0,0l1427181,0,1590950,251063,0,251063,0,0xe">
                    <v:path o:connectlocs="0,0;1426934,0;1590675,250825;0,250825;0,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37" o:spid="_x0000_s1026" o:spt="100" style="position:absolute;left:1614115;top:198783;height:52705;width:4962525;v-text-anchor:middle;" filled="t" stroked="f" coordsize="4962525,52705" o:gfxdata="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702XLsAAADb&#10;AAAADwAAAAAAAAABACAAAAAiAAAAZHJzL2Rvd25yZXYueG1sUEsBAhQAFAAAAAgAh07iQDMvBZ47&#10;AAAAOQAAABAAAAAAAAAAAQAgAAAACgEAAGRycy9zaGFwZXhtbC54bWxQSwUGAAAAAAYABgBbAQAA&#10;tAMAAAAA&#10;" path="m0,0l4932045,0,4962525,52705,45720,52705,0,0xe">
                    <v:path textboxrect="0,0,4962525,52705" o:connectlocs="0,0;4932045,0;4962525,52705;45720,52705;0,0" o:connectangles="0,0,0,0,0"/>
                    <v:fill on="t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="Calibri" w:hAnsi="Times New Roman" w:eastAsia="宋体"/>
                              <w:color w:val="000000" w:themeColor="text1"/>
                              <w:kern w:val="2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42" o:spid="_x0000_s1026" o:spt="202" type="#_x0000_t202" style="position:absolute;left:13402;top:5693;height:690;width:1556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20386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FFFFFF" w:themeColor="background1"/>
                            <w:kern w:val="2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Arial Unicode MS" w:hAnsi="Times New Roman" w:eastAsia="微软雅黑"/>
                            <w:color w:val="000000" w:themeColor="dark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36953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2101850</wp:posOffset>
                </wp:positionV>
                <wp:extent cx="988060" cy="4381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Arial Unicode MS" w:hAnsi="Times New Roman" w:eastAsia="微软雅黑"/>
                                <w:color w:val="000000" w:themeColor="dark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5pt;margin-top:165.5pt;height:34.5pt;width:77.8pt;z-index:-1711271936;mso-width-relative:page;mso-height-relative:page;" filled="f" stroked="f" coordsize="21600,21600" o:gfxdata="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HFLu9sAAAAKAQAADwAAAAAAAAABACAAAAAi&#10;AAAAZHJzL2Rvd25yZXYueG1sUEsBAhQAFAAAAAgAh07iQDZzPsVAAgAAdQ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</w:pPr>
                      <w:r>
                        <w:rPr>
                          <w:rFonts w:ascii="Arial Unicode MS" w:hAnsi="Times New Roman" w:eastAsia="微软雅黑"/>
                          <w:color w:val="000000" w:themeColor="dark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83677952" behindDoc="0" locked="0" layoutInCell="1" allowOverlap="1">
            <wp:simplePos x="0" y="0"/>
            <wp:positionH relativeFrom="column">
              <wp:posOffset>505460</wp:posOffset>
            </wp:positionH>
            <wp:positionV relativeFrom="paragraph">
              <wp:posOffset>240030</wp:posOffset>
            </wp:positionV>
            <wp:extent cx="1042670" cy="1477645"/>
            <wp:effectExtent l="38100" t="38100" r="43180" b="46355"/>
            <wp:wrapNone/>
            <wp:docPr id="31" name="图片 3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47764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9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5004441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7537450</wp:posOffset>
                </wp:positionV>
                <wp:extent cx="6576060" cy="438150"/>
                <wp:effectExtent l="0" t="0" r="1524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438150"/>
                          <a:chOff x="13257" y="5693"/>
                          <a:chExt cx="10356" cy="690"/>
                        </a:xfrm>
                      </wpg:grpSpPr>
                      <wpg:grpSp>
                        <wpg:cNvPr id="61" name="组合 20"/>
                        <wpg:cNvGrpSpPr/>
                        <wpg:grpSpPr>
                          <a:xfrm>
                            <a:off x="13257" y="5883"/>
                            <a:ext cx="10356" cy="396"/>
                            <a:chOff x="0" y="0"/>
                            <a:chExt cx="6576640" cy="251488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effectLst/>
                        </wpg:grpSpPr>
                        <wps:wsp>
                          <wps:cNvPr id="64" name="任意多边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5" name="任意多边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000000" w:themeColor="text1"/>
                                    <w:kern w:val="2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文本框 42"/>
                        <wps:cNvSpPr txBox="1"/>
                        <wps:spPr>
                          <a:xfrm>
                            <a:off x="13402" y="5693"/>
                            <a:ext cx="1556" cy="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校园实践</w:t>
                              </w:r>
                              <w:r>
                                <w:rPr>
                                  <w:rFonts w:ascii="Arial Unicode MS" w:hAnsi="Times New Roman" w:eastAsia="微软雅黑"/>
                                  <w:color w:val="000000" w:themeColor="dark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pt;margin-top:593.5pt;height:34.5pt;width:517.8pt;z-index:-844922880;mso-width-relative:page;mso-height-relative:page;" coordorigin="13257,5693" coordsize="10356,690" o:gfxdata="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">
                <o:lock v:ext="edit" aspectratio="f"/>
                <v:group id="组合 20" o:spid="_x0000_s1026" o:spt="203" style="position:absolute;left:13257;top:5883;height:396;width:10356;" coordsize="6576640,251488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36" o:spid="_x0000_s1026" o:spt="100" style="position:absolute;left:0;top:0;height:250825;width:1590675;" filled="t" stroked="f" coordsize="1590950,251063" o:gfxdata="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RVAL4A&#10;AADbAAAADwAAAAAAAAABACAAAAAiAAAAZHJzL2Rvd25yZXYueG1sUEsBAhQAFAAAAAgAh07iQDMv&#10;BZ47AAAAOQAAABAAAAAAAAAAAQAgAAAADQEAAGRycy9zaGFwZXhtbC54bWxQSwUGAAAAAAYABgBb&#10;AQAAtwMAAAAA&#10;" path="m0,0l1427181,0,1590950,251063,0,251063,0,0xe">
                    <v:path o:connectlocs="0,0;1426934,0;1590675,250825;0,250825;0,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37" o:spid="_x0000_s1026" o:spt="100" style="position:absolute;left:1614115;top:198783;height:52705;width:4962525;v-text-anchor:middle;" filled="t" stroked="f" coordsize="4962525,52705" o:gfxdata="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+mgrsAAADb&#10;AAAADwAAAAAAAAABACAAAAAiAAAAZHJzL2Rvd25yZXYueG1sUEsBAhQAFAAAAAgAh07iQDMvBZ47&#10;AAAAOQAAABAAAAAAAAAAAQAgAAAACgEAAGRycy9zaGFwZXhtbC54bWxQSwUGAAAAAAYABgBbAQAA&#10;tAMAAAAA&#10;" path="m0,0l4932045,0,4962525,52705,45720,52705,0,0xe">
                    <v:path textboxrect="0,0,4962525,52705" o:connectlocs="0,0;4932045,0;4962525,52705;45720,52705;0,0" o:connectangles="0,0,0,0,0"/>
                    <v:fill on="t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="Calibri" w:hAnsi="Times New Roman" w:eastAsia="宋体"/>
                              <w:color w:val="000000" w:themeColor="text1"/>
                              <w:kern w:val="2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42" o:spid="_x0000_s1026" o:spt="202" type="#_x0000_t202" style="position:absolute;left:13402;top:5693;height:690;width:1556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FFFFFF" w:themeColor="background1"/>
                            <w:kern w:val="2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校园实践</w:t>
                        </w:r>
                        <w:r>
                          <w:rPr>
                            <w:rFonts w:ascii="Arial Unicode MS" w:hAnsi="Times New Roman" w:eastAsia="微软雅黑"/>
                            <w:color w:val="000000" w:themeColor="dark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168709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5429250</wp:posOffset>
                </wp:positionV>
                <wp:extent cx="6576060" cy="438150"/>
                <wp:effectExtent l="0" t="0" r="1524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438150"/>
                          <a:chOff x="13257" y="5693"/>
                          <a:chExt cx="10356" cy="690"/>
                        </a:xfrm>
                      </wpg:grpSpPr>
                      <wpg:grpSp>
                        <wpg:cNvPr id="55" name="组合 20"/>
                        <wpg:cNvGrpSpPr/>
                        <wpg:grpSpPr>
                          <a:xfrm>
                            <a:off x="13257" y="5883"/>
                            <a:ext cx="10356" cy="396"/>
                            <a:chOff x="0" y="0"/>
                            <a:chExt cx="6576640" cy="251488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effectLst/>
                        </wpg:grpSpPr>
                        <wps:wsp>
                          <wps:cNvPr id="56" name="任意多边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7" name="任意多边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000000" w:themeColor="text1"/>
                                    <w:kern w:val="2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8" name="文本框 42"/>
                        <wps:cNvSpPr txBox="1"/>
                        <wps:spPr>
                          <a:xfrm>
                            <a:off x="13402" y="5693"/>
                            <a:ext cx="1556" cy="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20386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课题项目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Arial Unicode MS" w:hAnsi="Times New Roman" w:eastAsia="微软雅黑"/>
                                  <w:color w:val="000000" w:themeColor="dark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pt;margin-top:427.5pt;height:34.5pt;width:517.8pt;z-index:-1278096384;mso-width-relative:page;mso-height-relative:page;" coordorigin="13257,5693" coordsize="10356,690" o:gfxdata="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ACGaBv2wAAAAsBAAAPAAAAAAAAAAEAIAAAACIAAABkcnMvZG93bnJldi54bWxQSwECFAAU&#10;AAAACACHTuJAK6VWGH4FAADMFAAADgAAAAAAAAABACAAAAAqAQAAZHJzL2Uyb0RvYy54bWxQSwUG&#10;AAAAAAYABgBZAQAAGgkAAAAA&#10;">
                <o:lock v:ext="edit" aspectratio="f"/>
                <v:group id="组合 20" o:spid="_x0000_s1026" o:spt="203" style="position:absolute;left:13257;top:5883;height:396;width:10356;" coordsize="6576640,251488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36" o:spid="_x0000_s1026" o:spt="100" style="position:absolute;left:0;top:0;height:250825;width:1590675;" filled="t" stroked="f" coordsize="1590950,251063" o:gfxdata="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GakUbsAAADb&#10;AAAADwAAAAAAAAABACAAAAAiAAAAZHJzL2Rvd25yZXYueG1sUEsBAhQAFAAAAAgAh07iQDMvBZ47&#10;AAAAOQAAABAAAAAAAAAAAQAgAAAACgEAAGRycy9zaGFwZXhtbC54bWxQSwUGAAAAAAYABgBbAQAA&#10;tAMAAAAA&#10;" path="m0,0l1427181,0,1590950,251063,0,251063,0,0xe">
                    <v:path o:connectlocs="0,0;1426934,0;1590675,250825;0,250825;0,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37" o:spid="_x0000_s1026" o:spt="100" style="position:absolute;left:1614115;top:198783;height:52705;width:4962525;v-text-anchor:middle;" filled="t" stroked="f" coordsize="4962525,52705" o:gfxdata="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tV9O8AAAA&#10;2wAAAA8AAAAAAAAAAQAgAAAAIgAAAGRycy9kb3ducmV2LnhtbFBLAQIUABQAAAAIAIdO4kAzLwWe&#10;OwAAADkAAAAQAAAAAAAAAAEAIAAAAAsBAABkcnMvc2hhcGV4bWwueG1sUEsFBgAAAAAGAAYAWwEA&#10;ALUDAAAAAA==&#10;" path="m0,0l4932045,0,4962525,52705,45720,52705,0,0xe">
                    <v:path textboxrect="0,0,4962525,52705" o:connectlocs="0,0;4932045,0;4962525,52705;45720,52705;0,0" o:connectangles="0,0,0,0,0"/>
                    <v:fill on="t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="Calibri" w:hAnsi="Times New Roman" w:eastAsia="宋体"/>
                              <w:color w:val="000000" w:themeColor="text1"/>
                              <w:kern w:val="2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42" o:spid="_x0000_s1026" o:spt="202" type="#_x0000_t202" style="position:absolute;left:13402;top:5693;height:690;width:155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20386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FFFFFF" w:themeColor="background1"/>
                            <w:kern w:val="2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课题项目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Arial Unicode MS" w:hAnsi="Times New Roman" w:eastAsia="微软雅黑"/>
                            <w:color w:val="000000" w:themeColor="dark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84831744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931545</wp:posOffset>
                </wp:positionV>
                <wp:extent cx="4892040" cy="60325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603250"/>
                          <a:chOff x="16264" y="1870"/>
                          <a:chExt cx="7704" cy="950"/>
                        </a:xfrm>
                      </wpg:grpSpPr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64" y="1870"/>
                            <a:ext cx="3605" cy="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283" w:hanging="283" w:firstLineChars="0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电话：137-0000-0000</w:t>
                              </w:r>
                            </w:p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283" w:hanging="283" w:firstLineChars="0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邮箱:：123456@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docer.com</w:t>
                              </w:r>
                            </w:p>
                            <w:p>
                              <w:pPr>
                                <w:pStyle w:val="11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jc w:val="both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 xml:space="preserve">      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64" y="1870"/>
                            <a:ext cx="3605" cy="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283" w:hanging="283" w:firstLineChars="0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报考院校：浙江大学</w:t>
                              </w:r>
                            </w:p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00" w:lineRule="exact"/>
                                <w:ind w:left="283" w:hanging="283" w:firstLineChars="0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报考专业：市场营销</w:t>
                              </w:r>
                            </w:p>
                            <w:p>
                              <w:pPr>
                                <w:pStyle w:val="11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jc w:val="both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 xml:space="preserve">      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636363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73.35pt;height:47.5pt;width:385.2pt;z-index:684831744;mso-width-relative:page;mso-height-relative:page;" coordorigin="16264,1870" coordsize="7704,950" o:gfxdata="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BFThNLbAAAADAEAAA8AAAAAAAAAAQAgAAAAIgAA&#10;AGRycy9kb3ducmV2LnhtbFBLAQIUABQAAAAIAIdO4kCw06pnsAIAAKoHAAAOAAAAAAAAAAEAIAAA&#10;ACoBAABkcnMvZTJvRG9jLnhtbFBLBQYAAAAABgAGAFkBAABMBgAAAAA=&#10;">
                <o:lock v:ext="edit" aspectratio="f"/>
                <v:shape id="文本框 2" o:spid="_x0000_s1026" o:spt="202" type="#_x0000_t202" style="position:absolute;left:16264;top:1870;height:950;width:3605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283" w:hanging="283" w:firstLineChars="0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电话：137-0000-0000</w:t>
                        </w:r>
                      </w:p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283" w:hanging="283" w:firstLineChars="0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邮箱:：123456@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docer.com</w:t>
                        </w:r>
                      </w:p>
                      <w:p>
                        <w:pPr>
                          <w:pStyle w:val="11"/>
                          <w:widowControl w:val="0"/>
                          <w:numPr>
                            <w:ilvl w:val="0"/>
                            <w:numId w:val="0"/>
                          </w:numPr>
                          <w:snapToGrid w:val="0"/>
                          <w:jc w:val="both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 xml:space="preserve">                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20364;top:1870;height:950;width:3605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283" w:hanging="283" w:firstLineChars="0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报考院校：浙江大学</w:t>
                        </w:r>
                      </w:p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00" w:lineRule="exact"/>
                          <w:ind w:left="283" w:hanging="283" w:firstLineChars="0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报考专业：市场营销</w:t>
                        </w:r>
                      </w:p>
                      <w:p>
                        <w:pPr>
                          <w:pStyle w:val="11"/>
                          <w:widowControl w:val="0"/>
                          <w:numPr>
                            <w:ilvl w:val="0"/>
                            <w:numId w:val="0"/>
                          </w:numPr>
                          <w:snapToGrid w:val="0"/>
                          <w:jc w:val="both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 xml:space="preserve">                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636363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83675904" behindDoc="0" locked="0" layoutInCell="1" allowOverlap="1">
                <wp:simplePos x="0" y="0"/>
                <wp:positionH relativeFrom="column">
                  <wp:posOffset>3870325</wp:posOffset>
                </wp:positionH>
                <wp:positionV relativeFrom="paragraph">
                  <wp:posOffset>113030</wp:posOffset>
                </wp:positionV>
                <wp:extent cx="1343025" cy="5924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75pt;margin-top:8.9pt;height:46.65pt;width:105.75pt;z-index:-1711291392;mso-width-relative:page;mso-height-relative:page;" filled="f" stroked="f" coordsize="21600,21600" o:gfxdata="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+pe+vZAAAACgEAAA8AAAAAAAAAAQAgAAAAIgAAAGRycy9kb3ducmV2LnhtbFBLAQIUABQA&#10;AAAIAIdO4kDetHROtgEAAFkDAAAOAAAAAAAAAAEAIAAAACgBAABkcnMvZTJvRG9jLnhtbFBLBQYA&#10;AAAABgAGAFkBAAB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65132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-27305</wp:posOffset>
                </wp:positionV>
                <wp:extent cx="7593965" cy="1878965"/>
                <wp:effectExtent l="0" t="0" r="6985" b="69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" y="74295"/>
                          <a:ext cx="7593965" cy="1878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85pt;margin-top:-2.15pt;height:147.95pt;width:597.95pt;z-index:-1711315968;v-text-anchor:middle;mso-width-relative:page;mso-height-relative:page;" fillcolor="#F2F2F2 [3052]" filled="t" stroked="f" coordsize="21600,21600" o:gfxdata="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Nypwbd&#10;AAAACgEAAA8AAAAAAAAAAQAgAAAAIgAAAGRycy9kb3ducmV2LnhtbFBLAQIUABQAAAAIAIdO4kBk&#10;7Z8YjQIAAAMFAAAOAAAAAAAAAAEAIAAAACw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369740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3435350</wp:posOffset>
                </wp:positionV>
                <wp:extent cx="6576060" cy="438150"/>
                <wp:effectExtent l="0" t="0" r="1524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438150"/>
                          <a:chOff x="13257" y="5693"/>
                          <a:chExt cx="10356" cy="69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13257" y="5883"/>
                            <a:ext cx="10356" cy="396"/>
                            <a:chOff x="0" y="0"/>
                            <a:chExt cx="6576640" cy="251488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effectLst/>
                        </wpg:grpSpPr>
                        <wps:wsp>
                          <wps:cNvPr id="22" name="任意多边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3" name="任意多边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libri" w:hAnsi="Times New Roman" w:eastAsia="宋体"/>
                                    <w:color w:val="000000" w:themeColor="text1"/>
                                    <w:kern w:val="2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13402" y="5693"/>
                            <a:ext cx="1556" cy="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20386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</w:pPr>
                              <w:r>
                                <w:rPr>
                                  <w:rFonts w:ascii="Arial Unicode MS" w:hAnsi="Times New Roman" w:eastAsia="微软雅黑"/>
                                  <w:color w:val="000000" w:themeColor="dark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pt;margin-top:270.5pt;height:34.5pt;width:517.8pt;z-index:-1711269888;mso-width-relative:page;mso-height-relative:page;" coordorigin="13257,5693" coordsize="10356,690" o:gfxdata="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">
                <o:lock v:ext="edit" aspectratio="f"/>
                <v:group id="_x0000_s1026" o:spid="_x0000_s1026" o:spt="203" style="position:absolute;left:13257;top:5883;height:396;width:10356;" coordsize="6576640,251488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36" o:spid="_x0000_s1026" o:spt="100" style="position:absolute;left:0;top:0;height:250825;width:1590675;" filled="t" stroked="f" coordsize="1590950,251063" o:gfxdata="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RL7sAAADb&#10;AAAADwAAAAAAAAABACAAAAAiAAAAZHJzL2Rvd25yZXYueG1sUEsBAhQAFAAAAAgAh07iQDMvBZ47&#10;AAAAOQAAABAAAAAAAAAAAQAgAAAACgEAAGRycy9zaGFwZXhtbC54bWxQSwUGAAAAAAYABgBbAQAA&#10;tAMAAAAA&#10;" path="m0,0l1427181,0,1590950,251063,0,251063,0,0xe">
                    <v:path o:connectlocs="0,0;1426934,0;1590675,250825;0,250825;0,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37" o:spid="_x0000_s1026" o:spt="100" style="position:absolute;left:1614115;top:198783;height:52705;width:4962525;v-text-anchor:middle;" filled="t" stroked="f" coordsize="4962525,52705" o:gfxdata="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QIq28AAAA&#10;2wAAAA8AAAAAAAAAAQAgAAAAIgAAAGRycy9kb3ducmV2LnhtbFBLAQIUABQAAAAIAIdO4kAzLwWe&#10;OwAAADkAAAAQAAAAAAAAAAEAIAAAAAsBAABkcnMvc2hhcGV4bWwueG1sUEsFBgAAAAAGAAYAWwEA&#10;ALUDAAAAAA==&#10;" path="m0,0l4932045,0,4962525,52705,45720,52705,0,0xe">
                    <v:path textboxrect="0,0,4962525,52705" o:connectlocs="0,0;4932045,0;4962525,52705;45720,52705;0,0" o:connectangles="0,0,0,0,0"/>
                    <v:fill on="t" focussize="0,0"/>
                    <v:stroke on="f" weight="2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="Calibri" w:hAnsi="Times New Roman" w:eastAsia="宋体"/>
                              <w:color w:val="000000" w:themeColor="text1"/>
                              <w:kern w:val="2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3402;top:5693;height:690;width:155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20386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both"/>
                        </w:pPr>
                        <w:r>
                          <w:rPr>
                            <w:rFonts w:ascii="Arial Unicode MS" w:hAnsi="Times New Roman" w:eastAsia="微软雅黑"/>
                            <w:color w:val="000000" w:themeColor="dark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83702528" behindDoc="1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2235200</wp:posOffset>
                </wp:positionV>
                <wp:extent cx="6576060" cy="251460"/>
                <wp:effectExtent l="0" t="0" r="15240" b="152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effectLst/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Times New Roman" w:eastAsia="宋体"/>
                                  <w:color w:val="000000" w:themeColor="tex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pt;margin-top:176pt;height:19.8pt;width:517.8pt;z-index:2080386048;mso-width-relative:page;mso-height-relative:page;" coordsize="6576640,251488" o:gfxdata="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DnfvAB2wAAAAsB&#10;AAAPAAAAAAAAAAEAIAAAACIAAABkcnMvZG93bnJldi54bWxQSwECFAAUAAAACACHTuJA+spD/MQE&#10;AAD6EAAADgAAAAAAAAABACAAAAAqAQAAZHJzL2Uyb0RvYy54bWxQSwUGAAAAAAYABgBZAQAAYAgA&#10;AAAA&#10;">
                <o:lock v:ext="edit" aspectratio="f"/>
                <v:shape id="_x0000_s1026" o:spid="_x0000_s1026" o:spt="100" style="position:absolute;left:0;top:0;height:250825;width:1590675;" filled="t" stroked="f" coordsize="1590950,251063" o:gfxdata="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lB8b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00" style="position:absolute;left:1614115;top:198783;height:52705;width:4962525;v-text-anchor:middle;" filled="t" stroked="f" coordsize="4962525,52705" o:gfxdata="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ysnO8AAAA&#10;2wAAAA8AAAAAAAAAAQAgAAAAIgAAAGRycy9kb3ducmV2LnhtbFBLAQIUABQAAAAIAIdO4kAzLwWe&#10;OwAAADkAAAAQAAAAAAAAAAEAIAAAAAsBAABkcnMvc2hhcGV4bWwueG1sUEsFBgAAAAAGAAYAWwEA&#10;ALUD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Calibri" w:hAnsi="Times New Roman" w:eastAsia="宋体"/>
                            <w:color w:val="000000" w:themeColor="tex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01B98"/>
    <w:rsid w:val="005B0A36"/>
    <w:rsid w:val="00685F20"/>
    <w:rsid w:val="02264E46"/>
    <w:rsid w:val="02740442"/>
    <w:rsid w:val="029B79E7"/>
    <w:rsid w:val="037321DD"/>
    <w:rsid w:val="0499473D"/>
    <w:rsid w:val="04D44463"/>
    <w:rsid w:val="053747F5"/>
    <w:rsid w:val="06056EB5"/>
    <w:rsid w:val="0675730A"/>
    <w:rsid w:val="06A328B1"/>
    <w:rsid w:val="07642A68"/>
    <w:rsid w:val="091B1A60"/>
    <w:rsid w:val="0D9B5A88"/>
    <w:rsid w:val="0DFB5A2D"/>
    <w:rsid w:val="0EFC0D94"/>
    <w:rsid w:val="0F625BC9"/>
    <w:rsid w:val="0F8155ED"/>
    <w:rsid w:val="102F1DFB"/>
    <w:rsid w:val="105B518D"/>
    <w:rsid w:val="11251416"/>
    <w:rsid w:val="1188212B"/>
    <w:rsid w:val="11AB037C"/>
    <w:rsid w:val="11D127D2"/>
    <w:rsid w:val="11F04C4E"/>
    <w:rsid w:val="131366EB"/>
    <w:rsid w:val="132532D9"/>
    <w:rsid w:val="13D741B4"/>
    <w:rsid w:val="141D1AD6"/>
    <w:rsid w:val="15BD4437"/>
    <w:rsid w:val="166D08DB"/>
    <w:rsid w:val="18495C6D"/>
    <w:rsid w:val="19F178FD"/>
    <w:rsid w:val="1C152B96"/>
    <w:rsid w:val="1D1105E2"/>
    <w:rsid w:val="1D1B26C4"/>
    <w:rsid w:val="1D501B98"/>
    <w:rsid w:val="1E64261B"/>
    <w:rsid w:val="20337340"/>
    <w:rsid w:val="206024FF"/>
    <w:rsid w:val="224B1023"/>
    <w:rsid w:val="237A1B81"/>
    <w:rsid w:val="24E06E6D"/>
    <w:rsid w:val="27D42FEF"/>
    <w:rsid w:val="28FE6831"/>
    <w:rsid w:val="297F69E0"/>
    <w:rsid w:val="29B03D30"/>
    <w:rsid w:val="2A5C11A7"/>
    <w:rsid w:val="2A822A6C"/>
    <w:rsid w:val="2FDE524A"/>
    <w:rsid w:val="305E7C39"/>
    <w:rsid w:val="306450FC"/>
    <w:rsid w:val="307D7501"/>
    <w:rsid w:val="310E608B"/>
    <w:rsid w:val="32476FBA"/>
    <w:rsid w:val="328C08D7"/>
    <w:rsid w:val="33CB369E"/>
    <w:rsid w:val="34862BE0"/>
    <w:rsid w:val="355B3FD7"/>
    <w:rsid w:val="35AB05CC"/>
    <w:rsid w:val="35AB7AE5"/>
    <w:rsid w:val="35FA3EEE"/>
    <w:rsid w:val="360A1B80"/>
    <w:rsid w:val="36332698"/>
    <w:rsid w:val="369C3476"/>
    <w:rsid w:val="36CE5A70"/>
    <w:rsid w:val="37717B62"/>
    <w:rsid w:val="38150A4E"/>
    <w:rsid w:val="39E874EC"/>
    <w:rsid w:val="3A8C1683"/>
    <w:rsid w:val="3ADD0F57"/>
    <w:rsid w:val="3DA04D04"/>
    <w:rsid w:val="3E051928"/>
    <w:rsid w:val="3EE646AD"/>
    <w:rsid w:val="41C25FB9"/>
    <w:rsid w:val="427D6CEC"/>
    <w:rsid w:val="427F4A90"/>
    <w:rsid w:val="44601DAD"/>
    <w:rsid w:val="44A05810"/>
    <w:rsid w:val="44F65C6C"/>
    <w:rsid w:val="469D4F45"/>
    <w:rsid w:val="46AC2848"/>
    <w:rsid w:val="475D0D13"/>
    <w:rsid w:val="4869246C"/>
    <w:rsid w:val="49CC773E"/>
    <w:rsid w:val="49FC1781"/>
    <w:rsid w:val="4A104AD7"/>
    <w:rsid w:val="4A5000F5"/>
    <w:rsid w:val="4A5B3AC8"/>
    <w:rsid w:val="4B5C0F69"/>
    <w:rsid w:val="4BD34232"/>
    <w:rsid w:val="4DDE3227"/>
    <w:rsid w:val="4E4553C5"/>
    <w:rsid w:val="4EAA5F79"/>
    <w:rsid w:val="4EB645A2"/>
    <w:rsid w:val="50453F09"/>
    <w:rsid w:val="51BC73B2"/>
    <w:rsid w:val="51F45AAA"/>
    <w:rsid w:val="524C09F1"/>
    <w:rsid w:val="52742E70"/>
    <w:rsid w:val="533F181E"/>
    <w:rsid w:val="538F123E"/>
    <w:rsid w:val="53B32C88"/>
    <w:rsid w:val="53E54917"/>
    <w:rsid w:val="53FC49E1"/>
    <w:rsid w:val="543E5BAF"/>
    <w:rsid w:val="54E95277"/>
    <w:rsid w:val="551E0999"/>
    <w:rsid w:val="55A96A54"/>
    <w:rsid w:val="571166BE"/>
    <w:rsid w:val="59452ED4"/>
    <w:rsid w:val="59642885"/>
    <w:rsid w:val="59755587"/>
    <w:rsid w:val="5AED1B2B"/>
    <w:rsid w:val="5E6B67F7"/>
    <w:rsid w:val="5FC312CB"/>
    <w:rsid w:val="608C373F"/>
    <w:rsid w:val="613E1DDD"/>
    <w:rsid w:val="61B403B4"/>
    <w:rsid w:val="627B47E0"/>
    <w:rsid w:val="63CC7E1D"/>
    <w:rsid w:val="64854F55"/>
    <w:rsid w:val="6601326C"/>
    <w:rsid w:val="67240660"/>
    <w:rsid w:val="676962D8"/>
    <w:rsid w:val="67C2216D"/>
    <w:rsid w:val="67E91E12"/>
    <w:rsid w:val="6A82481A"/>
    <w:rsid w:val="6AB04FD7"/>
    <w:rsid w:val="6B9C5A8E"/>
    <w:rsid w:val="6BAD0997"/>
    <w:rsid w:val="6BBA3A5B"/>
    <w:rsid w:val="6BDF21EE"/>
    <w:rsid w:val="6C68130B"/>
    <w:rsid w:val="6E7504B5"/>
    <w:rsid w:val="6F6D537F"/>
    <w:rsid w:val="70A2592C"/>
    <w:rsid w:val="70C903F5"/>
    <w:rsid w:val="71D97C11"/>
    <w:rsid w:val="72E240D1"/>
    <w:rsid w:val="73381460"/>
    <w:rsid w:val="74D3285E"/>
    <w:rsid w:val="75191AD5"/>
    <w:rsid w:val="76320014"/>
    <w:rsid w:val="76EE5591"/>
    <w:rsid w:val="78047948"/>
    <w:rsid w:val="79C9279E"/>
    <w:rsid w:val="79EE01F4"/>
    <w:rsid w:val="7B1B4E95"/>
    <w:rsid w:val="7C247B8A"/>
    <w:rsid w:val="7C7A4299"/>
    <w:rsid w:val="7E1C115A"/>
    <w:rsid w:val="7E292117"/>
    <w:rsid w:val="7EAD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39"/>
    <w:rPr>
      <w:rFonts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000000"/>
      <w:u w:val="none"/>
    </w:rPr>
  </w:style>
  <w:style w:type="character" w:styleId="7">
    <w:name w:val="Hyperlink"/>
    <w:basedOn w:val="5"/>
    <w:qFormat/>
    <w:uiPriority w:val="0"/>
    <w:rPr>
      <w:color w:val="000000"/>
      <w:u w:val="none"/>
    </w:rPr>
  </w:style>
  <w:style w:type="character" w:customStyle="1" w:styleId="8">
    <w:name w:val="last-child"/>
    <w:basedOn w:val="5"/>
    <w:qFormat/>
    <w:uiPriority w:val="0"/>
  </w:style>
  <w:style w:type="character" w:customStyle="1" w:styleId="9">
    <w:name w:val="hover40"/>
    <w:basedOn w:val="5"/>
    <w:qFormat/>
    <w:uiPriority w:val="0"/>
    <w:rPr>
      <w:color w:val="D12500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a09432cb-c9ca-42da-ba2a-0d4056613368\&#24066;&#22330;&#33829;&#38144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市场营销考研复试简历.docx</Template>
  <Pages>3</Pages>
  <Words>19</Words>
  <Characters>25</Characters>
  <Lines>0</Lines>
  <Paragraphs>0</Paragraphs>
  <TotalTime>3</TotalTime>
  <ScaleCrop>false</ScaleCrop>
  <LinksUpToDate>false</LinksUpToDate>
  <CharactersWithSpaces>25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2022-01-10T08:35:00Z</dcterms:created>
  <dc:creator>Mr Lee</dc:creator>
  <cp:lastModifiedBy>Mr Lee</cp:lastModifiedBy>
  <dcterms:modified xsi:type="dcterms:W3CDTF">2022-01-10T13:04:29Z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1.0_/1R293h2eLr7iA8FJJ+GRo1yiqxVtWuTN/VcTvYti4izWCog2G9yT31sLjpAvvdkXVc5btBSTuoH7ISi2p72ow==</vt:lpwstr>
  </property>
  <property fmtid="{D5CDD505-2E9C-101B-9397-08002B2CF9AE}" pid="4" name="KSOTemplateUUID">
    <vt:lpwstr>v1.0_mb_kLzWuWZCWSQ+DeuiPVj8iw==</vt:lpwstr>
  </property>
</Properties>
</file>