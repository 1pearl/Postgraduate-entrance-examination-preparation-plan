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85"/>
        </w:tabs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521335</wp:posOffset>
                </wp:positionV>
                <wp:extent cx="3353435" cy="79756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72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617C85"/>
                                <w:spacing w:val="60"/>
                                <w:sz w:val="48"/>
                                <w:szCs w:val="48"/>
                              </w:rPr>
                              <w:t>逗西甘</w:t>
                            </w:r>
                          </w:p>
                          <w:p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/>
                              </w:rPr>
                              <w:t>报考院校：华中科技大学 / 物流工程专业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75pt;margin-top:41.05pt;height:62.8pt;width:264.05pt;z-index:251634688;mso-width-relative:page;mso-height-relative:page;" filled="f" stroked="f" coordsize="21600,21600" o:gfxdata="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IfNN2gAA&#10;AAoBAAAPAAAAAAAAAAEAIAAAACIAAABkcnMvZG93bnJldi54bWxQSwECFAAUAAAACACHTuJAyODk&#10;N6oBAABF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72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617C85"/>
                          <w:spacing w:val="60"/>
                          <w:sz w:val="48"/>
                          <w:szCs w:val="48"/>
                        </w:rPr>
                        <w:t>逗西甘</w:t>
                      </w:r>
                    </w:p>
                    <w:p>
                      <w:pPr>
                        <w:spacing w:line="44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/>
                        </w:rPr>
                        <w:t>报考院校：华中科技大学 / 物流工程专业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1481455</wp:posOffset>
                </wp:positionV>
                <wp:extent cx="7559675" cy="297180"/>
                <wp:effectExtent l="0" t="0" r="317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97490"/>
                        </a:xfrm>
                        <a:prstGeom prst="rect">
                          <a:avLst/>
                        </a:prstGeom>
                        <a:solidFill>
                          <a:srgbClr val="617C8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6.65pt;height:23.4pt;width:595.25pt;z-index:251635712;v-text-anchor:middle;mso-width-relative:page;mso-height-relative:page;" fillcolor="#617C85" filled="t" stroked="f" coordsize="21600,21600" o:gfxdata="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E5xb9kAAAAJAQAADwAAAAAAAAABACAAAAAiAAAAZHJzL2Rvd25yZXYu&#10;eG1sUEsBAhQAFAAAAAgAh07iQP74gEb6AQAA3wMAAA4AAAAAAAAAAQAgAAAAKA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1382395</wp:posOffset>
                </wp:positionV>
                <wp:extent cx="1028065" cy="408940"/>
                <wp:effectExtent l="0" t="0" r="0" b="0"/>
                <wp:wrapNone/>
                <wp:docPr id="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/>
                                <w:sz w:val="20"/>
                                <w:szCs w:val="20"/>
                              </w:rPr>
                              <w:t>武汉市洪山区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72.3pt;margin-top:108.85pt;height:32.2pt;width:80.95pt;z-index:251636736;mso-width-relative:page;mso-height-relative:page;" filled="f" stroked="f" coordsize="21600,21600" o:gfxdata="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ue5n2QAAAAsBAAAPAAAAAAAAAAEAIAAAACIAAABkcnMvZG93bnJl&#10;di54bWxQSwECFAAUAAAACACHTuJABlCWncMBAAB2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/>
                          <w:sz w:val="20"/>
                          <w:szCs w:val="20"/>
                        </w:rPr>
                        <w:t>武汉市洪山区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1550035</wp:posOffset>
                </wp:positionV>
                <wp:extent cx="135255" cy="167005"/>
                <wp:effectExtent l="0" t="0" r="0" b="4445"/>
                <wp:wrapNone/>
                <wp:docPr id="5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159.35pt;margin-top:122.05pt;height:13.15pt;width:10.65pt;z-index:251637760;mso-width-relative:page;mso-height-relative:page;" fillcolor="#FFFFFF" filled="t" stroked="f" coordsize="485843,600441" o:gfxdata="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XPn0AtkAAAALAQAADwAAAAAAAAABACAAAAAiAAAAZHJzL2Rvd25yZXYueG1sUEsBAhQAFAAA&#10;AAgAh07iQMiLAaNiBgAAWB0AAA4AAAAAAAAAAQAgAAAAKAEAAGRycy9lMm9Eb2MueG1sUEsFBgAA&#10;AAAGAAYAWQEAAPwJAAAAAA=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<v:path o:connectlocs="67676,34110;36348,65377;67676,96576;99004,65377;67676,34110;67676,25109;108022,65377;67676,105645;27330,65377;67676,25109;67670,13537;13561,67549;67670,150802;121712,67549;67670,13537;67670,0;135274,67549;103405,130767;72417,165219;67670,167182;62924,165219;31936,130767;0,67549;67670,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1382395</wp:posOffset>
                </wp:positionV>
                <wp:extent cx="1033145" cy="408940"/>
                <wp:effectExtent l="0" t="0" r="0" b="0"/>
                <wp:wrapNone/>
                <wp:docPr id="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/>
                                <w:sz w:val="20"/>
                                <w:szCs w:val="20"/>
                              </w:rPr>
                              <w:t>188 0808 0808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84.4pt;margin-top:108.85pt;height:32.2pt;width:81.35pt;z-index:251638784;mso-width-relative:page;mso-height-relative:page;" filled="f" stroked="f" coordsize="21600,21600" o:gfxdata="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iAYjLYAAAACwEAAA8AAAAAAAAAAQAgAAAAIgAAAGRycy9kb3ducmV2&#10;LnhtbFBLAQIUABQAAAAIAIdO4kCD3dFmwwEAAHY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/>
                          <w:sz w:val="20"/>
                          <w:szCs w:val="20"/>
                        </w:rPr>
                        <w:t>188 0808 0808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1382395</wp:posOffset>
                </wp:positionV>
                <wp:extent cx="1554480" cy="408940"/>
                <wp:effectExtent l="0" t="0" r="0" b="0"/>
                <wp:wrapNone/>
                <wp:docPr id="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/>
                                <w:sz w:val="20"/>
                                <w:szCs w:val="20"/>
                              </w:rPr>
                              <w:t>188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96.9pt;margin-top:108.85pt;height:32.2pt;width:122.4pt;z-index:251639808;mso-width-relative:page;mso-height-relative:page;" filled="f" stroked="f" coordsize="21600,21600" o:gfxdata="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PVwsPZAAAADAEAAA8AAAAAAAAAAQAgAAAAIgAAAGRycy9kb3ducmV2&#10;LnhtbFBLAQIUABQAAAAIAIdO4kAAYnLywgEAAHY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/>
                          <w:sz w:val="20"/>
                          <w:szCs w:val="20"/>
                        </w:rPr>
                        <w:t>188 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1560830</wp:posOffset>
                </wp:positionV>
                <wp:extent cx="146050" cy="146050"/>
                <wp:effectExtent l="0" t="0" r="6350" b="6985"/>
                <wp:wrapNone/>
                <wp:docPr id="8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267.55pt;margin-top:122.9pt;height:11.5pt;width:11.5pt;z-index:251640832;mso-width-relative:page;mso-height-relative:page;" fillcolor="#FFFFFF" filled="t" stroked="f" coordsize="581469,580342" o:gfxdata="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<v:path o:connectlocs="61062,33670;67149,39747;61062,45824;43832,63007;37723,69129;31637,63051;61062,33670;110326,12207;109409,12453;96426,34268;96650,35162;97433,35609;103432,44326;100656,54518;54522,100629;46486,103512;35920,97835;34734,95980;33793,95734;12483,109592;12304,110531;23832,128144;40576,132033;132442,39386;127943,22601;64060,2966;70148,9047;64060,15128;13022,66101;6934,72181;845,66101;64060,2966;108032,163;116572,1747;134166,12140;143030,45444;46777,142538;34286,145958;13625,134804;2097,117191;284,107536;5835,99444;27145,85587;34152,83486;44941,89297;46128,91152;46598,91264;91344,46695;91232,46092;90449,45645;84562,37777;85972,28054;98955,6239;108032,163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1558290</wp:posOffset>
                </wp:positionV>
                <wp:extent cx="151130" cy="151130"/>
                <wp:effectExtent l="0" t="0" r="1270" b="1270"/>
                <wp:wrapNone/>
                <wp:docPr id="9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379.65pt;margin-top:122.7pt;height:11.9pt;width:11.9pt;z-index:251641856;mso-width-relative:page;mso-height-relative:page;" fillcolor="#FFFFFF" filled="t" stroked="f" coordsize="6827,6827" o:gfxdata="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p4q4z9kA&#10;AAALAQAADwAAAAAAAAABACAAAAAiAAAAZHJzL2Rvd25yZXYueG1sUEsBAhQAFAAAAAgAh07iQIZU&#10;l488BQAAPxcAAA4AAAAAAAAAAQAgAAAAKAEAAGRycy9lMm9Eb2MueG1sUEsFBgAAAAAGAAYAWQEA&#10;ANYIAAAAAA==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<v:path o:connectlocs="131320,40104;131320,0;20093,0;20093,40104;0,40104;0,151184;151414,151184;151414,40104;131320,40104;29364,9256;122049,9256;122049,59592;75695,98833;29364,59592;29364,9256;9270,54720;57598,95644;9270,136568;9270,54720;17277,141927;64761,101712;75695,110968;86630,101712;134136,141927;17277,141927;142143,136568;93793,95644;142143,54720;142143,136568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387350</wp:posOffset>
            </wp:positionV>
            <wp:extent cx="1151890" cy="1536065"/>
            <wp:effectExtent l="38100" t="38100" r="29210" b="457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16289" t="8045" r="21015" b="15796"/>
                    <a:stretch>
                      <a:fillRect/>
                    </a:stretch>
                  </pic:blipFill>
                  <pic:spPr>
                    <a:xfrm>
                      <a:off x="0" y="0"/>
                      <a:ext cx="1151905" cy="1535873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377190</wp:posOffset>
                </wp:positionV>
                <wp:extent cx="548640" cy="525780"/>
                <wp:effectExtent l="0" t="0" r="3810" b="7620"/>
                <wp:wrapNone/>
                <wp:docPr id="11" name="图文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" cy="525988"/>
                        </a:xfrm>
                        <a:prstGeom prst="frame">
                          <a:avLst/>
                        </a:prstGeom>
                        <a:solidFill>
                          <a:srgbClr val="617C8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15.35pt;margin-top:29.7pt;height:41.4pt;width:43.2pt;z-index:251643904;v-text-anchor:middle;mso-width-relative:page;mso-height-relative:page;" fillcolor="#617C85" filled="t" stroked="f" coordsize="548784,525988" o:gfxdata="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6qkv2AAAAAwBAAAPAAAAAAAAAAEAIAAAACIAAABkcnMvZG93&#10;bnJldi54bWxQSwECFAAUAAAACACHTuJAqrSLvAACAADkAwAADgAAAAAAAAABACAAAAAnAQAAZHJz&#10;L2Uyb0RvYy54bWxQSwUGAAAAAAYABgBZAQAAmQUAAAAA&#10;" path="m0,0l548784,0,548784,525988,0,525988xm65748,65748l65748,460239,483035,460239,483035,65748xe">
                <v:path textboxrect="0,0,548784,525988" o:connectlocs="274392,0;0,262994;274392,525988;548784,262994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593090</wp:posOffset>
                </wp:positionV>
                <wp:extent cx="548640" cy="525780"/>
                <wp:effectExtent l="0" t="0" r="3810" b="7620"/>
                <wp:wrapNone/>
                <wp:docPr id="12" name="图文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" cy="525988"/>
                        </a:xfrm>
                        <a:prstGeom prst="frame">
                          <a:avLst/>
                        </a:prstGeom>
                        <a:solidFill>
                          <a:srgbClr val="617C8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0.35pt;margin-top:46.7pt;height:41.4pt;width:43.2pt;z-index:251644928;v-text-anchor:middle;mso-width-relative:page;mso-height-relative:page;" fillcolor="#617C85" filled="t" stroked="f" coordsize="548784,525988" o:gfxdata="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ghQnjYAAAADAEAAA8AAAAAAAAAAQAgAAAAIgAAAGRycy9kb3du&#10;cmV2LnhtbFBLAQIUABQAAAAIAIdO4kCp4daG/wEAAOQDAAAOAAAAAAAAAAEAIAAAACcBAABkcnMv&#10;ZTJvRG9jLnhtbFBLBQYAAAAABgAGAFkBAACYBQAAAAA=&#10;" path="m0,0l548784,0,548784,525988,0,525988xm65748,65748l65748,460239,483035,460239,483035,65748xe">
                <v:path textboxrect="0,0,548784,525988" o:connectlocs="274392,0;0,262994;274392,525988;548784,262994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2249170</wp:posOffset>
                </wp:positionV>
                <wp:extent cx="1269365" cy="7319010"/>
                <wp:effectExtent l="0" t="0" r="698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634" cy="7318852"/>
                          <a:chOff x="451972" y="1872333"/>
                          <a:chExt cx="300942" cy="7318852"/>
                        </a:xfrm>
                        <a:solidFill>
                          <a:srgbClr val="617C85"/>
                        </a:solidFill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451972" y="3724991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2" name="矩形 62"/>
                        <wps:cNvSpPr/>
                        <wps:spPr>
                          <a:xfrm>
                            <a:off x="451972" y="5549889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矩形 63"/>
                        <wps:cNvSpPr/>
                        <wps:spPr>
                          <a:xfrm>
                            <a:off x="451972" y="7112837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451972" y="8890243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451972" y="1872333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55pt;margin-top:177.1pt;height:576.3pt;width:99.95pt;z-index:251645952;mso-width-relative:page;mso-height-relative:page;" coordorigin="451972,1872333" coordsize="300942,7318852" o:gfxdata="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EXDniDaAAAACwEAAA8AAAAAAAAAAQAgAAAAIgAAAGRycy9kb3ducmV2&#10;LnhtbFBLAQIUABQAAAAIAIdO4kA0TR/g3gIAAJEMAAAOAAAAAAAAAAEAIAAAACkBAABkcnMvZTJv&#10;RG9jLnhtbFBLBQYAAAAABgAGAFkBAAB5BgAAAAA=&#10;">
                <o:lock v:ext="edit" aspectratio="f"/>
                <v:rect id="_x0000_s1026" o:spid="_x0000_s1026" o:spt="1" style="position:absolute;left:451972;top:3724991;height:300942;width:300942;v-text-anchor:middle;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51972;top:5549889;height:300942;width:300942;v-text-anchor:middle;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51972;top:7112837;height:300942;width:300942;v-text-anchor:middle;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51972;top:8890243;height:300942;width:300942;v-text-anchor:middle;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51972;top:1872333;height:300942;width:300942;v-text-anchor:middle;" filled="t" stroked="f" coordsize="21600,21600" o:gfxdata="UEsDBAoAAAAAAIdO4kAAAAAAAAAAAAAAAAAEAAAAZHJzL1BLAwQUAAAACACHTuJA1HFnLr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u4P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FnL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2209800</wp:posOffset>
                </wp:positionV>
                <wp:extent cx="6295390" cy="731901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314" cy="7318852"/>
                          <a:chOff x="798472" y="1833000"/>
                          <a:chExt cx="6651272" cy="7318852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798472" y="3685658"/>
                            <a:ext cx="6651272" cy="3009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矩形 57"/>
                        <wps:cNvSpPr/>
                        <wps:spPr>
                          <a:xfrm>
                            <a:off x="798472" y="5510556"/>
                            <a:ext cx="6651272" cy="3009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矩形 58"/>
                        <wps:cNvSpPr/>
                        <wps:spPr>
                          <a:xfrm>
                            <a:off x="798472" y="7073504"/>
                            <a:ext cx="6651272" cy="3009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矩形 59"/>
                        <wps:cNvSpPr/>
                        <wps:spPr>
                          <a:xfrm>
                            <a:off x="798472" y="8850910"/>
                            <a:ext cx="6651272" cy="3009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矩形 60"/>
                        <wps:cNvSpPr/>
                        <wps:spPr>
                          <a:xfrm>
                            <a:off x="798472" y="1833000"/>
                            <a:ext cx="6651272" cy="3009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5pt;margin-top:174pt;height:576.3pt;width:495.7pt;z-index:251646976;mso-width-relative:page;mso-height-relative:page;" coordorigin="798472,1833000" coordsize="6651272,7318852" o:gfxdata="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srqVi2gAAAA0BAAAPAAAAAAAAAAEAIAAA&#10;ACIAAABkcnMvZG93bnJldi54bWxQSwECFAAUAAAACACHTuJAIFt+Oe4CAADVDQAADgAAAAAAAAAB&#10;ACAAAAApAQAAZHJzL2Uyb0RvYy54bWxQSwUGAAAAAAYABgBZAQAAiQYAAAAA&#10;">
                <o:lock v:ext="edit" aspectratio="f"/>
                <v:rect id="_x0000_s1026" o:spid="_x0000_s1026" o:spt="1" style="position:absolute;left:798472;top:3685658;height:300942;width:6651272;v-text-anchor:middle;" fillcolor="#F2F2F2" filled="t" stroked="f" coordsize="21600,21600" o:gfxdata="UEsDBAoAAAAAAIdO4kAAAAAAAAAAAAAAAAAEAAAAZHJzL1BLAwQUAAAACACHTuJAwtCPx8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0I/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8472;top:5510556;height:300942;width:6651272;v-text-anchor:middle;" fillcolor="#F2F2F2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8472;top:7073504;height:300942;width:6651272;v-text-anchor:middle;" fillcolor="#F2F2F2" filled="t" stroked="f" coordsize="21600,21600" o:gfxdata="UEsDBAoAAAAAAIdO4kAAAAAAAAAAAAAAAAAEAAAAZHJzL1BLAwQUAAAACACHTuJA3AO+Lr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O+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8472;top:8850910;height:300942;width:6651272;v-text-anchor:middle;" fillcolor="#F2F2F2" filled="t" stroked="f" coordsize="21600,21600" o:gfxdata="UEsDBAoAAAAAAIdO4kAAAAAAAAAAAAAAAAAEAAAAZHJzL1BLAwQUAAAACACHTuJAs08btb8AAADb&#10;AAAADwAAAGRycy9kb3ducmV2LnhtbEWPT2vCQBTE74LfYXmCN91YUG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PG7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8472;top:1833000;height:300942;width:6651272;v-text-anchor:middle;" fillcolor="#F2F2F2" filled="t" stroked="f" coordsize="21600,21600" o:gfxdata="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Ze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4501515</wp:posOffset>
                </wp:positionV>
                <wp:extent cx="6783070" cy="101536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1015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617C85"/>
                                <w:szCs w:val="21"/>
                              </w:rPr>
                              <w:t xml:space="preserve">成都稻壳儿科技大学 /  物流管理专业  /  本科学历                           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毕业论文：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《解析物流工程管理的现状分析及控制措施》，获得优秀论文答辩奖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 xml:space="preserve">CET6、CET4、ERP沙盘模拟培训结业证书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荣誉奖励：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稻壳大学一等奖学金、2017-2018年度优秀党员、2019届优秀毕业生代表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65pt;margin-top:354.45pt;height:79.95pt;width:534.1pt;z-index:251648000;mso-width-relative:page;mso-height-relative:page;" filled="f" stroked="f" coordsize="21600,21600" o:gfxdata="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dDRA2QAAAAsBAAAPAAAAAAAAAAEAIAAAACIAAABkcnMvZG93bnJldi54bWxQSwECFAAUAAAA&#10;CACHTuJAJfkrGS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617C85"/>
                          <w:szCs w:val="21"/>
                        </w:rPr>
                        <w:t xml:space="preserve">成都稻壳儿科技大学 /  物流管理专业  /  本科学历                                                     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14141"/>
                          <w:szCs w:val="21"/>
                        </w:rPr>
                        <w:t>毕业论文：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>《解析物流工程管理的现状分析及控制措施》，获得优秀论文答辩奖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14141"/>
                          <w:szCs w:val="21"/>
                        </w:rPr>
                        <w:t>技能证书：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 xml:space="preserve">CET6、CET4、ERP沙盘模拟培训结业证书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14141"/>
                          <w:szCs w:val="21"/>
                        </w:rPr>
                        <w:t>荣誉奖励：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>稻壳大学一等奖学金、2017-2018年度优秀党员、2019届优秀毕业生代表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6285865</wp:posOffset>
                </wp:positionV>
                <wp:extent cx="6783070" cy="786765"/>
                <wp:effectExtent l="0" t="0" r="0" b="0"/>
                <wp:wrapNone/>
                <wp:docPr id="16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617C85"/>
                                <w:szCs w:val="21"/>
                              </w:rPr>
                              <w:t xml:space="preserve">萧山安能物流股份有限公司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617C85"/>
                                <w:szCs w:val="21"/>
                              </w:rPr>
                              <w:t xml:space="preserve">    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Cs w:val="21"/>
                              </w:rPr>
                              <w:t>岗位：物流专员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担任分区运营助理，期间协同武汉片区分区拆建，协助完成徐东站数据考核，日常运营，搭建分区现有运营架构。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29.65pt;margin-top:494.95pt;height:61.95pt;width:534.1pt;z-index:251649024;mso-width-relative:page;mso-height-relative:page;" filled="f" stroked="f" coordsize="21600,21600" o:gfxdata="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6NIudkAAAAMAQAADwAAAAAAAAABACAAAAAiAAAAZHJzL2Rvd25yZXYueG1sUEsBAhQAFAAA&#10;AAgAh07iQDhZihk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617C85"/>
                          <w:szCs w:val="21"/>
                        </w:rPr>
                        <w:t xml:space="preserve">萧山安能物流股份有限公司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617C85"/>
                          <w:szCs w:val="21"/>
                        </w:rPr>
                        <w:t xml:space="preserve">                                                                                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Cs w:val="21"/>
                        </w:rPr>
                        <w:t>岗位：物流专员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>担任分区运营助理，期间协同武汉片区分区拆建，协助完成徐东站数据考核，日常运营，搭建分区现有运营架构。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7839075</wp:posOffset>
                </wp:positionV>
                <wp:extent cx="6783070" cy="1243965"/>
                <wp:effectExtent l="0" t="0" r="0" b="0"/>
                <wp:wrapNone/>
                <wp:docPr id="17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617C85"/>
                                <w:szCs w:val="21"/>
                              </w:rPr>
                              <w:t xml:space="preserve">珠海稻壳儿大学学生会体育部       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/>
                                <w:szCs w:val="21"/>
                              </w:rPr>
                              <w:t>岗位：部长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29.65pt;margin-top:617.25pt;height:97.95pt;width:534.1pt;z-index:251650048;mso-width-relative:page;mso-height-relative:page;" filled="f" stroked="f" coordsize="21600,21600" o:gfxdata="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UGG/9kAAAANAQAADwAAAAAAAAABACAAAAAiAAAAZHJzL2Rvd25yZXYueG1sUEsBAhQAFAAA&#10;AAgAh07iQNRvsq8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617C85"/>
                          <w:szCs w:val="21"/>
                        </w:rPr>
                        <w:t xml:space="preserve">珠海稻壳儿大学学生会体育部                                                                                   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/>
                          <w:szCs w:val="21"/>
                        </w:rPr>
                        <w:t>岗位：部长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9690100</wp:posOffset>
                </wp:positionV>
                <wp:extent cx="6783070" cy="786765"/>
                <wp:effectExtent l="0" t="0" r="0" b="0"/>
                <wp:wrapNone/>
                <wp:docPr id="18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szCs w:val="21"/>
                              </w:rPr>
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29.65pt;margin-top:763pt;height:61.95pt;width:534.1pt;z-index:251651072;mso-width-relative:page;mso-height-relative:page;" filled="f" stroked="f" coordsize="21600,21600" o:gfxdata="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HDbZNoAAAANAQAADwAAAAAAAAABACAAAAAiAAAAZHJzL2Rvd25yZXYueG1sUEsBAhQAFAAA&#10;AAgAh07iQI2XJpU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szCs w:val="21"/>
                        </w:rPr>
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2629535</wp:posOffset>
                </wp:positionV>
                <wp:extent cx="2015490" cy="329565"/>
                <wp:effectExtent l="0" t="0" r="0" b="0"/>
                <wp:wrapNone/>
                <wp:docPr id="19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8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617C85"/>
                                <w:szCs w:val="21"/>
                              </w:rPr>
                              <w:t>报考院校：华中科技大学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29.65pt;margin-top:207.05pt;height:25.95pt;width:158.7pt;z-index:251652096;mso-width-relative:page;mso-height-relative:page;" filled="f" stroked="f" coordsize="21600,21600" o:gfxdata="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muIv3YAAAACgEAAA8AAAAAAAAAAQAgAAAAIgAAAGRycy9kb3ducmV2LnhtbFBLAQIUABQAAAAI&#10;AIdO4kAgYVX3JgIAACw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617C85"/>
                          <w:szCs w:val="21"/>
                        </w:rPr>
                        <w:t>报考院校：华中科技大学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2209165</wp:posOffset>
                </wp:positionV>
                <wp:extent cx="949325" cy="7348855"/>
                <wp:effectExtent l="0" t="0" r="0" b="508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324" cy="7348787"/>
                          <a:chOff x="813563" y="1832364"/>
                          <a:chExt cx="949324" cy="7348787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563" y="3679147"/>
                            <a:ext cx="9493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distribut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17C85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563" y="5509748"/>
                            <a:ext cx="9493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distribut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17C85"/>
                                  <w:sz w:val="26"/>
                                  <w:szCs w:val="26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563" y="7062962"/>
                            <a:ext cx="9493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distribut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17C85"/>
                                  <w:sz w:val="26"/>
                                  <w:szCs w:val="26"/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563" y="8851587"/>
                            <a:ext cx="9493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distribut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17C85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563" y="1832364"/>
                            <a:ext cx="9493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distribut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617C85"/>
                                  <w:sz w:val="26"/>
                                  <w:szCs w:val="26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05pt;margin-top:173.95pt;height:578.65pt;width:74.75pt;z-index:251653120;mso-width-relative:page;mso-height-relative:page;" coordorigin="813563,1832364" coordsize="949324,7348787" o:gfxdata="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E9jXqrbAAAADAEAAA8AAAAAAAAAAQAg&#10;AAAAIgAAAGRycy9kb3ducmV2LnhtbFBLAQIUABQAAAAIAIdO4kCcPF6E7wIAAMgOAAAOAAAAAAAA&#10;AAEAIAAAACoBAABkcnMvZTJvRG9jLnhtbFBLBQYAAAAABgAGAFkBAACLBgAAAAA=&#10;">
                <o:lock v:ext="edit" aspectratio="f"/>
                <v:shape id="文本框 2" o:spid="_x0000_s1026" o:spt="202" type="#_x0000_t202" style="position:absolute;left:813563;top:3679147;height:329564;width:949324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distribut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17C85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13563;top:5509748;height:329564;width:94932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distribut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17C85"/>
                            <w:sz w:val="26"/>
                            <w:szCs w:val="26"/>
                          </w:rPr>
                          <w:t>实践经历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13563;top:7062962;height:329564;width:94932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distribut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17C85"/>
                            <w:sz w:val="26"/>
                            <w:szCs w:val="26"/>
                          </w:rPr>
                          <w:t>在校经历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13563;top:8851587;height:329564;width:94932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distribut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17C85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13563;top:1832364;height:329564;width:949324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distribut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617C85"/>
                            <w:sz w:val="26"/>
                            <w:szCs w:val="26"/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2629535</wp:posOffset>
                </wp:positionV>
                <wp:extent cx="3804920" cy="329565"/>
                <wp:effectExtent l="0" t="0" r="0" b="0"/>
                <wp:wrapNone/>
                <wp:docPr id="21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91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617C85"/>
                                <w:szCs w:val="21"/>
                              </w:rPr>
                              <w:t>报考专业：物流工程专业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34.75pt;margin-top:207.05pt;height:25.95pt;width:299.6pt;z-index:251654144;mso-width-relative:page;mso-height-relative:page;" filled="f" stroked="f" coordsize="21600,21600" o:gfxdata="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NB+CnXAAAADAEAAA8AAAAAAAAAAQAgAAAAIgAAAGRycy9kb3ducmV2LnhtbFBLAQIUABQAAAAI&#10;AIdO4kBzDbJ8JwIAACw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617C85"/>
                          <w:szCs w:val="21"/>
                        </w:rPr>
                        <w:t>报考专业：物流工程专业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3048635</wp:posOffset>
                </wp:positionV>
                <wp:extent cx="6661785" cy="614045"/>
                <wp:effectExtent l="0" t="0" r="24765" b="3429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881" cy="613739"/>
                          <a:chOff x="442514" y="2671628"/>
                          <a:chExt cx="6591253" cy="700731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442514" y="2671628"/>
                            <a:ext cx="6591253" cy="700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>
                                <a:lumMod val="85000"/>
                                <a:lumOff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直接连接符 47"/>
                        <wps:cNvCnPr>
                          <a:endCxn id="46" idx="3"/>
                        </wps:cNvCnPr>
                        <wps:spPr>
                          <a:xfrm>
                            <a:off x="1422658" y="3021994"/>
                            <a:ext cx="5611109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>
                                <a:lumMod val="85000"/>
                                <a:lumOff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直接连接符 48"/>
                        <wps:cNvCnPr>
                          <a:stCxn id="46" idx="0"/>
                          <a:endCxn id="46" idx="2"/>
                        </wps:cNvCnPr>
                        <wps:spPr>
                          <a:xfrm>
                            <a:off x="3738141" y="2671628"/>
                            <a:ext cx="0" cy="70073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>
                                <a:lumMod val="85000"/>
                                <a:lumOff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1422658" y="2671628"/>
                            <a:ext cx="1098000" cy="700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>
                                <a:lumMod val="85000"/>
                                <a:lumOff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矩形 50"/>
                        <wps:cNvSpPr/>
                        <wps:spPr>
                          <a:xfrm>
                            <a:off x="4836954" y="2671628"/>
                            <a:ext cx="1098000" cy="700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>
                                <a:lumMod val="85000"/>
                                <a:lumOff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pt;margin-top:240.05pt;height:48.35pt;width:524.55pt;z-index:251655168;mso-width-relative:page;mso-height-relative:page;" coordorigin="442514,2671628" coordsize="6591253,700731" o:gfxdata="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BXY&#10;kdLbAAAACwEAAA8AAAAAAAAAAQAgAAAAIgAAAGRycy9kb3ducmV2LnhtbFBLAQIUABQAAAAIAIdO&#10;4kD5fh6WdgMAAIsOAAAOAAAAAAAAAAEAIAAAACoBAABkcnMvZTJvRG9jLnhtbFBLBQYAAAAABgAG&#10;AFkBAAASBwAAAAA=&#10;">
                <o:lock v:ext="edit" aspectratio="f"/>
                <v:rect id="_x0000_s1026" o:spid="_x0000_s1026" o:spt="1" style="position:absolute;left:442514;top:2671628;height:700731;width:6591253;v-text-anchor:middle;" filled="f" stroked="t" coordsize="21600,21600" o:gfxdata="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K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62626" miterlimit="8" joinstyle="miter"/>
                  <v:imagedata o:title=""/>
                  <o:lock v:ext="edit" aspectratio="f"/>
                </v:rect>
                <v:line id="_x0000_s1026" o:spid="_x0000_s1026" o:spt="20" style="position:absolute;left:1422658;top:3021994;height:0;width:5611109;" filled="f" stroked="t" coordsize="21600,21600" o:gfxdata="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dx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62626" miterlimit="8" joinstyle="miter"/>
                  <v:imagedata o:title=""/>
                  <o:lock v:ext="edit" aspectratio="f"/>
                </v:line>
                <v:line id="_x0000_s1026" o:spid="_x0000_s1026" o:spt="20" style="position:absolute;left:3738141;top:2671628;height:700731;width:0;" filled="f" stroked="t" coordsize="21600,21600" o:gfxdata="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+iGo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62626" miterlimit="8" joinstyle="miter"/>
                  <v:imagedata o:title=""/>
                  <o:lock v:ext="edit" aspectratio="f"/>
                </v:line>
                <v:rect id="_x0000_s1026" o:spid="_x0000_s1026" o:spt="1" style="position:absolute;left:1422658;top:2671628;height:700731;width:1098000;v-text-anchor:middle;" filled="f" stroked="t" coordsize="21600,21600" o:gfxdata="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NSl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62626" miterlimit="8" joinstyle="miter"/>
                  <v:imagedata o:title=""/>
                  <o:lock v:ext="edit" aspectratio="f"/>
                </v:rect>
                <v:rect id="_x0000_s1026" o:spid="_x0000_s1026" o:spt="1" style="position:absolute;left:4836954;top:2671628;height:700731;width:1098000;v-text-anchor:middle;" filled="f" stroked="t" coordsize="21600,21600" o:gfxdata="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51G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6262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3043555</wp:posOffset>
                </wp:positionV>
                <wp:extent cx="6604635" cy="492125"/>
                <wp:effectExtent l="0" t="0" r="0" b="31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900" cy="492181"/>
                          <a:chOff x="442514" y="2666444"/>
                          <a:chExt cx="6604900" cy="492181"/>
                        </a:xfrm>
                      </wpg:grpSpPr>
                      <wps:wsp>
                        <wps:cNvPr id="40" name="文本框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42514" y="282906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初试成绩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文本框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720" y="2666444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文本框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662866" y="2666444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外语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833011" y="2666444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文本框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943602" y="2666444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专业课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文本框 176"/>
                        <wps:cNvSpPr txBox="1">
                          <a:spLocks noChangeArrowheads="1"/>
                        </wps:cNvSpPr>
                        <wps:spPr bwMode="auto">
                          <a:xfrm>
                            <a:off x="6056815" y="2666444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pt;margin-top:239.65pt;height:38.75pt;width:520.05pt;z-index:251656192;mso-width-relative:page;mso-height-relative:page;" coordorigin="442514,2666444" coordsize="6604900,492181" o:gfxdata="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SzBOftsAAAALAQAADwAAAAAAAAAB&#10;ACAAAAAiAAAAZHJzL2Rvd25yZXYueG1sUEsBAhQAFAAAAAgAh07iQEewMnkqAwAALxEAAA4AAAAA&#10;AAAAAQAgAAAAKgEAAGRycy9lMm9Eb2MueG1sUEsFBgAAAAAGAAYAWQEAAMYGAAAAAA==&#10;">
                <o:lock v:ext="edit" aspectratio="f"/>
                <v:shape id="文本框 171" o:spid="_x0000_s1026" o:spt="202" type="#_x0000_t202" style="position:absolute;left:442514;top:2829061;height:329564;width:99059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初试成绩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1492720;top:2666444;height:329564;width:990599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数学</w:t>
                        </w:r>
                      </w:p>
                    </w:txbxContent>
                  </v:textbox>
                </v:shape>
                <v:shape id="文本框 173" o:spid="_x0000_s1026" o:spt="202" type="#_x0000_t202" style="position:absolute;left:2662866;top:2666444;height:329564;width:9905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外语</w:t>
                        </w:r>
                      </w:p>
                    </w:txbxContent>
                  </v:textbox>
                </v:shape>
                <v:shape id="文本框 174" o:spid="_x0000_s1026" o:spt="202" type="#_x0000_t202" style="position:absolute;left:3833011;top:2666444;height:329564;width:99059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思想政治</w:t>
                        </w:r>
                      </w:p>
                    </w:txbxContent>
                  </v:textbox>
                </v:shape>
                <v:shape id="文本框 175" o:spid="_x0000_s1026" o:spt="202" type="#_x0000_t202" style="position:absolute;left:4943602;top:2666444;height:329564;width:990599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专业课</w:t>
                        </w:r>
                      </w:p>
                    </w:txbxContent>
                  </v:textbox>
                </v:shape>
                <v:shape id="文本框 176" o:spid="_x0000_s1026" o:spt="202" type="#_x0000_t202" style="position:absolute;left:6056815;top:2666444;height:329564;width:99059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总分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3357245</wp:posOffset>
                </wp:positionV>
                <wp:extent cx="5554980" cy="32956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694" cy="329564"/>
                          <a:chOff x="1492720" y="2980641"/>
                          <a:chExt cx="5554694" cy="329564"/>
                        </a:xfrm>
                      </wpg:grpSpPr>
                      <wps:wsp>
                        <wps:cNvPr id="35" name="文本框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492720" y="298064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662866" y="298064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本框 168"/>
                        <wps:cNvSpPr txBox="1">
                          <a:spLocks noChangeArrowheads="1"/>
                        </wps:cNvSpPr>
                        <wps:spPr bwMode="auto">
                          <a:xfrm>
                            <a:off x="3833011" y="298064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943602" y="298064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056815" y="2980641"/>
                            <a:ext cx="9905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320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5pt;margin-top:264.35pt;height:25.95pt;width:437.4pt;z-index:251657216;mso-width-relative:page;mso-height-relative:page;" coordorigin="1492720,2980641" coordsize="5554694,329564" o:gfxdata="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is+2u9wAAAAMAQAADwAAAAAAAAABACAAAAAiAAAAZHJzL2Rvd25yZXYueG1sUEsBAhQAFAAA&#10;AAgAh07iQD7mStkIAwAA2A4AAA4AAAAAAAAAAQAgAAAAKwEAAGRycy9lMm9Eb2MueG1sUEsFBgAA&#10;AAAGAAYAWQEAAKUGAAAAAA==&#10;">
                <o:lock v:ext="edit" aspectratio="f"/>
                <v:shape id="文本框 166" o:spid="_x0000_s1026" o:spt="202" type="#_x0000_t202" style="position:absolute;left:1492720;top:2980641;height:329564;width:99059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70</w:t>
                        </w:r>
                      </w:p>
                    </w:txbxContent>
                  </v:textbox>
                </v:shape>
                <v:shape id="文本框 167" o:spid="_x0000_s1026" o:spt="202" type="#_x0000_t202" style="position:absolute;left:2662866;top:2980641;height:329564;width:99059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80</w:t>
                        </w:r>
                      </w:p>
                    </w:txbxContent>
                  </v:textbox>
                </v:shape>
                <v:shape id="文本框 168" o:spid="_x0000_s1026" o:spt="202" type="#_x0000_t202" style="position:absolute;left:3833011;top:2980641;height:329564;width:99059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80</w:t>
                        </w:r>
                      </w:p>
                    </w:txbxContent>
                  </v:textbox>
                </v:shape>
                <v:shape id="文本框 169" o:spid="_x0000_s1026" o:spt="202" type="#_x0000_t202" style="position:absolute;left:4943602;top:2980641;height:329564;width:99059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90</w:t>
                        </w:r>
                      </w:p>
                    </w:txbxContent>
                  </v:textbox>
                </v:shape>
                <v:shape id="文本框 170" o:spid="_x0000_s1026" o:spt="202" type="#_x0000_t202" style="position:absolute;left:6056815;top:2980641;height:329564;width:99059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320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2286635</wp:posOffset>
                </wp:positionV>
                <wp:extent cx="217805" cy="720661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43" cy="7206606"/>
                          <a:chOff x="504964" y="1910055"/>
                          <a:chExt cx="218043" cy="7206606"/>
                        </a:xfrm>
                      </wpg:grpSpPr>
                      <wps:wsp>
                        <wps:cNvPr id="30" name="mortarboard_245998"/>
                        <wps:cNvSpPr>
                          <a:spLocks noChangeAspect="1"/>
                        </wps:cNvSpPr>
                        <wps:spPr bwMode="auto">
                          <a:xfrm>
                            <a:off x="504964" y="3783113"/>
                            <a:ext cx="218043" cy="155840"/>
                          </a:xfrm>
                          <a:custGeom>
                            <a:avLst/>
                            <a:gdLst>
                              <a:gd name="connsiteX0" fmla="*/ 140092 w 599101"/>
                              <a:gd name="connsiteY0" fmla="*/ 241969 h 428191"/>
                              <a:gd name="connsiteX1" fmla="*/ 273465 w 599101"/>
                              <a:gd name="connsiteY1" fmla="*/ 284935 h 428191"/>
                              <a:gd name="connsiteX2" fmla="*/ 299637 w 599101"/>
                              <a:gd name="connsiteY2" fmla="*/ 288873 h 428191"/>
                              <a:gd name="connsiteX3" fmla="*/ 326169 w 599101"/>
                              <a:gd name="connsiteY3" fmla="*/ 284935 h 428191"/>
                              <a:gd name="connsiteX4" fmla="*/ 459541 w 599101"/>
                              <a:gd name="connsiteY4" fmla="*/ 241969 h 428191"/>
                              <a:gd name="connsiteX5" fmla="*/ 459541 w 599101"/>
                              <a:gd name="connsiteY5" fmla="*/ 358335 h 428191"/>
                              <a:gd name="connsiteX6" fmla="*/ 300355 w 599101"/>
                              <a:gd name="connsiteY6" fmla="*/ 411326 h 428191"/>
                              <a:gd name="connsiteX7" fmla="*/ 140092 w 599101"/>
                              <a:gd name="connsiteY7" fmla="*/ 358693 h 428191"/>
                              <a:gd name="connsiteX8" fmla="*/ 299640 w 599101"/>
                              <a:gd name="connsiteY8" fmla="*/ 73036 h 428191"/>
                              <a:gd name="connsiteX9" fmla="*/ 237615 w 599101"/>
                              <a:gd name="connsiteY9" fmla="*/ 106332 h 428191"/>
                              <a:gd name="connsiteX10" fmla="*/ 270241 w 599101"/>
                              <a:gd name="connsiteY10" fmla="*/ 135331 h 428191"/>
                              <a:gd name="connsiteX11" fmla="*/ 299640 w 599101"/>
                              <a:gd name="connsiteY11" fmla="*/ 139628 h 428191"/>
                              <a:gd name="connsiteX12" fmla="*/ 329398 w 599101"/>
                              <a:gd name="connsiteY12" fmla="*/ 135331 h 428191"/>
                              <a:gd name="connsiteX13" fmla="*/ 362024 w 599101"/>
                              <a:gd name="connsiteY13" fmla="*/ 106332 h 428191"/>
                              <a:gd name="connsiteX14" fmla="*/ 299640 w 599101"/>
                              <a:gd name="connsiteY14" fmla="*/ 73036 h 428191"/>
                              <a:gd name="connsiteX15" fmla="*/ 299640 w 599101"/>
                              <a:gd name="connsiteY15" fmla="*/ 0 h 428191"/>
                              <a:gd name="connsiteX16" fmla="*/ 308245 w 599101"/>
                              <a:gd name="connsiteY16" fmla="*/ 1432 h 428191"/>
                              <a:gd name="connsiteX17" fmla="*/ 579292 w 599101"/>
                              <a:gd name="connsiteY17" fmla="*/ 88789 h 428191"/>
                              <a:gd name="connsiteX18" fmla="*/ 578575 w 599101"/>
                              <a:gd name="connsiteY18" fmla="*/ 143208 h 428191"/>
                              <a:gd name="connsiteX19" fmla="*/ 458468 w 599101"/>
                              <a:gd name="connsiteY19" fmla="*/ 181874 h 428191"/>
                              <a:gd name="connsiteX20" fmla="*/ 307528 w 599101"/>
                              <a:gd name="connsiteY20" fmla="*/ 230564 h 428191"/>
                              <a:gd name="connsiteX21" fmla="*/ 298923 w 599101"/>
                              <a:gd name="connsiteY21" fmla="*/ 231996 h 428191"/>
                              <a:gd name="connsiteX22" fmla="*/ 290319 w 599101"/>
                              <a:gd name="connsiteY22" fmla="*/ 230564 h 428191"/>
                              <a:gd name="connsiteX23" fmla="*/ 139020 w 599101"/>
                              <a:gd name="connsiteY23" fmla="*/ 181874 h 428191"/>
                              <a:gd name="connsiteX24" fmla="*/ 99940 w 599101"/>
                              <a:gd name="connsiteY24" fmla="*/ 168985 h 428191"/>
                              <a:gd name="connsiteX25" fmla="*/ 99940 w 599101"/>
                              <a:gd name="connsiteY25" fmla="*/ 199059 h 428191"/>
                              <a:gd name="connsiteX26" fmla="*/ 99940 w 599101"/>
                              <a:gd name="connsiteY26" fmla="*/ 229132 h 428191"/>
                              <a:gd name="connsiteX27" fmla="*/ 99940 w 599101"/>
                              <a:gd name="connsiteY27" fmla="*/ 404204 h 428191"/>
                              <a:gd name="connsiteX28" fmla="*/ 75919 w 599101"/>
                              <a:gd name="connsiteY28" fmla="*/ 428191 h 428191"/>
                              <a:gd name="connsiteX29" fmla="*/ 52256 w 599101"/>
                              <a:gd name="connsiteY29" fmla="*/ 404204 h 428191"/>
                              <a:gd name="connsiteX30" fmla="*/ 52256 w 599101"/>
                              <a:gd name="connsiteY30" fmla="*/ 213737 h 428191"/>
                              <a:gd name="connsiteX31" fmla="*/ 52256 w 599101"/>
                              <a:gd name="connsiteY31" fmla="*/ 183664 h 428191"/>
                              <a:gd name="connsiteX32" fmla="*/ 52256 w 599101"/>
                              <a:gd name="connsiteY32" fmla="*/ 153590 h 428191"/>
                              <a:gd name="connsiteX33" fmla="*/ 19630 w 599101"/>
                              <a:gd name="connsiteY33" fmla="*/ 143208 h 428191"/>
                              <a:gd name="connsiteX34" fmla="*/ 19630 w 599101"/>
                              <a:gd name="connsiteY34" fmla="*/ 88789 h 428191"/>
                              <a:gd name="connsiteX35" fmla="*/ 291036 w 599101"/>
                              <a:gd name="connsiteY35" fmla="*/ 1432 h 428191"/>
                              <a:gd name="connsiteX36" fmla="*/ 299640 w 599101"/>
                              <a:gd name="connsiteY36" fmla="*/ 0 h 4281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599101" h="428191">
                                <a:moveTo>
                                  <a:pt x="140092" y="241969"/>
                                </a:moveTo>
                                <a:lnTo>
                                  <a:pt x="273465" y="284935"/>
                                </a:lnTo>
                                <a:cubicBezTo>
                                  <a:pt x="282070" y="287799"/>
                                  <a:pt x="290674" y="288873"/>
                                  <a:pt x="299637" y="288873"/>
                                </a:cubicBezTo>
                                <a:cubicBezTo>
                                  <a:pt x="308959" y="288873"/>
                                  <a:pt x="317564" y="287799"/>
                                  <a:pt x="326169" y="284935"/>
                                </a:cubicBezTo>
                                <a:lnTo>
                                  <a:pt x="459541" y="241969"/>
                                </a:lnTo>
                                <a:lnTo>
                                  <a:pt x="459541" y="358335"/>
                                </a:lnTo>
                                <a:cubicBezTo>
                                  <a:pt x="459541" y="387337"/>
                                  <a:pt x="388553" y="411326"/>
                                  <a:pt x="300355" y="411326"/>
                                </a:cubicBezTo>
                                <a:cubicBezTo>
                                  <a:pt x="211798" y="411326"/>
                                  <a:pt x="140092" y="388053"/>
                                  <a:pt x="140092" y="358693"/>
                                </a:cubicBezTo>
                                <a:close/>
                                <a:moveTo>
                                  <a:pt x="299640" y="73036"/>
                                </a:moveTo>
                                <a:cubicBezTo>
                                  <a:pt x="265222" y="73036"/>
                                  <a:pt x="237615" y="87715"/>
                                  <a:pt x="237615" y="106332"/>
                                </a:cubicBezTo>
                                <a:cubicBezTo>
                                  <a:pt x="237615" y="118862"/>
                                  <a:pt x="250880" y="129603"/>
                                  <a:pt x="270241" y="135331"/>
                                </a:cubicBezTo>
                                <a:cubicBezTo>
                                  <a:pt x="278846" y="138195"/>
                                  <a:pt x="289243" y="139628"/>
                                  <a:pt x="299640" y="139628"/>
                                </a:cubicBezTo>
                                <a:cubicBezTo>
                                  <a:pt x="310396" y="139628"/>
                                  <a:pt x="320793" y="137837"/>
                                  <a:pt x="329398" y="135331"/>
                                </a:cubicBezTo>
                                <a:cubicBezTo>
                                  <a:pt x="348400" y="129603"/>
                                  <a:pt x="361307" y="118862"/>
                                  <a:pt x="362024" y="106332"/>
                                </a:cubicBezTo>
                                <a:cubicBezTo>
                                  <a:pt x="362024" y="87715"/>
                                  <a:pt x="334059" y="73036"/>
                                  <a:pt x="299640" y="73036"/>
                                </a:cubicBezTo>
                                <a:close/>
                                <a:moveTo>
                                  <a:pt x="299640" y="0"/>
                                </a:moveTo>
                                <a:cubicBezTo>
                                  <a:pt x="302508" y="0"/>
                                  <a:pt x="305377" y="358"/>
                                  <a:pt x="308245" y="1432"/>
                                </a:cubicBezTo>
                                <a:lnTo>
                                  <a:pt x="579292" y="88789"/>
                                </a:lnTo>
                                <a:cubicBezTo>
                                  <a:pt x="605823" y="96665"/>
                                  <a:pt x="605823" y="134615"/>
                                  <a:pt x="578575" y="143208"/>
                                </a:cubicBezTo>
                                <a:lnTo>
                                  <a:pt x="458468" y="181874"/>
                                </a:lnTo>
                                <a:lnTo>
                                  <a:pt x="307528" y="230564"/>
                                </a:lnTo>
                                <a:cubicBezTo>
                                  <a:pt x="304660" y="231280"/>
                                  <a:pt x="301791" y="231996"/>
                                  <a:pt x="298923" y="231996"/>
                                </a:cubicBezTo>
                                <a:cubicBezTo>
                                  <a:pt x="296055" y="231996"/>
                                  <a:pt x="293187" y="231280"/>
                                  <a:pt x="290319" y="230564"/>
                                </a:cubicBezTo>
                                <a:lnTo>
                                  <a:pt x="139020" y="181874"/>
                                </a:lnTo>
                                <a:lnTo>
                                  <a:pt x="99940" y="168985"/>
                                </a:lnTo>
                                <a:lnTo>
                                  <a:pt x="99940" y="199059"/>
                                </a:lnTo>
                                <a:lnTo>
                                  <a:pt x="99940" y="229132"/>
                                </a:lnTo>
                                <a:lnTo>
                                  <a:pt x="99940" y="404204"/>
                                </a:lnTo>
                                <a:cubicBezTo>
                                  <a:pt x="99940" y="417450"/>
                                  <a:pt x="89543" y="428191"/>
                                  <a:pt x="75919" y="428191"/>
                                </a:cubicBezTo>
                                <a:cubicBezTo>
                                  <a:pt x="62653" y="428191"/>
                                  <a:pt x="52256" y="417450"/>
                                  <a:pt x="52256" y="404204"/>
                                </a:cubicBezTo>
                                <a:lnTo>
                                  <a:pt x="52256" y="213737"/>
                                </a:lnTo>
                                <a:lnTo>
                                  <a:pt x="52256" y="183664"/>
                                </a:lnTo>
                                <a:lnTo>
                                  <a:pt x="52256" y="153590"/>
                                </a:lnTo>
                                <a:lnTo>
                                  <a:pt x="19630" y="143208"/>
                                </a:lnTo>
                                <a:cubicBezTo>
                                  <a:pt x="-6543" y="134615"/>
                                  <a:pt x="-6543" y="96665"/>
                                  <a:pt x="19630" y="88789"/>
                                </a:cubicBezTo>
                                <a:lnTo>
                                  <a:pt x="291036" y="1432"/>
                                </a:lnTo>
                                <a:cubicBezTo>
                                  <a:pt x="293904" y="358"/>
                                  <a:pt x="296772" y="0"/>
                                  <a:pt x="2996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1" name="briefcase_285749"/>
                        <wps:cNvSpPr>
                          <a:spLocks noChangeAspect="1"/>
                        </wps:cNvSpPr>
                        <wps:spPr bwMode="auto">
                          <a:xfrm>
                            <a:off x="522767" y="5597919"/>
                            <a:ext cx="188268" cy="167651"/>
                          </a:xfrm>
                          <a:custGeom>
                            <a:avLst/>
                            <a:gdLst>
                              <a:gd name="connsiteX0" fmla="*/ 0 w 607639"/>
                              <a:gd name="connsiteY0" fmla="*/ 311547 h 541096"/>
                              <a:gd name="connsiteX1" fmla="*/ 24655 w 607639"/>
                              <a:gd name="connsiteY1" fmla="*/ 311547 h 541096"/>
                              <a:gd name="connsiteX2" fmla="*/ 49309 w 607639"/>
                              <a:gd name="connsiteY2" fmla="*/ 311547 h 541096"/>
                              <a:gd name="connsiteX3" fmla="*/ 229901 w 607639"/>
                              <a:gd name="connsiteY3" fmla="*/ 311547 h 541096"/>
                              <a:gd name="connsiteX4" fmla="*/ 229901 w 607639"/>
                              <a:gd name="connsiteY4" fmla="*/ 336075 h 541096"/>
                              <a:gd name="connsiteX5" fmla="*/ 254555 w 607639"/>
                              <a:gd name="connsiteY5" fmla="*/ 360692 h 541096"/>
                              <a:gd name="connsiteX6" fmla="*/ 353084 w 607639"/>
                              <a:gd name="connsiteY6" fmla="*/ 360692 h 541096"/>
                              <a:gd name="connsiteX7" fmla="*/ 377739 w 607639"/>
                              <a:gd name="connsiteY7" fmla="*/ 336075 h 541096"/>
                              <a:gd name="connsiteX8" fmla="*/ 377739 w 607639"/>
                              <a:gd name="connsiteY8" fmla="*/ 311547 h 541096"/>
                              <a:gd name="connsiteX9" fmla="*/ 558330 w 607639"/>
                              <a:gd name="connsiteY9" fmla="*/ 311547 h 541096"/>
                              <a:gd name="connsiteX10" fmla="*/ 582985 w 607639"/>
                              <a:gd name="connsiteY10" fmla="*/ 311547 h 541096"/>
                              <a:gd name="connsiteX11" fmla="*/ 607639 w 607639"/>
                              <a:gd name="connsiteY11" fmla="*/ 311547 h 541096"/>
                              <a:gd name="connsiteX12" fmla="*/ 607639 w 607639"/>
                              <a:gd name="connsiteY12" fmla="*/ 516479 h 541096"/>
                              <a:gd name="connsiteX13" fmla="*/ 582985 w 607639"/>
                              <a:gd name="connsiteY13" fmla="*/ 541096 h 541096"/>
                              <a:gd name="connsiteX14" fmla="*/ 24655 w 607639"/>
                              <a:gd name="connsiteY14" fmla="*/ 541096 h 541096"/>
                              <a:gd name="connsiteX15" fmla="*/ 0 w 607639"/>
                              <a:gd name="connsiteY15" fmla="*/ 516479 h 541096"/>
                              <a:gd name="connsiteX16" fmla="*/ 229901 w 607639"/>
                              <a:gd name="connsiteY16" fmla="*/ 49237 h 541096"/>
                              <a:gd name="connsiteX17" fmla="*/ 229901 w 607639"/>
                              <a:gd name="connsiteY17" fmla="*/ 98386 h 541096"/>
                              <a:gd name="connsiteX18" fmla="*/ 377739 w 607639"/>
                              <a:gd name="connsiteY18" fmla="*/ 98386 h 541096"/>
                              <a:gd name="connsiteX19" fmla="*/ 377739 w 607639"/>
                              <a:gd name="connsiteY19" fmla="*/ 49237 h 541096"/>
                              <a:gd name="connsiteX20" fmla="*/ 205246 w 607639"/>
                              <a:gd name="connsiteY20" fmla="*/ 0 h 541096"/>
                              <a:gd name="connsiteX21" fmla="*/ 402304 w 607639"/>
                              <a:gd name="connsiteY21" fmla="*/ 0 h 541096"/>
                              <a:gd name="connsiteX22" fmla="*/ 426959 w 607639"/>
                              <a:gd name="connsiteY22" fmla="*/ 24619 h 541096"/>
                              <a:gd name="connsiteX23" fmla="*/ 426959 w 607639"/>
                              <a:gd name="connsiteY23" fmla="*/ 98386 h 541096"/>
                              <a:gd name="connsiteX24" fmla="*/ 461226 w 607639"/>
                              <a:gd name="connsiteY24" fmla="*/ 98386 h 541096"/>
                              <a:gd name="connsiteX25" fmla="*/ 484456 w 607639"/>
                              <a:gd name="connsiteY25" fmla="*/ 82033 h 541096"/>
                              <a:gd name="connsiteX26" fmla="*/ 533676 w 607639"/>
                              <a:gd name="connsiteY26" fmla="*/ 82033 h 541096"/>
                              <a:gd name="connsiteX27" fmla="*/ 556906 w 607639"/>
                              <a:gd name="connsiteY27" fmla="*/ 98386 h 541096"/>
                              <a:gd name="connsiteX28" fmla="*/ 582985 w 607639"/>
                              <a:gd name="connsiteY28" fmla="*/ 98386 h 541096"/>
                              <a:gd name="connsiteX29" fmla="*/ 607639 w 607639"/>
                              <a:gd name="connsiteY29" fmla="*/ 123004 h 541096"/>
                              <a:gd name="connsiteX30" fmla="*/ 607639 w 607639"/>
                              <a:gd name="connsiteY30" fmla="*/ 262362 h 541096"/>
                              <a:gd name="connsiteX31" fmla="*/ 582985 w 607639"/>
                              <a:gd name="connsiteY31" fmla="*/ 262362 h 541096"/>
                              <a:gd name="connsiteX32" fmla="*/ 558330 w 607639"/>
                              <a:gd name="connsiteY32" fmla="*/ 262362 h 541096"/>
                              <a:gd name="connsiteX33" fmla="*/ 377739 w 607639"/>
                              <a:gd name="connsiteY33" fmla="*/ 262362 h 541096"/>
                              <a:gd name="connsiteX34" fmla="*/ 377739 w 607639"/>
                              <a:gd name="connsiteY34" fmla="*/ 237743 h 541096"/>
                              <a:gd name="connsiteX35" fmla="*/ 353084 w 607639"/>
                              <a:gd name="connsiteY35" fmla="*/ 213214 h 541096"/>
                              <a:gd name="connsiteX36" fmla="*/ 254555 w 607639"/>
                              <a:gd name="connsiteY36" fmla="*/ 213214 h 541096"/>
                              <a:gd name="connsiteX37" fmla="*/ 229901 w 607639"/>
                              <a:gd name="connsiteY37" fmla="*/ 237743 h 541096"/>
                              <a:gd name="connsiteX38" fmla="*/ 229901 w 607639"/>
                              <a:gd name="connsiteY38" fmla="*/ 262362 h 541096"/>
                              <a:gd name="connsiteX39" fmla="*/ 49309 w 607639"/>
                              <a:gd name="connsiteY39" fmla="*/ 262362 h 541096"/>
                              <a:gd name="connsiteX40" fmla="*/ 24655 w 607639"/>
                              <a:gd name="connsiteY40" fmla="*/ 262362 h 541096"/>
                              <a:gd name="connsiteX41" fmla="*/ 0 w 607639"/>
                              <a:gd name="connsiteY41" fmla="*/ 262362 h 541096"/>
                              <a:gd name="connsiteX42" fmla="*/ 0 w 607639"/>
                              <a:gd name="connsiteY42" fmla="*/ 123004 h 541096"/>
                              <a:gd name="connsiteX43" fmla="*/ 24655 w 607639"/>
                              <a:gd name="connsiteY43" fmla="*/ 98386 h 541096"/>
                              <a:gd name="connsiteX44" fmla="*/ 50733 w 607639"/>
                              <a:gd name="connsiteY44" fmla="*/ 98386 h 541096"/>
                              <a:gd name="connsiteX45" fmla="*/ 73875 w 607639"/>
                              <a:gd name="connsiteY45" fmla="*/ 82033 h 541096"/>
                              <a:gd name="connsiteX46" fmla="*/ 123184 w 607639"/>
                              <a:gd name="connsiteY46" fmla="*/ 82033 h 541096"/>
                              <a:gd name="connsiteX47" fmla="*/ 146325 w 607639"/>
                              <a:gd name="connsiteY47" fmla="*/ 98386 h 541096"/>
                              <a:gd name="connsiteX48" fmla="*/ 180681 w 607639"/>
                              <a:gd name="connsiteY48" fmla="*/ 98386 h 541096"/>
                              <a:gd name="connsiteX49" fmla="*/ 180681 w 607639"/>
                              <a:gd name="connsiteY49" fmla="*/ 24619 h 541096"/>
                              <a:gd name="connsiteX50" fmla="*/ 205246 w 607639"/>
                              <a:gd name="connsiteY50" fmla="*/ 0 h 541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607639" h="541096">
                                <a:moveTo>
                                  <a:pt x="0" y="311547"/>
                                </a:moveTo>
                                <a:lnTo>
                                  <a:pt x="24655" y="311547"/>
                                </a:lnTo>
                                <a:lnTo>
                                  <a:pt x="49309" y="311547"/>
                                </a:lnTo>
                                <a:lnTo>
                                  <a:pt x="229901" y="311547"/>
                                </a:lnTo>
                                <a:lnTo>
                                  <a:pt x="229901" y="336075"/>
                                </a:lnTo>
                                <a:cubicBezTo>
                                  <a:pt x="229901" y="349672"/>
                                  <a:pt x="240938" y="360692"/>
                                  <a:pt x="254555" y="360692"/>
                                </a:cubicBezTo>
                                <a:lnTo>
                                  <a:pt x="353084" y="360692"/>
                                </a:lnTo>
                                <a:cubicBezTo>
                                  <a:pt x="366702" y="360692"/>
                                  <a:pt x="377739" y="349672"/>
                                  <a:pt x="377739" y="336075"/>
                                </a:cubicBezTo>
                                <a:lnTo>
                                  <a:pt x="377739" y="311547"/>
                                </a:lnTo>
                                <a:lnTo>
                                  <a:pt x="558330" y="311547"/>
                                </a:lnTo>
                                <a:lnTo>
                                  <a:pt x="582985" y="311547"/>
                                </a:lnTo>
                                <a:lnTo>
                                  <a:pt x="607639" y="311547"/>
                                </a:lnTo>
                                <a:lnTo>
                                  <a:pt x="607639" y="516479"/>
                                </a:lnTo>
                                <a:cubicBezTo>
                                  <a:pt x="607639" y="530076"/>
                                  <a:pt x="596603" y="541096"/>
                                  <a:pt x="582985" y="541096"/>
                                </a:cubicBezTo>
                                <a:lnTo>
                                  <a:pt x="24655" y="541096"/>
                                </a:lnTo>
                                <a:cubicBezTo>
                                  <a:pt x="11037" y="541096"/>
                                  <a:pt x="0" y="530076"/>
                                  <a:pt x="0" y="516479"/>
                                </a:cubicBezTo>
                                <a:close/>
                                <a:moveTo>
                                  <a:pt x="229901" y="49237"/>
                                </a:moveTo>
                                <a:lnTo>
                                  <a:pt x="229901" y="98386"/>
                                </a:lnTo>
                                <a:lnTo>
                                  <a:pt x="377739" y="98386"/>
                                </a:lnTo>
                                <a:lnTo>
                                  <a:pt x="377739" y="49237"/>
                                </a:lnTo>
                                <a:close/>
                                <a:moveTo>
                                  <a:pt x="205246" y="0"/>
                                </a:moveTo>
                                <a:lnTo>
                                  <a:pt x="402304" y="0"/>
                                </a:lnTo>
                                <a:cubicBezTo>
                                  <a:pt x="415922" y="0"/>
                                  <a:pt x="426959" y="11021"/>
                                  <a:pt x="426959" y="24619"/>
                                </a:cubicBezTo>
                                <a:lnTo>
                                  <a:pt x="426959" y="98386"/>
                                </a:lnTo>
                                <a:lnTo>
                                  <a:pt x="461226" y="98386"/>
                                </a:lnTo>
                                <a:cubicBezTo>
                                  <a:pt x="464608" y="88876"/>
                                  <a:pt x="473686" y="82033"/>
                                  <a:pt x="484456" y="82033"/>
                                </a:cubicBezTo>
                                <a:lnTo>
                                  <a:pt x="533676" y="82033"/>
                                </a:lnTo>
                                <a:cubicBezTo>
                                  <a:pt x="544445" y="82033"/>
                                  <a:pt x="553524" y="88876"/>
                                  <a:pt x="556906" y="98386"/>
                                </a:cubicBezTo>
                                <a:lnTo>
                                  <a:pt x="582985" y="98386"/>
                                </a:lnTo>
                                <a:cubicBezTo>
                                  <a:pt x="596603" y="98386"/>
                                  <a:pt x="607639" y="109406"/>
                                  <a:pt x="607639" y="123004"/>
                                </a:cubicBezTo>
                                <a:lnTo>
                                  <a:pt x="607639" y="262362"/>
                                </a:lnTo>
                                <a:lnTo>
                                  <a:pt x="582985" y="262362"/>
                                </a:lnTo>
                                <a:lnTo>
                                  <a:pt x="558330" y="262362"/>
                                </a:lnTo>
                                <a:lnTo>
                                  <a:pt x="377739" y="262362"/>
                                </a:lnTo>
                                <a:lnTo>
                                  <a:pt x="377739" y="237743"/>
                                </a:lnTo>
                                <a:cubicBezTo>
                                  <a:pt x="377739" y="224145"/>
                                  <a:pt x="366702" y="213214"/>
                                  <a:pt x="353084" y="213214"/>
                                </a:cubicBezTo>
                                <a:lnTo>
                                  <a:pt x="254555" y="213214"/>
                                </a:lnTo>
                                <a:cubicBezTo>
                                  <a:pt x="240938" y="213214"/>
                                  <a:pt x="229901" y="224145"/>
                                  <a:pt x="229901" y="237743"/>
                                </a:cubicBezTo>
                                <a:lnTo>
                                  <a:pt x="229901" y="262362"/>
                                </a:lnTo>
                                <a:lnTo>
                                  <a:pt x="49309" y="262362"/>
                                </a:lnTo>
                                <a:lnTo>
                                  <a:pt x="24655" y="262362"/>
                                </a:lnTo>
                                <a:lnTo>
                                  <a:pt x="0" y="262362"/>
                                </a:lnTo>
                                <a:lnTo>
                                  <a:pt x="0" y="123004"/>
                                </a:lnTo>
                                <a:cubicBezTo>
                                  <a:pt x="0" y="109406"/>
                                  <a:pt x="11037" y="98386"/>
                                  <a:pt x="24655" y="98386"/>
                                </a:cubicBezTo>
                                <a:lnTo>
                                  <a:pt x="50733" y="98386"/>
                                </a:lnTo>
                                <a:cubicBezTo>
                                  <a:pt x="54115" y="88876"/>
                                  <a:pt x="63194" y="82033"/>
                                  <a:pt x="73875" y="82033"/>
                                </a:cubicBezTo>
                                <a:lnTo>
                                  <a:pt x="123184" y="82033"/>
                                </a:lnTo>
                                <a:cubicBezTo>
                                  <a:pt x="133864" y="82033"/>
                                  <a:pt x="142943" y="88876"/>
                                  <a:pt x="146325" y="98386"/>
                                </a:cubicBezTo>
                                <a:lnTo>
                                  <a:pt x="180681" y="98386"/>
                                </a:lnTo>
                                <a:lnTo>
                                  <a:pt x="180681" y="24619"/>
                                </a:lnTo>
                                <a:cubicBezTo>
                                  <a:pt x="180681" y="11021"/>
                                  <a:pt x="191629" y="0"/>
                                  <a:pt x="2052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2" name="bookmark-in-agenda_74359"/>
                        <wps:cNvSpPr>
                          <a:spLocks noChangeAspect="1"/>
                        </wps:cNvSpPr>
                        <wps:spPr bwMode="auto">
                          <a:xfrm>
                            <a:off x="538233" y="7158396"/>
                            <a:ext cx="146424" cy="177028"/>
                          </a:xfrm>
                          <a:custGeom>
                            <a:avLst/>
                            <a:gdLst>
                              <a:gd name="connsiteX0" fmla="*/ 118973 w 500026"/>
                              <a:gd name="connsiteY0" fmla="*/ 0 h 604534"/>
                              <a:gd name="connsiteX1" fmla="*/ 295167 w 500026"/>
                              <a:gd name="connsiteY1" fmla="*/ 0 h 604534"/>
                              <a:gd name="connsiteX2" fmla="*/ 295167 w 500026"/>
                              <a:gd name="connsiteY2" fmla="*/ 164805 h 604534"/>
                              <a:gd name="connsiteX3" fmla="*/ 349796 w 500026"/>
                              <a:gd name="connsiteY3" fmla="*/ 79256 h 604534"/>
                              <a:gd name="connsiteX4" fmla="*/ 404575 w 500026"/>
                              <a:gd name="connsiteY4" fmla="*/ 164805 h 604534"/>
                              <a:gd name="connsiteX5" fmla="*/ 404575 w 500026"/>
                              <a:gd name="connsiteY5" fmla="*/ 0 h 604534"/>
                              <a:gd name="connsiteX6" fmla="*/ 463407 w 500026"/>
                              <a:gd name="connsiteY6" fmla="*/ 0 h 604534"/>
                              <a:gd name="connsiteX7" fmla="*/ 500026 w 500026"/>
                              <a:gd name="connsiteY7" fmla="*/ 36407 h 604534"/>
                              <a:gd name="connsiteX8" fmla="*/ 500026 w 500026"/>
                              <a:gd name="connsiteY8" fmla="*/ 568127 h 604534"/>
                              <a:gd name="connsiteX9" fmla="*/ 463407 w 500026"/>
                              <a:gd name="connsiteY9" fmla="*/ 604534 h 604534"/>
                              <a:gd name="connsiteX10" fmla="*/ 118973 w 500026"/>
                              <a:gd name="connsiteY10" fmla="*/ 604534 h 604534"/>
                              <a:gd name="connsiteX11" fmla="*/ 0 w 500026"/>
                              <a:gd name="connsiteY11" fmla="*/ 0 h 604534"/>
                              <a:gd name="connsiteX12" fmla="*/ 73529 w 500026"/>
                              <a:gd name="connsiteY12" fmla="*/ 0 h 604534"/>
                              <a:gd name="connsiteX13" fmla="*/ 73529 w 500026"/>
                              <a:gd name="connsiteY13" fmla="*/ 604534 h 604534"/>
                              <a:gd name="connsiteX14" fmla="*/ 0 w 500026"/>
                              <a:gd name="connsiteY14" fmla="*/ 604534 h 6045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0026" h="604534">
                                <a:moveTo>
                                  <a:pt x="118973" y="0"/>
                                </a:moveTo>
                                <a:lnTo>
                                  <a:pt x="295167" y="0"/>
                                </a:lnTo>
                                <a:lnTo>
                                  <a:pt x="295167" y="164805"/>
                                </a:lnTo>
                                <a:lnTo>
                                  <a:pt x="349796" y="79256"/>
                                </a:lnTo>
                                <a:lnTo>
                                  <a:pt x="404575" y="164805"/>
                                </a:lnTo>
                                <a:lnTo>
                                  <a:pt x="404575" y="0"/>
                                </a:lnTo>
                                <a:lnTo>
                                  <a:pt x="463407" y="0"/>
                                </a:lnTo>
                                <a:cubicBezTo>
                                  <a:pt x="483667" y="0"/>
                                  <a:pt x="500026" y="16331"/>
                                  <a:pt x="500026" y="36407"/>
                                </a:cubicBezTo>
                                <a:lnTo>
                                  <a:pt x="500026" y="568127"/>
                                </a:lnTo>
                                <a:cubicBezTo>
                                  <a:pt x="500026" y="588203"/>
                                  <a:pt x="483667" y="604534"/>
                                  <a:pt x="463407" y="604534"/>
                                </a:cubicBezTo>
                                <a:lnTo>
                                  <a:pt x="118973" y="60453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3529" y="0"/>
                                </a:lnTo>
                                <a:lnTo>
                                  <a:pt x="73529" y="604534"/>
                                </a:lnTo>
                                <a:lnTo>
                                  <a:pt x="0" y="604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3" name="male_45735"/>
                        <wps:cNvSpPr>
                          <a:spLocks noChangeAspect="1"/>
                        </wps:cNvSpPr>
                        <wps:spPr bwMode="auto">
                          <a:xfrm>
                            <a:off x="533712" y="8923495"/>
                            <a:ext cx="150945" cy="193166"/>
                          </a:xfrm>
                          <a:custGeom>
                            <a:avLst/>
                            <a:gdLst>
                              <a:gd name="connsiteX0" fmla="*/ 118658 w 474552"/>
                              <a:gd name="connsiteY0" fmla="*/ 330881 h 607286"/>
                              <a:gd name="connsiteX1" fmla="*/ 128808 w 474552"/>
                              <a:gd name="connsiteY1" fmla="*/ 330881 h 607286"/>
                              <a:gd name="connsiteX2" fmla="*/ 138880 w 474552"/>
                              <a:gd name="connsiteY2" fmla="*/ 340467 h 607286"/>
                              <a:gd name="connsiteX3" fmla="*/ 237315 w 474552"/>
                              <a:gd name="connsiteY3" fmla="*/ 429642 h 607286"/>
                              <a:gd name="connsiteX4" fmla="*/ 335672 w 474552"/>
                              <a:gd name="connsiteY4" fmla="*/ 340467 h 607286"/>
                              <a:gd name="connsiteX5" fmla="*/ 345823 w 474552"/>
                              <a:gd name="connsiteY5" fmla="*/ 330881 h 607286"/>
                              <a:gd name="connsiteX6" fmla="*/ 355973 w 474552"/>
                              <a:gd name="connsiteY6" fmla="*/ 330881 h 607286"/>
                              <a:gd name="connsiteX7" fmla="*/ 474552 w 474552"/>
                              <a:gd name="connsiteY7" fmla="*/ 449363 h 607286"/>
                              <a:gd name="connsiteX8" fmla="*/ 474552 w 474552"/>
                              <a:gd name="connsiteY8" fmla="*/ 567845 h 607286"/>
                              <a:gd name="connsiteX9" fmla="*/ 435052 w 474552"/>
                              <a:gd name="connsiteY9" fmla="*/ 607286 h 607286"/>
                              <a:gd name="connsiteX10" fmla="*/ 39579 w 474552"/>
                              <a:gd name="connsiteY10" fmla="*/ 607286 h 607286"/>
                              <a:gd name="connsiteX11" fmla="*/ 0 w 474552"/>
                              <a:gd name="connsiteY11" fmla="*/ 567845 h 607286"/>
                              <a:gd name="connsiteX12" fmla="*/ 0 w 474552"/>
                              <a:gd name="connsiteY12" fmla="*/ 449363 h 607286"/>
                              <a:gd name="connsiteX13" fmla="*/ 118658 w 474552"/>
                              <a:gd name="connsiteY13" fmla="*/ 330881 h 607286"/>
                              <a:gd name="connsiteX14" fmla="*/ 315130 w 474552"/>
                              <a:gd name="connsiteY14" fmla="*/ 118095 h 607286"/>
                              <a:gd name="connsiteX15" fmla="*/ 237312 w 474552"/>
                              <a:gd name="connsiteY15" fmla="*/ 162332 h 607286"/>
                              <a:gd name="connsiteX16" fmla="*/ 135653 w 474552"/>
                              <a:gd name="connsiteY16" fmla="*/ 182682 h 607286"/>
                              <a:gd name="connsiteX17" fmla="*/ 237312 w 474552"/>
                              <a:gd name="connsiteY17" fmla="*/ 284120 h 607286"/>
                              <a:gd name="connsiteX18" fmla="*/ 338893 w 474552"/>
                              <a:gd name="connsiteY18" fmla="*/ 182682 h 607286"/>
                              <a:gd name="connsiteX19" fmla="*/ 315130 w 474552"/>
                              <a:gd name="connsiteY19" fmla="*/ 118095 h 607286"/>
                              <a:gd name="connsiteX20" fmla="*/ 237312 w 474552"/>
                              <a:gd name="connsiteY20" fmla="*/ 0 h 607286"/>
                              <a:gd name="connsiteX21" fmla="*/ 379572 w 474552"/>
                              <a:gd name="connsiteY21" fmla="*/ 162332 h 607286"/>
                              <a:gd name="connsiteX22" fmla="*/ 237312 w 474552"/>
                              <a:gd name="connsiteY22" fmla="*/ 324742 h 607286"/>
                              <a:gd name="connsiteX23" fmla="*/ 95052 w 474552"/>
                              <a:gd name="connsiteY23" fmla="*/ 162332 h 607286"/>
                              <a:gd name="connsiteX24" fmla="*/ 237312 w 474552"/>
                              <a:gd name="connsiteY24" fmla="*/ 0 h 6072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474552" h="607286">
                                <a:moveTo>
                                  <a:pt x="118658" y="330881"/>
                                </a:moveTo>
                                <a:lnTo>
                                  <a:pt x="128808" y="330881"/>
                                </a:lnTo>
                                <a:cubicBezTo>
                                  <a:pt x="134080" y="330881"/>
                                  <a:pt x="138329" y="335203"/>
                                  <a:pt x="138880" y="340467"/>
                                </a:cubicBezTo>
                                <a:cubicBezTo>
                                  <a:pt x="143680" y="390515"/>
                                  <a:pt x="185934" y="429642"/>
                                  <a:pt x="237315" y="429642"/>
                                </a:cubicBezTo>
                                <a:cubicBezTo>
                                  <a:pt x="288618" y="429642"/>
                                  <a:pt x="330872" y="390515"/>
                                  <a:pt x="335672" y="340467"/>
                                </a:cubicBezTo>
                                <a:cubicBezTo>
                                  <a:pt x="336223" y="335203"/>
                                  <a:pt x="340472" y="330881"/>
                                  <a:pt x="345823" y="330881"/>
                                </a:cubicBezTo>
                                <a:lnTo>
                                  <a:pt x="355973" y="330881"/>
                                </a:lnTo>
                                <a:cubicBezTo>
                                  <a:pt x="421518" y="330881"/>
                                  <a:pt x="474552" y="383915"/>
                                  <a:pt x="474552" y="449363"/>
                                </a:cubicBezTo>
                                <a:lnTo>
                                  <a:pt x="474552" y="567845"/>
                                </a:lnTo>
                                <a:cubicBezTo>
                                  <a:pt x="474552" y="589687"/>
                                  <a:pt x="456926" y="607286"/>
                                  <a:pt x="435052" y="607286"/>
                                </a:cubicBezTo>
                                <a:lnTo>
                                  <a:pt x="39579" y="607286"/>
                                </a:lnTo>
                                <a:cubicBezTo>
                                  <a:pt x="17704" y="607286"/>
                                  <a:pt x="0" y="589687"/>
                                  <a:pt x="0" y="567845"/>
                                </a:cubicBezTo>
                                <a:lnTo>
                                  <a:pt x="0" y="449363"/>
                                </a:lnTo>
                                <a:cubicBezTo>
                                  <a:pt x="0" y="383915"/>
                                  <a:pt x="53113" y="330881"/>
                                  <a:pt x="118658" y="330881"/>
                                </a:cubicBezTo>
                                <a:close/>
                                <a:moveTo>
                                  <a:pt x="315130" y="118095"/>
                                </a:moveTo>
                                <a:cubicBezTo>
                                  <a:pt x="305373" y="143632"/>
                                  <a:pt x="274372" y="162332"/>
                                  <a:pt x="237312" y="162332"/>
                                </a:cubicBezTo>
                                <a:cubicBezTo>
                                  <a:pt x="200173" y="162332"/>
                                  <a:pt x="135653" y="158010"/>
                                  <a:pt x="135653" y="182682"/>
                                </a:cubicBezTo>
                                <a:cubicBezTo>
                                  <a:pt x="135653" y="238705"/>
                                  <a:pt x="181132" y="284120"/>
                                  <a:pt x="237312" y="284120"/>
                                </a:cubicBezTo>
                                <a:cubicBezTo>
                                  <a:pt x="293335" y="284120"/>
                                  <a:pt x="338893" y="238705"/>
                                  <a:pt x="338893" y="182682"/>
                                </a:cubicBezTo>
                                <a:cubicBezTo>
                                  <a:pt x="338893" y="158010"/>
                                  <a:pt x="329765" y="135696"/>
                                  <a:pt x="315130" y="118095"/>
                                </a:cubicBezTo>
                                <a:close/>
                                <a:moveTo>
                                  <a:pt x="237312" y="0"/>
                                </a:moveTo>
                                <a:cubicBezTo>
                                  <a:pt x="315838" y="0"/>
                                  <a:pt x="379572" y="72680"/>
                                  <a:pt x="379572" y="162332"/>
                                </a:cubicBezTo>
                                <a:cubicBezTo>
                                  <a:pt x="379572" y="251984"/>
                                  <a:pt x="315838" y="324742"/>
                                  <a:pt x="237312" y="324742"/>
                                </a:cubicBezTo>
                                <a:cubicBezTo>
                                  <a:pt x="158707" y="324742"/>
                                  <a:pt x="95052" y="251984"/>
                                  <a:pt x="95052" y="162332"/>
                                </a:cubicBezTo>
                                <a:cubicBezTo>
                                  <a:pt x="95052" y="72680"/>
                                  <a:pt x="158707" y="0"/>
                                  <a:pt x="2373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4" name="briefcase_285749"/>
                        <wps:cNvSpPr>
                          <a:spLocks noChangeAspect="1"/>
                        </wps:cNvSpPr>
                        <wps:spPr bwMode="auto">
                          <a:xfrm>
                            <a:off x="526202" y="1910055"/>
                            <a:ext cx="181399" cy="188267"/>
                          </a:xfrm>
                          <a:custGeom>
                            <a:avLst/>
                            <a:gdLst>
                              <a:gd name="connsiteX0" fmla="*/ 260248 w 586113"/>
                              <a:gd name="connsiteY0" fmla="*/ 184708 h 608304"/>
                              <a:gd name="connsiteX1" fmla="*/ 272171 w 586113"/>
                              <a:gd name="connsiteY1" fmla="*/ 197605 h 608304"/>
                              <a:gd name="connsiteX2" fmla="*/ 285089 w 586113"/>
                              <a:gd name="connsiteY2" fmla="*/ 184708 h 608304"/>
                              <a:gd name="connsiteX3" fmla="*/ 293038 w 586113"/>
                              <a:gd name="connsiteY3" fmla="*/ 144032 h 608304"/>
                              <a:gd name="connsiteX4" fmla="*/ 344707 w 586113"/>
                              <a:gd name="connsiteY4" fmla="*/ 166850 h 608304"/>
                              <a:gd name="connsiteX5" fmla="*/ 349675 w 586113"/>
                              <a:gd name="connsiteY5" fmla="*/ 228361 h 608304"/>
                              <a:gd name="connsiteX6" fmla="*/ 364580 w 586113"/>
                              <a:gd name="connsiteY6" fmla="*/ 253163 h 608304"/>
                              <a:gd name="connsiteX7" fmla="*/ 394389 w 586113"/>
                              <a:gd name="connsiteY7" fmla="*/ 253163 h 608304"/>
                              <a:gd name="connsiteX8" fmla="*/ 474874 w 586113"/>
                              <a:gd name="connsiteY8" fmla="*/ 177763 h 608304"/>
                              <a:gd name="connsiteX9" fmla="*/ 478849 w 586113"/>
                              <a:gd name="connsiteY9" fmla="*/ 175779 h 608304"/>
                              <a:gd name="connsiteX10" fmla="*/ 480836 w 586113"/>
                              <a:gd name="connsiteY10" fmla="*/ 179748 h 608304"/>
                              <a:gd name="connsiteX11" fmla="*/ 294031 w 586113"/>
                              <a:gd name="connsiteY11" fmla="*/ 499204 h 608304"/>
                              <a:gd name="connsiteX12" fmla="*/ 293038 w 586113"/>
                              <a:gd name="connsiteY12" fmla="*/ 499204 h 608304"/>
                              <a:gd name="connsiteX13" fmla="*/ 106233 w 586113"/>
                              <a:gd name="connsiteY13" fmla="*/ 179748 h 608304"/>
                              <a:gd name="connsiteX14" fmla="*/ 108220 w 586113"/>
                              <a:gd name="connsiteY14" fmla="*/ 175779 h 608304"/>
                              <a:gd name="connsiteX15" fmla="*/ 112195 w 586113"/>
                              <a:gd name="connsiteY15" fmla="*/ 177763 h 608304"/>
                              <a:gd name="connsiteX16" fmla="*/ 180756 w 586113"/>
                              <a:gd name="connsiteY16" fmla="*/ 246218 h 608304"/>
                              <a:gd name="connsiteX17" fmla="*/ 192680 w 586113"/>
                              <a:gd name="connsiteY17" fmla="*/ 253163 h 608304"/>
                              <a:gd name="connsiteX18" fmla="*/ 221495 w 586113"/>
                              <a:gd name="connsiteY18" fmla="*/ 253163 h 608304"/>
                              <a:gd name="connsiteX19" fmla="*/ 236400 w 586113"/>
                              <a:gd name="connsiteY19" fmla="*/ 228361 h 608304"/>
                              <a:gd name="connsiteX20" fmla="*/ 224476 w 586113"/>
                              <a:gd name="connsiteY20" fmla="*/ 211495 h 608304"/>
                              <a:gd name="connsiteX21" fmla="*/ 194667 w 586113"/>
                              <a:gd name="connsiteY21" fmla="*/ 201574 h 608304"/>
                              <a:gd name="connsiteX22" fmla="*/ 238387 w 586113"/>
                              <a:gd name="connsiteY22" fmla="*/ 171811 h 608304"/>
                              <a:gd name="connsiteX23" fmla="*/ 293038 w 586113"/>
                              <a:gd name="connsiteY23" fmla="*/ 144032 h 608304"/>
                              <a:gd name="connsiteX24" fmla="*/ 293056 w 586113"/>
                              <a:gd name="connsiteY24" fmla="*/ 68691 h 608304"/>
                              <a:gd name="connsiteX25" fmla="*/ 67552 w 586113"/>
                              <a:gd name="connsiteY25" fmla="*/ 139119 h 608304"/>
                              <a:gd name="connsiteX26" fmla="*/ 293056 w 586113"/>
                              <a:gd name="connsiteY26" fmla="*/ 536885 h 608304"/>
                              <a:gd name="connsiteX27" fmla="*/ 518561 w 586113"/>
                              <a:gd name="connsiteY27" fmla="*/ 139119 h 608304"/>
                              <a:gd name="connsiteX28" fmla="*/ 283122 w 586113"/>
                              <a:gd name="connsiteY28" fmla="*/ 2232 h 608304"/>
                              <a:gd name="connsiteX29" fmla="*/ 302991 w 586113"/>
                              <a:gd name="connsiteY29" fmla="*/ 2232 h 608304"/>
                              <a:gd name="connsiteX30" fmla="*/ 563264 w 586113"/>
                              <a:gd name="connsiteY30" fmla="*/ 82579 h 608304"/>
                              <a:gd name="connsiteX31" fmla="*/ 586113 w 586113"/>
                              <a:gd name="connsiteY31" fmla="*/ 114320 h 608304"/>
                              <a:gd name="connsiteX32" fmla="*/ 307958 w 586113"/>
                              <a:gd name="connsiteY32" fmla="*/ 604336 h 608304"/>
                              <a:gd name="connsiteX33" fmla="*/ 293056 w 586113"/>
                              <a:gd name="connsiteY33" fmla="*/ 608304 h 608304"/>
                              <a:gd name="connsiteX34" fmla="*/ 279149 w 586113"/>
                              <a:gd name="connsiteY34" fmla="*/ 604336 h 608304"/>
                              <a:gd name="connsiteX35" fmla="*/ 0 w 586113"/>
                              <a:gd name="connsiteY35" fmla="*/ 114320 h 608304"/>
                              <a:gd name="connsiteX36" fmla="*/ 23842 w 586113"/>
                              <a:gd name="connsiteY36" fmla="*/ 82579 h 608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586113" h="608304">
                                <a:moveTo>
                                  <a:pt x="260248" y="184708"/>
                                </a:moveTo>
                                <a:cubicBezTo>
                                  <a:pt x="260248" y="192645"/>
                                  <a:pt x="265216" y="197605"/>
                                  <a:pt x="272171" y="197605"/>
                                </a:cubicBezTo>
                                <a:cubicBezTo>
                                  <a:pt x="279127" y="197605"/>
                                  <a:pt x="285089" y="192645"/>
                                  <a:pt x="285089" y="184708"/>
                                </a:cubicBezTo>
                                <a:close/>
                                <a:moveTo>
                                  <a:pt x="293038" y="144032"/>
                                </a:moveTo>
                                <a:cubicBezTo>
                                  <a:pt x="315891" y="144032"/>
                                  <a:pt x="334771" y="147008"/>
                                  <a:pt x="344707" y="166850"/>
                                </a:cubicBezTo>
                                <a:cubicBezTo>
                                  <a:pt x="350669" y="178756"/>
                                  <a:pt x="349675" y="207526"/>
                                  <a:pt x="349675" y="228361"/>
                                </a:cubicBezTo>
                                <a:cubicBezTo>
                                  <a:pt x="349675" y="238282"/>
                                  <a:pt x="355637" y="248203"/>
                                  <a:pt x="364580" y="253163"/>
                                </a:cubicBezTo>
                                <a:cubicBezTo>
                                  <a:pt x="373523" y="259116"/>
                                  <a:pt x="383459" y="259116"/>
                                  <a:pt x="394389" y="253163"/>
                                </a:cubicBezTo>
                                <a:cubicBezTo>
                                  <a:pt x="415256" y="242250"/>
                                  <a:pt x="452020" y="206534"/>
                                  <a:pt x="474874" y="177763"/>
                                </a:cubicBezTo>
                                <a:cubicBezTo>
                                  <a:pt x="475868" y="175779"/>
                                  <a:pt x="476861" y="175779"/>
                                  <a:pt x="478849" y="175779"/>
                                </a:cubicBezTo>
                                <a:cubicBezTo>
                                  <a:pt x="480836" y="176771"/>
                                  <a:pt x="480836" y="179748"/>
                                  <a:pt x="480836" y="179748"/>
                                </a:cubicBezTo>
                                <a:cubicBezTo>
                                  <a:pt x="475868" y="376184"/>
                                  <a:pt x="357624" y="470433"/>
                                  <a:pt x="294031" y="499204"/>
                                </a:cubicBezTo>
                                <a:cubicBezTo>
                                  <a:pt x="293038" y="499204"/>
                                  <a:pt x="293038" y="499204"/>
                                  <a:pt x="293038" y="499204"/>
                                </a:cubicBezTo>
                                <a:cubicBezTo>
                                  <a:pt x="229445" y="470433"/>
                                  <a:pt x="111201" y="376184"/>
                                  <a:pt x="106233" y="179748"/>
                                </a:cubicBezTo>
                                <a:cubicBezTo>
                                  <a:pt x="106233" y="179748"/>
                                  <a:pt x="106233" y="176771"/>
                                  <a:pt x="108220" y="175779"/>
                                </a:cubicBezTo>
                                <a:cubicBezTo>
                                  <a:pt x="110208" y="175779"/>
                                  <a:pt x="111201" y="175779"/>
                                  <a:pt x="112195" y="177763"/>
                                </a:cubicBezTo>
                                <a:cubicBezTo>
                                  <a:pt x="114182" y="179748"/>
                                  <a:pt x="147966" y="223400"/>
                                  <a:pt x="180756" y="246218"/>
                                </a:cubicBezTo>
                                <a:cubicBezTo>
                                  <a:pt x="180756" y="246218"/>
                                  <a:pt x="188705" y="251179"/>
                                  <a:pt x="192680" y="253163"/>
                                </a:cubicBezTo>
                                <a:cubicBezTo>
                                  <a:pt x="201623" y="259116"/>
                                  <a:pt x="212553" y="259116"/>
                                  <a:pt x="221495" y="253163"/>
                                </a:cubicBezTo>
                                <a:cubicBezTo>
                                  <a:pt x="231432" y="248203"/>
                                  <a:pt x="236400" y="238282"/>
                                  <a:pt x="236400" y="228361"/>
                                </a:cubicBezTo>
                                <a:cubicBezTo>
                                  <a:pt x="236400" y="220424"/>
                                  <a:pt x="231432" y="213479"/>
                                  <a:pt x="224476" y="211495"/>
                                </a:cubicBezTo>
                                <a:lnTo>
                                  <a:pt x="194667" y="201574"/>
                                </a:lnTo>
                                <a:cubicBezTo>
                                  <a:pt x="199635" y="175779"/>
                                  <a:pt x="226464" y="172803"/>
                                  <a:pt x="238387" y="171811"/>
                                </a:cubicBezTo>
                                <a:cubicBezTo>
                                  <a:pt x="244349" y="151969"/>
                                  <a:pt x="263228" y="144032"/>
                                  <a:pt x="293038" y="144032"/>
                                </a:cubicBezTo>
                                <a:close/>
                                <a:moveTo>
                                  <a:pt x="293056" y="68691"/>
                                </a:moveTo>
                                <a:lnTo>
                                  <a:pt x="67552" y="139119"/>
                                </a:lnTo>
                                <a:cubicBezTo>
                                  <a:pt x="74506" y="419836"/>
                                  <a:pt x="200669" y="493240"/>
                                  <a:pt x="293056" y="536885"/>
                                </a:cubicBezTo>
                                <a:cubicBezTo>
                                  <a:pt x="385444" y="493240"/>
                                  <a:pt x="512601" y="419836"/>
                                  <a:pt x="518561" y="139119"/>
                                </a:cubicBezTo>
                                <a:close/>
                                <a:moveTo>
                                  <a:pt x="283122" y="2232"/>
                                </a:moveTo>
                                <a:cubicBezTo>
                                  <a:pt x="290076" y="-744"/>
                                  <a:pt x="297030" y="-744"/>
                                  <a:pt x="302991" y="2232"/>
                                </a:cubicBezTo>
                                <a:lnTo>
                                  <a:pt x="563264" y="82579"/>
                                </a:lnTo>
                                <a:cubicBezTo>
                                  <a:pt x="577172" y="87538"/>
                                  <a:pt x="586113" y="100433"/>
                                  <a:pt x="586113" y="114320"/>
                                </a:cubicBezTo>
                                <a:cubicBezTo>
                                  <a:pt x="586113" y="473401"/>
                                  <a:pt x="405312" y="558707"/>
                                  <a:pt x="307958" y="604336"/>
                                </a:cubicBezTo>
                                <a:cubicBezTo>
                                  <a:pt x="302991" y="606320"/>
                                  <a:pt x="298024" y="608304"/>
                                  <a:pt x="293056" y="608304"/>
                                </a:cubicBezTo>
                                <a:cubicBezTo>
                                  <a:pt x="288089" y="608304"/>
                                  <a:pt x="283122" y="606320"/>
                                  <a:pt x="279149" y="604336"/>
                                </a:cubicBezTo>
                                <a:cubicBezTo>
                                  <a:pt x="181794" y="558707"/>
                                  <a:pt x="0" y="473401"/>
                                  <a:pt x="0" y="114320"/>
                                </a:cubicBezTo>
                                <a:cubicBezTo>
                                  <a:pt x="0" y="100433"/>
                                  <a:pt x="9934" y="87538"/>
                                  <a:pt x="23842" y="825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180.05pt;height:567.45pt;width:17.15pt;z-index:251658240;mso-width-relative:page;mso-height-relative:page;" coordorigin="504964,1910055" coordsize="218043,7206606" o:gfxdata="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">
                <o:lock v:ext="edit" aspectratio="f"/>
                <v:shape id="mortarboard_245998" o:spid="_x0000_s1026" o:spt="100" style="position:absolute;left:504964;top:3783113;height:155840;width:218043;" fillcolor="#FFFFFF" filled="t" stroked="f" coordsize="599101,428191" o:gfxdata="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xnNbsAAADb&#10;AAAADwAAAAAAAAABACAAAAAiAAAAZHJzL2Rvd25yZXYueG1sUEsBAhQAFAAAAAgAh07iQDMvBZ47&#10;AAAAOQAAABAAAAAAAAAAAQAgAAAACgEAAGRycy9zaGFwZXhtbC54bWxQSwUGAAAAAAYABgBbAQAA&#10;tAMA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briefcase_285749" o:spid="_x0000_s1026" o:spt="100" style="position:absolute;left:522767;top:5597919;height:167651;width:188268;" fillcolor="#FFFFFF" filled="t" stroked="f" coordsize="607639,541096" o:gfxdata="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TOfG8AAAA&#10;2wAAAA8AAAAAAAAAAQAgAAAAIgAAAGRycy9kb3ducmV2LnhtbFBLAQIUABQAAAAIAIdO4kAzLwWe&#10;OwAAADkAAAAQAAAAAAAAAAEAIAAAAAsBAABkcnMvc2hhcGV4bWwueG1sUEsFBgAAAAAGAAYAWwEA&#10;ALUDAAAA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bookmark-in-agenda_74359" o:spid="_x0000_s1026" o:spt="100" style="position:absolute;left:538233;top:7158396;height:177028;width:146424;" fillcolor="#FFFFFF" filled="t" stroked="f" coordsize="500026,604534" o:gfxdata="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Q2SrsAAADb&#10;AAAADwAAAAAAAAABACAAAAAiAAAAZHJzL2Rvd25yZXYueG1sUEsBAhQAFAAAAAgAh07iQDMvBZ47&#10;AAAAOQAAABAAAAAAAAAAAQAgAAAACgEAAGRycy9zaGFwZXhtbC54bWxQSwUGAAAAAAYABgBbAQAA&#10;tAMAAAAA&#10;" path="m118973,0l295167,0,295167,164805,349796,79256,404575,164805,404575,0,463407,0c483667,0,500026,16331,500026,36407l500026,568127c500026,588203,483667,604534,463407,604534l118973,604534xm0,0l73529,0,73529,604534,0,604534xe">
                  <v:path o:connectlocs="34839,0;86434,0;86434,48260;102431,23208;118472,48260;118472,0;135700,0;146424,10661;146424,166366;135700,177028;34839,177028;0,0;21531,0;21531,177028;0,177028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male_45735" o:spid="_x0000_s1026" o:spt="100" style="position:absolute;left:533712;top:8923495;height:193166;width:150945;" fillcolor="#FFFFFF" filled="t" stroked="f" coordsize="474552,607286" o:gfxdata="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Tl6K/&#10;AAAA2wAAAA8AAAAAAAAAAQAgAAAAIgAAAGRycy9kb3ducmV2LnhtbFBLAQIUABQAAAAIAIdO4kAz&#10;LwWeOwAAADkAAAAQAAAAAAAAAAEAIAAAAA4BAABkcnMvc2hhcGV4bWwueG1sUEsFBgAAAAAGAAYA&#10;WwEAALgDAAAAAA=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briefcase_285749" o:spid="_x0000_s1026" o:spt="100" style="position:absolute;left:526202;top:1910055;height:188267;width:181399;" fillcolor="#FFFFFF" filled="t" stroked="f" coordsize="586113,608304" o:gfxdata="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Gyoa8AAAA&#10;2wAAAA8AAAAAAAAAAQAgAAAAIgAAAGRycy9kb3ducmV2LnhtbFBLAQIUABQAAAAIAIdO4kAzLwWe&#10;OwAAADkAAAAQAAAAAAAAAAEAIAAAAAsBAABkcnMvc2hhcGV4bWwueG1sUEsFBgAAAAAGAAYAWwEA&#10;ALUDAAAAAA==&#10;" path="m260248,184708c260248,192645,265216,197605,272171,197605c279127,197605,285089,192645,285089,184708xm293038,144032c315891,144032,334771,147008,344707,166850c350669,178756,349675,207526,349675,228361c349675,238282,355637,248203,364580,253163c373523,259116,383459,259116,394389,253163c415256,242250,452020,206534,474874,177763c475868,175779,476861,175779,478849,175779c480836,176771,480836,179748,480836,179748c475868,376184,357624,470433,294031,499204c293038,499204,293038,499204,293038,499204c229445,470433,111201,376184,106233,179748c106233,179748,106233,176771,108220,175779c110208,175779,111201,175779,112195,177763c114182,179748,147966,223400,180756,246218c180756,246218,188705,251179,192680,253163c201623,259116,212553,259116,221495,253163c231432,248203,236400,238282,236400,228361c236400,220424,231432,213479,224476,211495l194667,201574c199635,175779,226464,172803,238387,171811c244349,151969,263228,144032,293038,144032xm293056,68691l67552,139119c74506,419836,200669,493240,293056,536885c385444,493240,512601,419836,518561,139119xm283122,2232c290076,-744,297030,-744,302991,2232l563264,82579c577172,87538,586113,100433,586113,114320c586113,473401,405312,558707,307958,604336c302991,606320,298024,608304,293056,608304c288089,608304,283122,606320,279149,604336c181794,558707,0,473401,0,114320c0,100433,9934,87538,23842,82579xe">
                  <v:path o:connectlocs="80545,57166;84235,61157;88233,57166;90693,44577;106685,51639;108222,70676;112835,78352;122061,78352;146971,55016;148201,54402;148816,55631;91001,154501;90693,154501;32878,55631;33493,54402;34723,55016;55943,76203;59633,78352;68551,78352;73164,70676;69474,65456;60248,62386;73779,53174;90693,44577;90699,21259;20907,43056;90699,166163;160491,43056;87624,690;93774,690;174327,25557;181399,35381;95311,187038;90699,188267;86395,187038;0,35381;7378,25557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5998210</wp:posOffset>
                </wp:positionH>
                <wp:positionV relativeFrom="paragraph">
                  <wp:posOffset>4505960</wp:posOffset>
                </wp:positionV>
                <wp:extent cx="1230630" cy="366712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29" cy="3666813"/>
                          <a:chOff x="5998635" y="4128860"/>
                          <a:chExt cx="6783877" cy="3666813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98635" y="4128860"/>
                            <a:ext cx="6783877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righ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2015.09--2019.06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998635" y="5912895"/>
                            <a:ext cx="6783877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righ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2015.09--2019.06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998635" y="7466109"/>
                            <a:ext cx="6783877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righ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2015.09--2019.06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2.3pt;margin-top:354.8pt;height:288.75pt;width:96.9pt;z-index:251659264;mso-width-relative:page;mso-height-relative:page;" coordorigin="5998635,4128860" coordsize="6783877,3666813" o:gfxdata="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14sj+twAAAANAQAADwAAAAAAAAABACAAAAAiAAAAZHJz&#10;L2Rvd25yZXYueG1sUEsBAhQAFAAAAAgAh07iQJ3qzGrkAgAAKQoAAA4AAAAAAAAAAQAgAAAAKwEA&#10;AGRycy9lMm9Eb2MueG1sUEsFBgAAAAAGAAYAWQEAAIEGAAAAAA==&#10;">
                <o:lock v:ext="edit" aspectratio="f"/>
                <v:shape id="文本框 2" o:spid="_x0000_s1026" o:spt="202" type="#_x0000_t202" style="position:absolute;left:5998635;top:4128860;height:329564;width:678387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righ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2015.09--2019.06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5998635;top:5912895;height:329564;width:678387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righ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2015.09--2019.06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5998635;top:7466109;height:329564;width:6783877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jc w:val="righ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2015.09--2019.06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D3839"/>
    <w:rsid w:val="001B798D"/>
    <w:rsid w:val="00294B41"/>
    <w:rsid w:val="00295A60"/>
    <w:rsid w:val="002F0593"/>
    <w:rsid w:val="00312D83"/>
    <w:rsid w:val="003B4163"/>
    <w:rsid w:val="004B06EC"/>
    <w:rsid w:val="004F45E5"/>
    <w:rsid w:val="006A04EE"/>
    <w:rsid w:val="00750E62"/>
    <w:rsid w:val="00771941"/>
    <w:rsid w:val="00875CC5"/>
    <w:rsid w:val="0091463F"/>
    <w:rsid w:val="009E0B68"/>
    <w:rsid w:val="00A3069E"/>
    <w:rsid w:val="00B13B6D"/>
    <w:rsid w:val="00B2566C"/>
    <w:rsid w:val="00B54FDE"/>
    <w:rsid w:val="00C36D1A"/>
    <w:rsid w:val="00D36F7F"/>
    <w:rsid w:val="00D75E4B"/>
    <w:rsid w:val="00D8340B"/>
    <w:rsid w:val="00DA497E"/>
    <w:rsid w:val="00E3669B"/>
    <w:rsid w:val="00E61876"/>
    <w:rsid w:val="00F24E54"/>
    <w:rsid w:val="00F77634"/>
    <w:rsid w:val="00F93AC9"/>
    <w:rsid w:val="00F964C5"/>
    <w:rsid w:val="3BDD3839"/>
    <w:rsid w:val="3F4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00e97d03-5e53-45db-8e37-f128c964d7c7\&#32771;&#30740;&#22797;&#35797;&#31616;&#21382;&#32771;&#30740;&#22797;&#35797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考研复试简历考研复试.docx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2022-01-10T08:39:00Z</dcterms:created>
  <dc:creator>Mr Lee</dc:creator>
  <cp:lastModifiedBy>Mr Lee</cp:lastModifiedBy>
  <dcterms:modified xsi:type="dcterms:W3CDTF">2022-01-10T13:16:09Z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1.0_1hZiRRNBdjb9k3do29efcR6zaD5V8X3ky/dh1gdW+Q7MOtbYsdwv8e9biu+DrpAiRu+wlmmuSaZBooNpF9SnXg==</vt:lpwstr>
  </property>
  <property fmtid="{D5CDD505-2E9C-101B-9397-08002B2CF9AE}" pid="3" name="KSOTemplateUUID">
    <vt:lpwstr>v1.0_mb_9Mjqw9P8CJWCT2R2d91JSw==</vt:lpwstr>
  </property>
  <property fmtid="{D5CDD505-2E9C-101B-9397-08002B2CF9AE}" pid="4" name="KSOProductBuildVer">
    <vt:lpwstr>2052-11.1.0.10072</vt:lpwstr>
  </property>
</Properties>
</file>