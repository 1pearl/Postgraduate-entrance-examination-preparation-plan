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rPr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734060</wp:posOffset>
            </wp:positionH>
            <wp:positionV relativeFrom="paragraph">
              <wp:posOffset>805180</wp:posOffset>
            </wp:positionV>
            <wp:extent cx="1003300" cy="1421765"/>
            <wp:effectExtent l="0" t="0" r="6350" b="6985"/>
            <wp:wrapNone/>
            <wp:docPr id="81" name="图片 81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42176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32650" cy="10692130"/>
                <wp:effectExtent l="0" t="0" r="0" b="1397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651" cy="10691813"/>
                          <a:chOff x="0" y="0"/>
                          <a:chExt cx="7232651" cy="10691813"/>
                        </a:xfrm>
                      </wpg:grpSpPr>
                      <wps:wsp>
                        <wps:cNvPr id="3" name="同侧圆角矩形 4"/>
                        <wps:cNvSpPr/>
                        <wps:spPr>
                          <a:xfrm>
                            <a:off x="192645" y="0"/>
                            <a:ext cx="2105891" cy="10691813"/>
                          </a:xfrm>
                          <a:prstGeom prst="round2SameRect">
                            <a:avLst>
                              <a:gd name="adj1" fmla="val 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198533" cy="10691813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" name="矩形 5"/>
                        <wps:cNvSpPr/>
                        <wps:spPr>
                          <a:xfrm>
                            <a:off x="2564766" y="452452"/>
                            <a:ext cx="4667885" cy="9743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0" w:lineRule="exact"/>
                                <w:ind w:left="720"/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6"/>
                                  <w:szCs w:val="26"/>
                                </w:rPr>
                                <w:t>考试成绩</w:t>
                              </w:r>
                            </w:p>
                            <w:p>
                              <w:pPr>
                                <w:spacing w:line="380" w:lineRule="exact"/>
                                <w:ind w:left="720"/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6"/>
                                  <w:szCs w:val="26"/>
                                </w:rPr>
                              </w:pPr>
                            </w:p>
                            <w:p>
                              <w:pPr>
                                <w:spacing w:line="380" w:lineRule="exact"/>
                                <w:ind w:left="720"/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6"/>
                                  <w:szCs w:val="26"/>
                                </w:rPr>
                              </w:pPr>
                            </w:p>
                            <w:p>
                              <w:pPr>
                                <w:spacing w:line="380" w:lineRule="exact"/>
                                <w:ind w:left="720"/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6"/>
                                  <w:szCs w:val="26"/>
                                </w:rPr>
                              </w:pPr>
                            </w:p>
                            <w:p>
                              <w:pPr>
                                <w:spacing w:line="380" w:lineRule="exact"/>
                                <w:ind w:left="720"/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6"/>
                                  <w:szCs w:val="26"/>
                                </w:rPr>
                              </w:pPr>
                            </w:p>
                            <w:p>
                              <w:pPr>
                                <w:spacing w:line="380" w:lineRule="exact"/>
                                <w:ind w:left="720"/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6"/>
                                  <w:szCs w:val="26"/>
                                </w:rPr>
                              </w:pPr>
                            </w:p>
                            <w:p>
                              <w:pPr>
                                <w:spacing w:line="380" w:lineRule="exact"/>
                                <w:ind w:left="720"/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6"/>
                                  <w:szCs w:val="26"/>
                                </w:rPr>
                              </w:pPr>
                            </w:p>
                            <w:p>
                              <w:pPr>
                                <w:spacing w:line="380" w:lineRule="exact"/>
                                <w:ind w:left="720"/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6"/>
                                  <w:szCs w:val="26"/>
                                </w:rPr>
                              </w:pPr>
                            </w:p>
                            <w:p>
                              <w:pPr>
                                <w:spacing w:line="380" w:lineRule="exact"/>
                                <w:ind w:left="720"/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spacing w:line="380" w:lineRule="exact"/>
                                <w:ind w:left="720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  <w:p>
                              <w:pPr>
                                <w:spacing w:line="38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2"/>
                                </w:rPr>
                                <w:t xml:space="preserve">    </w:t>
                              </w:r>
                            </w:p>
                            <w:p>
                              <w:pPr>
                                <w:spacing w:line="380" w:lineRule="exac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</w:rPr>
                                <w:t xml:space="preserve">湖北工业大学 / 财务管理 / 本科     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F5597"/>
                                  <w:kern w:val="24"/>
                                  <w:sz w:val="22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45454"/>
                                  <w:kern w:val="24"/>
                                  <w:sz w:val="22"/>
                                </w:rPr>
                                <w:t xml:space="preserve">2015.09-2019.07                              </w:t>
                              </w:r>
                            </w:p>
                            <w:p>
                              <w:pPr>
                                <w:spacing w:line="380" w:lineRule="exact"/>
                                <w:rPr>
                                  <w:rFonts w:ascii="微软雅黑" w:hAnsi="微软雅黑" w:eastAsia="微软雅黑" w:cs="Times New Roman"/>
                                  <w:color w:val="545454"/>
                                  <w:kern w:val="24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45454"/>
                                  <w:kern w:val="24"/>
                                  <w:sz w:val="22"/>
                                </w:rPr>
                                <w:t>在校成绩：GPA：3.7/4.0 (专业前10%)</w:t>
                              </w:r>
                            </w:p>
                            <w:p>
                              <w:pPr>
                                <w:spacing w:line="380" w:lineRule="exact"/>
                              </w:pPr>
                            </w:p>
                            <w:p>
                              <w:pPr>
                                <w:spacing w:line="38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45454"/>
                                  <w:kern w:val="24"/>
                                  <w:sz w:val="22"/>
                                </w:rPr>
                                <w:t>语言证书：   大学英语六级证书，普通话二甲资格证</w:t>
                              </w:r>
                            </w:p>
                            <w:p>
                              <w:pPr>
                                <w:spacing w:line="380" w:lineRule="exact"/>
                                <w:rPr>
                                  <w:rFonts w:ascii="微软雅黑" w:hAnsi="微软雅黑" w:eastAsia="微软雅黑" w:cs="Times New Roman"/>
                                  <w:color w:val="545454"/>
                                  <w:kern w:val="24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45454"/>
                                  <w:kern w:val="24"/>
                                  <w:sz w:val="22"/>
                                </w:rPr>
                                <w:t>荣誉证书：   国家级一、三等奖学金、优秀党员干部、学联优秀干部</w:t>
                              </w:r>
                            </w:p>
                            <w:p>
                              <w:pPr>
                                <w:spacing w:line="380" w:lineRule="exact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spacing w:line="38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45454"/>
                                  <w:kern w:val="24"/>
                                  <w:sz w:val="22"/>
                                </w:rPr>
                                <w:t>核心课程：</w:t>
                              </w:r>
                            </w:p>
                            <w:p>
                              <w:pPr>
                                <w:spacing w:line="38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45454"/>
                                  <w:kern w:val="24"/>
                                  <w:sz w:val="22"/>
                                </w:rPr>
                                <w:t>管理学，微观经济学，宏观经济学，统计学，信息系统，会计学，财务管理，公司理财，经济法，人力资源管理，市场营销概论，电子商务与物流配送，供应链财务实例分析等相关专业课程</w:t>
                              </w:r>
                            </w:p>
                            <w:p>
                              <w:pPr>
                                <w:spacing w:line="38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3E3E3E"/>
                                  <w:kern w:val="24"/>
                                  <w:sz w:val="22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spacing w:line="38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3E3E3E"/>
                                  <w:kern w:val="24"/>
                                  <w:sz w:val="22"/>
                                </w:rPr>
                                <w:t xml:space="preserve">     </w:t>
                              </w:r>
                            </w:p>
                            <w:p>
                              <w:pPr>
                                <w:spacing w:line="380" w:lineRule="exact"/>
                                <w:ind w:left="720"/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6"/>
                                  <w:szCs w:val="26"/>
                                </w:rPr>
                                <w:t>毕业论文 / 设计</w:t>
                              </w:r>
                            </w:p>
                            <w:p>
                              <w:pPr>
                                <w:spacing w:line="380" w:lineRule="exact"/>
                                <w:ind w:left="720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spacing w:line="38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</w:rPr>
                                <w:t>毕业论文：互联网+工程—互联网制造企业经营模式研究</w:t>
                              </w:r>
                            </w:p>
                            <w:p>
                              <w:pPr>
                                <w:spacing w:line="38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45454"/>
                                  <w:kern w:val="24"/>
                                  <w:sz w:val="22"/>
                                </w:rPr>
                                <w:t>论文概述：</w:t>
                              </w:r>
                            </w:p>
                            <w:p>
                              <w:pPr>
                                <w:spacing w:line="38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45454"/>
                                  <w:kern w:val="24"/>
                                  <w:sz w:val="22"/>
                                </w:rPr>
                                <w:t>负责中国第一家完全互联网制造企业的年报财务分析，并在全球范围内找到3加可比公司（英国、以色列）从而找到互联网制造企业财务方面的指标特点，对重要运营数据进行比对，以此反应经营情况和业务亮点。</w:t>
                              </w:r>
                            </w:p>
                            <w:p>
                              <w:pPr>
                                <w:spacing w:line="380" w:lineRule="exact"/>
                                <w:rPr>
                                  <w:rFonts w:hint="eastAsia" w:ascii="微软雅黑" w:hAnsi="微软雅黑" w:eastAsia="微软雅黑" w:cs="Times New Roman"/>
                                  <w:color w:val="545454"/>
                                  <w:kern w:val="24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45454"/>
                                  <w:kern w:val="24"/>
                                  <w:sz w:val="22"/>
                                </w:rPr>
                                <w:t>综合中国政策、市场情况，对互联网制造业的经营模式进行可行性分析与前景展望，生成30页详细行业报告并获得导师好评。</w:t>
                              </w:r>
                            </w:p>
                            <w:p>
                              <w:pPr>
                                <w:spacing w:line="380" w:lineRule="exact"/>
                                <w:ind w:left="1440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3E3E3E"/>
                                  <w:kern w:val="24"/>
                                  <w:sz w:val="22"/>
                                </w:rPr>
                                <w:t xml:space="preserve">    </w:t>
                              </w:r>
                            </w:p>
                            <w:p>
                              <w:pPr>
                                <w:spacing w:line="380" w:lineRule="exact"/>
                                <w:ind w:left="1440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3E3E3E"/>
                                  <w:kern w:val="24"/>
                                  <w:sz w:val="22"/>
                                </w:rPr>
                                <w:t xml:space="preserve">   </w:t>
                              </w:r>
                            </w:p>
                            <w:p>
                              <w:pPr>
                                <w:spacing w:line="380" w:lineRule="exact"/>
                                <w:ind w:left="720"/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6"/>
                                  <w:szCs w:val="26"/>
                                </w:rPr>
                                <w:t>校内经历</w:t>
                              </w:r>
                            </w:p>
                            <w:p>
                              <w:pPr>
                                <w:spacing w:line="380" w:lineRule="exact"/>
                                <w:ind w:left="720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spacing w:line="380" w:lineRule="exac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</w:rPr>
                                <w:t xml:space="preserve">珠海稻壳儿大学学生会体育部                       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</w:rPr>
                                <w:t>岗位：部长</w:t>
                              </w:r>
                            </w:p>
                            <w:p>
                              <w:pPr>
                                <w:spacing w:line="38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545454"/>
                                  <w:kern w:val="24"/>
                                  <w:sz w:val="22"/>
                                </w:rPr>
                                <w:t>计划学联纳新选拔，并组织筹备校区三人篮球赛， 提升学联知名度；通过纳新学联成员超过30名，保证了学联人才储备。三人篮球赛也已经成功举办两届，每届球赛有1万人民币以上的稳定赞助。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6" name="圆角矩形 82"/>
                        <wps:cNvSpPr/>
                        <wps:spPr>
                          <a:xfrm>
                            <a:off x="2650214" y="2642619"/>
                            <a:ext cx="274784" cy="25034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" name="圆角矩形 82"/>
                        <wps:cNvSpPr/>
                        <wps:spPr>
                          <a:xfrm>
                            <a:off x="2650214" y="6040450"/>
                            <a:ext cx="274784" cy="25034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8" name="圆角矩形 82"/>
                        <wps:cNvSpPr/>
                        <wps:spPr>
                          <a:xfrm>
                            <a:off x="2650214" y="8688610"/>
                            <a:ext cx="274784" cy="25034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" name="圆角矩形 82"/>
                        <wps:cNvSpPr/>
                        <wps:spPr>
                          <a:xfrm>
                            <a:off x="2650214" y="490773"/>
                            <a:ext cx="274784" cy="25034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2648860" y="2987541"/>
                            <a:ext cx="445271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9C9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2648860" y="838230"/>
                            <a:ext cx="445271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9C9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2648860" y="3746595"/>
                            <a:ext cx="442112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9C9C9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01484" y="2705102"/>
                            <a:ext cx="179436" cy="1253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  <wps:wsp>
                        <wps:cNvPr id="14" name="KSO_Shape"/>
                        <wps:cNvSpPr/>
                        <wps:spPr bwMode="auto">
                          <a:xfrm>
                            <a:off x="2722393" y="539453"/>
                            <a:ext cx="124918" cy="158126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5" name="KSO_Shape"/>
                        <wps:cNvSpPr/>
                        <wps:spPr bwMode="auto">
                          <a:xfrm>
                            <a:off x="2703413" y="8726997"/>
                            <a:ext cx="170498" cy="170240"/>
                          </a:xfrm>
                          <a:custGeom>
                            <a:avLst/>
                            <a:gdLst>
                              <a:gd name="T0" fmla="*/ 6894 w 7804"/>
                              <a:gd name="T1" fmla="*/ 3038 h 7804"/>
                              <a:gd name="T2" fmla="*/ 6614 w 7804"/>
                              <a:gd name="T3" fmla="*/ 2704 h 7804"/>
                              <a:gd name="T4" fmla="*/ 6826 w 7804"/>
                              <a:gd name="T5" fmla="*/ 2200 h 7804"/>
                              <a:gd name="T6" fmla="*/ 6496 w 7804"/>
                              <a:gd name="T7" fmla="*/ 978 h 7804"/>
                              <a:gd name="T8" fmla="*/ 5604 w 7804"/>
                              <a:gd name="T9" fmla="*/ 978 h 7804"/>
                              <a:gd name="T10" fmla="*/ 5254 w 7804"/>
                              <a:gd name="T11" fmla="*/ 1222 h 7804"/>
                              <a:gd name="T12" fmla="*/ 4973 w 7804"/>
                              <a:gd name="T13" fmla="*/ 1137 h 7804"/>
                              <a:gd name="T14" fmla="*/ 4766 w 7804"/>
                              <a:gd name="T15" fmla="*/ 631 h 7804"/>
                              <a:gd name="T16" fmla="*/ 3668 w 7804"/>
                              <a:gd name="T17" fmla="*/ 0 h 7804"/>
                              <a:gd name="T18" fmla="*/ 3038 w 7804"/>
                              <a:gd name="T19" fmla="*/ 910 h 7804"/>
                              <a:gd name="T20" fmla="*/ 2704 w 7804"/>
                              <a:gd name="T21" fmla="*/ 1190 h 7804"/>
                              <a:gd name="T22" fmla="*/ 2398 w 7804"/>
                              <a:gd name="T23" fmla="*/ 1175 h 7804"/>
                              <a:gd name="T24" fmla="*/ 1754 w 7804"/>
                              <a:gd name="T25" fmla="*/ 793 h 7804"/>
                              <a:gd name="T26" fmla="*/ 978 w 7804"/>
                              <a:gd name="T27" fmla="*/ 1308 h 7804"/>
                              <a:gd name="T28" fmla="*/ 1175 w 7804"/>
                              <a:gd name="T29" fmla="*/ 2398 h 7804"/>
                              <a:gd name="T30" fmla="*/ 1137 w 7804"/>
                              <a:gd name="T31" fmla="*/ 2831 h 7804"/>
                              <a:gd name="T32" fmla="*/ 631 w 7804"/>
                              <a:gd name="T33" fmla="*/ 3038 h 7804"/>
                              <a:gd name="T34" fmla="*/ 0 w 7804"/>
                              <a:gd name="T35" fmla="*/ 4136 h 7804"/>
                              <a:gd name="T36" fmla="*/ 910 w 7804"/>
                              <a:gd name="T37" fmla="*/ 4766 h 7804"/>
                              <a:gd name="T38" fmla="*/ 1190 w 7804"/>
                              <a:gd name="T39" fmla="*/ 5100 h 7804"/>
                              <a:gd name="T40" fmla="*/ 978 w 7804"/>
                              <a:gd name="T41" fmla="*/ 5604 h 7804"/>
                              <a:gd name="T42" fmla="*/ 1308 w 7804"/>
                              <a:gd name="T43" fmla="*/ 6826 h 7804"/>
                              <a:gd name="T44" fmla="*/ 2200 w 7804"/>
                              <a:gd name="T45" fmla="*/ 6826 h 7804"/>
                              <a:gd name="T46" fmla="*/ 2550 w 7804"/>
                              <a:gd name="T47" fmla="*/ 6582 h 7804"/>
                              <a:gd name="T48" fmla="*/ 2831 w 7804"/>
                              <a:gd name="T49" fmla="*/ 6667 h 7804"/>
                              <a:gd name="T50" fmla="*/ 3038 w 7804"/>
                              <a:gd name="T51" fmla="*/ 7173 h 7804"/>
                              <a:gd name="T52" fmla="*/ 4136 w 7804"/>
                              <a:gd name="T53" fmla="*/ 7804 h 7804"/>
                              <a:gd name="T54" fmla="*/ 4766 w 7804"/>
                              <a:gd name="T55" fmla="*/ 6894 h 7804"/>
                              <a:gd name="T56" fmla="*/ 5100 w 7804"/>
                              <a:gd name="T57" fmla="*/ 6614 h 7804"/>
                              <a:gd name="T58" fmla="*/ 5406 w 7804"/>
                              <a:gd name="T59" fmla="*/ 6629 h 7804"/>
                              <a:gd name="T60" fmla="*/ 6050 w 7804"/>
                              <a:gd name="T61" fmla="*/ 7011 h 7804"/>
                              <a:gd name="T62" fmla="*/ 6647 w 7804"/>
                              <a:gd name="T63" fmla="*/ 6675 h 7804"/>
                              <a:gd name="T64" fmla="*/ 6826 w 7804"/>
                              <a:gd name="T65" fmla="*/ 6496 h 7804"/>
                              <a:gd name="T66" fmla="*/ 6629 w 7804"/>
                              <a:gd name="T67" fmla="*/ 5406 h 7804"/>
                              <a:gd name="T68" fmla="*/ 6667 w 7804"/>
                              <a:gd name="T69" fmla="*/ 4972 h 7804"/>
                              <a:gd name="T70" fmla="*/ 7173 w 7804"/>
                              <a:gd name="T71" fmla="*/ 4766 h 7804"/>
                              <a:gd name="T72" fmla="*/ 7804 w 7804"/>
                              <a:gd name="T73" fmla="*/ 3668 h 7804"/>
                              <a:gd name="T74" fmla="*/ 5608 w 7804"/>
                              <a:gd name="T75" fmla="*/ 3902 h 7804"/>
                              <a:gd name="T76" fmla="*/ 2196 w 7804"/>
                              <a:gd name="T77" fmla="*/ 3902 h 7804"/>
                              <a:gd name="T78" fmla="*/ 5608 w 7804"/>
                              <a:gd name="T79" fmla="*/ 3902 h 78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7804" h="7804">
                                <a:moveTo>
                                  <a:pt x="7173" y="3038"/>
                                </a:moveTo>
                                <a:lnTo>
                                  <a:pt x="6894" y="3038"/>
                                </a:lnTo>
                                <a:cubicBezTo>
                                  <a:pt x="6824" y="3038"/>
                                  <a:pt x="6714" y="2953"/>
                                  <a:pt x="6667" y="2831"/>
                                </a:cubicBezTo>
                                <a:cubicBezTo>
                                  <a:pt x="6650" y="2789"/>
                                  <a:pt x="6632" y="2746"/>
                                  <a:pt x="6614" y="2704"/>
                                </a:cubicBezTo>
                                <a:cubicBezTo>
                                  <a:pt x="6561" y="2585"/>
                                  <a:pt x="6579" y="2447"/>
                                  <a:pt x="6629" y="2398"/>
                                </a:cubicBezTo>
                                <a:lnTo>
                                  <a:pt x="6826" y="2200"/>
                                </a:lnTo>
                                <a:cubicBezTo>
                                  <a:pt x="7072" y="1954"/>
                                  <a:pt x="7072" y="1554"/>
                                  <a:pt x="6826" y="1308"/>
                                </a:cubicBezTo>
                                <a:lnTo>
                                  <a:pt x="6496" y="978"/>
                                </a:lnTo>
                                <a:cubicBezTo>
                                  <a:pt x="6377" y="859"/>
                                  <a:pt x="6218" y="793"/>
                                  <a:pt x="6050" y="793"/>
                                </a:cubicBezTo>
                                <a:cubicBezTo>
                                  <a:pt x="5882" y="793"/>
                                  <a:pt x="5723" y="859"/>
                                  <a:pt x="5604" y="978"/>
                                </a:cubicBezTo>
                                <a:lnTo>
                                  <a:pt x="5406" y="1176"/>
                                </a:lnTo>
                                <a:cubicBezTo>
                                  <a:pt x="5378" y="1204"/>
                                  <a:pt x="5319" y="1222"/>
                                  <a:pt x="5254" y="1222"/>
                                </a:cubicBezTo>
                                <a:cubicBezTo>
                                  <a:pt x="5201" y="1222"/>
                                  <a:pt x="5147" y="1211"/>
                                  <a:pt x="5100" y="1190"/>
                                </a:cubicBezTo>
                                <a:cubicBezTo>
                                  <a:pt x="5058" y="1172"/>
                                  <a:pt x="5015" y="1154"/>
                                  <a:pt x="4973" y="1137"/>
                                </a:cubicBezTo>
                                <a:cubicBezTo>
                                  <a:pt x="4851" y="1090"/>
                                  <a:pt x="4766" y="980"/>
                                  <a:pt x="4766" y="910"/>
                                </a:cubicBezTo>
                                <a:lnTo>
                                  <a:pt x="4766" y="631"/>
                                </a:lnTo>
                                <a:cubicBezTo>
                                  <a:pt x="4766" y="283"/>
                                  <a:pt x="4483" y="0"/>
                                  <a:pt x="4136" y="0"/>
                                </a:cubicBezTo>
                                <a:lnTo>
                                  <a:pt x="3668" y="0"/>
                                </a:lnTo>
                                <a:cubicBezTo>
                                  <a:pt x="3321" y="0"/>
                                  <a:pt x="3038" y="283"/>
                                  <a:pt x="3038" y="631"/>
                                </a:cubicBezTo>
                                <a:lnTo>
                                  <a:pt x="3038" y="910"/>
                                </a:lnTo>
                                <a:cubicBezTo>
                                  <a:pt x="3038" y="980"/>
                                  <a:pt x="2953" y="1090"/>
                                  <a:pt x="2831" y="1137"/>
                                </a:cubicBezTo>
                                <a:cubicBezTo>
                                  <a:pt x="2789" y="1154"/>
                                  <a:pt x="2746" y="1172"/>
                                  <a:pt x="2704" y="1190"/>
                                </a:cubicBezTo>
                                <a:cubicBezTo>
                                  <a:pt x="2657" y="1211"/>
                                  <a:pt x="2603" y="1222"/>
                                  <a:pt x="2550" y="1222"/>
                                </a:cubicBezTo>
                                <a:cubicBezTo>
                                  <a:pt x="2485" y="1222"/>
                                  <a:pt x="2426" y="1204"/>
                                  <a:pt x="2398" y="1175"/>
                                </a:cubicBezTo>
                                <a:lnTo>
                                  <a:pt x="2200" y="978"/>
                                </a:lnTo>
                                <a:cubicBezTo>
                                  <a:pt x="2081" y="859"/>
                                  <a:pt x="1922" y="793"/>
                                  <a:pt x="1754" y="793"/>
                                </a:cubicBezTo>
                                <a:cubicBezTo>
                                  <a:pt x="1585" y="793"/>
                                  <a:pt x="1427" y="859"/>
                                  <a:pt x="1308" y="978"/>
                                </a:cubicBezTo>
                                <a:lnTo>
                                  <a:pt x="978" y="1308"/>
                                </a:lnTo>
                                <a:cubicBezTo>
                                  <a:pt x="732" y="1554"/>
                                  <a:pt x="732" y="1954"/>
                                  <a:pt x="978" y="2200"/>
                                </a:cubicBezTo>
                                <a:lnTo>
                                  <a:pt x="1175" y="2398"/>
                                </a:lnTo>
                                <a:cubicBezTo>
                                  <a:pt x="1225" y="2447"/>
                                  <a:pt x="1243" y="2585"/>
                                  <a:pt x="1190" y="2704"/>
                                </a:cubicBezTo>
                                <a:cubicBezTo>
                                  <a:pt x="1172" y="2746"/>
                                  <a:pt x="1154" y="2789"/>
                                  <a:pt x="1137" y="2831"/>
                                </a:cubicBezTo>
                                <a:cubicBezTo>
                                  <a:pt x="1090" y="2953"/>
                                  <a:pt x="980" y="3038"/>
                                  <a:pt x="910" y="3038"/>
                                </a:cubicBezTo>
                                <a:lnTo>
                                  <a:pt x="631" y="3038"/>
                                </a:lnTo>
                                <a:cubicBezTo>
                                  <a:pt x="283" y="3038"/>
                                  <a:pt x="0" y="3321"/>
                                  <a:pt x="0" y="3668"/>
                                </a:cubicBezTo>
                                <a:lnTo>
                                  <a:pt x="0" y="4136"/>
                                </a:lnTo>
                                <a:cubicBezTo>
                                  <a:pt x="0" y="4483"/>
                                  <a:pt x="283" y="4766"/>
                                  <a:pt x="631" y="4766"/>
                                </a:cubicBezTo>
                                <a:lnTo>
                                  <a:pt x="910" y="4766"/>
                                </a:lnTo>
                                <a:cubicBezTo>
                                  <a:pt x="980" y="4766"/>
                                  <a:pt x="1090" y="4851"/>
                                  <a:pt x="1137" y="4972"/>
                                </a:cubicBezTo>
                                <a:cubicBezTo>
                                  <a:pt x="1154" y="5015"/>
                                  <a:pt x="1172" y="5058"/>
                                  <a:pt x="1190" y="5100"/>
                                </a:cubicBezTo>
                                <a:cubicBezTo>
                                  <a:pt x="1243" y="5219"/>
                                  <a:pt x="1225" y="5357"/>
                                  <a:pt x="1175" y="5406"/>
                                </a:cubicBezTo>
                                <a:lnTo>
                                  <a:pt x="978" y="5604"/>
                                </a:lnTo>
                                <a:cubicBezTo>
                                  <a:pt x="732" y="5850"/>
                                  <a:pt x="732" y="6250"/>
                                  <a:pt x="978" y="6496"/>
                                </a:cubicBezTo>
                                <a:lnTo>
                                  <a:pt x="1308" y="6826"/>
                                </a:lnTo>
                                <a:cubicBezTo>
                                  <a:pt x="1427" y="6945"/>
                                  <a:pt x="1586" y="7011"/>
                                  <a:pt x="1754" y="7011"/>
                                </a:cubicBezTo>
                                <a:cubicBezTo>
                                  <a:pt x="1922" y="7011"/>
                                  <a:pt x="2081" y="6945"/>
                                  <a:pt x="2200" y="6826"/>
                                </a:cubicBezTo>
                                <a:lnTo>
                                  <a:pt x="2398" y="6628"/>
                                </a:lnTo>
                                <a:cubicBezTo>
                                  <a:pt x="2427" y="6599"/>
                                  <a:pt x="2484" y="6582"/>
                                  <a:pt x="2550" y="6582"/>
                                </a:cubicBezTo>
                                <a:cubicBezTo>
                                  <a:pt x="2602" y="6582"/>
                                  <a:pt x="2657" y="6593"/>
                                  <a:pt x="2704" y="6614"/>
                                </a:cubicBezTo>
                                <a:cubicBezTo>
                                  <a:pt x="2745" y="6632"/>
                                  <a:pt x="2788" y="6650"/>
                                  <a:pt x="2831" y="6667"/>
                                </a:cubicBezTo>
                                <a:cubicBezTo>
                                  <a:pt x="2953" y="6714"/>
                                  <a:pt x="3038" y="6824"/>
                                  <a:pt x="3038" y="6894"/>
                                </a:cubicBezTo>
                                <a:lnTo>
                                  <a:pt x="3038" y="7173"/>
                                </a:lnTo>
                                <a:cubicBezTo>
                                  <a:pt x="3038" y="7521"/>
                                  <a:pt x="3321" y="7804"/>
                                  <a:pt x="3668" y="7804"/>
                                </a:cubicBezTo>
                                <a:lnTo>
                                  <a:pt x="4136" y="7804"/>
                                </a:lnTo>
                                <a:cubicBezTo>
                                  <a:pt x="4483" y="7804"/>
                                  <a:pt x="4766" y="7521"/>
                                  <a:pt x="4766" y="7173"/>
                                </a:cubicBezTo>
                                <a:lnTo>
                                  <a:pt x="4766" y="6894"/>
                                </a:lnTo>
                                <a:cubicBezTo>
                                  <a:pt x="4766" y="6824"/>
                                  <a:pt x="4851" y="6714"/>
                                  <a:pt x="4972" y="6667"/>
                                </a:cubicBezTo>
                                <a:cubicBezTo>
                                  <a:pt x="5015" y="6650"/>
                                  <a:pt x="5058" y="6632"/>
                                  <a:pt x="5100" y="6614"/>
                                </a:cubicBezTo>
                                <a:cubicBezTo>
                                  <a:pt x="5146" y="6593"/>
                                  <a:pt x="5201" y="6582"/>
                                  <a:pt x="5254" y="6582"/>
                                </a:cubicBezTo>
                                <a:cubicBezTo>
                                  <a:pt x="5319" y="6582"/>
                                  <a:pt x="5377" y="6600"/>
                                  <a:pt x="5406" y="6629"/>
                                </a:cubicBezTo>
                                <a:lnTo>
                                  <a:pt x="5604" y="6826"/>
                                </a:lnTo>
                                <a:cubicBezTo>
                                  <a:pt x="5723" y="6945"/>
                                  <a:pt x="5882" y="7011"/>
                                  <a:pt x="6050" y="7011"/>
                                </a:cubicBezTo>
                                <a:cubicBezTo>
                                  <a:pt x="6068" y="7011"/>
                                  <a:pt x="6087" y="7010"/>
                                  <a:pt x="6105" y="7009"/>
                                </a:cubicBezTo>
                                <a:cubicBezTo>
                                  <a:pt x="6335" y="6989"/>
                                  <a:pt x="6538" y="6785"/>
                                  <a:pt x="6647" y="6675"/>
                                </a:cubicBezTo>
                                <a:lnTo>
                                  <a:pt x="6661" y="6661"/>
                                </a:lnTo>
                                <a:lnTo>
                                  <a:pt x="6826" y="6496"/>
                                </a:lnTo>
                                <a:cubicBezTo>
                                  <a:pt x="7072" y="6250"/>
                                  <a:pt x="7072" y="5850"/>
                                  <a:pt x="6826" y="5604"/>
                                </a:cubicBezTo>
                                <a:lnTo>
                                  <a:pt x="6629" y="5406"/>
                                </a:lnTo>
                                <a:cubicBezTo>
                                  <a:pt x="6579" y="5357"/>
                                  <a:pt x="6561" y="5219"/>
                                  <a:pt x="6614" y="5100"/>
                                </a:cubicBezTo>
                                <a:cubicBezTo>
                                  <a:pt x="6632" y="5058"/>
                                  <a:pt x="6650" y="5015"/>
                                  <a:pt x="6667" y="4972"/>
                                </a:cubicBezTo>
                                <a:cubicBezTo>
                                  <a:pt x="6714" y="4851"/>
                                  <a:pt x="6824" y="4766"/>
                                  <a:pt x="6894" y="4766"/>
                                </a:cubicBezTo>
                                <a:lnTo>
                                  <a:pt x="7173" y="4766"/>
                                </a:lnTo>
                                <a:cubicBezTo>
                                  <a:pt x="7521" y="4766"/>
                                  <a:pt x="7804" y="4483"/>
                                  <a:pt x="7804" y="4135"/>
                                </a:cubicBezTo>
                                <a:lnTo>
                                  <a:pt x="7804" y="3668"/>
                                </a:lnTo>
                                <a:cubicBezTo>
                                  <a:pt x="7804" y="3321"/>
                                  <a:pt x="7521" y="3038"/>
                                  <a:pt x="7173" y="3038"/>
                                </a:cubicBezTo>
                                <a:close/>
                                <a:moveTo>
                                  <a:pt x="5608" y="3902"/>
                                </a:moveTo>
                                <a:cubicBezTo>
                                  <a:pt x="5608" y="4843"/>
                                  <a:pt x="4843" y="5608"/>
                                  <a:pt x="3902" y="5608"/>
                                </a:cubicBezTo>
                                <a:cubicBezTo>
                                  <a:pt x="2961" y="5608"/>
                                  <a:pt x="2196" y="4843"/>
                                  <a:pt x="2196" y="3902"/>
                                </a:cubicBezTo>
                                <a:cubicBezTo>
                                  <a:pt x="2196" y="2961"/>
                                  <a:pt x="2961" y="2196"/>
                                  <a:pt x="3902" y="2196"/>
                                </a:cubicBezTo>
                                <a:cubicBezTo>
                                  <a:pt x="4843" y="2196"/>
                                  <a:pt x="5608" y="2961"/>
                                  <a:pt x="5608" y="39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6" name="portfolio-filled-tool_58910"/>
                        <wps:cNvSpPr>
                          <a:spLocks noChangeAspect="1"/>
                        </wps:cNvSpPr>
                        <wps:spPr bwMode="auto">
                          <a:xfrm>
                            <a:off x="2716678" y="6091863"/>
                            <a:ext cx="148508" cy="139312"/>
                          </a:xfrm>
                          <a:custGeom>
                            <a:avLst/>
                            <a:gdLst>
                              <a:gd name="connsiteX0" fmla="*/ 248517 w 594286"/>
                              <a:gd name="connsiteY0" fmla="*/ 276228 h 557490"/>
                              <a:gd name="connsiteX1" fmla="*/ 345769 w 594286"/>
                              <a:gd name="connsiteY1" fmla="*/ 276228 h 557490"/>
                              <a:gd name="connsiteX2" fmla="*/ 351300 w 594286"/>
                              <a:gd name="connsiteY2" fmla="*/ 281748 h 557490"/>
                              <a:gd name="connsiteX3" fmla="*/ 351300 w 594286"/>
                              <a:gd name="connsiteY3" fmla="*/ 333268 h 557490"/>
                              <a:gd name="connsiteX4" fmla="*/ 345769 w 594286"/>
                              <a:gd name="connsiteY4" fmla="*/ 338788 h 557490"/>
                              <a:gd name="connsiteX5" fmla="*/ 248517 w 594286"/>
                              <a:gd name="connsiteY5" fmla="*/ 338788 h 557490"/>
                              <a:gd name="connsiteX6" fmla="*/ 242986 w 594286"/>
                              <a:gd name="connsiteY6" fmla="*/ 333268 h 557490"/>
                              <a:gd name="connsiteX7" fmla="*/ 242986 w 594286"/>
                              <a:gd name="connsiteY7" fmla="*/ 281748 h 557490"/>
                              <a:gd name="connsiteX8" fmla="*/ 248517 w 594286"/>
                              <a:gd name="connsiteY8" fmla="*/ 276228 h 557490"/>
                              <a:gd name="connsiteX9" fmla="*/ 6916 w 594286"/>
                              <a:gd name="connsiteY9" fmla="*/ 269268 h 557490"/>
                              <a:gd name="connsiteX10" fmla="*/ 198249 w 594286"/>
                              <a:gd name="connsiteY10" fmla="*/ 269268 h 557490"/>
                              <a:gd name="connsiteX11" fmla="*/ 204704 w 594286"/>
                              <a:gd name="connsiteY11" fmla="*/ 275714 h 557490"/>
                              <a:gd name="connsiteX12" fmla="*/ 204704 w 594286"/>
                              <a:gd name="connsiteY12" fmla="*/ 358589 h 557490"/>
                              <a:gd name="connsiteX13" fmla="*/ 218074 w 594286"/>
                              <a:gd name="connsiteY13" fmla="*/ 371941 h 557490"/>
                              <a:gd name="connsiteX14" fmla="*/ 376212 w 594286"/>
                              <a:gd name="connsiteY14" fmla="*/ 371941 h 557490"/>
                              <a:gd name="connsiteX15" fmla="*/ 389582 w 594286"/>
                              <a:gd name="connsiteY15" fmla="*/ 358589 h 557490"/>
                              <a:gd name="connsiteX16" fmla="*/ 389582 w 594286"/>
                              <a:gd name="connsiteY16" fmla="*/ 275714 h 557490"/>
                              <a:gd name="connsiteX17" fmla="*/ 396498 w 594286"/>
                              <a:gd name="connsiteY17" fmla="*/ 269268 h 557490"/>
                              <a:gd name="connsiteX18" fmla="*/ 587831 w 594286"/>
                              <a:gd name="connsiteY18" fmla="*/ 269268 h 557490"/>
                              <a:gd name="connsiteX19" fmla="*/ 594286 w 594286"/>
                              <a:gd name="connsiteY19" fmla="*/ 275714 h 557490"/>
                              <a:gd name="connsiteX20" fmla="*/ 594286 w 594286"/>
                              <a:gd name="connsiteY20" fmla="*/ 550584 h 557490"/>
                              <a:gd name="connsiteX21" fmla="*/ 587831 w 594286"/>
                              <a:gd name="connsiteY21" fmla="*/ 557490 h 557490"/>
                              <a:gd name="connsiteX22" fmla="*/ 6916 w 594286"/>
                              <a:gd name="connsiteY22" fmla="*/ 557490 h 557490"/>
                              <a:gd name="connsiteX23" fmla="*/ 0 w 594286"/>
                              <a:gd name="connsiteY23" fmla="*/ 550584 h 557490"/>
                              <a:gd name="connsiteX24" fmla="*/ 0 w 594286"/>
                              <a:gd name="connsiteY24" fmla="*/ 275714 h 557490"/>
                              <a:gd name="connsiteX25" fmla="*/ 6916 w 594286"/>
                              <a:gd name="connsiteY25" fmla="*/ 269268 h 557490"/>
                              <a:gd name="connsiteX26" fmla="*/ 232366 w 594286"/>
                              <a:gd name="connsiteY26" fmla="*/ 40505 h 557490"/>
                              <a:gd name="connsiteX27" fmla="*/ 232366 w 594286"/>
                              <a:gd name="connsiteY27" fmla="*/ 69963 h 557490"/>
                              <a:gd name="connsiteX28" fmla="*/ 361920 w 594286"/>
                              <a:gd name="connsiteY28" fmla="*/ 69963 h 557490"/>
                              <a:gd name="connsiteX29" fmla="*/ 361920 w 594286"/>
                              <a:gd name="connsiteY29" fmla="*/ 40505 h 557490"/>
                              <a:gd name="connsiteX30" fmla="*/ 212541 w 594286"/>
                              <a:gd name="connsiteY30" fmla="*/ 0 h 557490"/>
                              <a:gd name="connsiteX31" fmla="*/ 382206 w 594286"/>
                              <a:gd name="connsiteY31" fmla="*/ 0 h 557490"/>
                              <a:gd name="connsiteX32" fmla="*/ 402031 w 594286"/>
                              <a:gd name="connsiteY32" fmla="*/ 20253 h 557490"/>
                              <a:gd name="connsiteX33" fmla="*/ 402031 w 594286"/>
                              <a:gd name="connsiteY33" fmla="*/ 69963 h 557490"/>
                              <a:gd name="connsiteX34" fmla="*/ 587831 w 594286"/>
                              <a:gd name="connsiteY34" fmla="*/ 69963 h 557490"/>
                              <a:gd name="connsiteX35" fmla="*/ 594286 w 594286"/>
                              <a:gd name="connsiteY35" fmla="*/ 76407 h 557490"/>
                              <a:gd name="connsiteX36" fmla="*/ 594286 w 594286"/>
                              <a:gd name="connsiteY36" fmla="*/ 230603 h 557490"/>
                              <a:gd name="connsiteX37" fmla="*/ 587831 w 594286"/>
                              <a:gd name="connsiteY37" fmla="*/ 237507 h 557490"/>
                              <a:gd name="connsiteX38" fmla="*/ 6916 w 594286"/>
                              <a:gd name="connsiteY38" fmla="*/ 237507 h 557490"/>
                              <a:gd name="connsiteX39" fmla="*/ 0 w 594286"/>
                              <a:gd name="connsiteY39" fmla="*/ 230603 h 557490"/>
                              <a:gd name="connsiteX40" fmla="*/ 0 w 594286"/>
                              <a:gd name="connsiteY40" fmla="*/ 76407 h 557490"/>
                              <a:gd name="connsiteX41" fmla="*/ 6916 w 594286"/>
                              <a:gd name="connsiteY41" fmla="*/ 69963 h 557490"/>
                              <a:gd name="connsiteX42" fmla="*/ 192255 w 594286"/>
                              <a:gd name="connsiteY42" fmla="*/ 69963 h 557490"/>
                              <a:gd name="connsiteX43" fmla="*/ 192255 w 594286"/>
                              <a:gd name="connsiteY43" fmla="*/ 20253 h 557490"/>
                              <a:gd name="connsiteX44" fmla="*/ 212541 w 594286"/>
                              <a:gd name="connsiteY44" fmla="*/ 0 h 5574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</a:cxnLst>
                            <a:rect l="l" t="t" r="r" b="b"/>
                            <a:pathLst>
                              <a:path w="594286" h="557490">
                                <a:moveTo>
                                  <a:pt x="248517" y="276228"/>
                                </a:moveTo>
                                <a:lnTo>
                                  <a:pt x="345769" y="276228"/>
                                </a:lnTo>
                                <a:cubicBezTo>
                                  <a:pt x="348995" y="276228"/>
                                  <a:pt x="351300" y="278528"/>
                                  <a:pt x="351300" y="281748"/>
                                </a:cubicBezTo>
                                <a:lnTo>
                                  <a:pt x="351300" y="333268"/>
                                </a:lnTo>
                                <a:cubicBezTo>
                                  <a:pt x="351300" y="336028"/>
                                  <a:pt x="348995" y="338788"/>
                                  <a:pt x="345769" y="338788"/>
                                </a:cubicBezTo>
                                <a:lnTo>
                                  <a:pt x="248517" y="338788"/>
                                </a:lnTo>
                                <a:cubicBezTo>
                                  <a:pt x="245291" y="338788"/>
                                  <a:pt x="242986" y="336028"/>
                                  <a:pt x="242986" y="333268"/>
                                </a:cubicBezTo>
                                <a:lnTo>
                                  <a:pt x="242986" y="281748"/>
                                </a:lnTo>
                                <a:cubicBezTo>
                                  <a:pt x="242986" y="278528"/>
                                  <a:pt x="245291" y="276228"/>
                                  <a:pt x="248517" y="276228"/>
                                </a:cubicBezTo>
                                <a:close/>
                                <a:moveTo>
                                  <a:pt x="6916" y="269268"/>
                                </a:moveTo>
                                <a:lnTo>
                                  <a:pt x="198249" y="269268"/>
                                </a:lnTo>
                                <a:cubicBezTo>
                                  <a:pt x="201937" y="269268"/>
                                  <a:pt x="204704" y="272031"/>
                                  <a:pt x="204704" y="275714"/>
                                </a:cubicBezTo>
                                <a:lnTo>
                                  <a:pt x="204704" y="358589"/>
                                </a:lnTo>
                                <a:cubicBezTo>
                                  <a:pt x="204704" y="365956"/>
                                  <a:pt x="210697" y="371941"/>
                                  <a:pt x="218074" y="371941"/>
                                </a:cubicBezTo>
                                <a:lnTo>
                                  <a:pt x="376212" y="371941"/>
                                </a:lnTo>
                                <a:cubicBezTo>
                                  <a:pt x="383589" y="371941"/>
                                  <a:pt x="389582" y="365956"/>
                                  <a:pt x="389582" y="358589"/>
                                </a:cubicBezTo>
                                <a:lnTo>
                                  <a:pt x="389582" y="275714"/>
                                </a:lnTo>
                                <a:cubicBezTo>
                                  <a:pt x="389582" y="272031"/>
                                  <a:pt x="392810" y="269268"/>
                                  <a:pt x="396498" y="269268"/>
                                </a:cubicBezTo>
                                <a:lnTo>
                                  <a:pt x="587831" y="269268"/>
                                </a:lnTo>
                                <a:cubicBezTo>
                                  <a:pt x="591520" y="269268"/>
                                  <a:pt x="594286" y="272031"/>
                                  <a:pt x="594286" y="275714"/>
                                </a:cubicBezTo>
                                <a:lnTo>
                                  <a:pt x="594286" y="550584"/>
                                </a:lnTo>
                                <a:cubicBezTo>
                                  <a:pt x="594286" y="554267"/>
                                  <a:pt x="591520" y="557490"/>
                                  <a:pt x="587831" y="557490"/>
                                </a:cubicBezTo>
                                <a:lnTo>
                                  <a:pt x="6916" y="557490"/>
                                </a:lnTo>
                                <a:cubicBezTo>
                                  <a:pt x="3227" y="557490"/>
                                  <a:pt x="0" y="554267"/>
                                  <a:pt x="0" y="550584"/>
                                </a:cubicBezTo>
                                <a:lnTo>
                                  <a:pt x="0" y="275714"/>
                                </a:lnTo>
                                <a:cubicBezTo>
                                  <a:pt x="0" y="272031"/>
                                  <a:pt x="3227" y="269268"/>
                                  <a:pt x="6916" y="269268"/>
                                </a:cubicBezTo>
                                <a:close/>
                                <a:moveTo>
                                  <a:pt x="232366" y="40505"/>
                                </a:moveTo>
                                <a:lnTo>
                                  <a:pt x="232366" y="69963"/>
                                </a:lnTo>
                                <a:lnTo>
                                  <a:pt x="361920" y="69963"/>
                                </a:lnTo>
                                <a:lnTo>
                                  <a:pt x="361920" y="40505"/>
                                </a:lnTo>
                                <a:close/>
                                <a:moveTo>
                                  <a:pt x="212541" y="0"/>
                                </a:moveTo>
                                <a:lnTo>
                                  <a:pt x="382206" y="0"/>
                                </a:lnTo>
                                <a:cubicBezTo>
                                  <a:pt x="393271" y="0"/>
                                  <a:pt x="402031" y="9206"/>
                                  <a:pt x="402031" y="20253"/>
                                </a:cubicBezTo>
                                <a:lnTo>
                                  <a:pt x="402031" y="69963"/>
                                </a:lnTo>
                                <a:lnTo>
                                  <a:pt x="587831" y="69963"/>
                                </a:lnTo>
                                <a:cubicBezTo>
                                  <a:pt x="591520" y="69963"/>
                                  <a:pt x="594286" y="72725"/>
                                  <a:pt x="594286" y="76407"/>
                                </a:cubicBezTo>
                                <a:lnTo>
                                  <a:pt x="594286" y="230603"/>
                                </a:lnTo>
                                <a:cubicBezTo>
                                  <a:pt x="594286" y="234285"/>
                                  <a:pt x="591520" y="237507"/>
                                  <a:pt x="587831" y="237507"/>
                                </a:cubicBezTo>
                                <a:lnTo>
                                  <a:pt x="6916" y="237507"/>
                                </a:lnTo>
                                <a:cubicBezTo>
                                  <a:pt x="3227" y="237507"/>
                                  <a:pt x="0" y="234285"/>
                                  <a:pt x="0" y="230603"/>
                                </a:cubicBezTo>
                                <a:lnTo>
                                  <a:pt x="0" y="76407"/>
                                </a:lnTo>
                                <a:cubicBezTo>
                                  <a:pt x="0" y="72725"/>
                                  <a:pt x="3227" y="69963"/>
                                  <a:pt x="6916" y="69963"/>
                                </a:cubicBezTo>
                                <a:lnTo>
                                  <a:pt x="192255" y="69963"/>
                                </a:lnTo>
                                <a:lnTo>
                                  <a:pt x="192255" y="20253"/>
                                </a:lnTo>
                                <a:cubicBezTo>
                                  <a:pt x="192255" y="9206"/>
                                  <a:pt x="201015" y="0"/>
                                  <a:pt x="21254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8" name="文本框 71"/>
                        <wps:cNvSpPr txBox="1"/>
                        <wps:spPr>
                          <a:xfrm>
                            <a:off x="494715" y="2838952"/>
                            <a:ext cx="1501775" cy="7518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620" w:lineRule="exact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262626"/>
                                  <w:kern w:val="24"/>
                                  <w:sz w:val="40"/>
                                  <w:szCs w:val="40"/>
                                </w:rPr>
                                <w:t xml:space="preserve">逗西甘     </w:t>
                              </w:r>
                            </w:p>
                            <w:p>
                              <w:pPr>
                                <w:spacing w:line="420" w:lineRule="exact"/>
                                <w:jc w:val="distribute"/>
                              </w:pPr>
                              <w:r>
                                <w:rPr>
                                  <w:rFonts w:hint="eastAsia" w:eastAsia="华文细黑"/>
                                  <w:color w:val="262626"/>
                                  <w:kern w:val="24"/>
                                </w:rPr>
                                <w:t>LU XIAO SHENG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文本框 72"/>
                        <wps:cNvSpPr txBox="1"/>
                        <wps:spPr>
                          <a:xfrm>
                            <a:off x="425996" y="3970351"/>
                            <a:ext cx="1615440" cy="3175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6262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 w:line="336" w:lineRule="exact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262626"/>
                                  <w:spacing w:val="60"/>
                                  <w:kern w:val="24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KSO_Shape"/>
                        <wps:cNvSpPr/>
                        <wps:spPr>
                          <a:xfrm>
                            <a:off x="469292" y="5115568"/>
                            <a:ext cx="96842" cy="1655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lIns="91440" tIns="45720" rIns="91440" bIns="293927" anchor="ctr"/>
                      </wps:wsp>
                      <wps:wsp>
                        <wps:cNvPr id="21" name="KSO_Shape"/>
                        <wps:cNvSpPr/>
                        <wps:spPr bwMode="auto">
                          <a:xfrm>
                            <a:off x="438672" y="5562256"/>
                            <a:ext cx="152772" cy="152774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22" name="KSO_Shape"/>
                        <wps:cNvSpPr/>
                        <wps:spPr bwMode="auto">
                          <a:xfrm>
                            <a:off x="442728" y="5988796"/>
                            <a:ext cx="149892" cy="155060"/>
                          </a:xfrm>
                          <a:custGeom>
                            <a:avLst/>
                            <a:gdLst>
                              <a:gd name="T0" fmla="*/ 2147483646 w 90"/>
                              <a:gd name="T1" fmla="*/ 2147483646 h 93"/>
                              <a:gd name="T2" fmla="*/ 2147483646 w 90"/>
                              <a:gd name="T3" fmla="*/ 2147483646 h 93"/>
                              <a:gd name="T4" fmla="*/ 2147483646 w 90"/>
                              <a:gd name="T5" fmla="*/ 2147483646 h 93"/>
                              <a:gd name="T6" fmla="*/ 2147483646 w 90"/>
                              <a:gd name="T7" fmla="*/ 2147483646 h 93"/>
                              <a:gd name="T8" fmla="*/ 2147483646 w 90"/>
                              <a:gd name="T9" fmla="*/ 2147483646 h 93"/>
                              <a:gd name="T10" fmla="*/ 0 w 90"/>
                              <a:gd name="T11" fmla="*/ 2147483646 h 93"/>
                              <a:gd name="T12" fmla="*/ 0 w 90"/>
                              <a:gd name="T13" fmla="*/ 2147483646 h 93"/>
                              <a:gd name="T14" fmla="*/ 2147483646 w 90"/>
                              <a:gd name="T15" fmla="*/ 2147483646 h 93"/>
                              <a:gd name="T16" fmla="*/ 2147483646 w 90"/>
                              <a:gd name="T17" fmla="*/ 2147483646 h 93"/>
                              <a:gd name="T18" fmla="*/ 2147483646 w 90"/>
                              <a:gd name="T19" fmla="*/ 2147483646 h 93"/>
                              <a:gd name="T20" fmla="*/ 2147483646 w 90"/>
                              <a:gd name="T21" fmla="*/ 2147483646 h 93"/>
                              <a:gd name="T22" fmla="*/ 2147483646 w 90"/>
                              <a:gd name="T23" fmla="*/ 2147483646 h 93"/>
                              <a:gd name="T24" fmla="*/ 2147483646 w 90"/>
                              <a:gd name="T25" fmla="*/ 2147483646 h 93"/>
                              <a:gd name="T26" fmla="*/ 2147483646 w 90"/>
                              <a:gd name="T27" fmla="*/ 2147483646 h 93"/>
                              <a:gd name="T28" fmla="*/ 2147483646 w 90"/>
                              <a:gd name="T29" fmla="*/ 2147483646 h 93"/>
                              <a:gd name="T30" fmla="*/ 2147483646 w 90"/>
                              <a:gd name="T31" fmla="*/ 2147483646 h 93"/>
                              <a:gd name="T32" fmla="*/ 2147483646 w 90"/>
                              <a:gd name="T33" fmla="*/ 2147483646 h 93"/>
                              <a:gd name="T34" fmla="*/ 2147483646 w 90"/>
                              <a:gd name="T35" fmla="*/ 2147483646 h 93"/>
                              <a:gd name="T36" fmla="*/ 2147483646 w 90"/>
                              <a:gd name="T37" fmla="*/ 2147483646 h 93"/>
                              <a:gd name="T38" fmla="*/ 2147483646 w 90"/>
                              <a:gd name="T39" fmla="*/ 2147483646 h 93"/>
                              <a:gd name="T40" fmla="*/ 2147483646 w 90"/>
                              <a:gd name="T41" fmla="*/ 2147483646 h 93"/>
                              <a:gd name="T42" fmla="*/ 2147483646 w 90"/>
                              <a:gd name="T43" fmla="*/ 2147483646 h 93"/>
                              <a:gd name="T44" fmla="*/ 2147483646 w 90"/>
                              <a:gd name="T45" fmla="*/ 2147483646 h 93"/>
                              <a:gd name="T46" fmla="*/ 2147483646 w 90"/>
                              <a:gd name="T47" fmla="*/ 2147483646 h 93"/>
                              <a:gd name="T48" fmla="*/ 2147483646 w 90"/>
                              <a:gd name="T49" fmla="*/ 2147483646 h 93"/>
                              <a:gd name="T50" fmla="*/ 2147483646 w 90"/>
                              <a:gd name="T51" fmla="*/ 2147483646 h 93"/>
                              <a:gd name="T52" fmla="*/ 2147483646 w 90"/>
                              <a:gd name="T53" fmla="*/ 2147483646 h 93"/>
                              <a:gd name="T54" fmla="*/ 2147483646 w 90"/>
                              <a:gd name="T55" fmla="*/ 2147483646 h 93"/>
                              <a:gd name="T56" fmla="*/ 2147483646 w 90"/>
                              <a:gd name="T57" fmla="*/ 2147483646 h 93"/>
                              <a:gd name="T58" fmla="*/ 2147483646 w 90"/>
                              <a:gd name="T59" fmla="*/ 2147483646 h 93"/>
                              <a:gd name="T60" fmla="*/ 2147483646 w 90"/>
                              <a:gd name="T61" fmla="*/ 2147483646 h 93"/>
                              <a:gd name="T62" fmla="*/ 2147483646 w 90"/>
                              <a:gd name="T63" fmla="*/ 2147483646 h 93"/>
                              <a:gd name="T64" fmla="*/ 2147483646 w 90"/>
                              <a:gd name="T65" fmla="*/ 2147483646 h 93"/>
                              <a:gd name="T66" fmla="*/ 2147483646 w 90"/>
                              <a:gd name="T67" fmla="*/ 2147483646 h 93"/>
                              <a:gd name="T68" fmla="*/ 2147483646 w 90"/>
                              <a:gd name="T69" fmla="*/ 2147483646 h 93"/>
                              <a:gd name="T70" fmla="*/ 2147483646 w 90"/>
                              <a:gd name="T71" fmla="*/ 2147483646 h 93"/>
                              <a:gd name="T72" fmla="*/ 2147483646 w 90"/>
                              <a:gd name="T73" fmla="*/ 2147483646 h 93"/>
                              <a:gd name="T74" fmla="*/ 2147483646 w 90"/>
                              <a:gd name="T75" fmla="*/ 2147483646 h 93"/>
                              <a:gd name="T76" fmla="*/ 2147483646 w 90"/>
                              <a:gd name="T77" fmla="*/ 2147483646 h 93"/>
                              <a:gd name="T78" fmla="*/ 2147483646 w 90"/>
                              <a:gd name="T79" fmla="*/ 2147483646 h 93"/>
                              <a:gd name="T80" fmla="*/ 2147483646 w 90"/>
                              <a:gd name="T81" fmla="*/ 2147483646 h 93"/>
                              <a:gd name="T82" fmla="*/ 2147483646 w 90"/>
                              <a:gd name="T83" fmla="*/ 2147483646 h 93"/>
                              <a:gd name="T84" fmla="*/ 2147483646 w 90"/>
                              <a:gd name="T85" fmla="*/ 2147483646 h 93"/>
                              <a:gd name="T86" fmla="*/ 2147483646 w 90"/>
                              <a:gd name="T87" fmla="*/ 2147483646 h 93"/>
                              <a:gd name="T88" fmla="*/ 2147483646 w 90"/>
                              <a:gd name="T89" fmla="*/ 2147483646 h 93"/>
                              <a:gd name="T90" fmla="*/ 2147483646 w 90"/>
                              <a:gd name="T91" fmla="*/ 2147483646 h 93"/>
                              <a:gd name="T92" fmla="*/ 2147483646 w 90"/>
                              <a:gd name="T93" fmla="*/ 2147483646 h 93"/>
                              <a:gd name="T94" fmla="*/ 2147483646 w 90"/>
                              <a:gd name="T95" fmla="*/ 2147483646 h 93"/>
                              <a:gd name="T96" fmla="*/ 2147483646 w 90"/>
                              <a:gd name="T97" fmla="*/ 2147483646 h 93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86" y="38"/>
                                </a:moveTo>
                                <a:cubicBezTo>
                                  <a:pt x="88" y="40"/>
                                  <a:pt x="90" y="43"/>
                                  <a:pt x="90" y="46"/>
                                </a:cubicBezTo>
                                <a:cubicBezTo>
                                  <a:pt x="90" y="83"/>
                                  <a:pt x="90" y="83"/>
                                  <a:pt x="90" y="83"/>
                                </a:cubicBezTo>
                                <a:cubicBezTo>
                                  <a:pt x="90" y="88"/>
                                  <a:pt x="86" y="93"/>
                                  <a:pt x="81" y="93"/>
                                </a:cubicBezTo>
                                <a:cubicBezTo>
                                  <a:pt x="9" y="93"/>
                                  <a:pt x="9" y="93"/>
                                  <a:pt x="9" y="93"/>
                                </a:cubicBezTo>
                                <a:cubicBezTo>
                                  <a:pt x="4" y="93"/>
                                  <a:pt x="0" y="88"/>
                                  <a:pt x="0" y="83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4"/>
                                  <a:pt x="1" y="41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39"/>
                                  <a:pt x="2" y="39"/>
                                  <a:pt x="3" y="39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43" y="0"/>
                                  <a:pt x="46" y="0"/>
                                  <a:pt x="50" y="3"/>
                                </a:cubicBezTo>
                                <a:cubicBezTo>
                                  <a:pt x="86" y="38"/>
                                  <a:pt x="86" y="38"/>
                                  <a:pt x="86" y="38"/>
                                </a:cubicBezTo>
                                <a:close/>
                                <a:moveTo>
                                  <a:pt x="15" y="30"/>
                                </a:moveTo>
                                <a:cubicBezTo>
                                  <a:pt x="15" y="52"/>
                                  <a:pt x="15" y="52"/>
                                  <a:pt x="15" y="52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72" y="54"/>
                                  <a:pt x="72" y="54"/>
                                  <a:pt x="72" y="54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25" y="35"/>
                                </a:move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lose/>
                                <a:moveTo>
                                  <a:pt x="25" y="51"/>
                                </a:moveTo>
                                <a:cubicBezTo>
                                  <a:pt x="25" y="55"/>
                                  <a:pt x="25" y="55"/>
                                  <a:pt x="25" y="55"/>
                                </a:cubicBezTo>
                                <a:cubicBezTo>
                                  <a:pt x="63" y="55"/>
                                  <a:pt x="63" y="55"/>
                                  <a:pt x="63" y="55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25" y="51"/>
                                  <a:pt x="25" y="51"/>
                                  <a:pt x="25" y="51"/>
                                </a:cubicBezTo>
                                <a:close/>
                                <a:moveTo>
                                  <a:pt x="25" y="43"/>
                                </a:moveTo>
                                <a:cubicBezTo>
                                  <a:pt x="25" y="47"/>
                                  <a:pt x="25" y="47"/>
                                  <a:pt x="25" y="47"/>
                                </a:cubicBezTo>
                                <a:cubicBezTo>
                                  <a:pt x="63" y="47"/>
                                  <a:pt x="63" y="47"/>
                                  <a:pt x="63" y="47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lose/>
                                <a:moveTo>
                                  <a:pt x="10" y="87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69"/>
                                  <a:pt x="28" y="68"/>
                                  <a:pt x="28" y="67"/>
                                </a:cubicBezTo>
                                <a:cubicBezTo>
                                  <a:pt x="27" y="66"/>
                                  <a:pt x="26" y="66"/>
                                  <a:pt x="25" y="67"/>
                                </a:cubicBezTo>
                                <a:cubicBezTo>
                                  <a:pt x="7" y="84"/>
                                  <a:pt x="7" y="84"/>
                                  <a:pt x="7" y="84"/>
                                </a:cubicBezTo>
                                <a:cubicBezTo>
                                  <a:pt x="6" y="85"/>
                                  <a:pt x="6" y="86"/>
                                  <a:pt x="7" y="87"/>
                                </a:cubicBezTo>
                                <a:cubicBezTo>
                                  <a:pt x="8" y="87"/>
                                  <a:pt x="9" y="87"/>
                                  <a:pt x="10" y="87"/>
                                </a:cubicBezTo>
                                <a:close/>
                                <a:moveTo>
                                  <a:pt x="84" y="84"/>
                                </a:moveTo>
                                <a:cubicBezTo>
                                  <a:pt x="66" y="67"/>
                                  <a:pt x="66" y="67"/>
                                  <a:pt x="66" y="67"/>
                                </a:cubicBezTo>
                                <a:cubicBezTo>
                                  <a:pt x="65" y="66"/>
                                  <a:pt x="64" y="66"/>
                                  <a:pt x="63" y="67"/>
                                </a:cubicBezTo>
                                <a:cubicBezTo>
                                  <a:pt x="62" y="68"/>
                                  <a:pt x="62" y="69"/>
                                  <a:pt x="63" y="69"/>
                                </a:cubicBezTo>
                                <a:cubicBezTo>
                                  <a:pt x="81" y="87"/>
                                  <a:pt x="81" y="87"/>
                                  <a:pt x="81" y="87"/>
                                </a:cubicBezTo>
                                <a:cubicBezTo>
                                  <a:pt x="82" y="87"/>
                                  <a:pt x="83" y="87"/>
                                  <a:pt x="84" y="87"/>
                                </a:cubicBezTo>
                                <a:cubicBezTo>
                                  <a:pt x="85" y="86"/>
                                  <a:pt x="85" y="85"/>
                                  <a:pt x="84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23" name="KSO_Shape"/>
                        <wps:cNvSpPr>
                          <a:spLocks noChangeArrowheads="1"/>
                        </wps:cNvSpPr>
                        <wps:spPr bwMode="auto">
                          <a:xfrm>
                            <a:off x="434610" y="4682990"/>
                            <a:ext cx="166206" cy="156234"/>
                          </a:xfrm>
                          <a:custGeom>
                            <a:avLst/>
                            <a:gdLst>
                              <a:gd name="T0" fmla="*/ 186557 w 1993900"/>
                              <a:gd name="T1" fmla="*/ 1472016 h 1873250"/>
                              <a:gd name="T2" fmla="*/ 1296550 w 1993900"/>
                              <a:gd name="T3" fmla="*/ 576666 h 1873250"/>
                              <a:gd name="T4" fmla="*/ 1153710 w 1993900"/>
                              <a:gd name="T5" fmla="*/ 1135821 h 1873250"/>
                              <a:gd name="T6" fmla="*/ 1097106 w 1993900"/>
                              <a:gd name="T7" fmla="*/ 797974 h 1873250"/>
                              <a:gd name="T8" fmla="*/ 1032144 w 1993900"/>
                              <a:gd name="T9" fmla="*/ 704592 h 1873250"/>
                              <a:gd name="T10" fmla="*/ 1078871 w 1993900"/>
                              <a:gd name="T11" fmla="*/ 694343 h 1873250"/>
                              <a:gd name="T12" fmla="*/ 1116861 w 1993900"/>
                              <a:gd name="T13" fmla="*/ 676502 h 1873250"/>
                              <a:gd name="T14" fmla="*/ 1146872 w 1993900"/>
                              <a:gd name="T15" fmla="*/ 652207 h 1873250"/>
                              <a:gd name="T16" fmla="*/ 1168526 w 1993900"/>
                              <a:gd name="T17" fmla="*/ 620700 h 1873250"/>
                              <a:gd name="T18" fmla="*/ 1184861 w 1993900"/>
                              <a:gd name="T19" fmla="*/ 576666 h 1873250"/>
                              <a:gd name="T20" fmla="*/ 568770 w 1993900"/>
                              <a:gd name="T21" fmla="*/ 1239833 h 1873250"/>
                              <a:gd name="T22" fmla="*/ 673241 w 1993900"/>
                              <a:gd name="T23" fmla="*/ 791901 h 1873250"/>
                              <a:gd name="T24" fmla="*/ 568770 w 1993900"/>
                              <a:gd name="T25" fmla="*/ 802909 h 1873250"/>
                              <a:gd name="T26" fmla="*/ 609419 w 1993900"/>
                              <a:gd name="T27" fmla="*/ 698519 h 1873250"/>
                              <a:gd name="T28" fmla="*/ 650068 w 1993900"/>
                              <a:gd name="T29" fmla="*/ 682954 h 1873250"/>
                              <a:gd name="T30" fmla="*/ 682739 w 1993900"/>
                              <a:gd name="T31" fmla="*/ 660938 h 1873250"/>
                              <a:gd name="T32" fmla="*/ 707052 w 1993900"/>
                              <a:gd name="T33" fmla="*/ 632088 h 1873250"/>
                              <a:gd name="T34" fmla="*/ 724147 w 1993900"/>
                              <a:gd name="T35" fmla="*/ 596405 h 1873250"/>
                              <a:gd name="T36" fmla="*/ 214659 w 1993900"/>
                              <a:gd name="T37" fmla="*/ 266708 h 1873250"/>
                              <a:gd name="T38" fmla="*/ 171803 w 1993900"/>
                              <a:gd name="T39" fmla="*/ 295920 h 1873250"/>
                              <a:gd name="T40" fmla="*/ 151323 w 1993900"/>
                              <a:gd name="T41" fmla="*/ 344102 h 1873250"/>
                              <a:gd name="T42" fmla="*/ 158150 w 1993900"/>
                              <a:gd name="T43" fmla="*/ 1583935 h 1873250"/>
                              <a:gd name="T44" fmla="*/ 190766 w 1993900"/>
                              <a:gd name="T45" fmla="*/ 1623770 h 1873250"/>
                              <a:gd name="T46" fmla="*/ 241586 w 1993900"/>
                              <a:gd name="T47" fmla="*/ 1639325 h 1873250"/>
                              <a:gd name="T48" fmla="*/ 1706270 w 1993900"/>
                              <a:gd name="T49" fmla="*/ 1627944 h 1873250"/>
                              <a:gd name="T50" fmla="*/ 1743058 w 1993900"/>
                              <a:gd name="T51" fmla="*/ 1591902 h 1873250"/>
                              <a:gd name="T52" fmla="*/ 1754056 w 1993900"/>
                              <a:gd name="T53" fmla="*/ 353207 h 1873250"/>
                              <a:gd name="T54" fmla="*/ 1738127 w 1993900"/>
                              <a:gd name="T55" fmla="*/ 302749 h 1873250"/>
                              <a:gd name="T56" fmla="*/ 1698306 w 1993900"/>
                              <a:gd name="T57" fmla="*/ 269743 h 1873250"/>
                              <a:gd name="T58" fmla="*/ 1541294 w 1993900"/>
                              <a:gd name="T59" fmla="*/ 323995 h 1873250"/>
                              <a:gd name="T60" fmla="*/ 334125 w 1993900"/>
                              <a:gd name="T61" fmla="*/ 262534 h 1873250"/>
                              <a:gd name="T62" fmla="*/ 1334979 w 1993900"/>
                              <a:gd name="T63" fmla="*/ 206006 h 1873250"/>
                              <a:gd name="T64" fmla="*/ 1663414 w 1993900"/>
                              <a:gd name="T65" fmla="*/ 111160 h 1873250"/>
                              <a:gd name="T66" fmla="*/ 1735094 w 1993900"/>
                              <a:gd name="T67" fmla="*/ 122162 h 1873250"/>
                              <a:gd name="T68" fmla="*/ 1798429 w 1993900"/>
                              <a:gd name="T69" fmla="*/ 152513 h 1873250"/>
                              <a:gd name="T70" fmla="*/ 1849629 w 1993900"/>
                              <a:gd name="T71" fmla="*/ 199557 h 1873250"/>
                              <a:gd name="T72" fmla="*/ 1886037 w 1993900"/>
                              <a:gd name="T73" fmla="*/ 259120 h 1873250"/>
                              <a:gd name="T74" fmla="*/ 1903862 w 1993900"/>
                              <a:gd name="T75" fmla="*/ 328927 h 1873250"/>
                              <a:gd name="T76" fmla="*/ 1902346 w 1993900"/>
                              <a:gd name="T77" fmla="*/ 1585453 h 1873250"/>
                              <a:gd name="T78" fmla="*/ 1881107 w 1993900"/>
                              <a:gd name="T79" fmla="*/ 1653362 h 1873250"/>
                              <a:gd name="T80" fmla="*/ 1842044 w 1993900"/>
                              <a:gd name="T81" fmla="*/ 1711029 h 1873250"/>
                              <a:gd name="T82" fmla="*/ 1788568 w 1993900"/>
                              <a:gd name="T83" fmla="*/ 1755417 h 1873250"/>
                              <a:gd name="T84" fmla="*/ 1723716 w 1993900"/>
                              <a:gd name="T85" fmla="*/ 1782733 h 1873250"/>
                              <a:gd name="T86" fmla="*/ 241586 w 1993900"/>
                              <a:gd name="T87" fmla="*/ 1790700 h 1873250"/>
                              <a:gd name="T88" fmla="*/ 169906 w 1993900"/>
                              <a:gd name="T89" fmla="*/ 1779698 h 1873250"/>
                              <a:gd name="T90" fmla="*/ 106191 w 1993900"/>
                              <a:gd name="T91" fmla="*/ 1748968 h 1873250"/>
                              <a:gd name="T92" fmla="*/ 54992 w 1993900"/>
                              <a:gd name="T93" fmla="*/ 1702303 h 1873250"/>
                              <a:gd name="T94" fmla="*/ 18963 w 1993900"/>
                              <a:gd name="T95" fmla="*/ 1642740 h 1873250"/>
                              <a:gd name="T96" fmla="*/ 1138 w 1993900"/>
                              <a:gd name="T97" fmla="*/ 1573312 h 1873250"/>
                              <a:gd name="T98" fmla="*/ 2655 w 1993900"/>
                              <a:gd name="T99" fmla="*/ 316408 h 1873250"/>
                              <a:gd name="T100" fmla="*/ 23514 w 1993900"/>
                              <a:gd name="T101" fmla="*/ 248497 h 1873250"/>
                              <a:gd name="T102" fmla="*/ 62577 w 1993900"/>
                              <a:gd name="T103" fmla="*/ 190451 h 1873250"/>
                              <a:gd name="T104" fmla="*/ 116432 w 1993900"/>
                              <a:gd name="T105" fmla="*/ 146064 h 1873250"/>
                              <a:gd name="T106" fmla="*/ 181284 w 1993900"/>
                              <a:gd name="T107" fmla="*/ 118748 h 1873250"/>
                              <a:gd name="T108" fmla="*/ 363706 w 1993900"/>
                              <a:gd name="T109" fmla="*/ 111160 h 1873250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993900" h="1873250">
                                <a:moveTo>
                                  <a:pt x="195263" y="1631950"/>
                                </a:moveTo>
                                <a:lnTo>
                                  <a:pt x="1766888" y="1631950"/>
                                </a:lnTo>
                                <a:lnTo>
                                  <a:pt x="1766888" y="1663700"/>
                                </a:lnTo>
                                <a:lnTo>
                                  <a:pt x="195263" y="1663700"/>
                                </a:lnTo>
                                <a:lnTo>
                                  <a:pt x="195263" y="1631950"/>
                                </a:lnTo>
                                <a:close/>
                                <a:moveTo>
                                  <a:pt x="195263" y="1539875"/>
                                </a:moveTo>
                                <a:lnTo>
                                  <a:pt x="1766888" y="1539875"/>
                                </a:lnTo>
                                <a:lnTo>
                                  <a:pt x="1766888" y="1570038"/>
                                </a:lnTo>
                                <a:lnTo>
                                  <a:pt x="195263" y="1570038"/>
                                </a:lnTo>
                                <a:lnTo>
                                  <a:pt x="195263" y="1539875"/>
                                </a:lnTo>
                                <a:close/>
                                <a:moveTo>
                                  <a:pt x="1240155" y="603250"/>
                                </a:moveTo>
                                <a:lnTo>
                                  <a:pt x="1357056" y="603250"/>
                                </a:lnTo>
                                <a:lnTo>
                                  <a:pt x="1357056" y="1188182"/>
                                </a:lnTo>
                                <a:lnTo>
                                  <a:pt x="1493838" y="1188182"/>
                                </a:lnTo>
                                <a:lnTo>
                                  <a:pt x="1493838" y="1296988"/>
                                </a:lnTo>
                                <a:lnTo>
                                  <a:pt x="1071563" y="1296988"/>
                                </a:lnTo>
                                <a:lnTo>
                                  <a:pt x="1071563" y="1188182"/>
                                </a:lnTo>
                                <a:lnTo>
                                  <a:pt x="1207550" y="1188182"/>
                                </a:lnTo>
                                <a:lnTo>
                                  <a:pt x="1207550" y="820068"/>
                                </a:lnTo>
                                <a:lnTo>
                                  <a:pt x="1201586" y="822053"/>
                                </a:lnTo>
                                <a:lnTo>
                                  <a:pt x="1194826" y="824833"/>
                                </a:lnTo>
                                <a:lnTo>
                                  <a:pt x="1180909" y="828407"/>
                                </a:lnTo>
                                <a:lnTo>
                                  <a:pt x="1165402" y="831981"/>
                                </a:lnTo>
                                <a:lnTo>
                                  <a:pt x="1148304" y="834760"/>
                                </a:lnTo>
                                <a:lnTo>
                                  <a:pt x="1130809" y="837143"/>
                                </a:lnTo>
                                <a:lnTo>
                                  <a:pt x="1111723" y="838732"/>
                                </a:lnTo>
                                <a:lnTo>
                                  <a:pt x="1091842" y="839526"/>
                                </a:lnTo>
                                <a:lnTo>
                                  <a:pt x="1071563" y="839923"/>
                                </a:lnTo>
                                <a:lnTo>
                                  <a:pt x="1071563" y="738265"/>
                                </a:lnTo>
                                <a:lnTo>
                                  <a:pt x="1080311" y="737073"/>
                                </a:lnTo>
                                <a:lnTo>
                                  <a:pt x="1089456" y="735882"/>
                                </a:lnTo>
                                <a:lnTo>
                                  <a:pt x="1097806" y="734294"/>
                                </a:lnTo>
                                <a:lnTo>
                                  <a:pt x="1106156" y="732705"/>
                                </a:lnTo>
                                <a:lnTo>
                                  <a:pt x="1114109" y="730720"/>
                                </a:lnTo>
                                <a:lnTo>
                                  <a:pt x="1121664" y="728734"/>
                                </a:lnTo>
                                <a:lnTo>
                                  <a:pt x="1129218" y="726352"/>
                                </a:lnTo>
                                <a:lnTo>
                                  <a:pt x="1136376" y="723969"/>
                                </a:lnTo>
                                <a:lnTo>
                                  <a:pt x="1143931" y="720792"/>
                                </a:lnTo>
                                <a:lnTo>
                                  <a:pt x="1150690" y="718012"/>
                                </a:lnTo>
                                <a:lnTo>
                                  <a:pt x="1156654" y="714438"/>
                                </a:lnTo>
                                <a:lnTo>
                                  <a:pt x="1163016" y="711262"/>
                                </a:lnTo>
                                <a:lnTo>
                                  <a:pt x="1168981" y="707688"/>
                                </a:lnTo>
                                <a:lnTo>
                                  <a:pt x="1174945" y="704114"/>
                                </a:lnTo>
                                <a:lnTo>
                                  <a:pt x="1180512" y="699746"/>
                                </a:lnTo>
                                <a:lnTo>
                                  <a:pt x="1186079" y="695775"/>
                                </a:lnTo>
                                <a:lnTo>
                                  <a:pt x="1191248" y="691407"/>
                                </a:lnTo>
                                <a:lnTo>
                                  <a:pt x="1195621" y="686641"/>
                                </a:lnTo>
                                <a:lnTo>
                                  <a:pt x="1200393" y="682273"/>
                                </a:lnTo>
                                <a:lnTo>
                                  <a:pt x="1204767" y="677111"/>
                                </a:lnTo>
                                <a:lnTo>
                                  <a:pt x="1208743" y="671551"/>
                                </a:lnTo>
                                <a:lnTo>
                                  <a:pt x="1213117" y="666389"/>
                                </a:lnTo>
                                <a:lnTo>
                                  <a:pt x="1216298" y="661227"/>
                                </a:lnTo>
                                <a:lnTo>
                                  <a:pt x="1220274" y="655270"/>
                                </a:lnTo>
                                <a:lnTo>
                                  <a:pt x="1223057" y="649314"/>
                                </a:lnTo>
                                <a:lnTo>
                                  <a:pt x="1226636" y="643357"/>
                                </a:lnTo>
                                <a:lnTo>
                                  <a:pt x="1229022" y="637003"/>
                                </a:lnTo>
                                <a:lnTo>
                                  <a:pt x="1231407" y="630650"/>
                                </a:lnTo>
                                <a:lnTo>
                                  <a:pt x="1234191" y="623899"/>
                                </a:lnTo>
                                <a:lnTo>
                                  <a:pt x="1236179" y="617148"/>
                                </a:lnTo>
                                <a:lnTo>
                                  <a:pt x="1240155" y="603250"/>
                                </a:lnTo>
                                <a:close/>
                                <a:moveTo>
                                  <a:pt x="763507" y="603250"/>
                                </a:moveTo>
                                <a:lnTo>
                                  <a:pt x="880806" y="603250"/>
                                </a:lnTo>
                                <a:lnTo>
                                  <a:pt x="880806" y="1188182"/>
                                </a:lnTo>
                                <a:lnTo>
                                  <a:pt x="1017588" y="1188182"/>
                                </a:lnTo>
                                <a:lnTo>
                                  <a:pt x="1017588" y="1296988"/>
                                </a:lnTo>
                                <a:lnTo>
                                  <a:pt x="595313" y="1296988"/>
                                </a:lnTo>
                                <a:lnTo>
                                  <a:pt x="595313" y="1188182"/>
                                </a:lnTo>
                                <a:lnTo>
                                  <a:pt x="731300" y="1188182"/>
                                </a:lnTo>
                                <a:lnTo>
                                  <a:pt x="731300" y="820068"/>
                                </a:lnTo>
                                <a:lnTo>
                                  <a:pt x="725336" y="822053"/>
                                </a:lnTo>
                                <a:lnTo>
                                  <a:pt x="718576" y="824833"/>
                                </a:lnTo>
                                <a:lnTo>
                                  <a:pt x="704659" y="828407"/>
                                </a:lnTo>
                                <a:lnTo>
                                  <a:pt x="688754" y="831981"/>
                                </a:lnTo>
                                <a:lnTo>
                                  <a:pt x="672054" y="834760"/>
                                </a:lnTo>
                                <a:lnTo>
                                  <a:pt x="654161" y="837143"/>
                                </a:lnTo>
                                <a:lnTo>
                                  <a:pt x="635473" y="838732"/>
                                </a:lnTo>
                                <a:lnTo>
                                  <a:pt x="615592" y="839526"/>
                                </a:lnTo>
                                <a:lnTo>
                                  <a:pt x="595313" y="839923"/>
                                </a:lnTo>
                                <a:lnTo>
                                  <a:pt x="595313" y="738265"/>
                                </a:lnTo>
                                <a:lnTo>
                                  <a:pt x="604061" y="737073"/>
                                </a:lnTo>
                                <a:lnTo>
                                  <a:pt x="612809" y="735882"/>
                                </a:lnTo>
                                <a:lnTo>
                                  <a:pt x="621159" y="734294"/>
                                </a:lnTo>
                                <a:lnTo>
                                  <a:pt x="629906" y="732705"/>
                                </a:lnTo>
                                <a:lnTo>
                                  <a:pt x="637859" y="730720"/>
                                </a:lnTo>
                                <a:lnTo>
                                  <a:pt x="645414" y="728734"/>
                                </a:lnTo>
                                <a:lnTo>
                                  <a:pt x="652968" y="726352"/>
                                </a:lnTo>
                                <a:lnTo>
                                  <a:pt x="660126" y="723969"/>
                                </a:lnTo>
                                <a:lnTo>
                                  <a:pt x="667283" y="720792"/>
                                </a:lnTo>
                                <a:lnTo>
                                  <a:pt x="674042" y="718012"/>
                                </a:lnTo>
                                <a:lnTo>
                                  <a:pt x="680404" y="714438"/>
                                </a:lnTo>
                                <a:lnTo>
                                  <a:pt x="686766" y="711262"/>
                                </a:lnTo>
                                <a:lnTo>
                                  <a:pt x="692731" y="707688"/>
                                </a:lnTo>
                                <a:lnTo>
                                  <a:pt x="698695" y="704114"/>
                                </a:lnTo>
                                <a:lnTo>
                                  <a:pt x="704262" y="699746"/>
                                </a:lnTo>
                                <a:lnTo>
                                  <a:pt x="709431" y="695775"/>
                                </a:lnTo>
                                <a:lnTo>
                                  <a:pt x="714600" y="691407"/>
                                </a:lnTo>
                                <a:lnTo>
                                  <a:pt x="719371" y="686641"/>
                                </a:lnTo>
                                <a:lnTo>
                                  <a:pt x="724143" y="682273"/>
                                </a:lnTo>
                                <a:lnTo>
                                  <a:pt x="728119" y="677111"/>
                                </a:lnTo>
                                <a:lnTo>
                                  <a:pt x="732493" y="671551"/>
                                </a:lnTo>
                                <a:lnTo>
                                  <a:pt x="736469" y="666389"/>
                                </a:lnTo>
                                <a:lnTo>
                                  <a:pt x="740048" y="661227"/>
                                </a:lnTo>
                                <a:lnTo>
                                  <a:pt x="744024" y="655270"/>
                                </a:lnTo>
                                <a:lnTo>
                                  <a:pt x="746807" y="649314"/>
                                </a:lnTo>
                                <a:lnTo>
                                  <a:pt x="749988" y="643357"/>
                                </a:lnTo>
                                <a:lnTo>
                                  <a:pt x="752772" y="637003"/>
                                </a:lnTo>
                                <a:lnTo>
                                  <a:pt x="755157" y="630650"/>
                                </a:lnTo>
                                <a:lnTo>
                                  <a:pt x="757941" y="623899"/>
                                </a:lnTo>
                                <a:lnTo>
                                  <a:pt x="759929" y="617148"/>
                                </a:lnTo>
                                <a:lnTo>
                                  <a:pt x="763507" y="603250"/>
                                </a:lnTo>
                                <a:close/>
                                <a:moveTo>
                                  <a:pt x="252860" y="274637"/>
                                </a:moveTo>
                                <a:lnTo>
                                  <a:pt x="243333" y="275431"/>
                                </a:lnTo>
                                <a:lnTo>
                                  <a:pt x="233806" y="276622"/>
                                </a:lnTo>
                                <a:lnTo>
                                  <a:pt x="224676" y="279003"/>
                                </a:lnTo>
                                <a:lnTo>
                                  <a:pt x="216340" y="282178"/>
                                </a:lnTo>
                                <a:lnTo>
                                  <a:pt x="207607" y="286147"/>
                                </a:lnTo>
                                <a:lnTo>
                                  <a:pt x="199668" y="290909"/>
                                </a:lnTo>
                                <a:lnTo>
                                  <a:pt x="192523" y="296465"/>
                                </a:lnTo>
                                <a:lnTo>
                                  <a:pt x="185774" y="302815"/>
                                </a:lnTo>
                                <a:lnTo>
                                  <a:pt x="179820" y="309562"/>
                                </a:lnTo>
                                <a:lnTo>
                                  <a:pt x="174263" y="316706"/>
                                </a:lnTo>
                                <a:lnTo>
                                  <a:pt x="169499" y="324644"/>
                                </a:lnTo>
                                <a:lnTo>
                                  <a:pt x="165530" y="332581"/>
                                </a:lnTo>
                                <a:lnTo>
                                  <a:pt x="162354" y="341312"/>
                                </a:lnTo>
                                <a:lnTo>
                                  <a:pt x="159972" y="350837"/>
                                </a:lnTo>
                                <a:lnTo>
                                  <a:pt x="158385" y="359965"/>
                                </a:lnTo>
                                <a:lnTo>
                                  <a:pt x="157988" y="369490"/>
                                </a:lnTo>
                                <a:lnTo>
                                  <a:pt x="157988" y="1619647"/>
                                </a:lnTo>
                                <a:lnTo>
                                  <a:pt x="158385" y="1629569"/>
                                </a:lnTo>
                                <a:lnTo>
                                  <a:pt x="159972" y="1639094"/>
                                </a:lnTo>
                                <a:lnTo>
                                  <a:pt x="162354" y="1647825"/>
                                </a:lnTo>
                                <a:lnTo>
                                  <a:pt x="165530" y="1656953"/>
                                </a:lnTo>
                                <a:lnTo>
                                  <a:pt x="169499" y="1665288"/>
                                </a:lnTo>
                                <a:lnTo>
                                  <a:pt x="174263" y="1672828"/>
                                </a:lnTo>
                                <a:lnTo>
                                  <a:pt x="179820" y="1679972"/>
                                </a:lnTo>
                                <a:lnTo>
                                  <a:pt x="185774" y="1686719"/>
                                </a:lnTo>
                                <a:lnTo>
                                  <a:pt x="192523" y="1693069"/>
                                </a:lnTo>
                                <a:lnTo>
                                  <a:pt x="199668" y="1698625"/>
                                </a:lnTo>
                                <a:lnTo>
                                  <a:pt x="207607" y="1702991"/>
                                </a:lnTo>
                                <a:lnTo>
                                  <a:pt x="216340" y="1707356"/>
                                </a:lnTo>
                                <a:lnTo>
                                  <a:pt x="224676" y="1710531"/>
                                </a:lnTo>
                                <a:lnTo>
                                  <a:pt x="233806" y="1712913"/>
                                </a:lnTo>
                                <a:lnTo>
                                  <a:pt x="243333" y="1714103"/>
                                </a:lnTo>
                                <a:lnTo>
                                  <a:pt x="252860" y="1714897"/>
                                </a:lnTo>
                                <a:lnTo>
                                  <a:pt x="1741040" y="1714897"/>
                                </a:lnTo>
                                <a:lnTo>
                                  <a:pt x="1750567" y="1714103"/>
                                </a:lnTo>
                                <a:lnTo>
                                  <a:pt x="1759697" y="1712913"/>
                                </a:lnTo>
                                <a:lnTo>
                                  <a:pt x="1769224" y="1710531"/>
                                </a:lnTo>
                                <a:lnTo>
                                  <a:pt x="1777560" y="1707356"/>
                                </a:lnTo>
                                <a:lnTo>
                                  <a:pt x="1785896" y="1702991"/>
                                </a:lnTo>
                                <a:lnTo>
                                  <a:pt x="1794232" y="1698625"/>
                                </a:lnTo>
                                <a:lnTo>
                                  <a:pt x="1801377" y="1693069"/>
                                </a:lnTo>
                                <a:lnTo>
                                  <a:pt x="1808126" y="1686719"/>
                                </a:lnTo>
                                <a:lnTo>
                                  <a:pt x="1813683" y="1679972"/>
                                </a:lnTo>
                                <a:lnTo>
                                  <a:pt x="1819240" y="1672828"/>
                                </a:lnTo>
                                <a:lnTo>
                                  <a:pt x="1824401" y="1665288"/>
                                </a:lnTo>
                                <a:lnTo>
                                  <a:pt x="1828370" y="1656953"/>
                                </a:lnTo>
                                <a:lnTo>
                                  <a:pt x="1831546" y="1647825"/>
                                </a:lnTo>
                                <a:lnTo>
                                  <a:pt x="1833531" y="1639094"/>
                                </a:lnTo>
                                <a:lnTo>
                                  <a:pt x="1835516" y="1629569"/>
                                </a:lnTo>
                                <a:lnTo>
                                  <a:pt x="1835912" y="1619647"/>
                                </a:lnTo>
                                <a:lnTo>
                                  <a:pt x="1835912" y="369490"/>
                                </a:lnTo>
                                <a:lnTo>
                                  <a:pt x="1835516" y="359965"/>
                                </a:lnTo>
                                <a:lnTo>
                                  <a:pt x="1833531" y="350837"/>
                                </a:lnTo>
                                <a:lnTo>
                                  <a:pt x="1831546" y="341312"/>
                                </a:lnTo>
                                <a:lnTo>
                                  <a:pt x="1828370" y="332581"/>
                                </a:lnTo>
                                <a:lnTo>
                                  <a:pt x="1824401" y="324644"/>
                                </a:lnTo>
                                <a:lnTo>
                                  <a:pt x="1819240" y="316706"/>
                                </a:lnTo>
                                <a:lnTo>
                                  <a:pt x="1813683" y="309562"/>
                                </a:lnTo>
                                <a:lnTo>
                                  <a:pt x="1808126" y="302815"/>
                                </a:lnTo>
                                <a:lnTo>
                                  <a:pt x="1801377" y="296465"/>
                                </a:lnTo>
                                <a:lnTo>
                                  <a:pt x="1794232" y="290909"/>
                                </a:lnTo>
                                <a:lnTo>
                                  <a:pt x="1785896" y="286147"/>
                                </a:lnTo>
                                <a:lnTo>
                                  <a:pt x="1777560" y="282178"/>
                                </a:lnTo>
                                <a:lnTo>
                                  <a:pt x="1769224" y="279003"/>
                                </a:lnTo>
                                <a:lnTo>
                                  <a:pt x="1759697" y="276622"/>
                                </a:lnTo>
                                <a:lnTo>
                                  <a:pt x="1750567" y="275431"/>
                                </a:lnTo>
                                <a:lnTo>
                                  <a:pt x="1741040" y="274637"/>
                                </a:lnTo>
                                <a:lnTo>
                                  <a:pt x="1613221" y="274637"/>
                                </a:lnTo>
                                <a:lnTo>
                                  <a:pt x="1613221" y="338931"/>
                                </a:lnTo>
                                <a:lnTo>
                                  <a:pt x="1366316" y="338931"/>
                                </a:lnTo>
                                <a:lnTo>
                                  <a:pt x="1366316" y="274637"/>
                                </a:lnTo>
                                <a:lnTo>
                                  <a:pt x="596622" y="274637"/>
                                </a:lnTo>
                                <a:lnTo>
                                  <a:pt x="596622" y="338931"/>
                                </a:lnTo>
                                <a:lnTo>
                                  <a:pt x="349717" y="338931"/>
                                </a:lnTo>
                                <a:lnTo>
                                  <a:pt x="349717" y="274637"/>
                                </a:lnTo>
                                <a:lnTo>
                                  <a:pt x="252860" y="274637"/>
                                </a:lnTo>
                                <a:close/>
                                <a:moveTo>
                                  <a:pt x="442207" y="0"/>
                                </a:moveTo>
                                <a:lnTo>
                                  <a:pt x="565660" y="0"/>
                                </a:lnTo>
                                <a:lnTo>
                                  <a:pt x="565660" y="116284"/>
                                </a:lnTo>
                                <a:lnTo>
                                  <a:pt x="1397278" y="116284"/>
                                </a:lnTo>
                                <a:lnTo>
                                  <a:pt x="1397278" y="215503"/>
                                </a:lnTo>
                                <a:lnTo>
                                  <a:pt x="1397278" y="307975"/>
                                </a:lnTo>
                                <a:lnTo>
                                  <a:pt x="1461188" y="307975"/>
                                </a:lnTo>
                                <a:lnTo>
                                  <a:pt x="1461188" y="0"/>
                                </a:lnTo>
                                <a:lnTo>
                                  <a:pt x="1551296" y="0"/>
                                </a:lnTo>
                                <a:lnTo>
                                  <a:pt x="1551296" y="116284"/>
                                </a:lnTo>
                                <a:lnTo>
                                  <a:pt x="1741040" y="116284"/>
                                </a:lnTo>
                                <a:lnTo>
                                  <a:pt x="1754140" y="116681"/>
                                </a:lnTo>
                                <a:lnTo>
                                  <a:pt x="1766446" y="117475"/>
                                </a:lnTo>
                                <a:lnTo>
                                  <a:pt x="1779148" y="119062"/>
                                </a:lnTo>
                                <a:lnTo>
                                  <a:pt x="1791851" y="121840"/>
                                </a:lnTo>
                                <a:lnTo>
                                  <a:pt x="1804156" y="124222"/>
                                </a:lnTo>
                                <a:lnTo>
                                  <a:pt x="1816065" y="127794"/>
                                </a:lnTo>
                                <a:lnTo>
                                  <a:pt x="1827973" y="131762"/>
                                </a:lnTo>
                                <a:lnTo>
                                  <a:pt x="1839088" y="136525"/>
                                </a:lnTo>
                                <a:lnTo>
                                  <a:pt x="1850600" y="141684"/>
                                </a:lnTo>
                                <a:lnTo>
                                  <a:pt x="1861318" y="147240"/>
                                </a:lnTo>
                                <a:lnTo>
                                  <a:pt x="1872035" y="152797"/>
                                </a:lnTo>
                                <a:lnTo>
                                  <a:pt x="1882356" y="159544"/>
                                </a:lnTo>
                                <a:lnTo>
                                  <a:pt x="1892280" y="167084"/>
                                </a:lnTo>
                                <a:lnTo>
                                  <a:pt x="1901807" y="174228"/>
                                </a:lnTo>
                                <a:lnTo>
                                  <a:pt x="1911334" y="182165"/>
                                </a:lnTo>
                                <a:lnTo>
                                  <a:pt x="1919670" y="190500"/>
                                </a:lnTo>
                                <a:lnTo>
                                  <a:pt x="1928006" y="199231"/>
                                </a:lnTo>
                                <a:lnTo>
                                  <a:pt x="1935945" y="208756"/>
                                </a:lnTo>
                                <a:lnTo>
                                  <a:pt x="1943884" y="218281"/>
                                </a:lnTo>
                                <a:lnTo>
                                  <a:pt x="1951029" y="228203"/>
                                </a:lnTo>
                                <a:lnTo>
                                  <a:pt x="1957380" y="238125"/>
                                </a:lnTo>
                                <a:lnTo>
                                  <a:pt x="1963732" y="249237"/>
                                </a:lnTo>
                                <a:lnTo>
                                  <a:pt x="1968892" y="259953"/>
                                </a:lnTo>
                                <a:lnTo>
                                  <a:pt x="1974052" y="271065"/>
                                </a:lnTo>
                                <a:lnTo>
                                  <a:pt x="1978816" y="282575"/>
                                </a:lnTo>
                                <a:lnTo>
                                  <a:pt x="1982389" y="294084"/>
                                </a:lnTo>
                                <a:lnTo>
                                  <a:pt x="1985961" y="306387"/>
                                </a:lnTo>
                                <a:lnTo>
                                  <a:pt x="1988740" y="318690"/>
                                </a:lnTo>
                                <a:lnTo>
                                  <a:pt x="1991122" y="330994"/>
                                </a:lnTo>
                                <a:lnTo>
                                  <a:pt x="1992709" y="344090"/>
                                </a:lnTo>
                                <a:lnTo>
                                  <a:pt x="1993503" y="356790"/>
                                </a:lnTo>
                                <a:lnTo>
                                  <a:pt x="1993900" y="369490"/>
                                </a:lnTo>
                                <a:lnTo>
                                  <a:pt x="1993900" y="1619647"/>
                                </a:lnTo>
                                <a:lnTo>
                                  <a:pt x="1993503" y="1632744"/>
                                </a:lnTo>
                                <a:lnTo>
                                  <a:pt x="1992709" y="1645841"/>
                                </a:lnTo>
                                <a:lnTo>
                                  <a:pt x="1991122" y="1658541"/>
                                </a:lnTo>
                                <a:lnTo>
                                  <a:pt x="1988740" y="1670844"/>
                                </a:lnTo>
                                <a:lnTo>
                                  <a:pt x="1985961" y="1682750"/>
                                </a:lnTo>
                                <a:lnTo>
                                  <a:pt x="1982389" y="1695053"/>
                                </a:lnTo>
                                <a:lnTo>
                                  <a:pt x="1978816" y="1706960"/>
                                </a:lnTo>
                                <a:lnTo>
                                  <a:pt x="1974052" y="1718469"/>
                                </a:lnTo>
                                <a:lnTo>
                                  <a:pt x="1968892" y="1729581"/>
                                </a:lnTo>
                                <a:lnTo>
                                  <a:pt x="1963732" y="1740694"/>
                                </a:lnTo>
                                <a:lnTo>
                                  <a:pt x="1957380" y="1751410"/>
                                </a:lnTo>
                                <a:lnTo>
                                  <a:pt x="1951029" y="1761331"/>
                                </a:lnTo>
                                <a:lnTo>
                                  <a:pt x="1943884" y="1771650"/>
                                </a:lnTo>
                                <a:lnTo>
                                  <a:pt x="1935945" y="1780778"/>
                                </a:lnTo>
                                <a:lnTo>
                                  <a:pt x="1928006" y="1789906"/>
                                </a:lnTo>
                                <a:lnTo>
                                  <a:pt x="1919670" y="1799035"/>
                                </a:lnTo>
                                <a:lnTo>
                                  <a:pt x="1911334" y="1807369"/>
                                </a:lnTo>
                                <a:lnTo>
                                  <a:pt x="1901807" y="1815306"/>
                                </a:lnTo>
                                <a:lnTo>
                                  <a:pt x="1892280" y="1822847"/>
                                </a:lnTo>
                                <a:lnTo>
                                  <a:pt x="1882356" y="1829594"/>
                                </a:lnTo>
                                <a:lnTo>
                                  <a:pt x="1872035" y="1836341"/>
                                </a:lnTo>
                                <a:lnTo>
                                  <a:pt x="1861318" y="1842294"/>
                                </a:lnTo>
                                <a:lnTo>
                                  <a:pt x="1850600" y="1848247"/>
                                </a:lnTo>
                                <a:lnTo>
                                  <a:pt x="1839088" y="1853406"/>
                                </a:lnTo>
                                <a:lnTo>
                                  <a:pt x="1827973" y="1857375"/>
                                </a:lnTo>
                                <a:lnTo>
                                  <a:pt x="1816065" y="1861741"/>
                                </a:lnTo>
                                <a:lnTo>
                                  <a:pt x="1804156" y="1864916"/>
                                </a:lnTo>
                                <a:lnTo>
                                  <a:pt x="1791851" y="1868091"/>
                                </a:lnTo>
                                <a:lnTo>
                                  <a:pt x="1779148" y="1870075"/>
                                </a:lnTo>
                                <a:lnTo>
                                  <a:pt x="1766446" y="1871663"/>
                                </a:lnTo>
                                <a:lnTo>
                                  <a:pt x="1754140" y="1872456"/>
                                </a:lnTo>
                                <a:lnTo>
                                  <a:pt x="1741040" y="1873250"/>
                                </a:lnTo>
                                <a:lnTo>
                                  <a:pt x="252860" y="1873250"/>
                                </a:lnTo>
                                <a:lnTo>
                                  <a:pt x="239760" y="1872456"/>
                                </a:lnTo>
                                <a:lnTo>
                                  <a:pt x="227058" y="1871663"/>
                                </a:lnTo>
                                <a:lnTo>
                                  <a:pt x="214355" y="1870075"/>
                                </a:lnTo>
                                <a:lnTo>
                                  <a:pt x="201653" y="1868091"/>
                                </a:lnTo>
                                <a:lnTo>
                                  <a:pt x="189744" y="1864916"/>
                                </a:lnTo>
                                <a:lnTo>
                                  <a:pt x="177835" y="1861741"/>
                                </a:lnTo>
                                <a:lnTo>
                                  <a:pt x="165927" y="1857375"/>
                                </a:lnTo>
                                <a:lnTo>
                                  <a:pt x="154018" y="1853406"/>
                                </a:lnTo>
                                <a:lnTo>
                                  <a:pt x="143300" y="1848247"/>
                                </a:lnTo>
                                <a:lnTo>
                                  <a:pt x="132186" y="1842294"/>
                                </a:lnTo>
                                <a:lnTo>
                                  <a:pt x="121865" y="1836341"/>
                                </a:lnTo>
                                <a:lnTo>
                                  <a:pt x="111147" y="1829594"/>
                                </a:lnTo>
                                <a:lnTo>
                                  <a:pt x="101620" y="1822847"/>
                                </a:lnTo>
                                <a:lnTo>
                                  <a:pt x="91696" y="1815306"/>
                                </a:lnTo>
                                <a:lnTo>
                                  <a:pt x="82566" y="1807369"/>
                                </a:lnTo>
                                <a:lnTo>
                                  <a:pt x="74230" y="1799035"/>
                                </a:lnTo>
                                <a:lnTo>
                                  <a:pt x="65497" y="1789906"/>
                                </a:lnTo>
                                <a:lnTo>
                                  <a:pt x="57558" y="1780778"/>
                                </a:lnTo>
                                <a:lnTo>
                                  <a:pt x="50016" y="1771650"/>
                                </a:lnTo>
                                <a:lnTo>
                                  <a:pt x="42871" y="1761331"/>
                                </a:lnTo>
                                <a:lnTo>
                                  <a:pt x="36520" y="1751410"/>
                                </a:lnTo>
                                <a:lnTo>
                                  <a:pt x="30168" y="1740694"/>
                                </a:lnTo>
                                <a:lnTo>
                                  <a:pt x="24611" y="1729581"/>
                                </a:lnTo>
                                <a:lnTo>
                                  <a:pt x="19848" y="1718469"/>
                                </a:lnTo>
                                <a:lnTo>
                                  <a:pt x="15084" y="1706960"/>
                                </a:lnTo>
                                <a:lnTo>
                                  <a:pt x="11115" y="1695053"/>
                                </a:lnTo>
                                <a:lnTo>
                                  <a:pt x="7939" y="1682750"/>
                                </a:lnTo>
                                <a:lnTo>
                                  <a:pt x="4763" y="1670844"/>
                                </a:lnTo>
                                <a:lnTo>
                                  <a:pt x="2779" y="1658541"/>
                                </a:lnTo>
                                <a:lnTo>
                                  <a:pt x="1191" y="1645841"/>
                                </a:lnTo>
                                <a:lnTo>
                                  <a:pt x="0" y="1632744"/>
                                </a:lnTo>
                                <a:lnTo>
                                  <a:pt x="0" y="1619647"/>
                                </a:lnTo>
                                <a:lnTo>
                                  <a:pt x="0" y="369490"/>
                                </a:lnTo>
                                <a:lnTo>
                                  <a:pt x="0" y="356790"/>
                                </a:lnTo>
                                <a:lnTo>
                                  <a:pt x="1191" y="344090"/>
                                </a:lnTo>
                                <a:lnTo>
                                  <a:pt x="2779" y="330994"/>
                                </a:lnTo>
                                <a:lnTo>
                                  <a:pt x="4763" y="318690"/>
                                </a:lnTo>
                                <a:lnTo>
                                  <a:pt x="7939" y="306387"/>
                                </a:lnTo>
                                <a:lnTo>
                                  <a:pt x="11115" y="294084"/>
                                </a:lnTo>
                                <a:lnTo>
                                  <a:pt x="15084" y="282575"/>
                                </a:lnTo>
                                <a:lnTo>
                                  <a:pt x="19848" y="271065"/>
                                </a:lnTo>
                                <a:lnTo>
                                  <a:pt x="24611" y="259953"/>
                                </a:lnTo>
                                <a:lnTo>
                                  <a:pt x="30168" y="249237"/>
                                </a:lnTo>
                                <a:lnTo>
                                  <a:pt x="36520" y="238125"/>
                                </a:lnTo>
                                <a:lnTo>
                                  <a:pt x="42871" y="228203"/>
                                </a:lnTo>
                                <a:lnTo>
                                  <a:pt x="50016" y="218281"/>
                                </a:lnTo>
                                <a:lnTo>
                                  <a:pt x="57558" y="208756"/>
                                </a:lnTo>
                                <a:lnTo>
                                  <a:pt x="65497" y="199231"/>
                                </a:lnTo>
                                <a:lnTo>
                                  <a:pt x="74230" y="190500"/>
                                </a:lnTo>
                                <a:lnTo>
                                  <a:pt x="82566" y="182165"/>
                                </a:lnTo>
                                <a:lnTo>
                                  <a:pt x="91696" y="174228"/>
                                </a:lnTo>
                                <a:lnTo>
                                  <a:pt x="101620" y="167084"/>
                                </a:lnTo>
                                <a:lnTo>
                                  <a:pt x="111147" y="159544"/>
                                </a:lnTo>
                                <a:lnTo>
                                  <a:pt x="121865" y="152797"/>
                                </a:lnTo>
                                <a:lnTo>
                                  <a:pt x="132186" y="147240"/>
                                </a:lnTo>
                                <a:lnTo>
                                  <a:pt x="143300" y="141684"/>
                                </a:lnTo>
                                <a:lnTo>
                                  <a:pt x="154018" y="136525"/>
                                </a:lnTo>
                                <a:lnTo>
                                  <a:pt x="165927" y="131762"/>
                                </a:lnTo>
                                <a:lnTo>
                                  <a:pt x="177835" y="127794"/>
                                </a:lnTo>
                                <a:lnTo>
                                  <a:pt x="189744" y="124222"/>
                                </a:lnTo>
                                <a:lnTo>
                                  <a:pt x="201653" y="121840"/>
                                </a:lnTo>
                                <a:lnTo>
                                  <a:pt x="214355" y="119062"/>
                                </a:lnTo>
                                <a:lnTo>
                                  <a:pt x="227058" y="117475"/>
                                </a:lnTo>
                                <a:lnTo>
                                  <a:pt x="239760" y="116681"/>
                                </a:lnTo>
                                <a:lnTo>
                                  <a:pt x="252860" y="116284"/>
                                </a:lnTo>
                                <a:lnTo>
                                  <a:pt x="380679" y="116284"/>
                                </a:lnTo>
                                <a:lnTo>
                                  <a:pt x="380679" y="215503"/>
                                </a:lnTo>
                                <a:lnTo>
                                  <a:pt x="380679" y="307975"/>
                                </a:lnTo>
                                <a:lnTo>
                                  <a:pt x="442207" y="307975"/>
                                </a:lnTo>
                                <a:lnTo>
                                  <a:pt x="442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24" name="文本框 78"/>
                        <wps:cNvSpPr txBox="1"/>
                        <wps:spPr>
                          <a:xfrm>
                            <a:off x="656205" y="4425944"/>
                            <a:ext cx="1527810" cy="1869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70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/>
                                  <w:kern w:val="24"/>
                                  <w:sz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生日：1991.07.07</w:t>
                              </w:r>
                            </w:p>
                            <w:p>
                              <w:pPr>
                                <w:spacing w:line="700" w:lineRule="exac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/>
                                  <w:kern w:val="24"/>
                                  <w:sz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现居：湖北 · 武汉    </w:t>
                              </w:r>
                            </w:p>
                            <w:p>
                              <w:pPr>
                                <w:spacing w:line="700" w:lineRule="exac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/>
                                  <w:kern w:val="24"/>
                                  <w:sz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86 152 0000 0000  </w:t>
                              </w:r>
                            </w:p>
                            <w:p>
                              <w:pPr>
                                <w:spacing w:line="700" w:lineRule="exac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/>
                                  <w:kern w:val="24"/>
                                  <w:sz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docerwps@qq.com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25" name="组合 25"/>
                        <wpg:cNvGrpSpPr/>
                        <wpg:grpSpPr>
                          <a:xfrm>
                            <a:off x="2605874" y="1063292"/>
                            <a:ext cx="4506963" cy="1057770"/>
                            <a:chOff x="2605810" y="1063292"/>
                            <a:chExt cx="6727927" cy="1057770"/>
                          </a:xfrm>
                        </wpg:grpSpPr>
                        <wpg:grpSp>
                          <wpg:cNvPr id="26" name="组合 26"/>
                          <wpg:cNvGrpSpPr/>
                          <wpg:grpSpPr>
                            <a:xfrm>
                              <a:off x="2605810" y="1063292"/>
                              <a:ext cx="6727927" cy="1032845"/>
                              <a:chOff x="2605810" y="1063292"/>
                              <a:chExt cx="6727927" cy="1032845"/>
                            </a:xfrm>
                          </wpg:grpSpPr>
                          <wps:wsp>
                            <wps:cNvPr id="27" name="文本框 1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05810" y="1063292"/>
                                <a:ext cx="3184057" cy="3295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60" w:lineRule="exact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等线" w:hAnsi="等线" w:cs="Times New Roman"/>
                                      <w:color w:val="262626" w:themeColor="text1" w:themeTint="D9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报考院校：</w:t>
                                  </w:r>
                                  <w:r>
                                    <w:rPr>
                                      <w:rFonts w:hint="eastAsia" w:ascii="等线" w:hAnsi="等线"/>
                                      <w:color w:val="3B424B"/>
                                      <w:kern w:val="24"/>
                                      <w:szCs w:val="21"/>
                                    </w:rPr>
                                    <w:t xml:space="preserve">湖畔大学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8" name="文本框 1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60745" y="1063292"/>
                                <a:ext cx="3072202" cy="3295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60" w:lineRule="exact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等线" w:hAnsi="等线" w:cs="Times New Roman"/>
                                      <w:color w:val="262626" w:themeColor="text1" w:themeTint="D9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报考专业：工程专业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29" name="组合 29"/>
                            <wpg:cNvGrpSpPr/>
                            <wpg:grpSpPr>
                              <a:xfrm>
                                <a:off x="2671856" y="1482398"/>
                                <a:ext cx="6661881" cy="613739"/>
                                <a:chOff x="2671856" y="1482398"/>
                                <a:chExt cx="6591253" cy="700731"/>
                              </a:xfrm>
                            </wpg:grpSpPr>
                            <wps:wsp>
                              <wps:cNvPr id="30" name="矩形 30"/>
                              <wps:cNvSpPr/>
                              <wps:spPr>
                                <a:xfrm>
                                  <a:off x="2671856" y="1482398"/>
                                  <a:ext cx="6591253" cy="7007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3652000" y="1832764"/>
                                  <a:ext cx="5611109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5967483" y="1482398"/>
                                  <a:ext cx="0" cy="70073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33" name="矩形 33"/>
                              <wps:cNvSpPr/>
                              <wps:spPr>
                                <a:xfrm>
                                  <a:off x="3652000" y="1482398"/>
                                  <a:ext cx="1098000" cy="7007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4" name="矩形 34"/>
                              <wps:cNvSpPr/>
                              <wps:spPr>
                                <a:xfrm>
                                  <a:off x="7066296" y="1482398"/>
                                  <a:ext cx="1098000" cy="7007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</wpg:grpSp>
                        <wpg:grpSp>
                          <wpg:cNvPr id="35" name="组合 35"/>
                          <wpg:cNvGrpSpPr/>
                          <wpg:grpSpPr>
                            <a:xfrm>
                              <a:off x="2615549" y="1477295"/>
                              <a:ext cx="6660710" cy="492183"/>
                              <a:chOff x="2615549" y="1477295"/>
                              <a:chExt cx="6660710" cy="492183"/>
                            </a:xfrm>
                          </wpg:grpSpPr>
                          <wps:wsp>
                            <wps:cNvPr id="36" name="文本框 1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15549" y="1639914"/>
                                <a:ext cx="1102428" cy="3295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等线" w:hAnsi="等线" w:cs="Times New Roman"/>
                                      <w:color w:val="414141"/>
                                      <w:szCs w:val="21"/>
                                    </w:rPr>
                                    <w:t>初试成绩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7" name="文本框 1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21815" y="1477295"/>
                                <a:ext cx="990573" cy="3295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等线" w:hAnsi="等线" w:cs="Times New Roman"/>
                                      <w:color w:val="414141"/>
                                      <w:szCs w:val="21"/>
                                    </w:rPr>
                                    <w:t>数学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1" name="文本框 1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91903" y="1477295"/>
                                <a:ext cx="990573" cy="3295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等线" w:hAnsi="等线" w:cs="Times New Roman"/>
                                      <w:color w:val="414141"/>
                                      <w:szCs w:val="21"/>
                                    </w:rPr>
                                    <w:t>外语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2" name="文本框 1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05055" y="1477295"/>
                                <a:ext cx="1104324" cy="3295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等线" w:hAnsi="等线" w:cs="Times New Roman"/>
                                      <w:color w:val="414141"/>
                                      <w:szCs w:val="21"/>
                                    </w:rPr>
                                    <w:t>思政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3" name="文本框 1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72526" y="1477295"/>
                                <a:ext cx="990573" cy="3295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等线" w:hAnsi="等线" w:cs="Times New Roman"/>
                                      <w:color w:val="414141"/>
                                      <w:szCs w:val="21"/>
                                    </w:rPr>
                                    <w:t>专业课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4" name="文本框 15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85686" y="1477295"/>
                                <a:ext cx="990573" cy="3295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等线" w:hAnsi="等线" w:cs="Times New Roman"/>
                                      <w:color w:val="414141"/>
                                      <w:szCs w:val="21"/>
                                    </w:rPr>
                                    <w:t>总分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45" name="组合 45"/>
                          <wpg:cNvGrpSpPr/>
                          <wpg:grpSpPr>
                            <a:xfrm>
                              <a:off x="3721814" y="1791498"/>
                              <a:ext cx="5554445" cy="329564"/>
                              <a:chOff x="3721814" y="1791498"/>
                              <a:chExt cx="5554445" cy="329564"/>
                            </a:xfrm>
                          </wpg:grpSpPr>
                          <wps:wsp>
                            <wps:cNvPr id="46" name="文本框 1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21814" y="1791498"/>
                                <a:ext cx="990573" cy="3295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等线" w:hAnsi="等线" w:cs="Times New Roman"/>
                                      <w:color w:val="414141"/>
                                      <w:szCs w:val="21"/>
                                    </w:rPr>
                                    <w:t>70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7" name="文本框 1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91904" y="1791498"/>
                                <a:ext cx="990573" cy="3295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等线" w:hAnsi="等线" w:cs="Times New Roman"/>
                                      <w:color w:val="414141"/>
                                      <w:szCs w:val="21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8" name="文本框 1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61990" y="1791498"/>
                                <a:ext cx="990573" cy="3295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等线" w:hAnsi="等线" w:cs="Times New Roman"/>
                                      <w:color w:val="414141"/>
                                      <w:szCs w:val="21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9" name="文本框 1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72527" y="1791498"/>
                                <a:ext cx="990573" cy="3295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等线" w:hAnsi="等线" w:cs="Times New Roman"/>
                                      <w:color w:val="414141"/>
                                      <w:szCs w:val="21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50" name="文本框 1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85686" y="1791498"/>
                                <a:ext cx="990573" cy="3295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60" w:lineRule="exact"/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等线" w:hAnsi="等线" w:cs="Times New Roman"/>
                                      <w:color w:val="414141"/>
                                      <w:szCs w:val="21"/>
                                    </w:rPr>
                                    <w:t>320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51" name="直接连接符 51"/>
                        <wps:cNvCnPr/>
                        <wps:spPr>
                          <a:xfrm>
                            <a:off x="2648860" y="4493355"/>
                            <a:ext cx="442112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9C9C9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/>
                        <wps:spPr>
                          <a:xfrm>
                            <a:off x="2648860" y="6378441"/>
                            <a:ext cx="445271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9C9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2648860" y="9014961"/>
                            <a:ext cx="445271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9C9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841.9pt;width:569.5pt;z-index:251661312;mso-width-relative:page;mso-height-relative:page;" coordsize="7232651,10691813" o:gfxdata="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">
                <o:lock v:ext="edit" aspectratio="f"/>
                <v:shape id="同侧圆角矩形 4" o:spid="_x0000_s1026" style="position:absolute;left:192645;top:0;height:10691813;width:2105891;v-text-anchor:middle;" fillcolor="#F2F2F2 [3052]" filled="t" stroked="f" coordsize="2105891,10691813" o:gfxdata="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99iLbsAAADa&#10;AAAADwAAAAAAAAABACAAAAAiAAAAZHJzL2Rvd25yZXYueG1sUEsBAhQAFAAAAAgAh07iQDMvBZ47&#10;AAAAOQAAABAAAAAAAAAAAQAgAAAACgEAAGRycy9zaGFwZXhtbC54bWxQSwUGAAAAAAYABgBbAQAA&#10;tAMAAAAA&#10;" path="m0,0l2105891,0,2105891,0,2105891,10691813,2105891,10691813,0,10691813,0,10691813,0,0,0,0xe">
                  <v:path o:connectlocs="2105891,5345906;1052945,10691813;0,5345906;1052945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10691813;width:198533;v-text-anchor:middle;" fillcolor="#262626 [2749]" filled="t" stroked="f" coordsize="21600,21600" o:gfxdata="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B8DDL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564766;top:452452;height:9743440;width:4667885;" filled="f" stroked="f" coordsize="21600,21600" o:gfxdata="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coDi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80" w:lineRule="exact"/>
                          <w:ind w:left="720"/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6"/>
                            <w:szCs w:val="26"/>
                          </w:rPr>
                          <w:t>考试成绩</w:t>
                        </w:r>
                      </w:p>
                      <w:p>
                        <w:pPr>
                          <w:spacing w:line="380" w:lineRule="exact"/>
                          <w:ind w:left="720"/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spacing w:line="380" w:lineRule="exact"/>
                          <w:ind w:left="720"/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spacing w:line="380" w:lineRule="exact"/>
                          <w:ind w:left="720"/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spacing w:line="380" w:lineRule="exact"/>
                          <w:ind w:left="720"/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spacing w:line="380" w:lineRule="exact"/>
                          <w:ind w:left="720"/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spacing w:line="380" w:lineRule="exact"/>
                          <w:ind w:left="720"/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spacing w:line="380" w:lineRule="exact"/>
                          <w:ind w:left="720"/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spacing w:line="380" w:lineRule="exact"/>
                          <w:ind w:left="720"/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spacing w:line="380" w:lineRule="exact"/>
                          <w:ind w:left="720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6"/>
                            <w:szCs w:val="26"/>
                          </w:rPr>
                          <w:t>教育背景</w:t>
                        </w:r>
                      </w:p>
                      <w:p>
                        <w:pPr>
                          <w:spacing w:line="38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2"/>
                          </w:rPr>
                          <w:t xml:space="preserve">    </w:t>
                        </w:r>
                      </w:p>
                      <w:p>
                        <w:pPr>
                          <w:spacing w:line="380" w:lineRule="exact"/>
                          <w:jc w:val="lef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2"/>
                          </w:rPr>
                          <w:t xml:space="preserve">湖北工业大学 / 财务管理 / 本科     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F5597"/>
                            <w:kern w:val="24"/>
                            <w:sz w:val="22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545454"/>
                            <w:kern w:val="24"/>
                            <w:sz w:val="22"/>
                          </w:rPr>
                          <w:t xml:space="preserve">2015.09-2019.07                              </w:t>
                        </w:r>
                      </w:p>
                      <w:p>
                        <w:pPr>
                          <w:spacing w:line="380" w:lineRule="exact"/>
                          <w:rPr>
                            <w:rFonts w:ascii="微软雅黑" w:hAnsi="微软雅黑" w:eastAsia="微软雅黑" w:cs="Times New Roman"/>
                            <w:color w:val="545454"/>
                            <w:kern w:val="24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545454"/>
                            <w:kern w:val="24"/>
                            <w:sz w:val="22"/>
                          </w:rPr>
                          <w:t>在校成绩：GPA：3.7/4.0 (专业前10%)</w:t>
                        </w:r>
                      </w:p>
                      <w:p>
                        <w:pPr>
                          <w:spacing w:line="380" w:lineRule="exact"/>
                        </w:pPr>
                      </w:p>
                      <w:p>
                        <w:pPr>
                          <w:spacing w:line="38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545454"/>
                            <w:kern w:val="24"/>
                            <w:sz w:val="22"/>
                          </w:rPr>
                          <w:t>语言证书：   大学英语六级证书，普通话二甲资格证</w:t>
                        </w:r>
                      </w:p>
                      <w:p>
                        <w:pPr>
                          <w:spacing w:line="380" w:lineRule="exact"/>
                          <w:rPr>
                            <w:rFonts w:ascii="微软雅黑" w:hAnsi="微软雅黑" w:eastAsia="微软雅黑" w:cs="Times New Roman"/>
                            <w:color w:val="545454"/>
                            <w:kern w:val="24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545454"/>
                            <w:kern w:val="24"/>
                            <w:sz w:val="22"/>
                          </w:rPr>
                          <w:t>荣誉证书：   国家级一、三等奖学金、优秀党员干部、学联优秀干部</w:t>
                        </w:r>
                      </w:p>
                      <w:p>
                        <w:pPr>
                          <w:spacing w:line="380" w:lineRule="exact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spacing w:line="38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545454"/>
                            <w:kern w:val="24"/>
                            <w:sz w:val="22"/>
                          </w:rPr>
                          <w:t>核心课程：</w:t>
                        </w:r>
                      </w:p>
                      <w:p>
                        <w:pPr>
                          <w:spacing w:line="38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545454"/>
                            <w:kern w:val="24"/>
                            <w:sz w:val="22"/>
                          </w:rPr>
                          <w:t>管理学，微观经济学，宏观经济学，统计学，信息系统，会计学，财务管理，公司理财，经济法，人力资源管理，市场营销概论，电子商务与物流配送，供应链财务实例分析等相关专业课程</w:t>
                        </w:r>
                      </w:p>
                      <w:p>
                        <w:pPr>
                          <w:spacing w:line="38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3E3E3E"/>
                            <w:kern w:val="24"/>
                            <w:sz w:val="22"/>
                          </w:rPr>
                          <w:t xml:space="preserve"> </w:t>
                        </w:r>
                      </w:p>
                      <w:p>
                        <w:pPr>
                          <w:spacing w:line="38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3E3E3E"/>
                            <w:kern w:val="24"/>
                            <w:sz w:val="22"/>
                          </w:rPr>
                          <w:t xml:space="preserve">     </w:t>
                        </w:r>
                      </w:p>
                      <w:p>
                        <w:pPr>
                          <w:spacing w:line="380" w:lineRule="exact"/>
                          <w:ind w:left="720"/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6"/>
                            <w:szCs w:val="26"/>
                          </w:rPr>
                          <w:t>毕业论文 / 设计</w:t>
                        </w:r>
                      </w:p>
                      <w:p>
                        <w:pPr>
                          <w:spacing w:line="380" w:lineRule="exact"/>
                          <w:ind w:left="720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spacing w:line="38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2"/>
                          </w:rPr>
                          <w:t>毕业论文：互联网+工程—互联网制造企业经营模式研究</w:t>
                        </w:r>
                      </w:p>
                      <w:p>
                        <w:pPr>
                          <w:spacing w:line="38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545454"/>
                            <w:kern w:val="24"/>
                            <w:sz w:val="22"/>
                          </w:rPr>
                          <w:t>论文概述：</w:t>
                        </w:r>
                      </w:p>
                      <w:p>
                        <w:pPr>
                          <w:spacing w:line="38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545454"/>
                            <w:kern w:val="24"/>
                            <w:sz w:val="22"/>
                          </w:rPr>
                          <w:t>负责中国第一家完全互联网制造企业的年报财务分析，并在全球范围内找到3加可比公司（英国、以色列）从而找到互联网制造企业财务方面的指标特点，对重要运营数据进行比对，以此反应经营情况和业务亮点。</w:t>
                        </w:r>
                      </w:p>
                      <w:p>
                        <w:pPr>
                          <w:spacing w:line="380" w:lineRule="exact"/>
                          <w:rPr>
                            <w:rFonts w:hint="eastAsia" w:ascii="微软雅黑" w:hAnsi="微软雅黑" w:eastAsia="微软雅黑" w:cs="Times New Roman"/>
                            <w:color w:val="545454"/>
                            <w:kern w:val="24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545454"/>
                            <w:kern w:val="24"/>
                            <w:sz w:val="22"/>
                          </w:rPr>
                          <w:t>综合中国政策、市场情况，对互联网制造业的经营模式进行可行性分析与前景展望，生成30页详细行业报告并获得导师好评。</w:t>
                        </w:r>
                      </w:p>
                      <w:p>
                        <w:pPr>
                          <w:spacing w:line="380" w:lineRule="exact"/>
                          <w:ind w:left="1440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3E3E3E"/>
                            <w:kern w:val="24"/>
                            <w:sz w:val="22"/>
                          </w:rPr>
                          <w:t xml:space="preserve">    </w:t>
                        </w:r>
                      </w:p>
                      <w:p>
                        <w:pPr>
                          <w:spacing w:line="380" w:lineRule="exact"/>
                          <w:ind w:left="1440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3E3E3E"/>
                            <w:kern w:val="24"/>
                            <w:sz w:val="22"/>
                          </w:rPr>
                          <w:t xml:space="preserve">   </w:t>
                        </w:r>
                      </w:p>
                      <w:p>
                        <w:pPr>
                          <w:spacing w:line="380" w:lineRule="exact"/>
                          <w:ind w:left="720"/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6"/>
                            <w:szCs w:val="26"/>
                          </w:rPr>
                          <w:t>校内经历</w:t>
                        </w:r>
                      </w:p>
                      <w:p>
                        <w:pPr>
                          <w:spacing w:line="380" w:lineRule="exact"/>
                          <w:ind w:left="720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spacing w:line="380" w:lineRule="exact"/>
                          <w:jc w:val="lef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2"/>
                          </w:rPr>
                          <w:t xml:space="preserve">珠海稻壳儿大学学生会体育部                       </w:t>
                        </w:r>
                        <w:r>
                          <w:rPr>
                            <w:rFonts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2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2"/>
                          </w:rPr>
                          <w:t>岗位：部长</w:t>
                        </w:r>
                      </w:p>
                      <w:p>
                        <w:pPr>
                          <w:spacing w:line="38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545454"/>
                            <w:kern w:val="24"/>
                            <w:sz w:val="22"/>
                          </w:rPr>
                          <w:t>计划学联纳新选拔，并组织筹备校区三人篮球赛， 提升学联知名度；通过纳新学联成员超过30名，保证了学联人才储备。三人篮球赛也已经成功举办两届，每届球赛有1万人民币以上的稳定赞助。</w:t>
                        </w:r>
                      </w:p>
                    </w:txbxContent>
                  </v:textbox>
                </v:rect>
                <v:rect id="圆角矩形 82" o:spid="_x0000_s1026" o:spt="1" style="position:absolute;left:2650214;top:2642619;height:250342;width:274784;v-text-anchor:middle;" fillcolor="#262626 [2749]" filled="t" stroked="f" coordsize="21600,21600" o:gfxdata="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gTjg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圆角矩形 82" o:spid="_x0000_s1026" o:spt="1" style="position:absolute;left:2650214;top:6040450;height:250342;width:274784;v-text-anchor:middle;" fillcolor="#262626 [2749]" filled="t" stroked="f" coordsize="21600,21600" o:gfxdata="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NnXu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圆角矩形 82" o:spid="_x0000_s1026" o:spt="1" style="position:absolute;left:2650214;top:8688610;height:250342;width:274784;v-text-anchor:middle;" fillcolor="#262626 [2749]" filled="t" stroked="f" coordsize="21600,21600" o:gfxdata="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VIJC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圆角矩形 82" o:spid="_x0000_s1026" o:spt="1" style="position:absolute;left:2650214;top:490773;height:250342;width:274784;v-text-anchor:middle;" fillcolor="#262626 [2749]" filled="t" stroked="f" coordsize="21600,21600" o:gfxdata="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h6skr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2648860;top:2987541;height:0;width:4452717;" filled="f" stroked="t" coordsize="21600,21600" o:gfxdata="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BOiq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C9C9C9 [3204]" miterlimit="8" joinstyle="miter"/>
                  <v:imagedata o:title=""/>
                  <o:lock v:ext="edit" aspectratio="f"/>
                </v:line>
                <v:line id="_x0000_s1026" o:spid="_x0000_s1026" o:spt="20" style="position:absolute;left:2648860;top:838230;height:0;width:4452717;" filled="f" stroked="t" coordsize="21600,21600" o:gfxdata="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18HM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C9C9C9 [3204]" miterlimit="8" joinstyle="miter"/>
                  <v:imagedata o:title=""/>
                  <o:lock v:ext="edit" aspectratio="f"/>
                </v:line>
                <v:line id="_x0000_s1026" o:spid="_x0000_s1026" o:spt="20" style="position:absolute;left:2648860;top:3746595;height:0;width:4421120;" filled="f" stroked="t" coordsize="21600,21600" o:gfxdata="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3Z1Ay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pt" color="#C9C9C9 [3204]" miterlimit="8" joinstyle="miter" dashstyle="dash"/>
                  <v:imagedata o:title=""/>
                  <o:lock v:ext="edit" aspectratio="f"/>
                </v:line>
                <v:shape id="Freeform 142" o:spid="_x0000_s1026" o:spt="100" style="position:absolute;left:2701484;top:2705102;height:125376;width:179436;" fillcolor="#FFFFFF" filled="t" stroked="f" coordsize="263,184" o:gfxdata="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Uz2t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  <v:shape id="KSO_Shape" o:spid="_x0000_s1026" o:spt="100" style="position:absolute;left:2722393;top:539453;height:158126;width:124918;v-text-anchor:middle;" fillcolor="#FFFFFF" filled="t" stroked="f" coordsize="1679575,2125662" o:gfxdata="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f8j3LsAAADb&#10;AAAADwAAAAAAAAABACAAAAAiAAAAZHJzL2Rvd25yZXYueG1sUEsBAhQAFAAAAAgAh07iQDMvBZ47&#10;AAAAOQAAABAAAAAAAAAAAQAgAAAACgEAAGRycy9zaGFwZXhtbC54bWxQSwUGAAAAAAYABgBbAQAA&#10;tAM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o:connectlocs="37818,69444;47997,74712;47447,77801;46812,81503;48039,85438;68694,124956;65901,84613;66684,80593;65837,77293;68207,74374;77985,68979;86937,69466;93518,75960;99190,83238;103930,91319;107613,100352;110237,110359;111697,121423;107084,129610;92418,135893;77032,139934;61160,141668;44357,140907;27744,137458;11851,131429;0,124702;1142,112961;3513,102404;7026,92927;11597,84486;17163,77018;23638,70396;31807,64007;61868,381;68956,2308;75367,5697;80847,10335;85185,16012;88253,22578;89840,29842;89650,38230;87195,46617;82773,53945;76658,59855;68068,64514;62270,66039;56007,66463;49003,65552;42571,63244;36795,59728;31569,54793;27294,48439;24586,41174;23592,33231;24438,25712;26892,18850;30701,12729;35694,7582;41704,3642;48538,1037;55944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703413;top:8726997;height:170240;width:170498;v-text-anchor:middle;" fillcolor="#FFFFFF [3212]" filled="t" stroked="f" coordsize="7804,7804" o:gfxdata="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TFI68AAAA&#10;2wAAAA8AAAAAAAAAAQAgAAAAIgAAAGRycy9kb3ducmV2LnhtbFBLAQIUABQAAAAIAIdO4kAzLwWe&#10;OwAAADkAAAAQAAAAAAAAAAEAIAAAAAsBAABkcnMvc2hhcGV4bWwueG1sUEsFBgAAAAAGAAYAWwEA&#10;ALUDAAAAAA==&#10;" path="m7173,3038l6894,3038c6824,3038,6714,2953,6667,2831c6650,2789,6632,2746,6614,2704c6561,2585,6579,2447,6629,2398l6826,2200c7072,1954,7072,1554,6826,1308l6496,978c6377,859,6218,793,6050,793c5882,793,5723,859,5604,978l5406,1176c5378,1204,5319,1222,5254,1222c5201,1222,5147,1211,5100,1190c5058,1172,5015,1154,4973,1137c4851,1090,4766,980,4766,910l4766,631c4766,283,4483,0,4136,0l3668,0c3321,0,3038,283,3038,631l3038,910c3038,980,2953,1090,2831,1137c2789,1154,2746,1172,2704,1190c2657,1211,2603,1222,2550,1222c2485,1222,2426,1204,2398,1175l2200,978c2081,859,1922,793,1754,793c1585,793,1427,859,1308,978l978,1308c732,1554,732,1954,978,2200l1175,2398c1225,2447,1243,2585,1190,2704c1172,2746,1154,2789,1137,2831c1090,2953,980,3038,910,3038l631,3038c283,3038,0,3321,0,3668l0,4136c0,4483,283,4766,631,4766l910,4766c980,4766,1090,4851,1137,4972c1154,5015,1172,5058,1190,5100c1243,5219,1225,5357,1175,5406l978,5604c732,5850,732,6250,978,6496l1308,6826c1427,6945,1586,7011,1754,7011c1922,7011,2081,6945,2200,6826l2398,6628c2427,6599,2484,6582,2550,6582c2602,6582,2657,6593,2704,6614c2745,6632,2788,6650,2831,6667c2953,6714,3038,6824,3038,6894l3038,7173c3038,7521,3321,7804,3668,7804l4136,7804c4483,7804,4766,7521,4766,7173l4766,6894c4766,6824,4851,6714,4972,6667c5015,6650,5058,6632,5100,6614c5146,6593,5201,6582,5254,6582c5319,6582,5377,6600,5406,6629l5604,6826c5723,6945,5882,7011,6050,7011c6068,7011,6087,7010,6105,7009c6335,6989,6538,6785,6647,6675l6661,6661,6826,6496c7072,6250,7072,5850,6826,5604l6629,5406c6579,5357,6561,5219,6614,5100c6632,5058,6650,5015,6667,4972c6714,4851,6824,4766,6894,4766l7173,4766c7521,4766,7804,4483,7804,4135l7804,3668c7804,3321,7521,3038,7173,3038xm5608,3902c5608,4843,4843,5608,3902,5608c2961,5608,2196,4843,2196,3902c2196,2961,2961,2196,3902,2196c4843,2196,5608,2961,5608,3902xe">
                  <v:path o:connectlocs="150616,66272;144499,58986;149131,47991;141921,21334;122433,21334;114786,26657;108647,24803;104125,13764;80136,0;66372,19851;59075,25959;52390,25631;38320,17298;21366,28533;25670,52311;24840,61756;13785,66272;0,90224;19881,103967;25998,111253;21366,122248;28576,148905;48064,148905;55711,143582;61850,145436;66372,156475;90361,170240;104125,150388;111422,144280;118107,144608;132177,152941;145220,145611;149131,141706;144827,117928;145657,108461;156712,103967;170498,80015;122520,85120;47977,85120;122520,85120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ortfolio-filled-tool_58910" o:spid="_x0000_s1026" o:spt="100" style="position:absolute;left:2716678;top:6091863;height:139312;width:148508;" fillcolor="#FFFFFF [3212]" filled="t" stroked="f" coordsize="594286,557490" o:gfxdata="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Xfe/K2AAAA2wAAAA8A&#10;AAAAAAAAAQAgAAAAIgAAAGRycy9kb3ducmV2LnhtbFBLAQIUABQAAAAIAIdO4kAzLwWeOwAAADkA&#10;AAAQAAAAAAAAAAEAIAAAAAUBAABkcnMvc2hhcGV4bWwueG1sUEsFBgAAAAAGAAYAWwEAAK8DAAAA&#10;AA==&#10;" path="m248517,276228l345769,276228c348995,276228,351300,278528,351300,281748l351300,333268c351300,336028,348995,338788,345769,338788l248517,338788c245291,338788,242986,336028,242986,333268l242986,281748c242986,278528,245291,276228,248517,276228xm6916,269268l198249,269268c201937,269268,204704,272031,204704,275714l204704,358589c204704,365956,210697,371941,218074,371941l376212,371941c383589,371941,389582,365956,389582,358589l389582,275714c389582,272031,392810,269268,396498,269268l587831,269268c591520,269268,594286,272031,594286,275714l594286,550584c594286,554267,591520,557490,587831,557490l6916,557490c3227,557490,0,554267,0,550584l0,275714c0,272031,3227,269268,6916,269268xm232366,40505l232366,69963,361920,69963,361920,40505xm212541,0l382206,0c393271,0,402031,9206,402031,20253l402031,69963,587831,69963c591520,69963,594286,72725,594286,76407l594286,230603c594286,234285,591520,237507,587831,237507l6916,237507c3227,237507,0,234285,0,230603l0,76407c0,72725,3227,69963,6916,69963l192255,69963,192255,20253c192255,9206,201015,0,212541,0xe">
                  <v:path o:connectlocs="62102,69027;86405,69027;87787,70406;87787,83280;86405,84660;62102,84660;60720,83280;60720,70406;62102,69027;1728,67287;49541,67287;51154,68898;51154,89608;54495,92944;94012,92944;97353,89608;97353,68898;99082,67287;146894,67287;148508,68898;148508,137586;146894,139312;1728,139312;0,137586;0,68898;1728,67287;58066,10121;58066,17483;90441,17483;90441,10121;53112,0;95510,0;100464,5061;100464,17483;146894,17483;148508,19093;148508,57625;146894,59350;1728,59350;0,57625;0,19093;1728,17483;48043,17483;48043,5061;53112,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71" o:spid="_x0000_s1026" o:spt="202" type="#_x0000_t202" style="position:absolute;left:494715;top:2838952;height:751840;width:1501775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620" w:lineRule="exact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262626"/>
                            <w:kern w:val="24"/>
                            <w:sz w:val="40"/>
                            <w:szCs w:val="40"/>
                          </w:rPr>
                          <w:t xml:space="preserve">逗西甘     </w:t>
                        </w:r>
                      </w:p>
                      <w:p>
                        <w:pPr>
                          <w:spacing w:line="420" w:lineRule="exact"/>
                          <w:jc w:val="distribute"/>
                        </w:pPr>
                        <w:r>
                          <w:rPr>
                            <w:rFonts w:hint="eastAsia" w:eastAsia="华文细黑"/>
                            <w:color w:val="262626"/>
                            <w:kern w:val="24"/>
                          </w:rPr>
                          <w:t>LU XIAO SHENG</w:t>
                        </w:r>
                      </w:p>
                    </w:txbxContent>
                  </v:textbox>
                </v:shape>
                <v:shape id="文本框 72" o:spid="_x0000_s1026" o:spt="202" type="#_x0000_t202" style="position:absolute;left:425996;top:3970351;height:317500;width:1615440;" filled="f" stroked="t" coordsize="21600,21600" o:gfxdata="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K05N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262626" joinstyle="round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36" w:lineRule="exact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262626"/>
                            <w:spacing w:val="60"/>
                            <w:kern w:val="24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  <v:shape id="KSO_Shape" o:spid="_x0000_s1026" o:spt="100" style="position:absolute;left:469292;top:5115568;height:165544;width:96842;v-text-anchor:middle;" fillcolor="#262626 [2749]" filled="t" stroked="f" coordsize="559792,955625" o:gfxdata="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iLVFa5AAAA2wAA&#10;AA8AAAAAAAAAAQAgAAAAIgAAAGRycy9kb3ducmV2LnhtbFBLAQIUABQAAAAIAIdO4kAzLwWeOwAA&#10;ADkAAAAQAAAAAAAAAAEAIAAAAAgBAABkcnMvc2hhcGV4bWwueG1sUEsFBgAAAAAGAAYAWwEAALID&#10;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8.16463888888889mm"/>
                </v:shape>
                <v:shape id="KSO_Shape" o:spid="_x0000_s1026" o:spt="100" style="position:absolute;left:438672;top:5562256;height:152774;width:152772;v-text-anchor:middle;" fillcolor="#262626 [2749]" filled="t" stroked="f" coordsize="5581,5581" o:gfxdata="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+XR+74A&#10;AADbAAAADwAAAAAAAAABACAAAAAiAAAAZHJzL2Rvd25yZXYueG1sUEsBAhQAFAAAAAgAh07iQDMv&#10;BZ47AAAAOQAAABAAAAAAAAAAAQAgAAAADQEAAGRycy9zaGFwZXhtbC54bWxQSwUGAAAAAAYABgBb&#10;AQAAtwM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@0,@0;@0,@0;@0,@0;@0,@0;@0,@0;@0,@0;@0,@0;@0,@0;@0,@0;@0,@0;@0,@0;@0,@0;@0,@0;@0,@0;@0,@0;@0,@0;@0,@0;@0,@0;@0,@0;@0,@0;@0,1087573058;@0,@0;@0,@0;@0,@0;@0,@0;108755882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442728;top:5988796;height:155060;width:149892;v-text-anchor:middle;" fillcolor="#262626 [2749]" filled="t" stroked="f" coordsize="90,93" o:gfxdata="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6ZoqrsAAADb&#10;AAAADwAAAAAAAAABACAAAAAiAAAAZHJzL2Rvd25yZXYueG1sUEsBAhQAFAAAAAgAh07iQDMvBZ47&#10;AAAAOQAAABAAAAAAAAAAAQAgAAAACgEAAGRycy9zaGFwZXhtbC54bWxQSwUGAAAAAAYABgBbAQAA&#10;tAM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434610;top:4682990;height:156234;width:166206;v-text-anchor:middle;" fillcolor="#262626 [2749]" filled="t" stroked="f" coordsize="1993900,1873250" o:gfxdata="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8cJzL4A&#10;AADbAAAADwAAAAAAAAABACAAAAAiAAAAZHJzL2Rvd25yZXYueG1sUEsBAhQAFAAAAAgAh07iQDMv&#10;BZ47AAAAOQAAABAAAAAAAAAAAQAgAAAADQEAAGRycy9zaGFwZXhtbC54bWxQSwUGAAAAAAYABgBb&#10;AQAAtwMAAAAA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  <v:path o:connectlocs="15550,122770;108076,48095;96170,94730;91451,66553;86036,58764;89931,57910;93098,56422;95600,54395;97405,51768;98766,48095;47411,103405;56119,66046;47411,66964;50799,58258;54187,56960;56911,55123;58937,52717;60362,49741;17893,22244;14321,24680;12613,28699;13182,132104;15901,135426;20137,136724;142229,135774;145296,132768;146213,29458;144885,25250;141566,22497;128478,27022;27851,21896;111280,17181;138657,9271;144632,10188;149912,12719;154179,16643;157214,21611;158700,27433;158574,132230;156803,137894;153547,142704;149090,146406;143684,148684;20137,149349;14162,148431;8851,145868;4583,141976;1580,137008;94,131218;221,26389;1960,20725;5216,15884;9705,12182;15111,9903;30317,9271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文本框 78" o:spid="_x0000_s1026" o:spt="202" type="#_x0000_t202" style="position:absolute;left:656205;top:4425944;height:1869440;width:1527810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70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/>
                            <w:kern w:val="24"/>
                            <w:sz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生日：1991.07.07</w:t>
                        </w:r>
                      </w:p>
                      <w:p>
                        <w:pPr>
                          <w:spacing w:line="700" w:lineRule="exact"/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/>
                            <w:kern w:val="24"/>
                            <w:sz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现居：湖北 · 武汉    </w:t>
                        </w:r>
                      </w:p>
                      <w:p>
                        <w:pPr>
                          <w:spacing w:line="700" w:lineRule="exact"/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/>
                            <w:kern w:val="24"/>
                            <w:sz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86 152 0000 0000  </w:t>
                        </w:r>
                      </w:p>
                      <w:p>
                        <w:pPr>
                          <w:spacing w:line="700" w:lineRule="exact"/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/>
                            <w:kern w:val="24"/>
                            <w:sz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docerwps@qq.com</w:t>
                        </w:r>
                      </w:p>
                    </w:txbxContent>
                  </v:textbox>
                </v:shape>
                <v:group id="_x0000_s1026" o:spid="_x0000_s1026" o:spt="203" style="position:absolute;left:2605874;top:1063292;height:1057770;width:4506963;" coordorigin="2605810,1063292" coordsize="6727927,105777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605810;top:1063292;height:1032845;width:6727927;" coordorigin="2605810,1063292" coordsize="6727927,1032845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156" o:spid="_x0000_s1026" o:spt="202" type="#_x0000_t202" style="position:absolute;left:2605810;top:1063292;height:329564;width:3184057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pacing w:line="36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等线" w:hAnsi="等线" w:cs="Times New Roman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报考院校：</w:t>
                            </w:r>
                            <w:r>
                              <w:rPr>
                                <w:rFonts w:hint="eastAsia" w:ascii="等线" w:hAnsi="等线"/>
                                <w:color w:val="3B424B"/>
                                <w:kern w:val="24"/>
                                <w:szCs w:val="21"/>
                              </w:rPr>
                              <w:t xml:space="preserve">湖畔大学 </w:t>
                            </w:r>
                          </w:p>
                        </w:txbxContent>
                      </v:textbox>
                    </v:shape>
                    <v:shape id="文本框 157" o:spid="_x0000_s1026" o:spt="202" type="#_x0000_t202" style="position:absolute;left:6260745;top:1063292;height:329564;width:3072202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pacing w:line="36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等线" w:hAnsi="等线" w:cs="Times New Roman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报考专业：工程专业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2671856;top:1482398;height:613739;width:6661881;" coordorigin="2671856,1482398" coordsize="6591253,700731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rect id="_x0000_s1026" o:spid="_x0000_s1026" o:spt="1" style="position:absolute;left:2671856;top:1482398;height:700731;width:6591253;v-text-anchor:middle;" filled="f" stroked="t" coordsize="21600,21600" o:gfxdata="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nGQu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262626 [2749]" miterlimit="8" joinstyle="miter"/>
                        <v:imagedata o:title=""/>
                        <o:lock v:ext="edit" aspectratio="f"/>
                      </v:rect>
                      <v:line id="_x0000_s1026" o:spid="_x0000_s1026" o:spt="20" style="position:absolute;left:3652000;top:1832764;height:0;width:5611109;" filled="f" stroked="t" coordsize="21600,21600" o:gfxdata="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1FxC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262626 [2749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5967483;top:1482398;height:700731;width:0;" filled="f" stroked="t" coordsize="21600,21600" o:gfxdata="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YGwjW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262626 [2749]" miterlimit="8" joinstyle="miter"/>
                        <v:imagedata o:title=""/>
                        <o:lock v:ext="edit" aspectratio="f"/>
                      </v:line>
                      <v:rect id="_x0000_s1026" o:spid="_x0000_s1026" o:spt="1" style="position:absolute;left:3652000;top:1482398;height:700731;width:1098000;v-text-anchor:middle;" filled="f" stroked="t" coordsize="21600,21600" o:gfxdata="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KjDsy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262626 [2749]" miterlimit="8" joinstyle="miter"/>
                        <v:imagedata o:title=""/>
                        <o:lock v:ext="edit" aspectratio="f"/>
                      </v:rect>
                      <v:rect id="_x0000_s1026" o:spid="_x0000_s1026" o:spt="1" style="position:absolute;left:7066296;top:1482398;height:700731;width:1098000;v-text-anchor:middle;" filled="f" stroked="t" coordsize="21600,21600" o:gfxdata="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1Klri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262626 [2749]" miterlimit="8" joinstyle="miter"/>
                        <v:imagedata o:title=""/>
                        <o:lock v:ext="edit" aspectratio="f"/>
                      </v:rect>
                    </v:group>
                  </v:group>
                  <v:group id="_x0000_s1026" o:spid="_x0000_s1026" o:spt="203" style="position:absolute;left:2615549;top:1477295;height:492183;width:6660710;" coordorigin="2615549,1477295" coordsize="6660710,492183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150" o:spid="_x0000_s1026" o:spt="202" type="#_x0000_t202" style="position:absolute;left:2615549;top:1639914;height:329564;width:1102428;" filled="f" stroked="f" coordsize="21600,21600" o:gfxdata="UEsDBAoAAAAAAIdO4kAAAAAAAAAAAAAAAAAEAAAAZHJzL1BLAwQUAAAACACHTuJAfqBVuL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BVu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等线" w:hAnsi="等线" w:cs="Times New Roman"/>
                                <w:color w:val="414141"/>
                                <w:szCs w:val="21"/>
                              </w:rPr>
                              <w:t>初试成绩</w:t>
                            </w:r>
                          </w:p>
                        </w:txbxContent>
                      </v:textbox>
                    </v:shape>
                    <v:shape id="文本框 151" o:spid="_x0000_s1026" o:spt="202" type="#_x0000_t202" style="position:absolute;left:3721815;top:1477295;height:329564;width:990573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等线" w:hAnsi="等线" w:cs="Times New Roman"/>
                                <w:color w:val="414141"/>
                                <w:szCs w:val="21"/>
                              </w:rPr>
                              <w:t>数学</w:t>
                            </w:r>
                          </w:p>
                        </w:txbxContent>
                      </v:textbox>
                    </v:shape>
                    <v:shape id="文本框 152" o:spid="_x0000_s1026" o:spt="202" type="#_x0000_t202" style="position:absolute;left:4891903;top:1477295;height:329564;width:990573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等线" w:hAnsi="等线" w:cs="Times New Roman"/>
                                <w:color w:val="414141"/>
                                <w:szCs w:val="21"/>
                              </w:rPr>
                              <w:t>外语</w:t>
                            </w:r>
                          </w:p>
                        </w:txbxContent>
                      </v:textbox>
                    </v:shape>
                    <v:shape id="文本框 153" o:spid="_x0000_s1026" o:spt="202" type="#_x0000_t202" style="position:absolute;left:6005055;top:1477295;height:329564;width:1104324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等线" w:hAnsi="等线" w:cs="Times New Roman"/>
                                <w:color w:val="414141"/>
                                <w:szCs w:val="21"/>
                              </w:rPr>
                              <w:t>思政</w:t>
                            </w:r>
                          </w:p>
                        </w:txbxContent>
                      </v:textbox>
                    </v:shape>
                    <v:shape id="文本框 154" o:spid="_x0000_s1026" o:spt="202" type="#_x0000_t202" style="position:absolute;left:7172526;top:1477295;height:329564;width:990573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等线" w:hAnsi="等线" w:cs="Times New Roman"/>
                                <w:color w:val="414141"/>
                                <w:szCs w:val="21"/>
                              </w:rPr>
                              <w:t>专业课</w:t>
                            </w:r>
                          </w:p>
                        </w:txbxContent>
                      </v:textbox>
                    </v:shape>
                    <v:shape id="文本框 155" o:spid="_x0000_s1026" o:spt="202" type="#_x0000_t202" style="position:absolute;left:8285686;top:1477295;height:329564;width:990573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等线" w:hAnsi="等线" w:cs="Times New Roman"/>
                                <w:color w:val="414141"/>
                                <w:szCs w:val="21"/>
                              </w:rPr>
                              <w:t>总分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3721814;top:1791498;height:329564;width:5554445;" coordorigin="3721814,1791498" coordsize="5554445,329564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145" o:spid="_x0000_s1026" o:spt="202" type="#_x0000_t202" style="position:absolute;left:3721814;top:1791498;height:329564;width:990573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等线" w:hAnsi="等线" w:cs="Times New Roman"/>
                                <w:color w:val="414141"/>
                                <w:szCs w:val="21"/>
                              </w:rPr>
                              <w:t>70</w:t>
                            </w:r>
                          </w:p>
                        </w:txbxContent>
                      </v:textbox>
                    </v:shape>
                    <v:shape id="文本框 146" o:spid="_x0000_s1026" o:spt="202" type="#_x0000_t202" style="position:absolute;left:4891904;top:1791498;height:329564;width:990573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等线" w:hAnsi="等线" w:cs="Times New Roman"/>
                                <w:color w:val="414141"/>
                                <w:szCs w:val="21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  <v:shape id="文本框 147" o:spid="_x0000_s1026" o:spt="202" type="#_x0000_t202" style="position:absolute;left:6061990;top:1791498;height:329564;width:990573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等线" w:hAnsi="等线" w:cs="Times New Roman"/>
                                <w:color w:val="414141"/>
                                <w:szCs w:val="21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  <v:shape id="文本框 148" o:spid="_x0000_s1026" o:spt="202" type="#_x0000_t202" style="position:absolute;left:7172527;top:1791498;height:329564;width:990573;" filled="f" stroked="f" coordsize="21600,21600" o:gfxdata="UEsDBAoAAAAAAIdO4kAAAAAAAAAAAAAAAAAEAAAAZHJzL1BLAwQUAAAACACHTuJAVzmyt7wAAADb&#10;AAAADwAAAGRycy9kb3ducmV2LnhtbEWPQUvDQBSE74L/YXlCb3Y3Y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5sre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等线" w:hAnsi="等线" w:cs="Times New Roman"/>
                                <w:color w:val="414141"/>
                                <w:szCs w:val="21"/>
                              </w:rPr>
                              <w:t>90</w:t>
                            </w:r>
                          </w:p>
                        </w:txbxContent>
                      </v:textbox>
                    </v:shape>
                    <v:shape id="文本框 149" o:spid="_x0000_s1026" o:spt="202" type="#_x0000_t202" style="position:absolute;left:8285686;top:1791498;height:329564;width:990573;" filled="f" stroked="f" coordsize="21600,21600" o:gfxdata="UEsDBAoAAAAAAIdO4kAAAAAAAAAAAAAAAAAEAAAAZHJzL1BLAwQUAAAACACHTuJAQ9qN97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9qN97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等线" w:hAnsi="等线" w:cs="Times New Roman"/>
                                <w:color w:val="414141"/>
                                <w:szCs w:val="21"/>
                              </w:rPr>
                              <w:t>320</w:t>
                            </w:r>
                          </w:p>
                        </w:txbxContent>
                      </v:textbox>
                    </v:shape>
                  </v:group>
                </v:group>
                <v:line id="_x0000_s1026" o:spid="_x0000_s1026" o:spt="20" style="position:absolute;left:2648860;top:4493355;height:0;width:4421120;" filled="f" stroked="t" coordsize="21600,21600" o:gfxdata="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YfO7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C9C9C9 [3204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2648860;top:6378441;height:0;width:4452717;" filled="f" stroked="t" coordsize="21600,21600" o:gfxdata="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ecgh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C9C9C9 [3204]" miterlimit="8" joinstyle="miter"/>
                  <v:imagedata o:title=""/>
                  <o:lock v:ext="edit" aspectratio="f"/>
                </v:line>
                <v:line id="_x0000_s1026" o:spid="_x0000_s1026" o:spt="20" style="position:absolute;left:2648860;top:9014961;height:0;width:4452717;" filled="f" stroked="t" coordsize="21600,21600" o:gfxdata="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quFH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C9C9C9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00000000" w:usb1="00000000" w:usb2="00000000" w:usb3="00000000" w:csb0="00000000" w:csb1="00000000"/>
    <w:embedRegular r:id="rId1" w:fontKey="{BA4C8EC9-A019-475D-A14A-9869AE324A29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2" w:fontKey="{F2A291BD-DFCC-4A08-B8B7-1E34429E4B8A}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  <w:embedRegular r:id="rId3" w:fontKey="{265A29BD-AB13-41EF-9222-C0999A0FFB65}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TrueTypeFonts/>
  <w:saveSubset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0A571D"/>
    <w:rsid w:val="00004E29"/>
    <w:rsid w:val="000A38E8"/>
    <w:rsid w:val="000E04DC"/>
    <w:rsid w:val="00147FEC"/>
    <w:rsid w:val="001543B0"/>
    <w:rsid w:val="00223AEB"/>
    <w:rsid w:val="00523EA1"/>
    <w:rsid w:val="005325AA"/>
    <w:rsid w:val="00735C23"/>
    <w:rsid w:val="008D7B16"/>
    <w:rsid w:val="00B0303F"/>
    <w:rsid w:val="00D46F8C"/>
    <w:rsid w:val="00DF5DAF"/>
    <w:rsid w:val="00E33CCA"/>
    <w:rsid w:val="08816DCB"/>
    <w:rsid w:val="3CE56358"/>
    <w:rsid w:val="640A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6e54d92b-b0e6-4444-bc46-cdd097c38957\&#32771;&#30740;&#22797;&#35797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考研复试简历.docx</Template>
  <Pages>3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2022-01-10T07:48:00Z</dcterms:created>
  <dc:creator>Mr Lee</dc:creator>
  <cp:lastModifiedBy>Mr Lee</cp:lastModifiedBy>
  <dcterms:modified xsi:type="dcterms:W3CDTF">2022-01-10T13:18:13Z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1.0_jvUu/AFuL+uvzaGo/Rf2Hk6oRlTCDbK3OYn4MqKan0Cptg19NLQ7h6gkf6gj2PE+a2qJcjCekQzQBOLwbBrq8g==</vt:lpwstr>
  </property>
  <property fmtid="{D5CDD505-2E9C-101B-9397-08002B2CF9AE}" pid="3" name="KSOTemplateUUID">
    <vt:lpwstr>v1.0_mb_f0JMA7nCtYXMypgMyE6J3A==</vt:lpwstr>
  </property>
  <property fmtid="{D5CDD505-2E9C-101B-9397-08002B2CF9AE}" pid="4" name="KSOProductBuildVer">
    <vt:lpwstr>2052-11.1.0.10072</vt:lpwstr>
  </property>
</Properties>
</file>