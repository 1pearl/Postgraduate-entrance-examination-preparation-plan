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1216860160" behindDoc="0" locked="0" layoutInCell="1" allowOverlap="1">
                <wp:simplePos x="0" y="0"/>
                <wp:positionH relativeFrom="column">
                  <wp:posOffset>480695</wp:posOffset>
                </wp:positionH>
                <wp:positionV relativeFrom="paragraph">
                  <wp:posOffset>71755</wp:posOffset>
                </wp:positionV>
                <wp:extent cx="1121410" cy="617855"/>
                <wp:effectExtent l="0" t="0" r="0" b="0"/>
                <wp:wrapNone/>
                <wp:docPr id="21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1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逗西甘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37.85pt;margin-top:5.65pt;height:48.65pt;width:88.3pt;z-index:1216860160;mso-width-relative:page;mso-height-relative:page;" filled="f" stroked="f" coordsize="21600,21600" o:gfxdata="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KkF/dkAAAAJAQAADwAAAAAAAAABACAAAAAiAAAAZHJzL2Rvd25yZXYueG1s&#10;UEsBAhQAFAAAAAgAh07iQFffIS2+AQAAZwMAAA4AAAAAAAAAAQAgAAAAKA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逗西甘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361818112" behindDoc="0" locked="0" layoutInCell="1" allowOverlap="1">
            <wp:simplePos x="0" y="0"/>
            <wp:positionH relativeFrom="column">
              <wp:posOffset>2364740</wp:posOffset>
            </wp:positionH>
            <wp:positionV relativeFrom="paragraph">
              <wp:posOffset>-139065</wp:posOffset>
            </wp:positionV>
            <wp:extent cx="1401445" cy="1401445"/>
            <wp:effectExtent l="9525" t="9525" r="17780" b="17780"/>
            <wp:wrapNone/>
            <wp:docPr id="15" name="图片 15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01445"/>
                    </a:xfrm>
                    <a:prstGeom prst="ellipse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6866304" behindDoc="1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-90170</wp:posOffset>
                </wp:positionV>
                <wp:extent cx="162560" cy="162560"/>
                <wp:effectExtent l="0" t="0" r="8890" b="8890"/>
                <wp:wrapNone/>
                <wp:docPr id="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2560"/>
                        </a:xfrm>
                        <a:custGeom>
                          <a:avLst/>
                          <a:gdLst>
                            <a:gd name="connsiteX0" fmla="*/ 301776 w 605451"/>
                            <a:gd name="connsiteY0" fmla="*/ 105707 h 604393"/>
                            <a:gd name="connsiteX1" fmla="*/ 325691 w 605451"/>
                            <a:gd name="connsiteY1" fmla="*/ 123642 h 604393"/>
                            <a:gd name="connsiteX2" fmla="*/ 325691 w 605451"/>
                            <a:gd name="connsiteY2" fmla="*/ 262450 h 604393"/>
                            <a:gd name="connsiteX3" fmla="*/ 342393 w 605451"/>
                            <a:gd name="connsiteY3" fmla="*/ 279249 h 604393"/>
                            <a:gd name="connsiteX4" fmla="*/ 440328 w 605451"/>
                            <a:gd name="connsiteY4" fmla="*/ 279249 h 604393"/>
                            <a:gd name="connsiteX5" fmla="*/ 462344 w 605451"/>
                            <a:gd name="connsiteY5" fmla="*/ 302110 h 604393"/>
                            <a:gd name="connsiteX6" fmla="*/ 440328 w 605451"/>
                            <a:gd name="connsiteY6" fmla="*/ 325097 h 604393"/>
                            <a:gd name="connsiteX7" fmla="*/ 342393 w 605451"/>
                            <a:gd name="connsiteY7" fmla="*/ 325097 h 604393"/>
                            <a:gd name="connsiteX8" fmla="*/ 302662 w 605451"/>
                            <a:gd name="connsiteY8" fmla="*/ 347958 h 604393"/>
                            <a:gd name="connsiteX9" fmla="*/ 256858 w 605451"/>
                            <a:gd name="connsiteY9" fmla="*/ 302110 h 604393"/>
                            <a:gd name="connsiteX10" fmla="*/ 279760 w 605451"/>
                            <a:gd name="connsiteY10" fmla="*/ 262450 h 604393"/>
                            <a:gd name="connsiteX11" fmla="*/ 279760 w 605451"/>
                            <a:gd name="connsiteY11" fmla="*/ 123642 h 604393"/>
                            <a:gd name="connsiteX12" fmla="*/ 302662 w 605451"/>
                            <a:gd name="connsiteY12" fmla="*/ 73260 h 604393"/>
                            <a:gd name="connsiteX13" fmla="*/ 73388 w 605451"/>
                            <a:gd name="connsiteY13" fmla="*/ 302133 h 604393"/>
                            <a:gd name="connsiteX14" fmla="*/ 302662 w 605451"/>
                            <a:gd name="connsiteY14" fmla="*/ 531133 h 604393"/>
                            <a:gd name="connsiteX15" fmla="*/ 532063 w 605451"/>
                            <a:gd name="connsiteY15" fmla="*/ 302133 h 604393"/>
                            <a:gd name="connsiteX16" fmla="*/ 302662 w 605451"/>
                            <a:gd name="connsiteY16" fmla="*/ 73260 h 604393"/>
                            <a:gd name="connsiteX17" fmla="*/ 302662 w 605451"/>
                            <a:gd name="connsiteY17" fmla="*/ 0 h 604393"/>
                            <a:gd name="connsiteX18" fmla="*/ 605451 w 605451"/>
                            <a:gd name="connsiteY18" fmla="*/ 302133 h 604393"/>
                            <a:gd name="connsiteX19" fmla="*/ 302662 w 605451"/>
                            <a:gd name="connsiteY19" fmla="*/ 604393 h 604393"/>
                            <a:gd name="connsiteX20" fmla="*/ 0 w 605451"/>
                            <a:gd name="connsiteY20" fmla="*/ 302133 h 604393"/>
                            <a:gd name="connsiteX21" fmla="*/ 302662 w 605451"/>
                            <a:gd name="connsiteY21" fmla="*/ 0 h 6043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605451" h="604393">
                              <a:moveTo>
                                <a:pt x="301776" y="105707"/>
                              </a:moveTo>
                              <a:lnTo>
                                <a:pt x="325691" y="123642"/>
                              </a:lnTo>
                              <a:lnTo>
                                <a:pt x="325691" y="262450"/>
                              </a:lnTo>
                              <a:cubicBezTo>
                                <a:pt x="332650" y="266492"/>
                                <a:pt x="338344" y="272302"/>
                                <a:pt x="342393" y="279249"/>
                              </a:cubicBezTo>
                              <a:lnTo>
                                <a:pt x="440328" y="279249"/>
                              </a:lnTo>
                              <a:lnTo>
                                <a:pt x="462344" y="302110"/>
                              </a:lnTo>
                              <a:lnTo>
                                <a:pt x="440328" y="325097"/>
                              </a:lnTo>
                              <a:lnTo>
                                <a:pt x="342393" y="325097"/>
                              </a:lnTo>
                              <a:cubicBezTo>
                                <a:pt x="334421" y="338738"/>
                                <a:pt x="319617" y="347958"/>
                                <a:pt x="302662" y="347958"/>
                              </a:cubicBezTo>
                              <a:cubicBezTo>
                                <a:pt x="277356" y="347958"/>
                                <a:pt x="256858" y="327497"/>
                                <a:pt x="256858" y="302110"/>
                              </a:cubicBezTo>
                              <a:cubicBezTo>
                                <a:pt x="256858" y="285185"/>
                                <a:pt x="266095" y="270407"/>
                                <a:pt x="279760" y="262450"/>
                              </a:cubicBezTo>
                              <a:lnTo>
                                <a:pt x="279760" y="123642"/>
                              </a:lnTo>
                              <a:close/>
                              <a:moveTo>
                                <a:pt x="302662" y="73260"/>
                              </a:moveTo>
                              <a:cubicBezTo>
                                <a:pt x="176258" y="73260"/>
                                <a:pt x="73388" y="175950"/>
                                <a:pt x="73388" y="302133"/>
                              </a:cubicBezTo>
                              <a:cubicBezTo>
                                <a:pt x="73388" y="428443"/>
                                <a:pt x="176258" y="531133"/>
                                <a:pt x="302662" y="531133"/>
                              </a:cubicBezTo>
                              <a:cubicBezTo>
                                <a:pt x="429193" y="531133"/>
                                <a:pt x="532063" y="428443"/>
                                <a:pt x="532063" y="302133"/>
                              </a:cubicBezTo>
                              <a:cubicBezTo>
                                <a:pt x="532063" y="175950"/>
                                <a:pt x="429193" y="73260"/>
                                <a:pt x="302662" y="73260"/>
                              </a:cubicBezTo>
                              <a:close/>
                              <a:moveTo>
                                <a:pt x="302662" y="0"/>
                              </a:moveTo>
                              <a:cubicBezTo>
                                <a:pt x="469557" y="0"/>
                                <a:pt x="605451" y="135531"/>
                                <a:pt x="605451" y="302133"/>
                              </a:cubicBezTo>
                              <a:cubicBezTo>
                                <a:pt x="605451" y="468736"/>
                                <a:pt x="469557" y="604393"/>
                                <a:pt x="302662" y="604393"/>
                              </a:cubicBezTo>
                              <a:cubicBezTo>
                                <a:pt x="135768" y="604393"/>
                                <a:pt x="0" y="468736"/>
                                <a:pt x="0" y="302133"/>
                              </a:cubicBezTo>
                              <a:cubicBezTo>
                                <a:pt x="0" y="135531"/>
                                <a:pt x="135768" y="0"/>
                                <a:pt x="3026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46.9pt;margin-top:-7.1pt;height:12.8pt;width:12.8pt;z-index:713549824;mso-width-relative:page;mso-height-relative:page;" fillcolor="#404040 [2429]" filled="t" stroked="f" coordsize="605451,604393" o:gfxdata="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" path="m301776,105707l325691,123642,325691,262450c332650,266492,338344,272302,342393,279249l440328,279249,462344,302110,440328,325097,342393,325097c334421,338738,319617,347958,302662,347958c277356,347958,256858,327497,256858,302110c256858,285185,266095,270407,279760,262450l279760,123642xm302662,73260c176258,73260,73388,175950,73388,302133c73388,428443,176258,531133,302662,531133c429193,531133,532063,428443,532063,302133c532063,175950,429193,73260,302662,73260xm302662,0c469557,0,605451,135531,605451,302133c605451,468736,469557,604393,302662,604393c135768,604393,0,468736,0,302133c0,135531,135768,0,302662,0xe">
                <v:path o:connectlocs="81025,28431;87446,33255;87446,70589;91930,75107;118225,75107;124136,81256;118225,87439;91930,87439;81262,93588;68964,81256;75113,70589;75113,33255;81262,19704;19704,81262;81262,142855;142855,81262;81262,19704;81262,0;162560,81262;81262,162560;0,81262;81262,0" o:connectangles="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59078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-775970</wp:posOffset>
                </wp:positionV>
                <wp:extent cx="2211705" cy="324485"/>
                <wp:effectExtent l="0" t="0" r="17145" b="18415"/>
                <wp:wrapNone/>
                <wp:docPr id="32" name="梯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11705" cy="324485"/>
                        </a:xfrm>
                        <a:prstGeom prst="trapezoid">
                          <a:avLst/>
                        </a:prstGeom>
                        <a:solidFill>
                          <a:srgbClr val="4B72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9pt;margin-top:-61.1pt;height:25.55pt;width:174.15pt;rotation:11796480f;z-index:-893376512;v-text-anchor:middle;mso-width-relative:page;mso-height-relative:page;" fillcolor="#4B7260" filled="t" stroked="f" coordsize="2211705,324485" o:gfxdata="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wBh9doAAAAMAQAADwAAAAAAAAABACAA&#10;AAAiAAAAZHJzL2Rvd25yZXYueG1sUEsBAhQAFAAAAAgAh07iQFDmfrB9AgAA7AQAAA4AAAAAAAAA&#10;AQAgAAAAKQEAAGRycy9lMm9Eb2MueG1sUEsFBgAAAAAGAAYAWQEAABgGAAAAAA==&#10;" path="m0,324485l81121,0,2130583,0,2211705,324485xe">
                <v:path textboxrect="0,0,2211705,324485" o:connectlocs="1105852,0;40560,162242;1105852,324485;2171144,162242" o:connectangles="247,164,82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16865280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-306070</wp:posOffset>
                </wp:positionV>
                <wp:extent cx="1946910" cy="15449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154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生日： 19XX.08.10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现居： 江苏   苏州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电话： 181XXXXXXXX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5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邮箱：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"mailto:jiaxibei1@163.com"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XXXX@163.com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highlight w:val="none"/>
                                <w:u w:val="singl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1pt;margin-top:-24.1pt;height:121.65pt;width:153.3pt;z-index:1216865280;mso-width-relative:page;mso-height-relative:page;" filled="f" stroked="f" coordsize="21600,21600" o:gfxdata="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nIob/bAAAADAEAAA8AAAAAAAAAAQAgAAAA&#10;IgAAAGRycy9kb3ducmV2LnhtbFBLAQIUABQAAAAIAIdO4kCjq3uCQQIAAHMEAAAOAAAAAAAAAAEA&#10;IAAAACo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生日： 19XX.08.10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现居： 江苏   苏州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电话： 181XXXXXXXX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5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邮箱：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"mailto:jiaxibei1@163.com"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XXXX@163.com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highlight w:val="none"/>
                          <w:u w:val="singl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01580544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-693420</wp:posOffset>
                </wp:positionV>
                <wp:extent cx="7660640" cy="108585"/>
                <wp:effectExtent l="0" t="0" r="16510" b="571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640" cy="108585"/>
                        </a:xfrm>
                        <a:prstGeom prst="rect">
                          <a:avLst/>
                        </a:prstGeom>
                        <a:solidFill>
                          <a:srgbClr val="4B72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95pt;margin-top:-54.6pt;height:8.55pt;width:603.2pt;z-index:-893386752;v-text-anchor:middle;mso-width-relative:page;mso-height-relative:page;" fillcolor="#4B7260" filled="t" stroked="f" coordsize="21600,21600" o:gfxdata="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3rViDcAAAADgEAAA8AAAAAAAAAAQAgAAAAIgAA&#10;AGRycy9kb3ducmV2LnhtbFBLAQIUABQAAAAIAIdO4kBOsm67dgIAANgEAAAOAAAAAAAAAAEAIAAA&#10;ACs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6868352" behindDoc="1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45720</wp:posOffset>
                </wp:positionV>
                <wp:extent cx="161925" cy="162560"/>
                <wp:effectExtent l="0" t="0" r="10160" b="8890"/>
                <wp:wrapNone/>
                <wp:docPr id="5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46.95pt;margin-top:3.6pt;height:12.8pt;width:12.75pt;z-index:713551872;mso-width-relative:page;mso-height-relative:page;" fillcolor="#404040 [2429]" filled="t" stroked="f" coordsize="5054,5072" o:gfxdata="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6867328" behindDoc="1" locked="0" layoutInCell="1" allowOverlap="1">
                <wp:simplePos x="0" y="0"/>
                <wp:positionH relativeFrom="column">
                  <wp:posOffset>4431665</wp:posOffset>
                </wp:positionH>
                <wp:positionV relativeFrom="paragraph">
                  <wp:posOffset>197485</wp:posOffset>
                </wp:positionV>
                <wp:extent cx="111125" cy="179070"/>
                <wp:effectExtent l="0" t="0" r="3175" b="11430"/>
                <wp:wrapNone/>
                <wp:docPr id="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48.95pt;margin-top:15.55pt;height:14.1pt;width:8.75pt;z-index:713550848;mso-width-relative:page;mso-height-relative:page;" fillcolor="#404040 [2429]" filled="t" stroked="f" coordsize="4025,6467" o:gfxdata="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QVXAk9gAAAAJAQAADwAAAAAAAAAB&#10;ACAAAAAiAAAAZHJzL2Rvd25yZXYueG1sUEsBAhQAFAAAAAgAh07iQJPNkbWEBgAAeCMAAA4AAAAA&#10;AAAAAQAgAAAAJwEAAGRycy9lMm9Eb2MueG1sUEsFBgAAAAAGAAYAWQEAAB0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686528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159385</wp:posOffset>
                </wp:positionV>
                <wp:extent cx="1820545" cy="455930"/>
                <wp:effectExtent l="0" t="0" r="0" b="0"/>
                <wp:wrapNone/>
                <wp:docPr id="1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i w:val="0"/>
                                <w:i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8"/>
                                <w:szCs w:val="28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报考专业：公共管理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50"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0.3pt;margin-top:12.55pt;height:35.9pt;width:143.35pt;z-index:1216865280;mso-width-relative:page;mso-height-relative:page;" filled="f" stroked="f" coordsize="21600,21600" o:gfxdata="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cPARvaAAAACAEAAA8AAAAAAAAAAQAgAAAA&#10;IgAAAGRycy9kb3ducmV2LnhtbFBLAQIUABQAAAAIAIdO4kCcJ+CKQgIAAHM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i w:val="0"/>
                          <w:i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shadow w14:blurRad="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8"/>
                          <w:szCs w:val="28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报考专业：公共管理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50"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highlight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216869376" behindDoc="1" locked="0" layoutInCell="1" allowOverlap="1">
                <wp:simplePos x="0" y="0"/>
                <wp:positionH relativeFrom="column">
                  <wp:posOffset>4414520</wp:posOffset>
                </wp:positionH>
                <wp:positionV relativeFrom="paragraph">
                  <wp:posOffset>191770</wp:posOffset>
                </wp:positionV>
                <wp:extent cx="144780" cy="144145"/>
                <wp:effectExtent l="0" t="0" r="7620" b="8255"/>
                <wp:wrapNone/>
                <wp:docPr id="6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347.6pt;margin-top:15.1pt;height:11.35pt;width:11.4pt;z-index:713552896;mso-width-relative:page;mso-height-relative:page;" fillcolor="#404040 [2429]" filled="t" stroked="f" coordsize="607639,606722" o:gfxdata="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3401594880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128270</wp:posOffset>
                </wp:positionV>
                <wp:extent cx="6475730" cy="295275"/>
                <wp:effectExtent l="0" t="0" r="1270" b="952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3400" y="2390140"/>
                          <a:ext cx="6475730" cy="295275"/>
                          <a:chOff x="0" y="0"/>
                          <a:chExt cx="6477000" cy="2952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95250" cy="295275"/>
                          </a:xfrm>
                          <a:prstGeom prst="rect">
                            <a:avLst/>
                          </a:prstGeom>
                          <a:solidFill>
                            <a:srgbClr val="4B72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6200" y="0"/>
                            <a:ext cx="6400800" cy="29527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.05pt;margin-top:10.1pt;height:23.25pt;width:509.9pt;z-index:-893372416;mso-width-relative:page;mso-height-relative:page;" coordsize="6477000,295275" o:gfxdata="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1KFhu9oAAAAJAQAADwAAAAAAAAAB&#10;ACAAAAAiAAAAZHJzL2Rvd25yZXYueG1sUEsBAhQAFAAAAAgAh07iQHuhMF0rAwAA/wgAAA4AAAAA&#10;AAAAAQAgAAAAKQEAAGRycy9lMm9Eb2MueG1sUEsFBgAAAAAGAAYAWQEAAMYGAAAAAA==&#10;">
                <o:lock v:ext="edit" aspectratio="f"/>
                <v:rect id="_x0000_s1026" o:spid="_x0000_s1026" o:spt="1" style="position:absolute;left:0;top:0;height:295275;width:95250;v-text-anchor:middle;" fillcolor="#4B7260" filled="t" stroked="f" coordsize="21600,21600" o:gfxdata="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RTz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glspJbsAAADa&#10;AAAADwAAAGRycy9kb3ducmV2LnhtbEWPW4vCMBSE34X9D+Es+KapyspubRR2RRAWRFt9PzSnF21O&#10;ShNv/94Igo/DzHzDJIubacSFOldbVjAaRiCIc6trLhXss9XgG4TzyBoby6TgTg4W849egrG2V97R&#10;JfWlCBB2MSqovG9jKV1ekUE3tC1x8ArbGfRBdqXUHV4D3DRyHEVTabDmsFBhS38V5af0bBTor9Vh&#10;/e8yQ8ftEve/23TzU9RK9T9H0QyEp5t/h1/ttVYwgeeVc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lspJ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  <w:t>报考信息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92832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93980</wp:posOffset>
                </wp:positionV>
                <wp:extent cx="6407785" cy="34036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785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公共管理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55pt;margin-top:7.4pt;height:26.8pt;width:504.55pt;z-index:-893374464;mso-width-relative:page;mso-height-relative:page;" filled="f" stroked="f" coordsize="21600,21600" o:gfxdata="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cB8zpdYAAAAJAQAADwAAAAAAAAABACAAAAAiAAAAZHJzL2Rvd25yZXYueG1sUEsBAhQAFAAAAAgA&#10;h07iQKvTXt8nAgAAKgQAAA4AAAAAAAAAAQAgAAAAJ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 xml:space="preserve">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val="en-US" w:eastAsia="zh-CN"/>
                        </w:rPr>
                        <w:t>公共管理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1"/>
                          <w:szCs w:val="21"/>
                          <w:lang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93856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196215</wp:posOffset>
                </wp:positionV>
                <wp:extent cx="6502400" cy="701675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0" cy="701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7"/>
                              <w:tblW w:w="9923" w:type="dxa"/>
                              <w:tblInd w:w="0" w:type="dxa"/>
                              <w:tblBorders>
                                <w:top w:val="single" w:color="BEBEBE" w:themeColor="background1" w:themeShade="BF" w:sz="4" w:space="0"/>
                                <w:left w:val="single" w:color="BEBEBE" w:themeColor="background1" w:themeShade="BF" w:sz="4" w:space="0"/>
                                <w:bottom w:val="single" w:color="BEBEBE" w:themeColor="background1" w:themeShade="BF" w:sz="4" w:space="0"/>
                                <w:right w:val="single" w:color="BEBEBE" w:themeColor="background1" w:themeShade="BF" w:sz="4" w:space="0"/>
                                <w:insideH w:val="single" w:color="BEBEBE" w:themeColor="background1" w:themeShade="BF" w:sz="4" w:space="0"/>
                                <w:insideV w:val="single" w:color="BEBEBE" w:themeColor="background1" w:themeShade="BF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61"/>
                              <w:gridCol w:w="1656"/>
                              <w:gridCol w:w="1486"/>
                              <w:gridCol w:w="1677"/>
                              <w:gridCol w:w="1573"/>
                              <w:gridCol w:w="1770"/>
                            </w:tblGrid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761" w:type="dxa"/>
                                  <w:vMerge w:val="restart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试成绩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思想政治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eastAsia="zh-CN"/>
                                    </w:rPr>
                                    <w:t>业务课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业务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9" w:hRule="atLeast"/>
                              </w:trPr>
                              <w:tc>
                                <w:tcPr>
                                  <w:tcW w:w="1761" w:type="dxa"/>
                                  <w:vMerge w:val="continue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14141"/>
                                      <w:szCs w:val="21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486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677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770" w:type="dxa"/>
                                  <w:vAlign w:val="center"/>
                                </w:tcPr>
                                <w:p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hint="default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14141"/>
                                      <w:szCs w:val="21"/>
                                      <w:lang w:val="en-US" w:eastAsia="zh-CN"/>
                                    </w:rPr>
                                    <w:t>350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djustRightInd w:val="0"/>
                              <w:snapToGrid w:val="0"/>
                              <w:spacing w:line="2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5pt;margin-top:15.45pt;height:55.25pt;width:512pt;z-index:-893373440;mso-width-relative:page;mso-height-relative:page;" filled="f" stroked="f" coordsize="21600,21600" o:gfxdata="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1f&#10;REHXAAAACwEAAA8AAAAAAAAAAQAgAAAAIgAAAGRycy9kb3ducmV2LnhtbFBLAQIUABQAAAAIAIdO&#10;4kCuW6gY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7"/>
                        <w:tblW w:w="9923" w:type="dxa"/>
                        <w:tblInd w:w="0" w:type="dxa"/>
                        <w:tblBorders>
                          <w:top w:val="single" w:color="BEBEBE" w:themeColor="background1" w:themeShade="BF" w:sz="4" w:space="0"/>
                          <w:left w:val="single" w:color="BEBEBE" w:themeColor="background1" w:themeShade="BF" w:sz="4" w:space="0"/>
                          <w:bottom w:val="single" w:color="BEBEBE" w:themeColor="background1" w:themeShade="BF" w:sz="4" w:space="0"/>
                          <w:right w:val="single" w:color="BEBEBE" w:themeColor="background1" w:themeShade="BF" w:sz="4" w:space="0"/>
                          <w:insideH w:val="single" w:color="BEBEBE" w:themeColor="background1" w:themeShade="BF" w:sz="4" w:space="0"/>
                          <w:insideV w:val="single" w:color="BEBEBE" w:themeColor="background1" w:themeShade="BF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61"/>
                        <w:gridCol w:w="1656"/>
                        <w:gridCol w:w="1486"/>
                        <w:gridCol w:w="1677"/>
                        <w:gridCol w:w="1573"/>
                        <w:gridCol w:w="1770"/>
                      </w:tblGrid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</w:tblPrEx>
                        <w:trPr>
                          <w:trHeight w:val="437" w:hRule="atLeast"/>
                        </w:trPr>
                        <w:tc>
                          <w:tcPr>
                            <w:tcW w:w="1761" w:type="dxa"/>
                            <w:vMerge w:val="restart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试成绩</w:t>
                            </w:r>
                          </w:p>
                        </w:tc>
                        <w:tc>
                          <w:tcPr>
                            <w:tcW w:w="165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48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思想政治</w:t>
                            </w:r>
                          </w:p>
                        </w:tc>
                        <w:tc>
                          <w:tcPr>
                            <w:tcW w:w="167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业务课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业务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70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</w:tblPrEx>
                        <w:trPr>
                          <w:trHeight w:val="459" w:hRule="atLeast"/>
                        </w:trPr>
                        <w:tc>
                          <w:tcPr>
                            <w:tcW w:w="1761" w:type="dxa"/>
                            <w:vMerge w:val="continue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65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486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677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73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770" w:type="dxa"/>
                            <w:vAlign w:val="center"/>
                          </w:tcPr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350</w:t>
                            </w:r>
                          </w:p>
                        </w:tc>
                      </w:tr>
                    </w:tbl>
                    <w:p>
                      <w:pPr>
                        <w:adjustRightInd w:val="0"/>
                        <w:snapToGrid w:val="0"/>
                        <w:spacing w:line="2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401584640" behindDoc="0" locked="0" layoutInCell="1" allowOverlap="1">
                <wp:simplePos x="0" y="0"/>
                <wp:positionH relativeFrom="column">
                  <wp:posOffset>-136525</wp:posOffset>
                </wp:positionH>
                <wp:positionV relativeFrom="paragraph">
                  <wp:posOffset>52070</wp:posOffset>
                </wp:positionV>
                <wp:extent cx="6476365" cy="295275"/>
                <wp:effectExtent l="0" t="0" r="635" b="952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3400" y="4034155"/>
                          <a:ext cx="6476365" cy="295275"/>
                          <a:chOff x="0" y="0"/>
                          <a:chExt cx="6477000" cy="295275"/>
                        </a:xfrm>
                      </wpg:grpSpPr>
                      <wps:wsp>
                        <wps:cNvPr id="17" name="矩形 17"/>
                        <wps:cNvSpPr/>
                        <wps:spPr>
                          <a:xfrm>
                            <a:off x="0" y="0"/>
                            <a:ext cx="95250" cy="295275"/>
                          </a:xfrm>
                          <a:prstGeom prst="rect">
                            <a:avLst/>
                          </a:prstGeom>
                          <a:solidFill>
                            <a:srgbClr val="4B72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6200" y="0"/>
                            <a:ext cx="6400800" cy="29527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.75pt;margin-top:4.1pt;height:23.25pt;width:509.95pt;z-index:-893382656;mso-width-relative:page;mso-height-relative:page;" coordsize="6477000,295275" o:gfxdata="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BJFKl/ZAAAACAEAAA8AAAAA&#10;AAAAAQAgAAAAIgAAAGRycy9kb3ducmV2LnhtbFBLAQIUABQAAAAIAIdO4kBZJsFsMAMAAAUJAAAO&#10;AAAAAAAAAAEAIAAAACgBAABkcnMvZTJvRG9jLnhtbFBLBQYAAAAABgAGAFkBAADKBgAAAAA=&#10;">
                <o:lock v:ext="edit" aspectratio="f"/>
                <v:rect id="_x0000_s1026" o:spid="_x0000_s1026" o:spt="1" style="position:absolute;left:0;top:0;height:295275;width:95250;v-text-anchor:middle;" fillcolor="#4B7260" filled="t" stroked="f" coordsize="21600,21600" o:gfxdata="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TvsS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UZD457sAAADb&#10;AAAADwAAAGRycy9kb3ducmV2LnhtbEWPQYvCQAyF7wv+hyGCt3WqsKLVUVARBEG06j10YlvtZEpn&#10;Vt1/vzkI3hLey3tfZouXq9WD2lB5NjDoJ6CIc28rLgycT5vvMagQkS3WnsnAHwVYzDtfM0ytf/KR&#10;HlkslIRwSNFAGWOTah3ykhyGvm+IRbv61mGUtS20bfEp4a7WwyQZaYcVS0OJDa1Kyu/ZrzNgfzaX&#10;7S6cHN0OazwvD9l+cq2M6XUHyRRUpFf8mN/XWyv4Aiu/yAB6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D45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95904" behindDoc="0" locked="0" layoutInCell="1" allowOverlap="1">
                <wp:simplePos x="0" y="0"/>
                <wp:positionH relativeFrom="column">
                  <wp:posOffset>-159385</wp:posOffset>
                </wp:positionH>
                <wp:positionV relativeFrom="paragraph">
                  <wp:posOffset>24765</wp:posOffset>
                </wp:positionV>
                <wp:extent cx="6475095" cy="192468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5095" cy="1924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eastAsia="zh-CN"/>
                              </w:rPr>
                              <w:t>公共管理（本科）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"http://www.so.com/s?q=%E7%AE%A1%E7%90%86%E5%AD%A6%E5%8E%9F%E7%90%86&amp;ie=utf-8&amp;src=internal_wenda_recommend_textn"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、管理经济学、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"http://www.so.com/s?q=%E7%AE%A1%E7%90%86%E4%BF%A1%E6%81%AF%E7%B3%BB%E7%BB%9F&amp;ie=utf-8&amp;src=internal_wenda_recommend_textn"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管理信息系统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"http://www.so.com/s?q=%E8%A1%8C%E6%94%BF%E5%AD%A6%E5%8E%9F%E7%90%86&amp;ie=utf-8&amp;src=internal_wenda_recommend_textn"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行政学原理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、行政法学、公共关系学、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"http://www.so.com/s?q=%E7%AE%A1%E7%90%86%E4%BC%A6%E7%90%86%E5%AD%A6&amp;ie=utf-8&amp;src=internal_wenda_recommend_textn"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管理伦理学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40" w:lineRule="exact"/>
                              <w:ind w:firstLine="1050" w:firstLineChars="5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"http://www.so.com/s?q=%E5%B8%82%E6%94%BF%E7%AE%A1%E7%90%86%E5%AD%A6&amp;ie=utf-8&amp;src=internal_wenda_recommend_textn"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市政管理学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、管理定量分析、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"http://www.so.com/s?q=%E5%85%AC%E5%85%B1%E6%94%BF%E7%AD%96&amp;ie=utf-8&amp;src=internal_wenda_recommend_textn"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公共政策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与分析、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"http://www.so.com/s?q=%E5%8A%B3%E5%8A%A8%E4%BF%9D%E9%9A%9C&amp;ie=utf-8&amp;src=internal_wenda_recommend_textn"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劳动保障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、社会学等。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毕业论文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"https://kns.cnki.net/kns/detail/detail.aspx?dbcode=CMFD&amp;QueryID=9&amp;CurRec=1&amp;dbname=CMFD201902&amp;filename=1019609146.nh" \t "https://kns.cnki.net/kns/brief/_blank"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“全面二孩”政策下人口老龄化对中国养老保险支出的影响研究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发表论文：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《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"https://kns.cnki.net/kns/detail/detail.aspx?QueryID=1&amp;CurRec=11&amp;recid=&amp;FileName=PZHD20200110008&amp;DbName=CAPJDAY&amp;DbCode=CJFQ&amp;yx=Y&amp;pr=&amp;URLID=51.1637.z.20200110.1156.009&amp;bsm=" \t "https://kns.cnki.net/kns/brief/_blank" </w:instrTex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居住方式、消费能力与医养结合养老保障选择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》（《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xxx》期刊第xx期）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40" w:lineRule="exact"/>
                              <w:textAlignment w:val="auto"/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《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"https://kns.cnki.net/kns/detail/detail.aspx?QueryID=0&amp;CurRec=14&amp;DbCode= CJFD&amp;dbname=CJFDTEMP&amp;filename=ZKSD202001015&amp;urlid=&amp;yx=" \t "https://kns.cnki.net/kns/brief/_blank" </w:instrTex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失独家庭的养老保障制度的完善——以xx省xx地区为例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》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（《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xxx》期刊第xx期）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55pt;margin-top:1.95pt;height:151.55pt;width:509.85pt;z-index:-893371392;mso-width-relative:page;mso-height-relative:page;" filled="f" stroked="f" coordsize="21600,21600" o:gfxdata="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sm&#10;98nWAAAACQEAAA8AAAAAAAAAAQAgAAAAIgAAAGRycy9kb3ducmV2LnhtbFBLAQIUABQAAAAIAIdO&#10;4kDgeSUJJQIAACsEAAAOAAAAAAAAAAEAIAAAACU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eastAsia="zh-CN"/>
                        </w:rPr>
                        <w:t>公共管理（本科）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"http://www.so.com/s?q=%E7%AE%A1%E7%90%86%E5%AD%A6%E5%8E%9F%E7%90%86&amp;ie=utf-8&amp;src=internal_wenda_recommend_textn"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管理学原理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、管理经济学、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"http://www.so.com/s?q=%E7%AE%A1%E7%90%86%E4%BF%A1%E6%81%AF%E7%B3%BB%E7%BB%9F&amp;ie=utf-8&amp;src=internal_wenda_recommend_textn"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管理信息系统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"http://www.so.com/s?q=%E8%A1%8C%E6%94%BF%E5%AD%A6%E5%8E%9F%E7%90%86&amp;ie=utf-8&amp;src=internal_wenda_recommend_textn"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行政学原理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、行政法学、公共关系学、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"http://www.so.com/s?q=%E7%AE%A1%E7%90%86%E4%BC%A6%E7%90%86%E5%AD%A6&amp;ie=utf-8&amp;src=internal_wenda_recommend_textn"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管理伦理学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40" w:lineRule="exact"/>
                        <w:ind w:firstLine="1050" w:firstLineChars="5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"http://www.so.com/s?q=%E5%B8%82%E6%94%BF%E7%AE%A1%E7%90%86%E5%AD%A6&amp;ie=utf-8&amp;src=internal_wenda_recommend_textn"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市政管理学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、管理定量分析、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"http://www.so.com/s?q=%E5%85%AC%E5%85%B1%E6%94%BF%E7%AD%96&amp;ie=utf-8&amp;src=internal_wenda_recommend_textn"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公共政策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与分析、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"http://www.so.com/s?q=%E5%8A%B3%E5%8A%A8%E4%BF%9D%E9%9A%9C&amp;ie=utf-8&amp;src=internal_wenda_recommend_textn"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劳动保障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、社会学等。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毕业论文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"https://kns.cnki.net/kns/detail/detail.aspx?dbcode=CMFD&amp;QueryID=0&amp;CurRec=13&amp;dbname=CMFDTEMP&amp;filename=1019689505.nh" \t "https://kns.cnki.net/kns/brief/_blank"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"https://kns.cnki.net/kns/detail/detail.aspx?dbcode=CMFD&amp;QueryID=9&amp;CurRec=1&amp;dbname=CMFD201902&amp;filename=1019609146.nh" \t "https://kns.cnki.net/kns/brief/_blank"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“全面二孩”政策下人口老龄化对中国养老保险支出的影响研究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40" w:lineRule="exact"/>
                        <w:textAlignment w:val="auto"/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发表论文：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《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"https://kns.cnki.net/kns/detail/detail.aspx?QueryID=1&amp;CurRec=11&amp;recid=&amp;FileName=PZHD20200110008&amp;DbName=CAPJDAY&amp;DbCode=CJFQ&amp;yx=Y&amp;pr=&amp;URLID=51.1637.z.20200110.1156.009&amp;bsm=" \t "https://kns.cnki.net/kns/brief/_blank" </w:instrTex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居住方式、消费能力与医养结合养老保障选择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》（《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xxx》期刊第xx期）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40" w:lineRule="exact"/>
                        <w:textAlignment w:val="auto"/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《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"https://kns.cnki.net/kns/detail/detail.aspx?QueryID=0&amp;CurRec=14&amp;DbCode= CJFD&amp;dbname=CJFDTEMP&amp;filename=ZKSD202001015&amp;urlid=&amp;yx=" \t "https://kns.cnki.net/kns/brief/_blank" </w:instrTex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失独家庭的养老保障制度的完善——以xx省xx地区为例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》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（《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xxx》期刊第xx期）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4015897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39370</wp:posOffset>
                </wp:positionV>
                <wp:extent cx="6475730" cy="294640"/>
                <wp:effectExtent l="0" t="0" r="1270" b="101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5730" cy="294640"/>
                          <a:chOff x="5396" y="10502"/>
                          <a:chExt cx="10198" cy="464"/>
                        </a:xfrm>
                      </wpg:grpSpPr>
                      <wps:wsp>
                        <wps:cNvPr id="22" name="矩形 22"/>
                        <wps:cNvSpPr/>
                        <wps:spPr>
                          <a:xfrm>
                            <a:off x="5396" y="10502"/>
                            <a:ext cx="150" cy="465"/>
                          </a:xfrm>
                          <a:prstGeom prst="rect">
                            <a:avLst/>
                          </a:prstGeom>
                          <a:solidFill>
                            <a:srgbClr val="4B72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5516" y="10502"/>
                            <a:ext cx="10079" cy="46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3.1pt;height:23.2pt;width:509.9pt;z-index:-893377536;mso-width-relative:page;mso-height-relative:page;" coordorigin="5396,10502" coordsize="10198,464" o:gfxdata="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DTJSTP2QAAAAgBAAAPAAAAAAAAAAEAIAAAACIA&#10;AABkcnMvZG93bnJldi54bWxQSwECFAAUAAAACACHTuJAroYdCCUDAAD0CAAADgAAAAAAAAABACAA&#10;AAAoAQAAZHJzL2Uyb0RvYy54bWxQSwUGAAAAAAYABgBZAQAAvwYAAAAA&#10;">
                <o:lock v:ext="edit" aspectratio="f"/>
                <v:rect id="_x0000_s1026" o:spid="_x0000_s1026" o:spt="1" style="position:absolute;left:5396;top:10502;height:465;width:150;v-text-anchor:middle;" fillcolor="#4B7260" filled="t" stroked="f" coordsize="21600,21600" o:gfxdata="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lWSN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516;top:10502;height:465;width:10079;v-text-anchor:middle;" fillcolor="#DEDEDE" filled="t" stroked="f" coordsize="21600,21600" o:gfxdata="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sTh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  <w:t>实践经历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856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6475095" cy="117792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09600" y="6934200"/>
                          <a:ext cx="6475095" cy="117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1"/>
                                <w:szCs w:val="21"/>
                                <w:lang w:eastAsia="zh-CN"/>
                              </w:rPr>
                              <w:t>～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sz w:val="21"/>
                                <w:szCs w:val="21"/>
                                <w:lang w:val="en-US" w:eastAsia="zh-CN"/>
                              </w:rPr>
                              <w:t>2018.9                        校学生会                                    实践部部长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snapToGrid w:val="0"/>
                              <w:spacing w:line="400" w:lineRule="atLeas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组织多种形式的社会实践活动和志愿活动，参与活动的组织协调和人员的管理；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00" w:lineRule="atLeas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通过与学校周边社区、企事业等单位建立良好的合作关系，拓展社会实践基地8处；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400" w:lineRule="atLeas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带领8人团队进行暑期社会实践，调查社区居民养老问题，撰写21页调研报告，获优秀奖.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14.7pt;height:92.75pt;width:509.85pt;z-index:-893381632;mso-width-relative:page;mso-height-relative:page;" filled="f" stroked="f" coordsize="21600,21600" o:gfxdata="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kUO731wAAAAoBAAAPAAAAAAAAAAEAIAAAACIAAABkcnMvZG93bnJldi54bWxQSwECFAAU&#10;AAAACACHTuJAIoKrHysCAAA2BAAADgAAAAAAAAABACAAAAAm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00" w:lineRule="atLeast"/>
                        <w:textAlignment w:val="auto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1"/>
                          <w:szCs w:val="21"/>
                          <w:lang w:eastAsia="zh-CN"/>
                        </w:rPr>
                        <w:t>～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2018.9                        校学生会                                    实践部部长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snapToGrid w:val="0"/>
                        <w:spacing w:line="400" w:lineRule="atLeas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组织多种形式的社会实践活动和志愿活动，参与活动的组织协调和人员的管理；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00" w:lineRule="atLeas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通过与学校周边社区、企事业等单位建立良好的合作关系，拓展社会实践基地8处；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400" w:lineRule="atLeas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带领8人团队进行暑期社会实践，调查社区居民养老问题，撰写21页调研报告，获优秀奖.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4015836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117475</wp:posOffset>
                </wp:positionV>
                <wp:extent cx="6476365" cy="295275"/>
                <wp:effectExtent l="0" t="0" r="635" b="952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3400" y="8053070"/>
                          <a:ext cx="6476365" cy="295275"/>
                          <a:chOff x="0" y="0"/>
                          <a:chExt cx="6477000" cy="295275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95250" cy="295275"/>
                          </a:xfrm>
                          <a:prstGeom prst="rect">
                            <a:avLst/>
                          </a:prstGeom>
                          <a:solidFill>
                            <a:srgbClr val="4B72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76200" y="0"/>
                            <a:ext cx="6400800" cy="29527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  <w:t>综合素质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9.25pt;height:23.25pt;width:509.95pt;z-index:-893383680;mso-width-relative:page;mso-height-relative:page;" coordsize="6477000,295275" o:gfxdata="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Gl0Gu9kAAAAJAQAADwAAAAAAAAAB&#10;ACAAAAAiAAAAZHJzL2Rvd25yZXYueG1sUEsBAhQAFAAAAAgAh07iQODMLPwsAwAABQkAAA4AAAAA&#10;AAAAAQAgAAAAKAEAAGRycy9lMm9Eb2MueG1sUEsFBgAAAAAGAAYAWQEAAMYGAAAAAA==&#10;">
                <o:lock v:ext="edit" aspectratio="f"/>
                <v:rect id="_x0000_s1026" o:spid="_x0000_s1026" o:spt="1" style="position:absolute;left:0;top:0;height:295275;width:95250;v-text-anchor:middle;" fillcolor="#4B7260" filled="t" stroked="f" coordsize="21600,21600" o:gfxdata="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2l3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8LCXwbgAAADb&#10;AAAADwAAAGRycy9kb3ducmV2LnhtbEWPzQrCMBCE74LvEFbwpqmCotUoqAiCIFr1vjRrW202pYl/&#10;b28EweMwM98w0/nLlOJBtSssK+h1IxDEqdUFZwpOx3VnBMJ5ZI2lZVLwJgfzWbMxxVjbJx/okfhM&#10;BAi7GBXk3lexlC7NyaDr2oo4eBdbG/RB1pnUNT4D3JSyH0VDabDgsJBjRcuc0ltyNwr0YH3ebN3R&#10;0HW/wtNin+zGl0KpdqsXTUB4evl/+NfeaAX9MXy/hB8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LCXw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  <w:t>综合素质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846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47625</wp:posOffset>
                </wp:positionV>
                <wp:extent cx="6475095" cy="848995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09600" y="8379460"/>
                          <a:ext cx="6475095" cy="84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>[专业能力]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4"/>
                                <w:szCs w:val="24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Style w:val="10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GPA3.8/4.0，连续四年专业排名top3，获校一等奖学金2次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>[管理能力]：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>担任校学生会实践部部长，获得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sz w:val="22"/>
                                <w:lang w:val="en-US" w:eastAsia="zh-CN"/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262626"/>
                                <w:sz w:val="22"/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sz w:val="22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</w:rPr>
                              <w:t>生干部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  <w:t>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>[语言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sz w:val="22"/>
                                <w:lang w:eastAsia="zh-CN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>]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  <w:t>：获得计算机二级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val="en-US" w:eastAsia="zh-CN"/>
                              </w:rPr>
                              <w:t>C语言证书，大学英语六级证书（535分），雅思6.5分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3.75pt;height:66.85pt;width:509.85pt;z-index:-893382656;mso-width-relative:page;mso-height-relative:page;" filled="f" stroked="f" coordsize="21600,21600" o:gfxdata="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NS3K1wAAAAkBAAAPAAAAAAAAAAEAIAAAACIAAABkcnMvZG93bnJldi54bWxQSwECFAAU&#10;AAAACACHTuJAhqmhwSsCAAA1BAAADgAAAAAAAAABACAAAAAm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>[专业能力]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4"/>
                          <w:szCs w:val="24"/>
                          <w:lang w:val="en-US" w:eastAsia="zh-CN"/>
                        </w:rPr>
                        <w:t>：</w:t>
                      </w:r>
                      <w:r>
                        <w:rPr>
                          <w:rStyle w:val="10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GPA3.8/4.0，连续四年专业排名top3，获校一等奖学金2次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>[管理能力]：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A3737"/>
                          <w:sz w:val="22"/>
                          <w:szCs w:val="22"/>
                          <w:lang w:val="en-US" w:eastAsia="zh-CN"/>
                        </w:rPr>
                        <w:t>担任校学生会实践部部长，获得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sz w:val="22"/>
                          <w:lang w:val="en-US" w:eastAsia="zh-CN"/>
                        </w:rPr>
                        <w:t>校级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262626"/>
                          <w:sz w:val="22"/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sz w:val="22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</w:rPr>
                        <w:t>生干部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  <w:t>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>[语言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sz w:val="22"/>
                          <w:lang w:eastAsia="zh-CN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>]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  <w:t>：获得计算机二级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val="en-US" w:eastAsia="zh-CN"/>
                        </w:rPr>
                        <w:t>C语言证书，大学英语六级证书（535分），雅思6.5分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3401583616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148590</wp:posOffset>
                </wp:positionV>
                <wp:extent cx="6476365" cy="295275"/>
                <wp:effectExtent l="0" t="0" r="635" b="952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533400" y="9242425"/>
                          <a:ext cx="6476365" cy="295275"/>
                          <a:chOff x="0" y="0"/>
                          <a:chExt cx="6477000" cy="295275"/>
                        </a:xfrm>
                      </wpg:grpSpPr>
                      <wps:wsp>
                        <wps:cNvPr id="67" name="矩形 67"/>
                        <wps:cNvSpPr/>
                        <wps:spPr>
                          <a:xfrm>
                            <a:off x="0" y="0"/>
                            <a:ext cx="95250" cy="295275"/>
                          </a:xfrm>
                          <a:prstGeom prst="rect">
                            <a:avLst/>
                          </a:prstGeom>
                          <a:solidFill>
                            <a:srgbClr val="4B72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76200" y="0"/>
                            <a:ext cx="6400800" cy="295275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 w:val="26"/>
                                  <w:szCs w:val="26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pt;margin-top:11.7pt;height:23.25pt;width:509.95pt;z-index:-893383680;mso-width-relative:page;mso-height-relative:page;" coordsize="6477000,295275" o:gfxdata="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MC7LOjbAAAACQEAAA8A&#10;AAAAAAAAAQAgAAAAIgAAAGRycy9kb3ducmV2LnhtbFBLAQIUABQAAAAIAIdO4kB27fAlMQMAAAUJ&#10;AAAOAAAAAAAAAAEAIAAAACoBAABkcnMvZTJvRG9jLnhtbFBLBQYAAAAABgAGAFkBAADNBgAAAAA=&#10;">
                <o:lock v:ext="edit" aspectratio="f"/>
                <v:rect id="_x0000_s1026" o:spid="_x0000_s1026" o:spt="1" style="position:absolute;left:0;top:0;height:295275;width:95250;v-text-anchor:middle;" fillcolor="#4B7260" filled="t" stroked="f" coordsize="21600,21600" o:gfxdata="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IiG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6200;top:0;height:295275;width:6400800;v-text-anchor:middle;" fillcolor="#DEDEDE" filled="t" stroked="f" coordsize="21600,21600" o:gfxdata="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mWi5q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 w:val="26"/>
                            <w:szCs w:val="26"/>
                            <w:lang w:eastAsia="zh-CN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158464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144145</wp:posOffset>
                </wp:positionV>
                <wp:extent cx="6475095" cy="749300"/>
                <wp:effectExtent l="0" t="0" r="0" b="0"/>
                <wp:wrapNone/>
                <wp:docPr id="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09600" y="9584690"/>
                          <a:ext cx="6475095" cy="74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喜欢独立思考，具备较好的调研能力和数据分析能力，富有团队合作精神，敢于接受有挑战性的任务，希望通过研究生阶段的学习使自己各方面得到提高，让自己更加优秀！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3.5pt;margin-top:11.35pt;height:59pt;width:509.85pt;z-index:-893382656;mso-width-relative:page;mso-height-relative:page;" filled="f" stroked="f" coordsize="21600,21600" o:gfxdata="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Qs051wAAAAoBAAAPAAAAAAAAAAEAIAAAACIAAABkcnMvZG93bnJldi54bWxQSwECFAAU&#10;AAAACACHTuJAsFCOECsCAAA1BAAADgAAAAAAAAABACAAAAAm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textAlignment w:val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喜欢独立思考，具备较好的调研能力和数据分析能力，富有团队合作精神，敢于接受有挑战性的任务，希望通过研究生阶段的学习使自己各方面得到提高，让自己更加优秀！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p>
      <w:pPr>
        <w:widowControl/>
        <w:jc w:val="left"/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E34A5"/>
    <w:multiLevelType w:val="singleLevel"/>
    <w:tmpl w:val="0AFE34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B5E66"/>
    <w:rsid w:val="000032AB"/>
    <w:rsid w:val="00015825"/>
    <w:rsid w:val="00022DBE"/>
    <w:rsid w:val="00047317"/>
    <w:rsid w:val="000551AF"/>
    <w:rsid w:val="000B2382"/>
    <w:rsid w:val="000C40D3"/>
    <w:rsid w:val="000D4309"/>
    <w:rsid w:val="000D6D10"/>
    <w:rsid w:val="000E10E2"/>
    <w:rsid w:val="00116393"/>
    <w:rsid w:val="00155D42"/>
    <w:rsid w:val="00156C54"/>
    <w:rsid w:val="00157972"/>
    <w:rsid w:val="00161283"/>
    <w:rsid w:val="001660D3"/>
    <w:rsid w:val="0016762E"/>
    <w:rsid w:val="00172A27"/>
    <w:rsid w:val="00186D69"/>
    <w:rsid w:val="001B5204"/>
    <w:rsid w:val="001C2F0B"/>
    <w:rsid w:val="001F63C9"/>
    <w:rsid w:val="00206DF1"/>
    <w:rsid w:val="0021794D"/>
    <w:rsid w:val="00223F55"/>
    <w:rsid w:val="00264F15"/>
    <w:rsid w:val="002871DB"/>
    <w:rsid w:val="00287D14"/>
    <w:rsid w:val="0029432B"/>
    <w:rsid w:val="002A4DCD"/>
    <w:rsid w:val="002E743D"/>
    <w:rsid w:val="0030624B"/>
    <w:rsid w:val="00342C8A"/>
    <w:rsid w:val="00346998"/>
    <w:rsid w:val="003500D0"/>
    <w:rsid w:val="00372C35"/>
    <w:rsid w:val="003A15EF"/>
    <w:rsid w:val="003A6206"/>
    <w:rsid w:val="003D0E90"/>
    <w:rsid w:val="003D1684"/>
    <w:rsid w:val="003F1C64"/>
    <w:rsid w:val="00416FDE"/>
    <w:rsid w:val="00433EAC"/>
    <w:rsid w:val="004377D2"/>
    <w:rsid w:val="004442C2"/>
    <w:rsid w:val="00455D45"/>
    <w:rsid w:val="00470C72"/>
    <w:rsid w:val="00477A1E"/>
    <w:rsid w:val="00484DF6"/>
    <w:rsid w:val="00497767"/>
    <w:rsid w:val="004C2872"/>
    <w:rsid w:val="004F06F2"/>
    <w:rsid w:val="00515720"/>
    <w:rsid w:val="00545F78"/>
    <w:rsid w:val="005502D4"/>
    <w:rsid w:val="00563E5E"/>
    <w:rsid w:val="005722B7"/>
    <w:rsid w:val="005801F3"/>
    <w:rsid w:val="005A75C5"/>
    <w:rsid w:val="00615950"/>
    <w:rsid w:val="006467B0"/>
    <w:rsid w:val="00653B02"/>
    <w:rsid w:val="00655395"/>
    <w:rsid w:val="00660E9E"/>
    <w:rsid w:val="00674FE7"/>
    <w:rsid w:val="00675311"/>
    <w:rsid w:val="0069347D"/>
    <w:rsid w:val="006A3228"/>
    <w:rsid w:val="006A5BFD"/>
    <w:rsid w:val="006B66D9"/>
    <w:rsid w:val="006B6C2E"/>
    <w:rsid w:val="006D19EF"/>
    <w:rsid w:val="006D232D"/>
    <w:rsid w:val="006D69BC"/>
    <w:rsid w:val="006E2428"/>
    <w:rsid w:val="00724C8F"/>
    <w:rsid w:val="0073150A"/>
    <w:rsid w:val="00747DC5"/>
    <w:rsid w:val="00774F03"/>
    <w:rsid w:val="00776412"/>
    <w:rsid w:val="007C452F"/>
    <w:rsid w:val="007E325F"/>
    <w:rsid w:val="008108D2"/>
    <w:rsid w:val="00812D97"/>
    <w:rsid w:val="00825094"/>
    <w:rsid w:val="008376C0"/>
    <w:rsid w:val="0086319B"/>
    <w:rsid w:val="00883915"/>
    <w:rsid w:val="008A568A"/>
    <w:rsid w:val="008A5A75"/>
    <w:rsid w:val="008D652E"/>
    <w:rsid w:val="008E28E3"/>
    <w:rsid w:val="008F4DD9"/>
    <w:rsid w:val="00901FC1"/>
    <w:rsid w:val="00910079"/>
    <w:rsid w:val="00916047"/>
    <w:rsid w:val="00916CE8"/>
    <w:rsid w:val="00930BBA"/>
    <w:rsid w:val="00937F2E"/>
    <w:rsid w:val="009510C8"/>
    <w:rsid w:val="00964F6C"/>
    <w:rsid w:val="00965B31"/>
    <w:rsid w:val="009D4671"/>
    <w:rsid w:val="00A05689"/>
    <w:rsid w:val="00A30EDE"/>
    <w:rsid w:val="00A5541F"/>
    <w:rsid w:val="00A859FA"/>
    <w:rsid w:val="00A86167"/>
    <w:rsid w:val="00B23110"/>
    <w:rsid w:val="00B24E4C"/>
    <w:rsid w:val="00B32CE5"/>
    <w:rsid w:val="00B472EA"/>
    <w:rsid w:val="00B554A3"/>
    <w:rsid w:val="00B57ADB"/>
    <w:rsid w:val="00B956C2"/>
    <w:rsid w:val="00BD4342"/>
    <w:rsid w:val="00C02317"/>
    <w:rsid w:val="00C521A8"/>
    <w:rsid w:val="00C6173F"/>
    <w:rsid w:val="00C73396"/>
    <w:rsid w:val="00C75A31"/>
    <w:rsid w:val="00C926C1"/>
    <w:rsid w:val="00C927D1"/>
    <w:rsid w:val="00CE150E"/>
    <w:rsid w:val="00D1520B"/>
    <w:rsid w:val="00D359FD"/>
    <w:rsid w:val="00D62179"/>
    <w:rsid w:val="00DA0A3C"/>
    <w:rsid w:val="00DA1FB0"/>
    <w:rsid w:val="00DB5ECE"/>
    <w:rsid w:val="00DD09A4"/>
    <w:rsid w:val="00DE2804"/>
    <w:rsid w:val="00DF1022"/>
    <w:rsid w:val="00DF24F5"/>
    <w:rsid w:val="00E22EFC"/>
    <w:rsid w:val="00E24618"/>
    <w:rsid w:val="00E2757C"/>
    <w:rsid w:val="00E33EC7"/>
    <w:rsid w:val="00E50ED7"/>
    <w:rsid w:val="00E57C08"/>
    <w:rsid w:val="00E82E6C"/>
    <w:rsid w:val="00EA557B"/>
    <w:rsid w:val="00ED6D6D"/>
    <w:rsid w:val="00ED7E63"/>
    <w:rsid w:val="00EE5F80"/>
    <w:rsid w:val="00F02D68"/>
    <w:rsid w:val="00F11D79"/>
    <w:rsid w:val="00F32F05"/>
    <w:rsid w:val="00F33CA6"/>
    <w:rsid w:val="00F42900"/>
    <w:rsid w:val="00F57D60"/>
    <w:rsid w:val="00FD30A7"/>
    <w:rsid w:val="050C7384"/>
    <w:rsid w:val="078835C3"/>
    <w:rsid w:val="1A5B5E66"/>
    <w:rsid w:val="1C6563AC"/>
    <w:rsid w:val="291A43E0"/>
    <w:rsid w:val="323E5DB1"/>
    <w:rsid w:val="366D6677"/>
    <w:rsid w:val="378667E4"/>
    <w:rsid w:val="67B913D3"/>
    <w:rsid w:val="6A335EAD"/>
    <w:rsid w:val="71D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出段落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8"/>
    <w:link w:val="2"/>
    <w:semiHidden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26c33ccc-1df3-4ed1-8fb3-f72d90222b04\&#32771;&#30740;&#22797;&#35797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326B7E-0E22-43C2-976A-CA07758FF6D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考研复试单页简历.docx</Template>
  <Pages>1</Pages>
  <Words>0</Words>
  <Characters>0</Characters>
  <Lines>1</Lines>
  <Paragraphs>1</Paragraphs>
  <TotalTime>9</TotalTime>
  <ScaleCrop>false</ScaleCrop>
  <LinksUpToDate>false</LinksUpToDate>
  <CharactersWithSpaces>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2022-01-10T08:14:00Z</dcterms:created>
  <dc:creator>Mr Lee</dc:creator>
  <cp:lastModifiedBy>Mr Lee</cp:lastModifiedBy>
  <dcterms:modified xsi:type="dcterms:W3CDTF">2022-01-10T13:18:09Z</dcterms:modified>
  <dc:title>_x0001_</dc:title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v1.0_mb_Y8c/dOwruBF+r3T+DhodEA==</vt:lpwstr>
  </property>
</Properties>
</file>