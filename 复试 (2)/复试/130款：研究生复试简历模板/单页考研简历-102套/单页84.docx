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6111240</wp:posOffset>
            </wp:positionH>
            <wp:positionV relativeFrom="paragraph">
              <wp:posOffset>1308735</wp:posOffset>
            </wp:positionV>
            <wp:extent cx="989965" cy="1403350"/>
            <wp:effectExtent l="15875" t="15875" r="80010" b="85725"/>
            <wp:wrapNone/>
            <wp:docPr id="23" name="图片 5" descr="C:\Users\Administrator\Desktop\头像照片\长方形.png长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 descr="C:\Users\Administrator\Desktop\头像照片\长方形.png长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9965" cy="1403350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9415145</wp:posOffset>
                </wp:positionV>
                <wp:extent cx="6666865" cy="84010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47040" y="9415145"/>
                          <a:ext cx="6666865" cy="840105"/>
                          <a:chOff x="4770" y="5813"/>
                          <a:chExt cx="10499" cy="1323"/>
                        </a:xfrm>
                      </wpg:grpSpPr>
                      <wps:wsp>
                        <wps:cNvPr id="26" name="文本框 4"/>
                        <wps:cNvSpPr txBox="1"/>
                        <wps:spPr>
                          <a:xfrm>
                            <a:off x="6761" y="6490"/>
                            <a:ext cx="8508" cy="6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Chars="0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color w:val="808080" w:themeColor="text1" w:themeTint="8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在校期间曾获得优秀学生称号、优秀团干部、英语口语大赛一等奖等奖项；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7" name="组合 4"/>
                        <wpg:cNvGrpSpPr/>
                        <wpg:grpSpPr>
                          <a:xfrm>
                            <a:off x="4770" y="5813"/>
                            <a:ext cx="1874" cy="580"/>
                            <a:chOff x="4770" y="5813"/>
                            <a:chExt cx="1874" cy="580"/>
                          </a:xfrm>
                        </wpg:grpSpPr>
                        <wps:wsp>
                          <wps:cNvPr id="28" name="矩形 3"/>
                          <wps:cNvSpPr/>
                          <wps:spPr>
                            <a:xfrm>
                              <a:off x="4770" y="5896"/>
                              <a:ext cx="1874" cy="434"/>
                            </a:xfrm>
                            <a:prstGeom prst="rect">
                              <a:avLst/>
                            </a:prstGeom>
                            <a:solidFill>
                              <a:srgbClr val="333F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文本框 4"/>
                          <wps:cNvSpPr txBox="1"/>
                          <wps:spPr>
                            <a:xfrm>
                              <a:off x="4814" y="5813"/>
                              <a:ext cx="1773" cy="5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distribute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获奖经历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2pt;margin-top:741.35pt;height:66.15pt;width:524.95pt;z-index:251679744;mso-width-relative:page;mso-height-relative:page;" coordorigin="4770,5813" coordsize="10499,1323" o:gfxdata="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8ijF+dsAAAANAQAADwAAAAAAAAABACAAAAAiAAAAZHJzL2Rvd25yZXYu&#10;eG1sUEsBAhQAFAAAAAgAh07iQKmr/zfAAwAAWAwAAA4AAAAAAAAAAQAgAAAAKgEAAGRycy9lMm9E&#10;b2MueG1sUEsFBgAAAAAGAAYAWQEAAFwHAAAAAA==&#10;">
                <o:lock v:ext="edit" aspectratio="f"/>
                <v:shape id="文本框 4" o:spid="_x0000_s1026" o:spt="202" type="#_x0000_t202" style="position:absolute;left:6761;top:6490;height:646;width:8508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Chars="0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color w:val="808080" w:themeColor="text1" w:themeTint="8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在校期间曾获得优秀学生称号、优秀团干部、英语口语大赛一等奖等奖项；</w:t>
                        </w:r>
                      </w:p>
                    </w:txbxContent>
                  </v:textbox>
                </v:shape>
                <v:group id="组合 4" o:spid="_x0000_s1026" o:spt="203" style="position:absolute;left:4770;top:5813;height:580;width:1874;" coordorigin="4770,5813" coordsize="1874,58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3" o:spid="_x0000_s1026" o:spt="1" style="position:absolute;left:4770;top:5896;height:434;width:1874;v-text-anchor:middle;" fillcolor="#333F50" filled="t" stroked="f" coordsize="21600,21600" o:gfxdata="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DsHr7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4" o:spid="_x0000_s1026" o:spt="202" type="#_x0000_t202" style="position:absolute;left:4814;top:5813;height:581;width:1773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distribute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获奖经历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8214360</wp:posOffset>
                </wp:positionV>
                <wp:extent cx="6666865" cy="1120140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47040" y="8214360"/>
                          <a:ext cx="6666865" cy="1120140"/>
                          <a:chOff x="4770" y="5813"/>
                          <a:chExt cx="10499" cy="1764"/>
                        </a:xfrm>
                      </wpg:grpSpPr>
                      <wps:wsp>
                        <wps:cNvPr id="20" name="文本框 4"/>
                        <wps:cNvSpPr txBox="1"/>
                        <wps:spPr>
                          <a:xfrm>
                            <a:off x="6761" y="6490"/>
                            <a:ext cx="8508" cy="10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420" w:leftChars="0" w:hanging="420" w:firstLineChars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熟悉市场营销学历史和中国市场发展历史；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420" w:leftChars="0" w:hanging="420" w:firstLineChars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有3年线上营销经验，目前经营一间个人淘宝店铺，月均业绩未2.8万元；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1" name="组合 4"/>
                        <wpg:cNvGrpSpPr/>
                        <wpg:grpSpPr>
                          <a:xfrm>
                            <a:off x="4770" y="5813"/>
                            <a:ext cx="1874" cy="580"/>
                            <a:chOff x="4770" y="5813"/>
                            <a:chExt cx="1874" cy="580"/>
                          </a:xfrm>
                        </wpg:grpSpPr>
                        <wps:wsp>
                          <wps:cNvPr id="22" name="矩形 3"/>
                          <wps:cNvSpPr/>
                          <wps:spPr>
                            <a:xfrm>
                              <a:off x="4770" y="5896"/>
                              <a:ext cx="1874" cy="434"/>
                            </a:xfrm>
                            <a:prstGeom prst="rect">
                              <a:avLst/>
                            </a:prstGeom>
                            <a:solidFill>
                              <a:srgbClr val="333F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文本框 4"/>
                          <wps:cNvSpPr txBox="1"/>
                          <wps:spPr>
                            <a:xfrm>
                              <a:off x="4814" y="5813"/>
                              <a:ext cx="1773" cy="5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distribute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2pt;margin-top:646.8pt;height:88.2pt;width:524.95pt;z-index:251678720;mso-width-relative:page;mso-height-relative:page;" coordorigin="4770,5813" coordsize="10499,1764" o:gfxdata="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">
                <o:lock v:ext="edit" aspectratio="f"/>
                <v:shape id="文本框 4" o:spid="_x0000_s1026" o:spt="202" type="#_x0000_t202" style="position:absolute;left:6761;top:6490;height:1087;width:8508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420" w:leftChars="0" w:hanging="420" w:firstLineChars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熟悉市场营销学历史和中国市场发展历史；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420" w:leftChars="0" w:hanging="420" w:firstLineChars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有3年线上营销经验，目前经营一间个人淘宝店铺，月均业绩未2.8万元；</w:t>
                        </w:r>
                      </w:p>
                    </w:txbxContent>
                  </v:textbox>
                </v:shape>
                <v:group id="组合 4" o:spid="_x0000_s1026" o:spt="203" style="position:absolute;left:4770;top:5813;height:580;width:1874;" coordorigin="4770,5813" coordsize="1874,580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3" o:spid="_x0000_s1026" o:spt="1" style="position:absolute;left:4770;top:5896;height:434;width:1874;v-text-anchor:middle;" fillcolor="#333F50" filled="t" stroked="f" coordsize="21600,21600" o:gfxdata="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dMwR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4" o:spid="_x0000_s1026" o:spt="202" type="#_x0000_t202" style="position:absolute;left:4814;top:5813;height:581;width:1773;" filled="f" stroked="f" coordsize="21600,21600" o:gfxdata="UEsDBAoAAAAAAIdO4kAAAAAAAAAAAAAAAAAEAAAAZHJzL1BLAwQUAAAACACHTuJAenOFPr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OFP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distribute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专业技能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6647180</wp:posOffset>
                </wp:positionV>
                <wp:extent cx="6666865" cy="1486535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47040" y="6647180"/>
                          <a:ext cx="6666865" cy="1486535"/>
                          <a:chOff x="4770" y="5813"/>
                          <a:chExt cx="10499" cy="2341"/>
                        </a:xfrm>
                      </wpg:grpSpPr>
                      <wps:wsp>
                        <wps:cNvPr id="13" name="文本框 4"/>
                        <wps:cNvSpPr txBox="1"/>
                        <wps:spPr>
                          <a:xfrm>
                            <a:off x="6761" y="6490"/>
                            <a:ext cx="8508" cy="1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2014年9月-2019年6月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广州市对外经济贸易学院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宣传部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部长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420" w:leftChars="0" w:hanging="420" w:firstLineChars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负责协助导师做好校内活动、招生、比赛等各类活动的宣传；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420" w:leftChars="0" w:hanging="420" w:firstLineChars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负责联系勤工俭学的用人单位，确认招聘细节和工作职责；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5" name="组合 4"/>
                        <wpg:cNvGrpSpPr/>
                        <wpg:grpSpPr>
                          <a:xfrm>
                            <a:off x="4770" y="5813"/>
                            <a:ext cx="1874" cy="580"/>
                            <a:chOff x="4770" y="5813"/>
                            <a:chExt cx="1874" cy="580"/>
                          </a:xfrm>
                        </wpg:grpSpPr>
                        <wps:wsp>
                          <wps:cNvPr id="16" name="矩形 3"/>
                          <wps:cNvSpPr/>
                          <wps:spPr>
                            <a:xfrm>
                              <a:off x="4770" y="5896"/>
                              <a:ext cx="1874" cy="434"/>
                            </a:xfrm>
                            <a:prstGeom prst="rect">
                              <a:avLst/>
                            </a:prstGeom>
                            <a:solidFill>
                              <a:srgbClr val="333F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文本框 4"/>
                          <wps:cNvSpPr txBox="1"/>
                          <wps:spPr>
                            <a:xfrm>
                              <a:off x="4814" y="5813"/>
                              <a:ext cx="1773" cy="5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distribute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社团活动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2pt;margin-top:523.4pt;height:117.05pt;width:524.95pt;z-index:251677696;mso-width-relative:page;mso-height-relative:page;" coordorigin="4770,5813" coordsize="10499,2341" o:gfxdata="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">
                <o:lock v:ext="edit" aspectratio="f"/>
                <v:shape id="文本框 4" o:spid="_x0000_s1026" o:spt="202" type="#_x0000_t202" style="position:absolute;left:6761;top:6490;height:1664;width:8508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2014年9月-2019年6月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广州市对外经济贸易学院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宣传部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部长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420" w:leftChars="0" w:hanging="420" w:firstLineChars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负责协助导师做好校内活动、招生、比赛等各类活动的宣传；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420" w:leftChars="0" w:hanging="420" w:firstLineChars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负责联系勤工俭学的用人单位，确认招聘细节和工作职责；</w:t>
                        </w:r>
                      </w:p>
                    </w:txbxContent>
                  </v:textbox>
                </v:shape>
                <v:group id="组合 4" o:spid="_x0000_s1026" o:spt="203" style="position:absolute;left:4770;top:5813;height:580;width:1874;" coordorigin="4770,5813" coordsize="1874,58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3" o:spid="_x0000_s1026" o:spt="1" style="position:absolute;left:4770;top:5896;height:434;width:1874;v-text-anchor:middle;" fillcolor="#333F50" filled="t" stroked="f" coordsize="21600,21600" o:gfxdata="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yE/Pu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4" o:spid="_x0000_s1026" o:spt="202" type="#_x0000_t202" style="position:absolute;left:4814;top:5813;height:581;width:1773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distribute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社团活动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4189095</wp:posOffset>
                </wp:positionV>
                <wp:extent cx="6666865" cy="237744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47040" y="4189095"/>
                          <a:ext cx="6666865" cy="2377440"/>
                          <a:chOff x="4770" y="5813"/>
                          <a:chExt cx="10499" cy="3744"/>
                        </a:xfrm>
                      </wpg:grpSpPr>
                      <wps:wsp>
                        <wps:cNvPr id="7" name="文本框 4"/>
                        <wps:cNvSpPr txBox="1"/>
                        <wps:spPr>
                          <a:xfrm>
                            <a:off x="6761" y="6490"/>
                            <a:ext cx="8508" cy="30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2014年9月-2019年6月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毕业论文：《网络运营与线下推广的结合》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420" w:leftChars="0" w:hanging="420" w:firstLineChars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整理资料篇幅1.9万字，资料收集自各大网络电商平台以及线下服装实体连锁店铺运营数据；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420" w:leftChars="0" w:hanging="420" w:firstLineChars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基于网络媒介对品牌营销传播与销售的整合，电子商务越来越受到企业的重视：一方面，企业通过电子商务的模式上线，让网络营销的效果更为直观和实效；另一方面，基于电子商务业务的开展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8" name="组合 4"/>
                        <wpg:cNvGrpSpPr/>
                        <wpg:grpSpPr>
                          <a:xfrm>
                            <a:off x="4770" y="5813"/>
                            <a:ext cx="1874" cy="580"/>
                            <a:chOff x="4770" y="5813"/>
                            <a:chExt cx="1874" cy="580"/>
                          </a:xfrm>
                        </wpg:grpSpPr>
                        <wps:wsp>
                          <wps:cNvPr id="9" name="矩形 3"/>
                          <wps:cNvSpPr/>
                          <wps:spPr>
                            <a:xfrm>
                              <a:off x="4770" y="5896"/>
                              <a:ext cx="1874" cy="434"/>
                            </a:xfrm>
                            <a:prstGeom prst="rect">
                              <a:avLst/>
                            </a:prstGeom>
                            <a:solidFill>
                              <a:srgbClr val="333F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文本框 4"/>
                          <wps:cNvSpPr txBox="1"/>
                          <wps:spPr>
                            <a:xfrm>
                              <a:off x="4814" y="5813"/>
                              <a:ext cx="1773" cy="5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distribute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2pt;margin-top:329.85pt;height:187.2pt;width:524.95pt;z-index:251676672;mso-width-relative:page;mso-height-relative:page;" coordorigin="4770,5813" coordsize="10499,3744" o:gfxdata="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CqE&#10;XtfcAAAADAEAAA8AAAAAAAAAAQAgAAAAIgAAAGRycy9kb3ducmV2LnhtbFBLAQIUABQAAAAIAIdO&#10;4kCNca+FrgMAAFUMAAAOAAAAAAAAAAEAIAAAACsBAABkcnMvZTJvRG9jLnhtbFBLBQYAAAAABgAG&#10;AFkBAABLBwAAAAA=&#10;">
                <o:lock v:ext="edit" aspectratio="f"/>
                <v:shape id="文本框 4" o:spid="_x0000_s1026" o:spt="202" type="#_x0000_t202" style="position:absolute;left:6761;top:6490;height:3067;width:8508;" filled="f" stroked="f" coordsize="21600,21600" o:gfxdata="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XEvC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2014年9月-2019年6月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毕业论文：《网络运营与线下推广的结合》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420" w:leftChars="0" w:hanging="420" w:firstLineChars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整理资料篇幅1.9万字，资料收集自各大网络电商平台以及线下服装实体连锁店铺运营数据；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420" w:leftChars="0" w:hanging="420" w:firstLineChars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基于网络媒介对品牌营销传播与销售的整合，电子商务越来越受到企业的重视：一方面，企业通过电子商务的模式上线，让网络营销的效果更为直观和实效；另一方面，基于电子商务业务的开展</w:t>
                        </w:r>
                      </w:p>
                    </w:txbxContent>
                  </v:textbox>
                </v:shape>
                <v:group id="组合 4" o:spid="_x0000_s1026" o:spt="203" style="position:absolute;left:4770;top:5813;height:580;width:1874;" coordorigin="4770,5813" coordsize="1874,58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rect id="矩形 3" o:spid="_x0000_s1026" o:spt="1" style="position:absolute;left:4770;top:5896;height:434;width:1874;v-text-anchor:middle;" fillcolor="#333F50" filled="t" stroked="f" coordsize="21600,21600" o:gfxdata="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px31ugAAANo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4" o:spid="_x0000_s1026" o:spt="202" type="#_x0000_t202" style="position:absolute;left:4814;top:5813;height:581;width:1773;" filled="f" stroked="f" coordsize="21600,21600" o:gfxdata="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Owb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distribute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项目经验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2621915</wp:posOffset>
                </wp:positionV>
                <wp:extent cx="6666865" cy="1486535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47040" y="2621915"/>
                          <a:ext cx="6666865" cy="1486535"/>
                          <a:chOff x="4770" y="5813"/>
                          <a:chExt cx="10499" cy="2341"/>
                        </a:xfrm>
                      </wpg:grpSpPr>
                      <wps:wsp>
                        <wps:cNvPr id="10" name="文本框 4"/>
                        <wps:cNvSpPr txBox="1"/>
                        <wps:spPr>
                          <a:xfrm>
                            <a:off x="6761" y="6490"/>
                            <a:ext cx="8508" cy="1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2014年9月-2019年6月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广州市对外经济贸易学院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市场营销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本科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420" w:leftChars="0" w:hanging="420" w:firstLineChars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核心课程：国际贸易、网页编程、计算机基础、大学英语、商务英语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420" w:leftChars="0" w:hanging="420" w:firstLineChars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毕业成绩：51/325（排名），毕业论文：《网络运营与线下推广的结合》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" name="组合 4"/>
                        <wpg:cNvGrpSpPr/>
                        <wpg:grpSpPr>
                          <a:xfrm>
                            <a:off x="4770" y="5813"/>
                            <a:ext cx="1874" cy="580"/>
                            <a:chOff x="4770" y="5813"/>
                            <a:chExt cx="1874" cy="580"/>
                          </a:xfrm>
                        </wpg:grpSpPr>
                        <wps:wsp>
                          <wps:cNvPr id="3" name="矩形 3"/>
                          <wps:cNvSpPr/>
                          <wps:spPr>
                            <a:xfrm>
                              <a:off x="4770" y="5896"/>
                              <a:ext cx="1874" cy="434"/>
                            </a:xfrm>
                            <a:prstGeom prst="rect">
                              <a:avLst/>
                            </a:prstGeom>
                            <a:solidFill>
                              <a:srgbClr val="333F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文本框 4"/>
                          <wps:cNvSpPr txBox="1"/>
                          <wps:spPr>
                            <a:xfrm>
                              <a:off x="4814" y="5813"/>
                              <a:ext cx="1773" cy="5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distribute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2pt;margin-top:206.45pt;height:117.05pt;width:524.95pt;z-index:251675648;mso-width-relative:page;mso-height-relative:page;" coordorigin="4770,5813" coordsize="10499,2341" o:gfxdata="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">
                <o:lock v:ext="edit" aspectratio="f"/>
                <v:shape id="文本框 4" o:spid="_x0000_s1026" o:spt="202" type="#_x0000_t202" style="position:absolute;left:6761;top:6490;height:1664;width:8508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2014年9月-2019年6月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广州市对外经济贸易学院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市场营销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本科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420" w:leftChars="0" w:hanging="420" w:firstLineChars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核心课程：国际贸易、网页编程、计算机基础、大学英语、商务英语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420" w:leftChars="0" w:hanging="420" w:firstLineChars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毕业成绩：51/325（排名），毕业论文：《网络运营与线下推广的结合》</w:t>
                        </w:r>
                      </w:p>
                    </w:txbxContent>
                  </v:textbox>
                </v:shape>
                <v:group id="_x0000_s1026" o:spid="_x0000_s1026" o:spt="203" style="position:absolute;left:4770;top:5813;height:580;width:1874;" coordorigin="4770,5813" coordsize="1874,58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4770;top:5896;height:434;width:1874;v-text-anchor:middle;" fillcolor="#333F50" filled="t" stroked="f" coordsize="21600,21600" o:gfxdata="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TyofugAAANo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4" o:spid="_x0000_s1026" o:spt="202" type="#_x0000_t202" style="position:absolute;left:4814;top:5813;height:581;width:1773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distribute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1295400</wp:posOffset>
                </wp:positionV>
                <wp:extent cx="5583555" cy="1209040"/>
                <wp:effectExtent l="0" t="0" r="0" b="0"/>
                <wp:wrapNone/>
                <wp:docPr id="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3555" cy="120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广州对外经贸大学市场营销专业2019年应届生，毕业成绩总分625分，专业排名前15%；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第一志愿中国财经大学；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为人好学、做事认真负责，对市场营销有很大的兴趣，致力在销售行业发展；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28.65pt;margin-top:102pt;height:95.2pt;width:439.65pt;z-index:251672576;mso-width-relative:page;mso-height-relative:page;" filled="f" stroked="f" coordsize="21600,21600" o:gfxdata="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Hch9Q3AAAAAoBAAAPAAAAAAAAAAEAIAAAACIA&#10;AABkcnMvZG93bnJldi54bWxQSwECFAAUAAAACACHTuJA+8EkNT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广州对外经贸大学市场营销专业2019年应届生，毕业成绩总分625分，专业排名前15%；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第一志愿中国财经大学；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为人好学、做事认真负责，对市场营销有很大的兴趣，致力在销售行业发展；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2284095</wp:posOffset>
                </wp:positionH>
                <wp:positionV relativeFrom="paragraph">
                  <wp:posOffset>753110</wp:posOffset>
                </wp:positionV>
                <wp:extent cx="4862830" cy="300355"/>
                <wp:effectExtent l="0" t="0" r="0" b="0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2830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电话：000-0000-0000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"mailto:cineli512@163.com"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cineli512@163.com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地址：广州市白云区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79.85pt;margin-top:59.3pt;height:23.65pt;width:382.9pt;z-index:251674624;mso-width-relative:page;mso-height-relative:page;" filled="f" stroked="f" coordsize="21600,21600" o:gfxdata="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D894qdwAAAAMAQAADwAAAAAAAAABACAAAAAiAAAA&#10;ZHJzL2Rvd25yZXYueG1sUEsBAhQAFAAAAAgAh07iQGD0/LU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电话：000-0000-0000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instrText xml:space="preserve"> HYPERLINK "mailto:cineli512@163.com"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cineli512@163.com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地址：广州市白云区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355600</wp:posOffset>
                </wp:positionV>
                <wp:extent cx="1639570" cy="697865"/>
                <wp:effectExtent l="0" t="0" r="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9570" cy="697865"/>
                          <a:chOff x="30211" y="5320"/>
                          <a:chExt cx="2582" cy="1099"/>
                        </a:xfrm>
                      </wpg:grpSpPr>
                      <wps:wsp>
                        <wps:cNvPr id="45" name="文本框 4"/>
                        <wps:cNvSpPr txBox="1"/>
                        <wps:spPr>
                          <a:xfrm>
                            <a:off x="30211" y="5320"/>
                            <a:ext cx="2162" cy="6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333F50" w:themeColor="text2" w:themeShade="BF"/>
                                  <w:sz w:val="40"/>
                                  <w:szCs w:val="4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33F50" w:themeColor="text2" w:themeShade="BF"/>
                                  <w:sz w:val="40"/>
                                  <w:szCs w:val="48"/>
                                  <w:lang w:val="en-US" w:eastAsia="zh-CN"/>
                                </w:rPr>
                                <w:t>逗西甘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6" name="文本框 4"/>
                        <wps:cNvSpPr txBox="1"/>
                        <wps:spPr>
                          <a:xfrm>
                            <a:off x="30211" y="5946"/>
                            <a:ext cx="2582" cy="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color w:val="262626" w:themeColor="text1" w:themeTint="D9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62626" w:themeColor="text1" w:themeTint="D9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报考专业 | 市场营销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2pt;margin-top:28pt;height:54.95pt;width:129.1pt;z-index:251669504;mso-width-relative:page;mso-height-relative:page;" coordorigin="30211,5320" coordsize="2582,1099" o:gfxdata="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GHbGirZAAAACQEAAA8AAAAAAAAAAQAgAAAAIgAAAGRycy9kb3ducmV2LnhtbFBLAQIUABQA&#10;AAAIAIdO4kCN4UKj0wIAACUIAAAOAAAAAAAAAAEAIAAAACgBAABkcnMvZTJvRG9jLnhtbFBLBQYA&#10;AAAABgAGAFkBAABtBgAAAAA=&#10;">
                <o:lock v:ext="edit" aspectratio="f"/>
                <v:shape id="文本框 4" o:spid="_x0000_s1026" o:spt="202" type="#_x0000_t202" style="position:absolute;left:30211;top:5320;height:663;width:2162;" filled="f" stroked="f" coordsize="21600,21600" o:gfxdata="UEsDBAoAAAAAAIdO4kAAAAAAAAAAAAAAAAAEAAAAZHJzL1BLAwQUAAAACACHTuJAyODFBb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jgxQW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333F50" w:themeColor="text2" w:themeShade="BF"/>
                            <w:sz w:val="40"/>
                            <w:szCs w:val="4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33F50" w:themeColor="text2" w:themeShade="BF"/>
                            <w:sz w:val="40"/>
                            <w:szCs w:val="48"/>
                            <w:lang w:val="en-US" w:eastAsia="zh-CN"/>
                          </w:rPr>
                          <w:t>逗西甘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30211;top:5946;height:473;width:2582;" filled="f" stroked="f" coordsize="21600,21600" o:gfxdata="UEsDBAoAAAAAAIdO4kAAAAAAAAAAAAAAAAAEAAAAZHJzL1BLAwQUAAAACACHTuJAODJbc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W3K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color w:val="262626" w:themeColor="text1" w:themeTint="D9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262626" w:themeColor="text1" w:themeTint="D9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报考专业 | 市场营销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283210</wp:posOffset>
                </wp:positionH>
                <wp:positionV relativeFrom="paragraph">
                  <wp:posOffset>1094105</wp:posOffset>
                </wp:positionV>
                <wp:extent cx="6993890" cy="74930"/>
                <wp:effectExtent l="635" t="0" r="15875" b="127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6993890" cy="74930"/>
                          <a:chOff x="2593" y="1733"/>
                          <a:chExt cx="11014" cy="118"/>
                        </a:xfrm>
                      </wpg:grpSpPr>
                      <wps:wsp>
                        <wps:cNvPr id="51" name="直接连接符 51"/>
                        <wps:cNvCnPr/>
                        <wps:spPr>
                          <a:xfrm>
                            <a:off x="2593" y="1792"/>
                            <a:ext cx="110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矩形 52"/>
                        <wps:cNvSpPr/>
                        <wps:spPr>
                          <a:xfrm>
                            <a:off x="10779" y="1733"/>
                            <a:ext cx="2614" cy="119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22.3pt;margin-top:86.15pt;height:5.9pt;width:550.7pt;z-index:251670528;mso-width-relative:page;mso-height-relative:page;" coordorigin="2593,1733" coordsize="11014,118" o:gfxdata="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MUoU9tgAAAALAQAADwAAAAAAAAABACAAAAAiAAAA&#10;ZHJzL2Rvd25yZXYueG1sUEsBAhQAFAAAAAgAh07iQMYKo+JdAwAAJggAAA4AAAAAAAAAAQAgAAAA&#10;JwEAAGRycy9lMm9Eb2MueG1sUEsFBgAAAAAGAAYAWQEAAPYGAAAAAA==&#10;">
                <o:lock v:ext="edit" aspectratio="f"/>
                <v:line id="_x0000_s1026" o:spid="_x0000_s1026" o:spt="20" style="position:absolute;left:2593;top:1792;height:0;width:11015;" filled="f" stroked="t" coordsize="21600,21600" o:gfxdata="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iAOE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333F50 [2415]" miterlimit="8" joinstyle="miter"/>
                  <v:imagedata o:title=""/>
                  <o:lock v:ext="edit" aspectratio="f"/>
                </v:line>
                <v:rect id="_x0000_s1026" o:spid="_x0000_s1026" o:spt="1" style="position:absolute;left:10779;top:1733;height:119;width:2614;v-text-anchor:middle;" fillcolor="#333F50 [2415]" filled="t" stroked="f" coordsize="21600,21600" o:gfxdata="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VQzi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73F4FE"/>
    <w:multiLevelType w:val="singleLevel"/>
    <w:tmpl w:val="7173F4FE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4A04B4"/>
    <w:rsid w:val="08B80001"/>
    <w:rsid w:val="11C80300"/>
    <w:rsid w:val="14D772F5"/>
    <w:rsid w:val="1EDD2936"/>
    <w:rsid w:val="26B5783B"/>
    <w:rsid w:val="2B6F730A"/>
    <w:rsid w:val="2C566169"/>
    <w:rsid w:val="33480BA7"/>
    <w:rsid w:val="35875C2D"/>
    <w:rsid w:val="36BD40B1"/>
    <w:rsid w:val="37E3638E"/>
    <w:rsid w:val="43671A7A"/>
    <w:rsid w:val="448E26B3"/>
    <w:rsid w:val="489C013A"/>
    <w:rsid w:val="512F1B4A"/>
    <w:rsid w:val="575F2B62"/>
    <w:rsid w:val="694A04B4"/>
    <w:rsid w:val="69EA7E63"/>
    <w:rsid w:val="6A704077"/>
    <w:rsid w:val="6EC30066"/>
    <w:rsid w:val="705379E5"/>
    <w:rsid w:val="72D20C48"/>
    <w:rsid w:val="743206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0da86e5e-b538-45d3-9be2-0cc372074e43\&#30740;&#31350;&#29983;&#32771;&#30740;&#22797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研究生考研复试简历.docx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2022-01-10T07:50:00Z</dcterms:created>
  <dc:creator>Mr Lee</dc:creator>
  <cp:lastModifiedBy>Mr Lee</cp:lastModifiedBy>
  <dcterms:modified xsi:type="dcterms:W3CDTF">2022-01-10T13:16:52Z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Key">
    <vt:lpwstr>1.0_7xw3n/MtczqVbjYrVIH60qHW2pJUDSdVBqsmkWFyVz72OxEWcyArEwkLGlV6vgQ3FEgLy6K/H9k2tpWXQk882Q==</vt:lpwstr>
  </property>
  <property fmtid="{D5CDD505-2E9C-101B-9397-08002B2CF9AE}" pid="4" name="KSOTemplateUUID">
    <vt:lpwstr>v1.0_mb_cv9oi34JnwoSyiWdgcr5Tw==</vt:lpwstr>
  </property>
</Properties>
</file>