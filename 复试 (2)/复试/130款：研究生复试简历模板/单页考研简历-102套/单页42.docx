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613" w:tblpY="721"/>
        <w:tblW w:w="0" w:type="auto"/>
        <w:tblInd w:w="0" w:type="dxa"/>
        <w:tblBorders>
          <w:top w:val="single" w:color="177CB0" w:sz="4" w:space="0"/>
          <w:left w:val="single" w:color="177CB0" w:sz="4" w:space="0"/>
          <w:bottom w:val="single" w:color="177CB0" w:sz="4" w:space="0"/>
          <w:right w:val="single" w:color="177CB0" w:sz="4" w:space="0"/>
          <w:insideH w:val="single" w:color="177CB0" w:sz="4" w:space="0"/>
          <w:insideV w:val="single" w:color="177CB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559"/>
        <w:gridCol w:w="1559"/>
        <w:gridCol w:w="1560"/>
      </w:tblGrid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数学二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营销</w:t>
            </w:r>
            <w:r>
              <w:rPr>
                <w:rFonts w:ascii="微软雅黑" w:hAnsi="微软雅黑" w:eastAsia="微软雅黑"/>
                <w:sz w:val="22"/>
              </w:rPr>
              <w:t>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英语</w:t>
            </w:r>
            <w:r>
              <w:rPr>
                <w:rFonts w:ascii="微软雅黑" w:hAnsi="微软雅黑" w:eastAsia="微软雅黑"/>
                <w:sz w:val="22"/>
              </w:rPr>
              <w:t>一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政治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总分</w:t>
            </w:r>
          </w:p>
        </w:tc>
      </w:tr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4</w:t>
            </w:r>
            <w:r>
              <w:rPr>
                <w:rFonts w:hint="eastAsia" w:ascii="微软雅黑" w:hAnsi="微软雅黑" w:eastAsia="微软雅黑"/>
                <w:sz w:val="22"/>
              </w:rPr>
              <w:t>00</w:t>
            </w:r>
          </w:p>
        </w:tc>
      </w:tr>
    </w:tbl>
    <w:p>
      <w:pPr>
        <w:widowControl/>
        <w:jc w:val="left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3175</wp:posOffset>
            </wp:positionV>
            <wp:extent cx="962025" cy="1363345"/>
            <wp:effectExtent l="0" t="0" r="9525" b="8255"/>
            <wp:wrapNone/>
            <wp:docPr id="25" name="图片 5" descr="C:\Users\Administrator\Desktop\头像照片\长方形2.jpg长方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C:\Users\Administrator\Desktop\头像照片\长方形2.jpg长方形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4766945</wp:posOffset>
                </wp:positionV>
                <wp:extent cx="179705" cy="179705"/>
                <wp:effectExtent l="4445" t="4445" r="6350" b="6350"/>
                <wp:wrapNone/>
                <wp:docPr id="17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-62.95pt;margin-top:375.35pt;height:14.15pt;width:14.15pt;z-index:251674624;mso-width-relative:page;mso-height-relative:page;" fillcolor="#0070C0" filled="t" stroked="t" coordsize="256,277" o:gfxdata="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7113270</wp:posOffset>
                </wp:positionV>
                <wp:extent cx="215900" cy="179705"/>
                <wp:effectExtent l="0" t="0" r="13335" b="10795"/>
                <wp:wrapNone/>
                <wp:docPr id="16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26" o:spt="100" style="position:absolute;left:0pt;margin-left:-64.35pt;margin-top:560.1pt;height:14.15pt;width:17pt;z-index:251673600;mso-width-relative:page;mso-height-relative:page;" fillcolor="#0070C0" filled="t" stroked="f" coordsize="261,154" o:gfxdata="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AAAAABkcnMvUEsBAhQAFAAA&#10;AAgAh07iQGCEYjHYAAAADgEAAA8AAAAAAAAAAQAgAAAAIgAAAGRycy9kb3ducmV2LnhtbFBLAQIU&#10;ABQAAAAIAIdO4kA5nzqFSwcAANMlAAAOAAAAAAAAAAEAIAAAACcBAABkcnMvZTJvRG9jLnhtbFBL&#10;BQYAAAAABgAGAFkBAADkCg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<v:path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5954395</wp:posOffset>
                </wp:positionV>
                <wp:extent cx="179705" cy="179705"/>
                <wp:effectExtent l="0" t="4445" r="13970" b="6350"/>
                <wp:wrapNone/>
                <wp:docPr id="14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-62.9pt;margin-top:468.85pt;height:14.15pt;width:14.15pt;z-index:251671552;mso-width-relative:page;mso-height-relative:page;" fillcolor="#0070C0" filled="t" stroked="t" coordsize="281,294" o:gfxdata="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FLEvvbbAAAADAEAAA8AAAAAAAAAAQAgAAAA&#10;IgAAAGRycy9kb3ducmV2LnhtbFBLAQIUABQAAAAIAIdO4kCtICEXtQYAAKMdAAAOAAAAAAAAAAEA&#10;IAAAACoBAABkcnMvZTJvRG9jLnhtbFBLBQYAAAAABgAGAFkBAABRCgAAAAA=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6693535</wp:posOffset>
                </wp:positionV>
                <wp:extent cx="179705" cy="215900"/>
                <wp:effectExtent l="4445" t="635" r="6350" b="12065"/>
                <wp:wrapNone/>
                <wp:docPr id="20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100" style="position:absolute;left:0pt;margin-left:-62.9pt;margin-top:527.05pt;height:17pt;width:14.15pt;z-index:251677696;mso-width-relative:page;mso-height-relative:page;" fillcolor="#0070C0" filled="t" stroked="t" coordsize="104,100" o:gfxdata="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BWMKiDdAAAADgEAAA8AAAAAAAAAAQAg&#10;AAAAIgAAAGRycy9kb3ducmV2LnhtbFBLAQIUABQAAAAIAIdO4kAgmPl3JwUAALsiAAAOAAAAAAAA&#10;AAEAIAAAACwBAABkcnMvZTJvRG9jLnhtbFBLBQYAAAAABgAGAFkBAADFCA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v:fill on="t" focussize="0,0"/>
                <v:stroke color="#31859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6324600</wp:posOffset>
                </wp:positionV>
                <wp:extent cx="179705" cy="179705"/>
                <wp:effectExtent l="13970" t="15875" r="15875" b="13970"/>
                <wp:wrapNone/>
                <wp:docPr id="21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style="position:absolute;left:0pt;margin-left:-62.95pt;margin-top:498pt;height:14.15pt;width:14.15pt;z-index:251678720;mso-width-relative:page;mso-height-relative:page;" fillcolor="#0070C0" filled="t" stroked="t" coordsize="179705,179705" o:gfxdata="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l8M3doAAAANAQAADwAA&#10;AAAAAAABACAAAAAiAAAAZHJzL2Rvd25yZXYueG1sUEsBAhQAFAAAAAgAh07iQO75QAkUAgAANAQA&#10;AA4AAAAAAAAAAQAgAAAAKQEAAGRycy9lMm9Eb2MueG1sUEsFBgAAAAAGAAYAWQEAAK8FAAAAAA==&#10;" path="m0,68641l68641,68641,89852,0,111063,68641,179704,68641,124172,111063,145384,179704,89852,137281,34320,179704,55532,111063xe">
                <v:path o:connectlocs="89852,0;0,68641;34320,179704;145384,179704;179704,68641" o:connectangles="247,164,82,82,0"/>
                <v:fill on="t" focussize="0,0"/>
                <v:stroke color="#31859C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5548630</wp:posOffset>
                </wp:positionV>
                <wp:extent cx="179705" cy="179705"/>
                <wp:effectExtent l="4445" t="3810" r="6350" b="6985"/>
                <wp:wrapNone/>
                <wp:docPr id="15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-62.95pt;margin-top:436.9pt;height:14.15pt;width:14.15pt;z-index:251672576;mso-width-relative:page;mso-height-relative:page;" fillcolor="#0070C0" filled="t" stroked="t" coordsize="257,240" o:gfxdata="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5149215</wp:posOffset>
                </wp:positionV>
                <wp:extent cx="215900" cy="179705"/>
                <wp:effectExtent l="4445" t="635" r="8255" b="10160"/>
                <wp:wrapNone/>
                <wp:docPr id="19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100" style="position:absolute;left:0pt;margin-left:-64.35pt;margin-top:405.45pt;height:14.15pt;width:17pt;z-index:251676672;mso-width-relative:page;mso-height-relative:page;" fillcolor="#0070C0" filled="t" stroked="t" coordsize="108,81" o:gfxdata="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QK4we9sAAAAMAQAADwAAAAAAAAABACAAAAAiAAAAZHJz&#10;L2Rvd25yZXYueG1sUEsBAhQAFAAAAAgAh07iQEbSYksfBQAA+hoAAA4AAAAAAAAAAQAgAAAAKgEA&#10;AGRycy9lMm9Eb2MueG1sUEsFBgAAAAAGAAYAWQEAALsI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color="#31859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1028700</wp:posOffset>
                </wp:positionV>
                <wp:extent cx="5244465" cy="635000"/>
                <wp:effectExtent l="0" t="0" r="0" b="0"/>
                <wp:wrapNone/>
                <wp:docPr id="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  <w:sz w:val="22"/>
                                <w:szCs w:val="22"/>
                              </w:rPr>
                              <w:t>报考学校：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XXXXX大学（专业学位）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  <w:sz w:val="22"/>
                                <w:szCs w:val="22"/>
                              </w:rPr>
                              <w:t>报考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  <w:sz w:val="22"/>
                                <w:szCs w:val="22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XXX专业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71.5pt;margin-top:81pt;height:50pt;width:412.95pt;z-index:251663360;mso-width-relative:page;mso-height-relative:page;" filled="f" stroked="f" coordsize="21600,21600" o:gfxdata="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uDL6bWAAAACwEAAA8AAAAAAAAAAQAgAAAAIgAAAGRycy9kb3ducmV2LnhtbFBLAQIUABQA&#10;AAAIAIdO4kBtK4OUuQEAAF0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  <w:sz w:val="22"/>
                          <w:szCs w:val="22"/>
                        </w:rPr>
                        <w:t>报考学校：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XXXXX大学（专业学位）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  <w:sz w:val="22"/>
                          <w:szCs w:val="22"/>
                        </w:rPr>
                        <w:t>报考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  <w:sz w:val="22"/>
                          <w:szCs w:val="22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XXX专业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3745230</wp:posOffset>
                </wp:positionV>
                <wp:extent cx="5184140" cy="252095"/>
                <wp:effectExtent l="0" t="0" r="16510" b="1460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77.5pt;margin-top:294.9pt;height:19.85pt;width:408.2pt;z-index:-251656192;mso-width-relative:page;mso-height-relative:page;" fillcolor="#0070C0" filled="t" stroked="f" coordsize="21600,21600" o:gfxdata="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zJiH2QAAAAsBAAAPAAAAAAAAAAEAIAAAACIAAABkcnMvZG93bnJl&#10;di54bWxQSwECFAAUAAAACACHTuJAHK5yLMMBAAB4AwAADgAAAAAAAAABACAAAAAo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4022725</wp:posOffset>
                </wp:positionV>
                <wp:extent cx="4378325" cy="887730"/>
                <wp:effectExtent l="0" t="0" r="0" b="0"/>
                <wp:wrapNone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71.5pt;margin-top:316.75pt;height:69.9pt;width:344.75pt;z-index:251669504;mso-width-relative:page;mso-height-relative:page;" filled="f" stroked="f" coordsize="21600,21600" o:gfxdata="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MooItgAAAALAQAADwAAAAAAAAABACAAAAAiAAAAZHJzL2Rvd25yZXYueG1sUEsBAhQA&#10;FAAAAAgAh07iQJiiOMu5AQAAXg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2168525</wp:posOffset>
                </wp:positionV>
                <wp:extent cx="5255895" cy="13639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河北财经大学     信息管理与信息系统    本科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管理学、经济学、管理信息系统、信息经济学、信息检索、计算机开发技术、数据库原理与应用、应用统计学等。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Cs w:val="24"/>
                              </w:rPr>
                              <w:t>毕业设计：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在校成绩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pt;margin-top:170.75pt;height:107.4pt;width:413.85pt;z-index:251687936;mso-width-relative:page;mso-height-relative:page;" filled="f" stroked="f" coordsize="21600,21600" o:gfxdata="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uZddNgAAAALAQAADwAAAAAAAAABACAAAAAiAAAAZHJzL2Rvd25yZXYueG1sUEsBAhQA&#10;FAAAAAgAh07iQD/Sc32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河北财经大学     信息管理与信息系统    本科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主修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管理学、经济学、管理信息系统、信息经济学、信息检索、计算机开发技术、数据库原理与应用、应用统计学等。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Cs w:val="24"/>
                        </w:rPr>
                        <w:t>毕业设计：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在校成绩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XXXXXX。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1749425</wp:posOffset>
                </wp:positionV>
                <wp:extent cx="916305" cy="409575"/>
                <wp:effectExtent l="0" t="0" r="0" b="0"/>
                <wp:wrapNone/>
                <wp:docPr id="1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2.9pt;margin-top:137.75pt;height:32.25pt;width:72.15pt;z-index:251670528;mso-width-relative:page;mso-height-relative:page;" filled="f" stroked="f" coordsize="21600,21600" o:gfxdata="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LYhsK2AAAAAsBAAAPAAAAAAAAAAEAIAAAACIAAABkcnMvZG93bnJldi54bWxQSwECFAAU&#10;AAAACACHTuJAa0+6q7gBAABd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1880235</wp:posOffset>
                </wp:positionV>
                <wp:extent cx="5184140" cy="252095"/>
                <wp:effectExtent l="0" t="0" r="16510" b="1460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77.5pt;margin-top:148.05pt;height:19.85pt;width:408.2pt;z-index:-251657216;mso-width-relative:page;mso-height-relative:page;" fillcolor="#0070C0" filled="t" stroked="f" coordsize="21600,21600" o:gfxdata="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1AN/toAAAALAQAADwAAAAAAAAABACAAAAAiAAAAZHJzL2Rvd25y&#10;ZXYueG1sUEsBAhQAFAAAAAgAh07iQKdtHwPDAQAAeAMAAA4AAAAAAAAAAQAgAAAAKQ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3616325</wp:posOffset>
                </wp:positionV>
                <wp:extent cx="916305" cy="4095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获得荣誉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pt;margin-top:284.75pt;height:32.25pt;width:72.15pt;z-index:251686912;mso-width-relative:page;mso-height-relative:page;" filled="f" stroked="f" coordsize="21600,21600" o:gfxdata="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Qf9PtkAAAALAQAADwAAAAAAAAABACAAAAAiAAAAZHJzL2Rvd25yZXYueG1sUEsBAhQA&#10;FAAAAAgAh07iQBxpHZq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获得荣誉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5175885</wp:posOffset>
                </wp:positionV>
                <wp:extent cx="5184140" cy="252095"/>
                <wp:effectExtent l="0" t="0" r="16510" b="1460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77.5pt;margin-top:407.55pt;height:19.85pt;width:408.2pt;z-index:-251655168;mso-width-relative:page;mso-height-relative:page;" fillcolor="#0070C0" filled="t" stroked="f" coordsize="21600,21600" o:gfxdata="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3EdRG2QAAAAsBAAAPAAAAAAAAAAEAIAAAACIAAABkcnMvZG93bnJl&#10;di54bWxQSwECFAAUAAAACACHTuJA9rUOBcMBAAB4AwAADgAAAAAAAAABACAAAAAo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5454650</wp:posOffset>
                </wp:positionV>
                <wp:extent cx="5255895" cy="8966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pt;margin-top:429.5pt;height:70.6pt;width:413.85pt;z-index:251684864;mso-width-relative:page;mso-height-relative:page;" filled="f" stroked="f" coordsize="21600,21600" o:gfxdata="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kQpEdgAAAAMAQAADwAAAAAAAAABACAAAAAiAAAAZHJzL2Rvd25yZXYueG1sUEsBAhQA&#10;FAAAAAgAh07iQCNceHS5AQAAXg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熟练使用office办公软件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5045075</wp:posOffset>
                </wp:positionV>
                <wp:extent cx="916305" cy="4095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pt;margin-top:397.25pt;height:32.25pt;width:72.15pt;z-index:251685888;mso-width-relative:page;mso-height-relative:page;" filled="f" stroked="f" coordsize="21600,21600" o:gfxdata="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nw5d62AAAAAsBAAAPAAAAAAAAAAEAIAAAACIAAABkcnMvZG93bnJldi54bWxQSwECFAAU&#10;AAAACACHTuJAjKIl8bgBAABd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6473190</wp:posOffset>
                </wp:positionV>
                <wp:extent cx="898525" cy="409575"/>
                <wp:effectExtent l="0" t="0" r="0" b="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560" w:hangingChars="200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32.9pt;margin-top:509.7pt;height:32.25pt;width:70.75pt;z-index:251666432;mso-width-relative:page;mso-height-relative:page;" filled="f" stroked="f" coordsize="21600,21600" o:gfxdata="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6dZRT2QAAAA0BAAAPAAAAAAAAAAEAIAAAACIAAABkcnMvZG93bnJldi54bWxQSwECFAAU&#10;AAAACACHTuJARJXaC7cBAABc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560" w:hangingChars="200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6604000</wp:posOffset>
                </wp:positionV>
                <wp:extent cx="5184140" cy="252095"/>
                <wp:effectExtent l="0" t="0" r="16510" b="14605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77.5pt;margin-top:520pt;height:19.85pt;width:408.2pt;z-index:-251654144;mso-width-relative:page;mso-height-relative:page;" fillcolor="#0070C0" filled="t" stroked="f" coordsize="21600,21600" o:gfxdata="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iqTX/YAAAADQEAAA8AAAAAAAAAAQAgAAAAIgAAAGRycy9kb3ducmV2&#10;LnhtbFBLAQIUABQAAAAIAIdO4kDPZ59zwwEAAHg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6877050</wp:posOffset>
                </wp:positionV>
                <wp:extent cx="5255895" cy="896620"/>
                <wp:effectExtent l="0" t="0" r="0" b="0"/>
                <wp:wrapNone/>
                <wp:docPr id="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至今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自媒体运营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主要负责撰写软文，协助运营执行推广活动。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71.5pt;margin-top:541.5pt;height:70.6pt;width:413.85pt;z-index:251664384;mso-width-relative:page;mso-height-relative:page;" filled="f" stroked="f" coordsize="21600,21600" o:gfxdata="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8foF+&#10;2wAAAA0BAAAPAAAAAAAAAAEAIAAAACIAAABkcnMvZG93bnJldi54bWxQSwECFAAUAAAACACHTuJA&#10;hpwwdKwBAABP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至今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院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学生会编辑部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自媒体运营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主要负责撰写软文，协助运营执行推广活动。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7719695</wp:posOffset>
                </wp:positionV>
                <wp:extent cx="5255895" cy="1524000"/>
                <wp:effectExtent l="0" t="0" r="0" b="0"/>
                <wp:wrapNone/>
                <wp:docPr id="10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589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院学生会策划部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flip:y;margin-left:71.5pt;margin-top:607.85pt;height:120pt;width:413.85pt;z-index:251667456;mso-width-relative:page;mso-height-relative:page;" filled="f" stroked="f" coordsize="21600,21600" o:gfxdata="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6grtYAAAANAQAADwAAAAAAAAABACAAAAAiAAAAZHJzL2Rvd25yZXYueG1sUEsBAhQAFAAAAAgA&#10;h07iQD3WDHm1AQAAXAMAAA4AAAAAAAAAAQAgAAAAJQ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—2017.06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 院学生会策划部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-184150</wp:posOffset>
                </wp:positionV>
                <wp:extent cx="940435" cy="409575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考研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2.9pt;margin-top:-14.5pt;height:32.25pt;width:74.05pt;z-index:251665408;mso-width-relative:page;mso-height-relative:page;" filled="f" stroked="f" coordsize="21600,21600" o:gfxdata="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FFhrnYAAAACgEAAA8AAAAAAAAAAQAgAAAAIgAAAGRycy9kb3ducmV2LnhtbFBLAQIUABQA&#10;AAAIAIdO4kAIRa27twEAAFs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考研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-57150</wp:posOffset>
                </wp:positionV>
                <wp:extent cx="5184140" cy="252095"/>
                <wp:effectExtent l="0" t="0" r="16510" b="1460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77.5pt;margin-top:-4.5pt;height:19.85pt;width:408.2pt;z-index:-251658240;mso-width-relative:page;mso-height-relative:page;" fillcolor="#0070C0" filled="t" stroked="f" coordsize="21600,21600" o:gfxdata="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pxfYbYAAAACQEAAA8AAAAAAAAAAQAgAAAAIgAAAGRycy9kb3ducmV2&#10;LnhtbFBLAQIUABQAAAAIAIdO4kBuClHBwwEAAHg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3139440</wp:posOffset>
                </wp:positionV>
                <wp:extent cx="1152525" cy="323850"/>
                <wp:effectExtent l="0" t="0" r="9525" b="0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61.15pt;margin-top:247.2pt;height:25.5pt;width:90.75pt;z-index:251675648;mso-width-relative:page;mso-height-relative:page;" fillcolor="#0070C0" filled="t" stroked="f" coordsize="21600,21600" o:gfxdata="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dJ1RnaAAAACwEAAA8AAAAAAAAAAQAgAAAAIgAAAGRycy9kb3ducmV2Lnht&#10;bFBLAQIUABQAAAAIAIdO4kB6VgwSvgEAAG8DAAAOAAAAAAAAAAEAIAAAACk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-952500</wp:posOffset>
                </wp:positionV>
                <wp:extent cx="0" cy="11160125"/>
                <wp:effectExtent l="4445" t="0" r="14605" b="3175"/>
                <wp:wrapNone/>
                <wp:docPr id="26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1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32" type="#_x0000_t32" style="position:absolute;left:0pt;margin-left:59.25pt;margin-top:-75pt;height:878.75pt;width:0pt;z-index:251683840;mso-width-relative:page;mso-height-relative:page;" filled="f" stroked="t" coordsize="21600,21600" o:gfxdata="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4XDudoAAAANAQAADwAAAAAAAAABACAAAAAiAAAAZHJzL2Rvd25yZXYueG1s&#10;UEsBAhQAFAAAAAgAh07iQMvhhyP2AQAA5gMAAA4AAAAAAAAAAQAgAAAAKQEAAGRycy9lMm9Eb2Mu&#10;eG1sUEsFBgAAAAAGAAYAWQEAAJEFAAAAAA==&#10;">
                <v:fill on="f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4572000</wp:posOffset>
                </wp:positionV>
                <wp:extent cx="1270000" cy="3016885"/>
                <wp:effectExtent l="0" t="0" r="0" b="0"/>
                <wp:wrapNone/>
                <wp:docPr id="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0168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25岁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汉族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湖北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上海市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婚姻：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未婚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4.5pt;margin-top:360pt;height:237.55pt;width:100pt;z-index:251679744;mso-width-relative:page;mso-height-relative:page;" filled="f" stroked="f" coordsize="21600,21600" o:gfxdata="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2gKy2QAAAAwBAAAPAAAAAAAAAAEA&#10;IAAAACIAAABkcnMvZG93bnJldi54bWxQSwECFAAUAAAACACHTuJAtjrQyg4CAAAWBAAADgAAAAAA&#10;AAABACAAAAAoAQAAZHJzL2Uyb0RvYy54bWxQSwUGAAAAAAYABgBZAQAAqA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25岁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汉族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湖北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上海市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面貌：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婚姻：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未婚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本科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1762125</wp:posOffset>
                </wp:positionV>
                <wp:extent cx="1339850" cy="722630"/>
                <wp:effectExtent l="0" t="0" r="0" b="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  <w:sz w:val="58"/>
                                <w:szCs w:val="58"/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64.75pt;margin-top:138.75pt;height:56.9pt;width:105.5pt;z-index:251668480;mso-width-relative:page;mso-height-relative:page;" filled="f" stroked="f" coordsize="21600,21600" o:gfxdata="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HaGYq2AAAAAsBAAAPAAAAAAAAAAEAIAAAACIAAABkcnMvZG93bnJldi54bWxQSwECFAAU&#10;AAAACACHTuJApxKQbr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0070C0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  <w:sz w:val="58"/>
                          <w:szCs w:val="58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-1083310</wp:posOffset>
                </wp:positionH>
                <wp:positionV relativeFrom="paragraph">
                  <wp:posOffset>3690620</wp:posOffset>
                </wp:positionV>
                <wp:extent cx="1769110" cy="675640"/>
                <wp:effectExtent l="0" t="0" r="0" b="0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675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186-0000-0000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12345678@163.com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85.3pt;margin-top:290.6pt;height:53.2pt;width:139.3pt;z-index:251680768;mso-width-relative:page;mso-height-relative:page;" filled="f" stroked="f" coordsize="21600,21600" o:gfxdata="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3Ceco2wAAAAwBAAAPAAAA&#10;AAAAAAEAIAAAACIAAABkcnMvZG93bnJldi54bWxQSwECFAAUAAAACACHTuJAXReA9BICAAAV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jc w:val="center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186-0000-0000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jc w:val="center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12345678@163.com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3108960</wp:posOffset>
                </wp:positionV>
                <wp:extent cx="1172845" cy="428625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="640" w:hangingChars="20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基本信息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53.3pt;margin-top:244.8pt;height:33.75pt;width:92.35pt;z-index:251681792;mso-width-relative:page;mso-height-relative:page;" filled="f" stroked="f" coordsize="21600,21600" o:gfxdata="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UYl7rbAAAACwEAAA8AAAAA&#10;AAAAAQAgAAAAIgAAAGRycy9kb3ducmV2LnhtbFBLAQIUABQAAAAIAIdO4kB9tJgwEQIAABUEAAAO&#10;AAAAAAAAAAEAIAAAACo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="640" w:hangingChars="20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  <w:t>基本信息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05C14"/>
    <w:multiLevelType w:val="singleLevel"/>
    <w:tmpl w:val="58905C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  <w:szCs w:val="16"/>
      </w:rPr>
    </w:lvl>
  </w:abstractNum>
  <w:abstractNum w:abstractNumId="1">
    <w:nsid w:val="58905CA9"/>
    <w:multiLevelType w:val="singleLevel"/>
    <w:tmpl w:val="58905C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  <w:szCs w:val="16"/>
      </w:rPr>
    </w:lvl>
  </w:abstractNum>
  <w:abstractNum w:abstractNumId="2">
    <w:nsid w:val="58905CCA"/>
    <w:multiLevelType w:val="singleLevel"/>
    <w:tmpl w:val="58905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  <w:szCs w:val="16"/>
      </w:rPr>
    </w:lvl>
  </w:abstractNum>
  <w:abstractNum w:abstractNumId="3">
    <w:nsid w:val="58905CEC"/>
    <w:multiLevelType w:val="singleLevel"/>
    <w:tmpl w:val="58905C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F5496"/>
        <w:sz w:val="16"/>
        <w:szCs w:val="16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E594F"/>
    <w:rsid w:val="00C52EE7"/>
    <w:rsid w:val="00FB4F51"/>
    <w:rsid w:val="022E594F"/>
    <w:rsid w:val="0CDC7930"/>
    <w:rsid w:val="22E721BA"/>
    <w:rsid w:val="6C2B3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99b0e25a-8498-493c-cbbf-dce1296e6979\&#30740;&#31350;&#29983;&#22797;&#35797;&#32771;&#30740;&#38754;&#35797;&#31616;&#21382;&#27169;&#26495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研究生复试考研面试简历模板.wps</Template>
  <Pages>1</Pages>
  <Words>18</Words>
  <Characters>28</Characters>
  <Lines>1</Lines>
  <Paragraphs>1</Paragraphs>
  <TotalTime>0</TotalTime>
  <ScaleCrop>false</ScaleCrop>
  <LinksUpToDate>false</LinksUpToDate>
  <CharactersWithSpaces>28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2022-01-10T07:48:00Z</dcterms:created>
  <dc:creator>Mr Lee</dc:creator>
  <cp:lastModifiedBy>Mr Lee</cp:lastModifiedBy>
  <dcterms:modified xsi:type="dcterms:W3CDTF">2022-01-10T13:10:36Z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