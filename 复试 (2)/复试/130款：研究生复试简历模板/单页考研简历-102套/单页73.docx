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4546" w:tblpY="-2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95"/>
        <w:gridCol w:w="1395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6757760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232410</wp:posOffset>
                      </wp:positionV>
                      <wp:extent cx="601345" cy="40386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4pt;margin-top:18.3pt;height:31.8pt;width:47.35pt;z-index:256757760;mso-width-relative:page;mso-height-relative:page;" filled="f" stroked="f" coordsize="21600,21600" o:gfxdata="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e5JkzZAAAACQEAAA8AAAAAAAAAAQAgAAAAIgAAAGRy&#10;cy9kb3ducmV2LnhtbFBLAQIUABQAAAAIAIdO4kDQClmKPQIAAGcEAAAOAAAAAAAAAAEAIAAAACg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1858304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232410</wp:posOffset>
                      </wp:positionV>
                      <wp:extent cx="601345" cy="40386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65pt;margin-top:18.3pt;height:31.8pt;width:47.35pt;z-index:261858304;mso-width-relative:page;mso-height-relative:page;" filled="f" stroked="f" coordsize="21600,21600" o:gfxdata="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CVHr7ZAAAACQEAAA8AAAAAAAAAAQAgAAAAIgAAAGRy&#10;cy9kb3ducmV2LnhtbFBLAQIUABQAAAAIAIdO4kBBn11WPQIAAGcEAAAOAAAAAAAAAAEAIAAAACg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72059392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232410</wp:posOffset>
                      </wp:positionV>
                      <wp:extent cx="601345" cy="40386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9pt;margin-top:18.3pt;height:31.8pt;width:47.35pt;z-index:272059392;mso-width-relative:page;mso-height-relative:page;" filled="f" stroked="f" coordsize="21600,21600" o:gfxdata="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bMe6/ZAAAACQEAAA8AAAAAAAAAAQAgAAAAIgAAAGRy&#10;cy9kb3ducmV2LnhtbFBLAQIUABQAAAAIAIdO4kAb4J6+PQIAAGcEAAAOAAAAAAAAAAEAIAAAACg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96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92461568" behindDoc="0" locked="0" layoutInCell="1" allowOverlap="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232410</wp:posOffset>
                      </wp:positionV>
                      <wp:extent cx="601345" cy="403860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15pt;margin-top:18.3pt;height:31.8pt;width:47.35pt;z-index:292461568;mso-width-relative:page;mso-height-relative:page;" filled="f" stroked="f" coordsize="21600,21600" o:gfxdata="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J9paNkAAAAJAQAADwAAAAAAAAABACAAAAAiAAAAZHJz&#10;L2Rvd25yZXYueG1sUEsBAhQAFAAAAAgAh07iQAAH1PY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96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333265920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232410</wp:posOffset>
                      </wp:positionV>
                      <wp:extent cx="601345" cy="403860"/>
                      <wp:effectExtent l="0" t="0" r="0" b="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345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35pt;margin-top:18.3pt;height:31.8pt;width:47.35pt;z-index:333265920;mso-width-relative:page;mso-height-relative:page;" filled="f" stroked="f" coordsize="21600,21600" o:gfxdata="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GXIg9kAAAAJAQAADwAAAAAAAAABACAAAAAiAAAAZHJz&#10;L2Rvd25yZXYueG1sUEsBAhQAFAAAAAgAh07iQFp4Fx4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6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7400290</wp:posOffset>
                </wp:positionV>
                <wp:extent cx="259715" cy="260350"/>
                <wp:effectExtent l="0" t="0" r="6985" b="635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260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288" h="232">
                              <a:moveTo>
                                <a:pt x="144" y="0"/>
                              </a:moveTo>
                              <a:cubicBezTo>
                                <a:pt x="64" y="0"/>
                                <a:pt x="0" y="52"/>
                                <a:pt x="0" y="116"/>
                              </a:cubicBezTo>
                              <a:cubicBezTo>
                                <a:pt x="0" y="152"/>
                                <a:pt x="14" y="160"/>
                                <a:pt x="33" y="160"/>
                              </a:cubicBezTo>
                              <a:cubicBezTo>
                                <a:pt x="49" y="160"/>
                                <a:pt x="67" y="154"/>
                                <a:pt x="84" y="154"/>
                              </a:cubicBezTo>
                              <a:cubicBezTo>
                                <a:pt x="95" y="154"/>
                                <a:pt x="105" y="157"/>
                                <a:pt x="112" y="165"/>
                              </a:cubicBezTo>
                              <a:cubicBezTo>
                                <a:pt x="135" y="189"/>
                                <a:pt x="64" y="232"/>
                                <a:pt x="144" y="232"/>
                              </a:cubicBezTo>
                              <a:cubicBezTo>
                                <a:pt x="224" y="232"/>
                                <a:pt x="288" y="180"/>
                                <a:pt x="288" y="116"/>
                              </a:cubicBezTo>
                              <a:cubicBezTo>
                                <a:pt x="288" y="52"/>
                                <a:pt x="224" y="0"/>
                                <a:pt x="144" y="0"/>
                              </a:cubicBezTo>
                              <a:close/>
                              <a:moveTo>
                                <a:pt x="60" y="104"/>
                              </a:moveTo>
                              <a:cubicBezTo>
                                <a:pt x="49" y="104"/>
                                <a:pt x="40" y="95"/>
                                <a:pt x="40" y="84"/>
                              </a:cubicBezTo>
                              <a:cubicBezTo>
                                <a:pt x="40" y="73"/>
                                <a:pt x="49" y="64"/>
                                <a:pt x="60" y="64"/>
                              </a:cubicBezTo>
                              <a:cubicBezTo>
                                <a:pt x="71" y="64"/>
                                <a:pt x="80" y="73"/>
                                <a:pt x="80" y="84"/>
                              </a:cubicBezTo>
                              <a:cubicBezTo>
                                <a:pt x="80" y="95"/>
                                <a:pt x="71" y="104"/>
                                <a:pt x="60" y="104"/>
                              </a:cubicBezTo>
                              <a:close/>
                              <a:moveTo>
                                <a:pt x="116" y="64"/>
                              </a:moveTo>
                              <a:cubicBezTo>
                                <a:pt x="105" y="64"/>
                                <a:pt x="96" y="55"/>
                                <a:pt x="96" y="44"/>
                              </a:cubicBezTo>
                              <a:cubicBezTo>
                                <a:pt x="96" y="33"/>
                                <a:pt x="105" y="24"/>
                                <a:pt x="116" y="24"/>
                              </a:cubicBezTo>
                              <a:cubicBezTo>
                                <a:pt x="127" y="24"/>
                                <a:pt x="136" y="33"/>
                                <a:pt x="136" y="44"/>
                              </a:cubicBezTo>
                              <a:cubicBezTo>
                                <a:pt x="136" y="55"/>
                                <a:pt x="127" y="64"/>
                                <a:pt x="116" y="64"/>
                              </a:cubicBezTo>
                              <a:close/>
                              <a:moveTo>
                                <a:pt x="164" y="216"/>
                              </a:moveTo>
                              <a:cubicBezTo>
                                <a:pt x="149" y="216"/>
                                <a:pt x="136" y="207"/>
                                <a:pt x="136" y="196"/>
                              </a:cubicBezTo>
                              <a:cubicBezTo>
                                <a:pt x="136" y="185"/>
                                <a:pt x="149" y="176"/>
                                <a:pt x="164" y="176"/>
                              </a:cubicBezTo>
                              <a:cubicBezTo>
                                <a:pt x="179" y="176"/>
                                <a:pt x="192" y="185"/>
                                <a:pt x="192" y="196"/>
                              </a:cubicBezTo>
                              <a:cubicBezTo>
                                <a:pt x="192" y="207"/>
                                <a:pt x="179" y="216"/>
                                <a:pt x="164" y="216"/>
                              </a:cubicBezTo>
                              <a:close/>
                              <a:moveTo>
                                <a:pt x="172" y="64"/>
                              </a:moveTo>
                              <a:cubicBezTo>
                                <a:pt x="161" y="64"/>
                                <a:pt x="152" y="55"/>
                                <a:pt x="152" y="44"/>
                              </a:cubicBezTo>
                              <a:cubicBezTo>
                                <a:pt x="152" y="33"/>
                                <a:pt x="161" y="24"/>
                                <a:pt x="172" y="24"/>
                              </a:cubicBezTo>
                              <a:cubicBezTo>
                                <a:pt x="183" y="24"/>
                                <a:pt x="192" y="33"/>
                                <a:pt x="192" y="44"/>
                              </a:cubicBezTo>
                              <a:cubicBezTo>
                                <a:pt x="192" y="55"/>
                                <a:pt x="183" y="64"/>
                                <a:pt x="172" y="64"/>
                              </a:cubicBezTo>
                              <a:close/>
                              <a:moveTo>
                                <a:pt x="208" y="76"/>
                              </a:moveTo>
                              <a:cubicBezTo>
                                <a:pt x="208" y="65"/>
                                <a:pt x="217" y="56"/>
                                <a:pt x="228" y="56"/>
                              </a:cubicBezTo>
                              <a:cubicBezTo>
                                <a:pt x="239" y="56"/>
                                <a:pt x="248" y="65"/>
                                <a:pt x="248" y="76"/>
                              </a:cubicBezTo>
                              <a:cubicBezTo>
                                <a:pt x="248" y="87"/>
                                <a:pt x="239" y="96"/>
                                <a:pt x="228" y="96"/>
                              </a:cubicBezTo>
                              <a:cubicBezTo>
                                <a:pt x="217" y="96"/>
                                <a:pt x="208" y="87"/>
                                <a:pt x="208" y="76"/>
                              </a:cubicBezTo>
                              <a:close/>
                              <a:moveTo>
                                <a:pt x="264" y="132"/>
                              </a:moveTo>
                              <a:cubicBezTo>
                                <a:pt x="264" y="143"/>
                                <a:pt x="255" y="152"/>
                                <a:pt x="244" y="152"/>
                              </a:cubicBezTo>
                              <a:cubicBezTo>
                                <a:pt x="233" y="152"/>
                                <a:pt x="224" y="143"/>
                                <a:pt x="224" y="132"/>
                              </a:cubicBezTo>
                              <a:cubicBezTo>
                                <a:pt x="224" y="121"/>
                                <a:pt x="233" y="112"/>
                                <a:pt x="244" y="112"/>
                              </a:cubicBezTo>
                              <a:cubicBezTo>
                                <a:pt x="255" y="112"/>
                                <a:pt x="264" y="121"/>
                                <a:pt x="264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0.55pt;margin-top:582.7pt;height:20.5pt;width:20.45pt;z-index:251771904;mso-width-relative:page;mso-height-relative:page;" fillcolor="#FFFFFF [3212]" filled="t" stroked="f" coordsize="288,232" o:gfxdata="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fsso31gAAAAsB&#10;AAAPAAAAAAAAAAEAIAAAACIAAABkcnMvZG93bnJldi54bWxQSwECFAAUAAAACACHTuJAjs29RpAE&#10;AAAeFwAADgAAAAAAAAABACAAAAAlAQAAZHJzL2Uyb0RvYy54bWxQSwUGAAAAAAYABgBZAQAAJwgA&#10;AAAA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6418580</wp:posOffset>
                </wp:positionV>
                <wp:extent cx="359410" cy="212725"/>
                <wp:effectExtent l="0" t="0" r="2540" b="17780"/>
                <wp:wrapNone/>
                <wp:docPr id="11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59410" cy="212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4" y="97"/>
                            </a:cxn>
                            <a:cxn ang="0">
                              <a:pos x="445" y="26"/>
                            </a:cxn>
                            <a:cxn ang="0">
                              <a:pos x="516" y="97"/>
                            </a:cxn>
                            <a:cxn ang="0">
                              <a:pos x="445" y="168"/>
                            </a:cxn>
                            <a:cxn ang="0">
                              <a:pos x="374" y="97"/>
                            </a:cxn>
                            <a:cxn ang="0">
                              <a:pos x="410" y="239"/>
                            </a:cxn>
                            <a:cxn ang="0">
                              <a:pos x="162" y="286"/>
                            </a:cxn>
                            <a:cxn ang="0">
                              <a:pos x="0" y="239"/>
                            </a:cxn>
                            <a:cxn ang="0">
                              <a:pos x="179" y="334"/>
                            </a:cxn>
                            <a:cxn ang="0">
                              <a:pos x="438" y="286"/>
                            </a:cxn>
                            <a:cxn ang="0">
                              <a:pos x="566" y="334"/>
                            </a:cxn>
                            <a:cxn ang="0">
                              <a:pos x="410" y="239"/>
                            </a:cxn>
                            <a:cxn ang="0">
                              <a:pos x="102" y="118"/>
                            </a:cxn>
                            <a:cxn ang="0">
                              <a:pos x="224" y="57"/>
                            </a:cxn>
                            <a:cxn ang="0">
                              <a:pos x="229" y="65"/>
                            </a:cxn>
                            <a:cxn ang="0">
                              <a:pos x="254" y="135"/>
                            </a:cxn>
                            <a:cxn ang="0">
                              <a:pos x="89" y="232"/>
                            </a:cxn>
                            <a:cxn ang="0">
                              <a:pos x="160" y="239"/>
                            </a:cxn>
                            <a:cxn ang="0">
                              <a:pos x="367" y="196"/>
                            </a:cxn>
                            <a:cxn ang="0">
                              <a:pos x="254" y="14"/>
                            </a:cxn>
                            <a:cxn ang="0">
                              <a:pos x="254" y="15"/>
                            </a:cxn>
                            <a:cxn ang="0">
                              <a:pos x="253" y="14"/>
                            </a:cxn>
                            <a:cxn ang="0">
                              <a:pos x="222" y="5"/>
                            </a:cxn>
                            <a:cxn ang="0">
                              <a:pos x="81" y="76"/>
                            </a:cxn>
                            <a:cxn ang="0">
                              <a:pos x="70" y="108"/>
                            </a:cxn>
                            <a:cxn ang="0">
                              <a:pos x="102" y="118"/>
                            </a:cxn>
                          </a:cxnLst>
                          <a:pathLst>
                            <a:path w="7022" h="4133">
                              <a:moveTo>
                                <a:pt x="4652" y="1207"/>
                              </a:moveTo>
                              <a:cubicBezTo>
                                <a:pt x="4652" y="723"/>
                                <a:pt x="5045" y="330"/>
                                <a:pt x="5529" y="330"/>
                              </a:cubicBezTo>
                              <a:cubicBezTo>
                                <a:pt x="6014" y="330"/>
                                <a:pt x="6407" y="723"/>
                                <a:pt x="6407" y="1207"/>
                              </a:cubicBezTo>
                              <a:cubicBezTo>
                                <a:pt x="6407" y="1692"/>
                                <a:pt x="6014" y="2085"/>
                                <a:pt x="5529" y="2085"/>
                              </a:cubicBezTo>
                              <a:cubicBezTo>
                                <a:pt x="5045" y="2085"/>
                                <a:pt x="4652" y="1692"/>
                                <a:pt x="4652" y="1207"/>
                              </a:cubicBezTo>
                              <a:close/>
                              <a:moveTo>
                                <a:pt x="5091" y="2963"/>
                              </a:moveTo>
                              <a:cubicBezTo>
                                <a:pt x="4213" y="2963"/>
                                <a:pt x="3452" y="3548"/>
                                <a:pt x="2019" y="3548"/>
                              </a:cubicBezTo>
                              <a:cubicBezTo>
                                <a:pt x="556" y="354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644" y="4133"/>
                                <a:pt x="2224" y="4133"/>
                              </a:cubicBezTo>
                              <a:cubicBezTo>
                                <a:pt x="3628" y="4133"/>
                                <a:pt x="4477" y="3548"/>
                                <a:pt x="5442" y="3548"/>
                              </a:cubicBezTo>
                              <a:cubicBezTo>
                                <a:pt x="6612" y="3548"/>
                                <a:pt x="7022" y="4133"/>
                                <a:pt x="7022" y="4133"/>
                              </a:cubicBezTo>
                              <a:cubicBezTo>
                                <a:pt x="7022" y="4133"/>
                                <a:pt x="6407" y="2963"/>
                                <a:pt x="5091" y="2963"/>
                              </a:cubicBezTo>
                              <a:close/>
                              <a:moveTo>
                                <a:pt x="1272" y="1469"/>
                              </a:moveTo>
                              <a:cubicBezTo>
                                <a:pt x="2785" y="713"/>
                                <a:pt x="2785" y="713"/>
                                <a:pt x="2785" y="713"/>
                              </a:cubicBezTo>
                              <a:cubicBezTo>
                                <a:pt x="2842" y="808"/>
                                <a:pt x="2842" y="808"/>
                                <a:pt x="2842" y="808"/>
                              </a:cubicBezTo>
                              <a:cubicBezTo>
                                <a:pt x="3160" y="1675"/>
                                <a:pt x="3160" y="1675"/>
                                <a:pt x="3160" y="1675"/>
                              </a:cubicBezTo>
                              <a:cubicBezTo>
                                <a:pt x="3130" y="1675"/>
                                <a:pt x="1463" y="2670"/>
                                <a:pt x="1112" y="2875"/>
                              </a:cubicBezTo>
                              <a:cubicBezTo>
                                <a:pt x="1346" y="2933"/>
                                <a:pt x="1639" y="2963"/>
                                <a:pt x="1989" y="2963"/>
                              </a:cubicBezTo>
                              <a:cubicBezTo>
                                <a:pt x="3130" y="2963"/>
                                <a:pt x="3862" y="2582"/>
                                <a:pt x="4564" y="2436"/>
                              </a:cubicBezTo>
                              <a:cubicBezTo>
                                <a:pt x="3160" y="183"/>
                                <a:pt x="3160" y="183"/>
                                <a:pt x="3160" y="183"/>
                              </a:cubicBezTo>
                              <a:cubicBezTo>
                                <a:pt x="3153" y="188"/>
                                <a:pt x="3153" y="188"/>
                                <a:pt x="3153" y="188"/>
                              </a:cubicBezTo>
                              <a:cubicBezTo>
                                <a:pt x="3147" y="179"/>
                                <a:pt x="3147" y="179"/>
                                <a:pt x="3147" y="179"/>
                              </a:cubicBezTo>
                              <a:cubicBezTo>
                                <a:pt x="3068" y="48"/>
                                <a:pt x="2902" y="0"/>
                                <a:pt x="2765" y="68"/>
                              </a:cubicBezTo>
                              <a:cubicBezTo>
                                <a:pt x="1010" y="946"/>
                                <a:pt x="1010" y="946"/>
                                <a:pt x="1010" y="946"/>
                              </a:cubicBezTo>
                              <a:cubicBezTo>
                                <a:pt x="865" y="1018"/>
                                <a:pt x="807" y="1194"/>
                                <a:pt x="879" y="1338"/>
                              </a:cubicBezTo>
                              <a:cubicBezTo>
                                <a:pt x="951" y="1482"/>
                                <a:pt x="1127" y="1542"/>
                                <a:pt x="1272" y="14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.15pt;margin-top:505.4pt;height:16.75pt;width:28.3pt;z-index:251838464;mso-width-relative:page;mso-height-relative:page;" fillcolor="#FFFFFF [3212]" filled="t" stroked="f" coordsize="7022,4133" o:gfxdata="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Iy7CtHa&#10;AAAACwEAAA8AAAAAAAAAAQAgAAAAIgAAAGRycy9kb3ducmV2LnhtbFBLAQIUABQAAAAIAIdO4kA9&#10;1Qy6ygQAAHQSAAAOAAAAAAAAAAEAIAAAACkBAABkcnMvZTJvRG9jLnhtbFBLBQYAAAAABgAGAFkB&#10;AABlCA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6351905</wp:posOffset>
                </wp:positionV>
                <wp:extent cx="359410" cy="398145"/>
                <wp:effectExtent l="0" t="0" r="2540" b="2540"/>
                <wp:wrapNone/>
                <wp:docPr id="7" name="任意多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59410" cy="398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2" y="126"/>
                            </a:cxn>
                            <a:cxn ang="0">
                              <a:pos x="414" y="77"/>
                            </a:cxn>
                            <a:cxn ang="0">
                              <a:pos x="502" y="39"/>
                            </a:cxn>
                            <a:cxn ang="0">
                              <a:pos x="513" y="15"/>
                            </a:cxn>
                            <a:cxn ang="0">
                              <a:pos x="521" y="4"/>
                            </a:cxn>
                            <a:cxn ang="0">
                              <a:pos x="530" y="1"/>
                            </a:cxn>
                            <a:cxn ang="0">
                              <a:pos x="539" y="5"/>
                            </a:cxn>
                            <a:cxn ang="0">
                              <a:pos x="535" y="32"/>
                            </a:cxn>
                            <a:cxn ang="0">
                              <a:pos x="543" y="43"/>
                            </a:cxn>
                            <a:cxn ang="0">
                              <a:pos x="540" y="60"/>
                            </a:cxn>
                            <a:cxn ang="0">
                              <a:pos x="561" y="170"/>
                            </a:cxn>
                            <a:cxn ang="0">
                              <a:pos x="553" y="221"/>
                            </a:cxn>
                            <a:cxn ang="0">
                              <a:pos x="547" y="266"/>
                            </a:cxn>
                            <a:cxn ang="0">
                              <a:pos x="543" y="310"/>
                            </a:cxn>
                            <a:cxn ang="0">
                              <a:pos x="531" y="302"/>
                            </a:cxn>
                            <a:cxn ang="0">
                              <a:pos x="519" y="296"/>
                            </a:cxn>
                            <a:cxn ang="0">
                              <a:pos x="458" y="295"/>
                            </a:cxn>
                            <a:cxn ang="0">
                              <a:pos x="470" y="492"/>
                            </a:cxn>
                            <a:cxn ang="0">
                              <a:pos x="461" y="506"/>
                            </a:cxn>
                            <a:cxn ang="0">
                              <a:pos x="429" y="566"/>
                            </a:cxn>
                            <a:cxn ang="0">
                              <a:pos x="415" y="620"/>
                            </a:cxn>
                            <a:cxn ang="0">
                              <a:pos x="363" y="623"/>
                            </a:cxn>
                            <a:cxn ang="0">
                              <a:pos x="351" y="625"/>
                            </a:cxn>
                            <a:cxn ang="0">
                              <a:pos x="344" y="622"/>
                            </a:cxn>
                            <a:cxn ang="0">
                              <a:pos x="338" y="617"/>
                            </a:cxn>
                            <a:cxn ang="0">
                              <a:pos x="375" y="600"/>
                            </a:cxn>
                            <a:cxn ang="0">
                              <a:pos x="395" y="533"/>
                            </a:cxn>
                            <a:cxn ang="0">
                              <a:pos x="393" y="455"/>
                            </a:cxn>
                            <a:cxn ang="0">
                              <a:pos x="370" y="340"/>
                            </a:cxn>
                            <a:cxn ang="0">
                              <a:pos x="355" y="324"/>
                            </a:cxn>
                            <a:cxn ang="0">
                              <a:pos x="297" y="285"/>
                            </a:cxn>
                            <a:cxn ang="0">
                              <a:pos x="251" y="229"/>
                            </a:cxn>
                            <a:cxn ang="0">
                              <a:pos x="184" y="192"/>
                            </a:cxn>
                            <a:cxn ang="0">
                              <a:pos x="72" y="145"/>
                            </a:cxn>
                            <a:cxn ang="0">
                              <a:pos x="26" y="142"/>
                            </a:cxn>
                            <a:cxn ang="0">
                              <a:pos x="29" y="134"/>
                            </a:cxn>
                            <a:cxn ang="0">
                              <a:pos x="2" y="133"/>
                            </a:cxn>
                            <a:cxn ang="0">
                              <a:pos x="20" y="126"/>
                            </a:cxn>
                            <a:cxn ang="0">
                              <a:pos x="7" y="122"/>
                            </a:cxn>
                            <a:cxn ang="0">
                              <a:pos x="12" y="117"/>
                            </a:cxn>
                            <a:cxn ang="0">
                              <a:pos x="66" y="121"/>
                            </a:cxn>
                            <a:cxn ang="0">
                              <a:pos x="159" y="140"/>
                            </a:cxn>
                            <a:cxn ang="0">
                              <a:pos x="247" y="168"/>
                            </a:cxn>
                            <a:cxn ang="0">
                              <a:pos x="259" y="157"/>
                            </a:cxn>
                            <a:cxn ang="0">
                              <a:pos x="231" y="143"/>
                            </a:cxn>
                            <a:cxn ang="0">
                              <a:pos x="227" y="133"/>
                            </a:cxn>
                            <a:cxn ang="0">
                              <a:pos x="225" y="113"/>
                            </a:cxn>
                            <a:cxn ang="0">
                              <a:pos x="234" y="73"/>
                            </a:cxn>
                            <a:cxn ang="0">
                              <a:pos x="294" y="71"/>
                            </a:cxn>
                            <a:cxn ang="0">
                              <a:pos x="310" y="135"/>
                            </a:cxn>
                            <a:cxn ang="0">
                              <a:pos x="448" y="95"/>
                            </a:cxn>
                            <a:cxn ang="0">
                              <a:pos x="361" y="157"/>
                            </a:cxn>
                            <a:cxn ang="0">
                              <a:pos x="360" y="179"/>
                            </a:cxn>
                            <a:cxn ang="0">
                              <a:pos x="365" y="198"/>
                            </a:cxn>
                            <a:cxn ang="0">
                              <a:pos x="376" y="214"/>
                            </a:cxn>
                            <a:cxn ang="0">
                              <a:pos x="390" y="209"/>
                            </a:cxn>
                            <a:cxn ang="0">
                              <a:pos x="429" y="214"/>
                            </a:cxn>
                            <a:cxn ang="0">
                              <a:pos x="453" y="209"/>
                            </a:cxn>
                            <a:cxn ang="0">
                              <a:pos x="503" y="192"/>
                            </a:cxn>
                            <a:cxn ang="0">
                              <a:pos x="514" y="180"/>
                            </a:cxn>
                            <a:cxn ang="0">
                              <a:pos x="512" y="154"/>
                            </a:cxn>
                            <a:cxn ang="0">
                              <a:pos x="506" y="78"/>
                            </a:cxn>
                          </a:cxnLst>
                          <a:pathLst>
                            <a:path w="3665" h="4047">
                              <a:moveTo>
                                <a:pt x="2012" y="876"/>
                              </a:moveTo>
                              <a:cubicBezTo>
                                <a:pt x="2027" y="863"/>
                                <a:pt x="2044" y="875"/>
                                <a:pt x="2044" y="875"/>
                              </a:cubicBezTo>
                              <a:cubicBezTo>
                                <a:pt x="2044" y="875"/>
                                <a:pt x="2061" y="851"/>
                                <a:pt x="2089" y="816"/>
                              </a:cubicBezTo>
                              <a:cubicBezTo>
                                <a:pt x="2118" y="782"/>
                                <a:pt x="2192" y="730"/>
                                <a:pt x="2267" y="712"/>
                              </a:cubicBezTo>
                              <a:cubicBezTo>
                                <a:pt x="2342" y="694"/>
                                <a:pt x="2475" y="613"/>
                                <a:pt x="2529" y="591"/>
                              </a:cubicBezTo>
                              <a:cubicBezTo>
                                <a:pt x="2583" y="569"/>
                                <a:pt x="2655" y="531"/>
                                <a:pt x="2684" y="504"/>
                              </a:cubicBezTo>
                              <a:cubicBezTo>
                                <a:pt x="2712" y="477"/>
                                <a:pt x="2844" y="428"/>
                                <a:pt x="2928" y="406"/>
                              </a:cubicBezTo>
                              <a:cubicBezTo>
                                <a:pt x="3011" y="384"/>
                                <a:pt x="3183" y="316"/>
                                <a:pt x="3209" y="309"/>
                              </a:cubicBezTo>
                              <a:cubicBezTo>
                                <a:pt x="3235" y="301"/>
                                <a:pt x="3249" y="271"/>
                                <a:pt x="3255" y="256"/>
                              </a:cubicBezTo>
                              <a:cubicBezTo>
                                <a:pt x="3262" y="241"/>
                                <a:pt x="3295" y="223"/>
                                <a:pt x="3295" y="223"/>
                              </a:cubicBezTo>
                              <a:cubicBezTo>
                                <a:pt x="3295" y="223"/>
                                <a:pt x="3300" y="194"/>
                                <a:pt x="3300" y="172"/>
                              </a:cubicBezTo>
                              <a:cubicBezTo>
                                <a:pt x="3300" y="149"/>
                                <a:pt x="3313" y="109"/>
                                <a:pt x="3322" y="98"/>
                              </a:cubicBezTo>
                              <a:cubicBezTo>
                                <a:pt x="3331" y="86"/>
                                <a:pt x="3348" y="74"/>
                                <a:pt x="3349" y="65"/>
                              </a:cubicBezTo>
                              <a:cubicBezTo>
                                <a:pt x="3350" y="55"/>
                                <a:pt x="3368" y="47"/>
                                <a:pt x="3368" y="47"/>
                              </a:cubicBezTo>
                              <a:cubicBezTo>
                                <a:pt x="3368" y="47"/>
                                <a:pt x="3370" y="41"/>
                                <a:pt x="3377" y="30"/>
                              </a:cubicBezTo>
                              <a:cubicBezTo>
                                <a:pt x="3383" y="19"/>
                                <a:pt x="3395" y="24"/>
                                <a:pt x="3395" y="24"/>
                              </a:cubicBezTo>
                              <a:cubicBezTo>
                                <a:pt x="3395" y="24"/>
                                <a:pt x="3400" y="12"/>
                                <a:pt x="3412" y="9"/>
                              </a:cubicBezTo>
                              <a:cubicBezTo>
                                <a:pt x="3424" y="6"/>
                                <a:pt x="3433" y="10"/>
                                <a:pt x="3433" y="10"/>
                              </a:cubicBezTo>
                              <a:cubicBezTo>
                                <a:pt x="3433" y="10"/>
                                <a:pt x="3439" y="0"/>
                                <a:pt x="3449" y="7"/>
                              </a:cubicBezTo>
                              <a:cubicBezTo>
                                <a:pt x="3460" y="15"/>
                                <a:pt x="3457" y="20"/>
                                <a:pt x="3457" y="20"/>
                              </a:cubicBezTo>
                              <a:cubicBezTo>
                                <a:pt x="3457" y="20"/>
                                <a:pt x="3488" y="12"/>
                                <a:pt x="3494" y="35"/>
                              </a:cubicBezTo>
                              <a:cubicBezTo>
                                <a:pt x="3501" y="58"/>
                                <a:pt x="3461" y="88"/>
                                <a:pt x="3448" y="117"/>
                              </a:cubicBezTo>
                              <a:cubicBezTo>
                                <a:pt x="3435" y="146"/>
                                <a:pt x="3449" y="196"/>
                                <a:pt x="3449" y="196"/>
                              </a:cubicBezTo>
                              <a:cubicBezTo>
                                <a:pt x="3449" y="196"/>
                                <a:pt x="3463" y="206"/>
                                <a:pt x="3468" y="213"/>
                              </a:cubicBezTo>
                              <a:cubicBezTo>
                                <a:pt x="3472" y="220"/>
                                <a:pt x="3487" y="214"/>
                                <a:pt x="3501" y="229"/>
                              </a:cubicBezTo>
                              <a:cubicBezTo>
                                <a:pt x="3514" y="244"/>
                                <a:pt x="3508" y="270"/>
                                <a:pt x="3508" y="270"/>
                              </a:cubicBezTo>
                              <a:cubicBezTo>
                                <a:pt x="3508" y="270"/>
                                <a:pt x="3518" y="268"/>
                                <a:pt x="3518" y="284"/>
                              </a:cubicBezTo>
                              <a:cubicBezTo>
                                <a:pt x="3518" y="300"/>
                                <a:pt x="3511" y="309"/>
                                <a:pt x="3511" y="309"/>
                              </a:cubicBezTo>
                              <a:cubicBezTo>
                                <a:pt x="3511" y="309"/>
                                <a:pt x="3517" y="318"/>
                                <a:pt x="3517" y="337"/>
                              </a:cubicBezTo>
                              <a:cubicBezTo>
                                <a:pt x="3517" y="356"/>
                                <a:pt x="3497" y="391"/>
                                <a:pt x="3497" y="391"/>
                              </a:cubicBezTo>
                              <a:cubicBezTo>
                                <a:pt x="3497" y="391"/>
                                <a:pt x="3509" y="449"/>
                                <a:pt x="3510" y="520"/>
                              </a:cubicBezTo>
                              <a:cubicBezTo>
                                <a:pt x="3512" y="591"/>
                                <a:pt x="3551" y="746"/>
                                <a:pt x="3565" y="793"/>
                              </a:cubicBezTo>
                              <a:cubicBezTo>
                                <a:pt x="3579" y="841"/>
                                <a:pt x="3630" y="1064"/>
                                <a:pt x="3638" y="1105"/>
                              </a:cubicBezTo>
                              <a:cubicBezTo>
                                <a:pt x="3646" y="1145"/>
                                <a:pt x="3655" y="1211"/>
                                <a:pt x="3658" y="1227"/>
                              </a:cubicBezTo>
                              <a:cubicBezTo>
                                <a:pt x="3661" y="1242"/>
                                <a:pt x="3665" y="1330"/>
                                <a:pt x="3653" y="1350"/>
                              </a:cubicBezTo>
                              <a:cubicBezTo>
                                <a:pt x="3641" y="1370"/>
                                <a:pt x="3613" y="1410"/>
                                <a:pt x="3586" y="1435"/>
                              </a:cubicBezTo>
                              <a:cubicBezTo>
                                <a:pt x="3558" y="1461"/>
                                <a:pt x="3515" y="1518"/>
                                <a:pt x="3513" y="1518"/>
                              </a:cubicBezTo>
                              <a:cubicBezTo>
                                <a:pt x="3510" y="1518"/>
                                <a:pt x="3518" y="1549"/>
                                <a:pt x="3523" y="1577"/>
                              </a:cubicBezTo>
                              <a:cubicBezTo>
                                <a:pt x="3528" y="1605"/>
                                <a:pt x="3536" y="1674"/>
                                <a:pt x="3544" y="1721"/>
                              </a:cubicBezTo>
                              <a:cubicBezTo>
                                <a:pt x="3552" y="1767"/>
                                <a:pt x="3574" y="1899"/>
                                <a:pt x="3563" y="1915"/>
                              </a:cubicBezTo>
                              <a:cubicBezTo>
                                <a:pt x="3552" y="1930"/>
                                <a:pt x="3555" y="1949"/>
                                <a:pt x="3553" y="1985"/>
                              </a:cubicBezTo>
                              <a:cubicBezTo>
                                <a:pt x="3551" y="2021"/>
                                <a:pt x="3525" y="2005"/>
                                <a:pt x="3518" y="2009"/>
                              </a:cubicBezTo>
                              <a:cubicBezTo>
                                <a:pt x="3512" y="2014"/>
                                <a:pt x="3499" y="2014"/>
                                <a:pt x="3494" y="2000"/>
                              </a:cubicBezTo>
                              <a:cubicBezTo>
                                <a:pt x="3488" y="1986"/>
                                <a:pt x="3487" y="1990"/>
                                <a:pt x="3475" y="1988"/>
                              </a:cubicBezTo>
                              <a:cubicBezTo>
                                <a:pt x="3463" y="1986"/>
                                <a:pt x="3444" y="1969"/>
                                <a:pt x="3442" y="1953"/>
                              </a:cubicBezTo>
                              <a:cubicBezTo>
                                <a:pt x="3439" y="1937"/>
                                <a:pt x="3430" y="1943"/>
                                <a:pt x="3417" y="1942"/>
                              </a:cubicBezTo>
                              <a:cubicBezTo>
                                <a:pt x="3404" y="1941"/>
                                <a:pt x="3393" y="1931"/>
                                <a:pt x="3393" y="1925"/>
                              </a:cubicBezTo>
                              <a:cubicBezTo>
                                <a:pt x="3393" y="1918"/>
                                <a:pt x="3387" y="1918"/>
                                <a:pt x="3362" y="1915"/>
                              </a:cubicBezTo>
                              <a:cubicBezTo>
                                <a:pt x="3336" y="1911"/>
                                <a:pt x="3317" y="1897"/>
                                <a:pt x="3326" y="1881"/>
                              </a:cubicBezTo>
                              <a:cubicBezTo>
                                <a:pt x="3336" y="1864"/>
                                <a:pt x="3249" y="1883"/>
                                <a:pt x="3198" y="1892"/>
                              </a:cubicBezTo>
                              <a:cubicBezTo>
                                <a:pt x="3147" y="1902"/>
                                <a:pt x="2966" y="1913"/>
                                <a:pt x="2966" y="1913"/>
                              </a:cubicBezTo>
                              <a:cubicBezTo>
                                <a:pt x="2992" y="1955"/>
                                <a:pt x="2972" y="2011"/>
                                <a:pt x="2972" y="2011"/>
                              </a:cubicBezTo>
                              <a:cubicBezTo>
                                <a:pt x="2972" y="2011"/>
                                <a:pt x="3100" y="3114"/>
                                <a:pt x="3102" y="3154"/>
                              </a:cubicBezTo>
                              <a:cubicBezTo>
                                <a:pt x="3105" y="3193"/>
                                <a:pt x="3048" y="3185"/>
                                <a:pt x="3048" y="3185"/>
                              </a:cubicBezTo>
                              <a:cubicBezTo>
                                <a:pt x="3048" y="3185"/>
                                <a:pt x="3048" y="3203"/>
                                <a:pt x="3047" y="3228"/>
                              </a:cubicBezTo>
                              <a:cubicBezTo>
                                <a:pt x="3046" y="3253"/>
                                <a:pt x="2986" y="3246"/>
                                <a:pt x="2986" y="3246"/>
                              </a:cubicBezTo>
                              <a:cubicBezTo>
                                <a:pt x="2986" y="3246"/>
                                <a:pt x="2986" y="3259"/>
                                <a:pt x="2991" y="3275"/>
                              </a:cubicBezTo>
                              <a:cubicBezTo>
                                <a:pt x="2995" y="3291"/>
                                <a:pt x="2870" y="3365"/>
                                <a:pt x="2870" y="3365"/>
                              </a:cubicBezTo>
                              <a:cubicBezTo>
                                <a:pt x="2870" y="3365"/>
                                <a:pt x="2867" y="3377"/>
                                <a:pt x="2867" y="3408"/>
                              </a:cubicBezTo>
                              <a:cubicBezTo>
                                <a:pt x="2867" y="3439"/>
                                <a:pt x="2810" y="3589"/>
                                <a:pt x="2784" y="3663"/>
                              </a:cubicBezTo>
                              <a:cubicBezTo>
                                <a:pt x="2757" y="3737"/>
                                <a:pt x="2750" y="3820"/>
                                <a:pt x="2750" y="3860"/>
                              </a:cubicBezTo>
                              <a:cubicBezTo>
                                <a:pt x="2750" y="3900"/>
                                <a:pt x="2769" y="3954"/>
                                <a:pt x="2767" y="3981"/>
                              </a:cubicBezTo>
                              <a:cubicBezTo>
                                <a:pt x="2765" y="4008"/>
                                <a:pt x="2715" y="4014"/>
                                <a:pt x="2691" y="4011"/>
                              </a:cubicBezTo>
                              <a:cubicBezTo>
                                <a:pt x="2667" y="4008"/>
                                <a:pt x="2608" y="4013"/>
                                <a:pt x="2576" y="4020"/>
                              </a:cubicBezTo>
                              <a:cubicBezTo>
                                <a:pt x="2543" y="4026"/>
                                <a:pt x="2432" y="4036"/>
                                <a:pt x="2411" y="4040"/>
                              </a:cubicBezTo>
                              <a:cubicBezTo>
                                <a:pt x="2390" y="4045"/>
                                <a:pt x="2368" y="4033"/>
                                <a:pt x="2352" y="4034"/>
                              </a:cubicBezTo>
                              <a:cubicBezTo>
                                <a:pt x="2336" y="4036"/>
                                <a:pt x="2332" y="4044"/>
                                <a:pt x="2321" y="4043"/>
                              </a:cubicBezTo>
                              <a:cubicBezTo>
                                <a:pt x="2309" y="4042"/>
                                <a:pt x="2300" y="4034"/>
                                <a:pt x="2300" y="4034"/>
                              </a:cubicBezTo>
                              <a:cubicBezTo>
                                <a:pt x="2300" y="4034"/>
                                <a:pt x="2297" y="4047"/>
                                <a:pt x="2278" y="4042"/>
                              </a:cubicBezTo>
                              <a:cubicBezTo>
                                <a:pt x="2260" y="4038"/>
                                <a:pt x="2262" y="4030"/>
                                <a:pt x="2262" y="4030"/>
                              </a:cubicBezTo>
                              <a:cubicBezTo>
                                <a:pt x="2262" y="4030"/>
                                <a:pt x="2256" y="4039"/>
                                <a:pt x="2242" y="4035"/>
                              </a:cubicBezTo>
                              <a:cubicBezTo>
                                <a:pt x="2228" y="4032"/>
                                <a:pt x="2228" y="4025"/>
                                <a:pt x="2228" y="4025"/>
                              </a:cubicBezTo>
                              <a:cubicBezTo>
                                <a:pt x="2228" y="4025"/>
                                <a:pt x="2220" y="4032"/>
                                <a:pt x="2210" y="4025"/>
                              </a:cubicBezTo>
                              <a:cubicBezTo>
                                <a:pt x="2200" y="4019"/>
                                <a:pt x="2210" y="4013"/>
                                <a:pt x="2210" y="4013"/>
                              </a:cubicBezTo>
                              <a:cubicBezTo>
                                <a:pt x="2194" y="4013"/>
                                <a:pt x="2191" y="4000"/>
                                <a:pt x="2192" y="3991"/>
                              </a:cubicBezTo>
                              <a:cubicBezTo>
                                <a:pt x="2194" y="3981"/>
                                <a:pt x="2209" y="3970"/>
                                <a:pt x="2220" y="3979"/>
                              </a:cubicBezTo>
                              <a:cubicBezTo>
                                <a:pt x="2230" y="3988"/>
                                <a:pt x="2243" y="3974"/>
                                <a:pt x="2272" y="3963"/>
                              </a:cubicBezTo>
                              <a:cubicBezTo>
                                <a:pt x="2300" y="3952"/>
                                <a:pt x="2346" y="3919"/>
                                <a:pt x="2433" y="3884"/>
                              </a:cubicBezTo>
                              <a:cubicBezTo>
                                <a:pt x="2520" y="3849"/>
                                <a:pt x="2547" y="3757"/>
                                <a:pt x="2564" y="3700"/>
                              </a:cubicBezTo>
                              <a:cubicBezTo>
                                <a:pt x="2580" y="3643"/>
                                <a:pt x="2574" y="3448"/>
                                <a:pt x="2574" y="3448"/>
                              </a:cubicBezTo>
                              <a:cubicBezTo>
                                <a:pt x="2558" y="3446"/>
                                <a:pt x="2558" y="3446"/>
                                <a:pt x="2558" y="3446"/>
                              </a:cubicBezTo>
                              <a:cubicBezTo>
                                <a:pt x="2558" y="3446"/>
                                <a:pt x="2567" y="3359"/>
                                <a:pt x="2560" y="3314"/>
                              </a:cubicBezTo>
                              <a:cubicBezTo>
                                <a:pt x="2554" y="3270"/>
                                <a:pt x="2561" y="3128"/>
                                <a:pt x="2576" y="3072"/>
                              </a:cubicBezTo>
                              <a:cubicBezTo>
                                <a:pt x="2590" y="3015"/>
                                <a:pt x="2576" y="2993"/>
                                <a:pt x="2545" y="2946"/>
                              </a:cubicBezTo>
                              <a:cubicBezTo>
                                <a:pt x="2514" y="2898"/>
                                <a:pt x="2524" y="2731"/>
                                <a:pt x="2477" y="2620"/>
                              </a:cubicBezTo>
                              <a:cubicBezTo>
                                <a:pt x="2429" y="2509"/>
                                <a:pt x="2395" y="2268"/>
                                <a:pt x="2393" y="2246"/>
                              </a:cubicBezTo>
                              <a:cubicBezTo>
                                <a:pt x="2390" y="2223"/>
                                <a:pt x="2389" y="2213"/>
                                <a:pt x="2399" y="2202"/>
                              </a:cubicBezTo>
                              <a:cubicBezTo>
                                <a:pt x="2408" y="2191"/>
                                <a:pt x="2389" y="2189"/>
                                <a:pt x="2371" y="2168"/>
                              </a:cubicBezTo>
                              <a:cubicBezTo>
                                <a:pt x="2354" y="2146"/>
                                <a:pt x="2344" y="2121"/>
                                <a:pt x="2344" y="2121"/>
                              </a:cubicBezTo>
                              <a:cubicBezTo>
                                <a:pt x="2344" y="2121"/>
                                <a:pt x="2313" y="2121"/>
                                <a:pt x="2304" y="2099"/>
                              </a:cubicBezTo>
                              <a:cubicBezTo>
                                <a:pt x="2294" y="2076"/>
                                <a:pt x="2249" y="2079"/>
                                <a:pt x="2207" y="2063"/>
                              </a:cubicBezTo>
                              <a:cubicBezTo>
                                <a:pt x="2164" y="2048"/>
                                <a:pt x="2097" y="1993"/>
                                <a:pt x="2063" y="1953"/>
                              </a:cubicBezTo>
                              <a:cubicBezTo>
                                <a:pt x="2029" y="1913"/>
                                <a:pt x="1974" y="1866"/>
                                <a:pt x="1929" y="1844"/>
                              </a:cubicBezTo>
                              <a:cubicBezTo>
                                <a:pt x="1884" y="1821"/>
                                <a:pt x="1821" y="1751"/>
                                <a:pt x="1793" y="1725"/>
                              </a:cubicBezTo>
                              <a:cubicBezTo>
                                <a:pt x="1764" y="1699"/>
                                <a:pt x="1705" y="1648"/>
                                <a:pt x="1670" y="1617"/>
                              </a:cubicBezTo>
                              <a:cubicBezTo>
                                <a:pt x="1636" y="1586"/>
                                <a:pt x="1628" y="1485"/>
                                <a:pt x="1628" y="1485"/>
                              </a:cubicBezTo>
                              <a:cubicBezTo>
                                <a:pt x="1628" y="1485"/>
                                <a:pt x="1583" y="1429"/>
                                <a:pt x="1554" y="1404"/>
                              </a:cubicBezTo>
                              <a:cubicBezTo>
                                <a:pt x="1526" y="1379"/>
                                <a:pt x="1469" y="1348"/>
                                <a:pt x="1427" y="1344"/>
                              </a:cubicBezTo>
                              <a:cubicBezTo>
                                <a:pt x="1386" y="1341"/>
                                <a:pt x="1235" y="1274"/>
                                <a:pt x="1196" y="1245"/>
                              </a:cubicBezTo>
                              <a:cubicBezTo>
                                <a:pt x="1157" y="1215"/>
                                <a:pt x="994" y="1105"/>
                                <a:pt x="973" y="1092"/>
                              </a:cubicBezTo>
                              <a:cubicBezTo>
                                <a:pt x="951" y="1079"/>
                                <a:pt x="801" y="1045"/>
                                <a:pt x="755" y="1039"/>
                              </a:cubicBezTo>
                              <a:cubicBezTo>
                                <a:pt x="708" y="1034"/>
                                <a:pt x="541" y="979"/>
                                <a:pt x="471" y="941"/>
                              </a:cubicBezTo>
                              <a:cubicBezTo>
                                <a:pt x="401" y="903"/>
                                <a:pt x="380" y="905"/>
                                <a:pt x="358" y="913"/>
                              </a:cubicBezTo>
                              <a:cubicBezTo>
                                <a:pt x="336" y="921"/>
                                <a:pt x="280" y="910"/>
                                <a:pt x="253" y="910"/>
                              </a:cubicBezTo>
                              <a:cubicBezTo>
                                <a:pt x="227" y="909"/>
                                <a:pt x="202" y="913"/>
                                <a:pt x="173" y="923"/>
                              </a:cubicBezTo>
                              <a:cubicBezTo>
                                <a:pt x="145" y="933"/>
                                <a:pt x="89" y="937"/>
                                <a:pt x="84" y="924"/>
                              </a:cubicBezTo>
                              <a:cubicBezTo>
                                <a:pt x="80" y="912"/>
                                <a:pt x="124" y="905"/>
                                <a:pt x="149" y="896"/>
                              </a:cubicBezTo>
                              <a:cubicBezTo>
                                <a:pt x="174" y="886"/>
                                <a:pt x="191" y="875"/>
                                <a:pt x="189" y="868"/>
                              </a:cubicBezTo>
                              <a:cubicBezTo>
                                <a:pt x="188" y="862"/>
                                <a:pt x="163" y="867"/>
                                <a:pt x="148" y="867"/>
                              </a:cubicBezTo>
                              <a:cubicBezTo>
                                <a:pt x="132" y="867"/>
                                <a:pt x="96" y="867"/>
                                <a:pt x="73" y="872"/>
                              </a:cubicBezTo>
                              <a:cubicBezTo>
                                <a:pt x="51" y="878"/>
                                <a:pt x="15" y="878"/>
                                <a:pt x="14" y="866"/>
                              </a:cubicBezTo>
                              <a:cubicBezTo>
                                <a:pt x="13" y="855"/>
                                <a:pt x="20" y="846"/>
                                <a:pt x="43" y="845"/>
                              </a:cubicBezTo>
                              <a:cubicBezTo>
                                <a:pt x="66" y="844"/>
                                <a:pt x="129" y="827"/>
                                <a:pt x="155" y="825"/>
                              </a:cubicBezTo>
                              <a:cubicBezTo>
                                <a:pt x="182" y="824"/>
                                <a:pt x="151" y="819"/>
                                <a:pt x="134" y="819"/>
                              </a:cubicBezTo>
                              <a:cubicBezTo>
                                <a:pt x="117" y="819"/>
                                <a:pt x="85" y="821"/>
                                <a:pt x="56" y="829"/>
                              </a:cubicBezTo>
                              <a:cubicBezTo>
                                <a:pt x="28" y="837"/>
                                <a:pt x="4" y="835"/>
                                <a:pt x="2" y="824"/>
                              </a:cubicBezTo>
                              <a:cubicBezTo>
                                <a:pt x="0" y="813"/>
                                <a:pt x="12" y="803"/>
                                <a:pt x="49" y="794"/>
                              </a:cubicBezTo>
                              <a:cubicBezTo>
                                <a:pt x="87" y="786"/>
                                <a:pt x="131" y="777"/>
                                <a:pt x="154" y="777"/>
                              </a:cubicBezTo>
                              <a:cubicBezTo>
                                <a:pt x="176" y="776"/>
                                <a:pt x="160" y="767"/>
                                <a:pt x="147" y="767"/>
                              </a:cubicBezTo>
                              <a:cubicBezTo>
                                <a:pt x="135" y="767"/>
                                <a:pt x="107" y="760"/>
                                <a:pt x="82" y="760"/>
                              </a:cubicBezTo>
                              <a:cubicBezTo>
                                <a:pt x="57" y="760"/>
                                <a:pt x="14" y="771"/>
                                <a:pt x="14" y="741"/>
                              </a:cubicBezTo>
                              <a:cubicBezTo>
                                <a:pt x="14" y="711"/>
                                <a:pt x="201" y="727"/>
                                <a:pt x="240" y="727"/>
                              </a:cubicBezTo>
                              <a:cubicBezTo>
                                <a:pt x="279" y="727"/>
                                <a:pt x="393" y="776"/>
                                <a:pt x="428" y="784"/>
                              </a:cubicBezTo>
                              <a:cubicBezTo>
                                <a:pt x="462" y="792"/>
                                <a:pt x="518" y="799"/>
                                <a:pt x="557" y="811"/>
                              </a:cubicBezTo>
                              <a:cubicBezTo>
                                <a:pt x="595" y="822"/>
                                <a:pt x="797" y="845"/>
                                <a:pt x="848" y="845"/>
                              </a:cubicBezTo>
                              <a:cubicBezTo>
                                <a:pt x="898" y="844"/>
                                <a:pt x="986" y="877"/>
                                <a:pt x="1035" y="909"/>
                              </a:cubicBezTo>
                              <a:cubicBezTo>
                                <a:pt x="1084" y="940"/>
                                <a:pt x="1254" y="990"/>
                                <a:pt x="1298" y="1006"/>
                              </a:cubicBezTo>
                              <a:cubicBezTo>
                                <a:pt x="1343" y="1022"/>
                                <a:pt x="1425" y="1031"/>
                                <a:pt x="1476" y="1034"/>
                              </a:cubicBezTo>
                              <a:cubicBezTo>
                                <a:pt x="1528" y="1036"/>
                                <a:pt x="1603" y="1087"/>
                                <a:pt x="1603" y="1087"/>
                              </a:cubicBezTo>
                              <a:cubicBezTo>
                                <a:pt x="1603" y="1087"/>
                                <a:pt x="1611" y="1078"/>
                                <a:pt x="1626" y="1075"/>
                              </a:cubicBezTo>
                              <a:cubicBezTo>
                                <a:pt x="1640" y="1073"/>
                                <a:pt x="1666" y="1050"/>
                                <a:pt x="1676" y="1040"/>
                              </a:cubicBezTo>
                              <a:cubicBezTo>
                                <a:pt x="1685" y="1030"/>
                                <a:pt x="1686" y="1023"/>
                                <a:pt x="1681" y="1015"/>
                              </a:cubicBezTo>
                              <a:cubicBezTo>
                                <a:pt x="1676" y="1007"/>
                                <a:pt x="1672" y="982"/>
                                <a:pt x="1672" y="982"/>
                              </a:cubicBezTo>
                              <a:cubicBezTo>
                                <a:pt x="1672" y="982"/>
                                <a:pt x="1588" y="980"/>
                                <a:pt x="1548" y="988"/>
                              </a:cubicBezTo>
                              <a:cubicBezTo>
                                <a:pt x="1509" y="996"/>
                                <a:pt x="1494" y="949"/>
                                <a:pt x="1498" y="928"/>
                              </a:cubicBezTo>
                              <a:cubicBezTo>
                                <a:pt x="1503" y="906"/>
                                <a:pt x="1488" y="901"/>
                                <a:pt x="1479" y="894"/>
                              </a:cubicBezTo>
                              <a:cubicBezTo>
                                <a:pt x="1469" y="886"/>
                                <a:pt x="1467" y="886"/>
                                <a:pt x="1479" y="878"/>
                              </a:cubicBezTo>
                              <a:cubicBezTo>
                                <a:pt x="1490" y="869"/>
                                <a:pt x="1479" y="869"/>
                                <a:pt x="1470" y="865"/>
                              </a:cubicBezTo>
                              <a:cubicBezTo>
                                <a:pt x="1461" y="861"/>
                                <a:pt x="1466" y="852"/>
                                <a:pt x="1475" y="830"/>
                              </a:cubicBezTo>
                              <a:cubicBezTo>
                                <a:pt x="1485" y="809"/>
                                <a:pt x="1452" y="818"/>
                                <a:pt x="1441" y="811"/>
                              </a:cubicBezTo>
                              <a:cubicBezTo>
                                <a:pt x="1430" y="804"/>
                                <a:pt x="1447" y="760"/>
                                <a:pt x="1458" y="732"/>
                              </a:cubicBezTo>
                              <a:cubicBezTo>
                                <a:pt x="1469" y="705"/>
                                <a:pt x="1455" y="682"/>
                                <a:pt x="1454" y="636"/>
                              </a:cubicBezTo>
                              <a:cubicBezTo>
                                <a:pt x="1453" y="590"/>
                                <a:pt x="1498" y="514"/>
                                <a:pt x="1498" y="514"/>
                              </a:cubicBezTo>
                              <a:cubicBezTo>
                                <a:pt x="1498" y="514"/>
                                <a:pt x="1499" y="497"/>
                                <a:pt x="1517" y="474"/>
                              </a:cubicBezTo>
                              <a:cubicBezTo>
                                <a:pt x="1534" y="452"/>
                                <a:pt x="1641" y="419"/>
                                <a:pt x="1736" y="417"/>
                              </a:cubicBezTo>
                              <a:cubicBezTo>
                                <a:pt x="1831" y="414"/>
                                <a:pt x="1868" y="468"/>
                                <a:pt x="1868" y="468"/>
                              </a:cubicBezTo>
                              <a:cubicBezTo>
                                <a:pt x="1891" y="444"/>
                                <a:pt x="1904" y="461"/>
                                <a:pt x="1904" y="461"/>
                              </a:cubicBezTo>
                              <a:cubicBezTo>
                                <a:pt x="1904" y="461"/>
                                <a:pt x="1920" y="435"/>
                                <a:pt x="1947" y="448"/>
                              </a:cubicBezTo>
                              <a:cubicBezTo>
                                <a:pt x="1974" y="461"/>
                                <a:pt x="2011" y="466"/>
                                <a:pt x="2022" y="563"/>
                              </a:cubicBezTo>
                              <a:cubicBezTo>
                                <a:pt x="2032" y="659"/>
                                <a:pt x="2006" y="881"/>
                                <a:pt x="2012" y="876"/>
                              </a:cubicBezTo>
                              <a:moveTo>
                                <a:pt x="3246" y="449"/>
                              </a:moveTo>
                              <a:cubicBezTo>
                                <a:pt x="3233" y="438"/>
                                <a:pt x="3131" y="501"/>
                                <a:pt x="3096" y="521"/>
                              </a:cubicBezTo>
                              <a:cubicBezTo>
                                <a:pt x="3061" y="542"/>
                                <a:pt x="2930" y="611"/>
                                <a:pt x="2901" y="619"/>
                              </a:cubicBezTo>
                              <a:cubicBezTo>
                                <a:pt x="2871" y="627"/>
                                <a:pt x="2738" y="681"/>
                                <a:pt x="2725" y="689"/>
                              </a:cubicBezTo>
                              <a:cubicBezTo>
                                <a:pt x="2712" y="698"/>
                                <a:pt x="2618" y="827"/>
                                <a:pt x="2568" y="885"/>
                              </a:cubicBezTo>
                              <a:cubicBezTo>
                                <a:pt x="2517" y="943"/>
                                <a:pt x="2357" y="1006"/>
                                <a:pt x="2340" y="1015"/>
                              </a:cubicBezTo>
                              <a:cubicBezTo>
                                <a:pt x="2322" y="1025"/>
                                <a:pt x="2325" y="1034"/>
                                <a:pt x="2334" y="1052"/>
                              </a:cubicBezTo>
                              <a:cubicBezTo>
                                <a:pt x="2342" y="1069"/>
                                <a:pt x="2335" y="1118"/>
                                <a:pt x="2335" y="1118"/>
                              </a:cubicBezTo>
                              <a:cubicBezTo>
                                <a:pt x="2335" y="1118"/>
                                <a:pt x="2352" y="1127"/>
                                <a:pt x="2333" y="1158"/>
                              </a:cubicBezTo>
                              <a:cubicBezTo>
                                <a:pt x="2314" y="1190"/>
                                <a:pt x="2353" y="1198"/>
                                <a:pt x="2351" y="1204"/>
                              </a:cubicBezTo>
                              <a:cubicBezTo>
                                <a:pt x="2349" y="1211"/>
                                <a:pt x="2343" y="1218"/>
                                <a:pt x="2358" y="1231"/>
                              </a:cubicBezTo>
                              <a:cubicBezTo>
                                <a:pt x="2373" y="1245"/>
                                <a:pt x="2373" y="1262"/>
                                <a:pt x="2365" y="1283"/>
                              </a:cubicBezTo>
                              <a:cubicBezTo>
                                <a:pt x="2357" y="1303"/>
                                <a:pt x="2367" y="1298"/>
                                <a:pt x="2385" y="1308"/>
                              </a:cubicBezTo>
                              <a:cubicBezTo>
                                <a:pt x="2402" y="1318"/>
                                <a:pt x="2410" y="1351"/>
                                <a:pt x="2406" y="1363"/>
                              </a:cubicBezTo>
                              <a:cubicBezTo>
                                <a:pt x="2402" y="1376"/>
                                <a:pt x="2424" y="1386"/>
                                <a:pt x="2436" y="1387"/>
                              </a:cubicBezTo>
                              <a:cubicBezTo>
                                <a:pt x="2447" y="1388"/>
                                <a:pt x="2452" y="1388"/>
                                <a:pt x="2458" y="1398"/>
                              </a:cubicBezTo>
                              <a:cubicBezTo>
                                <a:pt x="2465" y="1408"/>
                                <a:pt x="2480" y="1384"/>
                                <a:pt x="2496" y="1368"/>
                              </a:cubicBezTo>
                              <a:cubicBezTo>
                                <a:pt x="2513" y="1352"/>
                                <a:pt x="2530" y="1353"/>
                                <a:pt x="2530" y="1353"/>
                              </a:cubicBezTo>
                              <a:cubicBezTo>
                                <a:pt x="2530" y="1353"/>
                                <a:pt x="2582" y="1342"/>
                                <a:pt x="2620" y="1341"/>
                              </a:cubicBezTo>
                              <a:cubicBezTo>
                                <a:pt x="2658" y="1340"/>
                                <a:pt x="2720" y="1364"/>
                                <a:pt x="2737" y="1378"/>
                              </a:cubicBezTo>
                              <a:cubicBezTo>
                                <a:pt x="2753" y="1391"/>
                                <a:pt x="2751" y="1380"/>
                                <a:pt x="2778" y="1388"/>
                              </a:cubicBezTo>
                              <a:cubicBezTo>
                                <a:pt x="2805" y="1396"/>
                                <a:pt x="2821" y="1393"/>
                                <a:pt x="2836" y="1382"/>
                              </a:cubicBezTo>
                              <a:cubicBezTo>
                                <a:pt x="2852" y="1371"/>
                                <a:pt x="2873" y="1384"/>
                                <a:pt x="2889" y="1370"/>
                              </a:cubicBezTo>
                              <a:cubicBezTo>
                                <a:pt x="2906" y="1357"/>
                                <a:pt x="2911" y="1373"/>
                                <a:pt x="2938" y="1357"/>
                              </a:cubicBezTo>
                              <a:cubicBezTo>
                                <a:pt x="2966" y="1341"/>
                                <a:pt x="3071" y="1323"/>
                                <a:pt x="3105" y="1311"/>
                              </a:cubicBezTo>
                              <a:cubicBezTo>
                                <a:pt x="3139" y="1299"/>
                                <a:pt x="3186" y="1277"/>
                                <a:pt x="3206" y="1267"/>
                              </a:cubicBezTo>
                              <a:cubicBezTo>
                                <a:pt x="3226" y="1257"/>
                                <a:pt x="3251" y="1261"/>
                                <a:pt x="3260" y="1245"/>
                              </a:cubicBezTo>
                              <a:cubicBezTo>
                                <a:pt x="3270" y="1228"/>
                                <a:pt x="3323" y="1222"/>
                                <a:pt x="3332" y="1224"/>
                              </a:cubicBezTo>
                              <a:cubicBezTo>
                                <a:pt x="3342" y="1226"/>
                                <a:pt x="3340" y="1219"/>
                                <a:pt x="3334" y="1204"/>
                              </a:cubicBezTo>
                              <a:cubicBezTo>
                                <a:pt x="3328" y="1188"/>
                                <a:pt x="3339" y="1184"/>
                                <a:pt x="3331" y="1166"/>
                              </a:cubicBezTo>
                              <a:cubicBezTo>
                                <a:pt x="3323" y="1149"/>
                                <a:pt x="3339" y="1149"/>
                                <a:pt x="3332" y="1135"/>
                              </a:cubicBezTo>
                              <a:cubicBezTo>
                                <a:pt x="3324" y="1120"/>
                                <a:pt x="3343" y="1118"/>
                                <a:pt x="3343" y="1118"/>
                              </a:cubicBezTo>
                              <a:cubicBezTo>
                                <a:pt x="3343" y="1118"/>
                                <a:pt x="3328" y="1058"/>
                                <a:pt x="3317" y="996"/>
                              </a:cubicBezTo>
                              <a:cubicBezTo>
                                <a:pt x="3305" y="933"/>
                                <a:pt x="3331" y="758"/>
                                <a:pt x="3332" y="705"/>
                              </a:cubicBezTo>
                              <a:cubicBezTo>
                                <a:pt x="3334" y="651"/>
                                <a:pt x="3336" y="539"/>
                                <a:pt x="3330" y="527"/>
                              </a:cubicBezTo>
                              <a:cubicBezTo>
                                <a:pt x="3324" y="516"/>
                                <a:pt x="3317" y="523"/>
                                <a:pt x="3281" y="510"/>
                              </a:cubicBezTo>
                              <a:cubicBezTo>
                                <a:pt x="3245" y="497"/>
                                <a:pt x="3246" y="449"/>
                                <a:pt x="3246" y="4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3.9pt;margin-top:500.15pt;height:31.35pt;width:28.3pt;z-index:251707392;mso-width-relative:page;mso-height-relative:page;" fillcolor="#FFFFFF [3212]" filled="t" stroked="f" coordsize="3665,4047" o:gfxdata="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<v:path o:connectlocs="322,126;414,77;502,39;513,15;521,4;530,1;539,5;535,32;543,43;540,60;561,170;553,221;547,266;543,310;531,302;519,296;458,295;470,492;461,506;429,566;415,620;363,623;351,625;344,622;338,617;375,600;395,533;393,455;370,340;355,324;297,285;251,229;184,192;72,145;26,142;29,134;2,133;20,126;7,122;12,117;66,121;159,140;247,168;259,157;231,143;227,133;225,113;234,73;294,71;310,135;448,95;361,157;360,179;365,198;376,214;390,209;429,214;453,209;503,192;514,180;512,154;506,7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6363970</wp:posOffset>
                </wp:positionV>
                <wp:extent cx="305435" cy="276225"/>
                <wp:effectExtent l="0" t="0" r="18415" b="9525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76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5538" y="372445"/>
                            </a:cxn>
                            <a:cxn ang="0">
                              <a:pos x="426643" y="453944"/>
                            </a:cxn>
                            <a:cxn ang="0">
                              <a:pos x="462464" y="531290"/>
                            </a:cxn>
                            <a:cxn ang="0">
                              <a:pos x="540434" y="554650"/>
                            </a:cxn>
                            <a:cxn ang="0">
                              <a:pos x="607300" y="508450"/>
                            </a:cxn>
                            <a:cxn ang="0">
                              <a:pos x="621150" y="421500"/>
                            </a:cxn>
                            <a:cxn ang="0">
                              <a:pos x="572434" y="354017"/>
                            </a:cxn>
                            <a:cxn ang="0">
                              <a:pos x="106274" y="345841"/>
                            </a:cxn>
                            <a:cxn ang="0">
                              <a:pos x="46703" y="401904"/>
                            </a:cxn>
                            <a:cxn ang="0">
                              <a:pos x="44797" y="490281"/>
                            </a:cxn>
                            <a:cxn ang="0">
                              <a:pos x="101627" y="549329"/>
                            </a:cxn>
                            <a:cxn ang="0">
                              <a:pos x="182643" y="542970"/>
                            </a:cxn>
                            <a:cxn ang="0">
                              <a:pos x="231253" y="475227"/>
                            </a:cxn>
                            <a:cxn ang="0">
                              <a:pos x="217313" y="388408"/>
                            </a:cxn>
                            <a:cxn ang="0">
                              <a:pos x="150594" y="342208"/>
                            </a:cxn>
                            <a:cxn ang="0">
                              <a:pos x="565867" y="307298"/>
                            </a:cxn>
                            <a:cxn ang="0">
                              <a:pos x="614344" y="336627"/>
                            </a:cxn>
                            <a:cxn ang="0">
                              <a:pos x="647897" y="384384"/>
                            </a:cxn>
                            <a:cxn ang="0">
                              <a:pos x="661270" y="444600"/>
                            </a:cxn>
                            <a:cxn ang="0">
                              <a:pos x="650643" y="505984"/>
                            </a:cxn>
                            <a:cxn ang="0">
                              <a:pos x="619240" y="555429"/>
                            </a:cxn>
                            <a:cxn ang="0">
                              <a:pos x="572195" y="587224"/>
                            </a:cxn>
                            <a:cxn ang="0">
                              <a:pos x="515001" y="595789"/>
                            </a:cxn>
                            <a:cxn ang="0">
                              <a:pos x="460673" y="578399"/>
                            </a:cxn>
                            <a:cxn ang="0">
                              <a:pos x="418404" y="539725"/>
                            </a:cxn>
                            <a:cxn ang="0">
                              <a:pos x="393688" y="485350"/>
                            </a:cxn>
                            <a:cxn ang="0">
                              <a:pos x="391658" y="422149"/>
                            </a:cxn>
                            <a:cxn ang="0">
                              <a:pos x="412792" y="365697"/>
                            </a:cxn>
                            <a:cxn ang="0">
                              <a:pos x="452195" y="324039"/>
                            </a:cxn>
                            <a:cxn ang="0">
                              <a:pos x="504732" y="302496"/>
                            </a:cxn>
                            <a:cxn ang="0">
                              <a:pos x="169418" y="305351"/>
                            </a:cxn>
                            <a:cxn ang="0">
                              <a:pos x="219339" y="332085"/>
                            </a:cxn>
                            <a:cxn ang="0">
                              <a:pos x="254962" y="377896"/>
                            </a:cxn>
                            <a:cxn ang="0">
                              <a:pos x="270807" y="437073"/>
                            </a:cxn>
                            <a:cxn ang="0">
                              <a:pos x="263063" y="499236"/>
                            </a:cxn>
                            <a:cxn ang="0">
                              <a:pos x="233873" y="550367"/>
                            </a:cxn>
                            <a:cxn ang="0">
                              <a:pos x="188481" y="584498"/>
                            </a:cxn>
                            <a:cxn ang="0">
                              <a:pos x="132008" y="596178"/>
                            </a:cxn>
                            <a:cxn ang="0">
                              <a:pos x="76846" y="581643"/>
                            </a:cxn>
                            <a:cxn ang="0">
                              <a:pos x="33121" y="545176"/>
                            </a:cxn>
                            <a:cxn ang="0">
                              <a:pos x="6076" y="492358"/>
                            </a:cxn>
                            <a:cxn ang="0">
                              <a:pos x="1072" y="429676"/>
                            </a:cxn>
                            <a:cxn ang="0">
                              <a:pos x="19539" y="371797"/>
                            </a:cxn>
                            <a:cxn ang="0">
                              <a:pos x="57187" y="327932"/>
                            </a:cxn>
                            <a:cxn ang="0">
                              <a:pos x="108299" y="303664"/>
                            </a:cxn>
                            <a:cxn ang="0">
                              <a:pos x="328858" y="85112"/>
                            </a:cxn>
                            <a:cxn ang="0">
                              <a:pos x="496296" y="198077"/>
                            </a:cxn>
                            <a:cxn ang="0">
                              <a:pos x="509763" y="226060"/>
                            </a:cxn>
                            <a:cxn ang="0">
                              <a:pos x="387133" y="238756"/>
                            </a:cxn>
                            <a:cxn ang="0">
                              <a:pos x="339107" y="280729"/>
                            </a:cxn>
                            <a:cxn ang="0">
                              <a:pos x="356506" y="311692"/>
                            </a:cxn>
                            <a:cxn ang="0">
                              <a:pos x="336247" y="497593"/>
                            </a:cxn>
                            <a:cxn ang="0">
                              <a:pos x="299541" y="474144"/>
                            </a:cxn>
                            <a:cxn ang="0">
                              <a:pos x="171311" y="250933"/>
                            </a:cxn>
                            <a:cxn ang="0">
                              <a:pos x="178580" y="214401"/>
                            </a:cxn>
                            <a:cxn ang="0">
                              <a:pos x="387845" y="0"/>
                            </a:cxn>
                            <a:cxn ang="0">
                              <a:pos x="425691" y="15804"/>
                            </a:cxn>
                            <a:cxn ang="0">
                              <a:pos x="440210" y="56871"/>
                            </a:cxn>
                            <a:cxn ang="0">
                              <a:pos x="422121" y="95735"/>
                            </a:cxn>
                            <a:cxn ang="0">
                              <a:pos x="382846" y="107395"/>
                            </a:cxn>
                            <a:cxn ang="0">
                              <a:pos x="349403" y="84335"/>
                            </a:cxn>
                            <a:cxn ang="0">
                              <a:pos x="342263" y="40548"/>
                            </a:cxn>
                            <a:cxn ang="0">
                              <a:pos x="366779" y="6477"/>
                            </a:cxn>
                          </a:cxnLst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7pt;margin-top:501.1pt;height:21.75pt;width:24.05pt;z-index:251773952;mso-width-relative:page;mso-height-relative:page;" fillcolor="#FFFFFF [3212]" filled="t" stroked="f" coordsize="1466850,1217612" o:gfxdata="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7385685</wp:posOffset>
                </wp:positionV>
                <wp:extent cx="329565" cy="291465"/>
                <wp:effectExtent l="0" t="0" r="13335" b="1333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91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1060795698"/>
                            </a:cxn>
                            <a:cxn ang="0">
                              <a:pos x="0" y="29460694"/>
                            </a:cxn>
                            <a:cxn ang="0">
                              <a:pos x="0" y="1650130013"/>
                            </a:cxn>
                            <a:cxn ang="0">
                              <a:pos x="0" y="0"/>
                            </a:cxn>
                            <a:cxn ang="0">
                              <a:pos x="1267613370" y="0"/>
                            </a:cxn>
                            <a:cxn ang="0">
                              <a:pos x="206357048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5878" h="5174">
                              <a:moveTo>
                                <a:pt x="5542" y="621"/>
                              </a:moveTo>
                              <a:lnTo>
                                <a:pt x="5542" y="621"/>
                              </a:lnTo>
                              <a:lnTo>
                                <a:pt x="5557" y="649"/>
                              </a:lnTo>
                              <a:lnTo>
                                <a:pt x="5572" y="678"/>
                              </a:lnTo>
                              <a:lnTo>
                                <a:pt x="5586" y="706"/>
                              </a:lnTo>
                              <a:lnTo>
                                <a:pt x="5600" y="735"/>
                              </a:lnTo>
                              <a:lnTo>
                                <a:pt x="5611" y="764"/>
                              </a:lnTo>
                              <a:lnTo>
                                <a:pt x="5623" y="793"/>
                              </a:lnTo>
                              <a:lnTo>
                                <a:pt x="5635" y="822"/>
                              </a:lnTo>
                              <a:lnTo>
                                <a:pt x="5645" y="852"/>
                              </a:lnTo>
                              <a:lnTo>
                                <a:pt x="5654" y="881"/>
                              </a:lnTo>
                              <a:lnTo>
                                <a:pt x="5663" y="911"/>
                              </a:lnTo>
                              <a:lnTo>
                                <a:pt x="5670" y="940"/>
                              </a:lnTo>
                              <a:lnTo>
                                <a:pt x="5678" y="970"/>
                              </a:lnTo>
                              <a:lnTo>
                                <a:pt x="5684" y="1000"/>
                              </a:lnTo>
                              <a:lnTo>
                                <a:pt x="5690" y="1030"/>
                              </a:lnTo>
                              <a:lnTo>
                                <a:pt x="5695" y="1060"/>
                              </a:lnTo>
                              <a:lnTo>
                                <a:pt x="5698" y="1090"/>
                              </a:lnTo>
                              <a:lnTo>
                                <a:pt x="5702" y="1120"/>
                              </a:lnTo>
                              <a:lnTo>
                                <a:pt x="5705" y="1150"/>
                              </a:lnTo>
                              <a:lnTo>
                                <a:pt x="5707" y="1180"/>
                              </a:lnTo>
                              <a:lnTo>
                                <a:pt x="5708" y="1210"/>
                              </a:lnTo>
                              <a:lnTo>
                                <a:pt x="5708" y="1240"/>
                              </a:lnTo>
                              <a:lnTo>
                                <a:pt x="5708" y="1270"/>
                              </a:lnTo>
                              <a:lnTo>
                                <a:pt x="5707" y="1300"/>
                              </a:lnTo>
                              <a:lnTo>
                                <a:pt x="5705" y="1330"/>
                              </a:lnTo>
                              <a:lnTo>
                                <a:pt x="5702" y="1360"/>
                              </a:lnTo>
                              <a:lnTo>
                                <a:pt x="5699" y="1390"/>
                              </a:lnTo>
                              <a:lnTo>
                                <a:pt x="5695" y="1420"/>
                              </a:lnTo>
                              <a:lnTo>
                                <a:pt x="5691" y="1449"/>
                              </a:lnTo>
                              <a:lnTo>
                                <a:pt x="5685" y="1479"/>
                              </a:lnTo>
                              <a:lnTo>
                                <a:pt x="5680" y="1508"/>
                              </a:lnTo>
                              <a:lnTo>
                                <a:pt x="5672" y="1537"/>
                              </a:lnTo>
                              <a:lnTo>
                                <a:pt x="5665" y="1566"/>
                              </a:lnTo>
                              <a:lnTo>
                                <a:pt x="5657" y="1595"/>
                              </a:lnTo>
                              <a:lnTo>
                                <a:pt x="5649" y="1623"/>
                              </a:lnTo>
                              <a:lnTo>
                                <a:pt x="5639" y="1652"/>
                              </a:lnTo>
                              <a:lnTo>
                                <a:pt x="5630" y="1679"/>
                              </a:lnTo>
                              <a:lnTo>
                                <a:pt x="5618" y="1707"/>
                              </a:lnTo>
                              <a:lnTo>
                                <a:pt x="5607" y="1735"/>
                              </a:lnTo>
                              <a:lnTo>
                                <a:pt x="5594" y="1762"/>
                              </a:lnTo>
                              <a:lnTo>
                                <a:pt x="5582" y="1790"/>
                              </a:lnTo>
                              <a:lnTo>
                                <a:pt x="5568" y="1817"/>
                              </a:lnTo>
                              <a:lnTo>
                                <a:pt x="5555" y="1842"/>
                              </a:lnTo>
                              <a:lnTo>
                                <a:pt x="5540" y="1869"/>
                              </a:lnTo>
                              <a:lnTo>
                                <a:pt x="5525" y="1895"/>
                              </a:lnTo>
                              <a:lnTo>
                                <a:pt x="5508" y="1921"/>
                              </a:lnTo>
                              <a:lnTo>
                                <a:pt x="5491" y="1945"/>
                              </a:lnTo>
                              <a:lnTo>
                                <a:pt x="5474" y="1970"/>
                              </a:lnTo>
                              <a:lnTo>
                                <a:pt x="5456" y="1995"/>
                              </a:lnTo>
                              <a:lnTo>
                                <a:pt x="5438" y="2018"/>
                              </a:lnTo>
                              <a:lnTo>
                                <a:pt x="5418" y="2042"/>
                              </a:lnTo>
                              <a:lnTo>
                                <a:pt x="5399" y="2065"/>
                              </a:lnTo>
                              <a:lnTo>
                                <a:pt x="5378" y="2088"/>
                              </a:lnTo>
                              <a:lnTo>
                                <a:pt x="5357" y="2110"/>
                              </a:lnTo>
                              <a:lnTo>
                                <a:pt x="5336" y="2132"/>
                              </a:lnTo>
                              <a:lnTo>
                                <a:pt x="5313" y="2153"/>
                              </a:lnTo>
                              <a:lnTo>
                                <a:pt x="5290" y="2174"/>
                              </a:lnTo>
                              <a:lnTo>
                                <a:pt x="5267" y="2194"/>
                              </a:lnTo>
                              <a:lnTo>
                                <a:pt x="5243" y="2214"/>
                              </a:lnTo>
                              <a:lnTo>
                                <a:pt x="5218" y="2234"/>
                              </a:lnTo>
                              <a:lnTo>
                                <a:pt x="5192" y="2252"/>
                              </a:lnTo>
                              <a:lnTo>
                                <a:pt x="5166" y="2270"/>
                              </a:lnTo>
                              <a:lnTo>
                                <a:pt x="5141" y="2288"/>
                              </a:lnTo>
                              <a:lnTo>
                                <a:pt x="5113" y="2304"/>
                              </a:lnTo>
                              <a:lnTo>
                                <a:pt x="5086" y="2322"/>
                              </a:lnTo>
                              <a:lnTo>
                                <a:pt x="5058" y="2337"/>
                              </a:lnTo>
                              <a:lnTo>
                                <a:pt x="5029" y="2352"/>
                              </a:lnTo>
                              <a:lnTo>
                                <a:pt x="5001" y="2366"/>
                              </a:lnTo>
                              <a:lnTo>
                                <a:pt x="4972" y="2380"/>
                              </a:lnTo>
                              <a:lnTo>
                                <a:pt x="4944" y="2392"/>
                              </a:lnTo>
                              <a:lnTo>
                                <a:pt x="4915" y="2404"/>
                              </a:lnTo>
                              <a:lnTo>
                                <a:pt x="4886" y="2415"/>
                              </a:lnTo>
                              <a:lnTo>
                                <a:pt x="4856" y="2425"/>
                              </a:lnTo>
                              <a:lnTo>
                                <a:pt x="4827" y="2434"/>
                              </a:lnTo>
                              <a:lnTo>
                                <a:pt x="4797" y="2443"/>
                              </a:lnTo>
                              <a:lnTo>
                                <a:pt x="4768" y="2450"/>
                              </a:lnTo>
                              <a:lnTo>
                                <a:pt x="4738" y="2458"/>
                              </a:lnTo>
                              <a:lnTo>
                                <a:pt x="4708" y="2464"/>
                              </a:lnTo>
                              <a:lnTo>
                                <a:pt x="4678" y="2470"/>
                              </a:lnTo>
                              <a:lnTo>
                                <a:pt x="4648" y="2475"/>
                              </a:lnTo>
                              <a:lnTo>
                                <a:pt x="4618" y="2479"/>
                              </a:lnTo>
                              <a:lnTo>
                                <a:pt x="4588" y="2482"/>
                              </a:lnTo>
                              <a:lnTo>
                                <a:pt x="4558" y="2485"/>
                              </a:lnTo>
                              <a:lnTo>
                                <a:pt x="4528" y="2487"/>
                              </a:lnTo>
                              <a:lnTo>
                                <a:pt x="4498" y="2488"/>
                              </a:lnTo>
                              <a:lnTo>
                                <a:pt x="4466" y="2488"/>
                              </a:lnTo>
                              <a:lnTo>
                                <a:pt x="4436" y="2488"/>
                              </a:lnTo>
                              <a:lnTo>
                                <a:pt x="4408" y="2487"/>
                              </a:lnTo>
                              <a:lnTo>
                                <a:pt x="4378" y="2486"/>
                              </a:lnTo>
                              <a:lnTo>
                                <a:pt x="4348" y="2482"/>
                              </a:lnTo>
                              <a:lnTo>
                                <a:pt x="4317" y="2479"/>
                              </a:lnTo>
                              <a:lnTo>
                                <a:pt x="4287" y="2476"/>
                              </a:lnTo>
                              <a:lnTo>
                                <a:pt x="4259" y="2471"/>
                              </a:lnTo>
                              <a:lnTo>
                                <a:pt x="4229" y="2465"/>
                              </a:lnTo>
                              <a:lnTo>
                                <a:pt x="4200" y="2460"/>
                              </a:lnTo>
                              <a:lnTo>
                                <a:pt x="4171" y="2453"/>
                              </a:lnTo>
                              <a:lnTo>
                                <a:pt x="4142" y="2446"/>
                              </a:lnTo>
                              <a:lnTo>
                                <a:pt x="4090" y="2431"/>
                              </a:lnTo>
                              <a:lnTo>
                                <a:pt x="4039" y="2414"/>
                              </a:lnTo>
                              <a:lnTo>
                                <a:pt x="3988" y="2393"/>
                              </a:lnTo>
                              <a:lnTo>
                                <a:pt x="3939" y="2372"/>
                              </a:lnTo>
                              <a:lnTo>
                                <a:pt x="3891" y="2348"/>
                              </a:lnTo>
                              <a:lnTo>
                                <a:pt x="3844" y="2323"/>
                              </a:lnTo>
                              <a:lnTo>
                                <a:pt x="3797" y="2295"/>
                              </a:lnTo>
                              <a:lnTo>
                                <a:pt x="3751" y="2265"/>
                              </a:lnTo>
                              <a:lnTo>
                                <a:pt x="1529" y="3347"/>
                              </a:lnTo>
                              <a:lnTo>
                                <a:pt x="1192" y="2761"/>
                              </a:lnTo>
                              <a:lnTo>
                                <a:pt x="3225" y="1365"/>
                              </a:lnTo>
                              <a:lnTo>
                                <a:pt x="3223" y="1337"/>
                              </a:lnTo>
                              <a:lnTo>
                                <a:pt x="3221" y="1310"/>
                              </a:lnTo>
                              <a:lnTo>
                                <a:pt x="3219" y="1253"/>
                              </a:lnTo>
                              <a:lnTo>
                                <a:pt x="3220" y="1197"/>
                              </a:lnTo>
                              <a:lnTo>
                                <a:pt x="3223" y="1141"/>
                              </a:lnTo>
                              <a:lnTo>
                                <a:pt x="3229" y="1086"/>
                              </a:lnTo>
                              <a:lnTo>
                                <a:pt x="3238" y="1031"/>
                              </a:lnTo>
                              <a:lnTo>
                                <a:pt x="3249" y="976"/>
                              </a:lnTo>
                              <a:lnTo>
                                <a:pt x="3262" y="921"/>
                              </a:lnTo>
                              <a:lnTo>
                                <a:pt x="3270" y="893"/>
                              </a:lnTo>
                              <a:lnTo>
                                <a:pt x="3279" y="865"/>
                              </a:lnTo>
                              <a:lnTo>
                                <a:pt x="3288" y="836"/>
                              </a:lnTo>
                              <a:lnTo>
                                <a:pt x="3298" y="808"/>
                              </a:lnTo>
                              <a:lnTo>
                                <a:pt x="3309" y="780"/>
                              </a:lnTo>
                              <a:lnTo>
                                <a:pt x="3321" y="752"/>
                              </a:lnTo>
                              <a:lnTo>
                                <a:pt x="3332" y="725"/>
                              </a:lnTo>
                              <a:lnTo>
                                <a:pt x="3345" y="699"/>
                              </a:lnTo>
                              <a:lnTo>
                                <a:pt x="3359" y="672"/>
                              </a:lnTo>
                              <a:lnTo>
                                <a:pt x="3373" y="645"/>
                              </a:lnTo>
                              <a:lnTo>
                                <a:pt x="3388" y="619"/>
                              </a:lnTo>
                              <a:lnTo>
                                <a:pt x="3403" y="592"/>
                              </a:lnTo>
                              <a:lnTo>
                                <a:pt x="3419" y="568"/>
                              </a:lnTo>
                              <a:lnTo>
                                <a:pt x="3435" y="542"/>
                              </a:lnTo>
                              <a:lnTo>
                                <a:pt x="3453" y="517"/>
                              </a:lnTo>
                              <a:lnTo>
                                <a:pt x="3471" y="493"/>
                              </a:lnTo>
                              <a:lnTo>
                                <a:pt x="3490" y="469"/>
                              </a:lnTo>
                              <a:lnTo>
                                <a:pt x="3509" y="446"/>
                              </a:lnTo>
                              <a:lnTo>
                                <a:pt x="3529" y="422"/>
                              </a:lnTo>
                              <a:lnTo>
                                <a:pt x="3549" y="399"/>
                              </a:lnTo>
                              <a:lnTo>
                                <a:pt x="3570" y="377"/>
                              </a:lnTo>
                              <a:lnTo>
                                <a:pt x="3592" y="355"/>
                              </a:lnTo>
                              <a:lnTo>
                                <a:pt x="3614" y="334"/>
                              </a:lnTo>
                              <a:lnTo>
                                <a:pt x="3637" y="314"/>
                              </a:lnTo>
                              <a:lnTo>
                                <a:pt x="3660" y="293"/>
                              </a:lnTo>
                              <a:lnTo>
                                <a:pt x="3684" y="273"/>
                              </a:lnTo>
                              <a:lnTo>
                                <a:pt x="3709" y="254"/>
                              </a:lnTo>
                              <a:lnTo>
                                <a:pt x="3734" y="235"/>
                              </a:lnTo>
                              <a:lnTo>
                                <a:pt x="3760" y="217"/>
                              </a:lnTo>
                              <a:lnTo>
                                <a:pt x="3787" y="199"/>
                              </a:lnTo>
                              <a:lnTo>
                                <a:pt x="3814" y="183"/>
                              </a:lnTo>
                              <a:lnTo>
                                <a:pt x="3842" y="166"/>
                              </a:lnTo>
                              <a:lnTo>
                                <a:pt x="3869" y="151"/>
                              </a:lnTo>
                              <a:lnTo>
                                <a:pt x="3897" y="136"/>
                              </a:lnTo>
                              <a:lnTo>
                                <a:pt x="3926" y="122"/>
                              </a:lnTo>
                              <a:lnTo>
                                <a:pt x="3955" y="108"/>
                              </a:lnTo>
                              <a:lnTo>
                                <a:pt x="3984" y="95"/>
                              </a:lnTo>
                              <a:lnTo>
                                <a:pt x="4013" y="83"/>
                              </a:lnTo>
                              <a:lnTo>
                                <a:pt x="4042" y="72"/>
                              </a:lnTo>
                              <a:lnTo>
                                <a:pt x="4071" y="63"/>
                              </a:lnTo>
                              <a:lnTo>
                                <a:pt x="4101" y="53"/>
                              </a:lnTo>
                              <a:lnTo>
                                <a:pt x="4130" y="45"/>
                              </a:lnTo>
                              <a:lnTo>
                                <a:pt x="4160" y="37"/>
                              </a:lnTo>
                              <a:lnTo>
                                <a:pt x="4190" y="30"/>
                              </a:lnTo>
                              <a:lnTo>
                                <a:pt x="4220" y="23"/>
                              </a:lnTo>
                              <a:lnTo>
                                <a:pt x="4250" y="18"/>
                              </a:lnTo>
                              <a:lnTo>
                                <a:pt x="4280" y="12"/>
                              </a:lnTo>
                              <a:lnTo>
                                <a:pt x="4310" y="8"/>
                              </a:lnTo>
                              <a:lnTo>
                                <a:pt x="4340" y="5"/>
                              </a:lnTo>
                              <a:lnTo>
                                <a:pt x="4370" y="3"/>
                              </a:lnTo>
                              <a:lnTo>
                                <a:pt x="4400" y="1"/>
                              </a:lnTo>
                              <a:lnTo>
                                <a:pt x="4430" y="0"/>
                              </a:lnTo>
                              <a:lnTo>
                                <a:pt x="4460" y="0"/>
                              </a:lnTo>
                              <a:lnTo>
                                <a:pt x="4490" y="0"/>
                              </a:lnTo>
                              <a:lnTo>
                                <a:pt x="4520" y="1"/>
                              </a:lnTo>
                              <a:lnTo>
                                <a:pt x="4550" y="3"/>
                              </a:lnTo>
                              <a:lnTo>
                                <a:pt x="4580" y="5"/>
                              </a:lnTo>
                              <a:lnTo>
                                <a:pt x="4610" y="8"/>
                              </a:lnTo>
                              <a:lnTo>
                                <a:pt x="4639" y="12"/>
                              </a:lnTo>
                              <a:lnTo>
                                <a:pt x="4669" y="17"/>
                              </a:lnTo>
                              <a:lnTo>
                                <a:pt x="4698" y="22"/>
                              </a:lnTo>
                              <a:lnTo>
                                <a:pt x="4728" y="27"/>
                              </a:lnTo>
                              <a:lnTo>
                                <a:pt x="4757" y="35"/>
                              </a:lnTo>
                              <a:lnTo>
                                <a:pt x="4786" y="42"/>
                              </a:lnTo>
                              <a:lnTo>
                                <a:pt x="4815" y="50"/>
                              </a:lnTo>
                              <a:lnTo>
                                <a:pt x="4843" y="58"/>
                              </a:lnTo>
                              <a:lnTo>
                                <a:pt x="4872" y="68"/>
                              </a:lnTo>
                              <a:lnTo>
                                <a:pt x="4900" y="78"/>
                              </a:lnTo>
                              <a:lnTo>
                                <a:pt x="4927" y="89"/>
                              </a:lnTo>
                              <a:lnTo>
                                <a:pt x="4955" y="100"/>
                              </a:lnTo>
                              <a:lnTo>
                                <a:pt x="4982" y="112"/>
                              </a:lnTo>
                              <a:lnTo>
                                <a:pt x="5009" y="125"/>
                              </a:lnTo>
                              <a:lnTo>
                                <a:pt x="5036" y="139"/>
                              </a:lnTo>
                              <a:lnTo>
                                <a:pt x="5063" y="153"/>
                              </a:lnTo>
                              <a:lnTo>
                                <a:pt x="5088" y="168"/>
                              </a:lnTo>
                              <a:lnTo>
                                <a:pt x="5115" y="183"/>
                              </a:lnTo>
                              <a:lnTo>
                                <a:pt x="5140" y="199"/>
                              </a:lnTo>
                              <a:lnTo>
                                <a:pt x="5165" y="216"/>
                              </a:lnTo>
                              <a:lnTo>
                                <a:pt x="5190" y="233"/>
                              </a:lnTo>
                              <a:lnTo>
                                <a:pt x="5215" y="251"/>
                              </a:lnTo>
                              <a:lnTo>
                                <a:pt x="5238" y="270"/>
                              </a:lnTo>
                              <a:lnTo>
                                <a:pt x="5262" y="289"/>
                              </a:lnTo>
                              <a:lnTo>
                                <a:pt x="5285" y="308"/>
                              </a:lnTo>
                              <a:lnTo>
                                <a:pt x="5308" y="329"/>
                              </a:lnTo>
                              <a:lnTo>
                                <a:pt x="5331" y="350"/>
                              </a:lnTo>
                              <a:lnTo>
                                <a:pt x="5352" y="372"/>
                              </a:lnTo>
                              <a:lnTo>
                                <a:pt x="5373" y="394"/>
                              </a:lnTo>
                              <a:lnTo>
                                <a:pt x="5394" y="417"/>
                              </a:lnTo>
                              <a:lnTo>
                                <a:pt x="5414" y="440"/>
                              </a:lnTo>
                              <a:lnTo>
                                <a:pt x="5434" y="465"/>
                              </a:lnTo>
                              <a:lnTo>
                                <a:pt x="5454" y="489"/>
                              </a:lnTo>
                              <a:lnTo>
                                <a:pt x="5472" y="514"/>
                              </a:lnTo>
                              <a:lnTo>
                                <a:pt x="5490" y="541"/>
                              </a:lnTo>
                              <a:lnTo>
                                <a:pt x="5507" y="567"/>
                              </a:lnTo>
                              <a:lnTo>
                                <a:pt x="5525" y="595"/>
                              </a:lnTo>
                              <a:lnTo>
                                <a:pt x="5542" y="621"/>
                              </a:lnTo>
                              <a:close/>
                              <a:moveTo>
                                <a:pt x="759" y="3553"/>
                              </a:moveTo>
                              <a:lnTo>
                                <a:pt x="574" y="3332"/>
                              </a:lnTo>
                              <a:lnTo>
                                <a:pt x="562" y="3341"/>
                              </a:lnTo>
                              <a:lnTo>
                                <a:pt x="531" y="3369"/>
                              </a:lnTo>
                              <a:lnTo>
                                <a:pt x="483" y="3415"/>
                              </a:lnTo>
                              <a:lnTo>
                                <a:pt x="454" y="3443"/>
                              </a:lnTo>
                              <a:lnTo>
                                <a:pt x="423" y="3475"/>
                              </a:lnTo>
                              <a:lnTo>
                                <a:pt x="390" y="3512"/>
                              </a:lnTo>
                              <a:lnTo>
                                <a:pt x="355" y="3550"/>
                              </a:lnTo>
                              <a:lnTo>
                                <a:pt x="320" y="3593"/>
                              </a:lnTo>
                              <a:lnTo>
                                <a:pt x="284" y="3638"/>
                              </a:lnTo>
                              <a:lnTo>
                                <a:pt x="248" y="3687"/>
                              </a:lnTo>
                              <a:lnTo>
                                <a:pt x="213" y="3738"/>
                              </a:lnTo>
                              <a:lnTo>
                                <a:pt x="177" y="3791"/>
                              </a:lnTo>
                              <a:lnTo>
                                <a:pt x="161" y="3819"/>
                              </a:lnTo>
                              <a:lnTo>
                                <a:pt x="145" y="3847"/>
                              </a:lnTo>
                              <a:lnTo>
                                <a:pt x="129" y="3876"/>
                              </a:lnTo>
                              <a:lnTo>
                                <a:pt x="114" y="3906"/>
                              </a:lnTo>
                              <a:lnTo>
                                <a:pt x="100" y="3935"/>
                              </a:lnTo>
                              <a:lnTo>
                                <a:pt x="86" y="3966"/>
                              </a:lnTo>
                              <a:lnTo>
                                <a:pt x="74" y="3996"/>
                              </a:lnTo>
                              <a:lnTo>
                                <a:pt x="61" y="4027"/>
                              </a:lnTo>
                              <a:lnTo>
                                <a:pt x="50" y="4059"/>
                              </a:lnTo>
                              <a:lnTo>
                                <a:pt x="39" y="4092"/>
                              </a:lnTo>
                              <a:lnTo>
                                <a:pt x="31" y="4124"/>
                              </a:lnTo>
                              <a:lnTo>
                                <a:pt x="22" y="4157"/>
                              </a:lnTo>
                              <a:lnTo>
                                <a:pt x="15" y="4189"/>
                              </a:lnTo>
                              <a:lnTo>
                                <a:pt x="9" y="4223"/>
                              </a:lnTo>
                              <a:lnTo>
                                <a:pt x="5" y="4257"/>
                              </a:lnTo>
                              <a:lnTo>
                                <a:pt x="2" y="4291"/>
                              </a:lnTo>
                              <a:lnTo>
                                <a:pt x="0" y="4325"/>
                              </a:lnTo>
                              <a:lnTo>
                                <a:pt x="0" y="4360"/>
                              </a:lnTo>
                              <a:lnTo>
                                <a:pt x="1" y="4394"/>
                              </a:lnTo>
                              <a:lnTo>
                                <a:pt x="3" y="4428"/>
                              </a:lnTo>
                              <a:lnTo>
                                <a:pt x="7" y="4464"/>
                              </a:lnTo>
                              <a:lnTo>
                                <a:pt x="13" y="4499"/>
                              </a:lnTo>
                              <a:lnTo>
                                <a:pt x="21" y="4534"/>
                              </a:lnTo>
                              <a:lnTo>
                                <a:pt x="31" y="4570"/>
                              </a:lnTo>
                              <a:lnTo>
                                <a:pt x="42" y="4605"/>
                              </a:lnTo>
                              <a:lnTo>
                                <a:pt x="56" y="4640"/>
                              </a:lnTo>
                              <a:lnTo>
                                <a:pt x="71" y="4676"/>
                              </a:lnTo>
                              <a:lnTo>
                                <a:pt x="90" y="4711"/>
                              </a:lnTo>
                              <a:lnTo>
                                <a:pt x="109" y="4747"/>
                              </a:lnTo>
                              <a:lnTo>
                                <a:pt x="131" y="4782"/>
                              </a:lnTo>
                              <a:lnTo>
                                <a:pt x="156" y="4817"/>
                              </a:lnTo>
                              <a:lnTo>
                                <a:pt x="182" y="4853"/>
                              </a:lnTo>
                              <a:lnTo>
                                <a:pt x="212" y="4888"/>
                              </a:lnTo>
                              <a:lnTo>
                                <a:pt x="243" y="4924"/>
                              </a:lnTo>
                              <a:lnTo>
                                <a:pt x="260" y="4942"/>
                              </a:lnTo>
                              <a:lnTo>
                                <a:pt x="278" y="4959"/>
                              </a:lnTo>
                              <a:lnTo>
                                <a:pt x="296" y="4975"/>
                              </a:lnTo>
                              <a:lnTo>
                                <a:pt x="316" y="4991"/>
                              </a:lnTo>
                              <a:lnTo>
                                <a:pt x="336" y="5006"/>
                              </a:lnTo>
                              <a:lnTo>
                                <a:pt x="357" y="5021"/>
                              </a:lnTo>
                              <a:lnTo>
                                <a:pt x="377" y="5035"/>
                              </a:lnTo>
                              <a:lnTo>
                                <a:pt x="398" y="5048"/>
                              </a:lnTo>
                              <a:lnTo>
                                <a:pt x="421" y="5061"/>
                              </a:lnTo>
                              <a:lnTo>
                                <a:pt x="443" y="5073"/>
                              </a:lnTo>
                              <a:lnTo>
                                <a:pt x="467" y="5083"/>
                              </a:lnTo>
                              <a:lnTo>
                                <a:pt x="491" y="5094"/>
                              </a:lnTo>
                              <a:lnTo>
                                <a:pt x="514" y="5104"/>
                              </a:lnTo>
                              <a:lnTo>
                                <a:pt x="539" y="5113"/>
                              </a:lnTo>
                              <a:lnTo>
                                <a:pt x="564" y="5122"/>
                              </a:lnTo>
                              <a:lnTo>
                                <a:pt x="590" y="5129"/>
                              </a:lnTo>
                              <a:lnTo>
                                <a:pt x="616" y="5137"/>
                              </a:lnTo>
                              <a:lnTo>
                                <a:pt x="642" y="5143"/>
                              </a:lnTo>
                              <a:lnTo>
                                <a:pt x="668" y="5149"/>
                              </a:lnTo>
                              <a:lnTo>
                                <a:pt x="695" y="5154"/>
                              </a:lnTo>
                              <a:lnTo>
                                <a:pt x="722" y="5158"/>
                              </a:lnTo>
                              <a:lnTo>
                                <a:pt x="750" y="5163"/>
                              </a:lnTo>
                              <a:lnTo>
                                <a:pt x="806" y="5169"/>
                              </a:lnTo>
                              <a:lnTo>
                                <a:pt x="864" y="5173"/>
                              </a:lnTo>
                              <a:lnTo>
                                <a:pt x="923" y="5174"/>
                              </a:lnTo>
                              <a:lnTo>
                                <a:pt x="983" y="5173"/>
                              </a:lnTo>
                              <a:lnTo>
                                <a:pt x="1044" y="5170"/>
                              </a:lnTo>
                              <a:lnTo>
                                <a:pt x="1083" y="5167"/>
                              </a:lnTo>
                              <a:lnTo>
                                <a:pt x="1124" y="5163"/>
                              </a:lnTo>
                              <a:lnTo>
                                <a:pt x="1165" y="5156"/>
                              </a:lnTo>
                              <a:lnTo>
                                <a:pt x="1207" y="5149"/>
                              </a:lnTo>
                              <a:lnTo>
                                <a:pt x="1249" y="5140"/>
                              </a:lnTo>
                              <a:lnTo>
                                <a:pt x="1292" y="5130"/>
                              </a:lnTo>
                              <a:lnTo>
                                <a:pt x="1336" y="5120"/>
                              </a:lnTo>
                              <a:lnTo>
                                <a:pt x="1381" y="5108"/>
                              </a:lnTo>
                              <a:lnTo>
                                <a:pt x="1426" y="5094"/>
                              </a:lnTo>
                              <a:lnTo>
                                <a:pt x="1471" y="5080"/>
                              </a:lnTo>
                              <a:lnTo>
                                <a:pt x="1519" y="5065"/>
                              </a:lnTo>
                              <a:lnTo>
                                <a:pt x="1565" y="5049"/>
                              </a:lnTo>
                              <a:lnTo>
                                <a:pt x="1660" y="5015"/>
                              </a:lnTo>
                              <a:lnTo>
                                <a:pt x="1758" y="4977"/>
                              </a:lnTo>
                              <a:lnTo>
                                <a:pt x="1857" y="4935"/>
                              </a:lnTo>
                              <a:lnTo>
                                <a:pt x="1959" y="4892"/>
                              </a:lnTo>
                              <a:lnTo>
                                <a:pt x="2062" y="4846"/>
                              </a:lnTo>
                              <a:lnTo>
                                <a:pt x="2166" y="4798"/>
                              </a:lnTo>
                              <a:lnTo>
                                <a:pt x="2272" y="4749"/>
                              </a:lnTo>
                              <a:lnTo>
                                <a:pt x="2379" y="4698"/>
                              </a:lnTo>
                              <a:lnTo>
                                <a:pt x="2597" y="4593"/>
                              </a:lnTo>
                              <a:lnTo>
                                <a:pt x="2757" y="4516"/>
                              </a:lnTo>
                              <a:lnTo>
                                <a:pt x="2919" y="4439"/>
                              </a:lnTo>
                              <a:lnTo>
                                <a:pt x="3080" y="4363"/>
                              </a:lnTo>
                              <a:lnTo>
                                <a:pt x="3162" y="4326"/>
                              </a:lnTo>
                              <a:lnTo>
                                <a:pt x="3242" y="4290"/>
                              </a:lnTo>
                              <a:lnTo>
                                <a:pt x="3324" y="4253"/>
                              </a:lnTo>
                              <a:lnTo>
                                <a:pt x="3405" y="4219"/>
                              </a:lnTo>
                              <a:lnTo>
                                <a:pt x="3486" y="4186"/>
                              </a:lnTo>
                              <a:lnTo>
                                <a:pt x="3566" y="4153"/>
                              </a:lnTo>
                              <a:lnTo>
                                <a:pt x="3646" y="4122"/>
                              </a:lnTo>
                              <a:lnTo>
                                <a:pt x="3726" y="4093"/>
                              </a:lnTo>
                              <a:lnTo>
                                <a:pt x="3805" y="4065"/>
                              </a:lnTo>
                              <a:lnTo>
                                <a:pt x="3883" y="4038"/>
                              </a:lnTo>
                              <a:lnTo>
                                <a:pt x="3954" y="4015"/>
                              </a:lnTo>
                              <a:lnTo>
                                <a:pt x="4024" y="3995"/>
                              </a:lnTo>
                              <a:lnTo>
                                <a:pt x="4093" y="3977"/>
                              </a:lnTo>
                              <a:lnTo>
                                <a:pt x="4163" y="3960"/>
                              </a:lnTo>
                              <a:lnTo>
                                <a:pt x="4231" y="3945"/>
                              </a:lnTo>
                              <a:lnTo>
                                <a:pt x="4298" y="3932"/>
                              </a:lnTo>
                              <a:lnTo>
                                <a:pt x="4366" y="3921"/>
                              </a:lnTo>
                              <a:lnTo>
                                <a:pt x="4431" y="3914"/>
                              </a:lnTo>
                              <a:lnTo>
                                <a:pt x="4497" y="3907"/>
                              </a:lnTo>
                              <a:lnTo>
                                <a:pt x="4529" y="3906"/>
                              </a:lnTo>
                              <a:lnTo>
                                <a:pt x="4560" y="3905"/>
                              </a:lnTo>
                              <a:lnTo>
                                <a:pt x="4592" y="3904"/>
                              </a:lnTo>
                              <a:lnTo>
                                <a:pt x="4623" y="3904"/>
                              </a:lnTo>
                              <a:lnTo>
                                <a:pt x="4654" y="3905"/>
                              </a:lnTo>
                              <a:lnTo>
                                <a:pt x="4685" y="3906"/>
                              </a:lnTo>
                              <a:lnTo>
                                <a:pt x="4715" y="3908"/>
                              </a:lnTo>
                              <a:lnTo>
                                <a:pt x="4745" y="3911"/>
                              </a:lnTo>
                              <a:lnTo>
                                <a:pt x="4775" y="3916"/>
                              </a:lnTo>
                              <a:lnTo>
                                <a:pt x="4805" y="3920"/>
                              </a:lnTo>
                              <a:lnTo>
                                <a:pt x="4834" y="3925"/>
                              </a:lnTo>
                              <a:lnTo>
                                <a:pt x="4863" y="3931"/>
                              </a:lnTo>
                              <a:lnTo>
                                <a:pt x="4892" y="3938"/>
                              </a:lnTo>
                              <a:lnTo>
                                <a:pt x="4920" y="3946"/>
                              </a:lnTo>
                              <a:lnTo>
                                <a:pt x="4948" y="3954"/>
                              </a:lnTo>
                              <a:lnTo>
                                <a:pt x="4976" y="3963"/>
                              </a:lnTo>
                              <a:lnTo>
                                <a:pt x="5002" y="3974"/>
                              </a:lnTo>
                              <a:lnTo>
                                <a:pt x="5029" y="3984"/>
                              </a:lnTo>
                              <a:lnTo>
                                <a:pt x="5056" y="3996"/>
                              </a:lnTo>
                              <a:lnTo>
                                <a:pt x="5082" y="4009"/>
                              </a:lnTo>
                              <a:lnTo>
                                <a:pt x="5108" y="4023"/>
                              </a:lnTo>
                              <a:lnTo>
                                <a:pt x="5133" y="4038"/>
                              </a:lnTo>
                              <a:lnTo>
                                <a:pt x="5158" y="4054"/>
                              </a:lnTo>
                              <a:lnTo>
                                <a:pt x="5183" y="4070"/>
                              </a:lnTo>
                              <a:lnTo>
                                <a:pt x="5206" y="4087"/>
                              </a:lnTo>
                              <a:lnTo>
                                <a:pt x="5230" y="4107"/>
                              </a:lnTo>
                              <a:lnTo>
                                <a:pt x="5253" y="4126"/>
                              </a:lnTo>
                              <a:lnTo>
                                <a:pt x="5276" y="4146"/>
                              </a:lnTo>
                              <a:lnTo>
                                <a:pt x="5298" y="4168"/>
                              </a:lnTo>
                              <a:lnTo>
                                <a:pt x="5321" y="4190"/>
                              </a:lnTo>
                              <a:lnTo>
                                <a:pt x="5342" y="4214"/>
                              </a:lnTo>
                              <a:lnTo>
                                <a:pt x="5363" y="4238"/>
                              </a:lnTo>
                              <a:lnTo>
                                <a:pt x="5383" y="4264"/>
                              </a:lnTo>
                              <a:lnTo>
                                <a:pt x="5403" y="4292"/>
                              </a:lnTo>
                              <a:lnTo>
                                <a:pt x="5423" y="4320"/>
                              </a:lnTo>
                              <a:lnTo>
                                <a:pt x="5442" y="4349"/>
                              </a:lnTo>
                              <a:lnTo>
                                <a:pt x="5461" y="4379"/>
                              </a:lnTo>
                              <a:lnTo>
                                <a:pt x="5478" y="4410"/>
                              </a:lnTo>
                              <a:lnTo>
                                <a:pt x="5497" y="4443"/>
                              </a:lnTo>
                              <a:lnTo>
                                <a:pt x="5514" y="4476"/>
                              </a:lnTo>
                              <a:lnTo>
                                <a:pt x="5530" y="4512"/>
                              </a:lnTo>
                              <a:lnTo>
                                <a:pt x="5546" y="4547"/>
                              </a:lnTo>
                              <a:lnTo>
                                <a:pt x="5562" y="4585"/>
                              </a:lnTo>
                              <a:lnTo>
                                <a:pt x="5576" y="4623"/>
                              </a:lnTo>
                              <a:lnTo>
                                <a:pt x="5591" y="4663"/>
                              </a:lnTo>
                              <a:lnTo>
                                <a:pt x="5605" y="4704"/>
                              </a:lnTo>
                              <a:lnTo>
                                <a:pt x="5878" y="4615"/>
                              </a:lnTo>
                              <a:lnTo>
                                <a:pt x="5861" y="4564"/>
                              </a:lnTo>
                              <a:lnTo>
                                <a:pt x="5844" y="4514"/>
                              </a:lnTo>
                              <a:lnTo>
                                <a:pt x="5825" y="4467"/>
                              </a:lnTo>
                              <a:lnTo>
                                <a:pt x="5805" y="4420"/>
                              </a:lnTo>
                              <a:lnTo>
                                <a:pt x="5786" y="4375"/>
                              </a:lnTo>
                              <a:lnTo>
                                <a:pt x="5766" y="4331"/>
                              </a:lnTo>
                              <a:lnTo>
                                <a:pt x="5744" y="4289"/>
                              </a:lnTo>
                              <a:lnTo>
                                <a:pt x="5723" y="4248"/>
                              </a:lnTo>
                              <a:lnTo>
                                <a:pt x="5700" y="4210"/>
                              </a:lnTo>
                              <a:lnTo>
                                <a:pt x="5678" y="4171"/>
                              </a:lnTo>
                              <a:lnTo>
                                <a:pt x="5654" y="4134"/>
                              </a:lnTo>
                              <a:lnTo>
                                <a:pt x="5631" y="4100"/>
                              </a:lnTo>
                              <a:lnTo>
                                <a:pt x="5606" y="4066"/>
                              </a:lnTo>
                              <a:lnTo>
                                <a:pt x="5581" y="4034"/>
                              </a:lnTo>
                              <a:lnTo>
                                <a:pt x="5556" y="4003"/>
                              </a:lnTo>
                              <a:lnTo>
                                <a:pt x="5529" y="3974"/>
                              </a:lnTo>
                              <a:lnTo>
                                <a:pt x="5502" y="3945"/>
                              </a:lnTo>
                              <a:lnTo>
                                <a:pt x="5475" y="3918"/>
                              </a:lnTo>
                              <a:lnTo>
                                <a:pt x="5447" y="3892"/>
                              </a:lnTo>
                              <a:lnTo>
                                <a:pt x="5419" y="3868"/>
                              </a:lnTo>
                              <a:lnTo>
                                <a:pt x="5391" y="3844"/>
                              </a:lnTo>
                              <a:lnTo>
                                <a:pt x="5361" y="3821"/>
                              </a:lnTo>
                              <a:lnTo>
                                <a:pt x="5332" y="3801"/>
                              </a:lnTo>
                              <a:lnTo>
                                <a:pt x="5300" y="3781"/>
                              </a:lnTo>
                              <a:lnTo>
                                <a:pt x="5270" y="3762"/>
                              </a:lnTo>
                              <a:lnTo>
                                <a:pt x="5239" y="3745"/>
                              </a:lnTo>
                              <a:lnTo>
                                <a:pt x="5207" y="3728"/>
                              </a:lnTo>
                              <a:lnTo>
                                <a:pt x="5175" y="3713"/>
                              </a:lnTo>
                              <a:lnTo>
                                <a:pt x="5143" y="3699"/>
                              </a:lnTo>
                              <a:lnTo>
                                <a:pt x="5110" y="3686"/>
                              </a:lnTo>
                              <a:lnTo>
                                <a:pt x="5076" y="3675"/>
                              </a:lnTo>
                              <a:lnTo>
                                <a:pt x="5043" y="3664"/>
                              </a:lnTo>
                              <a:lnTo>
                                <a:pt x="5009" y="3653"/>
                              </a:lnTo>
                              <a:lnTo>
                                <a:pt x="4974" y="3645"/>
                              </a:lnTo>
                              <a:lnTo>
                                <a:pt x="4939" y="3637"/>
                              </a:lnTo>
                              <a:lnTo>
                                <a:pt x="4904" y="3630"/>
                              </a:lnTo>
                              <a:lnTo>
                                <a:pt x="4868" y="3624"/>
                              </a:lnTo>
                              <a:lnTo>
                                <a:pt x="4832" y="3619"/>
                              </a:lnTo>
                              <a:lnTo>
                                <a:pt x="4796" y="3615"/>
                              </a:lnTo>
                              <a:lnTo>
                                <a:pt x="4759" y="3611"/>
                              </a:lnTo>
                              <a:lnTo>
                                <a:pt x="4722" y="3609"/>
                              </a:lnTo>
                              <a:lnTo>
                                <a:pt x="4684" y="3608"/>
                              </a:lnTo>
                              <a:lnTo>
                                <a:pt x="4647" y="3607"/>
                              </a:lnTo>
                              <a:lnTo>
                                <a:pt x="4608" y="3607"/>
                              </a:lnTo>
                              <a:lnTo>
                                <a:pt x="4570" y="3608"/>
                              </a:lnTo>
                              <a:lnTo>
                                <a:pt x="4531" y="3610"/>
                              </a:lnTo>
                              <a:lnTo>
                                <a:pt x="4492" y="3613"/>
                              </a:lnTo>
                              <a:lnTo>
                                <a:pt x="4454" y="3617"/>
                              </a:lnTo>
                              <a:lnTo>
                                <a:pt x="4414" y="3621"/>
                              </a:lnTo>
                              <a:lnTo>
                                <a:pt x="4374" y="3626"/>
                              </a:lnTo>
                              <a:lnTo>
                                <a:pt x="4334" y="3632"/>
                              </a:lnTo>
                              <a:lnTo>
                                <a:pt x="4294" y="3638"/>
                              </a:lnTo>
                              <a:lnTo>
                                <a:pt x="4212" y="3653"/>
                              </a:lnTo>
                              <a:lnTo>
                                <a:pt x="4130" y="3670"/>
                              </a:lnTo>
                              <a:lnTo>
                                <a:pt x="4047" y="3691"/>
                              </a:lnTo>
                              <a:lnTo>
                                <a:pt x="3964" y="3713"/>
                              </a:lnTo>
                              <a:lnTo>
                                <a:pt x="3879" y="3738"/>
                              </a:lnTo>
                              <a:lnTo>
                                <a:pt x="3794" y="3765"/>
                              </a:lnTo>
                              <a:lnTo>
                                <a:pt x="3712" y="3791"/>
                              </a:lnTo>
                              <a:lnTo>
                                <a:pt x="3630" y="3820"/>
                              </a:lnTo>
                              <a:lnTo>
                                <a:pt x="3548" y="3851"/>
                              </a:lnTo>
                              <a:lnTo>
                                <a:pt x="3465" y="3884"/>
                              </a:lnTo>
                              <a:lnTo>
                                <a:pt x="3382" y="3917"/>
                              </a:lnTo>
                              <a:lnTo>
                                <a:pt x="3299" y="3951"/>
                              </a:lnTo>
                              <a:lnTo>
                                <a:pt x="3215" y="3987"/>
                              </a:lnTo>
                              <a:lnTo>
                                <a:pt x="3132" y="4023"/>
                              </a:lnTo>
                              <a:lnTo>
                                <a:pt x="3049" y="4061"/>
                              </a:lnTo>
                              <a:lnTo>
                                <a:pt x="2966" y="4099"/>
                              </a:lnTo>
                              <a:lnTo>
                                <a:pt x="2801" y="4176"/>
                              </a:lnTo>
                              <a:lnTo>
                                <a:pt x="2636" y="4255"/>
                              </a:lnTo>
                              <a:lnTo>
                                <a:pt x="2473" y="4334"/>
                              </a:lnTo>
                              <a:lnTo>
                                <a:pt x="2264" y="4434"/>
                              </a:lnTo>
                              <a:lnTo>
                                <a:pt x="2162" y="4483"/>
                              </a:lnTo>
                              <a:lnTo>
                                <a:pt x="2061" y="4530"/>
                              </a:lnTo>
                              <a:lnTo>
                                <a:pt x="1961" y="4576"/>
                              </a:lnTo>
                              <a:lnTo>
                                <a:pt x="1864" y="4619"/>
                              </a:lnTo>
                              <a:lnTo>
                                <a:pt x="1768" y="4661"/>
                              </a:lnTo>
                              <a:lnTo>
                                <a:pt x="1675" y="4701"/>
                              </a:lnTo>
                              <a:lnTo>
                                <a:pt x="1584" y="4736"/>
                              </a:lnTo>
                              <a:lnTo>
                                <a:pt x="1495" y="4769"/>
                              </a:lnTo>
                              <a:lnTo>
                                <a:pt x="1451" y="4784"/>
                              </a:lnTo>
                              <a:lnTo>
                                <a:pt x="1408" y="4798"/>
                              </a:lnTo>
                              <a:lnTo>
                                <a:pt x="1366" y="4812"/>
                              </a:lnTo>
                              <a:lnTo>
                                <a:pt x="1326" y="4824"/>
                              </a:lnTo>
                              <a:lnTo>
                                <a:pt x="1285" y="4836"/>
                              </a:lnTo>
                              <a:lnTo>
                                <a:pt x="1245" y="4846"/>
                              </a:lnTo>
                              <a:lnTo>
                                <a:pt x="1206" y="4855"/>
                              </a:lnTo>
                              <a:lnTo>
                                <a:pt x="1168" y="4863"/>
                              </a:lnTo>
                              <a:lnTo>
                                <a:pt x="1130" y="4870"/>
                              </a:lnTo>
                              <a:lnTo>
                                <a:pt x="1094" y="4875"/>
                              </a:lnTo>
                              <a:lnTo>
                                <a:pt x="1059" y="4880"/>
                              </a:lnTo>
                              <a:lnTo>
                                <a:pt x="1023" y="4883"/>
                              </a:lnTo>
                              <a:lnTo>
                                <a:pt x="975" y="4886"/>
                              </a:lnTo>
                              <a:lnTo>
                                <a:pt x="927" y="4886"/>
                              </a:lnTo>
                              <a:lnTo>
                                <a:pt x="881" y="4886"/>
                              </a:lnTo>
                              <a:lnTo>
                                <a:pt x="836" y="4883"/>
                              </a:lnTo>
                              <a:lnTo>
                                <a:pt x="793" y="4878"/>
                              </a:lnTo>
                              <a:lnTo>
                                <a:pt x="750" y="4872"/>
                              </a:lnTo>
                              <a:lnTo>
                                <a:pt x="710" y="4863"/>
                              </a:lnTo>
                              <a:lnTo>
                                <a:pt x="671" y="4853"/>
                              </a:lnTo>
                              <a:lnTo>
                                <a:pt x="638" y="4843"/>
                              </a:lnTo>
                              <a:lnTo>
                                <a:pt x="607" y="4830"/>
                              </a:lnTo>
                              <a:lnTo>
                                <a:pt x="577" y="4817"/>
                              </a:lnTo>
                              <a:lnTo>
                                <a:pt x="549" y="4802"/>
                              </a:lnTo>
                              <a:lnTo>
                                <a:pt x="523" y="4786"/>
                              </a:lnTo>
                              <a:lnTo>
                                <a:pt x="498" y="4768"/>
                              </a:lnTo>
                              <a:lnTo>
                                <a:pt x="474" y="4749"/>
                              </a:lnTo>
                              <a:lnTo>
                                <a:pt x="454" y="4727"/>
                              </a:lnTo>
                              <a:lnTo>
                                <a:pt x="432" y="4703"/>
                              </a:lnTo>
                              <a:lnTo>
                                <a:pt x="411" y="4678"/>
                              </a:lnTo>
                              <a:lnTo>
                                <a:pt x="393" y="4653"/>
                              </a:lnTo>
                              <a:lnTo>
                                <a:pt x="377" y="4628"/>
                              </a:lnTo>
                              <a:lnTo>
                                <a:pt x="362" y="4603"/>
                              </a:lnTo>
                              <a:lnTo>
                                <a:pt x="348" y="4577"/>
                              </a:lnTo>
                              <a:lnTo>
                                <a:pt x="336" y="4553"/>
                              </a:lnTo>
                              <a:lnTo>
                                <a:pt x="326" y="4527"/>
                              </a:lnTo>
                              <a:lnTo>
                                <a:pt x="317" y="4501"/>
                              </a:lnTo>
                              <a:lnTo>
                                <a:pt x="310" y="4475"/>
                              </a:lnTo>
                              <a:lnTo>
                                <a:pt x="304" y="4451"/>
                              </a:lnTo>
                              <a:lnTo>
                                <a:pt x="300" y="4425"/>
                              </a:lnTo>
                              <a:lnTo>
                                <a:pt x="296" y="4399"/>
                              </a:lnTo>
                              <a:lnTo>
                                <a:pt x="294" y="4374"/>
                              </a:lnTo>
                              <a:lnTo>
                                <a:pt x="294" y="4349"/>
                              </a:lnTo>
                              <a:lnTo>
                                <a:pt x="294" y="4323"/>
                              </a:lnTo>
                              <a:lnTo>
                                <a:pt x="295" y="4299"/>
                              </a:lnTo>
                              <a:lnTo>
                                <a:pt x="299" y="4273"/>
                              </a:lnTo>
                              <a:lnTo>
                                <a:pt x="302" y="4248"/>
                              </a:lnTo>
                              <a:lnTo>
                                <a:pt x="307" y="4223"/>
                              </a:lnTo>
                              <a:lnTo>
                                <a:pt x="313" y="4199"/>
                              </a:lnTo>
                              <a:lnTo>
                                <a:pt x="319" y="4174"/>
                              </a:lnTo>
                              <a:lnTo>
                                <a:pt x="326" y="4151"/>
                              </a:lnTo>
                              <a:lnTo>
                                <a:pt x="334" y="4126"/>
                              </a:lnTo>
                              <a:lnTo>
                                <a:pt x="343" y="4102"/>
                              </a:lnTo>
                              <a:lnTo>
                                <a:pt x="352" y="4079"/>
                              </a:lnTo>
                              <a:lnTo>
                                <a:pt x="363" y="4056"/>
                              </a:lnTo>
                              <a:lnTo>
                                <a:pt x="374" y="4033"/>
                              </a:lnTo>
                              <a:lnTo>
                                <a:pt x="396" y="3988"/>
                              </a:lnTo>
                              <a:lnTo>
                                <a:pt x="422" y="3945"/>
                              </a:lnTo>
                              <a:lnTo>
                                <a:pt x="448" y="3903"/>
                              </a:lnTo>
                              <a:lnTo>
                                <a:pt x="476" y="3862"/>
                              </a:lnTo>
                              <a:lnTo>
                                <a:pt x="503" y="3824"/>
                              </a:lnTo>
                              <a:lnTo>
                                <a:pt x="532" y="3787"/>
                              </a:lnTo>
                              <a:lnTo>
                                <a:pt x="560" y="3753"/>
                              </a:lnTo>
                              <a:lnTo>
                                <a:pt x="588" y="3721"/>
                              </a:lnTo>
                              <a:lnTo>
                                <a:pt x="615" y="3691"/>
                              </a:lnTo>
                              <a:lnTo>
                                <a:pt x="641" y="3664"/>
                              </a:lnTo>
                              <a:lnTo>
                                <a:pt x="665" y="3639"/>
                              </a:lnTo>
                              <a:lnTo>
                                <a:pt x="688" y="3618"/>
                              </a:lnTo>
                              <a:lnTo>
                                <a:pt x="724" y="3582"/>
                              </a:lnTo>
                              <a:lnTo>
                                <a:pt x="749" y="3561"/>
                              </a:lnTo>
                              <a:lnTo>
                                <a:pt x="759" y="3553"/>
                              </a:lnTo>
                              <a:close/>
                              <a:moveTo>
                                <a:pt x="1155" y="2925"/>
                              </a:moveTo>
                              <a:lnTo>
                                <a:pt x="776" y="3213"/>
                              </a:lnTo>
                              <a:lnTo>
                                <a:pt x="924" y="3469"/>
                              </a:lnTo>
                              <a:lnTo>
                                <a:pt x="1360" y="3278"/>
                              </a:lnTo>
                              <a:lnTo>
                                <a:pt x="1155" y="2925"/>
                              </a:lnTo>
                              <a:close/>
                              <a:moveTo>
                                <a:pt x="5481" y="1165"/>
                              </a:moveTo>
                              <a:lnTo>
                                <a:pt x="5481" y="1165"/>
                              </a:lnTo>
                              <a:lnTo>
                                <a:pt x="5430" y="1117"/>
                              </a:lnTo>
                              <a:lnTo>
                                <a:pt x="5379" y="1071"/>
                              </a:lnTo>
                              <a:lnTo>
                                <a:pt x="5327" y="1025"/>
                              </a:lnTo>
                              <a:lnTo>
                                <a:pt x="5275" y="983"/>
                              </a:lnTo>
                              <a:lnTo>
                                <a:pt x="5270" y="1027"/>
                              </a:lnTo>
                              <a:lnTo>
                                <a:pt x="5265" y="1069"/>
                              </a:lnTo>
                              <a:lnTo>
                                <a:pt x="5259" y="1112"/>
                              </a:lnTo>
                              <a:lnTo>
                                <a:pt x="5252" y="1155"/>
                              </a:lnTo>
                              <a:lnTo>
                                <a:pt x="5245" y="1197"/>
                              </a:lnTo>
                              <a:lnTo>
                                <a:pt x="5236" y="1239"/>
                              </a:lnTo>
                              <a:lnTo>
                                <a:pt x="5227" y="1280"/>
                              </a:lnTo>
                              <a:lnTo>
                                <a:pt x="5217" y="1321"/>
                              </a:lnTo>
                              <a:lnTo>
                                <a:pt x="5276" y="1367"/>
                              </a:lnTo>
                              <a:lnTo>
                                <a:pt x="5333" y="1416"/>
                              </a:lnTo>
                              <a:lnTo>
                                <a:pt x="5389" y="1466"/>
                              </a:lnTo>
                              <a:lnTo>
                                <a:pt x="5445" y="1518"/>
                              </a:lnTo>
                              <a:lnTo>
                                <a:pt x="5448" y="1508"/>
                              </a:lnTo>
                              <a:lnTo>
                                <a:pt x="5459" y="1466"/>
                              </a:lnTo>
                              <a:lnTo>
                                <a:pt x="5468" y="1423"/>
                              </a:lnTo>
                              <a:lnTo>
                                <a:pt x="5474" y="1381"/>
                              </a:lnTo>
                              <a:lnTo>
                                <a:pt x="5478" y="1339"/>
                              </a:lnTo>
                              <a:lnTo>
                                <a:pt x="5482" y="1295"/>
                              </a:lnTo>
                              <a:lnTo>
                                <a:pt x="5484" y="1252"/>
                              </a:lnTo>
                              <a:lnTo>
                                <a:pt x="5483" y="1209"/>
                              </a:lnTo>
                              <a:lnTo>
                                <a:pt x="5481" y="1165"/>
                              </a:lnTo>
                              <a:close/>
                              <a:moveTo>
                                <a:pt x="5406" y="1635"/>
                              </a:moveTo>
                              <a:lnTo>
                                <a:pt x="5406" y="1635"/>
                              </a:lnTo>
                              <a:lnTo>
                                <a:pt x="5351" y="1583"/>
                              </a:lnTo>
                              <a:lnTo>
                                <a:pt x="5296" y="1533"/>
                              </a:lnTo>
                              <a:lnTo>
                                <a:pt x="5240" y="1484"/>
                              </a:lnTo>
                              <a:lnTo>
                                <a:pt x="5184" y="1437"/>
                              </a:lnTo>
                              <a:lnTo>
                                <a:pt x="5165" y="1492"/>
                              </a:lnTo>
                              <a:lnTo>
                                <a:pt x="5146" y="1545"/>
                              </a:lnTo>
                              <a:lnTo>
                                <a:pt x="5128" y="1593"/>
                              </a:lnTo>
                              <a:lnTo>
                                <a:pt x="5110" y="1639"/>
                              </a:lnTo>
                              <a:lnTo>
                                <a:pt x="5089" y="1684"/>
                              </a:lnTo>
                              <a:lnTo>
                                <a:pt x="5068" y="1729"/>
                              </a:lnTo>
                              <a:lnTo>
                                <a:pt x="5116" y="1766"/>
                              </a:lnTo>
                              <a:lnTo>
                                <a:pt x="5163" y="1804"/>
                              </a:lnTo>
                              <a:lnTo>
                                <a:pt x="5210" y="1843"/>
                              </a:lnTo>
                              <a:lnTo>
                                <a:pt x="5258" y="1884"/>
                              </a:lnTo>
                              <a:lnTo>
                                <a:pt x="5280" y="1855"/>
                              </a:lnTo>
                              <a:lnTo>
                                <a:pt x="5302" y="1826"/>
                              </a:lnTo>
                              <a:lnTo>
                                <a:pt x="5321" y="1795"/>
                              </a:lnTo>
                              <a:lnTo>
                                <a:pt x="5340" y="1764"/>
                              </a:lnTo>
                              <a:lnTo>
                                <a:pt x="5358" y="1733"/>
                              </a:lnTo>
                              <a:lnTo>
                                <a:pt x="5376" y="1701"/>
                              </a:lnTo>
                              <a:lnTo>
                                <a:pt x="5391" y="1668"/>
                              </a:lnTo>
                              <a:lnTo>
                                <a:pt x="5406" y="1635"/>
                              </a:lnTo>
                              <a:close/>
                              <a:moveTo>
                                <a:pt x="5183" y="1968"/>
                              </a:moveTo>
                              <a:lnTo>
                                <a:pt x="5183" y="1968"/>
                              </a:lnTo>
                              <a:lnTo>
                                <a:pt x="5141" y="1931"/>
                              </a:lnTo>
                              <a:lnTo>
                                <a:pt x="5100" y="1897"/>
                              </a:lnTo>
                              <a:lnTo>
                                <a:pt x="5058" y="1863"/>
                              </a:lnTo>
                              <a:lnTo>
                                <a:pt x="5015" y="1830"/>
                              </a:lnTo>
                              <a:lnTo>
                                <a:pt x="4996" y="1865"/>
                              </a:lnTo>
                              <a:lnTo>
                                <a:pt x="4976" y="1899"/>
                              </a:lnTo>
                              <a:lnTo>
                                <a:pt x="4954" y="1934"/>
                              </a:lnTo>
                              <a:lnTo>
                                <a:pt x="4933" y="1968"/>
                              </a:lnTo>
                              <a:lnTo>
                                <a:pt x="4910" y="2001"/>
                              </a:lnTo>
                              <a:lnTo>
                                <a:pt x="4888" y="2034"/>
                              </a:lnTo>
                              <a:lnTo>
                                <a:pt x="4864" y="2068"/>
                              </a:lnTo>
                              <a:lnTo>
                                <a:pt x="4841" y="2101"/>
                              </a:lnTo>
                              <a:lnTo>
                                <a:pt x="4880" y="2128"/>
                              </a:lnTo>
                              <a:lnTo>
                                <a:pt x="4921" y="2155"/>
                              </a:lnTo>
                              <a:lnTo>
                                <a:pt x="4947" y="2142"/>
                              </a:lnTo>
                              <a:lnTo>
                                <a:pt x="4974" y="2127"/>
                              </a:lnTo>
                              <a:lnTo>
                                <a:pt x="5002" y="2109"/>
                              </a:lnTo>
                              <a:lnTo>
                                <a:pt x="5030" y="2091"/>
                              </a:lnTo>
                              <a:lnTo>
                                <a:pt x="5057" y="2073"/>
                              </a:lnTo>
                              <a:lnTo>
                                <a:pt x="5084" y="2054"/>
                              </a:lnTo>
                              <a:lnTo>
                                <a:pt x="5110" y="2033"/>
                              </a:lnTo>
                              <a:lnTo>
                                <a:pt x="5134" y="2012"/>
                              </a:lnTo>
                              <a:lnTo>
                                <a:pt x="5159" y="1990"/>
                              </a:lnTo>
                              <a:lnTo>
                                <a:pt x="5183" y="1968"/>
                              </a:lnTo>
                              <a:close/>
                              <a:moveTo>
                                <a:pt x="4799" y="2207"/>
                              </a:moveTo>
                              <a:lnTo>
                                <a:pt x="4799" y="2207"/>
                              </a:lnTo>
                              <a:lnTo>
                                <a:pt x="4771" y="2189"/>
                              </a:lnTo>
                              <a:lnTo>
                                <a:pt x="4741" y="2225"/>
                              </a:lnTo>
                              <a:lnTo>
                                <a:pt x="4770" y="2217"/>
                              </a:lnTo>
                              <a:lnTo>
                                <a:pt x="4799" y="2207"/>
                              </a:lnTo>
                              <a:close/>
                              <a:moveTo>
                                <a:pt x="4561" y="2259"/>
                              </a:moveTo>
                              <a:lnTo>
                                <a:pt x="4561" y="2259"/>
                              </a:lnTo>
                              <a:lnTo>
                                <a:pt x="4620" y="2195"/>
                              </a:lnTo>
                              <a:lnTo>
                                <a:pt x="4648" y="2163"/>
                              </a:lnTo>
                              <a:lnTo>
                                <a:pt x="4676" y="2130"/>
                              </a:lnTo>
                              <a:lnTo>
                                <a:pt x="4641" y="2110"/>
                              </a:lnTo>
                              <a:lnTo>
                                <a:pt x="4608" y="2092"/>
                              </a:lnTo>
                              <a:lnTo>
                                <a:pt x="4574" y="2074"/>
                              </a:lnTo>
                              <a:lnTo>
                                <a:pt x="4539" y="2057"/>
                              </a:lnTo>
                              <a:lnTo>
                                <a:pt x="4504" y="2040"/>
                              </a:lnTo>
                              <a:lnTo>
                                <a:pt x="4470" y="2024"/>
                              </a:lnTo>
                              <a:lnTo>
                                <a:pt x="4434" y="2009"/>
                              </a:lnTo>
                              <a:lnTo>
                                <a:pt x="4399" y="1994"/>
                              </a:lnTo>
                              <a:lnTo>
                                <a:pt x="4353" y="2054"/>
                              </a:lnTo>
                              <a:lnTo>
                                <a:pt x="4305" y="2114"/>
                              </a:lnTo>
                              <a:lnTo>
                                <a:pt x="4254" y="2172"/>
                              </a:lnTo>
                              <a:lnTo>
                                <a:pt x="4203" y="2229"/>
                              </a:lnTo>
                              <a:lnTo>
                                <a:pt x="4246" y="2240"/>
                              </a:lnTo>
                              <a:lnTo>
                                <a:pt x="4291" y="2249"/>
                              </a:lnTo>
                              <a:lnTo>
                                <a:pt x="4335" y="2255"/>
                              </a:lnTo>
                              <a:lnTo>
                                <a:pt x="4380" y="2261"/>
                              </a:lnTo>
                              <a:lnTo>
                                <a:pt x="4425" y="2263"/>
                              </a:lnTo>
                              <a:lnTo>
                                <a:pt x="4470" y="2264"/>
                              </a:lnTo>
                              <a:lnTo>
                                <a:pt x="4516" y="2263"/>
                              </a:lnTo>
                              <a:lnTo>
                                <a:pt x="4561" y="2259"/>
                              </a:lnTo>
                              <a:close/>
                              <a:moveTo>
                                <a:pt x="4085" y="2191"/>
                              </a:moveTo>
                              <a:lnTo>
                                <a:pt x="4085" y="2191"/>
                              </a:lnTo>
                              <a:lnTo>
                                <a:pt x="4140" y="2133"/>
                              </a:lnTo>
                              <a:lnTo>
                                <a:pt x="4191" y="2074"/>
                              </a:lnTo>
                              <a:lnTo>
                                <a:pt x="4241" y="2013"/>
                              </a:lnTo>
                              <a:lnTo>
                                <a:pt x="4290" y="1952"/>
                              </a:lnTo>
                              <a:lnTo>
                                <a:pt x="4251" y="1939"/>
                              </a:lnTo>
                              <a:lnTo>
                                <a:pt x="4212" y="1927"/>
                              </a:lnTo>
                              <a:lnTo>
                                <a:pt x="4173" y="1916"/>
                              </a:lnTo>
                              <a:lnTo>
                                <a:pt x="4133" y="1906"/>
                              </a:lnTo>
                              <a:lnTo>
                                <a:pt x="4093" y="1895"/>
                              </a:lnTo>
                              <a:lnTo>
                                <a:pt x="4053" y="1886"/>
                              </a:lnTo>
                              <a:lnTo>
                                <a:pt x="4012" y="1878"/>
                              </a:lnTo>
                              <a:lnTo>
                                <a:pt x="3971" y="1869"/>
                              </a:lnTo>
                              <a:lnTo>
                                <a:pt x="3938" y="1914"/>
                              </a:lnTo>
                              <a:lnTo>
                                <a:pt x="3904" y="1958"/>
                              </a:lnTo>
                              <a:lnTo>
                                <a:pt x="3867" y="2001"/>
                              </a:lnTo>
                              <a:lnTo>
                                <a:pt x="3831" y="2044"/>
                              </a:lnTo>
                              <a:lnTo>
                                <a:pt x="3861" y="2066"/>
                              </a:lnTo>
                              <a:lnTo>
                                <a:pt x="3891" y="2088"/>
                              </a:lnTo>
                              <a:lnTo>
                                <a:pt x="3922" y="2108"/>
                              </a:lnTo>
                              <a:lnTo>
                                <a:pt x="3953" y="2127"/>
                              </a:lnTo>
                              <a:lnTo>
                                <a:pt x="3985" y="2145"/>
                              </a:lnTo>
                              <a:lnTo>
                                <a:pt x="4018" y="2161"/>
                              </a:lnTo>
                              <a:lnTo>
                                <a:pt x="4052" y="2177"/>
                              </a:lnTo>
                              <a:lnTo>
                                <a:pt x="4085" y="2191"/>
                              </a:lnTo>
                              <a:close/>
                              <a:moveTo>
                                <a:pt x="3747" y="1970"/>
                              </a:moveTo>
                              <a:lnTo>
                                <a:pt x="3747" y="1970"/>
                              </a:lnTo>
                              <a:lnTo>
                                <a:pt x="3798" y="1911"/>
                              </a:lnTo>
                              <a:lnTo>
                                <a:pt x="3846" y="1851"/>
                              </a:lnTo>
                              <a:lnTo>
                                <a:pt x="3793" y="1845"/>
                              </a:lnTo>
                              <a:lnTo>
                                <a:pt x="3740" y="1840"/>
                              </a:lnTo>
                              <a:lnTo>
                                <a:pt x="3686" y="1837"/>
                              </a:lnTo>
                              <a:lnTo>
                                <a:pt x="3632" y="1835"/>
                              </a:lnTo>
                              <a:lnTo>
                                <a:pt x="3659" y="1870"/>
                              </a:lnTo>
                              <a:lnTo>
                                <a:pt x="3687" y="1906"/>
                              </a:lnTo>
                              <a:lnTo>
                                <a:pt x="3716" y="1938"/>
                              </a:lnTo>
                              <a:lnTo>
                                <a:pt x="3747" y="1970"/>
                              </a:lnTo>
                              <a:close/>
                              <a:moveTo>
                                <a:pt x="3502" y="1584"/>
                              </a:moveTo>
                              <a:lnTo>
                                <a:pt x="3502" y="1584"/>
                              </a:lnTo>
                              <a:lnTo>
                                <a:pt x="3535" y="1530"/>
                              </a:lnTo>
                              <a:lnTo>
                                <a:pt x="3567" y="1477"/>
                              </a:lnTo>
                              <a:lnTo>
                                <a:pt x="3597" y="1422"/>
                              </a:lnTo>
                              <a:lnTo>
                                <a:pt x="3626" y="1366"/>
                              </a:lnTo>
                              <a:lnTo>
                                <a:pt x="3583" y="1367"/>
                              </a:lnTo>
                              <a:lnTo>
                                <a:pt x="3539" y="1369"/>
                              </a:lnTo>
                              <a:lnTo>
                                <a:pt x="3496" y="1372"/>
                              </a:lnTo>
                              <a:lnTo>
                                <a:pt x="3452" y="1374"/>
                              </a:lnTo>
                              <a:lnTo>
                                <a:pt x="3456" y="1401"/>
                              </a:lnTo>
                              <a:lnTo>
                                <a:pt x="3460" y="1428"/>
                              </a:lnTo>
                              <a:lnTo>
                                <a:pt x="3465" y="1453"/>
                              </a:lnTo>
                              <a:lnTo>
                                <a:pt x="3472" y="1480"/>
                              </a:lnTo>
                              <a:lnTo>
                                <a:pt x="3478" y="1506"/>
                              </a:lnTo>
                              <a:lnTo>
                                <a:pt x="3486" y="1532"/>
                              </a:lnTo>
                              <a:lnTo>
                                <a:pt x="3493" y="1558"/>
                              </a:lnTo>
                              <a:lnTo>
                                <a:pt x="3502" y="1584"/>
                              </a:lnTo>
                              <a:close/>
                              <a:moveTo>
                                <a:pt x="3444" y="1262"/>
                              </a:moveTo>
                              <a:lnTo>
                                <a:pt x="3444" y="1262"/>
                              </a:lnTo>
                              <a:lnTo>
                                <a:pt x="3503" y="1259"/>
                              </a:lnTo>
                              <a:lnTo>
                                <a:pt x="3562" y="1256"/>
                              </a:lnTo>
                              <a:lnTo>
                                <a:pt x="3621" y="1255"/>
                              </a:lnTo>
                              <a:lnTo>
                                <a:pt x="3678" y="1255"/>
                              </a:lnTo>
                              <a:lnTo>
                                <a:pt x="3697" y="1209"/>
                              </a:lnTo>
                              <a:lnTo>
                                <a:pt x="3715" y="1163"/>
                              </a:lnTo>
                              <a:lnTo>
                                <a:pt x="3734" y="1108"/>
                              </a:lnTo>
                              <a:lnTo>
                                <a:pt x="3753" y="1052"/>
                              </a:lnTo>
                              <a:lnTo>
                                <a:pt x="3770" y="995"/>
                              </a:lnTo>
                              <a:lnTo>
                                <a:pt x="3786" y="938"/>
                              </a:lnTo>
                              <a:lnTo>
                                <a:pt x="3712" y="939"/>
                              </a:lnTo>
                              <a:lnTo>
                                <a:pt x="3638" y="941"/>
                              </a:lnTo>
                              <a:lnTo>
                                <a:pt x="3563" y="946"/>
                              </a:lnTo>
                              <a:lnTo>
                                <a:pt x="3487" y="954"/>
                              </a:lnTo>
                              <a:lnTo>
                                <a:pt x="3478" y="979"/>
                              </a:lnTo>
                              <a:lnTo>
                                <a:pt x="3470" y="1015"/>
                              </a:lnTo>
                              <a:lnTo>
                                <a:pt x="3462" y="1049"/>
                              </a:lnTo>
                              <a:lnTo>
                                <a:pt x="3457" y="1084"/>
                              </a:lnTo>
                              <a:lnTo>
                                <a:pt x="3451" y="1120"/>
                              </a:lnTo>
                              <a:lnTo>
                                <a:pt x="3448" y="1155"/>
                              </a:lnTo>
                              <a:lnTo>
                                <a:pt x="3445" y="1191"/>
                              </a:lnTo>
                              <a:lnTo>
                                <a:pt x="3444" y="1227"/>
                              </a:lnTo>
                              <a:lnTo>
                                <a:pt x="3444" y="1262"/>
                              </a:lnTo>
                              <a:close/>
                              <a:moveTo>
                                <a:pt x="3529" y="837"/>
                              </a:moveTo>
                              <a:lnTo>
                                <a:pt x="3529" y="837"/>
                              </a:lnTo>
                              <a:lnTo>
                                <a:pt x="3600" y="830"/>
                              </a:lnTo>
                              <a:lnTo>
                                <a:pt x="3671" y="827"/>
                              </a:lnTo>
                              <a:lnTo>
                                <a:pt x="3741" y="825"/>
                              </a:lnTo>
                              <a:lnTo>
                                <a:pt x="3810" y="826"/>
                              </a:lnTo>
                              <a:lnTo>
                                <a:pt x="3817" y="789"/>
                              </a:lnTo>
                              <a:lnTo>
                                <a:pt x="3823" y="750"/>
                              </a:lnTo>
                              <a:lnTo>
                                <a:pt x="3830" y="712"/>
                              </a:lnTo>
                              <a:lnTo>
                                <a:pt x="3835" y="674"/>
                              </a:lnTo>
                              <a:lnTo>
                                <a:pt x="3839" y="634"/>
                              </a:lnTo>
                              <a:lnTo>
                                <a:pt x="3843" y="596"/>
                              </a:lnTo>
                              <a:lnTo>
                                <a:pt x="3846" y="556"/>
                              </a:lnTo>
                              <a:lnTo>
                                <a:pt x="3849" y="516"/>
                              </a:lnTo>
                              <a:lnTo>
                                <a:pt x="3795" y="518"/>
                              </a:lnTo>
                              <a:lnTo>
                                <a:pt x="3743" y="522"/>
                              </a:lnTo>
                              <a:lnTo>
                                <a:pt x="3709" y="557"/>
                              </a:lnTo>
                              <a:lnTo>
                                <a:pt x="3678" y="593"/>
                              </a:lnTo>
                              <a:lnTo>
                                <a:pt x="3647" y="631"/>
                              </a:lnTo>
                              <a:lnTo>
                                <a:pt x="3620" y="671"/>
                              </a:lnTo>
                              <a:lnTo>
                                <a:pt x="3594" y="710"/>
                              </a:lnTo>
                              <a:lnTo>
                                <a:pt x="3570" y="751"/>
                              </a:lnTo>
                              <a:lnTo>
                                <a:pt x="3549" y="794"/>
                              </a:lnTo>
                              <a:lnTo>
                                <a:pt x="3529" y="837"/>
                              </a:lnTo>
                              <a:close/>
                              <a:moveTo>
                                <a:pt x="3965" y="354"/>
                              </a:moveTo>
                              <a:lnTo>
                                <a:pt x="3965" y="354"/>
                              </a:lnTo>
                              <a:lnTo>
                                <a:pt x="3965" y="402"/>
                              </a:lnTo>
                              <a:lnTo>
                                <a:pt x="4011" y="403"/>
                              </a:lnTo>
                              <a:lnTo>
                                <a:pt x="4056" y="405"/>
                              </a:lnTo>
                              <a:lnTo>
                                <a:pt x="4101" y="407"/>
                              </a:lnTo>
                              <a:lnTo>
                                <a:pt x="4145" y="410"/>
                              </a:lnTo>
                              <a:lnTo>
                                <a:pt x="4189" y="414"/>
                              </a:lnTo>
                              <a:lnTo>
                                <a:pt x="4233" y="420"/>
                              </a:lnTo>
                              <a:lnTo>
                                <a:pt x="4277" y="425"/>
                              </a:lnTo>
                              <a:lnTo>
                                <a:pt x="4320" y="432"/>
                              </a:lnTo>
                              <a:lnTo>
                                <a:pt x="4317" y="383"/>
                              </a:lnTo>
                              <a:lnTo>
                                <a:pt x="4316" y="335"/>
                              </a:lnTo>
                              <a:lnTo>
                                <a:pt x="4313" y="286"/>
                              </a:lnTo>
                              <a:lnTo>
                                <a:pt x="4309" y="235"/>
                              </a:lnTo>
                              <a:lnTo>
                                <a:pt x="4265" y="243"/>
                              </a:lnTo>
                              <a:lnTo>
                                <a:pt x="4221" y="253"/>
                              </a:lnTo>
                              <a:lnTo>
                                <a:pt x="4177" y="264"/>
                              </a:lnTo>
                              <a:lnTo>
                                <a:pt x="4134" y="278"/>
                              </a:lnTo>
                              <a:lnTo>
                                <a:pt x="4090" y="294"/>
                              </a:lnTo>
                              <a:lnTo>
                                <a:pt x="4048" y="313"/>
                              </a:lnTo>
                              <a:lnTo>
                                <a:pt x="4006" y="332"/>
                              </a:lnTo>
                              <a:lnTo>
                                <a:pt x="3965" y="354"/>
                              </a:lnTo>
                              <a:close/>
                              <a:moveTo>
                                <a:pt x="4420" y="225"/>
                              </a:moveTo>
                              <a:lnTo>
                                <a:pt x="4420" y="225"/>
                              </a:lnTo>
                              <a:lnTo>
                                <a:pt x="4425" y="283"/>
                              </a:lnTo>
                              <a:lnTo>
                                <a:pt x="4428" y="340"/>
                              </a:lnTo>
                              <a:lnTo>
                                <a:pt x="4430" y="397"/>
                              </a:lnTo>
                              <a:lnTo>
                                <a:pt x="4431" y="453"/>
                              </a:lnTo>
                              <a:lnTo>
                                <a:pt x="4470" y="462"/>
                              </a:lnTo>
                              <a:lnTo>
                                <a:pt x="4507" y="471"/>
                              </a:lnTo>
                              <a:lnTo>
                                <a:pt x="4544" y="481"/>
                              </a:lnTo>
                              <a:lnTo>
                                <a:pt x="4581" y="492"/>
                              </a:lnTo>
                              <a:lnTo>
                                <a:pt x="4618" y="502"/>
                              </a:lnTo>
                              <a:lnTo>
                                <a:pt x="4654" y="514"/>
                              </a:lnTo>
                              <a:lnTo>
                                <a:pt x="4689" y="527"/>
                              </a:lnTo>
                              <a:lnTo>
                                <a:pt x="4726" y="540"/>
                              </a:lnTo>
                              <a:lnTo>
                                <a:pt x="4748" y="548"/>
                              </a:lnTo>
                              <a:lnTo>
                                <a:pt x="4746" y="478"/>
                              </a:lnTo>
                              <a:lnTo>
                                <a:pt x="4742" y="406"/>
                              </a:lnTo>
                              <a:lnTo>
                                <a:pt x="4736" y="333"/>
                              </a:lnTo>
                              <a:lnTo>
                                <a:pt x="4728" y="259"/>
                              </a:lnTo>
                              <a:lnTo>
                                <a:pt x="4691" y="249"/>
                              </a:lnTo>
                              <a:lnTo>
                                <a:pt x="4652" y="242"/>
                              </a:lnTo>
                              <a:lnTo>
                                <a:pt x="4614" y="235"/>
                              </a:lnTo>
                              <a:lnTo>
                                <a:pt x="4576" y="230"/>
                              </a:lnTo>
                              <a:lnTo>
                                <a:pt x="4537" y="227"/>
                              </a:lnTo>
                              <a:lnTo>
                                <a:pt x="4499" y="225"/>
                              </a:lnTo>
                              <a:lnTo>
                                <a:pt x="4459" y="224"/>
                              </a:lnTo>
                              <a:lnTo>
                                <a:pt x="4420" y="225"/>
                              </a:lnTo>
                              <a:close/>
                              <a:moveTo>
                                <a:pt x="4845" y="298"/>
                              </a:moveTo>
                              <a:lnTo>
                                <a:pt x="4845" y="298"/>
                              </a:lnTo>
                              <a:lnTo>
                                <a:pt x="4852" y="374"/>
                              </a:lnTo>
                              <a:lnTo>
                                <a:pt x="4857" y="449"/>
                              </a:lnTo>
                              <a:lnTo>
                                <a:pt x="4860" y="523"/>
                              </a:lnTo>
                              <a:lnTo>
                                <a:pt x="4861" y="596"/>
                              </a:lnTo>
                              <a:lnTo>
                                <a:pt x="4901" y="615"/>
                              </a:lnTo>
                              <a:lnTo>
                                <a:pt x="4941" y="634"/>
                              </a:lnTo>
                              <a:lnTo>
                                <a:pt x="4981" y="655"/>
                              </a:lnTo>
                              <a:lnTo>
                                <a:pt x="5020" y="676"/>
                              </a:lnTo>
                              <a:lnTo>
                                <a:pt x="5058" y="699"/>
                              </a:lnTo>
                              <a:lnTo>
                                <a:pt x="5097" y="721"/>
                              </a:lnTo>
                              <a:lnTo>
                                <a:pt x="5134" y="745"/>
                              </a:lnTo>
                              <a:lnTo>
                                <a:pt x="5172" y="769"/>
                              </a:lnTo>
                              <a:lnTo>
                                <a:pt x="5172" y="703"/>
                              </a:lnTo>
                              <a:lnTo>
                                <a:pt x="5169" y="635"/>
                              </a:lnTo>
                              <a:lnTo>
                                <a:pt x="5164" y="566"/>
                              </a:lnTo>
                              <a:lnTo>
                                <a:pt x="5158" y="496"/>
                              </a:lnTo>
                              <a:lnTo>
                                <a:pt x="5123" y="465"/>
                              </a:lnTo>
                              <a:lnTo>
                                <a:pt x="5086" y="436"/>
                              </a:lnTo>
                              <a:lnTo>
                                <a:pt x="5049" y="408"/>
                              </a:lnTo>
                              <a:lnTo>
                                <a:pt x="5009" y="382"/>
                              </a:lnTo>
                              <a:lnTo>
                                <a:pt x="4969" y="359"/>
                              </a:lnTo>
                              <a:lnTo>
                                <a:pt x="4929" y="336"/>
                              </a:lnTo>
                              <a:lnTo>
                                <a:pt x="4888" y="316"/>
                              </a:lnTo>
                              <a:lnTo>
                                <a:pt x="4845" y="298"/>
                              </a:lnTo>
                              <a:close/>
                              <a:moveTo>
                                <a:pt x="5281" y="633"/>
                              </a:moveTo>
                              <a:lnTo>
                                <a:pt x="5281" y="633"/>
                              </a:lnTo>
                              <a:lnTo>
                                <a:pt x="5283" y="688"/>
                              </a:lnTo>
                              <a:lnTo>
                                <a:pt x="5284" y="741"/>
                              </a:lnTo>
                              <a:lnTo>
                                <a:pt x="5284" y="795"/>
                              </a:lnTo>
                              <a:lnTo>
                                <a:pt x="5282" y="848"/>
                              </a:lnTo>
                              <a:lnTo>
                                <a:pt x="5325" y="880"/>
                              </a:lnTo>
                              <a:lnTo>
                                <a:pt x="5367" y="914"/>
                              </a:lnTo>
                              <a:lnTo>
                                <a:pt x="5409" y="948"/>
                              </a:lnTo>
                              <a:lnTo>
                                <a:pt x="5450" y="984"/>
                              </a:lnTo>
                              <a:lnTo>
                                <a:pt x="5441" y="952"/>
                              </a:lnTo>
                              <a:lnTo>
                                <a:pt x="5430" y="919"/>
                              </a:lnTo>
                              <a:lnTo>
                                <a:pt x="5419" y="888"/>
                              </a:lnTo>
                              <a:lnTo>
                                <a:pt x="5408" y="857"/>
                              </a:lnTo>
                              <a:lnTo>
                                <a:pt x="5394" y="826"/>
                              </a:lnTo>
                              <a:lnTo>
                                <a:pt x="5379" y="795"/>
                              </a:lnTo>
                              <a:lnTo>
                                <a:pt x="5364" y="764"/>
                              </a:lnTo>
                              <a:lnTo>
                                <a:pt x="5347" y="734"/>
                              </a:lnTo>
                              <a:lnTo>
                                <a:pt x="5332" y="708"/>
                              </a:lnTo>
                              <a:lnTo>
                                <a:pt x="5316" y="682"/>
                              </a:lnTo>
                              <a:lnTo>
                                <a:pt x="5298" y="658"/>
                              </a:lnTo>
                              <a:lnTo>
                                <a:pt x="5281" y="633"/>
                              </a:lnTo>
                              <a:close/>
                              <a:moveTo>
                                <a:pt x="5169" y="902"/>
                              </a:moveTo>
                              <a:lnTo>
                                <a:pt x="5169" y="902"/>
                              </a:lnTo>
                              <a:lnTo>
                                <a:pt x="5131" y="876"/>
                              </a:lnTo>
                              <a:lnTo>
                                <a:pt x="5093" y="852"/>
                              </a:lnTo>
                              <a:lnTo>
                                <a:pt x="5055" y="827"/>
                              </a:lnTo>
                              <a:lnTo>
                                <a:pt x="5016" y="804"/>
                              </a:lnTo>
                              <a:lnTo>
                                <a:pt x="4977" y="781"/>
                              </a:lnTo>
                              <a:lnTo>
                                <a:pt x="4938" y="759"/>
                              </a:lnTo>
                              <a:lnTo>
                                <a:pt x="4899" y="738"/>
                              </a:lnTo>
                              <a:lnTo>
                                <a:pt x="4858" y="718"/>
                              </a:lnTo>
                              <a:lnTo>
                                <a:pt x="4856" y="763"/>
                              </a:lnTo>
                              <a:lnTo>
                                <a:pt x="4851" y="808"/>
                              </a:lnTo>
                              <a:lnTo>
                                <a:pt x="4847" y="852"/>
                              </a:lnTo>
                              <a:lnTo>
                                <a:pt x="4843" y="896"/>
                              </a:lnTo>
                              <a:lnTo>
                                <a:pt x="4836" y="939"/>
                              </a:lnTo>
                              <a:lnTo>
                                <a:pt x="4830" y="982"/>
                              </a:lnTo>
                              <a:lnTo>
                                <a:pt x="4823" y="1024"/>
                              </a:lnTo>
                              <a:lnTo>
                                <a:pt x="4815" y="1066"/>
                              </a:lnTo>
                              <a:lnTo>
                                <a:pt x="4855" y="1087"/>
                              </a:lnTo>
                              <a:lnTo>
                                <a:pt x="4893" y="1108"/>
                              </a:lnTo>
                              <a:lnTo>
                                <a:pt x="4932" y="1129"/>
                              </a:lnTo>
                              <a:lnTo>
                                <a:pt x="4970" y="1152"/>
                              </a:lnTo>
                              <a:lnTo>
                                <a:pt x="5008" y="1176"/>
                              </a:lnTo>
                              <a:lnTo>
                                <a:pt x="5045" y="1199"/>
                              </a:lnTo>
                              <a:lnTo>
                                <a:pt x="5082" y="1224"/>
                              </a:lnTo>
                              <a:lnTo>
                                <a:pt x="5119" y="1248"/>
                              </a:lnTo>
                              <a:lnTo>
                                <a:pt x="5128" y="1207"/>
                              </a:lnTo>
                              <a:lnTo>
                                <a:pt x="5136" y="1165"/>
                              </a:lnTo>
                              <a:lnTo>
                                <a:pt x="5144" y="1122"/>
                              </a:lnTo>
                              <a:lnTo>
                                <a:pt x="5150" y="1079"/>
                              </a:lnTo>
                              <a:lnTo>
                                <a:pt x="5156" y="1035"/>
                              </a:lnTo>
                              <a:lnTo>
                                <a:pt x="5161" y="991"/>
                              </a:lnTo>
                              <a:lnTo>
                                <a:pt x="5165" y="947"/>
                              </a:lnTo>
                              <a:lnTo>
                                <a:pt x="5169" y="902"/>
                              </a:lnTo>
                              <a:close/>
                              <a:moveTo>
                                <a:pt x="4747" y="668"/>
                              </a:moveTo>
                              <a:lnTo>
                                <a:pt x="4747" y="668"/>
                              </a:lnTo>
                              <a:lnTo>
                                <a:pt x="4686" y="644"/>
                              </a:lnTo>
                              <a:lnTo>
                                <a:pt x="4624" y="622"/>
                              </a:lnTo>
                              <a:lnTo>
                                <a:pt x="4560" y="602"/>
                              </a:lnTo>
                              <a:lnTo>
                                <a:pt x="4495" y="584"/>
                              </a:lnTo>
                              <a:lnTo>
                                <a:pt x="4430" y="568"/>
                              </a:lnTo>
                              <a:lnTo>
                                <a:pt x="4428" y="611"/>
                              </a:lnTo>
                              <a:lnTo>
                                <a:pt x="4425" y="653"/>
                              </a:lnTo>
                              <a:lnTo>
                                <a:pt x="4421" y="696"/>
                              </a:lnTo>
                              <a:lnTo>
                                <a:pt x="4417" y="739"/>
                              </a:lnTo>
                              <a:lnTo>
                                <a:pt x="4413" y="781"/>
                              </a:lnTo>
                              <a:lnTo>
                                <a:pt x="4406" y="823"/>
                              </a:lnTo>
                              <a:lnTo>
                                <a:pt x="4401" y="865"/>
                              </a:lnTo>
                              <a:lnTo>
                                <a:pt x="4394" y="905"/>
                              </a:lnTo>
                              <a:lnTo>
                                <a:pt x="4445" y="920"/>
                              </a:lnTo>
                              <a:lnTo>
                                <a:pt x="4495" y="935"/>
                              </a:lnTo>
                              <a:lnTo>
                                <a:pt x="4546" y="953"/>
                              </a:lnTo>
                              <a:lnTo>
                                <a:pt x="4596" y="971"/>
                              </a:lnTo>
                              <a:lnTo>
                                <a:pt x="4653" y="993"/>
                              </a:lnTo>
                              <a:lnTo>
                                <a:pt x="4711" y="1018"/>
                              </a:lnTo>
                              <a:lnTo>
                                <a:pt x="4718" y="975"/>
                              </a:lnTo>
                              <a:lnTo>
                                <a:pt x="4725" y="932"/>
                              </a:lnTo>
                              <a:lnTo>
                                <a:pt x="4730" y="889"/>
                              </a:lnTo>
                              <a:lnTo>
                                <a:pt x="4736" y="846"/>
                              </a:lnTo>
                              <a:lnTo>
                                <a:pt x="4740" y="803"/>
                              </a:lnTo>
                              <a:lnTo>
                                <a:pt x="4743" y="759"/>
                              </a:lnTo>
                              <a:lnTo>
                                <a:pt x="4745" y="714"/>
                              </a:lnTo>
                              <a:lnTo>
                                <a:pt x="4747" y="668"/>
                              </a:lnTo>
                              <a:close/>
                              <a:moveTo>
                                <a:pt x="4319" y="545"/>
                              </a:moveTo>
                              <a:lnTo>
                                <a:pt x="4319" y="545"/>
                              </a:lnTo>
                              <a:lnTo>
                                <a:pt x="4276" y="538"/>
                              </a:lnTo>
                              <a:lnTo>
                                <a:pt x="4232" y="532"/>
                              </a:lnTo>
                              <a:lnTo>
                                <a:pt x="4188" y="527"/>
                              </a:lnTo>
                              <a:lnTo>
                                <a:pt x="4144" y="523"/>
                              </a:lnTo>
                              <a:lnTo>
                                <a:pt x="4099" y="519"/>
                              </a:lnTo>
                              <a:lnTo>
                                <a:pt x="4053" y="516"/>
                              </a:lnTo>
                              <a:lnTo>
                                <a:pt x="4008" y="515"/>
                              </a:lnTo>
                              <a:lnTo>
                                <a:pt x="3962" y="514"/>
                              </a:lnTo>
                              <a:lnTo>
                                <a:pt x="3958" y="555"/>
                              </a:lnTo>
                              <a:lnTo>
                                <a:pt x="3955" y="595"/>
                              </a:lnTo>
                              <a:lnTo>
                                <a:pt x="3952" y="635"/>
                              </a:lnTo>
                              <a:lnTo>
                                <a:pt x="3948" y="675"/>
                              </a:lnTo>
                              <a:lnTo>
                                <a:pt x="3942" y="714"/>
                              </a:lnTo>
                              <a:lnTo>
                                <a:pt x="3937" y="753"/>
                              </a:lnTo>
                              <a:lnTo>
                                <a:pt x="3931" y="792"/>
                              </a:lnTo>
                              <a:lnTo>
                                <a:pt x="3924" y="829"/>
                              </a:lnTo>
                              <a:lnTo>
                                <a:pt x="3970" y="833"/>
                              </a:lnTo>
                              <a:lnTo>
                                <a:pt x="4016" y="837"/>
                              </a:lnTo>
                              <a:lnTo>
                                <a:pt x="4062" y="842"/>
                              </a:lnTo>
                              <a:lnTo>
                                <a:pt x="4107" y="848"/>
                              </a:lnTo>
                              <a:lnTo>
                                <a:pt x="4152" y="854"/>
                              </a:lnTo>
                              <a:lnTo>
                                <a:pt x="4196" y="861"/>
                              </a:lnTo>
                              <a:lnTo>
                                <a:pt x="4240" y="870"/>
                              </a:lnTo>
                              <a:lnTo>
                                <a:pt x="4284" y="879"/>
                              </a:lnTo>
                              <a:lnTo>
                                <a:pt x="4292" y="839"/>
                              </a:lnTo>
                              <a:lnTo>
                                <a:pt x="4297" y="798"/>
                              </a:lnTo>
                              <a:lnTo>
                                <a:pt x="4302" y="756"/>
                              </a:lnTo>
                              <a:lnTo>
                                <a:pt x="4308" y="715"/>
                              </a:lnTo>
                              <a:lnTo>
                                <a:pt x="4311" y="673"/>
                              </a:lnTo>
                              <a:lnTo>
                                <a:pt x="4314" y="631"/>
                              </a:lnTo>
                              <a:lnTo>
                                <a:pt x="4316" y="588"/>
                              </a:lnTo>
                              <a:lnTo>
                                <a:pt x="4319" y="545"/>
                              </a:lnTo>
                              <a:close/>
                              <a:moveTo>
                                <a:pt x="4745" y="2041"/>
                              </a:moveTo>
                              <a:lnTo>
                                <a:pt x="4745" y="2041"/>
                              </a:lnTo>
                              <a:lnTo>
                                <a:pt x="4770" y="2008"/>
                              </a:lnTo>
                              <a:lnTo>
                                <a:pt x="4795" y="1973"/>
                              </a:lnTo>
                              <a:lnTo>
                                <a:pt x="4817" y="1939"/>
                              </a:lnTo>
                              <a:lnTo>
                                <a:pt x="4841" y="1905"/>
                              </a:lnTo>
                              <a:lnTo>
                                <a:pt x="4862" y="1870"/>
                              </a:lnTo>
                              <a:lnTo>
                                <a:pt x="4883" y="1835"/>
                              </a:lnTo>
                              <a:lnTo>
                                <a:pt x="4905" y="1800"/>
                              </a:lnTo>
                              <a:lnTo>
                                <a:pt x="4924" y="1763"/>
                              </a:lnTo>
                              <a:lnTo>
                                <a:pt x="4890" y="1739"/>
                              </a:lnTo>
                              <a:lnTo>
                                <a:pt x="4856" y="1717"/>
                              </a:lnTo>
                              <a:lnTo>
                                <a:pt x="4820" y="1694"/>
                              </a:lnTo>
                              <a:lnTo>
                                <a:pt x="4785" y="1673"/>
                              </a:lnTo>
                              <a:lnTo>
                                <a:pt x="4749" y="1653"/>
                              </a:lnTo>
                              <a:lnTo>
                                <a:pt x="4713" y="1632"/>
                              </a:lnTo>
                              <a:lnTo>
                                <a:pt x="4677" y="1613"/>
                              </a:lnTo>
                              <a:lnTo>
                                <a:pt x="4640" y="1594"/>
                              </a:lnTo>
                              <a:lnTo>
                                <a:pt x="4621" y="1633"/>
                              </a:lnTo>
                              <a:lnTo>
                                <a:pt x="4600" y="1673"/>
                              </a:lnTo>
                              <a:lnTo>
                                <a:pt x="4580" y="1712"/>
                              </a:lnTo>
                              <a:lnTo>
                                <a:pt x="4558" y="1750"/>
                              </a:lnTo>
                              <a:lnTo>
                                <a:pt x="4536" y="1788"/>
                              </a:lnTo>
                              <a:lnTo>
                                <a:pt x="4513" y="1825"/>
                              </a:lnTo>
                              <a:lnTo>
                                <a:pt x="4489" y="1863"/>
                              </a:lnTo>
                              <a:lnTo>
                                <a:pt x="4464" y="1899"/>
                              </a:lnTo>
                              <a:lnTo>
                                <a:pt x="4501" y="1915"/>
                              </a:lnTo>
                              <a:lnTo>
                                <a:pt x="4536" y="1931"/>
                              </a:lnTo>
                              <a:lnTo>
                                <a:pt x="4573" y="1949"/>
                              </a:lnTo>
                              <a:lnTo>
                                <a:pt x="4607" y="1966"/>
                              </a:lnTo>
                              <a:lnTo>
                                <a:pt x="4642" y="1984"/>
                              </a:lnTo>
                              <a:lnTo>
                                <a:pt x="4677" y="2002"/>
                              </a:lnTo>
                              <a:lnTo>
                                <a:pt x="4711" y="2021"/>
                              </a:lnTo>
                              <a:lnTo>
                                <a:pt x="4745" y="2041"/>
                              </a:lnTo>
                              <a:close/>
                              <a:moveTo>
                                <a:pt x="4976" y="1662"/>
                              </a:moveTo>
                              <a:lnTo>
                                <a:pt x="4976" y="1662"/>
                              </a:lnTo>
                              <a:lnTo>
                                <a:pt x="4993" y="1624"/>
                              </a:lnTo>
                              <a:lnTo>
                                <a:pt x="5010" y="1585"/>
                              </a:lnTo>
                              <a:lnTo>
                                <a:pt x="5026" y="1545"/>
                              </a:lnTo>
                              <a:lnTo>
                                <a:pt x="5042" y="1507"/>
                              </a:lnTo>
                              <a:lnTo>
                                <a:pt x="5055" y="1471"/>
                              </a:lnTo>
                              <a:lnTo>
                                <a:pt x="5067" y="1436"/>
                              </a:lnTo>
                              <a:lnTo>
                                <a:pt x="5078" y="1401"/>
                              </a:lnTo>
                              <a:lnTo>
                                <a:pt x="5088" y="1365"/>
                              </a:lnTo>
                              <a:lnTo>
                                <a:pt x="5053" y="1340"/>
                              </a:lnTo>
                              <a:lnTo>
                                <a:pt x="5016" y="1314"/>
                              </a:lnTo>
                              <a:lnTo>
                                <a:pt x="4979" y="1289"/>
                              </a:lnTo>
                              <a:lnTo>
                                <a:pt x="4942" y="1266"/>
                              </a:lnTo>
                              <a:lnTo>
                                <a:pt x="4905" y="1243"/>
                              </a:lnTo>
                              <a:lnTo>
                                <a:pt x="4866" y="1222"/>
                              </a:lnTo>
                              <a:lnTo>
                                <a:pt x="4829" y="1200"/>
                              </a:lnTo>
                              <a:lnTo>
                                <a:pt x="4790" y="1179"/>
                              </a:lnTo>
                              <a:lnTo>
                                <a:pt x="4773" y="1240"/>
                              </a:lnTo>
                              <a:lnTo>
                                <a:pt x="4756" y="1299"/>
                              </a:lnTo>
                              <a:lnTo>
                                <a:pt x="4737" y="1358"/>
                              </a:lnTo>
                              <a:lnTo>
                                <a:pt x="4715" y="1416"/>
                              </a:lnTo>
                              <a:lnTo>
                                <a:pt x="4701" y="1454"/>
                              </a:lnTo>
                              <a:lnTo>
                                <a:pt x="4685" y="1492"/>
                              </a:lnTo>
                              <a:lnTo>
                                <a:pt x="4723" y="1510"/>
                              </a:lnTo>
                              <a:lnTo>
                                <a:pt x="4760" y="1530"/>
                              </a:lnTo>
                              <a:lnTo>
                                <a:pt x="4797" y="1551"/>
                              </a:lnTo>
                              <a:lnTo>
                                <a:pt x="4833" y="1571"/>
                              </a:lnTo>
                              <a:lnTo>
                                <a:pt x="4870" y="1594"/>
                              </a:lnTo>
                              <a:lnTo>
                                <a:pt x="4905" y="1616"/>
                              </a:lnTo>
                              <a:lnTo>
                                <a:pt x="4940" y="1639"/>
                              </a:lnTo>
                              <a:lnTo>
                                <a:pt x="4976" y="1662"/>
                              </a:lnTo>
                              <a:close/>
                              <a:moveTo>
                                <a:pt x="3899" y="941"/>
                              </a:moveTo>
                              <a:lnTo>
                                <a:pt x="3899" y="941"/>
                              </a:lnTo>
                              <a:lnTo>
                                <a:pt x="3882" y="1007"/>
                              </a:lnTo>
                              <a:lnTo>
                                <a:pt x="3863" y="1074"/>
                              </a:lnTo>
                              <a:lnTo>
                                <a:pt x="3843" y="1138"/>
                              </a:lnTo>
                              <a:lnTo>
                                <a:pt x="3819" y="1202"/>
                              </a:lnTo>
                              <a:lnTo>
                                <a:pt x="3798" y="1259"/>
                              </a:lnTo>
                              <a:lnTo>
                                <a:pt x="3845" y="1262"/>
                              </a:lnTo>
                              <a:lnTo>
                                <a:pt x="3891" y="1266"/>
                              </a:lnTo>
                              <a:lnTo>
                                <a:pt x="3937" y="1271"/>
                              </a:lnTo>
                              <a:lnTo>
                                <a:pt x="3983" y="1276"/>
                              </a:lnTo>
                              <a:lnTo>
                                <a:pt x="4028" y="1283"/>
                              </a:lnTo>
                              <a:lnTo>
                                <a:pt x="4073" y="1290"/>
                              </a:lnTo>
                              <a:lnTo>
                                <a:pt x="4117" y="1299"/>
                              </a:lnTo>
                              <a:lnTo>
                                <a:pt x="4161" y="1307"/>
                              </a:lnTo>
                              <a:lnTo>
                                <a:pt x="4181" y="1256"/>
                              </a:lnTo>
                              <a:lnTo>
                                <a:pt x="4205" y="1191"/>
                              </a:lnTo>
                              <a:lnTo>
                                <a:pt x="4226" y="1124"/>
                              </a:lnTo>
                              <a:lnTo>
                                <a:pt x="4246" y="1057"/>
                              </a:lnTo>
                              <a:lnTo>
                                <a:pt x="4262" y="989"/>
                              </a:lnTo>
                              <a:lnTo>
                                <a:pt x="4219" y="979"/>
                              </a:lnTo>
                              <a:lnTo>
                                <a:pt x="4174" y="972"/>
                              </a:lnTo>
                              <a:lnTo>
                                <a:pt x="4130" y="964"/>
                              </a:lnTo>
                              <a:lnTo>
                                <a:pt x="4085" y="958"/>
                              </a:lnTo>
                              <a:lnTo>
                                <a:pt x="4039" y="953"/>
                              </a:lnTo>
                              <a:lnTo>
                                <a:pt x="3993" y="947"/>
                              </a:lnTo>
                              <a:lnTo>
                                <a:pt x="3947" y="944"/>
                              </a:lnTo>
                              <a:lnTo>
                                <a:pt x="3899" y="941"/>
                              </a:lnTo>
                              <a:close/>
                              <a:moveTo>
                                <a:pt x="3749" y="1369"/>
                              </a:moveTo>
                              <a:lnTo>
                                <a:pt x="3749" y="1369"/>
                              </a:lnTo>
                              <a:lnTo>
                                <a:pt x="3728" y="1413"/>
                              </a:lnTo>
                              <a:lnTo>
                                <a:pt x="3706" y="1455"/>
                              </a:lnTo>
                              <a:lnTo>
                                <a:pt x="3683" y="1498"/>
                              </a:lnTo>
                              <a:lnTo>
                                <a:pt x="3659" y="1541"/>
                              </a:lnTo>
                              <a:lnTo>
                                <a:pt x="3635" y="1583"/>
                              </a:lnTo>
                              <a:lnTo>
                                <a:pt x="3609" y="1625"/>
                              </a:lnTo>
                              <a:lnTo>
                                <a:pt x="3582" y="1666"/>
                              </a:lnTo>
                              <a:lnTo>
                                <a:pt x="3555" y="1706"/>
                              </a:lnTo>
                              <a:lnTo>
                                <a:pt x="3563" y="1721"/>
                              </a:lnTo>
                              <a:lnTo>
                                <a:pt x="3609" y="1722"/>
                              </a:lnTo>
                              <a:lnTo>
                                <a:pt x="3655" y="1723"/>
                              </a:lnTo>
                              <a:lnTo>
                                <a:pt x="3700" y="1726"/>
                              </a:lnTo>
                              <a:lnTo>
                                <a:pt x="3745" y="1729"/>
                              </a:lnTo>
                              <a:lnTo>
                                <a:pt x="3790" y="1732"/>
                              </a:lnTo>
                              <a:lnTo>
                                <a:pt x="3834" y="1736"/>
                              </a:lnTo>
                              <a:lnTo>
                                <a:pt x="3878" y="1742"/>
                              </a:lnTo>
                              <a:lnTo>
                                <a:pt x="3921" y="1748"/>
                              </a:lnTo>
                              <a:lnTo>
                                <a:pt x="3949" y="1707"/>
                              </a:lnTo>
                              <a:lnTo>
                                <a:pt x="3976" y="1667"/>
                              </a:lnTo>
                              <a:lnTo>
                                <a:pt x="4001" y="1626"/>
                              </a:lnTo>
                              <a:lnTo>
                                <a:pt x="4026" y="1584"/>
                              </a:lnTo>
                              <a:lnTo>
                                <a:pt x="4049" y="1541"/>
                              </a:lnTo>
                              <a:lnTo>
                                <a:pt x="4072" y="1499"/>
                              </a:lnTo>
                              <a:lnTo>
                                <a:pt x="4095" y="1455"/>
                              </a:lnTo>
                              <a:lnTo>
                                <a:pt x="4115" y="1413"/>
                              </a:lnTo>
                              <a:lnTo>
                                <a:pt x="4071" y="1404"/>
                              </a:lnTo>
                              <a:lnTo>
                                <a:pt x="4027" y="1396"/>
                              </a:lnTo>
                              <a:lnTo>
                                <a:pt x="3982" y="1389"/>
                              </a:lnTo>
                              <a:lnTo>
                                <a:pt x="3936" y="1384"/>
                              </a:lnTo>
                              <a:lnTo>
                                <a:pt x="3890" y="1378"/>
                              </a:lnTo>
                              <a:lnTo>
                                <a:pt x="3844" y="1374"/>
                              </a:lnTo>
                              <a:lnTo>
                                <a:pt x="3797" y="1371"/>
                              </a:lnTo>
                              <a:lnTo>
                                <a:pt x="3749" y="1369"/>
                              </a:lnTo>
                              <a:close/>
                              <a:moveTo>
                                <a:pt x="4371" y="1016"/>
                              </a:moveTo>
                              <a:lnTo>
                                <a:pt x="4371" y="1016"/>
                              </a:lnTo>
                              <a:lnTo>
                                <a:pt x="4353" y="1087"/>
                              </a:lnTo>
                              <a:lnTo>
                                <a:pt x="4332" y="1157"/>
                              </a:lnTo>
                              <a:lnTo>
                                <a:pt x="4311" y="1227"/>
                              </a:lnTo>
                              <a:lnTo>
                                <a:pt x="4286" y="1295"/>
                              </a:lnTo>
                              <a:lnTo>
                                <a:pt x="4271" y="1334"/>
                              </a:lnTo>
                              <a:lnTo>
                                <a:pt x="4323" y="1349"/>
                              </a:lnTo>
                              <a:lnTo>
                                <a:pt x="4374" y="1364"/>
                              </a:lnTo>
                              <a:lnTo>
                                <a:pt x="4425" y="1381"/>
                              </a:lnTo>
                              <a:lnTo>
                                <a:pt x="4475" y="1400"/>
                              </a:lnTo>
                              <a:lnTo>
                                <a:pt x="4530" y="1421"/>
                              </a:lnTo>
                              <a:lnTo>
                                <a:pt x="4584" y="1445"/>
                              </a:lnTo>
                              <a:lnTo>
                                <a:pt x="4597" y="1410"/>
                              </a:lnTo>
                              <a:lnTo>
                                <a:pt x="4611" y="1376"/>
                              </a:lnTo>
                              <a:lnTo>
                                <a:pt x="4633" y="1316"/>
                              </a:lnTo>
                              <a:lnTo>
                                <a:pt x="4652" y="1255"/>
                              </a:lnTo>
                              <a:lnTo>
                                <a:pt x="4670" y="1193"/>
                              </a:lnTo>
                              <a:lnTo>
                                <a:pt x="4686" y="1129"/>
                              </a:lnTo>
                              <a:lnTo>
                                <a:pt x="4622" y="1102"/>
                              </a:lnTo>
                              <a:lnTo>
                                <a:pt x="4557" y="1076"/>
                              </a:lnTo>
                              <a:lnTo>
                                <a:pt x="4510" y="1059"/>
                              </a:lnTo>
                              <a:lnTo>
                                <a:pt x="4464" y="1044"/>
                              </a:lnTo>
                              <a:lnTo>
                                <a:pt x="4418" y="1029"/>
                              </a:lnTo>
                              <a:lnTo>
                                <a:pt x="4371" y="1016"/>
                              </a:lnTo>
                              <a:close/>
                              <a:moveTo>
                                <a:pt x="4226" y="1438"/>
                              </a:moveTo>
                              <a:lnTo>
                                <a:pt x="4226" y="1438"/>
                              </a:lnTo>
                              <a:lnTo>
                                <a:pt x="4207" y="1481"/>
                              </a:lnTo>
                              <a:lnTo>
                                <a:pt x="4186" y="1524"/>
                              </a:lnTo>
                              <a:lnTo>
                                <a:pt x="4164" y="1566"/>
                              </a:lnTo>
                              <a:lnTo>
                                <a:pt x="4141" y="1608"/>
                              </a:lnTo>
                              <a:lnTo>
                                <a:pt x="4118" y="1648"/>
                              </a:lnTo>
                              <a:lnTo>
                                <a:pt x="4093" y="1689"/>
                              </a:lnTo>
                              <a:lnTo>
                                <a:pt x="4068" y="1729"/>
                              </a:lnTo>
                              <a:lnTo>
                                <a:pt x="4042" y="1768"/>
                              </a:lnTo>
                              <a:lnTo>
                                <a:pt x="4083" y="1778"/>
                              </a:lnTo>
                              <a:lnTo>
                                <a:pt x="4123" y="1787"/>
                              </a:lnTo>
                              <a:lnTo>
                                <a:pt x="4163" y="1797"/>
                              </a:lnTo>
                              <a:lnTo>
                                <a:pt x="4203" y="1808"/>
                              </a:lnTo>
                              <a:lnTo>
                                <a:pt x="4241" y="1819"/>
                              </a:lnTo>
                              <a:lnTo>
                                <a:pt x="4281" y="1832"/>
                              </a:lnTo>
                              <a:lnTo>
                                <a:pt x="4320" y="1845"/>
                              </a:lnTo>
                              <a:lnTo>
                                <a:pt x="4357" y="1857"/>
                              </a:lnTo>
                              <a:lnTo>
                                <a:pt x="4383" y="1820"/>
                              </a:lnTo>
                              <a:lnTo>
                                <a:pt x="4408" y="1782"/>
                              </a:lnTo>
                              <a:lnTo>
                                <a:pt x="4431" y="1744"/>
                              </a:lnTo>
                              <a:lnTo>
                                <a:pt x="4455" y="1705"/>
                              </a:lnTo>
                              <a:lnTo>
                                <a:pt x="4477" y="1667"/>
                              </a:lnTo>
                              <a:lnTo>
                                <a:pt x="4499" y="1627"/>
                              </a:lnTo>
                              <a:lnTo>
                                <a:pt x="4519" y="1586"/>
                              </a:lnTo>
                              <a:lnTo>
                                <a:pt x="4538" y="1547"/>
                              </a:lnTo>
                              <a:lnTo>
                                <a:pt x="4487" y="1525"/>
                              </a:lnTo>
                              <a:lnTo>
                                <a:pt x="4435" y="1505"/>
                              </a:lnTo>
                              <a:lnTo>
                                <a:pt x="4384" y="1486"/>
                              </a:lnTo>
                              <a:lnTo>
                                <a:pt x="4332" y="1469"/>
                              </a:lnTo>
                              <a:lnTo>
                                <a:pt x="4280" y="1453"/>
                              </a:lnTo>
                              <a:lnTo>
                                <a:pt x="4226" y="14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8.1pt;margin-top:581.55pt;height:22.95pt;width:25.95pt;z-index:251789312;mso-width-relative:page;mso-height-relative:page;" fillcolor="#FFFFFF [3212]" filled="t" stroked="f" coordsize="5878,5174" o:gfxdata="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7417435</wp:posOffset>
                </wp:positionV>
                <wp:extent cx="210820" cy="212725"/>
                <wp:effectExtent l="0" t="0" r="17780" b="15875"/>
                <wp:wrapNone/>
                <wp:docPr id="17" name="组合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0820" cy="212725"/>
                          <a:chOff x="5456199" y="926942"/>
                          <a:chExt cx="604" cy="605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5456577" y="927321"/>
                            <a:ext cx="226" cy="22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椭圆 13"/>
                        <wps:cNvSpPr/>
                        <wps:spPr>
                          <a:xfrm>
                            <a:off x="5456199" y="927282"/>
                            <a:ext cx="189" cy="18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矩形 14"/>
                        <wps:cNvSpPr/>
                        <wps:spPr>
                          <a:xfrm>
                            <a:off x="5456728" y="927112"/>
                            <a:ext cx="75" cy="3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5456312" y="927074"/>
                            <a:ext cx="76" cy="3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16"/>
                        <wps:cNvSpPr/>
                        <wps:spPr>
                          <a:xfrm>
                            <a:off x="5456312" y="926942"/>
                            <a:ext cx="491" cy="2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75"/>
                              </a:cxn>
                              <a:cxn ang="0">
                                <a:pos x="0" y="150"/>
                              </a:cxn>
                              <a:cxn ang="0">
                                <a:pos x="75" y="226"/>
                              </a:cxn>
                              <a:cxn ang="0">
                                <a:pos x="415" y="264"/>
                              </a:cxn>
                              <a:cxn ang="0">
                                <a:pos x="491" y="188"/>
                              </a:cxn>
                              <a:cxn ang="0">
                                <a:pos x="491" y="113"/>
                              </a:cxn>
                              <a:cxn ang="0">
                                <a:pos x="415" y="37"/>
                              </a:cxn>
                              <a:cxn ang="0">
                                <a:pos x="75" y="0"/>
                              </a:cxn>
                              <a:cxn ang="0">
                                <a:pos x="0" y="75"/>
                              </a:cxn>
                              <a:cxn ang="0">
                                <a:pos x="75" y="75"/>
                              </a:cxn>
                              <a:cxn ang="0">
                                <a:pos x="415" y="113"/>
                              </a:cxn>
                              <a:cxn ang="0">
                                <a:pos x="415" y="188"/>
                              </a:cxn>
                              <a:cxn ang="0">
                                <a:pos x="75" y="150"/>
                              </a:cxn>
                              <a:cxn ang="0">
                                <a:pos x="75" y="75"/>
                              </a:cxn>
                            </a:cxnLst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75pt;margin-top:584.05pt;height:16.75pt;width:16.6pt;z-index:251839488;mso-width-relative:page;mso-height-relative:page;" coordorigin="5456199,926942" coordsize="604,605" o:gfxdata="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rV1yJ3AAAAA4BAAAPAAAAAAAA&#10;AAEAIAAAACIAAABkcnMvZG93bnJldi54bWxQSwECFAAUAAAACACHTuJAZV7OaoEEAAA+EgAADgAA&#10;AAAAAAABACAAAAArAQAAZHJzL2Uyb0RvYy54bWxQSwUGAAAAAAYABgBZAQAAHggAAAAA&#10;">
                <o:lock v:ext="edit" aspectratio="t"/>
                <v:shape id="_x0000_s1026" o:spid="_x0000_s1026" o:spt="3" type="#_x0000_t3" style="position:absolute;left:5456577;top:927321;height:226;width:226;" filled="t" stroked="f" coordsize="21600,21600" o:gfxdata="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FEfl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5456199;top:927282;height:188;width:189;" filled="t" stroked="f" coordsize="21600,21600" o:gfxdata="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dug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5456728;top:927112;height:325;width:75;" filled="t" stroked="f" coordsize="21600,21600" o:gfxdata="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eDO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456312;top:927074;height:311;width:76;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5456312;top:926942;height:264;width:491;" filled="t" stroked="f" coordsize="2442,1314" o:gfxdata="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CDn6/&#10;AAAA2w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<v:path o:connectlocs="0,75;0,150;75,226;415,264;491,188;491,113;415,37;75,0;0,75;75,75;415,113;415,188;75,150;75,7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5624192" behindDoc="0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9051925</wp:posOffset>
                </wp:positionV>
                <wp:extent cx="2484755" cy="365760"/>
                <wp:effectExtent l="0" t="0" r="0" b="0"/>
                <wp:wrapNone/>
                <wp:docPr id="42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5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432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-93.6pt;margin-top:712.75pt;height:28.8pt;width:195.65pt;z-index:415624192;mso-width-relative:page;mso-height-relative:page;" filled="f" stroked="f" coordsize="21600,21600" o:gfxdata="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sszBLaAAAADgEAAA8AAAAAAAAAAQAgAAAAIgAAAGRycy9kb3ducmV2Lnht&#10;bFBLAQIUABQAAAAIAIdO4kARpV4VvgEAAF8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432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10571264" behindDoc="0" locked="0" layoutInCell="1" allowOverlap="1">
                <wp:simplePos x="0" y="0"/>
                <wp:positionH relativeFrom="margin">
                  <wp:posOffset>1536065</wp:posOffset>
                </wp:positionH>
                <wp:positionV relativeFrom="paragraph">
                  <wp:posOffset>8062595</wp:posOffset>
                </wp:positionV>
                <wp:extent cx="4347210" cy="125031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color="auto" w:fill="FFFEF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 学习能力强，连续两年获得国家二等奖学金；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color="auto" w:fill="FFFEF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color="auto" w:fill="FFFEF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 性格开朗、有激情，求学期间积极参加校内校外的活动；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color="auto" w:fill="FFFEF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color="auto" w:fill="FFFEF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 优秀的组织和协调能力，责任心、团队协作精神强，参加较多的团队管理实践；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4"/>
                                <w:szCs w:val="24"/>
                                <w:shd w:val="clear" w:color="auto" w:fill="FFFEF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5pt;margin-top:634.85pt;height:98.45pt;width:342.3pt;mso-position-horizontal-relative:margin;z-index:-1284396032;mso-width-relative:page;mso-height-relative:page;" filled="f" stroked="f" coordsize="21600,21600" o:gfxdata="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1Co43QAAAA0BAAAPAAAAAAAAAAEA&#10;IAAAACIAAABkcnMvZG93bnJldi54bWxQSwECFAAUAAAACACHTuJAYpsjn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color="auto" w:fill="FFFEF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 学习能力强，连续两年获得国家二等奖学金；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color="auto" w:fill="FFFEF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color="auto" w:fill="FFFEF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 性格开朗、有激情，求学期间积极参加校内校外的活动；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color="auto" w:fill="FFFEF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color="auto" w:fill="FFFEF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 优秀的组织和协调能力，责任心、团队协作精神强，参加较多的团队管理实践；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4"/>
                          <w:szCs w:val="24"/>
                          <w:shd w:val="clear" w:color="auto" w:fill="FFFEF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357926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-568325</wp:posOffset>
                </wp:positionV>
                <wp:extent cx="215900" cy="216535"/>
                <wp:effectExtent l="0" t="0" r="12700" b="12065"/>
                <wp:wrapNone/>
                <wp:docPr id="35" name="组合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216535"/>
                          <a:chOff x="1047644" y="2383025"/>
                          <a:chExt cx="283" cy="28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3" name="任意多边形 33"/>
                        <wps:cNvSpPr/>
                        <wps:spPr>
                          <a:xfrm>
                            <a:off x="1047693" y="2383025"/>
                            <a:ext cx="234" cy="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6" y="36"/>
                              </a:cxn>
                              <a:cxn ang="0">
                                <a:pos x="197" y="7"/>
                              </a:cxn>
                              <a:cxn ang="0">
                                <a:pos x="178" y="0"/>
                              </a:cxn>
                              <a:cxn ang="0">
                                <a:pos x="159" y="7"/>
                              </a:cxn>
                              <a:cxn ang="0">
                                <a:pos x="159" y="7"/>
                              </a:cxn>
                              <a:cxn ang="0">
                                <a:pos x="135" y="35"/>
                              </a:cxn>
                              <a:cxn ang="0">
                                <a:pos x="8" y="157"/>
                              </a:cxn>
                              <a:cxn ang="0">
                                <a:pos x="8" y="158"/>
                              </a:cxn>
                              <a:cxn ang="0">
                                <a:pos x="0" y="231"/>
                              </a:cxn>
                              <a:cxn ang="0">
                                <a:pos x="0" y="232"/>
                              </a:cxn>
                              <a:cxn ang="0">
                                <a:pos x="4" y="235"/>
                              </a:cxn>
                              <a:cxn ang="0">
                                <a:pos x="4" y="236"/>
                              </a:cxn>
                              <a:cxn ang="0">
                                <a:pos x="5" y="236"/>
                              </a:cxn>
                              <a:cxn ang="0">
                                <a:pos x="76" y="226"/>
                              </a:cxn>
                              <a:cxn ang="0">
                                <a:pos x="76" y="226"/>
                              </a:cxn>
                              <a:cxn ang="0">
                                <a:pos x="198" y="98"/>
                              </a:cxn>
                              <a:cxn ang="0">
                                <a:pos x="226" y="75"/>
                              </a:cxn>
                              <a:cxn ang="0">
                                <a:pos x="226" y="75"/>
                              </a:cxn>
                              <a:cxn ang="0">
                                <a:pos x="234" y="56"/>
                              </a:cxn>
                              <a:cxn ang="0">
                                <a:pos x="226" y="36"/>
                              </a:cxn>
                              <a:cxn ang="0">
                                <a:pos x="213" y="60"/>
                              </a:cxn>
                              <a:cxn ang="0">
                                <a:pos x="196" y="77"/>
                              </a:cxn>
                              <a:cxn ang="0">
                                <a:pos x="156" y="37"/>
                              </a:cxn>
                              <a:cxn ang="0">
                                <a:pos x="172" y="20"/>
                              </a:cxn>
                              <a:cxn ang="0">
                                <a:pos x="178" y="18"/>
                              </a:cxn>
                              <a:cxn ang="0">
                                <a:pos x="183" y="20"/>
                              </a:cxn>
                              <a:cxn ang="0">
                                <a:pos x="213" y="50"/>
                              </a:cxn>
                              <a:cxn ang="0">
                                <a:pos x="213" y="60"/>
                              </a:cxn>
                              <a:cxn ang="0">
                                <a:pos x="22" y="213"/>
                              </a:cxn>
                              <a:cxn ang="0">
                                <a:pos x="23" y="182"/>
                              </a:cxn>
                              <a:cxn ang="0">
                                <a:pos x="52" y="211"/>
                              </a:cxn>
                              <a:cxn ang="0">
                                <a:pos x="22" y="213"/>
                              </a:cxn>
                              <a:cxn ang="0">
                                <a:pos x="32" y="164"/>
                              </a:cxn>
                              <a:cxn ang="0">
                                <a:pos x="145" y="52"/>
                              </a:cxn>
                              <a:cxn ang="0">
                                <a:pos x="181" y="89"/>
                              </a:cxn>
                              <a:cxn ang="0">
                                <a:pos x="69" y="201"/>
                              </a:cxn>
                              <a:cxn ang="0">
                                <a:pos x="32" y="164"/>
                              </a:cxn>
                            </a:cxnLst>
                            <a:pathLst>
                              <a:path w="2488" h="2505">
                                <a:moveTo>
                                  <a:pt x="2406" y="391"/>
                                </a:moveTo>
                                <a:cubicBezTo>
                                  <a:pt x="2095" y="79"/>
                                  <a:pt x="2095" y="79"/>
                                  <a:pt x="2095" y="79"/>
                                </a:cubicBezTo>
                                <a:cubicBezTo>
                                  <a:pt x="2045" y="29"/>
                                  <a:pt x="1972" y="0"/>
                                  <a:pt x="1897" y="0"/>
                                </a:cubicBezTo>
                                <a:cubicBezTo>
                                  <a:pt x="1821" y="0"/>
                                  <a:pt x="1749" y="29"/>
                                  <a:pt x="1698" y="79"/>
                                </a:cubicBezTo>
                                <a:cubicBezTo>
                                  <a:pt x="1698" y="79"/>
                                  <a:pt x="1698" y="80"/>
                                  <a:pt x="1698" y="80"/>
                                </a:cubicBezTo>
                                <a:cubicBezTo>
                                  <a:pt x="1444" y="378"/>
                                  <a:pt x="1444" y="378"/>
                                  <a:pt x="1444" y="378"/>
                                </a:cubicBezTo>
                                <a:cubicBezTo>
                                  <a:pt x="92" y="1675"/>
                                  <a:pt x="92" y="1675"/>
                                  <a:pt x="92" y="1675"/>
                                </a:cubicBezTo>
                                <a:cubicBezTo>
                                  <a:pt x="91" y="1676"/>
                                  <a:pt x="90" y="1678"/>
                                  <a:pt x="90" y="1681"/>
                                </a:cubicBezTo>
                                <a:cubicBezTo>
                                  <a:pt x="0" y="2458"/>
                                  <a:pt x="0" y="2458"/>
                                  <a:pt x="0" y="2458"/>
                                </a:cubicBezTo>
                                <a:cubicBezTo>
                                  <a:pt x="0" y="2461"/>
                                  <a:pt x="1" y="2464"/>
                                  <a:pt x="4" y="2466"/>
                                </a:cubicBezTo>
                                <a:cubicBezTo>
                                  <a:pt x="46" y="2503"/>
                                  <a:pt x="46" y="2503"/>
                                  <a:pt x="46" y="2503"/>
                                </a:cubicBezTo>
                                <a:cubicBezTo>
                                  <a:pt x="48" y="2505"/>
                                  <a:pt x="50" y="2505"/>
                                  <a:pt x="52" y="2505"/>
                                </a:cubicBezTo>
                                <a:cubicBezTo>
                                  <a:pt x="53" y="2505"/>
                                  <a:pt x="53" y="2505"/>
                                  <a:pt x="54" y="2505"/>
                                </a:cubicBezTo>
                                <a:cubicBezTo>
                                  <a:pt x="809" y="2402"/>
                                  <a:pt x="809" y="2402"/>
                                  <a:pt x="809" y="2402"/>
                                </a:cubicBezTo>
                                <a:cubicBezTo>
                                  <a:pt x="812" y="2402"/>
                                  <a:pt x="813" y="2401"/>
                                  <a:pt x="815" y="2399"/>
                                </a:cubicBezTo>
                                <a:cubicBezTo>
                                  <a:pt x="2107" y="1043"/>
                                  <a:pt x="2107" y="1043"/>
                                  <a:pt x="2107" y="1043"/>
                                </a:cubicBezTo>
                                <a:cubicBezTo>
                                  <a:pt x="2405" y="800"/>
                                  <a:pt x="2405" y="800"/>
                                  <a:pt x="2405" y="800"/>
                                </a:cubicBezTo>
                                <a:cubicBezTo>
                                  <a:pt x="2405" y="800"/>
                                  <a:pt x="2405" y="800"/>
                                  <a:pt x="2406" y="799"/>
                                </a:cubicBezTo>
                                <a:cubicBezTo>
                                  <a:pt x="2458" y="747"/>
                                  <a:pt x="2488" y="673"/>
                                  <a:pt x="2488" y="595"/>
                                </a:cubicBezTo>
                                <a:cubicBezTo>
                                  <a:pt x="2488" y="517"/>
                                  <a:pt x="2458" y="443"/>
                                  <a:pt x="2406" y="391"/>
                                </a:cubicBezTo>
                                <a:moveTo>
                                  <a:pt x="2265" y="647"/>
                                </a:moveTo>
                                <a:cubicBezTo>
                                  <a:pt x="2091" y="821"/>
                                  <a:pt x="2091" y="821"/>
                                  <a:pt x="2091" y="821"/>
                                </a:cubicBezTo>
                                <a:cubicBezTo>
                                  <a:pt x="1665" y="395"/>
                                  <a:pt x="1665" y="395"/>
                                  <a:pt x="1665" y="395"/>
                                </a:cubicBezTo>
                                <a:cubicBezTo>
                                  <a:pt x="1839" y="221"/>
                                  <a:pt x="1839" y="221"/>
                                  <a:pt x="1839" y="221"/>
                                </a:cubicBezTo>
                                <a:cubicBezTo>
                                  <a:pt x="1854" y="205"/>
                                  <a:pt x="1875" y="197"/>
                                  <a:pt x="1896" y="197"/>
                                </a:cubicBezTo>
                                <a:cubicBezTo>
                                  <a:pt x="1918" y="197"/>
                                  <a:pt x="1939" y="205"/>
                                  <a:pt x="1954" y="221"/>
                                </a:cubicBezTo>
                                <a:cubicBezTo>
                                  <a:pt x="2265" y="532"/>
                                  <a:pt x="2265" y="532"/>
                                  <a:pt x="2265" y="532"/>
                                </a:cubicBezTo>
                                <a:cubicBezTo>
                                  <a:pt x="2296" y="563"/>
                                  <a:pt x="2296" y="615"/>
                                  <a:pt x="2265" y="647"/>
                                </a:cubicBezTo>
                                <a:moveTo>
                                  <a:pt x="235" y="2270"/>
                                </a:moveTo>
                                <a:cubicBezTo>
                                  <a:pt x="255" y="1937"/>
                                  <a:pt x="255" y="1937"/>
                                  <a:pt x="255" y="1937"/>
                                </a:cubicBezTo>
                                <a:cubicBezTo>
                                  <a:pt x="562" y="2244"/>
                                  <a:pt x="562" y="2244"/>
                                  <a:pt x="562" y="2244"/>
                                </a:cubicBezTo>
                                <a:lnTo>
                                  <a:pt x="235" y="2270"/>
                                </a:lnTo>
                                <a:close/>
                                <a:moveTo>
                                  <a:pt x="347" y="1746"/>
                                </a:moveTo>
                                <a:cubicBezTo>
                                  <a:pt x="1543" y="554"/>
                                  <a:pt x="1543" y="554"/>
                                  <a:pt x="1543" y="554"/>
                                </a:cubicBezTo>
                                <a:cubicBezTo>
                                  <a:pt x="1932" y="945"/>
                                  <a:pt x="1932" y="945"/>
                                  <a:pt x="1932" y="945"/>
                                </a:cubicBezTo>
                                <a:cubicBezTo>
                                  <a:pt x="744" y="2144"/>
                                  <a:pt x="744" y="2144"/>
                                  <a:pt x="744" y="2144"/>
                                </a:cubicBezTo>
                                <a:lnTo>
                                  <a:pt x="347" y="174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任意多边形 34"/>
                        <wps:cNvSpPr/>
                        <wps:spPr>
                          <a:xfrm>
                            <a:off x="1047644" y="2383050"/>
                            <a:ext cx="258" cy="2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8" y="97"/>
                              </a:cxn>
                              <a:cxn ang="0">
                                <a:pos x="239" y="106"/>
                              </a:cxn>
                              <a:cxn ang="0">
                                <a:pos x="239" y="220"/>
                              </a:cxn>
                              <a:cxn ang="0">
                                <a:pos x="220" y="240"/>
                              </a:cxn>
                              <a:cxn ang="0">
                                <a:pos x="41" y="240"/>
                              </a:cxn>
                              <a:cxn ang="0">
                                <a:pos x="25" y="234"/>
                              </a:cxn>
                              <a:cxn ang="0">
                                <a:pos x="18" y="220"/>
                              </a:cxn>
                              <a:cxn ang="0">
                                <a:pos x="18" y="40"/>
                              </a:cxn>
                              <a:cxn ang="0">
                                <a:pos x="41" y="18"/>
                              </a:cxn>
                              <a:cxn ang="0">
                                <a:pos x="138" y="18"/>
                              </a:cxn>
                              <a:cxn ang="0">
                                <a:pos x="147" y="9"/>
                              </a:cxn>
                              <a:cxn ang="0">
                                <a:pos x="138" y="0"/>
                              </a:cxn>
                              <a:cxn ang="0">
                                <a:pos x="41" y="0"/>
                              </a:cxn>
                              <a:cxn ang="0">
                                <a:pos x="0" y="40"/>
                              </a:cxn>
                              <a:cxn ang="0">
                                <a:pos x="0" y="220"/>
                              </a:cxn>
                              <a:cxn ang="0">
                                <a:pos x="12" y="248"/>
                              </a:cxn>
                              <a:cxn ang="0">
                                <a:pos x="41" y="259"/>
                              </a:cxn>
                              <a:cxn ang="0">
                                <a:pos x="220" y="259"/>
                              </a:cxn>
                              <a:cxn ang="0">
                                <a:pos x="247" y="248"/>
                              </a:cxn>
                              <a:cxn ang="0">
                                <a:pos x="258" y="220"/>
                              </a:cxn>
                              <a:cxn ang="0">
                                <a:pos x="258" y="106"/>
                              </a:cxn>
                              <a:cxn ang="0">
                                <a:pos x="248" y="97"/>
                              </a:cxn>
                            </a:cxnLst>
                            <a:pathLst>
                              <a:path w="2750" h="2755">
                                <a:moveTo>
                                  <a:pt x="2653" y="1032"/>
                                </a:moveTo>
                                <a:cubicBezTo>
                                  <a:pt x="2599" y="1032"/>
                                  <a:pt x="2556" y="1076"/>
                                  <a:pt x="2556" y="1133"/>
                                </a:cubicBezTo>
                                <a:cubicBezTo>
                                  <a:pt x="2556" y="2346"/>
                                  <a:pt x="2556" y="2346"/>
                                  <a:pt x="2556" y="2346"/>
                                </a:cubicBezTo>
                                <a:cubicBezTo>
                                  <a:pt x="2556" y="2464"/>
                                  <a:pt x="2464" y="2561"/>
                                  <a:pt x="2351" y="2561"/>
                                </a:cubicBezTo>
                                <a:cubicBezTo>
                                  <a:pt x="446" y="2561"/>
                                  <a:pt x="446" y="2561"/>
                                  <a:pt x="446" y="2561"/>
                                </a:cubicBezTo>
                                <a:cubicBezTo>
                                  <a:pt x="389" y="2561"/>
                                  <a:pt x="326" y="2536"/>
                                  <a:pt x="276" y="2496"/>
                                </a:cubicBezTo>
                                <a:cubicBezTo>
                                  <a:pt x="224" y="2454"/>
                                  <a:pt x="194" y="2399"/>
                                  <a:pt x="194" y="2346"/>
                                </a:cubicBezTo>
                                <a:cubicBezTo>
                                  <a:pt x="194" y="436"/>
                                  <a:pt x="194" y="436"/>
                                  <a:pt x="194" y="436"/>
                                </a:cubicBezTo>
                                <a:cubicBezTo>
                                  <a:pt x="194" y="323"/>
                                  <a:pt x="328" y="195"/>
                                  <a:pt x="446" y="195"/>
                                </a:cubicBezTo>
                                <a:cubicBezTo>
                                  <a:pt x="1472" y="195"/>
                                  <a:pt x="1472" y="195"/>
                                  <a:pt x="1472" y="195"/>
                                </a:cubicBezTo>
                                <a:cubicBezTo>
                                  <a:pt x="1528" y="195"/>
                                  <a:pt x="1573" y="152"/>
                                  <a:pt x="1573" y="97"/>
                                </a:cubicBezTo>
                                <a:cubicBezTo>
                                  <a:pt x="1573" y="43"/>
                                  <a:pt x="1528" y="0"/>
                                  <a:pt x="1472" y="0"/>
                                </a:cubicBezTo>
                                <a:cubicBezTo>
                                  <a:pt x="446" y="0"/>
                                  <a:pt x="446" y="0"/>
                                  <a:pt x="446" y="0"/>
                                </a:cubicBezTo>
                                <a:cubicBezTo>
                                  <a:pt x="196" y="0"/>
                                  <a:pt x="0" y="191"/>
                                  <a:pt x="0" y="436"/>
                                </a:cubicBezTo>
                                <a:cubicBezTo>
                                  <a:pt x="0" y="2346"/>
                                  <a:pt x="0" y="2346"/>
                                  <a:pt x="0" y="2346"/>
                                </a:cubicBezTo>
                                <a:cubicBezTo>
                                  <a:pt x="0" y="2463"/>
                                  <a:pt x="46" y="2569"/>
                                  <a:pt x="131" y="2644"/>
                                </a:cubicBezTo>
                                <a:cubicBezTo>
                                  <a:pt x="213" y="2716"/>
                                  <a:pt x="325" y="2755"/>
                                  <a:pt x="446" y="2755"/>
                                </a:cubicBezTo>
                                <a:cubicBezTo>
                                  <a:pt x="2351" y="2755"/>
                                  <a:pt x="2351" y="2755"/>
                                  <a:pt x="2351" y="2755"/>
                                </a:cubicBezTo>
                                <a:cubicBezTo>
                                  <a:pt x="2471" y="2755"/>
                                  <a:pt x="2572" y="2717"/>
                                  <a:pt x="2643" y="2643"/>
                                </a:cubicBezTo>
                                <a:cubicBezTo>
                                  <a:pt x="2713" y="2570"/>
                                  <a:pt x="2750" y="2468"/>
                                  <a:pt x="2750" y="2346"/>
                                </a:cubicBezTo>
                                <a:cubicBezTo>
                                  <a:pt x="2750" y="1133"/>
                                  <a:pt x="2750" y="1133"/>
                                  <a:pt x="2750" y="1133"/>
                                </a:cubicBezTo>
                                <a:cubicBezTo>
                                  <a:pt x="2750" y="1076"/>
                                  <a:pt x="2708" y="1032"/>
                                  <a:pt x="2653" y="10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75pt;margin-top:-44.75pt;height:17.05pt;width:17pt;z-index:333579264;mso-width-relative:page;mso-height-relative:page;" coordorigin="1047644,2383025" coordsize="283,284" o:gfxdata="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">
                <o:lock v:ext="edit" aspectratio="t"/>
                <v:shape id="_x0000_s1026" o:spid="_x0000_s1026" o:spt="100" style="position:absolute;left:1047693;top:2383025;height:236;width:234;" filled="t" stroked="f" coordsize="2488,2505" o:gfxdata="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JvJK/&#10;AAAA2wAAAA8AAAAAAAAAAQAgAAAAIgAAAGRycy9kb3ducmV2LnhtbFBLAQIUABQAAAAIAIdO4kAz&#10;LwWeOwAAADkAAAAQAAAAAAAAAAEAIAAAAA4BAABkcnMvc2hhcGV4bWwueG1sUEsFBgAAAAAGAAYA&#10;WwEAALgDAAAAAA=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47644;top:2383050;height:259;width:258;" filled="t" stroked="f" coordsize="2750,2755" o:gfxdata="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lYyvQAA&#10;ANsAAAAPAAAAAAAAAAEAIAAAACIAAABkcnMvZG93bnJldi54bWxQSwECFAAUAAAACACHTuJAMy8F&#10;njsAAAA5AAAAEAAAAAAAAAABACAAAAAMAQAAZHJzL3NoYXBleG1sLnhtbFBLBQYAAAAABgAGAFsB&#10;AAC2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<v:path o:connectlocs="248,97;239,106;239,220;220,240;41,240;25,234;18,220;18,40;41,18;138,18;147,9;138,0;41,0;0,40;0,220;12,248;41,259;220,259;247,248;258,220;258,106;248,9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803993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6178550</wp:posOffset>
                </wp:positionV>
                <wp:extent cx="256540" cy="257810"/>
                <wp:effectExtent l="0" t="0" r="10160" b="8890"/>
                <wp:wrapNone/>
                <wp:docPr id="60" name="任意多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78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" y="377"/>
                            </a:cxn>
                            <a:cxn ang="0">
                              <a:pos x="0" y="29"/>
                            </a:cxn>
                            <a:cxn ang="0">
                              <a:pos x="327" y="0"/>
                            </a:cxn>
                            <a:cxn ang="0">
                              <a:pos x="356" y="149"/>
                            </a:cxn>
                            <a:cxn ang="0">
                              <a:pos x="327" y="29"/>
                            </a:cxn>
                            <a:cxn ang="0">
                              <a:pos x="28" y="347"/>
                            </a:cxn>
                            <a:cxn ang="0">
                              <a:pos x="146" y="377"/>
                            </a:cxn>
                            <a:cxn ang="0">
                              <a:pos x="272" y="69"/>
                            </a:cxn>
                            <a:cxn ang="0">
                              <a:pos x="70" y="98"/>
                            </a:cxn>
                            <a:cxn ang="0">
                              <a:pos x="70" y="139"/>
                            </a:cxn>
                            <a:cxn ang="0">
                              <a:pos x="232" y="168"/>
                            </a:cxn>
                            <a:cxn ang="0">
                              <a:pos x="70" y="139"/>
                            </a:cxn>
                            <a:cxn ang="0">
                              <a:pos x="179" y="209"/>
                            </a:cxn>
                            <a:cxn ang="0">
                              <a:pos x="70" y="237"/>
                            </a:cxn>
                            <a:cxn ang="0">
                              <a:pos x="70" y="279"/>
                            </a:cxn>
                            <a:cxn ang="0">
                              <a:pos x="179" y="307"/>
                            </a:cxn>
                            <a:cxn ang="0">
                              <a:pos x="70" y="279"/>
                            </a:cxn>
                            <a:cxn ang="0">
                              <a:pos x="359" y="281"/>
                            </a:cxn>
                            <a:cxn ang="0">
                              <a:pos x="284" y="166"/>
                            </a:cxn>
                            <a:cxn ang="0">
                              <a:pos x="209" y="281"/>
                            </a:cxn>
                            <a:cxn ang="0">
                              <a:pos x="165" y="369"/>
                            </a:cxn>
                            <a:cxn ang="0">
                              <a:pos x="210" y="363"/>
                            </a:cxn>
                            <a:cxn ang="0">
                              <a:pos x="230" y="404"/>
                            </a:cxn>
                            <a:cxn ang="0">
                              <a:pos x="237" y="400"/>
                            </a:cxn>
                            <a:cxn ang="0">
                              <a:pos x="284" y="330"/>
                            </a:cxn>
                            <a:cxn ang="0">
                              <a:pos x="330" y="400"/>
                            </a:cxn>
                            <a:cxn ang="0">
                              <a:pos x="337" y="405"/>
                            </a:cxn>
                            <a:cxn ang="0">
                              <a:pos x="356" y="364"/>
                            </a:cxn>
                            <a:cxn ang="0">
                              <a:pos x="401" y="370"/>
                            </a:cxn>
                            <a:cxn ang="0">
                              <a:pos x="230" y="352"/>
                            </a:cxn>
                            <a:cxn ang="0">
                              <a:pos x="220" y="336"/>
                            </a:cxn>
                            <a:cxn ang="0">
                              <a:pos x="227" y="304"/>
                            </a:cxn>
                            <a:cxn ang="0">
                              <a:pos x="230" y="352"/>
                            </a:cxn>
                            <a:cxn ang="0">
                              <a:pos x="231" y="247"/>
                            </a:cxn>
                            <a:cxn ang="0">
                              <a:pos x="336" y="248"/>
                            </a:cxn>
                            <a:cxn ang="0">
                              <a:pos x="348" y="342"/>
                            </a:cxn>
                            <a:cxn ang="0">
                              <a:pos x="337" y="360"/>
                            </a:cxn>
                            <a:cxn ang="0">
                              <a:pos x="341" y="304"/>
                            </a:cxn>
                            <a:cxn ang="0">
                              <a:pos x="348" y="342"/>
                            </a:cxn>
                          </a:cxnLst>
                          <a:pathLst>
                            <a:path w="704" h="705">
                              <a:moveTo>
                                <a:pt x="255" y="657"/>
                              </a:moveTo>
                              <a:cubicBezTo>
                                <a:pt x="50" y="657"/>
                                <a:pt x="50" y="657"/>
                                <a:pt x="50" y="657"/>
                              </a:cubicBezTo>
                              <a:cubicBezTo>
                                <a:pt x="23" y="657"/>
                                <a:pt x="0" y="634"/>
                                <a:pt x="0" y="605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0" y="0"/>
                              </a:cubicBezTo>
                              <a:cubicBezTo>
                                <a:pt x="571" y="0"/>
                                <a:pt x="571" y="0"/>
                                <a:pt x="571" y="0"/>
                              </a:cubicBezTo>
                              <a:cubicBezTo>
                                <a:pt x="599" y="0"/>
                                <a:pt x="621" y="23"/>
                                <a:pt x="621" y="51"/>
                              </a:cubicBezTo>
                              <a:cubicBezTo>
                                <a:pt x="621" y="261"/>
                                <a:pt x="621" y="261"/>
                                <a:pt x="621" y="261"/>
                              </a:cubicBezTo>
                              <a:cubicBezTo>
                                <a:pt x="571" y="261"/>
                                <a:pt x="571" y="261"/>
                                <a:pt x="571" y="261"/>
                              </a:cubicBezTo>
                              <a:cubicBezTo>
                                <a:pt x="571" y="51"/>
                                <a:pt x="571" y="51"/>
                                <a:pt x="571" y="51"/>
                              </a:cubicBez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cubicBezTo>
                                <a:pt x="50" y="605"/>
                                <a:pt x="50" y="605"/>
                                <a:pt x="50" y="605"/>
                              </a:cubicBezTo>
                              <a:cubicBezTo>
                                <a:pt x="255" y="607"/>
                                <a:pt x="255" y="607"/>
                                <a:pt x="255" y="607"/>
                              </a:cubicBezTo>
                              <a:cubicBezTo>
                                <a:pt x="255" y="657"/>
                                <a:pt x="255" y="657"/>
                                <a:pt x="255" y="657"/>
                              </a:cubicBezTo>
                              <a:close/>
                              <a:moveTo>
                                <a:pt x="122" y="121"/>
                              </a:moveTo>
                              <a:cubicBezTo>
                                <a:pt x="474" y="121"/>
                                <a:pt x="474" y="121"/>
                                <a:pt x="474" y="121"/>
                              </a:cubicBezTo>
                              <a:cubicBezTo>
                                <a:pt x="474" y="171"/>
                                <a:pt x="474" y="171"/>
                                <a:pt x="474" y="171"/>
                              </a:cubicBezTo>
                              <a:cubicBezTo>
                                <a:pt x="122" y="171"/>
                                <a:pt x="122" y="171"/>
                                <a:pt x="122" y="171"/>
                              </a:cubicBezTo>
                              <a:lnTo>
                                <a:pt x="122" y="121"/>
                              </a:lnTo>
                              <a:close/>
                              <a:moveTo>
                                <a:pt x="122" y="243"/>
                              </a:moveTo>
                              <a:cubicBezTo>
                                <a:pt x="406" y="243"/>
                                <a:pt x="406" y="243"/>
                                <a:pt x="406" y="243"/>
                              </a:cubicBezTo>
                              <a:cubicBezTo>
                                <a:pt x="406" y="293"/>
                                <a:pt x="406" y="293"/>
                                <a:pt x="406" y="293"/>
                              </a:cubicBezTo>
                              <a:cubicBezTo>
                                <a:pt x="122" y="293"/>
                                <a:pt x="122" y="293"/>
                                <a:pt x="122" y="293"/>
                              </a:cubicBezTo>
                              <a:lnTo>
                                <a:pt x="122" y="243"/>
                              </a:lnTo>
                              <a:close/>
                              <a:moveTo>
                                <a:pt x="122" y="364"/>
                              </a:moveTo>
                              <a:cubicBezTo>
                                <a:pt x="313" y="364"/>
                                <a:pt x="313" y="364"/>
                                <a:pt x="313" y="364"/>
                              </a:cubicBezTo>
                              <a:cubicBezTo>
                                <a:pt x="313" y="414"/>
                                <a:pt x="313" y="414"/>
                                <a:pt x="313" y="414"/>
                              </a:cubicBezTo>
                              <a:cubicBezTo>
                                <a:pt x="122" y="414"/>
                                <a:pt x="122" y="414"/>
                                <a:pt x="122" y="414"/>
                              </a:cubicBezTo>
                              <a:lnTo>
                                <a:pt x="122" y="364"/>
                              </a:lnTo>
                              <a:close/>
                              <a:moveTo>
                                <a:pt x="122" y="486"/>
                              </a:moveTo>
                              <a:cubicBezTo>
                                <a:pt x="313" y="486"/>
                                <a:pt x="313" y="486"/>
                                <a:pt x="313" y="486"/>
                              </a:cubicBezTo>
                              <a:cubicBezTo>
                                <a:pt x="313" y="536"/>
                                <a:pt x="313" y="536"/>
                                <a:pt x="313" y="536"/>
                              </a:cubicBezTo>
                              <a:cubicBezTo>
                                <a:pt x="122" y="536"/>
                                <a:pt x="122" y="536"/>
                                <a:pt x="122" y="536"/>
                              </a:cubicBezTo>
                              <a:lnTo>
                                <a:pt x="122" y="486"/>
                              </a:lnTo>
                              <a:close/>
                              <a:moveTo>
                                <a:pt x="701" y="631"/>
                              </a:moveTo>
                              <a:cubicBezTo>
                                <a:pt x="626" y="490"/>
                                <a:pt x="626" y="490"/>
                                <a:pt x="626" y="490"/>
                              </a:cubicBezTo>
                              <a:cubicBezTo>
                                <a:pt x="633" y="472"/>
                                <a:pt x="638" y="453"/>
                                <a:pt x="638" y="432"/>
                              </a:cubicBezTo>
                              <a:cubicBezTo>
                                <a:pt x="638" y="353"/>
                                <a:pt x="575" y="289"/>
                                <a:pt x="496" y="289"/>
                              </a:cubicBezTo>
                              <a:cubicBezTo>
                                <a:pt x="417" y="289"/>
                                <a:pt x="353" y="352"/>
                                <a:pt x="352" y="431"/>
                              </a:cubicBezTo>
                              <a:cubicBezTo>
                                <a:pt x="352" y="452"/>
                                <a:pt x="357" y="472"/>
                                <a:pt x="365" y="490"/>
                              </a:cubicBezTo>
                              <a:cubicBezTo>
                                <a:pt x="288" y="629"/>
                                <a:pt x="288" y="629"/>
                                <a:pt x="288" y="629"/>
                              </a:cubicBezTo>
                              <a:cubicBezTo>
                                <a:pt x="285" y="633"/>
                                <a:pt x="286" y="639"/>
                                <a:pt x="289" y="643"/>
                              </a:cubicBezTo>
                              <a:cubicBezTo>
                                <a:pt x="292" y="647"/>
                                <a:pt x="297" y="649"/>
                                <a:pt x="302" y="648"/>
                              </a:cubicBezTo>
                              <a:cubicBezTo>
                                <a:pt x="367" y="633"/>
                                <a:pt x="367" y="633"/>
                                <a:pt x="367" y="633"/>
                              </a:cubicBezTo>
                              <a:cubicBezTo>
                                <a:pt x="390" y="696"/>
                                <a:pt x="390" y="696"/>
                                <a:pt x="390" y="696"/>
                              </a:cubicBezTo>
                              <a:cubicBezTo>
                                <a:pt x="391" y="700"/>
                                <a:pt x="396" y="704"/>
                                <a:pt x="401" y="704"/>
                              </a:cubicBezTo>
                              <a:cubicBezTo>
                                <a:pt x="401" y="704"/>
                                <a:pt x="401" y="704"/>
                                <a:pt x="402" y="704"/>
                              </a:cubicBezTo>
                              <a:cubicBezTo>
                                <a:pt x="406" y="704"/>
                                <a:pt x="411" y="702"/>
                                <a:pt x="413" y="697"/>
                              </a:cubicBezTo>
                              <a:cubicBezTo>
                                <a:pt x="481" y="573"/>
                                <a:pt x="481" y="573"/>
                                <a:pt x="481" y="573"/>
                              </a:cubicBezTo>
                              <a:cubicBezTo>
                                <a:pt x="485" y="574"/>
                                <a:pt x="490" y="575"/>
                                <a:pt x="495" y="575"/>
                              </a:cubicBezTo>
                              <a:cubicBezTo>
                                <a:pt x="499" y="575"/>
                                <a:pt x="503" y="574"/>
                                <a:pt x="508" y="573"/>
                              </a:cubicBez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8" y="702"/>
                                <a:pt x="582" y="705"/>
                                <a:pt x="587" y="705"/>
                              </a:cubicBezTo>
                              <a:cubicBezTo>
                                <a:pt x="587" y="705"/>
                                <a:pt x="588" y="705"/>
                                <a:pt x="588" y="705"/>
                              </a:cubicBezTo>
                              <a:cubicBezTo>
                                <a:pt x="593" y="704"/>
                                <a:pt x="597" y="701"/>
                                <a:pt x="599" y="696"/>
                              </a:cubicBezTo>
                              <a:cubicBezTo>
                                <a:pt x="622" y="634"/>
                                <a:pt x="622" y="634"/>
                                <a:pt x="622" y="634"/>
                              </a:cubicBezTo>
                              <a:cubicBezTo>
                                <a:pt x="687" y="649"/>
                                <a:pt x="687" y="649"/>
                                <a:pt x="687" y="649"/>
                              </a:cubicBezTo>
                              <a:cubicBezTo>
                                <a:pt x="692" y="651"/>
                                <a:pt x="697" y="649"/>
                                <a:pt x="700" y="645"/>
                              </a:cubicBezTo>
                              <a:cubicBezTo>
                                <a:pt x="703" y="641"/>
                                <a:pt x="704" y="635"/>
                                <a:pt x="701" y="631"/>
                              </a:cubicBezTo>
                              <a:close/>
                              <a:moveTo>
                                <a:pt x="401" y="613"/>
                              </a:moveTo>
                              <a:cubicBezTo>
                                <a:pt x="393" y="591"/>
                                <a:pt x="393" y="591"/>
                                <a:pt x="393" y="591"/>
                              </a:cubicBezTo>
                              <a:cubicBezTo>
                                <a:pt x="392" y="587"/>
                                <a:pt x="389" y="586"/>
                                <a:pt x="385" y="586"/>
                              </a:cubicBezTo>
                              <a:cubicBezTo>
                                <a:pt x="361" y="592"/>
                                <a:pt x="361" y="592"/>
                                <a:pt x="361" y="592"/>
                              </a:cubicBezTo>
                              <a:cubicBezTo>
                                <a:pt x="396" y="530"/>
                                <a:pt x="396" y="530"/>
                                <a:pt x="396" y="530"/>
                              </a:cubicBezTo>
                              <a:cubicBezTo>
                                <a:pt x="408" y="543"/>
                                <a:pt x="418" y="549"/>
                                <a:pt x="432" y="556"/>
                              </a:cubicBezTo>
                              <a:lnTo>
                                <a:pt x="401" y="613"/>
                              </a:lnTo>
                              <a:close/>
                              <a:moveTo>
                                <a:pt x="495" y="522"/>
                              </a:moveTo>
                              <a:cubicBezTo>
                                <a:pt x="444" y="522"/>
                                <a:pt x="404" y="481"/>
                                <a:pt x="404" y="431"/>
                              </a:cubicBezTo>
                              <a:cubicBezTo>
                                <a:pt x="404" y="381"/>
                                <a:pt x="445" y="340"/>
                                <a:pt x="495" y="340"/>
                              </a:cubicBezTo>
                              <a:cubicBezTo>
                                <a:pt x="546" y="340"/>
                                <a:pt x="586" y="381"/>
                                <a:pt x="586" y="432"/>
                              </a:cubicBezTo>
                              <a:cubicBezTo>
                                <a:pt x="586" y="482"/>
                                <a:pt x="545" y="523"/>
                                <a:pt x="495" y="522"/>
                              </a:cubicBezTo>
                              <a:close/>
                              <a:moveTo>
                                <a:pt x="607" y="596"/>
                              </a:moveTo>
                              <a:cubicBezTo>
                                <a:pt x="603" y="595"/>
                                <a:pt x="599" y="598"/>
                                <a:pt x="598" y="601"/>
                              </a:cubicBezTo>
                              <a:cubicBezTo>
                                <a:pt x="588" y="628"/>
                                <a:pt x="588" y="628"/>
                                <a:pt x="588" y="628"/>
                              </a:cubicBezTo>
                              <a:cubicBezTo>
                                <a:pt x="551" y="561"/>
                                <a:pt x="551" y="561"/>
                                <a:pt x="551" y="561"/>
                              </a:cubicBezTo>
                              <a:cubicBezTo>
                                <a:pt x="568" y="552"/>
                                <a:pt x="580" y="545"/>
                                <a:pt x="595" y="530"/>
                              </a:cubicBezTo>
                              <a:cubicBezTo>
                                <a:pt x="635" y="603"/>
                                <a:pt x="635" y="603"/>
                                <a:pt x="635" y="603"/>
                              </a:cubicBezTo>
                              <a:lnTo>
                                <a:pt x="607" y="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406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6.15pt;margin-top:486.5pt;height:20.3pt;width:20.2pt;z-index:1728039936;mso-width-relative:page;mso-height-relative:page;" fillcolor="#254061" filled="t" stroked="f" coordsize="704,705" o:gfxdata="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8983628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4906645</wp:posOffset>
                </wp:positionV>
                <wp:extent cx="251460" cy="182245"/>
                <wp:effectExtent l="0" t="0" r="15240" b="8255"/>
                <wp:wrapNone/>
                <wp:docPr id="55" name="组合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182245"/>
                          <a:chOff x="4630269" y="21273"/>
                          <a:chExt cx="175" cy="127"/>
                        </a:xfrm>
                      </wpg:grpSpPr>
                      <wps:wsp>
                        <wps:cNvPr id="52" name="任意多边形 52"/>
                        <wps:cNvSpPr/>
                        <wps:spPr>
                          <a:xfrm>
                            <a:off x="4630269" y="21336"/>
                            <a:ext cx="62" cy="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" y="53"/>
                              </a:cxn>
                              <a:cxn ang="0">
                                <a:pos x="1" y="53"/>
                              </a:cxn>
                              <a:cxn ang="0">
                                <a:pos x="0" y="51"/>
                              </a:cxn>
                              <a:cxn ang="0">
                                <a:pos x="0" y="31"/>
                              </a:cxn>
                              <a:cxn ang="0">
                                <a:pos x="11" y="7"/>
                              </a:cxn>
                              <a:cxn ang="0">
                                <a:pos x="26" y="0"/>
                              </a:cxn>
                              <a:cxn ang="0">
                                <a:pos x="45" y="4"/>
                              </a:cxn>
                              <a:cxn ang="0">
                                <a:pos x="57" y="15"/>
                              </a:cxn>
                              <a:cxn ang="0">
                                <a:pos x="61" y="28"/>
                              </a:cxn>
                              <a:cxn ang="0">
                                <a:pos x="61" y="52"/>
                              </a:cxn>
                              <a:cxn ang="0">
                                <a:pos x="60" y="53"/>
                              </a:cxn>
                              <a:cxn ang="0">
                                <a:pos x="49" y="53"/>
                              </a:cxn>
                              <a:cxn ang="0">
                                <a:pos x="30" y="53"/>
                              </a:cxn>
                            </a:cxnLst>
                            <a:pathLst>
                              <a:path w="1388" h="1193">
                                <a:moveTo>
                                  <a:pt x="692" y="1193"/>
                                </a:moveTo>
                                <a:cubicBezTo>
                                  <a:pt x="470" y="1193"/>
                                  <a:pt x="248" y="1193"/>
                                  <a:pt x="26" y="1193"/>
                                </a:cubicBezTo>
                                <a:cubicBezTo>
                                  <a:pt x="1" y="1193"/>
                                  <a:pt x="1" y="1193"/>
                                  <a:pt x="1" y="1167"/>
                                </a:cubicBezTo>
                                <a:cubicBezTo>
                                  <a:pt x="1" y="1014"/>
                                  <a:pt x="0" y="862"/>
                                  <a:pt x="1" y="709"/>
                                </a:cubicBezTo>
                                <a:cubicBezTo>
                                  <a:pt x="1" y="489"/>
                                  <a:pt x="85" y="307"/>
                                  <a:pt x="255" y="167"/>
                                </a:cubicBezTo>
                                <a:cubicBezTo>
                                  <a:pt x="352" y="88"/>
                                  <a:pt x="463" y="41"/>
                                  <a:pt x="587" y="22"/>
                                </a:cubicBezTo>
                                <a:cubicBezTo>
                                  <a:pt x="740" y="0"/>
                                  <a:pt x="884" y="23"/>
                                  <a:pt x="1020" y="95"/>
                                </a:cubicBezTo>
                                <a:cubicBezTo>
                                  <a:pt x="1132" y="154"/>
                                  <a:pt x="1222" y="238"/>
                                  <a:pt x="1288" y="348"/>
                                </a:cubicBezTo>
                                <a:cubicBezTo>
                                  <a:pt x="1343" y="440"/>
                                  <a:pt x="1376" y="540"/>
                                  <a:pt x="1381" y="648"/>
                                </a:cubicBezTo>
                                <a:cubicBezTo>
                                  <a:pt x="1388" y="825"/>
                                  <a:pt x="1382" y="1001"/>
                                  <a:pt x="1384" y="1177"/>
                                </a:cubicBezTo>
                                <a:cubicBezTo>
                                  <a:pt x="1385" y="1193"/>
                                  <a:pt x="1376" y="1193"/>
                                  <a:pt x="1365" y="1193"/>
                                </a:cubicBezTo>
                                <a:cubicBezTo>
                                  <a:pt x="1276" y="1193"/>
                                  <a:pt x="1186" y="1193"/>
                                  <a:pt x="1097" y="1193"/>
                                </a:cubicBezTo>
                                <a:cubicBezTo>
                                  <a:pt x="962" y="1193"/>
                                  <a:pt x="827" y="1193"/>
                                  <a:pt x="692" y="1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06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3" name="任意多边形 53"/>
                        <wps:cNvSpPr/>
                        <wps:spPr>
                          <a:xfrm>
                            <a:off x="4630278" y="21287"/>
                            <a:ext cx="44" cy="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" y="0"/>
                              </a:cxn>
                              <a:cxn ang="0">
                                <a:pos x="43" y="21"/>
                              </a:cxn>
                              <a:cxn ang="0">
                                <a:pos x="21" y="43"/>
                              </a:cxn>
                              <a:cxn ang="0">
                                <a:pos x="0" y="21"/>
                              </a:cxn>
                              <a:cxn ang="0">
                                <a:pos x="22" y="0"/>
                              </a:cxn>
                            </a:cxnLst>
                            <a:pathLst>
                              <a:path w="978" h="959">
                                <a:moveTo>
                                  <a:pt x="491" y="1"/>
                                </a:moveTo>
                                <a:cubicBezTo>
                                  <a:pt x="755" y="1"/>
                                  <a:pt x="978" y="209"/>
                                  <a:pt x="977" y="479"/>
                                </a:cubicBezTo>
                                <a:cubicBezTo>
                                  <a:pt x="977" y="756"/>
                                  <a:pt x="751" y="959"/>
                                  <a:pt x="488" y="959"/>
                                </a:cubicBezTo>
                                <a:cubicBezTo>
                                  <a:pt x="218" y="958"/>
                                  <a:pt x="0" y="742"/>
                                  <a:pt x="2" y="478"/>
                                </a:cubicBezTo>
                                <a:cubicBezTo>
                                  <a:pt x="4" y="212"/>
                                  <a:pt x="221" y="0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06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4630343" y="21273"/>
                            <a:ext cx="101" cy="1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9" y="0"/>
                              </a:cxn>
                              <a:cxn ang="0">
                                <a:pos x="1" y="0"/>
                              </a:cxn>
                              <a:cxn ang="0">
                                <a:pos x="0" y="1"/>
                              </a:cxn>
                              <a:cxn ang="0">
                                <a:pos x="0" y="63"/>
                              </a:cxn>
                              <a:cxn ang="0">
                                <a:pos x="0" y="125"/>
                              </a:cxn>
                              <a:cxn ang="0">
                                <a:pos x="1" y="127"/>
                              </a:cxn>
                              <a:cxn ang="0">
                                <a:pos x="99" y="127"/>
                              </a:cxn>
                              <a:cxn ang="0">
                                <a:pos x="101" y="125"/>
                              </a:cxn>
                              <a:cxn ang="0">
                                <a:pos x="101" y="1"/>
                              </a:cxn>
                              <a:cxn ang="0">
                                <a:pos x="99" y="0"/>
                              </a:cxn>
                              <a:cxn ang="0">
                                <a:pos x="9" y="13"/>
                              </a:cxn>
                              <a:cxn ang="0">
                                <a:pos x="91" y="13"/>
                              </a:cxn>
                              <a:cxn ang="0">
                                <a:pos x="92" y="14"/>
                              </a:cxn>
                              <a:cxn ang="0">
                                <a:pos x="92" y="26"/>
                              </a:cxn>
                              <a:cxn ang="0">
                                <a:pos x="91" y="27"/>
                              </a:cxn>
                              <a:cxn ang="0">
                                <a:pos x="50" y="27"/>
                              </a:cxn>
                              <a:cxn ang="0">
                                <a:pos x="9" y="27"/>
                              </a:cxn>
                              <a:cxn ang="0">
                                <a:pos x="8" y="26"/>
                              </a:cxn>
                              <a:cxn ang="0">
                                <a:pos x="8" y="14"/>
                              </a:cxn>
                              <a:cxn ang="0">
                                <a:pos x="9" y="13"/>
                              </a:cxn>
                              <a:cxn ang="0">
                                <a:pos x="8" y="43"/>
                              </a:cxn>
                              <a:cxn ang="0">
                                <a:pos x="9" y="41"/>
                              </a:cxn>
                              <a:cxn ang="0">
                                <a:pos x="50" y="41"/>
                              </a:cxn>
                              <a:cxn ang="0">
                                <a:pos x="91" y="41"/>
                              </a:cxn>
                              <a:cxn ang="0">
                                <a:pos x="92" y="43"/>
                              </a:cxn>
                              <a:cxn ang="0">
                                <a:pos x="92" y="55"/>
                              </a:cxn>
                              <a:cxn ang="0">
                                <a:pos x="91" y="56"/>
                              </a:cxn>
                              <a:cxn ang="0">
                                <a:pos x="31" y="56"/>
                              </a:cxn>
                              <a:cxn ang="0">
                                <a:pos x="9" y="56"/>
                              </a:cxn>
                              <a:cxn ang="0">
                                <a:pos x="8" y="55"/>
                              </a:cxn>
                              <a:cxn ang="0">
                                <a:pos x="8" y="43"/>
                              </a:cxn>
                              <a:cxn ang="0">
                                <a:pos x="8" y="71"/>
                              </a:cxn>
                              <a:cxn ang="0">
                                <a:pos x="9" y="70"/>
                              </a:cxn>
                              <a:cxn ang="0">
                                <a:pos x="50" y="70"/>
                              </a:cxn>
                              <a:cxn ang="0">
                                <a:pos x="91" y="70"/>
                              </a:cxn>
                              <a:cxn ang="0">
                                <a:pos x="92" y="71"/>
                              </a:cxn>
                              <a:cxn ang="0">
                                <a:pos x="92" y="84"/>
                              </a:cxn>
                              <a:cxn ang="0">
                                <a:pos x="91" y="85"/>
                              </a:cxn>
                              <a:cxn ang="0">
                                <a:pos x="9" y="85"/>
                              </a:cxn>
                              <a:cxn ang="0">
                                <a:pos x="8" y="84"/>
                              </a:cxn>
                              <a:cxn ang="0">
                                <a:pos x="8" y="71"/>
                              </a:cxn>
                              <a:cxn ang="0">
                                <a:pos x="92" y="112"/>
                              </a:cxn>
                              <a:cxn ang="0">
                                <a:pos x="91" y="113"/>
                              </a:cxn>
                              <a:cxn ang="0">
                                <a:pos x="9" y="113"/>
                              </a:cxn>
                              <a:cxn ang="0">
                                <a:pos x="8" y="112"/>
                              </a:cxn>
                              <a:cxn ang="0">
                                <a:pos x="8" y="100"/>
                              </a:cxn>
                              <a:cxn ang="0">
                                <a:pos x="9" y="99"/>
                              </a:cxn>
                              <a:cxn ang="0">
                                <a:pos x="50" y="99"/>
                              </a:cxn>
                              <a:cxn ang="0">
                                <a:pos x="91" y="99"/>
                              </a:cxn>
                              <a:cxn ang="0">
                                <a:pos x="92" y="100"/>
                              </a:cxn>
                              <a:cxn ang="0">
                                <a:pos x="92" y="112"/>
                              </a:cxn>
                            </a:cxnLst>
                            <a:pathLst>
                              <a:path w="2266" h="2843">
                                <a:moveTo>
                                  <a:pt x="2241" y="1"/>
                                </a:moveTo>
                                <a:cubicBezTo>
                                  <a:pt x="1502" y="1"/>
                                  <a:pt x="764" y="1"/>
                                  <a:pt x="25" y="0"/>
                                </a:cubicBezTo>
                                <a:cubicBezTo>
                                  <a:pt x="6" y="0"/>
                                  <a:pt x="0" y="4"/>
                                  <a:pt x="0" y="25"/>
                                </a:cubicBezTo>
                                <a:cubicBezTo>
                                  <a:pt x="1" y="490"/>
                                  <a:pt x="1" y="955"/>
                                  <a:pt x="1" y="1421"/>
                                </a:cubicBezTo>
                                <a:cubicBezTo>
                                  <a:pt x="1" y="1885"/>
                                  <a:pt x="1" y="2350"/>
                                  <a:pt x="1" y="2815"/>
                                </a:cubicBezTo>
                                <a:cubicBezTo>
                                  <a:pt x="1" y="2843"/>
                                  <a:pt x="1" y="2843"/>
                                  <a:pt x="28" y="2843"/>
                                </a:cubicBezTo>
                                <a:cubicBezTo>
                                  <a:pt x="765" y="2843"/>
                                  <a:pt x="1502" y="2843"/>
                                  <a:pt x="2239" y="2843"/>
                                </a:cubicBezTo>
                                <a:cubicBezTo>
                                  <a:pt x="2266" y="2843"/>
                                  <a:pt x="2266" y="2843"/>
                                  <a:pt x="2266" y="2816"/>
                                </a:cubicBezTo>
                                <a:cubicBezTo>
                                  <a:pt x="2266" y="1886"/>
                                  <a:pt x="2266" y="956"/>
                                  <a:pt x="2266" y="26"/>
                                </a:cubicBezTo>
                                <a:cubicBezTo>
                                  <a:pt x="2266" y="1"/>
                                  <a:pt x="2266" y="1"/>
                                  <a:pt x="2241" y="1"/>
                                </a:cubicBezTo>
                                <a:close/>
                                <a:moveTo>
                                  <a:pt x="213" y="296"/>
                                </a:moveTo>
                                <a:cubicBezTo>
                                  <a:pt x="827" y="297"/>
                                  <a:pt x="1440" y="297"/>
                                  <a:pt x="2054" y="297"/>
                                </a:cubicBezTo>
                                <a:cubicBezTo>
                                  <a:pt x="2069" y="297"/>
                                  <a:pt x="2073" y="301"/>
                                  <a:pt x="2073" y="315"/>
                                </a:cubicBezTo>
                                <a:cubicBezTo>
                                  <a:pt x="2072" y="408"/>
                                  <a:pt x="2072" y="502"/>
                                  <a:pt x="2073" y="595"/>
                                </a:cubicBezTo>
                                <a:cubicBezTo>
                                  <a:pt x="2073" y="614"/>
                                  <a:pt x="2068" y="619"/>
                                  <a:pt x="2049" y="619"/>
                                </a:cubicBezTo>
                                <a:cubicBezTo>
                                  <a:pt x="1744" y="618"/>
                                  <a:pt x="1438" y="619"/>
                                  <a:pt x="1133" y="619"/>
                                </a:cubicBezTo>
                                <a:cubicBezTo>
                                  <a:pt x="830" y="619"/>
                                  <a:pt x="527" y="619"/>
                                  <a:pt x="223" y="619"/>
                                </a:cubicBezTo>
                                <a:cubicBezTo>
                                  <a:pt x="194" y="619"/>
                                  <a:pt x="194" y="619"/>
                                  <a:pt x="194" y="589"/>
                                </a:cubicBezTo>
                                <a:cubicBezTo>
                                  <a:pt x="194" y="498"/>
                                  <a:pt x="195" y="407"/>
                                  <a:pt x="194" y="317"/>
                                </a:cubicBezTo>
                                <a:cubicBezTo>
                                  <a:pt x="194" y="303"/>
                                  <a:pt x="196" y="296"/>
                                  <a:pt x="213" y="296"/>
                                </a:cubicBezTo>
                                <a:close/>
                                <a:moveTo>
                                  <a:pt x="194" y="964"/>
                                </a:moveTo>
                                <a:cubicBezTo>
                                  <a:pt x="194" y="944"/>
                                  <a:pt x="198" y="938"/>
                                  <a:pt x="219" y="939"/>
                                </a:cubicBezTo>
                                <a:cubicBezTo>
                                  <a:pt x="524" y="939"/>
                                  <a:pt x="829" y="939"/>
                                  <a:pt x="1134" y="939"/>
                                </a:cubicBezTo>
                                <a:cubicBezTo>
                                  <a:pt x="1439" y="939"/>
                                  <a:pt x="1743" y="939"/>
                                  <a:pt x="2048" y="939"/>
                                </a:cubicBezTo>
                                <a:cubicBezTo>
                                  <a:pt x="2072" y="939"/>
                                  <a:pt x="2072" y="939"/>
                                  <a:pt x="2072" y="964"/>
                                </a:cubicBezTo>
                                <a:cubicBezTo>
                                  <a:pt x="2072" y="1055"/>
                                  <a:pt x="2072" y="1146"/>
                                  <a:pt x="2073" y="1237"/>
                                </a:cubicBezTo>
                                <a:cubicBezTo>
                                  <a:pt x="2073" y="1256"/>
                                  <a:pt x="2068" y="1261"/>
                                  <a:pt x="2048" y="1261"/>
                                </a:cubicBezTo>
                                <a:cubicBezTo>
                                  <a:pt x="1603" y="1261"/>
                                  <a:pt x="1157" y="1261"/>
                                  <a:pt x="711" y="1261"/>
                                </a:cubicBezTo>
                                <a:cubicBezTo>
                                  <a:pt x="546" y="1261"/>
                                  <a:pt x="381" y="1261"/>
                                  <a:pt x="216" y="1261"/>
                                </a:cubicBezTo>
                                <a:cubicBezTo>
                                  <a:pt x="198" y="1261"/>
                                  <a:pt x="194" y="1257"/>
                                  <a:pt x="194" y="1240"/>
                                </a:cubicBezTo>
                                <a:cubicBezTo>
                                  <a:pt x="195" y="1148"/>
                                  <a:pt x="195" y="1056"/>
                                  <a:pt x="194" y="964"/>
                                </a:cubicBezTo>
                                <a:close/>
                                <a:moveTo>
                                  <a:pt x="194" y="1599"/>
                                </a:moveTo>
                                <a:cubicBezTo>
                                  <a:pt x="194" y="1588"/>
                                  <a:pt x="195" y="1582"/>
                                  <a:pt x="210" y="1582"/>
                                </a:cubicBezTo>
                                <a:cubicBezTo>
                                  <a:pt x="517" y="1583"/>
                                  <a:pt x="824" y="1583"/>
                                  <a:pt x="1131" y="1583"/>
                                </a:cubicBezTo>
                                <a:cubicBezTo>
                                  <a:pt x="1436" y="1583"/>
                                  <a:pt x="1741" y="1583"/>
                                  <a:pt x="2047" y="1583"/>
                                </a:cubicBezTo>
                                <a:cubicBezTo>
                                  <a:pt x="2072" y="1583"/>
                                  <a:pt x="2072" y="1583"/>
                                  <a:pt x="2072" y="1609"/>
                                </a:cubicBezTo>
                                <a:cubicBezTo>
                                  <a:pt x="2072" y="1701"/>
                                  <a:pt x="2072" y="1792"/>
                                  <a:pt x="2073" y="1883"/>
                                </a:cubicBezTo>
                                <a:cubicBezTo>
                                  <a:pt x="2073" y="1898"/>
                                  <a:pt x="2070" y="1903"/>
                                  <a:pt x="2054" y="1903"/>
                                </a:cubicBezTo>
                                <a:cubicBezTo>
                                  <a:pt x="1440" y="1903"/>
                                  <a:pt x="826" y="1903"/>
                                  <a:pt x="213" y="1903"/>
                                </a:cubicBezTo>
                                <a:cubicBezTo>
                                  <a:pt x="198" y="1903"/>
                                  <a:pt x="194" y="1900"/>
                                  <a:pt x="194" y="1885"/>
                                </a:cubicBezTo>
                                <a:cubicBezTo>
                                  <a:pt x="195" y="1790"/>
                                  <a:pt x="195" y="1694"/>
                                  <a:pt x="194" y="1599"/>
                                </a:cubicBezTo>
                                <a:close/>
                                <a:moveTo>
                                  <a:pt x="2073" y="2523"/>
                                </a:moveTo>
                                <a:cubicBezTo>
                                  <a:pt x="2073" y="2540"/>
                                  <a:pt x="2070" y="2546"/>
                                  <a:pt x="2052" y="2546"/>
                                </a:cubicBezTo>
                                <a:cubicBezTo>
                                  <a:pt x="1439" y="2545"/>
                                  <a:pt x="827" y="2545"/>
                                  <a:pt x="215" y="2546"/>
                                </a:cubicBezTo>
                                <a:cubicBezTo>
                                  <a:pt x="198" y="2546"/>
                                  <a:pt x="194" y="2541"/>
                                  <a:pt x="194" y="2525"/>
                                </a:cubicBezTo>
                                <a:cubicBezTo>
                                  <a:pt x="195" y="2432"/>
                                  <a:pt x="195" y="2338"/>
                                  <a:pt x="194" y="2245"/>
                                </a:cubicBezTo>
                                <a:cubicBezTo>
                                  <a:pt x="194" y="2228"/>
                                  <a:pt x="200" y="2225"/>
                                  <a:pt x="215" y="2225"/>
                                </a:cubicBezTo>
                                <a:cubicBezTo>
                                  <a:pt x="522" y="2225"/>
                                  <a:pt x="828" y="2225"/>
                                  <a:pt x="1135" y="2225"/>
                                </a:cubicBezTo>
                                <a:cubicBezTo>
                                  <a:pt x="1439" y="2225"/>
                                  <a:pt x="1744" y="2225"/>
                                  <a:pt x="2048" y="2225"/>
                                </a:cubicBezTo>
                                <a:cubicBezTo>
                                  <a:pt x="2068" y="2225"/>
                                  <a:pt x="2073" y="2230"/>
                                  <a:pt x="2073" y="2249"/>
                                </a:cubicBezTo>
                                <a:cubicBezTo>
                                  <a:pt x="2072" y="2341"/>
                                  <a:pt x="2072" y="2432"/>
                                  <a:pt x="2073" y="2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06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35pt;margin-top:386.35pt;height:14.35pt;width:19.8pt;z-index:989836288;mso-width-relative:page;mso-height-relative:page;" coordorigin="4630269,21273" coordsize="175,127" o:gfxdata="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AlVFgm2wAAAAsBAAAPAAAA&#10;AAAAAAEAIAAAACIAAABkcnMvZG93bnJldi54bWxQSwECFAAUAAAACACHTuJArks6Wt0JAACdLgAA&#10;DgAAAAAAAAABACAAAAAqAQAAZHJzL2Uyb0RvYy54bWxQSwUGAAAAAAYABgBZAQAAeQ0AAAAA&#10;">
                <o:lock v:ext="edit" aspectratio="t"/>
                <v:shape id="_x0000_s1026" o:spid="_x0000_s1026" o:spt="100" style="position:absolute;left:4630269;top:21336;height:53;width:62;" fillcolor="#254061" filled="t" stroked="f" coordsize="1388,1193" o:gfxdata="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ImY7sAAADb&#10;AAAADwAAAAAAAAABACAAAAAiAAAAZHJzL2Rvd25yZXYueG1sUEsBAhQAFAAAAAgAh07iQDMvBZ47&#10;AAAAOQAAABAAAAAAAAAAAQAgAAAACgEAAGRycy9zaGFwZXhtbC54bWxQSwUGAAAAAAYABgBbAQAA&#10;tAMA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<v:path o:connectlocs="30,53;1,53;0,51;0,31;11,7;26,0;45,4;57,15;61,28;61,52;60,53;49,53;30,53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30278;top:21287;height:43;width:44;" fillcolor="#254061" filled="t" stroked="f" coordsize="978,959" o:gfxdata="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7anhvQAA&#10;ANs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<v:path o:connectlocs="22,0;43,21;21,43;0,21;2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30343;top:21273;height:127;width:101;" fillcolor="#254061" filled="t" stroked="f" coordsize="2266,2843" o:gfxdata="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8QsbsAAADb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158489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2860040</wp:posOffset>
                </wp:positionV>
                <wp:extent cx="228600" cy="229235"/>
                <wp:effectExtent l="0" t="0" r="0" b="18415"/>
                <wp:wrapNone/>
                <wp:docPr id="47" name="任意多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2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5481762" y="0"/>
                            </a:cxn>
                            <a:cxn ang="0">
                              <a:pos x="12759526" y="0"/>
                            </a:cxn>
                            <a:cxn ang="0">
                              <a:pos x="0" y="13747299"/>
                            </a:cxn>
                            <a:cxn ang="0">
                              <a:pos x="0" y="132964383"/>
                            </a:cxn>
                            <a:cxn ang="0">
                              <a:pos x="12759526" y="146711683"/>
                            </a:cxn>
                            <a:cxn ang="0">
                              <a:pos x="105898657" y="146711683"/>
                            </a:cxn>
                            <a:cxn ang="0">
                              <a:pos x="132760725" y="188343026"/>
                            </a:cxn>
                            <a:cxn ang="0">
                              <a:pos x="131107704" y="146711683"/>
                            </a:cxn>
                            <a:cxn ang="0">
                              <a:pos x="175481762" y="146711683"/>
                            </a:cxn>
                            <a:cxn ang="0">
                              <a:pos x="188241288" y="132964383"/>
                            </a:cxn>
                            <a:cxn ang="0">
                              <a:pos x="188241288" y="13747299"/>
                            </a:cxn>
                            <a:cxn ang="0">
                              <a:pos x="175481762" y="0"/>
                            </a:cxn>
                            <a:cxn ang="0">
                              <a:pos x="111787637" y="105024609"/>
                            </a:cxn>
                            <a:cxn ang="0">
                              <a:pos x="38640133" y="105024609"/>
                            </a:cxn>
                            <a:cxn ang="0">
                              <a:pos x="32751048" y="98735406"/>
                            </a:cxn>
                            <a:cxn ang="0">
                              <a:pos x="38640133" y="92390473"/>
                            </a:cxn>
                            <a:cxn ang="0">
                              <a:pos x="111787637" y="92390473"/>
                            </a:cxn>
                            <a:cxn ang="0">
                              <a:pos x="117676617" y="98735406"/>
                            </a:cxn>
                            <a:cxn ang="0">
                              <a:pos x="111787637" y="105024609"/>
                            </a:cxn>
                            <a:cxn ang="0">
                              <a:pos x="149601155" y="77864060"/>
                            </a:cxn>
                            <a:cxn ang="0">
                              <a:pos x="38640133" y="77864060"/>
                            </a:cxn>
                            <a:cxn ang="0">
                              <a:pos x="32751048" y="71519126"/>
                            </a:cxn>
                            <a:cxn ang="0">
                              <a:pos x="38640133" y="65229924"/>
                            </a:cxn>
                            <a:cxn ang="0">
                              <a:pos x="149601155" y="65229924"/>
                            </a:cxn>
                            <a:cxn ang="0">
                              <a:pos x="155490240" y="71519126"/>
                            </a:cxn>
                            <a:cxn ang="0">
                              <a:pos x="149601155" y="77864060"/>
                            </a:cxn>
                            <a:cxn ang="0">
                              <a:pos x="149601155" y="50703511"/>
                            </a:cxn>
                            <a:cxn ang="0">
                              <a:pos x="38640133" y="50703511"/>
                            </a:cxn>
                            <a:cxn ang="0">
                              <a:pos x="32751048" y="44358578"/>
                            </a:cxn>
                            <a:cxn ang="0">
                              <a:pos x="38640133" y="38013644"/>
                            </a:cxn>
                            <a:cxn ang="0">
                              <a:pos x="149601155" y="38013644"/>
                            </a:cxn>
                            <a:cxn ang="0">
                              <a:pos x="155490240" y="44358578"/>
                            </a:cxn>
                            <a:cxn ang="0">
                              <a:pos x="149601155" y="50703511"/>
                            </a:cxn>
                          </a:cxnLst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06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7.25pt;margin-top:225.2pt;height:18.05pt;width:18pt;z-index:661584896;mso-width-relative:page;mso-height-relative:page;" fillcolor="#254061" filled="t" stroked="f" coordsize="3644,3384" o:gfxdata="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FVpKPtoAAAALAQAA&#10;DwAAAAAAAAABACAAAAAiAAAAZHJzL2Rvd25yZXYueG1sUEsBAhQAFAAAAAgAh07iQFjTl3U1BQAA&#10;WxcAAA4AAAAAAAAAAQAgAAAAKQEAAGRycy9lMm9Eb2MueG1sUEsFBgAAAAAGAAYAWQEAANAIAAAA&#10;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62931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811530</wp:posOffset>
                </wp:positionV>
                <wp:extent cx="272415" cy="216535"/>
                <wp:effectExtent l="0" t="0" r="13335" b="12065"/>
                <wp:wrapNone/>
                <wp:docPr id="59" name="任意多边形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2415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0" y="156"/>
                            </a:cxn>
                            <a:cxn ang="0">
                              <a:pos x="223" y="196"/>
                            </a:cxn>
                            <a:cxn ang="0">
                              <a:pos x="214" y="198"/>
                            </a:cxn>
                            <a:cxn ang="0">
                              <a:pos x="205" y="196"/>
                            </a:cxn>
                            <a:cxn ang="0">
                              <a:pos x="98" y="156"/>
                            </a:cxn>
                            <a:cxn ang="0">
                              <a:pos x="95" y="226"/>
                            </a:cxn>
                            <a:cxn ang="0">
                              <a:pos x="214" y="283"/>
                            </a:cxn>
                            <a:cxn ang="0">
                              <a:pos x="333" y="226"/>
                            </a:cxn>
                            <a:cxn ang="0">
                              <a:pos x="330" y="156"/>
                            </a:cxn>
                            <a:cxn ang="0">
                              <a:pos x="429" y="85"/>
                            </a:cxn>
                            <a:cxn ang="0">
                              <a:pos x="424" y="78"/>
                            </a:cxn>
                            <a:cxn ang="0">
                              <a:pos x="216" y="0"/>
                            </a:cxn>
                            <a:cxn ang="0">
                              <a:pos x="214" y="0"/>
                            </a:cxn>
                            <a:cxn ang="0">
                              <a:pos x="212" y="0"/>
                            </a:cxn>
                            <a:cxn ang="0">
                              <a:pos x="4" y="78"/>
                            </a:cxn>
                            <a:cxn ang="0">
                              <a:pos x="0" y="85"/>
                            </a:cxn>
                            <a:cxn ang="0">
                              <a:pos x="4" y="91"/>
                            </a:cxn>
                            <a:cxn ang="0">
                              <a:pos x="66" y="114"/>
                            </a:cxn>
                            <a:cxn ang="0">
                              <a:pos x="47" y="187"/>
                            </a:cxn>
                            <a:cxn ang="0">
                              <a:pos x="35" y="212"/>
                            </a:cxn>
                            <a:cxn ang="0">
                              <a:pos x="46" y="236"/>
                            </a:cxn>
                            <a:cxn ang="0">
                              <a:pos x="35" y="332"/>
                            </a:cxn>
                            <a:cxn ang="0">
                              <a:pos x="37" y="337"/>
                            </a:cxn>
                            <a:cxn ang="0">
                              <a:pos x="41" y="340"/>
                            </a:cxn>
                            <a:cxn ang="0">
                              <a:pos x="77" y="340"/>
                            </a:cxn>
                            <a:cxn ang="0">
                              <a:pos x="81" y="337"/>
                            </a:cxn>
                            <a:cxn ang="0">
                              <a:pos x="83" y="332"/>
                            </a:cxn>
                            <a:cxn ang="0">
                              <a:pos x="72" y="236"/>
                            </a:cxn>
                            <a:cxn ang="0">
                              <a:pos x="83" y="212"/>
                            </a:cxn>
                            <a:cxn ang="0">
                              <a:pos x="71" y="188"/>
                            </a:cxn>
                            <a:cxn ang="0">
                              <a:pos x="91" y="124"/>
                            </a:cxn>
                            <a:cxn ang="0">
                              <a:pos x="212" y="169"/>
                            </a:cxn>
                            <a:cxn ang="0">
                              <a:pos x="214" y="170"/>
                            </a:cxn>
                            <a:cxn ang="0">
                              <a:pos x="216" y="169"/>
                            </a:cxn>
                            <a:cxn ang="0">
                              <a:pos x="424" y="91"/>
                            </a:cxn>
                            <a:cxn ang="0">
                              <a:pos x="429" y="8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5.55pt;margin-top:63.9pt;height:17.05pt;width:21.45pt;z-index:415629312;mso-width-relative:page;mso-height-relative:page;" fillcolor="#1F4E79 [1604]" filled="t" stroked="f" coordsize="3580,2820" o:gfxdata="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6BrE7dsAAAALAQAADwAAAAAAAAABACAAAAAiAAAAZHJzL2Rvd25yZXYueG1sUEsBAhQAFAAAAAgA&#10;h07iQI9cPmiyBQAAEhgAAA4AAAAAAAAAAQAgAAAAKgEAAGRycy9lMm9Eb2MueG1sUEsFBgAAAAAG&#10;AAYAWQEAAE4J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180966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7698105</wp:posOffset>
                </wp:positionV>
                <wp:extent cx="251460" cy="182245"/>
                <wp:effectExtent l="0" t="0" r="15240" b="8255"/>
                <wp:wrapNone/>
                <wp:docPr id="67" name="组合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182245"/>
                          <a:chOff x="4630269" y="21273"/>
                          <a:chExt cx="175" cy="127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4" name="任意多边形 64"/>
                        <wps:cNvSpPr/>
                        <wps:spPr>
                          <a:xfrm>
                            <a:off x="4630269" y="21336"/>
                            <a:ext cx="62" cy="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" y="53"/>
                              </a:cxn>
                              <a:cxn ang="0">
                                <a:pos x="1" y="53"/>
                              </a:cxn>
                              <a:cxn ang="0">
                                <a:pos x="0" y="51"/>
                              </a:cxn>
                              <a:cxn ang="0">
                                <a:pos x="0" y="31"/>
                              </a:cxn>
                              <a:cxn ang="0">
                                <a:pos x="11" y="7"/>
                              </a:cxn>
                              <a:cxn ang="0">
                                <a:pos x="26" y="0"/>
                              </a:cxn>
                              <a:cxn ang="0">
                                <a:pos x="45" y="4"/>
                              </a:cxn>
                              <a:cxn ang="0">
                                <a:pos x="57" y="15"/>
                              </a:cxn>
                              <a:cxn ang="0">
                                <a:pos x="61" y="28"/>
                              </a:cxn>
                              <a:cxn ang="0">
                                <a:pos x="61" y="52"/>
                              </a:cxn>
                              <a:cxn ang="0">
                                <a:pos x="60" y="53"/>
                              </a:cxn>
                              <a:cxn ang="0">
                                <a:pos x="49" y="53"/>
                              </a:cxn>
                              <a:cxn ang="0">
                                <a:pos x="30" y="53"/>
                              </a:cxn>
                            </a:cxnLst>
                            <a:pathLst>
                              <a:path w="1388" h="1193">
                                <a:moveTo>
                                  <a:pt x="692" y="1193"/>
                                </a:moveTo>
                                <a:cubicBezTo>
                                  <a:pt x="470" y="1193"/>
                                  <a:pt x="248" y="1193"/>
                                  <a:pt x="26" y="1193"/>
                                </a:cubicBezTo>
                                <a:cubicBezTo>
                                  <a:pt x="1" y="1193"/>
                                  <a:pt x="1" y="1193"/>
                                  <a:pt x="1" y="1167"/>
                                </a:cubicBezTo>
                                <a:cubicBezTo>
                                  <a:pt x="1" y="1014"/>
                                  <a:pt x="0" y="862"/>
                                  <a:pt x="1" y="709"/>
                                </a:cubicBezTo>
                                <a:cubicBezTo>
                                  <a:pt x="1" y="489"/>
                                  <a:pt x="85" y="307"/>
                                  <a:pt x="255" y="167"/>
                                </a:cubicBezTo>
                                <a:cubicBezTo>
                                  <a:pt x="352" y="88"/>
                                  <a:pt x="463" y="41"/>
                                  <a:pt x="587" y="22"/>
                                </a:cubicBezTo>
                                <a:cubicBezTo>
                                  <a:pt x="740" y="0"/>
                                  <a:pt x="884" y="23"/>
                                  <a:pt x="1020" y="95"/>
                                </a:cubicBezTo>
                                <a:cubicBezTo>
                                  <a:pt x="1132" y="154"/>
                                  <a:pt x="1222" y="238"/>
                                  <a:pt x="1288" y="348"/>
                                </a:cubicBezTo>
                                <a:cubicBezTo>
                                  <a:pt x="1343" y="440"/>
                                  <a:pt x="1376" y="540"/>
                                  <a:pt x="1381" y="648"/>
                                </a:cubicBezTo>
                                <a:cubicBezTo>
                                  <a:pt x="1388" y="825"/>
                                  <a:pt x="1382" y="1001"/>
                                  <a:pt x="1384" y="1177"/>
                                </a:cubicBezTo>
                                <a:cubicBezTo>
                                  <a:pt x="1385" y="1193"/>
                                  <a:pt x="1376" y="1193"/>
                                  <a:pt x="1365" y="1193"/>
                                </a:cubicBezTo>
                                <a:cubicBezTo>
                                  <a:pt x="1276" y="1193"/>
                                  <a:pt x="1186" y="1193"/>
                                  <a:pt x="1097" y="1193"/>
                                </a:cubicBezTo>
                                <a:cubicBezTo>
                                  <a:pt x="962" y="1193"/>
                                  <a:pt x="827" y="1193"/>
                                  <a:pt x="692" y="11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任意多边形 65"/>
                        <wps:cNvSpPr/>
                        <wps:spPr>
                          <a:xfrm>
                            <a:off x="4630278" y="21287"/>
                            <a:ext cx="44" cy="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" y="0"/>
                              </a:cxn>
                              <a:cxn ang="0">
                                <a:pos x="43" y="21"/>
                              </a:cxn>
                              <a:cxn ang="0">
                                <a:pos x="21" y="43"/>
                              </a:cxn>
                              <a:cxn ang="0">
                                <a:pos x="0" y="21"/>
                              </a:cxn>
                              <a:cxn ang="0">
                                <a:pos x="22" y="0"/>
                              </a:cxn>
                            </a:cxnLst>
                            <a:pathLst>
                              <a:path w="978" h="959">
                                <a:moveTo>
                                  <a:pt x="491" y="1"/>
                                </a:moveTo>
                                <a:cubicBezTo>
                                  <a:pt x="755" y="1"/>
                                  <a:pt x="978" y="209"/>
                                  <a:pt x="977" y="479"/>
                                </a:cubicBezTo>
                                <a:cubicBezTo>
                                  <a:pt x="977" y="756"/>
                                  <a:pt x="751" y="959"/>
                                  <a:pt x="488" y="959"/>
                                </a:cubicBezTo>
                                <a:cubicBezTo>
                                  <a:pt x="218" y="958"/>
                                  <a:pt x="0" y="742"/>
                                  <a:pt x="2" y="478"/>
                                </a:cubicBezTo>
                                <a:cubicBezTo>
                                  <a:pt x="4" y="212"/>
                                  <a:pt x="221" y="0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4630343" y="21273"/>
                            <a:ext cx="101" cy="1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9" y="0"/>
                              </a:cxn>
                              <a:cxn ang="0">
                                <a:pos x="1" y="0"/>
                              </a:cxn>
                              <a:cxn ang="0">
                                <a:pos x="0" y="1"/>
                              </a:cxn>
                              <a:cxn ang="0">
                                <a:pos x="0" y="63"/>
                              </a:cxn>
                              <a:cxn ang="0">
                                <a:pos x="0" y="125"/>
                              </a:cxn>
                              <a:cxn ang="0">
                                <a:pos x="1" y="127"/>
                              </a:cxn>
                              <a:cxn ang="0">
                                <a:pos x="99" y="127"/>
                              </a:cxn>
                              <a:cxn ang="0">
                                <a:pos x="101" y="125"/>
                              </a:cxn>
                              <a:cxn ang="0">
                                <a:pos x="101" y="1"/>
                              </a:cxn>
                              <a:cxn ang="0">
                                <a:pos x="99" y="0"/>
                              </a:cxn>
                              <a:cxn ang="0">
                                <a:pos x="9" y="13"/>
                              </a:cxn>
                              <a:cxn ang="0">
                                <a:pos x="91" y="13"/>
                              </a:cxn>
                              <a:cxn ang="0">
                                <a:pos x="92" y="14"/>
                              </a:cxn>
                              <a:cxn ang="0">
                                <a:pos x="92" y="26"/>
                              </a:cxn>
                              <a:cxn ang="0">
                                <a:pos x="91" y="27"/>
                              </a:cxn>
                              <a:cxn ang="0">
                                <a:pos x="50" y="27"/>
                              </a:cxn>
                              <a:cxn ang="0">
                                <a:pos x="9" y="27"/>
                              </a:cxn>
                              <a:cxn ang="0">
                                <a:pos x="8" y="26"/>
                              </a:cxn>
                              <a:cxn ang="0">
                                <a:pos x="8" y="14"/>
                              </a:cxn>
                              <a:cxn ang="0">
                                <a:pos x="9" y="13"/>
                              </a:cxn>
                              <a:cxn ang="0">
                                <a:pos x="8" y="43"/>
                              </a:cxn>
                              <a:cxn ang="0">
                                <a:pos x="9" y="41"/>
                              </a:cxn>
                              <a:cxn ang="0">
                                <a:pos x="50" y="41"/>
                              </a:cxn>
                              <a:cxn ang="0">
                                <a:pos x="91" y="41"/>
                              </a:cxn>
                              <a:cxn ang="0">
                                <a:pos x="92" y="43"/>
                              </a:cxn>
                              <a:cxn ang="0">
                                <a:pos x="92" y="55"/>
                              </a:cxn>
                              <a:cxn ang="0">
                                <a:pos x="91" y="56"/>
                              </a:cxn>
                              <a:cxn ang="0">
                                <a:pos x="31" y="56"/>
                              </a:cxn>
                              <a:cxn ang="0">
                                <a:pos x="9" y="56"/>
                              </a:cxn>
                              <a:cxn ang="0">
                                <a:pos x="8" y="55"/>
                              </a:cxn>
                              <a:cxn ang="0">
                                <a:pos x="8" y="43"/>
                              </a:cxn>
                              <a:cxn ang="0">
                                <a:pos x="8" y="71"/>
                              </a:cxn>
                              <a:cxn ang="0">
                                <a:pos x="9" y="70"/>
                              </a:cxn>
                              <a:cxn ang="0">
                                <a:pos x="50" y="70"/>
                              </a:cxn>
                              <a:cxn ang="0">
                                <a:pos x="91" y="70"/>
                              </a:cxn>
                              <a:cxn ang="0">
                                <a:pos x="92" y="71"/>
                              </a:cxn>
                              <a:cxn ang="0">
                                <a:pos x="92" y="84"/>
                              </a:cxn>
                              <a:cxn ang="0">
                                <a:pos x="91" y="85"/>
                              </a:cxn>
                              <a:cxn ang="0">
                                <a:pos x="9" y="85"/>
                              </a:cxn>
                              <a:cxn ang="0">
                                <a:pos x="8" y="84"/>
                              </a:cxn>
                              <a:cxn ang="0">
                                <a:pos x="8" y="71"/>
                              </a:cxn>
                              <a:cxn ang="0">
                                <a:pos x="92" y="112"/>
                              </a:cxn>
                              <a:cxn ang="0">
                                <a:pos x="91" y="113"/>
                              </a:cxn>
                              <a:cxn ang="0">
                                <a:pos x="9" y="113"/>
                              </a:cxn>
                              <a:cxn ang="0">
                                <a:pos x="8" y="112"/>
                              </a:cxn>
                              <a:cxn ang="0">
                                <a:pos x="8" y="100"/>
                              </a:cxn>
                              <a:cxn ang="0">
                                <a:pos x="9" y="99"/>
                              </a:cxn>
                              <a:cxn ang="0">
                                <a:pos x="50" y="99"/>
                              </a:cxn>
                              <a:cxn ang="0">
                                <a:pos x="91" y="99"/>
                              </a:cxn>
                              <a:cxn ang="0">
                                <a:pos x="92" y="100"/>
                              </a:cxn>
                              <a:cxn ang="0">
                                <a:pos x="92" y="112"/>
                              </a:cxn>
                            </a:cxnLst>
                            <a:pathLst>
                              <a:path w="2266" h="2843">
                                <a:moveTo>
                                  <a:pt x="2241" y="1"/>
                                </a:moveTo>
                                <a:cubicBezTo>
                                  <a:pt x="1502" y="1"/>
                                  <a:pt x="764" y="1"/>
                                  <a:pt x="25" y="0"/>
                                </a:cubicBezTo>
                                <a:cubicBezTo>
                                  <a:pt x="6" y="0"/>
                                  <a:pt x="0" y="4"/>
                                  <a:pt x="0" y="25"/>
                                </a:cubicBezTo>
                                <a:cubicBezTo>
                                  <a:pt x="1" y="490"/>
                                  <a:pt x="1" y="955"/>
                                  <a:pt x="1" y="1421"/>
                                </a:cubicBezTo>
                                <a:cubicBezTo>
                                  <a:pt x="1" y="1885"/>
                                  <a:pt x="1" y="2350"/>
                                  <a:pt x="1" y="2815"/>
                                </a:cubicBezTo>
                                <a:cubicBezTo>
                                  <a:pt x="1" y="2843"/>
                                  <a:pt x="1" y="2843"/>
                                  <a:pt x="28" y="2843"/>
                                </a:cubicBezTo>
                                <a:cubicBezTo>
                                  <a:pt x="765" y="2843"/>
                                  <a:pt x="1502" y="2843"/>
                                  <a:pt x="2239" y="2843"/>
                                </a:cubicBezTo>
                                <a:cubicBezTo>
                                  <a:pt x="2266" y="2843"/>
                                  <a:pt x="2266" y="2843"/>
                                  <a:pt x="2266" y="2816"/>
                                </a:cubicBezTo>
                                <a:cubicBezTo>
                                  <a:pt x="2266" y="1886"/>
                                  <a:pt x="2266" y="956"/>
                                  <a:pt x="2266" y="26"/>
                                </a:cubicBezTo>
                                <a:cubicBezTo>
                                  <a:pt x="2266" y="1"/>
                                  <a:pt x="2266" y="1"/>
                                  <a:pt x="2241" y="1"/>
                                </a:cubicBezTo>
                                <a:close/>
                                <a:moveTo>
                                  <a:pt x="213" y="296"/>
                                </a:moveTo>
                                <a:cubicBezTo>
                                  <a:pt x="827" y="297"/>
                                  <a:pt x="1440" y="297"/>
                                  <a:pt x="2054" y="297"/>
                                </a:cubicBezTo>
                                <a:cubicBezTo>
                                  <a:pt x="2069" y="297"/>
                                  <a:pt x="2073" y="301"/>
                                  <a:pt x="2073" y="315"/>
                                </a:cubicBezTo>
                                <a:cubicBezTo>
                                  <a:pt x="2072" y="408"/>
                                  <a:pt x="2072" y="502"/>
                                  <a:pt x="2073" y="595"/>
                                </a:cubicBezTo>
                                <a:cubicBezTo>
                                  <a:pt x="2073" y="614"/>
                                  <a:pt x="2068" y="619"/>
                                  <a:pt x="2049" y="619"/>
                                </a:cubicBezTo>
                                <a:cubicBezTo>
                                  <a:pt x="1744" y="618"/>
                                  <a:pt x="1438" y="619"/>
                                  <a:pt x="1133" y="619"/>
                                </a:cubicBezTo>
                                <a:cubicBezTo>
                                  <a:pt x="830" y="619"/>
                                  <a:pt x="527" y="619"/>
                                  <a:pt x="223" y="619"/>
                                </a:cubicBezTo>
                                <a:cubicBezTo>
                                  <a:pt x="194" y="619"/>
                                  <a:pt x="194" y="619"/>
                                  <a:pt x="194" y="589"/>
                                </a:cubicBezTo>
                                <a:cubicBezTo>
                                  <a:pt x="194" y="498"/>
                                  <a:pt x="195" y="407"/>
                                  <a:pt x="194" y="317"/>
                                </a:cubicBezTo>
                                <a:cubicBezTo>
                                  <a:pt x="194" y="303"/>
                                  <a:pt x="196" y="296"/>
                                  <a:pt x="213" y="296"/>
                                </a:cubicBezTo>
                                <a:close/>
                                <a:moveTo>
                                  <a:pt x="194" y="964"/>
                                </a:moveTo>
                                <a:cubicBezTo>
                                  <a:pt x="194" y="944"/>
                                  <a:pt x="198" y="938"/>
                                  <a:pt x="219" y="939"/>
                                </a:cubicBezTo>
                                <a:cubicBezTo>
                                  <a:pt x="524" y="939"/>
                                  <a:pt x="829" y="939"/>
                                  <a:pt x="1134" y="939"/>
                                </a:cubicBezTo>
                                <a:cubicBezTo>
                                  <a:pt x="1439" y="939"/>
                                  <a:pt x="1743" y="939"/>
                                  <a:pt x="2048" y="939"/>
                                </a:cubicBezTo>
                                <a:cubicBezTo>
                                  <a:pt x="2072" y="939"/>
                                  <a:pt x="2072" y="939"/>
                                  <a:pt x="2072" y="964"/>
                                </a:cubicBezTo>
                                <a:cubicBezTo>
                                  <a:pt x="2072" y="1055"/>
                                  <a:pt x="2072" y="1146"/>
                                  <a:pt x="2073" y="1237"/>
                                </a:cubicBezTo>
                                <a:cubicBezTo>
                                  <a:pt x="2073" y="1256"/>
                                  <a:pt x="2068" y="1261"/>
                                  <a:pt x="2048" y="1261"/>
                                </a:cubicBezTo>
                                <a:cubicBezTo>
                                  <a:pt x="1603" y="1261"/>
                                  <a:pt x="1157" y="1261"/>
                                  <a:pt x="711" y="1261"/>
                                </a:cubicBezTo>
                                <a:cubicBezTo>
                                  <a:pt x="546" y="1261"/>
                                  <a:pt x="381" y="1261"/>
                                  <a:pt x="216" y="1261"/>
                                </a:cubicBezTo>
                                <a:cubicBezTo>
                                  <a:pt x="198" y="1261"/>
                                  <a:pt x="194" y="1257"/>
                                  <a:pt x="194" y="1240"/>
                                </a:cubicBezTo>
                                <a:cubicBezTo>
                                  <a:pt x="195" y="1148"/>
                                  <a:pt x="195" y="1056"/>
                                  <a:pt x="194" y="964"/>
                                </a:cubicBezTo>
                                <a:close/>
                                <a:moveTo>
                                  <a:pt x="194" y="1599"/>
                                </a:moveTo>
                                <a:cubicBezTo>
                                  <a:pt x="194" y="1588"/>
                                  <a:pt x="195" y="1582"/>
                                  <a:pt x="210" y="1582"/>
                                </a:cubicBezTo>
                                <a:cubicBezTo>
                                  <a:pt x="517" y="1583"/>
                                  <a:pt x="824" y="1583"/>
                                  <a:pt x="1131" y="1583"/>
                                </a:cubicBezTo>
                                <a:cubicBezTo>
                                  <a:pt x="1436" y="1583"/>
                                  <a:pt x="1741" y="1583"/>
                                  <a:pt x="2047" y="1583"/>
                                </a:cubicBezTo>
                                <a:cubicBezTo>
                                  <a:pt x="2072" y="1583"/>
                                  <a:pt x="2072" y="1583"/>
                                  <a:pt x="2072" y="1609"/>
                                </a:cubicBezTo>
                                <a:cubicBezTo>
                                  <a:pt x="2072" y="1701"/>
                                  <a:pt x="2072" y="1792"/>
                                  <a:pt x="2073" y="1883"/>
                                </a:cubicBezTo>
                                <a:cubicBezTo>
                                  <a:pt x="2073" y="1898"/>
                                  <a:pt x="2070" y="1903"/>
                                  <a:pt x="2054" y="1903"/>
                                </a:cubicBezTo>
                                <a:cubicBezTo>
                                  <a:pt x="1440" y="1903"/>
                                  <a:pt x="826" y="1903"/>
                                  <a:pt x="213" y="1903"/>
                                </a:cubicBezTo>
                                <a:cubicBezTo>
                                  <a:pt x="198" y="1903"/>
                                  <a:pt x="194" y="1900"/>
                                  <a:pt x="194" y="1885"/>
                                </a:cubicBezTo>
                                <a:cubicBezTo>
                                  <a:pt x="195" y="1790"/>
                                  <a:pt x="195" y="1694"/>
                                  <a:pt x="194" y="1599"/>
                                </a:cubicBezTo>
                                <a:close/>
                                <a:moveTo>
                                  <a:pt x="2073" y="2523"/>
                                </a:moveTo>
                                <a:cubicBezTo>
                                  <a:pt x="2073" y="2540"/>
                                  <a:pt x="2070" y="2546"/>
                                  <a:pt x="2052" y="2546"/>
                                </a:cubicBezTo>
                                <a:cubicBezTo>
                                  <a:pt x="1439" y="2545"/>
                                  <a:pt x="827" y="2545"/>
                                  <a:pt x="215" y="2546"/>
                                </a:cubicBezTo>
                                <a:cubicBezTo>
                                  <a:pt x="198" y="2546"/>
                                  <a:pt x="194" y="2541"/>
                                  <a:pt x="194" y="2525"/>
                                </a:cubicBezTo>
                                <a:cubicBezTo>
                                  <a:pt x="195" y="2432"/>
                                  <a:pt x="195" y="2338"/>
                                  <a:pt x="194" y="2245"/>
                                </a:cubicBezTo>
                                <a:cubicBezTo>
                                  <a:pt x="194" y="2228"/>
                                  <a:pt x="200" y="2225"/>
                                  <a:pt x="215" y="2225"/>
                                </a:cubicBezTo>
                                <a:cubicBezTo>
                                  <a:pt x="522" y="2225"/>
                                  <a:pt x="828" y="2225"/>
                                  <a:pt x="1135" y="2225"/>
                                </a:cubicBezTo>
                                <a:cubicBezTo>
                                  <a:pt x="1439" y="2225"/>
                                  <a:pt x="1744" y="2225"/>
                                  <a:pt x="2048" y="2225"/>
                                </a:cubicBezTo>
                                <a:cubicBezTo>
                                  <a:pt x="2068" y="2225"/>
                                  <a:pt x="2073" y="2230"/>
                                  <a:pt x="2073" y="2249"/>
                                </a:cubicBezTo>
                                <a:cubicBezTo>
                                  <a:pt x="2072" y="2341"/>
                                  <a:pt x="2072" y="2432"/>
                                  <a:pt x="2073" y="252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35pt;margin-top:606.15pt;height:14.35pt;width:19.8pt;z-index:221809664;mso-width-relative:page;mso-height-relative:page;" coordorigin="4630269,21273" coordsize="175,127" o:gfxdata="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">
                <o:lock v:ext="edit" aspectratio="t"/>
                <v:shape id="_x0000_s1026" o:spid="_x0000_s1026" o:spt="100" style="position:absolute;left:4630269;top:21336;height:53;width:62;" filled="t" stroked="f" coordsize="1388,1193" o:gfxdata="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VuLG5AAAA2wAA&#10;AA8AAAAAAAAAAQAgAAAAIgAAAGRycy9kb3ducmV2LnhtbFBLAQIUABQAAAAIAIdO4kAzLwWeOwAA&#10;ADkAAAAQAAAAAAAAAAEAIAAAAAgBAABkcnMvc2hhcGV4bWwueG1sUEsFBgAAAAAGAAYAWwEAALID&#10;AAAAAA=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<v:path o:connectlocs="30,53;1,53;0,51;0,31;11,7;26,0;45,4;57,15;61,28;61,52;60,53;49,53;30,53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30278;top:21287;height:43;width:44;" filled="t" stroked="f" coordsize="978,959" o:gfxdata="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etXy8AAAA&#10;2wAAAA8AAAAAAAAAAQAgAAAAIgAAAGRycy9kb3ducmV2LnhtbFBLAQIUABQAAAAIAIdO4kAzLwWe&#10;OwAAADkAAAAQAAAAAAAAAAEAIAAAAAsBAABkcnMvc2hhcGV4bWwueG1sUEsFBgAAAAAGAAYAWwEA&#10;ALUDAAAAAA==&#10;" path="m491,1c755,1,978,209,977,479c977,756,751,959,488,959c218,958,0,742,2,478c4,212,221,0,491,1xe">
                  <v:path o:connectlocs="22,0;43,21;21,43;0,21;2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30343;top:21273;height:127;width:101;" filled="t" stroked="f" coordsize="2266,2843" o:gfxdata="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EsSvQAA&#10;ANsAAAAPAAAAAAAAAAEAIAAAACIAAABkcnMvZG93bnJldi54bWxQSwECFAAUAAAACACHTuJAMy8F&#10;njsAAAA5AAAAEAAAAAAAAAABACAAAAAMAQAAZHJzL3NoYXBleG1sLnhtbFBLBQYAAAAABgAGAFsB&#10;AAC2AwAAAAA=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80352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7798435</wp:posOffset>
                </wp:positionV>
                <wp:extent cx="3420110" cy="0"/>
                <wp:effectExtent l="0" t="14605" r="8890" b="2349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15pt;margin-top:614.05pt;height:0pt;width:269.3pt;z-index:221803520;mso-width-relative:page;mso-height-relative:page;" filled="f" stroked="t" coordsize="21600,21600" o:gfxdata="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bRSaDYAAAADQEAAA8AAAAAAAAAAQAgAAAAIgAAAGRycy9k&#10;b3ducmV2LnhtbFBLAQIUABQAAAAIAIdO4kBCRE1DAgIAAO0DAAAOAAAAAAAAAAEAIAAAACcBAABk&#10;cnMvZTJvRG9jLnhtbFBLBQYAAAAABgAGAFkBAACbBQAAAAA=&#10;">
                <v:fill on="f" focussize="0,0"/>
                <v:stroke weight="2.25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66118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7552690</wp:posOffset>
                </wp:positionV>
                <wp:extent cx="1045210" cy="46799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594.7pt;height:36.85pt;width:82.3pt;z-index:221661184;mso-width-relative:page;mso-height-relative:page;" filled="f" stroked="f" coordsize="21600,21600" o:gfxdata="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+mO2d0AAAANAQAADwAAAAAAAAABACAAAAAiAAAA&#10;ZHJzL2Rvd25yZXYueG1sUEsBAhQAFAAAAAgAh07iQCJoWYA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40418816" behindDoc="0" locked="0" layoutInCell="1" allowOverlap="1">
                <wp:simplePos x="0" y="0"/>
                <wp:positionH relativeFrom="margin">
                  <wp:posOffset>1536065</wp:posOffset>
                </wp:positionH>
                <wp:positionV relativeFrom="paragraph">
                  <wp:posOffset>6475095</wp:posOffset>
                </wp:positionV>
                <wp:extent cx="4347210" cy="122428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12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英语水平：英语六级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计算机水平：全国计算机二级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普通话水平：甲等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专业等级证书：全校xx专业竞赛一等奖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5pt;margin-top:509.85pt;height:96.4pt;width:342.3pt;mso-position-horizontal-relative:margin;z-index:-1254548480;mso-width-relative:page;mso-height-relative:page;" filled="f" stroked="f" coordsize="21600,21600" o:gfxdata="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qx5D/cAAAADQEAAA8AAAAAAAAAAQAg&#10;AAAAIgAAAGRycy9kb3ducmV2LnhtbFBLAQIUABQAAAAIAIdO4kDZUv/T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英语水平：英语六级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计算机水平：全国计算机二级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普通话水平：甲等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专业等级证书：全校xx专业竞赛一等奖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800921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6312535</wp:posOffset>
                </wp:positionV>
                <wp:extent cx="3420110" cy="0"/>
                <wp:effectExtent l="0" t="14605" r="8890" b="2349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15pt;margin-top:497.05pt;height:0pt;width:269.3pt;z-index:1728009216;mso-width-relative:page;mso-height-relative:page;" filled="f" stroked="t" coordsize="21600,21600" o:gfxdata="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t1iRf2QAAAAsBAAAPAAAAAAAAAAEAIAAAACIAAABkcnMv&#10;ZG93bnJldi54bWxQSwECFAAUAAAACACHTuJAIr2MdQICAADtAwAADgAAAAAAAAABACAAAAAoAQAA&#10;ZHJzL2Uyb0RvYy54bWxQSwUGAAAAAAYABgBZAQAAnAUAAAAA&#10;">
                <v:fill on="f" focussize="0,0"/>
                <v:stroke weight="2.25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7866880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6066790</wp:posOffset>
                </wp:positionV>
                <wp:extent cx="1045210" cy="46799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477.7pt;height:36.85pt;width:82.3pt;z-index:1727866880;mso-width-relative:page;mso-height-relative:page;" filled="f" stroked="f" coordsize="21600,21600" o:gfxdata="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5lY2vdAAAADAEAAA8AAAAAAAAAAQAgAAAAIgAA&#10;AGRycy9kb3ducmV2LnhtbFBLAQIUABQAAAAIAIdO4kBjfwQd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4036096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4808220</wp:posOffset>
                </wp:positionV>
                <wp:extent cx="4646930" cy="156337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30" cy="156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.9—20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.11  在xx企业当服务员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.3—20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.10  xx大学人文学院资料室担任助理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.10—20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.3  xx晚报担任见习记者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95pt;margin-top:378.6pt;height:123.1pt;width:365.9pt;mso-position-horizontal-relative:margin;z-index:1564036096;mso-width-relative:page;mso-height-relative:page;" filled="f" stroked="f" coordsize="21600,21600" o:gfxdata="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NYn43QAAAAwBAAAPAAAAAAAA&#10;AAEAIAAAACIAAABkcnMvZG93bnJldi54bWxQSwECFAAUAAAACACHTuJAWxXzPUYCAAB3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.9—20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.11  在xx企业当服务员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.3—20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.10  xx大学人文学院资料室担任助理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.10—20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.3  xx晚报担任见习记者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968780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4758690</wp:posOffset>
                </wp:positionV>
                <wp:extent cx="1045210" cy="4679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374.7pt;height:36.85pt;width:82.3pt;z-index:989687808;mso-width-relative:page;mso-height-relative:page;" filled="f" stroked="f" coordsize="21600,21600" o:gfxdata="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Mg6KTdAAAACwEAAA8AAAAAAAAAAQAgAAAAIgAA&#10;AGRycy9kb3ducmV2LnhtbFBLAQIUABQAAAAIAIdO4kDYzccX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983014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5004435</wp:posOffset>
                </wp:positionV>
                <wp:extent cx="3420110" cy="0"/>
                <wp:effectExtent l="0" t="14605" r="8890" b="2349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15pt;margin-top:394.05pt;height:0pt;width:269.3pt;z-index:989830144;mso-width-relative:page;mso-height-relative:page;" filled="f" stroked="t" coordsize="21600,21600" o:gfxdata="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D+ChV2gAAAAsBAAAPAAAAAAAAAAEAIAAAACIAAABkcnMv&#10;ZG93bnJldi54bWxQSwECFAAUAAAACACHTuJAvIPWPwECAADtAwAADgAAAAAAAAABACAAAAApAQAA&#10;ZHJzL2Uyb0RvYy54bWxQSwUGAAAAAAYABgBZAQAAnAUAAAAA&#10;">
                <v:fill on="f" focussize="0,0"/>
                <v:stroke weight="2.25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25857024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2649220</wp:posOffset>
                </wp:positionV>
                <wp:extent cx="4646930" cy="23463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30" cy="234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1、 大一加入学校学生会办公室部门，在次期间参与诸多学校大型活动，锻炼了自己的沟通能力和协调能力。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2、 曾参加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全国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省高校“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建国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70周年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”大型志愿者活动，锻炼了自己的社会经验。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3、 曾在大二期间，找到一份家庭教师的工作，锻炼了自己与他人的交流能力，并且提升了自己的责任心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95pt;margin-top:208.6pt;height:184.75pt;width:365.9pt;mso-position-horizontal-relative:margin;z-index:825857024;mso-width-relative:page;mso-height-relative:page;" filled="f" stroked="f" coordsize="21600,21600" o:gfxdata="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mSf53QAAAAsBAAAPAAAAAAAAAAEA&#10;IAAAACIAAABkcnMvZG93bnJldi54bWxQSwECFAAUAAAACACHTuJAy6Jjgk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1、 大一加入学校学生会办公室部门，在次期间参与诸多学校大型活动，锻炼了自己的沟通能力和协调能力。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2、 曾参加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全国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省高校“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建国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70周年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”大型志愿者活动，锻炼了自己的社会经验。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3、 曾在大二期间，找到一份家庭教师的工作，锻炼了自己与他人的交流能力，并且提升了自己的责任心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555801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2972435</wp:posOffset>
                </wp:positionV>
                <wp:extent cx="3420110" cy="0"/>
                <wp:effectExtent l="0" t="14605" r="8890" b="2349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15pt;margin-top:234.05pt;height:0pt;width:269.3pt;z-index:825558016;mso-width-relative:page;mso-height-relative:page;" filled="f" stroked="t" coordsize="21600,21600" o:gfxdata="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i+ZD9cAAAALAQAADwAAAAAAAAABACAAAAAiAAAAZHJzL2Rv&#10;d25yZXYueG1sUEsBAhQAFAAAAAgAh07iQFOFAv4CAgAA7QMAAA4AAAAAAAAAAQAgAAAAJgEAAGRy&#10;cy9lMm9Eb2MueG1sUEsFBgAAAAAGAAYAWQEAAJoFAAAAAA==&#10;">
                <v:fill on="f" focussize="0,0"/>
                <v:stroke weight="2.25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63033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915035</wp:posOffset>
                </wp:positionV>
                <wp:extent cx="3420110" cy="0"/>
                <wp:effectExtent l="0" t="14605" r="8890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0405" y="1842135"/>
                          <a:ext cx="3420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15pt;margin-top:72.05pt;height:0pt;width:269.3pt;z-index:415630336;mso-width-relative:page;mso-height-relative:page;" filled="f" stroked="t" coordsize="21600,21600" o:gfxdata="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aLwoLYAAAACwEAAA8AAAAAAAAA&#10;AQAgAAAAIgAAAGRycy9kb3ducmV2LnhtbFBLAQIUABQAAAAIAIdO4kBp2n4qEQIAAPkDAAAOAAAA&#10;AAAAAAEAIAAAACcBAABkcnMvZTJvRG9jLnhtbFBLBQYAAAAABgAGAFkBAACqBQAAAAA=&#10;">
                <v:fill on="f" focussize="0,0"/>
                <v:stroke weight="2.25pt"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1369856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2713990</wp:posOffset>
                </wp:positionV>
                <wp:extent cx="1045210" cy="46799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213.7pt;height:36.85pt;width:82.3pt;z-index:661369856;mso-width-relative:page;mso-height-relative:page;" filled="f" stroked="f" coordsize="21600,21600" o:gfxdata="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XzYgLcAAAACwEAAA8AAAAAAAAAAQAgAAAAIgAA&#10;AGRycy9kb3ducmV2LnhtbFBLAQIUABQAAAAIAIdO4kD/GOP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56595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-689610</wp:posOffset>
                </wp:positionV>
                <wp:extent cx="1045210" cy="4679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eastAsia="zh-CN"/>
                              </w:rPr>
                              <w:t>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-54.3pt;height:36.85pt;width:82.3pt;z-index:333565952;mso-width-relative:page;mso-height-relative:page;" filled="f" stroked="f" coordsize="21600,21600" o:gfxdata="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8UbcU3QAAAAwBAAAPAAAAAAAAAAEAIAAAACIA&#10;AABkcnMvZG93bnJldi54bWxQSwECFAAUAAAACACHTuJABO7K5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eastAsia="zh-CN"/>
                        </w:rPr>
                        <w:t>考试成绩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488000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669290</wp:posOffset>
                </wp:positionV>
                <wp:extent cx="1045210" cy="4679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52.7pt;height:36.85pt;width:82.3pt;z-index:415488000;mso-width-relative:page;mso-height-relative:page;" filled="f" stroked="f" coordsize="21600,21600" o:gfxdata="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ALSIjcAAAACwEAAA8AAAAAAAAAAQAgAAAAIgAA&#10;AGRycy9kb3ducmV2LnhtbFBLAQIUABQAAAAIAIdO4kCTCgC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margin">
                  <wp:posOffset>1447165</wp:posOffset>
                </wp:positionH>
                <wp:positionV relativeFrom="paragraph">
                  <wp:posOffset>1028700</wp:posOffset>
                </wp:positionV>
                <wp:extent cx="4633595" cy="15887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  <w:lang w:eastAsia="zh-CN"/>
                              </w:rPr>
                              <w:t>燕京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  <w:lang w:eastAsia="zh-CN"/>
                              </w:rPr>
                              <w:t>经济系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4"/>
                                <w:szCs w:val="24"/>
                              </w:rPr>
                              <w:t xml:space="preserve">        本科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hAnsi="微软雅黑"/>
                                <w:color w:val="262626"/>
                                <w:kern w:val="4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/>
                                <w:kern w:val="40"/>
                                <w:sz w:val="24"/>
                                <w:szCs w:val="24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C0C0C"/>
                                <w:kern w:val="40"/>
                                <w:sz w:val="24"/>
                                <w:szCs w:val="24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95pt;margin-top:81pt;height:125.1pt;width:364.85pt;mso-position-horizontal-relative:margin;z-index:251956224;mso-width-relative:page;mso-height-relative:page;" filled="f" stroked="f" coordsize="21600,21600" o:gfxdata="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fh7I2wAAAAsBAAAPAAAAAAAAAAEA&#10;IAAAACIAAABkcnMvZG93bnJldi54bWxQSwECFAAUAAAACACHTuJA77qNO0UCAAB3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  <w:lang w:eastAsia="zh-CN"/>
                        </w:rPr>
                        <w:t>燕京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  <w:lang w:eastAsia="zh-CN"/>
                        </w:rPr>
                        <w:t>经济系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24"/>
                          <w:szCs w:val="24"/>
                        </w:rPr>
                        <w:t xml:space="preserve">        本科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hAnsi="微软雅黑"/>
                          <w:color w:val="262626"/>
                          <w:kern w:val="4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C0C0C"/>
                          <w:kern w:val="4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262626"/>
                          <w:kern w:val="40"/>
                          <w:sz w:val="24"/>
                          <w:szCs w:val="24"/>
                        </w:rPr>
                        <w:t>主修课程：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4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C0C0C"/>
                          <w:kern w:val="40"/>
                          <w:sz w:val="24"/>
                          <w:szCs w:val="24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-1582420</wp:posOffset>
                </wp:positionH>
                <wp:positionV relativeFrom="paragraph">
                  <wp:posOffset>-927100</wp:posOffset>
                </wp:positionV>
                <wp:extent cx="2766060" cy="10725150"/>
                <wp:effectExtent l="0" t="0" r="1524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8235" y="16510"/>
                          <a:ext cx="2766060" cy="1072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4.6pt;margin-top:-73pt;height:844.5pt;width:217.8pt;z-index:-251656192;v-text-anchor:middle;mso-width-relative:page;mso-height-relative:page;" fillcolor="#1F4E79 [1604]" filled="t" stroked="f" coordsize="21600,21600" o:gfxdata="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y7DgtoA&#10;AAAOAQAADwAAAAAAAAABACAAAAAiAAAAZHJzL2Rvd25yZXYueG1sUEsBAhQAFAAAAAgAh07iQPSF&#10;HiGPAgAABAUAAA4AAAAAAAAAAQAgAAAAK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753907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5530215</wp:posOffset>
                </wp:positionV>
                <wp:extent cx="1045210" cy="45466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435.45pt;height:35.8pt;width:82.3pt;z-index:497539072;mso-width-relative:page;mso-height-relative:page;" filled="f" stroked="f" coordsize="21600,21600" o:gfxdata="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z2dmjdAAAACgEAAA8AAAAAAAAAAQAgAAAAIgAA&#10;AGRycy9kb3ducmV2LnhtbFBLAQIUABQAAAAIAIdO4kAEB2Pi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2651760</wp:posOffset>
                </wp:positionV>
                <wp:extent cx="1686560" cy="1869440"/>
                <wp:effectExtent l="0" t="0" r="0" b="0"/>
                <wp:wrapNone/>
                <wp:docPr id="4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.07.07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北京朝阳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131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88888888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default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123@qq.com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0.55pt;margin-top:208.8pt;height:147.2pt;width:132.8pt;z-index:251652096;mso-width-relative:page;mso-height-relative:page;" filled="f" stroked="f" coordsize="21600,21600" o:gfxdata="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Zm3urZAAAADAEAAA8AAAAAAAAAAQAgAAAAIgAAAGRycy9kb3ducmV2LnhtbFBL&#10;AQIUABQAAAAIAIdO4kDSSCnd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>.07.07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  <w:lang w:eastAsia="zh-CN"/>
                        </w:rPr>
                        <w:t>北京朝阳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  <w:lang w:val="en-US" w:eastAsia="zh-CN"/>
                        </w:rPr>
                        <w:t>131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 xml:space="preserve">88888888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4"/>
                          <w:szCs w:val="24"/>
                          <w:lang w:val="en-US" w:eastAsia="zh-CN"/>
                        </w:rPr>
                        <w:t>123@qq.com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1519555</wp:posOffset>
                </wp:positionV>
                <wp:extent cx="2266950" cy="829945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29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逗西甘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kern w:val="24"/>
                                <w:lang w:eastAsia="zh-CN"/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kern w:val="24"/>
                                <w:lang w:val="en-US" w:eastAsia="zh-CN"/>
                              </w:rPr>
                              <w:t>XX大学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89.95pt;margin-top:119.65pt;height:65.35pt;width:178.5pt;z-index:251633664;mso-width-relative:page;mso-height-relative:page;" filled="f" stroked="f" coordsize="21600,21600" o:gfxdata="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9+2SnZAAAADAEAAA8AAAAAAAAAAQAgAAAAIgAAAGRycy9kb3ducmV2LnhtbFBLAQIU&#10;ABQAAAAIAIdO4kApwyL3uQEAAF0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6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kern w:val="24"/>
                          <w:sz w:val="48"/>
                          <w:szCs w:val="48"/>
                          <w:lang w:eastAsia="zh-CN"/>
                        </w:rPr>
                        <w:t>逗西甘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kern w:val="24"/>
                          <w:lang w:eastAsia="zh-CN"/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kern w:val="24"/>
                          <w:lang w:val="en-US" w:eastAsia="zh-CN"/>
                        </w:rPr>
                        <w:t>XX大学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492096" behindDoc="0" locked="0" layoutInCell="1" allowOverlap="1">
                <wp:simplePos x="0" y="0"/>
                <wp:positionH relativeFrom="column">
                  <wp:posOffset>7781290</wp:posOffset>
                </wp:positionH>
                <wp:positionV relativeFrom="paragraph">
                  <wp:posOffset>6045200</wp:posOffset>
                </wp:positionV>
                <wp:extent cx="272415" cy="216535"/>
                <wp:effectExtent l="0" t="0" r="13335" b="12065"/>
                <wp:wrapNone/>
                <wp:docPr id="38" name="任意多边形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2415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0" y="156"/>
                            </a:cxn>
                            <a:cxn ang="0">
                              <a:pos x="223" y="196"/>
                            </a:cxn>
                            <a:cxn ang="0">
                              <a:pos x="214" y="198"/>
                            </a:cxn>
                            <a:cxn ang="0">
                              <a:pos x="205" y="196"/>
                            </a:cxn>
                            <a:cxn ang="0">
                              <a:pos x="98" y="156"/>
                            </a:cxn>
                            <a:cxn ang="0">
                              <a:pos x="95" y="226"/>
                            </a:cxn>
                            <a:cxn ang="0">
                              <a:pos x="214" y="283"/>
                            </a:cxn>
                            <a:cxn ang="0">
                              <a:pos x="333" y="226"/>
                            </a:cxn>
                            <a:cxn ang="0">
                              <a:pos x="330" y="156"/>
                            </a:cxn>
                            <a:cxn ang="0">
                              <a:pos x="429" y="85"/>
                            </a:cxn>
                            <a:cxn ang="0">
                              <a:pos x="424" y="78"/>
                            </a:cxn>
                            <a:cxn ang="0">
                              <a:pos x="216" y="0"/>
                            </a:cxn>
                            <a:cxn ang="0">
                              <a:pos x="214" y="0"/>
                            </a:cxn>
                            <a:cxn ang="0">
                              <a:pos x="212" y="0"/>
                            </a:cxn>
                            <a:cxn ang="0">
                              <a:pos x="4" y="78"/>
                            </a:cxn>
                            <a:cxn ang="0">
                              <a:pos x="0" y="85"/>
                            </a:cxn>
                            <a:cxn ang="0">
                              <a:pos x="4" y="91"/>
                            </a:cxn>
                            <a:cxn ang="0">
                              <a:pos x="66" y="114"/>
                            </a:cxn>
                            <a:cxn ang="0">
                              <a:pos x="47" y="187"/>
                            </a:cxn>
                            <a:cxn ang="0">
                              <a:pos x="35" y="212"/>
                            </a:cxn>
                            <a:cxn ang="0">
                              <a:pos x="46" y="236"/>
                            </a:cxn>
                            <a:cxn ang="0">
                              <a:pos x="35" y="332"/>
                            </a:cxn>
                            <a:cxn ang="0">
                              <a:pos x="37" y="337"/>
                            </a:cxn>
                            <a:cxn ang="0">
                              <a:pos x="41" y="340"/>
                            </a:cxn>
                            <a:cxn ang="0">
                              <a:pos x="77" y="340"/>
                            </a:cxn>
                            <a:cxn ang="0">
                              <a:pos x="81" y="337"/>
                            </a:cxn>
                            <a:cxn ang="0">
                              <a:pos x="83" y="332"/>
                            </a:cxn>
                            <a:cxn ang="0">
                              <a:pos x="72" y="236"/>
                            </a:cxn>
                            <a:cxn ang="0">
                              <a:pos x="83" y="212"/>
                            </a:cxn>
                            <a:cxn ang="0">
                              <a:pos x="71" y="188"/>
                            </a:cxn>
                            <a:cxn ang="0">
                              <a:pos x="91" y="124"/>
                            </a:cxn>
                            <a:cxn ang="0">
                              <a:pos x="212" y="169"/>
                            </a:cxn>
                            <a:cxn ang="0">
                              <a:pos x="214" y="170"/>
                            </a:cxn>
                            <a:cxn ang="0">
                              <a:pos x="216" y="169"/>
                            </a:cxn>
                            <a:cxn ang="0">
                              <a:pos x="424" y="91"/>
                            </a:cxn>
                            <a:cxn ang="0">
                              <a:pos x="429" y="8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06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12.7pt;margin-top:476pt;height:17.05pt;width:21.45pt;z-index:415492096;mso-width-relative:page;mso-height-relative:page;" fillcolor="#254061" filled="t" stroked="f" coordsize="3580,2820" o:gfxdata="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AAAAAGRycy9QSwECFAAUAAAACACHTuJAszC11doAAAANAQAADwAAAAAA&#10;AAABACAAAAAiAAAAZHJzL2Rvd25yZXYueG1sUEsBAhQAFAAAAAgAh07iQHj67aqhBQAA8BcAAA4A&#10;AAAAAAAAAQAgAAAAKQEAAGRycy9lMm9Eb2MueG1sUEsFBgAAAAAGAAYAWQEAADwJ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490048" behindDoc="0" locked="0" layoutInCell="1" allowOverlap="1">
                <wp:simplePos x="0" y="0"/>
                <wp:positionH relativeFrom="column">
                  <wp:posOffset>7133590</wp:posOffset>
                </wp:positionH>
                <wp:positionV relativeFrom="paragraph">
                  <wp:posOffset>6299200</wp:posOffset>
                </wp:positionV>
                <wp:extent cx="272415" cy="216535"/>
                <wp:effectExtent l="0" t="0" r="13335" b="12065"/>
                <wp:wrapNone/>
                <wp:docPr id="37" name="任意多边形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2415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0" y="156"/>
                            </a:cxn>
                            <a:cxn ang="0">
                              <a:pos x="223" y="196"/>
                            </a:cxn>
                            <a:cxn ang="0">
                              <a:pos x="214" y="198"/>
                            </a:cxn>
                            <a:cxn ang="0">
                              <a:pos x="205" y="196"/>
                            </a:cxn>
                            <a:cxn ang="0">
                              <a:pos x="98" y="156"/>
                            </a:cxn>
                            <a:cxn ang="0">
                              <a:pos x="95" y="226"/>
                            </a:cxn>
                            <a:cxn ang="0">
                              <a:pos x="214" y="283"/>
                            </a:cxn>
                            <a:cxn ang="0">
                              <a:pos x="333" y="226"/>
                            </a:cxn>
                            <a:cxn ang="0">
                              <a:pos x="330" y="156"/>
                            </a:cxn>
                            <a:cxn ang="0">
                              <a:pos x="429" y="85"/>
                            </a:cxn>
                            <a:cxn ang="0">
                              <a:pos x="424" y="78"/>
                            </a:cxn>
                            <a:cxn ang="0">
                              <a:pos x="216" y="0"/>
                            </a:cxn>
                            <a:cxn ang="0">
                              <a:pos x="214" y="0"/>
                            </a:cxn>
                            <a:cxn ang="0">
                              <a:pos x="212" y="0"/>
                            </a:cxn>
                            <a:cxn ang="0">
                              <a:pos x="4" y="78"/>
                            </a:cxn>
                            <a:cxn ang="0">
                              <a:pos x="0" y="85"/>
                            </a:cxn>
                            <a:cxn ang="0">
                              <a:pos x="4" y="91"/>
                            </a:cxn>
                            <a:cxn ang="0">
                              <a:pos x="66" y="114"/>
                            </a:cxn>
                            <a:cxn ang="0">
                              <a:pos x="47" y="187"/>
                            </a:cxn>
                            <a:cxn ang="0">
                              <a:pos x="35" y="212"/>
                            </a:cxn>
                            <a:cxn ang="0">
                              <a:pos x="46" y="236"/>
                            </a:cxn>
                            <a:cxn ang="0">
                              <a:pos x="35" y="332"/>
                            </a:cxn>
                            <a:cxn ang="0">
                              <a:pos x="37" y="337"/>
                            </a:cxn>
                            <a:cxn ang="0">
                              <a:pos x="41" y="340"/>
                            </a:cxn>
                            <a:cxn ang="0">
                              <a:pos x="77" y="340"/>
                            </a:cxn>
                            <a:cxn ang="0">
                              <a:pos x="81" y="337"/>
                            </a:cxn>
                            <a:cxn ang="0">
                              <a:pos x="83" y="332"/>
                            </a:cxn>
                            <a:cxn ang="0">
                              <a:pos x="72" y="236"/>
                            </a:cxn>
                            <a:cxn ang="0">
                              <a:pos x="83" y="212"/>
                            </a:cxn>
                            <a:cxn ang="0">
                              <a:pos x="71" y="188"/>
                            </a:cxn>
                            <a:cxn ang="0">
                              <a:pos x="91" y="124"/>
                            </a:cxn>
                            <a:cxn ang="0">
                              <a:pos x="212" y="169"/>
                            </a:cxn>
                            <a:cxn ang="0">
                              <a:pos x="214" y="170"/>
                            </a:cxn>
                            <a:cxn ang="0">
                              <a:pos x="216" y="169"/>
                            </a:cxn>
                            <a:cxn ang="0">
                              <a:pos x="424" y="91"/>
                            </a:cxn>
                            <a:cxn ang="0">
                              <a:pos x="429" y="8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06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1.7pt;margin-top:496pt;height:17.05pt;width:21.45pt;z-index:415490048;mso-width-relative:page;mso-height-relative:page;" fillcolor="#254061" filled="t" stroked="f" coordsize="3580,2820" o:gfxdata="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7f0Sv2gAAAA4BAAAP&#10;AAAAAAAAAAEAIAAAACIAAABkcnMvZG93bnJldi54bWxQSwECFAAUAAAACACHTuJAeGJCoKYFAAD7&#10;FwAADgAAAAAAAAABACAAAAApAQAAZHJzL2Uyb0RvYy54bWxQSwUGAAAAAAYABgBZAQAAQQk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textboxrect="0,0,3580,2820"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-207010</wp:posOffset>
                </wp:positionV>
                <wp:extent cx="782955" cy="4038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eastAsia="zh-CN"/>
                              </w:rPr>
                              <w:t>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5pt;margin-top:-16.3pt;height:31.8pt;width:61.65pt;z-index:254057472;mso-width-relative:page;mso-height-relative:page;" filled="f" stroked="f" coordsize="21600,21600" o:gfxdata="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8MhRv2wAAAAoBAAAPAAAAAAAAAAEAIAAAACIA&#10;AABkcnMvZG93bnJldi54bWxQSwECFAAUAAAACACHTuJAAnA64j8CAABn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eastAsia="zh-CN"/>
                        </w:rPr>
                        <w:t>专业课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-219710</wp:posOffset>
                </wp:positionV>
                <wp:extent cx="782955" cy="4038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eastAsia="zh-CN"/>
                              </w:rPr>
                              <w:t>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-17.3pt;height:31.8pt;width:61.65pt;z-index:252857344;mso-width-relative:page;mso-height-relative:page;" filled="f" stroked="f" coordsize="21600,21600" o:gfxdata="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1O882wAAAAoBAAAPAAAAAAAAAAEAIAAAACIA&#10;AABkcnMvZG93bnJldi54bWxQSwECFAAUAAAACACHTuJAWA/5Cj8CAABn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eastAsia="zh-CN"/>
                        </w:rPr>
                        <w:t>专业课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57728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-207010</wp:posOffset>
                </wp:positionV>
                <wp:extent cx="613410" cy="4038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val="en-US" w:eastAsia="zh-CN"/>
                              </w:rPr>
                              <w:t>总分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65pt;margin-top:-16.3pt;height:31.8pt;width:48.3pt;z-index:256457728;mso-width-relative:page;mso-height-relative:page;" filled="f" stroked="f" coordsize="21600,21600" o:gfxdata="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ItxTdwAAAAKAQAADwAAAAAAAAABACAAAAAiAAAA&#10;ZHJzL2Rvd25yZXYueG1sUEsBAhQAFAAAAAgAh07iQOQQef8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val="en-US" w:eastAsia="zh-CN"/>
                        </w:rPr>
                        <w:t>总分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-207010</wp:posOffset>
                </wp:positionV>
                <wp:extent cx="601345" cy="4038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eastAsia="zh-CN"/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-16.3pt;height:31.8pt;width:47.35pt;z-index:252257280;mso-width-relative:page;mso-height-relative:page;" filled="f" stroked="f" coordsize="21600,21600" o:gfxdata="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FwDU2wAAAAoBAAAPAAAAAAAAAAEAIAAAACIAAABk&#10;cnMvZG93bnJldi54bWxQSwECFAAUAAAACACHTuJAlXyCf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eastAsia="zh-CN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-219710</wp:posOffset>
                </wp:positionV>
                <wp:extent cx="601345" cy="4038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1795" y="237490"/>
                          <a:ext cx="60134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  <w:lang w:eastAsia="zh-CN"/>
                              </w:rPr>
                              <w:t>政治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5pt;margin-top:-17.3pt;height:31.8pt;width:47.35pt;z-index:251957248;mso-width-relative:page;mso-height-relative:page;" filled="f" stroked="f" coordsize="21600,21600" o:gfxdata="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llcJj2wAAAAoBAAAPAAAAAAAAAAEA&#10;IAAAACIAAABkcnMvZG93bnJldi54bWxQSwECFAAUAAAACACHTuJAP43R0UUCAABy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  <w:lang w:eastAsia="zh-CN"/>
                        </w:rPr>
                        <w:t>政治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-520700</wp:posOffset>
            </wp:positionV>
            <wp:extent cx="1480820" cy="1480820"/>
            <wp:effectExtent l="0" t="0" r="5080" b="5080"/>
            <wp:wrapNone/>
            <wp:docPr id="2" name="图片 2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8082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E0990"/>
    <w:rsid w:val="03B14AB2"/>
    <w:rsid w:val="0B236DA3"/>
    <w:rsid w:val="17DF75F2"/>
    <w:rsid w:val="1AE9546A"/>
    <w:rsid w:val="368D722F"/>
    <w:rsid w:val="42103DA8"/>
    <w:rsid w:val="5C8D60DF"/>
    <w:rsid w:val="636E0990"/>
    <w:rsid w:val="6B2030E4"/>
    <w:rsid w:val="7036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623d37b1-d604-4765-9f54-1ab34413dd25\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考研复试简历模板.docx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2022-01-10T07:49:00Z</dcterms:created>
  <dc:creator>Mr Lee</dc:creator>
  <cp:lastModifiedBy>Mr Lee</cp:lastModifiedBy>
  <dcterms:modified xsi:type="dcterms:W3CDTF">2022-01-10T13:17:47Z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1.0_vT/8jFJOi+HhAH6q9FLzX6x16zWLGIt6yKr87gbUTHk7RZeRovgIPXfFhKd0itBiXq6GeQaGK6GSLgCOg7L3Vg==</vt:lpwstr>
  </property>
  <property fmtid="{D5CDD505-2E9C-101B-9397-08002B2CF9AE}" pid="4" name="KSOTemplateUUID">
    <vt:lpwstr>v1.0_mb_yTvWcDXhVBs7LnijXYM9lQ==</vt:lpwstr>
  </property>
</Properties>
</file>