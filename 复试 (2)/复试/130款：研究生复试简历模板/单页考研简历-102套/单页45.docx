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sz w:val="44"/>
          <w:szCs w:val="44"/>
        </w:rPr>
        <w:drawing>
          <wp:anchor distT="0" distB="0" distL="114300" distR="114300" simplePos="0" relativeHeight="2763258880" behindDoc="0" locked="0" layoutInCell="1" allowOverlap="1">
            <wp:simplePos x="0" y="0"/>
            <wp:positionH relativeFrom="column">
              <wp:posOffset>4998085</wp:posOffset>
            </wp:positionH>
            <wp:positionV relativeFrom="paragraph">
              <wp:posOffset>-864870</wp:posOffset>
            </wp:positionV>
            <wp:extent cx="1092200" cy="1548130"/>
            <wp:effectExtent l="0" t="0" r="12700" b="13970"/>
            <wp:wrapNone/>
            <wp:docPr id="23" name="图片 20" descr="C:\Users\Administrator\Desktop\头像照片\长方形2.jpg长方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C:\Users\Administrator\Desktop\头像照片\长方形2.jpg长方形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548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3266048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-719455</wp:posOffset>
                </wp:positionV>
                <wp:extent cx="2406650" cy="3314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5805" y="525145"/>
                          <a:ext cx="240665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报考专业：中国科技大学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/国际贸易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65pt;margin-top:-56.65pt;height:26.1pt;width:189.5pt;z-index:-1531701248;mso-width-relative:page;mso-height-relative:page;" filled="f" stroked="f" coordsize="21600,21600" o:gfxdata="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GrfXraAAAADAEAAA8AAAAAAAAA&#10;AQAgAAAAIgAAAGRycy9kb3ducmV2LnhtbFBLAQIUABQAAAAIAIdO4kCDk2FZSAIAAHM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报考专业：中国科技大学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/国际贸易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7632650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-781685</wp:posOffset>
                </wp:positionV>
                <wp:extent cx="1131570" cy="4184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0255" y="601345"/>
                          <a:ext cx="113157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5pt;margin-top:-61.55pt;height:32.95pt;width:89.1pt;z-index:-1531702272;mso-width-relative:page;mso-height-relative:page;" filled="f" stroked="f" coordsize="21600,21600" o:gfxdata="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4Dwa92wAAAAsBAAAPAAAAAAAA&#10;AAEAIAAAACIAAABkcnMvZG93bnJldi54bWxQSwECFAAUAAAACACHTuJA02OEbk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3250688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-909955</wp:posOffset>
                </wp:positionV>
                <wp:extent cx="6221730" cy="1643380"/>
                <wp:effectExtent l="0" t="0" r="1270" b="762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730" cy="1643380"/>
                          <a:chOff x="7000" y="1640"/>
                          <a:chExt cx="6460" cy="1700"/>
                        </a:xfrm>
                      </wpg:grpSpPr>
                      <wps:wsp>
                        <wps:cNvPr id="12" name="流程图: 过程 12"/>
                        <wps:cNvSpPr/>
                        <wps:spPr>
                          <a:xfrm>
                            <a:off x="7000" y="1640"/>
                            <a:ext cx="4710" cy="1701"/>
                          </a:xfrm>
                          <a:prstGeom prst="flowChartProcess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角三角形 13"/>
                        <wps:cNvSpPr/>
                        <wps:spPr>
                          <a:xfrm>
                            <a:off x="11710" y="1640"/>
                            <a:ext cx="1750" cy="1701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35pt;margin-top:-71.65pt;height:129.4pt;width:489.9pt;z-index:-1531716608;mso-width-relative:page;mso-height-relative:page;" coordorigin="7000,1640" coordsize="6460,1700" o:gfxdata="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TA5iU&#10;3AAAAA0BAAAPAAAAAAAAAAEAIAAAACIAAABkcnMvZG93bnJldi54bWxQSwECFAAUAAAACACHTuJA&#10;2/u3OToDAAAYCQAADgAAAAAAAAABACAAAAArAQAAZHJzL2Uyb0RvYy54bWxQSwUGAAAAAAYABgBZ&#10;AQAA1wYAAAAA&#10;">
                <o:lock v:ext="edit" aspectratio="f"/>
                <v:shape id="_x0000_s1026" o:spid="_x0000_s1026" o:spt="109" type="#_x0000_t109" style="position:absolute;left:7000;top:1640;height:1701;width:4710;v-text-anchor:middle;" fillcolor="#649FB2" filled="t" stroked="f" coordsize="21600,21600" o:gfxdata="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e4GN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1710;top:1640;height:1701;width:1750;v-text-anchor:middle;" fillcolor="#649FB2" filled="t" stroked="f" coordsize="21600,21600" o:gfxdata="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0/O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3262976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-158115</wp:posOffset>
                </wp:positionV>
                <wp:extent cx="147320" cy="147320"/>
                <wp:effectExtent l="0" t="0" r="5080" b="5080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2003"/>
                            </a:cxn>
                            <a:cxn ang="0">
                              <a:pos x="41863" y="0"/>
                            </a:cxn>
                            <a:cxn ang="0">
                              <a:pos x="209596" y="0"/>
                            </a:cxn>
                            <a:cxn ang="0">
                              <a:pos x="251460" y="42003"/>
                            </a:cxn>
                            <a:cxn ang="0">
                              <a:pos x="251460" y="209456"/>
                            </a:cxn>
                            <a:cxn ang="0">
                              <a:pos x="209596" y="251460"/>
                            </a:cxn>
                            <a:cxn ang="0">
                              <a:pos x="41863" y="251460"/>
                            </a:cxn>
                            <a:cxn ang="0">
                              <a:pos x="0" y="209456"/>
                            </a:cxn>
                            <a:cxn ang="0">
                              <a:pos x="0" y="42003"/>
                            </a:cxn>
                            <a:cxn ang="0">
                              <a:pos x="199201" y="182294"/>
                            </a:cxn>
                            <a:cxn ang="0">
                              <a:pos x="190491" y="192375"/>
                            </a:cxn>
                            <a:cxn ang="0">
                              <a:pos x="154247" y="188735"/>
                            </a:cxn>
                            <a:cxn ang="0">
                              <a:pos x="145537" y="183694"/>
                            </a:cxn>
                            <a:cxn ang="0">
                              <a:pos x="102831" y="147011"/>
                            </a:cxn>
                            <a:cxn ang="0">
                              <a:pos x="102831" y="147011"/>
                            </a:cxn>
                            <a:cxn ang="0">
                              <a:pos x="75297" y="63845"/>
                            </a:cxn>
                            <a:cxn ang="0">
                              <a:pos x="105360" y="70285"/>
                            </a:cxn>
                            <a:cxn ang="0">
                              <a:pos x="110417" y="99127"/>
                            </a:cxn>
                            <a:cxn ang="0">
                              <a:pos x="126713" y="138331"/>
                            </a:cxn>
                            <a:cxn ang="0">
                              <a:pos x="161833" y="152052"/>
                            </a:cxn>
                            <a:cxn ang="0">
                              <a:pos x="191615" y="157092"/>
                            </a:cxn>
                            <a:cxn ang="0">
                              <a:pos x="199201" y="182294"/>
                            </a:cxn>
                            <a:cxn ang="0">
                              <a:pos x="199201" y="182294"/>
                            </a:cxn>
                            <a:cxn ang="0">
                              <a:pos x="199201" y="182294"/>
                            </a:cxn>
                          </a:cxnLst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2.3pt;margin-top:-12.45pt;height:11.6pt;width:11.6pt;z-index:-1531704320;mso-width-relative:page;mso-height-relative:page;" fillcolor="#FFFFFF [3212]" filled="t" stroked="f" coordsize="895,898" o:gfxdata="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uOKMRdoAAAAKAQAADwAAAAAAAAABACAAAAAiAAAAZHJzL2Rvd25yZXYu&#10;eG1sUEsBAhQAFAAAAAgAh07iQMtg/d1sBAAA4hAAAA4AAAAAAAAAAQAgAAAAKQEAAGRycy9lMm9E&#10;b2MueG1sUEsFBgAAAAAGAAYAWQEAAAcI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3261952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-159385</wp:posOffset>
                </wp:positionV>
                <wp:extent cx="147320" cy="149225"/>
                <wp:effectExtent l="0" t="0" r="5080" b="3175"/>
                <wp:wrapNone/>
                <wp:docPr id="126" name="任意多边形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7320" cy="1492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3018" y="0"/>
                            </a:cxn>
                            <a:cxn ang="0">
                              <a:pos x="54345" y="0"/>
                            </a:cxn>
                            <a:cxn ang="0">
                              <a:pos x="0" y="56154"/>
                            </a:cxn>
                            <a:cxn ang="0">
                              <a:pos x="0" y="194670"/>
                            </a:cxn>
                            <a:cxn ang="0">
                              <a:pos x="54345" y="250825"/>
                            </a:cxn>
                            <a:cxn ang="0">
                              <a:pos x="193018" y="250825"/>
                            </a:cxn>
                            <a:cxn ang="0">
                              <a:pos x="249238" y="194670"/>
                            </a:cxn>
                            <a:cxn ang="0">
                              <a:pos x="249238" y="56154"/>
                            </a:cxn>
                            <a:cxn ang="0">
                              <a:pos x="193018" y="0"/>
                            </a:cxn>
                            <a:cxn ang="0">
                              <a:pos x="48723" y="205901"/>
                            </a:cxn>
                            <a:cxn ang="0">
                              <a:pos x="52471" y="179695"/>
                            </a:cxn>
                            <a:cxn ang="0">
                              <a:pos x="84328" y="164720"/>
                            </a:cxn>
                            <a:cxn ang="0">
                              <a:pos x="104942" y="147874"/>
                            </a:cxn>
                            <a:cxn ang="0">
                              <a:pos x="104942" y="136643"/>
                            </a:cxn>
                            <a:cxn ang="0">
                              <a:pos x="91824" y="119797"/>
                            </a:cxn>
                            <a:cxn ang="0">
                              <a:pos x="84328" y="110437"/>
                            </a:cxn>
                            <a:cxn ang="0">
                              <a:pos x="88076" y="95463"/>
                            </a:cxn>
                            <a:cxn ang="0">
                              <a:pos x="89950" y="91719"/>
                            </a:cxn>
                            <a:cxn ang="0">
                              <a:pos x="89950" y="69257"/>
                            </a:cxn>
                            <a:cxn ang="0">
                              <a:pos x="103068" y="50539"/>
                            </a:cxn>
                            <a:cxn ang="0">
                              <a:pos x="110564" y="50539"/>
                            </a:cxn>
                            <a:cxn ang="0">
                              <a:pos x="118060" y="48667"/>
                            </a:cxn>
                            <a:cxn ang="0">
                              <a:pos x="129303" y="44923"/>
                            </a:cxn>
                            <a:cxn ang="0">
                              <a:pos x="140547" y="54283"/>
                            </a:cxn>
                            <a:cxn ang="0">
                              <a:pos x="149917" y="54283"/>
                            </a:cxn>
                            <a:cxn ang="0">
                              <a:pos x="157413" y="71129"/>
                            </a:cxn>
                            <a:cxn ang="0">
                              <a:pos x="157413" y="91719"/>
                            </a:cxn>
                            <a:cxn ang="0">
                              <a:pos x="159287" y="95463"/>
                            </a:cxn>
                            <a:cxn ang="0">
                              <a:pos x="163035" y="112309"/>
                            </a:cxn>
                            <a:cxn ang="0">
                              <a:pos x="153665" y="119797"/>
                            </a:cxn>
                            <a:cxn ang="0">
                              <a:pos x="142421" y="136643"/>
                            </a:cxn>
                            <a:cxn ang="0">
                              <a:pos x="142421" y="147874"/>
                            </a:cxn>
                            <a:cxn ang="0">
                              <a:pos x="161161" y="164720"/>
                            </a:cxn>
                            <a:cxn ang="0">
                              <a:pos x="194892" y="179695"/>
                            </a:cxn>
                            <a:cxn ang="0">
                              <a:pos x="200514" y="205901"/>
                            </a:cxn>
                            <a:cxn ang="0">
                              <a:pos x="48723" y="205901"/>
                            </a:cxn>
                            <a:cxn ang="0">
                              <a:pos x="48723" y="205901"/>
                            </a:cxn>
                            <a:cxn ang="0">
                              <a:pos x="48723" y="205901"/>
                            </a:cxn>
                          </a:cxnLst>
                          <a:pathLst>
                            <a:path w="133" h="134">
                              <a:moveTo>
                                <a:pt x="103" y="0"/>
                              </a:move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13" y="0"/>
                                <a:pt x="0" y="13"/>
                                <a:pt x="0" y="30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21"/>
                                <a:pt x="13" y="134"/>
                                <a:pt x="29" y="134"/>
                              </a:cubicBezTo>
                              <a:cubicBezTo>
                                <a:pt x="103" y="134"/>
                                <a:pt x="103" y="134"/>
                                <a:pt x="103" y="134"/>
                              </a:cubicBezTo>
                              <a:cubicBezTo>
                                <a:pt x="120" y="134"/>
                                <a:pt x="133" y="121"/>
                                <a:pt x="133" y="104"/>
                              </a:cubicBezTo>
                              <a:cubicBezTo>
                                <a:pt x="133" y="30"/>
                                <a:pt x="133" y="30"/>
                                <a:pt x="133" y="30"/>
                              </a:cubicBezTo>
                              <a:cubicBezTo>
                                <a:pt x="133" y="13"/>
                                <a:pt x="120" y="0"/>
                                <a:pt x="103" y="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99"/>
                                <a:pt x="28" y="96"/>
                              </a:cubicBezTo>
                              <a:cubicBezTo>
                                <a:pt x="30" y="94"/>
                                <a:pt x="33" y="90"/>
                                <a:pt x="45" y="88"/>
                              </a:cubicBezTo>
                              <a:cubicBezTo>
                                <a:pt x="58" y="86"/>
                                <a:pt x="56" y="79"/>
                                <a:pt x="56" y="79"/>
                              </a:cubicBezTo>
                              <a:cubicBezTo>
                                <a:pt x="56" y="76"/>
                                <a:pt x="56" y="73"/>
                                <a:pt x="56" y="73"/>
                              </a:cubicBezTo>
                              <a:cubicBezTo>
                                <a:pt x="56" y="73"/>
                                <a:pt x="51" y="70"/>
                                <a:pt x="49" y="64"/>
                              </a:cubicBezTo>
                              <a:cubicBezTo>
                                <a:pt x="45" y="63"/>
                                <a:pt x="46" y="61"/>
                                <a:pt x="45" y="59"/>
                              </a:cubicBezTo>
                              <a:cubicBezTo>
                                <a:pt x="45" y="59"/>
                                <a:pt x="44" y="50"/>
                                <a:pt x="47" y="51"/>
                              </a:cubicBezTo>
                              <a:cubicBezTo>
                                <a:pt x="47" y="51"/>
                                <a:pt x="48" y="51"/>
                                <a:pt x="48" y="49"/>
                              </a:cubicBezTo>
                              <a:cubicBezTo>
                                <a:pt x="48" y="45"/>
                                <a:pt x="48" y="39"/>
                                <a:pt x="48" y="37"/>
                              </a:cubicBezTo>
                              <a:cubicBezTo>
                                <a:pt x="48" y="34"/>
                                <a:pt x="50" y="28"/>
                                <a:pt x="55" y="27"/>
                              </a:cubicBezTo>
                              <a:cubicBezTo>
                                <a:pt x="59" y="26"/>
                                <a:pt x="57" y="27"/>
                                <a:pt x="59" y="27"/>
                              </a:cubicBezTo>
                              <a:cubicBezTo>
                                <a:pt x="60" y="27"/>
                                <a:pt x="60" y="26"/>
                                <a:pt x="63" y="26"/>
                              </a:cubicBezTo>
                              <a:cubicBezTo>
                                <a:pt x="69" y="24"/>
                                <a:pt x="69" y="24"/>
                                <a:pt x="69" y="24"/>
                              </a:cubicBezTo>
                              <a:cubicBezTo>
                                <a:pt x="71" y="24"/>
                                <a:pt x="73" y="28"/>
                                <a:pt x="75" y="29"/>
                              </a:cubicBezTo>
                              <a:cubicBezTo>
                                <a:pt x="76" y="29"/>
                                <a:pt x="77" y="28"/>
                                <a:pt x="80" y="29"/>
                              </a:cubicBezTo>
                              <a:cubicBezTo>
                                <a:pt x="84" y="30"/>
                                <a:pt x="84" y="36"/>
                                <a:pt x="84" y="38"/>
                              </a:cubicBezTo>
                              <a:cubicBezTo>
                                <a:pt x="84" y="41"/>
                                <a:pt x="85" y="47"/>
                                <a:pt x="84" y="49"/>
                              </a:cubicBezTo>
                              <a:cubicBezTo>
                                <a:pt x="84" y="51"/>
                                <a:pt x="85" y="51"/>
                                <a:pt x="85" y="51"/>
                              </a:cubicBezTo>
                              <a:cubicBezTo>
                                <a:pt x="88" y="51"/>
                                <a:pt x="87" y="60"/>
                                <a:pt x="87" y="60"/>
                              </a:cubicBezTo>
                              <a:cubicBezTo>
                                <a:pt x="87" y="62"/>
                                <a:pt x="85" y="62"/>
                                <a:pt x="82" y="64"/>
                              </a:cubicBezTo>
                              <a:cubicBezTo>
                                <a:pt x="80" y="70"/>
                                <a:pt x="76" y="73"/>
                                <a:pt x="76" y="73"/>
                              </a:cubicBezTo>
                              <a:cubicBezTo>
                                <a:pt x="76" y="73"/>
                                <a:pt x="76" y="78"/>
                                <a:pt x="76" y="79"/>
                              </a:cubicBezTo>
                              <a:cubicBezTo>
                                <a:pt x="76" y="79"/>
                                <a:pt x="74" y="86"/>
                                <a:pt x="86" y="88"/>
                              </a:cubicBezTo>
                              <a:cubicBezTo>
                                <a:pt x="99" y="90"/>
                                <a:pt x="102" y="94"/>
                                <a:pt x="104" y="96"/>
                              </a:cubicBezTo>
                              <a:cubicBezTo>
                                <a:pt x="106" y="99"/>
                                <a:pt x="107" y="110"/>
                                <a:pt x="107" y="110"/>
                              </a:cubicBez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0.9pt;margin-top:-12.55pt;height:11.75pt;width:11.6pt;z-index:-1531705344;mso-width-relative:page;mso-height-relative:page;" fillcolor="#FFFFFF [3212]" filled="t" stroked="f" coordsize="133,134" o:gfxdata="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FMc&#10;FxDbAAAACgEAAA8AAAAAAAAAAQAgAAAAIgAAAGRycy9kb3ducmV2LnhtbFBLAQIUABQAAAAIAIdO&#10;4kDiNEJAsAUAANgYAAAOAAAAAAAAAAEAIAAAACoBAABkcnMvZTJvRG9jLnhtbFBLBQYAAAAABgAG&#10;AFkBAABMCQAA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<v:path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763259904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-327660</wp:posOffset>
                </wp:positionV>
                <wp:extent cx="3851910" cy="81470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7865" y="815340"/>
                          <a:ext cx="3851910" cy="81470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firstLine="660" w:firstLineChars="30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年龄：26岁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123-0000-0000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firstLine="660" w:firstLineChars="300"/>
                              <w:jc w:val="left"/>
                              <w:textAlignment w:val="top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现居：浙江杭州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/>
                              <w:jc w:val="left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52.05pt;margin-top:-25.8pt;height:64.15pt;width:303.3pt;z-index:-1531707392;mso-width-relative:page;mso-height-relative:page;" filled="f" stroked="f" coordsize="21600,21600" o:gfxdata="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lGvX3Y&#10;AAAACwEAAA8AAAAAAAAAAQAgAAAAIgAAAGRycy9kb3ducmV2LnhtbFBLAQIUABQAAAAIAIdO4kDA&#10;9WOt5wEAAK4DAAAOAAAAAAAAAAEAIAAAACcBAABkcnMvZTJvRG9jLnhtbFBLBQYAAAAABgAGAFkB&#10;AACABQAAAAA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firstLine="660" w:firstLineChars="300"/>
                        <w:jc w:val="left"/>
                        <w:textAlignment w:val="top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年龄：26岁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电话：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123-0000-0000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firstLine="660" w:firstLineChars="300"/>
                        <w:jc w:val="left"/>
                        <w:textAlignment w:val="top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现居：浙江杭州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/>
                        <w:jc w:val="left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3251712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-909955</wp:posOffset>
                </wp:positionV>
                <wp:extent cx="3009900" cy="1644650"/>
                <wp:effectExtent l="0" t="1270" r="0" b="508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009900" cy="1644650"/>
                          <a:chOff x="11680" y="3630"/>
                          <a:chExt cx="3140" cy="1700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11680" y="3630"/>
                            <a:ext cx="1710" cy="170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角三角形 16"/>
                        <wps:cNvSpPr/>
                        <wps:spPr>
                          <a:xfrm>
                            <a:off x="13390" y="3630"/>
                            <a:ext cx="1430" cy="1701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15pt;margin-top:-71.65pt;height:129.5pt;width:237pt;rotation:11796480f;z-index:-1531715584;mso-width-relative:page;mso-height-relative:page;" coordorigin="11680,3630" coordsize="3140,1700" o:gfxdata="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EriFxnaAAAADQEAAA8AAAAAAAAAAQAgAAAAIgAAAGRycy9kb3ducmV2LnhtbFBLAQIUABQA&#10;AAAIAIdO4kA26IOrRAMAABgJAAAOAAAAAAAAAAEAIAAAACkBAABkcnMvZTJvRG9jLnhtbFBLBQYA&#10;AAAABgAGAFkBAADfBgAAAAA=&#10;">
                <o:lock v:ext="edit" aspectratio="f"/>
                <v:rect id="_x0000_s1026" o:spid="_x0000_s1026" o:spt="1" style="position:absolute;left:11680;top:3630;height:1701;width:1710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3390;top:3630;height:1701;width:1430;v-text-anchor:middle;" filled="t" stroked="f" coordsize="21600,21600" o:gfxdata="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3564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322099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25400</wp:posOffset>
                </wp:positionV>
                <wp:extent cx="38036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0125" y="939800"/>
                          <a:ext cx="380365" cy="0"/>
                        </a:xfrm>
                        <a:prstGeom prst="line">
                          <a:avLst/>
                        </a:prstGeom>
                        <a:solidFill>
                          <a:srgbClr val="DEE7F6"/>
                        </a:solidFill>
                        <a:ln w="3810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75pt;margin-top:2pt;height:0pt;width:29.95pt;z-index:-1531746304;mso-width-relative:page;mso-height-relative:page;" fillcolor="#DEE7F6" filled="t" stroked="f" coordsize="21600,21600" o:gfxdata="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d3fsNYAAAAHAQAADwAAAAAAAAABACAAAAAiAAAAZHJzL2Rvd25yZXYueG1sUEsBAhQA&#10;FAAAAAgAh07iQBZF2Cz0AQAAvAMAAA4AAAAAAAAAAQAgAAAAJQEAAGRycy9lMm9Eb2MueG1sUEsF&#10;BgAAAAAGAAYAWQEAAIsFAAAAAA==&#10;">
                <v:fill on="t" focussize="0,0"/>
                <v:stroke on="f" weight="3pt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763260928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8255</wp:posOffset>
                </wp:positionV>
                <wp:extent cx="147320" cy="147320"/>
                <wp:effectExtent l="0" t="0" r="5080" b="50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147320"/>
                          <a:chOff x="10182" y="2868"/>
                          <a:chExt cx="260" cy="260"/>
                        </a:xfrm>
                        <a:solidFill>
                          <a:schemeClr val="bg1"/>
                        </a:solidFill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10182" y="2868"/>
                            <a:ext cx="261" cy="261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任意多边形 12"/>
                        <wps:cNvSpPr/>
                        <wps:spPr>
                          <a:xfrm flipH="1">
                            <a:off x="10245" y="2913"/>
                            <a:ext cx="134" cy="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4pt;margin-top:0.65pt;height:11.6pt;width:11.6pt;z-index:-1531706368;mso-width-relative:page;mso-height-relative:page;" coordorigin="10182,2868" coordsize="260,260" o:gfxdata="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ANLc9tkAAAAIAQAADwAAAAAAAAABACAAAAAiAAAAZHJzL2Rvd25yZXYueG1sUEsBAhQAFAAA&#10;AAgAh07iQHXMhzmaBAAA5g0AAA4AAAAAAAAAAQAgAAAAKAEAAGRycy9lMm9Eb2MueG1sUEsFBgAA&#10;AAAGAAYAWQEAADQIAAAAAA==&#10;">
                <o:lock v:ext="edit" aspectratio="f"/>
                <v:roundrect id="_x0000_s1026" o:spid="_x0000_s1026" o:spt="2" style="position:absolute;left:10182;top:2868;height:261;width:261;v-text-anchor:middle;" filled="t" stroked="f" coordsize="21600,21600" arcsize="0.166666666666667" o:gfxdata="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MzH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任意多边形 12" o:spid="_x0000_s1026" o:spt="100" style="position:absolute;left:10245;top:2913;flip:x;height:170;width:134;" fillcolor="#649FB2" filled="t" stroked="f" coordsize="82,109" o:gfxdata="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HaBe5AAAA2wAA&#10;AA8AAAAAAAAAAQAgAAAAIgAAAGRycy9kb3ducmV2LnhtbFBLAQIUABQAAAAIAIdO4kAzLwWeOwAA&#10;ADkAAAAQAAAAAAAAAAEAIAAAAAgBAABkcnMvc2hhcGV4bWwueG1sUEsFBgAAAAAGAAYAWwEAALID&#10;AAAAAA=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3264000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14605</wp:posOffset>
                </wp:positionV>
                <wp:extent cx="147320" cy="147320"/>
                <wp:effectExtent l="0" t="0" r="5080" b="5080"/>
                <wp:wrapNone/>
                <wp:docPr id="178" name="任意多边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2003"/>
                            </a:cxn>
                            <a:cxn ang="0">
                              <a:pos x="41863" y="0"/>
                            </a:cxn>
                            <a:cxn ang="0">
                              <a:pos x="209596" y="0"/>
                            </a:cxn>
                            <a:cxn ang="0">
                              <a:pos x="251460" y="42003"/>
                            </a:cxn>
                            <a:cxn ang="0">
                              <a:pos x="251460" y="209456"/>
                            </a:cxn>
                            <a:cxn ang="0">
                              <a:pos x="209596" y="251460"/>
                            </a:cxn>
                            <a:cxn ang="0">
                              <a:pos x="41863" y="251460"/>
                            </a:cxn>
                            <a:cxn ang="0">
                              <a:pos x="0" y="209456"/>
                            </a:cxn>
                            <a:cxn ang="0">
                              <a:pos x="0" y="42003"/>
                            </a:cxn>
                            <a:cxn ang="0">
                              <a:pos x="202010" y="178374"/>
                            </a:cxn>
                            <a:cxn ang="0">
                              <a:pos x="202010" y="178374"/>
                            </a:cxn>
                            <a:cxn ang="0">
                              <a:pos x="202010" y="178374"/>
                            </a:cxn>
                            <a:cxn ang="0">
                              <a:pos x="202010" y="178374"/>
                            </a:cxn>
                            <a:cxn ang="0">
                              <a:pos x="48325" y="178374"/>
                            </a:cxn>
                            <a:cxn ang="0">
                              <a:pos x="96088" y="135250"/>
                            </a:cxn>
                            <a:cxn ang="0">
                              <a:pos x="125308" y="159052"/>
                            </a:cxn>
                            <a:cxn ang="0">
                              <a:pos x="154247" y="135250"/>
                            </a:cxn>
                            <a:cxn ang="0">
                              <a:pos x="202010" y="178374"/>
                            </a:cxn>
                            <a:cxn ang="0">
                              <a:pos x="91593" y="130770"/>
                            </a:cxn>
                            <a:cxn ang="0">
                              <a:pos x="91593" y="130770"/>
                            </a:cxn>
                            <a:cxn ang="0">
                              <a:pos x="91593" y="130770"/>
                            </a:cxn>
                            <a:cxn ang="0">
                              <a:pos x="91593" y="130770"/>
                            </a:cxn>
                            <a:cxn ang="0">
                              <a:pos x="48325" y="168853"/>
                            </a:cxn>
                            <a:cxn ang="0">
                              <a:pos x="48325" y="97167"/>
                            </a:cxn>
                            <a:cxn ang="0">
                              <a:pos x="91593" y="130770"/>
                            </a:cxn>
                            <a:cxn ang="0">
                              <a:pos x="202010" y="168853"/>
                            </a:cxn>
                            <a:cxn ang="0">
                              <a:pos x="202010" y="168853"/>
                            </a:cxn>
                            <a:cxn ang="0">
                              <a:pos x="202010" y="168853"/>
                            </a:cxn>
                            <a:cxn ang="0">
                              <a:pos x="202010" y="168853"/>
                            </a:cxn>
                            <a:cxn ang="0">
                              <a:pos x="158742" y="130770"/>
                            </a:cxn>
                            <a:cxn ang="0">
                              <a:pos x="202010" y="97167"/>
                            </a:cxn>
                            <a:cxn ang="0">
                              <a:pos x="202010" y="168853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  <a:cxn ang="0">
                              <a:pos x="48325" y="87646"/>
                            </a:cxn>
                            <a:cxn ang="0">
                              <a:pos x="48325" y="73085"/>
                            </a:cxn>
                            <a:cxn ang="0">
                              <a:pos x="202010" y="73085"/>
                            </a:cxn>
                            <a:cxn ang="0">
                              <a:pos x="202010" y="87646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</a:cxnLst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2.3pt;margin-top:1.15pt;height:11.6pt;width:11.6pt;z-index:-1531703296;mso-width-relative:page;mso-height-relative:page;" fillcolor="#FFFFFF [3212]" filled="t" stroked="f" coordsize="895,898" o:gfxdata="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931389gAAAAI&#10;AQAADwAAAAAAAAABACAAAAAiAAAAZHJzL2Rvd25yZXYueG1sUEsBAhQAFAAAAAgAh07iQHR1RIOP&#10;BAAAKRwAAA4AAAAAAAAAAQAgAAAAJwEAAGRycy9lMm9Eb2MueG1sUEsFBgAAAAAGAAYAWQEAACgI&#10;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763222016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58420</wp:posOffset>
                </wp:positionV>
                <wp:extent cx="38036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385" y="1765300"/>
                          <a:ext cx="380365" cy="0"/>
                        </a:xfrm>
                        <a:prstGeom prst="line">
                          <a:avLst/>
                        </a:prstGeom>
                        <a:solidFill>
                          <a:srgbClr val="DEE7F6"/>
                        </a:solidFill>
                        <a:ln w="3810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7.45pt;margin-top:4.6pt;height:0pt;width:29.95pt;z-index:-1531745280;mso-width-relative:page;mso-height-relative:page;" fillcolor="#DEE7F6" filled="t" stroked="f" coordsize="21600,21600" o:gfxdata="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raV+vWAAAABwEAAA8AAAAAAAAAAQAgAAAAIgAAAGRycy9kb3ducmV2LnhtbFBLAQIU&#10;ABQAAAAIAIdO4kBAcgfD9QEAAL4DAAAOAAAAAAAAAAEAIAAAACUBAABkcnMvZTJvRG9jLnhtbFBL&#10;BQYAAAAABgAGAFkBAACMBQAAAAA=&#10;">
                <v:fill on="t" focussize="0,0"/>
                <v:stroke on="f" weight="3pt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763267072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93345</wp:posOffset>
                </wp:positionV>
                <wp:extent cx="1128395" cy="288290"/>
                <wp:effectExtent l="0" t="0" r="1905" b="381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288290"/>
                          <a:chOff x="6961" y="3380"/>
                          <a:chExt cx="1777" cy="454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6961" y="3380"/>
                            <a:ext cx="1420" cy="454"/>
                          </a:xfrm>
                          <a:prstGeom prst="rect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考研信息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角三角形 29"/>
                        <wps:cNvSpPr/>
                        <wps:spPr>
                          <a:xfrm>
                            <a:off x="8380" y="3380"/>
                            <a:ext cx="359" cy="454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7.35pt;height:22.7pt;width:88.85pt;z-index:-1531700224;mso-width-relative:page;mso-height-relative:page;" coordorigin="6961,3380" coordsize="1777,454" o:gfxdata="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mU9V62QAAAAgBAAAPAAAAAAAAAAEA&#10;IAAAACIAAABkcnMvZG93bnJldi54bWxQSwECFAAUAAAACACHTuJAZVpbwSsDAAAGCQAADgAAAAAA&#10;AAABACAAAAAoAQAAZHJzL2Uyb0RvYy54bWxQSwUGAAAAAAYABgBZAQAAxQYAAAAA&#10;">
                <o:lock v:ext="edit" aspectratio="f"/>
                <v:rect id="_x0000_s1026" o:spid="_x0000_s1026" o:spt="1" style="position:absolute;left:6961;top:3380;height:454;width:1420;v-text-anchor:middle;" fillcolor="#649FB2" filled="t" stroked="f" coordsize="21600,21600" o:gfxdata="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CiW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考研信息</w:t>
                        </w:r>
                      </w:p>
                    </w:txbxContent>
                  </v:textbox>
                </v:rect>
                <v:shape id="_x0000_s1026" o:spid="_x0000_s1026" o:spt="6" type="#_x0000_t6" style="position:absolute;left:8380;top:3380;height:454;width:359;v-text-anchor:middle;" fillcolor="#649FB2" filled="t" stroked="f" coordsize="21600,21600" o:gfxdata="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Vw7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763269120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28575</wp:posOffset>
                </wp:positionV>
                <wp:extent cx="285750" cy="635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1"/>
                      </wps:cNvCnPr>
                      <wps:spPr>
                        <a:xfrm>
                          <a:off x="288290" y="2131695"/>
                          <a:ext cx="28575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3pt;margin-top:2.25pt;height:0.05pt;width:22.5pt;z-index:-1531698176;mso-width-relative:page;mso-height-relative:page;" filled="f" stroked="t" coordsize="21600,21600" o:gfxdata="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SPAe1gAAAAgBAAAPAAAAAAAAAAEAIAAAACIAAABkcnMv&#10;ZG93bnJldi54bWxQSwECFAAUAAAACACHTuJAdgYjkgUCAADnAwAADgAAAAAAAAABACAAAAAlAQAA&#10;ZHJzL2Uyb0RvYy54bWxQSwUGAAAAAAYABgBZAQAAnAUAAAAA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3268096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28575</wp:posOffset>
                </wp:positionV>
                <wp:extent cx="0" cy="6840220"/>
                <wp:effectExtent l="4445" t="0" r="8255" b="50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505" y="1991995"/>
                          <a:ext cx="0" cy="6840220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85pt;margin-top:2.25pt;height:538.6pt;width:0pt;z-index:-1531699200;mso-width-relative:page;mso-height-relative:page;" filled="f" stroked="t" coordsize="21600,21600" o:gfxdata="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YIOZ9YAAAAMAQAADwAAAAAAAAABACAAAAAiAAAAZHJzL2Rvd25yZXYueG1sUEsB&#10;AhQAFAAAAAgAh07iQNljnrn3AQAAvgMAAA4AAAAAAAAAAQAgAAAAJQEAAGRycy9lMm9Eb2MueG1s&#10;UEsFBgAAAAAGAAYAWQEAAI4FAAAAAA==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63232256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139700</wp:posOffset>
                </wp:positionV>
                <wp:extent cx="6612890" cy="111950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111950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考研成绩：英语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85分；政治80分；专业课（一）95分；专业课（二）90分；总分合计350分；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专业排名：GPA：3.7/4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本科在校期间，发表了论文两篇：《国际贸易与国内贸易的相同与差异》；《中国国际贸易的发展程度》；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4.1pt;margin-top:11pt;height:88.15pt;width:520.7pt;z-index:-1531735040;mso-width-relative:page;mso-height-relative:page;" filled="f" stroked="f" coordsize="21600,21600" o:gfxdata="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0Pysj&#10;1wAAAAoBAAAPAAAAAAAAAAEAIAAAACIAAABkcnMvZG93bnJldi54bWxQSwECFAAUAAAACACHTuJA&#10;uBk4J+kBAAC+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考研成绩：英语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85分；政治80分；专业课（一）95分；专业课（二）90分；总分合计350分；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专业排名：GPA：3.7/4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本科在校期间，发表了论文两篇：《国际贸易与国内贸易的相同与差异》；《中国国际贸易的发展程度》；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763267072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147955</wp:posOffset>
                </wp:positionV>
                <wp:extent cx="1128395" cy="288290"/>
                <wp:effectExtent l="0" t="0" r="1905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288290"/>
                          <a:chOff x="6961" y="3380"/>
                          <a:chExt cx="1777" cy="454"/>
                        </a:xfrm>
                      </wpg:grpSpPr>
                      <wps:wsp>
                        <wps:cNvPr id="17" name="矩形 25"/>
                        <wps:cNvSpPr/>
                        <wps:spPr>
                          <a:xfrm>
                            <a:off x="6961" y="3380"/>
                            <a:ext cx="1420" cy="454"/>
                          </a:xfrm>
                          <a:prstGeom prst="rect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角三角形 29"/>
                        <wps:cNvSpPr/>
                        <wps:spPr>
                          <a:xfrm>
                            <a:off x="8380" y="3380"/>
                            <a:ext cx="359" cy="454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11.65pt;height:22.7pt;width:88.85pt;z-index:-1531700224;mso-width-relative:page;mso-height-relative:page;" coordorigin="6961,3380" coordsize="1777,454" o:gfxdata="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zBmfTZAAAACAEAAA8AAAAAAAAAAQAgAAAA&#10;IgAAAGRycy9kb3ducmV2LnhtbFBLAQIUABQAAAAIAIdO4kDVsEGbJwMAAAQJAAAOAAAAAAAAAAEA&#10;IAAAACgBAABkcnMvZTJvRG9jLnhtbFBLBQYAAAAABgAGAFkBAADBBgAAAAA=&#10;">
                <o:lock v:ext="edit" aspectratio="f"/>
                <v:rect id="矩形 25" o:spid="_x0000_s1026" o:spt="1" style="position:absolute;left:6961;top:3380;height:454;width:1420;v-text-anchor:middle;" fillcolor="#649FB2" filled="t" stroked="f" coordsize="21600,21600" o:gfxdata="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weD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教育经历</w:t>
                        </w:r>
                      </w:p>
                    </w:txbxContent>
                  </v:textbox>
                </v:rect>
                <v:shape id="直角三角形 29" o:spid="_x0000_s1026" o:spt="6" type="#_x0000_t6" style="position:absolute;left:8380;top:3380;height:454;width:359;v-text-anchor:middle;" fillcolor="#649FB2" filled="t" stroked="f" coordsize="21600,21600" o:gfxdata="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G6t4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432320000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88265</wp:posOffset>
                </wp:positionV>
                <wp:extent cx="288290" cy="635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4640" y="3565525"/>
                          <a:ext cx="28829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8pt;margin-top:6.95pt;height:0.05pt;width:22.7pt;z-index:1432320000;mso-width-relative:page;mso-height-relative:page;" filled="f" stroked="t" coordsize="21600,21600" o:gfxdata="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RI2jdgAAAAKAQAADwAAAAAAAAABACAAAAAiAAAAZHJzL2Rvd25yZXYueG1sUEsB&#10;AhQAFAAAAAgAh07iQAoCJAz1AQAAvwMAAA4AAAAAAAAAAQAgAAAAJwEAAGRycy9lMm9Eb2MueG1s&#10;UEsFBgAAAAAGAAYAWQEAAI4FAAAAAA==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763232256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97790</wp:posOffset>
                </wp:positionV>
                <wp:extent cx="6562090" cy="110680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090" cy="110680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广东稻壳科技大学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国际贸易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主修课程：政治经济学、西方经济学、国际经济学、计量经济学、世界经济概论、国际贸易理论与实务、国际金融、国际结算、货币银行学、财政学、会计学、统计学、管理学原理、国际商法、中国对外贸易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等；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4.1pt;margin-top:7.7pt;height:87.15pt;width:516.7pt;z-index:-1531735040;mso-width-relative:page;mso-height-relative:page;" filled="f" stroked="f" coordsize="21600,21600" o:gfxdata="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cObzbX&#10;AAAACgEAAA8AAAAAAAAAAQAgAAAAIgAAAGRycy9kb3ducmV2LnhtbFBLAQIUABQAAAAIAIdO4kDD&#10;Po2H6AEAAL4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广东稻壳科技大学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国际贸易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主修课程：政治经济学、西方经济学、国际经济学、计量经济学、世界经济概论、国际贸易理论与实务、国际金融、国际结算、货币银行学、财政学、会计学、统计学、管理学原理、国际商法、中国对外贸易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763267072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125095</wp:posOffset>
                </wp:positionV>
                <wp:extent cx="1134745" cy="288290"/>
                <wp:effectExtent l="0" t="0" r="8255" b="381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745" cy="288290"/>
                          <a:chOff x="6952" y="3380"/>
                          <a:chExt cx="1787" cy="454"/>
                        </a:xfrm>
                      </wpg:grpSpPr>
                      <wps:wsp>
                        <wps:cNvPr id="31" name="矩形 25"/>
                        <wps:cNvSpPr/>
                        <wps:spPr>
                          <a:xfrm>
                            <a:off x="6952" y="3380"/>
                            <a:ext cx="1429" cy="454"/>
                          </a:xfrm>
                          <a:prstGeom prst="rect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在校经历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角三角形 29"/>
                        <wps:cNvSpPr/>
                        <wps:spPr>
                          <a:xfrm>
                            <a:off x="8380" y="3380"/>
                            <a:ext cx="359" cy="454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9.85pt;height:22.7pt;width:89.35pt;z-index:-1531700224;mso-width-relative:page;mso-height-relative:page;" coordorigin="6952,3380" coordsize="1787,454" o:gfxdata="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iENqjdkAAAAIAQAADwAAAAAAAAABACAAAAAiAAAA&#10;ZHJzL2Rvd25yZXYueG1sUEsBAhQAFAAAAAgAh07iQEIjEoIjAwAABgkAAA4AAAAAAAAAAQAgAAAA&#10;KAEAAGRycy9lMm9Eb2MueG1sUEsFBgAAAAAGAAYAWQEAAL0GAAAAAA==&#10;">
                <o:lock v:ext="edit" aspectratio="f"/>
                <v:rect id="矩形 25" o:spid="_x0000_s1026" o:spt="1" style="position:absolute;left:6952;top:3380;height:454;width:1429;v-text-anchor:middle;" fillcolor="#649FB2" filled="t" stroked="f" coordsize="21600,21600" o:gfxdata="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gGb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在校经历</w:t>
                        </w:r>
                      </w:p>
                    </w:txbxContent>
                  </v:textbox>
                </v:rect>
                <v:shape id="直角三角形 29" o:spid="_x0000_s1026" o:spt="6" type="#_x0000_t6" style="position:absolute;left:8380;top:3380;height:454;width:359;v-text-anchor:middle;" fillcolor="#649FB2" filled="t" stroked="f" coordsize="21600,21600" o:gfxdata="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av1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432321024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71120</wp:posOffset>
                </wp:positionV>
                <wp:extent cx="298450" cy="635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1"/>
                      </wps:cNvCnPr>
                      <wps:spPr>
                        <a:xfrm flipV="1">
                          <a:off x="275590" y="5146040"/>
                          <a:ext cx="29845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8.3pt;margin-top:5.6pt;height:0.05pt;width:23.5pt;z-index:1432321024;mso-width-relative:page;mso-height-relative:page;" filled="f" stroked="t" coordsize="21600,21600" o:gfxdata="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mbcQ1QAAAAoBAAAPAAAAAAAAAAEAIAAAACIA&#10;AABkcnMvZG93bnJldi54bWxQSwECFAAUAAAACACHTuJABIShXQwCAADxAwAADgAAAAAAAAABACAA&#10;AAAkAQAAZHJzL2Uyb0RvYy54bWxQSwUGAAAAAAYABgBZAQAAogUAAAAA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76323430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78740</wp:posOffset>
                </wp:positionV>
                <wp:extent cx="6562725" cy="1057275"/>
                <wp:effectExtent l="0" t="0" r="0" b="0"/>
                <wp:wrapNone/>
                <wp:docPr id="5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0572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学生会宣传部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宣传部部长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负责学生会各部门之间的沟通，加快办事效率，向全院学生宣传重要晚会信息；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在校期间，成功的举办过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2场重要毕业晚会，并获得优秀主持人称号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4.1pt;margin-top:6.2pt;height:83.25pt;width:516.75pt;z-index:-1531732992;mso-width-relative:page;mso-height-relative:page;" filled="f" stroked="f" coordsize="21600,21600" o:gfxdata="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+KyNnNcAAAAKAQAADwAA&#10;AAAAAAABACAAAAAiAAAAZHJzL2Rvd25yZXYueG1sUEsBAhQAFAAAAAgAh07iQHHa8HveAQAApA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学生会宣传部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宣传部部长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负责学生会各部门之间的沟通，加快办事效率，向全院学生宣传重要晚会信息；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在校期间，成功的举办过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2场重要毕业晚会，并获得优秀主持人称号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76323430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161290</wp:posOffset>
                </wp:positionV>
                <wp:extent cx="6562725" cy="1057275"/>
                <wp:effectExtent l="0" t="0" r="0" b="0"/>
                <wp:wrapNone/>
                <wp:docPr id="3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0572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国际贸易研究信息小组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主要负责人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组织国际贸易专业优秀学生，成立研究小组，研究本专业未来的就业方向和就业前景；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小组成员发表重要论文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3篇，其中一篇《国家贸易的前景》获得优秀论文，并登上嘻哈日报；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4.1pt;margin-top:12.7pt;height:83.25pt;width:516.75pt;z-index:-1531732992;mso-width-relative:page;mso-height-relative:page;" filled="f" stroked="f" coordsize="21600,21600" o:gfxdata="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6w9ctcAAAAKAQAADwAA&#10;AAAAAAABACAAAAAiAAAAZHJzL2Rvd25yZXYueG1sUEsBAhQAFAAAAAgAh07iQPJujk7eAQAApA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国际贸易研究信息小组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主要负责人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组织国际贸易专业优秀学生，成立研究小组，研究本专业未来的就业方向和就业前景；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小组成员发表重要论文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3篇，其中一篇《国家贸易的前景》获得优秀论文，并登上嘻哈日报；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763267072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114935</wp:posOffset>
                </wp:positionV>
                <wp:extent cx="1134745" cy="288290"/>
                <wp:effectExtent l="0" t="0" r="8255" b="38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745" cy="288290"/>
                          <a:chOff x="6952" y="3380"/>
                          <a:chExt cx="1787" cy="454"/>
                        </a:xfrm>
                      </wpg:grpSpPr>
                      <wps:wsp>
                        <wps:cNvPr id="41" name="矩形 25"/>
                        <wps:cNvSpPr/>
                        <wps:spPr>
                          <a:xfrm>
                            <a:off x="6952" y="3380"/>
                            <a:ext cx="1429" cy="454"/>
                          </a:xfrm>
                          <a:prstGeom prst="rect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角三角形 29"/>
                        <wps:cNvSpPr/>
                        <wps:spPr>
                          <a:xfrm>
                            <a:off x="8380" y="3380"/>
                            <a:ext cx="359" cy="454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9.05pt;height:22.7pt;width:89.35pt;z-index:-1531700224;mso-width-relative:page;mso-height-relative:page;" coordorigin="6952,3380" coordsize="1787,454" o:gfxdata="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WX2GudgAAAAIAQAADwAAAAAAAAABACAAAAAiAAAA&#10;ZHJzL2Rvd25yZXYueG1sUEsBAhQAFAAAAAgAh07iQAisULokAwAABgkAAA4AAAAAAAAAAQAgAAAA&#10;JwEAAGRycy9lMm9Eb2MueG1sUEsFBgAAAAAGAAYAWQEAAL0GAAAAAA==&#10;">
                <o:lock v:ext="edit" aspectratio="f"/>
                <v:rect id="矩形 25" o:spid="_x0000_s1026" o:spt="1" style="position:absolute;left:6952;top:3380;height:454;width:1429;v-text-anchor:middle;" fillcolor="#649FB2" filled="t" stroked="f" coordsize="21600,21600" o:gfxdata="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Zqy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荣誉证书</w:t>
                        </w:r>
                      </w:p>
                    </w:txbxContent>
                  </v:textbox>
                </v:rect>
                <v:shape id="直角三角形 29" o:spid="_x0000_s1026" o:spt="6" type="#_x0000_t6" style="position:absolute;left:8380;top:3380;height:454;width:359;v-text-anchor:middle;" fillcolor="#649FB2" filled="t" stroked="f" coordsize="21600,21600" o:gfxdata="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LHk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432322048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46990</wp:posOffset>
                </wp:positionV>
                <wp:extent cx="285750" cy="635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1" idx="1"/>
                      </wps:cNvCnPr>
                      <wps:spPr>
                        <a:xfrm>
                          <a:off x="288290" y="7697470"/>
                          <a:ext cx="28575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3pt;margin-top:3.7pt;height:0.05pt;width:22.5pt;z-index:1432322048;mso-width-relative:page;mso-height-relative:page;" filled="f" stroked="t" coordsize="21600,21600" o:gfxdata="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O73G51gAAAAgBAAAPAAAAAAAAAAEAIAAAACIAAABkcnMv&#10;ZG93bnJldi54bWxQSwECFAAUAAAACACHTuJAU85apgUCAADnAwAADgAAAAAAAAABACAAAAAlAQAA&#10;ZHJzL2Uyb0RvYy54bWxQSwUGAAAAAAYABgBZAQAAnAUAAAAA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763235328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87630</wp:posOffset>
                </wp:positionV>
                <wp:extent cx="6562725" cy="779145"/>
                <wp:effectExtent l="0" t="0" r="0" b="0"/>
                <wp:wrapNone/>
                <wp:docPr id="5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7791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年获得优秀三好学生称号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年获得国家一等奖学金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年获得优秀共产党员称号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年获得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优秀学生干部称号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4.1pt;margin-top:6.9pt;height:61.35pt;width:516.75pt;z-index:-1531731968;mso-width-relative:page;mso-height-relative:page;" filled="f" stroked="f" coordsize="21600,21600" o:gfxdata="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PU4SNcAAAAKAQAADwAA&#10;AAAAAAABACAAAAAiAAAAZHJzL2Rvd25yZXYueG1sUEsBAhQAFAAAAAgAh07iQDK3TBfeAQAAow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年获得优秀三好学生称号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年获得国家一等奖学金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年获得优秀共产党员称号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年获得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优秀学生干部称号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763267072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158115</wp:posOffset>
                </wp:positionV>
                <wp:extent cx="1134745" cy="288290"/>
                <wp:effectExtent l="0" t="0" r="8255" b="381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745" cy="288290"/>
                          <a:chOff x="6952" y="3380"/>
                          <a:chExt cx="1787" cy="454"/>
                        </a:xfrm>
                      </wpg:grpSpPr>
                      <wps:wsp>
                        <wps:cNvPr id="46" name="矩形 25"/>
                        <wps:cNvSpPr/>
                        <wps:spPr>
                          <a:xfrm>
                            <a:off x="6952" y="3380"/>
                            <a:ext cx="1429" cy="454"/>
                          </a:xfrm>
                          <a:prstGeom prst="rect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29"/>
                        <wps:cNvSpPr/>
                        <wps:spPr>
                          <a:xfrm>
                            <a:off x="8380" y="3380"/>
                            <a:ext cx="359" cy="454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12.45pt;height:22.7pt;width:89.35pt;z-index:-1531700224;mso-width-relative:page;mso-height-relative:page;" coordorigin="6952,3380" coordsize="1787,454" o:gfxdata="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Cz/3M2gAAAAgBAAAPAAAAAAAAAAEAIAAA&#10;ACIAAABkcnMvZG93bnJldi54bWxQSwECFAAUAAAACACHTuJAatl3wScDAAAGCQAADgAAAAAAAAAB&#10;ACAAAAApAQAAZHJzL2Uyb0RvYy54bWxQSwUGAAAAAAYABgBZAQAAwgYAAAAA&#10;">
                <o:lock v:ext="edit" aspectratio="f"/>
                <v:rect id="矩形 25" o:spid="_x0000_s1026" o:spt="1" style="position:absolute;left:6952;top:3380;height:454;width:1429;v-text-anchor:middle;" fillcolor="#649FB2" filled="t" stroked="f" coordsize="21600,21600" o:gfxdata="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P8r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rect>
                <v:shape id="直角三角形 29" o:spid="_x0000_s1026" o:spt="6" type="#_x0000_t6" style="position:absolute;left:8380;top:3380;height:454;width:359;v-text-anchor:middle;" fillcolor="#649FB2" filled="t" stroked="f" coordsize="21600,21600" o:gfxdata="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1va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432318976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135890</wp:posOffset>
                </wp:positionV>
                <wp:extent cx="298450" cy="635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5590" y="8943340"/>
                          <a:ext cx="29845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8.3pt;margin-top:10.7pt;height:0.05pt;width:23.5pt;z-index:1432318976;mso-width-relative:page;mso-height-relative:page;" filled="f" stroked="t" coordsize="21600,21600" o:gfxdata="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PnXXLWAAAACgEAAA8AAAAAAAAAAQAgAAAAIgAAAGRycy9kb3ducmV2Lnht&#10;bFBLAQIUABQAAAAIAIdO4kD2BG7m+wEAAMkDAAAOAAAAAAAAAAEAIAAAACUBAABkcnMvZTJvRG9j&#10;LnhtbFBLBQYAAAAABgAGAFkBAACSBQAAAAA=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1432317952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62865</wp:posOffset>
                </wp:positionV>
                <wp:extent cx="6562725" cy="1178560"/>
                <wp:effectExtent l="0" t="0" r="0" b="0"/>
                <wp:wrapNone/>
                <wp:docPr id="4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17856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本人热心诚恳、乐观向上，有良好的思想品德，擅长与人交往，有良好的交际和组织协调能力。认真细致，有团结协作精神，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在校期间，认真学习，积极发表论文，多次荣获三好学生称号，成绩一直在班级前五名，我希望在本专业继续深造，努力提升自己。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4.1pt;margin-top:4.95pt;height:92.8pt;width:516.75pt;z-index:1432317952;v-text-anchor:middle;mso-width-relative:page;mso-height-relative:page;" filled="f" stroked="f" coordsize="21600,21600" o:gfxdata="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miIjPZ&#10;AAAACQEAAA8AAAAAAAAAAQAgAAAAIgAAAGRycy9kb3ducmV2LnhtbFBLAQIUABQAAAAIAIdO4kAD&#10;hZbI5gEAALQDAAAOAAAAAAAAAAEAIAAAACg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本人热心诚恳、乐观向上，有良好的思想品德，擅长与人交往，有良好的交际和组织协调能力。认真细致，有团结协作精神，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在校期间，认真学习，积极发表论文，多次荣获三好学生称号，成绩一直在班级前五名，我希望在本专业继续深造，努力提升自己。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E4B1D"/>
    <w:multiLevelType w:val="singleLevel"/>
    <w:tmpl w:val="5CCE4B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E18A6"/>
    <w:rsid w:val="0FB2454A"/>
    <w:rsid w:val="10CF708B"/>
    <w:rsid w:val="1212486C"/>
    <w:rsid w:val="1DF86F00"/>
    <w:rsid w:val="25CB3F32"/>
    <w:rsid w:val="273E18A6"/>
    <w:rsid w:val="59E5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7f4d2bc7-36d1-4cf9-ba88-d4268613e00a\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考研复试个人简历.docx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2022-01-10T07:41:00Z</dcterms:created>
  <dc:creator>Mr Lee</dc:creator>
  <cp:lastModifiedBy>Mr Lee</cp:lastModifiedBy>
  <dcterms:modified xsi:type="dcterms:W3CDTF">2022-01-10T13:10:25Z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v1.0_mb_5rIZBlnRzcut6lQY5hyUgg==</vt:lpwstr>
  </property>
</Properties>
</file>