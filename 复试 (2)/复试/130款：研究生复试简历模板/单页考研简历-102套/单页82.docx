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121905254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7486650</wp:posOffset>
                </wp:positionV>
                <wp:extent cx="4100830" cy="487680"/>
                <wp:effectExtent l="9525" t="0" r="19685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487680"/>
                          <a:chOff x="3886" y="13513"/>
                          <a:chExt cx="6458" cy="768"/>
                        </a:xfrm>
                      </wpg:grpSpPr>
                      <wpg:grpSp>
                        <wpg:cNvPr id="125" name="组合 9"/>
                        <wpg:cNvGrpSpPr/>
                        <wpg:grpSpPr>
                          <a:xfrm rot="0">
                            <a:off x="3886" y="13513"/>
                            <a:ext cx="6459" cy="768"/>
                            <a:chOff x="6196" y="1457"/>
                            <a:chExt cx="6459" cy="768"/>
                          </a:xfrm>
                        </wpg:grpSpPr>
                        <wps:wsp>
                          <wps:cNvPr id="126" name="矩形 5"/>
                          <wps:cNvSpPr/>
                          <wps:spPr>
                            <a:xfrm>
                              <a:off x="6532" y="1627"/>
                              <a:ext cx="6123" cy="4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27" name="椭圆 6"/>
                          <wps:cNvSpPr/>
                          <wps:spPr>
                            <a:xfrm>
                              <a:off x="6196" y="1555"/>
                              <a:ext cx="593" cy="593"/>
                            </a:xfrm>
                            <a:prstGeom prst="ellipse">
                              <a:avLst/>
                            </a:prstGeom>
                            <a:solidFill>
                              <a:srgbClr val="1F5FA0"/>
                            </a:solidFill>
                            <a:ln w="1905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28" name="文本框 8"/>
                          <wps:cNvSpPr txBox="1"/>
                          <wps:spPr>
                            <a:xfrm>
                              <a:off x="6815" y="1457"/>
                              <a:ext cx="174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rPr>
                                    <w:rFonts w:hint="eastAsia" w:eastAsia="微软雅黑"/>
                                    <w:b/>
                                    <w:bCs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eastAsia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</wpg:grp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08" y="13715"/>
                            <a:ext cx="332" cy="333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pt;margin-top:589.5pt;height:38.4pt;width:322.9pt;z-index:1219052544;mso-width-relative:page;mso-height-relative:page;" coordorigin="3886,13513" coordsize="6458,768" o:gfxdata="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">
                <o:lock v:ext="edit" aspectratio="f"/>
                <v:group id="组合 9" o:spid="_x0000_s1026" o:spt="203" style="position:absolute;left:3886;top:13513;height:768;width:6459;" coordorigin="6196,1457" coordsize="6459,768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5" o:spid="_x0000_s1026" o:spt="1" style="position:absolute;left:6532;top:1627;height:454;width:6123;v-text-anchor:middle;" fillcolor="#F2F2F2 [3052]" filled="t" stroked="t" coordsize="21600,21600" o:gfxdata="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3ME3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joinstyle="miter"/>
                    <v:imagedata o:title=""/>
                    <o:lock v:ext="edit" aspectratio="f"/>
                  </v:rect>
                  <v:shape id="椭圆 6" o:spid="_x0000_s1026" o:spt="3" type="#_x0000_t3" style="position:absolute;left:6196;top:1555;height:593;width:593;v-text-anchor:middle;" fillcolor="#1F5FA0" filled="t" stroked="t" coordsize="21600,21600" o:gfxdata="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mEla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" joinstyle="miter"/>
                    <v:imagedata o:title=""/>
                    <o:lock v:ext="edit" aspectratio="f"/>
                  </v:shape>
                  <v:shape id="文本框 8" o:spid="_x0000_s1026" o:spt="202" type="#_x0000_t202" style="position:absolute;left:6815;top:1457;height:768;width:1744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rPr>
                              <w:rFonts w:hint="eastAsia" w:eastAsia="微软雅黑"/>
                              <w:b/>
                              <w:bCs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eastAsia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Freeform 96" o:spid="_x0000_s1026" o:spt="100" style="position:absolute;left:4008;top:13715;height:333;width:332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90241,348329;376403,378982;304444,390129;235251,390129;157756,384555;124544,359477;154989,295382;207575,273090;213111,248011;193737,220143;182665,197851;171594,175559;179899,133759;210342,75239;257394,58520;326584,108678;337655,164412;337655,189491;323817,211785;309979,231290;298908,245224;309979,275877;359796,295382;179899,248011;152220,270303;102404,312103;99635,328824;38747,323250;0,300956;30445,236864;83030,211785;91332,186704;69192,158838;58121,136546;49818,114252;55354,72452;85797,13934;132847,0;196503,36226;171594,80812;152220,156051;146687,183917;160525,203425;171594,231290;179899,2424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9051520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6110605</wp:posOffset>
                </wp:positionV>
                <wp:extent cx="4100830" cy="487680"/>
                <wp:effectExtent l="9525" t="0" r="1968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487680"/>
                          <a:chOff x="3822" y="11346"/>
                          <a:chExt cx="6458" cy="768"/>
                        </a:xfrm>
                      </wpg:grpSpPr>
                      <wpg:grpSp>
                        <wpg:cNvPr id="132" name="组合 9"/>
                        <wpg:cNvGrpSpPr/>
                        <wpg:grpSpPr>
                          <a:xfrm rot="0">
                            <a:off x="3822" y="11346"/>
                            <a:ext cx="6459" cy="768"/>
                            <a:chOff x="6196" y="1457"/>
                            <a:chExt cx="6459" cy="768"/>
                          </a:xfrm>
                        </wpg:grpSpPr>
                        <wps:wsp>
                          <wps:cNvPr id="136" name="矩形 5"/>
                          <wps:cNvSpPr/>
                          <wps:spPr>
                            <a:xfrm>
                              <a:off x="6532" y="1627"/>
                              <a:ext cx="6123" cy="4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37" name="椭圆 6"/>
                          <wps:cNvSpPr/>
                          <wps:spPr>
                            <a:xfrm>
                              <a:off x="6196" y="1555"/>
                              <a:ext cx="593" cy="593"/>
                            </a:xfrm>
                            <a:prstGeom prst="ellipse">
                              <a:avLst/>
                            </a:prstGeom>
                            <a:solidFill>
                              <a:srgbClr val="1F5FA0"/>
                            </a:solidFill>
                            <a:ln w="1905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38" name="文本框 8"/>
                          <wps:cNvSpPr txBox="1"/>
                          <wps:spPr>
                            <a:xfrm>
                              <a:off x="6815" y="1457"/>
                              <a:ext cx="174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rPr>
                                    <w:rFonts w:hint="eastAsia" w:eastAsia="微软雅黑"/>
                                    <w:b/>
                                    <w:bCs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eastAsia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</wpg:grpSp>
                      <wps:wsp>
                        <wps:cNvPr id="139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45" y="11568"/>
                            <a:ext cx="343" cy="280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3pt;margin-top:481.15pt;height:38.4pt;width:322.9pt;z-index:1219051520;mso-width-relative:page;mso-height-relative:page;" coordorigin="3822,11346" coordsize="6458,768" o:gfxdata="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">
                <o:lock v:ext="edit" aspectratio="f"/>
                <v:group id="组合 9" o:spid="_x0000_s1026" o:spt="203" style="position:absolute;left:3822;top:11346;height:768;width:6459;" coordorigin="6196,1457" coordsize="6459,768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" o:spid="_x0000_s1026" o:spt="1" style="position:absolute;left:6532;top:1627;height:454;width:6123;v-text-anchor:middle;" fillcolor="#F2F2F2 [3052]" filled="t" stroked="t" coordsize="21600,21600" o:gfxdata="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BVfq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joinstyle="miter"/>
                    <v:imagedata o:title=""/>
                    <o:lock v:ext="edit" aspectratio="f"/>
                  </v:rect>
                  <v:shape id="椭圆 6" o:spid="_x0000_s1026" o:spt="3" type="#_x0000_t3" style="position:absolute;left:6196;top:1555;height:593;width:593;v-text-anchor:middle;" fillcolor="#1F5FA0" filled="t" stroked="t" coordsize="21600,21600" o:gfxdata="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/hIu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" joinstyle="miter"/>
                    <v:imagedata o:title=""/>
                    <o:lock v:ext="edit" aspectratio="f"/>
                  </v:shape>
                  <v:shape id="文本框 8" o:spid="_x0000_s1026" o:spt="202" type="#_x0000_t202" style="position:absolute;left:6815;top:1457;height:768;width:1744;" filled="f" stroked="f" coordsize="21600,21600" o:gfxdata="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Qc8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rPr>
                              <w:rFonts w:hint="eastAsia" w:eastAsia="微软雅黑"/>
                              <w:b/>
                              <w:bCs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eastAsia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</v:group>
                <v:shape id="Freeform 50" o:spid="_x0000_s1026" o:spt="100" style="position:absolute;left:3945;top:11568;height:280;width:343;" fillcolor="#FFFFFF" filled="t" stroked="f" coordsize="163,133" o:gfxdata="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IkFa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47915;61752,4564;169250,25098;187547,34225;290470,2282;368232,38789;372807,260111;347648,287490;336213,294336;258449,280646;217281,296618;189834,303463;150953,296618;125794,282928;36593,294336;22871,289772;0,262393;0,152871;20584,244138;139516,225886;176110,237294;176110,59324;169250,45633;66327,22816;18296,52477;18296,244138;354510,239576;349935,47915;242439,25098;194409,52477;194409,237294;214993,228168;329351,235012;22871,260111;36593,273802;141804,266955;169250,285210;203556,282928;233290,264673;329351,273802;347648,260111;263024,241856;192122,262393;173825,257829;91486,244138;22871,260111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9048448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4360545</wp:posOffset>
                </wp:positionV>
                <wp:extent cx="4100830" cy="487680"/>
                <wp:effectExtent l="9525" t="0" r="19685" b="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487680"/>
                          <a:chOff x="2356" y="9101"/>
                          <a:chExt cx="6458" cy="768"/>
                        </a:xfrm>
                      </wpg:grpSpPr>
                      <wpg:grpSp>
                        <wpg:cNvPr id="151" name="组合 9"/>
                        <wpg:cNvGrpSpPr/>
                        <wpg:grpSpPr>
                          <a:xfrm rot="0">
                            <a:off x="2356" y="9101"/>
                            <a:ext cx="6459" cy="768"/>
                            <a:chOff x="6196" y="1457"/>
                            <a:chExt cx="6459" cy="768"/>
                          </a:xfrm>
                        </wpg:grpSpPr>
                        <wps:wsp>
                          <wps:cNvPr id="152" name="矩形 5"/>
                          <wps:cNvSpPr/>
                          <wps:spPr>
                            <a:xfrm>
                              <a:off x="6532" y="1627"/>
                              <a:ext cx="6123" cy="4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54" name="椭圆 6"/>
                          <wps:cNvSpPr/>
                          <wps:spPr>
                            <a:xfrm>
                              <a:off x="6196" y="1555"/>
                              <a:ext cx="593" cy="593"/>
                            </a:xfrm>
                            <a:prstGeom prst="ellipse">
                              <a:avLst/>
                            </a:prstGeom>
                            <a:solidFill>
                              <a:srgbClr val="1F5FA0"/>
                            </a:solidFill>
                            <a:ln w="1905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55" name="文本框 8"/>
                          <wps:cNvSpPr txBox="1"/>
                          <wps:spPr>
                            <a:xfrm>
                              <a:off x="6815" y="1457"/>
                              <a:ext cx="174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rPr>
                                    <w:rFonts w:hint="eastAsia" w:eastAsia="微软雅黑"/>
                                    <w:b/>
                                    <w:bCs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eastAsia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</wpg:grp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87" y="9311"/>
                            <a:ext cx="330" cy="308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65pt;margin-top:343.35pt;height:38.4pt;width:322.9pt;z-index:1219048448;mso-width-relative:page;mso-height-relative:page;" coordorigin="2356,9101" coordsize="6458,768" o:gfxdata="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O27DzTcAAAADAEAAA8AAAAAAAAAAQAgAAAAIgAAAGRycy9kb3ducmV2LnhtbFBLAQIUABQA&#10;AAAIAIdO4kCdZoBTDg0AAIdEAAAOAAAAAAAAAAEAIAAAACsBAABkcnMvZTJvRG9jLnhtbFBLBQYA&#10;AAAABgAGAFkBAACrEAAAAAA=&#10;">
                <o:lock v:ext="edit" aspectratio="f"/>
                <v:group id="组合 9" o:spid="_x0000_s1026" o:spt="203" style="position:absolute;left:2356;top:9101;height:768;width:6459;" coordorigin="6196,1457" coordsize="6459,768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" o:spid="_x0000_s1026" o:spt="1" style="position:absolute;left:6532;top:1627;height:454;width:6123;v-text-anchor:middle;" fillcolor="#F2F2F2 [3052]" filled="t" stroked="t" coordsize="21600,21600" o:gfxdata="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4bRJ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joinstyle="miter"/>
                    <v:imagedata o:title=""/>
                    <o:lock v:ext="edit" aspectratio="f"/>
                  </v:rect>
                  <v:shape id="椭圆 6" o:spid="_x0000_s1026" o:spt="3" type="#_x0000_t3" style="position:absolute;left:6196;top:1555;height:593;width:593;v-text-anchor:middle;" fillcolor="#1F5FA0" filled="t" stroked="t" coordsize="21600,21600" o:gfxdata="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y/1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" joinstyle="miter"/>
                    <v:imagedata o:title=""/>
                    <o:lock v:ext="edit" aspectratio="f"/>
                  </v:shape>
                  <v:shape id="文本框 8" o:spid="_x0000_s1026" o:spt="202" type="#_x0000_t202" style="position:absolute;left:6815;top:1457;height:768;width:1744;" filled="f" stroked="f" coordsize="21600,21600" o:gfxdata="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OOf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rPr>
                              <w:rFonts w:hint="eastAsia" w:eastAsia="微软雅黑"/>
                              <w:b/>
                              <w:bCs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eastAsia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2487;top:9311;height:308;width:330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76720,231814;191446,217096;246672,217096;257716,231814;257716,250211;246672,264932;191446,264932;176720,250211;176720,231814;128859,73592;14726,73592;0,95669;0,169262;136221,224455;154629,224455;154629,209737;169356,198698;257716,198698;279807,209737;279807,224455;301897,224455;438119,169262;438119,91990;423392,73592;305580,73592;128859,73592;272445,73592;272445,47833;265080,33115;173038,33115;161994,47833;161994,73592;128859,73592;128859,25756;150947,3679;283489,3679;309262,25756;305580,73592;272445,73592;438119,183980;438119,386358;416028,408435;18408,408435;0,390038;0,183980;158312,246532;158312,264932;176720,287009;257716,287009;279807,264932;279807,246532;438119,183980;438119,183980;438119,18398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4455168" behindDoc="0" locked="0" layoutInCell="1" allowOverlap="1">
                <wp:simplePos x="0" y="0"/>
                <wp:positionH relativeFrom="margin">
                  <wp:posOffset>-636270</wp:posOffset>
                </wp:positionH>
                <wp:positionV relativeFrom="page">
                  <wp:posOffset>4165600</wp:posOffset>
                </wp:positionV>
                <wp:extent cx="6415405" cy="1089660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厦门大学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应用化学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本科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高等数学、普通物理、无机化学、有机化学、分析化学（含仪器分析）、物理化学（含结构化学）、化工基础、化学专业实验、化学课程与教学论等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pacing w:before="48" w:beforeLines="20" w:line="32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GPA 3.8，每学年成绩排名专业前三（90人），拿过6次校级奖学金。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328pt;height:85.8pt;width:505.15pt;mso-position-horizontal-relative:margin;mso-position-vertical-relative:page;z-index:424455168;mso-width-relative:page;mso-height-relative:page;" filled="f" stroked="f" coordsize="21600,21600" o:gfxdata="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Thu79kAAAAMAQAADwAAAAAAAAABACAAAAAiAAAAZHJzL2Rvd25yZXYueG1sUEsBAhQAFAAA&#10;AAgAh07iQMrS6QsnAgAALg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厦门大学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bookmarkStart w:id="0" w:name="OLE_LINK1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应用化学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本科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高等数学、普通物理、无机化学、有机化学、分析化学（含仪器分析）、物理化学（含结构化学）、化工基础、化学专业实验、化学课程与教学论等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pacing w:before="48" w:beforeLines="20" w:line="32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学习成绩：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GPA 3.8，每学年成绩排名专业前三（90人），拿过6次校级奖学金。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19047424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8922385</wp:posOffset>
                </wp:positionV>
                <wp:extent cx="6530975" cy="139636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1396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本人形象气质佳，五官端正，有亲和力，责任心强，具有良好的教师职业操守和服务意识；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普通话标准，具有较好的表达能力、沟通能力、组织能力和亲和力，擅长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与学生进行沟通交流。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有3年以上初中、高中化学家教经验，对初中、高中化学教材有深入研究，善于因材施教，能开拓发掘组织多种教学方式，灵活教学；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善于掌握学生的心理特征和学习特点，能因材施教灵活教学，有创新的思维和能力，能开拓多种教学方式。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702.55pt;height:109.95pt;width:514.25pt;mso-position-horizontal-relative:page;mso-position-vertical-relative:page;z-index:1219047424;mso-width-relative:page;mso-height-relative:page;" filled="f" stroked="f" coordsize="21600,21600" o:gfxdata="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OECj7YAAAADQEAAA8AAAAAAAAAAQAgAAAAIgAAAGRycy9kb3ducmV2LnhtbFBLAQIUABQAAAAI&#10;AIdO4kCBwccEJgIAAC4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本人形象气质佳，五官端正，有亲和力，责任心强，具有良好的教师职业操守和服务意识；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普通话标准，具有较好的表达能力、沟通能力、组织能力和亲和力，擅长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与学生进行沟通交流。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有3年以上初中、高中化学家教经验，对初中、高中化学教材有深入研究，善于因材施教，能开拓发掘组织多种教学方式，灵活教学；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善于掌握学生的心理特征和学习特点，能因材施教灵活教学，有创新的思维和能力，能开拓多种教学方式。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19050496" behindDoc="0" locked="0" layoutInCell="1" allowOverlap="1">
                <wp:simplePos x="0" y="0"/>
                <wp:positionH relativeFrom="margin">
                  <wp:posOffset>-611505</wp:posOffset>
                </wp:positionH>
                <wp:positionV relativeFrom="page">
                  <wp:posOffset>7590790</wp:posOffset>
                </wp:positionV>
                <wp:extent cx="6308725" cy="767080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8725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：英语CET6、BEC商务英语中级证书、普通话二级甲等证书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：高级中学教师资格证书、国家计算机二级证书、汽车驾照C1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办公技能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使用Office、Excel、PPT制作和演示等相关软件，熟悉视频编辑软件。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15pt;margin-top:597.7pt;height:60.4pt;width:496.75pt;mso-position-horizontal-relative:margin;mso-position-vertical-relative:page;z-index:1219050496;mso-width-relative:page;mso-height-relative:page;" filled="f" stroked="f" coordsize="21600,21600" o:gfxdata="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jrMVnaAAAADQEAAA8AAAAAAAAAAQAgAAAAIgAAAGRycy9kb3ducmV2LnhtbFBLAQIUABQAAAAI&#10;AIdO4kCkKNy5JAIAAC0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：英语CET6、BEC商务英语中级证书、普通话二级甲等证书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：高级中学教师资格证书、国家计算机二级证书、汽车驾照C1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办公技能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使用Office、Excel、PPT制作和演示等相关软件，熟悉视频编辑软件。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19049472" behindDoc="0" locked="0" layoutInCell="1" allowOverlap="1">
                <wp:simplePos x="0" y="0"/>
                <wp:positionH relativeFrom="margin">
                  <wp:posOffset>-629920</wp:posOffset>
                </wp:positionH>
                <wp:positionV relativeFrom="page">
                  <wp:posOffset>5852160</wp:posOffset>
                </wp:positionV>
                <wp:extent cx="6269990" cy="1066800"/>
                <wp:effectExtent l="0" t="0" r="0" b="0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2018.3-20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厦门市拓教教育发展有限公司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化学教师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1、负责学校安排的教学任务，保证相应的续班率、打分及家长满意度；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2、定期参加教研，准时提交教研成果，保证教研成果；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3、配合参加部门学校组织的市场活动；遵守学校定制的常规教师的考核；负责高中化学大班教学工作。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460.8pt;height:84pt;width:493.7pt;mso-position-horizontal-relative:margin;mso-position-vertical-relative:page;z-index:1219049472;mso-width-relative:page;mso-height-relative:page;" filled="f" stroked="f" coordsize="21600,21600" o:gfxdata="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27lV/YAAAADAEAAA8AAAAAAAAAAQAgAAAAIgAAAGRycy9kb3ducmV2LnhtbFBLAQIUABQAAAAI&#10;AIdO4kCQoBkJJgIAAC4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2018.3-20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厦门市拓教教育发展有限公司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化学教师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1、负责学校安排的教学任务，保证相应的续班率、打分及家长满意度；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2、定期参加教研，准时提交教研成果，保证教研成果；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3、配合参加部门学校组织的市场活动；遵守学校定制的常规教师的考核；负责高中化学大班教学工作。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8173952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2652395</wp:posOffset>
                </wp:positionV>
                <wp:extent cx="4100830" cy="487680"/>
                <wp:effectExtent l="9525" t="0" r="19685" b="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487680"/>
                          <a:chOff x="1602" y="4841"/>
                          <a:chExt cx="6458" cy="768"/>
                        </a:xfrm>
                      </wpg:grpSpPr>
                      <wpg:grpSp>
                        <wpg:cNvPr id="166" name="组合 9"/>
                        <wpg:cNvGrpSpPr/>
                        <wpg:grpSpPr>
                          <a:xfrm rot="0">
                            <a:off x="1602" y="4841"/>
                            <a:ext cx="6459" cy="768"/>
                            <a:chOff x="6196" y="1457"/>
                            <a:chExt cx="6459" cy="768"/>
                          </a:xfrm>
                        </wpg:grpSpPr>
                        <wps:wsp>
                          <wps:cNvPr id="170" name="矩形 5"/>
                          <wps:cNvSpPr/>
                          <wps:spPr>
                            <a:xfrm>
                              <a:off x="6532" y="1627"/>
                              <a:ext cx="6123" cy="4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72" name="椭圆 6"/>
                          <wps:cNvSpPr/>
                          <wps:spPr>
                            <a:xfrm>
                              <a:off x="6196" y="1555"/>
                              <a:ext cx="593" cy="593"/>
                            </a:xfrm>
                            <a:prstGeom prst="ellipse">
                              <a:avLst/>
                            </a:prstGeom>
                            <a:solidFill>
                              <a:srgbClr val="1F5FA0"/>
                            </a:solidFill>
                            <a:ln w="1905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74" name="文本框 8"/>
                          <wps:cNvSpPr txBox="1"/>
                          <wps:spPr>
                            <a:xfrm>
                              <a:off x="6815" y="1457"/>
                              <a:ext cx="174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rPr>
                                    <w:rFonts w:hint="eastAsia" w:eastAsia="微软雅黑"/>
                                    <w:b/>
                                    <w:bCs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eastAsia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</wpg:grpSp>
                      <wps:wsp>
                        <wps:cNvPr id="176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67" y="5105"/>
                            <a:ext cx="405" cy="33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208.85pt;height:38.4pt;width:322.9pt;z-index:338173952;mso-width-relative:page;mso-height-relative:page;" coordorigin="1602,4841" coordsize="6458,768" o:gfxdata="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">
                <o:lock v:ext="edit" aspectratio="f"/>
                <v:group id="组合 9" o:spid="_x0000_s1026" o:spt="203" style="position:absolute;left:1602;top:4841;height:768;width:6459;" coordorigin="6196,1457" coordsize="6459,768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5" o:spid="_x0000_s1026" o:spt="1" style="position:absolute;left:6532;top:1627;height:454;width:6123;v-text-anchor:middle;" fillcolor="#F2F2F2 [3052]" filled="t" stroked="t" coordsize="21600,21600" o:gfxdata="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ytP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 [3212]" joinstyle="miter"/>
                    <v:imagedata o:title=""/>
                    <o:lock v:ext="edit" aspectratio="f"/>
                  </v:rect>
                  <v:shape id="椭圆 6" o:spid="_x0000_s1026" o:spt="3" type="#_x0000_t3" style="position:absolute;left:6196;top:1555;height:593;width:593;v-text-anchor:middle;" fillcolor="#1F5FA0" filled="t" stroked="t" coordsize="21600,21600" o:gfxdata="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intO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" joinstyle="miter"/>
                    <v:imagedata o:title=""/>
                    <o:lock v:ext="edit" aspectratio="f"/>
                  </v:shape>
                  <v:shape id="文本框 8" o:spid="_x0000_s1026" o:spt="202" type="#_x0000_t202" style="position:absolute;left:6815;top:1457;height:768;width:1744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rPr>
                              <w:rFonts w:hint="eastAsia" w:eastAsia="微软雅黑"/>
                              <w:b/>
                              <w:bCs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eastAsia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48" o:spid="_x0000_s1026" o:spt="100" style="position:absolute;left:1667;top:5105;height:330;width:405;" fillcolor="#FFFFFF [3212]" filled="t" stroked="f" coordsize="228,185" o:gfxdata="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RFAvQAA&#10;ANw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371,215;378,158;397,158;405,215;371,215;378,128;383,128;383,58;220,83;47,57;47,21;211,0;389,26;392,26;392,128;397,128;397,149;378,149;378,128;87,260;12,230;39,171;104,212;87,260;113,278;78,296;78,278;60,278;83,264;113,278;136,224;232,246;214,330;119,269;136,224;95,176;95,78;211,101;344,78;344,198;229,230;95,176;245,260;271,296;238,326;211,296;245,260;245,260;245,26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1219039232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-255905</wp:posOffset>
                </wp:positionV>
                <wp:extent cx="1381760" cy="659130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pt;margin-top:-20.15pt;height:51.9pt;width:108.8pt;z-index:1219039232;mso-width-relative:page;mso-height-relative:page;" filled="f" stroked="f" coordsize="21600,21600" o:gfxdata="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Mjed3AAAAAoBAAAPAAAAAAAAAAEA&#10;IAAAACIAAABkcnMvZG93bnJldi54bWxQSwECFAAUAAAACACHTuJAo49Itk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42447462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-224155</wp:posOffset>
                </wp:positionV>
                <wp:extent cx="3452495" cy="726440"/>
                <wp:effectExtent l="0" t="0" r="0" b="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2495" cy="726440"/>
                          <a:chOff x="4626" y="1742"/>
                          <a:chExt cx="5437" cy="1144"/>
                        </a:xfrm>
                      </wpg:grpSpPr>
                      <wps:wsp>
                        <wps:cNvPr id="178" name="文本框 125"/>
                        <wps:cNvSpPr txBox="1"/>
                        <wps:spPr>
                          <a:xfrm>
                            <a:off x="7587" y="1742"/>
                            <a:ext cx="2476" cy="11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default" w:eastAsia="方正兰亭黑简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兰亭黑简体" w:eastAsia="方正兰亭黑简体" w:cstheme="minorBidi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</w:t>
                              </w:r>
                              <w:r>
                                <w:rPr>
                                  <w:rFonts w:hint="eastAsia" w:ascii="方正兰亭黑简体" w:eastAsia="方正兰亭黑简体" w:cstheme="minorBidi"/>
                                  <w:color w:val="000000" w:themeColor="tex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8 8888 8888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兰亭黑简体" w:eastAsia="方正兰亭黑简体" w:cstheme="minorBidi"/>
                                  <w:color w:val="000000" w:themeColor="tex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</w:t>
                              </w:r>
                              <w:r>
                                <w:rPr>
                                  <w:rFonts w:hint="eastAsia" w:ascii="方正兰亭黑简体" w:eastAsia="方正兰亭黑简体" w:cstheme="minorBidi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方正兰亭黑简体" w:eastAsia="方正兰亭黑简体" w:cstheme="minorBidi"/>
                                  <w:color w:val="000000" w:themeColor="tex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docer</w:t>
                              </w:r>
                              <w:r>
                                <w:rPr>
                                  <w:rFonts w:hint="eastAsia" w:ascii="方正兰亭黑简体" w:eastAsia="方正兰亭黑简体" w:cstheme="minorBidi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79" name="组合 53"/>
                        <wpg:cNvGrpSpPr/>
                        <wpg:grpSpPr>
                          <a:xfrm>
                            <a:off x="4626" y="1742"/>
                            <a:ext cx="2787" cy="1144"/>
                            <a:chOff x="4638" y="1742"/>
                            <a:chExt cx="2787" cy="1144"/>
                          </a:xfrm>
                        </wpg:grpSpPr>
                        <wps:wsp>
                          <wps:cNvPr id="180" name="文本框 106"/>
                          <wps:cNvSpPr txBox="1"/>
                          <wps:spPr>
                            <a:xfrm>
                              <a:off x="4911" y="1742"/>
                              <a:ext cx="2091" cy="11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50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兰亭黑简体" w:eastAsia="方正兰亭黑简体" w:cstheme="minorBidi"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生日：1995</w:t>
                                </w:r>
                                <w:r>
                                  <w:rPr>
                                    <w:rFonts w:hint="eastAsia" w:ascii="方正兰亭黑简体" w:eastAsia="方正兰亭黑简体" w:cstheme="minorBidi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方正兰亭黑简体" w:eastAsia="方正兰亭黑简体" w:cstheme="minorBidi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方正兰亭黑简体" w:eastAsia="方正兰亭黑简体" w:cstheme="minorBidi"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50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兰亭黑简体" w:eastAsia="方正兰亭黑简体" w:cstheme="minorBidi"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现居：厦门</w:t>
                                </w:r>
                                <w:r>
                                  <w:rPr>
                                    <w:rFonts w:hint="eastAsia" w:ascii="方正兰亭黑简体" w:eastAsia="方正兰亭黑简体" w:cstheme="minorBidi"/>
                                    <w:color w:val="000000" w:themeColor="text1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市</w:t>
                                </w:r>
                                <w:r>
                                  <w:rPr>
                                    <w:rFonts w:hint="eastAsia" w:ascii="方正兰亭黑简体" w:eastAsia="方正兰亭黑简体" w:cstheme="minorBidi"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思明区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81" name="KSO_Shape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8" y="1987"/>
                              <a:ext cx="290" cy="272"/>
                            </a:xfrm>
                            <a:custGeom>
                              <a:avLst/>
                              <a:gdLst>
                                <a:gd name="T0" fmla="*/ 186557 w 1993900"/>
                                <a:gd name="T1" fmla="*/ 1472016 h 1873250"/>
                                <a:gd name="T2" fmla="*/ 1296550 w 1993900"/>
                                <a:gd name="T3" fmla="*/ 576666 h 1873250"/>
                                <a:gd name="T4" fmla="*/ 1153710 w 1993900"/>
                                <a:gd name="T5" fmla="*/ 1135821 h 1873250"/>
                                <a:gd name="T6" fmla="*/ 1097106 w 1993900"/>
                                <a:gd name="T7" fmla="*/ 797974 h 1873250"/>
                                <a:gd name="T8" fmla="*/ 1032144 w 1993900"/>
                                <a:gd name="T9" fmla="*/ 704592 h 1873250"/>
                                <a:gd name="T10" fmla="*/ 1078871 w 1993900"/>
                                <a:gd name="T11" fmla="*/ 694343 h 1873250"/>
                                <a:gd name="T12" fmla="*/ 1116861 w 1993900"/>
                                <a:gd name="T13" fmla="*/ 676502 h 1873250"/>
                                <a:gd name="T14" fmla="*/ 1146872 w 1993900"/>
                                <a:gd name="T15" fmla="*/ 652207 h 1873250"/>
                                <a:gd name="T16" fmla="*/ 1168526 w 1993900"/>
                                <a:gd name="T17" fmla="*/ 620700 h 1873250"/>
                                <a:gd name="T18" fmla="*/ 1184861 w 1993900"/>
                                <a:gd name="T19" fmla="*/ 576666 h 1873250"/>
                                <a:gd name="T20" fmla="*/ 568770 w 1993900"/>
                                <a:gd name="T21" fmla="*/ 1239833 h 1873250"/>
                                <a:gd name="T22" fmla="*/ 673241 w 1993900"/>
                                <a:gd name="T23" fmla="*/ 791901 h 1873250"/>
                                <a:gd name="T24" fmla="*/ 568770 w 1993900"/>
                                <a:gd name="T25" fmla="*/ 802909 h 1873250"/>
                                <a:gd name="T26" fmla="*/ 609419 w 1993900"/>
                                <a:gd name="T27" fmla="*/ 698519 h 1873250"/>
                                <a:gd name="T28" fmla="*/ 650068 w 1993900"/>
                                <a:gd name="T29" fmla="*/ 682954 h 1873250"/>
                                <a:gd name="T30" fmla="*/ 682739 w 1993900"/>
                                <a:gd name="T31" fmla="*/ 660938 h 1873250"/>
                                <a:gd name="T32" fmla="*/ 707052 w 1993900"/>
                                <a:gd name="T33" fmla="*/ 632088 h 1873250"/>
                                <a:gd name="T34" fmla="*/ 724147 w 1993900"/>
                                <a:gd name="T35" fmla="*/ 596405 h 1873250"/>
                                <a:gd name="T36" fmla="*/ 214659 w 1993900"/>
                                <a:gd name="T37" fmla="*/ 266708 h 1873250"/>
                                <a:gd name="T38" fmla="*/ 171803 w 1993900"/>
                                <a:gd name="T39" fmla="*/ 295920 h 1873250"/>
                                <a:gd name="T40" fmla="*/ 151323 w 1993900"/>
                                <a:gd name="T41" fmla="*/ 344102 h 1873250"/>
                                <a:gd name="T42" fmla="*/ 158150 w 1993900"/>
                                <a:gd name="T43" fmla="*/ 1583935 h 1873250"/>
                                <a:gd name="T44" fmla="*/ 190766 w 1993900"/>
                                <a:gd name="T45" fmla="*/ 1623770 h 1873250"/>
                                <a:gd name="T46" fmla="*/ 241586 w 1993900"/>
                                <a:gd name="T47" fmla="*/ 1639325 h 1873250"/>
                                <a:gd name="T48" fmla="*/ 1706270 w 1993900"/>
                                <a:gd name="T49" fmla="*/ 1627944 h 1873250"/>
                                <a:gd name="T50" fmla="*/ 1743058 w 1993900"/>
                                <a:gd name="T51" fmla="*/ 1591902 h 1873250"/>
                                <a:gd name="T52" fmla="*/ 1754056 w 1993900"/>
                                <a:gd name="T53" fmla="*/ 353207 h 1873250"/>
                                <a:gd name="T54" fmla="*/ 1738127 w 1993900"/>
                                <a:gd name="T55" fmla="*/ 302749 h 1873250"/>
                                <a:gd name="T56" fmla="*/ 1698306 w 1993900"/>
                                <a:gd name="T57" fmla="*/ 269743 h 1873250"/>
                                <a:gd name="T58" fmla="*/ 1541294 w 1993900"/>
                                <a:gd name="T59" fmla="*/ 323995 h 1873250"/>
                                <a:gd name="T60" fmla="*/ 334125 w 1993900"/>
                                <a:gd name="T61" fmla="*/ 262534 h 1873250"/>
                                <a:gd name="T62" fmla="*/ 1334979 w 1993900"/>
                                <a:gd name="T63" fmla="*/ 206006 h 1873250"/>
                                <a:gd name="T64" fmla="*/ 1663414 w 1993900"/>
                                <a:gd name="T65" fmla="*/ 111160 h 1873250"/>
                                <a:gd name="T66" fmla="*/ 1735094 w 1993900"/>
                                <a:gd name="T67" fmla="*/ 122162 h 1873250"/>
                                <a:gd name="T68" fmla="*/ 1798429 w 1993900"/>
                                <a:gd name="T69" fmla="*/ 152513 h 1873250"/>
                                <a:gd name="T70" fmla="*/ 1849629 w 1993900"/>
                                <a:gd name="T71" fmla="*/ 199557 h 1873250"/>
                                <a:gd name="T72" fmla="*/ 1886037 w 1993900"/>
                                <a:gd name="T73" fmla="*/ 259120 h 1873250"/>
                                <a:gd name="T74" fmla="*/ 1903862 w 1993900"/>
                                <a:gd name="T75" fmla="*/ 328927 h 1873250"/>
                                <a:gd name="T76" fmla="*/ 1902346 w 1993900"/>
                                <a:gd name="T77" fmla="*/ 1585453 h 1873250"/>
                                <a:gd name="T78" fmla="*/ 1881107 w 1993900"/>
                                <a:gd name="T79" fmla="*/ 1653362 h 1873250"/>
                                <a:gd name="T80" fmla="*/ 1842044 w 1993900"/>
                                <a:gd name="T81" fmla="*/ 1711029 h 1873250"/>
                                <a:gd name="T82" fmla="*/ 1788568 w 1993900"/>
                                <a:gd name="T83" fmla="*/ 1755417 h 1873250"/>
                                <a:gd name="T84" fmla="*/ 1723716 w 1993900"/>
                                <a:gd name="T85" fmla="*/ 1782733 h 1873250"/>
                                <a:gd name="T86" fmla="*/ 241586 w 1993900"/>
                                <a:gd name="T87" fmla="*/ 1790700 h 1873250"/>
                                <a:gd name="T88" fmla="*/ 169906 w 1993900"/>
                                <a:gd name="T89" fmla="*/ 1779698 h 1873250"/>
                                <a:gd name="T90" fmla="*/ 106191 w 1993900"/>
                                <a:gd name="T91" fmla="*/ 1748968 h 1873250"/>
                                <a:gd name="T92" fmla="*/ 54992 w 1993900"/>
                                <a:gd name="T93" fmla="*/ 1702303 h 1873250"/>
                                <a:gd name="T94" fmla="*/ 18963 w 1993900"/>
                                <a:gd name="T95" fmla="*/ 1642740 h 1873250"/>
                                <a:gd name="T96" fmla="*/ 1138 w 1993900"/>
                                <a:gd name="T97" fmla="*/ 1573312 h 1873250"/>
                                <a:gd name="T98" fmla="*/ 2655 w 1993900"/>
                                <a:gd name="T99" fmla="*/ 316408 h 1873250"/>
                                <a:gd name="T100" fmla="*/ 23514 w 1993900"/>
                                <a:gd name="T101" fmla="*/ 248497 h 1873250"/>
                                <a:gd name="T102" fmla="*/ 62577 w 1993900"/>
                                <a:gd name="T103" fmla="*/ 190451 h 1873250"/>
                                <a:gd name="T104" fmla="*/ 116432 w 1993900"/>
                                <a:gd name="T105" fmla="*/ 146064 h 1873250"/>
                                <a:gd name="T106" fmla="*/ 181284 w 1993900"/>
                                <a:gd name="T107" fmla="*/ 118748 h 1873250"/>
                                <a:gd name="T108" fmla="*/ 363706 w 1993900"/>
                                <a:gd name="T109" fmla="*/ 111160 h 1873250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993900" h="1873250">
                                  <a:moveTo>
                                    <a:pt x="195263" y="1631950"/>
                                  </a:moveTo>
                                  <a:lnTo>
                                    <a:pt x="1766888" y="1631950"/>
                                  </a:lnTo>
                                  <a:lnTo>
                                    <a:pt x="1766888" y="1663700"/>
                                  </a:lnTo>
                                  <a:lnTo>
                                    <a:pt x="195263" y="1663700"/>
                                  </a:lnTo>
                                  <a:lnTo>
                                    <a:pt x="195263" y="1631950"/>
                                  </a:lnTo>
                                  <a:close/>
                                  <a:moveTo>
                                    <a:pt x="195263" y="1539875"/>
                                  </a:moveTo>
                                  <a:lnTo>
                                    <a:pt x="1766888" y="1539875"/>
                                  </a:lnTo>
                                  <a:lnTo>
                                    <a:pt x="1766888" y="1570038"/>
                                  </a:lnTo>
                                  <a:lnTo>
                                    <a:pt x="195263" y="1570038"/>
                                  </a:lnTo>
                                  <a:lnTo>
                                    <a:pt x="195263" y="1539875"/>
                                  </a:lnTo>
                                  <a:close/>
                                  <a:moveTo>
                                    <a:pt x="1240155" y="603250"/>
                                  </a:moveTo>
                                  <a:lnTo>
                                    <a:pt x="1357056" y="603250"/>
                                  </a:lnTo>
                                  <a:lnTo>
                                    <a:pt x="1357056" y="1188182"/>
                                  </a:lnTo>
                                  <a:lnTo>
                                    <a:pt x="1493838" y="1188182"/>
                                  </a:lnTo>
                                  <a:lnTo>
                                    <a:pt x="1493838" y="1296988"/>
                                  </a:lnTo>
                                  <a:lnTo>
                                    <a:pt x="1071563" y="1296988"/>
                                  </a:lnTo>
                                  <a:lnTo>
                                    <a:pt x="1071563" y="1188182"/>
                                  </a:lnTo>
                                  <a:lnTo>
                                    <a:pt x="1207550" y="1188182"/>
                                  </a:lnTo>
                                  <a:lnTo>
                                    <a:pt x="1207550" y="820068"/>
                                  </a:lnTo>
                                  <a:lnTo>
                                    <a:pt x="1201586" y="822053"/>
                                  </a:lnTo>
                                  <a:lnTo>
                                    <a:pt x="1194826" y="824833"/>
                                  </a:lnTo>
                                  <a:lnTo>
                                    <a:pt x="1180909" y="828407"/>
                                  </a:lnTo>
                                  <a:lnTo>
                                    <a:pt x="1165402" y="831981"/>
                                  </a:lnTo>
                                  <a:lnTo>
                                    <a:pt x="1148304" y="834760"/>
                                  </a:lnTo>
                                  <a:lnTo>
                                    <a:pt x="1130809" y="837143"/>
                                  </a:lnTo>
                                  <a:lnTo>
                                    <a:pt x="1111723" y="838732"/>
                                  </a:lnTo>
                                  <a:lnTo>
                                    <a:pt x="1091842" y="839526"/>
                                  </a:lnTo>
                                  <a:lnTo>
                                    <a:pt x="1071563" y="839923"/>
                                  </a:lnTo>
                                  <a:lnTo>
                                    <a:pt x="1071563" y="738265"/>
                                  </a:lnTo>
                                  <a:lnTo>
                                    <a:pt x="1080311" y="737073"/>
                                  </a:lnTo>
                                  <a:lnTo>
                                    <a:pt x="1089456" y="735882"/>
                                  </a:lnTo>
                                  <a:lnTo>
                                    <a:pt x="1097806" y="734294"/>
                                  </a:lnTo>
                                  <a:lnTo>
                                    <a:pt x="1106156" y="732705"/>
                                  </a:lnTo>
                                  <a:lnTo>
                                    <a:pt x="1114109" y="730720"/>
                                  </a:lnTo>
                                  <a:lnTo>
                                    <a:pt x="1121664" y="728734"/>
                                  </a:lnTo>
                                  <a:lnTo>
                                    <a:pt x="1129218" y="726352"/>
                                  </a:lnTo>
                                  <a:lnTo>
                                    <a:pt x="1136376" y="723969"/>
                                  </a:lnTo>
                                  <a:lnTo>
                                    <a:pt x="1143931" y="720792"/>
                                  </a:lnTo>
                                  <a:lnTo>
                                    <a:pt x="1150690" y="718012"/>
                                  </a:lnTo>
                                  <a:lnTo>
                                    <a:pt x="1156654" y="714438"/>
                                  </a:lnTo>
                                  <a:lnTo>
                                    <a:pt x="1163016" y="711262"/>
                                  </a:lnTo>
                                  <a:lnTo>
                                    <a:pt x="1168981" y="707688"/>
                                  </a:lnTo>
                                  <a:lnTo>
                                    <a:pt x="1174945" y="704114"/>
                                  </a:lnTo>
                                  <a:lnTo>
                                    <a:pt x="1180512" y="699746"/>
                                  </a:lnTo>
                                  <a:lnTo>
                                    <a:pt x="1186079" y="695775"/>
                                  </a:lnTo>
                                  <a:lnTo>
                                    <a:pt x="1191248" y="691407"/>
                                  </a:lnTo>
                                  <a:lnTo>
                                    <a:pt x="1195621" y="686641"/>
                                  </a:lnTo>
                                  <a:lnTo>
                                    <a:pt x="1200393" y="682273"/>
                                  </a:lnTo>
                                  <a:lnTo>
                                    <a:pt x="1204767" y="677111"/>
                                  </a:lnTo>
                                  <a:lnTo>
                                    <a:pt x="1208743" y="671551"/>
                                  </a:lnTo>
                                  <a:lnTo>
                                    <a:pt x="1213117" y="666389"/>
                                  </a:lnTo>
                                  <a:lnTo>
                                    <a:pt x="1216298" y="661227"/>
                                  </a:lnTo>
                                  <a:lnTo>
                                    <a:pt x="1220274" y="655270"/>
                                  </a:lnTo>
                                  <a:lnTo>
                                    <a:pt x="1223057" y="649314"/>
                                  </a:lnTo>
                                  <a:lnTo>
                                    <a:pt x="1226636" y="643357"/>
                                  </a:lnTo>
                                  <a:lnTo>
                                    <a:pt x="1229022" y="637003"/>
                                  </a:lnTo>
                                  <a:lnTo>
                                    <a:pt x="1231407" y="630650"/>
                                  </a:lnTo>
                                  <a:lnTo>
                                    <a:pt x="1234191" y="623899"/>
                                  </a:lnTo>
                                  <a:lnTo>
                                    <a:pt x="1236179" y="617148"/>
                                  </a:lnTo>
                                  <a:lnTo>
                                    <a:pt x="1240155" y="603250"/>
                                  </a:lnTo>
                                  <a:close/>
                                  <a:moveTo>
                                    <a:pt x="763507" y="603250"/>
                                  </a:moveTo>
                                  <a:lnTo>
                                    <a:pt x="880806" y="603250"/>
                                  </a:lnTo>
                                  <a:lnTo>
                                    <a:pt x="880806" y="1188182"/>
                                  </a:lnTo>
                                  <a:lnTo>
                                    <a:pt x="1017588" y="1188182"/>
                                  </a:lnTo>
                                  <a:lnTo>
                                    <a:pt x="1017588" y="1296988"/>
                                  </a:lnTo>
                                  <a:lnTo>
                                    <a:pt x="595313" y="1296988"/>
                                  </a:lnTo>
                                  <a:lnTo>
                                    <a:pt x="595313" y="1188182"/>
                                  </a:lnTo>
                                  <a:lnTo>
                                    <a:pt x="731300" y="1188182"/>
                                  </a:lnTo>
                                  <a:lnTo>
                                    <a:pt x="731300" y="820068"/>
                                  </a:lnTo>
                                  <a:lnTo>
                                    <a:pt x="725336" y="822053"/>
                                  </a:lnTo>
                                  <a:lnTo>
                                    <a:pt x="718576" y="824833"/>
                                  </a:lnTo>
                                  <a:lnTo>
                                    <a:pt x="704659" y="828407"/>
                                  </a:lnTo>
                                  <a:lnTo>
                                    <a:pt x="688754" y="831981"/>
                                  </a:lnTo>
                                  <a:lnTo>
                                    <a:pt x="672054" y="834760"/>
                                  </a:lnTo>
                                  <a:lnTo>
                                    <a:pt x="654161" y="837143"/>
                                  </a:lnTo>
                                  <a:lnTo>
                                    <a:pt x="635473" y="838732"/>
                                  </a:lnTo>
                                  <a:lnTo>
                                    <a:pt x="615592" y="839526"/>
                                  </a:lnTo>
                                  <a:lnTo>
                                    <a:pt x="595313" y="839923"/>
                                  </a:lnTo>
                                  <a:lnTo>
                                    <a:pt x="595313" y="738265"/>
                                  </a:lnTo>
                                  <a:lnTo>
                                    <a:pt x="604061" y="737073"/>
                                  </a:lnTo>
                                  <a:lnTo>
                                    <a:pt x="612809" y="735882"/>
                                  </a:lnTo>
                                  <a:lnTo>
                                    <a:pt x="621159" y="734294"/>
                                  </a:lnTo>
                                  <a:lnTo>
                                    <a:pt x="629906" y="732705"/>
                                  </a:lnTo>
                                  <a:lnTo>
                                    <a:pt x="637859" y="730720"/>
                                  </a:lnTo>
                                  <a:lnTo>
                                    <a:pt x="645414" y="728734"/>
                                  </a:lnTo>
                                  <a:lnTo>
                                    <a:pt x="652968" y="726352"/>
                                  </a:lnTo>
                                  <a:lnTo>
                                    <a:pt x="660126" y="723969"/>
                                  </a:lnTo>
                                  <a:lnTo>
                                    <a:pt x="667283" y="720792"/>
                                  </a:lnTo>
                                  <a:lnTo>
                                    <a:pt x="674042" y="718012"/>
                                  </a:lnTo>
                                  <a:lnTo>
                                    <a:pt x="680404" y="714438"/>
                                  </a:lnTo>
                                  <a:lnTo>
                                    <a:pt x="686766" y="711262"/>
                                  </a:lnTo>
                                  <a:lnTo>
                                    <a:pt x="692731" y="707688"/>
                                  </a:lnTo>
                                  <a:lnTo>
                                    <a:pt x="698695" y="704114"/>
                                  </a:lnTo>
                                  <a:lnTo>
                                    <a:pt x="704262" y="699746"/>
                                  </a:lnTo>
                                  <a:lnTo>
                                    <a:pt x="709431" y="695775"/>
                                  </a:lnTo>
                                  <a:lnTo>
                                    <a:pt x="714600" y="691407"/>
                                  </a:lnTo>
                                  <a:lnTo>
                                    <a:pt x="719371" y="686641"/>
                                  </a:lnTo>
                                  <a:lnTo>
                                    <a:pt x="724143" y="682273"/>
                                  </a:lnTo>
                                  <a:lnTo>
                                    <a:pt x="728119" y="677111"/>
                                  </a:lnTo>
                                  <a:lnTo>
                                    <a:pt x="732493" y="671551"/>
                                  </a:lnTo>
                                  <a:lnTo>
                                    <a:pt x="736469" y="666389"/>
                                  </a:lnTo>
                                  <a:lnTo>
                                    <a:pt x="740048" y="661227"/>
                                  </a:lnTo>
                                  <a:lnTo>
                                    <a:pt x="744024" y="655270"/>
                                  </a:lnTo>
                                  <a:lnTo>
                                    <a:pt x="746807" y="649314"/>
                                  </a:lnTo>
                                  <a:lnTo>
                                    <a:pt x="749988" y="643357"/>
                                  </a:lnTo>
                                  <a:lnTo>
                                    <a:pt x="752772" y="637003"/>
                                  </a:lnTo>
                                  <a:lnTo>
                                    <a:pt x="755157" y="630650"/>
                                  </a:lnTo>
                                  <a:lnTo>
                                    <a:pt x="757941" y="623899"/>
                                  </a:lnTo>
                                  <a:lnTo>
                                    <a:pt x="759929" y="617148"/>
                                  </a:lnTo>
                                  <a:lnTo>
                                    <a:pt x="763507" y="603250"/>
                                  </a:lnTo>
                                  <a:close/>
                                  <a:moveTo>
                                    <a:pt x="252860" y="274637"/>
                                  </a:moveTo>
                                  <a:lnTo>
                                    <a:pt x="243333" y="275431"/>
                                  </a:lnTo>
                                  <a:lnTo>
                                    <a:pt x="233806" y="276622"/>
                                  </a:lnTo>
                                  <a:lnTo>
                                    <a:pt x="224676" y="279003"/>
                                  </a:lnTo>
                                  <a:lnTo>
                                    <a:pt x="216340" y="282178"/>
                                  </a:lnTo>
                                  <a:lnTo>
                                    <a:pt x="207607" y="286147"/>
                                  </a:lnTo>
                                  <a:lnTo>
                                    <a:pt x="199668" y="290909"/>
                                  </a:lnTo>
                                  <a:lnTo>
                                    <a:pt x="192523" y="296465"/>
                                  </a:lnTo>
                                  <a:lnTo>
                                    <a:pt x="185774" y="302815"/>
                                  </a:lnTo>
                                  <a:lnTo>
                                    <a:pt x="179820" y="309562"/>
                                  </a:lnTo>
                                  <a:lnTo>
                                    <a:pt x="174263" y="316706"/>
                                  </a:lnTo>
                                  <a:lnTo>
                                    <a:pt x="169499" y="324644"/>
                                  </a:lnTo>
                                  <a:lnTo>
                                    <a:pt x="165530" y="332581"/>
                                  </a:lnTo>
                                  <a:lnTo>
                                    <a:pt x="162354" y="341312"/>
                                  </a:lnTo>
                                  <a:lnTo>
                                    <a:pt x="159972" y="350837"/>
                                  </a:lnTo>
                                  <a:lnTo>
                                    <a:pt x="158385" y="359965"/>
                                  </a:lnTo>
                                  <a:lnTo>
                                    <a:pt x="157988" y="369490"/>
                                  </a:lnTo>
                                  <a:lnTo>
                                    <a:pt x="157988" y="1619647"/>
                                  </a:lnTo>
                                  <a:lnTo>
                                    <a:pt x="158385" y="1629569"/>
                                  </a:lnTo>
                                  <a:lnTo>
                                    <a:pt x="159972" y="1639094"/>
                                  </a:lnTo>
                                  <a:lnTo>
                                    <a:pt x="162354" y="1647825"/>
                                  </a:lnTo>
                                  <a:lnTo>
                                    <a:pt x="165530" y="1656953"/>
                                  </a:lnTo>
                                  <a:lnTo>
                                    <a:pt x="169499" y="1665288"/>
                                  </a:lnTo>
                                  <a:lnTo>
                                    <a:pt x="174263" y="1672828"/>
                                  </a:lnTo>
                                  <a:lnTo>
                                    <a:pt x="179820" y="1679972"/>
                                  </a:lnTo>
                                  <a:lnTo>
                                    <a:pt x="185774" y="1686719"/>
                                  </a:lnTo>
                                  <a:lnTo>
                                    <a:pt x="192523" y="1693069"/>
                                  </a:lnTo>
                                  <a:lnTo>
                                    <a:pt x="199668" y="1698625"/>
                                  </a:lnTo>
                                  <a:lnTo>
                                    <a:pt x="207607" y="1702991"/>
                                  </a:lnTo>
                                  <a:lnTo>
                                    <a:pt x="216340" y="1707356"/>
                                  </a:lnTo>
                                  <a:lnTo>
                                    <a:pt x="224676" y="1710531"/>
                                  </a:lnTo>
                                  <a:lnTo>
                                    <a:pt x="233806" y="1712913"/>
                                  </a:lnTo>
                                  <a:lnTo>
                                    <a:pt x="243333" y="1714103"/>
                                  </a:lnTo>
                                  <a:lnTo>
                                    <a:pt x="252860" y="1714897"/>
                                  </a:lnTo>
                                  <a:lnTo>
                                    <a:pt x="1741040" y="1714897"/>
                                  </a:lnTo>
                                  <a:lnTo>
                                    <a:pt x="1750567" y="1714103"/>
                                  </a:lnTo>
                                  <a:lnTo>
                                    <a:pt x="1759697" y="1712913"/>
                                  </a:lnTo>
                                  <a:lnTo>
                                    <a:pt x="1769224" y="1710531"/>
                                  </a:lnTo>
                                  <a:lnTo>
                                    <a:pt x="1777560" y="1707356"/>
                                  </a:lnTo>
                                  <a:lnTo>
                                    <a:pt x="1785896" y="1702991"/>
                                  </a:lnTo>
                                  <a:lnTo>
                                    <a:pt x="1794232" y="1698625"/>
                                  </a:lnTo>
                                  <a:lnTo>
                                    <a:pt x="1801377" y="1693069"/>
                                  </a:lnTo>
                                  <a:lnTo>
                                    <a:pt x="1808126" y="1686719"/>
                                  </a:lnTo>
                                  <a:lnTo>
                                    <a:pt x="1813683" y="1679972"/>
                                  </a:lnTo>
                                  <a:lnTo>
                                    <a:pt x="1819240" y="1672828"/>
                                  </a:lnTo>
                                  <a:lnTo>
                                    <a:pt x="1824401" y="1665288"/>
                                  </a:lnTo>
                                  <a:lnTo>
                                    <a:pt x="1828370" y="1656953"/>
                                  </a:lnTo>
                                  <a:lnTo>
                                    <a:pt x="1831546" y="1647825"/>
                                  </a:lnTo>
                                  <a:lnTo>
                                    <a:pt x="1833531" y="1639094"/>
                                  </a:lnTo>
                                  <a:lnTo>
                                    <a:pt x="1835516" y="1629569"/>
                                  </a:lnTo>
                                  <a:lnTo>
                                    <a:pt x="1835912" y="1619647"/>
                                  </a:lnTo>
                                  <a:lnTo>
                                    <a:pt x="1835912" y="369490"/>
                                  </a:lnTo>
                                  <a:lnTo>
                                    <a:pt x="1835516" y="359965"/>
                                  </a:lnTo>
                                  <a:lnTo>
                                    <a:pt x="1833531" y="350837"/>
                                  </a:lnTo>
                                  <a:lnTo>
                                    <a:pt x="1831546" y="341312"/>
                                  </a:lnTo>
                                  <a:lnTo>
                                    <a:pt x="1828370" y="332581"/>
                                  </a:lnTo>
                                  <a:lnTo>
                                    <a:pt x="1824401" y="324644"/>
                                  </a:lnTo>
                                  <a:lnTo>
                                    <a:pt x="1819240" y="316706"/>
                                  </a:lnTo>
                                  <a:lnTo>
                                    <a:pt x="1813683" y="309562"/>
                                  </a:lnTo>
                                  <a:lnTo>
                                    <a:pt x="1808126" y="302815"/>
                                  </a:lnTo>
                                  <a:lnTo>
                                    <a:pt x="1801377" y="296465"/>
                                  </a:lnTo>
                                  <a:lnTo>
                                    <a:pt x="1794232" y="290909"/>
                                  </a:lnTo>
                                  <a:lnTo>
                                    <a:pt x="1785896" y="286147"/>
                                  </a:lnTo>
                                  <a:lnTo>
                                    <a:pt x="1777560" y="282178"/>
                                  </a:lnTo>
                                  <a:lnTo>
                                    <a:pt x="1769224" y="279003"/>
                                  </a:lnTo>
                                  <a:lnTo>
                                    <a:pt x="1759697" y="276622"/>
                                  </a:lnTo>
                                  <a:lnTo>
                                    <a:pt x="1750567" y="275431"/>
                                  </a:lnTo>
                                  <a:lnTo>
                                    <a:pt x="1741040" y="274637"/>
                                  </a:lnTo>
                                  <a:lnTo>
                                    <a:pt x="1613221" y="274637"/>
                                  </a:lnTo>
                                  <a:lnTo>
                                    <a:pt x="1613221" y="338931"/>
                                  </a:lnTo>
                                  <a:lnTo>
                                    <a:pt x="1366316" y="338931"/>
                                  </a:lnTo>
                                  <a:lnTo>
                                    <a:pt x="1366316" y="274637"/>
                                  </a:lnTo>
                                  <a:lnTo>
                                    <a:pt x="596622" y="274637"/>
                                  </a:lnTo>
                                  <a:lnTo>
                                    <a:pt x="596622" y="338931"/>
                                  </a:lnTo>
                                  <a:lnTo>
                                    <a:pt x="349717" y="338931"/>
                                  </a:lnTo>
                                  <a:lnTo>
                                    <a:pt x="349717" y="274637"/>
                                  </a:lnTo>
                                  <a:lnTo>
                                    <a:pt x="252860" y="274637"/>
                                  </a:lnTo>
                                  <a:close/>
                                  <a:moveTo>
                                    <a:pt x="442207" y="0"/>
                                  </a:moveTo>
                                  <a:lnTo>
                                    <a:pt x="565660" y="0"/>
                                  </a:lnTo>
                                  <a:lnTo>
                                    <a:pt x="565660" y="116284"/>
                                  </a:lnTo>
                                  <a:lnTo>
                                    <a:pt x="1397278" y="116284"/>
                                  </a:lnTo>
                                  <a:lnTo>
                                    <a:pt x="1397278" y="215503"/>
                                  </a:lnTo>
                                  <a:lnTo>
                                    <a:pt x="1397278" y="307975"/>
                                  </a:lnTo>
                                  <a:lnTo>
                                    <a:pt x="1461188" y="307975"/>
                                  </a:lnTo>
                                  <a:lnTo>
                                    <a:pt x="1461188" y="0"/>
                                  </a:lnTo>
                                  <a:lnTo>
                                    <a:pt x="1551296" y="0"/>
                                  </a:lnTo>
                                  <a:lnTo>
                                    <a:pt x="1551296" y="116284"/>
                                  </a:lnTo>
                                  <a:lnTo>
                                    <a:pt x="1741040" y="116284"/>
                                  </a:lnTo>
                                  <a:lnTo>
                                    <a:pt x="1754140" y="116681"/>
                                  </a:lnTo>
                                  <a:lnTo>
                                    <a:pt x="1766446" y="117475"/>
                                  </a:lnTo>
                                  <a:lnTo>
                                    <a:pt x="1779148" y="119062"/>
                                  </a:lnTo>
                                  <a:lnTo>
                                    <a:pt x="1791851" y="121840"/>
                                  </a:lnTo>
                                  <a:lnTo>
                                    <a:pt x="1804156" y="124222"/>
                                  </a:lnTo>
                                  <a:lnTo>
                                    <a:pt x="1816065" y="127794"/>
                                  </a:lnTo>
                                  <a:lnTo>
                                    <a:pt x="1827973" y="131762"/>
                                  </a:lnTo>
                                  <a:lnTo>
                                    <a:pt x="1839088" y="136525"/>
                                  </a:lnTo>
                                  <a:lnTo>
                                    <a:pt x="1850600" y="141684"/>
                                  </a:lnTo>
                                  <a:lnTo>
                                    <a:pt x="1861318" y="147240"/>
                                  </a:lnTo>
                                  <a:lnTo>
                                    <a:pt x="1872035" y="152797"/>
                                  </a:lnTo>
                                  <a:lnTo>
                                    <a:pt x="1882356" y="159544"/>
                                  </a:lnTo>
                                  <a:lnTo>
                                    <a:pt x="1892280" y="167084"/>
                                  </a:lnTo>
                                  <a:lnTo>
                                    <a:pt x="1901807" y="174228"/>
                                  </a:lnTo>
                                  <a:lnTo>
                                    <a:pt x="1911334" y="182165"/>
                                  </a:lnTo>
                                  <a:lnTo>
                                    <a:pt x="1919670" y="190500"/>
                                  </a:lnTo>
                                  <a:lnTo>
                                    <a:pt x="1928006" y="199231"/>
                                  </a:lnTo>
                                  <a:lnTo>
                                    <a:pt x="1935945" y="208756"/>
                                  </a:lnTo>
                                  <a:lnTo>
                                    <a:pt x="1943884" y="218281"/>
                                  </a:lnTo>
                                  <a:lnTo>
                                    <a:pt x="1951029" y="228203"/>
                                  </a:lnTo>
                                  <a:lnTo>
                                    <a:pt x="1957380" y="238125"/>
                                  </a:lnTo>
                                  <a:lnTo>
                                    <a:pt x="1963732" y="249237"/>
                                  </a:lnTo>
                                  <a:lnTo>
                                    <a:pt x="1968892" y="259953"/>
                                  </a:lnTo>
                                  <a:lnTo>
                                    <a:pt x="1974052" y="271065"/>
                                  </a:lnTo>
                                  <a:lnTo>
                                    <a:pt x="1978816" y="282575"/>
                                  </a:lnTo>
                                  <a:lnTo>
                                    <a:pt x="1982389" y="294084"/>
                                  </a:lnTo>
                                  <a:lnTo>
                                    <a:pt x="1985961" y="306387"/>
                                  </a:lnTo>
                                  <a:lnTo>
                                    <a:pt x="1988740" y="318690"/>
                                  </a:lnTo>
                                  <a:lnTo>
                                    <a:pt x="1991122" y="330994"/>
                                  </a:lnTo>
                                  <a:lnTo>
                                    <a:pt x="1992709" y="344090"/>
                                  </a:lnTo>
                                  <a:lnTo>
                                    <a:pt x="1993503" y="356790"/>
                                  </a:lnTo>
                                  <a:lnTo>
                                    <a:pt x="1993900" y="369490"/>
                                  </a:lnTo>
                                  <a:lnTo>
                                    <a:pt x="1993900" y="1619647"/>
                                  </a:lnTo>
                                  <a:lnTo>
                                    <a:pt x="1993503" y="1632744"/>
                                  </a:lnTo>
                                  <a:lnTo>
                                    <a:pt x="1992709" y="1645841"/>
                                  </a:lnTo>
                                  <a:lnTo>
                                    <a:pt x="1991122" y="1658541"/>
                                  </a:lnTo>
                                  <a:lnTo>
                                    <a:pt x="1988740" y="1670844"/>
                                  </a:lnTo>
                                  <a:lnTo>
                                    <a:pt x="1985961" y="1682750"/>
                                  </a:lnTo>
                                  <a:lnTo>
                                    <a:pt x="1982389" y="1695053"/>
                                  </a:lnTo>
                                  <a:lnTo>
                                    <a:pt x="1978816" y="1706960"/>
                                  </a:lnTo>
                                  <a:lnTo>
                                    <a:pt x="1974052" y="1718469"/>
                                  </a:lnTo>
                                  <a:lnTo>
                                    <a:pt x="1968892" y="1729581"/>
                                  </a:lnTo>
                                  <a:lnTo>
                                    <a:pt x="1963732" y="1740694"/>
                                  </a:lnTo>
                                  <a:lnTo>
                                    <a:pt x="1957380" y="1751410"/>
                                  </a:lnTo>
                                  <a:lnTo>
                                    <a:pt x="1951029" y="1761331"/>
                                  </a:lnTo>
                                  <a:lnTo>
                                    <a:pt x="1943884" y="1771650"/>
                                  </a:lnTo>
                                  <a:lnTo>
                                    <a:pt x="1935945" y="1780778"/>
                                  </a:lnTo>
                                  <a:lnTo>
                                    <a:pt x="1928006" y="1789906"/>
                                  </a:lnTo>
                                  <a:lnTo>
                                    <a:pt x="1919670" y="1799035"/>
                                  </a:lnTo>
                                  <a:lnTo>
                                    <a:pt x="1911334" y="1807369"/>
                                  </a:lnTo>
                                  <a:lnTo>
                                    <a:pt x="1901807" y="1815306"/>
                                  </a:lnTo>
                                  <a:lnTo>
                                    <a:pt x="1892280" y="1822847"/>
                                  </a:lnTo>
                                  <a:lnTo>
                                    <a:pt x="1882356" y="1829594"/>
                                  </a:lnTo>
                                  <a:lnTo>
                                    <a:pt x="1872035" y="1836341"/>
                                  </a:lnTo>
                                  <a:lnTo>
                                    <a:pt x="1861318" y="1842294"/>
                                  </a:lnTo>
                                  <a:lnTo>
                                    <a:pt x="1850600" y="1848247"/>
                                  </a:lnTo>
                                  <a:lnTo>
                                    <a:pt x="1839088" y="1853406"/>
                                  </a:lnTo>
                                  <a:lnTo>
                                    <a:pt x="1827973" y="1857375"/>
                                  </a:lnTo>
                                  <a:lnTo>
                                    <a:pt x="1816065" y="1861741"/>
                                  </a:lnTo>
                                  <a:lnTo>
                                    <a:pt x="1804156" y="1864916"/>
                                  </a:lnTo>
                                  <a:lnTo>
                                    <a:pt x="1791851" y="1868091"/>
                                  </a:lnTo>
                                  <a:lnTo>
                                    <a:pt x="1779148" y="1870075"/>
                                  </a:lnTo>
                                  <a:lnTo>
                                    <a:pt x="1766446" y="1871663"/>
                                  </a:lnTo>
                                  <a:lnTo>
                                    <a:pt x="1754140" y="1872456"/>
                                  </a:lnTo>
                                  <a:lnTo>
                                    <a:pt x="1741040" y="1873250"/>
                                  </a:lnTo>
                                  <a:lnTo>
                                    <a:pt x="252860" y="1873250"/>
                                  </a:lnTo>
                                  <a:lnTo>
                                    <a:pt x="239760" y="1872456"/>
                                  </a:lnTo>
                                  <a:lnTo>
                                    <a:pt x="227058" y="1871663"/>
                                  </a:lnTo>
                                  <a:lnTo>
                                    <a:pt x="214355" y="1870075"/>
                                  </a:lnTo>
                                  <a:lnTo>
                                    <a:pt x="201653" y="1868091"/>
                                  </a:lnTo>
                                  <a:lnTo>
                                    <a:pt x="189744" y="1864916"/>
                                  </a:lnTo>
                                  <a:lnTo>
                                    <a:pt x="177835" y="1861741"/>
                                  </a:lnTo>
                                  <a:lnTo>
                                    <a:pt x="165927" y="1857375"/>
                                  </a:lnTo>
                                  <a:lnTo>
                                    <a:pt x="154018" y="1853406"/>
                                  </a:lnTo>
                                  <a:lnTo>
                                    <a:pt x="143300" y="1848247"/>
                                  </a:lnTo>
                                  <a:lnTo>
                                    <a:pt x="132186" y="1842294"/>
                                  </a:lnTo>
                                  <a:lnTo>
                                    <a:pt x="121865" y="1836341"/>
                                  </a:lnTo>
                                  <a:lnTo>
                                    <a:pt x="111147" y="1829594"/>
                                  </a:lnTo>
                                  <a:lnTo>
                                    <a:pt x="101620" y="1822847"/>
                                  </a:lnTo>
                                  <a:lnTo>
                                    <a:pt x="91696" y="1815306"/>
                                  </a:lnTo>
                                  <a:lnTo>
                                    <a:pt x="82566" y="1807369"/>
                                  </a:lnTo>
                                  <a:lnTo>
                                    <a:pt x="74230" y="1799035"/>
                                  </a:lnTo>
                                  <a:lnTo>
                                    <a:pt x="65497" y="1789906"/>
                                  </a:lnTo>
                                  <a:lnTo>
                                    <a:pt x="57558" y="1780778"/>
                                  </a:lnTo>
                                  <a:lnTo>
                                    <a:pt x="50016" y="1771650"/>
                                  </a:lnTo>
                                  <a:lnTo>
                                    <a:pt x="42871" y="1761331"/>
                                  </a:lnTo>
                                  <a:lnTo>
                                    <a:pt x="36520" y="1751410"/>
                                  </a:lnTo>
                                  <a:lnTo>
                                    <a:pt x="30168" y="1740694"/>
                                  </a:lnTo>
                                  <a:lnTo>
                                    <a:pt x="24611" y="1729581"/>
                                  </a:lnTo>
                                  <a:lnTo>
                                    <a:pt x="19848" y="1718469"/>
                                  </a:lnTo>
                                  <a:lnTo>
                                    <a:pt x="15084" y="1706960"/>
                                  </a:lnTo>
                                  <a:lnTo>
                                    <a:pt x="11115" y="1695053"/>
                                  </a:lnTo>
                                  <a:lnTo>
                                    <a:pt x="7939" y="1682750"/>
                                  </a:lnTo>
                                  <a:lnTo>
                                    <a:pt x="4763" y="1670844"/>
                                  </a:lnTo>
                                  <a:lnTo>
                                    <a:pt x="2779" y="1658541"/>
                                  </a:lnTo>
                                  <a:lnTo>
                                    <a:pt x="1191" y="1645841"/>
                                  </a:lnTo>
                                  <a:lnTo>
                                    <a:pt x="0" y="1632744"/>
                                  </a:lnTo>
                                  <a:lnTo>
                                    <a:pt x="0" y="1619647"/>
                                  </a:lnTo>
                                  <a:lnTo>
                                    <a:pt x="0" y="369490"/>
                                  </a:lnTo>
                                  <a:lnTo>
                                    <a:pt x="0" y="356790"/>
                                  </a:lnTo>
                                  <a:lnTo>
                                    <a:pt x="1191" y="344090"/>
                                  </a:lnTo>
                                  <a:lnTo>
                                    <a:pt x="2779" y="330994"/>
                                  </a:lnTo>
                                  <a:lnTo>
                                    <a:pt x="4763" y="318690"/>
                                  </a:lnTo>
                                  <a:lnTo>
                                    <a:pt x="7939" y="306387"/>
                                  </a:lnTo>
                                  <a:lnTo>
                                    <a:pt x="11115" y="294084"/>
                                  </a:lnTo>
                                  <a:lnTo>
                                    <a:pt x="15084" y="282575"/>
                                  </a:lnTo>
                                  <a:lnTo>
                                    <a:pt x="19848" y="271065"/>
                                  </a:lnTo>
                                  <a:lnTo>
                                    <a:pt x="24611" y="259953"/>
                                  </a:lnTo>
                                  <a:lnTo>
                                    <a:pt x="30168" y="249237"/>
                                  </a:lnTo>
                                  <a:lnTo>
                                    <a:pt x="36520" y="238125"/>
                                  </a:lnTo>
                                  <a:lnTo>
                                    <a:pt x="42871" y="228203"/>
                                  </a:lnTo>
                                  <a:lnTo>
                                    <a:pt x="50016" y="218281"/>
                                  </a:lnTo>
                                  <a:lnTo>
                                    <a:pt x="57558" y="208756"/>
                                  </a:lnTo>
                                  <a:lnTo>
                                    <a:pt x="65497" y="199231"/>
                                  </a:lnTo>
                                  <a:lnTo>
                                    <a:pt x="74230" y="190500"/>
                                  </a:lnTo>
                                  <a:lnTo>
                                    <a:pt x="82566" y="182165"/>
                                  </a:lnTo>
                                  <a:lnTo>
                                    <a:pt x="91696" y="174228"/>
                                  </a:lnTo>
                                  <a:lnTo>
                                    <a:pt x="101620" y="167084"/>
                                  </a:lnTo>
                                  <a:lnTo>
                                    <a:pt x="111147" y="159544"/>
                                  </a:lnTo>
                                  <a:lnTo>
                                    <a:pt x="121865" y="152797"/>
                                  </a:lnTo>
                                  <a:lnTo>
                                    <a:pt x="132186" y="147240"/>
                                  </a:lnTo>
                                  <a:lnTo>
                                    <a:pt x="143300" y="141684"/>
                                  </a:lnTo>
                                  <a:lnTo>
                                    <a:pt x="154018" y="136525"/>
                                  </a:lnTo>
                                  <a:lnTo>
                                    <a:pt x="165927" y="131762"/>
                                  </a:lnTo>
                                  <a:lnTo>
                                    <a:pt x="177835" y="127794"/>
                                  </a:lnTo>
                                  <a:lnTo>
                                    <a:pt x="189744" y="124222"/>
                                  </a:lnTo>
                                  <a:lnTo>
                                    <a:pt x="201653" y="121840"/>
                                  </a:lnTo>
                                  <a:lnTo>
                                    <a:pt x="214355" y="119062"/>
                                  </a:lnTo>
                                  <a:lnTo>
                                    <a:pt x="227058" y="117475"/>
                                  </a:lnTo>
                                  <a:lnTo>
                                    <a:pt x="239760" y="116681"/>
                                  </a:lnTo>
                                  <a:lnTo>
                                    <a:pt x="252860" y="116284"/>
                                  </a:lnTo>
                                  <a:lnTo>
                                    <a:pt x="380679" y="116284"/>
                                  </a:lnTo>
                                  <a:lnTo>
                                    <a:pt x="380679" y="215503"/>
                                  </a:lnTo>
                                  <a:lnTo>
                                    <a:pt x="380679" y="307975"/>
                                  </a:lnTo>
                                  <a:lnTo>
                                    <a:pt x="442207" y="307975"/>
                                  </a:lnTo>
                                  <a:lnTo>
                                    <a:pt x="442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82" name="KSO_Shape"/>
                          <wps:cNvSpPr/>
                          <wps:spPr>
                            <a:xfrm>
                              <a:off x="4691" y="2448"/>
                              <a:ext cx="170" cy="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lIns="91440" tIns="45720" rIns="91440" bIns="324000" anchor="ctr"/>
                        </wps:wsp>
                        <wps:wsp>
                          <wps:cNvPr id="183" name="KSO_Shape"/>
                          <wps:cNvSpPr/>
                          <wps:spPr bwMode="auto">
                            <a:xfrm>
                              <a:off x="7135" y="2001"/>
                              <a:ext cx="259" cy="25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84" name="KSO_Shape"/>
                          <wps:cNvSpPr/>
                          <wps:spPr bwMode="auto">
                            <a:xfrm>
                              <a:off x="7135" y="2448"/>
                              <a:ext cx="290" cy="283"/>
                            </a:xfrm>
                            <a:custGeom>
                              <a:avLst/>
                              <a:gdLst>
                                <a:gd name="T0" fmla="*/ 2147483646 w 6333"/>
                                <a:gd name="T1" fmla="*/ 2147483646 h 6185"/>
                                <a:gd name="T2" fmla="*/ 2147483646 w 6333"/>
                                <a:gd name="T3" fmla="*/ 2147483646 h 6185"/>
                                <a:gd name="T4" fmla="*/ 2147483646 w 6333"/>
                                <a:gd name="T5" fmla="*/ 2147483646 h 6185"/>
                                <a:gd name="T6" fmla="*/ 2147483646 w 6333"/>
                                <a:gd name="T7" fmla="*/ 2147483646 h 6185"/>
                                <a:gd name="T8" fmla="*/ 2147483646 w 6333"/>
                                <a:gd name="T9" fmla="*/ 2147483646 h 6185"/>
                                <a:gd name="T10" fmla="*/ 2147483646 w 6333"/>
                                <a:gd name="T11" fmla="*/ 2147483646 h 6185"/>
                                <a:gd name="T12" fmla="*/ 2147483646 w 6333"/>
                                <a:gd name="T13" fmla="*/ 2147483646 h 6185"/>
                                <a:gd name="T14" fmla="*/ 2147483646 w 6333"/>
                                <a:gd name="T15" fmla="*/ 2147483646 h 6185"/>
                                <a:gd name="T16" fmla="*/ 2147483646 w 6333"/>
                                <a:gd name="T17" fmla="*/ 2147483646 h 6185"/>
                                <a:gd name="T18" fmla="*/ 2147483646 w 6333"/>
                                <a:gd name="T19" fmla="*/ 2147483646 h 6185"/>
                                <a:gd name="T20" fmla="*/ 2147483646 w 6333"/>
                                <a:gd name="T21" fmla="*/ 2147483646 h 6185"/>
                                <a:gd name="T22" fmla="*/ 2147483646 w 6333"/>
                                <a:gd name="T23" fmla="*/ 2147483646 h 6185"/>
                                <a:gd name="T24" fmla="*/ 2147483646 w 6333"/>
                                <a:gd name="T25" fmla="*/ 2147483646 h 6185"/>
                                <a:gd name="T26" fmla="*/ 2147483646 w 6333"/>
                                <a:gd name="T27" fmla="*/ 2147483646 h 6185"/>
                                <a:gd name="T28" fmla="*/ 2147483646 w 6333"/>
                                <a:gd name="T29" fmla="*/ 2147483646 h 6185"/>
                                <a:gd name="T30" fmla="*/ 2147483646 w 6333"/>
                                <a:gd name="T31" fmla="*/ 2147483646 h 6185"/>
                                <a:gd name="T32" fmla="*/ 2147483646 w 6333"/>
                                <a:gd name="T33" fmla="*/ 2147483646 h 6185"/>
                                <a:gd name="T34" fmla="*/ 2147483646 w 6333"/>
                                <a:gd name="T35" fmla="*/ 2147483646 h 6185"/>
                                <a:gd name="T36" fmla="*/ 2147483646 w 6333"/>
                                <a:gd name="T37" fmla="*/ 2147483646 h 6185"/>
                                <a:gd name="T38" fmla="*/ 2147483646 w 6333"/>
                                <a:gd name="T39" fmla="*/ 2147483646 h 6185"/>
                                <a:gd name="T40" fmla="*/ 2147483646 w 6333"/>
                                <a:gd name="T41" fmla="*/ 2147483646 h 6185"/>
                                <a:gd name="T42" fmla="*/ 2147483646 w 6333"/>
                                <a:gd name="T43" fmla="*/ 2147483646 h 6185"/>
                                <a:gd name="T44" fmla="*/ 2147483646 w 6333"/>
                                <a:gd name="T45" fmla="*/ 2147483646 h 6185"/>
                                <a:gd name="T46" fmla="*/ 2147483646 w 6333"/>
                                <a:gd name="T47" fmla="*/ 2147483646 h 6185"/>
                                <a:gd name="T48" fmla="*/ 2147483646 w 6333"/>
                                <a:gd name="T49" fmla="*/ 2147483646 h 6185"/>
                                <a:gd name="T50" fmla="*/ 2147483646 w 6333"/>
                                <a:gd name="T51" fmla="*/ 2147483646 h 6185"/>
                                <a:gd name="T52" fmla="*/ 2147483646 w 6333"/>
                                <a:gd name="T53" fmla="*/ 2147483646 h 6185"/>
                                <a:gd name="T54" fmla="*/ 2147483646 w 6333"/>
                                <a:gd name="T55" fmla="*/ 2147483646 h 6185"/>
                                <a:gd name="T56" fmla="*/ 2147483646 w 6333"/>
                                <a:gd name="T57" fmla="*/ 2147483646 h 6185"/>
                                <a:gd name="T58" fmla="*/ 2147483646 w 6333"/>
                                <a:gd name="T59" fmla="*/ 2147483646 h 6185"/>
                                <a:gd name="T60" fmla="*/ 2147483646 w 6333"/>
                                <a:gd name="T61" fmla="*/ 2147483646 h 6185"/>
                                <a:gd name="T62" fmla="*/ 2147483646 w 6333"/>
                                <a:gd name="T63" fmla="*/ 2147483646 h 6185"/>
                                <a:gd name="T64" fmla="*/ 2147483646 w 6333"/>
                                <a:gd name="T65" fmla="*/ 2147483646 h 6185"/>
                                <a:gd name="T66" fmla="*/ 2147483646 w 6333"/>
                                <a:gd name="T67" fmla="*/ 2147483646 h 6185"/>
                                <a:gd name="T68" fmla="*/ 2147483646 w 6333"/>
                                <a:gd name="T69" fmla="*/ 2147483646 h 6185"/>
                                <a:gd name="T70" fmla="*/ 2147483646 w 6333"/>
                                <a:gd name="T71" fmla="*/ 2147483646 h 6185"/>
                                <a:gd name="T72" fmla="*/ 2147483646 w 6333"/>
                                <a:gd name="T73" fmla="*/ 2147483646 h 6185"/>
                                <a:gd name="T74" fmla="*/ 2147483646 w 6333"/>
                                <a:gd name="T75" fmla="*/ 2147483646 h 6185"/>
                                <a:gd name="T76" fmla="*/ 2147483646 w 6333"/>
                                <a:gd name="T77" fmla="*/ 2147483646 h 6185"/>
                                <a:gd name="T78" fmla="*/ 2147483646 w 6333"/>
                                <a:gd name="T79" fmla="*/ 2147483646 h 6185"/>
                                <a:gd name="T80" fmla="*/ 2147483646 w 6333"/>
                                <a:gd name="T81" fmla="*/ 2147483646 h 6185"/>
                                <a:gd name="T82" fmla="*/ 2147483646 w 6333"/>
                                <a:gd name="T83" fmla="*/ 2147483646 h 6185"/>
                                <a:gd name="T84" fmla="*/ 2147483646 w 6333"/>
                                <a:gd name="T85" fmla="*/ 2147483646 h 6185"/>
                                <a:gd name="T86" fmla="*/ 2147483646 w 6333"/>
                                <a:gd name="T87" fmla="*/ 2147483646 h 6185"/>
                                <a:gd name="T88" fmla="*/ 2147483646 w 6333"/>
                                <a:gd name="T89" fmla="*/ 2147483646 h 6185"/>
                                <a:gd name="T90" fmla="*/ 2147483646 w 6333"/>
                                <a:gd name="T91" fmla="*/ 2147483646 h 6185"/>
                                <a:gd name="T92" fmla="*/ 2147483646 w 6333"/>
                                <a:gd name="T93" fmla="*/ 2147483646 h 6185"/>
                                <a:gd name="T94" fmla="*/ 2147483646 w 6333"/>
                                <a:gd name="T95" fmla="*/ 2147483646 h 6185"/>
                                <a:gd name="T96" fmla="*/ 2147483646 w 6333"/>
                                <a:gd name="T97" fmla="*/ 2147483646 h 6185"/>
                                <a:gd name="T98" fmla="*/ 2147483646 w 6333"/>
                                <a:gd name="T99" fmla="*/ 2147483646 h 6185"/>
                                <a:gd name="T100" fmla="*/ 2147483646 w 6333"/>
                                <a:gd name="T101" fmla="*/ 2147483646 h 6185"/>
                                <a:gd name="T102" fmla="*/ 2147483646 w 6333"/>
                                <a:gd name="T103" fmla="*/ 2147483646 h 6185"/>
                                <a:gd name="T104" fmla="*/ 2147483646 w 6333"/>
                                <a:gd name="T105" fmla="*/ 2147483646 h 6185"/>
                                <a:gd name="T106" fmla="*/ 2147483646 w 6333"/>
                                <a:gd name="T107" fmla="*/ 2147483646 h 6185"/>
                                <a:gd name="T108" fmla="*/ 2147483646 w 6333"/>
                                <a:gd name="T109" fmla="*/ 2147483646 h 6185"/>
                                <a:gd name="T110" fmla="*/ 2147483646 w 6333"/>
                                <a:gd name="T111" fmla="*/ 2147483646 h 6185"/>
                                <a:gd name="T112" fmla="*/ 2147483646 w 6333"/>
                                <a:gd name="T113" fmla="*/ 2147483646 h 6185"/>
                                <a:gd name="T114" fmla="*/ 2147483646 w 6333"/>
                                <a:gd name="T115" fmla="*/ 2147483646 h 6185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</a:gdLst>
                              <a:ahLst/>
                              <a:cxnLst>
                                <a:cxn ang="T116">
                                  <a:pos x="T0" y="T1"/>
                                </a:cxn>
                                <a:cxn ang="T117">
                                  <a:pos x="T2" y="T3"/>
                                </a:cxn>
                                <a:cxn ang="T118">
                                  <a:pos x="T4" y="T5"/>
                                </a:cxn>
                                <a:cxn ang="T119">
                                  <a:pos x="T6" y="T7"/>
                                </a:cxn>
                                <a:cxn ang="T120">
                                  <a:pos x="T8" y="T9"/>
                                </a:cxn>
                                <a:cxn ang="T121">
                                  <a:pos x="T10" y="T11"/>
                                </a:cxn>
                                <a:cxn ang="T122">
                                  <a:pos x="T12" y="T13"/>
                                </a:cxn>
                                <a:cxn ang="T123">
                                  <a:pos x="T14" y="T15"/>
                                </a:cxn>
                                <a:cxn ang="T124">
                                  <a:pos x="T16" y="T17"/>
                                </a:cxn>
                                <a:cxn ang="T125">
                                  <a:pos x="T18" y="T19"/>
                                </a:cxn>
                                <a:cxn ang="T126">
                                  <a:pos x="T20" y="T21"/>
                                </a:cxn>
                                <a:cxn ang="T127">
                                  <a:pos x="T22" y="T23"/>
                                </a:cxn>
                                <a:cxn ang="T128">
                                  <a:pos x="T24" y="T25"/>
                                </a:cxn>
                                <a:cxn ang="T129">
                                  <a:pos x="T26" y="T27"/>
                                </a:cxn>
                                <a:cxn ang="T130">
                                  <a:pos x="T28" y="T29"/>
                                </a:cxn>
                                <a:cxn ang="T131">
                                  <a:pos x="T30" y="T31"/>
                                </a:cxn>
                                <a:cxn ang="T132">
                                  <a:pos x="T32" y="T33"/>
                                </a:cxn>
                                <a:cxn ang="T133">
                                  <a:pos x="T34" y="T35"/>
                                </a:cxn>
                                <a:cxn ang="T134">
                                  <a:pos x="T36" y="T37"/>
                                </a:cxn>
                                <a:cxn ang="T135">
                                  <a:pos x="T38" y="T39"/>
                                </a:cxn>
                                <a:cxn ang="T136">
                                  <a:pos x="T40" y="T41"/>
                                </a:cxn>
                                <a:cxn ang="T137">
                                  <a:pos x="T42" y="T43"/>
                                </a:cxn>
                                <a:cxn ang="T138">
                                  <a:pos x="T44" y="T45"/>
                                </a:cxn>
                                <a:cxn ang="T139">
                                  <a:pos x="T46" y="T47"/>
                                </a:cxn>
                                <a:cxn ang="T140">
                                  <a:pos x="T48" y="T49"/>
                                </a:cxn>
                                <a:cxn ang="T141">
                                  <a:pos x="T50" y="T51"/>
                                </a:cxn>
                                <a:cxn ang="T142">
                                  <a:pos x="T52" y="T53"/>
                                </a:cxn>
                                <a:cxn ang="T143">
                                  <a:pos x="T54" y="T55"/>
                                </a:cxn>
                                <a:cxn ang="T144">
                                  <a:pos x="T56" y="T57"/>
                                </a:cxn>
                                <a:cxn ang="T145">
                                  <a:pos x="T58" y="T59"/>
                                </a:cxn>
                                <a:cxn ang="T146">
                                  <a:pos x="T60" y="T61"/>
                                </a:cxn>
                                <a:cxn ang="T147">
                                  <a:pos x="T62" y="T63"/>
                                </a:cxn>
                                <a:cxn ang="T148">
                                  <a:pos x="T64" y="T65"/>
                                </a:cxn>
                                <a:cxn ang="T149">
                                  <a:pos x="T66" y="T67"/>
                                </a:cxn>
                                <a:cxn ang="T150">
                                  <a:pos x="T68" y="T69"/>
                                </a:cxn>
                                <a:cxn ang="T151">
                                  <a:pos x="T70" y="T71"/>
                                </a:cxn>
                                <a:cxn ang="T152">
                                  <a:pos x="T72" y="T73"/>
                                </a:cxn>
                                <a:cxn ang="T153">
                                  <a:pos x="T74" y="T75"/>
                                </a:cxn>
                                <a:cxn ang="T154">
                                  <a:pos x="T76" y="T77"/>
                                </a:cxn>
                                <a:cxn ang="T155">
                                  <a:pos x="T78" y="T79"/>
                                </a:cxn>
                                <a:cxn ang="T156">
                                  <a:pos x="T80" y="T81"/>
                                </a:cxn>
                                <a:cxn ang="T157">
                                  <a:pos x="T82" y="T83"/>
                                </a:cxn>
                                <a:cxn ang="T158">
                                  <a:pos x="T84" y="T85"/>
                                </a:cxn>
                                <a:cxn ang="T159">
                                  <a:pos x="T86" y="T87"/>
                                </a:cxn>
                                <a:cxn ang="T160">
                                  <a:pos x="T88" y="T89"/>
                                </a:cxn>
                                <a:cxn ang="T161">
                                  <a:pos x="T90" y="T91"/>
                                </a:cxn>
                                <a:cxn ang="T162">
                                  <a:pos x="T92" y="T93"/>
                                </a:cxn>
                                <a:cxn ang="T163">
                                  <a:pos x="T94" y="T95"/>
                                </a:cxn>
                                <a:cxn ang="T164">
                                  <a:pos x="T96" y="T97"/>
                                </a:cxn>
                                <a:cxn ang="T165">
                                  <a:pos x="T98" y="T99"/>
                                </a:cxn>
                                <a:cxn ang="T166">
                                  <a:pos x="T100" y="T101"/>
                                </a:cxn>
                                <a:cxn ang="T167">
                                  <a:pos x="T102" y="T103"/>
                                </a:cxn>
                                <a:cxn ang="T168">
                                  <a:pos x="T104" y="T105"/>
                                </a:cxn>
                                <a:cxn ang="T169">
                                  <a:pos x="T106" y="T107"/>
                                </a:cxn>
                                <a:cxn ang="T170">
                                  <a:pos x="T108" y="T109"/>
                                </a:cxn>
                                <a:cxn ang="T171">
                                  <a:pos x="T110" y="T111"/>
                                </a:cxn>
                                <a:cxn ang="T172">
                                  <a:pos x="T112" y="T113"/>
                                </a:cxn>
                                <a:cxn ang="T173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6333" h="6185">
                                  <a:moveTo>
                                    <a:pt x="3161" y="0"/>
                                  </a:moveTo>
                                  <a:lnTo>
                                    <a:pt x="0" y="1572"/>
                                  </a:lnTo>
                                  <a:lnTo>
                                    <a:pt x="0" y="2483"/>
                                  </a:lnTo>
                                  <a:lnTo>
                                    <a:pt x="530" y="2483"/>
                                  </a:lnTo>
                                  <a:lnTo>
                                    <a:pt x="530" y="1871"/>
                                  </a:lnTo>
                                  <a:lnTo>
                                    <a:pt x="5807" y="1871"/>
                                  </a:lnTo>
                                  <a:lnTo>
                                    <a:pt x="5807" y="2483"/>
                                  </a:lnTo>
                                  <a:lnTo>
                                    <a:pt x="6333" y="2483"/>
                                  </a:lnTo>
                                  <a:lnTo>
                                    <a:pt x="6333" y="1572"/>
                                  </a:lnTo>
                                  <a:lnTo>
                                    <a:pt x="3161" y="0"/>
                                  </a:lnTo>
                                  <a:close/>
                                  <a:moveTo>
                                    <a:pt x="3161" y="4863"/>
                                  </a:moveTo>
                                  <a:lnTo>
                                    <a:pt x="3161" y="4863"/>
                                  </a:lnTo>
                                  <a:lnTo>
                                    <a:pt x="3116" y="4862"/>
                                  </a:lnTo>
                                  <a:lnTo>
                                    <a:pt x="3072" y="4858"/>
                                  </a:lnTo>
                                  <a:lnTo>
                                    <a:pt x="3028" y="4852"/>
                                  </a:lnTo>
                                  <a:lnTo>
                                    <a:pt x="2985" y="4845"/>
                                  </a:lnTo>
                                  <a:lnTo>
                                    <a:pt x="2943" y="4835"/>
                                  </a:lnTo>
                                  <a:lnTo>
                                    <a:pt x="2902" y="4825"/>
                                  </a:lnTo>
                                  <a:lnTo>
                                    <a:pt x="2861" y="4810"/>
                                  </a:lnTo>
                                  <a:lnTo>
                                    <a:pt x="2821" y="4796"/>
                                  </a:lnTo>
                                  <a:lnTo>
                                    <a:pt x="2782" y="4778"/>
                                  </a:lnTo>
                                  <a:lnTo>
                                    <a:pt x="2745" y="4760"/>
                                  </a:lnTo>
                                  <a:lnTo>
                                    <a:pt x="2708" y="4740"/>
                                  </a:lnTo>
                                  <a:lnTo>
                                    <a:pt x="2672" y="4717"/>
                                  </a:lnTo>
                                  <a:lnTo>
                                    <a:pt x="2638" y="4693"/>
                                  </a:lnTo>
                                  <a:lnTo>
                                    <a:pt x="2605" y="4668"/>
                                  </a:lnTo>
                                  <a:lnTo>
                                    <a:pt x="2572" y="4641"/>
                                  </a:lnTo>
                                  <a:lnTo>
                                    <a:pt x="2541" y="4613"/>
                                  </a:lnTo>
                                  <a:lnTo>
                                    <a:pt x="2512" y="4583"/>
                                  </a:lnTo>
                                  <a:lnTo>
                                    <a:pt x="2484" y="4552"/>
                                  </a:lnTo>
                                  <a:lnTo>
                                    <a:pt x="2457" y="4519"/>
                                  </a:lnTo>
                                  <a:lnTo>
                                    <a:pt x="2432" y="4486"/>
                                  </a:lnTo>
                                  <a:lnTo>
                                    <a:pt x="2410" y="4451"/>
                                  </a:lnTo>
                                  <a:lnTo>
                                    <a:pt x="2387" y="4415"/>
                                  </a:lnTo>
                                  <a:lnTo>
                                    <a:pt x="2366" y="4378"/>
                                  </a:lnTo>
                                  <a:lnTo>
                                    <a:pt x="2348" y="4341"/>
                                  </a:lnTo>
                                  <a:lnTo>
                                    <a:pt x="2332" y="4301"/>
                                  </a:lnTo>
                                  <a:lnTo>
                                    <a:pt x="2317" y="4262"/>
                                  </a:lnTo>
                                  <a:lnTo>
                                    <a:pt x="2304" y="4221"/>
                                  </a:lnTo>
                                  <a:lnTo>
                                    <a:pt x="2292" y="4179"/>
                                  </a:lnTo>
                                  <a:lnTo>
                                    <a:pt x="2284" y="4136"/>
                                  </a:lnTo>
                                  <a:lnTo>
                                    <a:pt x="2277" y="4093"/>
                                  </a:lnTo>
                                  <a:lnTo>
                                    <a:pt x="2271" y="4050"/>
                                  </a:lnTo>
                                  <a:lnTo>
                                    <a:pt x="2268" y="4006"/>
                                  </a:lnTo>
                                  <a:lnTo>
                                    <a:pt x="0" y="2878"/>
                                  </a:lnTo>
                                  <a:lnTo>
                                    <a:pt x="0" y="6185"/>
                                  </a:lnTo>
                                  <a:lnTo>
                                    <a:pt x="6333" y="6185"/>
                                  </a:lnTo>
                                  <a:lnTo>
                                    <a:pt x="6333" y="2878"/>
                                  </a:lnTo>
                                  <a:lnTo>
                                    <a:pt x="4053" y="4006"/>
                                  </a:lnTo>
                                  <a:lnTo>
                                    <a:pt x="4051" y="4050"/>
                                  </a:lnTo>
                                  <a:lnTo>
                                    <a:pt x="4046" y="4093"/>
                                  </a:lnTo>
                                  <a:lnTo>
                                    <a:pt x="4039" y="4136"/>
                                  </a:lnTo>
                                  <a:lnTo>
                                    <a:pt x="4029" y="4179"/>
                                  </a:lnTo>
                                  <a:lnTo>
                                    <a:pt x="4019" y="4220"/>
                                  </a:lnTo>
                                  <a:lnTo>
                                    <a:pt x="4005" y="4262"/>
                                  </a:lnTo>
                                  <a:lnTo>
                                    <a:pt x="3990" y="4301"/>
                                  </a:lnTo>
                                  <a:lnTo>
                                    <a:pt x="3973" y="4340"/>
                                  </a:lnTo>
                                  <a:lnTo>
                                    <a:pt x="3955" y="4378"/>
                                  </a:lnTo>
                                  <a:lnTo>
                                    <a:pt x="3935" y="4415"/>
                                  </a:lnTo>
                                  <a:lnTo>
                                    <a:pt x="3913" y="4451"/>
                                  </a:lnTo>
                                  <a:lnTo>
                                    <a:pt x="3889" y="4486"/>
                                  </a:lnTo>
                                  <a:lnTo>
                                    <a:pt x="3864" y="4519"/>
                                  </a:lnTo>
                                  <a:lnTo>
                                    <a:pt x="3838" y="4552"/>
                                  </a:lnTo>
                                  <a:lnTo>
                                    <a:pt x="3810" y="4583"/>
                                  </a:lnTo>
                                  <a:lnTo>
                                    <a:pt x="3780" y="4613"/>
                                  </a:lnTo>
                                  <a:lnTo>
                                    <a:pt x="3749" y="4641"/>
                                  </a:lnTo>
                                  <a:lnTo>
                                    <a:pt x="3718" y="4668"/>
                                  </a:lnTo>
                                  <a:lnTo>
                                    <a:pt x="3685" y="4693"/>
                                  </a:lnTo>
                                  <a:lnTo>
                                    <a:pt x="3650" y="4717"/>
                                  </a:lnTo>
                                  <a:lnTo>
                                    <a:pt x="3614" y="4740"/>
                                  </a:lnTo>
                                  <a:lnTo>
                                    <a:pt x="3578" y="4760"/>
                                  </a:lnTo>
                                  <a:lnTo>
                                    <a:pt x="3540" y="4778"/>
                                  </a:lnTo>
                                  <a:lnTo>
                                    <a:pt x="3501" y="4796"/>
                                  </a:lnTo>
                                  <a:lnTo>
                                    <a:pt x="3461" y="4810"/>
                                  </a:lnTo>
                                  <a:lnTo>
                                    <a:pt x="3420" y="4825"/>
                                  </a:lnTo>
                                  <a:lnTo>
                                    <a:pt x="3379" y="4835"/>
                                  </a:lnTo>
                                  <a:lnTo>
                                    <a:pt x="3336" y="4845"/>
                                  </a:lnTo>
                                  <a:lnTo>
                                    <a:pt x="3294" y="4852"/>
                                  </a:lnTo>
                                  <a:lnTo>
                                    <a:pt x="3250" y="4858"/>
                                  </a:lnTo>
                                  <a:lnTo>
                                    <a:pt x="3206" y="4862"/>
                                  </a:lnTo>
                                  <a:lnTo>
                                    <a:pt x="3161" y="4863"/>
                                  </a:lnTo>
                                  <a:close/>
                                  <a:moveTo>
                                    <a:pt x="3166" y="4601"/>
                                  </a:moveTo>
                                  <a:lnTo>
                                    <a:pt x="3166" y="4601"/>
                                  </a:lnTo>
                                  <a:lnTo>
                                    <a:pt x="3191" y="4600"/>
                                  </a:lnTo>
                                  <a:lnTo>
                                    <a:pt x="3216" y="4598"/>
                                  </a:lnTo>
                                  <a:lnTo>
                                    <a:pt x="3242" y="4595"/>
                                  </a:lnTo>
                                  <a:lnTo>
                                    <a:pt x="3265" y="4591"/>
                                  </a:lnTo>
                                  <a:lnTo>
                                    <a:pt x="3289" y="4586"/>
                                  </a:lnTo>
                                  <a:lnTo>
                                    <a:pt x="3312" y="4580"/>
                                  </a:lnTo>
                                  <a:lnTo>
                                    <a:pt x="3335" y="4573"/>
                                  </a:lnTo>
                                  <a:lnTo>
                                    <a:pt x="3358" y="4566"/>
                                  </a:lnTo>
                                  <a:lnTo>
                                    <a:pt x="3380" y="4556"/>
                                  </a:lnTo>
                                  <a:lnTo>
                                    <a:pt x="3402" y="4547"/>
                                  </a:lnTo>
                                  <a:lnTo>
                                    <a:pt x="3424" y="4536"/>
                                  </a:lnTo>
                                  <a:lnTo>
                                    <a:pt x="3444" y="4525"/>
                                  </a:lnTo>
                                  <a:lnTo>
                                    <a:pt x="3464" y="4513"/>
                                  </a:lnTo>
                                  <a:lnTo>
                                    <a:pt x="3485" y="4500"/>
                                  </a:lnTo>
                                  <a:lnTo>
                                    <a:pt x="3504" y="4486"/>
                                  </a:lnTo>
                                  <a:lnTo>
                                    <a:pt x="3522" y="4471"/>
                                  </a:lnTo>
                                  <a:lnTo>
                                    <a:pt x="3540" y="4456"/>
                                  </a:lnTo>
                                  <a:lnTo>
                                    <a:pt x="3558" y="4440"/>
                                  </a:lnTo>
                                  <a:lnTo>
                                    <a:pt x="3574" y="4424"/>
                                  </a:lnTo>
                                  <a:lnTo>
                                    <a:pt x="3591" y="4407"/>
                                  </a:lnTo>
                                  <a:lnTo>
                                    <a:pt x="3607" y="4389"/>
                                  </a:lnTo>
                                  <a:lnTo>
                                    <a:pt x="3622" y="4371"/>
                                  </a:lnTo>
                                  <a:lnTo>
                                    <a:pt x="3637" y="4352"/>
                                  </a:lnTo>
                                  <a:lnTo>
                                    <a:pt x="3651" y="4333"/>
                                  </a:lnTo>
                                  <a:lnTo>
                                    <a:pt x="3664" y="4313"/>
                                  </a:lnTo>
                                  <a:lnTo>
                                    <a:pt x="3676" y="4293"/>
                                  </a:lnTo>
                                  <a:lnTo>
                                    <a:pt x="3688" y="4272"/>
                                  </a:lnTo>
                                  <a:lnTo>
                                    <a:pt x="3699" y="4251"/>
                                  </a:lnTo>
                                  <a:lnTo>
                                    <a:pt x="3710" y="4230"/>
                                  </a:lnTo>
                                  <a:lnTo>
                                    <a:pt x="3719" y="4208"/>
                                  </a:lnTo>
                                  <a:lnTo>
                                    <a:pt x="3728" y="4185"/>
                                  </a:lnTo>
                                  <a:lnTo>
                                    <a:pt x="3736" y="4164"/>
                                  </a:lnTo>
                                  <a:lnTo>
                                    <a:pt x="3753" y="4119"/>
                                  </a:lnTo>
                                  <a:lnTo>
                                    <a:pt x="3760" y="4098"/>
                                  </a:lnTo>
                                  <a:lnTo>
                                    <a:pt x="3767" y="4076"/>
                                  </a:lnTo>
                                  <a:lnTo>
                                    <a:pt x="3773" y="4055"/>
                                  </a:lnTo>
                                  <a:lnTo>
                                    <a:pt x="3778" y="4033"/>
                                  </a:lnTo>
                                  <a:lnTo>
                                    <a:pt x="3781" y="4009"/>
                                  </a:lnTo>
                                  <a:lnTo>
                                    <a:pt x="3783" y="3984"/>
                                  </a:lnTo>
                                  <a:lnTo>
                                    <a:pt x="3781" y="3953"/>
                                  </a:lnTo>
                                  <a:lnTo>
                                    <a:pt x="3779" y="3922"/>
                                  </a:lnTo>
                                  <a:lnTo>
                                    <a:pt x="3775" y="3891"/>
                                  </a:lnTo>
                                  <a:lnTo>
                                    <a:pt x="3770" y="3861"/>
                                  </a:lnTo>
                                  <a:lnTo>
                                    <a:pt x="3764" y="3831"/>
                                  </a:lnTo>
                                  <a:lnTo>
                                    <a:pt x="3755" y="3801"/>
                                  </a:lnTo>
                                  <a:lnTo>
                                    <a:pt x="3746" y="3772"/>
                                  </a:lnTo>
                                  <a:lnTo>
                                    <a:pt x="3734" y="3745"/>
                                  </a:lnTo>
                                  <a:lnTo>
                                    <a:pt x="3722" y="3717"/>
                                  </a:lnTo>
                                  <a:lnTo>
                                    <a:pt x="3708" y="3691"/>
                                  </a:lnTo>
                                  <a:lnTo>
                                    <a:pt x="3693" y="3665"/>
                                  </a:lnTo>
                                  <a:lnTo>
                                    <a:pt x="3677" y="3641"/>
                                  </a:lnTo>
                                  <a:lnTo>
                                    <a:pt x="3659" y="3615"/>
                                  </a:lnTo>
                                  <a:lnTo>
                                    <a:pt x="3641" y="3593"/>
                                  </a:lnTo>
                                  <a:lnTo>
                                    <a:pt x="3622" y="3570"/>
                                  </a:lnTo>
                                  <a:lnTo>
                                    <a:pt x="3602" y="3548"/>
                                  </a:lnTo>
                                  <a:lnTo>
                                    <a:pt x="3580" y="3528"/>
                                  </a:lnTo>
                                  <a:lnTo>
                                    <a:pt x="3558" y="3509"/>
                                  </a:lnTo>
                                  <a:lnTo>
                                    <a:pt x="3535" y="3491"/>
                                  </a:lnTo>
                                  <a:lnTo>
                                    <a:pt x="3511" y="3473"/>
                                  </a:lnTo>
                                  <a:lnTo>
                                    <a:pt x="3486" y="3457"/>
                                  </a:lnTo>
                                  <a:lnTo>
                                    <a:pt x="3459" y="3443"/>
                                  </a:lnTo>
                                  <a:lnTo>
                                    <a:pt x="3433" y="3429"/>
                                  </a:lnTo>
                                  <a:lnTo>
                                    <a:pt x="3406" y="3417"/>
                                  </a:lnTo>
                                  <a:lnTo>
                                    <a:pt x="3378" y="3406"/>
                                  </a:lnTo>
                                  <a:lnTo>
                                    <a:pt x="3349" y="3396"/>
                                  </a:lnTo>
                                  <a:lnTo>
                                    <a:pt x="3321" y="3388"/>
                                  </a:lnTo>
                                  <a:lnTo>
                                    <a:pt x="3291" y="3381"/>
                                  </a:lnTo>
                                  <a:lnTo>
                                    <a:pt x="3261" y="3375"/>
                                  </a:lnTo>
                                  <a:lnTo>
                                    <a:pt x="3230" y="3371"/>
                                  </a:lnTo>
                                  <a:lnTo>
                                    <a:pt x="3198" y="3369"/>
                                  </a:lnTo>
                                  <a:lnTo>
                                    <a:pt x="3166" y="3368"/>
                                  </a:lnTo>
                                  <a:lnTo>
                                    <a:pt x="3135" y="3369"/>
                                  </a:lnTo>
                                  <a:lnTo>
                                    <a:pt x="3104" y="3371"/>
                                  </a:lnTo>
                                  <a:lnTo>
                                    <a:pt x="3073" y="3375"/>
                                  </a:lnTo>
                                  <a:lnTo>
                                    <a:pt x="3043" y="3381"/>
                                  </a:lnTo>
                                  <a:lnTo>
                                    <a:pt x="3013" y="3388"/>
                                  </a:lnTo>
                                  <a:lnTo>
                                    <a:pt x="2983" y="3396"/>
                                  </a:lnTo>
                                  <a:lnTo>
                                    <a:pt x="2954" y="3406"/>
                                  </a:lnTo>
                                  <a:lnTo>
                                    <a:pt x="2927" y="3417"/>
                                  </a:lnTo>
                                  <a:lnTo>
                                    <a:pt x="2899" y="3429"/>
                                  </a:lnTo>
                                  <a:lnTo>
                                    <a:pt x="2873" y="3443"/>
                                  </a:lnTo>
                                  <a:lnTo>
                                    <a:pt x="2848" y="3457"/>
                                  </a:lnTo>
                                  <a:lnTo>
                                    <a:pt x="2823" y="3473"/>
                                  </a:lnTo>
                                  <a:lnTo>
                                    <a:pt x="2799" y="3491"/>
                                  </a:lnTo>
                                  <a:lnTo>
                                    <a:pt x="2775" y="3509"/>
                                  </a:lnTo>
                                  <a:lnTo>
                                    <a:pt x="2752" y="3528"/>
                                  </a:lnTo>
                                  <a:lnTo>
                                    <a:pt x="2732" y="3548"/>
                                  </a:lnTo>
                                  <a:lnTo>
                                    <a:pt x="2710" y="3570"/>
                                  </a:lnTo>
                                  <a:lnTo>
                                    <a:pt x="2691" y="3593"/>
                                  </a:lnTo>
                                  <a:lnTo>
                                    <a:pt x="2673" y="3615"/>
                                  </a:lnTo>
                                  <a:lnTo>
                                    <a:pt x="2656" y="3641"/>
                                  </a:lnTo>
                                  <a:lnTo>
                                    <a:pt x="2639" y="3665"/>
                                  </a:lnTo>
                                  <a:lnTo>
                                    <a:pt x="2625" y="3691"/>
                                  </a:lnTo>
                                  <a:lnTo>
                                    <a:pt x="2611" y="3717"/>
                                  </a:lnTo>
                                  <a:lnTo>
                                    <a:pt x="2599" y="3745"/>
                                  </a:lnTo>
                                  <a:lnTo>
                                    <a:pt x="2588" y="3772"/>
                                  </a:lnTo>
                                  <a:lnTo>
                                    <a:pt x="2578" y="3801"/>
                                  </a:lnTo>
                                  <a:lnTo>
                                    <a:pt x="2570" y="3831"/>
                                  </a:lnTo>
                                  <a:lnTo>
                                    <a:pt x="2563" y="3861"/>
                                  </a:lnTo>
                                  <a:lnTo>
                                    <a:pt x="2558" y="3891"/>
                                  </a:lnTo>
                                  <a:lnTo>
                                    <a:pt x="2553" y="3922"/>
                                  </a:lnTo>
                                  <a:lnTo>
                                    <a:pt x="2551" y="3953"/>
                                  </a:lnTo>
                                  <a:lnTo>
                                    <a:pt x="2551" y="3984"/>
                                  </a:lnTo>
                                  <a:lnTo>
                                    <a:pt x="2551" y="4009"/>
                                  </a:lnTo>
                                  <a:lnTo>
                                    <a:pt x="2553" y="4033"/>
                                  </a:lnTo>
                                  <a:lnTo>
                                    <a:pt x="2556" y="4055"/>
                                  </a:lnTo>
                                  <a:lnTo>
                                    <a:pt x="2560" y="4076"/>
                                  </a:lnTo>
                                  <a:lnTo>
                                    <a:pt x="2565" y="4098"/>
                                  </a:lnTo>
                                  <a:lnTo>
                                    <a:pt x="2571" y="4119"/>
                                  </a:lnTo>
                                  <a:lnTo>
                                    <a:pt x="2585" y="4164"/>
                                  </a:lnTo>
                                  <a:lnTo>
                                    <a:pt x="2594" y="4185"/>
                                  </a:lnTo>
                                  <a:lnTo>
                                    <a:pt x="2603" y="4208"/>
                                  </a:lnTo>
                                  <a:lnTo>
                                    <a:pt x="2613" y="4230"/>
                                  </a:lnTo>
                                  <a:lnTo>
                                    <a:pt x="2624" y="4251"/>
                                  </a:lnTo>
                                  <a:lnTo>
                                    <a:pt x="2635" y="4272"/>
                                  </a:lnTo>
                                  <a:lnTo>
                                    <a:pt x="2647" y="4293"/>
                                  </a:lnTo>
                                  <a:lnTo>
                                    <a:pt x="2660" y="4313"/>
                                  </a:lnTo>
                                  <a:lnTo>
                                    <a:pt x="2673" y="4333"/>
                                  </a:lnTo>
                                  <a:lnTo>
                                    <a:pt x="2687" y="4352"/>
                                  </a:lnTo>
                                  <a:lnTo>
                                    <a:pt x="2703" y="4371"/>
                                  </a:lnTo>
                                  <a:lnTo>
                                    <a:pt x="2718" y="4389"/>
                                  </a:lnTo>
                                  <a:lnTo>
                                    <a:pt x="2734" y="4407"/>
                                  </a:lnTo>
                                  <a:lnTo>
                                    <a:pt x="2751" y="4424"/>
                                  </a:lnTo>
                                  <a:lnTo>
                                    <a:pt x="2769" y="4440"/>
                                  </a:lnTo>
                                  <a:lnTo>
                                    <a:pt x="2787" y="4457"/>
                                  </a:lnTo>
                                  <a:lnTo>
                                    <a:pt x="2806" y="4471"/>
                                  </a:lnTo>
                                  <a:lnTo>
                                    <a:pt x="2825" y="4486"/>
                                  </a:lnTo>
                                  <a:lnTo>
                                    <a:pt x="2844" y="4500"/>
                                  </a:lnTo>
                                  <a:lnTo>
                                    <a:pt x="2864" y="4513"/>
                                  </a:lnTo>
                                  <a:lnTo>
                                    <a:pt x="2886" y="4525"/>
                                  </a:lnTo>
                                  <a:lnTo>
                                    <a:pt x="2906" y="4536"/>
                                  </a:lnTo>
                                  <a:lnTo>
                                    <a:pt x="2929" y="4547"/>
                                  </a:lnTo>
                                  <a:lnTo>
                                    <a:pt x="2951" y="4556"/>
                                  </a:lnTo>
                                  <a:lnTo>
                                    <a:pt x="2973" y="4566"/>
                                  </a:lnTo>
                                  <a:lnTo>
                                    <a:pt x="2996" y="4573"/>
                                  </a:lnTo>
                                  <a:lnTo>
                                    <a:pt x="3020" y="4580"/>
                                  </a:lnTo>
                                  <a:lnTo>
                                    <a:pt x="3043" y="4586"/>
                                  </a:lnTo>
                                  <a:lnTo>
                                    <a:pt x="3067" y="4591"/>
                                  </a:lnTo>
                                  <a:lnTo>
                                    <a:pt x="3092" y="4595"/>
                                  </a:lnTo>
                                  <a:lnTo>
                                    <a:pt x="3116" y="4598"/>
                                  </a:lnTo>
                                  <a:lnTo>
                                    <a:pt x="3141" y="4600"/>
                                  </a:lnTo>
                                  <a:lnTo>
                                    <a:pt x="3166" y="4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65pt;margin-top:-17.65pt;height:57.2pt;width:271.85pt;z-index:424474624;mso-width-relative:page;mso-height-relative:page;" coordorigin="4626,1742" coordsize="5437,1144" o:gfxdata="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">
                <o:lock v:ext="edit" aspectratio="f"/>
                <v:shape id="文本框 125" o:spid="_x0000_s1026" o:spt="202" type="#_x0000_t202" style="position:absolute;left:7587;top:1742;height:1144;width:2476;" filled="f" stroked="f" coordsize="21600,21600" o:gfxdata="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6yg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default" w:eastAsia="方正兰亭黑简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兰亭黑简体" w:eastAsia="方正兰亭黑简体" w:cstheme="minorBidi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18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000000" w:themeColor="text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8 8888 8888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兰亭黑简体" w:eastAsia="方正兰亭黑简体" w:cstheme="minorBidi"/>
                            <w:color w:val="000000" w:themeColor="text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000000" w:themeColor="text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docer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group id="组合 53" o:spid="_x0000_s1026" o:spt="203" style="position:absolute;left:4626;top:1742;height:1144;width:2787;" coordorigin="4638,1742" coordsize="2787,1144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06" o:spid="_x0000_s1026" o:spt="202" type="#_x0000_t202" style="position:absolute;left:4911;top:1742;height:1144;width:2091;" filled="f" stroked="f" coordsize="21600,21600" o:gfxdata="UEsDBAoAAAAAAIdO4kAAAAAAAAAAAAAAAAAEAAAAZHJzL1BLAwQUAAAACACHTuJANVm2LrwAAADc&#10;AAAADwAAAGRycy9kb3ducmV2LnhtbEWPQU/DMAyF70j8h8hI3FhSJNBUlk3TAGkHLoxytxrTVDRO&#10;1Zi1+/f4gMTN1nt+7/Nmt6TBnGkqfWYP1cqBIW5z6Lnz0Hy83q3BFEEOOGQmDxcqsNteX22wDnnm&#10;dzqfpDMawqVGD1FkrK0tbaSEZZVHYtW+8pRQdJ06GyacNTwN9t65R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Zti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50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兰亭黑简体" w:eastAsia="方正兰亭黑简体" w:cstheme="minorBidi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生日：1995</w:t>
                          </w:r>
                          <w:r>
                            <w:rPr>
                              <w:rFonts w:hint="eastAsia" w:ascii="方正兰亭黑简体" w:eastAsia="方正兰亭黑简体" w:cstheme="minorBidi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方正兰亭黑简体" w:eastAsia="方正兰亭黑简体" w:cstheme="minorBidi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  <w:r>
                            <w:rPr>
                              <w:rFonts w:hint="eastAsia" w:ascii="方正兰亭黑简体" w:eastAsia="方正兰亭黑简体" w:cstheme="minorBidi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50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兰亭黑简体" w:eastAsia="方正兰亭黑简体" w:cstheme="minorBidi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现居：厦门</w:t>
                          </w:r>
                          <w:r>
                            <w:rPr>
                              <w:rFonts w:hint="eastAsia" w:ascii="方正兰亭黑简体" w:eastAsia="方正兰亭黑简体" w:cstheme="minorBidi"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市</w:t>
                          </w:r>
                          <w:r>
                            <w:rPr>
                              <w:rFonts w:hint="eastAsia" w:ascii="方正兰亭黑简体" w:eastAsia="方正兰亭黑简体" w:cstheme="minorBidi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思明区</w:t>
                          </w:r>
                        </w:p>
                      </w:txbxContent>
                    </v:textbox>
                  </v:shape>
                  <v:shape id="KSO_Shape" o:spid="_x0000_s1026" o:spt="100" style="position:absolute;left:4638;top:1987;height:272;width:290;v-text-anchor:middle;" fillcolor="#000000 [3213]" filled="t" stroked="f" coordsize="1993900,1873250" o:gfxdata="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8YzrsAAADc&#10;AAAADwAAAAAAAAABACAAAAAiAAAAZHJzL2Rvd25yZXYueG1sUEsBAhQAFAAAAAgAh07iQDMvBZ47&#10;AAAAOQAAABAAAAAAAAAAAQAgAAAACgEAAGRycy9zaGFwZXhtbC54bWxQSwUGAAAAAAYABgBbAQAA&#10;tA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  <v:path o:connectlocs="27,213;188,83;167,164;159,115;150,102;156,100;162,98;166,94;169,90;172,83;82,180;97,114;82,116;88,101;94,99;99,95;102,91;105,86;31,38;24,42;22,49;23,229;27,235;35,238;248,236;253,231;255,51;252,43;247,39;224,47;48,38;194,29;241,16;252,17;261,22;269,28;274,37;276,47;276,230;273,240;267,248;260,254;250,258;35,260;24,258;15,253;7,247;2,238;0,228;0,45;3,36;9,27;16,21;26,17;52,16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4691;top:2448;height:290;width:170;v-text-anchor:middle;" fillcolor="#000000 [3213]" filled="t" stroked="f" coordsize="559792,955625" o:gfxdata="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wpML4A&#10;AADc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1.27mm,2.54mm,9mm"/>
                  </v:shape>
                  <v:shape id="KSO_Shape" o:spid="_x0000_s1026" o:spt="100" style="position:absolute;left:7135;top:2001;height:259;width:259;v-text-anchor:middle;" fillcolor="#000000 [3213]" filled="t" stroked="f" coordsize="5581,5581" o:gfxdata="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hUS2LgAAADcAAAA&#10;DwAAAAAAAAABACAAAAAiAAAAZHJzL2Rvd25yZXYueG1sUEsBAhQAFAAAAAgAh07iQDMvBZ47AAAA&#10;OQAAABAAAAAAAAAAAQAgAAAABwEAAGRycy9zaGFwZXhtbC54bWxQSwUGAAAAAAYABgBbAQAAsQMA&#10;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62747840;99659248,1843778;99659248,99659248;99659248,99659248;99659248,99659248;27683670,99659248;184377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;99659248,9965924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7135;top:2448;height:283;width:290;v-text-anchor:middle;" fillcolor="#000000 [3213]" filled="t" stroked="f" coordsize="6333,6185" o:gfxdata="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bbMCugAAANwA&#10;AAAPAAAAAAAAAAEAIAAAACIAAABkcnMvZG93bnJldi54bWxQSwECFAAUAAAACACHTuJAMy8FnjsA&#10;AAA5AAAAEAAAAAAAAAABACAAAAAJAQAAZHJzL3NoYXBleG1sLnhtbFBLBQYAAAAABgAGAFsBAACz&#10;Aw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    <v:path o:connectlocs="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;98337321,98259963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 w:eastAsia="微软雅黑"/>
        </w:rPr>
        <w:drawing>
          <wp:anchor distT="0" distB="0" distL="114300" distR="114300" simplePos="0" relativeHeight="424498176" behindDoc="0" locked="0" layoutInCell="1" allowOverlap="1">
            <wp:simplePos x="0" y="0"/>
            <wp:positionH relativeFrom="column">
              <wp:posOffset>4478655</wp:posOffset>
            </wp:positionH>
            <wp:positionV relativeFrom="paragraph">
              <wp:posOffset>-598170</wp:posOffset>
            </wp:positionV>
            <wp:extent cx="1118235" cy="1117600"/>
            <wp:effectExtent l="19050" t="19050" r="24765" b="25400"/>
            <wp:wrapNone/>
            <wp:docPr id="185" name="图片 11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1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7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24442880" behindDoc="0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-467995</wp:posOffset>
                </wp:positionV>
                <wp:extent cx="7057390" cy="1217295"/>
                <wp:effectExtent l="53340" t="38100" r="67310" b="55245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390" cy="1217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6pt;margin-top:-36.85pt;height:95.85pt;width:555.7pt;z-index:424442880;v-text-anchor:middle;mso-width-relative:page;mso-height-relative:page;" fillcolor="#F2F2F2 [3052]" filled="t" stroked="f" coordsize="21600,21600" o:gfxdata="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LXZg2AAAAAwBAAAPAAAAAAAAAAEA&#10;IAAAACIAAABkcnMvZG93bnJldi54bWxQSwECFAAUAAAACACHTuJAKuaimEgCAACTBAAADgAAAAAA&#10;AAABACAAAAAnAQAAZHJzL2Uyb0RvYy54bWxQSwUGAAAAAAYABgBZAQAA4QUAAAAA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8172928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1126490</wp:posOffset>
                </wp:positionV>
                <wp:extent cx="4101465" cy="487680"/>
                <wp:effectExtent l="9525" t="0" r="19050" b="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487680"/>
                          <a:chOff x="3738" y="2921"/>
                          <a:chExt cx="6459" cy="768"/>
                        </a:xfrm>
                      </wpg:grpSpPr>
                      <wpg:grpSp>
                        <wpg:cNvPr id="188" name="组合 9"/>
                        <wpg:cNvGrpSpPr/>
                        <wpg:grpSpPr>
                          <a:xfrm>
                            <a:off x="3738" y="2921"/>
                            <a:ext cx="6459" cy="768"/>
                            <a:chOff x="6196" y="1469"/>
                            <a:chExt cx="6459" cy="768"/>
                          </a:xfrm>
                        </wpg:grpSpPr>
                        <wps:wsp>
                          <wps:cNvPr id="189" name="矩形 5"/>
                          <wps:cNvSpPr/>
                          <wps:spPr>
                            <a:xfrm>
                              <a:off x="6532" y="1627"/>
                              <a:ext cx="6123" cy="4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90" name="椭圆 6"/>
                          <wps:cNvSpPr/>
                          <wps:spPr>
                            <a:xfrm>
                              <a:off x="6196" y="1555"/>
                              <a:ext cx="593" cy="593"/>
                            </a:xfrm>
                            <a:prstGeom prst="ellipse">
                              <a:avLst/>
                            </a:prstGeom>
                            <a:solidFill>
                              <a:srgbClr val="1F5FA0"/>
                            </a:solidFill>
                            <a:ln w="1905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  <wps:wsp>
                          <wps:cNvPr id="191" name="文本框 8"/>
                          <wps:cNvSpPr txBox="1"/>
                          <wps:spPr>
                            <a:xfrm>
                              <a:off x="6827" y="1469"/>
                              <a:ext cx="174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rPr>
                                    <w:rFonts w:hint="eastAsia" w:eastAsia="微软雅黑"/>
                                    <w:b/>
                                    <w:bCs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eastAsia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</wpg:grpSp>
                      <wps:wsp>
                        <wps:cNvPr id="192" name="Freeform 1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31" y="3088"/>
                            <a:ext cx="400" cy="400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05pt;margin-top:88.7pt;height:38.4pt;width:322.95pt;z-index:338172928;mso-width-relative:page;mso-height-relative:page;" coordorigin="3738,2921" coordsize="6459,768" o:gfxdata="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G6w//HcAAAADAEAAA8AAAAAAAAAAQAgAAAAIgAAAGRycy9kb3ducmV2LnhtbFBL&#10;AQIUABQAAAAIAIdO4kCD2DoBaAoAACEwAAAOAAAAAAAAAAEAIAAAACsBAABkcnMvZTJvRG9jLnht&#10;bFBLBQYAAAAABgAGAFkBAAAFDgAAAAA=&#10;">
                <o:lock v:ext="edit" aspectratio="f"/>
                <v:group id="组合 9" o:spid="_x0000_s1026" o:spt="203" style="position:absolute;left:3738;top:2921;height:768;width:6459;" coordorigin="6196,1469" coordsize="6459,768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5" o:spid="_x0000_s1026" o:spt="1" style="position:absolute;left:6532;top:1627;height:454;width:6123;v-text-anchor:middle;" fillcolor="#F2F2F2 [3052]" filled="t" stroked="t" coordsize="21600,21600" o:gfxdata="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UKf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FFFF [3212]" joinstyle="miter"/>
                    <v:imagedata o:title=""/>
                    <o:lock v:ext="edit" aspectratio="f"/>
                  </v:rect>
                  <v:shape id="椭圆 6" o:spid="_x0000_s1026" o:spt="3" type="#_x0000_t3" style="position:absolute;left:6196;top:1555;height:593;width:593;v-text-anchor:middle;" fillcolor="#1F5FA0" filled="t" stroked="t" coordsize="21600,21600" o:gfxdata="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sEP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" joinstyle="miter"/>
                    <v:imagedata o:title=""/>
                    <o:lock v:ext="edit" aspectratio="f"/>
                  </v:shape>
                  <v:shape id="文本框 8" o:spid="_x0000_s1026" o:spt="202" type="#_x0000_t202" style="position:absolute;left:6827;top:1469;height:768;width:1744;" filled="f" stroked="f" coordsize="21600,21600" o:gfxdata="UEsDBAoAAAAAAIdO4kAAAAAAAAAAAAAAAAAEAAAAZHJzL1BLAwQUAAAACACHTuJA38yFaLoAAADc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1r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IV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rPr>
                              <w:rFonts w:hint="eastAsia" w:eastAsia="微软雅黑"/>
                              <w:b/>
                              <w:bCs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eastAsia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shape id="Freeform 174" o:spid="_x0000_s1026" o:spt="100" style="position:absolute;left:3831;top:3088;height:400;width:400;" fillcolor="#FFFFFF [3212]" filled="t" stroked="f" coordsize="485,515" o:gfxdata="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vkwe5AAAA3AAA&#10;AA8AAAAAAAAAAQAgAAAAIgAAAGRycy9kb3ducmV2LnhtbFBLAQIUABQAAAAIAIdO4kAzLwWeOwAA&#10;ADkAAAAQAAAAAAAAAAEAIAAAAAgBAABkcnMvc2hhcGV4bWwueG1sUEsFBgAAAAAGAAYAWwEAALID&#10;AAAAAA==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  <v:path o:connectlocs="107,231;0,326;85,394;198,249;294,205;235,229;197,257;315,319;294,205;287,181;235,218;165,218;115,181;94,121;115,60;165,24;235,24;287,60;308,121;329,161;298,150;298,90;265,44;201,29;136,44;103,90;103,150;136,196;201,212;265,196;298,150;298,150;245,152;220,170;183,170;155,152;144,121;155,90;183,69;220,69;245,90;257,121;267,141;267,141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86051584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2558415</wp:posOffset>
                </wp:positionV>
                <wp:extent cx="6269355" cy="1018540"/>
                <wp:effectExtent l="0" t="0" r="0" b="0"/>
                <wp:wrapThrough wrapText="bothSides">
                  <wp:wrapPolygon>
                    <wp:start x="315" y="970"/>
                    <wp:lineTo x="21285" y="970"/>
                    <wp:lineTo x="21285" y="20630"/>
                    <wp:lineTo x="315" y="20630"/>
                    <wp:lineTo x="315" y="970"/>
                  </wp:wrapPolygon>
                </wp:wrapThrough>
                <wp:docPr id="91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9355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厦门大学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化学工程专业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68"/>
                              <w:gridCol w:w="1568"/>
                              <w:gridCol w:w="1568"/>
                              <w:gridCol w:w="1569"/>
                              <w:gridCol w:w="1569"/>
                              <w:gridCol w:w="15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68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数学一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专业课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68" w:type="dxa"/>
                                  <w:vMerge w:val="continue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0000" w:themeColor="text1"/>
                                      <w:vertAlign w:val="baseli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-51.2pt;margin-top:201.45pt;height:80.2pt;width:493.65pt;mso-position-vertical-relative:page;mso-wrap-distance-left:9pt;mso-wrap-distance-right:9pt;z-index:-1308915712;mso-width-relative:page;mso-height-relative:page;" filled="f" stroked="f" coordsize="21600,21600" wrapcoords="315 970 21285 970 21285 20630 315 20630 315 970" o:gfxdata="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y3RAE3QAA&#10;AAwBAAAPAAAAAAAAAAEAIAAAACIAAABkcnMvZG93bnJldi54bWxQSwECFAAUAAAACACHTuJA5E3X&#10;BRkCAAAOBAAADgAAAAAAAAABACAAAAAs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厦门大学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化学工程专业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68"/>
                        <w:gridCol w:w="1568"/>
                        <w:gridCol w:w="1568"/>
                        <w:gridCol w:w="1569"/>
                        <w:gridCol w:w="1569"/>
                        <w:gridCol w:w="15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68" w:type="dxa"/>
                            <w:vMerge w:val="restart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568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68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数学一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专业课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68" w:type="dxa"/>
                            <w:vMerge w:val="continue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68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tabs>
          <w:tab w:val="left" w:pos="5460"/>
        </w:tabs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54609"/>
    <w:multiLevelType w:val="multilevel"/>
    <w:tmpl w:val="35454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C69D0"/>
    <w:rsid w:val="00430746"/>
    <w:rsid w:val="057C34A6"/>
    <w:rsid w:val="087D72D8"/>
    <w:rsid w:val="09A27BCA"/>
    <w:rsid w:val="0C592ADE"/>
    <w:rsid w:val="0DD15779"/>
    <w:rsid w:val="100030EB"/>
    <w:rsid w:val="1C1D3E13"/>
    <w:rsid w:val="20884D48"/>
    <w:rsid w:val="22D76897"/>
    <w:rsid w:val="233C7969"/>
    <w:rsid w:val="25F24035"/>
    <w:rsid w:val="282634AE"/>
    <w:rsid w:val="288C702C"/>
    <w:rsid w:val="290C69D0"/>
    <w:rsid w:val="299A7E28"/>
    <w:rsid w:val="2AD446D8"/>
    <w:rsid w:val="2E9F6587"/>
    <w:rsid w:val="301503BA"/>
    <w:rsid w:val="335728E9"/>
    <w:rsid w:val="35324D11"/>
    <w:rsid w:val="38944E39"/>
    <w:rsid w:val="3B1E5F17"/>
    <w:rsid w:val="3BEE3FDD"/>
    <w:rsid w:val="3BF67AAB"/>
    <w:rsid w:val="3CB80644"/>
    <w:rsid w:val="438C0C73"/>
    <w:rsid w:val="45FB4CC5"/>
    <w:rsid w:val="4A110B0B"/>
    <w:rsid w:val="4B51469E"/>
    <w:rsid w:val="4B946615"/>
    <w:rsid w:val="4C585E07"/>
    <w:rsid w:val="4D5B655F"/>
    <w:rsid w:val="54E8097D"/>
    <w:rsid w:val="58FD0251"/>
    <w:rsid w:val="5BA95849"/>
    <w:rsid w:val="5E3F4B4D"/>
    <w:rsid w:val="60C307DF"/>
    <w:rsid w:val="622E0C30"/>
    <w:rsid w:val="6BDA607C"/>
    <w:rsid w:val="6CDF2CF4"/>
    <w:rsid w:val="6E5950B2"/>
    <w:rsid w:val="6E7A1A62"/>
    <w:rsid w:val="6F9B3AC8"/>
    <w:rsid w:val="6FB21B56"/>
    <w:rsid w:val="6FBA3722"/>
    <w:rsid w:val="7B925308"/>
    <w:rsid w:val="7C293C57"/>
    <w:rsid w:val="7EAA1F58"/>
    <w:rsid w:val="7FD1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rFonts w:ascii="Times New Roman" w:hAnsi="Times New Roman" w:eastAsia="宋体" w:cs="Times New Roman"/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0">
    <w:name w:val="列出段落3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46e6f142-7af7-445c-bb06-952f882f719c\&#32771;&#30740;&#22797;&#35797;&#31616;&#21382;%20%20&#21270;&#24037;&#34892;&#19994;%20&#24212;&#23626;&#2998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  化工行业 应届生.docx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2022-01-10T08:38:00Z</dcterms:created>
  <dc:creator>Mr Lee</dc:creator>
  <cp:lastModifiedBy>Mr Lee</cp:lastModifiedBy>
  <dcterms:modified xsi:type="dcterms:W3CDTF">2022-01-10T13:16:59Z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1.0_5nzyb4wds/B6IoSx0f2foQ2v/lz2ezLE9Dnp8Yx8WiZh/zbYkhcclPXg6mfqvWqSwiw2iGJWC5hn4fOnNGntHA==</vt:lpwstr>
  </property>
  <property fmtid="{D5CDD505-2E9C-101B-9397-08002B2CF9AE}" pid="4" name="KSOTemplateUUID">
    <vt:lpwstr>v1.0_mb_IVmlXe4/sCsB5qfT6dD2cQ==</vt:lpwstr>
  </property>
</Properties>
</file>