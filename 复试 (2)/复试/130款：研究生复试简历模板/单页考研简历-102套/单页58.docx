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ge">
                  <wp:posOffset>-23495</wp:posOffset>
                </wp:positionV>
                <wp:extent cx="2512060" cy="10727055"/>
                <wp:effectExtent l="0" t="0" r="254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995" y="88265"/>
                          <a:ext cx="2512060" cy="10727055"/>
                        </a:xfrm>
                        <a:prstGeom prst="rect">
                          <a:avLst/>
                        </a:prstGeom>
                        <a:solidFill>
                          <a:srgbClr val="4469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-1.85pt;height:844.65pt;width:197.8pt;mso-position-vertical-relative:page;z-index:-251656192;v-text-anchor:middle;mso-width-relative:page;mso-height-relative:page;" fillcolor="#446984" filled="t" stroked="f" coordsize="21600,21600" o:gfxdata="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ERD6TbAAAACgEAAA8AAAAAAAAAAQAg&#10;AAAAIgAAAGRycy9kb3ducmV2LnhtbFBLAQIUABQAAAAIAIdO4kD4TxWUfQIAAOA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ge">
                  <wp:posOffset>267970</wp:posOffset>
                </wp:positionV>
                <wp:extent cx="5099050" cy="358140"/>
                <wp:effectExtent l="0" t="0" r="6350" b="1016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405" y="102235"/>
                          <a:ext cx="5099050" cy="358140"/>
                        </a:xfrm>
                        <a:prstGeom prst="rect">
                          <a:avLst/>
                        </a:prstGeom>
                        <a:solidFill>
                          <a:srgbClr val="4469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15pt;margin-top:21.1pt;height:28.2pt;width:401.5pt;mso-position-vertical-relative:page;z-index:251685888;v-text-anchor:middle;mso-width-relative:page;mso-height-relative:page;" fillcolor="#446984" filled="t" stroked="f" coordsize="21600,21600" o:gfxdata="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GGCmNsAAAAKAQAADwAAAAAAAAABACAAAAAi&#10;AAAAZHJzL2Rvd25yZXYueG1sUEsBAhQAFAAAAAgAh07iQLhZsOR5AgAA2A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267970</wp:posOffset>
                </wp:positionV>
                <wp:extent cx="2508885" cy="358140"/>
                <wp:effectExtent l="0" t="0" r="5715" b="1016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05pt;margin-top:21.1pt;height:28.2pt;width:197.55pt;mso-position-vertical-relative:page;z-index:251686912;v-text-anchor:middle;mso-width-relative:page;mso-height-relative:page;" fillcolor="#FFFFFF [3212]" filled="t" stroked="f" coordsize="21600,21600" o:gfxdata="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VdNX72QAAAAgBAAAPAAAAAAAAAAEAIAAAACIAAABkcnMvZG93bnJldi54&#10;bWxQSwECFAAUAAAACACHTuJAKhLkW2sCAADNBAAADgAAAAAAAAABACAAAAAo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4944745</wp:posOffset>
                </wp:positionH>
                <wp:positionV relativeFrom="page">
                  <wp:posOffset>263525</wp:posOffset>
                </wp:positionV>
                <wp:extent cx="2433320" cy="380365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35pt;margin-top:20.75pt;height:29.95pt;width:191.6pt;mso-position-vertical-relative:page;z-index:251687936;mso-width-relative:page;mso-height-relative:page;" filled="f" stroked="f" coordsize="21600,21600" o:gfxdata="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z0isNwAAAALAQAADwAAAAAAAAABACAAAAAiAAAA&#10;ZHJzL2Rvd25yZXYueG1sUEsBAhQAFAAAAAgAh07iQMmDjHc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pacing w:val="0"/>
                          <w:sz w:val="32"/>
                          <w:szCs w:val="32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pacing w:val="0"/>
                          <w:sz w:val="32"/>
                          <w:szCs w:val="32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ERSONAL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ge">
                  <wp:posOffset>685800</wp:posOffset>
                </wp:positionV>
                <wp:extent cx="1407795" cy="3943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46984"/>
                                <w:spacing w:val="0"/>
                                <w:sz w:val="24"/>
                                <w:szCs w:val="24"/>
                                <w:u w:val="none" w:color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46984"/>
                                <w:spacing w:val="0"/>
                                <w:sz w:val="24"/>
                                <w:szCs w:val="24"/>
                                <w:u w:val="none" w:color="auto"/>
                                <w:lang w:val="en-US" w:eastAsia="zh-CN"/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15pt;margin-top:54pt;height:31.05pt;width:110.85pt;mso-position-vertical-relative:page;z-index:251666432;mso-width-relative:page;mso-height-relative:page;" filled="f" stroked="f" coordsize="21600,21600" o:gfxdata="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fGSjf2wAAAAsBAAAPAAAAAAAAAAEAIAAA&#10;ACIAAABkcnMvZG93bnJldi54bWxQSwECFAAUAAAACACHTuJAwIlOeEICAABy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46984"/>
                          <w:spacing w:val="0"/>
                          <w:sz w:val="24"/>
                          <w:szCs w:val="24"/>
                          <w:u w:val="none" w:color="auto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46984"/>
                          <w:spacing w:val="0"/>
                          <w:sz w:val="24"/>
                          <w:szCs w:val="24"/>
                          <w:u w:val="none" w:color="auto"/>
                          <w:lang w:val="en-US" w:eastAsia="zh-CN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468630</wp:posOffset>
            </wp:positionH>
            <wp:positionV relativeFrom="page">
              <wp:posOffset>864235</wp:posOffset>
            </wp:positionV>
            <wp:extent cx="1523365" cy="1524000"/>
            <wp:effectExtent l="68580" t="68580" r="84455" b="83820"/>
            <wp:wrapNone/>
            <wp:docPr id="57" name="图片 57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 contrast="-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524000"/>
                    </a:xfrm>
                    <a:prstGeom prst="ellipse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ge">
                  <wp:posOffset>880110</wp:posOffset>
                </wp:positionV>
                <wp:extent cx="3359785" cy="0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8410" y="575310"/>
                          <a:ext cx="33597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3pt;margin-top:69.3pt;height:0pt;width:264.55pt;mso-position-vertical-relative:page;z-index:251681792;mso-width-relative:page;mso-height-relative:page;" filled="f" stroked="t" coordsize="21600,21600" o:gfxdata="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xppe42wAAAAwBAAAPAAAAAAAAAAEAIAAAACIAAABk&#10;cnMvZG93bnJldi54bWxQSwECFAAUAAAACACHTuJA6idMTgMCAADgAwAADgAAAAAAAAABACAAAAAq&#10;AQAAZHJzL2Uyb0RvYy54bWxQSwUGAAAAAAYABgBZAQAAnwUAAAAA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ge">
                  <wp:posOffset>802005</wp:posOffset>
                </wp:positionV>
                <wp:extent cx="229235" cy="8333105"/>
                <wp:effectExtent l="0" t="0" r="12065" b="1079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" cy="8333105"/>
                          <a:chOff x="9266" y="4600"/>
                          <a:chExt cx="361" cy="13123"/>
                        </a:xfrm>
                        <a:solidFill>
                          <a:srgbClr val="446984"/>
                        </a:solidFill>
                      </wpg:grpSpPr>
                      <pic:pic xmlns:pic="http://schemas.openxmlformats.org/drawingml/2006/picture">
                        <pic:nvPicPr>
                          <pic:cNvPr id="55" name="图片 55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12" y="17415"/>
                            <a:ext cx="308" cy="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图片 59" descr="图形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66" y="4600"/>
                            <a:ext cx="295" cy="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图片 62" descr="图形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19" y="15168"/>
                            <a:ext cx="308" cy="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图片 61" descr="图形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14" y="7651"/>
                            <a:ext cx="272" cy="3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4pt;margin-top:63.15pt;height:656.15pt;width:18.05pt;mso-position-vertical-relative:page;z-index:251664384;mso-width-relative:page;mso-height-relative:page;" coordorigin="9266,4600" coordsize="361,13123" o:gfxdata="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">
                <o:lock v:ext="edit" aspectratio="f"/>
                <v:shape id="_x0000_s1026" o:spid="_x0000_s1026" o:spt="75" alt="6" type="#_x0000_t75" style="position:absolute;left:9312;top:17415;height:308;width:308;" filled="f" o:preferrelative="t" stroked="f" coordsize="21600,21600" o:gfxdata="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8WA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alt="图形3" type="#_x0000_t75" style="position:absolute;left:9266;top:4600;height:295;width:295;" filled="f" o:preferrelative="t" stroked="f" coordsize="21600,21600" o:gfxdata="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hKWz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alt="图形2" type="#_x0000_t75" style="position:absolute;left:9319;top:15168;height:330;width:308;" filled="f" o:preferrelative="t" stroked="f" coordsize="21600,21600" o:gfxdata="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syl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图形6" type="#_x0000_t75" style="position:absolute;left:9314;top:7651;height:338;width:272;" filled="f" o:preferrelative="t" stroked="f" coordsize="21600,21600" o:gfxdata="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nnr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</w:p>
    <w:p/>
    <w:tbl>
      <w:tblPr>
        <w:tblStyle w:val="4"/>
        <w:tblpPr w:leftFromText="180" w:rightFromText="180" w:vertAnchor="text" w:horzAnchor="page" w:tblpX="4644" w:tblpY="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119"/>
        <w:gridCol w:w="1120"/>
        <w:gridCol w:w="1119"/>
        <w:gridCol w:w="1120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  <w:t>报告信息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  <w:t>中国科技大学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  <w:t>报考专业</w:t>
            </w:r>
          </w:p>
        </w:tc>
        <w:tc>
          <w:tcPr>
            <w:tcW w:w="2241" w:type="dxa"/>
            <w:gridSpan w:val="2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  <w:t>中国贸易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9" w:type="dxa"/>
            <w:vMerge w:val="restart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  <w:t>初试成绩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  <w:t>数学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  <w:t>英语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  <w:t>思想政治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  <w:t>专业课</w:t>
            </w: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1"/>
                <w:szCs w:val="21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vertAlign w:val="baseline"/>
              </w:rPr>
            </w:pP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vertAlign w:val="baseline"/>
                <w:lang w:val="en-US" w:eastAsia="zh-CN"/>
              </w:rPr>
              <w:t>88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vertAlign w:val="baseline"/>
                <w:lang w:val="en-US" w:eastAsia="zh-CN"/>
              </w:rPr>
              <w:t>92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vertAlign w:val="baseline"/>
                <w:lang w:val="en-US" w:eastAsia="zh-CN"/>
              </w:rPr>
              <w:t>391</w:t>
            </w:r>
          </w:p>
        </w:tc>
      </w:tr>
    </w:tbl>
    <w:p/>
    <w:p/>
    <w:p>
      <w:pPr>
        <w:jc w:val="both"/>
        <w:rPr>
          <w:sz w:val="21"/>
        </w:rPr>
      </w:pPr>
    </w:p>
    <w:p>
      <w:p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2493010</wp:posOffset>
                </wp:positionV>
                <wp:extent cx="190500" cy="866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5065" y="3483610"/>
                          <a:ext cx="190500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school practice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5pt;margin-top:196.3pt;height:68.2pt;width:15pt;z-index:251663360;mso-width-relative:page;mso-height-relative:page;" filled="f" stroked="f" coordsize="21600,21600" o:gfxdata="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A8zO9oAAAALAQAADwAAAAAA&#10;AAABACAAAAAiAAAAZHJzL2Rvd25yZXYueG1sUEsBAhQAFAAAAAgAh07iQN7CwFVKAgAAcw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school practice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sz w:val="21"/>
        </w:rPr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ge">
                  <wp:posOffset>2427605</wp:posOffset>
                </wp:positionV>
                <wp:extent cx="1653540" cy="91694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0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90999" w14:stPos="0" w14:endA="300" w14:endPos="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0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90999" w14:stPos="0" w14:endA="300" w14:endPos="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逗西甘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90999" w14:stPos="0" w14:endA="300" w14:endPos="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报考：中国贸易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4pt;margin-top:191.15pt;height:72.2pt;width:130.2pt;mso-position-vertical-relative:page;z-index:251665408;mso-width-relative:page;mso-height-relative:page;" filled="f" stroked="f" coordsize="21600,21600" o:gfxdata="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LFlai2wAAAAoBAAAPAAAAAAAAAAEAIAAA&#10;ACIAAABkcnMvZG93bnJldi54bWxQSwECFAAUAAAACACHTuJATeAuF0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0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90999" w14:stPos="0" w14:endA="300" w14:endPos="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0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90999" w14:stPos="0" w14:endA="300" w14:endPos="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逗西甘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0"/>
                          <w:sz w:val="28"/>
                          <w:szCs w:val="28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90999" w14:stPos="0" w14:endA="300" w14:endPos="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报考：中国贸易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ge">
                  <wp:posOffset>2863850</wp:posOffset>
                </wp:positionV>
                <wp:extent cx="3359785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7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3pt;margin-top:225.5pt;height:0pt;width:264.55pt;mso-position-vertical-relative:page;z-index:251682816;mso-width-relative:page;mso-height-relative:page;" filled="f" stroked="t" coordsize="21600,21600" o:gfxdata="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tREwfbAAAADAEAAA8AAAAAAAAAAQAgAAAAIgAAAGRycy9kb3ducmV2&#10;LnhtbFBLAQIUABQAAAAIAIdO4kB1sen4+QEAANUDAAAOAAAAAAAAAAEAIAAAACoBAABkcnMvZTJv&#10;RG9jLnhtbFBLBQYAAAAABgAGAFkBAACV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ge">
                  <wp:posOffset>7609840</wp:posOffset>
                </wp:positionV>
                <wp:extent cx="3359785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7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3pt;margin-top:599.2pt;height:0pt;width:264.55pt;mso-position-vertical-relative:page;z-index:251683840;mso-width-relative:page;mso-height-relative:page;" filled="f" stroked="t" coordsize="21600,21600" o:gfxdata="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P6uqr3AAAAA4BAAAPAAAAAAAAAAEAIAAAACIAAABkcnMvZG93bnJl&#10;di54bWxQSwECFAAUAAAACACHTuJAN53AX/kBAADVAwAADgAAAAAAAAABACAAAAArAQAAZHJzL2Uy&#10;b0RvYy54bWxQSwUGAAAAAAYABgBZAQAAlgUAAAAA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ge">
                  <wp:posOffset>9044305</wp:posOffset>
                </wp:positionV>
                <wp:extent cx="3359785" cy="0"/>
                <wp:effectExtent l="0" t="0" r="0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7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3pt;margin-top:712.15pt;height:0pt;width:264.55pt;mso-position-vertical-relative:page;z-index:251684864;mso-width-relative:page;mso-height-relative:page;" filled="f" stroked="t" coordsize="21600,21600" o:gfxdata="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/YMY53AAAAA4BAAAPAAAAAAAAAAEAIAAAACIAAABkcnMvZG93bnJl&#10;di54bWxQSwECFAAUAAAACACHTuJANnv3i/kBAADVAwAADgAAAAAAAAABACAAAAArAQAAZHJzL2Uy&#10;b0RvYy54bWxQSwUGAAAAAAYABgBZAQAAlgUAAAAA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2758440</wp:posOffset>
                </wp:positionH>
                <wp:positionV relativeFrom="page">
                  <wp:posOffset>2652395</wp:posOffset>
                </wp:positionV>
                <wp:extent cx="4333240" cy="784415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240" cy="784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4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46984"/>
                                <w:spacing w:val="0"/>
                                <w:sz w:val="24"/>
                                <w:szCs w:val="24"/>
                                <w:u w:val="none" w:color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46984"/>
                                <w:spacing w:val="0"/>
                                <w:sz w:val="24"/>
                                <w:szCs w:val="24"/>
                                <w:u w:val="none" w:color="auto"/>
                                <w:lang w:val="en-US" w:eastAsia="zh-CN"/>
                              </w:rPr>
                              <w:t>实习经历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6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XX.08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20XX.08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稻壳儿公司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行政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（实习生）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ym w:font="Webdings" w:char="003D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负责公司线上端资源的销售工作（以开拓客户为主）。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ym w:font="Webdings" w:char="003D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实时了解行业的变化，跟踪客户的详细数据，为客户制定更完善的投放计划。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ym w:font="Webdings" w:char="003D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负责办公室的文秘、信息、机要和保密工作，做好办公室档案收集、整理工作。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6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XX.08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20XX.08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稻壳儿公司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行政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（实习生）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ym w:font="Webdings" w:char="003D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按照公司印信管理规定，保管使用公章，并对其负责。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ym w:font="Webdings" w:char="003D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管理好员工人事档案材料，建立、完善员工人事档案的管理，严格借档手续。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ym w:font="Webdings" w:char="003D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实时了解行业的变化，跟踪客户的详细数据，为客户制定更完善的投放计划。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595959" w:themeColor="text1" w:themeTint="A6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sym w:font="Webdings" w:char="003D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595959" w:themeColor="text1" w:themeTint="A6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实践成果：在实习过程中积累了一定的实践经验，具备良好的 Excel操作能力，能够细心耐心处理日常问题，由于新考勤系统的测试和使用需要各部门的合作，因此积累了与人协作，共同处理问题的经验。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3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382" w:leftChars="0" w:hanging="382" w:hangingChars="118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pacing w:val="57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90999" w14:stPos="0" w14:endA="300" w14:endPos="0" w14:dist="0" w14:dir="5400000" w14:fadeDir="5400000" w14:sx="100000" w14:sy="-90000" w14:kx="0" w14:algn="bl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pacing w:val="57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90999" w14:stPos="0" w14:endA="300" w14:endPos="0" w14:dist="0" w14:dir="5400000" w14:fadeDir="5400000" w14:sx="100000" w14:sy="-90000" w14:kx="0" w14:algn="bl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46984"/>
                                <w:spacing w:val="0"/>
                                <w:sz w:val="24"/>
                                <w:szCs w:val="24"/>
                                <w:u w:val="none" w:color="auto"/>
                                <w:lang w:val="en-US" w:eastAsia="zh-CN"/>
                              </w:rPr>
                              <w:t>荣誉奖励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2014年国家奖学金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2013年获得营销一等奖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2013年获“三好学生”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2014年获学院优秀干部奖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2015年获艺术大奖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2015年获得励志奖学金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pacing w:val="57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pacing w:val="57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46984"/>
                                <w:spacing w:val="0"/>
                                <w:sz w:val="24"/>
                                <w:szCs w:val="24"/>
                                <w:u w:val="none" w:color="auto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spacing w:val="57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本人性格开朗、稳重、有活力，待人热情、真诚；工作认真负责，积极主动，能吃苦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耐劳，用于承受压力，勇于创新。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在未来的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中，我将以充沛的精力，刻苦钻研的精神来努力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80"/>
                                <w:tab w:val="left" w:pos="1890"/>
                                <w:tab w:val="left" w:pos="23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hanging="8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hanging="8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hanging="8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hanging="8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hanging="8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2pt;margin-top:208.85pt;height:617.65pt;width:341.2pt;mso-position-vertical-relative:page;z-index:-251649024;mso-width-relative:page;mso-height-relative:page;" filled="f" stroked="f" coordsize="21600,21600" o:gfxdata="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L4GhndAAAADQEAAA8AAAAAAAAAAQAg&#10;AAAAIgAAAGRycy9kb3ducmV2LnhtbFBLAQIUABQAAAAIAIdO4kDjM6Bs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4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46984"/>
                          <w:spacing w:val="0"/>
                          <w:sz w:val="24"/>
                          <w:szCs w:val="24"/>
                          <w:u w:val="none" w:color="auto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46984"/>
                          <w:spacing w:val="0"/>
                          <w:sz w:val="24"/>
                          <w:szCs w:val="24"/>
                          <w:u w:val="none" w:color="auto"/>
                          <w:lang w:val="en-US" w:eastAsia="zh-CN"/>
                        </w:rPr>
                        <w:t>实习经历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6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XX.08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20XX.08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稻壳儿公司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行政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（实习生）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ym w:font="Webdings" w:char="003D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负责公司线上端资源的销售工作（以开拓客户为主）。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ym w:font="Webdings" w:char="003D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实时了解行业的变化，跟踪客户的详细数据，为客户制定更完善的投放计划。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ym w:font="Webdings" w:char="003D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负责办公室的文秘、信息、机要和保密工作，做好办公室档案收集、整理工作。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6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XX.08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20XX.08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稻壳儿公司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行政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（实习生）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ym w:font="Webdings" w:char="003D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按照公司印信管理规定，保管使用公章，并对其负责。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ym w:font="Webdings" w:char="003D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管理好员工人事档案材料，建立、完善员工人事档案的管理，严格借档手续。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ym w:font="Webdings" w:char="003D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实时了解行业的变化，跟踪客户的详细数据，为客户制定更完善的投放计划。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595959" w:themeColor="text1" w:themeTint="A6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sym w:font="Webdings" w:char="003D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595959" w:themeColor="text1" w:themeTint="A6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实践成果：在实习过程中积累了一定的实践经验，具备良好的 Excel操作能力，能够细心耐心处理日常问题，由于新考勤系统的测试和使用需要各部门的合作，因此积累了与人协作，共同处理问题的经验。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3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382" w:leftChars="0" w:hanging="382" w:hangingChars="118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pacing w:val="57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90999" w14:stPos="0" w14:endA="300" w14:endPos="0" w14:dist="0" w14:dir="5400000" w14:fadeDir="5400000" w14:sx="100000" w14:sy="-90000" w14:kx="0" w14:algn="bl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pacing w:val="57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90999" w14:stPos="0" w14:endA="300" w14:endPos="0" w14:dist="0" w14:dir="5400000" w14:fadeDir="5400000" w14:sx="100000" w14:sy="-90000" w14:kx="0" w14:algn="bl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46984"/>
                          <w:spacing w:val="0"/>
                          <w:sz w:val="24"/>
                          <w:szCs w:val="24"/>
                          <w:u w:val="none" w:color="auto"/>
                          <w:lang w:val="en-US" w:eastAsia="zh-CN"/>
                        </w:rPr>
                        <w:t>荣誉奖励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2014年国家奖学金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2013年获得营销一等奖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2013年获“三好学生”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2014年获学院优秀干部奖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2015年获艺术大奖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2015年获得励志奖学金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pacing w:val="57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pacing w:val="57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46984"/>
                          <w:spacing w:val="0"/>
                          <w:sz w:val="24"/>
                          <w:szCs w:val="24"/>
                          <w:u w:val="none" w:color="auto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spacing w:val="57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本人性格开朗、稳重、有活力，待人热情、真诚；工作认真负责，积极主动，能吃苦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耐劳，用于承受压力，勇于创新。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在未来的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中，我将以充沛的精力，刻苦钻研的精神来努力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80"/>
                          <w:tab w:val="left" w:pos="1890"/>
                          <w:tab w:val="left" w:pos="23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hanging="8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hanging="8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hanging="8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hanging="8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hanging="8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ge">
                  <wp:posOffset>7474585</wp:posOffset>
                </wp:positionV>
                <wp:extent cx="1742440" cy="331470"/>
                <wp:effectExtent l="4445" t="4445" r="5715" b="6985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default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95pt;margin-top:588.55pt;height:26.1pt;width:137.2pt;mso-position-vertical-relative:page;z-index:251680768;mso-width-relative:page;mso-height-relative:page;" filled="f" stroked="t" coordsize="21600,21600" o:gfxdata="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9md2Hb&#10;AAAADAEAAA8AAAAAAAAAAQAgAAAAIgAAAGRycy9kb3ducmV2LnhtbFBLAQIUABQAAAAIAIdO4kCh&#10;TrLFVgIAAJ0EAAAOAAAAAAAAAAEAIAAAACoBAABkcnMvZTJvRG9jLnhtbFBLBQYAAAAABgAGAFkB&#10;AADy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default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ge">
                  <wp:posOffset>7839075</wp:posOffset>
                </wp:positionV>
                <wp:extent cx="1913255" cy="21551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215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367" w:leftChars="0" w:hanging="367" w:hangingChars="175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学校：稻壳大学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367" w:leftChars="0" w:hanging="367" w:hangingChars="175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367" w:leftChars="0" w:hanging="367" w:hangingChars="175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5pt;margin-top:617.25pt;height:169.7pt;width:150.65pt;mso-position-vertical-relative:page;z-index:251659264;mso-width-relative:page;mso-height-relative:page;" filled="f" stroked="f" coordsize="21600,21600" o:gfxdata="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O8yOdwAAAAMAQAADwAAAAAAAAABACAA&#10;AAAiAAAAZHJzL2Rvd25yZXYueG1sUEsBAhQAFAAAAAgAh07iQE0g0EV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367" w:leftChars="0" w:hanging="367" w:hangingChars="175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学校：稻壳大学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367" w:leftChars="0" w:hanging="367" w:hangingChars="175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367" w:leftChars="0" w:hanging="367" w:hangingChars="175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ge">
                  <wp:posOffset>3722370</wp:posOffset>
                </wp:positionV>
                <wp:extent cx="1742440" cy="331470"/>
                <wp:effectExtent l="4445" t="4445" r="5715" b="698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default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 w:color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95pt;margin-top:293.1pt;height:26.1pt;width:137.2pt;mso-position-vertical-relative:page;z-index:251679744;mso-width-relative:page;mso-height-relative:page;" filled="f" stroked="t" coordsize="21600,21600" o:gfxdata="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Y+qYXa&#10;AAAACgEAAA8AAAAAAAAAAQAgAAAAIgAAAGRycy9kb3ducmV2LnhtbFBLAQIUABQAAAAIAIdO4kBk&#10;JCovVwIAAJ0EAAAOAAAAAAAAAAEAIAAAACkBAABkcnMvZTJvRG9jLnhtbFBLBQYAAAAABgAGAFkB&#10;AADy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default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pacing w:val="0"/>
                          <w:sz w:val="21"/>
                          <w:szCs w:val="21"/>
                          <w:u w:val="none" w:color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1826895</wp:posOffset>
                </wp:positionV>
                <wp:extent cx="1690370" cy="3152775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15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7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7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7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中国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7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7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团员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7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1234567890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7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111111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7pt;margin-top:143.85pt;height:248.25pt;width:133.1pt;z-index:251671552;mso-width-relative:page;mso-height-relative:page;" filled="f" stroked="f" coordsize="21600,21600" o:gfxdata="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zjWK9gAAAALAQAADwAAAAAAAAABACAAAAAiAAAAZHJzL2Rv&#10;d25yZXYueG1sUEsBAhQAFAAAAAgAh07iQL01L0HIAQAAiA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7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7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7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中国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7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7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团员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7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1234567890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7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111111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ge">
                  <wp:posOffset>6045835</wp:posOffset>
                </wp:positionV>
                <wp:extent cx="222250" cy="222250"/>
                <wp:effectExtent l="0" t="0" r="6350" b="63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22250"/>
                          <a:chOff x="634" y="9918"/>
                          <a:chExt cx="350" cy="350"/>
                        </a:xfrm>
                        <a:solidFill>
                          <a:schemeClr val="bg1"/>
                        </a:solidFill>
                      </wpg:grpSpPr>
                      <wps:wsp>
                        <wps:cNvPr id="90" name="椭圆 52"/>
                        <wps:cNvSpPr/>
                        <wps:spPr>
                          <a:xfrm>
                            <a:off x="634" y="9918"/>
                            <a:ext cx="351" cy="351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1" name="任意多边形 47"/>
                        <wps:cNvSpPr/>
                        <wps:spPr bwMode="auto">
                          <a:xfrm>
                            <a:off x="710" y="9960"/>
                            <a:ext cx="177" cy="253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A6BA"/>
                          </a:solidFill>
                          <a:ln>
                            <a:noFill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4pt;margin-top:476.05pt;height:17.5pt;width:17.5pt;mso-position-vertical-relative:page;z-index:251678720;mso-width-relative:page;mso-height-relative:page;" coordorigin="634,9918" coordsize="350,350" o:gfxdata="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">
                <o:lock v:ext="edit" aspectratio="f"/>
                <v:shape id="椭圆 52" o:spid="_x0000_s1026" o:spt="3" type="#_x0000_t3" style="position:absolute;left:634;top:9918;height:351;width:351;v-text-anchor:middle;" filled="t" stroked="f" coordsize="21600,21600" o:gfxdata="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trj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任意多边形 47" o:spid="_x0000_s1026" o:spt="100" style="position:absolute;left:710;top:9960;height:253;width:177;v-text-anchor:middle;" fillcolor="#65A6BA" filled="t" stroked="f" coordsize="78,112" o:gfxdata="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/VqIL4A&#10;AADbAAAADwAAAAAAAAABACAAAAAiAAAAZHJzL2Rvd25yZXYueG1sUEsBAhQAFAAAAAgAh07iQDMv&#10;BZ47AAAAOQAAABAAAAAAAAAAAQAgAAAADQEAAGRycy9zaGFwZXhtbC54bWxQSwUGAAAAAAYABgBb&#10;AQAAtwMAAAAA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ge">
                  <wp:posOffset>5607685</wp:posOffset>
                </wp:positionV>
                <wp:extent cx="222250" cy="222250"/>
                <wp:effectExtent l="0" t="0" r="6350" b="635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22250"/>
                          <a:chOff x="634" y="9198"/>
                          <a:chExt cx="350" cy="350"/>
                        </a:xfrm>
                        <a:solidFill>
                          <a:schemeClr val="bg1"/>
                        </a:solidFill>
                      </wpg:grpSpPr>
                      <wps:wsp>
                        <wps:cNvPr id="94" name="椭圆 51"/>
                        <wps:cNvSpPr/>
                        <wps:spPr>
                          <a:xfrm>
                            <a:off x="634" y="9198"/>
                            <a:ext cx="351" cy="351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2" name="任意多边形 44"/>
                        <wps:cNvSpPr/>
                        <wps:spPr>
                          <a:xfrm>
                            <a:off x="731" y="9257"/>
                            <a:ext cx="143" cy="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A6B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4pt;margin-top:441.55pt;height:17.5pt;width:17.5pt;mso-position-vertical-relative:page;z-index:251676672;mso-width-relative:page;mso-height-relative:page;" coordorigin="634,9198" coordsize="350,350" o:gfxdata="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AMqyRu2gAAAAoBAAAPAAAAAAAAAAEAIAAAACIAAABkcnMvZG93bnJldi54bWxQ&#10;SwECFAAUAAAACACHTuJA+K6Jii8EAADTCwAADgAAAAAAAAABACAAAAApAQAAZHJzL2Uyb0RvYy54&#10;bWxQSwUGAAAAAAYABgBZAQAAygcAAAAA&#10;">
                <o:lock v:ext="edit" aspectratio="f"/>
                <v:shape id="椭圆 51" o:spid="_x0000_s1026" o:spt="3" type="#_x0000_t3" style="position:absolute;left:634;top:9198;height:351;width:351;v-text-anchor:middle;" filled="t" stroked="f" coordsize="21600,21600" o:gfxdata="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WqD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任意多边形 44" o:spid="_x0000_s1026" o:spt="100" style="position:absolute;left:731;top:9257;height:245;width:143;v-text-anchor:middle;" fillcolor="#65A6BA" filled="t" stroked="f" coordsize="559792,955625" o:gfxdata="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K528bgAAADcAAAA&#10;DwAAAAAAAAABACAAAAAiAAAAZHJzL2Rvd25yZXYueG1sUEsBAhQAFAAAAAgAh07iQDMvBZ47AAAA&#10;OQAAABAAAAAAAAAAAQAgAAAABwEAAGRycy9zaGFwZXhtbC54bWxQSwUGAAAAAAYABgBbAQAAsQMA&#10;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2pt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ge">
                  <wp:posOffset>5150485</wp:posOffset>
                </wp:positionV>
                <wp:extent cx="222250" cy="222250"/>
                <wp:effectExtent l="0" t="0" r="6350" b="635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22250"/>
                          <a:chOff x="634" y="8478"/>
                          <a:chExt cx="350" cy="350"/>
                        </a:xfrm>
                        <a:solidFill>
                          <a:schemeClr val="bg1"/>
                        </a:solidFill>
                      </wpg:grpSpPr>
                      <wps:wsp>
                        <wps:cNvPr id="104" name="椭圆 50"/>
                        <wps:cNvSpPr/>
                        <wps:spPr>
                          <a:xfrm>
                            <a:off x="634" y="8478"/>
                            <a:ext cx="351" cy="351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5" name="任意多边形 45"/>
                        <wps:cNvSpPr/>
                        <wps:spPr bwMode="auto">
                          <a:xfrm>
                            <a:off x="713" y="8552"/>
                            <a:ext cx="165" cy="192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A6BA"/>
                          </a:solidFill>
                          <a:ln>
                            <a:noFill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4pt;margin-top:405.55pt;height:17.5pt;width:17.5pt;mso-position-vertical-relative:page;z-index:251674624;mso-width-relative:page;mso-height-relative:page;" coordorigin="634,8478" coordsize="350,350" o:gfxdata="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">
                <o:lock v:ext="edit" aspectratio="f"/>
                <v:shape id="椭圆 50" o:spid="_x0000_s1026" o:spt="3" type="#_x0000_t3" style="position:absolute;left:634;top:8478;height:351;width:351;v-text-anchor:middle;" filled="t" stroked="f" coordsize="21600,21600" o:gfxdata="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3s0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任意多边形 45" o:spid="_x0000_s1026" o:spt="100" style="position:absolute;left:713;top:8552;height:192;width:165;v-text-anchor:middle;" fillcolor="#65A6BA" filled="t" stroked="f" coordsize="5822,6759" o:gfxdata="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TVgpvQAA&#10;ANw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60861353,61002642;60861353,61002642;60861353,61002642;60861353,61002642;60861353,61002642;60861353,35615036;60861353,61002642;60861353,61002642;60861353,61002642;60861353,61002642;60861353,61002642;60861353,61002642;60861353,61002642;60861353,61002642;60861353,61002642;60861353,61002642;60861353,61002642;60861353,61002642;60861353,61002642;60861353,61002642;0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;60861353,6100264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2527300</wp:posOffset>
                </wp:positionV>
                <wp:extent cx="222250" cy="222250"/>
                <wp:effectExtent l="0" t="0" r="6350" b="635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22250"/>
                          <a:chOff x="634" y="7758"/>
                          <a:chExt cx="350" cy="350"/>
                        </a:xfrm>
                        <a:solidFill>
                          <a:schemeClr val="bg1"/>
                        </a:solidFill>
                      </wpg:grpSpPr>
                      <wps:wsp>
                        <wps:cNvPr id="108" name="椭圆 49"/>
                        <wps:cNvSpPr/>
                        <wps:spPr>
                          <a:xfrm>
                            <a:off x="634" y="7758"/>
                            <a:ext cx="351" cy="351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9" name="任意多边形 43"/>
                        <wps:cNvSpPr/>
                        <wps:spPr bwMode="auto">
                          <a:xfrm>
                            <a:off x="695" y="7822"/>
                            <a:ext cx="217" cy="217"/>
                          </a:xfrm>
                          <a:custGeom>
                            <a:avLst/>
                            <a:gdLst>
                              <a:gd name="T0" fmla="*/ 1159904 w 2208213"/>
                              <a:gd name="T1" fmla="*/ 523327 h 2209801"/>
                              <a:gd name="T2" fmla="*/ 1199134 w 2208213"/>
                              <a:gd name="T3" fmla="*/ 565478 h 2209801"/>
                              <a:gd name="T4" fmla="*/ 1206816 w 2208213"/>
                              <a:gd name="T5" fmla="*/ 627336 h 2209801"/>
                              <a:gd name="T6" fmla="*/ 1183496 w 2208213"/>
                              <a:gd name="T7" fmla="*/ 668666 h 2209801"/>
                              <a:gd name="T8" fmla="*/ 954421 w 2208213"/>
                              <a:gd name="T9" fmla="*/ 947300 h 2209801"/>
                              <a:gd name="T10" fmla="*/ 901747 w 2208213"/>
                              <a:gd name="T11" fmla="*/ 1002588 h 2209801"/>
                              <a:gd name="T12" fmla="*/ 871569 w 2208213"/>
                              <a:gd name="T13" fmla="*/ 1378936 h 2209801"/>
                              <a:gd name="T14" fmla="*/ 822461 w 2208213"/>
                              <a:gd name="T15" fmla="*/ 1396179 h 2209801"/>
                              <a:gd name="T16" fmla="*/ 784602 w 2208213"/>
                              <a:gd name="T17" fmla="*/ 1361418 h 2209801"/>
                              <a:gd name="T18" fmla="*/ 740982 w 2208213"/>
                              <a:gd name="T19" fmla="*/ 986166 h 2209801"/>
                              <a:gd name="T20" fmla="*/ 701476 w 2208213"/>
                              <a:gd name="T21" fmla="*/ 923487 h 2209801"/>
                              <a:gd name="T22" fmla="*/ 699830 w 2208213"/>
                              <a:gd name="T23" fmla="*/ 851775 h 2209801"/>
                              <a:gd name="T24" fmla="*/ 735769 w 2208213"/>
                              <a:gd name="T25" fmla="*/ 788002 h 2209801"/>
                              <a:gd name="T26" fmla="*/ 801886 w 2208213"/>
                              <a:gd name="T27" fmla="*/ 751873 h 2209801"/>
                              <a:gd name="T28" fmla="*/ 1066626 w 2208213"/>
                              <a:gd name="T29" fmla="*/ 521138 h 2209801"/>
                              <a:gd name="T30" fmla="*/ 533853 w 2208213"/>
                              <a:gd name="T31" fmla="*/ 676984 h 2209801"/>
                              <a:gd name="T32" fmla="*/ 283900 w 2208213"/>
                              <a:gd name="T33" fmla="*/ 652063 h 2209801"/>
                              <a:gd name="T34" fmla="*/ 235717 w 2208213"/>
                              <a:gd name="T35" fmla="*/ 799950 h 2209801"/>
                              <a:gd name="T36" fmla="*/ 219838 w 2208213"/>
                              <a:gd name="T37" fmla="*/ 953315 h 2209801"/>
                              <a:gd name="T38" fmla="*/ 235990 w 2208213"/>
                              <a:gd name="T39" fmla="*/ 1107228 h 2209801"/>
                              <a:gd name="T40" fmla="*/ 284722 w 2208213"/>
                              <a:gd name="T41" fmla="*/ 1255389 h 2209801"/>
                              <a:gd name="T42" fmla="*/ 365484 w 2208213"/>
                              <a:gd name="T43" fmla="*/ 1392049 h 2209801"/>
                              <a:gd name="T44" fmla="*/ 469517 w 2208213"/>
                              <a:gd name="T45" fmla="*/ 1504060 h 2209801"/>
                              <a:gd name="T46" fmla="*/ 671834 w 2208213"/>
                              <a:gd name="T47" fmla="*/ 1628669 h 2209801"/>
                              <a:gd name="T48" fmla="*/ 922061 w 2208213"/>
                              <a:gd name="T49" fmla="*/ 1683442 h 2209801"/>
                              <a:gd name="T50" fmla="*/ 1075099 w 2208213"/>
                              <a:gd name="T51" fmla="*/ 1897058 h 2209801"/>
                              <a:gd name="T52" fmla="*/ 829252 w 2208213"/>
                              <a:gd name="T53" fmla="*/ 1897606 h 2209801"/>
                              <a:gd name="T54" fmla="*/ 643088 w 2208213"/>
                              <a:gd name="T55" fmla="*/ 1852966 h 2209801"/>
                              <a:gd name="T56" fmla="*/ 484300 w 2208213"/>
                              <a:gd name="T57" fmla="*/ 1782308 h 2209801"/>
                              <a:gd name="T58" fmla="*/ 338654 w 2208213"/>
                              <a:gd name="T59" fmla="*/ 1681799 h 2209801"/>
                              <a:gd name="T60" fmla="*/ 196841 w 2208213"/>
                              <a:gd name="T61" fmla="*/ 1533637 h 2209801"/>
                              <a:gd name="T62" fmla="*/ 84047 w 2208213"/>
                              <a:gd name="T63" fmla="*/ 1345217 h 2209801"/>
                              <a:gd name="T64" fmla="*/ 18342 w 2208213"/>
                              <a:gd name="T65" fmla="*/ 1140913 h 2209801"/>
                              <a:gd name="T66" fmla="*/ 0 w 2208213"/>
                              <a:gd name="T67" fmla="*/ 928667 h 2209801"/>
                              <a:gd name="T68" fmla="*/ 29020 w 2208213"/>
                              <a:gd name="T69" fmla="*/ 717516 h 2209801"/>
                              <a:gd name="T70" fmla="*/ 105128 w 2208213"/>
                              <a:gd name="T71" fmla="*/ 516225 h 2209801"/>
                              <a:gd name="T72" fmla="*/ 210530 w 2208213"/>
                              <a:gd name="T73" fmla="*/ 353822 h 2209801"/>
                              <a:gd name="T74" fmla="*/ 1141446 w 2208213"/>
                              <a:gd name="T75" fmla="*/ 18620 h 2209801"/>
                              <a:gd name="T76" fmla="*/ 1322266 w 2208213"/>
                              <a:gd name="T77" fmla="*/ 74481 h 2209801"/>
                              <a:gd name="T78" fmla="*/ 1477059 w 2208213"/>
                              <a:gd name="T79" fmla="*/ 157177 h 2209801"/>
                              <a:gd name="T80" fmla="*/ 1614592 w 2208213"/>
                              <a:gd name="T81" fmla="*/ 267528 h 2209801"/>
                              <a:gd name="T82" fmla="*/ 1754042 w 2208213"/>
                              <a:gd name="T83" fmla="*/ 437575 h 2209801"/>
                              <a:gd name="T84" fmla="*/ 1849932 w 2208213"/>
                              <a:gd name="T85" fmla="*/ 632539 h 2209801"/>
                              <a:gd name="T86" fmla="*/ 1898425 w 2208213"/>
                              <a:gd name="T87" fmla="*/ 840647 h 2209801"/>
                              <a:gd name="T88" fmla="*/ 1899521 w 2208213"/>
                              <a:gd name="T89" fmla="*/ 1053410 h 2209801"/>
                              <a:gd name="T90" fmla="*/ 1853220 w 2208213"/>
                              <a:gd name="T91" fmla="*/ 1262339 h 2209801"/>
                              <a:gd name="T92" fmla="*/ 1761440 w 2208213"/>
                              <a:gd name="T93" fmla="*/ 1455113 h 2209801"/>
                              <a:gd name="T94" fmla="*/ 1536237 w 2208213"/>
                              <a:gd name="T95" fmla="*/ 1393502 h 2209801"/>
                              <a:gd name="T96" fmla="*/ 1625825 w 2208213"/>
                              <a:gd name="T97" fmla="*/ 1239886 h 2209801"/>
                              <a:gd name="T98" fmla="*/ 1671304 w 2208213"/>
                              <a:gd name="T99" fmla="*/ 1090925 h 2209801"/>
                              <a:gd name="T100" fmla="*/ 1684455 w 2208213"/>
                              <a:gd name="T101" fmla="*/ 937034 h 2209801"/>
                              <a:gd name="T102" fmla="*/ 1665003 w 2208213"/>
                              <a:gd name="T103" fmla="*/ 783965 h 2209801"/>
                              <a:gd name="T104" fmla="*/ 1613770 w 2208213"/>
                              <a:gd name="T105" fmla="*/ 636646 h 2209801"/>
                              <a:gd name="T106" fmla="*/ 1529935 w 2208213"/>
                              <a:gd name="T107" fmla="*/ 501102 h 2209801"/>
                              <a:gd name="T108" fmla="*/ 1425004 w 2208213"/>
                              <a:gd name="T109" fmla="*/ 392393 h 2209801"/>
                              <a:gd name="T110" fmla="*/ 1313773 w 2208213"/>
                              <a:gd name="T111" fmla="*/ 315174 h 2209801"/>
                              <a:gd name="T112" fmla="*/ 1191035 w 2208213"/>
                              <a:gd name="T113" fmla="*/ 259314 h 2209801"/>
                              <a:gd name="T114" fmla="*/ 996790 w 2208213"/>
                              <a:gd name="T115" fmla="*/ 220977 h 2209801"/>
                              <a:gd name="T116" fmla="*/ 817613 w 2208213"/>
                              <a:gd name="T117" fmla="*/ 53670 h 220980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08213" h="2209801">
                                <a:moveTo>
                                  <a:pt x="1288552" y="590550"/>
                                </a:moveTo>
                                <a:lnTo>
                                  <a:pt x="1298410" y="590868"/>
                                </a:lnTo>
                                <a:lnTo>
                                  <a:pt x="1307950" y="592138"/>
                                </a:lnTo>
                                <a:lnTo>
                                  <a:pt x="1313039" y="593408"/>
                                </a:lnTo>
                                <a:lnTo>
                                  <a:pt x="1317809" y="594678"/>
                                </a:lnTo>
                                <a:lnTo>
                                  <a:pt x="1322579" y="596265"/>
                                </a:lnTo>
                                <a:lnTo>
                                  <a:pt x="1326713" y="598170"/>
                                </a:lnTo>
                                <a:lnTo>
                                  <a:pt x="1331483" y="600075"/>
                                </a:lnTo>
                                <a:lnTo>
                                  <a:pt x="1335935" y="601980"/>
                                </a:lnTo>
                                <a:lnTo>
                                  <a:pt x="1340705" y="604520"/>
                                </a:lnTo>
                                <a:lnTo>
                                  <a:pt x="1344522" y="607060"/>
                                </a:lnTo>
                                <a:lnTo>
                                  <a:pt x="1348974" y="610235"/>
                                </a:lnTo>
                                <a:lnTo>
                                  <a:pt x="1352790" y="613410"/>
                                </a:lnTo>
                                <a:lnTo>
                                  <a:pt x="1356924" y="616585"/>
                                </a:lnTo>
                                <a:lnTo>
                                  <a:pt x="1360740" y="620078"/>
                                </a:lnTo>
                                <a:lnTo>
                                  <a:pt x="1371870" y="631190"/>
                                </a:lnTo>
                                <a:lnTo>
                                  <a:pt x="1375368" y="635000"/>
                                </a:lnTo>
                                <a:lnTo>
                                  <a:pt x="1378867" y="639128"/>
                                </a:lnTo>
                                <a:lnTo>
                                  <a:pt x="1382047" y="642938"/>
                                </a:lnTo>
                                <a:lnTo>
                                  <a:pt x="1384909" y="647383"/>
                                </a:lnTo>
                                <a:lnTo>
                                  <a:pt x="1387453" y="651510"/>
                                </a:lnTo>
                                <a:lnTo>
                                  <a:pt x="1389997" y="655955"/>
                                </a:lnTo>
                                <a:lnTo>
                                  <a:pt x="1392223" y="660718"/>
                                </a:lnTo>
                                <a:lnTo>
                                  <a:pt x="1394131" y="664845"/>
                                </a:lnTo>
                                <a:lnTo>
                                  <a:pt x="1395721" y="669608"/>
                                </a:lnTo>
                                <a:lnTo>
                                  <a:pt x="1397311" y="674370"/>
                                </a:lnTo>
                                <a:lnTo>
                                  <a:pt x="1398901" y="679133"/>
                                </a:lnTo>
                                <a:lnTo>
                                  <a:pt x="1399855" y="683895"/>
                                </a:lnTo>
                                <a:lnTo>
                                  <a:pt x="1401445" y="693738"/>
                                </a:lnTo>
                                <a:lnTo>
                                  <a:pt x="1401763" y="703580"/>
                                </a:lnTo>
                                <a:lnTo>
                                  <a:pt x="1401445" y="713105"/>
                                </a:lnTo>
                                <a:lnTo>
                                  <a:pt x="1399855" y="722948"/>
                                </a:lnTo>
                                <a:lnTo>
                                  <a:pt x="1398901" y="727710"/>
                                </a:lnTo>
                                <a:lnTo>
                                  <a:pt x="1397311" y="732155"/>
                                </a:lnTo>
                                <a:lnTo>
                                  <a:pt x="1395721" y="736918"/>
                                </a:lnTo>
                                <a:lnTo>
                                  <a:pt x="1394131" y="741680"/>
                                </a:lnTo>
                                <a:lnTo>
                                  <a:pt x="1392223" y="746443"/>
                                </a:lnTo>
                                <a:lnTo>
                                  <a:pt x="1389997" y="750888"/>
                                </a:lnTo>
                                <a:lnTo>
                                  <a:pt x="1387453" y="755015"/>
                                </a:lnTo>
                                <a:lnTo>
                                  <a:pt x="1384909" y="759460"/>
                                </a:lnTo>
                                <a:lnTo>
                                  <a:pt x="1382047" y="763905"/>
                                </a:lnTo>
                                <a:lnTo>
                                  <a:pt x="1378867" y="767715"/>
                                </a:lnTo>
                                <a:lnTo>
                                  <a:pt x="1375368" y="771525"/>
                                </a:lnTo>
                                <a:lnTo>
                                  <a:pt x="1371870" y="775653"/>
                                </a:lnTo>
                                <a:lnTo>
                                  <a:pt x="1123823" y="1022668"/>
                                </a:lnTo>
                                <a:lnTo>
                                  <a:pt x="1123823" y="1030605"/>
                                </a:lnTo>
                                <a:lnTo>
                                  <a:pt x="1123505" y="1038543"/>
                                </a:lnTo>
                                <a:lnTo>
                                  <a:pt x="1122551" y="1046480"/>
                                </a:lnTo>
                                <a:lnTo>
                                  <a:pt x="1121279" y="1053783"/>
                                </a:lnTo>
                                <a:lnTo>
                                  <a:pt x="1120007" y="1061720"/>
                                </a:lnTo>
                                <a:lnTo>
                                  <a:pt x="1117781" y="1069340"/>
                                </a:lnTo>
                                <a:lnTo>
                                  <a:pt x="1115555" y="1076643"/>
                                </a:lnTo>
                                <a:lnTo>
                                  <a:pt x="1112693" y="1084263"/>
                                </a:lnTo>
                                <a:lnTo>
                                  <a:pt x="1109513" y="1091565"/>
                                </a:lnTo>
                                <a:lnTo>
                                  <a:pt x="1106333" y="1098868"/>
                                </a:lnTo>
                                <a:lnTo>
                                  <a:pt x="1102517" y="1105853"/>
                                </a:lnTo>
                                <a:lnTo>
                                  <a:pt x="1098064" y="1112520"/>
                                </a:lnTo>
                                <a:lnTo>
                                  <a:pt x="1093930" y="1119188"/>
                                </a:lnTo>
                                <a:lnTo>
                                  <a:pt x="1088842" y="1125855"/>
                                </a:lnTo>
                                <a:lnTo>
                                  <a:pt x="1083118" y="1132205"/>
                                </a:lnTo>
                                <a:lnTo>
                                  <a:pt x="1077712" y="1138238"/>
                                </a:lnTo>
                                <a:lnTo>
                                  <a:pt x="1071352" y="1143953"/>
                                </a:lnTo>
                                <a:lnTo>
                                  <a:pt x="1064992" y="1149033"/>
                                </a:lnTo>
                                <a:lnTo>
                                  <a:pt x="1058631" y="1154113"/>
                                </a:lnTo>
                                <a:lnTo>
                                  <a:pt x="1051953" y="1158558"/>
                                </a:lnTo>
                                <a:lnTo>
                                  <a:pt x="1045275" y="1163003"/>
                                </a:lnTo>
                                <a:lnTo>
                                  <a:pt x="1038279" y="1166813"/>
                                </a:lnTo>
                                <a:lnTo>
                                  <a:pt x="1031283" y="1169988"/>
                                </a:lnTo>
                                <a:lnTo>
                                  <a:pt x="1023650" y="1173163"/>
                                </a:lnTo>
                                <a:lnTo>
                                  <a:pt x="1023650" y="1562101"/>
                                </a:lnTo>
                                <a:lnTo>
                                  <a:pt x="1023650" y="1567816"/>
                                </a:lnTo>
                                <a:lnTo>
                                  <a:pt x="1022378" y="1573848"/>
                                </a:lnTo>
                                <a:lnTo>
                                  <a:pt x="1021424" y="1579246"/>
                                </a:lnTo>
                                <a:lnTo>
                                  <a:pt x="1019198" y="1584961"/>
                                </a:lnTo>
                                <a:lnTo>
                                  <a:pt x="1016654" y="1590041"/>
                                </a:lnTo>
                                <a:lnTo>
                                  <a:pt x="1013792" y="1594803"/>
                                </a:lnTo>
                                <a:lnTo>
                                  <a:pt x="1010294" y="1599566"/>
                                </a:lnTo>
                                <a:lnTo>
                                  <a:pt x="1006796" y="1603376"/>
                                </a:lnTo>
                                <a:lnTo>
                                  <a:pt x="1002344" y="1607186"/>
                                </a:lnTo>
                                <a:lnTo>
                                  <a:pt x="997892" y="1610361"/>
                                </a:lnTo>
                                <a:lnTo>
                                  <a:pt x="993439" y="1613536"/>
                                </a:lnTo>
                                <a:lnTo>
                                  <a:pt x="988033" y="1616076"/>
                                </a:lnTo>
                                <a:lnTo>
                                  <a:pt x="982627" y="1617981"/>
                                </a:lnTo>
                                <a:lnTo>
                                  <a:pt x="977221" y="1619568"/>
                                </a:lnTo>
                                <a:lnTo>
                                  <a:pt x="971179" y="1620203"/>
                                </a:lnTo>
                                <a:lnTo>
                                  <a:pt x="965455" y="1620838"/>
                                </a:lnTo>
                                <a:lnTo>
                                  <a:pt x="959413" y="1620203"/>
                                </a:lnTo>
                                <a:lnTo>
                                  <a:pt x="953370" y="1619568"/>
                                </a:lnTo>
                                <a:lnTo>
                                  <a:pt x="947964" y="1617981"/>
                                </a:lnTo>
                                <a:lnTo>
                                  <a:pt x="942558" y="1616076"/>
                                </a:lnTo>
                                <a:lnTo>
                                  <a:pt x="937470" y="1613536"/>
                                </a:lnTo>
                                <a:lnTo>
                                  <a:pt x="932700" y="1610361"/>
                                </a:lnTo>
                                <a:lnTo>
                                  <a:pt x="927930" y="1607186"/>
                                </a:lnTo>
                                <a:lnTo>
                                  <a:pt x="923795" y="1603376"/>
                                </a:lnTo>
                                <a:lnTo>
                                  <a:pt x="919979" y="1599566"/>
                                </a:lnTo>
                                <a:lnTo>
                                  <a:pt x="916799" y="1594803"/>
                                </a:lnTo>
                                <a:lnTo>
                                  <a:pt x="913619" y="1590041"/>
                                </a:lnTo>
                                <a:lnTo>
                                  <a:pt x="911393" y="1584961"/>
                                </a:lnTo>
                                <a:lnTo>
                                  <a:pt x="909485" y="1579246"/>
                                </a:lnTo>
                                <a:lnTo>
                                  <a:pt x="907895" y="1573848"/>
                                </a:lnTo>
                                <a:lnTo>
                                  <a:pt x="906941" y="1567816"/>
                                </a:lnTo>
                                <a:lnTo>
                                  <a:pt x="906623" y="1562101"/>
                                </a:lnTo>
                                <a:lnTo>
                                  <a:pt x="906623" y="1173163"/>
                                </a:lnTo>
                                <a:lnTo>
                                  <a:pt x="899627" y="1169988"/>
                                </a:lnTo>
                                <a:lnTo>
                                  <a:pt x="892313" y="1166813"/>
                                </a:lnTo>
                                <a:lnTo>
                                  <a:pt x="885316" y="1163003"/>
                                </a:lnTo>
                                <a:lnTo>
                                  <a:pt x="878638" y="1158558"/>
                                </a:lnTo>
                                <a:lnTo>
                                  <a:pt x="871960" y="1154113"/>
                                </a:lnTo>
                                <a:lnTo>
                                  <a:pt x="865282" y="1149033"/>
                                </a:lnTo>
                                <a:lnTo>
                                  <a:pt x="858922" y="1143953"/>
                                </a:lnTo>
                                <a:lnTo>
                                  <a:pt x="852879" y="1138238"/>
                                </a:lnTo>
                                <a:lnTo>
                                  <a:pt x="847473" y="1132205"/>
                                </a:lnTo>
                                <a:lnTo>
                                  <a:pt x="842385" y="1125855"/>
                                </a:lnTo>
                                <a:lnTo>
                                  <a:pt x="837297" y="1119505"/>
                                </a:lnTo>
                                <a:lnTo>
                                  <a:pt x="832845" y="1113473"/>
                                </a:lnTo>
                                <a:lnTo>
                                  <a:pt x="828393" y="1106488"/>
                                </a:lnTo>
                                <a:lnTo>
                                  <a:pt x="824577" y="1099503"/>
                                </a:lnTo>
                                <a:lnTo>
                                  <a:pt x="821397" y="1092835"/>
                                </a:lnTo>
                                <a:lnTo>
                                  <a:pt x="818216" y="1085850"/>
                                </a:lnTo>
                                <a:lnTo>
                                  <a:pt x="815354" y="1078230"/>
                                </a:lnTo>
                                <a:lnTo>
                                  <a:pt x="813128" y="1071245"/>
                                </a:lnTo>
                                <a:lnTo>
                                  <a:pt x="811220" y="1063625"/>
                                </a:lnTo>
                                <a:lnTo>
                                  <a:pt x="809630" y="1056323"/>
                                </a:lnTo>
                                <a:lnTo>
                                  <a:pt x="808040" y="1048703"/>
                                </a:lnTo>
                                <a:lnTo>
                                  <a:pt x="807086" y="1041400"/>
                                </a:lnTo>
                                <a:lnTo>
                                  <a:pt x="806768" y="1033463"/>
                                </a:lnTo>
                                <a:lnTo>
                                  <a:pt x="806450" y="1025843"/>
                                </a:lnTo>
                                <a:lnTo>
                                  <a:pt x="806768" y="1018540"/>
                                </a:lnTo>
                                <a:lnTo>
                                  <a:pt x="807086" y="1010920"/>
                                </a:lnTo>
                                <a:lnTo>
                                  <a:pt x="808040" y="1002983"/>
                                </a:lnTo>
                                <a:lnTo>
                                  <a:pt x="809630" y="995680"/>
                                </a:lnTo>
                                <a:lnTo>
                                  <a:pt x="811220" y="988060"/>
                                </a:lnTo>
                                <a:lnTo>
                                  <a:pt x="813128" y="981075"/>
                                </a:lnTo>
                                <a:lnTo>
                                  <a:pt x="815354" y="973455"/>
                                </a:lnTo>
                                <a:lnTo>
                                  <a:pt x="818216" y="966470"/>
                                </a:lnTo>
                                <a:lnTo>
                                  <a:pt x="821397" y="959485"/>
                                </a:lnTo>
                                <a:lnTo>
                                  <a:pt x="824577" y="952183"/>
                                </a:lnTo>
                                <a:lnTo>
                                  <a:pt x="828393" y="945515"/>
                                </a:lnTo>
                                <a:lnTo>
                                  <a:pt x="832845" y="938848"/>
                                </a:lnTo>
                                <a:lnTo>
                                  <a:pt x="837297" y="932180"/>
                                </a:lnTo>
                                <a:lnTo>
                                  <a:pt x="842385" y="925830"/>
                                </a:lnTo>
                                <a:lnTo>
                                  <a:pt x="847473" y="920115"/>
                                </a:lnTo>
                                <a:lnTo>
                                  <a:pt x="852879" y="914083"/>
                                </a:lnTo>
                                <a:lnTo>
                                  <a:pt x="859240" y="908368"/>
                                </a:lnTo>
                                <a:lnTo>
                                  <a:pt x="865282" y="902653"/>
                                </a:lnTo>
                                <a:lnTo>
                                  <a:pt x="871960" y="897890"/>
                                </a:lnTo>
                                <a:lnTo>
                                  <a:pt x="878638" y="893445"/>
                                </a:lnTo>
                                <a:lnTo>
                                  <a:pt x="885316" y="889000"/>
                                </a:lnTo>
                                <a:lnTo>
                                  <a:pt x="892313" y="885508"/>
                                </a:lnTo>
                                <a:lnTo>
                                  <a:pt x="899627" y="882015"/>
                                </a:lnTo>
                                <a:lnTo>
                                  <a:pt x="906941" y="878840"/>
                                </a:lnTo>
                                <a:lnTo>
                                  <a:pt x="914573" y="875983"/>
                                </a:lnTo>
                                <a:lnTo>
                                  <a:pt x="921887" y="873760"/>
                                </a:lnTo>
                                <a:lnTo>
                                  <a:pt x="929520" y="872173"/>
                                </a:lnTo>
                                <a:lnTo>
                                  <a:pt x="936834" y="870585"/>
                                </a:lnTo>
                                <a:lnTo>
                                  <a:pt x="944784" y="869315"/>
                                </a:lnTo>
                                <a:lnTo>
                                  <a:pt x="952734" y="868363"/>
                                </a:lnTo>
                                <a:lnTo>
                                  <a:pt x="960685" y="868045"/>
                                </a:lnTo>
                                <a:lnTo>
                                  <a:pt x="967999" y="867728"/>
                                </a:lnTo>
                                <a:lnTo>
                                  <a:pt x="1216364" y="620078"/>
                                </a:lnTo>
                                <a:lnTo>
                                  <a:pt x="1219862" y="616585"/>
                                </a:lnTo>
                                <a:lnTo>
                                  <a:pt x="1223996" y="613410"/>
                                </a:lnTo>
                                <a:lnTo>
                                  <a:pt x="1228130" y="610235"/>
                                </a:lnTo>
                                <a:lnTo>
                                  <a:pt x="1232264" y="607060"/>
                                </a:lnTo>
                                <a:lnTo>
                                  <a:pt x="1236398" y="604520"/>
                                </a:lnTo>
                                <a:lnTo>
                                  <a:pt x="1240851" y="601980"/>
                                </a:lnTo>
                                <a:lnTo>
                                  <a:pt x="1245621" y="599758"/>
                                </a:lnTo>
                                <a:lnTo>
                                  <a:pt x="1250073" y="597535"/>
                                </a:lnTo>
                                <a:lnTo>
                                  <a:pt x="1254843" y="596265"/>
                                </a:lnTo>
                                <a:lnTo>
                                  <a:pt x="1259295" y="594678"/>
                                </a:lnTo>
                                <a:lnTo>
                                  <a:pt x="1264065" y="593408"/>
                                </a:lnTo>
                                <a:lnTo>
                                  <a:pt x="1268835" y="592138"/>
                                </a:lnTo>
                                <a:lnTo>
                                  <a:pt x="1278694" y="590868"/>
                                </a:lnTo>
                                <a:lnTo>
                                  <a:pt x="1288552" y="590550"/>
                                </a:lnTo>
                                <a:close/>
                                <a:moveTo>
                                  <a:pt x="799395" y="26988"/>
                                </a:moveTo>
                                <a:lnTo>
                                  <a:pt x="618825" y="785302"/>
                                </a:lnTo>
                                <a:lnTo>
                                  <a:pt x="426196" y="592785"/>
                                </a:lnTo>
                                <a:lnTo>
                                  <a:pt x="414454" y="608987"/>
                                </a:lnTo>
                                <a:lnTo>
                                  <a:pt x="403030" y="625189"/>
                                </a:lnTo>
                                <a:lnTo>
                                  <a:pt x="392240" y="641708"/>
                                </a:lnTo>
                                <a:lnTo>
                                  <a:pt x="381450" y="658228"/>
                                </a:lnTo>
                                <a:lnTo>
                                  <a:pt x="371295" y="674748"/>
                                </a:lnTo>
                                <a:lnTo>
                                  <a:pt x="361775" y="691585"/>
                                </a:lnTo>
                                <a:lnTo>
                                  <a:pt x="352254" y="709058"/>
                                </a:lnTo>
                                <a:lnTo>
                                  <a:pt x="343369" y="726213"/>
                                </a:lnTo>
                                <a:lnTo>
                                  <a:pt x="336387" y="741144"/>
                                </a:lnTo>
                                <a:lnTo>
                                  <a:pt x="329088" y="756393"/>
                                </a:lnTo>
                                <a:lnTo>
                                  <a:pt x="322741" y="771642"/>
                                </a:lnTo>
                                <a:lnTo>
                                  <a:pt x="316711" y="786573"/>
                                </a:lnTo>
                                <a:lnTo>
                                  <a:pt x="310365" y="801822"/>
                                </a:lnTo>
                                <a:lnTo>
                                  <a:pt x="304652" y="817706"/>
                                </a:lnTo>
                                <a:lnTo>
                                  <a:pt x="299257" y="832955"/>
                                </a:lnTo>
                                <a:lnTo>
                                  <a:pt x="294180" y="848839"/>
                                </a:lnTo>
                                <a:lnTo>
                                  <a:pt x="289420" y="864723"/>
                                </a:lnTo>
                                <a:lnTo>
                                  <a:pt x="284977" y="880290"/>
                                </a:lnTo>
                                <a:lnTo>
                                  <a:pt x="280851" y="896174"/>
                                </a:lnTo>
                                <a:lnTo>
                                  <a:pt x="276726" y="912376"/>
                                </a:lnTo>
                                <a:lnTo>
                                  <a:pt x="273235" y="927942"/>
                                </a:lnTo>
                                <a:lnTo>
                                  <a:pt x="270062" y="944144"/>
                                </a:lnTo>
                                <a:lnTo>
                                  <a:pt x="267523" y="960346"/>
                                </a:lnTo>
                                <a:lnTo>
                                  <a:pt x="264667" y="976548"/>
                                </a:lnTo>
                                <a:lnTo>
                                  <a:pt x="262128" y="992433"/>
                                </a:lnTo>
                                <a:lnTo>
                                  <a:pt x="260224" y="1008634"/>
                                </a:lnTo>
                                <a:lnTo>
                                  <a:pt x="258637" y="1024836"/>
                                </a:lnTo>
                                <a:lnTo>
                                  <a:pt x="257050" y="1041038"/>
                                </a:lnTo>
                                <a:lnTo>
                                  <a:pt x="256098" y="1057240"/>
                                </a:lnTo>
                                <a:lnTo>
                                  <a:pt x="255464" y="1073760"/>
                                </a:lnTo>
                                <a:lnTo>
                                  <a:pt x="254829" y="1089962"/>
                                </a:lnTo>
                                <a:lnTo>
                                  <a:pt x="254829" y="1105846"/>
                                </a:lnTo>
                                <a:lnTo>
                                  <a:pt x="254829" y="1122683"/>
                                </a:lnTo>
                                <a:lnTo>
                                  <a:pt x="255464" y="1138568"/>
                                </a:lnTo>
                                <a:lnTo>
                                  <a:pt x="256416" y="1155087"/>
                                </a:lnTo>
                                <a:lnTo>
                                  <a:pt x="257050" y="1171289"/>
                                </a:lnTo>
                                <a:lnTo>
                                  <a:pt x="258637" y="1187491"/>
                                </a:lnTo>
                                <a:lnTo>
                                  <a:pt x="260224" y="1203693"/>
                                </a:lnTo>
                                <a:lnTo>
                                  <a:pt x="262128" y="1219895"/>
                                </a:lnTo>
                                <a:lnTo>
                                  <a:pt x="264667" y="1236097"/>
                                </a:lnTo>
                                <a:lnTo>
                                  <a:pt x="267523" y="1251981"/>
                                </a:lnTo>
                                <a:lnTo>
                                  <a:pt x="270379" y="1268183"/>
                                </a:lnTo>
                                <a:lnTo>
                                  <a:pt x="273552" y="1284385"/>
                                </a:lnTo>
                                <a:lnTo>
                                  <a:pt x="277361" y="1300269"/>
                                </a:lnTo>
                                <a:lnTo>
                                  <a:pt x="281169" y="1316153"/>
                                </a:lnTo>
                                <a:lnTo>
                                  <a:pt x="284977" y="1332038"/>
                                </a:lnTo>
                                <a:lnTo>
                                  <a:pt x="289737" y="1347922"/>
                                </a:lnTo>
                                <a:lnTo>
                                  <a:pt x="294497" y="1363488"/>
                                </a:lnTo>
                                <a:lnTo>
                                  <a:pt x="299575" y="1379373"/>
                                </a:lnTo>
                                <a:lnTo>
                                  <a:pt x="305287" y="1394622"/>
                                </a:lnTo>
                                <a:lnTo>
                                  <a:pt x="310682" y="1410188"/>
                                </a:lnTo>
                                <a:lnTo>
                                  <a:pt x="317029" y="1425437"/>
                                </a:lnTo>
                                <a:lnTo>
                                  <a:pt x="323376" y="1440686"/>
                                </a:lnTo>
                                <a:lnTo>
                                  <a:pt x="330040" y="1456252"/>
                                </a:lnTo>
                                <a:lnTo>
                                  <a:pt x="337022" y="1471184"/>
                                </a:lnTo>
                                <a:lnTo>
                                  <a:pt x="344003" y="1486115"/>
                                </a:lnTo>
                                <a:lnTo>
                                  <a:pt x="351620" y="1501046"/>
                                </a:lnTo>
                                <a:lnTo>
                                  <a:pt x="359553" y="1515660"/>
                                </a:lnTo>
                                <a:lnTo>
                                  <a:pt x="367804" y="1530273"/>
                                </a:lnTo>
                                <a:lnTo>
                                  <a:pt x="376373" y="1544887"/>
                                </a:lnTo>
                                <a:lnTo>
                                  <a:pt x="384941" y="1558865"/>
                                </a:lnTo>
                                <a:lnTo>
                                  <a:pt x="394461" y="1573161"/>
                                </a:lnTo>
                                <a:lnTo>
                                  <a:pt x="403982" y="1587139"/>
                                </a:lnTo>
                                <a:lnTo>
                                  <a:pt x="413819" y="1601117"/>
                                </a:lnTo>
                                <a:lnTo>
                                  <a:pt x="423657" y="1614777"/>
                                </a:lnTo>
                                <a:lnTo>
                                  <a:pt x="434130" y="1628120"/>
                                </a:lnTo>
                                <a:lnTo>
                                  <a:pt x="444919" y="1641780"/>
                                </a:lnTo>
                                <a:lnTo>
                                  <a:pt x="455709" y="1655123"/>
                                </a:lnTo>
                                <a:lnTo>
                                  <a:pt x="466816" y="1668148"/>
                                </a:lnTo>
                                <a:lnTo>
                                  <a:pt x="478558" y="1680856"/>
                                </a:lnTo>
                                <a:lnTo>
                                  <a:pt x="490300" y="1693563"/>
                                </a:lnTo>
                                <a:lnTo>
                                  <a:pt x="502676" y="1706270"/>
                                </a:lnTo>
                                <a:lnTo>
                                  <a:pt x="512832" y="1716119"/>
                                </a:lnTo>
                                <a:lnTo>
                                  <a:pt x="522987" y="1725967"/>
                                </a:lnTo>
                                <a:lnTo>
                                  <a:pt x="533776" y="1735497"/>
                                </a:lnTo>
                                <a:lnTo>
                                  <a:pt x="544249" y="1744710"/>
                                </a:lnTo>
                                <a:lnTo>
                                  <a:pt x="555039" y="1753923"/>
                                </a:lnTo>
                                <a:lnTo>
                                  <a:pt x="565511" y="1762818"/>
                                </a:lnTo>
                                <a:lnTo>
                                  <a:pt x="587725" y="1780291"/>
                                </a:lnTo>
                                <a:lnTo>
                                  <a:pt x="609939" y="1796811"/>
                                </a:lnTo>
                                <a:lnTo>
                                  <a:pt x="633106" y="1812695"/>
                                </a:lnTo>
                                <a:lnTo>
                                  <a:pt x="656589" y="1827626"/>
                                </a:lnTo>
                                <a:lnTo>
                                  <a:pt x="680073" y="1841604"/>
                                </a:lnTo>
                                <a:lnTo>
                                  <a:pt x="704509" y="1854629"/>
                                </a:lnTo>
                                <a:lnTo>
                                  <a:pt x="728944" y="1867337"/>
                                </a:lnTo>
                                <a:lnTo>
                                  <a:pt x="753697" y="1878774"/>
                                </a:lnTo>
                                <a:lnTo>
                                  <a:pt x="778768" y="1889257"/>
                                </a:lnTo>
                                <a:lnTo>
                                  <a:pt x="804155" y="1899741"/>
                                </a:lnTo>
                                <a:lnTo>
                                  <a:pt x="829543" y="1908636"/>
                                </a:lnTo>
                                <a:lnTo>
                                  <a:pt x="855566" y="1916896"/>
                                </a:lnTo>
                                <a:lnTo>
                                  <a:pt x="881906" y="1923885"/>
                                </a:lnTo>
                                <a:lnTo>
                                  <a:pt x="908245" y="1930556"/>
                                </a:lnTo>
                                <a:lnTo>
                                  <a:pt x="934585" y="1936592"/>
                                </a:lnTo>
                                <a:lnTo>
                                  <a:pt x="961242" y="1941357"/>
                                </a:lnTo>
                                <a:lnTo>
                                  <a:pt x="988217" y="1945805"/>
                                </a:lnTo>
                                <a:lnTo>
                                  <a:pt x="1014874" y="1948982"/>
                                </a:lnTo>
                                <a:lnTo>
                                  <a:pt x="1042165" y="1951206"/>
                                </a:lnTo>
                                <a:lnTo>
                                  <a:pt x="1068823" y="1952794"/>
                                </a:lnTo>
                                <a:lnTo>
                                  <a:pt x="1095797" y="1953112"/>
                                </a:lnTo>
                                <a:lnTo>
                                  <a:pt x="1123089" y="1953112"/>
                                </a:lnTo>
                                <a:lnTo>
                                  <a:pt x="1150063" y="1951841"/>
                                </a:lnTo>
                                <a:lnTo>
                                  <a:pt x="1177355" y="1950253"/>
                                </a:lnTo>
                                <a:lnTo>
                                  <a:pt x="1204012" y="1947711"/>
                                </a:lnTo>
                                <a:lnTo>
                                  <a:pt x="1231304" y="1944217"/>
                                </a:lnTo>
                                <a:lnTo>
                                  <a:pt x="1257961" y="1939451"/>
                                </a:lnTo>
                                <a:lnTo>
                                  <a:pt x="1284618" y="1934368"/>
                                </a:lnTo>
                                <a:lnTo>
                                  <a:pt x="1311275" y="1928015"/>
                                </a:lnTo>
                                <a:lnTo>
                                  <a:pt x="1258913" y="2147853"/>
                                </a:lnTo>
                                <a:lnTo>
                                  <a:pt x="1246219" y="2200588"/>
                                </a:lnTo>
                                <a:lnTo>
                                  <a:pt x="1220514" y="2203130"/>
                                </a:lnTo>
                                <a:lnTo>
                                  <a:pt x="1195126" y="2205989"/>
                                </a:lnTo>
                                <a:lnTo>
                                  <a:pt x="1169104" y="2207895"/>
                                </a:lnTo>
                                <a:lnTo>
                                  <a:pt x="1143082" y="2209166"/>
                                </a:lnTo>
                                <a:lnTo>
                                  <a:pt x="1117694" y="2209801"/>
                                </a:lnTo>
                                <a:lnTo>
                                  <a:pt x="1091672" y="2209801"/>
                                </a:lnTo>
                                <a:lnTo>
                                  <a:pt x="1065649" y="2209483"/>
                                </a:lnTo>
                                <a:lnTo>
                                  <a:pt x="1039627" y="2208530"/>
                                </a:lnTo>
                                <a:lnTo>
                                  <a:pt x="1013287" y="2206307"/>
                                </a:lnTo>
                                <a:lnTo>
                                  <a:pt x="987265" y="2204083"/>
                                </a:lnTo>
                                <a:lnTo>
                                  <a:pt x="961242" y="2201224"/>
                                </a:lnTo>
                                <a:lnTo>
                                  <a:pt x="935537" y="2197411"/>
                                </a:lnTo>
                                <a:lnTo>
                                  <a:pt x="909832" y="2193282"/>
                                </a:lnTo>
                                <a:lnTo>
                                  <a:pt x="883810" y="2188199"/>
                                </a:lnTo>
                                <a:lnTo>
                                  <a:pt x="857787" y="2182798"/>
                                </a:lnTo>
                                <a:lnTo>
                                  <a:pt x="832400" y="2176762"/>
                                </a:lnTo>
                                <a:lnTo>
                                  <a:pt x="832717" y="2174856"/>
                                </a:lnTo>
                                <a:lnTo>
                                  <a:pt x="814946" y="2170091"/>
                                </a:lnTo>
                                <a:lnTo>
                                  <a:pt x="797808" y="2165325"/>
                                </a:lnTo>
                                <a:lnTo>
                                  <a:pt x="780037" y="2160242"/>
                                </a:lnTo>
                                <a:lnTo>
                                  <a:pt x="762583" y="2154842"/>
                                </a:lnTo>
                                <a:lnTo>
                                  <a:pt x="745446" y="2149441"/>
                                </a:lnTo>
                                <a:lnTo>
                                  <a:pt x="727992" y="2143087"/>
                                </a:lnTo>
                                <a:lnTo>
                                  <a:pt x="710856" y="2136734"/>
                                </a:lnTo>
                                <a:lnTo>
                                  <a:pt x="693719" y="2130380"/>
                                </a:lnTo>
                                <a:lnTo>
                                  <a:pt x="676900" y="2123391"/>
                                </a:lnTo>
                                <a:lnTo>
                                  <a:pt x="660080" y="2116084"/>
                                </a:lnTo>
                                <a:lnTo>
                                  <a:pt x="642943" y="2108777"/>
                                </a:lnTo>
                                <a:lnTo>
                                  <a:pt x="626441" y="2100835"/>
                                </a:lnTo>
                                <a:lnTo>
                                  <a:pt x="609939" y="2092893"/>
                                </a:lnTo>
                                <a:lnTo>
                                  <a:pt x="593437" y="2084633"/>
                                </a:lnTo>
                                <a:lnTo>
                                  <a:pt x="577253" y="2076056"/>
                                </a:lnTo>
                                <a:lnTo>
                                  <a:pt x="561385" y="2067478"/>
                                </a:lnTo>
                                <a:lnTo>
                                  <a:pt x="545201" y="2057948"/>
                                </a:lnTo>
                                <a:lnTo>
                                  <a:pt x="529016" y="2048417"/>
                                </a:lnTo>
                                <a:lnTo>
                                  <a:pt x="513149" y="2038887"/>
                                </a:lnTo>
                                <a:lnTo>
                                  <a:pt x="497916" y="2028721"/>
                                </a:lnTo>
                                <a:lnTo>
                                  <a:pt x="482049" y="2018555"/>
                                </a:lnTo>
                                <a:lnTo>
                                  <a:pt x="466816" y="2007754"/>
                                </a:lnTo>
                                <a:lnTo>
                                  <a:pt x="451901" y="1996952"/>
                                </a:lnTo>
                                <a:lnTo>
                                  <a:pt x="436668" y="1985833"/>
                                </a:lnTo>
                                <a:lnTo>
                                  <a:pt x="422070" y="1974397"/>
                                </a:lnTo>
                                <a:lnTo>
                                  <a:pt x="407155" y="1962642"/>
                                </a:lnTo>
                                <a:lnTo>
                                  <a:pt x="392557" y="1950888"/>
                                </a:lnTo>
                                <a:lnTo>
                                  <a:pt x="378277" y="1938498"/>
                                </a:lnTo>
                                <a:lnTo>
                                  <a:pt x="364313" y="1926109"/>
                                </a:lnTo>
                                <a:lnTo>
                                  <a:pt x="350033" y="1913083"/>
                                </a:lnTo>
                                <a:lnTo>
                                  <a:pt x="336387" y="1900058"/>
                                </a:lnTo>
                                <a:lnTo>
                                  <a:pt x="322424" y="1886716"/>
                                </a:lnTo>
                                <a:lnTo>
                                  <a:pt x="305604" y="1869243"/>
                                </a:lnTo>
                                <a:lnTo>
                                  <a:pt x="289420" y="1852088"/>
                                </a:lnTo>
                                <a:lnTo>
                                  <a:pt x="273235" y="1833980"/>
                                </a:lnTo>
                                <a:lnTo>
                                  <a:pt x="258002" y="1815554"/>
                                </a:lnTo>
                                <a:lnTo>
                                  <a:pt x="242452" y="1797446"/>
                                </a:lnTo>
                                <a:lnTo>
                                  <a:pt x="228172" y="1779020"/>
                                </a:lnTo>
                                <a:lnTo>
                                  <a:pt x="213891" y="1760277"/>
                                </a:lnTo>
                                <a:lnTo>
                                  <a:pt x="200245" y="1741216"/>
                                </a:lnTo>
                                <a:lnTo>
                                  <a:pt x="187234" y="1721837"/>
                                </a:lnTo>
                                <a:lnTo>
                                  <a:pt x="174223" y="1702141"/>
                                </a:lnTo>
                                <a:lnTo>
                                  <a:pt x="161846" y="1682444"/>
                                </a:lnTo>
                                <a:lnTo>
                                  <a:pt x="150105" y="1662748"/>
                                </a:lnTo>
                                <a:lnTo>
                                  <a:pt x="138363" y="1642734"/>
                                </a:lnTo>
                                <a:lnTo>
                                  <a:pt x="127573" y="1622402"/>
                                </a:lnTo>
                                <a:lnTo>
                                  <a:pt x="117101" y="1602388"/>
                                </a:lnTo>
                                <a:lnTo>
                                  <a:pt x="106946" y="1581420"/>
                                </a:lnTo>
                                <a:lnTo>
                                  <a:pt x="97425" y="1560453"/>
                                </a:lnTo>
                                <a:lnTo>
                                  <a:pt x="87905" y="1539486"/>
                                </a:lnTo>
                                <a:lnTo>
                                  <a:pt x="79336" y="1518836"/>
                                </a:lnTo>
                                <a:lnTo>
                                  <a:pt x="71085" y="1497551"/>
                                </a:lnTo>
                                <a:lnTo>
                                  <a:pt x="63152" y="1476267"/>
                                </a:lnTo>
                                <a:lnTo>
                                  <a:pt x="56170" y="1454664"/>
                                </a:lnTo>
                                <a:lnTo>
                                  <a:pt x="49189" y="1432744"/>
                                </a:lnTo>
                                <a:lnTo>
                                  <a:pt x="42842" y="1411141"/>
                                </a:lnTo>
                                <a:lnTo>
                                  <a:pt x="36495" y="1389539"/>
                                </a:lnTo>
                                <a:lnTo>
                                  <a:pt x="31100" y="1367618"/>
                                </a:lnTo>
                                <a:lnTo>
                                  <a:pt x="25705" y="1345380"/>
                                </a:lnTo>
                                <a:lnTo>
                                  <a:pt x="21262" y="1323460"/>
                                </a:lnTo>
                                <a:lnTo>
                                  <a:pt x="17137" y="1301222"/>
                                </a:lnTo>
                                <a:lnTo>
                                  <a:pt x="13328" y="1278984"/>
                                </a:lnTo>
                                <a:lnTo>
                                  <a:pt x="10155" y="1256746"/>
                                </a:lnTo>
                                <a:lnTo>
                                  <a:pt x="7299" y="1234508"/>
                                </a:lnTo>
                                <a:lnTo>
                                  <a:pt x="5077" y="1211953"/>
                                </a:lnTo>
                                <a:lnTo>
                                  <a:pt x="2856" y="1189397"/>
                                </a:lnTo>
                                <a:lnTo>
                                  <a:pt x="1587" y="1167159"/>
                                </a:lnTo>
                                <a:lnTo>
                                  <a:pt x="317" y="1144604"/>
                                </a:lnTo>
                                <a:lnTo>
                                  <a:pt x="0" y="1122048"/>
                                </a:lnTo>
                                <a:lnTo>
                                  <a:pt x="0" y="1099810"/>
                                </a:lnTo>
                                <a:lnTo>
                                  <a:pt x="0" y="1077254"/>
                                </a:lnTo>
                                <a:lnTo>
                                  <a:pt x="635" y="1054699"/>
                                </a:lnTo>
                                <a:lnTo>
                                  <a:pt x="2221" y="1032461"/>
                                </a:lnTo>
                                <a:lnTo>
                                  <a:pt x="3808" y="1009905"/>
                                </a:lnTo>
                                <a:lnTo>
                                  <a:pt x="5712" y="987350"/>
                                </a:lnTo>
                                <a:lnTo>
                                  <a:pt x="8568" y="965429"/>
                                </a:lnTo>
                                <a:lnTo>
                                  <a:pt x="11742" y="942874"/>
                                </a:lnTo>
                                <a:lnTo>
                                  <a:pt x="14915" y="920636"/>
                                </a:lnTo>
                                <a:lnTo>
                                  <a:pt x="19041" y="898398"/>
                                </a:lnTo>
                                <a:lnTo>
                                  <a:pt x="23484" y="876478"/>
                                </a:lnTo>
                                <a:lnTo>
                                  <a:pt x="28244" y="854240"/>
                                </a:lnTo>
                                <a:lnTo>
                                  <a:pt x="33639" y="832319"/>
                                </a:lnTo>
                                <a:lnTo>
                                  <a:pt x="39351" y="810717"/>
                                </a:lnTo>
                                <a:lnTo>
                                  <a:pt x="45380" y="788479"/>
                                </a:lnTo>
                                <a:lnTo>
                                  <a:pt x="52045" y="766876"/>
                                </a:lnTo>
                                <a:lnTo>
                                  <a:pt x="59344" y="745591"/>
                                </a:lnTo>
                                <a:lnTo>
                                  <a:pt x="66643" y="723989"/>
                                </a:lnTo>
                                <a:lnTo>
                                  <a:pt x="74894" y="702704"/>
                                </a:lnTo>
                                <a:lnTo>
                                  <a:pt x="83145" y="681737"/>
                                </a:lnTo>
                                <a:lnTo>
                                  <a:pt x="92348" y="660452"/>
                                </a:lnTo>
                                <a:lnTo>
                                  <a:pt x="101868" y="639802"/>
                                </a:lnTo>
                                <a:lnTo>
                                  <a:pt x="111706" y="619153"/>
                                </a:lnTo>
                                <a:lnTo>
                                  <a:pt x="121861" y="598821"/>
                                </a:lnTo>
                                <a:lnTo>
                                  <a:pt x="132333" y="578171"/>
                                </a:lnTo>
                                <a:lnTo>
                                  <a:pt x="143758" y="558157"/>
                                </a:lnTo>
                                <a:lnTo>
                                  <a:pt x="155182" y="538143"/>
                                </a:lnTo>
                                <a:lnTo>
                                  <a:pt x="165337" y="521623"/>
                                </a:lnTo>
                                <a:lnTo>
                                  <a:pt x="175810" y="505422"/>
                                </a:lnTo>
                                <a:lnTo>
                                  <a:pt x="186282" y="489220"/>
                                </a:lnTo>
                                <a:lnTo>
                                  <a:pt x="197389" y="473018"/>
                                </a:lnTo>
                                <a:lnTo>
                                  <a:pt x="208814" y="457451"/>
                                </a:lnTo>
                                <a:lnTo>
                                  <a:pt x="220238" y="441567"/>
                                </a:lnTo>
                                <a:lnTo>
                                  <a:pt x="231980" y="425683"/>
                                </a:lnTo>
                                <a:lnTo>
                                  <a:pt x="244039" y="410434"/>
                                </a:lnTo>
                                <a:lnTo>
                                  <a:pt x="41255" y="207115"/>
                                </a:lnTo>
                                <a:lnTo>
                                  <a:pt x="799395" y="26988"/>
                                </a:lnTo>
                                <a:close/>
                                <a:moveTo>
                                  <a:pt x="1115113" y="0"/>
                                </a:moveTo>
                                <a:lnTo>
                                  <a:pt x="1141155" y="953"/>
                                </a:lnTo>
                                <a:lnTo>
                                  <a:pt x="1167196" y="1906"/>
                                </a:lnTo>
                                <a:lnTo>
                                  <a:pt x="1193555" y="3494"/>
                                </a:lnTo>
                                <a:lnTo>
                                  <a:pt x="1219596" y="6035"/>
                                </a:lnTo>
                                <a:lnTo>
                                  <a:pt x="1245320" y="9212"/>
                                </a:lnTo>
                                <a:lnTo>
                                  <a:pt x="1271044" y="12706"/>
                                </a:lnTo>
                                <a:lnTo>
                                  <a:pt x="1297085" y="17152"/>
                                </a:lnTo>
                                <a:lnTo>
                                  <a:pt x="1323126" y="21599"/>
                                </a:lnTo>
                                <a:lnTo>
                                  <a:pt x="1348532" y="27317"/>
                                </a:lnTo>
                                <a:lnTo>
                                  <a:pt x="1374574" y="33670"/>
                                </a:lnTo>
                                <a:lnTo>
                                  <a:pt x="1392676" y="38434"/>
                                </a:lnTo>
                                <a:lnTo>
                                  <a:pt x="1410460" y="42881"/>
                                </a:lnTo>
                                <a:lnTo>
                                  <a:pt x="1428244" y="48599"/>
                                </a:lnTo>
                                <a:lnTo>
                                  <a:pt x="1445711" y="53999"/>
                                </a:lnTo>
                                <a:lnTo>
                                  <a:pt x="1463495" y="60034"/>
                                </a:lnTo>
                                <a:lnTo>
                                  <a:pt x="1480962" y="66387"/>
                                </a:lnTo>
                                <a:lnTo>
                                  <a:pt x="1498746" y="72422"/>
                                </a:lnTo>
                                <a:lnTo>
                                  <a:pt x="1515578" y="79092"/>
                                </a:lnTo>
                                <a:lnTo>
                                  <a:pt x="1532727" y="86398"/>
                                </a:lnTo>
                                <a:lnTo>
                                  <a:pt x="1549876" y="93703"/>
                                </a:lnTo>
                                <a:lnTo>
                                  <a:pt x="1566708" y="101327"/>
                                </a:lnTo>
                                <a:lnTo>
                                  <a:pt x="1583222" y="109585"/>
                                </a:lnTo>
                                <a:lnTo>
                                  <a:pt x="1600053" y="117526"/>
                                </a:lnTo>
                                <a:lnTo>
                                  <a:pt x="1616250" y="126103"/>
                                </a:lnTo>
                                <a:lnTo>
                                  <a:pt x="1632764" y="134679"/>
                                </a:lnTo>
                                <a:lnTo>
                                  <a:pt x="1648960" y="143890"/>
                                </a:lnTo>
                                <a:lnTo>
                                  <a:pt x="1665157" y="152784"/>
                                </a:lnTo>
                                <a:lnTo>
                                  <a:pt x="1681035" y="162631"/>
                                </a:lnTo>
                                <a:lnTo>
                                  <a:pt x="1696597" y="172478"/>
                                </a:lnTo>
                                <a:lnTo>
                                  <a:pt x="1712158" y="182325"/>
                                </a:lnTo>
                                <a:lnTo>
                                  <a:pt x="1727402" y="193124"/>
                                </a:lnTo>
                                <a:lnTo>
                                  <a:pt x="1742645" y="203606"/>
                                </a:lnTo>
                                <a:lnTo>
                                  <a:pt x="1757572" y="214406"/>
                                </a:lnTo>
                                <a:lnTo>
                                  <a:pt x="1772498" y="225206"/>
                                </a:lnTo>
                                <a:lnTo>
                                  <a:pt x="1787106" y="236641"/>
                                </a:lnTo>
                                <a:lnTo>
                                  <a:pt x="1801715" y="248711"/>
                                </a:lnTo>
                                <a:lnTo>
                                  <a:pt x="1816323" y="260464"/>
                                </a:lnTo>
                                <a:lnTo>
                                  <a:pt x="1830614" y="272534"/>
                                </a:lnTo>
                                <a:lnTo>
                                  <a:pt x="1844270" y="284922"/>
                                </a:lnTo>
                                <a:lnTo>
                                  <a:pt x="1857926" y="297310"/>
                                </a:lnTo>
                                <a:lnTo>
                                  <a:pt x="1871582" y="310333"/>
                                </a:lnTo>
                                <a:lnTo>
                                  <a:pt x="1884920" y="323356"/>
                                </a:lnTo>
                                <a:lnTo>
                                  <a:pt x="1901751" y="340826"/>
                                </a:lnTo>
                                <a:lnTo>
                                  <a:pt x="1918265" y="358296"/>
                                </a:lnTo>
                                <a:lnTo>
                                  <a:pt x="1934144" y="376084"/>
                                </a:lnTo>
                                <a:lnTo>
                                  <a:pt x="1949706" y="394190"/>
                                </a:lnTo>
                                <a:lnTo>
                                  <a:pt x="1964632" y="412295"/>
                                </a:lnTo>
                                <a:lnTo>
                                  <a:pt x="1979240" y="431036"/>
                                </a:lnTo>
                                <a:lnTo>
                                  <a:pt x="1993531" y="449776"/>
                                </a:lnTo>
                                <a:lnTo>
                                  <a:pt x="2007187" y="468835"/>
                                </a:lnTo>
                                <a:lnTo>
                                  <a:pt x="2020525" y="487893"/>
                                </a:lnTo>
                                <a:lnTo>
                                  <a:pt x="2033228" y="507587"/>
                                </a:lnTo>
                                <a:lnTo>
                                  <a:pt x="2045931" y="527280"/>
                                </a:lnTo>
                                <a:lnTo>
                                  <a:pt x="2057682" y="546974"/>
                                </a:lnTo>
                                <a:lnTo>
                                  <a:pt x="2069114" y="567303"/>
                                </a:lnTo>
                                <a:lnTo>
                                  <a:pt x="2080230" y="587314"/>
                                </a:lnTo>
                                <a:lnTo>
                                  <a:pt x="2090710" y="607643"/>
                                </a:lnTo>
                                <a:lnTo>
                                  <a:pt x="2100555" y="628607"/>
                                </a:lnTo>
                                <a:lnTo>
                                  <a:pt x="2110399" y="648936"/>
                                </a:lnTo>
                                <a:lnTo>
                                  <a:pt x="2119609" y="670218"/>
                                </a:lnTo>
                                <a:lnTo>
                                  <a:pt x="2128184" y="691182"/>
                                </a:lnTo>
                                <a:lnTo>
                                  <a:pt x="2136441" y="712464"/>
                                </a:lnTo>
                                <a:lnTo>
                                  <a:pt x="2144380" y="733745"/>
                                </a:lnTo>
                                <a:lnTo>
                                  <a:pt x="2151684" y="755345"/>
                                </a:lnTo>
                                <a:lnTo>
                                  <a:pt x="2158354" y="776627"/>
                                </a:lnTo>
                                <a:lnTo>
                                  <a:pt x="2165023" y="798544"/>
                                </a:lnTo>
                                <a:lnTo>
                                  <a:pt x="2171057" y="820461"/>
                                </a:lnTo>
                                <a:lnTo>
                                  <a:pt x="2176455" y="842378"/>
                                </a:lnTo>
                                <a:lnTo>
                                  <a:pt x="2181537" y="863977"/>
                                </a:lnTo>
                                <a:lnTo>
                                  <a:pt x="2186300" y="886530"/>
                                </a:lnTo>
                                <a:lnTo>
                                  <a:pt x="2190429" y="908447"/>
                                </a:lnTo>
                                <a:lnTo>
                                  <a:pt x="2194240" y="930681"/>
                                </a:lnTo>
                                <a:lnTo>
                                  <a:pt x="2197416" y="952916"/>
                                </a:lnTo>
                                <a:lnTo>
                                  <a:pt x="2200591" y="975151"/>
                                </a:lnTo>
                                <a:lnTo>
                                  <a:pt x="2202814" y="997703"/>
                                </a:lnTo>
                                <a:lnTo>
                                  <a:pt x="2204402" y="1019938"/>
                                </a:lnTo>
                                <a:lnTo>
                                  <a:pt x="2205990" y="1042490"/>
                                </a:lnTo>
                                <a:lnTo>
                                  <a:pt x="2207260" y="1065043"/>
                                </a:lnTo>
                                <a:lnTo>
                                  <a:pt x="2207578" y="1087277"/>
                                </a:lnTo>
                                <a:lnTo>
                                  <a:pt x="2208213" y="1109830"/>
                                </a:lnTo>
                                <a:lnTo>
                                  <a:pt x="2207578" y="1132382"/>
                                </a:lnTo>
                                <a:lnTo>
                                  <a:pt x="2206943" y="1154617"/>
                                </a:lnTo>
                                <a:lnTo>
                                  <a:pt x="2205673" y="1177169"/>
                                </a:lnTo>
                                <a:lnTo>
                                  <a:pt x="2203767" y="1199721"/>
                                </a:lnTo>
                                <a:lnTo>
                                  <a:pt x="2201862" y="1221956"/>
                                </a:lnTo>
                                <a:lnTo>
                                  <a:pt x="2199003" y="1244508"/>
                                </a:lnTo>
                                <a:lnTo>
                                  <a:pt x="2195828" y="1267061"/>
                                </a:lnTo>
                                <a:lnTo>
                                  <a:pt x="2192652" y="1288978"/>
                                </a:lnTo>
                                <a:lnTo>
                                  <a:pt x="2188841" y="1310895"/>
                                </a:lnTo>
                                <a:lnTo>
                                  <a:pt x="2184077" y="1333447"/>
                                </a:lnTo>
                                <a:lnTo>
                                  <a:pt x="2179314" y="1355047"/>
                                </a:lnTo>
                                <a:lnTo>
                                  <a:pt x="2173915" y="1377281"/>
                                </a:lnTo>
                                <a:lnTo>
                                  <a:pt x="2168198" y="1399198"/>
                                </a:lnTo>
                                <a:lnTo>
                                  <a:pt x="2162165" y="1420798"/>
                                </a:lnTo>
                                <a:lnTo>
                                  <a:pt x="2155178" y="1442397"/>
                                </a:lnTo>
                                <a:lnTo>
                                  <a:pt x="2148191" y="1464314"/>
                                </a:lnTo>
                                <a:lnTo>
                                  <a:pt x="2140887" y="1485596"/>
                                </a:lnTo>
                                <a:lnTo>
                                  <a:pt x="2132630" y="1506878"/>
                                </a:lnTo>
                                <a:lnTo>
                                  <a:pt x="2124055" y="1527842"/>
                                </a:lnTo>
                                <a:lnTo>
                                  <a:pt x="2115163" y="1548806"/>
                                </a:lnTo>
                                <a:lnTo>
                                  <a:pt x="2105636" y="1569770"/>
                                </a:lnTo>
                                <a:lnTo>
                                  <a:pt x="2095791" y="1590735"/>
                                </a:lnTo>
                                <a:lnTo>
                                  <a:pt x="2085628" y="1611063"/>
                                </a:lnTo>
                                <a:lnTo>
                                  <a:pt x="2075148" y="1631710"/>
                                </a:lnTo>
                                <a:lnTo>
                                  <a:pt x="2063716" y="1651721"/>
                                </a:lnTo>
                                <a:lnTo>
                                  <a:pt x="2052283" y="1671732"/>
                                </a:lnTo>
                                <a:lnTo>
                                  <a:pt x="2041803" y="1687932"/>
                                </a:lnTo>
                                <a:lnTo>
                                  <a:pt x="2031640" y="1704449"/>
                                </a:lnTo>
                                <a:lnTo>
                                  <a:pt x="2021160" y="1720649"/>
                                </a:lnTo>
                                <a:lnTo>
                                  <a:pt x="2010045" y="1736848"/>
                                </a:lnTo>
                                <a:lnTo>
                                  <a:pt x="1998930" y="1752413"/>
                                </a:lnTo>
                                <a:lnTo>
                                  <a:pt x="1987180" y="1768295"/>
                                </a:lnTo>
                                <a:lnTo>
                                  <a:pt x="1975429" y="1783541"/>
                                </a:lnTo>
                                <a:lnTo>
                                  <a:pt x="1963044" y="1798788"/>
                                </a:lnTo>
                                <a:lnTo>
                                  <a:pt x="2166293" y="2002394"/>
                                </a:lnTo>
                                <a:lnTo>
                                  <a:pt x="1407602" y="2182813"/>
                                </a:lnTo>
                                <a:lnTo>
                                  <a:pt x="1588303" y="1424292"/>
                                </a:lnTo>
                                <a:lnTo>
                                  <a:pt x="1780755" y="1616463"/>
                                </a:lnTo>
                                <a:lnTo>
                                  <a:pt x="1792823" y="1600899"/>
                                </a:lnTo>
                                <a:lnTo>
                                  <a:pt x="1804255" y="1584699"/>
                                </a:lnTo>
                                <a:lnTo>
                                  <a:pt x="1815053" y="1568182"/>
                                </a:lnTo>
                                <a:lnTo>
                                  <a:pt x="1825851" y="1551665"/>
                                </a:lnTo>
                                <a:lnTo>
                                  <a:pt x="1836013" y="1534830"/>
                                </a:lnTo>
                                <a:lnTo>
                                  <a:pt x="1845540" y="1517678"/>
                                </a:lnTo>
                                <a:lnTo>
                                  <a:pt x="1855068" y="1500525"/>
                                </a:lnTo>
                                <a:lnTo>
                                  <a:pt x="1863960" y="1483055"/>
                                </a:lnTo>
                                <a:lnTo>
                                  <a:pt x="1870946" y="1468126"/>
                                </a:lnTo>
                                <a:lnTo>
                                  <a:pt x="1878251" y="1453197"/>
                                </a:lnTo>
                                <a:lnTo>
                                  <a:pt x="1884602" y="1438268"/>
                                </a:lnTo>
                                <a:lnTo>
                                  <a:pt x="1891271" y="1422704"/>
                                </a:lnTo>
                                <a:lnTo>
                                  <a:pt x="1896988" y="1407457"/>
                                </a:lnTo>
                                <a:lnTo>
                                  <a:pt x="1902704" y="1392210"/>
                                </a:lnTo>
                                <a:lnTo>
                                  <a:pt x="1908103" y="1376328"/>
                                </a:lnTo>
                                <a:lnTo>
                                  <a:pt x="1913184" y="1360764"/>
                                </a:lnTo>
                                <a:lnTo>
                                  <a:pt x="1917948" y="1344882"/>
                                </a:lnTo>
                                <a:lnTo>
                                  <a:pt x="1922712" y="1329000"/>
                                </a:lnTo>
                                <a:lnTo>
                                  <a:pt x="1926522" y="1313436"/>
                                </a:lnTo>
                                <a:lnTo>
                                  <a:pt x="1930651" y="1297554"/>
                                </a:lnTo>
                                <a:lnTo>
                                  <a:pt x="1934144" y="1281354"/>
                                </a:lnTo>
                                <a:lnTo>
                                  <a:pt x="1937320" y="1265473"/>
                                </a:lnTo>
                                <a:lnTo>
                                  <a:pt x="1940496" y="1249591"/>
                                </a:lnTo>
                                <a:lnTo>
                                  <a:pt x="1942719" y="1233391"/>
                                </a:lnTo>
                                <a:lnTo>
                                  <a:pt x="1944942" y="1217191"/>
                                </a:lnTo>
                                <a:lnTo>
                                  <a:pt x="1947165" y="1200992"/>
                                </a:lnTo>
                                <a:lnTo>
                                  <a:pt x="1949070" y="1184475"/>
                                </a:lnTo>
                                <a:lnTo>
                                  <a:pt x="1950341" y="1168593"/>
                                </a:lnTo>
                                <a:lnTo>
                                  <a:pt x="1951293" y="1152393"/>
                                </a:lnTo>
                                <a:lnTo>
                                  <a:pt x="1952246" y="1135876"/>
                                </a:lnTo>
                                <a:lnTo>
                                  <a:pt x="1952564" y="1119676"/>
                                </a:lnTo>
                                <a:lnTo>
                                  <a:pt x="1952564" y="1103477"/>
                                </a:lnTo>
                                <a:lnTo>
                                  <a:pt x="1952564" y="1086960"/>
                                </a:lnTo>
                                <a:lnTo>
                                  <a:pt x="1952246" y="1070760"/>
                                </a:lnTo>
                                <a:lnTo>
                                  <a:pt x="1951293" y="1054560"/>
                                </a:lnTo>
                                <a:lnTo>
                                  <a:pt x="1950341" y="1038043"/>
                                </a:lnTo>
                                <a:lnTo>
                                  <a:pt x="1948753" y="1021844"/>
                                </a:lnTo>
                                <a:lnTo>
                                  <a:pt x="1947165" y="1005962"/>
                                </a:lnTo>
                                <a:lnTo>
                                  <a:pt x="1944942" y="989762"/>
                                </a:lnTo>
                                <a:lnTo>
                                  <a:pt x="1942719" y="973563"/>
                                </a:lnTo>
                                <a:lnTo>
                                  <a:pt x="1939861" y="957363"/>
                                </a:lnTo>
                                <a:lnTo>
                                  <a:pt x="1937320" y="941163"/>
                                </a:lnTo>
                                <a:lnTo>
                                  <a:pt x="1933509" y="925599"/>
                                </a:lnTo>
                                <a:lnTo>
                                  <a:pt x="1930016" y="909400"/>
                                </a:lnTo>
                                <a:lnTo>
                                  <a:pt x="1926522" y="893518"/>
                                </a:lnTo>
                                <a:lnTo>
                                  <a:pt x="1922394" y="877318"/>
                                </a:lnTo>
                                <a:lnTo>
                                  <a:pt x="1917948" y="861754"/>
                                </a:lnTo>
                                <a:lnTo>
                                  <a:pt x="1912867" y="845872"/>
                                </a:lnTo>
                                <a:lnTo>
                                  <a:pt x="1907785" y="830625"/>
                                </a:lnTo>
                                <a:lnTo>
                                  <a:pt x="1902704" y="814743"/>
                                </a:lnTo>
                                <a:lnTo>
                                  <a:pt x="1896670" y="799497"/>
                                </a:lnTo>
                                <a:lnTo>
                                  <a:pt x="1890636" y="784250"/>
                                </a:lnTo>
                                <a:lnTo>
                                  <a:pt x="1883967" y="768686"/>
                                </a:lnTo>
                                <a:lnTo>
                                  <a:pt x="1877298" y="753757"/>
                                </a:lnTo>
                                <a:lnTo>
                                  <a:pt x="1870629" y="738510"/>
                                </a:lnTo>
                                <a:lnTo>
                                  <a:pt x="1863325" y="723899"/>
                                </a:lnTo>
                                <a:lnTo>
                                  <a:pt x="1855703" y="708970"/>
                                </a:lnTo>
                                <a:lnTo>
                                  <a:pt x="1847763" y="694358"/>
                                </a:lnTo>
                                <a:lnTo>
                                  <a:pt x="1839506" y="679747"/>
                                </a:lnTo>
                                <a:lnTo>
                                  <a:pt x="1830932" y="665135"/>
                                </a:lnTo>
                                <a:lnTo>
                                  <a:pt x="1822357" y="650524"/>
                                </a:lnTo>
                                <a:lnTo>
                                  <a:pt x="1813147" y="636548"/>
                                </a:lnTo>
                                <a:lnTo>
                                  <a:pt x="1803620" y="622572"/>
                                </a:lnTo>
                                <a:lnTo>
                                  <a:pt x="1793775" y="608913"/>
                                </a:lnTo>
                                <a:lnTo>
                                  <a:pt x="1783613" y="595255"/>
                                </a:lnTo>
                                <a:lnTo>
                                  <a:pt x="1773450" y="581279"/>
                                </a:lnTo>
                                <a:lnTo>
                                  <a:pt x="1762653" y="567938"/>
                                </a:lnTo>
                                <a:lnTo>
                                  <a:pt x="1751855" y="554915"/>
                                </a:lnTo>
                                <a:lnTo>
                                  <a:pt x="1740422" y="541892"/>
                                </a:lnTo>
                                <a:lnTo>
                                  <a:pt x="1728672" y="528868"/>
                                </a:lnTo>
                                <a:lnTo>
                                  <a:pt x="1716604" y="516481"/>
                                </a:lnTo>
                                <a:lnTo>
                                  <a:pt x="1704536" y="503775"/>
                                </a:lnTo>
                                <a:lnTo>
                                  <a:pt x="1694374" y="493611"/>
                                </a:lnTo>
                                <a:lnTo>
                                  <a:pt x="1683576" y="483764"/>
                                </a:lnTo>
                                <a:lnTo>
                                  <a:pt x="1673414" y="473917"/>
                                </a:lnTo>
                                <a:lnTo>
                                  <a:pt x="1662298" y="464388"/>
                                </a:lnTo>
                                <a:lnTo>
                                  <a:pt x="1651818" y="455176"/>
                                </a:lnTo>
                                <a:lnTo>
                                  <a:pt x="1640703" y="445965"/>
                                </a:lnTo>
                                <a:lnTo>
                                  <a:pt x="1629270" y="437071"/>
                                </a:lnTo>
                                <a:lnTo>
                                  <a:pt x="1618155" y="428177"/>
                                </a:lnTo>
                                <a:lnTo>
                                  <a:pt x="1607040" y="419918"/>
                                </a:lnTo>
                                <a:lnTo>
                                  <a:pt x="1594972" y="411342"/>
                                </a:lnTo>
                                <a:lnTo>
                                  <a:pt x="1583539" y="403401"/>
                                </a:lnTo>
                                <a:lnTo>
                                  <a:pt x="1571789" y="395460"/>
                                </a:lnTo>
                                <a:lnTo>
                                  <a:pt x="1559721" y="387519"/>
                                </a:lnTo>
                                <a:lnTo>
                                  <a:pt x="1547971" y="380213"/>
                                </a:lnTo>
                                <a:lnTo>
                                  <a:pt x="1535585" y="372590"/>
                                </a:lnTo>
                                <a:lnTo>
                                  <a:pt x="1522882" y="365602"/>
                                </a:lnTo>
                                <a:lnTo>
                                  <a:pt x="1510814" y="358296"/>
                                </a:lnTo>
                                <a:lnTo>
                                  <a:pt x="1498111" y="351626"/>
                                </a:lnTo>
                                <a:lnTo>
                                  <a:pt x="1485726" y="345591"/>
                                </a:lnTo>
                                <a:lnTo>
                                  <a:pt x="1472705" y="339238"/>
                                </a:lnTo>
                                <a:lnTo>
                                  <a:pt x="1460002" y="332885"/>
                                </a:lnTo>
                                <a:lnTo>
                                  <a:pt x="1446981" y="326850"/>
                                </a:lnTo>
                                <a:lnTo>
                                  <a:pt x="1433961" y="321450"/>
                                </a:lnTo>
                                <a:lnTo>
                                  <a:pt x="1420622" y="316051"/>
                                </a:lnTo>
                                <a:lnTo>
                                  <a:pt x="1407284" y="310651"/>
                                </a:lnTo>
                                <a:lnTo>
                                  <a:pt x="1394263" y="305568"/>
                                </a:lnTo>
                                <a:lnTo>
                                  <a:pt x="1380608" y="300804"/>
                                </a:lnTo>
                                <a:lnTo>
                                  <a:pt x="1367269" y="296674"/>
                                </a:lnTo>
                                <a:lnTo>
                                  <a:pt x="1353614" y="292228"/>
                                </a:lnTo>
                                <a:lnTo>
                                  <a:pt x="1339958" y="288416"/>
                                </a:lnTo>
                                <a:lnTo>
                                  <a:pt x="1326302" y="284287"/>
                                </a:lnTo>
                                <a:lnTo>
                                  <a:pt x="1312329" y="280793"/>
                                </a:lnTo>
                                <a:lnTo>
                                  <a:pt x="1286287" y="274440"/>
                                </a:lnTo>
                                <a:lnTo>
                                  <a:pt x="1259928" y="269358"/>
                                </a:lnTo>
                                <a:lnTo>
                                  <a:pt x="1234205" y="264593"/>
                                </a:lnTo>
                                <a:lnTo>
                                  <a:pt x="1207528" y="261099"/>
                                </a:lnTo>
                                <a:lnTo>
                                  <a:pt x="1181169" y="258558"/>
                                </a:lnTo>
                                <a:lnTo>
                                  <a:pt x="1155446" y="256334"/>
                                </a:lnTo>
                                <a:lnTo>
                                  <a:pt x="1129087" y="255381"/>
                                </a:lnTo>
                                <a:lnTo>
                                  <a:pt x="1102410" y="254746"/>
                                </a:lnTo>
                                <a:lnTo>
                                  <a:pt x="1076687" y="255699"/>
                                </a:lnTo>
                                <a:lnTo>
                                  <a:pt x="1050328" y="256970"/>
                                </a:lnTo>
                                <a:lnTo>
                                  <a:pt x="1024286" y="258875"/>
                                </a:lnTo>
                                <a:lnTo>
                                  <a:pt x="998245" y="261417"/>
                                </a:lnTo>
                                <a:lnTo>
                                  <a:pt x="972204" y="265546"/>
                                </a:lnTo>
                                <a:lnTo>
                                  <a:pt x="946798" y="269993"/>
                                </a:lnTo>
                                <a:lnTo>
                                  <a:pt x="921074" y="275075"/>
                                </a:lnTo>
                                <a:lnTo>
                                  <a:pt x="895350" y="280793"/>
                                </a:lnTo>
                                <a:lnTo>
                                  <a:pt x="947750" y="62257"/>
                                </a:lnTo>
                                <a:lnTo>
                                  <a:pt x="960453" y="9847"/>
                                </a:lnTo>
                                <a:lnTo>
                                  <a:pt x="986177" y="6670"/>
                                </a:lnTo>
                                <a:lnTo>
                                  <a:pt x="1011583" y="4129"/>
                                </a:lnTo>
                                <a:lnTo>
                                  <a:pt x="1037625" y="2541"/>
                                </a:lnTo>
                                <a:lnTo>
                                  <a:pt x="1063666" y="953"/>
                                </a:lnTo>
                                <a:lnTo>
                                  <a:pt x="1089072" y="635"/>
                                </a:lnTo>
                                <a:lnTo>
                                  <a:pt x="1115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A6BA"/>
                          </a:solidFill>
                          <a:ln>
                            <a:noFill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4pt;margin-top:199pt;height:17.5pt;width:17.5pt;z-index:251672576;mso-width-relative:page;mso-height-relative:page;" coordorigin="634,7758" coordsize="350,350" o:gfxdata="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">
                <o:lock v:ext="edit" aspectratio="f"/>
                <v:shape id="椭圆 49" o:spid="_x0000_s1026" o:spt="3" type="#_x0000_t3" style="position:absolute;left:634;top:7758;height:351;width:351;v-text-anchor:middle;" filled="t" stroked="f" coordsize="21600,21600" o:gfxdata="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Q5te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任意多边形 43" o:spid="_x0000_s1026" o:spt="100" style="position:absolute;left:695;top:7822;height:217;width:217;v-text-anchor:middle;" fillcolor="#65A6BA" filled="t" stroked="f" coordsize="2208213,2209801" o:gfxdata="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2Mj/LsAAADc&#10;AAAADwAAAAAAAAABACAAAAAiAAAAZHJzL2Rvd25yZXYueG1sUEsBAhQAFAAAAAgAh07iQDMvBZ47&#10;AAAAOQAAABAAAAAAAAAAAQAgAAAACgEAAGRycy9zaGFwZXhtbC54bWxQSwUGAAAAAAYABgBbAQAA&#10;tAMAAAAA&#10;" path="m1288552,590550l1298410,590868,1307950,592138,1313039,593408,1317809,594678,1322579,596265,1326713,598170,1331483,600075,1335935,601980,1340705,604520,1344522,607060,1348974,610235,1352790,613410,1356924,616585,1360740,620078,1371870,631190,1375368,635000,1378867,639128,1382047,642938,1384909,647383,1387453,651510,1389997,655955,1392223,660718,1394131,664845,1395721,669608,1397311,674370,1398901,679133,1399855,683895,1401445,693738,1401763,703580,1401445,713105,1399855,722948,1398901,727710,1397311,732155,1395721,736918,1394131,741680,1392223,746443,1389997,750888,1387453,755015,1384909,759460,1382047,763905,1378867,767715,1375368,771525,1371870,775653,1123823,1022668,1123823,1030605,1123505,1038543,1122551,1046480,1121279,1053783,1120007,1061720,1117781,1069340,1115555,1076643,1112693,1084263,1109513,1091565,1106333,1098868,1102517,1105853,1098064,1112520,1093930,1119188,1088842,1125855,1083118,1132205,1077712,1138238,1071352,1143953,1064992,1149033,1058631,1154113,1051953,1158558,1045275,1163003,1038279,1166813,1031283,1169988,1023650,1173163,1023650,1562101,1023650,1567816,1022378,1573848,1021424,1579246,1019198,1584961,1016654,1590041,1013792,1594803,1010294,1599566,1006796,1603376,1002344,1607186,997892,1610361,993439,1613536,988033,1616076,982627,1617981,977221,1619568,971179,1620203,965455,1620838,959413,1620203,953370,1619568,947964,1617981,942558,1616076,937470,1613536,932700,1610361,927930,1607186,923795,1603376,919979,1599566,916799,1594803,913619,1590041,911393,1584961,909485,1579246,907895,1573848,906941,1567816,906623,1562101,906623,1173163,899627,1169988,892313,1166813,885316,1163003,878638,1158558,871960,1154113,865282,1149033,858922,1143953,852879,1138238,847473,1132205,842385,1125855,837297,1119505,832845,1113473,828393,1106488,824577,1099503,821397,1092835,818216,1085850,815354,1078230,813128,1071245,811220,1063625,809630,1056323,808040,1048703,807086,1041400,806768,1033463,806450,1025843,806768,1018540,807086,1010920,808040,1002983,809630,995680,811220,988060,813128,981075,815354,973455,818216,966470,821397,959485,824577,952183,828393,945515,832845,938848,837297,932180,842385,925830,847473,920115,852879,914083,859240,908368,865282,902653,871960,897890,878638,893445,885316,889000,892313,885508,899627,882015,906941,878840,914573,875983,921887,873760,929520,872173,936834,870585,944784,869315,952734,868363,960685,868045,967999,867728,1216364,620078,1219862,616585,1223996,613410,1228130,610235,1232264,607060,1236398,604520,1240851,601980,1245621,599758,1250073,597535,1254843,596265,1259295,594678,1264065,593408,1268835,592138,1278694,590868,1288552,590550xm799395,26988l618825,785302,426196,592785,414454,608987,403030,625189,392240,641708,381450,658228,371295,674748,361775,691585,352254,709058,343369,726213,336387,741144,329088,756393,322741,771642,316711,786573,310365,801822,304652,817706,299257,832955,294180,848839,289420,864723,284977,880290,280851,896174,276726,912376,273235,927942,270062,944144,267523,960346,264667,976548,262128,992433,260224,1008634,258637,1024836,257050,1041038,256098,1057240,255464,1073760,254829,1089962,254829,1105846,254829,1122683,255464,1138568,256416,1155087,257050,1171289,258637,1187491,260224,1203693,262128,1219895,264667,1236097,267523,1251981,270379,1268183,273552,1284385,277361,1300269,281169,1316153,284977,1332038,289737,1347922,294497,1363488,299575,1379373,305287,1394622,310682,1410188,317029,1425437,323376,1440686,330040,1456252,337022,1471184,344003,1486115,351620,1501046,359553,1515660,367804,1530273,376373,1544887,384941,1558865,394461,1573161,403982,1587139,413819,1601117,423657,1614777,434130,1628120,444919,1641780,455709,1655123,466816,1668148,478558,1680856,490300,1693563,502676,1706270,512832,1716119,522987,1725967,533776,1735497,544249,1744710,555039,1753923,565511,1762818,587725,1780291,609939,1796811,633106,1812695,656589,1827626,680073,1841604,704509,1854629,728944,1867337,753697,1878774,778768,1889257,804155,1899741,829543,1908636,855566,1916896,881906,1923885,908245,1930556,934585,1936592,961242,1941357,988217,1945805,1014874,1948982,1042165,1951206,1068823,1952794,1095797,1953112,1123089,1953112,1150063,1951841,1177355,1950253,1204012,1947711,1231304,1944217,1257961,1939451,1284618,1934368,1311275,1928015,1258913,2147853,1246219,2200588,1220514,2203130,1195126,2205989,1169104,2207895,1143082,2209166,1117694,2209801,1091672,2209801,1065649,2209483,1039627,2208530,1013287,2206307,987265,2204083,961242,2201224,935537,2197411,909832,2193282,883810,2188199,857787,2182798,832400,2176762,832717,2174856,814946,2170091,797808,2165325,780037,2160242,762583,2154842,745446,2149441,727992,2143087,710856,2136734,693719,2130380,676900,2123391,660080,2116084,642943,2108777,626441,2100835,609939,2092893,593437,2084633,577253,2076056,561385,2067478,545201,2057948,529016,2048417,513149,2038887,497916,2028721,482049,2018555,466816,2007754,451901,1996952,436668,1985833,422070,1974397,407155,1962642,392557,1950888,378277,1938498,364313,1926109,350033,1913083,336387,1900058,322424,1886716,305604,1869243,289420,1852088,273235,1833980,258002,1815554,242452,1797446,228172,1779020,213891,1760277,200245,1741216,187234,1721837,174223,1702141,161846,1682444,150105,1662748,138363,1642734,127573,1622402,117101,1602388,106946,1581420,97425,1560453,87905,1539486,79336,1518836,71085,1497551,63152,1476267,56170,1454664,49189,1432744,42842,1411141,36495,1389539,31100,1367618,25705,1345380,21262,1323460,17137,1301222,13328,1278984,10155,1256746,7299,1234508,5077,1211953,2856,1189397,1587,1167159,317,1144604,0,1122048,0,1099810,0,1077254,635,1054699,2221,1032461,3808,1009905,5712,987350,8568,965429,11742,942874,14915,920636,19041,898398,23484,876478,28244,854240,33639,832319,39351,810717,45380,788479,52045,766876,59344,745591,66643,723989,74894,702704,83145,681737,92348,660452,101868,639802,111706,619153,121861,598821,132333,578171,143758,558157,155182,538143,165337,521623,175810,505422,186282,489220,197389,473018,208814,457451,220238,441567,231980,425683,244039,410434,41255,207115,799395,26988xm1115113,0l1141155,953,1167196,1906,1193555,3494,1219596,6035,1245320,9212,1271044,12706,1297085,17152,1323126,21599,1348532,27317,1374574,33670,1392676,38434,1410460,42881,1428244,48599,1445711,53999,1463495,60034,1480962,66387,1498746,72422,1515578,79092,1532727,86398,1549876,93703,1566708,101327,1583222,109585,1600053,117526,1616250,126103,1632764,134679,1648960,143890,1665157,152784,1681035,162631,1696597,172478,1712158,182325,1727402,193124,1742645,203606,1757572,214406,1772498,225206,1787106,236641,1801715,248711,1816323,260464,1830614,272534,1844270,284922,1857926,297310,1871582,310333,1884920,323356,1901751,340826,1918265,358296,1934144,376084,1949706,394190,1964632,412295,1979240,431036,1993531,449776,2007187,468835,2020525,487893,2033228,507587,2045931,527280,2057682,546974,2069114,567303,2080230,587314,2090710,607643,2100555,628607,2110399,648936,2119609,670218,2128184,691182,2136441,712464,2144380,733745,2151684,755345,2158354,776627,2165023,798544,2171057,820461,2176455,842378,2181537,863977,2186300,886530,2190429,908447,2194240,930681,2197416,952916,2200591,975151,2202814,997703,2204402,1019938,2205990,1042490,2207260,1065043,2207578,1087277,2208213,1109830,2207578,1132382,2206943,1154617,2205673,1177169,2203767,1199721,2201862,1221956,2199003,1244508,2195828,1267061,2192652,1288978,2188841,1310895,2184077,1333447,2179314,1355047,2173915,1377281,2168198,1399198,2162165,1420798,2155178,1442397,2148191,1464314,2140887,1485596,2132630,1506878,2124055,1527842,2115163,1548806,2105636,1569770,2095791,1590735,2085628,1611063,2075148,1631710,2063716,1651721,2052283,1671732,2041803,1687932,2031640,1704449,2021160,1720649,2010045,1736848,1998930,1752413,1987180,1768295,1975429,1783541,1963044,1798788,2166293,2002394,1407602,2182813,1588303,1424292,1780755,1616463,1792823,1600899,1804255,1584699,1815053,1568182,1825851,1551665,1836013,1534830,1845540,1517678,1855068,1500525,1863960,1483055,1870946,1468126,1878251,1453197,1884602,1438268,1891271,1422704,1896988,1407457,1902704,1392210,1908103,1376328,1913184,1360764,1917948,1344882,1922712,1329000,1926522,1313436,1930651,1297554,1934144,1281354,1937320,1265473,1940496,1249591,1942719,1233391,1944942,1217191,1947165,1200992,1949070,1184475,1950341,1168593,1951293,1152393,1952246,1135876,1952564,1119676,1952564,1103477,1952564,1086960,1952246,1070760,1951293,1054560,1950341,1038043,1948753,1021844,1947165,1005962,1944942,989762,1942719,973563,1939861,957363,1937320,941163,1933509,925599,1930016,909400,1926522,893518,1922394,877318,1917948,861754,1912867,845872,1907785,830625,1902704,814743,1896670,799497,1890636,784250,1883967,768686,1877298,753757,1870629,738510,1863325,723899,1855703,708970,1847763,694358,1839506,679747,1830932,665135,1822357,650524,1813147,636548,1803620,622572,1793775,608913,1783613,595255,1773450,581279,1762653,567938,1751855,554915,1740422,541892,1728672,528868,1716604,516481,1704536,503775,1694374,493611,1683576,483764,1673414,473917,1662298,464388,1651818,455176,1640703,445965,1629270,437071,1618155,428177,1607040,419918,1594972,411342,1583539,403401,1571789,395460,1559721,387519,1547971,380213,1535585,372590,1522882,365602,1510814,358296,1498111,351626,1485726,345591,1472705,339238,1460002,332885,1446981,326850,1433961,321450,1420622,316051,1407284,310651,1394263,305568,1380608,300804,1367269,296674,1353614,292228,1339958,288416,1326302,284287,1312329,280793,1286287,274440,1259928,269358,1234205,264593,1207528,261099,1181169,258558,1155446,256334,1129087,255381,1102410,254746,1076687,255699,1050328,256970,1024286,258875,998245,261417,972204,265546,946798,269993,921074,275075,895350,280793,947750,62257,960453,9847,986177,6670,1011583,4129,1037625,2541,1063666,953,1089072,635,1115113,0xe">
                  <v:path o:connectlocs="113,51;117,55;118,61;116,65;93,93;88,98;85,135;80,137;77,133;72,96;68,90;68,83;72,77;78,73;104,51;52,66;27,64;23,78;21,93;23,108;27,123;35,136;46,147;66,159;90,165;105,186;81,186;63,181;47,175;33,165;19,150;8,132;1,112;0,91;2,70;10,50;20,34;112,1;129,7;145,15;158,26;172,42;181,62;186,82;186,103;182,123;173,142;150,136;159,121;164,107;165,92;163,76;158,62;150,49;140,38;129,30;117,25;97,21;80,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ge">
                  <wp:posOffset>4250055</wp:posOffset>
                </wp:positionV>
                <wp:extent cx="222250" cy="222250"/>
                <wp:effectExtent l="0" t="0" r="6350" b="635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22250"/>
                          <a:chOff x="635" y="7032"/>
                          <a:chExt cx="350" cy="350"/>
                        </a:xfrm>
                        <a:solidFill>
                          <a:schemeClr val="bg1"/>
                        </a:solidFill>
                      </wpg:grpSpPr>
                      <wps:wsp>
                        <wps:cNvPr id="54" name="椭圆 48"/>
                        <wps:cNvSpPr/>
                        <wps:spPr>
                          <a:xfrm>
                            <a:off x="635" y="7032"/>
                            <a:ext cx="351" cy="351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6" name="任意多边形 46"/>
                        <wps:cNvSpPr/>
                        <wps:spPr bwMode="auto">
                          <a:xfrm>
                            <a:off x="706" y="7075"/>
                            <a:ext cx="199" cy="252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A6BA"/>
                          </a:solidFill>
                          <a:ln>
                            <a:noFill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4pt;margin-top:334.65pt;height:17.5pt;width:17.5pt;mso-position-vertical-relative:page;z-index:251675648;mso-width-relative:page;mso-height-relative:page;" coordorigin="635,7032" coordsize="350,350" o:gfxdata="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">
                <o:lock v:ext="edit" aspectratio="f"/>
                <v:shape id="椭圆 48" o:spid="_x0000_s1026" o:spt="3" type="#_x0000_t3" style="position:absolute;left:635;top:7032;height:351;width:351;v-text-anchor:middle;" filled="t" stroked="f" coordsize="21600,21600" o:gfxdata="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vEq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任意多边形 46" o:spid="_x0000_s1026" o:spt="100" style="position:absolute;left:706;top:7075;height:252;width:199;v-text-anchor:middle;" fillcolor="#65A6BA" filled="t" stroked="f" coordsize="1679575,2125662" o:gfxdata="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Y0yO/&#10;AAAA2wAAAA8AAAAAAAAAAQAgAAAAIgAAAGRycy9kb3ducmV2LnhtbFBLAQIUABQAAAAIAIdO4kAz&#10;LwWeOwAAADkAAAAQAAAAAAAAAAEAIAAAAA4BAABkcnMvc2hhcGV4bWwueG1sUEsFBgAAAAAGAAYA&#10;WwEAALgD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60,110;76,119;75,123;74,129;76,136;109,199;104,134;106,128;104,123;108,118;124,109;138,110;148,121;158,132;165,145;171,159;175,175;177,193;170,206;147,216;122,223;97,225;70,224;44,219;18,209;0,198;1,180;5,163;11,148;18,134;27,122;37,112;50,102;98,0;109,3;120,9;128,16;135,25;140,35;143,47;142,60;138,74;131,85;122,95;108,102;99,105;89,105;78,104;67,100;58,95;50,87;43,77;39,65;37,52;38,40;42,30;48,20;56,12;66,5;77,1;89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ge">
                  <wp:posOffset>6903085</wp:posOffset>
                </wp:positionV>
                <wp:extent cx="222250" cy="222250"/>
                <wp:effectExtent l="0" t="0" r="63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22250"/>
                          <a:chOff x="634" y="11358"/>
                          <a:chExt cx="350" cy="350"/>
                        </a:xfrm>
                        <a:solidFill>
                          <a:schemeClr val="bg1"/>
                        </a:solidFill>
                      </wpg:grpSpPr>
                      <wps:wsp>
                        <wps:cNvPr id="65" name="椭圆 54"/>
                        <wps:cNvSpPr/>
                        <wps:spPr>
                          <a:xfrm>
                            <a:off x="634" y="11358"/>
                            <a:ext cx="351" cy="351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任意多边形 42"/>
                        <wps:cNvSpPr/>
                        <wps:spPr>
                          <a:xfrm>
                            <a:off x="701" y="11465"/>
                            <a:ext cx="208" cy="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A6B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4pt;margin-top:543.55pt;height:17.5pt;width:17.5pt;mso-position-vertical-relative:page;z-index:251677696;mso-width-relative:page;mso-height-relative:page;" coordorigin="634,11358" coordsize="350,350" o:gfxdata="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L+mAHbaAAAADAEAAA8AAAAAAAAAAQAgAAAAIgAAAGRycy9kb3ducmV2Lnht&#10;bFBLAQIUABQAAAAIAIdO4kCOeuDOvwMAAAkKAAAOAAAAAAAAAAEAIAAAACkBAABkcnMvZTJvRG9j&#10;LnhtbFBLBQYAAAAABgAGAFkBAABaBwAAAAA=&#10;">
                <o:lock v:ext="edit" aspectratio="f"/>
                <v:shape id="椭圆 54" o:spid="_x0000_s1026" o:spt="3" type="#_x0000_t3" style="position:absolute;left:634;top:11358;height:351;width:351;v-text-anchor:middle;" filled="t" stroked="f" coordsize="21600,21600" o:gfxdata="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PfY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任意多边形 42" o:spid="_x0000_s1026" o:spt="100" style="position:absolute;left:701;top:11465;height:139;width:208;v-text-anchor:middle;" fillcolor="#65A6BA" filled="t" stroked="f" coordsize="4974795,3320682" o:gfxdata="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/wPRq8AAAA&#10;2wAAAA8AAAAAAAAAAQAgAAAAIgAAAGRycy9kb3ducmV2LnhtbFBLAQIUABQAAAAIAIdO4kAzLwWe&#10;OwAAADkAAAAQAAAAAAAAAAEAIAAAAAsBAABkcnMvc2hhcGV4bWwueG1sUEsFBgAAAAAGAAYAWwEA&#10;ALUDAAAAAA=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ge">
                  <wp:posOffset>6445885</wp:posOffset>
                </wp:positionV>
                <wp:extent cx="222250" cy="222250"/>
                <wp:effectExtent l="0" t="0" r="6350" b="63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22250"/>
                          <a:chOff x="634" y="10638"/>
                          <a:chExt cx="350" cy="350"/>
                        </a:xfrm>
                        <a:solidFill>
                          <a:schemeClr val="bg1"/>
                        </a:solidFill>
                      </wpg:grpSpPr>
                      <wps:wsp>
                        <wps:cNvPr id="68" name="椭圆 53"/>
                        <wps:cNvSpPr/>
                        <wps:spPr>
                          <a:xfrm>
                            <a:off x="634" y="10638"/>
                            <a:ext cx="351" cy="351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8" name="任意多边形 41"/>
                        <wps:cNvSpPr/>
                        <wps:spPr bwMode="auto">
                          <a:xfrm>
                            <a:off x="665" y="10662"/>
                            <a:ext cx="260" cy="276"/>
                          </a:xfrm>
                          <a:custGeom>
                            <a:avLst/>
                            <a:gdLst>
                              <a:gd name="T0" fmla="*/ 323928717 w 6102"/>
                              <a:gd name="T1" fmla="*/ 132439412 h 6477"/>
                              <a:gd name="T2" fmla="*/ 527402369 w 6102"/>
                              <a:gd name="T3" fmla="*/ 426816471 h 6477"/>
                              <a:gd name="T4" fmla="*/ 345939782 w 6102"/>
                              <a:gd name="T5" fmla="*/ 560294118 h 6477"/>
                              <a:gd name="T6" fmla="*/ 68893396 w 6102"/>
                              <a:gd name="T7" fmla="*/ 204757647 h 6477"/>
                              <a:gd name="T8" fmla="*/ 99136964 w 6102"/>
                              <a:gd name="T9" fmla="*/ 142387647 h 6477"/>
                              <a:gd name="T10" fmla="*/ 151911981 w 6102"/>
                              <a:gd name="T11" fmla="*/ 143685000 h 6477"/>
                              <a:gd name="T12" fmla="*/ 3379703 w 6102"/>
                              <a:gd name="T13" fmla="*/ 75865000 h 6477"/>
                              <a:gd name="T14" fmla="*/ 43762379 w 6102"/>
                              <a:gd name="T15" fmla="*/ 21626176 h 6477"/>
                              <a:gd name="T16" fmla="*/ 138133420 w 6102"/>
                              <a:gd name="T17" fmla="*/ 692059 h 6477"/>
                              <a:gd name="T18" fmla="*/ 237097217 w 6102"/>
                              <a:gd name="T19" fmla="*/ 44290588 h 6477"/>
                              <a:gd name="T20" fmla="*/ 251135823 w 6102"/>
                              <a:gd name="T21" fmla="*/ 94982647 h 6477"/>
                              <a:gd name="T22" fmla="*/ 189521629 w 6102"/>
                              <a:gd name="T23" fmla="*/ 53633235 h 6477"/>
                              <a:gd name="T24" fmla="*/ 112309146 w 6102"/>
                              <a:gd name="T25" fmla="*/ 35899706 h 6477"/>
                              <a:gd name="T26" fmla="*/ 42635909 w 6102"/>
                              <a:gd name="T27" fmla="*/ 65743824 h 6477"/>
                              <a:gd name="T28" fmla="*/ 126867843 w 6102"/>
                              <a:gd name="T29" fmla="*/ 93858235 h 6477"/>
                              <a:gd name="T30" fmla="*/ 191428233 w 6102"/>
                              <a:gd name="T31" fmla="*/ 128460294 h 6477"/>
                              <a:gd name="T32" fmla="*/ 211186359 w 6102"/>
                              <a:gd name="T33" fmla="*/ 100519118 h 6477"/>
                              <a:gd name="T34" fmla="*/ 137006656 w 6102"/>
                              <a:gd name="T35" fmla="*/ 59256176 h 6477"/>
                              <a:gd name="T36" fmla="*/ 46535408 w 6102"/>
                              <a:gd name="T37" fmla="*/ 96972353 h 6477"/>
                              <a:gd name="T38" fmla="*/ 73139523 w 6102"/>
                              <a:gd name="T39" fmla="*/ 118685000 h 6477"/>
                              <a:gd name="T40" fmla="*/ 252002248 w 6102"/>
                              <a:gd name="T41" fmla="*/ 381055294 h 6477"/>
                              <a:gd name="T42" fmla="*/ 268467254 w 6102"/>
                              <a:gd name="T43" fmla="*/ 407093529 h 6477"/>
                              <a:gd name="T44" fmla="*/ 297671231 w 6102"/>
                              <a:gd name="T45" fmla="*/ 397318235 h 6477"/>
                              <a:gd name="T46" fmla="*/ 295244831 w 6102"/>
                              <a:gd name="T47" fmla="*/ 366782059 h 6477"/>
                              <a:gd name="T48" fmla="*/ 264134544 w 6102"/>
                              <a:gd name="T49" fmla="*/ 362024118 h 6477"/>
                              <a:gd name="T50" fmla="*/ 426618845 w 6102"/>
                              <a:gd name="T51" fmla="*/ 413321765 h 6477"/>
                              <a:gd name="T52" fmla="*/ 449843258 w 6102"/>
                              <a:gd name="T53" fmla="*/ 433564118 h 6477"/>
                              <a:gd name="T54" fmla="*/ 475147441 w 6102"/>
                              <a:gd name="T55" fmla="*/ 415917059 h 6477"/>
                              <a:gd name="T56" fmla="*/ 463968448 w 6102"/>
                              <a:gd name="T57" fmla="*/ 387283824 h 6477"/>
                              <a:gd name="T58" fmla="*/ 385456034 w 6102"/>
                              <a:gd name="T59" fmla="*/ 426037941 h 6477"/>
                              <a:gd name="T60" fmla="*/ 379216719 w 6102"/>
                              <a:gd name="T61" fmla="*/ 456920294 h 6477"/>
                              <a:gd name="T62" fmla="*/ 407120765 w 6102"/>
                              <a:gd name="T63" fmla="*/ 469636765 h 6477"/>
                              <a:gd name="T64" fmla="*/ 426358800 w 6102"/>
                              <a:gd name="T65" fmla="*/ 445501765 h 6477"/>
                              <a:gd name="T66" fmla="*/ 407467393 w 6102"/>
                              <a:gd name="T67" fmla="*/ 421193824 h 6477"/>
                              <a:gd name="T68" fmla="*/ 329388192 w 6102"/>
                              <a:gd name="T69" fmla="*/ 469204118 h 6477"/>
                              <a:gd name="T70" fmla="*/ 331728009 w 6102"/>
                              <a:gd name="T71" fmla="*/ 499740588 h 6477"/>
                              <a:gd name="T72" fmla="*/ 362924879 w 6102"/>
                              <a:gd name="T73" fmla="*/ 504498235 h 6477"/>
                              <a:gd name="T74" fmla="*/ 374190456 w 6102"/>
                              <a:gd name="T75" fmla="*/ 475951471 h 6477"/>
                              <a:gd name="T76" fmla="*/ 349146318 w 6102"/>
                              <a:gd name="T77" fmla="*/ 458045000 h 6477"/>
                              <a:gd name="T78" fmla="*/ 389962206 w 6102"/>
                              <a:gd name="T79" fmla="*/ 350951471 h 6477"/>
                              <a:gd name="T80" fmla="*/ 401141200 w 6102"/>
                              <a:gd name="T81" fmla="*/ 379671176 h 6477"/>
                              <a:gd name="T82" fmla="*/ 431558230 w 6102"/>
                              <a:gd name="T83" fmla="*/ 375778529 h 6477"/>
                              <a:gd name="T84" fmla="*/ 434764765 w 6102"/>
                              <a:gd name="T85" fmla="*/ 344377059 h 6477"/>
                              <a:gd name="T86" fmla="*/ 405647372 w 6102"/>
                              <a:gd name="T87" fmla="*/ 334602059 h 6477"/>
                              <a:gd name="T88" fmla="*/ 339093793 w 6102"/>
                              <a:gd name="T89" fmla="*/ 394636765 h 6477"/>
                              <a:gd name="T90" fmla="*/ 357985495 w 6102"/>
                              <a:gd name="T91" fmla="*/ 418944706 h 6477"/>
                              <a:gd name="T92" fmla="*/ 386149291 w 6102"/>
                              <a:gd name="T93" fmla="*/ 406487941 h 6477"/>
                              <a:gd name="T94" fmla="*/ 380776400 w 6102"/>
                              <a:gd name="T95" fmla="*/ 376211176 h 6477"/>
                              <a:gd name="T96" fmla="*/ 349232901 w 6102"/>
                              <a:gd name="T97" fmla="*/ 374740588 h 6477"/>
                              <a:gd name="T98" fmla="*/ 288918638 w 6102"/>
                              <a:gd name="T99" fmla="*/ 439360000 h 6477"/>
                              <a:gd name="T100" fmla="*/ 313876193 w 6102"/>
                              <a:gd name="T101" fmla="*/ 457352941 h 6477"/>
                              <a:gd name="T102" fmla="*/ 337447234 w 6102"/>
                              <a:gd name="T103" fmla="*/ 437370294 h 6477"/>
                              <a:gd name="T104" fmla="*/ 323495505 w 6102"/>
                              <a:gd name="T105" fmla="*/ 409861471 h 6477"/>
                              <a:gd name="T106" fmla="*/ 360151850 w 6102"/>
                              <a:gd name="T107" fmla="*/ 291695588 h 6477"/>
                              <a:gd name="T108" fmla="*/ 356945609 w 6102"/>
                              <a:gd name="T109" fmla="*/ 323010294 h 6477"/>
                              <a:gd name="T110" fmla="*/ 385976124 w 6102"/>
                              <a:gd name="T111" fmla="*/ 332872059 h 6477"/>
                              <a:gd name="T112" fmla="*/ 402701176 w 6102"/>
                              <a:gd name="T113" fmla="*/ 307007059 h 6477"/>
                              <a:gd name="T114" fmla="*/ 381469658 w 6102"/>
                              <a:gd name="T115" fmla="*/ 284602059 h 6477"/>
                              <a:gd name="T116" fmla="*/ 305903734 w 6102"/>
                              <a:gd name="T117" fmla="*/ 334256176 h 6477"/>
                              <a:gd name="T118" fmla="*/ 311276625 w 6102"/>
                              <a:gd name="T119" fmla="*/ 364446471 h 6477"/>
                              <a:gd name="T120" fmla="*/ 342733541 w 6102"/>
                              <a:gd name="T121" fmla="*/ 366003529 h 6477"/>
                              <a:gd name="T122" fmla="*/ 351139506 w 6102"/>
                              <a:gd name="T123" fmla="*/ 336678235 h 6477"/>
                              <a:gd name="T124" fmla="*/ 324535391 w 6102"/>
                              <a:gd name="T125" fmla="*/ 321280294 h 6477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102" h="6477">
                                <a:moveTo>
                                  <a:pt x="2255" y="2316"/>
                                </a:moveTo>
                                <a:lnTo>
                                  <a:pt x="3307" y="1540"/>
                                </a:lnTo>
                                <a:lnTo>
                                  <a:pt x="3323" y="1530"/>
                                </a:lnTo>
                                <a:lnTo>
                                  <a:pt x="3339" y="1520"/>
                                </a:lnTo>
                                <a:lnTo>
                                  <a:pt x="3355" y="1511"/>
                                </a:lnTo>
                                <a:lnTo>
                                  <a:pt x="3372" y="1502"/>
                                </a:lnTo>
                                <a:lnTo>
                                  <a:pt x="3389" y="1495"/>
                                </a:lnTo>
                                <a:lnTo>
                                  <a:pt x="3407" y="1488"/>
                                </a:lnTo>
                                <a:lnTo>
                                  <a:pt x="3424" y="1483"/>
                                </a:lnTo>
                                <a:lnTo>
                                  <a:pt x="3443" y="1479"/>
                                </a:lnTo>
                                <a:lnTo>
                                  <a:pt x="3461" y="1474"/>
                                </a:lnTo>
                                <a:lnTo>
                                  <a:pt x="3478" y="1471"/>
                                </a:lnTo>
                                <a:lnTo>
                                  <a:pt x="3496" y="1469"/>
                                </a:lnTo>
                                <a:lnTo>
                                  <a:pt x="3514" y="1468"/>
                                </a:lnTo>
                                <a:lnTo>
                                  <a:pt x="3532" y="1468"/>
                                </a:lnTo>
                                <a:lnTo>
                                  <a:pt x="3550" y="1469"/>
                                </a:lnTo>
                                <a:lnTo>
                                  <a:pt x="3568" y="1470"/>
                                </a:lnTo>
                                <a:lnTo>
                                  <a:pt x="3586" y="1472"/>
                                </a:lnTo>
                                <a:lnTo>
                                  <a:pt x="3604" y="1476"/>
                                </a:lnTo>
                                <a:lnTo>
                                  <a:pt x="3622" y="1480"/>
                                </a:lnTo>
                                <a:lnTo>
                                  <a:pt x="3639" y="1484"/>
                                </a:lnTo>
                                <a:lnTo>
                                  <a:pt x="3656" y="1490"/>
                                </a:lnTo>
                                <a:lnTo>
                                  <a:pt x="3673" y="1497"/>
                                </a:lnTo>
                                <a:lnTo>
                                  <a:pt x="3691" y="1503"/>
                                </a:lnTo>
                                <a:lnTo>
                                  <a:pt x="3706" y="1512"/>
                                </a:lnTo>
                                <a:lnTo>
                                  <a:pt x="3722" y="1520"/>
                                </a:lnTo>
                                <a:lnTo>
                                  <a:pt x="3738" y="1531"/>
                                </a:lnTo>
                                <a:lnTo>
                                  <a:pt x="3753" y="1540"/>
                                </a:lnTo>
                                <a:lnTo>
                                  <a:pt x="3768" y="1552"/>
                                </a:lnTo>
                                <a:lnTo>
                                  <a:pt x="3782" y="1565"/>
                                </a:lnTo>
                                <a:lnTo>
                                  <a:pt x="3796" y="1578"/>
                                </a:lnTo>
                                <a:lnTo>
                                  <a:pt x="3809" y="1590"/>
                                </a:lnTo>
                                <a:lnTo>
                                  <a:pt x="3821" y="1605"/>
                                </a:lnTo>
                                <a:lnTo>
                                  <a:pt x="3833" y="1620"/>
                                </a:lnTo>
                                <a:lnTo>
                                  <a:pt x="6029" y="4602"/>
                                </a:lnTo>
                                <a:lnTo>
                                  <a:pt x="6040" y="4617"/>
                                </a:lnTo>
                                <a:lnTo>
                                  <a:pt x="6050" y="4633"/>
                                </a:lnTo>
                                <a:lnTo>
                                  <a:pt x="6060" y="4650"/>
                                </a:lnTo>
                                <a:lnTo>
                                  <a:pt x="6068" y="4666"/>
                                </a:lnTo>
                                <a:lnTo>
                                  <a:pt x="6075" y="4683"/>
                                </a:lnTo>
                                <a:lnTo>
                                  <a:pt x="6082" y="4702"/>
                                </a:lnTo>
                                <a:lnTo>
                                  <a:pt x="6087" y="4719"/>
                                </a:lnTo>
                                <a:lnTo>
                                  <a:pt x="6091" y="4737"/>
                                </a:lnTo>
                                <a:lnTo>
                                  <a:pt x="6096" y="4755"/>
                                </a:lnTo>
                                <a:lnTo>
                                  <a:pt x="6099" y="4773"/>
                                </a:lnTo>
                                <a:lnTo>
                                  <a:pt x="6101" y="4791"/>
                                </a:lnTo>
                                <a:lnTo>
                                  <a:pt x="6102" y="4809"/>
                                </a:lnTo>
                                <a:lnTo>
                                  <a:pt x="6102" y="4827"/>
                                </a:lnTo>
                                <a:lnTo>
                                  <a:pt x="6101" y="4845"/>
                                </a:lnTo>
                                <a:lnTo>
                                  <a:pt x="6100" y="4862"/>
                                </a:lnTo>
                                <a:lnTo>
                                  <a:pt x="6098" y="4880"/>
                                </a:lnTo>
                                <a:lnTo>
                                  <a:pt x="6095" y="4898"/>
                                </a:lnTo>
                                <a:lnTo>
                                  <a:pt x="6090" y="4917"/>
                                </a:lnTo>
                                <a:lnTo>
                                  <a:pt x="6086" y="4934"/>
                                </a:lnTo>
                                <a:lnTo>
                                  <a:pt x="6080" y="4951"/>
                                </a:lnTo>
                                <a:lnTo>
                                  <a:pt x="6073" y="4968"/>
                                </a:lnTo>
                                <a:lnTo>
                                  <a:pt x="6067" y="4985"/>
                                </a:lnTo>
                                <a:lnTo>
                                  <a:pt x="6058" y="5001"/>
                                </a:lnTo>
                                <a:lnTo>
                                  <a:pt x="6050" y="5017"/>
                                </a:lnTo>
                                <a:lnTo>
                                  <a:pt x="6039" y="5033"/>
                                </a:lnTo>
                                <a:lnTo>
                                  <a:pt x="6029" y="5047"/>
                                </a:lnTo>
                                <a:lnTo>
                                  <a:pt x="6018" y="5062"/>
                                </a:lnTo>
                                <a:lnTo>
                                  <a:pt x="6005" y="5076"/>
                                </a:lnTo>
                                <a:lnTo>
                                  <a:pt x="5992" y="5090"/>
                                </a:lnTo>
                                <a:lnTo>
                                  <a:pt x="5980" y="5103"/>
                                </a:lnTo>
                                <a:lnTo>
                                  <a:pt x="5965" y="5116"/>
                                </a:lnTo>
                                <a:lnTo>
                                  <a:pt x="5950" y="5127"/>
                                </a:lnTo>
                                <a:lnTo>
                                  <a:pt x="4216" y="6405"/>
                                </a:lnTo>
                                <a:lnTo>
                                  <a:pt x="4200" y="6415"/>
                                </a:lnTo>
                                <a:lnTo>
                                  <a:pt x="4184" y="6426"/>
                                </a:lnTo>
                                <a:lnTo>
                                  <a:pt x="4168" y="6434"/>
                                </a:lnTo>
                                <a:lnTo>
                                  <a:pt x="4151" y="6443"/>
                                </a:lnTo>
                                <a:lnTo>
                                  <a:pt x="4134" y="6450"/>
                                </a:lnTo>
                                <a:lnTo>
                                  <a:pt x="4116" y="6457"/>
                                </a:lnTo>
                                <a:lnTo>
                                  <a:pt x="4099" y="6462"/>
                                </a:lnTo>
                                <a:lnTo>
                                  <a:pt x="4081" y="6467"/>
                                </a:lnTo>
                                <a:lnTo>
                                  <a:pt x="4063" y="6470"/>
                                </a:lnTo>
                                <a:lnTo>
                                  <a:pt x="4046" y="6474"/>
                                </a:lnTo>
                                <a:lnTo>
                                  <a:pt x="4028" y="6476"/>
                                </a:lnTo>
                                <a:lnTo>
                                  <a:pt x="4010" y="6477"/>
                                </a:lnTo>
                                <a:lnTo>
                                  <a:pt x="3992" y="6477"/>
                                </a:lnTo>
                                <a:lnTo>
                                  <a:pt x="3974" y="6477"/>
                                </a:lnTo>
                                <a:lnTo>
                                  <a:pt x="3955" y="6475"/>
                                </a:lnTo>
                                <a:lnTo>
                                  <a:pt x="3937" y="6473"/>
                                </a:lnTo>
                                <a:lnTo>
                                  <a:pt x="3919" y="6469"/>
                                </a:lnTo>
                                <a:lnTo>
                                  <a:pt x="3902" y="6466"/>
                                </a:lnTo>
                                <a:lnTo>
                                  <a:pt x="3884" y="6461"/>
                                </a:lnTo>
                                <a:lnTo>
                                  <a:pt x="3867" y="6456"/>
                                </a:lnTo>
                                <a:lnTo>
                                  <a:pt x="3850" y="6449"/>
                                </a:lnTo>
                                <a:lnTo>
                                  <a:pt x="3833" y="6442"/>
                                </a:lnTo>
                                <a:lnTo>
                                  <a:pt x="3817" y="6433"/>
                                </a:lnTo>
                                <a:lnTo>
                                  <a:pt x="3801" y="6425"/>
                                </a:lnTo>
                                <a:lnTo>
                                  <a:pt x="3786" y="6415"/>
                                </a:lnTo>
                                <a:lnTo>
                                  <a:pt x="3770" y="6405"/>
                                </a:lnTo>
                                <a:lnTo>
                                  <a:pt x="3756" y="6393"/>
                                </a:lnTo>
                                <a:lnTo>
                                  <a:pt x="3742" y="6381"/>
                                </a:lnTo>
                                <a:lnTo>
                                  <a:pt x="3728" y="6368"/>
                                </a:lnTo>
                                <a:lnTo>
                                  <a:pt x="3715" y="6354"/>
                                </a:lnTo>
                                <a:lnTo>
                                  <a:pt x="3702" y="6340"/>
                                </a:lnTo>
                                <a:lnTo>
                                  <a:pt x="3691" y="6325"/>
                                </a:lnTo>
                                <a:lnTo>
                                  <a:pt x="2272" y="4399"/>
                                </a:lnTo>
                                <a:lnTo>
                                  <a:pt x="1495" y="3343"/>
                                </a:lnTo>
                                <a:lnTo>
                                  <a:pt x="855" y="2476"/>
                                </a:lnTo>
                                <a:lnTo>
                                  <a:pt x="840" y="2455"/>
                                </a:lnTo>
                                <a:lnTo>
                                  <a:pt x="828" y="2433"/>
                                </a:lnTo>
                                <a:lnTo>
                                  <a:pt x="815" y="2412"/>
                                </a:lnTo>
                                <a:lnTo>
                                  <a:pt x="804" y="2390"/>
                                </a:lnTo>
                                <a:lnTo>
                                  <a:pt x="795" y="2367"/>
                                </a:lnTo>
                                <a:lnTo>
                                  <a:pt x="786" y="2344"/>
                                </a:lnTo>
                                <a:lnTo>
                                  <a:pt x="779" y="2321"/>
                                </a:lnTo>
                                <a:lnTo>
                                  <a:pt x="772" y="2297"/>
                                </a:lnTo>
                                <a:lnTo>
                                  <a:pt x="767" y="2274"/>
                                </a:lnTo>
                                <a:lnTo>
                                  <a:pt x="764" y="2250"/>
                                </a:lnTo>
                                <a:lnTo>
                                  <a:pt x="761" y="2226"/>
                                </a:lnTo>
                                <a:lnTo>
                                  <a:pt x="760" y="2202"/>
                                </a:lnTo>
                                <a:lnTo>
                                  <a:pt x="759" y="2178"/>
                                </a:lnTo>
                                <a:lnTo>
                                  <a:pt x="760" y="2155"/>
                                </a:lnTo>
                                <a:lnTo>
                                  <a:pt x="762" y="2130"/>
                                </a:lnTo>
                                <a:lnTo>
                                  <a:pt x="765" y="2107"/>
                                </a:lnTo>
                                <a:lnTo>
                                  <a:pt x="768" y="2083"/>
                                </a:lnTo>
                                <a:lnTo>
                                  <a:pt x="773" y="2060"/>
                                </a:lnTo>
                                <a:lnTo>
                                  <a:pt x="780" y="2036"/>
                                </a:lnTo>
                                <a:lnTo>
                                  <a:pt x="787" y="2014"/>
                                </a:lnTo>
                                <a:lnTo>
                                  <a:pt x="796" y="1992"/>
                                </a:lnTo>
                                <a:lnTo>
                                  <a:pt x="805" y="1969"/>
                                </a:lnTo>
                                <a:lnTo>
                                  <a:pt x="817" y="1948"/>
                                </a:lnTo>
                                <a:lnTo>
                                  <a:pt x="829" y="1927"/>
                                </a:lnTo>
                                <a:lnTo>
                                  <a:pt x="842" y="1907"/>
                                </a:lnTo>
                                <a:lnTo>
                                  <a:pt x="855" y="1886"/>
                                </a:lnTo>
                                <a:lnTo>
                                  <a:pt x="870" y="1867"/>
                                </a:lnTo>
                                <a:lnTo>
                                  <a:pt x="886" y="1848"/>
                                </a:lnTo>
                                <a:lnTo>
                                  <a:pt x="903" y="1830"/>
                                </a:lnTo>
                                <a:lnTo>
                                  <a:pt x="921" y="1813"/>
                                </a:lnTo>
                                <a:lnTo>
                                  <a:pt x="941" y="1796"/>
                                </a:lnTo>
                                <a:lnTo>
                                  <a:pt x="961" y="1781"/>
                                </a:lnTo>
                                <a:lnTo>
                                  <a:pt x="1144" y="1646"/>
                                </a:lnTo>
                                <a:lnTo>
                                  <a:pt x="1164" y="1631"/>
                                </a:lnTo>
                                <a:lnTo>
                                  <a:pt x="1185" y="1618"/>
                                </a:lnTo>
                                <a:lnTo>
                                  <a:pt x="1208" y="1605"/>
                                </a:lnTo>
                                <a:lnTo>
                                  <a:pt x="1230" y="1595"/>
                                </a:lnTo>
                                <a:lnTo>
                                  <a:pt x="1252" y="1585"/>
                                </a:lnTo>
                                <a:lnTo>
                                  <a:pt x="1276" y="1577"/>
                                </a:lnTo>
                                <a:lnTo>
                                  <a:pt x="1299" y="1569"/>
                                </a:lnTo>
                                <a:lnTo>
                                  <a:pt x="1323" y="1563"/>
                                </a:lnTo>
                                <a:lnTo>
                                  <a:pt x="1346" y="1557"/>
                                </a:lnTo>
                                <a:lnTo>
                                  <a:pt x="1369" y="1554"/>
                                </a:lnTo>
                                <a:lnTo>
                                  <a:pt x="1394" y="1551"/>
                                </a:lnTo>
                                <a:lnTo>
                                  <a:pt x="1417" y="1550"/>
                                </a:lnTo>
                                <a:lnTo>
                                  <a:pt x="1442" y="1549"/>
                                </a:lnTo>
                                <a:lnTo>
                                  <a:pt x="1465" y="1550"/>
                                </a:lnTo>
                                <a:lnTo>
                                  <a:pt x="1490" y="1552"/>
                                </a:lnTo>
                                <a:lnTo>
                                  <a:pt x="1513" y="1555"/>
                                </a:lnTo>
                                <a:lnTo>
                                  <a:pt x="1536" y="1560"/>
                                </a:lnTo>
                                <a:lnTo>
                                  <a:pt x="1560" y="1565"/>
                                </a:lnTo>
                                <a:lnTo>
                                  <a:pt x="1582" y="1571"/>
                                </a:lnTo>
                                <a:lnTo>
                                  <a:pt x="1606" y="1579"/>
                                </a:lnTo>
                                <a:lnTo>
                                  <a:pt x="1628" y="1587"/>
                                </a:lnTo>
                                <a:lnTo>
                                  <a:pt x="1650" y="1597"/>
                                </a:lnTo>
                                <a:lnTo>
                                  <a:pt x="1672" y="1608"/>
                                </a:lnTo>
                                <a:lnTo>
                                  <a:pt x="1693" y="1619"/>
                                </a:lnTo>
                                <a:lnTo>
                                  <a:pt x="1713" y="1632"/>
                                </a:lnTo>
                                <a:lnTo>
                                  <a:pt x="1733" y="1646"/>
                                </a:lnTo>
                                <a:lnTo>
                                  <a:pt x="1753" y="1661"/>
                                </a:lnTo>
                                <a:lnTo>
                                  <a:pt x="1772" y="1677"/>
                                </a:lnTo>
                                <a:lnTo>
                                  <a:pt x="1790" y="1694"/>
                                </a:lnTo>
                                <a:lnTo>
                                  <a:pt x="1807" y="1712"/>
                                </a:lnTo>
                                <a:lnTo>
                                  <a:pt x="1823" y="1731"/>
                                </a:lnTo>
                                <a:lnTo>
                                  <a:pt x="1839" y="1751"/>
                                </a:lnTo>
                                <a:lnTo>
                                  <a:pt x="2255" y="2316"/>
                                </a:lnTo>
                                <a:close/>
                                <a:moveTo>
                                  <a:pt x="356" y="893"/>
                                </a:moveTo>
                                <a:lnTo>
                                  <a:pt x="356" y="893"/>
                                </a:lnTo>
                                <a:lnTo>
                                  <a:pt x="341" y="908"/>
                                </a:lnTo>
                                <a:lnTo>
                                  <a:pt x="325" y="922"/>
                                </a:lnTo>
                                <a:lnTo>
                                  <a:pt x="308" y="933"/>
                                </a:lnTo>
                                <a:lnTo>
                                  <a:pt x="290" y="942"/>
                                </a:lnTo>
                                <a:lnTo>
                                  <a:pt x="272" y="950"/>
                                </a:lnTo>
                                <a:lnTo>
                                  <a:pt x="253" y="955"/>
                                </a:lnTo>
                                <a:lnTo>
                                  <a:pt x="234" y="959"/>
                                </a:lnTo>
                                <a:lnTo>
                                  <a:pt x="215" y="960"/>
                                </a:lnTo>
                                <a:lnTo>
                                  <a:pt x="194" y="960"/>
                                </a:lnTo>
                                <a:lnTo>
                                  <a:pt x="175" y="959"/>
                                </a:lnTo>
                                <a:lnTo>
                                  <a:pt x="156" y="955"/>
                                </a:lnTo>
                                <a:lnTo>
                                  <a:pt x="137" y="950"/>
                                </a:lnTo>
                                <a:lnTo>
                                  <a:pt x="118" y="942"/>
                                </a:lnTo>
                                <a:lnTo>
                                  <a:pt x="100" y="933"/>
                                </a:lnTo>
                                <a:lnTo>
                                  <a:pt x="83" y="921"/>
                                </a:lnTo>
                                <a:lnTo>
                                  <a:pt x="67" y="908"/>
                                </a:lnTo>
                                <a:lnTo>
                                  <a:pt x="52" y="893"/>
                                </a:lnTo>
                                <a:lnTo>
                                  <a:pt x="39" y="877"/>
                                </a:lnTo>
                                <a:lnTo>
                                  <a:pt x="28" y="860"/>
                                </a:lnTo>
                                <a:lnTo>
                                  <a:pt x="19" y="842"/>
                                </a:lnTo>
                                <a:lnTo>
                                  <a:pt x="11" y="824"/>
                                </a:lnTo>
                                <a:lnTo>
                                  <a:pt x="6" y="805"/>
                                </a:lnTo>
                                <a:lnTo>
                                  <a:pt x="2" y="786"/>
                                </a:lnTo>
                                <a:lnTo>
                                  <a:pt x="0" y="767"/>
                                </a:lnTo>
                                <a:lnTo>
                                  <a:pt x="0" y="746"/>
                                </a:lnTo>
                                <a:lnTo>
                                  <a:pt x="2" y="727"/>
                                </a:lnTo>
                                <a:lnTo>
                                  <a:pt x="5" y="708"/>
                                </a:lnTo>
                                <a:lnTo>
                                  <a:pt x="11" y="689"/>
                                </a:lnTo>
                                <a:lnTo>
                                  <a:pt x="19" y="671"/>
                                </a:lnTo>
                                <a:lnTo>
                                  <a:pt x="28" y="653"/>
                                </a:lnTo>
                                <a:lnTo>
                                  <a:pt x="39" y="636"/>
                                </a:lnTo>
                                <a:lnTo>
                                  <a:pt x="53" y="619"/>
                                </a:lnTo>
                                <a:lnTo>
                                  <a:pt x="94" y="574"/>
                                </a:lnTo>
                                <a:lnTo>
                                  <a:pt x="137" y="531"/>
                                </a:lnTo>
                                <a:lnTo>
                                  <a:pt x="182" y="490"/>
                                </a:lnTo>
                                <a:lnTo>
                                  <a:pt x="226" y="449"/>
                                </a:lnTo>
                                <a:lnTo>
                                  <a:pt x="259" y="422"/>
                                </a:lnTo>
                                <a:lnTo>
                                  <a:pt x="293" y="395"/>
                                </a:lnTo>
                                <a:lnTo>
                                  <a:pt x="328" y="369"/>
                                </a:lnTo>
                                <a:lnTo>
                                  <a:pt x="363" y="343"/>
                                </a:lnTo>
                                <a:lnTo>
                                  <a:pt x="398" y="319"/>
                                </a:lnTo>
                                <a:lnTo>
                                  <a:pt x="433" y="295"/>
                                </a:lnTo>
                                <a:lnTo>
                                  <a:pt x="469" y="273"/>
                                </a:lnTo>
                                <a:lnTo>
                                  <a:pt x="505" y="250"/>
                                </a:lnTo>
                                <a:lnTo>
                                  <a:pt x="542" y="230"/>
                                </a:lnTo>
                                <a:lnTo>
                                  <a:pt x="579" y="210"/>
                                </a:lnTo>
                                <a:lnTo>
                                  <a:pt x="617" y="191"/>
                                </a:lnTo>
                                <a:lnTo>
                                  <a:pt x="654" y="173"/>
                                </a:lnTo>
                                <a:lnTo>
                                  <a:pt x="693" y="155"/>
                                </a:lnTo>
                                <a:lnTo>
                                  <a:pt x="732" y="139"/>
                                </a:lnTo>
                                <a:lnTo>
                                  <a:pt x="770" y="123"/>
                                </a:lnTo>
                                <a:lnTo>
                                  <a:pt x="810" y="108"/>
                                </a:lnTo>
                                <a:lnTo>
                                  <a:pt x="849" y="94"/>
                                </a:lnTo>
                                <a:lnTo>
                                  <a:pt x="889" y="81"/>
                                </a:lnTo>
                                <a:lnTo>
                                  <a:pt x="929" y="70"/>
                                </a:lnTo>
                                <a:lnTo>
                                  <a:pt x="969" y="59"/>
                                </a:lnTo>
                                <a:lnTo>
                                  <a:pt x="1010" y="49"/>
                                </a:lnTo>
                                <a:lnTo>
                                  <a:pt x="1050" y="40"/>
                                </a:lnTo>
                                <a:lnTo>
                                  <a:pt x="1092" y="31"/>
                                </a:lnTo>
                                <a:lnTo>
                                  <a:pt x="1133" y="25"/>
                                </a:lnTo>
                                <a:lnTo>
                                  <a:pt x="1175" y="18"/>
                                </a:lnTo>
                                <a:lnTo>
                                  <a:pt x="1216" y="13"/>
                                </a:lnTo>
                                <a:lnTo>
                                  <a:pt x="1258" y="9"/>
                                </a:lnTo>
                                <a:lnTo>
                                  <a:pt x="1299" y="5"/>
                                </a:lnTo>
                                <a:lnTo>
                                  <a:pt x="1342" y="2"/>
                                </a:lnTo>
                                <a:lnTo>
                                  <a:pt x="1383" y="1"/>
                                </a:lnTo>
                                <a:lnTo>
                                  <a:pt x="1426" y="0"/>
                                </a:lnTo>
                                <a:lnTo>
                                  <a:pt x="1468" y="1"/>
                                </a:lnTo>
                                <a:lnTo>
                                  <a:pt x="1510" y="2"/>
                                </a:lnTo>
                                <a:lnTo>
                                  <a:pt x="1552" y="5"/>
                                </a:lnTo>
                                <a:lnTo>
                                  <a:pt x="1594" y="8"/>
                                </a:lnTo>
                                <a:lnTo>
                                  <a:pt x="1637" y="13"/>
                                </a:lnTo>
                                <a:lnTo>
                                  <a:pt x="1679" y="18"/>
                                </a:lnTo>
                                <a:lnTo>
                                  <a:pt x="1721" y="25"/>
                                </a:lnTo>
                                <a:lnTo>
                                  <a:pt x="1763" y="31"/>
                                </a:lnTo>
                                <a:lnTo>
                                  <a:pt x="1806" y="40"/>
                                </a:lnTo>
                                <a:lnTo>
                                  <a:pt x="1847" y="49"/>
                                </a:lnTo>
                                <a:lnTo>
                                  <a:pt x="1890" y="60"/>
                                </a:lnTo>
                                <a:lnTo>
                                  <a:pt x="1931" y="71"/>
                                </a:lnTo>
                                <a:lnTo>
                                  <a:pt x="1974" y="83"/>
                                </a:lnTo>
                                <a:lnTo>
                                  <a:pt x="2015" y="96"/>
                                </a:lnTo>
                                <a:lnTo>
                                  <a:pt x="2057" y="111"/>
                                </a:lnTo>
                                <a:lnTo>
                                  <a:pt x="2098" y="126"/>
                                </a:lnTo>
                                <a:lnTo>
                                  <a:pt x="2140" y="142"/>
                                </a:lnTo>
                                <a:lnTo>
                                  <a:pt x="2181" y="160"/>
                                </a:lnTo>
                                <a:lnTo>
                                  <a:pt x="2223" y="178"/>
                                </a:lnTo>
                                <a:lnTo>
                                  <a:pt x="2263" y="197"/>
                                </a:lnTo>
                                <a:lnTo>
                                  <a:pt x="2304" y="217"/>
                                </a:lnTo>
                                <a:lnTo>
                                  <a:pt x="2344" y="240"/>
                                </a:lnTo>
                                <a:lnTo>
                                  <a:pt x="2385" y="262"/>
                                </a:lnTo>
                                <a:lnTo>
                                  <a:pt x="2425" y="286"/>
                                </a:lnTo>
                                <a:lnTo>
                                  <a:pt x="2464" y="310"/>
                                </a:lnTo>
                                <a:lnTo>
                                  <a:pt x="2505" y="336"/>
                                </a:lnTo>
                                <a:lnTo>
                                  <a:pt x="2544" y="362"/>
                                </a:lnTo>
                                <a:lnTo>
                                  <a:pt x="2583" y="391"/>
                                </a:lnTo>
                                <a:lnTo>
                                  <a:pt x="2622" y="420"/>
                                </a:lnTo>
                                <a:lnTo>
                                  <a:pt x="2660" y="449"/>
                                </a:lnTo>
                                <a:lnTo>
                                  <a:pt x="2699" y="480"/>
                                </a:lnTo>
                                <a:lnTo>
                                  <a:pt x="2736" y="512"/>
                                </a:lnTo>
                                <a:lnTo>
                                  <a:pt x="2773" y="545"/>
                                </a:lnTo>
                                <a:lnTo>
                                  <a:pt x="2828" y="597"/>
                                </a:lnTo>
                                <a:lnTo>
                                  <a:pt x="2884" y="653"/>
                                </a:lnTo>
                                <a:lnTo>
                                  <a:pt x="2938" y="710"/>
                                </a:lnTo>
                                <a:lnTo>
                                  <a:pt x="2991" y="770"/>
                                </a:lnTo>
                                <a:lnTo>
                                  <a:pt x="3004" y="787"/>
                                </a:lnTo>
                                <a:lnTo>
                                  <a:pt x="3015" y="804"/>
                                </a:lnTo>
                                <a:lnTo>
                                  <a:pt x="3023" y="822"/>
                                </a:lnTo>
                                <a:lnTo>
                                  <a:pt x="3031" y="841"/>
                                </a:lnTo>
                                <a:lnTo>
                                  <a:pt x="3036" y="860"/>
                                </a:lnTo>
                                <a:lnTo>
                                  <a:pt x="3039" y="879"/>
                                </a:lnTo>
                                <a:lnTo>
                                  <a:pt x="3040" y="899"/>
                                </a:lnTo>
                                <a:lnTo>
                                  <a:pt x="3039" y="919"/>
                                </a:lnTo>
                                <a:lnTo>
                                  <a:pt x="3037" y="938"/>
                                </a:lnTo>
                                <a:lnTo>
                                  <a:pt x="3033" y="957"/>
                                </a:lnTo>
                                <a:lnTo>
                                  <a:pt x="3026" y="976"/>
                                </a:lnTo>
                                <a:lnTo>
                                  <a:pt x="3019" y="994"/>
                                </a:lnTo>
                                <a:lnTo>
                                  <a:pt x="3009" y="1011"/>
                                </a:lnTo>
                                <a:lnTo>
                                  <a:pt x="2998" y="1028"/>
                                </a:lnTo>
                                <a:lnTo>
                                  <a:pt x="2984" y="1043"/>
                                </a:lnTo>
                                <a:lnTo>
                                  <a:pt x="2969" y="1058"/>
                                </a:lnTo>
                                <a:lnTo>
                                  <a:pt x="2952" y="1071"/>
                                </a:lnTo>
                                <a:lnTo>
                                  <a:pt x="2935" y="1082"/>
                                </a:lnTo>
                                <a:lnTo>
                                  <a:pt x="2917" y="1091"/>
                                </a:lnTo>
                                <a:lnTo>
                                  <a:pt x="2898" y="1098"/>
                                </a:lnTo>
                                <a:lnTo>
                                  <a:pt x="2878" y="1103"/>
                                </a:lnTo>
                                <a:lnTo>
                                  <a:pt x="2859" y="1106"/>
                                </a:lnTo>
                                <a:lnTo>
                                  <a:pt x="2840" y="1107"/>
                                </a:lnTo>
                                <a:lnTo>
                                  <a:pt x="2820" y="1107"/>
                                </a:lnTo>
                                <a:lnTo>
                                  <a:pt x="2801" y="1104"/>
                                </a:lnTo>
                                <a:lnTo>
                                  <a:pt x="2782" y="1100"/>
                                </a:lnTo>
                                <a:lnTo>
                                  <a:pt x="2762" y="1094"/>
                                </a:lnTo>
                                <a:lnTo>
                                  <a:pt x="2744" y="1086"/>
                                </a:lnTo>
                                <a:lnTo>
                                  <a:pt x="2727" y="1076"/>
                                </a:lnTo>
                                <a:lnTo>
                                  <a:pt x="2710" y="1065"/>
                                </a:lnTo>
                                <a:lnTo>
                                  <a:pt x="2695" y="1052"/>
                                </a:lnTo>
                                <a:lnTo>
                                  <a:pt x="2681" y="1036"/>
                                </a:lnTo>
                                <a:lnTo>
                                  <a:pt x="2636" y="986"/>
                                </a:lnTo>
                                <a:lnTo>
                                  <a:pt x="2591" y="938"/>
                                </a:lnTo>
                                <a:lnTo>
                                  <a:pt x="2545" y="892"/>
                                </a:lnTo>
                                <a:lnTo>
                                  <a:pt x="2499" y="849"/>
                                </a:lnTo>
                                <a:lnTo>
                                  <a:pt x="2469" y="822"/>
                                </a:lnTo>
                                <a:lnTo>
                                  <a:pt x="2438" y="796"/>
                                </a:lnTo>
                                <a:lnTo>
                                  <a:pt x="2407" y="771"/>
                                </a:lnTo>
                                <a:lnTo>
                                  <a:pt x="2376" y="746"/>
                                </a:lnTo>
                                <a:lnTo>
                                  <a:pt x="2345" y="724"/>
                                </a:lnTo>
                                <a:lnTo>
                                  <a:pt x="2314" y="701"/>
                                </a:lnTo>
                                <a:lnTo>
                                  <a:pt x="2283" y="679"/>
                                </a:lnTo>
                                <a:lnTo>
                                  <a:pt x="2251" y="659"/>
                                </a:lnTo>
                                <a:lnTo>
                                  <a:pt x="2219" y="639"/>
                                </a:lnTo>
                                <a:lnTo>
                                  <a:pt x="2187" y="620"/>
                                </a:lnTo>
                                <a:lnTo>
                                  <a:pt x="2155" y="602"/>
                                </a:lnTo>
                                <a:lnTo>
                                  <a:pt x="2122" y="585"/>
                                </a:lnTo>
                                <a:lnTo>
                                  <a:pt x="2090" y="568"/>
                                </a:lnTo>
                                <a:lnTo>
                                  <a:pt x="2057" y="552"/>
                                </a:lnTo>
                                <a:lnTo>
                                  <a:pt x="2024" y="538"/>
                                </a:lnTo>
                                <a:lnTo>
                                  <a:pt x="1991" y="523"/>
                                </a:lnTo>
                                <a:lnTo>
                                  <a:pt x="1958" y="510"/>
                                </a:lnTo>
                                <a:lnTo>
                                  <a:pt x="1925" y="497"/>
                                </a:lnTo>
                                <a:lnTo>
                                  <a:pt x="1892" y="487"/>
                                </a:lnTo>
                                <a:lnTo>
                                  <a:pt x="1859" y="475"/>
                                </a:lnTo>
                                <a:lnTo>
                                  <a:pt x="1826" y="465"/>
                                </a:lnTo>
                                <a:lnTo>
                                  <a:pt x="1792" y="457"/>
                                </a:lnTo>
                                <a:lnTo>
                                  <a:pt x="1759" y="448"/>
                                </a:lnTo>
                                <a:lnTo>
                                  <a:pt x="1726" y="441"/>
                                </a:lnTo>
                                <a:lnTo>
                                  <a:pt x="1692" y="435"/>
                                </a:lnTo>
                                <a:lnTo>
                                  <a:pt x="1659" y="428"/>
                                </a:lnTo>
                                <a:lnTo>
                                  <a:pt x="1626" y="423"/>
                                </a:lnTo>
                                <a:lnTo>
                                  <a:pt x="1592" y="419"/>
                                </a:lnTo>
                                <a:lnTo>
                                  <a:pt x="1559" y="415"/>
                                </a:lnTo>
                                <a:lnTo>
                                  <a:pt x="1526" y="412"/>
                                </a:lnTo>
                                <a:lnTo>
                                  <a:pt x="1492" y="411"/>
                                </a:lnTo>
                                <a:lnTo>
                                  <a:pt x="1459" y="410"/>
                                </a:lnTo>
                                <a:lnTo>
                                  <a:pt x="1426" y="409"/>
                                </a:lnTo>
                                <a:lnTo>
                                  <a:pt x="1394" y="410"/>
                                </a:lnTo>
                                <a:lnTo>
                                  <a:pt x="1361" y="411"/>
                                </a:lnTo>
                                <a:lnTo>
                                  <a:pt x="1328" y="412"/>
                                </a:lnTo>
                                <a:lnTo>
                                  <a:pt x="1296" y="415"/>
                                </a:lnTo>
                                <a:lnTo>
                                  <a:pt x="1263" y="419"/>
                                </a:lnTo>
                                <a:lnTo>
                                  <a:pt x="1231" y="423"/>
                                </a:lnTo>
                                <a:lnTo>
                                  <a:pt x="1199" y="428"/>
                                </a:lnTo>
                                <a:lnTo>
                                  <a:pt x="1167" y="434"/>
                                </a:lnTo>
                                <a:lnTo>
                                  <a:pt x="1135" y="440"/>
                                </a:lnTo>
                                <a:lnTo>
                                  <a:pt x="1103" y="447"/>
                                </a:lnTo>
                                <a:lnTo>
                                  <a:pt x="1071" y="455"/>
                                </a:lnTo>
                                <a:lnTo>
                                  <a:pt x="1041" y="463"/>
                                </a:lnTo>
                                <a:lnTo>
                                  <a:pt x="1009" y="473"/>
                                </a:lnTo>
                                <a:lnTo>
                                  <a:pt x="978" y="482"/>
                                </a:lnTo>
                                <a:lnTo>
                                  <a:pt x="947" y="493"/>
                                </a:lnTo>
                                <a:lnTo>
                                  <a:pt x="917" y="505"/>
                                </a:lnTo>
                                <a:lnTo>
                                  <a:pt x="886" y="517"/>
                                </a:lnTo>
                                <a:lnTo>
                                  <a:pt x="856" y="529"/>
                                </a:lnTo>
                                <a:lnTo>
                                  <a:pt x="827" y="543"/>
                                </a:lnTo>
                                <a:lnTo>
                                  <a:pt x="797" y="558"/>
                                </a:lnTo>
                                <a:lnTo>
                                  <a:pt x="768" y="573"/>
                                </a:lnTo>
                                <a:lnTo>
                                  <a:pt x="739" y="588"/>
                                </a:lnTo>
                                <a:lnTo>
                                  <a:pt x="711" y="605"/>
                                </a:lnTo>
                                <a:lnTo>
                                  <a:pt x="682" y="622"/>
                                </a:lnTo>
                                <a:lnTo>
                                  <a:pt x="654" y="639"/>
                                </a:lnTo>
                                <a:lnTo>
                                  <a:pt x="627" y="658"/>
                                </a:lnTo>
                                <a:lnTo>
                                  <a:pt x="599" y="677"/>
                                </a:lnTo>
                                <a:lnTo>
                                  <a:pt x="572" y="696"/>
                                </a:lnTo>
                                <a:lnTo>
                                  <a:pt x="545" y="717"/>
                                </a:lnTo>
                                <a:lnTo>
                                  <a:pt x="519" y="738"/>
                                </a:lnTo>
                                <a:lnTo>
                                  <a:pt x="492" y="760"/>
                                </a:lnTo>
                                <a:lnTo>
                                  <a:pt x="457" y="791"/>
                                </a:lnTo>
                                <a:lnTo>
                                  <a:pt x="423" y="824"/>
                                </a:lnTo>
                                <a:lnTo>
                                  <a:pt x="389" y="858"/>
                                </a:lnTo>
                                <a:lnTo>
                                  <a:pt x="356" y="893"/>
                                </a:lnTo>
                                <a:close/>
                                <a:moveTo>
                                  <a:pt x="875" y="1345"/>
                                </a:moveTo>
                                <a:lnTo>
                                  <a:pt x="875" y="1345"/>
                                </a:lnTo>
                                <a:lnTo>
                                  <a:pt x="893" y="1325"/>
                                </a:lnTo>
                                <a:lnTo>
                                  <a:pt x="911" y="1307"/>
                                </a:lnTo>
                                <a:lnTo>
                                  <a:pt x="930" y="1289"/>
                                </a:lnTo>
                                <a:lnTo>
                                  <a:pt x="948" y="1273"/>
                                </a:lnTo>
                                <a:lnTo>
                                  <a:pt x="977" y="1250"/>
                                </a:lnTo>
                                <a:lnTo>
                                  <a:pt x="1005" y="1229"/>
                                </a:lnTo>
                                <a:lnTo>
                                  <a:pt x="1034" y="1208"/>
                                </a:lnTo>
                                <a:lnTo>
                                  <a:pt x="1065" y="1190"/>
                                </a:lnTo>
                                <a:lnTo>
                                  <a:pt x="1096" y="1172"/>
                                </a:lnTo>
                                <a:lnTo>
                                  <a:pt x="1127" y="1157"/>
                                </a:lnTo>
                                <a:lnTo>
                                  <a:pt x="1159" y="1142"/>
                                </a:lnTo>
                                <a:lnTo>
                                  <a:pt x="1192" y="1131"/>
                                </a:lnTo>
                                <a:lnTo>
                                  <a:pt x="1225" y="1119"/>
                                </a:lnTo>
                                <a:lnTo>
                                  <a:pt x="1258" y="1109"/>
                                </a:lnTo>
                                <a:lnTo>
                                  <a:pt x="1292" y="1102"/>
                                </a:lnTo>
                                <a:lnTo>
                                  <a:pt x="1326" y="1096"/>
                                </a:lnTo>
                                <a:lnTo>
                                  <a:pt x="1360" y="1090"/>
                                </a:lnTo>
                                <a:lnTo>
                                  <a:pt x="1395" y="1087"/>
                                </a:lnTo>
                                <a:lnTo>
                                  <a:pt x="1430" y="1085"/>
                                </a:lnTo>
                                <a:lnTo>
                                  <a:pt x="1464" y="1085"/>
                                </a:lnTo>
                                <a:lnTo>
                                  <a:pt x="1500" y="1087"/>
                                </a:lnTo>
                                <a:lnTo>
                                  <a:pt x="1536" y="1090"/>
                                </a:lnTo>
                                <a:lnTo>
                                  <a:pt x="1572" y="1096"/>
                                </a:lnTo>
                                <a:lnTo>
                                  <a:pt x="1608" y="1102"/>
                                </a:lnTo>
                                <a:lnTo>
                                  <a:pt x="1644" y="1110"/>
                                </a:lnTo>
                                <a:lnTo>
                                  <a:pt x="1680" y="1121"/>
                                </a:lnTo>
                                <a:lnTo>
                                  <a:pt x="1715" y="1133"/>
                                </a:lnTo>
                                <a:lnTo>
                                  <a:pt x="1751" y="1147"/>
                                </a:lnTo>
                                <a:lnTo>
                                  <a:pt x="1787" y="1163"/>
                                </a:lnTo>
                                <a:lnTo>
                                  <a:pt x="1822" y="1181"/>
                                </a:lnTo>
                                <a:lnTo>
                                  <a:pt x="1857" y="1200"/>
                                </a:lnTo>
                                <a:lnTo>
                                  <a:pt x="1892" y="1221"/>
                                </a:lnTo>
                                <a:lnTo>
                                  <a:pt x="1926" y="1243"/>
                                </a:lnTo>
                                <a:lnTo>
                                  <a:pt x="1960" y="1269"/>
                                </a:lnTo>
                                <a:lnTo>
                                  <a:pt x="1993" y="1296"/>
                                </a:lnTo>
                                <a:lnTo>
                                  <a:pt x="2026" y="1324"/>
                                </a:lnTo>
                                <a:lnTo>
                                  <a:pt x="2052" y="1348"/>
                                </a:lnTo>
                                <a:lnTo>
                                  <a:pt x="2077" y="1373"/>
                                </a:lnTo>
                                <a:lnTo>
                                  <a:pt x="2103" y="1400"/>
                                </a:lnTo>
                                <a:lnTo>
                                  <a:pt x="2127" y="1428"/>
                                </a:lnTo>
                                <a:lnTo>
                                  <a:pt x="2141" y="1443"/>
                                </a:lnTo>
                                <a:lnTo>
                                  <a:pt x="2157" y="1456"/>
                                </a:lnTo>
                                <a:lnTo>
                                  <a:pt x="2173" y="1468"/>
                                </a:lnTo>
                                <a:lnTo>
                                  <a:pt x="2191" y="1478"/>
                                </a:lnTo>
                                <a:lnTo>
                                  <a:pt x="2209" y="1485"/>
                                </a:lnTo>
                                <a:lnTo>
                                  <a:pt x="2227" y="1491"/>
                                </a:lnTo>
                                <a:lnTo>
                                  <a:pt x="2246" y="1496"/>
                                </a:lnTo>
                                <a:lnTo>
                                  <a:pt x="2267" y="1498"/>
                                </a:lnTo>
                                <a:lnTo>
                                  <a:pt x="2286" y="1499"/>
                                </a:lnTo>
                                <a:lnTo>
                                  <a:pt x="2306" y="1498"/>
                                </a:lnTo>
                                <a:lnTo>
                                  <a:pt x="2325" y="1495"/>
                                </a:lnTo>
                                <a:lnTo>
                                  <a:pt x="2344" y="1489"/>
                                </a:lnTo>
                                <a:lnTo>
                                  <a:pt x="2362" y="1482"/>
                                </a:lnTo>
                                <a:lnTo>
                                  <a:pt x="2381" y="1473"/>
                                </a:lnTo>
                                <a:lnTo>
                                  <a:pt x="2399" y="1463"/>
                                </a:lnTo>
                                <a:lnTo>
                                  <a:pt x="2414" y="1450"/>
                                </a:lnTo>
                                <a:lnTo>
                                  <a:pt x="2430" y="1435"/>
                                </a:lnTo>
                                <a:lnTo>
                                  <a:pt x="2443" y="1419"/>
                                </a:lnTo>
                                <a:lnTo>
                                  <a:pt x="2455" y="1403"/>
                                </a:lnTo>
                                <a:lnTo>
                                  <a:pt x="2464" y="1385"/>
                                </a:lnTo>
                                <a:lnTo>
                                  <a:pt x="2473" y="1367"/>
                                </a:lnTo>
                                <a:lnTo>
                                  <a:pt x="2479" y="1349"/>
                                </a:lnTo>
                                <a:lnTo>
                                  <a:pt x="2484" y="1330"/>
                                </a:lnTo>
                                <a:lnTo>
                                  <a:pt x="2486" y="1309"/>
                                </a:lnTo>
                                <a:lnTo>
                                  <a:pt x="2486" y="1290"/>
                                </a:lnTo>
                                <a:lnTo>
                                  <a:pt x="2485" y="1271"/>
                                </a:lnTo>
                                <a:lnTo>
                                  <a:pt x="2482" y="1251"/>
                                </a:lnTo>
                                <a:lnTo>
                                  <a:pt x="2476" y="1232"/>
                                </a:lnTo>
                                <a:lnTo>
                                  <a:pt x="2470" y="1214"/>
                                </a:lnTo>
                                <a:lnTo>
                                  <a:pt x="2460" y="1196"/>
                                </a:lnTo>
                                <a:lnTo>
                                  <a:pt x="2450" y="1178"/>
                                </a:lnTo>
                                <a:lnTo>
                                  <a:pt x="2437" y="1162"/>
                                </a:lnTo>
                                <a:lnTo>
                                  <a:pt x="2404" y="1123"/>
                                </a:lnTo>
                                <a:lnTo>
                                  <a:pt x="2370" y="1088"/>
                                </a:lnTo>
                                <a:lnTo>
                                  <a:pt x="2336" y="1054"/>
                                </a:lnTo>
                                <a:lnTo>
                                  <a:pt x="2301" y="1021"/>
                                </a:lnTo>
                                <a:lnTo>
                                  <a:pt x="2277" y="1000"/>
                                </a:lnTo>
                                <a:lnTo>
                                  <a:pt x="2254" y="980"/>
                                </a:lnTo>
                                <a:lnTo>
                                  <a:pt x="2229" y="960"/>
                                </a:lnTo>
                                <a:lnTo>
                                  <a:pt x="2205" y="941"/>
                                </a:lnTo>
                                <a:lnTo>
                                  <a:pt x="2180" y="923"/>
                                </a:lnTo>
                                <a:lnTo>
                                  <a:pt x="2156" y="905"/>
                                </a:lnTo>
                                <a:lnTo>
                                  <a:pt x="2131" y="888"/>
                                </a:lnTo>
                                <a:lnTo>
                                  <a:pt x="2106" y="872"/>
                                </a:lnTo>
                                <a:lnTo>
                                  <a:pt x="2080" y="857"/>
                                </a:lnTo>
                                <a:lnTo>
                                  <a:pt x="2056" y="842"/>
                                </a:lnTo>
                                <a:lnTo>
                                  <a:pt x="2030" y="827"/>
                                </a:lnTo>
                                <a:lnTo>
                                  <a:pt x="2004" y="814"/>
                                </a:lnTo>
                                <a:lnTo>
                                  <a:pt x="1978" y="801"/>
                                </a:lnTo>
                                <a:lnTo>
                                  <a:pt x="1953" y="789"/>
                                </a:lnTo>
                                <a:lnTo>
                                  <a:pt x="1926" y="777"/>
                                </a:lnTo>
                                <a:lnTo>
                                  <a:pt x="1900" y="766"/>
                                </a:lnTo>
                                <a:lnTo>
                                  <a:pt x="1847" y="746"/>
                                </a:lnTo>
                                <a:lnTo>
                                  <a:pt x="1794" y="728"/>
                                </a:lnTo>
                                <a:lnTo>
                                  <a:pt x="1741" y="713"/>
                                </a:lnTo>
                                <a:lnTo>
                                  <a:pt x="1688" y="702"/>
                                </a:lnTo>
                                <a:lnTo>
                                  <a:pt x="1634" y="691"/>
                                </a:lnTo>
                                <a:lnTo>
                                  <a:pt x="1581" y="685"/>
                                </a:lnTo>
                                <a:lnTo>
                                  <a:pt x="1527" y="679"/>
                                </a:lnTo>
                                <a:lnTo>
                                  <a:pt x="1474" y="677"/>
                                </a:lnTo>
                                <a:lnTo>
                                  <a:pt x="1419" y="677"/>
                                </a:lnTo>
                                <a:lnTo>
                                  <a:pt x="1366" y="679"/>
                                </a:lnTo>
                                <a:lnTo>
                                  <a:pt x="1313" y="685"/>
                                </a:lnTo>
                                <a:lnTo>
                                  <a:pt x="1260" y="692"/>
                                </a:lnTo>
                                <a:lnTo>
                                  <a:pt x="1208" y="702"/>
                                </a:lnTo>
                                <a:lnTo>
                                  <a:pt x="1155" y="713"/>
                                </a:lnTo>
                                <a:lnTo>
                                  <a:pt x="1104" y="728"/>
                                </a:lnTo>
                                <a:lnTo>
                                  <a:pt x="1053" y="745"/>
                                </a:lnTo>
                                <a:lnTo>
                                  <a:pt x="1004" y="765"/>
                                </a:lnTo>
                                <a:lnTo>
                                  <a:pt x="955" y="786"/>
                                </a:lnTo>
                                <a:lnTo>
                                  <a:pt x="906" y="809"/>
                                </a:lnTo>
                                <a:lnTo>
                                  <a:pt x="860" y="836"/>
                                </a:lnTo>
                                <a:lnTo>
                                  <a:pt x="814" y="865"/>
                                </a:lnTo>
                                <a:lnTo>
                                  <a:pt x="768" y="894"/>
                                </a:lnTo>
                                <a:lnTo>
                                  <a:pt x="724" y="927"/>
                                </a:lnTo>
                                <a:lnTo>
                                  <a:pt x="682" y="963"/>
                                </a:lnTo>
                                <a:lnTo>
                                  <a:pt x="653" y="988"/>
                                </a:lnTo>
                                <a:lnTo>
                                  <a:pt x="625" y="1015"/>
                                </a:lnTo>
                                <a:lnTo>
                                  <a:pt x="598" y="1042"/>
                                </a:lnTo>
                                <a:lnTo>
                                  <a:pt x="571" y="1070"/>
                                </a:lnTo>
                                <a:lnTo>
                                  <a:pt x="558" y="1086"/>
                                </a:lnTo>
                                <a:lnTo>
                                  <a:pt x="547" y="1104"/>
                                </a:lnTo>
                                <a:lnTo>
                                  <a:pt x="537" y="1121"/>
                                </a:lnTo>
                                <a:lnTo>
                                  <a:pt x="530" y="1140"/>
                                </a:lnTo>
                                <a:lnTo>
                                  <a:pt x="524" y="1159"/>
                                </a:lnTo>
                                <a:lnTo>
                                  <a:pt x="520" y="1179"/>
                                </a:lnTo>
                                <a:lnTo>
                                  <a:pt x="519" y="1198"/>
                                </a:lnTo>
                                <a:lnTo>
                                  <a:pt x="519" y="1218"/>
                                </a:lnTo>
                                <a:lnTo>
                                  <a:pt x="521" y="1237"/>
                                </a:lnTo>
                                <a:lnTo>
                                  <a:pt x="524" y="1256"/>
                                </a:lnTo>
                                <a:lnTo>
                                  <a:pt x="530" y="1275"/>
                                </a:lnTo>
                                <a:lnTo>
                                  <a:pt x="537" y="1294"/>
                                </a:lnTo>
                                <a:lnTo>
                                  <a:pt x="547" y="1312"/>
                                </a:lnTo>
                                <a:lnTo>
                                  <a:pt x="558" y="1329"/>
                                </a:lnTo>
                                <a:lnTo>
                                  <a:pt x="571" y="1345"/>
                                </a:lnTo>
                                <a:lnTo>
                                  <a:pt x="586" y="1360"/>
                                </a:lnTo>
                                <a:lnTo>
                                  <a:pt x="602" y="1372"/>
                                </a:lnTo>
                                <a:lnTo>
                                  <a:pt x="619" y="1384"/>
                                </a:lnTo>
                                <a:lnTo>
                                  <a:pt x="637" y="1394"/>
                                </a:lnTo>
                                <a:lnTo>
                                  <a:pt x="655" y="1401"/>
                                </a:lnTo>
                                <a:lnTo>
                                  <a:pt x="674" y="1406"/>
                                </a:lnTo>
                                <a:lnTo>
                                  <a:pt x="694" y="1410"/>
                                </a:lnTo>
                                <a:lnTo>
                                  <a:pt x="714" y="1412"/>
                                </a:lnTo>
                                <a:lnTo>
                                  <a:pt x="733" y="1412"/>
                                </a:lnTo>
                                <a:lnTo>
                                  <a:pt x="753" y="1410"/>
                                </a:lnTo>
                                <a:lnTo>
                                  <a:pt x="772" y="1406"/>
                                </a:lnTo>
                                <a:lnTo>
                                  <a:pt x="790" y="1401"/>
                                </a:lnTo>
                                <a:lnTo>
                                  <a:pt x="810" y="1394"/>
                                </a:lnTo>
                                <a:lnTo>
                                  <a:pt x="827" y="1384"/>
                                </a:lnTo>
                                <a:lnTo>
                                  <a:pt x="844" y="1372"/>
                                </a:lnTo>
                                <a:lnTo>
                                  <a:pt x="860" y="1360"/>
                                </a:lnTo>
                                <a:lnTo>
                                  <a:pt x="875" y="1345"/>
                                </a:lnTo>
                                <a:close/>
                                <a:moveTo>
                                  <a:pt x="2008" y="3269"/>
                                </a:moveTo>
                                <a:lnTo>
                                  <a:pt x="2608" y="4084"/>
                                </a:lnTo>
                                <a:lnTo>
                                  <a:pt x="4259" y="2867"/>
                                </a:lnTo>
                                <a:lnTo>
                                  <a:pt x="3659" y="2052"/>
                                </a:lnTo>
                                <a:lnTo>
                                  <a:pt x="2008" y="3269"/>
                                </a:lnTo>
                                <a:close/>
                                <a:moveTo>
                                  <a:pt x="3023" y="4202"/>
                                </a:moveTo>
                                <a:lnTo>
                                  <a:pt x="3023" y="4202"/>
                                </a:lnTo>
                                <a:lnTo>
                                  <a:pt x="3012" y="4211"/>
                                </a:lnTo>
                                <a:lnTo>
                                  <a:pt x="3001" y="4220"/>
                                </a:lnTo>
                                <a:lnTo>
                                  <a:pt x="2990" y="4231"/>
                                </a:lnTo>
                                <a:lnTo>
                                  <a:pt x="2981" y="4241"/>
                                </a:lnTo>
                                <a:lnTo>
                                  <a:pt x="2971" y="4252"/>
                                </a:lnTo>
                                <a:lnTo>
                                  <a:pt x="2963" y="4263"/>
                                </a:lnTo>
                                <a:lnTo>
                                  <a:pt x="2954" y="4275"/>
                                </a:lnTo>
                                <a:lnTo>
                                  <a:pt x="2947" y="4286"/>
                                </a:lnTo>
                                <a:lnTo>
                                  <a:pt x="2940" y="4299"/>
                                </a:lnTo>
                                <a:lnTo>
                                  <a:pt x="2934" y="4312"/>
                                </a:lnTo>
                                <a:lnTo>
                                  <a:pt x="2929" y="4324"/>
                                </a:lnTo>
                                <a:lnTo>
                                  <a:pt x="2923" y="4338"/>
                                </a:lnTo>
                                <a:lnTo>
                                  <a:pt x="2919" y="4350"/>
                                </a:lnTo>
                                <a:lnTo>
                                  <a:pt x="2915" y="4364"/>
                                </a:lnTo>
                                <a:lnTo>
                                  <a:pt x="2911" y="4377"/>
                                </a:lnTo>
                                <a:lnTo>
                                  <a:pt x="2909" y="4391"/>
                                </a:lnTo>
                                <a:lnTo>
                                  <a:pt x="2908" y="4405"/>
                                </a:lnTo>
                                <a:lnTo>
                                  <a:pt x="2907" y="4418"/>
                                </a:lnTo>
                                <a:lnTo>
                                  <a:pt x="2906" y="4432"/>
                                </a:lnTo>
                                <a:lnTo>
                                  <a:pt x="2906" y="4446"/>
                                </a:lnTo>
                                <a:lnTo>
                                  <a:pt x="2907" y="4460"/>
                                </a:lnTo>
                                <a:lnTo>
                                  <a:pt x="2909" y="4474"/>
                                </a:lnTo>
                                <a:lnTo>
                                  <a:pt x="2911" y="4488"/>
                                </a:lnTo>
                                <a:lnTo>
                                  <a:pt x="2915" y="4501"/>
                                </a:lnTo>
                                <a:lnTo>
                                  <a:pt x="2918" y="4515"/>
                                </a:lnTo>
                                <a:lnTo>
                                  <a:pt x="2922" y="4528"/>
                                </a:lnTo>
                                <a:lnTo>
                                  <a:pt x="2927" y="4542"/>
                                </a:lnTo>
                                <a:lnTo>
                                  <a:pt x="2933" y="4555"/>
                                </a:lnTo>
                                <a:lnTo>
                                  <a:pt x="2939" y="4567"/>
                                </a:lnTo>
                                <a:lnTo>
                                  <a:pt x="2947" y="4580"/>
                                </a:lnTo>
                                <a:lnTo>
                                  <a:pt x="2954" y="4593"/>
                                </a:lnTo>
                                <a:lnTo>
                                  <a:pt x="2963" y="4605"/>
                                </a:lnTo>
                                <a:lnTo>
                                  <a:pt x="2971" y="4616"/>
                                </a:lnTo>
                                <a:lnTo>
                                  <a:pt x="2981" y="4628"/>
                                </a:lnTo>
                                <a:lnTo>
                                  <a:pt x="2991" y="4639"/>
                                </a:lnTo>
                                <a:lnTo>
                                  <a:pt x="3002" y="4648"/>
                                </a:lnTo>
                                <a:lnTo>
                                  <a:pt x="3013" y="4658"/>
                                </a:lnTo>
                                <a:lnTo>
                                  <a:pt x="3024" y="4666"/>
                                </a:lnTo>
                                <a:lnTo>
                                  <a:pt x="3035" y="4675"/>
                                </a:lnTo>
                                <a:lnTo>
                                  <a:pt x="3048" y="4682"/>
                                </a:lnTo>
                                <a:lnTo>
                                  <a:pt x="3059" y="4689"/>
                                </a:lnTo>
                                <a:lnTo>
                                  <a:pt x="3072" y="4695"/>
                                </a:lnTo>
                                <a:lnTo>
                                  <a:pt x="3085" y="4700"/>
                                </a:lnTo>
                                <a:lnTo>
                                  <a:pt x="3098" y="4706"/>
                                </a:lnTo>
                                <a:lnTo>
                                  <a:pt x="3110" y="4710"/>
                                </a:lnTo>
                                <a:lnTo>
                                  <a:pt x="3124" y="4713"/>
                                </a:lnTo>
                                <a:lnTo>
                                  <a:pt x="3138" y="4716"/>
                                </a:lnTo>
                                <a:lnTo>
                                  <a:pt x="3151" y="4719"/>
                                </a:lnTo>
                                <a:lnTo>
                                  <a:pt x="3165" y="4721"/>
                                </a:lnTo>
                                <a:lnTo>
                                  <a:pt x="3179" y="4722"/>
                                </a:lnTo>
                                <a:lnTo>
                                  <a:pt x="3192" y="4723"/>
                                </a:lnTo>
                                <a:lnTo>
                                  <a:pt x="3206" y="4722"/>
                                </a:lnTo>
                                <a:lnTo>
                                  <a:pt x="3220" y="4721"/>
                                </a:lnTo>
                                <a:lnTo>
                                  <a:pt x="3234" y="4720"/>
                                </a:lnTo>
                                <a:lnTo>
                                  <a:pt x="3248" y="4718"/>
                                </a:lnTo>
                                <a:lnTo>
                                  <a:pt x="3262" y="4714"/>
                                </a:lnTo>
                                <a:lnTo>
                                  <a:pt x="3275" y="4711"/>
                                </a:lnTo>
                                <a:lnTo>
                                  <a:pt x="3289" y="4707"/>
                                </a:lnTo>
                                <a:lnTo>
                                  <a:pt x="3302" y="4702"/>
                                </a:lnTo>
                                <a:lnTo>
                                  <a:pt x="3315" y="4696"/>
                                </a:lnTo>
                                <a:lnTo>
                                  <a:pt x="3329" y="4690"/>
                                </a:lnTo>
                                <a:lnTo>
                                  <a:pt x="3340" y="4682"/>
                                </a:lnTo>
                                <a:lnTo>
                                  <a:pt x="3353" y="4675"/>
                                </a:lnTo>
                                <a:lnTo>
                                  <a:pt x="3366" y="4666"/>
                                </a:lnTo>
                                <a:lnTo>
                                  <a:pt x="3378" y="4657"/>
                                </a:lnTo>
                                <a:lnTo>
                                  <a:pt x="3388" y="4647"/>
                                </a:lnTo>
                                <a:lnTo>
                                  <a:pt x="3399" y="4638"/>
                                </a:lnTo>
                                <a:lnTo>
                                  <a:pt x="3408" y="4627"/>
                                </a:lnTo>
                                <a:lnTo>
                                  <a:pt x="3418" y="4616"/>
                                </a:lnTo>
                                <a:lnTo>
                                  <a:pt x="3427" y="4605"/>
                                </a:lnTo>
                                <a:lnTo>
                                  <a:pt x="3435" y="4593"/>
                                </a:lnTo>
                                <a:lnTo>
                                  <a:pt x="3443" y="4581"/>
                                </a:lnTo>
                                <a:lnTo>
                                  <a:pt x="3449" y="4570"/>
                                </a:lnTo>
                                <a:lnTo>
                                  <a:pt x="3455" y="4557"/>
                                </a:lnTo>
                                <a:lnTo>
                                  <a:pt x="3461" y="4544"/>
                                </a:lnTo>
                                <a:lnTo>
                                  <a:pt x="3466" y="4531"/>
                                </a:lnTo>
                                <a:lnTo>
                                  <a:pt x="3470" y="4517"/>
                                </a:lnTo>
                                <a:lnTo>
                                  <a:pt x="3474" y="4505"/>
                                </a:lnTo>
                                <a:lnTo>
                                  <a:pt x="3478" y="4491"/>
                                </a:lnTo>
                                <a:lnTo>
                                  <a:pt x="3480" y="4477"/>
                                </a:lnTo>
                                <a:lnTo>
                                  <a:pt x="3481" y="4463"/>
                                </a:lnTo>
                                <a:lnTo>
                                  <a:pt x="3482" y="4449"/>
                                </a:lnTo>
                                <a:lnTo>
                                  <a:pt x="3483" y="4435"/>
                                </a:lnTo>
                                <a:lnTo>
                                  <a:pt x="3483" y="4422"/>
                                </a:lnTo>
                                <a:lnTo>
                                  <a:pt x="3482" y="4408"/>
                                </a:lnTo>
                                <a:lnTo>
                                  <a:pt x="3480" y="4394"/>
                                </a:lnTo>
                                <a:lnTo>
                                  <a:pt x="3478" y="4380"/>
                                </a:lnTo>
                                <a:lnTo>
                                  <a:pt x="3474" y="4366"/>
                                </a:lnTo>
                                <a:lnTo>
                                  <a:pt x="3471" y="4354"/>
                                </a:lnTo>
                                <a:lnTo>
                                  <a:pt x="3467" y="4340"/>
                                </a:lnTo>
                                <a:lnTo>
                                  <a:pt x="3462" y="4327"/>
                                </a:lnTo>
                                <a:lnTo>
                                  <a:pt x="3456" y="4313"/>
                                </a:lnTo>
                                <a:lnTo>
                                  <a:pt x="3450" y="4300"/>
                                </a:lnTo>
                                <a:lnTo>
                                  <a:pt x="3443" y="4288"/>
                                </a:lnTo>
                                <a:lnTo>
                                  <a:pt x="3435" y="4275"/>
                                </a:lnTo>
                                <a:lnTo>
                                  <a:pt x="3427" y="4263"/>
                                </a:lnTo>
                                <a:lnTo>
                                  <a:pt x="3417" y="4251"/>
                                </a:lnTo>
                                <a:lnTo>
                                  <a:pt x="3407" y="4240"/>
                                </a:lnTo>
                                <a:lnTo>
                                  <a:pt x="3398" y="4230"/>
                                </a:lnTo>
                                <a:lnTo>
                                  <a:pt x="3387" y="4219"/>
                                </a:lnTo>
                                <a:lnTo>
                                  <a:pt x="3377" y="4211"/>
                                </a:lnTo>
                                <a:lnTo>
                                  <a:pt x="3365" y="4201"/>
                                </a:lnTo>
                                <a:lnTo>
                                  <a:pt x="3354" y="4194"/>
                                </a:lnTo>
                                <a:lnTo>
                                  <a:pt x="3341" y="4186"/>
                                </a:lnTo>
                                <a:lnTo>
                                  <a:pt x="3330" y="4179"/>
                                </a:lnTo>
                                <a:lnTo>
                                  <a:pt x="3317" y="4173"/>
                                </a:lnTo>
                                <a:lnTo>
                                  <a:pt x="3304" y="4167"/>
                                </a:lnTo>
                                <a:lnTo>
                                  <a:pt x="3291" y="4162"/>
                                </a:lnTo>
                                <a:lnTo>
                                  <a:pt x="3279" y="4158"/>
                                </a:lnTo>
                                <a:lnTo>
                                  <a:pt x="3265" y="4154"/>
                                </a:lnTo>
                                <a:lnTo>
                                  <a:pt x="3251" y="4151"/>
                                </a:lnTo>
                                <a:lnTo>
                                  <a:pt x="3238" y="4149"/>
                                </a:lnTo>
                                <a:lnTo>
                                  <a:pt x="3224" y="4147"/>
                                </a:lnTo>
                                <a:lnTo>
                                  <a:pt x="3211" y="4146"/>
                                </a:lnTo>
                                <a:lnTo>
                                  <a:pt x="3197" y="4146"/>
                                </a:lnTo>
                                <a:lnTo>
                                  <a:pt x="3183" y="4146"/>
                                </a:lnTo>
                                <a:lnTo>
                                  <a:pt x="3169" y="4147"/>
                                </a:lnTo>
                                <a:lnTo>
                                  <a:pt x="3155" y="4148"/>
                                </a:lnTo>
                                <a:lnTo>
                                  <a:pt x="3141" y="4150"/>
                                </a:lnTo>
                                <a:lnTo>
                                  <a:pt x="3128" y="4153"/>
                                </a:lnTo>
                                <a:lnTo>
                                  <a:pt x="3114" y="4158"/>
                                </a:lnTo>
                                <a:lnTo>
                                  <a:pt x="3100" y="4162"/>
                                </a:lnTo>
                                <a:lnTo>
                                  <a:pt x="3087" y="4166"/>
                                </a:lnTo>
                                <a:lnTo>
                                  <a:pt x="3074" y="4173"/>
                                </a:lnTo>
                                <a:lnTo>
                                  <a:pt x="3060" y="4179"/>
                                </a:lnTo>
                                <a:lnTo>
                                  <a:pt x="3048" y="4185"/>
                                </a:lnTo>
                                <a:lnTo>
                                  <a:pt x="3036" y="4194"/>
                                </a:lnTo>
                                <a:lnTo>
                                  <a:pt x="3023" y="4202"/>
                                </a:lnTo>
                                <a:close/>
                                <a:moveTo>
                                  <a:pt x="5036" y="4492"/>
                                </a:moveTo>
                                <a:lnTo>
                                  <a:pt x="5036" y="4492"/>
                                </a:lnTo>
                                <a:lnTo>
                                  <a:pt x="5024" y="4501"/>
                                </a:lnTo>
                                <a:lnTo>
                                  <a:pt x="5012" y="4511"/>
                                </a:lnTo>
                                <a:lnTo>
                                  <a:pt x="5002" y="4521"/>
                                </a:lnTo>
                                <a:lnTo>
                                  <a:pt x="4992" y="4531"/>
                                </a:lnTo>
                                <a:lnTo>
                                  <a:pt x="4982" y="4542"/>
                                </a:lnTo>
                                <a:lnTo>
                                  <a:pt x="4974" y="4554"/>
                                </a:lnTo>
                                <a:lnTo>
                                  <a:pt x="4967" y="4565"/>
                                </a:lnTo>
                                <a:lnTo>
                                  <a:pt x="4959" y="4577"/>
                                </a:lnTo>
                                <a:lnTo>
                                  <a:pt x="4952" y="4590"/>
                                </a:lnTo>
                                <a:lnTo>
                                  <a:pt x="4945" y="4602"/>
                                </a:lnTo>
                                <a:lnTo>
                                  <a:pt x="4940" y="4614"/>
                                </a:lnTo>
                                <a:lnTo>
                                  <a:pt x="4935" y="4627"/>
                                </a:lnTo>
                                <a:lnTo>
                                  <a:pt x="4930" y="4641"/>
                                </a:lnTo>
                                <a:lnTo>
                                  <a:pt x="4927" y="4654"/>
                                </a:lnTo>
                                <a:lnTo>
                                  <a:pt x="4924" y="4667"/>
                                </a:lnTo>
                                <a:lnTo>
                                  <a:pt x="4922" y="4681"/>
                                </a:lnTo>
                                <a:lnTo>
                                  <a:pt x="4920" y="4695"/>
                                </a:lnTo>
                                <a:lnTo>
                                  <a:pt x="4919" y="4709"/>
                                </a:lnTo>
                                <a:lnTo>
                                  <a:pt x="4919" y="4723"/>
                                </a:lnTo>
                                <a:lnTo>
                                  <a:pt x="4919" y="4737"/>
                                </a:lnTo>
                                <a:lnTo>
                                  <a:pt x="4920" y="4751"/>
                                </a:lnTo>
                                <a:lnTo>
                                  <a:pt x="4921" y="4764"/>
                                </a:lnTo>
                                <a:lnTo>
                                  <a:pt x="4923" y="4778"/>
                                </a:lnTo>
                                <a:lnTo>
                                  <a:pt x="4926" y="4792"/>
                                </a:lnTo>
                                <a:lnTo>
                                  <a:pt x="4929" y="4805"/>
                                </a:lnTo>
                                <a:lnTo>
                                  <a:pt x="4934" y="4819"/>
                                </a:lnTo>
                                <a:lnTo>
                                  <a:pt x="4939" y="4832"/>
                                </a:lnTo>
                                <a:lnTo>
                                  <a:pt x="4944" y="4845"/>
                                </a:lnTo>
                                <a:lnTo>
                                  <a:pt x="4951" y="4858"/>
                                </a:lnTo>
                                <a:lnTo>
                                  <a:pt x="4958" y="4871"/>
                                </a:lnTo>
                                <a:lnTo>
                                  <a:pt x="4965" y="4884"/>
                                </a:lnTo>
                                <a:lnTo>
                                  <a:pt x="4974" y="4895"/>
                                </a:lnTo>
                                <a:lnTo>
                                  <a:pt x="4984" y="4907"/>
                                </a:lnTo>
                                <a:lnTo>
                                  <a:pt x="4993" y="4919"/>
                                </a:lnTo>
                                <a:lnTo>
                                  <a:pt x="5003" y="4928"/>
                                </a:lnTo>
                                <a:lnTo>
                                  <a:pt x="5013" y="4939"/>
                                </a:lnTo>
                                <a:lnTo>
                                  <a:pt x="5024" y="4948"/>
                                </a:lnTo>
                                <a:lnTo>
                                  <a:pt x="5036" y="4957"/>
                                </a:lnTo>
                                <a:lnTo>
                                  <a:pt x="5047" y="4964"/>
                                </a:lnTo>
                                <a:lnTo>
                                  <a:pt x="5059" y="4972"/>
                                </a:lnTo>
                                <a:lnTo>
                                  <a:pt x="5072" y="4979"/>
                                </a:lnTo>
                                <a:lnTo>
                                  <a:pt x="5084" y="4986"/>
                                </a:lnTo>
                                <a:lnTo>
                                  <a:pt x="5096" y="4991"/>
                                </a:lnTo>
                                <a:lnTo>
                                  <a:pt x="5109" y="4996"/>
                                </a:lnTo>
                                <a:lnTo>
                                  <a:pt x="5123" y="5001"/>
                                </a:lnTo>
                                <a:lnTo>
                                  <a:pt x="5136" y="5004"/>
                                </a:lnTo>
                                <a:lnTo>
                                  <a:pt x="5150" y="5007"/>
                                </a:lnTo>
                                <a:lnTo>
                                  <a:pt x="5163" y="5009"/>
                                </a:lnTo>
                                <a:lnTo>
                                  <a:pt x="5177" y="5011"/>
                                </a:lnTo>
                                <a:lnTo>
                                  <a:pt x="5191" y="5012"/>
                                </a:lnTo>
                                <a:lnTo>
                                  <a:pt x="5205" y="5012"/>
                                </a:lnTo>
                                <a:lnTo>
                                  <a:pt x="5219" y="5012"/>
                                </a:lnTo>
                                <a:lnTo>
                                  <a:pt x="5233" y="5011"/>
                                </a:lnTo>
                                <a:lnTo>
                                  <a:pt x="5246" y="5010"/>
                                </a:lnTo>
                                <a:lnTo>
                                  <a:pt x="5260" y="5008"/>
                                </a:lnTo>
                                <a:lnTo>
                                  <a:pt x="5274" y="5005"/>
                                </a:lnTo>
                                <a:lnTo>
                                  <a:pt x="5287" y="5001"/>
                                </a:lnTo>
                                <a:lnTo>
                                  <a:pt x="5301" y="4996"/>
                                </a:lnTo>
                                <a:lnTo>
                                  <a:pt x="5315" y="4992"/>
                                </a:lnTo>
                                <a:lnTo>
                                  <a:pt x="5327" y="4986"/>
                                </a:lnTo>
                                <a:lnTo>
                                  <a:pt x="5340" y="4979"/>
                                </a:lnTo>
                                <a:lnTo>
                                  <a:pt x="5353" y="4973"/>
                                </a:lnTo>
                                <a:lnTo>
                                  <a:pt x="5366" y="4964"/>
                                </a:lnTo>
                                <a:lnTo>
                                  <a:pt x="5377" y="4956"/>
                                </a:lnTo>
                                <a:lnTo>
                                  <a:pt x="5389" y="4947"/>
                                </a:lnTo>
                                <a:lnTo>
                                  <a:pt x="5401" y="4938"/>
                                </a:lnTo>
                                <a:lnTo>
                                  <a:pt x="5410" y="4927"/>
                                </a:lnTo>
                                <a:lnTo>
                                  <a:pt x="5421" y="4918"/>
                                </a:lnTo>
                                <a:lnTo>
                                  <a:pt x="5431" y="4906"/>
                                </a:lnTo>
                                <a:lnTo>
                                  <a:pt x="5439" y="4895"/>
                                </a:lnTo>
                                <a:lnTo>
                                  <a:pt x="5446" y="4884"/>
                                </a:lnTo>
                                <a:lnTo>
                                  <a:pt x="5454" y="4872"/>
                                </a:lnTo>
                                <a:lnTo>
                                  <a:pt x="5461" y="4859"/>
                                </a:lnTo>
                                <a:lnTo>
                                  <a:pt x="5468" y="4847"/>
                                </a:lnTo>
                                <a:lnTo>
                                  <a:pt x="5473" y="4835"/>
                                </a:lnTo>
                                <a:lnTo>
                                  <a:pt x="5478" y="4821"/>
                                </a:lnTo>
                                <a:lnTo>
                                  <a:pt x="5483" y="4808"/>
                                </a:lnTo>
                                <a:lnTo>
                                  <a:pt x="5486" y="4794"/>
                                </a:lnTo>
                                <a:lnTo>
                                  <a:pt x="5489" y="4781"/>
                                </a:lnTo>
                                <a:lnTo>
                                  <a:pt x="5491" y="4768"/>
                                </a:lnTo>
                                <a:lnTo>
                                  <a:pt x="5493" y="4754"/>
                                </a:lnTo>
                                <a:lnTo>
                                  <a:pt x="5494" y="4740"/>
                                </a:lnTo>
                                <a:lnTo>
                                  <a:pt x="5494" y="4726"/>
                                </a:lnTo>
                                <a:lnTo>
                                  <a:pt x="5494" y="4712"/>
                                </a:lnTo>
                                <a:lnTo>
                                  <a:pt x="5493" y="4698"/>
                                </a:lnTo>
                                <a:lnTo>
                                  <a:pt x="5492" y="4685"/>
                                </a:lnTo>
                                <a:lnTo>
                                  <a:pt x="5490" y="4671"/>
                                </a:lnTo>
                                <a:lnTo>
                                  <a:pt x="5487" y="4657"/>
                                </a:lnTo>
                                <a:lnTo>
                                  <a:pt x="5483" y="4643"/>
                                </a:lnTo>
                                <a:lnTo>
                                  <a:pt x="5478" y="4630"/>
                                </a:lnTo>
                                <a:lnTo>
                                  <a:pt x="5474" y="4616"/>
                                </a:lnTo>
                                <a:lnTo>
                                  <a:pt x="5468" y="4604"/>
                                </a:lnTo>
                                <a:lnTo>
                                  <a:pt x="5461" y="4591"/>
                                </a:lnTo>
                                <a:lnTo>
                                  <a:pt x="5455" y="4578"/>
                                </a:lnTo>
                                <a:lnTo>
                                  <a:pt x="5446" y="4565"/>
                                </a:lnTo>
                                <a:lnTo>
                                  <a:pt x="5438" y="4554"/>
                                </a:lnTo>
                                <a:lnTo>
                                  <a:pt x="5429" y="4542"/>
                                </a:lnTo>
                                <a:lnTo>
                                  <a:pt x="5420" y="4530"/>
                                </a:lnTo>
                                <a:lnTo>
                                  <a:pt x="5409" y="4520"/>
                                </a:lnTo>
                                <a:lnTo>
                                  <a:pt x="5400" y="4510"/>
                                </a:lnTo>
                                <a:lnTo>
                                  <a:pt x="5388" y="4500"/>
                                </a:lnTo>
                                <a:lnTo>
                                  <a:pt x="5377" y="4492"/>
                                </a:lnTo>
                                <a:lnTo>
                                  <a:pt x="5366" y="4484"/>
                                </a:lnTo>
                                <a:lnTo>
                                  <a:pt x="5354" y="4477"/>
                                </a:lnTo>
                                <a:lnTo>
                                  <a:pt x="5341" y="4470"/>
                                </a:lnTo>
                                <a:lnTo>
                                  <a:pt x="5329" y="4463"/>
                                </a:lnTo>
                                <a:lnTo>
                                  <a:pt x="5317" y="4458"/>
                                </a:lnTo>
                                <a:lnTo>
                                  <a:pt x="5303" y="4452"/>
                                </a:lnTo>
                                <a:lnTo>
                                  <a:pt x="5290" y="4448"/>
                                </a:lnTo>
                                <a:lnTo>
                                  <a:pt x="5276" y="4445"/>
                                </a:lnTo>
                                <a:lnTo>
                                  <a:pt x="5263" y="4442"/>
                                </a:lnTo>
                                <a:lnTo>
                                  <a:pt x="5250" y="4440"/>
                                </a:lnTo>
                                <a:lnTo>
                                  <a:pt x="5236" y="4438"/>
                                </a:lnTo>
                                <a:lnTo>
                                  <a:pt x="5222" y="4437"/>
                                </a:lnTo>
                                <a:lnTo>
                                  <a:pt x="5208" y="4437"/>
                                </a:lnTo>
                                <a:lnTo>
                                  <a:pt x="5194" y="4437"/>
                                </a:lnTo>
                                <a:lnTo>
                                  <a:pt x="5180" y="4438"/>
                                </a:lnTo>
                                <a:lnTo>
                                  <a:pt x="5167" y="4439"/>
                                </a:lnTo>
                                <a:lnTo>
                                  <a:pt x="5153" y="4441"/>
                                </a:lnTo>
                                <a:lnTo>
                                  <a:pt x="5139" y="4444"/>
                                </a:lnTo>
                                <a:lnTo>
                                  <a:pt x="5125" y="4447"/>
                                </a:lnTo>
                                <a:lnTo>
                                  <a:pt x="5112" y="4451"/>
                                </a:lnTo>
                                <a:lnTo>
                                  <a:pt x="5098" y="4457"/>
                                </a:lnTo>
                                <a:lnTo>
                                  <a:pt x="5086" y="4462"/>
                                </a:lnTo>
                                <a:lnTo>
                                  <a:pt x="5073" y="4468"/>
                                </a:lnTo>
                                <a:lnTo>
                                  <a:pt x="5060" y="4476"/>
                                </a:lnTo>
                                <a:lnTo>
                                  <a:pt x="5047" y="4483"/>
                                </a:lnTo>
                                <a:lnTo>
                                  <a:pt x="5036" y="4492"/>
                                </a:lnTo>
                                <a:close/>
                                <a:moveTo>
                                  <a:pt x="4460" y="4917"/>
                                </a:moveTo>
                                <a:lnTo>
                                  <a:pt x="4460" y="4917"/>
                                </a:lnTo>
                                <a:lnTo>
                                  <a:pt x="4448" y="4925"/>
                                </a:lnTo>
                                <a:lnTo>
                                  <a:pt x="4438" y="4935"/>
                                </a:lnTo>
                                <a:lnTo>
                                  <a:pt x="4427" y="4945"/>
                                </a:lnTo>
                                <a:lnTo>
                                  <a:pt x="4417" y="4955"/>
                                </a:lnTo>
                                <a:lnTo>
                                  <a:pt x="4408" y="4967"/>
                                </a:lnTo>
                                <a:lnTo>
                                  <a:pt x="4399" y="4977"/>
                                </a:lnTo>
                                <a:lnTo>
                                  <a:pt x="4391" y="4989"/>
                                </a:lnTo>
                                <a:lnTo>
                                  <a:pt x="4383" y="5001"/>
                                </a:lnTo>
                                <a:lnTo>
                                  <a:pt x="4377" y="5013"/>
                                </a:lnTo>
                                <a:lnTo>
                                  <a:pt x="4371" y="5025"/>
                                </a:lnTo>
                                <a:lnTo>
                                  <a:pt x="4365" y="5038"/>
                                </a:lnTo>
                                <a:lnTo>
                                  <a:pt x="4360" y="5052"/>
                                </a:lnTo>
                                <a:lnTo>
                                  <a:pt x="4356" y="5064"/>
                                </a:lnTo>
                                <a:lnTo>
                                  <a:pt x="4351" y="5078"/>
                                </a:lnTo>
                                <a:lnTo>
                                  <a:pt x="4349" y="5091"/>
                                </a:lnTo>
                                <a:lnTo>
                                  <a:pt x="4346" y="5105"/>
                                </a:lnTo>
                                <a:lnTo>
                                  <a:pt x="4345" y="5119"/>
                                </a:lnTo>
                                <a:lnTo>
                                  <a:pt x="4344" y="5133"/>
                                </a:lnTo>
                                <a:lnTo>
                                  <a:pt x="4343" y="5146"/>
                                </a:lnTo>
                                <a:lnTo>
                                  <a:pt x="4343" y="5160"/>
                                </a:lnTo>
                                <a:lnTo>
                                  <a:pt x="4344" y="5174"/>
                                </a:lnTo>
                                <a:lnTo>
                                  <a:pt x="4346" y="5188"/>
                                </a:lnTo>
                                <a:lnTo>
                                  <a:pt x="4348" y="5202"/>
                                </a:lnTo>
                                <a:lnTo>
                                  <a:pt x="4351" y="5216"/>
                                </a:lnTo>
                                <a:lnTo>
                                  <a:pt x="4355" y="5229"/>
                                </a:lnTo>
                                <a:lnTo>
                                  <a:pt x="4359" y="5242"/>
                                </a:lnTo>
                                <a:lnTo>
                                  <a:pt x="4364" y="5256"/>
                                </a:lnTo>
                                <a:lnTo>
                                  <a:pt x="4369" y="5269"/>
                                </a:lnTo>
                                <a:lnTo>
                                  <a:pt x="4376" y="5282"/>
                                </a:lnTo>
                                <a:lnTo>
                                  <a:pt x="4383" y="5294"/>
                                </a:lnTo>
                                <a:lnTo>
                                  <a:pt x="4391" y="5307"/>
                                </a:lnTo>
                                <a:lnTo>
                                  <a:pt x="4399" y="5319"/>
                                </a:lnTo>
                                <a:lnTo>
                                  <a:pt x="4409" y="5331"/>
                                </a:lnTo>
                                <a:lnTo>
                                  <a:pt x="4418" y="5342"/>
                                </a:lnTo>
                                <a:lnTo>
                                  <a:pt x="4428" y="5353"/>
                                </a:lnTo>
                                <a:lnTo>
                                  <a:pt x="4439" y="5363"/>
                                </a:lnTo>
                                <a:lnTo>
                                  <a:pt x="4449" y="5372"/>
                                </a:lnTo>
                                <a:lnTo>
                                  <a:pt x="4461" y="5381"/>
                                </a:lnTo>
                                <a:lnTo>
                                  <a:pt x="4473" y="5389"/>
                                </a:lnTo>
                                <a:lnTo>
                                  <a:pt x="4484" y="5397"/>
                                </a:lnTo>
                                <a:lnTo>
                                  <a:pt x="4496" y="5403"/>
                                </a:lnTo>
                                <a:lnTo>
                                  <a:pt x="4509" y="5409"/>
                                </a:lnTo>
                                <a:lnTo>
                                  <a:pt x="4522" y="5415"/>
                                </a:lnTo>
                                <a:lnTo>
                                  <a:pt x="4534" y="5420"/>
                                </a:lnTo>
                                <a:lnTo>
                                  <a:pt x="4547" y="5424"/>
                                </a:lnTo>
                                <a:lnTo>
                                  <a:pt x="4561" y="5427"/>
                                </a:lnTo>
                                <a:lnTo>
                                  <a:pt x="4575" y="5431"/>
                                </a:lnTo>
                                <a:lnTo>
                                  <a:pt x="4589" y="5433"/>
                                </a:lnTo>
                                <a:lnTo>
                                  <a:pt x="4601" y="5435"/>
                                </a:lnTo>
                                <a:lnTo>
                                  <a:pt x="4615" y="5436"/>
                                </a:lnTo>
                                <a:lnTo>
                                  <a:pt x="4629" y="5436"/>
                                </a:lnTo>
                                <a:lnTo>
                                  <a:pt x="4643" y="5436"/>
                                </a:lnTo>
                                <a:lnTo>
                                  <a:pt x="4657" y="5435"/>
                                </a:lnTo>
                                <a:lnTo>
                                  <a:pt x="4671" y="5434"/>
                                </a:lnTo>
                                <a:lnTo>
                                  <a:pt x="4685" y="5432"/>
                                </a:lnTo>
                                <a:lnTo>
                                  <a:pt x="4698" y="5429"/>
                                </a:lnTo>
                                <a:lnTo>
                                  <a:pt x="4712" y="5425"/>
                                </a:lnTo>
                                <a:lnTo>
                                  <a:pt x="4726" y="5421"/>
                                </a:lnTo>
                                <a:lnTo>
                                  <a:pt x="4739" y="5416"/>
                                </a:lnTo>
                                <a:lnTo>
                                  <a:pt x="4753" y="5410"/>
                                </a:lnTo>
                                <a:lnTo>
                                  <a:pt x="4765" y="5404"/>
                                </a:lnTo>
                                <a:lnTo>
                                  <a:pt x="4778" y="5397"/>
                                </a:lnTo>
                                <a:lnTo>
                                  <a:pt x="4790" y="5389"/>
                                </a:lnTo>
                                <a:lnTo>
                                  <a:pt x="4803" y="5381"/>
                                </a:lnTo>
                                <a:lnTo>
                                  <a:pt x="4814" y="5371"/>
                                </a:lnTo>
                                <a:lnTo>
                                  <a:pt x="4825" y="5361"/>
                                </a:lnTo>
                                <a:lnTo>
                                  <a:pt x="4836" y="5352"/>
                                </a:lnTo>
                                <a:lnTo>
                                  <a:pt x="4845" y="5341"/>
                                </a:lnTo>
                                <a:lnTo>
                                  <a:pt x="4855" y="5331"/>
                                </a:lnTo>
                                <a:lnTo>
                                  <a:pt x="4863" y="5319"/>
                                </a:lnTo>
                                <a:lnTo>
                                  <a:pt x="4872" y="5307"/>
                                </a:lnTo>
                                <a:lnTo>
                                  <a:pt x="4879" y="5295"/>
                                </a:lnTo>
                                <a:lnTo>
                                  <a:pt x="4886" y="5283"/>
                                </a:lnTo>
                                <a:lnTo>
                                  <a:pt x="4892" y="5271"/>
                                </a:lnTo>
                                <a:lnTo>
                                  <a:pt x="4898" y="5258"/>
                                </a:lnTo>
                                <a:lnTo>
                                  <a:pt x="4903" y="5245"/>
                                </a:lnTo>
                                <a:lnTo>
                                  <a:pt x="4907" y="5232"/>
                                </a:lnTo>
                                <a:lnTo>
                                  <a:pt x="4911" y="5219"/>
                                </a:lnTo>
                                <a:lnTo>
                                  <a:pt x="4914" y="5205"/>
                                </a:lnTo>
                                <a:lnTo>
                                  <a:pt x="4917" y="5191"/>
                                </a:lnTo>
                                <a:lnTo>
                                  <a:pt x="4918" y="5177"/>
                                </a:lnTo>
                                <a:lnTo>
                                  <a:pt x="4919" y="5163"/>
                                </a:lnTo>
                                <a:lnTo>
                                  <a:pt x="4920" y="5150"/>
                                </a:lnTo>
                                <a:lnTo>
                                  <a:pt x="4920" y="5136"/>
                                </a:lnTo>
                                <a:lnTo>
                                  <a:pt x="4919" y="5122"/>
                                </a:lnTo>
                                <a:lnTo>
                                  <a:pt x="4917" y="5108"/>
                                </a:lnTo>
                                <a:lnTo>
                                  <a:pt x="4914" y="5094"/>
                                </a:lnTo>
                                <a:lnTo>
                                  <a:pt x="4911" y="5080"/>
                                </a:lnTo>
                                <a:lnTo>
                                  <a:pt x="4908" y="5068"/>
                                </a:lnTo>
                                <a:lnTo>
                                  <a:pt x="4904" y="5054"/>
                                </a:lnTo>
                                <a:lnTo>
                                  <a:pt x="4898" y="5040"/>
                                </a:lnTo>
                                <a:lnTo>
                                  <a:pt x="4893" y="5027"/>
                                </a:lnTo>
                                <a:lnTo>
                                  <a:pt x="4887" y="5014"/>
                                </a:lnTo>
                                <a:lnTo>
                                  <a:pt x="4879" y="5002"/>
                                </a:lnTo>
                                <a:lnTo>
                                  <a:pt x="4872" y="4989"/>
                                </a:lnTo>
                                <a:lnTo>
                                  <a:pt x="4863" y="4977"/>
                                </a:lnTo>
                                <a:lnTo>
                                  <a:pt x="4855" y="4966"/>
                                </a:lnTo>
                                <a:lnTo>
                                  <a:pt x="4845" y="4954"/>
                                </a:lnTo>
                                <a:lnTo>
                                  <a:pt x="4835" y="4944"/>
                                </a:lnTo>
                                <a:lnTo>
                                  <a:pt x="4824" y="4934"/>
                                </a:lnTo>
                                <a:lnTo>
                                  <a:pt x="4813" y="4924"/>
                                </a:lnTo>
                                <a:lnTo>
                                  <a:pt x="4803" y="4915"/>
                                </a:lnTo>
                                <a:lnTo>
                                  <a:pt x="4791" y="4908"/>
                                </a:lnTo>
                                <a:lnTo>
                                  <a:pt x="4778" y="4901"/>
                                </a:lnTo>
                                <a:lnTo>
                                  <a:pt x="4766" y="4893"/>
                                </a:lnTo>
                                <a:lnTo>
                                  <a:pt x="4754" y="4887"/>
                                </a:lnTo>
                                <a:lnTo>
                                  <a:pt x="4741" y="4881"/>
                                </a:lnTo>
                                <a:lnTo>
                                  <a:pt x="4728" y="4876"/>
                                </a:lnTo>
                                <a:lnTo>
                                  <a:pt x="4715" y="4872"/>
                                </a:lnTo>
                                <a:lnTo>
                                  <a:pt x="4702" y="4869"/>
                                </a:lnTo>
                                <a:lnTo>
                                  <a:pt x="4688" y="4865"/>
                                </a:lnTo>
                                <a:lnTo>
                                  <a:pt x="4675" y="4863"/>
                                </a:lnTo>
                                <a:lnTo>
                                  <a:pt x="4661" y="4861"/>
                                </a:lnTo>
                                <a:lnTo>
                                  <a:pt x="4647" y="4860"/>
                                </a:lnTo>
                                <a:lnTo>
                                  <a:pt x="4633" y="4860"/>
                                </a:lnTo>
                                <a:lnTo>
                                  <a:pt x="4620" y="4860"/>
                                </a:lnTo>
                                <a:lnTo>
                                  <a:pt x="4606" y="4861"/>
                                </a:lnTo>
                                <a:lnTo>
                                  <a:pt x="4592" y="4862"/>
                                </a:lnTo>
                                <a:lnTo>
                                  <a:pt x="4578" y="4864"/>
                                </a:lnTo>
                                <a:lnTo>
                                  <a:pt x="4564" y="4868"/>
                                </a:lnTo>
                                <a:lnTo>
                                  <a:pt x="4550" y="4872"/>
                                </a:lnTo>
                                <a:lnTo>
                                  <a:pt x="4537" y="4876"/>
                                </a:lnTo>
                                <a:lnTo>
                                  <a:pt x="4524" y="4880"/>
                                </a:lnTo>
                                <a:lnTo>
                                  <a:pt x="4511" y="4887"/>
                                </a:lnTo>
                                <a:lnTo>
                                  <a:pt x="4497" y="4893"/>
                                </a:lnTo>
                                <a:lnTo>
                                  <a:pt x="4485" y="4900"/>
                                </a:lnTo>
                                <a:lnTo>
                                  <a:pt x="4473" y="4908"/>
                                </a:lnTo>
                                <a:lnTo>
                                  <a:pt x="4460" y="4917"/>
                                </a:lnTo>
                                <a:close/>
                                <a:moveTo>
                                  <a:pt x="3870" y="5351"/>
                                </a:moveTo>
                                <a:lnTo>
                                  <a:pt x="3870" y="5351"/>
                                </a:lnTo>
                                <a:lnTo>
                                  <a:pt x="3859" y="5360"/>
                                </a:lnTo>
                                <a:lnTo>
                                  <a:pt x="3847" y="5370"/>
                                </a:lnTo>
                                <a:lnTo>
                                  <a:pt x="3837" y="5380"/>
                                </a:lnTo>
                                <a:lnTo>
                                  <a:pt x="3827" y="5390"/>
                                </a:lnTo>
                                <a:lnTo>
                                  <a:pt x="3817" y="5401"/>
                                </a:lnTo>
                                <a:lnTo>
                                  <a:pt x="3809" y="5413"/>
                                </a:lnTo>
                                <a:lnTo>
                                  <a:pt x="3801" y="5424"/>
                                </a:lnTo>
                                <a:lnTo>
                                  <a:pt x="3794" y="5436"/>
                                </a:lnTo>
                                <a:lnTo>
                                  <a:pt x="3786" y="5448"/>
                                </a:lnTo>
                                <a:lnTo>
                                  <a:pt x="3780" y="5460"/>
                                </a:lnTo>
                                <a:lnTo>
                                  <a:pt x="3775" y="5473"/>
                                </a:lnTo>
                                <a:lnTo>
                                  <a:pt x="3769" y="5486"/>
                                </a:lnTo>
                                <a:lnTo>
                                  <a:pt x="3765" y="5500"/>
                                </a:lnTo>
                                <a:lnTo>
                                  <a:pt x="3762" y="5513"/>
                                </a:lnTo>
                                <a:lnTo>
                                  <a:pt x="3759" y="5526"/>
                                </a:lnTo>
                                <a:lnTo>
                                  <a:pt x="3756" y="5540"/>
                                </a:lnTo>
                                <a:lnTo>
                                  <a:pt x="3754" y="5554"/>
                                </a:lnTo>
                                <a:lnTo>
                                  <a:pt x="3753" y="5568"/>
                                </a:lnTo>
                                <a:lnTo>
                                  <a:pt x="3753" y="5582"/>
                                </a:lnTo>
                                <a:lnTo>
                                  <a:pt x="3753" y="5596"/>
                                </a:lnTo>
                                <a:lnTo>
                                  <a:pt x="3754" y="5609"/>
                                </a:lnTo>
                                <a:lnTo>
                                  <a:pt x="3755" y="5623"/>
                                </a:lnTo>
                                <a:lnTo>
                                  <a:pt x="3758" y="5637"/>
                                </a:lnTo>
                                <a:lnTo>
                                  <a:pt x="3761" y="5650"/>
                                </a:lnTo>
                                <a:lnTo>
                                  <a:pt x="3764" y="5664"/>
                                </a:lnTo>
                                <a:lnTo>
                                  <a:pt x="3769" y="5678"/>
                                </a:lnTo>
                                <a:lnTo>
                                  <a:pt x="3774" y="5690"/>
                                </a:lnTo>
                                <a:lnTo>
                                  <a:pt x="3780" y="5704"/>
                                </a:lnTo>
                                <a:lnTo>
                                  <a:pt x="3786" y="5717"/>
                                </a:lnTo>
                                <a:lnTo>
                                  <a:pt x="3793" y="5730"/>
                                </a:lnTo>
                                <a:lnTo>
                                  <a:pt x="3801" y="5742"/>
                                </a:lnTo>
                                <a:lnTo>
                                  <a:pt x="3810" y="5754"/>
                                </a:lnTo>
                                <a:lnTo>
                                  <a:pt x="3818" y="5766"/>
                                </a:lnTo>
                                <a:lnTo>
                                  <a:pt x="3828" y="5777"/>
                                </a:lnTo>
                                <a:lnTo>
                                  <a:pt x="3837" y="5787"/>
                                </a:lnTo>
                                <a:lnTo>
                                  <a:pt x="3848" y="5798"/>
                                </a:lnTo>
                                <a:lnTo>
                                  <a:pt x="3860" y="5806"/>
                                </a:lnTo>
                                <a:lnTo>
                                  <a:pt x="3870" y="5816"/>
                                </a:lnTo>
                                <a:lnTo>
                                  <a:pt x="3882" y="5823"/>
                                </a:lnTo>
                                <a:lnTo>
                                  <a:pt x="3894" y="5831"/>
                                </a:lnTo>
                                <a:lnTo>
                                  <a:pt x="3907" y="5838"/>
                                </a:lnTo>
                                <a:lnTo>
                                  <a:pt x="3918" y="5844"/>
                                </a:lnTo>
                                <a:lnTo>
                                  <a:pt x="3931" y="5850"/>
                                </a:lnTo>
                                <a:lnTo>
                                  <a:pt x="3945" y="5854"/>
                                </a:lnTo>
                                <a:lnTo>
                                  <a:pt x="3958" y="5858"/>
                                </a:lnTo>
                                <a:lnTo>
                                  <a:pt x="3970" y="5863"/>
                                </a:lnTo>
                                <a:lnTo>
                                  <a:pt x="3984" y="5866"/>
                                </a:lnTo>
                                <a:lnTo>
                                  <a:pt x="3998" y="5868"/>
                                </a:lnTo>
                                <a:lnTo>
                                  <a:pt x="4012" y="5870"/>
                                </a:lnTo>
                                <a:lnTo>
                                  <a:pt x="4026" y="5871"/>
                                </a:lnTo>
                                <a:lnTo>
                                  <a:pt x="4040" y="5871"/>
                                </a:lnTo>
                                <a:lnTo>
                                  <a:pt x="4053" y="5871"/>
                                </a:lnTo>
                                <a:lnTo>
                                  <a:pt x="4067" y="5870"/>
                                </a:lnTo>
                                <a:lnTo>
                                  <a:pt x="4081" y="5869"/>
                                </a:lnTo>
                                <a:lnTo>
                                  <a:pt x="4095" y="5866"/>
                                </a:lnTo>
                                <a:lnTo>
                                  <a:pt x="4109" y="5864"/>
                                </a:lnTo>
                                <a:lnTo>
                                  <a:pt x="4122" y="5860"/>
                                </a:lnTo>
                                <a:lnTo>
                                  <a:pt x="4135" y="5855"/>
                                </a:lnTo>
                                <a:lnTo>
                                  <a:pt x="4149" y="5851"/>
                                </a:lnTo>
                                <a:lnTo>
                                  <a:pt x="4162" y="5845"/>
                                </a:lnTo>
                                <a:lnTo>
                                  <a:pt x="4175" y="5838"/>
                                </a:lnTo>
                                <a:lnTo>
                                  <a:pt x="4188" y="5832"/>
                                </a:lnTo>
                                <a:lnTo>
                                  <a:pt x="4200" y="5823"/>
                                </a:lnTo>
                                <a:lnTo>
                                  <a:pt x="4212" y="5815"/>
                                </a:lnTo>
                                <a:lnTo>
                                  <a:pt x="4224" y="5806"/>
                                </a:lnTo>
                                <a:lnTo>
                                  <a:pt x="4235" y="5797"/>
                                </a:lnTo>
                                <a:lnTo>
                                  <a:pt x="4246" y="5786"/>
                                </a:lnTo>
                                <a:lnTo>
                                  <a:pt x="4256" y="5775"/>
                                </a:lnTo>
                                <a:lnTo>
                                  <a:pt x="4265" y="5765"/>
                                </a:lnTo>
                                <a:lnTo>
                                  <a:pt x="4274" y="5754"/>
                                </a:lnTo>
                                <a:lnTo>
                                  <a:pt x="4281" y="5742"/>
                                </a:lnTo>
                                <a:lnTo>
                                  <a:pt x="4289" y="5731"/>
                                </a:lnTo>
                                <a:lnTo>
                                  <a:pt x="4296" y="5718"/>
                                </a:lnTo>
                                <a:lnTo>
                                  <a:pt x="4302" y="5705"/>
                                </a:lnTo>
                                <a:lnTo>
                                  <a:pt x="4308" y="5692"/>
                                </a:lnTo>
                                <a:lnTo>
                                  <a:pt x="4313" y="5680"/>
                                </a:lnTo>
                                <a:lnTo>
                                  <a:pt x="4317" y="5667"/>
                                </a:lnTo>
                                <a:lnTo>
                                  <a:pt x="4321" y="5653"/>
                                </a:lnTo>
                                <a:lnTo>
                                  <a:pt x="4324" y="5640"/>
                                </a:lnTo>
                                <a:lnTo>
                                  <a:pt x="4326" y="5626"/>
                                </a:lnTo>
                                <a:lnTo>
                                  <a:pt x="4328" y="5613"/>
                                </a:lnTo>
                                <a:lnTo>
                                  <a:pt x="4329" y="5599"/>
                                </a:lnTo>
                                <a:lnTo>
                                  <a:pt x="4329" y="5585"/>
                                </a:lnTo>
                                <a:lnTo>
                                  <a:pt x="4329" y="5571"/>
                                </a:lnTo>
                                <a:lnTo>
                                  <a:pt x="4328" y="5557"/>
                                </a:lnTo>
                                <a:lnTo>
                                  <a:pt x="4327" y="5543"/>
                                </a:lnTo>
                                <a:lnTo>
                                  <a:pt x="4325" y="5530"/>
                                </a:lnTo>
                                <a:lnTo>
                                  <a:pt x="4322" y="5516"/>
                                </a:lnTo>
                                <a:lnTo>
                                  <a:pt x="4318" y="5502"/>
                                </a:lnTo>
                                <a:lnTo>
                                  <a:pt x="4314" y="5489"/>
                                </a:lnTo>
                                <a:lnTo>
                                  <a:pt x="4309" y="5475"/>
                                </a:lnTo>
                                <a:lnTo>
                                  <a:pt x="4304" y="5463"/>
                                </a:lnTo>
                                <a:lnTo>
                                  <a:pt x="4297" y="5450"/>
                                </a:lnTo>
                                <a:lnTo>
                                  <a:pt x="4290" y="5437"/>
                                </a:lnTo>
                                <a:lnTo>
                                  <a:pt x="4282" y="5424"/>
                                </a:lnTo>
                                <a:lnTo>
                                  <a:pt x="4274" y="5413"/>
                                </a:lnTo>
                                <a:lnTo>
                                  <a:pt x="4264" y="5401"/>
                                </a:lnTo>
                                <a:lnTo>
                                  <a:pt x="4255" y="5389"/>
                                </a:lnTo>
                                <a:lnTo>
                                  <a:pt x="4245" y="5378"/>
                                </a:lnTo>
                                <a:lnTo>
                                  <a:pt x="4234" y="5369"/>
                                </a:lnTo>
                                <a:lnTo>
                                  <a:pt x="4224" y="5359"/>
                                </a:lnTo>
                                <a:lnTo>
                                  <a:pt x="4212" y="5351"/>
                                </a:lnTo>
                                <a:lnTo>
                                  <a:pt x="4200" y="5342"/>
                                </a:lnTo>
                                <a:lnTo>
                                  <a:pt x="4189" y="5335"/>
                                </a:lnTo>
                                <a:lnTo>
                                  <a:pt x="4176" y="5328"/>
                                </a:lnTo>
                                <a:lnTo>
                                  <a:pt x="4164" y="5322"/>
                                </a:lnTo>
                                <a:lnTo>
                                  <a:pt x="4151" y="5317"/>
                                </a:lnTo>
                                <a:lnTo>
                                  <a:pt x="4139" y="5311"/>
                                </a:lnTo>
                                <a:lnTo>
                                  <a:pt x="4125" y="5307"/>
                                </a:lnTo>
                                <a:lnTo>
                                  <a:pt x="4112" y="5304"/>
                                </a:lnTo>
                                <a:lnTo>
                                  <a:pt x="4098" y="5301"/>
                                </a:lnTo>
                                <a:lnTo>
                                  <a:pt x="4084" y="5298"/>
                                </a:lnTo>
                                <a:lnTo>
                                  <a:pt x="4070" y="5297"/>
                                </a:lnTo>
                                <a:lnTo>
                                  <a:pt x="4057" y="5295"/>
                                </a:lnTo>
                                <a:lnTo>
                                  <a:pt x="4043" y="5294"/>
                                </a:lnTo>
                                <a:lnTo>
                                  <a:pt x="4029" y="5295"/>
                                </a:lnTo>
                                <a:lnTo>
                                  <a:pt x="4015" y="5295"/>
                                </a:lnTo>
                                <a:lnTo>
                                  <a:pt x="4001" y="5298"/>
                                </a:lnTo>
                                <a:lnTo>
                                  <a:pt x="3987" y="5300"/>
                                </a:lnTo>
                                <a:lnTo>
                                  <a:pt x="3974" y="5303"/>
                                </a:lnTo>
                                <a:lnTo>
                                  <a:pt x="3961" y="5306"/>
                                </a:lnTo>
                                <a:lnTo>
                                  <a:pt x="3947" y="5310"/>
                                </a:lnTo>
                                <a:lnTo>
                                  <a:pt x="3933" y="5316"/>
                                </a:lnTo>
                                <a:lnTo>
                                  <a:pt x="3920" y="5321"/>
                                </a:lnTo>
                                <a:lnTo>
                                  <a:pt x="3908" y="5327"/>
                                </a:lnTo>
                                <a:lnTo>
                                  <a:pt x="3895" y="5335"/>
                                </a:lnTo>
                                <a:lnTo>
                                  <a:pt x="3882" y="5342"/>
                                </a:lnTo>
                                <a:lnTo>
                                  <a:pt x="3870" y="5351"/>
                                </a:lnTo>
                                <a:close/>
                                <a:moveTo>
                                  <a:pt x="4605" y="3909"/>
                                </a:moveTo>
                                <a:lnTo>
                                  <a:pt x="4605" y="3909"/>
                                </a:lnTo>
                                <a:lnTo>
                                  <a:pt x="4593" y="3917"/>
                                </a:lnTo>
                                <a:lnTo>
                                  <a:pt x="4582" y="3927"/>
                                </a:lnTo>
                                <a:lnTo>
                                  <a:pt x="4572" y="3937"/>
                                </a:lnTo>
                                <a:lnTo>
                                  <a:pt x="4562" y="3947"/>
                                </a:lnTo>
                                <a:lnTo>
                                  <a:pt x="4553" y="3959"/>
                                </a:lnTo>
                                <a:lnTo>
                                  <a:pt x="4544" y="3969"/>
                                </a:lnTo>
                                <a:lnTo>
                                  <a:pt x="4536" y="3981"/>
                                </a:lnTo>
                                <a:lnTo>
                                  <a:pt x="4528" y="3993"/>
                                </a:lnTo>
                                <a:lnTo>
                                  <a:pt x="4522" y="4005"/>
                                </a:lnTo>
                                <a:lnTo>
                                  <a:pt x="4515" y="4018"/>
                                </a:lnTo>
                                <a:lnTo>
                                  <a:pt x="4510" y="4030"/>
                                </a:lnTo>
                                <a:lnTo>
                                  <a:pt x="4505" y="4044"/>
                                </a:lnTo>
                                <a:lnTo>
                                  <a:pt x="4500" y="4057"/>
                                </a:lnTo>
                                <a:lnTo>
                                  <a:pt x="4496" y="4070"/>
                                </a:lnTo>
                                <a:lnTo>
                                  <a:pt x="4493" y="4083"/>
                                </a:lnTo>
                                <a:lnTo>
                                  <a:pt x="4491" y="4097"/>
                                </a:lnTo>
                                <a:lnTo>
                                  <a:pt x="4490" y="4111"/>
                                </a:lnTo>
                                <a:lnTo>
                                  <a:pt x="4489" y="4125"/>
                                </a:lnTo>
                                <a:lnTo>
                                  <a:pt x="4488" y="4139"/>
                                </a:lnTo>
                                <a:lnTo>
                                  <a:pt x="4488" y="4152"/>
                                </a:lnTo>
                                <a:lnTo>
                                  <a:pt x="4489" y="4166"/>
                                </a:lnTo>
                                <a:lnTo>
                                  <a:pt x="4491" y="4180"/>
                                </a:lnTo>
                                <a:lnTo>
                                  <a:pt x="4493" y="4194"/>
                                </a:lnTo>
                                <a:lnTo>
                                  <a:pt x="4496" y="4208"/>
                                </a:lnTo>
                                <a:lnTo>
                                  <a:pt x="4499" y="4222"/>
                                </a:lnTo>
                                <a:lnTo>
                                  <a:pt x="4504" y="4234"/>
                                </a:lnTo>
                                <a:lnTo>
                                  <a:pt x="4509" y="4248"/>
                                </a:lnTo>
                                <a:lnTo>
                                  <a:pt x="4514" y="4261"/>
                                </a:lnTo>
                                <a:lnTo>
                                  <a:pt x="4521" y="4274"/>
                                </a:lnTo>
                                <a:lnTo>
                                  <a:pt x="4528" y="4286"/>
                                </a:lnTo>
                                <a:lnTo>
                                  <a:pt x="4536" y="4299"/>
                                </a:lnTo>
                                <a:lnTo>
                                  <a:pt x="4544" y="4311"/>
                                </a:lnTo>
                                <a:lnTo>
                                  <a:pt x="4554" y="4323"/>
                                </a:lnTo>
                                <a:lnTo>
                                  <a:pt x="4563" y="4334"/>
                                </a:lnTo>
                                <a:lnTo>
                                  <a:pt x="4573" y="4345"/>
                                </a:lnTo>
                                <a:lnTo>
                                  <a:pt x="4583" y="4355"/>
                                </a:lnTo>
                                <a:lnTo>
                                  <a:pt x="4594" y="4364"/>
                                </a:lnTo>
                                <a:lnTo>
                                  <a:pt x="4606" y="4373"/>
                                </a:lnTo>
                                <a:lnTo>
                                  <a:pt x="4616" y="4381"/>
                                </a:lnTo>
                                <a:lnTo>
                                  <a:pt x="4629" y="4389"/>
                                </a:lnTo>
                                <a:lnTo>
                                  <a:pt x="4641" y="4395"/>
                                </a:lnTo>
                                <a:lnTo>
                                  <a:pt x="4654" y="4401"/>
                                </a:lnTo>
                                <a:lnTo>
                                  <a:pt x="4666" y="4407"/>
                                </a:lnTo>
                                <a:lnTo>
                                  <a:pt x="4679" y="4412"/>
                                </a:lnTo>
                                <a:lnTo>
                                  <a:pt x="4692" y="4416"/>
                                </a:lnTo>
                                <a:lnTo>
                                  <a:pt x="4706" y="4420"/>
                                </a:lnTo>
                                <a:lnTo>
                                  <a:pt x="4720" y="4423"/>
                                </a:lnTo>
                                <a:lnTo>
                                  <a:pt x="4732" y="4425"/>
                                </a:lnTo>
                                <a:lnTo>
                                  <a:pt x="4746" y="4427"/>
                                </a:lnTo>
                                <a:lnTo>
                                  <a:pt x="4760" y="4428"/>
                                </a:lnTo>
                                <a:lnTo>
                                  <a:pt x="4774" y="4429"/>
                                </a:lnTo>
                                <a:lnTo>
                                  <a:pt x="4788" y="4428"/>
                                </a:lnTo>
                                <a:lnTo>
                                  <a:pt x="4802" y="4427"/>
                                </a:lnTo>
                                <a:lnTo>
                                  <a:pt x="4815" y="4426"/>
                                </a:lnTo>
                                <a:lnTo>
                                  <a:pt x="4829" y="4424"/>
                                </a:lnTo>
                                <a:lnTo>
                                  <a:pt x="4843" y="4421"/>
                                </a:lnTo>
                                <a:lnTo>
                                  <a:pt x="4857" y="4417"/>
                                </a:lnTo>
                                <a:lnTo>
                                  <a:pt x="4871" y="4413"/>
                                </a:lnTo>
                                <a:lnTo>
                                  <a:pt x="4884" y="4408"/>
                                </a:lnTo>
                                <a:lnTo>
                                  <a:pt x="4896" y="4402"/>
                                </a:lnTo>
                                <a:lnTo>
                                  <a:pt x="4910" y="4396"/>
                                </a:lnTo>
                                <a:lnTo>
                                  <a:pt x="4923" y="4389"/>
                                </a:lnTo>
                                <a:lnTo>
                                  <a:pt x="4935" y="4381"/>
                                </a:lnTo>
                                <a:lnTo>
                                  <a:pt x="4947" y="4373"/>
                                </a:lnTo>
                                <a:lnTo>
                                  <a:pt x="4959" y="4363"/>
                                </a:lnTo>
                                <a:lnTo>
                                  <a:pt x="4970" y="4354"/>
                                </a:lnTo>
                                <a:lnTo>
                                  <a:pt x="4980" y="4344"/>
                                </a:lnTo>
                                <a:lnTo>
                                  <a:pt x="4990" y="4333"/>
                                </a:lnTo>
                                <a:lnTo>
                                  <a:pt x="5000" y="4323"/>
                                </a:lnTo>
                                <a:lnTo>
                                  <a:pt x="5008" y="4311"/>
                                </a:lnTo>
                                <a:lnTo>
                                  <a:pt x="5017" y="4299"/>
                                </a:lnTo>
                                <a:lnTo>
                                  <a:pt x="5024" y="4288"/>
                                </a:lnTo>
                                <a:lnTo>
                                  <a:pt x="5030" y="4276"/>
                                </a:lnTo>
                                <a:lnTo>
                                  <a:pt x="5037" y="4263"/>
                                </a:lnTo>
                                <a:lnTo>
                                  <a:pt x="5043" y="4250"/>
                                </a:lnTo>
                                <a:lnTo>
                                  <a:pt x="5047" y="4238"/>
                                </a:lnTo>
                                <a:lnTo>
                                  <a:pt x="5052" y="4224"/>
                                </a:lnTo>
                                <a:lnTo>
                                  <a:pt x="5056" y="4211"/>
                                </a:lnTo>
                                <a:lnTo>
                                  <a:pt x="5059" y="4197"/>
                                </a:lnTo>
                                <a:lnTo>
                                  <a:pt x="5061" y="4183"/>
                                </a:lnTo>
                                <a:lnTo>
                                  <a:pt x="5062" y="4169"/>
                                </a:lnTo>
                                <a:lnTo>
                                  <a:pt x="5063" y="4156"/>
                                </a:lnTo>
                                <a:lnTo>
                                  <a:pt x="5064" y="4142"/>
                                </a:lnTo>
                                <a:lnTo>
                                  <a:pt x="5064" y="4128"/>
                                </a:lnTo>
                                <a:lnTo>
                                  <a:pt x="5063" y="4114"/>
                                </a:lnTo>
                                <a:lnTo>
                                  <a:pt x="5061" y="4100"/>
                                </a:lnTo>
                                <a:lnTo>
                                  <a:pt x="5059" y="4086"/>
                                </a:lnTo>
                                <a:lnTo>
                                  <a:pt x="5056" y="4074"/>
                                </a:lnTo>
                                <a:lnTo>
                                  <a:pt x="5053" y="4060"/>
                                </a:lnTo>
                                <a:lnTo>
                                  <a:pt x="5048" y="4046"/>
                                </a:lnTo>
                                <a:lnTo>
                                  <a:pt x="5043" y="4033"/>
                                </a:lnTo>
                                <a:lnTo>
                                  <a:pt x="5038" y="4019"/>
                                </a:lnTo>
                                <a:lnTo>
                                  <a:pt x="5031" y="4007"/>
                                </a:lnTo>
                                <a:lnTo>
                                  <a:pt x="5024" y="3994"/>
                                </a:lnTo>
                                <a:lnTo>
                                  <a:pt x="5017" y="3981"/>
                                </a:lnTo>
                                <a:lnTo>
                                  <a:pt x="5008" y="3969"/>
                                </a:lnTo>
                                <a:lnTo>
                                  <a:pt x="5000" y="3958"/>
                                </a:lnTo>
                                <a:lnTo>
                                  <a:pt x="4990" y="3947"/>
                                </a:lnTo>
                                <a:lnTo>
                                  <a:pt x="4979" y="3936"/>
                                </a:lnTo>
                                <a:lnTo>
                                  <a:pt x="4969" y="3926"/>
                                </a:lnTo>
                                <a:lnTo>
                                  <a:pt x="4958" y="3917"/>
                                </a:lnTo>
                                <a:lnTo>
                                  <a:pt x="4946" y="3908"/>
                                </a:lnTo>
                                <a:lnTo>
                                  <a:pt x="4936" y="3900"/>
                                </a:lnTo>
                                <a:lnTo>
                                  <a:pt x="4923" y="3893"/>
                                </a:lnTo>
                                <a:lnTo>
                                  <a:pt x="4911" y="3885"/>
                                </a:lnTo>
                                <a:lnTo>
                                  <a:pt x="4898" y="3879"/>
                                </a:lnTo>
                                <a:lnTo>
                                  <a:pt x="4886" y="3873"/>
                                </a:lnTo>
                                <a:lnTo>
                                  <a:pt x="4873" y="3869"/>
                                </a:lnTo>
                                <a:lnTo>
                                  <a:pt x="4860" y="3864"/>
                                </a:lnTo>
                                <a:lnTo>
                                  <a:pt x="4846" y="3861"/>
                                </a:lnTo>
                                <a:lnTo>
                                  <a:pt x="4832" y="3858"/>
                                </a:lnTo>
                                <a:lnTo>
                                  <a:pt x="4820" y="3855"/>
                                </a:lnTo>
                                <a:lnTo>
                                  <a:pt x="4806" y="3853"/>
                                </a:lnTo>
                                <a:lnTo>
                                  <a:pt x="4792" y="3852"/>
                                </a:lnTo>
                                <a:lnTo>
                                  <a:pt x="4778" y="3852"/>
                                </a:lnTo>
                                <a:lnTo>
                                  <a:pt x="4764" y="3852"/>
                                </a:lnTo>
                                <a:lnTo>
                                  <a:pt x="4750" y="3853"/>
                                </a:lnTo>
                                <a:lnTo>
                                  <a:pt x="4737" y="3854"/>
                                </a:lnTo>
                                <a:lnTo>
                                  <a:pt x="4723" y="3856"/>
                                </a:lnTo>
                                <a:lnTo>
                                  <a:pt x="4709" y="3860"/>
                                </a:lnTo>
                                <a:lnTo>
                                  <a:pt x="4695" y="3864"/>
                                </a:lnTo>
                                <a:lnTo>
                                  <a:pt x="4681" y="3868"/>
                                </a:lnTo>
                                <a:lnTo>
                                  <a:pt x="4669" y="3872"/>
                                </a:lnTo>
                                <a:lnTo>
                                  <a:pt x="4656" y="3879"/>
                                </a:lnTo>
                                <a:lnTo>
                                  <a:pt x="4642" y="3885"/>
                                </a:lnTo>
                                <a:lnTo>
                                  <a:pt x="4630" y="3892"/>
                                </a:lnTo>
                                <a:lnTo>
                                  <a:pt x="4617" y="3900"/>
                                </a:lnTo>
                                <a:lnTo>
                                  <a:pt x="4605" y="3909"/>
                                </a:lnTo>
                                <a:close/>
                                <a:moveTo>
                                  <a:pt x="4030" y="4332"/>
                                </a:moveTo>
                                <a:lnTo>
                                  <a:pt x="4030" y="4332"/>
                                </a:lnTo>
                                <a:lnTo>
                                  <a:pt x="4018" y="4341"/>
                                </a:lnTo>
                                <a:lnTo>
                                  <a:pt x="4008" y="4350"/>
                                </a:lnTo>
                                <a:lnTo>
                                  <a:pt x="3997" y="4361"/>
                                </a:lnTo>
                                <a:lnTo>
                                  <a:pt x="3986" y="4372"/>
                                </a:lnTo>
                                <a:lnTo>
                                  <a:pt x="3978" y="4382"/>
                                </a:lnTo>
                                <a:lnTo>
                                  <a:pt x="3968" y="4393"/>
                                </a:lnTo>
                                <a:lnTo>
                                  <a:pt x="3961" y="4405"/>
                                </a:lnTo>
                                <a:lnTo>
                                  <a:pt x="3953" y="4416"/>
                                </a:lnTo>
                                <a:lnTo>
                                  <a:pt x="3946" y="4429"/>
                                </a:lnTo>
                                <a:lnTo>
                                  <a:pt x="3941" y="4442"/>
                                </a:lnTo>
                                <a:lnTo>
                                  <a:pt x="3934" y="4455"/>
                                </a:lnTo>
                                <a:lnTo>
                                  <a:pt x="3930" y="4467"/>
                                </a:lnTo>
                                <a:lnTo>
                                  <a:pt x="3926" y="4480"/>
                                </a:lnTo>
                                <a:lnTo>
                                  <a:pt x="3921" y="4494"/>
                                </a:lnTo>
                                <a:lnTo>
                                  <a:pt x="3918" y="4507"/>
                                </a:lnTo>
                                <a:lnTo>
                                  <a:pt x="3916" y="4521"/>
                                </a:lnTo>
                                <a:lnTo>
                                  <a:pt x="3914" y="4534"/>
                                </a:lnTo>
                                <a:lnTo>
                                  <a:pt x="3913" y="4548"/>
                                </a:lnTo>
                                <a:lnTo>
                                  <a:pt x="3913" y="4562"/>
                                </a:lnTo>
                                <a:lnTo>
                                  <a:pt x="3913" y="4576"/>
                                </a:lnTo>
                                <a:lnTo>
                                  <a:pt x="3914" y="4590"/>
                                </a:lnTo>
                                <a:lnTo>
                                  <a:pt x="3915" y="4604"/>
                                </a:lnTo>
                                <a:lnTo>
                                  <a:pt x="3918" y="4617"/>
                                </a:lnTo>
                                <a:lnTo>
                                  <a:pt x="3920" y="4631"/>
                                </a:lnTo>
                                <a:lnTo>
                                  <a:pt x="3925" y="4645"/>
                                </a:lnTo>
                                <a:lnTo>
                                  <a:pt x="3929" y="4658"/>
                                </a:lnTo>
                                <a:lnTo>
                                  <a:pt x="3933" y="4672"/>
                                </a:lnTo>
                                <a:lnTo>
                                  <a:pt x="3940" y="4685"/>
                                </a:lnTo>
                                <a:lnTo>
                                  <a:pt x="3946" y="4697"/>
                                </a:lnTo>
                                <a:lnTo>
                                  <a:pt x="3952" y="4710"/>
                                </a:lnTo>
                                <a:lnTo>
                                  <a:pt x="3961" y="4723"/>
                                </a:lnTo>
                                <a:lnTo>
                                  <a:pt x="3969" y="4735"/>
                                </a:lnTo>
                                <a:lnTo>
                                  <a:pt x="3978" y="4746"/>
                                </a:lnTo>
                                <a:lnTo>
                                  <a:pt x="3987" y="4758"/>
                                </a:lnTo>
                                <a:lnTo>
                                  <a:pt x="3998" y="4769"/>
                                </a:lnTo>
                                <a:lnTo>
                                  <a:pt x="4008" y="4778"/>
                                </a:lnTo>
                                <a:lnTo>
                                  <a:pt x="4019" y="4788"/>
                                </a:lnTo>
                                <a:lnTo>
                                  <a:pt x="4030" y="4796"/>
                                </a:lnTo>
                                <a:lnTo>
                                  <a:pt x="4042" y="4805"/>
                                </a:lnTo>
                                <a:lnTo>
                                  <a:pt x="4053" y="4812"/>
                                </a:lnTo>
                                <a:lnTo>
                                  <a:pt x="4066" y="4819"/>
                                </a:lnTo>
                                <a:lnTo>
                                  <a:pt x="4079" y="4825"/>
                                </a:lnTo>
                                <a:lnTo>
                                  <a:pt x="4092" y="4830"/>
                                </a:lnTo>
                                <a:lnTo>
                                  <a:pt x="4104" y="4836"/>
                                </a:lnTo>
                                <a:lnTo>
                                  <a:pt x="4117" y="4840"/>
                                </a:lnTo>
                                <a:lnTo>
                                  <a:pt x="4131" y="4843"/>
                                </a:lnTo>
                                <a:lnTo>
                                  <a:pt x="4144" y="4846"/>
                                </a:lnTo>
                                <a:lnTo>
                                  <a:pt x="4158" y="4849"/>
                                </a:lnTo>
                                <a:lnTo>
                                  <a:pt x="4172" y="4851"/>
                                </a:lnTo>
                                <a:lnTo>
                                  <a:pt x="4185" y="4852"/>
                                </a:lnTo>
                                <a:lnTo>
                                  <a:pt x="4199" y="4853"/>
                                </a:lnTo>
                                <a:lnTo>
                                  <a:pt x="4213" y="4852"/>
                                </a:lnTo>
                                <a:lnTo>
                                  <a:pt x="4227" y="4852"/>
                                </a:lnTo>
                                <a:lnTo>
                                  <a:pt x="4241" y="4849"/>
                                </a:lnTo>
                                <a:lnTo>
                                  <a:pt x="4255" y="4847"/>
                                </a:lnTo>
                                <a:lnTo>
                                  <a:pt x="4268" y="4844"/>
                                </a:lnTo>
                                <a:lnTo>
                                  <a:pt x="4282" y="4841"/>
                                </a:lnTo>
                                <a:lnTo>
                                  <a:pt x="4295" y="4837"/>
                                </a:lnTo>
                                <a:lnTo>
                                  <a:pt x="4309" y="4831"/>
                                </a:lnTo>
                                <a:lnTo>
                                  <a:pt x="4322" y="4826"/>
                                </a:lnTo>
                                <a:lnTo>
                                  <a:pt x="4334" y="4820"/>
                                </a:lnTo>
                                <a:lnTo>
                                  <a:pt x="4347" y="4812"/>
                                </a:lnTo>
                                <a:lnTo>
                                  <a:pt x="4360" y="4805"/>
                                </a:lnTo>
                                <a:lnTo>
                                  <a:pt x="4372" y="4796"/>
                                </a:lnTo>
                                <a:lnTo>
                                  <a:pt x="4383" y="4787"/>
                                </a:lnTo>
                                <a:lnTo>
                                  <a:pt x="4395" y="4777"/>
                                </a:lnTo>
                                <a:lnTo>
                                  <a:pt x="4406" y="4768"/>
                                </a:lnTo>
                                <a:lnTo>
                                  <a:pt x="4415" y="4757"/>
                                </a:lnTo>
                                <a:lnTo>
                                  <a:pt x="4425" y="4746"/>
                                </a:lnTo>
                                <a:lnTo>
                                  <a:pt x="4433" y="4735"/>
                                </a:lnTo>
                                <a:lnTo>
                                  <a:pt x="4442" y="4723"/>
                                </a:lnTo>
                                <a:lnTo>
                                  <a:pt x="4449" y="4711"/>
                                </a:lnTo>
                                <a:lnTo>
                                  <a:pt x="4456" y="4699"/>
                                </a:lnTo>
                                <a:lnTo>
                                  <a:pt x="4462" y="4687"/>
                                </a:lnTo>
                                <a:lnTo>
                                  <a:pt x="4467" y="4674"/>
                                </a:lnTo>
                                <a:lnTo>
                                  <a:pt x="4473" y="4661"/>
                                </a:lnTo>
                                <a:lnTo>
                                  <a:pt x="4477" y="4647"/>
                                </a:lnTo>
                                <a:lnTo>
                                  <a:pt x="4480" y="4635"/>
                                </a:lnTo>
                                <a:lnTo>
                                  <a:pt x="4483" y="4621"/>
                                </a:lnTo>
                                <a:lnTo>
                                  <a:pt x="4485" y="4607"/>
                                </a:lnTo>
                                <a:lnTo>
                                  <a:pt x="4488" y="4593"/>
                                </a:lnTo>
                                <a:lnTo>
                                  <a:pt x="4489" y="4580"/>
                                </a:lnTo>
                                <a:lnTo>
                                  <a:pt x="4490" y="4566"/>
                                </a:lnTo>
                                <a:lnTo>
                                  <a:pt x="4489" y="4553"/>
                                </a:lnTo>
                                <a:lnTo>
                                  <a:pt x="4488" y="4538"/>
                                </a:lnTo>
                                <a:lnTo>
                                  <a:pt x="4487" y="4524"/>
                                </a:lnTo>
                                <a:lnTo>
                                  <a:pt x="4484" y="4511"/>
                                </a:lnTo>
                                <a:lnTo>
                                  <a:pt x="4481" y="4497"/>
                                </a:lnTo>
                                <a:lnTo>
                                  <a:pt x="4478" y="4483"/>
                                </a:lnTo>
                                <a:lnTo>
                                  <a:pt x="4474" y="4470"/>
                                </a:lnTo>
                                <a:lnTo>
                                  <a:pt x="4468" y="4457"/>
                                </a:lnTo>
                                <a:lnTo>
                                  <a:pt x="4463" y="4443"/>
                                </a:lnTo>
                                <a:lnTo>
                                  <a:pt x="4457" y="4430"/>
                                </a:lnTo>
                                <a:lnTo>
                                  <a:pt x="4449" y="4417"/>
                                </a:lnTo>
                                <a:lnTo>
                                  <a:pt x="4442" y="4406"/>
                                </a:lnTo>
                                <a:lnTo>
                                  <a:pt x="4433" y="4393"/>
                                </a:lnTo>
                                <a:lnTo>
                                  <a:pt x="4424" y="4381"/>
                                </a:lnTo>
                                <a:lnTo>
                                  <a:pt x="4414" y="4371"/>
                                </a:lnTo>
                                <a:lnTo>
                                  <a:pt x="4405" y="4360"/>
                                </a:lnTo>
                                <a:lnTo>
                                  <a:pt x="4394" y="4349"/>
                                </a:lnTo>
                                <a:lnTo>
                                  <a:pt x="4383" y="4341"/>
                                </a:lnTo>
                                <a:lnTo>
                                  <a:pt x="4372" y="4332"/>
                                </a:lnTo>
                                <a:lnTo>
                                  <a:pt x="4360" y="4324"/>
                                </a:lnTo>
                                <a:lnTo>
                                  <a:pt x="4348" y="4316"/>
                                </a:lnTo>
                                <a:lnTo>
                                  <a:pt x="4336" y="4309"/>
                                </a:lnTo>
                                <a:lnTo>
                                  <a:pt x="4324" y="4303"/>
                                </a:lnTo>
                                <a:lnTo>
                                  <a:pt x="4311" y="4297"/>
                                </a:lnTo>
                                <a:lnTo>
                                  <a:pt x="4298" y="4293"/>
                                </a:lnTo>
                                <a:lnTo>
                                  <a:pt x="4284" y="4289"/>
                                </a:lnTo>
                                <a:lnTo>
                                  <a:pt x="4272" y="4284"/>
                                </a:lnTo>
                                <a:lnTo>
                                  <a:pt x="4258" y="4281"/>
                                </a:lnTo>
                                <a:lnTo>
                                  <a:pt x="4244" y="4279"/>
                                </a:lnTo>
                                <a:lnTo>
                                  <a:pt x="4230" y="4277"/>
                                </a:lnTo>
                                <a:lnTo>
                                  <a:pt x="4216" y="4276"/>
                                </a:lnTo>
                                <a:lnTo>
                                  <a:pt x="4202" y="4276"/>
                                </a:lnTo>
                                <a:lnTo>
                                  <a:pt x="4189" y="4276"/>
                                </a:lnTo>
                                <a:lnTo>
                                  <a:pt x="4175" y="4277"/>
                                </a:lnTo>
                                <a:lnTo>
                                  <a:pt x="4161" y="4279"/>
                                </a:lnTo>
                                <a:lnTo>
                                  <a:pt x="4147" y="4281"/>
                                </a:lnTo>
                                <a:lnTo>
                                  <a:pt x="4134" y="4283"/>
                                </a:lnTo>
                                <a:lnTo>
                                  <a:pt x="4120" y="4288"/>
                                </a:lnTo>
                                <a:lnTo>
                                  <a:pt x="4107" y="4292"/>
                                </a:lnTo>
                                <a:lnTo>
                                  <a:pt x="4094" y="4297"/>
                                </a:lnTo>
                                <a:lnTo>
                                  <a:pt x="4080" y="4302"/>
                                </a:lnTo>
                                <a:lnTo>
                                  <a:pt x="4067" y="4309"/>
                                </a:lnTo>
                                <a:lnTo>
                                  <a:pt x="4054" y="4316"/>
                                </a:lnTo>
                                <a:lnTo>
                                  <a:pt x="4042" y="4324"/>
                                </a:lnTo>
                                <a:lnTo>
                                  <a:pt x="4030" y="4332"/>
                                </a:lnTo>
                                <a:close/>
                                <a:moveTo>
                                  <a:pt x="3439" y="4766"/>
                                </a:moveTo>
                                <a:lnTo>
                                  <a:pt x="3439" y="4766"/>
                                </a:lnTo>
                                <a:lnTo>
                                  <a:pt x="3428" y="4776"/>
                                </a:lnTo>
                                <a:lnTo>
                                  <a:pt x="3417" y="4786"/>
                                </a:lnTo>
                                <a:lnTo>
                                  <a:pt x="3406" y="4795"/>
                                </a:lnTo>
                                <a:lnTo>
                                  <a:pt x="3397" y="4806"/>
                                </a:lnTo>
                                <a:lnTo>
                                  <a:pt x="3387" y="4817"/>
                                </a:lnTo>
                                <a:lnTo>
                                  <a:pt x="3379" y="4828"/>
                                </a:lnTo>
                                <a:lnTo>
                                  <a:pt x="3370" y="4840"/>
                                </a:lnTo>
                                <a:lnTo>
                                  <a:pt x="3363" y="4852"/>
                                </a:lnTo>
                                <a:lnTo>
                                  <a:pt x="3356" y="4864"/>
                                </a:lnTo>
                                <a:lnTo>
                                  <a:pt x="3350" y="4876"/>
                                </a:lnTo>
                                <a:lnTo>
                                  <a:pt x="3345" y="4889"/>
                                </a:lnTo>
                                <a:lnTo>
                                  <a:pt x="3339" y="4903"/>
                                </a:lnTo>
                                <a:lnTo>
                                  <a:pt x="3335" y="4915"/>
                                </a:lnTo>
                                <a:lnTo>
                                  <a:pt x="3331" y="4928"/>
                                </a:lnTo>
                                <a:lnTo>
                                  <a:pt x="3329" y="4942"/>
                                </a:lnTo>
                                <a:lnTo>
                                  <a:pt x="3325" y="4956"/>
                                </a:lnTo>
                                <a:lnTo>
                                  <a:pt x="3324" y="4970"/>
                                </a:lnTo>
                                <a:lnTo>
                                  <a:pt x="3323" y="4984"/>
                                </a:lnTo>
                                <a:lnTo>
                                  <a:pt x="3322" y="4997"/>
                                </a:lnTo>
                                <a:lnTo>
                                  <a:pt x="3322" y="5011"/>
                                </a:lnTo>
                                <a:lnTo>
                                  <a:pt x="3323" y="5025"/>
                                </a:lnTo>
                                <a:lnTo>
                                  <a:pt x="3325" y="5039"/>
                                </a:lnTo>
                                <a:lnTo>
                                  <a:pt x="3328" y="5053"/>
                                </a:lnTo>
                                <a:lnTo>
                                  <a:pt x="3331" y="5067"/>
                                </a:lnTo>
                                <a:lnTo>
                                  <a:pt x="3334" y="5079"/>
                                </a:lnTo>
                                <a:lnTo>
                                  <a:pt x="3338" y="5093"/>
                                </a:lnTo>
                                <a:lnTo>
                                  <a:pt x="3344" y="5107"/>
                                </a:lnTo>
                                <a:lnTo>
                                  <a:pt x="3349" y="5120"/>
                                </a:lnTo>
                                <a:lnTo>
                                  <a:pt x="3355" y="5133"/>
                                </a:lnTo>
                                <a:lnTo>
                                  <a:pt x="3363" y="5145"/>
                                </a:lnTo>
                                <a:lnTo>
                                  <a:pt x="3370" y="5158"/>
                                </a:lnTo>
                                <a:lnTo>
                                  <a:pt x="3379" y="5170"/>
                                </a:lnTo>
                                <a:lnTo>
                                  <a:pt x="3388" y="5182"/>
                                </a:lnTo>
                                <a:lnTo>
                                  <a:pt x="3398" y="5193"/>
                                </a:lnTo>
                                <a:lnTo>
                                  <a:pt x="3407" y="5203"/>
                                </a:lnTo>
                                <a:lnTo>
                                  <a:pt x="3418" y="5214"/>
                                </a:lnTo>
                                <a:lnTo>
                                  <a:pt x="3429" y="5223"/>
                                </a:lnTo>
                                <a:lnTo>
                                  <a:pt x="3440" y="5232"/>
                                </a:lnTo>
                                <a:lnTo>
                                  <a:pt x="3452" y="5239"/>
                                </a:lnTo>
                                <a:lnTo>
                                  <a:pt x="3464" y="5246"/>
                                </a:lnTo>
                                <a:lnTo>
                                  <a:pt x="3476" y="5254"/>
                                </a:lnTo>
                                <a:lnTo>
                                  <a:pt x="3488" y="5260"/>
                                </a:lnTo>
                                <a:lnTo>
                                  <a:pt x="3501" y="5266"/>
                                </a:lnTo>
                                <a:lnTo>
                                  <a:pt x="3514" y="5271"/>
                                </a:lnTo>
                                <a:lnTo>
                                  <a:pt x="3528" y="5275"/>
                                </a:lnTo>
                                <a:lnTo>
                                  <a:pt x="3540" y="5278"/>
                                </a:lnTo>
                                <a:lnTo>
                                  <a:pt x="3554" y="5282"/>
                                </a:lnTo>
                                <a:lnTo>
                                  <a:pt x="3568" y="5284"/>
                                </a:lnTo>
                                <a:lnTo>
                                  <a:pt x="3581" y="5286"/>
                                </a:lnTo>
                                <a:lnTo>
                                  <a:pt x="3595" y="5287"/>
                                </a:lnTo>
                                <a:lnTo>
                                  <a:pt x="3609" y="5287"/>
                                </a:lnTo>
                                <a:lnTo>
                                  <a:pt x="3622" y="5287"/>
                                </a:lnTo>
                                <a:lnTo>
                                  <a:pt x="3636" y="5286"/>
                                </a:lnTo>
                                <a:lnTo>
                                  <a:pt x="3650" y="5285"/>
                                </a:lnTo>
                                <a:lnTo>
                                  <a:pt x="3664" y="5283"/>
                                </a:lnTo>
                                <a:lnTo>
                                  <a:pt x="3678" y="5279"/>
                                </a:lnTo>
                                <a:lnTo>
                                  <a:pt x="3692" y="5275"/>
                                </a:lnTo>
                                <a:lnTo>
                                  <a:pt x="3705" y="5271"/>
                                </a:lnTo>
                                <a:lnTo>
                                  <a:pt x="3718" y="5267"/>
                                </a:lnTo>
                                <a:lnTo>
                                  <a:pt x="3732" y="5260"/>
                                </a:lnTo>
                                <a:lnTo>
                                  <a:pt x="3745" y="5254"/>
                                </a:lnTo>
                                <a:lnTo>
                                  <a:pt x="3758" y="5248"/>
                                </a:lnTo>
                                <a:lnTo>
                                  <a:pt x="3769" y="5239"/>
                                </a:lnTo>
                                <a:lnTo>
                                  <a:pt x="3782" y="5231"/>
                                </a:lnTo>
                                <a:lnTo>
                                  <a:pt x="3794" y="5222"/>
                                </a:lnTo>
                                <a:lnTo>
                                  <a:pt x="3804" y="5212"/>
                                </a:lnTo>
                                <a:lnTo>
                                  <a:pt x="3815" y="5203"/>
                                </a:lnTo>
                                <a:lnTo>
                                  <a:pt x="3825" y="5192"/>
                                </a:lnTo>
                                <a:lnTo>
                                  <a:pt x="3834" y="5181"/>
                                </a:lnTo>
                                <a:lnTo>
                                  <a:pt x="3843" y="5170"/>
                                </a:lnTo>
                                <a:lnTo>
                                  <a:pt x="3851" y="5158"/>
                                </a:lnTo>
                                <a:lnTo>
                                  <a:pt x="3859" y="5146"/>
                                </a:lnTo>
                                <a:lnTo>
                                  <a:pt x="3865" y="5134"/>
                                </a:lnTo>
                                <a:lnTo>
                                  <a:pt x="3871" y="5122"/>
                                </a:lnTo>
                                <a:lnTo>
                                  <a:pt x="3878" y="5109"/>
                                </a:lnTo>
                                <a:lnTo>
                                  <a:pt x="3882" y="5095"/>
                                </a:lnTo>
                                <a:lnTo>
                                  <a:pt x="3886" y="5083"/>
                                </a:lnTo>
                                <a:lnTo>
                                  <a:pt x="3891" y="5070"/>
                                </a:lnTo>
                                <a:lnTo>
                                  <a:pt x="3894" y="5056"/>
                                </a:lnTo>
                                <a:lnTo>
                                  <a:pt x="3896" y="5042"/>
                                </a:lnTo>
                                <a:lnTo>
                                  <a:pt x="3898" y="5028"/>
                                </a:lnTo>
                                <a:lnTo>
                                  <a:pt x="3899" y="5014"/>
                                </a:lnTo>
                                <a:lnTo>
                                  <a:pt x="3899" y="5001"/>
                                </a:lnTo>
                                <a:lnTo>
                                  <a:pt x="3899" y="4987"/>
                                </a:lnTo>
                                <a:lnTo>
                                  <a:pt x="3898" y="4973"/>
                                </a:lnTo>
                                <a:lnTo>
                                  <a:pt x="3896" y="4959"/>
                                </a:lnTo>
                                <a:lnTo>
                                  <a:pt x="3894" y="4945"/>
                                </a:lnTo>
                                <a:lnTo>
                                  <a:pt x="3892" y="4931"/>
                                </a:lnTo>
                                <a:lnTo>
                                  <a:pt x="3887" y="4919"/>
                                </a:lnTo>
                                <a:lnTo>
                                  <a:pt x="3883" y="4905"/>
                                </a:lnTo>
                                <a:lnTo>
                                  <a:pt x="3878" y="4891"/>
                                </a:lnTo>
                                <a:lnTo>
                                  <a:pt x="3872" y="4878"/>
                                </a:lnTo>
                                <a:lnTo>
                                  <a:pt x="3866" y="4865"/>
                                </a:lnTo>
                                <a:lnTo>
                                  <a:pt x="3859" y="4853"/>
                                </a:lnTo>
                                <a:lnTo>
                                  <a:pt x="3851" y="4840"/>
                                </a:lnTo>
                                <a:lnTo>
                                  <a:pt x="3843" y="4828"/>
                                </a:lnTo>
                                <a:lnTo>
                                  <a:pt x="3834" y="4817"/>
                                </a:lnTo>
                                <a:lnTo>
                                  <a:pt x="3825" y="4805"/>
                                </a:lnTo>
                                <a:lnTo>
                                  <a:pt x="3814" y="4794"/>
                                </a:lnTo>
                                <a:lnTo>
                                  <a:pt x="3803" y="4785"/>
                                </a:lnTo>
                                <a:lnTo>
                                  <a:pt x="3793" y="4775"/>
                                </a:lnTo>
                                <a:lnTo>
                                  <a:pt x="3782" y="4766"/>
                                </a:lnTo>
                                <a:lnTo>
                                  <a:pt x="3770" y="4759"/>
                                </a:lnTo>
                                <a:lnTo>
                                  <a:pt x="3758" y="4752"/>
                                </a:lnTo>
                                <a:lnTo>
                                  <a:pt x="3746" y="4744"/>
                                </a:lnTo>
                                <a:lnTo>
                                  <a:pt x="3733" y="4738"/>
                                </a:lnTo>
                                <a:lnTo>
                                  <a:pt x="3720" y="4732"/>
                                </a:lnTo>
                                <a:lnTo>
                                  <a:pt x="3708" y="4727"/>
                                </a:lnTo>
                                <a:lnTo>
                                  <a:pt x="3695" y="4723"/>
                                </a:lnTo>
                                <a:lnTo>
                                  <a:pt x="3681" y="4720"/>
                                </a:lnTo>
                                <a:lnTo>
                                  <a:pt x="3667" y="4716"/>
                                </a:lnTo>
                                <a:lnTo>
                                  <a:pt x="3654" y="4714"/>
                                </a:lnTo>
                                <a:lnTo>
                                  <a:pt x="3640" y="4712"/>
                                </a:lnTo>
                                <a:lnTo>
                                  <a:pt x="3627" y="4711"/>
                                </a:lnTo>
                                <a:lnTo>
                                  <a:pt x="3613" y="4711"/>
                                </a:lnTo>
                                <a:lnTo>
                                  <a:pt x="3599" y="4711"/>
                                </a:lnTo>
                                <a:lnTo>
                                  <a:pt x="3585" y="4712"/>
                                </a:lnTo>
                                <a:lnTo>
                                  <a:pt x="3571" y="4713"/>
                                </a:lnTo>
                                <a:lnTo>
                                  <a:pt x="3557" y="4715"/>
                                </a:lnTo>
                                <a:lnTo>
                                  <a:pt x="3544" y="4719"/>
                                </a:lnTo>
                                <a:lnTo>
                                  <a:pt x="3530" y="4722"/>
                                </a:lnTo>
                                <a:lnTo>
                                  <a:pt x="3517" y="4726"/>
                                </a:lnTo>
                                <a:lnTo>
                                  <a:pt x="3503" y="4731"/>
                                </a:lnTo>
                                <a:lnTo>
                                  <a:pt x="3490" y="4737"/>
                                </a:lnTo>
                                <a:lnTo>
                                  <a:pt x="3478" y="4743"/>
                                </a:lnTo>
                                <a:lnTo>
                                  <a:pt x="3465" y="4751"/>
                                </a:lnTo>
                                <a:lnTo>
                                  <a:pt x="3452" y="4758"/>
                                </a:lnTo>
                                <a:lnTo>
                                  <a:pt x="3439" y="4766"/>
                                </a:lnTo>
                                <a:close/>
                                <a:moveTo>
                                  <a:pt x="4189" y="3343"/>
                                </a:moveTo>
                                <a:lnTo>
                                  <a:pt x="4189" y="3343"/>
                                </a:lnTo>
                                <a:lnTo>
                                  <a:pt x="4177" y="3352"/>
                                </a:lnTo>
                                <a:lnTo>
                                  <a:pt x="4166" y="3362"/>
                                </a:lnTo>
                                <a:lnTo>
                                  <a:pt x="4156" y="3372"/>
                                </a:lnTo>
                                <a:lnTo>
                                  <a:pt x="4145" y="3383"/>
                                </a:lnTo>
                                <a:lnTo>
                                  <a:pt x="4136" y="3393"/>
                                </a:lnTo>
                                <a:lnTo>
                                  <a:pt x="4128" y="3404"/>
                                </a:lnTo>
                                <a:lnTo>
                                  <a:pt x="4119" y="3416"/>
                                </a:lnTo>
                                <a:lnTo>
                                  <a:pt x="4112" y="3428"/>
                                </a:lnTo>
                                <a:lnTo>
                                  <a:pt x="4106" y="3440"/>
                                </a:lnTo>
                                <a:lnTo>
                                  <a:pt x="4099" y="3453"/>
                                </a:lnTo>
                                <a:lnTo>
                                  <a:pt x="4093" y="3466"/>
                                </a:lnTo>
                                <a:lnTo>
                                  <a:pt x="4089" y="3479"/>
                                </a:lnTo>
                                <a:lnTo>
                                  <a:pt x="4084" y="3491"/>
                                </a:lnTo>
                                <a:lnTo>
                                  <a:pt x="4080" y="3505"/>
                                </a:lnTo>
                                <a:lnTo>
                                  <a:pt x="4077" y="3518"/>
                                </a:lnTo>
                                <a:lnTo>
                                  <a:pt x="4075" y="3532"/>
                                </a:lnTo>
                                <a:lnTo>
                                  <a:pt x="4073" y="3546"/>
                                </a:lnTo>
                                <a:lnTo>
                                  <a:pt x="4072" y="3560"/>
                                </a:lnTo>
                                <a:lnTo>
                                  <a:pt x="4072" y="3573"/>
                                </a:lnTo>
                                <a:lnTo>
                                  <a:pt x="4072" y="3587"/>
                                </a:lnTo>
                                <a:lnTo>
                                  <a:pt x="4073" y="3601"/>
                                </a:lnTo>
                                <a:lnTo>
                                  <a:pt x="4075" y="3615"/>
                                </a:lnTo>
                                <a:lnTo>
                                  <a:pt x="4077" y="3629"/>
                                </a:lnTo>
                                <a:lnTo>
                                  <a:pt x="4079" y="3643"/>
                                </a:lnTo>
                                <a:lnTo>
                                  <a:pt x="4083" y="3656"/>
                                </a:lnTo>
                                <a:lnTo>
                                  <a:pt x="4087" y="3669"/>
                                </a:lnTo>
                                <a:lnTo>
                                  <a:pt x="4093" y="3683"/>
                                </a:lnTo>
                                <a:lnTo>
                                  <a:pt x="4098" y="3696"/>
                                </a:lnTo>
                                <a:lnTo>
                                  <a:pt x="4104" y="3709"/>
                                </a:lnTo>
                                <a:lnTo>
                                  <a:pt x="4112" y="3721"/>
                                </a:lnTo>
                                <a:lnTo>
                                  <a:pt x="4119" y="3734"/>
                                </a:lnTo>
                                <a:lnTo>
                                  <a:pt x="4128" y="3746"/>
                                </a:lnTo>
                                <a:lnTo>
                                  <a:pt x="4136" y="3759"/>
                                </a:lnTo>
                                <a:lnTo>
                                  <a:pt x="4146" y="3769"/>
                                </a:lnTo>
                                <a:lnTo>
                                  <a:pt x="4157" y="3780"/>
                                </a:lnTo>
                                <a:lnTo>
                                  <a:pt x="4167" y="3789"/>
                                </a:lnTo>
                                <a:lnTo>
                                  <a:pt x="4178" y="3799"/>
                                </a:lnTo>
                                <a:lnTo>
                                  <a:pt x="4189" y="3808"/>
                                </a:lnTo>
                                <a:lnTo>
                                  <a:pt x="4200" y="3816"/>
                                </a:lnTo>
                                <a:lnTo>
                                  <a:pt x="4213" y="3823"/>
                                </a:lnTo>
                                <a:lnTo>
                                  <a:pt x="4225" y="3830"/>
                                </a:lnTo>
                                <a:lnTo>
                                  <a:pt x="4238" y="3836"/>
                                </a:lnTo>
                                <a:lnTo>
                                  <a:pt x="4250" y="3842"/>
                                </a:lnTo>
                                <a:lnTo>
                                  <a:pt x="4263" y="3847"/>
                                </a:lnTo>
                                <a:lnTo>
                                  <a:pt x="4276" y="3851"/>
                                </a:lnTo>
                                <a:lnTo>
                                  <a:pt x="4290" y="3854"/>
                                </a:lnTo>
                                <a:lnTo>
                                  <a:pt x="4304" y="3858"/>
                                </a:lnTo>
                                <a:lnTo>
                                  <a:pt x="4316" y="3861"/>
                                </a:lnTo>
                                <a:lnTo>
                                  <a:pt x="4330" y="3862"/>
                                </a:lnTo>
                                <a:lnTo>
                                  <a:pt x="4344" y="3863"/>
                                </a:lnTo>
                                <a:lnTo>
                                  <a:pt x="4358" y="3864"/>
                                </a:lnTo>
                                <a:lnTo>
                                  <a:pt x="4372" y="3863"/>
                                </a:lnTo>
                                <a:lnTo>
                                  <a:pt x="4385" y="3863"/>
                                </a:lnTo>
                                <a:lnTo>
                                  <a:pt x="4399" y="3861"/>
                                </a:lnTo>
                                <a:lnTo>
                                  <a:pt x="4413" y="3859"/>
                                </a:lnTo>
                                <a:lnTo>
                                  <a:pt x="4427" y="3855"/>
                                </a:lnTo>
                                <a:lnTo>
                                  <a:pt x="4441" y="3852"/>
                                </a:lnTo>
                                <a:lnTo>
                                  <a:pt x="4454" y="3848"/>
                                </a:lnTo>
                                <a:lnTo>
                                  <a:pt x="4467" y="3843"/>
                                </a:lnTo>
                                <a:lnTo>
                                  <a:pt x="4480" y="3837"/>
                                </a:lnTo>
                                <a:lnTo>
                                  <a:pt x="4493" y="3831"/>
                                </a:lnTo>
                                <a:lnTo>
                                  <a:pt x="4506" y="3823"/>
                                </a:lnTo>
                                <a:lnTo>
                                  <a:pt x="4518" y="3816"/>
                                </a:lnTo>
                                <a:lnTo>
                                  <a:pt x="4531" y="3808"/>
                                </a:lnTo>
                                <a:lnTo>
                                  <a:pt x="4543" y="3798"/>
                                </a:lnTo>
                                <a:lnTo>
                                  <a:pt x="4554" y="3788"/>
                                </a:lnTo>
                                <a:lnTo>
                                  <a:pt x="4564" y="3779"/>
                                </a:lnTo>
                                <a:lnTo>
                                  <a:pt x="4574" y="3768"/>
                                </a:lnTo>
                                <a:lnTo>
                                  <a:pt x="4583" y="3757"/>
                                </a:lnTo>
                                <a:lnTo>
                                  <a:pt x="4592" y="3746"/>
                                </a:lnTo>
                                <a:lnTo>
                                  <a:pt x="4600" y="3734"/>
                                </a:lnTo>
                                <a:lnTo>
                                  <a:pt x="4608" y="3722"/>
                                </a:lnTo>
                                <a:lnTo>
                                  <a:pt x="4614" y="3711"/>
                                </a:lnTo>
                                <a:lnTo>
                                  <a:pt x="4621" y="3698"/>
                                </a:lnTo>
                                <a:lnTo>
                                  <a:pt x="4626" y="3685"/>
                                </a:lnTo>
                                <a:lnTo>
                                  <a:pt x="4631" y="3672"/>
                                </a:lnTo>
                                <a:lnTo>
                                  <a:pt x="4636" y="3658"/>
                                </a:lnTo>
                                <a:lnTo>
                                  <a:pt x="4640" y="3646"/>
                                </a:lnTo>
                                <a:lnTo>
                                  <a:pt x="4642" y="3632"/>
                                </a:lnTo>
                                <a:lnTo>
                                  <a:pt x="4645" y="3618"/>
                                </a:lnTo>
                                <a:lnTo>
                                  <a:pt x="4646" y="3605"/>
                                </a:lnTo>
                                <a:lnTo>
                                  <a:pt x="4647" y="3591"/>
                                </a:lnTo>
                                <a:lnTo>
                                  <a:pt x="4648" y="3578"/>
                                </a:lnTo>
                                <a:lnTo>
                                  <a:pt x="4647" y="3564"/>
                                </a:lnTo>
                                <a:lnTo>
                                  <a:pt x="4647" y="3549"/>
                                </a:lnTo>
                                <a:lnTo>
                                  <a:pt x="4645" y="3535"/>
                                </a:lnTo>
                                <a:lnTo>
                                  <a:pt x="4643" y="3522"/>
                                </a:lnTo>
                                <a:lnTo>
                                  <a:pt x="4640" y="3508"/>
                                </a:lnTo>
                                <a:lnTo>
                                  <a:pt x="4637" y="3495"/>
                                </a:lnTo>
                                <a:lnTo>
                                  <a:pt x="4632" y="3481"/>
                                </a:lnTo>
                                <a:lnTo>
                                  <a:pt x="4627" y="3468"/>
                                </a:lnTo>
                                <a:lnTo>
                                  <a:pt x="4622" y="3454"/>
                                </a:lnTo>
                                <a:lnTo>
                                  <a:pt x="4615" y="3441"/>
                                </a:lnTo>
                                <a:lnTo>
                                  <a:pt x="4608" y="3429"/>
                                </a:lnTo>
                                <a:lnTo>
                                  <a:pt x="4600" y="3417"/>
                                </a:lnTo>
                                <a:lnTo>
                                  <a:pt x="4592" y="3404"/>
                                </a:lnTo>
                                <a:lnTo>
                                  <a:pt x="4582" y="3392"/>
                                </a:lnTo>
                                <a:lnTo>
                                  <a:pt x="4573" y="3382"/>
                                </a:lnTo>
                                <a:lnTo>
                                  <a:pt x="4563" y="3371"/>
                                </a:lnTo>
                                <a:lnTo>
                                  <a:pt x="4553" y="3360"/>
                                </a:lnTo>
                                <a:lnTo>
                                  <a:pt x="4542" y="3352"/>
                                </a:lnTo>
                                <a:lnTo>
                                  <a:pt x="4530" y="3343"/>
                                </a:lnTo>
                                <a:lnTo>
                                  <a:pt x="4518" y="3335"/>
                                </a:lnTo>
                                <a:lnTo>
                                  <a:pt x="4507" y="3327"/>
                                </a:lnTo>
                                <a:lnTo>
                                  <a:pt x="4495" y="3320"/>
                                </a:lnTo>
                                <a:lnTo>
                                  <a:pt x="4482" y="3315"/>
                                </a:lnTo>
                                <a:lnTo>
                                  <a:pt x="4470" y="3308"/>
                                </a:lnTo>
                                <a:lnTo>
                                  <a:pt x="4457" y="3304"/>
                                </a:lnTo>
                                <a:lnTo>
                                  <a:pt x="4443" y="3300"/>
                                </a:lnTo>
                                <a:lnTo>
                                  <a:pt x="4430" y="3296"/>
                                </a:lnTo>
                                <a:lnTo>
                                  <a:pt x="4416" y="3292"/>
                                </a:lnTo>
                                <a:lnTo>
                                  <a:pt x="4402" y="3290"/>
                                </a:lnTo>
                                <a:lnTo>
                                  <a:pt x="4390" y="3288"/>
                                </a:lnTo>
                                <a:lnTo>
                                  <a:pt x="4376" y="3287"/>
                                </a:lnTo>
                                <a:lnTo>
                                  <a:pt x="4362" y="3287"/>
                                </a:lnTo>
                                <a:lnTo>
                                  <a:pt x="4348" y="3287"/>
                                </a:lnTo>
                                <a:lnTo>
                                  <a:pt x="4333" y="3288"/>
                                </a:lnTo>
                                <a:lnTo>
                                  <a:pt x="4319" y="3289"/>
                                </a:lnTo>
                                <a:lnTo>
                                  <a:pt x="4307" y="3292"/>
                                </a:lnTo>
                                <a:lnTo>
                                  <a:pt x="4293" y="3294"/>
                                </a:lnTo>
                                <a:lnTo>
                                  <a:pt x="4279" y="3299"/>
                                </a:lnTo>
                                <a:lnTo>
                                  <a:pt x="4265" y="3303"/>
                                </a:lnTo>
                                <a:lnTo>
                                  <a:pt x="4252" y="3307"/>
                                </a:lnTo>
                                <a:lnTo>
                                  <a:pt x="4239" y="3314"/>
                                </a:lnTo>
                                <a:lnTo>
                                  <a:pt x="4226" y="3320"/>
                                </a:lnTo>
                                <a:lnTo>
                                  <a:pt x="4213" y="3326"/>
                                </a:lnTo>
                                <a:lnTo>
                                  <a:pt x="4201" y="3335"/>
                                </a:lnTo>
                                <a:lnTo>
                                  <a:pt x="4189" y="3343"/>
                                </a:lnTo>
                                <a:close/>
                                <a:moveTo>
                                  <a:pt x="3614" y="3767"/>
                                </a:moveTo>
                                <a:lnTo>
                                  <a:pt x="3614" y="3767"/>
                                </a:lnTo>
                                <a:lnTo>
                                  <a:pt x="3602" y="3776"/>
                                </a:lnTo>
                                <a:lnTo>
                                  <a:pt x="3590" y="3785"/>
                                </a:lnTo>
                                <a:lnTo>
                                  <a:pt x="3580" y="3796"/>
                                </a:lnTo>
                                <a:lnTo>
                                  <a:pt x="3570" y="3806"/>
                                </a:lnTo>
                                <a:lnTo>
                                  <a:pt x="3561" y="3817"/>
                                </a:lnTo>
                                <a:lnTo>
                                  <a:pt x="3552" y="3829"/>
                                </a:lnTo>
                                <a:lnTo>
                                  <a:pt x="3545" y="3839"/>
                                </a:lnTo>
                                <a:lnTo>
                                  <a:pt x="3537" y="3852"/>
                                </a:lnTo>
                                <a:lnTo>
                                  <a:pt x="3530" y="3864"/>
                                </a:lnTo>
                                <a:lnTo>
                                  <a:pt x="3523" y="3877"/>
                                </a:lnTo>
                                <a:lnTo>
                                  <a:pt x="3518" y="3889"/>
                                </a:lnTo>
                                <a:lnTo>
                                  <a:pt x="3513" y="3902"/>
                                </a:lnTo>
                                <a:lnTo>
                                  <a:pt x="3509" y="3915"/>
                                </a:lnTo>
                                <a:lnTo>
                                  <a:pt x="3505" y="3929"/>
                                </a:lnTo>
                                <a:lnTo>
                                  <a:pt x="3502" y="3943"/>
                                </a:lnTo>
                                <a:lnTo>
                                  <a:pt x="3500" y="3955"/>
                                </a:lnTo>
                                <a:lnTo>
                                  <a:pt x="3498" y="3969"/>
                                </a:lnTo>
                                <a:lnTo>
                                  <a:pt x="3497" y="3983"/>
                                </a:lnTo>
                                <a:lnTo>
                                  <a:pt x="3497" y="3997"/>
                                </a:lnTo>
                                <a:lnTo>
                                  <a:pt x="3497" y="4011"/>
                                </a:lnTo>
                                <a:lnTo>
                                  <a:pt x="3498" y="4025"/>
                                </a:lnTo>
                                <a:lnTo>
                                  <a:pt x="3499" y="4038"/>
                                </a:lnTo>
                                <a:lnTo>
                                  <a:pt x="3501" y="4052"/>
                                </a:lnTo>
                                <a:lnTo>
                                  <a:pt x="3504" y="4066"/>
                                </a:lnTo>
                                <a:lnTo>
                                  <a:pt x="3507" y="4080"/>
                                </a:lnTo>
                                <a:lnTo>
                                  <a:pt x="3513" y="4094"/>
                                </a:lnTo>
                                <a:lnTo>
                                  <a:pt x="3517" y="4107"/>
                                </a:lnTo>
                                <a:lnTo>
                                  <a:pt x="3523" y="4119"/>
                                </a:lnTo>
                                <a:lnTo>
                                  <a:pt x="3530" y="4133"/>
                                </a:lnTo>
                                <a:lnTo>
                                  <a:pt x="3536" y="4146"/>
                                </a:lnTo>
                                <a:lnTo>
                                  <a:pt x="3544" y="4158"/>
                                </a:lnTo>
                                <a:lnTo>
                                  <a:pt x="3552" y="4170"/>
                                </a:lnTo>
                                <a:lnTo>
                                  <a:pt x="3562" y="4182"/>
                                </a:lnTo>
                                <a:lnTo>
                                  <a:pt x="3571" y="4193"/>
                                </a:lnTo>
                                <a:lnTo>
                                  <a:pt x="3581" y="4203"/>
                                </a:lnTo>
                                <a:lnTo>
                                  <a:pt x="3592" y="4213"/>
                                </a:lnTo>
                                <a:lnTo>
                                  <a:pt x="3602" y="4223"/>
                                </a:lnTo>
                                <a:lnTo>
                                  <a:pt x="3614" y="4231"/>
                                </a:lnTo>
                                <a:lnTo>
                                  <a:pt x="3626" y="4240"/>
                                </a:lnTo>
                                <a:lnTo>
                                  <a:pt x="3637" y="4247"/>
                                </a:lnTo>
                                <a:lnTo>
                                  <a:pt x="3650" y="4253"/>
                                </a:lnTo>
                                <a:lnTo>
                                  <a:pt x="3662" y="4260"/>
                                </a:lnTo>
                                <a:lnTo>
                                  <a:pt x="3675" y="4265"/>
                                </a:lnTo>
                                <a:lnTo>
                                  <a:pt x="3688" y="4270"/>
                                </a:lnTo>
                                <a:lnTo>
                                  <a:pt x="3701" y="4275"/>
                                </a:lnTo>
                                <a:lnTo>
                                  <a:pt x="3714" y="4279"/>
                                </a:lnTo>
                                <a:lnTo>
                                  <a:pt x="3728" y="4282"/>
                                </a:lnTo>
                                <a:lnTo>
                                  <a:pt x="3742" y="4284"/>
                                </a:lnTo>
                                <a:lnTo>
                                  <a:pt x="3755" y="4285"/>
                                </a:lnTo>
                                <a:lnTo>
                                  <a:pt x="3769" y="4286"/>
                                </a:lnTo>
                                <a:lnTo>
                                  <a:pt x="3783" y="4288"/>
                                </a:lnTo>
                                <a:lnTo>
                                  <a:pt x="3797" y="4288"/>
                                </a:lnTo>
                                <a:lnTo>
                                  <a:pt x="3811" y="4286"/>
                                </a:lnTo>
                                <a:lnTo>
                                  <a:pt x="3825" y="4284"/>
                                </a:lnTo>
                                <a:lnTo>
                                  <a:pt x="3838" y="4282"/>
                                </a:lnTo>
                                <a:lnTo>
                                  <a:pt x="3852" y="4279"/>
                                </a:lnTo>
                                <a:lnTo>
                                  <a:pt x="3866" y="4276"/>
                                </a:lnTo>
                                <a:lnTo>
                                  <a:pt x="3879" y="4272"/>
                                </a:lnTo>
                                <a:lnTo>
                                  <a:pt x="3893" y="4266"/>
                                </a:lnTo>
                                <a:lnTo>
                                  <a:pt x="3905" y="4261"/>
                                </a:lnTo>
                                <a:lnTo>
                                  <a:pt x="3918" y="4255"/>
                                </a:lnTo>
                                <a:lnTo>
                                  <a:pt x="3931" y="4247"/>
                                </a:lnTo>
                                <a:lnTo>
                                  <a:pt x="3944" y="4240"/>
                                </a:lnTo>
                                <a:lnTo>
                                  <a:pt x="3955" y="4231"/>
                                </a:lnTo>
                                <a:lnTo>
                                  <a:pt x="3967" y="4223"/>
                                </a:lnTo>
                                <a:lnTo>
                                  <a:pt x="3979" y="4213"/>
                                </a:lnTo>
                                <a:lnTo>
                                  <a:pt x="3990" y="4202"/>
                                </a:lnTo>
                                <a:lnTo>
                                  <a:pt x="3999" y="4192"/>
                                </a:lnTo>
                                <a:lnTo>
                                  <a:pt x="4009" y="4181"/>
                                </a:lnTo>
                                <a:lnTo>
                                  <a:pt x="4017" y="4169"/>
                                </a:lnTo>
                                <a:lnTo>
                                  <a:pt x="4025" y="4159"/>
                                </a:lnTo>
                                <a:lnTo>
                                  <a:pt x="4032" y="4146"/>
                                </a:lnTo>
                                <a:lnTo>
                                  <a:pt x="4040" y="4134"/>
                                </a:lnTo>
                                <a:lnTo>
                                  <a:pt x="4046" y="4121"/>
                                </a:lnTo>
                                <a:lnTo>
                                  <a:pt x="4051" y="4109"/>
                                </a:lnTo>
                                <a:lnTo>
                                  <a:pt x="4057" y="4096"/>
                                </a:lnTo>
                                <a:lnTo>
                                  <a:pt x="4061" y="4083"/>
                                </a:lnTo>
                                <a:lnTo>
                                  <a:pt x="4064" y="4069"/>
                                </a:lnTo>
                                <a:lnTo>
                                  <a:pt x="4067" y="4055"/>
                                </a:lnTo>
                                <a:lnTo>
                                  <a:pt x="4069" y="4043"/>
                                </a:lnTo>
                                <a:lnTo>
                                  <a:pt x="4072" y="4029"/>
                                </a:lnTo>
                                <a:lnTo>
                                  <a:pt x="4073" y="4015"/>
                                </a:lnTo>
                                <a:lnTo>
                                  <a:pt x="4073" y="4001"/>
                                </a:lnTo>
                                <a:lnTo>
                                  <a:pt x="4073" y="3987"/>
                                </a:lnTo>
                                <a:lnTo>
                                  <a:pt x="4072" y="3974"/>
                                </a:lnTo>
                                <a:lnTo>
                                  <a:pt x="4070" y="3960"/>
                                </a:lnTo>
                                <a:lnTo>
                                  <a:pt x="4068" y="3946"/>
                                </a:lnTo>
                                <a:lnTo>
                                  <a:pt x="4065" y="3932"/>
                                </a:lnTo>
                                <a:lnTo>
                                  <a:pt x="4062" y="3918"/>
                                </a:lnTo>
                                <a:lnTo>
                                  <a:pt x="4058" y="3904"/>
                                </a:lnTo>
                                <a:lnTo>
                                  <a:pt x="4052" y="3892"/>
                                </a:lnTo>
                                <a:lnTo>
                                  <a:pt x="4046" y="3879"/>
                                </a:lnTo>
                                <a:lnTo>
                                  <a:pt x="4040" y="3865"/>
                                </a:lnTo>
                                <a:lnTo>
                                  <a:pt x="4033" y="3852"/>
                                </a:lnTo>
                                <a:lnTo>
                                  <a:pt x="4026" y="3840"/>
                                </a:lnTo>
                                <a:lnTo>
                                  <a:pt x="4017" y="3828"/>
                                </a:lnTo>
                                <a:lnTo>
                                  <a:pt x="4008" y="3816"/>
                                </a:lnTo>
                                <a:lnTo>
                                  <a:pt x="3998" y="3805"/>
                                </a:lnTo>
                                <a:lnTo>
                                  <a:pt x="3988" y="3795"/>
                                </a:lnTo>
                                <a:lnTo>
                                  <a:pt x="3978" y="3785"/>
                                </a:lnTo>
                                <a:lnTo>
                                  <a:pt x="3967" y="3776"/>
                                </a:lnTo>
                                <a:lnTo>
                                  <a:pt x="3955" y="3767"/>
                                </a:lnTo>
                                <a:lnTo>
                                  <a:pt x="3944" y="3759"/>
                                </a:lnTo>
                                <a:lnTo>
                                  <a:pt x="3932" y="3751"/>
                                </a:lnTo>
                                <a:lnTo>
                                  <a:pt x="3919" y="3745"/>
                                </a:lnTo>
                                <a:lnTo>
                                  <a:pt x="3908" y="3738"/>
                                </a:lnTo>
                                <a:lnTo>
                                  <a:pt x="3895" y="3733"/>
                                </a:lnTo>
                                <a:lnTo>
                                  <a:pt x="3881" y="3728"/>
                                </a:lnTo>
                                <a:lnTo>
                                  <a:pt x="3868" y="3723"/>
                                </a:lnTo>
                                <a:lnTo>
                                  <a:pt x="3855" y="3719"/>
                                </a:lnTo>
                                <a:lnTo>
                                  <a:pt x="3842" y="3716"/>
                                </a:lnTo>
                                <a:lnTo>
                                  <a:pt x="3828" y="3714"/>
                                </a:lnTo>
                                <a:lnTo>
                                  <a:pt x="3814" y="3713"/>
                                </a:lnTo>
                                <a:lnTo>
                                  <a:pt x="3800" y="3712"/>
                                </a:lnTo>
                                <a:lnTo>
                                  <a:pt x="3786" y="3711"/>
                                </a:lnTo>
                                <a:lnTo>
                                  <a:pt x="3772" y="3711"/>
                                </a:lnTo>
                                <a:lnTo>
                                  <a:pt x="3759" y="3712"/>
                                </a:lnTo>
                                <a:lnTo>
                                  <a:pt x="3745" y="3714"/>
                                </a:lnTo>
                                <a:lnTo>
                                  <a:pt x="3731" y="3716"/>
                                </a:lnTo>
                                <a:lnTo>
                                  <a:pt x="3717" y="3719"/>
                                </a:lnTo>
                                <a:lnTo>
                                  <a:pt x="3704" y="3722"/>
                                </a:lnTo>
                                <a:lnTo>
                                  <a:pt x="3691" y="3727"/>
                                </a:lnTo>
                                <a:lnTo>
                                  <a:pt x="3677" y="3732"/>
                                </a:lnTo>
                                <a:lnTo>
                                  <a:pt x="3664" y="3737"/>
                                </a:lnTo>
                                <a:lnTo>
                                  <a:pt x="3651" y="3744"/>
                                </a:lnTo>
                                <a:lnTo>
                                  <a:pt x="3638" y="3751"/>
                                </a:lnTo>
                                <a:lnTo>
                                  <a:pt x="3626" y="3759"/>
                                </a:lnTo>
                                <a:lnTo>
                                  <a:pt x="3614" y="3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A6BA"/>
                          </a:solidFill>
                          <a:ln>
                            <a:noFill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4pt;margin-top:507.55pt;height:17.5pt;width:17.5pt;mso-position-vertical-relative:page;z-index:251673600;mso-width-relative:page;mso-height-relative:page;" coordorigin="634,10638" coordsize="350,350" o:gfxdata="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">
                <o:lock v:ext="edit" aspectratio="f"/>
                <v:shape id="椭圆 53" o:spid="_x0000_s1026" o:spt="3" type="#_x0000_t3" style="position:absolute;left:634;top:10638;height:351;width:351;v-text-anchor:middle;" filled="t" stroked="f" coordsize="21600,21600" o:gfxdata="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7SG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任意多边形 41" o:spid="_x0000_s1026" o:spt="100" style="position:absolute;left:665;top:10662;height:276;width:260;v-text-anchor:middle;" fillcolor="#65A6BA" filled="t" stroked="f" coordsize="6102,6477" o:gfxdata="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OkCRm5AAAA2wAA&#10;AA8AAAAAAAAAAQAgAAAAIgAAAGRycy9kb3ducmV2LnhtbFBLAQIUABQAAAAIAIdO4kAzLwWeOwAA&#10;ADkAAAAQAAAAAAAAAAEAIAAAAAgBAABkcnMvc2hhcGV4bWwueG1sUEsFBgAAAAAGAAYAWwEAALID&#10;AAAAAA=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0,767,0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0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>
                  <v:path o:connectlocs="13802272,5643550;22472077,18187640;14740141,23875432;2935477,8725198;4224124,6067468;6472814,6122751;144005,3232783;1864670,921541;5885724,29490;10102470,1887324;10700641,4047430;8075323,2285436;4785378,1529769;1816672,2801496;5405709,3999517;8156561,5473991;8998435,4283352;5837713,2525043;1982826,4132216;3116400,5057443;10737558,16237650;11439116,17347199;12683467,16930651;12580081,15629434;11254503,15426687;18177794,17612599;19167362,18475173;20245548,17723191;19769222,16503062;16423888,18154465;16158037,19470434;17347000,20012312;18166713,18983864;17361770,17948046;14034895,19993876;14134592,21295106;15463859,21497840;15943873,20281396;14876768,19518360;16615892,14954856;17092217,16178669;18388256,16012795;18524883,14674705;17284221,14258170;14448440,16816388;15253397,17852206;16453427,17321394;16224494,16031231;14880457,15968566;12310528,18722149;13373944,19488870;14378282,18637363;13783813,17465148;15345703,12429825;15209088,13764218;16446049,14184450;17158686,13082283;16254033,12127554;13034246,14243431;13263179,15529909;14603526,15596259;14961696,14346640;13828122,13690498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84912835</wp:posOffset>
                </wp:positionV>
                <wp:extent cx="1541145" cy="5255260"/>
                <wp:effectExtent l="0" t="0" r="1905" b="2540"/>
                <wp:wrapNone/>
                <wp:docPr id="84" name="平行四边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0360" y="84912835"/>
                          <a:ext cx="1541145" cy="5255260"/>
                        </a:xfrm>
                        <a:prstGeom prst="parallelogram">
                          <a:avLst/>
                        </a:prstGeom>
                        <a:solidFill>
                          <a:srgbClr val="354D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26.8pt;margin-top:6686.05pt;height:413.8pt;width:121.35pt;z-index:251662336;v-text-anchor:middle;mso-width-relative:page;mso-height-relative:page;" fillcolor="#354D6D" filled="t" stroked="f" coordsize="21600,21600" o:gfxdata="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2ES8f98AAAAPAQAADwAAAAAAAAABACAAAAAiAAAAZHJzL2Rvd25yZXYueG1sUEsBAhQA&#10;FAAAAAgAh07iQJHytBuWAgAA+AQAAA4AAAAAAAAAAQAgAAAALgEAAGRycy9lMm9Eb2MueG1sUEsF&#10;BgAAAAAGAAYAWQEAADYGAAAAAA==&#10;" adj="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2FA94AAA-DF56-41C1-83D8-BEDD61247436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BB7955E5-BC15-417E-B86B-D75673AE4BAB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  <w:embedRegular r:id="rId3" w:fontKey="{657FE111-CE68-4E95-A94E-0047BD972FAA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4" w:fontKey="{9DDE1EA7-788F-4982-90C3-725A3064F617}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  <w:embedRegular r:id="rId5" w:fontKey="{B8E039D2-A4AD-4ADA-ADB7-2731A8F2FBD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TrueTypeFonts/>
  <w:embedSystem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110EF"/>
    <w:rsid w:val="00435B71"/>
    <w:rsid w:val="005E0B3E"/>
    <w:rsid w:val="011D6750"/>
    <w:rsid w:val="0167079F"/>
    <w:rsid w:val="016A4031"/>
    <w:rsid w:val="017C0EC1"/>
    <w:rsid w:val="018314F7"/>
    <w:rsid w:val="01A76B17"/>
    <w:rsid w:val="01A9319D"/>
    <w:rsid w:val="01B42ABC"/>
    <w:rsid w:val="01E2706F"/>
    <w:rsid w:val="01F51710"/>
    <w:rsid w:val="01FF6F9F"/>
    <w:rsid w:val="020C4C41"/>
    <w:rsid w:val="024D6088"/>
    <w:rsid w:val="02E63F3D"/>
    <w:rsid w:val="02E71756"/>
    <w:rsid w:val="02E96FDF"/>
    <w:rsid w:val="033D1319"/>
    <w:rsid w:val="034669FE"/>
    <w:rsid w:val="03470B12"/>
    <w:rsid w:val="03965E6F"/>
    <w:rsid w:val="03A46749"/>
    <w:rsid w:val="03E04D92"/>
    <w:rsid w:val="03F154FC"/>
    <w:rsid w:val="03FA3274"/>
    <w:rsid w:val="04052D10"/>
    <w:rsid w:val="04257F31"/>
    <w:rsid w:val="044F45CF"/>
    <w:rsid w:val="045607C4"/>
    <w:rsid w:val="04627993"/>
    <w:rsid w:val="048360D4"/>
    <w:rsid w:val="04A0175E"/>
    <w:rsid w:val="04A50966"/>
    <w:rsid w:val="04B27E34"/>
    <w:rsid w:val="04E124F1"/>
    <w:rsid w:val="05137606"/>
    <w:rsid w:val="05317E89"/>
    <w:rsid w:val="05351CD9"/>
    <w:rsid w:val="054D65E5"/>
    <w:rsid w:val="05594BA1"/>
    <w:rsid w:val="05AC5B4D"/>
    <w:rsid w:val="05BE7438"/>
    <w:rsid w:val="05BF32E3"/>
    <w:rsid w:val="05C8549C"/>
    <w:rsid w:val="063C5470"/>
    <w:rsid w:val="064F0D47"/>
    <w:rsid w:val="0695755A"/>
    <w:rsid w:val="06B11C60"/>
    <w:rsid w:val="06B8620E"/>
    <w:rsid w:val="06FF1AF9"/>
    <w:rsid w:val="07273DB1"/>
    <w:rsid w:val="074900E8"/>
    <w:rsid w:val="077F4261"/>
    <w:rsid w:val="07B961BB"/>
    <w:rsid w:val="07C725EB"/>
    <w:rsid w:val="07F97009"/>
    <w:rsid w:val="07FE6B71"/>
    <w:rsid w:val="08045E94"/>
    <w:rsid w:val="08515735"/>
    <w:rsid w:val="087D3D3C"/>
    <w:rsid w:val="08AF1F75"/>
    <w:rsid w:val="08E50EBF"/>
    <w:rsid w:val="08EE2030"/>
    <w:rsid w:val="090D2068"/>
    <w:rsid w:val="093E464F"/>
    <w:rsid w:val="094C3302"/>
    <w:rsid w:val="097660D1"/>
    <w:rsid w:val="09817EAE"/>
    <w:rsid w:val="098876D8"/>
    <w:rsid w:val="09AF2ED0"/>
    <w:rsid w:val="09BF3227"/>
    <w:rsid w:val="09D32788"/>
    <w:rsid w:val="09E36CAB"/>
    <w:rsid w:val="0A5229F2"/>
    <w:rsid w:val="0AB83C6D"/>
    <w:rsid w:val="0ADB525F"/>
    <w:rsid w:val="0AE82EDD"/>
    <w:rsid w:val="0B062D7B"/>
    <w:rsid w:val="0B07408A"/>
    <w:rsid w:val="0B3173F7"/>
    <w:rsid w:val="0B97016B"/>
    <w:rsid w:val="0BB7558B"/>
    <w:rsid w:val="0BC8251B"/>
    <w:rsid w:val="0BE11B5D"/>
    <w:rsid w:val="0BF616B7"/>
    <w:rsid w:val="0BFD1E84"/>
    <w:rsid w:val="0C171053"/>
    <w:rsid w:val="0C17271C"/>
    <w:rsid w:val="0CA80A82"/>
    <w:rsid w:val="0CC61F5F"/>
    <w:rsid w:val="0D0213C7"/>
    <w:rsid w:val="0D160255"/>
    <w:rsid w:val="0D1A30CF"/>
    <w:rsid w:val="0D1D1BEE"/>
    <w:rsid w:val="0D1D3591"/>
    <w:rsid w:val="0D573C48"/>
    <w:rsid w:val="0D8F096E"/>
    <w:rsid w:val="0DAF679B"/>
    <w:rsid w:val="0DD00165"/>
    <w:rsid w:val="0E9337E2"/>
    <w:rsid w:val="0EDD76F5"/>
    <w:rsid w:val="0EF66BFC"/>
    <w:rsid w:val="0F01707B"/>
    <w:rsid w:val="0F3C5331"/>
    <w:rsid w:val="0F472D16"/>
    <w:rsid w:val="0F6436A5"/>
    <w:rsid w:val="0F6A6E4A"/>
    <w:rsid w:val="0F736086"/>
    <w:rsid w:val="10002C01"/>
    <w:rsid w:val="100629A4"/>
    <w:rsid w:val="1014042B"/>
    <w:rsid w:val="10357409"/>
    <w:rsid w:val="10525567"/>
    <w:rsid w:val="10746758"/>
    <w:rsid w:val="107E10A8"/>
    <w:rsid w:val="10994B4F"/>
    <w:rsid w:val="10B96190"/>
    <w:rsid w:val="10C70E06"/>
    <w:rsid w:val="110C3B5B"/>
    <w:rsid w:val="11442F10"/>
    <w:rsid w:val="11462E3B"/>
    <w:rsid w:val="119E13D3"/>
    <w:rsid w:val="11AB108E"/>
    <w:rsid w:val="11BC23E8"/>
    <w:rsid w:val="11DE4839"/>
    <w:rsid w:val="11E91B86"/>
    <w:rsid w:val="11EA4477"/>
    <w:rsid w:val="1229304E"/>
    <w:rsid w:val="125F2253"/>
    <w:rsid w:val="12B51841"/>
    <w:rsid w:val="12BF64B5"/>
    <w:rsid w:val="12E873AD"/>
    <w:rsid w:val="131C5A95"/>
    <w:rsid w:val="136B3648"/>
    <w:rsid w:val="13AF22DA"/>
    <w:rsid w:val="13FC02AC"/>
    <w:rsid w:val="14070B16"/>
    <w:rsid w:val="147D78EF"/>
    <w:rsid w:val="148D7B80"/>
    <w:rsid w:val="14927134"/>
    <w:rsid w:val="14954F87"/>
    <w:rsid w:val="14DF44C9"/>
    <w:rsid w:val="14F8544D"/>
    <w:rsid w:val="151F4DCB"/>
    <w:rsid w:val="154E5822"/>
    <w:rsid w:val="157D0CCE"/>
    <w:rsid w:val="15B366AC"/>
    <w:rsid w:val="15CB6F30"/>
    <w:rsid w:val="15D24DF9"/>
    <w:rsid w:val="16061397"/>
    <w:rsid w:val="16BB4C54"/>
    <w:rsid w:val="16CF64E6"/>
    <w:rsid w:val="16F553E1"/>
    <w:rsid w:val="173104EC"/>
    <w:rsid w:val="17722897"/>
    <w:rsid w:val="17887BDD"/>
    <w:rsid w:val="179659F4"/>
    <w:rsid w:val="17EC47BE"/>
    <w:rsid w:val="18044B25"/>
    <w:rsid w:val="180C7E43"/>
    <w:rsid w:val="183F44C3"/>
    <w:rsid w:val="18623E0D"/>
    <w:rsid w:val="188D67B5"/>
    <w:rsid w:val="18EA3F30"/>
    <w:rsid w:val="18F60C40"/>
    <w:rsid w:val="192530F2"/>
    <w:rsid w:val="196D52D1"/>
    <w:rsid w:val="199D659A"/>
    <w:rsid w:val="19D26813"/>
    <w:rsid w:val="1A0517AE"/>
    <w:rsid w:val="1A1C63E5"/>
    <w:rsid w:val="1A502937"/>
    <w:rsid w:val="1A8742CC"/>
    <w:rsid w:val="1AAD59BA"/>
    <w:rsid w:val="1AC81274"/>
    <w:rsid w:val="1AD317A9"/>
    <w:rsid w:val="1B404BBC"/>
    <w:rsid w:val="1B863A90"/>
    <w:rsid w:val="1B9905A9"/>
    <w:rsid w:val="1B9B7773"/>
    <w:rsid w:val="1BCB75B0"/>
    <w:rsid w:val="1BD811CC"/>
    <w:rsid w:val="1BF952A0"/>
    <w:rsid w:val="1BFE16AA"/>
    <w:rsid w:val="1C0A0895"/>
    <w:rsid w:val="1C0A0F00"/>
    <w:rsid w:val="1C6175BB"/>
    <w:rsid w:val="1CED393A"/>
    <w:rsid w:val="1DB06524"/>
    <w:rsid w:val="1DB14C9D"/>
    <w:rsid w:val="1DC07649"/>
    <w:rsid w:val="1E890AC2"/>
    <w:rsid w:val="1E9E5931"/>
    <w:rsid w:val="1EFF7F48"/>
    <w:rsid w:val="1F4B327A"/>
    <w:rsid w:val="1F647158"/>
    <w:rsid w:val="1F887463"/>
    <w:rsid w:val="1F9B3954"/>
    <w:rsid w:val="2024375C"/>
    <w:rsid w:val="20271B46"/>
    <w:rsid w:val="20310880"/>
    <w:rsid w:val="2042663F"/>
    <w:rsid w:val="206963F6"/>
    <w:rsid w:val="20891D81"/>
    <w:rsid w:val="20BA2867"/>
    <w:rsid w:val="20D72898"/>
    <w:rsid w:val="20EF1C8D"/>
    <w:rsid w:val="21055A9C"/>
    <w:rsid w:val="210642D9"/>
    <w:rsid w:val="21445888"/>
    <w:rsid w:val="214D7DFC"/>
    <w:rsid w:val="215116B2"/>
    <w:rsid w:val="21A75DB5"/>
    <w:rsid w:val="21D20A8C"/>
    <w:rsid w:val="221332A4"/>
    <w:rsid w:val="228B05B8"/>
    <w:rsid w:val="22E50827"/>
    <w:rsid w:val="232B1C7F"/>
    <w:rsid w:val="23803E54"/>
    <w:rsid w:val="23E82A53"/>
    <w:rsid w:val="24185206"/>
    <w:rsid w:val="244234C3"/>
    <w:rsid w:val="24932D6D"/>
    <w:rsid w:val="252234A4"/>
    <w:rsid w:val="25261E17"/>
    <w:rsid w:val="25276B68"/>
    <w:rsid w:val="255C14DB"/>
    <w:rsid w:val="25F94871"/>
    <w:rsid w:val="264C6FAD"/>
    <w:rsid w:val="26B8251E"/>
    <w:rsid w:val="26BB5D9E"/>
    <w:rsid w:val="26C817F9"/>
    <w:rsid w:val="26D3370E"/>
    <w:rsid w:val="26DD5D0E"/>
    <w:rsid w:val="26DE100A"/>
    <w:rsid w:val="270535F1"/>
    <w:rsid w:val="278B0E0D"/>
    <w:rsid w:val="27AD1C56"/>
    <w:rsid w:val="27BD48EC"/>
    <w:rsid w:val="27C77E80"/>
    <w:rsid w:val="27E47359"/>
    <w:rsid w:val="27F81D51"/>
    <w:rsid w:val="27FC1256"/>
    <w:rsid w:val="27FE5392"/>
    <w:rsid w:val="287554AD"/>
    <w:rsid w:val="287D0285"/>
    <w:rsid w:val="289419F5"/>
    <w:rsid w:val="28C813E1"/>
    <w:rsid w:val="28D0623F"/>
    <w:rsid w:val="28E56D4A"/>
    <w:rsid w:val="28EF0462"/>
    <w:rsid w:val="292B159A"/>
    <w:rsid w:val="2A0158C9"/>
    <w:rsid w:val="2A226880"/>
    <w:rsid w:val="2A417FAC"/>
    <w:rsid w:val="2A4C7913"/>
    <w:rsid w:val="2A584B7C"/>
    <w:rsid w:val="2A814818"/>
    <w:rsid w:val="2A8B3055"/>
    <w:rsid w:val="2AE062B0"/>
    <w:rsid w:val="2AFB0ECC"/>
    <w:rsid w:val="2B6D7B40"/>
    <w:rsid w:val="2B8E2BBF"/>
    <w:rsid w:val="2BB36908"/>
    <w:rsid w:val="2C0C444E"/>
    <w:rsid w:val="2C2E36E1"/>
    <w:rsid w:val="2C7715C9"/>
    <w:rsid w:val="2C775C21"/>
    <w:rsid w:val="2D190B6E"/>
    <w:rsid w:val="2D4E16A1"/>
    <w:rsid w:val="2D7269B3"/>
    <w:rsid w:val="2D736D80"/>
    <w:rsid w:val="2DAE3A71"/>
    <w:rsid w:val="2E04031B"/>
    <w:rsid w:val="2E43701D"/>
    <w:rsid w:val="2E520C73"/>
    <w:rsid w:val="2EA60B7B"/>
    <w:rsid w:val="2EEC6ADB"/>
    <w:rsid w:val="2EF25E83"/>
    <w:rsid w:val="2EFA0168"/>
    <w:rsid w:val="305D4771"/>
    <w:rsid w:val="306F659A"/>
    <w:rsid w:val="30AD24FB"/>
    <w:rsid w:val="311674C7"/>
    <w:rsid w:val="311C2D3E"/>
    <w:rsid w:val="313A41B2"/>
    <w:rsid w:val="3144444B"/>
    <w:rsid w:val="31706CF0"/>
    <w:rsid w:val="318C36A0"/>
    <w:rsid w:val="31AE0C5C"/>
    <w:rsid w:val="32903CE8"/>
    <w:rsid w:val="32945FC4"/>
    <w:rsid w:val="32D935D7"/>
    <w:rsid w:val="332E5F79"/>
    <w:rsid w:val="33730795"/>
    <w:rsid w:val="337C3E29"/>
    <w:rsid w:val="33927A4C"/>
    <w:rsid w:val="33A622C3"/>
    <w:rsid w:val="33E01F13"/>
    <w:rsid w:val="34024797"/>
    <w:rsid w:val="34087706"/>
    <w:rsid w:val="34346968"/>
    <w:rsid w:val="34BC1E81"/>
    <w:rsid w:val="34CA7CE1"/>
    <w:rsid w:val="35597A21"/>
    <w:rsid w:val="358D74FD"/>
    <w:rsid w:val="358E20F3"/>
    <w:rsid w:val="35A041E4"/>
    <w:rsid w:val="35BD2DA0"/>
    <w:rsid w:val="35D42D3C"/>
    <w:rsid w:val="35DB7F02"/>
    <w:rsid w:val="35FE53C0"/>
    <w:rsid w:val="36051832"/>
    <w:rsid w:val="36354019"/>
    <w:rsid w:val="3637130C"/>
    <w:rsid w:val="36892546"/>
    <w:rsid w:val="36E4391E"/>
    <w:rsid w:val="3738016D"/>
    <w:rsid w:val="373F0E4D"/>
    <w:rsid w:val="376A43D2"/>
    <w:rsid w:val="376B2E42"/>
    <w:rsid w:val="3791548D"/>
    <w:rsid w:val="37A01583"/>
    <w:rsid w:val="37CC24BF"/>
    <w:rsid w:val="37EC6B08"/>
    <w:rsid w:val="385E6476"/>
    <w:rsid w:val="387E364E"/>
    <w:rsid w:val="38AE0EE6"/>
    <w:rsid w:val="38AF40BA"/>
    <w:rsid w:val="38DA547B"/>
    <w:rsid w:val="38DE3431"/>
    <w:rsid w:val="38FC36CB"/>
    <w:rsid w:val="392F3974"/>
    <w:rsid w:val="397172FF"/>
    <w:rsid w:val="39E06970"/>
    <w:rsid w:val="39E91CF2"/>
    <w:rsid w:val="39EA506B"/>
    <w:rsid w:val="3A0042EA"/>
    <w:rsid w:val="3A075BFF"/>
    <w:rsid w:val="3A1A7715"/>
    <w:rsid w:val="3A374890"/>
    <w:rsid w:val="3A422D32"/>
    <w:rsid w:val="3A43641F"/>
    <w:rsid w:val="3A5110EF"/>
    <w:rsid w:val="3A752BDF"/>
    <w:rsid w:val="3A8F77CF"/>
    <w:rsid w:val="3AA42428"/>
    <w:rsid w:val="3AC65F8F"/>
    <w:rsid w:val="3BBF40CF"/>
    <w:rsid w:val="3BC50CC5"/>
    <w:rsid w:val="3BE228BF"/>
    <w:rsid w:val="3C8F4EB6"/>
    <w:rsid w:val="3C973714"/>
    <w:rsid w:val="3CAB2C5B"/>
    <w:rsid w:val="3CEB0437"/>
    <w:rsid w:val="3D294A50"/>
    <w:rsid w:val="3D9C66C1"/>
    <w:rsid w:val="3DDD2798"/>
    <w:rsid w:val="3DE82082"/>
    <w:rsid w:val="3E0967A6"/>
    <w:rsid w:val="3E4F1E79"/>
    <w:rsid w:val="3E8257CD"/>
    <w:rsid w:val="3EE31198"/>
    <w:rsid w:val="3EED74DD"/>
    <w:rsid w:val="3F0B7A1C"/>
    <w:rsid w:val="3F217A64"/>
    <w:rsid w:val="3F463CBC"/>
    <w:rsid w:val="3F486B55"/>
    <w:rsid w:val="3FBC2EEA"/>
    <w:rsid w:val="402B372D"/>
    <w:rsid w:val="402E7CF1"/>
    <w:rsid w:val="403A01B6"/>
    <w:rsid w:val="403A7EDE"/>
    <w:rsid w:val="409138B1"/>
    <w:rsid w:val="40A61A85"/>
    <w:rsid w:val="40B6633D"/>
    <w:rsid w:val="40D46208"/>
    <w:rsid w:val="41043914"/>
    <w:rsid w:val="4153568F"/>
    <w:rsid w:val="41726414"/>
    <w:rsid w:val="418E698B"/>
    <w:rsid w:val="41E2437A"/>
    <w:rsid w:val="429754A6"/>
    <w:rsid w:val="429B060C"/>
    <w:rsid w:val="42B0516C"/>
    <w:rsid w:val="42E36D19"/>
    <w:rsid w:val="42E7025B"/>
    <w:rsid w:val="43745197"/>
    <w:rsid w:val="43824A85"/>
    <w:rsid w:val="438E6E8A"/>
    <w:rsid w:val="43B541F8"/>
    <w:rsid w:val="44A92179"/>
    <w:rsid w:val="44B20EC0"/>
    <w:rsid w:val="44F70D39"/>
    <w:rsid w:val="451A0114"/>
    <w:rsid w:val="45265398"/>
    <w:rsid w:val="45687949"/>
    <w:rsid w:val="45917EB3"/>
    <w:rsid w:val="4592083E"/>
    <w:rsid w:val="45954B11"/>
    <w:rsid w:val="459662B5"/>
    <w:rsid w:val="45D470B3"/>
    <w:rsid w:val="45D9571A"/>
    <w:rsid w:val="4600286D"/>
    <w:rsid w:val="46085BAE"/>
    <w:rsid w:val="461623C4"/>
    <w:rsid w:val="46813D38"/>
    <w:rsid w:val="46B43105"/>
    <w:rsid w:val="471313A7"/>
    <w:rsid w:val="4766279E"/>
    <w:rsid w:val="47697FF3"/>
    <w:rsid w:val="476A1C19"/>
    <w:rsid w:val="47A278D7"/>
    <w:rsid w:val="47B261B5"/>
    <w:rsid w:val="47E14252"/>
    <w:rsid w:val="487E019B"/>
    <w:rsid w:val="48C9227B"/>
    <w:rsid w:val="49155ED5"/>
    <w:rsid w:val="49366401"/>
    <w:rsid w:val="49C223C0"/>
    <w:rsid w:val="49F01B42"/>
    <w:rsid w:val="4A0431C5"/>
    <w:rsid w:val="4A092E04"/>
    <w:rsid w:val="4A0B7969"/>
    <w:rsid w:val="4A157CDD"/>
    <w:rsid w:val="4A2937F4"/>
    <w:rsid w:val="4A2D6A09"/>
    <w:rsid w:val="4A4C7A02"/>
    <w:rsid w:val="4A6422D1"/>
    <w:rsid w:val="4A70596B"/>
    <w:rsid w:val="4AC75EBD"/>
    <w:rsid w:val="4B012A07"/>
    <w:rsid w:val="4B4F011C"/>
    <w:rsid w:val="4BA965CE"/>
    <w:rsid w:val="4C4649B6"/>
    <w:rsid w:val="4C9258E1"/>
    <w:rsid w:val="4CAB034D"/>
    <w:rsid w:val="4CC27BAF"/>
    <w:rsid w:val="4CD17356"/>
    <w:rsid w:val="4D0D5BA7"/>
    <w:rsid w:val="4D0F279C"/>
    <w:rsid w:val="4D2A061C"/>
    <w:rsid w:val="4D461EE6"/>
    <w:rsid w:val="4D5E1E72"/>
    <w:rsid w:val="4DFA6E50"/>
    <w:rsid w:val="4DFD1FDE"/>
    <w:rsid w:val="4E116C18"/>
    <w:rsid w:val="4E3C3CDA"/>
    <w:rsid w:val="4E446EE7"/>
    <w:rsid w:val="4E576F30"/>
    <w:rsid w:val="4EBF33BF"/>
    <w:rsid w:val="4EF84DE8"/>
    <w:rsid w:val="4F1F1AE8"/>
    <w:rsid w:val="4F783AAB"/>
    <w:rsid w:val="4F866C85"/>
    <w:rsid w:val="4F8C1C2E"/>
    <w:rsid w:val="4FA201B6"/>
    <w:rsid w:val="507D4441"/>
    <w:rsid w:val="508C0161"/>
    <w:rsid w:val="50AD64CF"/>
    <w:rsid w:val="514806CF"/>
    <w:rsid w:val="52032C59"/>
    <w:rsid w:val="523C0BEB"/>
    <w:rsid w:val="52462D43"/>
    <w:rsid w:val="52652EF5"/>
    <w:rsid w:val="52744654"/>
    <w:rsid w:val="527F2C98"/>
    <w:rsid w:val="52BB0D34"/>
    <w:rsid w:val="52BC1587"/>
    <w:rsid w:val="531F7C07"/>
    <w:rsid w:val="532B4BD2"/>
    <w:rsid w:val="53385317"/>
    <w:rsid w:val="53446663"/>
    <w:rsid w:val="53470292"/>
    <w:rsid w:val="53627511"/>
    <w:rsid w:val="536875C9"/>
    <w:rsid w:val="536F324F"/>
    <w:rsid w:val="538B505B"/>
    <w:rsid w:val="53B14EF4"/>
    <w:rsid w:val="5413499A"/>
    <w:rsid w:val="541A6FEB"/>
    <w:rsid w:val="54475C07"/>
    <w:rsid w:val="54671315"/>
    <w:rsid w:val="54B402DE"/>
    <w:rsid w:val="54BE4F6D"/>
    <w:rsid w:val="54C41E34"/>
    <w:rsid w:val="54DB58D3"/>
    <w:rsid w:val="556D68EC"/>
    <w:rsid w:val="55784D43"/>
    <w:rsid w:val="56042F26"/>
    <w:rsid w:val="56AC3AD2"/>
    <w:rsid w:val="56D64810"/>
    <w:rsid w:val="56EC3E19"/>
    <w:rsid w:val="56F428CD"/>
    <w:rsid w:val="56FA467C"/>
    <w:rsid w:val="57376BE3"/>
    <w:rsid w:val="573D5D79"/>
    <w:rsid w:val="575E7B72"/>
    <w:rsid w:val="57883828"/>
    <w:rsid w:val="57C77DE7"/>
    <w:rsid w:val="58127EC9"/>
    <w:rsid w:val="582D1625"/>
    <w:rsid w:val="58557229"/>
    <w:rsid w:val="585E3DB8"/>
    <w:rsid w:val="5863381C"/>
    <w:rsid w:val="58891896"/>
    <w:rsid w:val="58911BD1"/>
    <w:rsid w:val="592B4AD2"/>
    <w:rsid w:val="594C400A"/>
    <w:rsid w:val="596B59E5"/>
    <w:rsid w:val="596C2D6B"/>
    <w:rsid w:val="5973299C"/>
    <w:rsid w:val="597C04C6"/>
    <w:rsid w:val="59AB3D67"/>
    <w:rsid w:val="59AF7DBB"/>
    <w:rsid w:val="5A061B02"/>
    <w:rsid w:val="5A177E24"/>
    <w:rsid w:val="5A5337CE"/>
    <w:rsid w:val="5A656037"/>
    <w:rsid w:val="5ACD3B2E"/>
    <w:rsid w:val="5B521434"/>
    <w:rsid w:val="5BA32F92"/>
    <w:rsid w:val="5C822DBD"/>
    <w:rsid w:val="5C834963"/>
    <w:rsid w:val="5C9C54AF"/>
    <w:rsid w:val="5CA82447"/>
    <w:rsid w:val="5CDB2D68"/>
    <w:rsid w:val="5CFA0FDE"/>
    <w:rsid w:val="5D0E4BAD"/>
    <w:rsid w:val="5D541F6A"/>
    <w:rsid w:val="5DC11E7A"/>
    <w:rsid w:val="5DC16A74"/>
    <w:rsid w:val="5DE20C4B"/>
    <w:rsid w:val="5E46405E"/>
    <w:rsid w:val="5E4836F2"/>
    <w:rsid w:val="5E5E7FE3"/>
    <w:rsid w:val="5E821716"/>
    <w:rsid w:val="5E857441"/>
    <w:rsid w:val="5EEB1717"/>
    <w:rsid w:val="5F055873"/>
    <w:rsid w:val="5F2779D0"/>
    <w:rsid w:val="5F3A1CAE"/>
    <w:rsid w:val="5F5B494C"/>
    <w:rsid w:val="5F776318"/>
    <w:rsid w:val="5F957408"/>
    <w:rsid w:val="5FB54825"/>
    <w:rsid w:val="600231BA"/>
    <w:rsid w:val="6042269C"/>
    <w:rsid w:val="60694424"/>
    <w:rsid w:val="60777AEB"/>
    <w:rsid w:val="609027FF"/>
    <w:rsid w:val="60DB6F0C"/>
    <w:rsid w:val="614821D8"/>
    <w:rsid w:val="61BA60D9"/>
    <w:rsid w:val="625C4714"/>
    <w:rsid w:val="627C68CB"/>
    <w:rsid w:val="62964F15"/>
    <w:rsid w:val="63356629"/>
    <w:rsid w:val="63880991"/>
    <w:rsid w:val="6391182D"/>
    <w:rsid w:val="63CE2432"/>
    <w:rsid w:val="63F72160"/>
    <w:rsid w:val="64043CD9"/>
    <w:rsid w:val="641F5B63"/>
    <w:rsid w:val="64DA6E6F"/>
    <w:rsid w:val="650F6736"/>
    <w:rsid w:val="651E58C8"/>
    <w:rsid w:val="652F39AF"/>
    <w:rsid w:val="6538797A"/>
    <w:rsid w:val="65467344"/>
    <w:rsid w:val="65667541"/>
    <w:rsid w:val="65765FFC"/>
    <w:rsid w:val="65C174BC"/>
    <w:rsid w:val="65EC6D09"/>
    <w:rsid w:val="65F0342B"/>
    <w:rsid w:val="66A2234F"/>
    <w:rsid w:val="66A559A0"/>
    <w:rsid w:val="66C51D2B"/>
    <w:rsid w:val="675A4E44"/>
    <w:rsid w:val="676C21D7"/>
    <w:rsid w:val="677738E6"/>
    <w:rsid w:val="67A43B70"/>
    <w:rsid w:val="67AF0516"/>
    <w:rsid w:val="68062AB8"/>
    <w:rsid w:val="680C28F3"/>
    <w:rsid w:val="68145299"/>
    <w:rsid w:val="682F34CC"/>
    <w:rsid w:val="683B0E31"/>
    <w:rsid w:val="684545F5"/>
    <w:rsid w:val="68730171"/>
    <w:rsid w:val="689F574F"/>
    <w:rsid w:val="694F3F67"/>
    <w:rsid w:val="695F1203"/>
    <w:rsid w:val="6974796C"/>
    <w:rsid w:val="69957F46"/>
    <w:rsid w:val="69A410F1"/>
    <w:rsid w:val="6A07161F"/>
    <w:rsid w:val="6A5B2D23"/>
    <w:rsid w:val="6A8C5906"/>
    <w:rsid w:val="6ADE6333"/>
    <w:rsid w:val="6B3D41C3"/>
    <w:rsid w:val="6B4515DA"/>
    <w:rsid w:val="6B5953DC"/>
    <w:rsid w:val="6B6A7E89"/>
    <w:rsid w:val="6B9A4C4E"/>
    <w:rsid w:val="6BDC1BC0"/>
    <w:rsid w:val="6BDC23FE"/>
    <w:rsid w:val="6C122B61"/>
    <w:rsid w:val="6C713F08"/>
    <w:rsid w:val="6C805D95"/>
    <w:rsid w:val="6C896C7B"/>
    <w:rsid w:val="6C965166"/>
    <w:rsid w:val="6CB454FD"/>
    <w:rsid w:val="6D2E224F"/>
    <w:rsid w:val="6D695A26"/>
    <w:rsid w:val="6D7B683F"/>
    <w:rsid w:val="6D7D7C61"/>
    <w:rsid w:val="6D8D56B0"/>
    <w:rsid w:val="6DA938EC"/>
    <w:rsid w:val="6DC013C8"/>
    <w:rsid w:val="6DFB2333"/>
    <w:rsid w:val="6E1C61FC"/>
    <w:rsid w:val="6E801C68"/>
    <w:rsid w:val="6EC51238"/>
    <w:rsid w:val="6F2C1D50"/>
    <w:rsid w:val="6FB2023F"/>
    <w:rsid w:val="6FCC3C68"/>
    <w:rsid w:val="6FE029FD"/>
    <w:rsid w:val="703570E1"/>
    <w:rsid w:val="70AD446E"/>
    <w:rsid w:val="71955972"/>
    <w:rsid w:val="72693B3F"/>
    <w:rsid w:val="72B20A1B"/>
    <w:rsid w:val="72C86BFE"/>
    <w:rsid w:val="72DF78D2"/>
    <w:rsid w:val="72E5303A"/>
    <w:rsid w:val="73011465"/>
    <w:rsid w:val="73164CB9"/>
    <w:rsid w:val="735E38D6"/>
    <w:rsid w:val="73BB5B8A"/>
    <w:rsid w:val="73C50E4C"/>
    <w:rsid w:val="74093E46"/>
    <w:rsid w:val="747043AB"/>
    <w:rsid w:val="747D415F"/>
    <w:rsid w:val="7487168B"/>
    <w:rsid w:val="74AE6DD9"/>
    <w:rsid w:val="74B645D5"/>
    <w:rsid w:val="74F17BD6"/>
    <w:rsid w:val="75103200"/>
    <w:rsid w:val="756203D8"/>
    <w:rsid w:val="757267DA"/>
    <w:rsid w:val="758C0BEB"/>
    <w:rsid w:val="759B267F"/>
    <w:rsid w:val="759D7510"/>
    <w:rsid w:val="7619567E"/>
    <w:rsid w:val="76431F63"/>
    <w:rsid w:val="76F66924"/>
    <w:rsid w:val="77177F57"/>
    <w:rsid w:val="772132E3"/>
    <w:rsid w:val="77246F2D"/>
    <w:rsid w:val="774E0A9F"/>
    <w:rsid w:val="776C5A56"/>
    <w:rsid w:val="77A1519A"/>
    <w:rsid w:val="77E32A2B"/>
    <w:rsid w:val="780A3FE7"/>
    <w:rsid w:val="7815320A"/>
    <w:rsid w:val="788773F3"/>
    <w:rsid w:val="78DD60CB"/>
    <w:rsid w:val="79092026"/>
    <w:rsid w:val="79271172"/>
    <w:rsid w:val="79B40A0B"/>
    <w:rsid w:val="79CD2CFD"/>
    <w:rsid w:val="79EE0DD3"/>
    <w:rsid w:val="79F72AB9"/>
    <w:rsid w:val="7A0D1134"/>
    <w:rsid w:val="7A5C79E2"/>
    <w:rsid w:val="7A6650DF"/>
    <w:rsid w:val="7AC51B26"/>
    <w:rsid w:val="7AE6046A"/>
    <w:rsid w:val="7B0D0C40"/>
    <w:rsid w:val="7B2A442F"/>
    <w:rsid w:val="7B4F6173"/>
    <w:rsid w:val="7B610C0A"/>
    <w:rsid w:val="7B6C21EB"/>
    <w:rsid w:val="7B793396"/>
    <w:rsid w:val="7C236322"/>
    <w:rsid w:val="7C26317A"/>
    <w:rsid w:val="7CB348B5"/>
    <w:rsid w:val="7D30179A"/>
    <w:rsid w:val="7D30774A"/>
    <w:rsid w:val="7D7563BE"/>
    <w:rsid w:val="7D983D03"/>
    <w:rsid w:val="7DAF0778"/>
    <w:rsid w:val="7DCA3EAB"/>
    <w:rsid w:val="7DDA05F6"/>
    <w:rsid w:val="7E77005E"/>
    <w:rsid w:val="7E7B1D26"/>
    <w:rsid w:val="7E7F200A"/>
    <w:rsid w:val="7E8F0C15"/>
    <w:rsid w:val="7EE76B0D"/>
    <w:rsid w:val="7EEF3840"/>
    <w:rsid w:val="7EF83D80"/>
    <w:rsid w:val="7EF87E33"/>
    <w:rsid w:val="7F227E4C"/>
    <w:rsid w:val="7F23777E"/>
    <w:rsid w:val="7F416A4C"/>
    <w:rsid w:val="7F826105"/>
    <w:rsid w:val="7FA87D8A"/>
    <w:rsid w:val="7FE9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bcb40948-06b6-4ea3-9c03-b47dccd0c1e9\&#34013;&#33394;&#32771;&#30740;&#22797;&#3579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蓝色考研复试简历模板.docx</Template>
  <Pages>2</Pages>
  <Words>40</Words>
  <Characters>47</Characters>
  <Lines>0</Lines>
  <Paragraphs>0</Paragraphs>
  <TotalTime>1</TotalTime>
  <ScaleCrop>false</ScaleCrop>
  <LinksUpToDate>false</LinksUpToDate>
  <CharactersWithSpaces>47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2022-01-10T09:03:00Z</dcterms:created>
  <dc:creator>Mr Lee</dc:creator>
  <cp:lastModifiedBy>Mr Lee</cp:lastModifiedBy>
  <dcterms:modified xsi:type="dcterms:W3CDTF">2022-01-10T13:15:24Z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ICV">
    <vt:lpwstr>AB3D1214213C4A1CAF006A7739F5749E</vt:lpwstr>
  </property>
  <property fmtid="{D5CDD505-2E9C-101B-9397-08002B2CF9AE}" pid="4" name="KSOTemplateUUID">
    <vt:lpwstr>v1.0_mb_XsxPmhz0GgJS3ME4wcYzcw==</vt:lpwstr>
  </property>
</Properties>
</file>