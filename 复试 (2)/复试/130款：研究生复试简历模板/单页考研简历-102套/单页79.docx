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Theme="minorEastAsia"/>
          <w:sz w:val="21"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-490220</wp:posOffset>
            </wp:positionH>
            <wp:positionV relativeFrom="paragraph">
              <wp:posOffset>-398145</wp:posOffset>
            </wp:positionV>
            <wp:extent cx="946785" cy="1342390"/>
            <wp:effectExtent l="12700" t="12700" r="31115" b="16510"/>
            <wp:wrapNone/>
            <wp:docPr id="2" name="图片 2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1342390"/>
                    </a:xfrm>
                    <a:prstGeom prst="rect">
                      <a:avLst/>
                    </a:prstGeom>
                    <a:ln w="12700" cmpd="sng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2611755</wp:posOffset>
                </wp:positionH>
                <wp:positionV relativeFrom="paragraph">
                  <wp:posOffset>-130810</wp:posOffset>
                </wp:positionV>
                <wp:extent cx="2112010" cy="383540"/>
                <wp:effectExtent l="0" t="0" r="0" b="0"/>
                <wp:wrapNone/>
                <wp:docPr id="5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383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报考专业：金融硕士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205.65pt;margin-top:-10.3pt;height:30.2pt;width:166.3pt;z-index:251661312;mso-width-relative:page;mso-height-relative:page;" filled="f" stroked="f" coordsize="21600,21600" o:gfxdata="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XzV2H3AAAAAoBAAAPAAAAAAAAAAEAIAAAACIAAABk&#10;cnMvZG93bnJldi54bWxQSwECFAAUAAAACACHTuJACnAjOz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报考专业：金融硕士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-6482080</wp:posOffset>
                </wp:positionV>
                <wp:extent cx="492125" cy="10890250"/>
                <wp:effectExtent l="0" t="0" r="6350" b="31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335405" y="1566545"/>
                          <a:ext cx="492125" cy="10890250"/>
                        </a:xfrm>
                        <a:prstGeom prst="rect">
                          <a:avLst/>
                        </a:prstGeom>
                        <a:solidFill>
                          <a:srgbClr val="A04A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85pt;margin-top:-510.4pt;height:857.5pt;width:38.75pt;rotation:5898240f;z-index:251659264;v-text-anchor:middle;mso-width-relative:page;mso-height-relative:page;" fillcolor="#A04A46" filled="t" stroked="f" coordsize="21600,21600" o:gfxdata="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KS4nNNoAAAALAQAADwAA&#10;AAAAAAABACAAAAAiAAAAZHJzL2Rvd25yZXYueG1sUEsBAhQAFAAAAAgAh07iQGipokSGAgAA8QQA&#10;AA4AAAAAAAAAAQAgAAAAKQ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1391285</wp:posOffset>
                </wp:positionH>
                <wp:positionV relativeFrom="paragraph">
                  <wp:posOffset>-1133475</wp:posOffset>
                </wp:positionV>
                <wp:extent cx="3286125" cy="505460"/>
                <wp:effectExtent l="0" t="0" r="9525" b="8890"/>
                <wp:wrapNone/>
                <wp:docPr id="20" name="剪去单角的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86125" cy="50546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9.55pt;margin-top:-89.25pt;height:39.8pt;width:258.75pt;rotation:11796480f;z-index:-251644928;v-text-anchor:middle;mso-width-relative:page;mso-height-relative:page;" fillcolor="#D9D9D9 [2732]" filled="t" stroked="f" coordsize="3286125,505460" o:gfxdata="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BLMq3/XAAAADAEAAA8AAAAAAAAA&#10;AQAgAAAAIgAAAGRycy9kb3ducmV2LnhtbFBLAQIUABQAAAAIAIdO4kALTmr6vQIAAEkFAAAOAAAA&#10;AAAAAAEAIAAAACYBAABkcnMvZTJvRG9jLnhtbFBLBQYAAAAABgAGAFkBAABVBgAAAAA=&#10;" path="m0,0l3033395,0,3286125,252730,3286125,505460,0,505460xe">
                <v:path textboxrect="0,0,3286125,505460" o:connectlocs="3286125,252730;1643062,505460;0,252730;1643062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931545</wp:posOffset>
                </wp:positionH>
                <wp:positionV relativeFrom="paragraph">
                  <wp:posOffset>-427355</wp:posOffset>
                </wp:positionV>
                <wp:extent cx="1532890" cy="859790"/>
                <wp:effectExtent l="0" t="0" r="0" b="0"/>
                <wp:wrapNone/>
                <wp:docPr id="2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90" cy="859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distribute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A04A46"/>
                                <w:sz w:val="64"/>
                                <w:szCs w:val="6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04A46"/>
                                <w:sz w:val="64"/>
                                <w:szCs w:val="64"/>
                                <w:lang w:val="en-US" w:eastAsia="zh-CN"/>
                              </w:rPr>
                              <w:t>逗西甘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73.35pt;margin-top:-33.65pt;height:67.7pt;width:120.7pt;z-index:251665408;mso-width-relative:page;mso-height-relative:page;" filled="f" stroked="f" coordsize="21600,21600" o:gfxdata="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+9mYt2wAAAAoBAAAPAAAAAAAAAAEAIAAAACIAAABk&#10;cnMvZG93bnJldi54bWxQSwECFAAUAAAACACHTuJAzUHAF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distribute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A04A46"/>
                          <w:sz w:val="64"/>
                          <w:szCs w:val="64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04A46"/>
                          <w:sz w:val="64"/>
                          <w:szCs w:val="64"/>
                          <w:lang w:val="en-US" w:eastAsia="zh-CN"/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3466465</wp:posOffset>
                </wp:positionH>
                <wp:positionV relativeFrom="paragraph">
                  <wp:posOffset>-1461770</wp:posOffset>
                </wp:positionV>
                <wp:extent cx="3371850" cy="982345"/>
                <wp:effectExtent l="0" t="0" r="0" b="8255"/>
                <wp:wrapNone/>
                <wp:docPr id="21" name="剪去单角的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71850" cy="982345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rgbClr val="A04A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72.95pt;margin-top:-115.1pt;height:77.35pt;width:265.5pt;rotation:11796480f;z-index:251672576;v-text-anchor:middle;mso-width-relative:page;mso-height-relative:page;" fillcolor="#A04A46" filled="t" stroked="f" coordsize="3371850,982345" o:gfxdata="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G5CtLXeAAAADQEAAA8AAAAAAAAAAQAgAAAA&#10;IgAAAGRycy9kb3ducmV2LnhtbFBLAQIUABQAAAAIAIdO4kBTDE5qsAIAACcFAAAOAAAAAAAAAAEA&#10;IAAAAC0BAABkcnMvZTJvRG9jLnhtbFBLBQYAAAAABgAGAFkBAABPBgAAAAA=&#10;" path="m0,0l2880677,0,3371850,491172,3371850,982345,0,982345xe">
                <v:path textboxrect="0,0,3371850,982345" o:connectlocs="3371850,491172;1685925,982345;0,491172;16859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3925570</wp:posOffset>
                </wp:positionH>
                <wp:positionV relativeFrom="paragraph">
                  <wp:posOffset>-878205</wp:posOffset>
                </wp:positionV>
                <wp:extent cx="2448560" cy="383540"/>
                <wp:effectExtent l="0" t="0" r="0" b="0"/>
                <wp:wrapNone/>
                <wp:docPr id="1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560" cy="383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D9D9D9" w:themeColor="background1" w:themeShade="D9"/>
                                <w:spacing w:val="11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9D9D9" w:themeColor="background1" w:themeShade="D9"/>
                                <w:spacing w:val="11"/>
                                <w:sz w:val="32"/>
                                <w:szCs w:val="32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309.1pt;margin-top:-69.15pt;height:30.2pt;width:192.8pt;z-index:251673600;mso-width-relative:page;mso-height-relative:page;" filled="f" stroked="f" coordsize="21600,21600" o:gfxdata="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U5dtDdAAAADQEAAA8AAAAAAAAAAQAgAAAAIgAA&#10;AGRycy9kb3ducmV2LnhtbFBLAQIUABQAAAAIAIdO4kChoQnCPAIAAGc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D9D9D9" w:themeColor="background1" w:themeShade="D9"/>
                          <w:spacing w:val="11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9D9D9" w:themeColor="background1" w:themeShade="D9"/>
                          <w:spacing w:val="11"/>
                          <w:sz w:val="32"/>
                          <w:szCs w:val="32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4572635</wp:posOffset>
                </wp:positionV>
                <wp:extent cx="6336665" cy="478790"/>
                <wp:effectExtent l="0" t="0" r="6985" b="1778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665" cy="478790"/>
                          <a:chOff x="7006" y="9461"/>
                          <a:chExt cx="9979" cy="754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7006" y="9461"/>
                            <a:ext cx="9979" cy="754"/>
                            <a:chOff x="7001" y="3454"/>
                            <a:chExt cx="6028" cy="754"/>
                          </a:xfrm>
                        </wpg:grpSpPr>
                        <wps:wsp>
                          <wps:cNvPr id="23" name="文本框 5"/>
                          <wps:cNvSpPr txBox="1"/>
                          <wps:spPr>
                            <a:xfrm>
                              <a:off x="7369" y="3454"/>
                              <a:ext cx="3008" cy="7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A04A46"/>
                                    <w:sz w:val="24"/>
                                    <w:szCs w:val="24"/>
                                    <w:lang w:val="en-US" w:eastAsia="zh-CN"/>
                                  </w:rPr>
                                  <w:t>实习经历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808080" w:themeColor="text1" w:themeTint="80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| Internship experience</w:t>
                                </w:r>
                              </w:p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76AAA4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76AAA4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" name="直接连接符 56"/>
                          <wps:cNvCnPr/>
                          <wps:spPr>
                            <a:xfrm>
                              <a:off x="7001" y="4208"/>
                              <a:ext cx="602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" name="组合 54"/>
                        <wpg:cNvGrpSpPr/>
                        <wpg:grpSpPr>
                          <a:xfrm>
                            <a:off x="7104" y="9637"/>
                            <a:ext cx="454" cy="454"/>
                            <a:chOff x="6845" y="6652"/>
                            <a:chExt cx="508" cy="508"/>
                          </a:xfrm>
                        </wpg:grpSpPr>
                        <wps:wsp>
                          <wps:cNvPr id="53" name="椭圆 99"/>
                          <wps:cNvSpPr/>
                          <wps:spPr>
                            <a:xfrm>
                              <a:off x="6845" y="6652"/>
                              <a:ext cx="508" cy="508"/>
                            </a:xfrm>
                            <a:prstGeom prst="ellipse">
                              <a:avLst/>
                            </a:prstGeom>
                            <a:solidFill>
                              <a:srgbClr val="A04A4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3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963" y="6765"/>
                              <a:ext cx="281" cy="261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1800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4pt;margin-top:360.05pt;height:37.7pt;width:498.95pt;z-index:251670528;mso-width-relative:page;mso-height-relative:page;" coordorigin="7006,9461" coordsize="9979,754" o:gfxdata="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">
                <o:lock v:ext="edit" aspectratio="f"/>
                <v:group id="_x0000_s1026" o:spid="_x0000_s1026" o:spt="203" style="position:absolute;left:7006;top:9461;height:754;width:9979;" coordorigin="7001,3454" coordsize="6028,754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5" o:spid="_x0000_s1026" o:spt="202" type="#_x0000_t202" style="position:absolute;left:7369;top:3454;height:734;width:3008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A04A46"/>
                              <w:sz w:val="24"/>
                              <w:szCs w:val="24"/>
                              <w:lang w:val="en-US" w:eastAsia="zh-CN"/>
                            </w:rPr>
                            <w:t>实习经历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808080" w:themeColor="text1" w:themeTint="80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| Internship experience</w:t>
                          </w:r>
                        </w:p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76AAA4"/>
                              <w:sz w:val="24"/>
                              <w:szCs w:val="24"/>
                              <w:lang w:val="en-US" w:eastAsia="zh-CN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76AAA4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line id="直接连接符 56" o:spid="_x0000_s1026" o:spt="20" style="position:absolute;left:7001;top:4208;height:0;width:6028;" filled="f" stroked="t" coordsize="21600,21600" o:gfxdata="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Q9FC/&#10;AAAA2g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595959 [2109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7104;top:9637;height:454;width:454;" coordorigin="6845,6652" coordsize="508,508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99" o:spid="_x0000_s1026" o:spt="3" type="#_x0000_t3" style="position:absolute;left:6845;top:6652;height:508;width:508;v-text-anchor:middle;" fillcolor="#A04A46" filled="t" stroked="f" coordsize="21600,21600" o:gfxdata="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fsvd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03" o:spid="_x0000_s1026" o:spt="100" style="position:absolute;left:6963;top:6765;height:261;width:281;" fillcolor="#F2F2F2 [3052]" filled="t" stroked="f" coordsize="120,112" o:gfxdata="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0dzu/&#10;AAAA3AAAAA8AAAAAAAAAAQAgAAAAIgAAAGRycy9kb3ducmV2LnhtbFBLAQIUABQAAAAIAIdO4kAz&#10;LwWeOwAAADkAAAAQAAAAAAAAAAEAIAAAAA4BAABkcnMvc2hhcGV4bWwueG1sUEsFBgAAAAAGAAYA&#10;WwEAALg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112,146;121,137;156,137;163,146;163,158;156,167;121,167;112,158;112,146;81,46;9,46;0,60;0,107;86,142;98,142;98,132;107,125;163,125;177,132;177,142;192,142;278,107;278,58;269,46;194,46;81,46;173,46;173,30;168,20;110,20;103,30;103,46;81,46;81,16;96,2;180,2;196,16;194,46;173,46;278,116;278,244;264,258;11,258;0,247;0,116;100,156;100,167;112,181;163,181;177,167;177,156;278,116;278,116;278,116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  <v:textbox inset="2.54mm,0.5mm,2.54mm,1.27mm"/>
                  </v:shape>
                </v:group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5087620</wp:posOffset>
                </wp:positionV>
                <wp:extent cx="6531610" cy="1403985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610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04A4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实习经历：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.06 至今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04A4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公司名称：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XXXXX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有限公司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04A4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岗位：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财务实习生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配合有关部门对基层单位核算制度执行情况进行指导、检查和监督；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负责会计凭证的整理及装订，费用报销单据的审核，审核发票合法性、真实性，费用支出的合理性；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负责开具增值税发票及普通发票，并且整理、认证、保管发票；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及时编制各种财务报表并报送相关部；准备、分析、核对税务相关问题；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4pt;margin-top:400.6pt;height:110.55pt;width:514.3pt;z-index:251665408;mso-width-relative:page;mso-height-relative:page;" filled="f" stroked="f" coordsize="21600,21600" o:gfxdata="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DRnF/cAAAADAEAAA8AAAAAAAAAAQAgAAAAIgAAAGRycy9kb3ducmV2LnhtbFBL&#10;AQIUABQAAAAIAIdO4kCurSrouQEAAG4DAAAOAAAAAAAAAAEAIAAAACs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04A46"/>
                          <w:kern w:val="24"/>
                          <w:sz w:val="21"/>
                          <w:szCs w:val="21"/>
                          <w:lang w:val="en-US" w:eastAsia="zh-CN"/>
                        </w:rPr>
                        <w:t>实习经历：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.06 至今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04A46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公司名称：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XXXXX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有限公司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04A46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岗位：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财务实习生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配合有关部门对基层单位核算制度执行情况进行指导、检查和监督；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负责会计凭证的整理及装订，费用报销单据的审核，审核发票合法性、真实性，费用支出的合理性；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负责开具增值税发票及普通发票，并且整理、认证、保管发票；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及时编制各种财务报表并报送相关部；准备、分析、核对税务相关问题；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7977505</wp:posOffset>
                </wp:positionV>
                <wp:extent cx="6336030" cy="478790"/>
                <wp:effectExtent l="0" t="0" r="7620" b="1778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030" cy="478790"/>
                          <a:chOff x="7006" y="14598"/>
                          <a:chExt cx="9978" cy="754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7006" y="14598"/>
                            <a:ext cx="9979" cy="754"/>
                            <a:chOff x="7001" y="3454"/>
                            <a:chExt cx="6028" cy="754"/>
                          </a:xfrm>
                        </wpg:grpSpPr>
                        <wps:wsp>
                          <wps:cNvPr id="44" name="文本框 5"/>
                          <wps:cNvSpPr txBox="1"/>
                          <wps:spPr>
                            <a:xfrm>
                              <a:off x="7373" y="3454"/>
                              <a:ext cx="2446" cy="7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A04A46"/>
                                    <w:sz w:val="24"/>
                                    <w:szCs w:val="24"/>
                                    <w:lang w:val="en-US" w:eastAsia="zh-CN"/>
                                  </w:rPr>
                                  <w:t>自我评价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| Self evaluation</w:t>
                                </w:r>
                              </w:p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76AAA4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76AAA4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76AAA4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5" name="直接连接符 56"/>
                          <wps:cNvCnPr/>
                          <wps:spPr>
                            <a:xfrm>
                              <a:off x="7001" y="4208"/>
                              <a:ext cx="602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3" name="组合 63"/>
                        <wpg:cNvGrpSpPr/>
                        <wpg:grpSpPr>
                          <a:xfrm>
                            <a:off x="7113" y="14773"/>
                            <a:ext cx="454" cy="454"/>
                            <a:chOff x="6873" y="14563"/>
                            <a:chExt cx="508" cy="508"/>
                          </a:xfrm>
                        </wpg:grpSpPr>
                        <wps:wsp>
                          <wps:cNvPr id="62" name="椭圆 99"/>
                          <wps:cNvSpPr/>
                          <wps:spPr>
                            <a:xfrm>
                              <a:off x="6873" y="14563"/>
                              <a:ext cx="508" cy="508"/>
                            </a:xfrm>
                            <a:prstGeom prst="ellipse">
                              <a:avLst/>
                            </a:prstGeom>
                            <a:solidFill>
                              <a:srgbClr val="A04A4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1" name="writing-letter_100746"/>
                          <wps:cNvSpPr/>
                          <wps:spPr>
                            <a:xfrm>
                              <a:off x="7007" y="14670"/>
                              <a:ext cx="254" cy="269"/>
                            </a:xfrm>
                            <a:custGeom>
                              <a:avLst/>
                              <a:gdLst>
                                <a:gd name="connsiteX0" fmla="*/ 96184 w 575249"/>
                                <a:gd name="connsiteY0" fmla="*/ 306085 h 607568"/>
                                <a:gd name="connsiteX1" fmla="*/ 79590 w 575249"/>
                                <a:gd name="connsiteY1" fmla="*/ 322655 h 607568"/>
                                <a:gd name="connsiteX2" fmla="*/ 96184 w 575249"/>
                                <a:gd name="connsiteY2" fmla="*/ 339225 h 607568"/>
                                <a:gd name="connsiteX3" fmla="*/ 209422 w 575249"/>
                                <a:gd name="connsiteY3" fmla="*/ 339225 h 607568"/>
                                <a:gd name="connsiteX4" fmla="*/ 226016 w 575249"/>
                                <a:gd name="connsiteY4" fmla="*/ 322655 h 607568"/>
                                <a:gd name="connsiteX5" fmla="*/ 209422 w 575249"/>
                                <a:gd name="connsiteY5" fmla="*/ 306085 h 607568"/>
                                <a:gd name="connsiteX6" fmla="*/ 96184 w 575249"/>
                                <a:gd name="connsiteY6" fmla="*/ 192857 h 607568"/>
                                <a:gd name="connsiteX7" fmla="*/ 79590 w 575249"/>
                                <a:gd name="connsiteY7" fmla="*/ 209427 h 607568"/>
                                <a:gd name="connsiteX8" fmla="*/ 96184 w 575249"/>
                                <a:gd name="connsiteY8" fmla="*/ 225843 h 607568"/>
                                <a:gd name="connsiteX9" fmla="*/ 335875 w 575249"/>
                                <a:gd name="connsiteY9" fmla="*/ 225843 h 607568"/>
                                <a:gd name="connsiteX10" fmla="*/ 352315 w 575249"/>
                                <a:gd name="connsiteY10" fmla="*/ 209427 h 607568"/>
                                <a:gd name="connsiteX11" fmla="*/ 335875 w 575249"/>
                                <a:gd name="connsiteY11" fmla="*/ 192857 h 607568"/>
                                <a:gd name="connsiteX12" fmla="*/ 96184 w 575249"/>
                                <a:gd name="connsiteY12" fmla="*/ 117371 h 607568"/>
                                <a:gd name="connsiteX13" fmla="*/ 79590 w 575249"/>
                                <a:gd name="connsiteY13" fmla="*/ 133941 h 607568"/>
                                <a:gd name="connsiteX14" fmla="*/ 96184 w 575249"/>
                                <a:gd name="connsiteY14" fmla="*/ 150358 h 607568"/>
                                <a:gd name="connsiteX15" fmla="*/ 209422 w 575249"/>
                                <a:gd name="connsiteY15" fmla="*/ 150358 h 607568"/>
                                <a:gd name="connsiteX16" fmla="*/ 226016 w 575249"/>
                                <a:gd name="connsiteY16" fmla="*/ 133941 h 607568"/>
                                <a:gd name="connsiteX17" fmla="*/ 209422 w 575249"/>
                                <a:gd name="connsiteY17" fmla="*/ 117371 h 607568"/>
                                <a:gd name="connsiteX18" fmla="*/ 555428 w 575249"/>
                                <a:gd name="connsiteY18" fmla="*/ 65485 h 607568"/>
                                <a:gd name="connsiteX19" fmla="*/ 561882 w 575249"/>
                                <a:gd name="connsiteY19" fmla="*/ 66559 h 607568"/>
                                <a:gd name="connsiteX20" fmla="*/ 575249 w 575249"/>
                                <a:gd name="connsiteY20" fmla="*/ 85430 h 607568"/>
                                <a:gd name="connsiteX21" fmla="*/ 575249 w 575249"/>
                                <a:gd name="connsiteY21" fmla="*/ 194819 h 607568"/>
                                <a:gd name="connsiteX22" fmla="*/ 570947 w 575249"/>
                                <a:gd name="connsiteY22" fmla="*/ 207399 h 607568"/>
                                <a:gd name="connsiteX23" fmla="*/ 424979 w 575249"/>
                                <a:gd name="connsiteY23" fmla="*/ 389817 h 607568"/>
                                <a:gd name="connsiteX24" fmla="*/ 409307 w 575249"/>
                                <a:gd name="connsiteY24" fmla="*/ 397181 h 607568"/>
                                <a:gd name="connsiteX25" fmla="*/ 338014 w 575249"/>
                                <a:gd name="connsiteY25" fmla="*/ 397181 h 607568"/>
                                <a:gd name="connsiteX26" fmla="*/ 315581 w 575249"/>
                                <a:gd name="connsiteY26" fmla="*/ 426024 h 607568"/>
                                <a:gd name="connsiteX27" fmla="*/ 299755 w 575249"/>
                                <a:gd name="connsiteY27" fmla="*/ 433695 h 607568"/>
                                <a:gd name="connsiteX28" fmla="*/ 287617 w 575249"/>
                                <a:gd name="connsiteY28" fmla="*/ 429553 h 607568"/>
                                <a:gd name="connsiteX29" fmla="*/ 284083 w 575249"/>
                                <a:gd name="connsiteY29" fmla="*/ 401630 h 607568"/>
                                <a:gd name="connsiteX30" fmla="*/ 539602 w 575249"/>
                                <a:gd name="connsiteY30" fmla="*/ 73156 h 607568"/>
                                <a:gd name="connsiteX31" fmla="*/ 555428 w 575249"/>
                                <a:gd name="connsiteY31" fmla="*/ 65485 h 607568"/>
                                <a:gd name="connsiteX32" fmla="*/ 20589 w 575249"/>
                                <a:gd name="connsiteY32" fmla="*/ 0 h 607568"/>
                                <a:gd name="connsiteX33" fmla="*/ 474004 w 575249"/>
                                <a:gd name="connsiteY33" fmla="*/ 0 h 607568"/>
                                <a:gd name="connsiteX34" fmla="*/ 494593 w 575249"/>
                                <a:gd name="connsiteY34" fmla="*/ 20559 h 607568"/>
                                <a:gd name="connsiteX35" fmla="*/ 494593 w 575249"/>
                                <a:gd name="connsiteY35" fmla="*/ 77173 h 607568"/>
                                <a:gd name="connsiteX36" fmla="*/ 257975 w 575249"/>
                                <a:gd name="connsiteY36" fmla="*/ 381418 h 607568"/>
                                <a:gd name="connsiteX37" fmla="*/ 247220 w 575249"/>
                                <a:gd name="connsiteY37" fmla="*/ 420388 h 607568"/>
                                <a:gd name="connsiteX38" fmla="*/ 267348 w 575249"/>
                                <a:gd name="connsiteY38" fmla="*/ 455676 h 607568"/>
                                <a:gd name="connsiteX39" fmla="*/ 299767 w 575249"/>
                                <a:gd name="connsiteY39" fmla="*/ 466723 h 607568"/>
                                <a:gd name="connsiteX40" fmla="*/ 341713 w 575249"/>
                                <a:gd name="connsiteY40" fmla="*/ 446317 h 607568"/>
                                <a:gd name="connsiteX41" fmla="*/ 354159 w 575249"/>
                                <a:gd name="connsiteY41" fmla="*/ 430361 h 607568"/>
                                <a:gd name="connsiteX42" fmla="*/ 409318 w 575249"/>
                                <a:gd name="connsiteY42" fmla="*/ 430361 h 607568"/>
                                <a:gd name="connsiteX43" fmla="*/ 450803 w 575249"/>
                                <a:gd name="connsiteY43" fmla="*/ 410415 h 607568"/>
                                <a:gd name="connsiteX44" fmla="*/ 494593 w 575249"/>
                                <a:gd name="connsiteY44" fmla="*/ 355642 h 607568"/>
                                <a:gd name="connsiteX45" fmla="*/ 494593 w 575249"/>
                                <a:gd name="connsiteY45" fmla="*/ 587009 h 607568"/>
                                <a:gd name="connsiteX46" fmla="*/ 474004 w 575249"/>
                                <a:gd name="connsiteY46" fmla="*/ 607568 h 607568"/>
                                <a:gd name="connsiteX47" fmla="*/ 20589 w 575249"/>
                                <a:gd name="connsiteY47" fmla="*/ 607568 h 607568"/>
                                <a:gd name="connsiteX48" fmla="*/ 0 w 575249"/>
                                <a:gd name="connsiteY48" fmla="*/ 587009 h 607568"/>
                                <a:gd name="connsiteX49" fmla="*/ 0 w 575249"/>
                                <a:gd name="connsiteY49" fmla="*/ 20559 h 607568"/>
                                <a:gd name="connsiteX50" fmla="*/ 20589 w 575249"/>
                                <a:gd name="connsiteY50" fmla="*/ 0 h 6075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575249" h="607568">
                                  <a:moveTo>
                                    <a:pt x="96184" y="306085"/>
                                  </a:moveTo>
                                  <a:cubicBezTo>
                                    <a:pt x="86965" y="306085"/>
                                    <a:pt x="79590" y="313603"/>
                                    <a:pt x="79590" y="322655"/>
                                  </a:cubicBezTo>
                                  <a:cubicBezTo>
                                    <a:pt x="79590" y="331708"/>
                                    <a:pt x="86965" y="339225"/>
                                    <a:pt x="96184" y="339225"/>
                                  </a:cubicBezTo>
                                  <a:lnTo>
                                    <a:pt x="209422" y="339225"/>
                                  </a:lnTo>
                                  <a:cubicBezTo>
                                    <a:pt x="218641" y="339225"/>
                                    <a:pt x="226016" y="331708"/>
                                    <a:pt x="226016" y="322655"/>
                                  </a:cubicBezTo>
                                  <a:cubicBezTo>
                                    <a:pt x="226016" y="313603"/>
                                    <a:pt x="218641" y="306085"/>
                                    <a:pt x="209422" y="306085"/>
                                  </a:cubicBezTo>
                                  <a:close/>
                                  <a:moveTo>
                                    <a:pt x="96184" y="192857"/>
                                  </a:moveTo>
                                  <a:cubicBezTo>
                                    <a:pt x="86965" y="192857"/>
                                    <a:pt x="79590" y="200221"/>
                                    <a:pt x="79590" y="209427"/>
                                  </a:cubicBezTo>
                                  <a:cubicBezTo>
                                    <a:pt x="79590" y="218479"/>
                                    <a:pt x="86965" y="225843"/>
                                    <a:pt x="96184" y="225843"/>
                                  </a:cubicBezTo>
                                  <a:lnTo>
                                    <a:pt x="335875" y="225843"/>
                                  </a:lnTo>
                                  <a:cubicBezTo>
                                    <a:pt x="344940" y="225843"/>
                                    <a:pt x="352315" y="218479"/>
                                    <a:pt x="352315" y="209427"/>
                                  </a:cubicBezTo>
                                  <a:cubicBezTo>
                                    <a:pt x="352315" y="200221"/>
                                    <a:pt x="344940" y="192857"/>
                                    <a:pt x="335875" y="192857"/>
                                  </a:cubicBezTo>
                                  <a:close/>
                                  <a:moveTo>
                                    <a:pt x="96184" y="117371"/>
                                  </a:moveTo>
                                  <a:cubicBezTo>
                                    <a:pt x="86965" y="117371"/>
                                    <a:pt x="79590" y="124736"/>
                                    <a:pt x="79590" y="133941"/>
                                  </a:cubicBezTo>
                                  <a:cubicBezTo>
                                    <a:pt x="79590" y="142993"/>
                                    <a:pt x="86965" y="150358"/>
                                    <a:pt x="96184" y="150358"/>
                                  </a:cubicBezTo>
                                  <a:lnTo>
                                    <a:pt x="209422" y="150358"/>
                                  </a:lnTo>
                                  <a:cubicBezTo>
                                    <a:pt x="218641" y="150358"/>
                                    <a:pt x="226016" y="142993"/>
                                    <a:pt x="226016" y="133941"/>
                                  </a:cubicBezTo>
                                  <a:cubicBezTo>
                                    <a:pt x="226016" y="124736"/>
                                    <a:pt x="218641" y="117371"/>
                                    <a:pt x="209422" y="117371"/>
                                  </a:cubicBezTo>
                                  <a:close/>
                                  <a:moveTo>
                                    <a:pt x="555428" y="65485"/>
                                  </a:moveTo>
                                  <a:cubicBezTo>
                                    <a:pt x="557579" y="65485"/>
                                    <a:pt x="559730" y="65792"/>
                                    <a:pt x="561882" y="66559"/>
                                  </a:cubicBezTo>
                                  <a:cubicBezTo>
                                    <a:pt x="569871" y="69321"/>
                                    <a:pt x="575249" y="76838"/>
                                    <a:pt x="575249" y="85430"/>
                                  </a:cubicBezTo>
                                  <a:lnTo>
                                    <a:pt x="575249" y="194819"/>
                                  </a:lnTo>
                                  <a:cubicBezTo>
                                    <a:pt x="575249" y="199421"/>
                                    <a:pt x="573713" y="203871"/>
                                    <a:pt x="570947" y="207399"/>
                                  </a:cubicBezTo>
                                  <a:lnTo>
                                    <a:pt x="424979" y="389817"/>
                                  </a:lnTo>
                                  <a:cubicBezTo>
                                    <a:pt x="421138" y="394419"/>
                                    <a:pt x="415453" y="397181"/>
                                    <a:pt x="409307" y="397181"/>
                                  </a:cubicBezTo>
                                  <a:lnTo>
                                    <a:pt x="338014" y="397181"/>
                                  </a:lnTo>
                                  <a:lnTo>
                                    <a:pt x="315581" y="426024"/>
                                  </a:lnTo>
                                  <a:cubicBezTo>
                                    <a:pt x="311586" y="431087"/>
                                    <a:pt x="305747" y="433695"/>
                                    <a:pt x="299755" y="433695"/>
                                  </a:cubicBezTo>
                                  <a:cubicBezTo>
                                    <a:pt x="295453" y="433695"/>
                                    <a:pt x="291150" y="432314"/>
                                    <a:pt x="287617" y="429553"/>
                                  </a:cubicBezTo>
                                  <a:cubicBezTo>
                                    <a:pt x="278859" y="422802"/>
                                    <a:pt x="277322" y="410222"/>
                                    <a:pt x="284083" y="401630"/>
                                  </a:cubicBezTo>
                                  <a:lnTo>
                                    <a:pt x="539602" y="73156"/>
                                  </a:lnTo>
                                  <a:cubicBezTo>
                                    <a:pt x="543444" y="68247"/>
                                    <a:pt x="549282" y="65485"/>
                                    <a:pt x="555428" y="65485"/>
                                  </a:cubicBezTo>
                                  <a:close/>
                                  <a:moveTo>
                                    <a:pt x="20589" y="0"/>
                                  </a:moveTo>
                                  <a:lnTo>
                                    <a:pt x="474004" y="0"/>
                                  </a:lnTo>
                                  <a:cubicBezTo>
                                    <a:pt x="485374" y="0"/>
                                    <a:pt x="494593" y="9206"/>
                                    <a:pt x="494593" y="20559"/>
                                  </a:cubicBezTo>
                                  <a:lnTo>
                                    <a:pt x="494593" y="77173"/>
                                  </a:lnTo>
                                  <a:lnTo>
                                    <a:pt x="257975" y="381418"/>
                                  </a:lnTo>
                                  <a:cubicBezTo>
                                    <a:pt x="249217" y="392464"/>
                                    <a:pt x="245530" y="406426"/>
                                    <a:pt x="247220" y="420388"/>
                                  </a:cubicBezTo>
                                  <a:cubicBezTo>
                                    <a:pt x="248910" y="434503"/>
                                    <a:pt x="256131" y="446931"/>
                                    <a:pt x="267348" y="455676"/>
                                  </a:cubicBezTo>
                                  <a:cubicBezTo>
                                    <a:pt x="276566" y="462887"/>
                                    <a:pt x="288090" y="466723"/>
                                    <a:pt x="299767" y="466723"/>
                                  </a:cubicBezTo>
                                  <a:cubicBezTo>
                                    <a:pt x="316361" y="466723"/>
                                    <a:pt x="331572" y="459358"/>
                                    <a:pt x="341713" y="446317"/>
                                  </a:cubicBezTo>
                                  <a:lnTo>
                                    <a:pt x="354159" y="430361"/>
                                  </a:lnTo>
                                  <a:lnTo>
                                    <a:pt x="409318" y="430361"/>
                                  </a:lnTo>
                                  <a:cubicBezTo>
                                    <a:pt x="425605" y="430361"/>
                                    <a:pt x="440663" y="422996"/>
                                    <a:pt x="450803" y="410415"/>
                                  </a:cubicBezTo>
                                  <a:lnTo>
                                    <a:pt x="494593" y="355642"/>
                                  </a:lnTo>
                                  <a:lnTo>
                                    <a:pt x="494593" y="587009"/>
                                  </a:lnTo>
                                  <a:cubicBezTo>
                                    <a:pt x="494593" y="598362"/>
                                    <a:pt x="485374" y="607568"/>
                                    <a:pt x="474004" y="607568"/>
                                  </a:cubicBezTo>
                                  <a:lnTo>
                                    <a:pt x="20589" y="607568"/>
                                  </a:lnTo>
                                  <a:cubicBezTo>
                                    <a:pt x="9219" y="607568"/>
                                    <a:pt x="0" y="598362"/>
                                    <a:pt x="0" y="587009"/>
                                  </a:cubicBezTo>
                                  <a:lnTo>
                                    <a:pt x="0" y="20559"/>
                                  </a:lnTo>
                                  <a:cubicBezTo>
                                    <a:pt x="0" y="9206"/>
                                    <a:pt x="9219" y="0"/>
                                    <a:pt x="2058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4pt;margin-top:628.15pt;height:37.7pt;width:498.9pt;z-index:251671552;mso-width-relative:page;mso-height-relative:page;" coordorigin="7006,14598" coordsize="9978,754" o:gfxdata="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">
                <o:lock v:ext="edit" aspectratio="f"/>
                <v:group id="_x0000_s1026" o:spid="_x0000_s1026" o:spt="203" style="position:absolute;left:7006;top:14598;height:754;width:9979;" coordorigin="7001,3454" coordsize="6028,754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5" o:spid="_x0000_s1026" o:spt="202" type="#_x0000_t202" style="position:absolute;left:7373;top:3454;height:734;width:2446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A04A46"/>
                              <w:sz w:val="24"/>
                              <w:szCs w:val="24"/>
                              <w:lang w:val="en-US" w:eastAsia="zh-CN"/>
                            </w:rPr>
                            <w:t>自我评价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| Self evaluation</w:t>
                          </w:r>
                        </w:p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76AAA4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76AAA4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76AAA4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line id="直接连接符 56" o:spid="_x0000_s1026" o:spt="20" style="position:absolute;left:7001;top:4208;height:0;width:6028;" filled="f" stroked="t" coordsize="21600,21600" o:gfxdata="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nkwK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595959 [2109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7113;top:14773;height:454;width:454;" coordorigin="6873,14563" coordsize="508,508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99" o:spid="_x0000_s1026" o:spt="3" type="#_x0000_t3" style="position:absolute;left:6873;top:14563;height:508;width:508;v-text-anchor:middle;" fillcolor="#A04A46" filled="t" stroked="f" coordsize="21600,21600" o:gfxdata="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epP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writing-letter_100746" o:spid="_x0000_s1026" o:spt="100" style="position:absolute;left:7007;top:14670;height:269;width:254;v-text-anchor:middle;" fillcolor="#FFFFFF [3212]" filled="t" stroked="f" coordsize="575249,607568" o:gfxdata="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5IFb4A&#10;AADbAAAADwAAAAAAAAABACAAAAAiAAAAZHJzL2Rvd25yZXYueG1sUEsBAhQAFAAAAAgAh07iQDMv&#10;BZ47AAAAOQAAABAAAAAAAAAAAQAgAAAADQEAAGRycy9zaGFwZXhtbC54bWxQSwUGAAAAAAYABgBb&#10;AQAAtwMAAAAA&#10;" path="m96184,306085c86965,306085,79590,313603,79590,322655c79590,331708,86965,339225,96184,339225l209422,339225c218641,339225,226016,331708,226016,322655c226016,313603,218641,306085,209422,306085xm96184,192857c86965,192857,79590,200221,79590,209427c79590,218479,86965,225843,96184,225843l335875,225843c344940,225843,352315,218479,352315,209427c352315,200221,344940,192857,335875,192857xm96184,117371c86965,117371,79590,124736,79590,133941c79590,142993,86965,150358,96184,150358l209422,150358c218641,150358,226016,142993,226016,133941c226016,124736,218641,117371,209422,117371xm555428,65485c557579,65485,559730,65792,561882,66559c569871,69321,575249,76838,575249,85430l575249,194819c575249,199421,573713,203871,570947,207399l424979,389817c421138,394419,415453,397181,409307,397181l338014,397181,315581,426024c311586,431087,305747,433695,299755,433695c295453,433695,291150,432314,287617,429553c278859,422802,277322,410222,284083,401630l539602,73156c543444,68247,549282,65485,555428,65485xm20589,0l474004,0c485374,0,494593,9206,494593,20559l494593,77173,257975,381418c249217,392464,245530,406426,247220,420388c248910,434503,256131,446931,267348,455676c276566,462887,288090,466723,299767,466723c316361,466723,331572,459358,341713,446317l354159,430361,409318,430361c425605,430361,440663,422996,450803,410415l494593,355642,494593,587009c494593,598362,485374,607568,474004,607568l20589,607568c9219,607568,0,598362,0,587009l0,20559c0,9206,9219,0,20589,0xe">
                    <v:path o:connectlocs="42,135;35,142;42,150;92,150;99,142;92,135;42,85;35,92;42,99;148,99;155,92;148,85;42,51;35,59;42,66;92,66;99,59;92,51;245,28;248,29;254,37;254,86;252,91;187,172;180,175;149,175;139,188;132,192;126,190;125,177;238,32;245,28;9,0;209,0;218,9;218,34;113,168;109,186;118,201;132,206;150,197;156,190;180,190;199,181;218,157;218,259;209,269;9,269;0,259;0,9;9,0" o:connectangles="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6490335</wp:posOffset>
                </wp:positionV>
                <wp:extent cx="6336030" cy="478790"/>
                <wp:effectExtent l="0" t="0" r="7620" b="1778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030" cy="478790"/>
                          <a:chOff x="7006" y="12256"/>
                          <a:chExt cx="9978" cy="754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7006" y="12256"/>
                            <a:ext cx="9979" cy="754"/>
                            <a:chOff x="7001" y="3454"/>
                            <a:chExt cx="6028" cy="754"/>
                          </a:xfrm>
                        </wpg:grpSpPr>
                        <wps:wsp>
                          <wps:cNvPr id="31" name="文本框 5"/>
                          <wps:cNvSpPr txBox="1"/>
                          <wps:spPr>
                            <a:xfrm>
                              <a:off x="7364" y="3454"/>
                              <a:ext cx="2710" cy="7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A04A46"/>
                                    <w:sz w:val="24"/>
                                    <w:szCs w:val="24"/>
                                    <w:lang w:val="en-US" w:eastAsia="zh-CN"/>
                                  </w:rPr>
                                  <w:t>技能证书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| Professional skills</w:t>
                                </w:r>
                              </w:p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76AAA4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76AAA4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76AAA4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2" name="直接连接符 56"/>
                          <wps:cNvCnPr/>
                          <wps:spPr>
                            <a:xfrm>
                              <a:off x="7001" y="4208"/>
                              <a:ext cx="602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1" name="组合 61"/>
                        <wpg:cNvGrpSpPr/>
                        <wpg:grpSpPr>
                          <a:xfrm>
                            <a:off x="7107" y="12424"/>
                            <a:ext cx="454" cy="454"/>
                            <a:chOff x="6867" y="12154"/>
                            <a:chExt cx="508" cy="508"/>
                          </a:xfrm>
                        </wpg:grpSpPr>
                        <wps:wsp>
                          <wps:cNvPr id="60" name="椭圆 99"/>
                          <wps:cNvSpPr/>
                          <wps:spPr>
                            <a:xfrm>
                              <a:off x="6867" y="12154"/>
                              <a:ext cx="508" cy="508"/>
                            </a:xfrm>
                            <a:prstGeom prst="ellipse">
                              <a:avLst/>
                            </a:prstGeom>
                            <a:solidFill>
                              <a:srgbClr val="A04A4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5" name="trophy_33355"/>
                          <wps:cNvSpPr/>
                          <wps:spPr>
                            <a:xfrm>
                              <a:off x="6986" y="12244"/>
                              <a:ext cx="279" cy="304"/>
                            </a:xfrm>
                            <a:custGeom>
                              <a:avLst/>
                              <a:gdLst>
                                <a:gd name="connsiteX0" fmla="*/ 80136 w 557453"/>
                                <a:gd name="connsiteY0" fmla="*/ 382183 h 606706"/>
                                <a:gd name="connsiteX1" fmla="*/ 117421 w 557453"/>
                                <a:gd name="connsiteY1" fmla="*/ 448650 h 606706"/>
                                <a:gd name="connsiteX2" fmla="*/ 201069 w 557453"/>
                                <a:gd name="connsiteY2" fmla="*/ 461268 h 606706"/>
                                <a:gd name="connsiteX3" fmla="*/ 226074 w 557453"/>
                                <a:gd name="connsiteY3" fmla="*/ 485082 h 606706"/>
                                <a:gd name="connsiteX4" fmla="*/ 155863 w 557453"/>
                                <a:gd name="connsiteY4" fmla="*/ 597400 h 606706"/>
                                <a:gd name="connsiteX5" fmla="*/ 121248 w 557453"/>
                                <a:gd name="connsiteY5" fmla="*/ 595711 h 606706"/>
                                <a:gd name="connsiteX6" fmla="*/ 86988 w 557453"/>
                                <a:gd name="connsiteY6" fmla="*/ 527379 h 606706"/>
                                <a:gd name="connsiteX7" fmla="*/ 19892 w 557453"/>
                                <a:gd name="connsiteY7" fmla="*/ 527379 h 606706"/>
                                <a:gd name="connsiteX8" fmla="*/ 3340 w 557453"/>
                                <a:gd name="connsiteY8" fmla="*/ 496545 h 606706"/>
                                <a:gd name="connsiteX9" fmla="*/ 472991 w 557453"/>
                                <a:gd name="connsiteY9" fmla="*/ 375691 h 606706"/>
                                <a:gd name="connsiteX10" fmla="*/ 554072 w 557453"/>
                                <a:gd name="connsiteY10" fmla="*/ 496542 h 606706"/>
                                <a:gd name="connsiteX11" fmla="*/ 537607 w 557453"/>
                                <a:gd name="connsiteY11" fmla="*/ 527377 h 606706"/>
                                <a:gd name="connsiteX12" fmla="*/ 470410 w 557453"/>
                                <a:gd name="connsiteY12" fmla="*/ 527377 h 606706"/>
                                <a:gd name="connsiteX13" fmla="*/ 436234 w 557453"/>
                                <a:gd name="connsiteY13" fmla="*/ 595711 h 606706"/>
                                <a:gd name="connsiteX14" fmla="*/ 401612 w 557453"/>
                                <a:gd name="connsiteY14" fmla="*/ 597399 h 606706"/>
                                <a:gd name="connsiteX15" fmla="*/ 329876 w 557453"/>
                                <a:gd name="connsiteY15" fmla="*/ 482769 h 606706"/>
                                <a:gd name="connsiteX16" fmla="*/ 351504 w 557453"/>
                                <a:gd name="connsiteY16" fmla="*/ 461264 h 606706"/>
                                <a:gd name="connsiteX17" fmla="*/ 435166 w 557453"/>
                                <a:gd name="connsiteY17" fmla="*/ 448646 h 606706"/>
                                <a:gd name="connsiteX18" fmla="*/ 472991 w 557453"/>
                                <a:gd name="connsiteY18" fmla="*/ 375691 h 606706"/>
                                <a:gd name="connsiteX19" fmla="*/ 276353 w 557453"/>
                                <a:gd name="connsiteY19" fmla="*/ 150940 h 606706"/>
                                <a:gd name="connsiteX20" fmla="*/ 355775 w 557453"/>
                                <a:gd name="connsiteY20" fmla="*/ 230256 h 606706"/>
                                <a:gd name="connsiteX21" fmla="*/ 276353 w 557453"/>
                                <a:gd name="connsiteY21" fmla="*/ 309572 h 606706"/>
                                <a:gd name="connsiteX22" fmla="*/ 196931 w 557453"/>
                                <a:gd name="connsiteY22" fmla="*/ 230256 h 606706"/>
                                <a:gd name="connsiteX23" fmla="*/ 276353 w 557453"/>
                                <a:gd name="connsiteY23" fmla="*/ 150940 h 606706"/>
                                <a:gd name="connsiteX24" fmla="*/ 276326 w 557453"/>
                                <a:gd name="connsiteY24" fmla="*/ 111262 h 606706"/>
                                <a:gd name="connsiteX25" fmla="*/ 157153 w 557453"/>
                                <a:gd name="connsiteY25" fmla="*/ 230255 h 606706"/>
                                <a:gd name="connsiteX26" fmla="*/ 276326 w 557453"/>
                                <a:gd name="connsiteY26" fmla="*/ 349248 h 606706"/>
                                <a:gd name="connsiteX27" fmla="*/ 395499 w 557453"/>
                                <a:gd name="connsiteY27" fmla="*/ 230255 h 606706"/>
                                <a:gd name="connsiteX28" fmla="*/ 276326 w 557453"/>
                                <a:gd name="connsiteY28" fmla="*/ 111262 h 606706"/>
                                <a:gd name="connsiteX29" fmla="*/ 276326 w 557453"/>
                                <a:gd name="connsiteY29" fmla="*/ 0 h 606706"/>
                                <a:gd name="connsiteX30" fmla="*/ 331952 w 557453"/>
                                <a:gd name="connsiteY30" fmla="*/ 38124 h 606706"/>
                                <a:gd name="connsiteX31" fmla="*/ 344412 w 557453"/>
                                <a:gd name="connsiteY31" fmla="*/ 42212 h 606706"/>
                                <a:gd name="connsiteX32" fmla="*/ 411875 w 557453"/>
                                <a:gd name="connsiteY32" fmla="*/ 43989 h 606706"/>
                                <a:gd name="connsiteX33" fmla="*/ 434392 w 557453"/>
                                <a:gd name="connsiteY33" fmla="*/ 107529 h 606706"/>
                                <a:gd name="connsiteX34" fmla="*/ 442135 w 557453"/>
                                <a:gd name="connsiteY34" fmla="*/ 118105 h 606706"/>
                                <a:gd name="connsiteX35" fmla="*/ 495625 w 557453"/>
                                <a:gd name="connsiteY35" fmla="*/ 159072 h 606706"/>
                                <a:gd name="connsiteX36" fmla="*/ 477558 w 557453"/>
                                <a:gd name="connsiteY36" fmla="*/ 222079 h 606706"/>
                                <a:gd name="connsiteX37" fmla="*/ 477558 w 557453"/>
                                <a:gd name="connsiteY37" fmla="*/ 238431 h 606706"/>
                                <a:gd name="connsiteX38" fmla="*/ 495625 w 557453"/>
                                <a:gd name="connsiteY38" fmla="*/ 301438 h 606706"/>
                                <a:gd name="connsiteX39" fmla="*/ 442135 w 557453"/>
                                <a:gd name="connsiteY39" fmla="*/ 342405 h 606706"/>
                                <a:gd name="connsiteX40" fmla="*/ 434392 w 557453"/>
                                <a:gd name="connsiteY40" fmla="*/ 353070 h 606706"/>
                                <a:gd name="connsiteX41" fmla="*/ 411875 w 557453"/>
                                <a:gd name="connsiteY41" fmla="*/ 416521 h 606706"/>
                                <a:gd name="connsiteX42" fmla="*/ 344412 w 557453"/>
                                <a:gd name="connsiteY42" fmla="*/ 418298 h 606706"/>
                                <a:gd name="connsiteX43" fmla="*/ 331952 w 557453"/>
                                <a:gd name="connsiteY43" fmla="*/ 422386 h 606706"/>
                                <a:gd name="connsiteX44" fmla="*/ 276326 w 557453"/>
                                <a:gd name="connsiteY44" fmla="*/ 460510 h 606706"/>
                                <a:gd name="connsiteX45" fmla="*/ 220701 w 557453"/>
                                <a:gd name="connsiteY45" fmla="*/ 422386 h 606706"/>
                                <a:gd name="connsiteX46" fmla="*/ 208240 w 557453"/>
                                <a:gd name="connsiteY46" fmla="*/ 418298 h 606706"/>
                                <a:gd name="connsiteX47" fmla="*/ 140777 w 557453"/>
                                <a:gd name="connsiteY47" fmla="*/ 416521 h 606706"/>
                                <a:gd name="connsiteX48" fmla="*/ 118260 w 557453"/>
                                <a:gd name="connsiteY48" fmla="*/ 352981 h 606706"/>
                                <a:gd name="connsiteX49" fmla="*/ 110606 w 557453"/>
                                <a:gd name="connsiteY49" fmla="*/ 342405 h 606706"/>
                                <a:gd name="connsiteX50" fmla="*/ 57027 w 557453"/>
                                <a:gd name="connsiteY50" fmla="*/ 301438 h 606706"/>
                                <a:gd name="connsiteX51" fmla="*/ 76162 w 557453"/>
                                <a:gd name="connsiteY51" fmla="*/ 236831 h 606706"/>
                                <a:gd name="connsiteX52" fmla="*/ 76162 w 557453"/>
                                <a:gd name="connsiteY52" fmla="*/ 223679 h 606706"/>
                                <a:gd name="connsiteX53" fmla="*/ 57027 w 557453"/>
                                <a:gd name="connsiteY53" fmla="*/ 159072 h 606706"/>
                                <a:gd name="connsiteX54" fmla="*/ 110606 w 557453"/>
                                <a:gd name="connsiteY54" fmla="*/ 118105 h 606706"/>
                                <a:gd name="connsiteX55" fmla="*/ 118260 w 557453"/>
                                <a:gd name="connsiteY55" fmla="*/ 107529 h 606706"/>
                                <a:gd name="connsiteX56" fmla="*/ 140777 w 557453"/>
                                <a:gd name="connsiteY56" fmla="*/ 43989 h 606706"/>
                                <a:gd name="connsiteX57" fmla="*/ 208240 w 557453"/>
                                <a:gd name="connsiteY57" fmla="*/ 42212 h 606706"/>
                                <a:gd name="connsiteX58" fmla="*/ 220701 w 557453"/>
                                <a:gd name="connsiteY58" fmla="*/ 38213 h 606706"/>
                                <a:gd name="connsiteX59" fmla="*/ 276326 w 557453"/>
                                <a:gd name="connsiteY59" fmla="*/ 0 h 6067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557453" h="606706">
                                  <a:moveTo>
                                    <a:pt x="80136" y="382183"/>
                                  </a:moveTo>
                                  <a:cubicBezTo>
                                    <a:pt x="82271" y="408752"/>
                                    <a:pt x="95708" y="432922"/>
                                    <a:pt x="117421" y="448650"/>
                                  </a:cubicBezTo>
                                  <a:cubicBezTo>
                                    <a:pt x="143850" y="467843"/>
                                    <a:pt x="171258" y="469354"/>
                                    <a:pt x="201069" y="461268"/>
                                  </a:cubicBezTo>
                                  <a:cubicBezTo>
                                    <a:pt x="208989" y="471042"/>
                                    <a:pt x="214150" y="477262"/>
                                    <a:pt x="226074" y="485082"/>
                                  </a:cubicBezTo>
                                  <a:lnTo>
                                    <a:pt x="155863" y="597400"/>
                                  </a:lnTo>
                                  <a:cubicBezTo>
                                    <a:pt x="147677" y="610462"/>
                                    <a:pt x="128189" y="609662"/>
                                    <a:pt x="121248" y="595711"/>
                                  </a:cubicBezTo>
                                  <a:lnTo>
                                    <a:pt x="86988" y="527379"/>
                                  </a:lnTo>
                                  <a:lnTo>
                                    <a:pt x="19892" y="527379"/>
                                  </a:lnTo>
                                  <a:cubicBezTo>
                                    <a:pt x="3963" y="527379"/>
                                    <a:pt x="-5380" y="509696"/>
                                    <a:pt x="3340" y="496545"/>
                                  </a:cubicBezTo>
                                  <a:close/>
                                  <a:moveTo>
                                    <a:pt x="472991" y="375691"/>
                                  </a:moveTo>
                                  <a:lnTo>
                                    <a:pt x="554072" y="496542"/>
                                  </a:lnTo>
                                  <a:cubicBezTo>
                                    <a:pt x="562883" y="509605"/>
                                    <a:pt x="553449" y="527377"/>
                                    <a:pt x="537607" y="527377"/>
                                  </a:cubicBezTo>
                                  <a:lnTo>
                                    <a:pt x="470410" y="527377"/>
                                  </a:lnTo>
                                  <a:lnTo>
                                    <a:pt x="436234" y="595711"/>
                                  </a:lnTo>
                                  <a:cubicBezTo>
                                    <a:pt x="429291" y="609573"/>
                                    <a:pt x="409800" y="610462"/>
                                    <a:pt x="401612" y="597399"/>
                                  </a:cubicBezTo>
                                  <a:lnTo>
                                    <a:pt x="329876" y="482769"/>
                                  </a:lnTo>
                                  <a:cubicBezTo>
                                    <a:pt x="340378" y="475215"/>
                                    <a:pt x="344473" y="469973"/>
                                    <a:pt x="351504" y="461264"/>
                                  </a:cubicBezTo>
                                  <a:cubicBezTo>
                                    <a:pt x="380963" y="469173"/>
                                    <a:pt x="408465" y="468107"/>
                                    <a:pt x="435166" y="448646"/>
                                  </a:cubicBezTo>
                                  <a:cubicBezTo>
                                    <a:pt x="457327" y="432651"/>
                                    <a:pt x="471300" y="408747"/>
                                    <a:pt x="472991" y="375691"/>
                                  </a:cubicBezTo>
                                  <a:close/>
                                  <a:moveTo>
                                    <a:pt x="276353" y="150940"/>
                                  </a:moveTo>
                                  <a:cubicBezTo>
                                    <a:pt x="320217" y="150940"/>
                                    <a:pt x="355775" y="186451"/>
                                    <a:pt x="355775" y="230256"/>
                                  </a:cubicBezTo>
                                  <a:cubicBezTo>
                                    <a:pt x="355775" y="274061"/>
                                    <a:pt x="320217" y="309572"/>
                                    <a:pt x="276353" y="309572"/>
                                  </a:cubicBezTo>
                                  <a:cubicBezTo>
                                    <a:pt x="232489" y="309572"/>
                                    <a:pt x="196931" y="274061"/>
                                    <a:pt x="196931" y="230256"/>
                                  </a:cubicBezTo>
                                  <a:cubicBezTo>
                                    <a:pt x="196931" y="186451"/>
                                    <a:pt x="232489" y="150940"/>
                                    <a:pt x="276353" y="150940"/>
                                  </a:cubicBezTo>
                                  <a:close/>
                                  <a:moveTo>
                                    <a:pt x="276326" y="111262"/>
                                  </a:moveTo>
                                  <a:cubicBezTo>
                                    <a:pt x="210643" y="111262"/>
                                    <a:pt x="157153" y="164671"/>
                                    <a:pt x="157153" y="230255"/>
                                  </a:cubicBezTo>
                                  <a:cubicBezTo>
                                    <a:pt x="157153" y="295839"/>
                                    <a:pt x="210643" y="349248"/>
                                    <a:pt x="276326" y="349248"/>
                                  </a:cubicBezTo>
                                  <a:cubicBezTo>
                                    <a:pt x="342009" y="349248"/>
                                    <a:pt x="395499" y="295839"/>
                                    <a:pt x="395499" y="230255"/>
                                  </a:cubicBezTo>
                                  <a:cubicBezTo>
                                    <a:pt x="395499" y="164671"/>
                                    <a:pt x="342009" y="111262"/>
                                    <a:pt x="276326" y="111262"/>
                                  </a:cubicBezTo>
                                  <a:close/>
                                  <a:moveTo>
                                    <a:pt x="276326" y="0"/>
                                  </a:moveTo>
                                  <a:cubicBezTo>
                                    <a:pt x="305341" y="0"/>
                                    <a:pt x="317000" y="19640"/>
                                    <a:pt x="331952" y="38124"/>
                                  </a:cubicBezTo>
                                  <a:cubicBezTo>
                                    <a:pt x="334978" y="41856"/>
                                    <a:pt x="339873" y="43456"/>
                                    <a:pt x="344412" y="42212"/>
                                  </a:cubicBezTo>
                                  <a:cubicBezTo>
                                    <a:pt x="368086" y="35902"/>
                                    <a:pt x="388646" y="27105"/>
                                    <a:pt x="411875" y="43989"/>
                                  </a:cubicBezTo>
                                  <a:cubicBezTo>
                                    <a:pt x="435371" y="60963"/>
                                    <a:pt x="433146" y="83713"/>
                                    <a:pt x="434392" y="107529"/>
                                  </a:cubicBezTo>
                                  <a:cubicBezTo>
                                    <a:pt x="434659" y="112239"/>
                                    <a:pt x="437685" y="116416"/>
                                    <a:pt x="442135" y="118105"/>
                                  </a:cubicBezTo>
                                  <a:cubicBezTo>
                                    <a:pt x="465009" y="126814"/>
                                    <a:pt x="486814" y="131790"/>
                                    <a:pt x="495625" y="159072"/>
                                  </a:cubicBezTo>
                                  <a:cubicBezTo>
                                    <a:pt x="504525" y="186532"/>
                                    <a:pt x="489662" y="203506"/>
                                    <a:pt x="477558" y="222079"/>
                                  </a:cubicBezTo>
                                  <a:cubicBezTo>
                                    <a:pt x="474265" y="227056"/>
                                    <a:pt x="474265" y="233454"/>
                                    <a:pt x="477558" y="238431"/>
                                  </a:cubicBezTo>
                                  <a:cubicBezTo>
                                    <a:pt x="490196" y="257804"/>
                                    <a:pt x="504436" y="274511"/>
                                    <a:pt x="495625" y="301438"/>
                                  </a:cubicBezTo>
                                  <a:cubicBezTo>
                                    <a:pt x="486725" y="328987"/>
                                    <a:pt x="464297" y="333963"/>
                                    <a:pt x="442135" y="342405"/>
                                  </a:cubicBezTo>
                                  <a:cubicBezTo>
                                    <a:pt x="437685" y="344094"/>
                                    <a:pt x="434659" y="348271"/>
                                    <a:pt x="434392" y="353070"/>
                                  </a:cubicBezTo>
                                  <a:cubicBezTo>
                                    <a:pt x="433146" y="377419"/>
                                    <a:pt x="435104" y="399725"/>
                                    <a:pt x="411875" y="416521"/>
                                  </a:cubicBezTo>
                                  <a:cubicBezTo>
                                    <a:pt x="388468" y="433583"/>
                                    <a:pt x="367552" y="424519"/>
                                    <a:pt x="344412" y="418298"/>
                                  </a:cubicBezTo>
                                  <a:cubicBezTo>
                                    <a:pt x="339962" y="417054"/>
                                    <a:pt x="334978" y="418654"/>
                                    <a:pt x="331952" y="422386"/>
                                  </a:cubicBezTo>
                                  <a:cubicBezTo>
                                    <a:pt x="316555" y="441404"/>
                                    <a:pt x="305074" y="460510"/>
                                    <a:pt x="276326" y="460510"/>
                                  </a:cubicBezTo>
                                  <a:cubicBezTo>
                                    <a:pt x="247312" y="460510"/>
                                    <a:pt x="235653" y="440870"/>
                                    <a:pt x="220701" y="422386"/>
                                  </a:cubicBezTo>
                                  <a:cubicBezTo>
                                    <a:pt x="217763" y="418654"/>
                                    <a:pt x="212868" y="417054"/>
                                    <a:pt x="208240" y="418298"/>
                                  </a:cubicBezTo>
                                  <a:cubicBezTo>
                                    <a:pt x="184655" y="424608"/>
                                    <a:pt x="164006" y="433405"/>
                                    <a:pt x="140777" y="416521"/>
                                  </a:cubicBezTo>
                                  <a:cubicBezTo>
                                    <a:pt x="117281" y="399547"/>
                                    <a:pt x="119506" y="376708"/>
                                    <a:pt x="118260" y="352981"/>
                                  </a:cubicBezTo>
                                  <a:cubicBezTo>
                                    <a:pt x="117993" y="348271"/>
                                    <a:pt x="114967" y="344094"/>
                                    <a:pt x="110606" y="342405"/>
                                  </a:cubicBezTo>
                                  <a:cubicBezTo>
                                    <a:pt x="87643" y="333696"/>
                                    <a:pt x="65927" y="328720"/>
                                    <a:pt x="57027" y="301438"/>
                                  </a:cubicBezTo>
                                  <a:cubicBezTo>
                                    <a:pt x="48038" y="273711"/>
                                    <a:pt x="63346" y="256560"/>
                                    <a:pt x="76162" y="236831"/>
                                  </a:cubicBezTo>
                                  <a:cubicBezTo>
                                    <a:pt x="78743" y="232832"/>
                                    <a:pt x="78743" y="227678"/>
                                    <a:pt x="76162" y="223679"/>
                                  </a:cubicBezTo>
                                  <a:cubicBezTo>
                                    <a:pt x="62812" y="203151"/>
                                    <a:pt x="48127" y="186355"/>
                                    <a:pt x="57027" y="159072"/>
                                  </a:cubicBezTo>
                                  <a:cubicBezTo>
                                    <a:pt x="66016" y="131523"/>
                                    <a:pt x="88355" y="126547"/>
                                    <a:pt x="110606" y="118105"/>
                                  </a:cubicBezTo>
                                  <a:cubicBezTo>
                                    <a:pt x="114967" y="116416"/>
                                    <a:pt x="117993" y="112239"/>
                                    <a:pt x="118260" y="107529"/>
                                  </a:cubicBezTo>
                                  <a:cubicBezTo>
                                    <a:pt x="119506" y="83091"/>
                                    <a:pt x="117548" y="60785"/>
                                    <a:pt x="140777" y="43989"/>
                                  </a:cubicBezTo>
                                  <a:cubicBezTo>
                                    <a:pt x="164273" y="26927"/>
                                    <a:pt x="185278" y="36080"/>
                                    <a:pt x="208240" y="42212"/>
                                  </a:cubicBezTo>
                                  <a:cubicBezTo>
                                    <a:pt x="212868" y="43456"/>
                                    <a:pt x="217763" y="41856"/>
                                    <a:pt x="220701" y="38213"/>
                                  </a:cubicBezTo>
                                  <a:cubicBezTo>
                                    <a:pt x="236187" y="19018"/>
                                    <a:pt x="247668" y="0"/>
                                    <a:pt x="27632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4pt;margin-top:511.05pt;height:37.7pt;width:498.9pt;z-index:251665408;mso-width-relative:page;mso-height-relative:page;" coordorigin="7006,12256" coordsize="9978,754" o:gfxdata="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">
                <o:lock v:ext="edit" aspectratio="f"/>
                <v:group id="_x0000_s1026" o:spid="_x0000_s1026" o:spt="203" style="position:absolute;left:7006;top:12256;height:754;width:9979;" coordorigin="7001,3454" coordsize="6028,754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5" o:spid="_x0000_s1026" o:spt="202" type="#_x0000_t202" style="position:absolute;left:7364;top:3454;height:734;width:2710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A04A46"/>
                              <w:sz w:val="24"/>
                              <w:szCs w:val="24"/>
                              <w:lang w:val="en-US" w:eastAsia="zh-CN"/>
                            </w:rPr>
                            <w:t>技能证书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| Professional skills</w:t>
                          </w:r>
                        </w:p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76AAA4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76AAA4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76AAA4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line id="直接连接符 56" o:spid="_x0000_s1026" o:spt="20" style="position:absolute;left:7001;top:4208;height:0;width:6028;" filled="f" stroked="t" coordsize="21600,21600" o:gfxdata="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iHgL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0.5pt" color="#595959 [2109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7107;top:12424;height:454;width:454;" coordorigin="6867,12154" coordsize="508,508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99" o:spid="_x0000_s1026" o:spt="3" type="#_x0000_t3" style="position:absolute;left:6867;top:12154;height:508;width:508;v-text-anchor:middle;" fillcolor="#A04A46" filled="t" stroked="f" coordsize="21600,21600" o:gfxdata="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Anx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trophy_33355" o:spid="_x0000_s1026" o:spt="100" style="position:absolute;left:6986;top:12244;height:304;width:279;v-text-anchor:middle;" fillcolor="#FFFFFF [3212]" filled="t" stroked="f" coordsize="557453,606706" o:gfxdata="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Sfve8AAAA&#10;2wAAAA8AAAAAAAAAAQAgAAAAIgAAAGRycy9kb3ducmV2LnhtbFBLAQIUABQAAAAIAIdO4kAzLwWe&#10;OwAAADkAAAAQAAAAAAAAAAEAIAAAAAsBAABkcnMvc2hhcGV4bWwueG1sUEsFBgAAAAAGAAYAWwEA&#10;ALUDAAAAAA==&#10;" path="m80136,382183c82271,408752,95708,432922,117421,448650c143850,467843,171258,469354,201069,461268c208989,471042,214150,477262,226074,485082l155863,597400c147677,610462,128189,609662,121248,595711l86988,527379,19892,527379c3963,527379,-5380,509696,3340,496545xm472991,375691l554072,496542c562883,509605,553449,527377,537607,527377l470410,527377,436234,595711c429291,609573,409800,610462,401612,597399l329876,482769c340378,475215,344473,469973,351504,461264c380963,469173,408465,468107,435166,448646c457327,432651,471300,408747,472991,375691xm276353,150940c320217,150940,355775,186451,355775,230256c355775,274061,320217,309572,276353,309572c232489,309572,196931,274061,196931,230256c196931,186451,232489,150940,276353,150940xm276326,111262c210643,111262,157153,164671,157153,230255c157153,295839,210643,349248,276326,349248c342009,349248,395499,295839,395499,230255c395499,164671,342009,111262,276326,111262xm276326,0c305341,0,317000,19640,331952,38124c334978,41856,339873,43456,344412,42212c368086,35902,388646,27105,411875,43989c435371,60963,433146,83713,434392,107529c434659,112239,437685,116416,442135,118105c465009,126814,486814,131790,495625,159072c504525,186532,489662,203506,477558,222079c474265,227056,474265,233454,477558,238431c490196,257804,504436,274511,495625,301438c486725,328987,464297,333963,442135,342405c437685,344094,434659,348271,434392,353070c433146,377419,435104,399725,411875,416521c388468,433583,367552,424519,344412,418298c339962,417054,334978,418654,331952,422386c316555,441404,305074,460510,276326,460510c247312,460510,235653,440870,220701,422386c217763,418654,212868,417054,208240,418298c184655,424608,164006,433405,140777,416521c117281,399547,119506,376708,118260,352981c117993,348271,114967,344094,110606,342405c87643,333696,65927,328720,57027,301438c48038,273711,63346,256560,76162,236831c78743,232832,78743,227678,76162,223679c62812,203151,48127,186355,57027,159072c66016,131523,88355,126547,110606,118105c114967,116416,117993,112239,118260,107529c119506,83091,117548,60785,140777,43989c164273,26927,185278,36080,208240,42212c212868,43456,217763,41856,220701,38213c236187,19018,247668,0,276326,0xe">
                    <v:path textboxrect="0,0,557453,606706" o:connectlocs="40,191;58,224;100,231;113,243;78,299;60,298;43,264;9,264;1,248;236,188;277,248;269,264;235,264;218,298;201,299;165,241;175,231;217,224;236,188;138,75;178,115;138,155;98,115;138,75;138,55;78,115;138,174;197,115;138,55;138,0;166,19;172,21;206,22;217,53;221,59;248,79;239,111;239,119;248,151;221,171;217,176;206,208;172,209;166,211;138,230;110,211;104,209;70,208;59,176;55,171;28,151;38,118;38,112;28,79;55,59;59,53;70,22;104,21;110,19;138,0" o:connectangles="0,0,0,0,0,0,0,0,0,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3222625</wp:posOffset>
                </wp:positionV>
                <wp:extent cx="6336030" cy="468630"/>
                <wp:effectExtent l="0" t="0" r="7620" b="698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030" cy="468630"/>
                          <a:chOff x="7006" y="7110"/>
                          <a:chExt cx="9978" cy="738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7006" y="7110"/>
                            <a:ext cx="9979" cy="739"/>
                            <a:chOff x="7001" y="3469"/>
                            <a:chExt cx="6028" cy="739"/>
                          </a:xfrm>
                        </wpg:grpSpPr>
                        <wps:wsp>
                          <wps:cNvPr id="10" name="文本框 5"/>
                          <wps:cNvSpPr txBox="1"/>
                          <wps:spPr>
                            <a:xfrm>
                              <a:off x="7363" y="3469"/>
                              <a:ext cx="3271" cy="7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808080" w:themeColor="text1" w:themeTint="80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A04A46"/>
                                    <w:sz w:val="24"/>
                                    <w:szCs w:val="24"/>
                                    <w:lang w:val="en-US" w:eastAsia="zh-CN"/>
                                  </w:rPr>
                                  <w:t>教育背景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| Educational background</w:t>
                                </w:r>
                              </w:p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76AAA4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76AAA4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2" name="直接连接符 56"/>
                          <wps:cNvCnPr/>
                          <wps:spPr>
                            <a:xfrm>
                              <a:off x="7001" y="4208"/>
                              <a:ext cx="602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7" name="组合 47"/>
                        <wpg:cNvGrpSpPr/>
                        <wpg:grpSpPr>
                          <a:xfrm>
                            <a:off x="7083" y="7273"/>
                            <a:ext cx="454" cy="454"/>
                            <a:chOff x="6888" y="4273"/>
                            <a:chExt cx="508" cy="508"/>
                          </a:xfrm>
                        </wpg:grpSpPr>
                        <wps:wsp>
                          <wps:cNvPr id="37" name="椭圆 99"/>
                          <wps:cNvSpPr/>
                          <wps:spPr>
                            <a:xfrm>
                              <a:off x="6888" y="4273"/>
                              <a:ext cx="508" cy="508"/>
                            </a:xfrm>
                            <a:prstGeom prst="ellipse">
                              <a:avLst/>
                            </a:prstGeom>
                            <a:solidFill>
                              <a:srgbClr val="A04A4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graduation-hat-front"/>
                          <wps:cNvSpPr/>
                          <wps:spPr>
                            <a:xfrm>
                              <a:off x="6977" y="4414"/>
                              <a:ext cx="340" cy="215"/>
                            </a:xfrm>
                            <a:custGeom>
                              <a:avLst/>
                              <a:gdLst>
                                <a:gd name="connsiteX0" fmla="*/ 104550 w 604718"/>
                                <a:gd name="connsiteY0" fmla="*/ 208330 h 382112"/>
                                <a:gd name="connsiteX1" fmla="*/ 156180 w 604718"/>
                                <a:gd name="connsiteY1" fmla="*/ 208330 h 382112"/>
                                <a:gd name="connsiteX2" fmla="*/ 261642 w 604718"/>
                                <a:gd name="connsiteY2" fmla="*/ 248878 h 382112"/>
                                <a:gd name="connsiteX3" fmla="*/ 298947 w 604718"/>
                                <a:gd name="connsiteY3" fmla="*/ 255007 h 382112"/>
                                <a:gd name="connsiteX4" fmla="*/ 340187 w 604718"/>
                                <a:gd name="connsiteY4" fmla="*/ 247621 h 382112"/>
                                <a:gd name="connsiteX5" fmla="*/ 433687 w 604718"/>
                                <a:gd name="connsiteY5" fmla="*/ 208330 h 382112"/>
                                <a:gd name="connsiteX6" fmla="*/ 490825 w 604718"/>
                                <a:gd name="connsiteY6" fmla="*/ 208330 h 382112"/>
                                <a:gd name="connsiteX7" fmla="*/ 490825 w 604718"/>
                                <a:gd name="connsiteY7" fmla="*/ 271509 h 382112"/>
                                <a:gd name="connsiteX8" fmla="*/ 458400 w 604718"/>
                                <a:gd name="connsiteY8" fmla="*/ 320701 h 382112"/>
                                <a:gd name="connsiteX9" fmla="*/ 329326 w 604718"/>
                                <a:gd name="connsiteY9" fmla="*/ 376337 h 382112"/>
                                <a:gd name="connsiteX10" fmla="*/ 264632 w 604718"/>
                                <a:gd name="connsiteY10" fmla="*/ 376337 h 382112"/>
                                <a:gd name="connsiteX11" fmla="*/ 136819 w 604718"/>
                                <a:gd name="connsiteY11" fmla="*/ 320701 h 382112"/>
                                <a:gd name="connsiteX12" fmla="*/ 104550 w 604718"/>
                                <a:gd name="connsiteY12" fmla="*/ 271509 h 382112"/>
                                <a:gd name="connsiteX13" fmla="*/ 300973 w 604718"/>
                                <a:gd name="connsiteY13" fmla="*/ 5 h 382112"/>
                                <a:gd name="connsiteX14" fmla="*/ 334162 w 604718"/>
                                <a:gd name="connsiteY14" fmla="*/ 4701 h 382112"/>
                                <a:gd name="connsiteX15" fmla="*/ 581267 w 604718"/>
                                <a:gd name="connsiteY15" fmla="*/ 92552 h 382112"/>
                                <a:gd name="connsiteX16" fmla="*/ 588822 w 604718"/>
                                <a:gd name="connsiteY16" fmla="*/ 114398 h 382112"/>
                                <a:gd name="connsiteX17" fmla="*/ 589136 w 604718"/>
                                <a:gd name="connsiteY17" fmla="*/ 114398 h 382112"/>
                                <a:gd name="connsiteX18" fmla="*/ 589136 w 604718"/>
                                <a:gd name="connsiteY18" fmla="*/ 270771 h 382112"/>
                                <a:gd name="connsiteX19" fmla="*/ 604718 w 604718"/>
                                <a:gd name="connsiteY19" fmla="*/ 321376 h 382112"/>
                                <a:gd name="connsiteX20" fmla="*/ 561278 w 604718"/>
                                <a:gd name="connsiteY20" fmla="*/ 321376 h 382112"/>
                                <a:gd name="connsiteX21" fmla="*/ 576388 w 604718"/>
                                <a:gd name="connsiteY21" fmla="*/ 271242 h 382112"/>
                                <a:gd name="connsiteX22" fmla="*/ 576388 w 604718"/>
                                <a:gd name="connsiteY22" fmla="*/ 120370 h 382112"/>
                                <a:gd name="connsiteX23" fmla="*/ 333376 w 604718"/>
                                <a:gd name="connsiteY23" fmla="*/ 222680 h 382112"/>
                                <a:gd name="connsiteX24" fmla="*/ 268058 w 604718"/>
                                <a:gd name="connsiteY24" fmla="*/ 223780 h 382112"/>
                                <a:gd name="connsiteX25" fmla="*/ 13556 w 604718"/>
                                <a:gd name="connsiteY25" fmla="*/ 125870 h 382112"/>
                                <a:gd name="connsiteX26" fmla="*/ 13714 w 604718"/>
                                <a:gd name="connsiteY26" fmla="*/ 100882 h 382112"/>
                                <a:gd name="connsiteX27" fmla="*/ 267901 w 604718"/>
                                <a:gd name="connsiteY27" fmla="*/ 5329 h 382112"/>
                                <a:gd name="connsiteX28" fmla="*/ 300973 w 604718"/>
                                <a:gd name="connsiteY28" fmla="*/ 5 h 3821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604718" h="382112">
                                  <a:moveTo>
                                    <a:pt x="104550" y="208330"/>
                                  </a:moveTo>
                                  <a:lnTo>
                                    <a:pt x="156180" y="208330"/>
                                  </a:lnTo>
                                  <a:lnTo>
                                    <a:pt x="261642" y="248878"/>
                                  </a:lnTo>
                                  <a:cubicBezTo>
                                    <a:pt x="274864" y="253907"/>
                                    <a:pt x="289188" y="255007"/>
                                    <a:pt x="298947" y="255007"/>
                                  </a:cubicBezTo>
                                  <a:cubicBezTo>
                                    <a:pt x="314373" y="255007"/>
                                    <a:pt x="329012" y="252493"/>
                                    <a:pt x="340187" y="247621"/>
                                  </a:cubicBezTo>
                                  <a:lnTo>
                                    <a:pt x="433687" y="208330"/>
                                  </a:lnTo>
                                  <a:lnTo>
                                    <a:pt x="490825" y="208330"/>
                                  </a:lnTo>
                                  <a:lnTo>
                                    <a:pt x="490825" y="271509"/>
                                  </a:lnTo>
                                  <a:cubicBezTo>
                                    <a:pt x="490825" y="290998"/>
                                    <a:pt x="476344" y="313000"/>
                                    <a:pt x="458400" y="320701"/>
                                  </a:cubicBezTo>
                                  <a:lnTo>
                                    <a:pt x="329326" y="376337"/>
                                  </a:lnTo>
                                  <a:cubicBezTo>
                                    <a:pt x="311382" y="384038"/>
                                    <a:pt x="282419" y="384038"/>
                                    <a:pt x="264632" y="376337"/>
                                  </a:cubicBezTo>
                                  <a:lnTo>
                                    <a:pt x="136819" y="320701"/>
                                  </a:lnTo>
                                  <a:cubicBezTo>
                                    <a:pt x="119032" y="313000"/>
                                    <a:pt x="104550" y="290998"/>
                                    <a:pt x="104550" y="271509"/>
                                  </a:cubicBezTo>
                                  <a:close/>
                                  <a:moveTo>
                                    <a:pt x="300973" y="5"/>
                                  </a:moveTo>
                                  <a:cubicBezTo>
                                    <a:pt x="312954" y="-93"/>
                                    <a:pt x="324955" y="1479"/>
                                    <a:pt x="334162" y="4701"/>
                                  </a:cubicBezTo>
                                  <a:lnTo>
                                    <a:pt x="581267" y="92552"/>
                                  </a:lnTo>
                                  <a:cubicBezTo>
                                    <a:pt x="596849" y="98053"/>
                                    <a:pt x="599210" y="107168"/>
                                    <a:pt x="588822" y="114398"/>
                                  </a:cubicBezTo>
                                  <a:lnTo>
                                    <a:pt x="589136" y="114398"/>
                                  </a:lnTo>
                                  <a:lnTo>
                                    <a:pt x="589136" y="270771"/>
                                  </a:lnTo>
                                  <a:lnTo>
                                    <a:pt x="604718" y="321376"/>
                                  </a:lnTo>
                                  <a:lnTo>
                                    <a:pt x="561278" y="321376"/>
                                  </a:lnTo>
                                  <a:lnTo>
                                    <a:pt x="576388" y="271242"/>
                                  </a:lnTo>
                                  <a:lnTo>
                                    <a:pt x="576388" y="120370"/>
                                  </a:lnTo>
                                  <a:lnTo>
                                    <a:pt x="333376" y="222680"/>
                                  </a:lnTo>
                                  <a:cubicBezTo>
                                    <a:pt x="315433" y="230224"/>
                                    <a:pt x="286158" y="230695"/>
                                    <a:pt x="268058" y="223780"/>
                                  </a:cubicBezTo>
                                  <a:lnTo>
                                    <a:pt x="13556" y="125870"/>
                                  </a:lnTo>
                                  <a:cubicBezTo>
                                    <a:pt x="-4544" y="118798"/>
                                    <a:pt x="-4544" y="107640"/>
                                    <a:pt x="13714" y="100882"/>
                                  </a:cubicBezTo>
                                  <a:lnTo>
                                    <a:pt x="267901" y="5329"/>
                                  </a:lnTo>
                                  <a:cubicBezTo>
                                    <a:pt x="277030" y="1872"/>
                                    <a:pt x="288991" y="104"/>
                                    <a:pt x="300973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4pt;margin-top:253.75pt;height:36.9pt;width:498.9pt;z-index:251666432;mso-width-relative:page;mso-height-relative:page;" coordorigin="7006,7110" coordsize="9978,738" o:gfxdata="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F/BNZzbAAAA&#10;CwEAAA8AAAAAAAAAAQAgAAAAIgAAAGRycy9kb3ducmV2LnhtbFBLAQIUABQAAAAIAIdO4kA9RoPs&#10;5QkAABsqAAAOAAAAAAAAAAEAIAAAACoBAABkcnMvZTJvRG9jLnhtbFBLBQYAAAAABgAGAFkBAACB&#10;DQAAAAA=&#10;">
                <o:lock v:ext="edit" aspectratio="f"/>
                <v:group id="_x0000_s1026" o:spid="_x0000_s1026" o:spt="203" style="position:absolute;left:7006;top:7110;height:739;width:9979;" coordorigin="7001,3469" coordsize="6028,739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5" o:spid="_x0000_s1026" o:spt="202" type="#_x0000_t202" style="position:absolute;left:7363;top:3469;height:734;width:3271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808080" w:themeColor="text1" w:themeTint="80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A04A46"/>
                              <w:sz w:val="24"/>
                              <w:szCs w:val="24"/>
                              <w:lang w:val="en-US" w:eastAsia="zh-CN"/>
                            </w:rPr>
                            <w:t>教育背景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| Educational background</w:t>
                          </w:r>
                        </w:p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76AAA4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76AAA4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line id="直接连接符 56" o:spid="_x0000_s1026" o:spt="20" style="position:absolute;left:7001;top:4208;height:0;width:6028;" filled="f" stroked="t" coordsize="21600,21600" o:gfxdata="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PSR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95959 [2109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7083;top:7273;height:454;width:454;" coordorigin="6888,4273" coordsize="508,508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99" o:spid="_x0000_s1026" o:spt="3" type="#_x0000_t3" style="position:absolute;left:6888;top:4273;height:508;width:508;v-text-anchor:middle;" fillcolor="#A04A46" filled="t" stroked="f" coordsize="21600,21600" o:gfxdata="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aKH6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graduation-hat-front" o:spid="_x0000_s1026" o:spt="100" style="position:absolute;left:6977;top:4414;height:215;width:340;v-text-anchor:middle;" fillcolor="#FFFFFF [3212]" filled="t" stroked="f" coordsize="604718,382112" o:gfxdata="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gmB3rsAAADb&#10;AAAADwAAAAAAAAABACAAAAAiAAAAZHJzL2Rvd25yZXYueG1sUEsBAhQAFAAAAAgAh07iQDMvBZ47&#10;AAAAOQAAABAAAAAAAAAAAQAgAAAACgEAAGRycy9zaGFwZXhtbC54bWxQSwUGAAAAAAYABgBbAQAA&#10;tAMAAAAA&#10;" path="m104550,208330l156180,208330,261642,248878c274864,253907,289188,255007,298947,255007c314373,255007,329012,252493,340187,247621l433687,208330,490825,208330,490825,271509c490825,290998,476344,313000,458400,320701l329326,376337c311382,384038,282419,384038,264632,376337l136819,320701c119032,313000,104550,290998,104550,271509xm300973,5c312954,-93,324955,1479,334162,4701l581267,92552c596849,98053,599210,107168,588822,114398l589136,114398,589136,270771,604718,321376,561278,321376,576388,271242,576388,120370,333376,222680c315433,230224,286158,230695,268058,223780l13556,125870c-4544,118798,-4544,107640,13714,100882l267901,5329c277030,1872,288991,104,300973,5xe">
                    <v:path o:connectlocs="58,117;87,117;147,140;168,143;191,139;243,117;275,117;275,152;257,180;185,211;148,211;76,180;58,152;169,0;187,2;326,52;331,64;331,64;331,152;340,180;315,180;324,152;324,67;187,125;150,125;7,70;7,56;150,2;169,0" o:connectangles="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975995</wp:posOffset>
                </wp:positionH>
                <wp:positionV relativeFrom="paragraph">
                  <wp:posOffset>254635</wp:posOffset>
                </wp:positionV>
                <wp:extent cx="5003800" cy="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85pt;margin-top:20.05pt;height:0pt;width:394pt;z-index:251674624;mso-width-relative:page;mso-height-relative:page;" filled="f" stroked="t" coordsize="21600,21600" o:gfxdata="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SJdfbWAAAACQEAAA8AAAAAAAAAAQAgAAAAIgAAAGRycy9kb3ducmV2&#10;LnhtbFBLAQIUABQAAAAIAIdO4kDw+3sw/gEAAO0DAAAOAAAAAAAAAAEAIAAAACUBAABkcnMvZTJv&#10;RG9jLnhtbFBLBQYAAAAABgAGAFkBAACVBQAAAAA=&#10;">
                <v:fill on="f" focussize="0,0"/>
                <v:stroke weight="1pt"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354330</wp:posOffset>
                </wp:positionV>
                <wp:extent cx="5213350" cy="62484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0" cy="624840"/>
                          <a:chOff x="9478" y="2593"/>
                          <a:chExt cx="8210" cy="984"/>
                        </a:xfrm>
                      </wpg:grpSpPr>
                      <wps:wsp>
                        <wps:cNvPr id="41" name="文本框 50"/>
                        <wps:cNvSpPr txBox="1"/>
                        <wps:spPr>
                          <a:xfrm>
                            <a:off x="9706" y="2593"/>
                            <a:ext cx="2293" cy="9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420" w:lineRule="exac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生日：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1996.08.08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20" w:lineRule="exac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学历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本科学士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0" name="文本框 54"/>
                        <wps:cNvSpPr txBox="1"/>
                        <wps:spPr>
                          <a:xfrm>
                            <a:off x="14160" y="2593"/>
                            <a:ext cx="3528" cy="9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00"/>
                                </w:tabs>
                                <w:spacing w:line="420" w:lineRule="exact"/>
                                <w:ind w:leftChars="-29" w:firstLine="440" w:firstLineChars="200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电话：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133-7979-7979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00"/>
                                </w:tabs>
                                <w:spacing w:line="420" w:lineRule="exact"/>
                                <w:ind w:leftChars="-29" w:firstLine="440" w:firstLineChars="200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docer@docer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.com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8" name="文本框 55"/>
                        <wps:cNvSpPr txBox="1"/>
                        <wps:spPr>
                          <a:xfrm>
                            <a:off x="11832" y="2593"/>
                            <a:ext cx="2165" cy="9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00"/>
                                </w:tabs>
                                <w:spacing w:line="420" w:lineRule="exact"/>
                                <w:ind w:leftChars="-29" w:firstLine="440" w:firstLineChars="200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地址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山东济南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00"/>
                                </w:tabs>
                                <w:spacing w:line="420" w:lineRule="exact"/>
                                <w:ind w:leftChars="-29" w:firstLine="440" w:firstLineChars="200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政治面貌：党员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8" name="t1"/>
                        <wps:cNvSpPr/>
                        <wps:spPr>
                          <a:xfrm>
                            <a:off x="9491" y="2824"/>
                            <a:ext cx="196" cy="196"/>
                          </a:xfrm>
                          <a:custGeom>
                            <a:avLst/>
                            <a:gdLst>
                              <a:gd name="connsiteX0" fmla="*/ 455712 w 607639"/>
                              <a:gd name="connsiteY0" fmla="*/ 429814 h 606722"/>
                              <a:gd name="connsiteX1" fmla="*/ 480975 w 607639"/>
                              <a:gd name="connsiteY1" fmla="*/ 455041 h 606722"/>
                              <a:gd name="connsiteX2" fmla="*/ 455712 w 607639"/>
                              <a:gd name="connsiteY2" fmla="*/ 480268 h 606722"/>
                              <a:gd name="connsiteX3" fmla="*/ 430449 w 607639"/>
                              <a:gd name="connsiteY3" fmla="*/ 455041 h 606722"/>
                              <a:gd name="connsiteX4" fmla="*/ 455712 w 607639"/>
                              <a:gd name="connsiteY4" fmla="*/ 429814 h 606722"/>
                              <a:gd name="connsiteX5" fmla="*/ 303775 w 607639"/>
                              <a:gd name="connsiteY5" fmla="*/ 404448 h 606722"/>
                              <a:gd name="connsiteX6" fmla="*/ 253131 w 607639"/>
                              <a:gd name="connsiteY6" fmla="*/ 455017 h 606722"/>
                              <a:gd name="connsiteX7" fmla="*/ 303775 w 607639"/>
                              <a:gd name="connsiteY7" fmla="*/ 505585 h 606722"/>
                              <a:gd name="connsiteX8" fmla="*/ 354419 w 607639"/>
                              <a:gd name="connsiteY8" fmla="*/ 455017 h 606722"/>
                              <a:gd name="connsiteX9" fmla="*/ 303775 w 607639"/>
                              <a:gd name="connsiteY9" fmla="*/ 404448 h 606722"/>
                              <a:gd name="connsiteX10" fmla="*/ 151932 w 607639"/>
                              <a:gd name="connsiteY10" fmla="*/ 404448 h 606722"/>
                              <a:gd name="connsiteX11" fmla="*/ 101288 w 607639"/>
                              <a:gd name="connsiteY11" fmla="*/ 455017 h 606722"/>
                              <a:gd name="connsiteX12" fmla="*/ 151932 w 607639"/>
                              <a:gd name="connsiteY12" fmla="*/ 505585 h 606722"/>
                              <a:gd name="connsiteX13" fmla="*/ 202576 w 607639"/>
                              <a:gd name="connsiteY13" fmla="*/ 455017 h 606722"/>
                              <a:gd name="connsiteX14" fmla="*/ 151932 w 607639"/>
                              <a:gd name="connsiteY14" fmla="*/ 404448 h 606722"/>
                              <a:gd name="connsiteX15" fmla="*/ 455707 w 607639"/>
                              <a:gd name="connsiteY15" fmla="*/ 379208 h 606722"/>
                              <a:gd name="connsiteX16" fmla="*/ 379786 w 607639"/>
                              <a:gd name="connsiteY16" fmla="*/ 455017 h 606722"/>
                              <a:gd name="connsiteX17" fmla="*/ 455707 w 607639"/>
                              <a:gd name="connsiteY17" fmla="*/ 530825 h 606722"/>
                              <a:gd name="connsiteX18" fmla="*/ 531629 w 607639"/>
                              <a:gd name="connsiteY18" fmla="*/ 455017 h 606722"/>
                              <a:gd name="connsiteX19" fmla="*/ 455707 w 607639"/>
                              <a:gd name="connsiteY19" fmla="*/ 379208 h 606722"/>
                              <a:gd name="connsiteX20" fmla="*/ 455707 w 607639"/>
                              <a:gd name="connsiteY20" fmla="*/ 252743 h 606722"/>
                              <a:gd name="connsiteX21" fmla="*/ 405063 w 607639"/>
                              <a:gd name="connsiteY21" fmla="*/ 303311 h 606722"/>
                              <a:gd name="connsiteX22" fmla="*/ 455707 w 607639"/>
                              <a:gd name="connsiteY22" fmla="*/ 353880 h 606722"/>
                              <a:gd name="connsiteX23" fmla="*/ 506351 w 607639"/>
                              <a:gd name="connsiteY23" fmla="*/ 303311 h 606722"/>
                              <a:gd name="connsiteX24" fmla="*/ 455707 w 607639"/>
                              <a:gd name="connsiteY24" fmla="*/ 252743 h 606722"/>
                              <a:gd name="connsiteX25" fmla="*/ 303775 w 607639"/>
                              <a:gd name="connsiteY25" fmla="*/ 252743 h 606722"/>
                              <a:gd name="connsiteX26" fmla="*/ 253131 w 607639"/>
                              <a:gd name="connsiteY26" fmla="*/ 303311 h 606722"/>
                              <a:gd name="connsiteX27" fmla="*/ 303775 w 607639"/>
                              <a:gd name="connsiteY27" fmla="*/ 353880 h 606722"/>
                              <a:gd name="connsiteX28" fmla="*/ 354419 w 607639"/>
                              <a:gd name="connsiteY28" fmla="*/ 303311 h 606722"/>
                              <a:gd name="connsiteX29" fmla="*/ 303775 w 607639"/>
                              <a:gd name="connsiteY29" fmla="*/ 252743 h 606722"/>
                              <a:gd name="connsiteX30" fmla="*/ 151932 w 607639"/>
                              <a:gd name="connsiteY30" fmla="*/ 252743 h 606722"/>
                              <a:gd name="connsiteX31" fmla="*/ 101288 w 607639"/>
                              <a:gd name="connsiteY31" fmla="*/ 303311 h 606722"/>
                              <a:gd name="connsiteX32" fmla="*/ 151932 w 607639"/>
                              <a:gd name="connsiteY32" fmla="*/ 353880 h 606722"/>
                              <a:gd name="connsiteX33" fmla="*/ 202576 w 607639"/>
                              <a:gd name="connsiteY33" fmla="*/ 303311 h 606722"/>
                              <a:gd name="connsiteX34" fmla="*/ 151932 w 607639"/>
                              <a:gd name="connsiteY34" fmla="*/ 252743 h 606722"/>
                              <a:gd name="connsiteX35" fmla="*/ 0 w 607639"/>
                              <a:gd name="connsiteY35" fmla="*/ 227503 h 606722"/>
                              <a:gd name="connsiteX36" fmla="*/ 607639 w 607639"/>
                              <a:gd name="connsiteY36" fmla="*/ 227503 h 606722"/>
                              <a:gd name="connsiteX37" fmla="*/ 607639 w 607639"/>
                              <a:gd name="connsiteY37" fmla="*/ 581393 h 606722"/>
                              <a:gd name="connsiteX38" fmla="*/ 582273 w 607639"/>
                              <a:gd name="connsiteY38" fmla="*/ 606722 h 606722"/>
                              <a:gd name="connsiteX39" fmla="*/ 25278 w 607639"/>
                              <a:gd name="connsiteY39" fmla="*/ 606722 h 606722"/>
                              <a:gd name="connsiteX40" fmla="*/ 0 w 607639"/>
                              <a:gd name="connsiteY40" fmla="*/ 581393 h 606722"/>
                              <a:gd name="connsiteX41" fmla="*/ 177210 w 607639"/>
                              <a:gd name="connsiteY41" fmla="*/ 0 h 606722"/>
                              <a:gd name="connsiteX42" fmla="*/ 248503 w 607639"/>
                              <a:gd name="connsiteY42" fmla="*/ 50578 h 606722"/>
                              <a:gd name="connsiteX43" fmla="*/ 308492 w 607639"/>
                              <a:gd name="connsiteY43" fmla="*/ 50578 h 606722"/>
                              <a:gd name="connsiteX44" fmla="*/ 379786 w 607639"/>
                              <a:gd name="connsiteY44" fmla="*/ 0 h 606722"/>
                              <a:gd name="connsiteX45" fmla="*/ 451079 w 607639"/>
                              <a:gd name="connsiteY45" fmla="*/ 50578 h 606722"/>
                              <a:gd name="connsiteX46" fmla="*/ 582273 w 607639"/>
                              <a:gd name="connsiteY46" fmla="*/ 50578 h 606722"/>
                              <a:gd name="connsiteX47" fmla="*/ 607639 w 607639"/>
                              <a:gd name="connsiteY47" fmla="*/ 75822 h 606722"/>
                              <a:gd name="connsiteX48" fmla="*/ 607639 w 607639"/>
                              <a:gd name="connsiteY48" fmla="*/ 176978 h 606722"/>
                              <a:gd name="connsiteX49" fmla="*/ 0 w 607639"/>
                              <a:gd name="connsiteY49" fmla="*/ 176978 h 606722"/>
                              <a:gd name="connsiteX50" fmla="*/ 0 w 607639"/>
                              <a:gd name="connsiteY50" fmla="*/ 75822 h 606722"/>
                              <a:gd name="connsiteX51" fmla="*/ 25278 w 607639"/>
                              <a:gd name="connsiteY51" fmla="*/ 50578 h 606722"/>
                              <a:gd name="connsiteX52" fmla="*/ 105916 w 607639"/>
                              <a:gd name="connsiteY52" fmla="*/ 50578 h 606722"/>
                              <a:gd name="connsiteX53" fmla="*/ 177210 w 607639"/>
                              <a:gd name="connsiteY53" fmla="*/ 0 h 6067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</a:cxnLst>
                            <a:rect l="l" t="t" r="r" b="b"/>
                            <a:pathLst>
                              <a:path w="607639" h="606722">
                                <a:moveTo>
                                  <a:pt x="455712" y="429814"/>
                                </a:moveTo>
                                <a:cubicBezTo>
                                  <a:pt x="469664" y="429814"/>
                                  <a:pt x="480975" y="441109"/>
                                  <a:pt x="480975" y="455041"/>
                                </a:cubicBezTo>
                                <a:cubicBezTo>
                                  <a:pt x="480975" y="468973"/>
                                  <a:pt x="469664" y="480268"/>
                                  <a:pt x="455712" y="480268"/>
                                </a:cubicBezTo>
                                <a:cubicBezTo>
                                  <a:pt x="441760" y="480268"/>
                                  <a:pt x="430449" y="468973"/>
                                  <a:pt x="430449" y="455041"/>
                                </a:cubicBezTo>
                                <a:cubicBezTo>
                                  <a:pt x="430449" y="441109"/>
                                  <a:pt x="441760" y="429814"/>
                                  <a:pt x="455712" y="429814"/>
                                </a:cubicBezTo>
                                <a:close/>
                                <a:moveTo>
                                  <a:pt x="303775" y="404448"/>
                                </a:moveTo>
                                <a:cubicBezTo>
                                  <a:pt x="275827" y="404448"/>
                                  <a:pt x="253131" y="427111"/>
                                  <a:pt x="253131" y="455017"/>
                                </a:cubicBezTo>
                                <a:cubicBezTo>
                                  <a:pt x="253131" y="482923"/>
                                  <a:pt x="275827" y="505585"/>
                                  <a:pt x="303775" y="505585"/>
                                </a:cubicBezTo>
                                <a:cubicBezTo>
                                  <a:pt x="331812" y="505585"/>
                                  <a:pt x="354419" y="482923"/>
                                  <a:pt x="354419" y="455017"/>
                                </a:cubicBezTo>
                                <a:cubicBezTo>
                                  <a:pt x="354419" y="427111"/>
                                  <a:pt x="331812" y="404448"/>
                                  <a:pt x="303775" y="404448"/>
                                </a:cubicBezTo>
                                <a:close/>
                                <a:moveTo>
                                  <a:pt x="151932" y="404448"/>
                                </a:moveTo>
                                <a:cubicBezTo>
                                  <a:pt x="123895" y="404448"/>
                                  <a:pt x="101288" y="427111"/>
                                  <a:pt x="101288" y="455017"/>
                                </a:cubicBezTo>
                                <a:cubicBezTo>
                                  <a:pt x="101288" y="482923"/>
                                  <a:pt x="123895" y="505585"/>
                                  <a:pt x="151932" y="505585"/>
                                </a:cubicBezTo>
                                <a:cubicBezTo>
                                  <a:pt x="179880" y="505585"/>
                                  <a:pt x="202576" y="482923"/>
                                  <a:pt x="202576" y="455017"/>
                                </a:cubicBezTo>
                                <a:cubicBezTo>
                                  <a:pt x="202576" y="427111"/>
                                  <a:pt x="179880" y="404448"/>
                                  <a:pt x="151932" y="404448"/>
                                </a:cubicBezTo>
                                <a:close/>
                                <a:moveTo>
                                  <a:pt x="455707" y="379208"/>
                                </a:moveTo>
                                <a:cubicBezTo>
                                  <a:pt x="413875" y="379208"/>
                                  <a:pt x="379786" y="413247"/>
                                  <a:pt x="379786" y="455017"/>
                                </a:cubicBezTo>
                                <a:cubicBezTo>
                                  <a:pt x="379786" y="496787"/>
                                  <a:pt x="413875" y="530825"/>
                                  <a:pt x="455707" y="530825"/>
                                </a:cubicBezTo>
                                <a:cubicBezTo>
                                  <a:pt x="497540" y="530825"/>
                                  <a:pt x="531629" y="496787"/>
                                  <a:pt x="531629" y="455017"/>
                                </a:cubicBezTo>
                                <a:cubicBezTo>
                                  <a:pt x="531629" y="413247"/>
                                  <a:pt x="497540" y="379208"/>
                                  <a:pt x="455707" y="379208"/>
                                </a:cubicBezTo>
                                <a:close/>
                                <a:moveTo>
                                  <a:pt x="455707" y="252743"/>
                                </a:moveTo>
                                <a:cubicBezTo>
                                  <a:pt x="427759" y="252743"/>
                                  <a:pt x="405063" y="275405"/>
                                  <a:pt x="405063" y="303311"/>
                                </a:cubicBezTo>
                                <a:cubicBezTo>
                                  <a:pt x="405063" y="331217"/>
                                  <a:pt x="427759" y="353880"/>
                                  <a:pt x="455707" y="353880"/>
                                </a:cubicBezTo>
                                <a:cubicBezTo>
                                  <a:pt x="483655" y="353880"/>
                                  <a:pt x="506351" y="331217"/>
                                  <a:pt x="506351" y="303311"/>
                                </a:cubicBezTo>
                                <a:cubicBezTo>
                                  <a:pt x="506351" y="275405"/>
                                  <a:pt x="483655" y="252743"/>
                                  <a:pt x="455707" y="252743"/>
                                </a:cubicBezTo>
                                <a:close/>
                                <a:moveTo>
                                  <a:pt x="303775" y="252743"/>
                                </a:moveTo>
                                <a:cubicBezTo>
                                  <a:pt x="275827" y="252743"/>
                                  <a:pt x="253131" y="275405"/>
                                  <a:pt x="253131" y="303311"/>
                                </a:cubicBezTo>
                                <a:cubicBezTo>
                                  <a:pt x="253131" y="331217"/>
                                  <a:pt x="275827" y="353880"/>
                                  <a:pt x="303775" y="353880"/>
                                </a:cubicBezTo>
                                <a:cubicBezTo>
                                  <a:pt x="331812" y="353880"/>
                                  <a:pt x="354419" y="331217"/>
                                  <a:pt x="354419" y="303311"/>
                                </a:cubicBezTo>
                                <a:cubicBezTo>
                                  <a:pt x="354419" y="275405"/>
                                  <a:pt x="331812" y="252743"/>
                                  <a:pt x="303775" y="252743"/>
                                </a:cubicBezTo>
                                <a:close/>
                                <a:moveTo>
                                  <a:pt x="151932" y="252743"/>
                                </a:moveTo>
                                <a:cubicBezTo>
                                  <a:pt x="123895" y="252743"/>
                                  <a:pt x="101288" y="275405"/>
                                  <a:pt x="101288" y="303311"/>
                                </a:cubicBezTo>
                                <a:cubicBezTo>
                                  <a:pt x="101288" y="331217"/>
                                  <a:pt x="123895" y="353880"/>
                                  <a:pt x="151932" y="353880"/>
                                </a:cubicBezTo>
                                <a:cubicBezTo>
                                  <a:pt x="179880" y="353880"/>
                                  <a:pt x="202576" y="331217"/>
                                  <a:pt x="202576" y="303311"/>
                                </a:cubicBezTo>
                                <a:cubicBezTo>
                                  <a:pt x="202576" y="275405"/>
                                  <a:pt x="179880" y="252743"/>
                                  <a:pt x="151932" y="252743"/>
                                </a:cubicBezTo>
                                <a:close/>
                                <a:moveTo>
                                  <a:pt x="0" y="227503"/>
                                </a:moveTo>
                                <a:lnTo>
                                  <a:pt x="607639" y="227503"/>
                                </a:lnTo>
                                <a:lnTo>
                                  <a:pt x="607639" y="581393"/>
                                </a:lnTo>
                                <a:cubicBezTo>
                                  <a:pt x="607639" y="595435"/>
                                  <a:pt x="596335" y="606722"/>
                                  <a:pt x="582273" y="606722"/>
                                </a:cubicBezTo>
                                <a:lnTo>
                                  <a:pt x="25278" y="606722"/>
                                </a:lnTo>
                                <a:cubicBezTo>
                                  <a:pt x="11304" y="606722"/>
                                  <a:pt x="0" y="595435"/>
                                  <a:pt x="0" y="581393"/>
                                </a:cubicBezTo>
                                <a:close/>
                                <a:moveTo>
                                  <a:pt x="177210" y="0"/>
                                </a:moveTo>
                                <a:cubicBezTo>
                                  <a:pt x="210142" y="0"/>
                                  <a:pt x="238000" y="21244"/>
                                  <a:pt x="248503" y="50578"/>
                                </a:cubicBezTo>
                                <a:lnTo>
                                  <a:pt x="308492" y="50578"/>
                                </a:lnTo>
                                <a:cubicBezTo>
                                  <a:pt x="318906" y="21244"/>
                                  <a:pt x="346765" y="0"/>
                                  <a:pt x="379786" y="0"/>
                                </a:cubicBezTo>
                                <a:cubicBezTo>
                                  <a:pt x="412718" y="0"/>
                                  <a:pt x="440576" y="21244"/>
                                  <a:pt x="451079" y="50578"/>
                                </a:cubicBezTo>
                                <a:lnTo>
                                  <a:pt x="582273" y="50578"/>
                                </a:lnTo>
                                <a:cubicBezTo>
                                  <a:pt x="596335" y="50578"/>
                                  <a:pt x="607639" y="61867"/>
                                  <a:pt x="607639" y="75822"/>
                                </a:cubicBezTo>
                                <a:lnTo>
                                  <a:pt x="607639" y="176978"/>
                                </a:lnTo>
                                <a:lnTo>
                                  <a:pt x="0" y="176978"/>
                                </a:lnTo>
                                <a:lnTo>
                                  <a:pt x="0" y="75822"/>
                                </a:lnTo>
                                <a:cubicBezTo>
                                  <a:pt x="0" y="61867"/>
                                  <a:pt x="11304" y="50578"/>
                                  <a:pt x="25278" y="50578"/>
                                </a:cubicBezTo>
                                <a:lnTo>
                                  <a:pt x="105916" y="50578"/>
                                </a:lnTo>
                                <a:cubicBezTo>
                                  <a:pt x="116419" y="21244"/>
                                  <a:pt x="144278" y="0"/>
                                  <a:pt x="17721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04A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t3"/>
                        <wps:cNvSpPr/>
                        <wps:spPr>
                          <a:xfrm>
                            <a:off x="14321" y="2829"/>
                            <a:ext cx="190" cy="190"/>
                          </a:xfrm>
                          <a:custGeom>
                            <a:avLst/>
                            <a:gdLst>
                              <a:gd name="T0" fmla="*/ 12800 w 12800"/>
                              <a:gd name="T1" fmla="*/ 10109 h 12800"/>
                              <a:gd name="T2" fmla="*/ 12709 w 12800"/>
                              <a:gd name="T3" fmla="*/ 10750 h 12800"/>
                              <a:gd name="T4" fmla="*/ 12518 w 12800"/>
                              <a:gd name="T5" fmla="*/ 11373 h 12800"/>
                              <a:gd name="T6" fmla="*/ 11409 w 12800"/>
                              <a:gd name="T7" fmla="*/ 12336 h 12800"/>
                              <a:gd name="T8" fmla="*/ 9718 w 12800"/>
                              <a:gd name="T9" fmla="*/ 12800 h 12800"/>
                              <a:gd name="T10" fmla="*/ 9241 w 12800"/>
                              <a:gd name="T11" fmla="*/ 12768 h 12800"/>
                              <a:gd name="T12" fmla="*/ 8718 w 12800"/>
                              <a:gd name="T13" fmla="*/ 12655 h 12800"/>
                              <a:gd name="T14" fmla="*/ 8286 w 12800"/>
                              <a:gd name="T15" fmla="*/ 12523 h 12800"/>
                              <a:gd name="T16" fmla="*/ 7782 w 12800"/>
                              <a:gd name="T17" fmla="*/ 12336 h 12800"/>
                              <a:gd name="T18" fmla="*/ 7336 w 12800"/>
                              <a:gd name="T19" fmla="*/ 12173 h 12800"/>
                              <a:gd name="T20" fmla="*/ 5745 w 12800"/>
                              <a:gd name="T21" fmla="*/ 11418 h 12800"/>
                              <a:gd name="T22" fmla="*/ 3341 w 12800"/>
                              <a:gd name="T23" fmla="*/ 9459 h 12800"/>
                              <a:gd name="T24" fmla="*/ 1382 w 12800"/>
                              <a:gd name="T25" fmla="*/ 7055 h 12800"/>
                              <a:gd name="T26" fmla="*/ 627 w 12800"/>
                              <a:gd name="T27" fmla="*/ 5464 h 12800"/>
                              <a:gd name="T28" fmla="*/ 464 w 12800"/>
                              <a:gd name="T29" fmla="*/ 5018 h 12800"/>
                              <a:gd name="T30" fmla="*/ 277 w 12800"/>
                              <a:gd name="T31" fmla="*/ 4514 h 12800"/>
                              <a:gd name="T32" fmla="*/ 145 w 12800"/>
                              <a:gd name="T33" fmla="*/ 4082 h 12800"/>
                              <a:gd name="T34" fmla="*/ 32 w 12800"/>
                              <a:gd name="T35" fmla="*/ 3559 h 12800"/>
                              <a:gd name="T36" fmla="*/ 0 w 12800"/>
                              <a:gd name="T37" fmla="*/ 3082 h 12800"/>
                              <a:gd name="T38" fmla="*/ 464 w 12800"/>
                              <a:gd name="T39" fmla="*/ 1391 h 12800"/>
                              <a:gd name="T40" fmla="*/ 1427 w 12800"/>
                              <a:gd name="T41" fmla="*/ 282 h 12800"/>
                              <a:gd name="T42" fmla="*/ 2050 w 12800"/>
                              <a:gd name="T43" fmla="*/ 91 h 12800"/>
                              <a:gd name="T44" fmla="*/ 2691 w 12800"/>
                              <a:gd name="T45" fmla="*/ 0 h 12800"/>
                              <a:gd name="T46" fmla="*/ 2882 w 12800"/>
                              <a:gd name="T47" fmla="*/ 27 h 12800"/>
                              <a:gd name="T48" fmla="*/ 3364 w 12800"/>
                              <a:gd name="T49" fmla="*/ 718 h 12800"/>
                              <a:gd name="T50" fmla="*/ 3636 w 12800"/>
                              <a:gd name="T51" fmla="*/ 1209 h 12800"/>
                              <a:gd name="T52" fmla="*/ 3955 w 12800"/>
                              <a:gd name="T53" fmla="*/ 1786 h 12800"/>
                              <a:gd name="T54" fmla="*/ 4236 w 12800"/>
                              <a:gd name="T55" fmla="*/ 2273 h 12800"/>
                              <a:gd name="T56" fmla="*/ 4395 w 12800"/>
                              <a:gd name="T57" fmla="*/ 2500 h 12800"/>
                              <a:gd name="T58" fmla="*/ 4591 w 12800"/>
                              <a:gd name="T59" fmla="*/ 2823 h 12800"/>
                              <a:gd name="T60" fmla="*/ 4655 w 12800"/>
                              <a:gd name="T61" fmla="*/ 3082 h 12800"/>
                              <a:gd name="T62" fmla="*/ 4395 w 12800"/>
                              <a:gd name="T63" fmla="*/ 3536 h 12800"/>
                              <a:gd name="T64" fmla="*/ 3832 w 12800"/>
                              <a:gd name="T65" fmla="*/ 4036 h 12800"/>
                              <a:gd name="T66" fmla="*/ 3268 w 12800"/>
                              <a:gd name="T67" fmla="*/ 4518 h 12800"/>
                              <a:gd name="T68" fmla="*/ 3009 w 12800"/>
                              <a:gd name="T69" fmla="*/ 4936 h 12800"/>
                              <a:gd name="T70" fmla="*/ 3055 w 12800"/>
                              <a:gd name="T71" fmla="*/ 5141 h 12800"/>
                              <a:gd name="T72" fmla="*/ 3132 w 12800"/>
                              <a:gd name="T73" fmla="*/ 5327 h 12800"/>
                              <a:gd name="T74" fmla="*/ 3259 w 12800"/>
                              <a:gd name="T75" fmla="*/ 5545 h 12800"/>
                              <a:gd name="T76" fmla="*/ 3364 w 12800"/>
                              <a:gd name="T77" fmla="*/ 5718 h 12800"/>
                              <a:gd name="T78" fmla="*/ 4945 w 12800"/>
                              <a:gd name="T79" fmla="*/ 7855 h 12800"/>
                              <a:gd name="T80" fmla="*/ 7082 w 12800"/>
                              <a:gd name="T81" fmla="*/ 9436 h 12800"/>
                              <a:gd name="T82" fmla="*/ 7255 w 12800"/>
                              <a:gd name="T83" fmla="*/ 9541 h 12800"/>
                              <a:gd name="T84" fmla="*/ 7473 w 12800"/>
                              <a:gd name="T85" fmla="*/ 9668 h 12800"/>
                              <a:gd name="T86" fmla="*/ 7659 w 12800"/>
                              <a:gd name="T87" fmla="*/ 9745 h 12800"/>
                              <a:gd name="T88" fmla="*/ 7864 w 12800"/>
                              <a:gd name="T89" fmla="*/ 9791 h 12800"/>
                              <a:gd name="T90" fmla="*/ 8282 w 12800"/>
                              <a:gd name="T91" fmla="*/ 9532 h 12800"/>
                              <a:gd name="T92" fmla="*/ 8764 w 12800"/>
                              <a:gd name="T93" fmla="*/ 8968 h 12800"/>
                              <a:gd name="T94" fmla="*/ 9264 w 12800"/>
                              <a:gd name="T95" fmla="*/ 8405 h 12800"/>
                              <a:gd name="T96" fmla="*/ 9718 w 12800"/>
                              <a:gd name="T97" fmla="*/ 8145 h 12800"/>
                              <a:gd name="T98" fmla="*/ 9977 w 12800"/>
                              <a:gd name="T99" fmla="*/ 8209 h 12800"/>
                              <a:gd name="T100" fmla="*/ 10300 w 12800"/>
                              <a:gd name="T101" fmla="*/ 8405 h 12800"/>
                              <a:gd name="T102" fmla="*/ 10527 w 12800"/>
                              <a:gd name="T103" fmla="*/ 8564 h 12800"/>
                              <a:gd name="T104" fmla="*/ 11014 w 12800"/>
                              <a:gd name="T105" fmla="*/ 8845 h 12800"/>
                              <a:gd name="T106" fmla="*/ 11591 w 12800"/>
                              <a:gd name="T107" fmla="*/ 9164 h 12800"/>
                              <a:gd name="T108" fmla="*/ 12082 w 12800"/>
                              <a:gd name="T109" fmla="*/ 9436 h 12800"/>
                              <a:gd name="T110" fmla="*/ 12773 w 12800"/>
                              <a:gd name="T111" fmla="*/ 9918 h 12800"/>
                              <a:gd name="T112" fmla="*/ 12800 w 12800"/>
                              <a:gd name="T113" fmla="*/ 10109 h 12800"/>
                              <a:gd name="T114" fmla="*/ 12800 w 12800"/>
                              <a:gd name="T115" fmla="*/ 10109 h 1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2800" h="12800">
                                <a:moveTo>
                                  <a:pt x="12800" y="10109"/>
                                </a:moveTo>
                                <a:cubicBezTo>
                                  <a:pt x="12800" y="10273"/>
                                  <a:pt x="12770" y="10486"/>
                                  <a:pt x="12709" y="10750"/>
                                </a:cubicBezTo>
                                <a:cubicBezTo>
                                  <a:pt x="12648" y="11014"/>
                                  <a:pt x="12585" y="11221"/>
                                  <a:pt x="12518" y="11373"/>
                                </a:cubicBezTo>
                                <a:cubicBezTo>
                                  <a:pt x="12391" y="11676"/>
                                  <a:pt x="12021" y="11997"/>
                                  <a:pt x="11409" y="12336"/>
                                </a:cubicBezTo>
                                <a:cubicBezTo>
                                  <a:pt x="10839" y="12645"/>
                                  <a:pt x="10276" y="12800"/>
                                  <a:pt x="9718" y="12800"/>
                                </a:cubicBezTo>
                                <a:cubicBezTo>
                                  <a:pt x="9555" y="12800"/>
                                  <a:pt x="9395" y="12789"/>
                                  <a:pt x="9241" y="12768"/>
                                </a:cubicBezTo>
                                <a:cubicBezTo>
                                  <a:pt x="9086" y="12747"/>
                                  <a:pt x="8912" y="12709"/>
                                  <a:pt x="8718" y="12655"/>
                                </a:cubicBezTo>
                                <a:cubicBezTo>
                                  <a:pt x="8524" y="12600"/>
                                  <a:pt x="8380" y="12556"/>
                                  <a:pt x="8286" y="12523"/>
                                </a:cubicBezTo>
                                <a:cubicBezTo>
                                  <a:pt x="8192" y="12489"/>
                                  <a:pt x="8024" y="12427"/>
                                  <a:pt x="7782" y="12336"/>
                                </a:cubicBezTo>
                                <a:cubicBezTo>
                                  <a:pt x="7539" y="12245"/>
                                  <a:pt x="7391" y="12191"/>
                                  <a:pt x="7336" y="12173"/>
                                </a:cubicBezTo>
                                <a:cubicBezTo>
                                  <a:pt x="6742" y="11961"/>
                                  <a:pt x="6212" y="11709"/>
                                  <a:pt x="5745" y="11418"/>
                                </a:cubicBezTo>
                                <a:cubicBezTo>
                                  <a:pt x="4970" y="10939"/>
                                  <a:pt x="4168" y="10286"/>
                                  <a:pt x="3341" y="9459"/>
                                </a:cubicBezTo>
                                <a:cubicBezTo>
                                  <a:pt x="2514" y="8632"/>
                                  <a:pt x="1861" y="7830"/>
                                  <a:pt x="1382" y="7055"/>
                                </a:cubicBezTo>
                                <a:cubicBezTo>
                                  <a:pt x="1091" y="6588"/>
                                  <a:pt x="839" y="6058"/>
                                  <a:pt x="627" y="5464"/>
                                </a:cubicBezTo>
                                <a:cubicBezTo>
                                  <a:pt x="609" y="5409"/>
                                  <a:pt x="555" y="5261"/>
                                  <a:pt x="464" y="5018"/>
                                </a:cubicBezTo>
                                <a:cubicBezTo>
                                  <a:pt x="373" y="4776"/>
                                  <a:pt x="311" y="4608"/>
                                  <a:pt x="277" y="4514"/>
                                </a:cubicBezTo>
                                <a:cubicBezTo>
                                  <a:pt x="244" y="4420"/>
                                  <a:pt x="200" y="4276"/>
                                  <a:pt x="145" y="4082"/>
                                </a:cubicBezTo>
                                <a:cubicBezTo>
                                  <a:pt x="91" y="3888"/>
                                  <a:pt x="53" y="3714"/>
                                  <a:pt x="32" y="3559"/>
                                </a:cubicBezTo>
                                <a:cubicBezTo>
                                  <a:pt x="11" y="3405"/>
                                  <a:pt x="0" y="3245"/>
                                  <a:pt x="0" y="3082"/>
                                </a:cubicBezTo>
                                <a:cubicBezTo>
                                  <a:pt x="0" y="2524"/>
                                  <a:pt x="155" y="1961"/>
                                  <a:pt x="464" y="1391"/>
                                </a:cubicBezTo>
                                <a:cubicBezTo>
                                  <a:pt x="803" y="779"/>
                                  <a:pt x="1124" y="409"/>
                                  <a:pt x="1427" y="282"/>
                                </a:cubicBezTo>
                                <a:cubicBezTo>
                                  <a:pt x="1579" y="215"/>
                                  <a:pt x="1786" y="152"/>
                                  <a:pt x="2050" y="91"/>
                                </a:cubicBezTo>
                                <a:cubicBezTo>
                                  <a:pt x="2314" y="30"/>
                                  <a:pt x="2527" y="0"/>
                                  <a:pt x="2691" y="0"/>
                                </a:cubicBezTo>
                                <a:cubicBezTo>
                                  <a:pt x="2776" y="0"/>
                                  <a:pt x="2839" y="9"/>
                                  <a:pt x="2882" y="27"/>
                                </a:cubicBezTo>
                                <a:cubicBezTo>
                                  <a:pt x="2991" y="64"/>
                                  <a:pt x="3152" y="294"/>
                                  <a:pt x="3364" y="718"/>
                                </a:cubicBezTo>
                                <a:cubicBezTo>
                                  <a:pt x="3430" y="833"/>
                                  <a:pt x="3521" y="997"/>
                                  <a:pt x="3636" y="1209"/>
                                </a:cubicBezTo>
                                <a:cubicBezTo>
                                  <a:pt x="3752" y="1421"/>
                                  <a:pt x="3858" y="1614"/>
                                  <a:pt x="3955" y="1786"/>
                                </a:cubicBezTo>
                                <a:cubicBezTo>
                                  <a:pt x="4052" y="1959"/>
                                  <a:pt x="4145" y="2121"/>
                                  <a:pt x="4236" y="2273"/>
                                </a:cubicBezTo>
                                <a:cubicBezTo>
                                  <a:pt x="4255" y="2297"/>
                                  <a:pt x="4308" y="2373"/>
                                  <a:pt x="4395" y="2500"/>
                                </a:cubicBezTo>
                                <a:cubicBezTo>
                                  <a:pt x="4483" y="2627"/>
                                  <a:pt x="4548" y="2735"/>
                                  <a:pt x="4591" y="2823"/>
                                </a:cubicBezTo>
                                <a:cubicBezTo>
                                  <a:pt x="4633" y="2911"/>
                                  <a:pt x="4655" y="2997"/>
                                  <a:pt x="4655" y="3082"/>
                                </a:cubicBezTo>
                                <a:cubicBezTo>
                                  <a:pt x="4655" y="3203"/>
                                  <a:pt x="4568" y="3355"/>
                                  <a:pt x="4395" y="3536"/>
                                </a:cubicBezTo>
                                <a:cubicBezTo>
                                  <a:pt x="4223" y="3718"/>
                                  <a:pt x="4035" y="3885"/>
                                  <a:pt x="3832" y="4036"/>
                                </a:cubicBezTo>
                                <a:cubicBezTo>
                                  <a:pt x="3629" y="4188"/>
                                  <a:pt x="3441" y="4348"/>
                                  <a:pt x="3268" y="4518"/>
                                </a:cubicBezTo>
                                <a:cubicBezTo>
                                  <a:pt x="3095" y="4688"/>
                                  <a:pt x="3009" y="4827"/>
                                  <a:pt x="3009" y="4936"/>
                                </a:cubicBezTo>
                                <a:cubicBezTo>
                                  <a:pt x="3009" y="4991"/>
                                  <a:pt x="3024" y="5059"/>
                                  <a:pt x="3055" y="5141"/>
                                </a:cubicBezTo>
                                <a:cubicBezTo>
                                  <a:pt x="3085" y="5223"/>
                                  <a:pt x="3111" y="5285"/>
                                  <a:pt x="3132" y="5327"/>
                                </a:cubicBezTo>
                                <a:cubicBezTo>
                                  <a:pt x="3153" y="5370"/>
                                  <a:pt x="3195" y="5442"/>
                                  <a:pt x="3259" y="5545"/>
                                </a:cubicBezTo>
                                <a:cubicBezTo>
                                  <a:pt x="3323" y="5648"/>
                                  <a:pt x="3358" y="5706"/>
                                  <a:pt x="3364" y="5718"/>
                                </a:cubicBezTo>
                                <a:cubicBezTo>
                                  <a:pt x="3824" y="6548"/>
                                  <a:pt x="4352" y="7261"/>
                                  <a:pt x="4945" y="7855"/>
                                </a:cubicBezTo>
                                <a:cubicBezTo>
                                  <a:pt x="5539" y="8448"/>
                                  <a:pt x="6252" y="8976"/>
                                  <a:pt x="7082" y="9436"/>
                                </a:cubicBezTo>
                                <a:cubicBezTo>
                                  <a:pt x="7094" y="9442"/>
                                  <a:pt x="7152" y="9477"/>
                                  <a:pt x="7255" y="9541"/>
                                </a:cubicBezTo>
                                <a:cubicBezTo>
                                  <a:pt x="7358" y="9605"/>
                                  <a:pt x="7430" y="9647"/>
                                  <a:pt x="7473" y="9668"/>
                                </a:cubicBezTo>
                                <a:cubicBezTo>
                                  <a:pt x="7515" y="9689"/>
                                  <a:pt x="7577" y="9715"/>
                                  <a:pt x="7659" y="9745"/>
                                </a:cubicBezTo>
                                <a:cubicBezTo>
                                  <a:pt x="7741" y="9776"/>
                                  <a:pt x="7809" y="9791"/>
                                  <a:pt x="7864" y="9791"/>
                                </a:cubicBezTo>
                                <a:cubicBezTo>
                                  <a:pt x="7973" y="9791"/>
                                  <a:pt x="8112" y="9705"/>
                                  <a:pt x="8282" y="9532"/>
                                </a:cubicBezTo>
                                <a:cubicBezTo>
                                  <a:pt x="8452" y="9359"/>
                                  <a:pt x="8612" y="9171"/>
                                  <a:pt x="8764" y="8968"/>
                                </a:cubicBezTo>
                                <a:cubicBezTo>
                                  <a:pt x="8915" y="8765"/>
                                  <a:pt x="9082" y="8577"/>
                                  <a:pt x="9264" y="8405"/>
                                </a:cubicBezTo>
                                <a:cubicBezTo>
                                  <a:pt x="9445" y="8232"/>
                                  <a:pt x="9597" y="8145"/>
                                  <a:pt x="9718" y="8145"/>
                                </a:cubicBezTo>
                                <a:cubicBezTo>
                                  <a:pt x="9803" y="8145"/>
                                  <a:pt x="9889" y="8167"/>
                                  <a:pt x="9977" y="8209"/>
                                </a:cubicBezTo>
                                <a:cubicBezTo>
                                  <a:pt x="10065" y="8252"/>
                                  <a:pt x="10173" y="8317"/>
                                  <a:pt x="10300" y="8405"/>
                                </a:cubicBezTo>
                                <a:cubicBezTo>
                                  <a:pt x="10427" y="8492"/>
                                  <a:pt x="10503" y="8545"/>
                                  <a:pt x="10527" y="8564"/>
                                </a:cubicBezTo>
                                <a:cubicBezTo>
                                  <a:pt x="10679" y="8655"/>
                                  <a:pt x="10841" y="8748"/>
                                  <a:pt x="11014" y="8845"/>
                                </a:cubicBezTo>
                                <a:cubicBezTo>
                                  <a:pt x="11186" y="8942"/>
                                  <a:pt x="11379" y="9048"/>
                                  <a:pt x="11591" y="9164"/>
                                </a:cubicBezTo>
                                <a:cubicBezTo>
                                  <a:pt x="11803" y="9279"/>
                                  <a:pt x="11967" y="9370"/>
                                  <a:pt x="12082" y="9436"/>
                                </a:cubicBezTo>
                                <a:cubicBezTo>
                                  <a:pt x="12506" y="9648"/>
                                  <a:pt x="12736" y="9809"/>
                                  <a:pt x="12773" y="9918"/>
                                </a:cubicBezTo>
                                <a:cubicBezTo>
                                  <a:pt x="12791" y="9961"/>
                                  <a:pt x="12800" y="10024"/>
                                  <a:pt x="12800" y="10109"/>
                                </a:cubicBezTo>
                                <a:close/>
                                <a:moveTo>
                                  <a:pt x="12800" y="10109"/>
                                </a:moveTo>
                                <a:close/>
                              </a:path>
                            </a:pathLst>
                          </a:custGeom>
                          <a:solidFill>
                            <a:srgbClr val="A04A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t4"/>
                        <wps:cNvSpPr/>
                        <wps:spPr>
                          <a:xfrm>
                            <a:off x="9478" y="3247"/>
                            <a:ext cx="222" cy="174"/>
                          </a:xfrm>
                          <a:custGeom>
                            <a:avLst/>
                            <a:gdLst>
                              <a:gd name="connsiteX0" fmla="*/ 110880 w 607596"/>
                              <a:gd name="connsiteY0" fmla="*/ 307122 h 474702"/>
                              <a:gd name="connsiteX1" fmla="*/ 117999 w 607596"/>
                              <a:gd name="connsiteY1" fmla="*/ 307388 h 474702"/>
                              <a:gd name="connsiteX2" fmla="*/ 270804 w 607596"/>
                              <a:gd name="connsiteY2" fmla="*/ 405224 h 474702"/>
                              <a:gd name="connsiteX3" fmla="*/ 316102 w 607596"/>
                              <a:gd name="connsiteY3" fmla="*/ 405224 h 474702"/>
                              <a:gd name="connsiteX4" fmla="*/ 468907 w 607596"/>
                              <a:gd name="connsiteY4" fmla="*/ 307388 h 474702"/>
                              <a:gd name="connsiteX5" fmla="*/ 479675 w 607596"/>
                              <a:gd name="connsiteY5" fmla="*/ 313253 h 474702"/>
                              <a:gd name="connsiteX6" fmla="*/ 479675 w 607596"/>
                              <a:gd name="connsiteY6" fmla="*/ 404691 h 474702"/>
                              <a:gd name="connsiteX7" fmla="*/ 107231 w 607596"/>
                              <a:gd name="connsiteY7" fmla="*/ 404691 h 474702"/>
                              <a:gd name="connsiteX8" fmla="*/ 107231 w 607596"/>
                              <a:gd name="connsiteY8" fmla="*/ 313253 h 474702"/>
                              <a:gd name="connsiteX9" fmla="*/ 110880 w 607596"/>
                              <a:gd name="connsiteY9" fmla="*/ 307122 h 474702"/>
                              <a:gd name="connsiteX10" fmla="*/ 282138 w 607596"/>
                              <a:gd name="connsiteY10" fmla="*/ 3333 h 474702"/>
                              <a:gd name="connsiteX11" fmla="*/ 304744 w 607596"/>
                              <a:gd name="connsiteY11" fmla="*/ 3333 h 474702"/>
                              <a:gd name="connsiteX12" fmla="*/ 577358 w 607596"/>
                              <a:gd name="connsiteY12" fmla="*/ 177884 h 474702"/>
                              <a:gd name="connsiteX13" fmla="*/ 586971 w 607596"/>
                              <a:gd name="connsiteY13" fmla="*/ 195482 h 474702"/>
                              <a:gd name="connsiteX14" fmla="*/ 586971 w 607596"/>
                              <a:gd name="connsiteY14" fmla="*/ 356080 h 474702"/>
                              <a:gd name="connsiteX15" fmla="*/ 604593 w 607596"/>
                              <a:gd name="connsiteY15" fmla="*/ 383720 h 474702"/>
                              <a:gd name="connsiteX16" fmla="*/ 604593 w 607596"/>
                              <a:gd name="connsiteY16" fmla="*/ 404339 h 474702"/>
                              <a:gd name="connsiteX17" fmla="*/ 582253 w 607596"/>
                              <a:gd name="connsiteY17" fmla="*/ 439445 h 474702"/>
                              <a:gd name="connsiteX18" fmla="*/ 549768 w 607596"/>
                              <a:gd name="connsiteY18" fmla="*/ 439445 h 474702"/>
                              <a:gd name="connsiteX19" fmla="*/ 527428 w 607596"/>
                              <a:gd name="connsiteY19" fmla="*/ 404339 h 474702"/>
                              <a:gd name="connsiteX20" fmla="*/ 527428 w 607596"/>
                              <a:gd name="connsiteY20" fmla="*/ 383720 h 474702"/>
                              <a:gd name="connsiteX21" fmla="*/ 545050 w 607596"/>
                              <a:gd name="connsiteY21" fmla="*/ 356080 h 474702"/>
                              <a:gd name="connsiteX22" fmla="*/ 545050 w 607596"/>
                              <a:gd name="connsiteY22" fmla="*/ 233698 h 474702"/>
                              <a:gd name="connsiteX23" fmla="*/ 304744 w 607596"/>
                              <a:gd name="connsiteY23" fmla="*/ 387630 h 474702"/>
                              <a:gd name="connsiteX24" fmla="*/ 282138 w 607596"/>
                              <a:gd name="connsiteY24" fmla="*/ 387630 h 474702"/>
                              <a:gd name="connsiteX25" fmla="*/ 9612 w 607596"/>
                              <a:gd name="connsiteY25" fmla="*/ 213079 h 474702"/>
                              <a:gd name="connsiteX26" fmla="*/ 9612 w 607596"/>
                              <a:gd name="connsiteY26" fmla="*/ 177884 h 4747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607596" h="474702">
                                <a:moveTo>
                                  <a:pt x="110880" y="307122"/>
                                </a:moveTo>
                                <a:cubicBezTo>
                                  <a:pt x="112993" y="305966"/>
                                  <a:pt x="115686" y="305877"/>
                                  <a:pt x="117999" y="307388"/>
                                </a:cubicBezTo>
                                <a:lnTo>
                                  <a:pt x="270804" y="405224"/>
                                </a:lnTo>
                                <a:cubicBezTo>
                                  <a:pt x="284598" y="414022"/>
                                  <a:pt x="302308" y="414022"/>
                                  <a:pt x="316102" y="405224"/>
                                </a:cubicBezTo>
                                <a:lnTo>
                                  <a:pt x="468907" y="307388"/>
                                </a:lnTo>
                                <a:cubicBezTo>
                                  <a:pt x="473534" y="304367"/>
                                  <a:pt x="479675" y="307744"/>
                                  <a:pt x="479675" y="313253"/>
                                </a:cubicBezTo>
                                <a:lnTo>
                                  <a:pt x="479675" y="404691"/>
                                </a:lnTo>
                                <a:cubicBezTo>
                                  <a:pt x="479675" y="498351"/>
                                  <a:pt x="107231" y="497729"/>
                                  <a:pt x="107231" y="404691"/>
                                </a:cubicBezTo>
                                <a:lnTo>
                                  <a:pt x="107231" y="313253"/>
                                </a:lnTo>
                                <a:cubicBezTo>
                                  <a:pt x="107231" y="310499"/>
                                  <a:pt x="108766" y="308277"/>
                                  <a:pt x="110880" y="307122"/>
                                </a:cubicBezTo>
                                <a:close/>
                                <a:moveTo>
                                  <a:pt x="282138" y="3333"/>
                                </a:moveTo>
                                <a:cubicBezTo>
                                  <a:pt x="289080" y="-1111"/>
                                  <a:pt x="297891" y="-1111"/>
                                  <a:pt x="304744" y="3333"/>
                                </a:cubicBezTo>
                                <a:lnTo>
                                  <a:pt x="577358" y="177884"/>
                                </a:lnTo>
                                <a:cubicBezTo>
                                  <a:pt x="583232" y="181617"/>
                                  <a:pt x="586971" y="188194"/>
                                  <a:pt x="586971" y="195482"/>
                                </a:cubicBezTo>
                                <a:lnTo>
                                  <a:pt x="586971" y="356080"/>
                                </a:lnTo>
                                <a:lnTo>
                                  <a:pt x="604593" y="383720"/>
                                </a:lnTo>
                                <a:cubicBezTo>
                                  <a:pt x="608598" y="390030"/>
                                  <a:pt x="608598" y="398029"/>
                                  <a:pt x="604593" y="404339"/>
                                </a:cubicBezTo>
                                <a:lnTo>
                                  <a:pt x="582253" y="439445"/>
                                </a:lnTo>
                                <a:cubicBezTo>
                                  <a:pt x="574688" y="451265"/>
                                  <a:pt x="557333" y="451354"/>
                                  <a:pt x="549768" y="439445"/>
                                </a:cubicBezTo>
                                <a:lnTo>
                                  <a:pt x="527428" y="404339"/>
                                </a:lnTo>
                                <a:cubicBezTo>
                                  <a:pt x="523423" y="398029"/>
                                  <a:pt x="523423" y="390030"/>
                                  <a:pt x="527428" y="383720"/>
                                </a:cubicBezTo>
                                <a:lnTo>
                                  <a:pt x="545050" y="356080"/>
                                </a:lnTo>
                                <a:lnTo>
                                  <a:pt x="545050" y="233698"/>
                                </a:lnTo>
                                <a:lnTo>
                                  <a:pt x="304744" y="387630"/>
                                </a:lnTo>
                                <a:cubicBezTo>
                                  <a:pt x="297891" y="391985"/>
                                  <a:pt x="289080" y="391985"/>
                                  <a:pt x="282138" y="387630"/>
                                </a:cubicBezTo>
                                <a:lnTo>
                                  <a:pt x="9612" y="213079"/>
                                </a:lnTo>
                                <a:cubicBezTo>
                                  <a:pt x="-3204" y="204902"/>
                                  <a:pt x="-3204" y="186061"/>
                                  <a:pt x="9612" y="1778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04A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6" name="t6"/>
                        <wps:cNvSpPr/>
                        <wps:spPr>
                          <a:xfrm>
                            <a:off x="14309" y="3268"/>
                            <a:ext cx="214" cy="153"/>
                          </a:xfrm>
                          <a:custGeom>
                            <a:avLst/>
                            <a:gdLst>
                              <a:gd name="T0" fmla="*/ 12768 w 12800"/>
                              <a:gd name="T1" fmla="*/ 0 h 9128"/>
                              <a:gd name="T2" fmla="*/ 6408 w 12800"/>
                              <a:gd name="T3" fmla="*/ 5349 h 9128"/>
                              <a:gd name="T4" fmla="*/ 49 w 12800"/>
                              <a:gd name="T5" fmla="*/ 0 h 9128"/>
                              <a:gd name="T6" fmla="*/ 12768 w 12800"/>
                              <a:gd name="T7" fmla="*/ 0 h 9128"/>
                              <a:gd name="T8" fmla="*/ 0 w 12800"/>
                              <a:gd name="T9" fmla="*/ 457 h 9128"/>
                              <a:gd name="T10" fmla="*/ 4249 w 12800"/>
                              <a:gd name="T11" fmla="*/ 4055 h 9128"/>
                              <a:gd name="T12" fmla="*/ 0 w 12800"/>
                              <a:gd name="T13" fmla="*/ 9123 h 9128"/>
                              <a:gd name="T14" fmla="*/ 0 w 12800"/>
                              <a:gd name="T15" fmla="*/ 457 h 9128"/>
                              <a:gd name="T16" fmla="*/ 492 w 12800"/>
                              <a:gd name="T17" fmla="*/ 9128 h 9128"/>
                              <a:gd name="T18" fmla="*/ 4544 w 12800"/>
                              <a:gd name="T19" fmla="*/ 4344 h 9128"/>
                              <a:gd name="T20" fmla="*/ 6407 w 12800"/>
                              <a:gd name="T21" fmla="*/ 5874 h 9128"/>
                              <a:gd name="T22" fmla="*/ 8273 w 12800"/>
                              <a:gd name="T23" fmla="*/ 4296 h 9128"/>
                              <a:gd name="T24" fmla="*/ 12325 w 12800"/>
                              <a:gd name="T25" fmla="*/ 9128 h 9128"/>
                              <a:gd name="T26" fmla="*/ 492 w 12800"/>
                              <a:gd name="T27" fmla="*/ 9128 h 9128"/>
                              <a:gd name="T28" fmla="*/ 12800 w 12800"/>
                              <a:gd name="T29" fmla="*/ 9123 h 9128"/>
                              <a:gd name="T30" fmla="*/ 8552 w 12800"/>
                              <a:gd name="T31" fmla="*/ 4055 h 9128"/>
                              <a:gd name="T32" fmla="*/ 12800 w 12800"/>
                              <a:gd name="T33" fmla="*/ 457 h 9128"/>
                              <a:gd name="T34" fmla="*/ 12800 w 12800"/>
                              <a:gd name="T35" fmla="*/ 9123 h 9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2800" h="9128">
                                <a:moveTo>
                                  <a:pt x="12768" y="0"/>
                                </a:moveTo>
                                <a:lnTo>
                                  <a:pt x="6408" y="5349"/>
                                </a:lnTo>
                                <a:lnTo>
                                  <a:pt x="49" y="0"/>
                                </a:lnTo>
                                <a:lnTo>
                                  <a:pt x="12768" y="0"/>
                                </a:lnTo>
                                <a:close/>
                                <a:moveTo>
                                  <a:pt x="0" y="457"/>
                                </a:moveTo>
                                <a:lnTo>
                                  <a:pt x="4249" y="4055"/>
                                </a:lnTo>
                                <a:lnTo>
                                  <a:pt x="0" y="9123"/>
                                </a:lnTo>
                                <a:lnTo>
                                  <a:pt x="0" y="457"/>
                                </a:lnTo>
                                <a:close/>
                                <a:moveTo>
                                  <a:pt x="492" y="9128"/>
                                </a:moveTo>
                                <a:lnTo>
                                  <a:pt x="4544" y="4344"/>
                                </a:lnTo>
                                <a:lnTo>
                                  <a:pt x="6407" y="5874"/>
                                </a:lnTo>
                                <a:lnTo>
                                  <a:pt x="8273" y="4296"/>
                                </a:lnTo>
                                <a:lnTo>
                                  <a:pt x="12325" y="9128"/>
                                </a:lnTo>
                                <a:lnTo>
                                  <a:pt x="492" y="9128"/>
                                </a:lnTo>
                                <a:close/>
                                <a:moveTo>
                                  <a:pt x="12800" y="9123"/>
                                </a:moveTo>
                                <a:lnTo>
                                  <a:pt x="8552" y="4055"/>
                                </a:lnTo>
                                <a:lnTo>
                                  <a:pt x="12800" y="457"/>
                                </a:lnTo>
                                <a:lnTo>
                                  <a:pt x="12800" y="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4A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t2"/>
                        <wps:cNvSpPr/>
                        <wps:spPr>
                          <a:xfrm>
                            <a:off x="12038" y="2809"/>
                            <a:ext cx="138" cy="22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04A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  <wps:wsp>
                        <wps:cNvPr id="43" name="t5"/>
                        <wps:cNvSpPr/>
                        <wps:spPr>
                          <a:xfrm>
                            <a:off x="12023" y="3216"/>
                            <a:ext cx="172" cy="214"/>
                          </a:xfrm>
                          <a:custGeom>
                            <a:avLst/>
                            <a:gdLst>
                              <a:gd name="connsiteX0" fmla="*/ 212813 w 489442"/>
                              <a:gd name="connsiteY0" fmla="*/ 332575 h 606722"/>
                              <a:gd name="connsiteX1" fmla="*/ 212813 w 489442"/>
                              <a:gd name="connsiteY1" fmla="*/ 364744 h 606722"/>
                              <a:gd name="connsiteX2" fmla="*/ 212813 w 489442"/>
                              <a:gd name="connsiteY2" fmla="*/ 397002 h 606722"/>
                              <a:gd name="connsiteX3" fmla="*/ 212813 w 489442"/>
                              <a:gd name="connsiteY3" fmla="*/ 532343 h 606722"/>
                              <a:gd name="connsiteX4" fmla="*/ 214682 w 489442"/>
                              <a:gd name="connsiteY4" fmla="*/ 542917 h 606722"/>
                              <a:gd name="connsiteX5" fmla="*/ 244677 w 489442"/>
                              <a:gd name="connsiteY5" fmla="*/ 564156 h 606722"/>
                              <a:gd name="connsiteX6" fmla="*/ 274760 w 489442"/>
                              <a:gd name="connsiteY6" fmla="*/ 542917 h 606722"/>
                              <a:gd name="connsiteX7" fmla="*/ 276630 w 489442"/>
                              <a:gd name="connsiteY7" fmla="*/ 532343 h 606722"/>
                              <a:gd name="connsiteX8" fmla="*/ 276630 w 489442"/>
                              <a:gd name="connsiteY8" fmla="*/ 397002 h 606722"/>
                              <a:gd name="connsiteX9" fmla="*/ 276630 w 489442"/>
                              <a:gd name="connsiteY9" fmla="*/ 364744 h 606722"/>
                              <a:gd name="connsiteX10" fmla="*/ 276630 w 489442"/>
                              <a:gd name="connsiteY10" fmla="*/ 332575 h 606722"/>
                              <a:gd name="connsiteX11" fmla="*/ 489442 w 489442"/>
                              <a:gd name="connsiteY11" fmla="*/ 574820 h 606722"/>
                              <a:gd name="connsiteX12" fmla="*/ 457489 w 489442"/>
                              <a:gd name="connsiteY12" fmla="*/ 606722 h 606722"/>
                              <a:gd name="connsiteX13" fmla="*/ 31864 w 489442"/>
                              <a:gd name="connsiteY13" fmla="*/ 606722 h 606722"/>
                              <a:gd name="connsiteX14" fmla="*/ 0 w 489442"/>
                              <a:gd name="connsiteY14" fmla="*/ 574820 h 606722"/>
                              <a:gd name="connsiteX15" fmla="*/ 212813 w 489442"/>
                              <a:gd name="connsiteY15" fmla="*/ 332575 h 606722"/>
                              <a:gd name="connsiteX16" fmla="*/ 244756 w 489442"/>
                              <a:gd name="connsiteY16" fmla="*/ 0 h 606722"/>
                              <a:gd name="connsiteX17" fmla="*/ 378301 w 489442"/>
                              <a:gd name="connsiteY17" fmla="*/ 133369 h 606722"/>
                              <a:gd name="connsiteX18" fmla="*/ 244756 w 489442"/>
                              <a:gd name="connsiteY18" fmla="*/ 266738 h 606722"/>
                              <a:gd name="connsiteX19" fmla="*/ 111211 w 489442"/>
                              <a:gd name="connsiteY19" fmla="*/ 133369 h 606722"/>
                              <a:gd name="connsiteX20" fmla="*/ 244756 w 489442"/>
                              <a:gd name="connsiteY20" fmla="*/ 0 h 6067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489442" h="606722">
                                <a:moveTo>
                                  <a:pt x="212813" y="332575"/>
                                </a:moveTo>
                                <a:lnTo>
                                  <a:pt x="212813" y="364744"/>
                                </a:lnTo>
                                <a:lnTo>
                                  <a:pt x="212813" y="397002"/>
                                </a:lnTo>
                                <a:lnTo>
                                  <a:pt x="212813" y="532343"/>
                                </a:lnTo>
                                <a:cubicBezTo>
                                  <a:pt x="212813" y="536075"/>
                                  <a:pt x="213436" y="539629"/>
                                  <a:pt x="214682" y="542917"/>
                                </a:cubicBezTo>
                                <a:cubicBezTo>
                                  <a:pt x="219043" y="555358"/>
                                  <a:pt x="230792" y="564156"/>
                                  <a:pt x="244677" y="564156"/>
                                </a:cubicBezTo>
                                <a:cubicBezTo>
                                  <a:pt x="258561" y="564156"/>
                                  <a:pt x="270399" y="555358"/>
                                  <a:pt x="274760" y="542917"/>
                                </a:cubicBezTo>
                                <a:cubicBezTo>
                                  <a:pt x="275918" y="539629"/>
                                  <a:pt x="276630" y="536075"/>
                                  <a:pt x="276630" y="532343"/>
                                </a:cubicBezTo>
                                <a:lnTo>
                                  <a:pt x="276630" y="397002"/>
                                </a:lnTo>
                                <a:lnTo>
                                  <a:pt x="276630" y="364744"/>
                                </a:lnTo>
                                <a:lnTo>
                                  <a:pt x="276630" y="332575"/>
                                </a:lnTo>
                                <a:cubicBezTo>
                                  <a:pt x="396520" y="348215"/>
                                  <a:pt x="489442" y="450854"/>
                                  <a:pt x="489442" y="574820"/>
                                </a:cubicBezTo>
                                <a:cubicBezTo>
                                  <a:pt x="489442" y="592415"/>
                                  <a:pt x="475201" y="606722"/>
                                  <a:pt x="457489" y="606722"/>
                                </a:cubicBezTo>
                                <a:lnTo>
                                  <a:pt x="31864" y="606722"/>
                                </a:lnTo>
                                <a:cubicBezTo>
                                  <a:pt x="14241" y="606722"/>
                                  <a:pt x="0" y="592415"/>
                                  <a:pt x="0" y="574820"/>
                                </a:cubicBezTo>
                                <a:cubicBezTo>
                                  <a:pt x="0" y="450854"/>
                                  <a:pt x="92833" y="348215"/>
                                  <a:pt x="212813" y="332575"/>
                                </a:cubicBezTo>
                                <a:close/>
                                <a:moveTo>
                                  <a:pt x="244756" y="0"/>
                                </a:moveTo>
                                <a:cubicBezTo>
                                  <a:pt x="318511" y="0"/>
                                  <a:pt x="378301" y="59711"/>
                                  <a:pt x="378301" y="133369"/>
                                </a:cubicBezTo>
                                <a:cubicBezTo>
                                  <a:pt x="378301" y="207027"/>
                                  <a:pt x="318511" y="266738"/>
                                  <a:pt x="244756" y="266738"/>
                                </a:cubicBezTo>
                                <a:cubicBezTo>
                                  <a:pt x="171001" y="266738"/>
                                  <a:pt x="111211" y="207027"/>
                                  <a:pt x="111211" y="133369"/>
                                </a:cubicBezTo>
                                <a:cubicBezTo>
                                  <a:pt x="111211" y="59711"/>
                                  <a:pt x="171001" y="0"/>
                                  <a:pt x="24475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04A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7.45pt;margin-top:27.9pt;height:49.2pt;width:410.5pt;z-index:251675648;mso-width-relative:page;mso-height-relative:page;" coordorigin="9478,2593" coordsize="8210,984" o:gfxdata="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">
                <o:lock v:ext="edit" aspectratio="f"/>
                <v:shape id="文本框 50" o:spid="_x0000_s1026" o:spt="202" type="#_x0000_t202" style="position:absolute;left:9706;top:2593;height:984;width:2293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420" w:lineRule="exac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生日：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1996.08.08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20" w:lineRule="exac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学历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本科学士</w:t>
                        </w:r>
                      </w:p>
                    </w:txbxContent>
                  </v:textbox>
                </v:shape>
                <v:shape id="文本框 54" o:spid="_x0000_s1026" o:spt="202" type="#_x0000_t202" style="position:absolute;left:14160;top:2593;height:984;width:3528;" filled="f" stroked="f" coordsize="21600,21600" o:gfxdata="UEsDBAoAAAAAAIdO4kAAAAAAAAAAAAAAAAAEAAAAZHJzL1BLAwQUAAAACACHTuJAxgMbKr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gMbK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tabs>
                            <w:tab w:val="left" w:pos="300"/>
                          </w:tabs>
                          <w:spacing w:line="420" w:lineRule="exact"/>
                          <w:ind w:leftChars="-29" w:firstLine="440" w:firstLineChars="200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电话：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133-7979-7979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tabs>
                            <w:tab w:val="left" w:pos="300"/>
                          </w:tabs>
                          <w:spacing w:line="420" w:lineRule="exact"/>
                          <w:ind w:leftChars="-29" w:firstLine="440" w:firstLineChars="200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docer@docer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.com</w:t>
                        </w:r>
                      </w:p>
                    </w:txbxContent>
                  </v:textbox>
                </v:shape>
                <v:shape id="文本框 55" o:spid="_x0000_s1026" o:spt="202" type="#_x0000_t202" style="position:absolute;left:11832;top:2593;height:984;width:2165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tabs>
                            <w:tab w:val="left" w:pos="300"/>
                          </w:tabs>
                          <w:spacing w:line="420" w:lineRule="exact"/>
                          <w:ind w:leftChars="-29" w:firstLine="440" w:firstLineChars="200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地址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kern w:val="24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山东济南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tabs>
                            <w:tab w:val="left" w:pos="300"/>
                          </w:tabs>
                          <w:spacing w:line="420" w:lineRule="exact"/>
                          <w:ind w:leftChars="-29" w:firstLine="440" w:firstLineChars="200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政治面貌：党员</w:t>
                        </w:r>
                      </w:p>
                    </w:txbxContent>
                  </v:textbox>
                </v:shape>
                <v:shape id="t1" o:spid="_x0000_s1026" o:spt="100" style="position:absolute;left:9491;top:2824;height:196;width:196;v-text-anchor:middle;" fillcolor="#A04A46" filled="t" stroked="f" coordsize="607639,606722" o:gfxdata="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2SNm8AAAA&#10;2wAAAA8AAAAAAAAAAQAgAAAAIgAAAGRycy9kb3ducmV2LnhtbFBLAQIUABQAAAAIAIdO4kAzLwWe&#10;OwAAADkAAAAQAAAAAAAAAAEAIAAAAAsBAABkcnMvc2hhcGV4bWwueG1sUEsFBgAAAAAGAAYAWwEA&#10;ALUDAAAAAA==&#10;" path="m455712,429814c469664,429814,480975,441109,480975,455041c480975,468973,469664,480268,455712,480268c441760,480268,430449,468973,430449,455041c430449,441109,441760,429814,455712,429814xm303775,404448c275827,404448,253131,427111,253131,455017c253131,482923,275827,505585,303775,505585c331812,505585,354419,482923,354419,455017c354419,427111,331812,404448,303775,404448xm151932,404448c123895,404448,101288,427111,101288,455017c101288,482923,123895,505585,151932,505585c179880,505585,202576,482923,202576,455017c202576,427111,179880,404448,151932,404448xm455707,379208c413875,379208,379786,413247,379786,455017c379786,496787,413875,530825,455707,530825c497540,530825,531629,496787,531629,455017c531629,413247,497540,379208,455707,379208xm455707,252743c427759,252743,405063,275405,405063,303311c405063,331217,427759,353880,455707,353880c483655,353880,506351,331217,506351,303311c506351,275405,483655,252743,455707,252743xm303775,252743c275827,252743,253131,275405,253131,303311c253131,331217,275827,353880,303775,353880c331812,353880,354419,331217,354419,303311c354419,275405,331812,252743,303775,252743xm151932,252743c123895,252743,101288,275405,101288,303311c101288,331217,123895,353880,151932,353880c179880,353880,202576,331217,202576,303311c202576,275405,179880,252743,151932,252743xm0,227503l607639,227503,607639,581393c607639,595435,596335,606722,582273,606722l25278,606722c11304,606722,0,595435,0,581393xm177210,0c210142,0,238000,21244,248503,50578l308492,50578c318906,21244,346765,0,379786,0c412718,0,440576,21244,451079,50578l582273,50578c596335,50578,607639,61867,607639,75822l607639,176978,0,176978,0,75822c0,61867,11304,50578,25278,50578l105916,50578c116419,21244,144278,0,177210,0xe">
                  <v:path o:connectlocs="146,138;155,146;146,155;138,146;146,138;97,130;81,146;97,163;114,146;97,130;49,130;32,146;49,163;65,146;49,130;146,122;122,146;146,171;171,146;146,122;146,81;130,97;146,114;163,97;146,81;97,81;81,97;97,114;114,97;97,81;49,81;32,97;49,114;65,97;49,81;0,73;196,73;196,187;187,196;8,196;0,187;57,0;80,16;99,16;122,0;145,16;187,16;196,24;196,57;0,57;0,24;8,16;34,16;57,0" o:connectangles="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t3" o:spid="_x0000_s1026" o:spt="100" style="position:absolute;left:14321;top:2829;height:190;width:190;v-text-anchor:middle;" fillcolor="#A04A46" filled="t" stroked="f" coordsize="12800,12800" o:gfxdata="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SfUNvQAA&#10;ANsAAAAPAAAAAAAAAAEAIAAAACIAAABkcnMvZG93bnJldi54bWxQSwECFAAUAAAACACHTuJAMy8F&#10;njsAAAA5AAAAEAAAAAAAAAABACAAAAAMAQAAZHJzL3NoYXBleG1sLnhtbFBLBQYAAAAABgAGAFsB&#10;AAC2AwAAAAA=&#10;" path="m12800,10109c12800,10273,12770,10486,12709,10750c12648,11014,12585,11221,12518,11373c12391,11676,12021,11997,11409,12336c10839,12645,10276,12800,9718,12800c9555,12800,9395,12789,9241,12768c9086,12747,8912,12709,8718,12655c8524,12600,8380,12556,8286,12523c8192,12489,8024,12427,7782,12336c7539,12245,7391,12191,7336,12173c6742,11961,6212,11709,5745,11418c4970,10939,4168,10286,3341,9459c2514,8632,1861,7830,1382,7055c1091,6588,839,6058,627,5464c609,5409,555,5261,464,5018c373,4776,311,4608,277,4514c244,4420,200,4276,145,4082c91,3888,53,3714,32,3559c11,3405,0,3245,0,3082c0,2524,155,1961,464,1391c803,779,1124,409,1427,282c1579,215,1786,152,2050,91c2314,30,2527,0,2691,0c2776,0,2839,9,2882,27c2991,64,3152,294,3364,718c3430,833,3521,997,3636,1209c3752,1421,3858,1614,3955,1786c4052,1959,4145,2121,4236,2273c4255,2297,4308,2373,4395,2500c4483,2627,4548,2735,4591,2823c4633,2911,4655,2997,4655,3082c4655,3203,4568,3355,4395,3536c4223,3718,4035,3885,3832,4036c3629,4188,3441,4348,3268,4518c3095,4688,3009,4827,3009,4936c3009,4991,3024,5059,3055,5141c3085,5223,3111,5285,3132,5327c3153,5370,3195,5442,3259,5545c3323,5648,3358,5706,3364,5718c3824,6548,4352,7261,4945,7855c5539,8448,6252,8976,7082,9436c7094,9442,7152,9477,7255,9541c7358,9605,7430,9647,7473,9668c7515,9689,7577,9715,7659,9745c7741,9776,7809,9791,7864,9791c7973,9791,8112,9705,8282,9532c8452,9359,8612,9171,8764,8968c8915,8765,9082,8577,9264,8405c9445,8232,9597,8145,9718,8145c9803,8145,9889,8167,9977,8209c10065,8252,10173,8317,10300,8405c10427,8492,10503,8545,10527,8564c10679,8655,10841,8748,11014,8845c11186,8942,11379,9048,11591,9164c11803,9279,11967,9370,12082,9436c12506,9648,12736,9809,12773,9918c12791,9961,12800,10024,12800,10109xm12800,10109xe">
                  <v:path o:connectlocs="190,150;188,159;185,168;169,183;144,190;137,189;129,187;122,185;115,183;108,180;85,169;49,140;20,104;9,81;6,74;4,67;2,60;0,52;0,45;6,20;21,4;30,1;39,0;42,0;49,10;53,17;58,26;62,33;65,37;68,41;69,45;65,52;56,59;48,67;44,73;45,76;46,79;48,82;49,84;73,116;105,140;107,141;110,143;113,144;116,145;122,141;130,133;137,124;144,120;148,121;152,124;156,127;163,131;172,136;179,140;189,147;190,150;190,150" o:connectangles="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t4" o:spid="_x0000_s1026" o:spt="100" style="position:absolute;left:9478;top:3247;height:174;width:222;v-text-anchor:middle;" fillcolor="#A04A46" filled="t" stroked="f" coordsize="607596,474702" o:gfxdata="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j8ay8AAAA&#10;2wAAAA8AAAAAAAAAAQAgAAAAIgAAAGRycy9kb3ducmV2LnhtbFBLAQIUABQAAAAIAIdO4kAzLwWe&#10;OwAAADkAAAAQAAAAAAAAAAEAIAAAAAsBAABkcnMvc2hhcGV4bWwueG1sUEsFBgAAAAAGAAYAWwEA&#10;ALUDAAAAAA==&#10;" path="m110880,307122c112993,305966,115686,305877,117999,307388l270804,405224c284598,414022,302308,414022,316102,405224l468907,307388c473534,304367,479675,307744,479675,313253l479675,404691c479675,498351,107231,497729,107231,404691l107231,313253c107231,310499,108766,308277,110880,307122xm282138,3333c289080,-1111,297891,-1111,304744,3333l577358,177884c583232,181617,586971,188194,586971,195482l586971,356080,604593,383720c608598,390030,608598,398029,604593,404339l582253,439445c574688,451265,557333,451354,549768,439445l527428,404339c523423,398029,523423,390030,527428,383720l545050,356080,545050,233698,304744,387630c297891,391985,289080,391985,282138,387630l9612,213079c-3204,204902,-3204,186061,9612,177884xe">
                  <v:path o:connectlocs="40,112;43,112;98,148;115,148;171,112;175,114;175,148;39,148;39,114;40,112;103,1;111,1;210,65;214,71;214,130;220,140;220,148;212,161;200,161;192,148;192,140;199,130;199,85;111,142;103,142;3,78;3,65" o:connectangles="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t6" o:spid="_x0000_s1026" o:spt="100" style="position:absolute;left:14309;top:3268;height:153;width:214;v-text-anchor:middle;" fillcolor="#A04A46" filled="t" stroked="f" coordsize="12800,9128" o:gfxdata="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ObcC8AAAA&#10;2wAAAA8AAAAAAAAAAQAgAAAAIgAAAGRycy9kb3ducmV2LnhtbFBLAQIUABQAAAAIAIdO4kAzLwWe&#10;OwAAADkAAAAQAAAAAAAAAAEAIAAAAAsBAABkcnMvc2hhcGV4bWwueG1sUEsFBgAAAAAGAAYAWwEA&#10;ALUDAAAAAA==&#10;" path="m12768,0l6408,5349,49,0,12768,0xm0,457l4249,4055,0,9123,0,457xm492,9128l4544,4344,6407,5874,8273,4296,12325,9128,492,9128xm12800,9123l8552,4055,12800,457,12800,9123xe">
                  <v:path o:connectlocs="213,0;107,89;0,0;213,0;0,7;71,67;0,152;0,7;8,153;75,72;107,98;138,72;206,153;8,153;214,152;142,67;214,7;214,152" o:connectangles="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t2" o:spid="_x0000_s1026" o:spt="100" style="position:absolute;left:12038;top:2809;height:223;width:138;v-text-anchor:middle;" fillcolor="#A04A46" filled="t" stroked="f" coordsize="559792,955625" o:gfxdata="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o+cqLsAAADb&#10;AAAADwAAAAAAAAABACAAAAAiAAAAZHJzL2Rvd25yZXYueG1sUEsBAhQAFAAAAAgAh07iQDMvBZ47&#10;AAAAOQAAABAAAAAAAAAAAQAgAAAACgEAAGRycy9zaGFwZXhtbC54bWxQSwUGAAAAAAYABgBbAQAA&#10;tAM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9mm"/>
                </v:shape>
                <v:shape id="t5" o:spid="_x0000_s1026" o:spt="100" style="position:absolute;left:12023;top:3216;height:214;width:172;v-text-anchor:middle;" fillcolor="#A04A46" filled="t" stroked="f" coordsize="489442,606722" o:gfxdata="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fZTrr4A&#10;AADbAAAADwAAAAAAAAABACAAAAAiAAAAZHJzL2Rvd25yZXYueG1sUEsBAhQAFAAAAAgAh07iQDMv&#10;BZ47AAAAOQAAABAAAAAAAAAAAQAgAAAADQEAAGRycy9zaGFwZXhtbC54bWxQSwUGAAAAAAYABgBb&#10;AQAAtwMAAAAA&#10;" path="m212813,332575l212813,364744,212813,397002,212813,532343c212813,536075,213436,539629,214682,542917c219043,555358,230792,564156,244677,564156c258561,564156,270399,555358,274760,542917c275918,539629,276630,536075,276630,532343l276630,397002,276630,364744,276630,332575c396520,348215,489442,450854,489442,574820c489442,592415,475201,606722,457489,606722l31864,606722c14241,606722,0,592415,0,574820c0,450854,92833,348215,212813,332575xm244756,0c318511,0,378301,59711,378301,133369c378301,207027,318511,266738,244756,266738c171001,266738,111211,207027,111211,133369c111211,59711,171001,0,244756,0xe">
                  <v:path o:connectlocs="74,117;74,128;74,140;74,187;75,191;85,198;96,191;97,187;97,140;97,128;97,117;172,202;160,214;11,214;0,202;74,117;86,0;132,47;86,94;39,47;86,0" o:connectangles="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1204595</wp:posOffset>
                </wp:positionV>
                <wp:extent cx="6336030" cy="478790"/>
                <wp:effectExtent l="0" t="0" r="7620" b="1841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030" cy="478790"/>
                          <a:chOff x="7006" y="3932"/>
                          <a:chExt cx="9978" cy="754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7006" y="3932"/>
                            <a:ext cx="9979" cy="754"/>
                            <a:chOff x="7001" y="3454"/>
                            <a:chExt cx="6028" cy="754"/>
                          </a:xfrm>
                        </wpg:grpSpPr>
                        <wps:wsp>
                          <wps:cNvPr id="50" name="文本框 5"/>
                          <wps:cNvSpPr txBox="1"/>
                          <wps:spPr>
                            <a:xfrm>
                              <a:off x="7339" y="3454"/>
                              <a:ext cx="3066" cy="7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808080" w:themeColor="text1" w:themeTint="80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A04A46"/>
                                    <w:sz w:val="24"/>
                                    <w:szCs w:val="24"/>
                                    <w:lang w:val="en-US" w:eastAsia="zh-CN"/>
                                  </w:rPr>
                                  <w:t>报考信息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| Registration information</w:t>
                                </w:r>
                              </w:p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76AAA4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76AAA4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6" name="直接连接符 56"/>
                          <wps:cNvCnPr/>
                          <wps:spPr>
                            <a:xfrm>
                              <a:off x="7001" y="4208"/>
                              <a:ext cx="602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7041" y="4106"/>
                            <a:ext cx="454" cy="454"/>
                            <a:chOff x="9326" y="700"/>
                            <a:chExt cx="508" cy="508"/>
                          </a:xfrm>
                        </wpg:grpSpPr>
                        <wps:wsp>
                          <wps:cNvPr id="124" name="椭圆 99"/>
                          <wps:cNvSpPr/>
                          <wps:spPr>
                            <a:xfrm>
                              <a:off x="9326" y="700"/>
                              <a:ext cx="508" cy="508"/>
                            </a:xfrm>
                            <a:prstGeom prst="ellipse">
                              <a:avLst/>
                            </a:prstGeom>
                            <a:solidFill>
                              <a:srgbClr val="A04A4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8" name="Freeform 30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9450" y="839"/>
                              <a:ext cx="254" cy="254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56"/>
                                <a:gd name="T2" fmla="*/ 2147483646 w 64"/>
                                <a:gd name="T3" fmla="*/ 0 h 56"/>
                                <a:gd name="T4" fmla="*/ 2147483646 w 64"/>
                                <a:gd name="T5" fmla="*/ 2147483646 h 56"/>
                                <a:gd name="T6" fmla="*/ 0 w 64"/>
                                <a:gd name="T7" fmla="*/ 2147483646 h 56"/>
                                <a:gd name="T8" fmla="*/ 2147483646 w 64"/>
                                <a:gd name="T9" fmla="*/ 2147483646 h 56"/>
                                <a:gd name="T10" fmla="*/ 2147483646 w 64"/>
                                <a:gd name="T11" fmla="*/ 2147483646 h 56"/>
                                <a:gd name="T12" fmla="*/ 2147483646 w 64"/>
                                <a:gd name="T13" fmla="*/ 2147483646 h 56"/>
                                <a:gd name="T14" fmla="*/ 2147483646 w 64"/>
                                <a:gd name="T15" fmla="*/ 2147483646 h 56"/>
                                <a:gd name="T16" fmla="*/ 2147483646 w 64"/>
                                <a:gd name="T17" fmla="*/ 2147483646 h 56"/>
                                <a:gd name="T18" fmla="*/ 2147483646 w 64"/>
                                <a:gd name="T19" fmla="*/ 2147483646 h 56"/>
                                <a:gd name="T20" fmla="*/ 2147483646 w 64"/>
                                <a:gd name="T21" fmla="*/ 2147483646 h 56"/>
                                <a:gd name="T22" fmla="*/ 2147483646 w 64"/>
                                <a:gd name="T23" fmla="*/ 2147483646 h 56"/>
                                <a:gd name="T24" fmla="*/ 2147483646 w 64"/>
                                <a:gd name="T25" fmla="*/ 2147483646 h 56"/>
                                <a:gd name="T26" fmla="*/ 0 w 64"/>
                                <a:gd name="T27" fmla="*/ 2147483646 h 56"/>
                                <a:gd name="T28" fmla="*/ 2147483646 w 64"/>
                                <a:gd name="T29" fmla="*/ 2147483646 h 56"/>
                                <a:gd name="T30" fmla="*/ 2147483646 w 64"/>
                                <a:gd name="T31" fmla="*/ 2147483646 h 56"/>
                                <a:gd name="T32" fmla="*/ 2147483646 w 64"/>
                                <a:gd name="T33" fmla="*/ 2147483646 h 56"/>
                                <a:gd name="T34" fmla="*/ 2147483646 w 64"/>
                                <a:gd name="T35" fmla="*/ 2147483646 h 56"/>
                                <a:gd name="T36" fmla="*/ 2147483646 w 64"/>
                                <a:gd name="T37" fmla="*/ 2147483646 h 56"/>
                                <a:gd name="T38" fmla="*/ 2147483646 w 64"/>
                                <a:gd name="T39" fmla="*/ 2147483646 h 56"/>
                                <a:gd name="T40" fmla="*/ 2147483646 w 64"/>
                                <a:gd name="T41" fmla="*/ 2147483646 h 56"/>
                                <a:gd name="T42" fmla="*/ 2147483646 w 64"/>
                                <a:gd name="T43" fmla="*/ 2147483646 h 56"/>
                                <a:gd name="T44" fmla="*/ 2147483646 w 64"/>
                                <a:gd name="T45" fmla="*/ 2147483646 h 56"/>
                                <a:gd name="T46" fmla="*/ 2147483646 w 64"/>
                                <a:gd name="T47" fmla="*/ 2147483646 h 56"/>
                                <a:gd name="T48" fmla="*/ 0 w 64"/>
                                <a:gd name="T49" fmla="*/ 2147483646 h 56"/>
                                <a:gd name="T50" fmla="*/ 2147483646 w 64"/>
                                <a:gd name="T51" fmla="*/ 2147483646 h 56"/>
                                <a:gd name="T52" fmla="*/ 2147483646 w 64"/>
                                <a:gd name="T53" fmla="*/ 2147483646 h 56"/>
                                <a:gd name="T54" fmla="*/ 2147483646 w 64"/>
                                <a:gd name="T55" fmla="*/ 2147483646 h 56"/>
                                <a:gd name="T56" fmla="*/ 2147483646 w 64"/>
                                <a:gd name="T57" fmla="*/ 2147483646 h 56"/>
                                <a:gd name="T58" fmla="*/ 2147483646 w 64"/>
                                <a:gd name="T59" fmla="*/ 2147483646 h 56"/>
                                <a:gd name="T60" fmla="*/ 2147483646 w 64"/>
                                <a:gd name="T61" fmla="*/ 2147483646 h 56"/>
                                <a:gd name="T62" fmla="*/ 2147483646 w 64"/>
                                <a:gd name="T63" fmla="*/ 2147483646 h 56"/>
                                <a:gd name="T64" fmla="*/ 2147483646 w 64"/>
                                <a:gd name="T65" fmla="*/ 2147483646 h 5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</a:gdLst>
                              <a:ahLst/>
                              <a:cxnLst>
                                <a:cxn ang="T66">
                                  <a:pos x="T0" y="T1"/>
                                </a:cxn>
                                <a:cxn ang="T67">
                                  <a:pos x="T2" y="T3"/>
                                </a:cxn>
                                <a:cxn ang="T68">
                                  <a:pos x="T4" y="T5"/>
                                </a:cxn>
                                <a:cxn ang="T69">
                                  <a:pos x="T6" y="T7"/>
                                </a:cxn>
                                <a:cxn ang="T70">
                                  <a:pos x="T8" y="T9"/>
                                </a:cxn>
                                <a:cxn ang="T71">
                                  <a:pos x="T10" y="T11"/>
                                </a:cxn>
                                <a:cxn ang="T72">
                                  <a:pos x="T12" y="T13"/>
                                </a:cxn>
                                <a:cxn ang="T73">
                                  <a:pos x="T14" y="T15"/>
                                </a:cxn>
                                <a:cxn ang="T74">
                                  <a:pos x="T16" y="T17"/>
                                </a:cxn>
                                <a:cxn ang="T75">
                                  <a:pos x="T18" y="T19"/>
                                </a:cxn>
                                <a:cxn ang="T76">
                                  <a:pos x="T20" y="T21"/>
                                </a:cxn>
                                <a:cxn ang="T77">
                                  <a:pos x="T22" y="T23"/>
                                </a:cxn>
                                <a:cxn ang="T78">
                                  <a:pos x="T24" y="T25"/>
                                </a:cxn>
                                <a:cxn ang="T79">
                                  <a:pos x="T26" y="T27"/>
                                </a:cxn>
                                <a:cxn ang="T80">
                                  <a:pos x="T28" y="T29"/>
                                </a:cxn>
                                <a:cxn ang="T81">
                                  <a:pos x="T30" y="T31"/>
                                </a:cxn>
                                <a:cxn ang="T82">
                                  <a:pos x="T32" y="T33"/>
                                </a:cxn>
                                <a:cxn ang="T83">
                                  <a:pos x="T34" y="T35"/>
                                </a:cxn>
                                <a:cxn ang="T84">
                                  <a:pos x="T36" y="T37"/>
                                </a:cxn>
                                <a:cxn ang="T85">
                                  <a:pos x="T38" y="T39"/>
                                </a:cxn>
                                <a:cxn ang="T86">
                                  <a:pos x="T40" y="T41"/>
                                </a:cxn>
                                <a:cxn ang="T87">
                                  <a:pos x="T42" y="T43"/>
                                </a:cxn>
                                <a:cxn ang="T88">
                                  <a:pos x="T44" y="T45"/>
                                </a:cxn>
                                <a:cxn ang="T89">
                                  <a:pos x="T46" y="T47"/>
                                </a:cxn>
                                <a:cxn ang="T90">
                                  <a:pos x="T48" y="T49"/>
                                </a:cxn>
                                <a:cxn ang="T91">
                                  <a:pos x="T50" y="T51"/>
                                </a:cxn>
                                <a:cxn ang="T92">
                                  <a:pos x="T52" y="T53"/>
                                </a:cxn>
                                <a:cxn ang="T93">
                                  <a:pos x="T54" y="T55"/>
                                </a:cxn>
                                <a:cxn ang="T94">
                                  <a:pos x="T56" y="T57"/>
                                </a:cxn>
                                <a:cxn ang="T95">
                                  <a:pos x="T58" y="T59"/>
                                </a:cxn>
                                <a:cxn ang="T96">
                                  <a:pos x="T60" y="T61"/>
                                </a:cxn>
                                <a:cxn ang="T97">
                                  <a:pos x="T62" y="T63"/>
                                </a:cxn>
                                <a:cxn ang="T98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64" h="56">
                                  <a:moveTo>
                                    <a:pt x="28" y="4"/>
                                  </a:moveTo>
                                  <a:cubicBezTo>
                                    <a:pt x="28" y="3"/>
                                    <a:pt x="28" y="3"/>
                                    <a:pt x="28" y="3"/>
                                  </a:cubicBezTo>
                                  <a:cubicBezTo>
                                    <a:pt x="28" y="1"/>
                                    <a:pt x="27" y="0"/>
                                    <a:pt x="25" y="0"/>
                                  </a:cubicBezTo>
                                  <a:cubicBezTo>
                                    <a:pt x="15" y="0"/>
                                    <a:pt x="15" y="0"/>
                                    <a:pt x="15" y="0"/>
                                  </a:cubicBezTo>
                                  <a:cubicBezTo>
                                    <a:pt x="13" y="0"/>
                                    <a:pt x="12" y="1"/>
                                    <a:pt x="12" y="3"/>
                                  </a:cubicBezTo>
                                  <a:cubicBezTo>
                                    <a:pt x="12" y="4"/>
                                    <a:pt x="12" y="4"/>
                                    <a:pt x="12" y="4"/>
                                  </a:cubicBezTo>
                                  <a:cubicBezTo>
                                    <a:pt x="0" y="4"/>
                                    <a:pt x="0" y="4"/>
                                    <a:pt x="0" y="4"/>
                                  </a:cubicBezTo>
                                  <a:cubicBezTo>
                                    <a:pt x="0" y="12"/>
                                    <a:pt x="0" y="12"/>
                                    <a:pt x="0" y="12"/>
                                  </a:cubicBezTo>
                                  <a:cubicBezTo>
                                    <a:pt x="12" y="12"/>
                                    <a:pt x="12" y="12"/>
                                    <a:pt x="12" y="12"/>
                                  </a:cubicBezTo>
                                  <a:cubicBezTo>
                                    <a:pt x="12" y="13"/>
                                    <a:pt x="12" y="13"/>
                                    <a:pt x="12" y="13"/>
                                  </a:cubicBezTo>
                                  <a:cubicBezTo>
                                    <a:pt x="12" y="15"/>
                                    <a:pt x="13" y="16"/>
                                    <a:pt x="15" y="16"/>
                                  </a:cubicBezTo>
                                  <a:cubicBezTo>
                                    <a:pt x="25" y="16"/>
                                    <a:pt x="25" y="16"/>
                                    <a:pt x="25" y="16"/>
                                  </a:cubicBezTo>
                                  <a:cubicBezTo>
                                    <a:pt x="27" y="16"/>
                                    <a:pt x="28" y="15"/>
                                    <a:pt x="28" y="13"/>
                                  </a:cubicBezTo>
                                  <a:cubicBezTo>
                                    <a:pt x="28" y="12"/>
                                    <a:pt x="28" y="12"/>
                                    <a:pt x="28" y="12"/>
                                  </a:cubicBezTo>
                                  <a:cubicBezTo>
                                    <a:pt x="64" y="12"/>
                                    <a:pt x="64" y="12"/>
                                    <a:pt x="64" y="12"/>
                                  </a:cubicBezTo>
                                  <a:cubicBezTo>
                                    <a:pt x="64" y="4"/>
                                    <a:pt x="64" y="4"/>
                                    <a:pt x="64" y="4"/>
                                  </a:cubicBezTo>
                                  <a:lnTo>
                                    <a:pt x="28" y="4"/>
                                  </a:ln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2"/>
                                    <a:pt x="24" y="12"/>
                                    <a:pt x="24" y="12"/>
                                  </a:cubicBezTo>
                                  <a:cubicBezTo>
                                    <a:pt x="16" y="12"/>
                                    <a:pt x="16" y="12"/>
                                    <a:pt x="16" y="12"/>
                                  </a:cubicBezTo>
                                  <a:lnTo>
                                    <a:pt x="16" y="4"/>
                                  </a:lnTo>
                                  <a:close/>
                                  <a:moveTo>
                                    <a:pt x="52" y="23"/>
                                  </a:moveTo>
                                  <a:cubicBezTo>
                                    <a:pt x="52" y="21"/>
                                    <a:pt x="51" y="20"/>
                                    <a:pt x="49" y="20"/>
                                  </a:cubicBezTo>
                                  <a:cubicBezTo>
                                    <a:pt x="39" y="20"/>
                                    <a:pt x="39" y="20"/>
                                    <a:pt x="39" y="20"/>
                                  </a:cubicBezTo>
                                  <a:cubicBezTo>
                                    <a:pt x="37" y="20"/>
                                    <a:pt x="36" y="21"/>
                                    <a:pt x="36" y="23"/>
                                  </a:cubicBezTo>
                                  <a:cubicBezTo>
                                    <a:pt x="36" y="24"/>
                                    <a:pt x="36" y="24"/>
                                    <a:pt x="36" y="24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32"/>
                                    <a:pt x="0" y="32"/>
                                    <a:pt x="0" y="32"/>
                                  </a:cubicBezTo>
                                  <a:cubicBezTo>
                                    <a:pt x="36" y="32"/>
                                    <a:pt x="36" y="32"/>
                                    <a:pt x="36" y="32"/>
                                  </a:cubicBezTo>
                                  <a:cubicBezTo>
                                    <a:pt x="36" y="33"/>
                                    <a:pt x="36" y="33"/>
                                    <a:pt x="36" y="33"/>
                                  </a:cubicBezTo>
                                  <a:cubicBezTo>
                                    <a:pt x="36" y="35"/>
                                    <a:pt x="37" y="36"/>
                                    <a:pt x="39" y="36"/>
                                  </a:cubicBezTo>
                                  <a:cubicBezTo>
                                    <a:pt x="49" y="36"/>
                                    <a:pt x="49" y="36"/>
                                    <a:pt x="49" y="36"/>
                                  </a:cubicBezTo>
                                  <a:cubicBezTo>
                                    <a:pt x="51" y="36"/>
                                    <a:pt x="52" y="35"/>
                                    <a:pt x="52" y="33"/>
                                  </a:cubicBezTo>
                                  <a:cubicBezTo>
                                    <a:pt x="52" y="32"/>
                                    <a:pt x="52" y="32"/>
                                    <a:pt x="52" y="32"/>
                                  </a:cubicBezTo>
                                  <a:cubicBezTo>
                                    <a:pt x="64" y="32"/>
                                    <a:pt x="64" y="32"/>
                                    <a:pt x="64" y="32"/>
                                  </a:cubicBezTo>
                                  <a:cubicBezTo>
                                    <a:pt x="64" y="24"/>
                                    <a:pt x="64" y="24"/>
                                    <a:pt x="64" y="24"/>
                                  </a:cubicBezTo>
                                  <a:cubicBezTo>
                                    <a:pt x="52" y="24"/>
                                    <a:pt x="52" y="24"/>
                                    <a:pt x="52" y="24"/>
                                  </a:cubicBezTo>
                                  <a:lnTo>
                                    <a:pt x="52" y="23"/>
                                  </a:lnTo>
                                  <a:close/>
                                  <a:moveTo>
                                    <a:pt x="40" y="24"/>
                                  </a:moveTo>
                                  <a:cubicBezTo>
                                    <a:pt x="48" y="24"/>
                                    <a:pt x="48" y="24"/>
                                    <a:pt x="48" y="24"/>
                                  </a:cubicBezTo>
                                  <a:cubicBezTo>
                                    <a:pt x="48" y="32"/>
                                    <a:pt x="48" y="32"/>
                                    <a:pt x="48" y="32"/>
                                  </a:cubicBezTo>
                                  <a:cubicBezTo>
                                    <a:pt x="40" y="32"/>
                                    <a:pt x="40" y="32"/>
                                    <a:pt x="40" y="32"/>
                                  </a:cubicBezTo>
                                  <a:lnTo>
                                    <a:pt x="40" y="24"/>
                                  </a:lnTo>
                                  <a:close/>
                                  <a:moveTo>
                                    <a:pt x="28" y="43"/>
                                  </a:moveTo>
                                  <a:cubicBezTo>
                                    <a:pt x="28" y="41"/>
                                    <a:pt x="27" y="40"/>
                                    <a:pt x="25" y="40"/>
                                  </a:cubicBezTo>
                                  <a:cubicBezTo>
                                    <a:pt x="15" y="40"/>
                                    <a:pt x="15" y="40"/>
                                    <a:pt x="15" y="40"/>
                                  </a:cubicBezTo>
                                  <a:cubicBezTo>
                                    <a:pt x="13" y="40"/>
                                    <a:pt x="12" y="41"/>
                                    <a:pt x="12" y="43"/>
                                  </a:cubicBezTo>
                                  <a:cubicBezTo>
                                    <a:pt x="12" y="44"/>
                                    <a:pt x="12" y="44"/>
                                    <a:pt x="12" y="44"/>
                                  </a:cubicBezTo>
                                  <a:cubicBezTo>
                                    <a:pt x="0" y="44"/>
                                    <a:pt x="0" y="44"/>
                                    <a:pt x="0" y="44"/>
                                  </a:cubicBezTo>
                                  <a:cubicBezTo>
                                    <a:pt x="0" y="52"/>
                                    <a:pt x="0" y="52"/>
                                    <a:pt x="0" y="52"/>
                                  </a:cubicBezTo>
                                  <a:cubicBezTo>
                                    <a:pt x="12" y="52"/>
                                    <a:pt x="12" y="52"/>
                                    <a:pt x="12" y="52"/>
                                  </a:cubicBezTo>
                                  <a:cubicBezTo>
                                    <a:pt x="12" y="53"/>
                                    <a:pt x="12" y="53"/>
                                    <a:pt x="12" y="53"/>
                                  </a:cubicBezTo>
                                  <a:cubicBezTo>
                                    <a:pt x="12" y="55"/>
                                    <a:pt x="13" y="56"/>
                                    <a:pt x="15" y="56"/>
                                  </a:cubicBezTo>
                                  <a:cubicBezTo>
                                    <a:pt x="25" y="56"/>
                                    <a:pt x="25" y="56"/>
                                    <a:pt x="25" y="56"/>
                                  </a:cubicBezTo>
                                  <a:cubicBezTo>
                                    <a:pt x="27" y="56"/>
                                    <a:pt x="28" y="55"/>
                                    <a:pt x="28" y="53"/>
                                  </a:cubicBezTo>
                                  <a:cubicBezTo>
                                    <a:pt x="28" y="52"/>
                                    <a:pt x="28" y="52"/>
                                    <a:pt x="28" y="52"/>
                                  </a:cubicBezTo>
                                  <a:cubicBezTo>
                                    <a:pt x="64" y="52"/>
                                    <a:pt x="64" y="52"/>
                                    <a:pt x="64" y="52"/>
                                  </a:cubicBezTo>
                                  <a:cubicBezTo>
                                    <a:pt x="64" y="44"/>
                                    <a:pt x="64" y="44"/>
                                    <a:pt x="64" y="44"/>
                                  </a:cubicBezTo>
                                  <a:cubicBezTo>
                                    <a:pt x="28" y="44"/>
                                    <a:pt x="28" y="44"/>
                                    <a:pt x="28" y="44"/>
                                  </a:cubicBezTo>
                                  <a:lnTo>
                                    <a:pt x="28" y="43"/>
                                  </a:lnTo>
                                  <a:close/>
                                  <a:moveTo>
                                    <a:pt x="16" y="44"/>
                                  </a:moveTo>
                                  <a:cubicBezTo>
                                    <a:pt x="24" y="44"/>
                                    <a:pt x="24" y="44"/>
                                    <a:pt x="24" y="44"/>
                                  </a:cubicBezTo>
                                  <a:cubicBezTo>
                                    <a:pt x="24" y="52"/>
                                    <a:pt x="24" y="52"/>
                                    <a:pt x="24" y="52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lnTo>
                                    <a:pt x="16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4pt;margin-top:94.85pt;height:37.7pt;width:498.9pt;z-index:251663360;mso-width-relative:page;mso-height-relative:page;" coordorigin="7006,3932" coordsize="9978,754" o:gfxdata="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">
                <o:lock v:ext="edit" aspectratio="f"/>
                <v:group id="_x0000_s1026" o:spid="_x0000_s1026" o:spt="203" style="position:absolute;left:7006;top:3932;height:754;width:9979;" coordorigin="7001,3454" coordsize="6028,754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5" o:spid="_x0000_s1026" o:spt="202" type="#_x0000_t202" style="position:absolute;left:7339;top:3454;height:734;width:3066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808080" w:themeColor="text1" w:themeTint="80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A04A46"/>
                              <w:sz w:val="24"/>
                              <w:szCs w:val="24"/>
                              <w:lang w:val="en-US" w:eastAsia="zh-CN"/>
                            </w:rPr>
                            <w:t>报考信息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| Registration information</w:t>
                          </w:r>
                        </w:p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76AAA4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76AAA4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line id="_x0000_s1026" o:spid="_x0000_s1026" o:spt="20" style="position:absolute;left:7001;top:4208;height:0;width:6028;" filled="f" stroked="t" coordsize="21600,21600" o:gfxdata="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Cy20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95959 [2109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7041;top:4106;height:454;width:454;" coordorigin="9326,700" coordsize="508,508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99" o:spid="_x0000_s1026" o:spt="3" type="#_x0000_t3" style="position:absolute;left:9326;top:700;height:508;width:508;v-text-anchor:middle;" fillcolor="#A04A46" filled="t" stroked="f" coordsize="21600,21600" o:gfxdata="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nQyT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300" o:spid="_x0000_s1026" o:spt="100" style="position:absolute;left:9450;top:839;height:254;width:254;" fillcolor="#F2F2F2 [3052]" filled="t" stroked="f" coordsize="64,56" o:gfxdata="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2f9WC8AAAA&#10;3AAAAA8AAAAAAAAAAQAgAAAAIgAAAGRycy9kb3ducmV2LnhtbFBLAQIUABQAAAAIAIdO4kAzLwWe&#10;OwAAADkAAAAQAAAAAAAAAAEAIAAAAAsBAABkcnMvc2hhcGV4bWwueG1sUEsFBgAAAAAGAAYAWwEA&#10;ALUDAAAAAA==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-2138045</wp:posOffset>
                </wp:positionH>
                <wp:positionV relativeFrom="paragraph">
                  <wp:posOffset>9359900</wp:posOffset>
                </wp:positionV>
                <wp:extent cx="3371850" cy="982345"/>
                <wp:effectExtent l="0" t="0" r="0" b="8255"/>
                <wp:wrapNone/>
                <wp:docPr id="3" name="剪去单角的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1716405" y="1852295"/>
                          <a:ext cx="3371850" cy="982345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rgbClr val="A04A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 y;margin-left:-168.35pt;margin-top:737pt;height:77.35pt;width:265.5pt;rotation:11796480f;z-index:251659264;v-text-anchor:middle;mso-width-relative:page;mso-height-relative:page;" fillcolor="#A04A46" filled="t" stroked="f" coordsize="3371850,982345" o:gfxdata="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Javh19wAAAAO&#10;AQAADwAAAAAAAAABACAAAAAiAAAAZHJzL2Rvd25yZXYueG1sUEsBAhQAFAAAAAgAh07iQMfCxATD&#10;AgAARQUAAA4AAAAAAAAAAQAgAAAAKwEAAGRycy9lMm9Eb2MueG1sUEsFBgAAAAAGAAYAWQEAAGAG&#10;AAAAAA==&#10;" path="m0,0l2880677,0,3371850,491172,3371850,982345,0,982345xe">
                <v:path textboxrect="0,0,3371850,982345" o:connectlocs="3371850,491172;1685925,982345;0,491172;16859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9419590</wp:posOffset>
                </wp:positionV>
                <wp:extent cx="2333625" cy="523875"/>
                <wp:effectExtent l="0" t="0" r="9525" b="9525"/>
                <wp:wrapNone/>
                <wp:docPr id="4" name="剪去单角的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333625" cy="523875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 y;margin-left:48.2pt;margin-top:741.7pt;height:41.25pt;width:183.75pt;rotation:11796480f;z-index:-251656192;v-text-anchor:middle;mso-width-relative:page;mso-height-relative:page;" fillcolor="#D9D9D9 [2732]" filled="t" stroked="f" coordsize="2333625,523875" o:gfxdata="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xGRLh2wAA&#10;AAwBAAAPAAAAAAAAAAEAIAAAACIAAABkcnMvZG93bnJldi54bWxQSwECFAAUAAAACACHTuJAm6Fa&#10;4MYCAABbBQAADgAAAAAAAAABACAAAAAqAQAAZHJzL2Uyb0RvYy54bWxQSwUGAAAAAAYABgBZAQAA&#10;YgYAAAAA&#10;" path="m0,0l2071687,0,2333625,261937,2333625,523875,0,523875xe">
                <v:path textboxrect="0,0,2333625,523875" o:connectlocs="2333625,261937;1166812,523875;0,261937;1166812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2383155</wp:posOffset>
                </wp:positionH>
                <wp:positionV relativeFrom="paragraph">
                  <wp:posOffset>4302125</wp:posOffset>
                </wp:positionV>
                <wp:extent cx="492125" cy="10890250"/>
                <wp:effectExtent l="0" t="0" r="6350" b="31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2125" cy="10890250"/>
                        </a:xfrm>
                        <a:prstGeom prst="rect">
                          <a:avLst/>
                        </a:prstGeom>
                        <a:solidFill>
                          <a:srgbClr val="A04A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65pt;margin-top:338.75pt;height:857.5pt;width:38.75pt;rotation:5898240f;z-index:251670528;v-text-anchor:middle;mso-width-relative:page;mso-height-relative:page;" fillcolor="#A04A46" filled="t" stroked="f" coordsize="21600,21600" o:gfxdata="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7tXLZtwAAAAMAQAADwAAAAAAAAABACAA&#10;AAAiAAAAZHJzL2Rvd25yZXYueG1sUEsBAhQAFAAAAAgAh07iQN82WA57AgAA5wQAAA4AAAAAAAAA&#10;AQAgAAAAKw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1719580</wp:posOffset>
                </wp:positionV>
                <wp:extent cx="6227445" cy="1381125"/>
                <wp:effectExtent l="0" t="0" r="0" b="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04A4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报考院校：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吉林大学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04A4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04A4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报考专业：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金融学</w:t>
                            </w:r>
                          </w:p>
                          <w:tbl>
                            <w:tblPr>
                              <w:tblStyle w:val="4"/>
                              <w:tblW w:w="0" w:type="auto"/>
                              <w:jc w:val="center"/>
                              <w:tblBorders>
                                <w:top w:val="single" w:color="BEBEBE" w:themeColor="background1" w:themeShade="BF" w:sz="4" w:space="0"/>
                                <w:left w:val="single" w:color="BEBEBE" w:themeColor="background1" w:themeShade="BF" w:sz="4" w:space="0"/>
                                <w:bottom w:val="single" w:color="BEBEBE" w:themeColor="background1" w:themeShade="BF" w:sz="4" w:space="0"/>
                                <w:right w:val="single" w:color="BEBEBE" w:themeColor="background1" w:themeShade="BF" w:sz="4" w:space="0"/>
                                <w:insideH w:val="single" w:color="BEBEBE" w:themeColor="background1" w:themeShade="BF" w:sz="4" w:space="0"/>
                                <w:insideV w:val="single" w:color="BEBEBE" w:themeColor="background1" w:themeShade="BF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60"/>
                              <w:gridCol w:w="1618"/>
                              <w:gridCol w:w="1570"/>
                              <w:gridCol w:w="1530"/>
                              <w:gridCol w:w="1422"/>
                              <w:gridCol w:w="1610"/>
                            </w:tblGrid>
                            <w:tr>
                              <w:tblPrEx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860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720" w:lineRule="auto"/>
                                    <w:jc w:val="center"/>
                                    <w:rPr>
                                      <w:rFonts w:hint="eastAsia" w:eastAsiaTheme="minorEastAsia"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A04A46"/>
                                      <w:vertAlign w:val="baseline"/>
                                      <w:lang w:val="en-US" w:eastAsia="zh-CN"/>
                                    </w:rPr>
                                    <w:t>初试成绩</w:t>
                                  </w:r>
                                </w:p>
                              </w:tc>
                              <w:tc>
                                <w:tcPr>
                                  <w:tcW w:w="1618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color w:val="A04A46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A04A46"/>
                                      <w:vertAlign w:val="baseline"/>
                                      <w:lang w:val="en-US" w:eastAsia="zh-CN"/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57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color w:val="A04A46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A04A46"/>
                                      <w:vertAlign w:val="baseline"/>
                                      <w:lang w:val="en-US" w:eastAsia="zh-CN"/>
                                    </w:rPr>
                                    <w:t>政治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color w:val="A04A46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A04A46"/>
                                      <w:vertAlign w:val="baseline"/>
                                      <w:lang w:val="en-US" w:eastAsia="zh-CN"/>
                                    </w:rPr>
                                    <w:t>专业1</w:t>
                                  </w:r>
                                </w:p>
                              </w:tc>
                              <w:tc>
                                <w:tcPr>
                                  <w:tcW w:w="1422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color w:val="A04A46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A04A46"/>
                                      <w:vertAlign w:val="baseline"/>
                                      <w:lang w:val="en-US" w:eastAsia="zh-CN"/>
                                    </w:rPr>
                                    <w:t>专业2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A04A4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A04A46"/>
                                      <w:vertAlign w:val="baseline"/>
                                      <w:lang w:val="en-US" w:eastAsia="zh-CN"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860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/>
                                      <w:color w:val="595959" w:themeColor="text1" w:themeTint="A6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57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422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360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4pt;margin-top:135.4pt;height:108.75pt;width:490.35pt;z-index:251662336;mso-width-relative:page;mso-height-relative:page;" filled="f" stroked="f" coordsize="21600,21600" o:gfxdata="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2VuljcAAAACwEAAA8AAAAAAAAAAQAgAAAAIgAAAGRycy9kb3ducmV2LnhtbFBL&#10;AQIUABQAAAAIAIdO4kAzsJ6RuQEAAG4DAAAOAAAAAAAAAAEAIAAAACs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04A46"/>
                          <w:kern w:val="24"/>
                          <w:sz w:val="21"/>
                          <w:szCs w:val="21"/>
                          <w:lang w:val="en-US" w:eastAsia="zh-CN"/>
                        </w:rPr>
                        <w:t>报考院校：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吉林大学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04A46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04A46"/>
                          <w:kern w:val="24"/>
                          <w:sz w:val="21"/>
                          <w:szCs w:val="21"/>
                          <w:lang w:val="en-US" w:eastAsia="zh-CN"/>
                        </w:rPr>
                        <w:t>报考专业：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金融学</w:t>
                      </w:r>
                    </w:p>
                    <w:tbl>
                      <w:tblPr>
                        <w:tblStyle w:val="4"/>
                        <w:tblW w:w="0" w:type="auto"/>
                        <w:jc w:val="center"/>
                        <w:tblBorders>
                          <w:top w:val="single" w:color="BEBEBE" w:themeColor="background1" w:themeShade="BF" w:sz="4" w:space="0"/>
                          <w:left w:val="single" w:color="BEBEBE" w:themeColor="background1" w:themeShade="BF" w:sz="4" w:space="0"/>
                          <w:bottom w:val="single" w:color="BEBEBE" w:themeColor="background1" w:themeShade="BF" w:sz="4" w:space="0"/>
                          <w:right w:val="single" w:color="BEBEBE" w:themeColor="background1" w:themeShade="BF" w:sz="4" w:space="0"/>
                          <w:insideH w:val="single" w:color="BEBEBE" w:themeColor="background1" w:themeShade="BF" w:sz="4" w:space="0"/>
                          <w:insideV w:val="single" w:color="BEBEBE" w:themeColor="background1" w:themeShade="BF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60"/>
                        <w:gridCol w:w="1618"/>
                        <w:gridCol w:w="1570"/>
                        <w:gridCol w:w="1530"/>
                        <w:gridCol w:w="1422"/>
                        <w:gridCol w:w="1610"/>
                      </w:tblGrid>
                      <w:tr>
                        <w:tblPrEx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860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720" w:lineRule="auto"/>
                              <w:jc w:val="center"/>
                              <w:rPr>
                                <w:rFonts w:hint="eastAsia" w:eastAsiaTheme="minorEastAsia"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04A46"/>
                                <w:vertAlign w:val="baseline"/>
                                <w:lang w:val="en-US" w:eastAsia="zh-CN"/>
                              </w:rPr>
                              <w:t>初试成绩</w:t>
                            </w:r>
                          </w:p>
                        </w:tc>
                        <w:tc>
                          <w:tcPr>
                            <w:tcW w:w="1618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  <w:color w:val="A04A46"/>
                                <w:vertAlign w:val="baseli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04A46"/>
                                <w:vertAlign w:val="baseline"/>
                                <w:lang w:val="en-US" w:eastAsia="zh-CN"/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57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  <w:color w:val="A04A46"/>
                                <w:vertAlign w:val="baseli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04A46"/>
                                <w:vertAlign w:val="baseline"/>
                                <w:lang w:val="en-US" w:eastAsia="zh-CN"/>
                              </w:rPr>
                              <w:t>政治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color w:val="A04A46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04A46"/>
                                <w:vertAlign w:val="baseline"/>
                                <w:lang w:val="en-US" w:eastAsia="zh-CN"/>
                              </w:rPr>
                              <w:t>专业1</w:t>
                            </w:r>
                          </w:p>
                        </w:tc>
                        <w:tc>
                          <w:tcPr>
                            <w:tcW w:w="1422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color w:val="A04A46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04A46"/>
                                <w:vertAlign w:val="baseline"/>
                                <w:lang w:val="en-US" w:eastAsia="zh-CN"/>
                              </w:rPr>
                              <w:t>专业2</w:t>
                            </w:r>
                          </w:p>
                        </w:tc>
                        <w:tc>
                          <w:tcPr>
                            <w:tcW w:w="161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04A4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04A46"/>
                                <w:vertAlign w:val="baseline"/>
                                <w:lang w:val="en-US" w:eastAsia="zh-CN"/>
                              </w:rPr>
                              <w:t>总分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860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/>
                                <w:color w:val="595959" w:themeColor="text1" w:themeTint="A6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618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57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422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61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360</w:t>
                            </w:r>
                          </w:p>
                        </w:tc>
                      </w:tr>
                    </w:tbl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8492490</wp:posOffset>
                </wp:positionV>
                <wp:extent cx="6227445" cy="621030"/>
                <wp:effectExtent l="0" t="0" r="0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1051" w:hanging="1051" w:hanging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04A4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抗压能力强：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本人好学上进，诚信、敬业、责任心强，有强烈的团体精神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1051" w:hanging="1051" w:hanging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04A46"/>
                                <w:lang w:val="en-US" w:eastAsia="zh-CN"/>
                              </w:rPr>
                              <w:t>自我管理能力强：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我希望能在研究生学习期间再次扩展我的眼界与丰富我的思想。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4pt;margin-top:668.7pt;height:48.9pt;width:490.35pt;z-index:251667456;mso-width-relative:page;mso-height-relative:page;" filled="f" stroked="f" coordsize="21600,21600" o:gfxdata="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z0odq3gAAAA0BAAAPAAAAAAAAAAEAIAAAACIAAABkcnMvZG93bnJldi54bWxQ&#10;SwECFAAUAAAACACHTuJAVkPZrbgBAABtAwAADgAAAAAAAAABACAAAAAt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1051" w:hanging="1051" w:hanging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04A46"/>
                          <w:kern w:val="24"/>
                          <w:sz w:val="21"/>
                          <w:szCs w:val="21"/>
                          <w:lang w:val="en-US" w:eastAsia="zh-CN"/>
                        </w:rPr>
                        <w:t>抗压能力强：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本人好学上进，诚信、敬业、责任心强，有强烈的团体精神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1051" w:hanging="1051" w:hanging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04A46"/>
                          <w:lang w:val="en-US" w:eastAsia="zh-CN"/>
                        </w:rPr>
                        <w:t>自我管理能力强：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我希望能在研究生学习期间再次扩展我的眼界与丰富我的思想。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7005320</wp:posOffset>
                </wp:positionV>
                <wp:extent cx="6179820" cy="945515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820" cy="945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1051" w:hanging="1051" w:hangingChars="50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04A4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专业证书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初级会计证书；注册会计证书；注册税务师证书；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04A4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办公技能：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熟练运用office办公软件，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具备良好的协调能力、沟通能力；熟悉财会法律法规和制度；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1051" w:hanging="1051" w:hanging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04A4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在校荣誉：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国家一等奖学金、优秀三好学生、优秀共产党员、优秀团干；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4pt;margin-top:551.6pt;height:74.45pt;width:486.6pt;z-index:251664384;mso-width-relative:page;mso-height-relative:page;" filled="f" stroked="f" coordsize="21600,21600" o:gfxdata="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wPX5lt0AAAANAQAADwAAAAAAAAABACAAAAAiAAAAZHJzL2Rvd25yZXYueG1sUEsB&#10;AhQAFAAAAAgAh07iQCifbtS3AQAAbQMAAA4AAAAAAAAAAQAgAAAALA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1051" w:hanging="1051" w:hangingChars="50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04A46"/>
                          <w:kern w:val="24"/>
                          <w:sz w:val="21"/>
                          <w:szCs w:val="21"/>
                          <w:lang w:val="en-US" w:eastAsia="zh-CN"/>
                        </w:rPr>
                        <w:t>专业证书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初级会计证书；注册会计证书；注册税务师证书；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04A46"/>
                          <w:kern w:val="24"/>
                          <w:sz w:val="21"/>
                          <w:szCs w:val="21"/>
                          <w:lang w:val="en-US" w:eastAsia="zh-CN"/>
                        </w:rPr>
                        <w:t>办公技能：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熟练运用office办公软件，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具备良好的协调能力、沟通能力；熟悉财会法律法规和制度；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1051" w:hanging="1051" w:hanging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04A46"/>
                          <w:kern w:val="24"/>
                          <w:sz w:val="21"/>
                          <w:szCs w:val="21"/>
                          <w:lang w:val="en-US" w:eastAsia="zh-CN"/>
                        </w:rPr>
                        <w:t>在校荣誉：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国家一等奖学金、优秀三好学生、优秀共产党员、优秀团干；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3728085</wp:posOffset>
                </wp:positionV>
                <wp:extent cx="6227445" cy="1151255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04A4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毕业时间：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20XX.07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04A4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毕业院校：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吉林大学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04A4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04A4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金融学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04A4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GPA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3.6/4.0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04A4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04A4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班级排名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04A4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04A4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04A4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会计学原理、财务管理、中级财务会计、审计学、成本会计学、管理会计学、管理统计学。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4pt;margin-top:293.55pt;height:90.65pt;width:490.35pt;z-index:251668480;mso-width-relative:page;mso-height-relative:page;" filled="f" stroked="f" coordsize="21600,21600" o:gfxdata="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ZaBVj3QAAAAsBAAAPAAAAAAAAAAEAIAAAACIAAABkcnMvZG93bnJldi54bWxQ&#10;SwECFAAUAAAACACHTuJAFpkxhrkBAABuAwAADgAAAAAAAAABACAAAAAs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04A46"/>
                          <w:kern w:val="24"/>
                          <w:sz w:val="21"/>
                          <w:szCs w:val="21"/>
                          <w:lang w:val="en-US" w:eastAsia="zh-CN"/>
                        </w:rPr>
                        <w:t>毕业时间：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20XX.07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04A46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毕业院校：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吉林大学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04A46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04A46"/>
                          <w:kern w:val="24"/>
                          <w:sz w:val="21"/>
                          <w:szCs w:val="21"/>
                          <w:lang w:val="en-US" w:eastAsia="zh-CN"/>
                        </w:rPr>
                        <w:t>专业：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金融学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04A46"/>
                          <w:kern w:val="24"/>
                          <w:sz w:val="21"/>
                          <w:szCs w:val="21"/>
                          <w:lang w:val="en-US" w:eastAsia="zh-CN"/>
                        </w:rPr>
                        <w:t>GPA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3.6/4.0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04A46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04A46"/>
                          <w:kern w:val="24"/>
                          <w:sz w:val="21"/>
                          <w:szCs w:val="21"/>
                          <w:lang w:val="en-US" w:eastAsia="zh-CN"/>
                        </w:rPr>
                        <w:t>班级排名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04A46"/>
                          <w:kern w:val="24"/>
                          <w:sz w:val="21"/>
                          <w:szCs w:val="21"/>
                          <w:lang w:val="en-US" w:eastAsia="zh-CN"/>
                        </w:rPr>
                        <w:t>: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04A46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04A46"/>
                          <w:kern w:val="24"/>
                          <w:sz w:val="21"/>
                          <w:szCs w:val="21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会计学原理、财务管理、中级财务会计、审计学、成本会计学、管理会计学、管理统计学。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C30EA1"/>
    <w:multiLevelType w:val="singleLevel"/>
    <w:tmpl w:val="FEC30E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53FD1"/>
    <w:rsid w:val="000821D9"/>
    <w:rsid w:val="02A035AF"/>
    <w:rsid w:val="049A2E4A"/>
    <w:rsid w:val="06552AC7"/>
    <w:rsid w:val="0DC53FD1"/>
    <w:rsid w:val="119B4B56"/>
    <w:rsid w:val="168C6C0C"/>
    <w:rsid w:val="1D02010F"/>
    <w:rsid w:val="21A7384E"/>
    <w:rsid w:val="24C840B0"/>
    <w:rsid w:val="2613522B"/>
    <w:rsid w:val="28896D52"/>
    <w:rsid w:val="2BE17C68"/>
    <w:rsid w:val="2E954F11"/>
    <w:rsid w:val="2FC0338E"/>
    <w:rsid w:val="329301C0"/>
    <w:rsid w:val="375706BF"/>
    <w:rsid w:val="3B0F6966"/>
    <w:rsid w:val="47B378D0"/>
    <w:rsid w:val="48F959D5"/>
    <w:rsid w:val="4B831CC1"/>
    <w:rsid w:val="539F5F9F"/>
    <w:rsid w:val="568B7EF4"/>
    <w:rsid w:val="570A1B75"/>
    <w:rsid w:val="5B9E3F06"/>
    <w:rsid w:val="653A5F00"/>
    <w:rsid w:val="666152EC"/>
    <w:rsid w:val="683A5A50"/>
    <w:rsid w:val="700F0709"/>
    <w:rsid w:val="713873BB"/>
    <w:rsid w:val="726D4534"/>
    <w:rsid w:val="73B23221"/>
    <w:rsid w:val="766B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4ea17527-b6fa-4a81-bca6-20b3d544d1e8\&#36130;&#32463;&#31867;&#19987;&#19994;&#32771;&#30740;&#22797;&#35797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财经类专业考研复试个人简历.docx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2022-01-10T09:04:00Z</dcterms:created>
  <dc:creator>Mr Lee</dc:creator>
  <cp:lastModifiedBy>Mr Lee</cp:lastModifiedBy>
  <dcterms:modified xsi:type="dcterms:W3CDTF">2022-01-10T13:17:08Z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ICV">
    <vt:lpwstr>E1352CF0F11444549ECECA3416835BC2</vt:lpwstr>
  </property>
  <property fmtid="{D5CDD505-2E9C-101B-9397-08002B2CF9AE}" pid="4" name="KSOTemplateUUID">
    <vt:lpwstr>v1.0_mb_XvRwMySMViivB37dQ+UMXg==</vt:lpwstr>
  </property>
</Properties>
</file>