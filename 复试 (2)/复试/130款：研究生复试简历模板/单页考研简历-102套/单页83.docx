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626419712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582295</wp:posOffset>
                </wp:positionV>
                <wp:extent cx="3702050" cy="558165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2050" cy="558040"/>
                          <a:chOff x="2601" y="1348"/>
                          <a:chExt cx="5830" cy="866"/>
                        </a:xfrm>
                      </wpg:grpSpPr>
                      <wps:wsp>
                        <wps:cNvPr id="12" name="文本框 12"/>
                        <wps:cNvSpPr txBox="1"/>
                        <wps:spPr>
                          <a:xfrm>
                            <a:off x="2601" y="1348"/>
                            <a:ext cx="2114" cy="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Theme="majorEastAsia" w:hAnsiTheme="majorEastAsia" w:eastAsiaTheme="majorEastAsia" w:cstheme="majorEastAsia"/>
                                  <w:b/>
                                  <w:bCs/>
                                  <w:color w:val="404040" w:themeColor="text1" w:themeTint="BF"/>
                                  <w:sz w:val="52"/>
                                  <w:szCs w:val="52"/>
                                  <w:lang w:val="en-US" w:eastAsia="zh-CN"/>
                                  <w14:textOutline w14:w="3175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b/>
                                  <w:bCs/>
                                  <w:color w:val="404040" w:themeColor="text1" w:themeTint="BF"/>
                                  <w:sz w:val="52"/>
                                  <w:szCs w:val="52"/>
                                  <w:lang w:val="en-US" w:eastAsia="zh-CN"/>
                                  <w14:textOutline w14:w="3175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逗西甘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5622" y="1633"/>
                            <a:ext cx="2809" cy="5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报考专业：教育学专业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8.4pt;margin-top:45.85pt;height:43.95pt;width:291.5pt;z-index:-1668547584;mso-width-relative:page;mso-height-relative:page;" coordorigin="2601,1348" coordsize="5830,866" o:gfxdata="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AxC+H82wAAAAsBAAAPAAAAAAAAAAEAIAAAACIAAABkcnMvZG93bnJl&#10;di54bWxQSwECFAAUAAAACACHTuJAjeKFRd4CAAAjCAAADgAAAAAAAAABACAAAAAqAQAAZHJzL2Uy&#10;b0RvYy54bWxQSwUGAAAAAAYABgBZAQAAegYAAAAA&#10;">
                <o:lock v:ext="edit" aspectratio="f"/>
                <v:shape id="_x0000_s1026" o:spid="_x0000_s1026" o:spt="202" type="#_x0000_t202" style="position:absolute;left:2601;top:1348;height:861;width:2114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Theme="majorEastAsia" w:hAnsiTheme="majorEastAsia" w:eastAsiaTheme="majorEastAsia" w:cstheme="majorEastAsia"/>
                            <w:b/>
                            <w:bCs/>
                            <w:color w:val="404040" w:themeColor="text1" w:themeTint="BF"/>
                            <w:sz w:val="52"/>
                            <w:szCs w:val="52"/>
                            <w:lang w:val="en-US" w:eastAsia="zh-CN"/>
                            <w14:textOutline w14:w="3175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b/>
                            <w:bCs/>
                            <w:color w:val="404040" w:themeColor="text1" w:themeTint="BF"/>
                            <w:sz w:val="52"/>
                            <w:szCs w:val="52"/>
                            <w:lang w:val="en-US" w:eastAsia="zh-CN"/>
                            <w14:textOutline w14:w="3175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逗西甘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622;top:1633;height:581;width:2809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kern w:val="0"/>
                            <w:sz w:val="21"/>
                            <w:szCs w:val="21"/>
                            <w:shd w:val="clear" w:fill="FFFFFF"/>
                            <w:lang w:val="en-US" w:eastAsia="zh-CN" w:bidi="ar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报考专业：教育学专业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626418688" behindDoc="0" locked="0" layoutInCell="1" allowOverlap="1">
                <wp:simplePos x="0" y="0"/>
                <wp:positionH relativeFrom="column">
                  <wp:posOffset>3042920</wp:posOffset>
                </wp:positionH>
                <wp:positionV relativeFrom="paragraph">
                  <wp:posOffset>1106805</wp:posOffset>
                </wp:positionV>
                <wp:extent cx="3667125" cy="64897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648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别：女                联系电话：188 8888 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民 族：汉                出生年月：1995年3月8日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6pt;margin-top:87.15pt;height:51.1pt;width:288.75pt;z-index:-1668548608;mso-width-relative:page;mso-height-relative:page;" filled="f" stroked="f" coordsize="21600,21600" o:gfxdata="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kuL3twAAAAMAQAADwAAAAAAAAABACAAAAAiAAAA&#10;ZHJzL2Rvd25yZXYueG1sUEsBAhQAFAAAAAgAh07iQCbgGCk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 别：女                联系电话：188 8888 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民 族：汉                出生年月：1995年3月8日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26420736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ragraph">
                  <wp:posOffset>1259205</wp:posOffset>
                </wp:positionV>
                <wp:extent cx="1830070" cy="427355"/>
                <wp:effectExtent l="0" t="0" r="17780" b="1079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070" cy="427355"/>
                          <a:chOff x="1768" y="2635"/>
                          <a:chExt cx="2882" cy="673"/>
                        </a:xfrm>
                        <a:solidFill>
                          <a:srgbClr val="537997"/>
                        </a:solidFill>
                      </wpg:grpSpPr>
                      <wps:wsp>
                        <wps:cNvPr id="113" name="男人"/>
                        <wps:cNvSpPr/>
                        <wps:spPr bwMode="auto">
                          <a:xfrm>
                            <a:off x="1768" y="2635"/>
                            <a:ext cx="240" cy="231"/>
                          </a:xfrm>
                          <a:custGeom>
                            <a:avLst/>
                            <a:gdLst>
                              <a:gd name="T0" fmla="*/ 416334317 w 5965"/>
                              <a:gd name="T1" fmla="*/ 75815881 h 5525"/>
                              <a:gd name="T2" fmla="*/ 416538070 w 5965"/>
                              <a:gd name="T3" fmla="*/ 102142015 h 5525"/>
                              <a:gd name="T4" fmla="*/ 412968551 w 5965"/>
                              <a:gd name="T5" fmla="*/ 149998739 h 5525"/>
                              <a:gd name="T6" fmla="*/ 415008322 w 5965"/>
                              <a:gd name="T7" fmla="*/ 163264210 h 5525"/>
                              <a:gd name="T8" fmla="*/ 420413859 w 5965"/>
                              <a:gd name="T9" fmla="*/ 173672291 h 5525"/>
                              <a:gd name="T10" fmla="*/ 424493721 w 5965"/>
                              <a:gd name="T11" fmla="*/ 190712788 h 5525"/>
                              <a:gd name="T12" fmla="*/ 423983698 w 5965"/>
                              <a:gd name="T13" fmla="*/ 209080215 h 5525"/>
                              <a:gd name="T14" fmla="*/ 420107909 w 5965"/>
                              <a:gd name="T15" fmla="*/ 229590285 h 5525"/>
                              <a:gd name="T16" fmla="*/ 413478254 w 5965"/>
                              <a:gd name="T17" fmla="*/ 244691987 h 5525"/>
                              <a:gd name="T18" fmla="*/ 407766767 w 5965"/>
                              <a:gd name="T19" fmla="*/ 249590096 h 5525"/>
                              <a:gd name="T20" fmla="*/ 397465396 w 5965"/>
                              <a:gd name="T21" fmla="*/ 255814496 h 5525"/>
                              <a:gd name="T22" fmla="*/ 392671758 w 5965"/>
                              <a:gd name="T23" fmla="*/ 263977690 h 5525"/>
                              <a:gd name="T24" fmla="*/ 390020087 w 5965"/>
                              <a:gd name="T25" fmla="*/ 284385517 h 5525"/>
                              <a:gd name="T26" fmla="*/ 387878120 w 5965"/>
                              <a:gd name="T27" fmla="*/ 299385614 h 5525"/>
                              <a:gd name="T28" fmla="*/ 380840638 w 5965"/>
                              <a:gd name="T29" fmla="*/ 311222230 h 5525"/>
                              <a:gd name="T30" fmla="*/ 372681234 w 5965"/>
                              <a:gd name="T31" fmla="*/ 324079365 h 5525"/>
                              <a:gd name="T32" fmla="*/ 387878120 w 5965"/>
                              <a:gd name="T33" fmla="*/ 335099630 h 5525"/>
                              <a:gd name="T34" fmla="*/ 404502878 w 5965"/>
                              <a:gd name="T35" fmla="*/ 367242149 h 5525"/>
                              <a:gd name="T36" fmla="*/ 414090473 w 5965"/>
                              <a:gd name="T37" fmla="*/ 377956321 h 5525"/>
                              <a:gd name="T38" fmla="*/ 487932935 w 5965"/>
                              <a:gd name="T39" fmla="*/ 405201051 h 5525"/>
                              <a:gd name="T40" fmla="*/ 557083956 w 5965"/>
                              <a:gd name="T41" fmla="*/ 433568224 h 5525"/>
                              <a:gd name="T42" fmla="*/ 582786287 w 5965"/>
                              <a:gd name="T43" fmla="*/ 444180473 h 5525"/>
                              <a:gd name="T44" fmla="*/ 595535256 w 5965"/>
                              <a:gd name="T45" fmla="*/ 453160019 h 5525"/>
                              <a:gd name="T46" fmla="*/ 604816582 w 5965"/>
                              <a:gd name="T47" fmla="*/ 465710742 h 5525"/>
                              <a:gd name="T48" fmla="*/ 607774521 w 5965"/>
                              <a:gd name="T49" fmla="*/ 515098245 h 5525"/>
                              <a:gd name="T50" fmla="*/ 204073 w 5965"/>
                              <a:gd name="T51" fmla="*/ 563771320 h 5525"/>
                              <a:gd name="T52" fmla="*/ 1427872 w 5965"/>
                              <a:gd name="T53" fmla="*/ 479588397 h 5525"/>
                              <a:gd name="T54" fmla="*/ 6323706 w 5965"/>
                              <a:gd name="T55" fmla="*/ 461017121 h 5525"/>
                              <a:gd name="T56" fmla="*/ 16930707 w 5965"/>
                              <a:gd name="T57" fmla="*/ 449792689 h 5525"/>
                              <a:gd name="T58" fmla="*/ 30495968 w 5965"/>
                              <a:gd name="T59" fmla="*/ 441629494 h 5525"/>
                              <a:gd name="T60" fmla="*/ 67621272 w 5965"/>
                              <a:gd name="T61" fmla="*/ 427751840 h 5525"/>
                              <a:gd name="T62" fmla="*/ 156558744 w 5965"/>
                              <a:gd name="T63" fmla="*/ 389895181 h 5525"/>
                              <a:gd name="T64" fmla="*/ 196336039 w 5965"/>
                              <a:gd name="T65" fmla="*/ 376425862 h 5525"/>
                              <a:gd name="T66" fmla="*/ 207555259 w 5965"/>
                              <a:gd name="T67" fmla="*/ 361425765 h 5525"/>
                              <a:gd name="T68" fmla="*/ 232951320 w 5965"/>
                              <a:gd name="T69" fmla="*/ 332038392 h 5525"/>
                              <a:gd name="T70" fmla="*/ 227545783 w 5965"/>
                              <a:gd name="T71" fmla="*/ 319283501 h 5525"/>
                              <a:gd name="T72" fmla="*/ 219284183 w 5965"/>
                              <a:gd name="T73" fmla="*/ 309487603 h 5525"/>
                              <a:gd name="T74" fmla="*/ 211634801 w 5965"/>
                              <a:gd name="T75" fmla="*/ 254079869 h 5525"/>
                              <a:gd name="T76" fmla="*/ 201435626 w 5965"/>
                              <a:gd name="T77" fmla="*/ 252038830 h 5525"/>
                              <a:gd name="T78" fmla="*/ 194602217 w 5965"/>
                              <a:gd name="T79" fmla="*/ 247549057 h 5525"/>
                              <a:gd name="T80" fmla="*/ 188584461 w 5965"/>
                              <a:gd name="T81" fmla="*/ 236324625 h 5525"/>
                              <a:gd name="T82" fmla="*/ 183484873 w 5965"/>
                              <a:gd name="T83" fmla="*/ 214284096 h 5525"/>
                              <a:gd name="T84" fmla="*/ 180731007 w 5965"/>
                              <a:gd name="T85" fmla="*/ 182651837 h 5525"/>
                              <a:gd name="T86" fmla="*/ 183484873 w 5965"/>
                              <a:gd name="T87" fmla="*/ 173978383 h 5525"/>
                              <a:gd name="T88" fmla="*/ 188380388 w 5965"/>
                              <a:gd name="T89" fmla="*/ 161325415 h 5525"/>
                              <a:gd name="T90" fmla="*/ 186442494 w 5965"/>
                              <a:gd name="T91" fmla="*/ 146325318 h 5525"/>
                              <a:gd name="T92" fmla="*/ 182158878 w 5965"/>
                              <a:gd name="T93" fmla="*/ 105101329 h 5525"/>
                              <a:gd name="T94" fmla="*/ 185728718 w 5965"/>
                              <a:gd name="T95" fmla="*/ 72550475 h 5525"/>
                              <a:gd name="T96" fmla="*/ 195927893 w 5965"/>
                              <a:gd name="T97" fmla="*/ 47856724 h 5525"/>
                              <a:gd name="T98" fmla="*/ 211736678 w 5965"/>
                              <a:gd name="T99" fmla="*/ 30203724 h 5525"/>
                              <a:gd name="T100" fmla="*/ 231931275 w 5965"/>
                              <a:gd name="T101" fmla="*/ 18979291 h 5525"/>
                              <a:gd name="T102" fmla="*/ 260693422 w 5965"/>
                              <a:gd name="T103" fmla="*/ 8367362 h 5525"/>
                              <a:gd name="T104" fmla="*/ 283845639 w 5965"/>
                              <a:gd name="T105" fmla="*/ 2346811 h 5525"/>
                              <a:gd name="T106" fmla="*/ 309547969 w 5965"/>
                              <a:gd name="T107" fmla="*/ 0 h 5525"/>
                              <a:gd name="T108" fmla="*/ 336575975 w 5965"/>
                              <a:gd name="T109" fmla="*/ 3469254 h 5525"/>
                              <a:gd name="T110" fmla="*/ 364114003 w 5965"/>
                              <a:gd name="T111" fmla="*/ 15305870 h 5525"/>
                              <a:gd name="T112" fmla="*/ 399199536 w 5965"/>
                              <a:gd name="T113" fmla="*/ 32550854 h 5525"/>
                              <a:gd name="T114" fmla="*/ 407256744 w 5965"/>
                              <a:gd name="T115" fmla="*/ 44081378 h 552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965" h="5525">
                                <a:moveTo>
                                  <a:pt x="4036" y="532"/>
                                </a:moveTo>
                                <a:lnTo>
                                  <a:pt x="4036" y="532"/>
                                </a:lnTo>
                                <a:lnTo>
                                  <a:pt x="4053" y="600"/>
                                </a:lnTo>
                                <a:lnTo>
                                  <a:pt x="4065" y="654"/>
                                </a:lnTo>
                                <a:lnTo>
                                  <a:pt x="4075" y="700"/>
                                </a:lnTo>
                                <a:lnTo>
                                  <a:pt x="4082" y="743"/>
                                </a:lnTo>
                                <a:lnTo>
                                  <a:pt x="4085" y="785"/>
                                </a:lnTo>
                                <a:lnTo>
                                  <a:pt x="4088" y="833"/>
                                </a:lnTo>
                                <a:lnTo>
                                  <a:pt x="4088" y="889"/>
                                </a:lnTo>
                                <a:lnTo>
                                  <a:pt x="4087" y="959"/>
                                </a:lnTo>
                                <a:lnTo>
                                  <a:pt x="4084" y="1001"/>
                                </a:lnTo>
                                <a:lnTo>
                                  <a:pt x="4079" y="1065"/>
                                </a:lnTo>
                                <a:lnTo>
                                  <a:pt x="4063" y="1229"/>
                                </a:lnTo>
                                <a:lnTo>
                                  <a:pt x="4056" y="1316"/>
                                </a:lnTo>
                                <a:lnTo>
                                  <a:pt x="4051" y="1398"/>
                                </a:lnTo>
                                <a:lnTo>
                                  <a:pt x="4050" y="1436"/>
                                </a:lnTo>
                                <a:lnTo>
                                  <a:pt x="4049" y="1470"/>
                                </a:lnTo>
                                <a:lnTo>
                                  <a:pt x="4050" y="1499"/>
                                </a:lnTo>
                                <a:lnTo>
                                  <a:pt x="4051" y="1523"/>
                                </a:lnTo>
                                <a:lnTo>
                                  <a:pt x="4055" y="1555"/>
                                </a:lnTo>
                                <a:lnTo>
                                  <a:pt x="4061" y="1580"/>
                                </a:lnTo>
                                <a:lnTo>
                                  <a:pt x="4069" y="1600"/>
                                </a:lnTo>
                                <a:lnTo>
                                  <a:pt x="4076" y="1619"/>
                                </a:lnTo>
                                <a:lnTo>
                                  <a:pt x="4085" y="1636"/>
                                </a:lnTo>
                                <a:lnTo>
                                  <a:pt x="4097" y="1655"/>
                                </a:lnTo>
                                <a:lnTo>
                                  <a:pt x="4109" y="1676"/>
                                </a:lnTo>
                                <a:lnTo>
                                  <a:pt x="4122" y="1702"/>
                                </a:lnTo>
                                <a:lnTo>
                                  <a:pt x="4133" y="1727"/>
                                </a:lnTo>
                                <a:lnTo>
                                  <a:pt x="4142" y="1754"/>
                                </a:lnTo>
                                <a:lnTo>
                                  <a:pt x="4149" y="1782"/>
                                </a:lnTo>
                                <a:lnTo>
                                  <a:pt x="4156" y="1811"/>
                                </a:lnTo>
                                <a:lnTo>
                                  <a:pt x="4159" y="1840"/>
                                </a:lnTo>
                                <a:lnTo>
                                  <a:pt x="4162" y="1869"/>
                                </a:lnTo>
                                <a:lnTo>
                                  <a:pt x="4163" y="1899"/>
                                </a:lnTo>
                                <a:lnTo>
                                  <a:pt x="4165" y="1929"/>
                                </a:lnTo>
                                <a:lnTo>
                                  <a:pt x="4163" y="1959"/>
                                </a:lnTo>
                                <a:lnTo>
                                  <a:pt x="4162" y="1989"/>
                                </a:lnTo>
                                <a:lnTo>
                                  <a:pt x="4160" y="2018"/>
                                </a:lnTo>
                                <a:lnTo>
                                  <a:pt x="4157" y="2049"/>
                                </a:lnTo>
                                <a:lnTo>
                                  <a:pt x="4149" y="2104"/>
                                </a:lnTo>
                                <a:lnTo>
                                  <a:pt x="4140" y="2158"/>
                                </a:lnTo>
                                <a:lnTo>
                                  <a:pt x="4134" y="2187"/>
                                </a:lnTo>
                                <a:lnTo>
                                  <a:pt x="4127" y="2218"/>
                                </a:lnTo>
                                <a:lnTo>
                                  <a:pt x="4119" y="2250"/>
                                </a:lnTo>
                                <a:lnTo>
                                  <a:pt x="4109" y="2283"/>
                                </a:lnTo>
                                <a:lnTo>
                                  <a:pt x="4097" y="2315"/>
                                </a:lnTo>
                                <a:lnTo>
                                  <a:pt x="4084" y="2345"/>
                                </a:lnTo>
                                <a:lnTo>
                                  <a:pt x="4070" y="2373"/>
                                </a:lnTo>
                                <a:lnTo>
                                  <a:pt x="4062" y="2387"/>
                                </a:lnTo>
                                <a:lnTo>
                                  <a:pt x="4054" y="2398"/>
                                </a:lnTo>
                                <a:lnTo>
                                  <a:pt x="4045" y="2410"/>
                                </a:lnTo>
                                <a:lnTo>
                                  <a:pt x="4034" y="2420"/>
                                </a:lnTo>
                                <a:lnTo>
                                  <a:pt x="4023" y="2430"/>
                                </a:lnTo>
                                <a:lnTo>
                                  <a:pt x="4011" y="2438"/>
                                </a:lnTo>
                                <a:lnTo>
                                  <a:pt x="3998" y="2446"/>
                                </a:lnTo>
                                <a:lnTo>
                                  <a:pt x="3986" y="2452"/>
                                </a:lnTo>
                                <a:lnTo>
                                  <a:pt x="3959" y="2467"/>
                                </a:lnTo>
                                <a:lnTo>
                                  <a:pt x="3933" y="2480"/>
                                </a:lnTo>
                                <a:lnTo>
                                  <a:pt x="3920" y="2488"/>
                                </a:lnTo>
                                <a:lnTo>
                                  <a:pt x="3908" y="2497"/>
                                </a:lnTo>
                                <a:lnTo>
                                  <a:pt x="3897" y="2507"/>
                                </a:lnTo>
                                <a:lnTo>
                                  <a:pt x="3887" y="2517"/>
                                </a:lnTo>
                                <a:lnTo>
                                  <a:pt x="3877" y="2529"/>
                                </a:lnTo>
                                <a:lnTo>
                                  <a:pt x="3868" y="2544"/>
                                </a:lnTo>
                                <a:lnTo>
                                  <a:pt x="3858" y="2565"/>
                                </a:lnTo>
                                <a:lnTo>
                                  <a:pt x="3850" y="2587"/>
                                </a:lnTo>
                                <a:lnTo>
                                  <a:pt x="3843" y="2611"/>
                                </a:lnTo>
                                <a:lnTo>
                                  <a:pt x="3838" y="2634"/>
                                </a:lnTo>
                                <a:lnTo>
                                  <a:pt x="3834" y="2659"/>
                                </a:lnTo>
                                <a:lnTo>
                                  <a:pt x="3831" y="2684"/>
                                </a:lnTo>
                                <a:lnTo>
                                  <a:pt x="3828" y="2736"/>
                                </a:lnTo>
                                <a:lnTo>
                                  <a:pt x="3824" y="2787"/>
                                </a:lnTo>
                                <a:lnTo>
                                  <a:pt x="3821" y="2837"/>
                                </a:lnTo>
                                <a:lnTo>
                                  <a:pt x="3819" y="2863"/>
                                </a:lnTo>
                                <a:lnTo>
                                  <a:pt x="3814" y="2887"/>
                                </a:lnTo>
                                <a:lnTo>
                                  <a:pt x="3810" y="2911"/>
                                </a:lnTo>
                                <a:lnTo>
                                  <a:pt x="3803" y="2934"/>
                                </a:lnTo>
                                <a:lnTo>
                                  <a:pt x="3794" y="2959"/>
                                </a:lnTo>
                                <a:lnTo>
                                  <a:pt x="3784" y="2980"/>
                                </a:lnTo>
                                <a:lnTo>
                                  <a:pt x="3773" y="3000"/>
                                </a:lnTo>
                                <a:lnTo>
                                  <a:pt x="3761" y="3018"/>
                                </a:lnTo>
                                <a:lnTo>
                                  <a:pt x="3747" y="3035"/>
                                </a:lnTo>
                                <a:lnTo>
                                  <a:pt x="3734" y="3050"/>
                                </a:lnTo>
                                <a:lnTo>
                                  <a:pt x="3708" y="3081"/>
                                </a:lnTo>
                                <a:lnTo>
                                  <a:pt x="3696" y="3098"/>
                                </a:lnTo>
                                <a:lnTo>
                                  <a:pt x="3684" y="3115"/>
                                </a:lnTo>
                                <a:lnTo>
                                  <a:pt x="3673" y="3133"/>
                                </a:lnTo>
                                <a:lnTo>
                                  <a:pt x="3663" y="3153"/>
                                </a:lnTo>
                                <a:lnTo>
                                  <a:pt x="3654" y="3176"/>
                                </a:lnTo>
                                <a:lnTo>
                                  <a:pt x="3647" y="3201"/>
                                </a:lnTo>
                                <a:lnTo>
                                  <a:pt x="3643" y="3229"/>
                                </a:lnTo>
                                <a:lnTo>
                                  <a:pt x="3640" y="3261"/>
                                </a:lnTo>
                                <a:lnTo>
                                  <a:pt x="3803" y="3284"/>
                                </a:lnTo>
                                <a:lnTo>
                                  <a:pt x="3852" y="3389"/>
                                </a:lnTo>
                                <a:lnTo>
                                  <a:pt x="3881" y="3449"/>
                                </a:lnTo>
                                <a:lnTo>
                                  <a:pt x="3914" y="3511"/>
                                </a:lnTo>
                                <a:lnTo>
                                  <a:pt x="3930" y="3542"/>
                                </a:lnTo>
                                <a:lnTo>
                                  <a:pt x="3948" y="3571"/>
                                </a:lnTo>
                                <a:lnTo>
                                  <a:pt x="3966" y="3599"/>
                                </a:lnTo>
                                <a:lnTo>
                                  <a:pt x="3985" y="3626"/>
                                </a:lnTo>
                                <a:lnTo>
                                  <a:pt x="4003" y="3649"/>
                                </a:lnTo>
                                <a:lnTo>
                                  <a:pt x="4022" y="3670"/>
                                </a:lnTo>
                                <a:lnTo>
                                  <a:pt x="4041" y="3689"/>
                                </a:lnTo>
                                <a:lnTo>
                                  <a:pt x="4051" y="3697"/>
                                </a:lnTo>
                                <a:lnTo>
                                  <a:pt x="4060" y="3704"/>
                                </a:lnTo>
                                <a:lnTo>
                                  <a:pt x="4316" y="3774"/>
                                </a:lnTo>
                                <a:lnTo>
                                  <a:pt x="4431" y="3821"/>
                                </a:lnTo>
                                <a:lnTo>
                                  <a:pt x="4547" y="3870"/>
                                </a:lnTo>
                                <a:lnTo>
                                  <a:pt x="4784" y="3971"/>
                                </a:lnTo>
                                <a:lnTo>
                                  <a:pt x="5020" y="4073"/>
                                </a:lnTo>
                                <a:lnTo>
                                  <a:pt x="5251" y="4171"/>
                                </a:lnTo>
                                <a:lnTo>
                                  <a:pt x="5302" y="4192"/>
                                </a:lnTo>
                                <a:lnTo>
                                  <a:pt x="5356" y="4211"/>
                                </a:lnTo>
                                <a:lnTo>
                                  <a:pt x="5462" y="4249"/>
                                </a:lnTo>
                                <a:lnTo>
                                  <a:pt x="5514" y="4267"/>
                                </a:lnTo>
                                <a:lnTo>
                                  <a:pt x="5567" y="4287"/>
                                </a:lnTo>
                                <a:lnTo>
                                  <a:pt x="5617" y="4307"/>
                                </a:lnTo>
                                <a:lnTo>
                                  <a:pt x="5666" y="4328"/>
                                </a:lnTo>
                                <a:lnTo>
                                  <a:pt x="5691" y="4341"/>
                                </a:lnTo>
                                <a:lnTo>
                                  <a:pt x="5714" y="4353"/>
                                </a:lnTo>
                                <a:lnTo>
                                  <a:pt x="5736" y="4365"/>
                                </a:lnTo>
                                <a:lnTo>
                                  <a:pt x="5759" y="4379"/>
                                </a:lnTo>
                                <a:lnTo>
                                  <a:pt x="5780" y="4393"/>
                                </a:lnTo>
                                <a:lnTo>
                                  <a:pt x="5800" y="4408"/>
                                </a:lnTo>
                                <a:lnTo>
                                  <a:pt x="5820" y="4424"/>
                                </a:lnTo>
                                <a:lnTo>
                                  <a:pt x="5839" y="4441"/>
                                </a:lnTo>
                                <a:lnTo>
                                  <a:pt x="5857" y="4459"/>
                                </a:lnTo>
                                <a:lnTo>
                                  <a:pt x="5874" y="4477"/>
                                </a:lnTo>
                                <a:lnTo>
                                  <a:pt x="5889" y="4497"/>
                                </a:lnTo>
                                <a:lnTo>
                                  <a:pt x="5904" y="4518"/>
                                </a:lnTo>
                                <a:lnTo>
                                  <a:pt x="5917" y="4540"/>
                                </a:lnTo>
                                <a:lnTo>
                                  <a:pt x="5930" y="4564"/>
                                </a:lnTo>
                                <a:lnTo>
                                  <a:pt x="5942" y="4588"/>
                                </a:lnTo>
                                <a:lnTo>
                                  <a:pt x="5952" y="4615"/>
                                </a:lnTo>
                                <a:lnTo>
                                  <a:pt x="5952" y="4700"/>
                                </a:lnTo>
                                <a:lnTo>
                                  <a:pt x="5954" y="4804"/>
                                </a:lnTo>
                                <a:lnTo>
                                  <a:pt x="5959" y="5048"/>
                                </a:lnTo>
                                <a:lnTo>
                                  <a:pt x="5963" y="5176"/>
                                </a:lnTo>
                                <a:lnTo>
                                  <a:pt x="5965" y="5302"/>
                                </a:lnTo>
                                <a:lnTo>
                                  <a:pt x="5965" y="5420"/>
                                </a:lnTo>
                                <a:lnTo>
                                  <a:pt x="5965" y="5525"/>
                                </a:lnTo>
                                <a:lnTo>
                                  <a:pt x="2" y="5525"/>
                                </a:lnTo>
                                <a:lnTo>
                                  <a:pt x="0" y="5420"/>
                                </a:lnTo>
                                <a:lnTo>
                                  <a:pt x="2" y="5302"/>
                                </a:lnTo>
                                <a:lnTo>
                                  <a:pt x="4" y="5176"/>
                                </a:lnTo>
                                <a:lnTo>
                                  <a:pt x="6" y="5048"/>
                                </a:lnTo>
                                <a:lnTo>
                                  <a:pt x="12" y="4804"/>
                                </a:lnTo>
                                <a:lnTo>
                                  <a:pt x="14" y="4700"/>
                                </a:lnTo>
                                <a:lnTo>
                                  <a:pt x="15" y="4615"/>
                                </a:lnTo>
                                <a:lnTo>
                                  <a:pt x="25" y="4588"/>
                                </a:lnTo>
                                <a:lnTo>
                                  <a:pt x="36" y="4564"/>
                                </a:lnTo>
                                <a:lnTo>
                                  <a:pt x="48" y="4540"/>
                                </a:lnTo>
                                <a:lnTo>
                                  <a:pt x="62" y="4518"/>
                                </a:lnTo>
                                <a:lnTo>
                                  <a:pt x="77" y="4497"/>
                                </a:lnTo>
                                <a:lnTo>
                                  <a:pt x="93" y="4477"/>
                                </a:lnTo>
                                <a:lnTo>
                                  <a:pt x="110" y="4459"/>
                                </a:lnTo>
                                <a:lnTo>
                                  <a:pt x="128" y="4441"/>
                                </a:lnTo>
                                <a:lnTo>
                                  <a:pt x="147" y="4424"/>
                                </a:lnTo>
                                <a:lnTo>
                                  <a:pt x="166" y="4408"/>
                                </a:lnTo>
                                <a:lnTo>
                                  <a:pt x="187" y="4393"/>
                                </a:lnTo>
                                <a:lnTo>
                                  <a:pt x="208" y="4379"/>
                                </a:lnTo>
                                <a:lnTo>
                                  <a:pt x="230" y="4365"/>
                                </a:lnTo>
                                <a:lnTo>
                                  <a:pt x="253" y="4353"/>
                                </a:lnTo>
                                <a:lnTo>
                                  <a:pt x="276" y="4341"/>
                                </a:lnTo>
                                <a:lnTo>
                                  <a:pt x="299" y="4328"/>
                                </a:lnTo>
                                <a:lnTo>
                                  <a:pt x="349" y="4307"/>
                                </a:lnTo>
                                <a:lnTo>
                                  <a:pt x="400" y="4287"/>
                                </a:lnTo>
                                <a:lnTo>
                                  <a:pt x="451" y="4267"/>
                                </a:lnTo>
                                <a:lnTo>
                                  <a:pt x="505" y="4249"/>
                                </a:lnTo>
                                <a:lnTo>
                                  <a:pt x="611" y="4211"/>
                                </a:lnTo>
                                <a:lnTo>
                                  <a:pt x="663" y="4192"/>
                                </a:lnTo>
                                <a:lnTo>
                                  <a:pt x="716" y="4171"/>
                                </a:lnTo>
                                <a:lnTo>
                                  <a:pt x="945" y="4073"/>
                                </a:lnTo>
                                <a:lnTo>
                                  <a:pt x="1183" y="3971"/>
                                </a:lnTo>
                                <a:lnTo>
                                  <a:pt x="1419" y="3870"/>
                                </a:lnTo>
                                <a:lnTo>
                                  <a:pt x="1535" y="3821"/>
                                </a:lnTo>
                                <a:lnTo>
                                  <a:pt x="1649" y="3774"/>
                                </a:lnTo>
                                <a:lnTo>
                                  <a:pt x="1906" y="3704"/>
                                </a:lnTo>
                                <a:lnTo>
                                  <a:pt x="1916" y="3697"/>
                                </a:lnTo>
                                <a:lnTo>
                                  <a:pt x="1925" y="3689"/>
                                </a:lnTo>
                                <a:lnTo>
                                  <a:pt x="1944" y="3670"/>
                                </a:lnTo>
                                <a:lnTo>
                                  <a:pt x="1963" y="3649"/>
                                </a:lnTo>
                                <a:lnTo>
                                  <a:pt x="1982" y="3626"/>
                                </a:lnTo>
                                <a:lnTo>
                                  <a:pt x="1999" y="3599"/>
                                </a:lnTo>
                                <a:lnTo>
                                  <a:pt x="2017" y="3571"/>
                                </a:lnTo>
                                <a:lnTo>
                                  <a:pt x="2035" y="3542"/>
                                </a:lnTo>
                                <a:lnTo>
                                  <a:pt x="2052" y="3511"/>
                                </a:lnTo>
                                <a:lnTo>
                                  <a:pt x="2084" y="3449"/>
                                </a:lnTo>
                                <a:lnTo>
                                  <a:pt x="2114" y="3389"/>
                                </a:lnTo>
                                <a:lnTo>
                                  <a:pt x="2162" y="3284"/>
                                </a:lnTo>
                                <a:lnTo>
                                  <a:pt x="2284" y="3254"/>
                                </a:lnTo>
                                <a:lnTo>
                                  <a:pt x="2278" y="3228"/>
                                </a:lnTo>
                                <a:lnTo>
                                  <a:pt x="2272" y="3203"/>
                                </a:lnTo>
                                <a:lnTo>
                                  <a:pt x="2263" y="3182"/>
                                </a:lnTo>
                                <a:lnTo>
                                  <a:pt x="2253" y="3162"/>
                                </a:lnTo>
                                <a:lnTo>
                                  <a:pt x="2243" y="3145"/>
                                </a:lnTo>
                                <a:lnTo>
                                  <a:pt x="2231" y="3129"/>
                                </a:lnTo>
                                <a:lnTo>
                                  <a:pt x="2220" y="3115"/>
                                </a:lnTo>
                                <a:lnTo>
                                  <a:pt x="2208" y="3100"/>
                                </a:lnTo>
                                <a:lnTo>
                                  <a:pt x="2183" y="3075"/>
                                </a:lnTo>
                                <a:lnTo>
                                  <a:pt x="2172" y="3061"/>
                                </a:lnTo>
                                <a:lnTo>
                                  <a:pt x="2160" y="3048"/>
                                </a:lnTo>
                                <a:lnTo>
                                  <a:pt x="2150" y="3033"/>
                                </a:lnTo>
                                <a:lnTo>
                                  <a:pt x="2139" y="3017"/>
                                </a:lnTo>
                                <a:lnTo>
                                  <a:pt x="2130" y="3000"/>
                                </a:lnTo>
                                <a:lnTo>
                                  <a:pt x="2122" y="2981"/>
                                </a:lnTo>
                                <a:lnTo>
                                  <a:pt x="2075" y="2490"/>
                                </a:lnTo>
                                <a:lnTo>
                                  <a:pt x="2074" y="2491"/>
                                </a:lnTo>
                                <a:lnTo>
                                  <a:pt x="2071" y="2491"/>
                                </a:lnTo>
                                <a:lnTo>
                                  <a:pt x="2059" y="2490"/>
                                </a:lnTo>
                                <a:lnTo>
                                  <a:pt x="2040" y="2487"/>
                                </a:lnTo>
                                <a:lnTo>
                                  <a:pt x="2018" y="2481"/>
                                </a:lnTo>
                                <a:lnTo>
                                  <a:pt x="1975" y="2470"/>
                                </a:lnTo>
                                <a:lnTo>
                                  <a:pt x="1959" y="2465"/>
                                </a:lnTo>
                                <a:lnTo>
                                  <a:pt x="1949" y="2460"/>
                                </a:lnTo>
                                <a:lnTo>
                                  <a:pt x="1935" y="2450"/>
                                </a:lnTo>
                                <a:lnTo>
                                  <a:pt x="1921" y="2439"/>
                                </a:lnTo>
                                <a:lnTo>
                                  <a:pt x="1908" y="2426"/>
                                </a:lnTo>
                                <a:lnTo>
                                  <a:pt x="1897" y="2410"/>
                                </a:lnTo>
                                <a:lnTo>
                                  <a:pt x="1886" y="2394"/>
                                </a:lnTo>
                                <a:lnTo>
                                  <a:pt x="1876" y="2377"/>
                                </a:lnTo>
                                <a:lnTo>
                                  <a:pt x="1866" y="2358"/>
                                </a:lnTo>
                                <a:lnTo>
                                  <a:pt x="1857" y="2337"/>
                                </a:lnTo>
                                <a:lnTo>
                                  <a:pt x="1849" y="2316"/>
                                </a:lnTo>
                                <a:lnTo>
                                  <a:pt x="1841" y="2295"/>
                                </a:lnTo>
                                <a:lnTo>
                                  <a:pt x="1834" y="2273"/>
                                </a:lnTo>
                                <a:lnTo>
                                  <a:pt x="1828" y="2249"/>
                                </a:lnTo>
                                <a:lnTo>
                                  <a:pt x="1817" y="2200"/>
                                </a:lnTo>
                                <a:lnTo>
                                  <a:pt x="1806" y="2151"/>
                                </a:lnTo>
                                <a:lnTo>
                                  <a:pt x="1799" y="2100"/>
                                </a:lnTo>
                                <a:lnTo>
                                  <a:pt x="1793" y="2050"/>
                                </a:lnTo>
                                <a:lnTo>
                                  <a:pt x="1787" y="2000"/>
                                </a:lnTo>
                                <a:lnTo>
                                  <a:pt x="1784" y="1952"/>
                                </a:lnTo>
                                <a:lnTo>
                                  <a:pt x="1777" y="1863"/>
                                </a:lnTo>
                                <a:lnTo>
                                  <a:pt x="1772" y="1790"/>
                                </a:lnTo>
                                <a:lnTo>
                                  <a:pt x="1772" y="1775"/>
                                </a:lnTo>
                                <a:lnTo>
                                  <a:pt x="1774" y="1762"/>
                                </a:lnTo>
                                <a:lnTo>
                                  <a:pt x="1779" y="1747"/>
                                </a:lnTo>
                                <a:lnTo>
                                  <a:pt x="1784" y="1734"/>
                                </a:lnTo>
                                <a:lnTo>
                                  <a:pt x="1791" y="1720"/>
                                </a:lnTo>
                                <a:lnTo>
                                  <a:pt x="1799" y="1705"/>
                                </a:lnTo>
                                <a:lnTo>
                                  <a:pt x="1815" y="1674"/>
                                </a:lnTo>
                                <a:lnTo>
                                  <a:pt x="1823" y="1657"/>
                                </a:lnTo>
                                <a:lnTo>
                                  <a:pt x="1831" y="1640"/>
                                </a:lnTo>
                                <a:lnTo>
                                  <a:pt x="1838" y="1621"/>
                                </a:lnTo>
                                <a:lnTo>
                                  <a:pt x="1842" y="1602"/>
                                </a:lnTo>
                                <a:lnTo>
                                  <a:pt x="1847" y="1581"/>
                                </a:lnTo>
                                <a:lnTo>
                                  <a:pt x="1848" y="1559"/>
                                </a:lnTo>
                                <a:lnTo>
                                  <a:pt x="1847" y="1536"/>
                                </a:lnTo>
                                <a:lnTo>
                                  <a:pt x="1844" y="1523"/>
                                </a:lnTo>
                                <a:lnTo>
                                  <a:pt x="1842" y="1510"/>
                                </a:lnTo>
                                <a:lnTo>
                                  <a:pt x="1828" y="1434"/>
                                </a:lnTo>
                                <a:lnTo>
                                  <a:pt x="1814" y="1360"/>
                                </a:lnTo>
                                <a:lnTo>
                                  <a:pt x="1804" y="1290"/>
                                </a:lnTo>
                                <a:lnTo>
                                  <a:pt x="1796" y="1221"/>
                                </a:lnTo>
                                <a:lnTo>
                                  <a:pt x="1791" y="1155"/>
                                </a:lnTo>
                                <a:lnTo>
                                  <a:pt x="1787" y="1092"/>
                                </a:lnTo>
                                <a:lnTo>
                                  <a:pt x="1786" y="1030"/>
                                </a:lnTo>
                                <a:lnTo>
                                  <a:pt x="1786" y="971"/>
                                </a:lnTo>
                                <a:lnTo>
                                  <a:pt x="1790" y="915"/>
                                </a:lnTo>
                                <a:lnTo>
                                  <a:pt x="1794" y="861"/>
                                </a:lnTo>
                                <a:lnTo>
                                  <a:pt x="1802" y="808"/>
                                </a:lnTo>
                                <a:lnTo>
                                  <a:pt x="1810" y="759"/>
                                </a:lnTo>
                                <a:lnTo>
                                  <a:pt x="1821" y="711"/>
                                </a:lnTo>
                                <a:lnTo>
                                  <a:pt x="1833" y="666"/>
                                </a:lnTo>
                                <a:lnTo>
                                  <a:pt x="1848" y="622"/>
                                </a:lnTo>
                                <a:lnTo>
                                  <a:pt x="1863" y="581"/>
                                </a:lnTo>
                                <a:lnTo>
                                  <a:pt x="1881" y="542"/>
                                </a:lnTo>
                                <a:lnTo>
                                  <a:pt x="1900" y="504"/>
                                </a:lnTo>
                                <a:lnTo>
                                  <a:pt x="1921" y="469"/>
                                </a:lnTo>
                                <a:lnTo>
                                  <a:pt x="1944" y="436"/>
                                </a:lnTo>
                                <a:lnTo>
                                  <a:pt x="1967" y="403"/>
                                </a:lnTo>
                                <a:lnTo>
                                  <a:pt x="1993" y="374"/>
                                </a:lnTo>
                                <a:lnTo>
                                  <a:pt x="2020" y="347"/>
                                </a:lnTo>
                                <a:lnTo>
                                  <a:pt x="2047" y="320"/>
                                </a:lnTo>
                                <a:lnTo>
                                  <a:pt x="2076" y="296"/>
                                </a:lnTo>
                                <a:lnTo>
                                  <a:pt x="2107" y="274"/>
                                </a:lnTo>
                                <a:lnTo>
                                  <a:pt x="2138" y="253"/>
                                </a:lnTo>
                                <a:lnTo>
                                  <a:pt x="2170" y="234"/>
                                </a:lnTo>
                                <a:lnTo>
                                  <a:pt x="2204" y="216"/>
                                </a:lnTo>
                                <a:lnTo>
                                  <a:pt x="2239" y="200"/>
                                </a:lnTo>
                                <a:lnTo>
                                  <a:pt x="2274" y="186"/>
                                </a:lnTo>
                                <a:lnTo>
                                  <a:pt x="2311" y="174"/>
                                </a:lnTo>
                                <a:lnTo>
                                  <a:pt x="2364" y="151"/>
                                </a:lnTo>
                                <a:lnTo>
                                  <a:pt x="2423" y="129"/>
                                </a:lnTo>
                                <a:lnTo>
                                  <a:pt x="2488" y="105"/>
                                </a:lnTo>
                                <a:lnTo>
                                  <a:pt x="2556" y="82"/>
                                </a:lnTo>
                                <a:lnTo>
                                  <a:pt x="2592" y="71"/>
                                </a:lnTo>
                                <a:lnTo>
                                  <a:pt x="2627" y="60"/>
                                </a:lnTo>
                                <a:lnTo>
                                  <a:pt x="2665" y="50"/>
                                </a:lnTo>
                                <a:lnTo>
                                  <a:pt x="2703" y="40"/>
                                </a:lnTo>
                                <a:lnTo>
                                  <a:pt x="2742" y="31"/>
                                </a:lnTo>
                                <a:lnTo>
                                  <a:pt x="2783" y="23"/>
                                </a:lnTo>
                                <a:lnTo>
                                  <a:pt x="2823" y="16"/>
                                </a:lnTo>
                                <a:lnTo>
                                  <a:pt x="2864" y="11"/>
                                </a:lnTo>
                                <a:lnTo>
                                  <a:pt x="2906" y="5"/>
                                </a:lnTo>
                                <a:lnTo>
                                  <a:pt x="2949" y="2"/>
                                </a:lnTo>
                                <a:lnTo>
                                  <a:pt x="2991" y="0"/>
                                </a:lnTo>
                                <a:lnTo>
                                  <a:pt x="3035" y="0"/>
                                </a:lnTo>
                                <a:lnTo>
                                  <a:pt x="3078" y="1"/>
                                </a:lnTo>
                                <a:lnTo>
                                  <a:pt x="3122" y="3"/>
                                </a:lnTo>
                                <a:lnTo>
                                  <a:pt x="3166" y="9"/>
                                </a:lnTo>
                                <a:lnTo>
                                  <a:pt x="3211" y="14"/>
                                </a:lnTo>
                                <a:lnTo>
                                  <a:pt x="3255" y="23"/>
                                </a:lnTo>
                                <a:lnTo>
                                  <a:pt x="3300" y="34"/>
                                </a:lnTo>
                                <a:lnTo>
                                  <a:pt x="3346" y="47"/>
                                </a:lnTo>
                                <a:lnTo>
                                  <a:pt x="3390" y="62"/>
                                </a:lnTo>
                                <a:lnTo>
                                  <a:pt x="3435" y="80"/>
                                </a:lnTo>
                                <a:lnTo>
                                  <a:pt x="3481" y="101"/>
                                </a:lnTo>
                                <a:lnTo>
                                  <a:pt x="3525" y="123"/>
                                </a:lnTo>
                                <a:lnTo>
                                  <a:pt x="3570" y="150"/>
                                </a:lnTo>
                                <a:lnTo>
                                  <a:pt x="3688" y="260"/>
                                </a:lnTo>
                                <a:lnTo>
                                  <a:pt x="3879" y="292"/>
                                </a:lnTo>
                                <a:lnTo>
                                  <a:pt x="3888" y="297"/>
                                </a:lnTo>
                                <a:lnTo>
                                  <a:pt x="3897" y="304"/>
                                </a:lnTo>
                                <a:lnTo>
                                  <a:pt x="3914" y="319"/>
                                </a:lnTo>
                                <a:lnTo>
                                  <a:pt x="3929" y="335"/>
                                </a:lnTo>
                                <a:lnTo>
                                  <a:pt x="3944" y="353"/>
                                </a:lnTo>
                                <a:lnTo>
                                  <a:pt x="3958" y="372"/>
                                </a:lnTo>
                                <a:lnTo>
                                  <a:pt x="3971" y="392"/>
                                </a:lnTo>
                                <a:lnTo>
                                  <a:pt x="3983" y="412"/>
                                </a:lnTo>
                                <a:lnTo>
                                  <a:pt x="3993" y="432"/>
                                </a:lnTo>
                                <a:lnTo>
                                  <a:pt x="4012" y="470"/>
                                </a:lnTo>
                                <a:lnTo>
                                  <a:pt x="4025" y="502"/>
                                </a:lnTo>
                                <a:lnTo>
                                  <a:pt x="4036" y="5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78" name="Freeform 96"/>
                        <wps:cNvSpPr/>
                        <wps:spPr bwMode="auto">
                          <a:xfrm>
                            <a:off x="1775" y="3076"/>
                            <a:ext cx="227" cy="232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KSO_Shape"/>
                        <wps:cNvSpPr/>
                        <wps:spPr>
                          <a:xfrm>
                            <a:off x="4418" y="3076"/>
                            <a:ext cx="232" cy="2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3019" y="102786"/>
                              </a:cxn>
                              <a:cxn ang="0">
                                <a:pos x="90485" y="40267"/>
                              </a:cxn>
                              <a:cxn ang="0">
                                <a:pos x="80516" y="79311"/>
                              </a:cxn>
                              <a:cxn ang="0">
                                <a:pos x="76566" y="55720"/>
                              </a:cxn>
                              <a:cxn ang="0">
                                <a:pos x="72032" y="49199"/>
                              </a:cxn>
                              <a:cxn ang="0">
                                <a:pos x="75293" y="48484"/>
                              </a:cxn>
                              <a:cxn ang="0">
                                <a:pos x="77945" y="47238"/>
                              </a:cxn>
                              <a:cxn ang="0">
                                <a:pos x="80039" y="45541"/>
                              </a:cxn>
                              <a:cxn ang="0">
                                <a:pos x="81550" y="43341"/>
                              </a:cxn>
                              <a:cxn ang="0">
                                <a:pos x="82690" y="40267"/>
                              </a:cxn>
                              <a:cxn ang="0">
                                <a:pos x="39694" y="86574"/>
                              </a:cxn>
                              <a:cxn ang="0">
                                <a:pos x="46985" y="55296"/>
                              </a:cxn>
                              <a:cxn ang="0">
                                <a:pos x="39694" y="56064"/>
                              </a:cxn>
                              <a:cxn ang="0">
                                <a:pos x="42530" y="48775"/>
                              </a:cxn>
                              <a:cxn ang="0">
                                <a:pos x="45367" y="47688"/>
                              </a:cxn>
                              <a:cxn ang="0">
                                <a:pos x="47647" y="46151"/>
                              </a:cxn>
                              <a:cxn ang="0">
                                <a:pos x="49344" y="44137"/>
                              </a:cxn>
                              <a:cxn ang="0">
                                <a:pos x="50537" y="41645"/>
                              </a:cxn>
                              <a:cxn ang="0">
                                <a:pos x="14980" y="18623"/>
                              </a:cxn>
                              <a:cxn ang="0">
                                <a:pos x="11990" y="20663"/>
                              </a:cxn>
                              <a:cxn ang="0">
                                <a:pos x="10560" y="24027"/>
                              </a:cxn>
                              <a:cxn ang="0">
                                <a:pos x="11037" y="110601"/>
                              </a:cxn>
                              <a:cxn ang="0">
                                <a:pos x="13313" y="113383"/>
                              </a:cxn>
                              <a:cxn ang="0">
                                <a:pos x="16860" y="114469"/>
                              </a:cxn>
                              <a:cxn ang="0">
                                <a:pos x="119079" y="113674"/>
                              </a:cxn>
                              <a:cxn ang="0">
                                <a:pos x="121646" y="111158"/>
                              </a:cxn>
                              <a:cxn ang="0">
                                <a:pos x="122414" y="24663"/>
                              </a:cxn>
                              <a:cxn ang="0">
                                <a:pos x="121302" y="21140"/>
                              </a:cxn>
                              <a:cxn ang="0">
                                <a:pos x="118523" y="18835"/>
                              </a:cxn>
                              <a:cxn ang="0">
                                <a:pos x="107565" y="22623"/>
                              </a:cxn>
                              <a:cxn ang="0">
                                <a:pos x="23318" y="18332"/>
                              </a:cxn>
                              <a:cxn ang="0">
                                <a:pos x="93167" y="14384"/>
                              </a:cxn>
                              <a:cxn ang="0">
                                <a:pos x="116088" y="7762"/>
                              </a:cxn>
                              <a:cxn ang="0">
                                <a:pos x="121091" y="8530"/>
                              </a:cxn>
                              <a:cxn ang="0">
                                <a:pos x="125511" y="10649"/>
                              </a:cxn>
                              <a:cxn ang="0">
                                <a:pos x="129084" y="13934"/>
                              </a:cxn>
                              <a:cxn ang="0">
                                <a:pos x="131625" y="18093"/>
                              </a:cxn>
                              <a:cxn ang="0">
                                <a:pos x="132869" y="22968"/>
                              </a:cxn>
                              <a:cxn ang="0">
                                <a:pos x="132763" y="110707"/>
                              </a:cxn>
                              <a:cxn ang="0">
                                <a:pos x="131281" y="115449"/>
                              </a:cxn>
                              <a:cxn ang="0">
                                <a:pos x="128555" y="119476"/>
                              </a:cxn>
                              <a:cxn ang="0">
                                <a:pos x="124823" y="122576"/>
                              </a:cxn>
                              <a:cxn ang="0">
                                <a:pos x="120297" y="124483"/>
                              </a:cxn>
                              <a:cxn ang="0">
                                <a:pos x="16860" y="125039"/>
                              </a:cxn>
                              <a:cxn ang="0">
                                <a:pos x="11857" y="124271"/>
                              </a:cxn>
                              <a:cxn ang="0">
                                <a:pos x="7411" y="122125"/>
                              </a:cxn>
                              <a:cxn ang="0">
                                <a:pos x="3837" y="118867"/>
                              </a:cxn>
                              <a:cxn ang="0">
                                <a:pos x="1323" y="114708"/>
                              </a:cxn>
                              <a:cxn ang="0">
                                <a:pos x="79" y="109860"/>
                              </a:cxn>
                              <a:cxn ang="0">
                                <a:pos x="185" y="22093"/>
                              </a:cxn>
                              <a:cxn ang="0">
                                <a:pos x="1641" y="17351"/>
                              </a:cxn>
                              <a:cxn ang="0">
                                <a:pos x="4367" y="13298"/>
                              </a:cxn>
                              <a:cxn ang="0">
                                <a:pos x="8125" y="10199"/>
                              </a:cxn>
                              <a:cxn ang="0">
                                <a:pos x="12651" y="8291"/>
                              </a:cxn>
                              <a:cxn ang="0">
                                <a:pos x="25382" y="7762"/>
                              </a:cxn>
                            </a:cxnLst>
                            <a:pathLst>
                              <a:path w="1993900" h="1873250">
                                <a:moveTo>
                                  <a:pt x="195263" y="1631950"/>
                                </a:moveTo>
                                <a:lnTo>
                                  <a:pt x="1766888" y="1631950"/>
                                </a:lnTo>
                                <a:lnTo>
                                  <a:pt x="1766888" y="1663700"/>
                                </a:lnTo>
                                <a:lnTo>
                                  <a:pt x="195263" y="1663700"/>
                                </a:lnTo>
                                <a:lnTo>
                                  <a:pt x="195263" y="1631950"/>
                                </a:lnTo>
                                <a:close/>
                                <a:moveTo>
                                  <a:pt x="195263" y="1539875"/>
                                </a:moveTo>
                                <a:lnTo>
                                  <a:pt x="1766888" y="1539875"/>
                                </a:lnTo>
                                <a:lnTo>
                                  <a:pt x="1766888" y="1570038"/>
                                </a:lnTo>
                                <a:lnTo>
                                  <a:pt x="195263" y="1570038"/>
                                </a:lnTo>
                                <a:lnTo>
                                  <a:pt x="195263" y="1539875"/>
                                </a:lnTo>
                                <a:close/>
                                <a:moveTo>
                                  <a:pt x="1240155" y="603250"/>
                                </a:moveTo>
                                <a:lnTo>
                                  <a:pt x="1357056" y="603250"/>
                                </a:lnTo>
                                <a:lnTo>
                                  <a:pt x="1357056" y="1188182"/>
                                </a:lnTo>
                                <a:lnTo>
                                  <a:pt x="1493838" y="1188182"/>
                                </a:lnTo>
                                <a:lnTo>
                                  <a:pt x="1493838" y="1296988"/>
                                </a:lnTo>
                                <a:lnTo>
                                  <a:pt x="1071563" y="1296988"/>
                                </a:lnTo>
                                <a:lnTo>
                                  <a:pt x="1071563" y="1188182"/>
                                </a:lnTo>
                                <a:lnTo>
                                  <a:pt x="1207550" y="1188182"/>
                                </a:lnTo>
                                <a:lnTo>
                                  <a:pt x="1207550" y="820068"/>
                                </a:lnTo>
                                <a:lnTo>
                                  <a:pt x="1201586" y="822053"/>
                                </a:lnTo>
                                <a:lnTo>
                                  <a:pt x="1194826" y="824833"/>
                                </a:lnTo>
                                <a:lnTo>
                                  <a:pt x="1180909" y="828407"/>
                                </a:lnTo>
                                <a:lnTo>
                                  <a:pt x="1165402" y="831981"/>
                                </a:lnTo>
                                <a:lnTo>
                                  <a:pt x="1148304" y="834760"/>
                                </a:lnTo>
                                <a:lnTo>
                                  <a:pt x="1130809" y="837143"/>
                                </a:lnTo>
                                <a:lnTo>
                                  <a:pt x="1111723" y="838732"/>
                                </a:lnTo>
                                <a:lnTo>
                                  <a:pt x="1091842" y="839526"/>
                                </a:lnTo>
                                <a:lnTo>
                                  <a:pt x="1071563" y="839923"/>
                                </a:lnTo>
                                <a:lnTo>
                                  <a:pt x="1071563" y="738265"/>
                                </a:lnTo>
                                <a:lnTo>
                                  <a:pt x="1080311" y="737073"/>
                                </a:lnTo>
                                <a:lnTo>
                                  <a:pt x="1089456" y="735882"/>
                                </a:lnTo>
                                <a:lnTo>
                                  <a:pt x="1097806" y="734294"/>
                                </a:lnTo>
                                <a:lnTo>
                                  <a:pt x="1106156" y="732705"/>
                                </a:lnTo>
                                <a:lnTo>
                                  <a:pt x="1114109" y="730720"/>
                                </a:lnTo>
                                <a:lnTo>
                                  <a:pt x="1121664" y="728734"/>
                                </a:lnTo>
                                <a:lnTo>
                                  <a:pt x="1129218" y="726352"/>
                                </a:lnTo>
                                <a:lnTo>
                                  <a:pt x="1136376" y="723969"/>
                                </a:lnTo>
                                <a:lnTo>
                                  <a:pt x="1143931" y="720792"/>
                                </a:lnTo>
                                <a:lnTo>
                                  <a:pt x="1150690" y="718012"/>
                                </a:lnTo>
                                <a:lnTo>
                                  <a:pt x="1156654" y="714438"/>
                                </a:lnTo>
                                <a:lnTo>
                                  <a:pt x="1163016" y="711262"/>
                                </a:lnTo>
                                <a:lnTo>
                                  <a:pt x="1168981" y="707688"/>
                                </a:lnTo>
                                <a:lnTo>
                                  <a:pt x="1174945" y="704114"/>
                                </a:lnTo>
                                <a:lnTo>
                                  <a:pt x="1180512" y="699746"/>
                                </a:lnTo>
                                <a:lnTo>
                                  <a:pt x="1186079" y="695775"/>
                                </a:lnTo>
                                <a:lnTo>
                                  <a:pt x="1191248" y="691407"/>
                                </a:lnTo>
                                <a:lnTo>
                                  <a:pt x="1195621" y="686641"/>
                                </a:lnTo>
                                <a:lnTo>
                                  <a:pt x="1200393" y="682273"/>
                                </a:lnTo>
                                <a:lnTo>
                                  <a:pt x="1204767" y="677111"/>
                                </a:lnTo>
                                <a:lnTo>
                                  <a:pt x="1208743" y="671551"/>
                                </a:lnTo>
                                <a:lnTo>
                                  <a:pt x="1213117" y="666389"/>
                                </a:lnTo>
                                <a:lnTo>
                                  <a:pt x="1216298" y="661227"/>
                                </a:lnTo>
                                <a:lnTo>
                                  <a:pt x="1220274" y="655270"/>
                                </a:lnTo>
                                <a:lnTo>
                                  <a:pt x="1223057" y="649314"/>
                                </a:lnTo>
                                <a:lnTo>
                                  <a:pt x="1226636" y="643357"/>
                                </a:lnTo>
                                <a:lnTo>
                                  <a:pt x="1229022" y="637003"/>
                                </a:lnTo>
                                <a:lnTo>
                                  <a:pt x="1231407" y="630650"/>
                                </a:lnTo>
                                <a:lnTo>
                                  <a:pt x="1234191" y="623899"/>
                                </a:lnTo>
                                <a:lnTo>
                                  <a:pt x="1236179" y="617148"/>
                                </a:lnTo>
                                <a:lnTo>
                                  <a:pt x="1240155" y="603250"/>
                                </a:lnTo>
                                <a:close/>
                                <a:moveTo>
                                  <a:pt x="763507" y="603250"/>
                                </a:moveTo>
                                <a:lnTo>
                                  <a:pt x="880806" y="603250"/>
                                </a:lnTo>
                                <a:lnTo>
                                  <a:pt x="880806" y="1188182"/>
                                </a:lnTo>
                                <a:lnTo>
                                  <a:pt x="1017588" y="1188182"/>
                                </a:lnTo>
                                <a:lnTo>
                                  <a:pt x="1017588" y="1296988"/>
                                </a:lnTo>
                                <a:lnTo>
                                  <a:pt x="595313" y="1296988"/>
                                </a:lnTo>
                                <a:lnTo>
                                  <a:pt x="595313" y="1188182"/>
                                </a:lnTo>
                                <a:lnTo>
                                  <a:pt x="731300" y="1188182"/>
                                </a:lnTo>
                                <a:lnTo>
                                  <a:pt x="731300" y="820068"/>
                                </a:lnTo>
                                <a:lnTo>
                                  <a:pt x="725336" y="822053"/>
                                </a:lnTo>
                                <a:lnTo>
                                  <a:pt x="718576" y="824833"/>
                                </a:lnTo>
                                <a:lnTo>
                                  <a:pt x="704659" y="828407"/>
                                </a:lnTo>
                                <a:lnTo>
                                  <a:pt x="688754" y="831981"/>
                                </a:lnTo>
                                <a:lnTo>
                                  <a:pt x="672054" y="834760"/>
                                </a:lnTo>
                                <a:lnTo>
                                  <a:pt x="654161" y="837143"/>
                                </a:lnTo>
                                <a:lnTo>
                                  <a:pt x="635473" y="838732"/>
                                </a:lnTo>
                                <a:lnTo>
                                  <a:pt x="615592" y="839526"/>
                                </a:lnTo>
                                <a:lnTo>
                                  <a:pt x="595313" y="839923"/>
                                </a:lnTo>
                                <a:lnTo>
                                  <a:pt x="595313" y="738265"/>
                                </a:lnTo>
                                <a:lnTo>
                                  <a:pt x="604061" y="737073"/>
                                </a:lnTo>
                                <a:lnTo>
                                  <a:pt x="612809" y="735882"/>
                                </a:lnTo>
                                <a:lnTo>
                                  <a:pt x="621159" y="734294"/>
                                </a:lnTo>
                                <a:lnTo>
                                  <a:pt x="629906" y="732705"/>
                                </a:lnTo>
                                <a:lnTo>
                                  <a:pt x="637859" y="730720"/>
                                </a:lnTo>
                                <a:lnTo>
                                  <a:pt x="645414" y="728734"/>
                                </a:lnTo>
                                <a:lnTo>
                                  <a:pt x="652968" y="726352"/>
                                </a:lnTo>
                                <a:lnTo>
                                  <a:pt x="660126" y="723969"/>
                                </a:lnTo>
                                <a:lnTo>
                                  <a:pt x="667283" y="720792"/>
                                </a:lnTo>
                                <a:lnTo>
                                  <a:pt x="674042" y="718012"/>
                                </a:lnTo>
                                <a:lnTo>
                                  <a:pt x="680404" y="714438"/>
                                </a:lnTo>
                                <a:lnTo>
                                  <a:pt x="686766" y="711262"/>
                                </a:lnTo>
                                <a:lnTo>
                                  <a:pt x="692731" y="707688"/>
                                </a:lnTo>
                                <a:lnTo>
                                  <a:pt x="698695" y="704114"/>
                                </a:lnTo>
                                <a:lnTo>
                                  <a:pt x="704262" y="699746"/>
                                </a:lnTo>
                                <a:lnTo>
                                  <a:pt x="709431" y="695775"/>
                                </a:lnTo>
                                <a:lnTo>
                                  <a:pt x="714600" y="691407"/>
                                </a:lnTo>
                                <a:lnTo>
                                  <a:pt x="719371" y="686641"/>
                                </a:lnTo>
                                <a:lnTo>
                                  <a:pt x="724143" y="682273"/>
                                </a:lnTo>
                                <a:lnTo>
                                  <a:pt x="728119" y="677111"/>
                                </a:lnTo>
                                <a:lnTo>
                                  <a:pt x="732493" y="671551"/>
                                </a:lnTo>
                                <a:lnTo>
                                  <a:pt x="736469" y="666389"/>
                                </a:lnTo>
                                <a:lnTo>
                                  <a:pt x="740048" y="661227"/>
                                </a:lnTo>
                                <a:lnTo>
                                  <a:pt x="744024" y="655270"/>
                                </a:lnTo>
                                <a:lnTo>
                                  <a:pt x="746807" y="649314"/>
                                </a:lnTo>
                                <a:lnTo>
                                  <a:pt x="749988" y="643357"/>
                                </a:lnTo>
                                <a:lnTo>
                                  <a:pt x="752772" y="637003"/>
                                </a:lnTo>
                                <a:lnTo>
                                  <a:pt x="755157" y="630650"/>
                                </a:lnTo>
                                <a:lnTo>
                                  <a:pt x="757941" y="623899"/>
                                </a:lnTo>
                                <a:lnTo>
                                  <a:pt x="759929" y="617148"/>
                                </a:lnTo>
                                <a:lnTo>
                                  <a:pt x="763507" y="603250"/>
                                </a:lnTo>
                                <a:close/>
                                <a:moveTo>
                                  <a:pt x="252860" y="274637"/>
                                </a:moveTo>
                                <a:lnTo>
                                  <a:pt x="243333" y="275431"/>
                                </a:lnTo>
                                <a:lnTo>
                                  <a:pt x="233806" y="276622"/>
                                </a:lnTo>
                                <a:lnTo>
                                  <a:pt x="224676" y="279003"/>
                                </a:lnTo>
                                <a:lnTo>
                                  <a:pt x="216340" y="282178"/>
                                </a:lnTo>
                                <a:lnTo>
                                  <a:pt x="207607" y="286147"/>
                                </a:lnTo>
                                <a:lnTo>
                                  <a:pt x="199668" y="290909"/>
                                </a:lnTo>
                                <a:lnTo>
                                  <a:pt x="192523" y="296465"/>
                                </a:lnTo>
                                <a:lnTo>
                                  <a:pt x="185774" y="302815"/>
                                </a:lnTo>
                                <a:lnTo>
                                  <a:pt x="179820" y="309562"/>
                                </a:lnTo>
                                <a:lnTo>
                                  <a:pt x="174263" y="316706"/>
                                </a:lnTo>
                                <a:lnTo>
                                  <a:pt x="169499" y="324644"/>
                                </a:lnTo>
                                <a:lnTo>
                                  <a:pt x="165530" y="332581"/>
                                </a:lnTo>
                                <a:lnTo>
                                  <a:pt x="162354" y="341312"/>
                                </a:lnTo>
                                <a:lnTo>
                                  <a:pt x="159972" y="350837"/>
                                </a:lnTo>
                                <a:lnTo>
                                  <a:pt x="158385" y="359965"/>
                                </a:lnTo>
                                <a:lnTo>
                                  <a:pt x="157988" y="369490"/>
                                </a:lnTo>
                                <a:lnTo>
                                  <a:pt x="157988" y="1619647"/>
                                </a:lnTo>
                                <a:lnTo>
                                  <a:pt x="158385" y="1629569"/>
                                </a:lnTo>
                                <a:lnTo>
                                  <a:pt x="159972" y="1639094"/>
                                </a:lnTo>
                                <a:lnTo>
                                  <a:pt x="162354" y="1647825"/>
                                </a:lnTo>
                                <a:lnTo>
                                  <a:pt x="165530" y="1656953"/>
                                </a:lnTo>
                                <a:lnTo>
                                  <a:pt x="169499" y="1665288"/>
                                </a:lnTo>
                                <a:lnTo>
                                  <a:pt x="174263" y="1672828"/>
                                </a:lnTo>
                                <a:lnTo>
                                  <a:pt x="179820" y="1679972"/>
                                </a:lnTo>
                                <a:lnTo>
                                  <a:pt x="185774" y="1686719"/>
                                </a:lnTo>
                                <a:lnTo>
                                  <a:pt x="192523" y="1693069"/>
                                </a:lnTo>
                                <a:lnTo>
                                  <a:pt x="199668" y="1698625"/>
                                </a:lnTo>
                                <a:lnTo>
                                  <a:pt x="207607" y="1702991"/>
                                </a:lnTo>
                                <a:lnTo>
                                  <a:pt x="216340" y="1707356"/>
                                </a:lnTo>
                                <a:lnTo>
                                  <a:pt x="224676" y="1710531"/>
                                </a:lnTo>
                                <a:lnTo>
                                  <a:pt x="233806" y="1712913"/>
                                </a:lnTo>
                                <a:lnTo>
                                  <a:pt x="243333" y="1714103"/>
                                </a:lnTo>
                                <a:lnTo>
                                  <a:pt x="252860" y="1714897"/>
                                </a:lnTo>
                                <a:lnTo>
                                  <a:pt x="1741040" y="1714897"/>
                                </a:lnTo>
                                <a:lnTo>
                                  <a:pt x="1750567" y="1714103"/>
                                </a:lnTo>
                                <a:lnTo>
                                  <a:pt x="1759697" y="1712913"/>
                                </a:lnTo>
                                <a:lnTo>
                                  <a:pt x="1769224" y="1710531"/>
                                </a:lnTo>
                                <a:lnTo>
                                  <a:pt x="1777560" y="1707356"/>
                                </a:lnTo>
                                <a:lnTo>
                                  <a:pt x="1785896" y="1702991"/>
                                </a:lnTo>
                                <a:lnTo>
                                  <a:pt x="1794232" y="1698625"/>
                                </a:lnTo>
                                <a:lnTo>
                                  <a:pt x="1801377" y="1693069"/>
                                </a:lnTo>
                                <a:lnTo>
                                  <a:pt x="1808126" y="1686719"/>
                                </a:lnTo>
                                <a:lnTo>
                                  <a:pt x="1813683" y="1679972"/>
                                </a:lnTo>
                                <a:lnTo>
                                  <a:pt x="1819240" y="1672828"/>
                                </a:lnTo>
                                <a:lnTo>
                                  <a:pt x="1824401" y="1665288"/>
                                </a:lnTo>
                                <a:lnTo>
                                  <a:pt x="1828370" y="1656953"/>
                                </a:lnTo>
                                <a:lnTo>
                                  <a:pt x="1831546" y="1647825"/>
                                </a:lnTo>
                                <a:lnTo>
                                  <a:pt x="1833531" y="1639094"/>
                                </a:lnTo>
                                <a:lnTo>
                                  <a:pt x="1835516" y="1629569"/>
                                </a:lnTo>
                                <a:lnTo>
                                  <a:pt x="1835912" y="1619647"/>
                                </a:lnTo>
                                <a:lnTo>
                                  <a:pt x="1835912" y="369490"/>
                                </a:lnTo>
                                <a:lnTo>
                                  <a:pt x="1835516" y="359965"/>
                                </a:lnTo>
                                <a:lnTo>
                                  <a:pt x="1833531" y="350837"/>
                                </a:lnTo>
                                <a:lnTo>
                                  <a:pt x="1831546" y="341312"/>
                                </a:lnTo>
                                <a:lnTo>
                                  <a:pt x="1828370" y="332581"/>
                                </a:lnTo>
                                <a:lnTo>
                                  <a:pt x="1824401" y="324644"/>
                                </a:lnTo>
                                <a:lnTo>
                                  <a:pt x="1819240" y="316706"/>
                                </a:lnTo>
                                <a:lnTo>
                                  <a:pt x="1813683" y="309562"/>
                                </a:lnTo>
                                <a:lnTo>
                                  <a:pt x="1808126" y="302815"/>
                                </a:lnTo>
                                <a:lnTo>
                                  <a:pt x="1801377" y="296465"/>
                                </a:lnTo>
                                <a:lnTo>
                                  <a:pt x="1794232" y="290909"/>
                                </a:lnTo>
                                <a:lnTo>
                                  <a:pt x="1785896" y="286147"/>
                                </a:lnTo>
                                <a:lnTo>
                                  <a:pt x="1777560" y="282178"/>
                                </a:lnTo>
                                <a:lnTo>
                                  <a:pt x="1769224" y="279003"/>
                                </a:lnTo>
                                <a:lnTo>
                                  <a:pt x="1759697" y="276622"/>
                                </a:lnTo>
                                <a:lnTo>
                                  <a:pt x="1750567" y="275431"/>
                                </a:lnTo>
                                <a:lnTo>
                                  <a:pt x="1741040" y="274637"/>
                                </a:lnTo>
                                <a:lnTo>
                                  <a:pt x="1613221" y="274637"/>
                                </a:lnTo>
                                <a:lnTo>
                                  <a:pt x="1613221" y="338931"/>
                                </a:lnTo>
                                <a:lnTo>
                                  <a:pt x="1366316" y="338931"/>
                                </a:lnTo>
                                <a:lnTo>
                                  <a:pt x="1366316" y="274637"/>
                                </a:lnTo>
                                <a:lnTo>
                                  <a:pt x="596622" y="274637"/>
                                </a:lnTo>
                                <a:lnTo>
                                  <a:pt x="596622" y="338931"/>
                                </a:lnTo>
                                <a:lnTo>
                                  <a:pt x="349717" y="338931"/>
                                </a:lnTo>
                                <a:lnTo>
                                  <a:pt x="349717" y="274637"/>
                                </a:lnTo>
                                <a:lnTo>
                                  <a:pt x="252860" y="274637"/>
                                </a:lnTo>
                                <a:close/>
                                <a:moveTo>
                                  <a:pt x="442207" y="0"/>
                                </a:moveTo>
                                <a:lnTo>
                                  <a:pt x="565660" y="0"/>
                                </a:lnTo>
                                <a:lnTo>
                                  <a:pt x="565660" y="116284"/>
                                </a:lnTo>
                                <a:lnTo>
                                  <a:pt x="1397278" y="116284"/>
                                </a:lnTo>
                                <a:lnTo>
                                  <a:pt x="1397278" y="215503"/>
                                </a:lnTo>
                                <a:lnTo>
                                  <a:pt x="1397278" y="307975"/>
                                </a:lnTo>
                                <a:lnTo>
                                  <a:pt x="1461188" y="307975"/>
                                </a:lnTo>
                                <a:lnTo>
                                  <a:pt x="1461188" y="0"/>
                                </a:lnTo>
                                <a:lnTo>
                                  <a:pt x="1551296" y="0"/>
                                </a:lnTo>
                                <a:lnTo>
                                  <a:pt x="1551296" y="116284"/>
                                </a:lnTo>
                                <a:lnTo>
                                  <a:pt x="1741040" y="116284"/>
                                </a:lnTo>
                                <a:lnTo>
                                  <a:pt x="1754140" y="116681"/>
                                </a:lnTo>
                                <a:lnTo>
                                  <a:pt x="1766446" y="117475"/>
                                </a:lnTo>
                                <a:lnTo>
                                  <a:pt x="1779148" y="119062"/>
                                </a:lnTo>
                                <a:lnTo>
                                  <a:pt x="1791851" y="121840"/>
                                </a:lnTo>
                                <a:lnTo>
                                  <a:pt x="1804156" y="124222"/>
                                </a:lnTo>
                                <a:lnTo>
                                  <a:pt x="1816065" y="127794"/>
                                </a:lnTo>
                                <a:lnTo>
                                  <a:pt x="1827973" y="131762"/>
                                </a:lnTo>
                                <a:lnTo>
                                  <a:pt x="1839088" y="136525"/>
                                </a:lnTo>
                                <a:lnTo>
                                  <a:pt x="1850600" y="141684"/>
                                </a:lnTo>
                                <a:lnTo>
                                  <a:pt x="1861318" y="147240"/>
                                </a:lnTo>
                                <a:lnTo>
                                  <a:pt x="1872035" y="152797"/>
                                </a:lnTo>
                                <a:lnTo>
                                  <a:pt x="1882356" y="159544"/>
                                </a:lnTo>
                                <a:lnTo>
                                  <a:pt x="1892280" y="167084"/>
                                </a:lnTo>
                                <a:lnTo>
                                  <a:pt x="1901807" y="174228"/>
                                </a:lnTo>
                                <a:lnTo>
                                  <a:pt x="1911334" y="182165"/>
                                </a:lnTo>
                                <a:lnTo>
                                  <a:pt x="1919670" y="190500"/>
                                </a:lnTo>
                                <a:lnTo>
                                  <a:pt x="1928006" y="199231"/>
                                </a:lnTo>
                                <a:lnTo>
                                  <a:pt x="1935945" y="208756"/>
                                </a:lnTo>
                                <a:lnTo>
                                  <a:pt x="1943884" y="218281"/>
                                </a:lnTo>
                                <a:lnTo>
                                  <a:pt x="1951029" y="228203"/>
                                </a:lnTo>
                                <a:lnTo>
                                  <a:pt x="1957380" y="238125"/>
                                </a:lnTo>
                                <a:lnTo>
                                  <a:pt x="1963732" y="249237"/>
                                </a:lnTo>
                                <a:lnTo>
                                  <a:pt x="1968892" y="259953"/>
                                </a:lnTo>
                                <a:lnTo>
                                  <a:pt x="1974052" y="271065"/>
                                </a:lnTo>
                                <a:lnTo>
                                  <a:pt x="1978816" y="282575"/>
                                </a:lnTo>
                                <a:lnTo>
                                  <a:pt x="1982389" y="294084"/>
                                </a:lnTo>
                                <a:lnTo>
                                  <a:pt x="1985961" y="306387"/>
                                </a:lnTo>
                                <a:lnTo>
                                  <a:pt x="1988740" y="318690"/>
                                </a:lnTo>
                                <a:lnTo>
                                  <a:pt x="1991122" y="330994"/>
                                </a:lnTo>
                                <a:lnTo>
                                  <a:pt x="1992709" y="344090"/>
                                </a:lnTo>
                                <a:lnTo>
                                  <a:pt x="1993503" y="356790"/>
                                </a:lnTo>
                                <a:lnTo>
                                  <a:pt x="1993900" y="369490"/>
                                </a:lnTo>
                                <a:lnTo>
                                  <a:pt x="1993900" y="1619647"/>
                                </a:lnTo>
                                <a:lnTo>
                                  <a:pt x="1993503" y="1632744"/>
                                </a:lnTo>
                                <a:lnTo>
                                  <a:pt x="1992709" y="1645841"/>
                                </a:lnTo>
                                <a:lnTo>
                                  <a:pt x="1991122" y="1658541"/>
                                </a:lnTo>
                                <a:lnTo>
                                  <a:pt x="1988740" y="1670844"/>
                                </a:lnTo>
                                <a:lnTo>
                                  <a:pt x="1985961" y="1682750"/>
                                </a:lnTo>
                                <a:lnTo>
                                  <a:pt x="1982389" y="1695053"/>
                                </a:lnTo>
                                <a:lnTo>
                                  <a:pt x="1978816" y="1706960"/>
                                </a:lnTo>
                                <a:lnTo>
                                  <a:pt x="1974052" y="1718469"/>
                                </a:lnTo>
                                <a:lnTo>
                                  <a:pt x="1968892" y="1729581"/>
                                </a:lnTo>
                                <a:lnTo>
                                  <a:pt x="1963732" y="1740694"/>
                                </a:lnTo>
                                <a:lnTo>
                                  <a:pt x="1957380" y="1751410"/>
                                </a:lnTo>
                                <a:lnTo>
                                  <a:pt x="1951029" y="1761331"/>
                                </a:lnTo>
                                <a:lnTo>
                                  <a:pt x="1943884" y="1771650"/>
                                </a:lnTo>
                                <a:lnTo>
                                  <a:pt x="1935945" y="1780778"/>
                                </a:lnTo>
                                <a:lnTo>
                                  <a:pt x="1928006" y="1789906"/>
                                </a:lnTo>
                                <a:lnTo>
                                  <a:pt x="1919670" y="1799035"/>
                                </a:lnTo>
                                <a:lnTo>
                                  <a:pt x="1911334" y="1807369"/>
                                </a:lnTo>
                                <a:lnTo>
                                  <a:pt x="1901807" y="1815306"/>
                                </a:lnTo>
                                <a:lnTo>
                                  <a:pt x="1892280" y="1822847"/>
                                </a:lnTo>
                                <a:lnTo>
                                  <a:pt x="1882356" y="1829594"/>
                                </a:lnTo>
                                <a:lnTo>
                                  <a:pt x="1872035" y="1836341"/>
                                </a:lnTo>
                                <a:lnTo>
                                  <a:pt x="1861318" y="1842294"/>
                                </a:lnTo>
                                <a:lnTo>
                                  <a:pt x="1850600" y="1848247"/>
                                </a:lnTo>
                                <a:lnTo>
                                  <a:pt x="1839088" y="1853406"/>
                                </a:lnTo>
                                <a:lnTo>
                                  <a:pt x="1827973" y="1857375"/>
                                </a:lnTo>
                                <a:lnTo>
                                  <a:pt x="1816065" y="1861741"/>
                                </a:lnTo>
                                <a:lnTo>
                                  <a:pt x="1804156" y="1864916"/>
                                </a:lnTo>
                                <a:lnTo>
                                  <a:pt x="1791851" y="1868091"/>
                                </a:lnTo>
                                <a:lnTo>
                                  <a:pt x="1779148" y="1870075"/>
                                </a:lnTo>
                                <a:lnTo>
                                  <a:pt x="1766446" y="1871663"/>
                                </a:lnTo>
                                <a:lnTo>
                                  <a:pt x="1754140" y="1872456"/>
                                </a:lnTo>
                                <a:lnTo>
                                  <a:pt x="1741040" y="1873250"/>
                                </a:lnTo>
                                <a:lnTo>
                                  <a:pt x="252860" y="1873250"/>
                                </a:lnTo>
                                <a:lnTo>
                                  <a:pt x="239760" y="1872456"/>
                                </a:lnTo>
                                <a:lnTo>
                                  <a:pt x="227058" y="1871663"/>
                                </a:lnTo>
                                <a:lnTo>
                                  <a:pt x="214355" y="1870075"/>
                                </a:lnTo>
                                <a:lnTo>
                                  <a:pt x="201653" y="1868091"/>
                                </a:lnTo>
                                <a:lnTo>
                                  <a:pt x="189744" y="1864916"/>
                                </a:lnTo>
                                <a:lnTo>
                                  <a:pt x="177835" y="1861741"/>
                                </a:lnTo>
                                <a:lnTo>
                                  <a:pt x="165927" y="1857375"/>
                                </a:lnTo>
                                <a:lnTo>
                                  <a:pt x="154018" y="1853406"/>
                                </a:lnTo>
                                <a:lnTo>
                                  <a:pt x="143300" y="1848247"/>
                                </a:lnTo>
                                <a:lnTo>
                                  <a:pt x="132186" y="1842294"/>
                                </a:lnTo>
                                <a:lnTo>
                                  <a:pt x="121865" y="1836341"/>
                                </a:lnTo>
                                <a:lnTo>
                                  <a:pt x="111147" y="1829594"/>
                                </a:lnTo>
                                <a:lnTo>
                                  <a:pt x="101620" y="1822847"/>
                                </a:lnTo>
                                <a:lnTo>
                                  <a:pt x="91696" y="1815306"/>
                                </a:lnTo>
                                <a:lnTo>
                                  <a:pt x="82566" y="1807369"/>
                                </a:lnTo>
                                <a:lnTo>
                                  <a:pt x="74230" y="1799035"/>
                                </a:lnTo>
                                <a:lnTo>
                                  <a:pt x="65497" y="1789906"/>
                                </a:lnTo>
                                <a:lnTo>
                                  <a:pt x="57558" y="1780778"/>
                                </a:lnTo>
                                <a:lnTo>
                                  <a:pt x="50016" y="1771650"/>
                                </a:lnTo>
                                <a:lnTo>
                                  <a:pt x="42871" y="1761331"/>
                                </a:lnTo>
                                <a:lnTo>
                                  <a:pt x="36520" y="1751410"/>
                                </a:lnTo>
                                <a:lnTo>
                                  <a:pt x="30168" y="1740694"/>
                                </a:lnTo>
                                <a:lnTo>
                                  <a:pt x="24611" y="1729581"/>
                                </a:lnTo>
                                <a:lnTo>
                                  <a:pt x="19848" y="1718469"/>
                                </a:lnTo>
                                <a:lnTo>
                                  <a:pt x="15084" y="1706960"/>
                                </a:lnTo>
                                <a:lnTo>
                                  <a:pt x="11115" y="1695053"/>
                                </a:lnTo>
                                <a:lnTo>
                                  <a:pt x="7939" y="1682750"/>
                                </a:lnTo>
                                <a:lnTo>
                                  <a:pt x="4763" y="1670844"/>
                                </a:lnTo>
                                <a:lnTo>
                                  <a:pt x="2779" y="1658541"/>
                                </a:lnTo>
                                <a:lnTo>
                                  <a:pt x="1191" y="1645841"/>
                                </a:lnTo>
                                <a:lnTo>
                                  <a:pt x="0" y="1632744"/>
                                </a:lnTo>
                                <a:lnTo>
                                  <a:pt x="0" y="1619647"/>
                                </a:lnTo>
                                <a:lnTo>
                                  <a:pt x="0" y="369490"/>
                                </a:lnTo>
                                <a:lnTo>
                                  <a:pt x="0" y="356790"/>
                                </a:lnTo>
                                <a:lnTo>
                                  <a:pt x="1191" y="344090"/>
                                </a:lnTo>
                                <a:lnTo>
                                  <a:pt x="2779" y="330994"/>
                                </a:lnTo>
                                <a:lnTo>
                                  <a:pt x="4763" y="318690"/>
                                </a:lnTo>
                                <a:lnTo>
                                  <a:pt x="7939" y="306387"/>
                                </a:lnTo>
                                <a:lnTo>
                                  <a:pt x="11115" y="294084"/>
                                </a:lnTo>
                                <a:lnTo>
                                  <a:pt x="15084" y="282575"/>
                                </a:lnTo>
                                <a:lnTo>
                                  <a:pt x="19848" y="271065"/>
                                </a:lnTo>
                                <a:lnTo>
                                  <a:pt x="24611" y="259953"/>
                                </a:lnTo>
                                <a:lnTo>
                                  <a:pt x="30168" y="249237"/>
                                </a:lnTo>
                                <a:lnTo>
                                  <a:pt x="36520" y="238125"/>
                                </a:lnTo>
                                <a:lnTo>
                                  <a:pt x="42871" y="228203"/>
                                </a:lnTo>
                                <a:lnTo>
                                  <a:pt x="50016" y="218281"/>
                                </a:lnTo>
                                <a:lnTo>
                                  <a:pt x="57558" y="208756"/>
                                </a:lnTo>
                                <a:lnTo>
                                  <a:pt x="65497" y="199231"/>
                                </a:lnTo>
                                <a:lnTo>
                                  <a:pt x="74230" y="190500"/>
                                </a:lnTo>
                                <a:lnTo>
                                  <a:pt x="82566" y="182165"/>
                                </a:lnTo>
                                <a:lnTo>
                                  <a:pt x="91696" y="174228"/>
                                </a:lnTo>
                                <a:lnTo>
                                  <a:pt x="101620" y="167084"/>
                                </a:lnTo>
                                <a:lnTo>
                                  <a:pt x="111147" y="159544"/>
                                </a:lnTo>
                                <a:lnTo>
                                  <a:pt x="121865" y="152797"/>
                                </a:lnTo>
                                <a:lnTo>
                                  <a:pt x="132186" y="147240"/>
                                </a:lnTo>
                                <a:lnTo>
                                  <a:pt x="143300" y="141684"/>
                                </a:lnTo>
                                <a:lnTo>
                                  <a:pt x="154018" y="136525"/>
                                </a:lnTo>
                                <a:lnTo>
                                  <a:pt x="165927" y="131762"/>
                                </a:lnTo>
                                <a:lnTo>
                                  <a:pt x="177835" y="127794"/>
                                </a:lnTo>
                                <a:lnTo>
                                  <a:pt x="189744" y="124222"/>
                                </a:lnTo>
                                <a:lnTo>
                                  <a:pt x="201653" y="121840"/>
                                </a:lnTo>
                                <a:lnTo>
                                  <a:pt x="214355" y="119062"/>
                                </a:lnTo>
                                <a:lnTo>
                                  <a:pt x="227058" y="117475"/>
                                </a:lnTo>
                                <a:lnTo>
                                  <a:pt x="239760" y="116681"/>
                                </a:lnTo>
                                <a:lnTo>
                                  <a:pt x="252860" y="116284"/>
                                </a:lnTo>
                                <a:lnTo>
                                  <a:pt x="380679" y="116284"/>
                                </a:lnTo>
                                <a:lnTo>
                                  <a:pt x="380679" y="215503"/>
                                </a:lnTo>
                                <a:lnTo>
                                  <a:pt x="380679" y="307975"/>
                                </a:lnTo>
                                <a:lnTo>
                                  <a:pt x="442207" y="307975"/>
                                </a:lnTo>
                                <a:lnTo>
                                  <a:pt x="44220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107" name="话筒"/>
                        <wps:cNvSpPr/>
                        <wps:spPr bwMode="auto">
                          <a:xfrm>
                            <a:off x="4430" y="2654"/>
                            <a:ext cx="207" cy="224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5.85pt;margin-top:99.15pt;height:33.65pt;width:144.1pt;z-index:-1668546560;mso-width-relative:page;mso-height-relative:page;" coordorigin="1768,2635" coordsize="2882,673" o:gfxdata="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">
                <o:lock v:ext="edit" aspectratio="f"/>
                <v:shape id="男人" o:spid="_x0000_s1026" o:spt="100" style="position:absolute;left:1768;top:2635;height:231;width:240;v-text-anchor:middle;" filled="t" stroked="f" coordsize="5965,5525" o:gfxdata="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nkrqL4A&#10;AADcAAAADwAAAAAAAAABACAAAAAiAAAAZHJzL2Rvd25yZXYueG1sUEsBAhQAFAAAAAgAh07iQDMv&#10;BZ47AAAAOQAAABAAAAAAAAAAAQAgAAAADQEAAGRycy9zaGFwZXhtbC54bWxQSwUGAAAAAAYABgBb&#10;AQAAtwMAAAAA&#10;" path="m4036,532l4036,532,4053,600,4065,654,4075,700,4082,743,4085,785,4088,833,4088,889,4087,959,4084,1001,4079,1065,4063,1229,4056,1316,4051,1398,4050,1436,4049,1470,4050,1499,4051,1523,4055,1555,4061,1580,4069,1600,4076,1619,4085,1636,4097,1655,4109,1676,4122,1702,4133,1727,4142,1754,4149,1782,4156,1811,4159,1840,4162,1869,4163,1899,4165,1929,4163,1959,4162,1989,4160,2018,4157,2049,4149,2104,4140,2158,4134,2187,4127,2218,4119,2250,4109,2283,4097,2315,4084,2345,4070,2373,4062,2387,4054,2398,4045,2410,4034,2420,4023,2430,4011,2438,3998,2446,3986,2452,3959,2467,3933,2480,3920,2488,3908,2497,3897,2507,3887,2517,3877,2529,3868,2544,3858,2565,3850,2587,3843,2611,3838,2634,3834,2659,3831,2684,3828,2736,3824,2787,3821,2837,3819,2863,3814,2887,3810,2911,3803,2934,3794,2959,3784,2980,3773,3000,3761,3018,3747,3035,3734,3050,3708,3081,3696,3098,3684,3115,3673,3133,3663,3153,3654,3176,3647,3201,3643,3229,3640,3261,3803,3284,3852,3389,3881,3449,3914,3511,3930,3542,3948,3571,3966,3599,3985,3626,4003,3649,4022,3670,4041,3689,4051,3697,4060,3704,4316,3774,4431,3821,4547,3870,4784,3971,5020,4073,5251,4171,5302,4192,5356,4211,5462,4249,5514,4267,5567,4287,5617,4307,5666,4328,5691,4341,5714,4353,5736,4365,5759,4379,5780,4393,5800,4408,5820,4424,5839,4441,5857,4459,5874,4477,5889,4497,5904,4518,5917,4540,5930,4564,5942,4588,5952,4615,5952,4700,5954,4804,5959,5048,5963,5176,5965,5302,5965,5420,5965,5525,2,5525,0,5420,2,5302,4,5176,6,5048,12,4804,14,4700,15,4615,25,4588,36,4564,48,4540,62,4518,77,4497,93,4477,110,4459,128,4441,147,4424,166,4408,187,4393,208,4379,230,4365,253,4353,276,4341,299,4328,349,4307,400,4287,451,4267,505,4249,611,4211,663,4192,716,4171,945,4073,1183,3971,1419,3870,1535,3821,1649,3774,1906,3704,1916,3697,1925,3689,1944,3670,1963,3649,1982,3626,1999,3599,2017,3571,2035,3542,2052,3511,2084,3449,2114,3389,2162,3284,2284,3254,2278,3228,2272,3203,2263,3182,2253,3162,2243,3145,2231,3129,2220,3115,2208,3100,2183,3075,2172,3061,2160,3048,2150,3033,2139,3017,2130,3000,2122,2981,2075,2490,2074,2491,2071,2491,2059,2490,2040,2487,2018,2481,1975,2470,1959,2465,1949,2460,1935,2450,1921,2439,1908,2426,1897,2410,1886,2394,1876,2377,1866,2358,1857,2337,1849,2316,1841,2295,1834,2273,1828,2249,1817,2200,1806,2151,1799,2100,1793,2050,1787,2000,1784,1952,1777,1863,1772,1790,1772,1775,1774,1762,1779,1747,1784,1734,1791,1720,1799,1705,1815,1674,1823,1657,1831,1640,1838,1621,1842,1602,1847,1581,1848,1559,1847,1536,1844,1523,1842,1510,1828,1434,1814,1360,1804,1290,1796,1221,1791,1155,1787,1092,1786,1030,1786,971,1790,915,1794,861,1802,808,1810,759,1821,711,1833,666,1848,622,1863,581,1881,542,1900,504,1921,469,1944,436,1967,403,1993,374,2020,347,2047,320,2076,296,2107,274,2138,253,2170,234,2204,216,2239,200,2274,186,2311,174,2364,151,2423,129,2488,105,2556,82,2592,71,2627,60,2665,50,2703,40,2742,31,2783,23,2823,16,2864,11,2906,5,2949,2,2991,0,3035,0,3078,1,3122,3,3166,9,3211,14,3255,23,3300,34,3346,47,3390,62,3435,80,3481,101,3525,123,3570,150,3688,260,3879,292,3888,297,3897,304,3914,319,3929,335,3944,353,3958,372,3971,392,3983,412,3993,432,4012,470,4025,502,4036,532xe">
                  <v:path o:connectlocs="16751087,3169858;16759285,4270553;16615666,6271440;16697736,6826069;16915226,7261230;17079378,7973693;17058857,8741634;16902916,9599159;16636174,10230560;16406374,10435350;15991901,10695592;15799031,11036895;15692342,11890145;15606160,12517298;15323009,13012187;14994718,13549743;15606160,14010500;16275052,15354377;16660806,15802336;19631836,16941437;22414107,18127467;23448232,18571165;23961183,18946599;24334615,19471345;24453626,21536234;8210,23571253;57450,20051569;254432,19275104;681201,18805811;1226996,18464509;2720721,17884285;6299094,16301499;7899522,15738348;8350924,15111194;9372727,13882510;9155236,13349228;8822833,12939662;8515063,10623067;8104702,10537732;7829762,10350014;7587639,9880721;7382459,8959208;7271658,7636665;7382459,7274028;7579428,6745008;7501458,6117854;7329108,4394281;7472739,3033332;7883100,2000887;8519162,1262816;9331685,793523;10488922,349839;11420444,98120;12454570,0;13542034,145049;14650018,639937;16061674,1360949;16385853,1843040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1775;top:3076;height:232;width:227;" filled="t" stroked="f" coordsize="141,141" o:gfxdata="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StnpugAAANsA&#10;AAAPAAAAAAAAAAEAIAAAACIAAABkcnMvZG93bnJldi54bWxQSwECFAAUAAAACACHTuJAMy8FnjsA&#10;AAA5AAAAEAAAAAAAAAABACAAAAAJAQAAZHJzL3NoYXBleG1sLnhtbFBLBQYAAAAABgAGAFsBAACz&#10;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227,205;218,223;177,230;136,230;91,227;72,212;90,174;120,161;123,146;112,129;106,116;99,103;104,78;122,44;149,34;189,64;196,97;196,111;188,125;180,136;173,144;180,162;209,174;104,146;88,159;59,184;57,194;22,190;0,177;17,139;48,125;53,110;40,93;33,80;28,67;32,42;49,8;77,0;114,21;99,47;88,92;85,108;93,120;99,136;104,143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4418;top:3076;height:232;width:232;v-text-anchor:middle;" filled="t" stroked="f" coordsize="1993900,1873250" o:gfxdata="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Xy8K8AAAA&#10;2wAAAA8AAAAAAAAAAQAgAAAAIgAAAGRycy9kb3ducmV2LnhtbFBLAQIUABQAAAAIAIdO4kAzLwWe&#10;OwAAADkAAAAQAAAAAAAAAAEAIAAAAAsBAABkcnMvc2hhcGV4bWwueG1sUEsFBgAAAAAGAAYAWwEA&#10;ALUD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  <v:path o:connectlocs="13019,102786;90485,40267;80516,79311;76566,55720;72032,49199;75293,48484;77945,47238;80039,45541;81550,43341;82690,40267;39694,86574;46985,55296;39694,56064;42530,48775;45367,47688;47647,46151;49344,44137;50537,41645;14980,18623;11990,20663;10560,24027;11037,110601;13313,113383;16860,114469;119079,113674;121646,111158;122414,24663;121302,21140;118523,18835;107565,22623;23318,18332;93167,14384;116088,7762;121091,8530;125511,10649;129084,13934;131625,18093;132869,22968;132763,110707;131281,115449;128555,119476;124823,122576;120297,124483;16860,125039;11857,124271;7411,122125;3837,118867;1323,114708;79,109860;185,22093;1641,17351;4367,13298;8125,10199;12651,8291;25382,7762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话筒" o:spid="_x0000_s1026" o:spt="100" style="position:absolute;left:4430;top:2654;height:224;width:207;v-text-anchor:middle;" filled="t" stroked="f" coordsize="5581,5581" o:gfxdata="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mlbZvQAA&#10;ANwAAAAPAAAAAAAAAAEAIAAAACIAAABkcnMvZG93bnJldi54bWxQSwECFAAUAAAACACHTuJAMy8F&#10;njsAAAA5AAAAEAAAAAAAAAABACAAAAAMAQAAZHJzL3NoYXBleG1sLnhtbFBLBQYAAAAABgAGAFsB&#10;AAC2Aw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54268402;79650441,1594619;79650441,86191782;79650441,86191782;79650441,86191782;22125558,86191782;1473599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626428928" behindDoc="0" locked="0" layoutInCell="1" allowOverlap="1">
            <wp:simplePos x="0" y="0"/>
            <wp:positionH relativeFrom="column">
              <wp:posOffset>937260</wp:posOffset>
            </wp:positionH>
            <wp:positionV relativeFrom="paragraph">
              <wp:posOffset>270510</wp:posOffset>
            </wp:positionV>
            <wp:extent cx="1129030" cy="1600200"/>
            <wp:effectExtent l="12700" t="0" r="20320" b="25400"/>
            <wp:wrapSquare wrapText="bothSides"/>
            <wp:docPr id="5" name="图片 5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600200"/>
                    </a:xfrm>
                    <a:prstGeom prst="rect">
                      <a:avLst/>
                    </a:prstGeom>
                    <a:ln w="12700">
                      <a:solidFill>
                        <a:srgbClr val="537997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26444288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2192020</wp:posOffset>
                </wp:positionV>
                <wp:extent cx="92710" cy="7023100"/>
                <wp:effectExtent l="0" t="19050" r="29845" b="2540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10" cy="7023100"/>
                          <a:chOff x="1375" y="3735"/>
                          <a:chExt cx="146" cy="11060"/>
                        </a:xfrm>
                      </wpg:grpSpPr>
                      <wps:wsp>
                        <wps:cNvPr id="24" name="直角三角形 24"/>
                        <wps:cNvSpPr/>
                        <wps:spPr>
                          <a:xfrm rot="13500000">
                            <a:off x="1375" y="3735"/>
                            <a:ext cx="147" cy="147"/>
                          </a:xfrm>
                          <a:prstGeom prst="rt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直角三角形 25"/>
                        <wps:cNvSpPr/>
                        <wps:spPr>
                          <a:xfrm rot="13500000">
                            <a:off x="1375" y="6420"/>
                            <a:ext cx="147" cy="147"/>
                          </a:xfrm>
                          <a:prstGeom prst="rt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直角三角形 26"/>
                        <wps:cNvSpPr/>
                        <wps:spPr>
                          <a:xfrm rot="13500000">
                            <a:off x="1375" y="7639"/>
                            <a:ext cx="147" cy="147"/>
                          </a:xfrm>
                          <a:prstGeom prst="rt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直角三角形 30"/>
                        <wps:cNvSpPr/>
                        <wps:spPr>
                          <a:xfrm rot="13500000">
                            <a:off x="1375" y="12647"/>
                            <a:ext cx="147" cy="147"/>
                          </a:xfrm>
                          <a:prstGeom prst="rt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直角三角形 31"/>
                        <wps:cNvSpPr/>
                        <wps:spPr>
                          <a:xfrm rot="13500000">
                            <a:off x="1375" y="14649"/>
                            <a:ext cx="147" cy="147"/>
                          </a:xfrm>
                          <a:prstGeom prst="rt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.6pt;margin-top:172.6pt;height:553pt;width:7.3pt;z-index:-1668523008;mso-width-relative:page;mso-height-relative:page;" coordorigin="1375,3735" coordsize="146,11060" o:gfxdata="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P/m3x9oAAAAM&#10;AQAADwAAAAAAAAABACAAAAAiAAAAZHJzL2Rvd25yZXYueG1sUEsBAhQAFAAAAAgAh07iQAA+UCJw&#10;AwAATRIAAA4AAAAAAAAAAQAgAAAAKQEAAGRycy9lMm9Eb2MueG1sUEsFBgAAAAAGAAYAWQEAAAsH&#10;AAAAAA==&#10;">
                <o:lock v:ext="edit" aspectratio="f"/>
                <v:shape id="_x0000_s1026" o:spid="_x0000_s1026" o:spt="6" type="#_x0000_t6" style="position:absolute;left:1375;top:3735;height:147;width:147;rotation:-8847360f;v-text-anchor:middle;" fillcolor="#FFFFFF [3212]" filled="t" stroked="f" coordsize="21600,21600" o:gfxdata="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grua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1375;top:6420;height:147;width:147;rotation:-8847360f;v-text-anchor:middle;" fillcolor="#FFFFFF [3212]" filled="t" stroked="f" coordsize="21600,21600" o:gfxdata="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zh4B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1375;top:7639;height:147;width:147;rotation:-8847360f;v-text-anchor:middle;" fillcolor="#FFFFFF [3212]" filled="t" stroked="f" coordsize="21600,21600" o:gfxdata="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HIB2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1375;top:12647;height:147;width:147;rotation:-8847360f;v-text-anchor:middle;" fillcolor="#FFFFFF [3212]" filled="t" stroked="f" coordsize="21600,21600" o:gfxdata="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gK0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1375;top:14649;height:147;width:147;rotation:-8847360f;v-text-anchor:middle;" fillcolor="#FFFFFF [3212]" filled="t" stroked="f" coordsize="21600,21600" o:gfxdata="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1LI7f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26441216" behindDoc="0" locked="0" layoutInCell="1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2134870</wp:posOffset>
                </wp:positionV>
                <wp:extent cx="192405" cy="7137400"/>
                <wp:effectExtent l="0" t="0" r="17145" b="635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" cy="7137400"/>
                          <a:chOff x="1405" y="3645"/>
                          <a:chExt cx="174" cy="11240"/>
                        </a:xfrm>
                      </wpg:grpSpPr>
                      <wps:wsp>
                        <wps:cNvPr id="11" name="五边形 11"/>
                        <wps:cNvSpPr/>
                        <wps:spPr>
                          <a:xfrm>
                            <a:off x="1405" y="3645"/>
                            <a:ext cx="175" cy="326"/>
                          </a:xfrm>
                          <a:prstGeom prst="rect">
                            <a:avLst/>
                          </a:prstGeom>
                          <a:solidFill>
                            <a:srgbClr val="53799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五边形 11"/>
                        <wps:cNvSpPr/>
                        <wps:spPr>
                          <a:xfrm>
                            <a:off x="1405" y="6330"/>
                            <a:ext cx="175" cy="326"/>
                          </a:xfrm>
                          <a:prstGeom prst="rect">
                            <a:avLst/>
                          </a:prstGeom>
                          <a:solidFill>
                            <a:srgbClr val="53799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五边形 11"/>
                        <wps:cNvSpPr/>
                        <wps:spPr>
                          <a:xfrm>
                            <a:off x="1405" y="7545"/>
                            <a:ext cx="175" cy="326"/>
                          </a:xfrm>
                          <a:prstGeom prst="rect">
                            <a:avLst/>
                          </a:prstGeom>
                          <a:solidFill>
                            <a:srgbClr val="53799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五边形 11"/>
                        <wps:cNvSpPr/>
                        <wps:spPr>
                          <a:xfrm>
                            <a:off x="1405" y="12557"/>
                            <a:ext cx="175" cy="326"/>
                          </a:xfrm>
                          <a:prstGeom prst="rect">
                            <a:avLst/>
                          </a:prstGeom>
                          <a:solidFill>
                            <a:srgbClr val="53799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五边形 11"/>
                        <wps:cNvSpPr/>
                        <wps:spPr>
                          <a:xfrm>
                            <a:off x="1405" y="14559"/>
                            <a:ext cx="175" cy="326"/>
                          </a:xfrm>
                          <a:prstGeom prst="rect">
                            <a:avLst/>
                          </a:prstGeom>
                          <a:solidFill>
                            <a:srgbClr val="53799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65pt;margin-top:168.1pt;height:562pt;width:15.15pt;z-index:-1668526080;mso-width-relative:page;mso-height-relative:page;" coordorigin="1405,3645" coordsize="174,11240" o:gfxdata="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I8qf3XbAAAACwEAAA8AAAAAAAAAAQAgAAAAIgAAAGRycy9kb3ducmV2LnhtbFBLAQIU&#10;ABQAAAAIAIdO4kByQqMURgMAAMYRAAAOAAAAAAAAAAEAIAAAACoBAABkcnMvZTJvRG9jLnhtbFBL&#10;BQYAAAAABgAGAFkBAADiBgAAAAA=&#10;">
                <o:lock v:ext="edit" aspectratio="f"/>
                <v:rect id="五边形 11" o:spid="_x0000_s1026" o:spt="1" style="position:absolute;left:1405;top:3645;height:326;width:175;v-text-anchor:middle;" fillcolor="#537997" filled="t" stroked="f" coordsize="21600,21600" o:gfxdata="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REF7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五边形 11" o:spid="_x0000_s1026" o:spt="1" style="position:absolute;left:1405;top:6330;height:326;width:175;v-text-anchor:middle;" fillcolor="#537997" filled="t" stroked="f" coordsize="21600,21600" o:gfxdata="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aR3tWtAAAANoAAAAPAAAA&#10;AAAAAAEAIAAAACIAAABkcnMvZG93bnJldi54bWxQSwECFAAUAAAACACHTuJAMy8FnjsAAAA5AAAA&#10;EAAAAAAAAAABACAAAAADAQAAZHJzL3NoYXBleG1sLnhtbFBLBQYAAAAABgAGAFsBAACt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五边形 11" o:spid="_x0000_s1026" o:spt="1" style="position:absolute;left:1405;top:7545;height:326;width:175;v-text-anchor:middle;" fillcolor="#537997" filled="t" stroked="f" coordsize="21600,21600" o:gfxdata="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Wamd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五边形 11" o:spid="_x0000_s1026" o:spt="1" style="position:absolute;left:1405;top:12557;height:326;width:175;v-text-anchor:middle;" fillcolor="#537997" filled="t" stroked="f" coordsize="21600,21600" o:gfxdata="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2cJ6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五边形 11" o:spid="_x0000_s1026" o:spt="1" style="position:absolute;left:1405;top:14559;height:326;width:175;v-text-anchor:middle;" fillcolor="#537997" filled="t" stroked="f" coordsize="21600,21600" o:gfxdata="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OP0vr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443264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97790</wp:posOffset>
                </wp:positionV>
                <wp:extent cx="252095" cy="10477500"/>
                <wp:effectExtent l="0" t="0" r="14605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230" y="83185"/>
                          <a:ext cx="252095" cy="10477500"/>
                        </a:xfrm>
                        <a:prstGeom prst="rect">
                          <a:avLst/>
                        </a:prstGeom>
                        <a:solidFill>
                          <a:srgbClr val="5379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9pt;margin-top:7.7pt;height:825pt;width:19.85pt;z-index:-1668524032;v-text-anchor:middle;mso-width-relative:page;mso-height-relative:page;" fillcolor="#537997" filled="t" stroked="f" coordsize="21600,21600" o:gfxdata="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XNB69UAAAAIAQAADwAAAAAAAAABACAAAAAiAAAAZHJz&#10;L2Rvd25yZXYueG1sUEsBAhQAFAAAAAgAh07iQLPOakR5AgAA1gQAAA4AAAAAAAAAAQAgAAAAJA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26413568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1989455</wp:posOffset>
                </wp:positionV>
                <wp:extent cx="1097915" cy="7336790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915" cy="7336790"/>
                          <a:chOff x="4852" y="3752"/>
                          <a:chExt cx="1729" cy="11554"/>
                        </a:xfrm>
                        <a:noFill/>
                      </wpg:grpSpPr>
                      <wps:wsp>
                        <wps:cNvPr id="15" name="文本框 8"/>
                        <wps:cNvSpPr txBox="1"/>
                        <wps:spPr>
                          <a:xfrm>
                            <a:off x="4883" y="6435"/>
                            <a:ext cx="1698" cy="6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b/>
                                  <w:bCs/>
                                  <w:color w:val="537997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37997"/>
                                  <w:sz w:val="28"/>
                                  <w:szCs w:val="28"/>
                                  <w:lang w:val="en-US"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8"/>
                        <wps:cNvSpPr txBox="1"/>
                        <wps:spPr>
                          <a:xfrm>
                            <a:off x="4881" y="7652"/>
                            <a:ext cx="1698" cy="6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37997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37997"/>
                                  <w:sz w:val="28"/>
                                  <w:szCs w:val="28"/>
                                  <w:lang w:val="en-US" w:eastAsia="zh-CN"/>
                                </w:rPr>
                                <w:t>实习经历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537997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文本框 8"/>
                        <wps:cNvSpPr txBox="1"/>
                        <wps:spPr>
                          <a:xfrm>
                            <a:off x="4852" y="14656"/>
                            <a:ext cx="1698" cy="6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37997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37997"/>
                                  <w:sz w:val="28"/>
                                  <w:szCs w:val="28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4883" y="3752"/>
                            <a:ext cx="1698" cy="6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37997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37997"/>
                                  <w:sz w:val="28"/>
                                  <w:szCs w:val="28"/>
                                  <w:lang w:val="en-US" w:eastAsia="zh-CN"/>
                                </w:rPr>
                                <w:t>报考信息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8"/>
                        <wps:cNvSpPr txBox="1"/>
                        <wps:spPr>
                          <a:xfrm>
                            <a:off x="4882" y="12660"/>
                            <a:ext cx="1698" cy="6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37997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37997"/>
                                  <w:sz w:val="28"/>
                                  <w:szCs w:val="28"/>
                                  <w:lang w:val="en-US" w:eastAsia="zh-CN"/>
                                </w:rPr>
                                <w:t>技能证书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537997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3.65pt;margin-top:156.65pt;height:577.7pt;width:86.45pt;z-index:-1668553728;mso-width-relative:page;mso-height-relative:page;" coordorigin="4852,3752" coordsize="1729,11554" o:gfxdata="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O9M5RdsAAAAMAQAADwAAAAAAAAABACAA&#10;AAAiAAAAZHJzL2Rvd25yZXYueG1sUEsBAhQAFAAAAAgAh07iQNOEpn8nAwAA0g8AAA4AAAAAAAAA&#10;AQAgAAAAKgEAAGRycy9lMm9Eb2MueG1sUEsFBgAAAAAGAAYAWQEAAMMGAAAAAA==&#10;">
                <o:lock v:ext="edit" aspectratio="f"/>
                <v:shape id="文本框 8" o:spid="_x0000_s1026" o:spt="202" type="#_x0000_t202" style="position:absolute;left:4883;top:6435;height:650;width:1698;" filled="t" stroked="f" coordsize="21600,21600" o:gfxdata="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8cJLrUAAADb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b/>
                            <w:bCs/>
                            <w:color w:val="537997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37997"/>
                            <w:sz w:val="28"/>
                            <w:szCs w:val="28"/>
                            <w:lang w:val="en-US" w:eastAsia="zh-CN"/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4881;top:7652;height:650;width:1698;" filled="t" stroked="f" coordsize="21600,21600" o:gfxdata="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+bzT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37997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37997"/>
                            <w:sz w:val="28"/>
                            <w:szCs w:val="28"/>
                            <w:lang w:val="en-US" w:eastAsia="zh-CN"/>
                          </w:rPr>
                          <w:t>实习经历</w:t>
                        </w:r>
                      </w:p>
                      <w:p>
                        <w:pPr>
                          <w:rPr>
                            <w:rFonts w:hint="eastAsia"/>
                            <w:color w:val="537997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8" o:spid="_x0000_s1026" o:spt="202" type="#_x0000_t202" style="position:absolute;left:4852;top:14656;height:650;width:1698;" filled="t" stroked="f" coordsize="21600,21600" o:gfxdata="UEsDBAoAAAAAAIdO4kAAAAAAAAAAAAAAAAAEAAAAZHJzL1BLAwQUAAAACACHTuJAaAOFq7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k7Q+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GgDhau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37997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37997"/>
                            <w:sz w:val="28"/>
                            <w:szCs w:val="28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83;top:3752;height:650;width:1698;" filled="t" stroked="f" coordsize="21600,21600" o:gfxdata="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9FkywrUAAADb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37997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37997"/>
                            <w:sz w:val="28"/>
                            <w:szCs w:val="28"/>
                            <w:lang w:val="en-US" w:eastAsia="zh-CN"/>
                          </w:rPr>
                          <w:t>报考信息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4882;top:12660;height:650;width:1698;" filled="t" stroked="f" coordsize="21600,21600" o:gfxdata="UEsDBAoAAAAAAIdO4kAAAAAAAAAAAAAAAAAEAAAAZHJzL1BLAwQUAAAACACHTuJAtdxgC7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47Q+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LXcYAu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37997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37997"/>
                            <w:sz w:val="28"/>
                            <w:szCs w:val="28"/>
                            <w:lang w:val="en-US" w:eastAsia="zh-CN"/>
                          </w:rPr>
                          <w:t>技能证书</w:t>
                        </w:r>
                      </w:p>
                      <w:p>
                        <w:pPr>
                          <w:rPr>
                            <w:rFonts w:hint="eastAsia"/>
                            <w:color w:val="537997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401280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-22225</wp:posOffset>
                </wp:positionV>
                <wp:extent cx="7580630" cy="10717530"/>
                <wp:effectExtent l="0" t="0" r="1270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595" y="43180"/>
                          <a:ext cx="7580630" cy="10717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3pt;margin-top:-1.75pt;height:843.9pt;width:596.9pt;z-index:-1668566016;v-text-anchor:middle;mso-width-relative:page;mso-height-relative:page;" fillcolor="#FFFFFF [3212]" filled="t" stroked="f" coordsize="21600,21600" o:gfxdata="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L0Yx3bAAAACwEAAA8AAAAAAAAAAQAgAAAA&#10;IgAAAGRycy9kb3ducmV2LnhtbFBLAQIUABQAAAAIAIdO4kDIt3keegIAAOAEAAAOAAAAAAAAAAEA&#10;IAAAACo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402304" behindDoc="0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9046210</wp:posOffset>
                </wp:positionV>
                <wp:extent cx="6308725" cy="245110"/>
                <wp:effectExtent l="6350" t="6350" r="9525" b="15240"/>
                <wp:wrapNone/>
                <wp:docPr id="29" name="五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8985" y="9083040"/>
                          <a:ext cx="6308725" cy="245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93000"/>
                          </a:schemeClr>
                        </a:solidFill>
                        <a:ln>
                          <a:solidFill>
                            <a:srgbClr val="53799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五边形 11" o:spid="_x0000_s1026" o:spt="1" style="position:absolute;left:0pt;margin-left:60.55pt;margin-top:712.3pt;height:19.3pt;width:496.75pt;z-index:-1668564992;v-text-anchor:middle;mso-width-relative:page;mso-height-relative:page;" fillcolor="#FFFFFF [3212]" filled="t" stroked="t" coordsize="21600,21600" o:gfxdata="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DpgPa2QAAAA4BAAAPAAAAAAAAAAEAIAAAACIAAABkcnMvZG93bnJldi54bWxQSwEC&#10;FAAUAAAACACHTuJAmO2Nu54CAAAwBQAADgAAAAAAAAABACAAAAAoAQAAZHJzL2Uyb0RvYy54bWxQ&#10;SwUGAAAAAAYABgBZAQAAOAYAAAAA&#10;">
                <v:fill on="t" opacity="60948f" focussize="0,0"/>
                <v:stroke weight="1pt" color="#537997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403328" behindDoc="0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7774940</wp:posOffset>
                </wp:positionV>
                <wp:extent cx="6308725" cy="245110"/>
                <wp:effectExtent l="6350" t="6350" r="9525" b="15240"/>
                <wp:wrapNone/>
                <wp:docPr id="27" name="五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8985" y="7811770"/>
                          <a:ext cx="6308725" cy="245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93000"/>
                          </a:schemeClr>
                        </a:solidFill>
                        <a:ln>
                          <a:solidFill>
                            <a:srgbClr val="53799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五边形 11" o:spid="_x0000_s1026" o:spt="1" style="position:absolute;left:0pt;margin-left:60.55pt;margin-top:612.2pt;height:19.3pt;width:496.75pt;z-index:-1668563968;v-text-anchor:middle;mso-width-relative:page;mso-height-relative:page;" fillcolor="#FFFFFF [3212]" filled="t" stroked="t" coordsize="21600,21600" o:gfxdata="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Mb7IzHbAAAADgEAAA8AAAAAAAAAAQAgAAAAIgAAAGRycy9kb3ducmV2LnhtbFBL&#10;AQIUABQAAAAIAIdO4kD6PUT4ngIAADAFAAAOAAAAAAAAAAEAIAAAACoBAABkcnMvZTJvRG9jLnht&#10;bFBLBQYAAAAABgAGAFkBAAA6BgAAAAA=&#10;">
                <v:fill on="t" opacity="60948f" focussize="0,0"/>
                <v:stroke weight="1pt" color="#537997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410496" behindDoc="0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2115820</wp:posOffset>
                </wp:positionV>
                <wp:extent cx="6308725" cy="245110"/>
                <wp:effectExtent l="6350" t="6350" r="9525" b="15240"/>
                <wp:wrapNone/>
                <wp:docPr id="8" name="五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8985" y="2148205"/>
                          <a:ext cx="6308725" cy="245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93000"/>
                          </a:schemeClr>
                        </a:solidFill>
                        <a:ln>
                          <a:solidFill>
                            <a:srgbClr val="53799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五边形 11" o:spid="_x0000_s1026" o:spt="1" style="position:absolute;left:0pt;margin-left:60.55pt;margin-top:166.6pt;height:19.3pt;width:496.75pt;z-index:-1668556800;v-text-anchor:middle;mso-width-relative:page;mso-height-relative:page;" fillcolor="#FFFFFF [3212]" filled="t" stroked="t" coordsize="21600,21600" o:gfxdata="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B7wmO2wAAAAwBAAAPAAAAAAAAAAEAIAAAACIAAABkcnMvZG93bnJldi54bWxQSwEC&#10;FAAUAAAACACHTuJA5NsDt5wCAAAvBQAADgAAAAAAAAABACAAAAAqAQAAZHJzL2Uyb0RvYy54bWxQ&#10;SwUGAAAAAAYABgBZAQAAOAYAAAAA&#10;">
                <v:fill on="t" opacity="60948f" focussize="0,0"/>
                <v:stroke weight="1pt" color="#537997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412544" behindDoc="0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4592320</wp:posOffset>
                </wp:positionV>
                <wp:extent cx="6308725" cy="245110"/>
                <wp:effectExtent l="6350" t="6350" r="9525" b="15240"/>
                <wp:wrapNone/>
                <wp:docPr id="13" name="五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8985" y="4624070"/>
                          <a:ext cx="6308725" cy="245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93000"/>
                          </a:schemeClr>
                        </a:solidFill>
                        <a:ln>
                          <a:solidFill>
                            <a:srgbClr val="53799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五边形 11" o:spid="_x0000_s1026" o:spt="1" style="position:absolute;left:0pt;margin-left:60.55pt;margin-top:361.6pt;height:19.3pt;width:496.75pt;z-index:-1668554752;v-text-anchor:middle;mso-width-relative:page;mso-height-relative:page;" fillcolor="#FFFFFF [3212]" filled="t" stroked="t" coordsize="21600,21600" o:gfxdata="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HiOK9NsAAAAMAQAADwAAAAAAAAABACAAAAAiAAAAZHJzL2Rvd25yZXYueG1sUEsB&#10;AhQAFAAAAAgAh07iQDK9QzmdAgAAMAUAAA4AAAAAAAAAAQAgAAAAKgEAAGRycy9lMm9Eb2MueG1s&#10;UEsFBgAAAAAGAAYAWQEAADkGAAAAAA==&#10;">
                <v:fill on="t" opacity="60948f" focussize="0,0"/>
                <v:stroke weight="1pt" color="#537997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411520" behindDoc="0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3820795</wp:posOffset>
                </wp:positionV>
                <wp:extent cx="6308725" cy="245110"/>
                <wp:effectExtent l="6350" t="6350" r="9525" b="15240"/>
                <wp:wrapNone/>
                <wp:docPr id="9" name="五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8985" y="3852545"/>
                          <a:ext cx="6308725" cy="245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93000"/>
                          </a:schemeClr>
                        </a:solidFill>
                        <a:ln>
                          <a:solidFill>
                            <a:srgbClr val="53799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五边形 11" o:spid="_x0000_s1026" o:spt="1" style="position:absolute;left:0pt;margin-left:60.55pt;margin-top:300.85pt;height:19.3pt;width:496.75pt;z-index:-1668555776;v-text-anchor:middle;mso-width-relative:page;mso-height-relative:page;" fillcolor="#FFFFFF [3212]" filled="t" stroked="t" coordsize="21600,21600" o:gfxdata="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XEMz7toAAAAMAQAADwAAAAAAAAABACAAAAAiAAAAZHJzL2Rvd25yZXYueG1sUEsB&#10;AhQAFAAAAAgAh07iQOJQjtieAgAALwUAAA4AAAAAAAAAAQAgAAAAKQEAAGRycy9lMm9Eb2MueG1s&#10;UEsFBgAAAAAGAAYAWQEAADkGAAAAAA==&#10;">
                <v:fill on="t" opacity="60948f" focussize="0,0"/>
                <v:stroke weight="1pt" color="#537997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41664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9425305</wp:posOffset>
                </wp:positionV>
                <wp:extent cx="3590290" cy="87122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290" cy="871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个性开朗，真诚，大方，严谨；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有较强的组织能力，沟通能力和工作能力；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人生信条：如果有1%希望，我会付出100%的努力。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5pt;margin-top:742.15pt;height:68.6pt;width:282.7pt;z-index:-1668550656;mso-width-relative:page;mso-height-relative:page;" filled="f" stroked="f" coordsize="21600,21600" o:gfxdata="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UaPwN3AAAAA0BAAAPAAAAAAAAAAEAIAAAACIA&#10;AABkcnMvZG93bnJldi54bWxQSwECFAAUAAAACACHTuJANuUnuj4CAABo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个性开朗，真诚，大方，严谨；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有较强的组织能力，沟通能力和工作能力；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人生信条：如果有1%希望，我会付出100%的努力。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415616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8108950</wp:posOffset>
                </wp:positionV>
                <wp:extent cx="6299835" cy="77851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778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通过大学专业英语4级考试，大学专业英语6级考试；普通话二甲级考试。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"https://baike.sogou.com/lemma/ShowInnerLink.htm?lemmaId=316542&amp;ss_c=ssc.citiao.link" \t "https://baike.sogou.com/_blank"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教师资格证书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熟练使用日常办公软件及各类财务软件。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75pt;margin-top:638.5pt;height:61.3pt;width:496.05pt;z-index:-1668551680;mso-width-relative:page;mso-height-relative:page;" filled="f" stroked="f" coordsize="21600,21600" o:gfxdata="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c/FMd0AAAAOAQAADwAAAAAAAAABACAAAAAi&#10;AAAAZHJzL2Rvd25yZXYueG1sUEsBAhQAFAAAAAgAh07iQHUKmSI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通过大学专业英语4级考试，大学专业英语6级考试；普通话二甲级考试。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"https://baike.sogou.com/lemma/ShowInnerLink.htm?lemmaId=316542&amp;ss_c=ssc.citiao.link" \t "https://baike.sogou.com/_blank"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教师资格证书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熟练使用日常办公软件及各类财务软件。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435072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-149225</wp:posOffset>
                </wp:positionV>
                <wp:extent cx="1981200" cy="431165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31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5.6pt;margin-top:-11.75pt;height:33.95pt;width:156pt;z-index:-1668532224;mso-width-relative:page;mso-height-relative:page;" filled="f" stroked="f" coordsize="21600,21600" o:gfxdata="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Z3aBdwAAAALAQAADwAAAAAAAAABACAAAAAiAAAA&#10;ZHJzL2Rvd25yZXYueG1sUEsBAhQAFAAAAAgAh07iQAiEfV8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26429952" behindDoc="0" locked="0" layoutInCell="1" allowOverlap="1">
                <wp:simplePos x="0" y="0"/>
                <wp:positionH relativeFrom="column">
                  <wp:posOffset>5376545</wp:posOffset>
                </wp:positionH>
                <wp:positionV relativeFrom="paragraph">
                  <wp:posOffset>2088515</wp:posOffset>
                </wp:positionV>
                <wp:extent cx="1784985" cy="29718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537997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37997"/>
                                <w:sz w:val="24"/>
                                <w:szCs w:val="32"/>
                                <w:lang w:val="en-US" w:eastAsia="zh-CN"/>
                              </w:rPr>
                              <w:t>Registration 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3.35pt;margin-top:164.45pt;height:23.4pt;width:140.55pt;z-index:-1668537344;mso-width-relative:page;mso-height-relative:page;" filled="f" stroked="f" coordsize="21600,21600" o:gfxdata="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hW+pZNwAAAAMAQAADwAAAAAAAAABACAAAAAiAAAA&#10;ZHJzL2Rvd25yZXYueG1sUEsBAhQAFAAAAAgAh07iQAVQO5w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537997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37997"/>
                          <w:sz w:val="24"/>
                          <w:szCs w:val="32"/>
                          <w:lang w:val="en-US" w:eastAsia="zh-CN"/>
                        </w:rPr>
                        <w:t>Registration Information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26433024" behindDoc="0" locked="0" layoutInCell="1" allowOverlap="1">
                <wp:simplePos x="0" y="0"/>
                <wp:positionH relativeFrom="column">
                  <wp:posOffset>5915025</wp:posOffset>
                </wp:positionH>
                <wp:positionV relativeFrom="paragraph">
                  <wp:posOffset>9040495</wp:posOffset>
                </wp:positionV>
                <wp:extent cx="1284605" cy="257810"/>
                <wp:effectExtent l="0" t="0" r="0" b="0"/>
                <wp:wrapNone/>
                <wp:docPr id="84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60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537997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37997"/>
                                <w:sz w:val="24"/>
                                <w:szCs w:val="32"/>
                                <w:lang w:val="en-US" w:eastAsia="zh-CN"/>
                              </w:rPr>
                              <w:t>Self -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465.75pt;margin-top:711.85pt;height:20.3pt;width:101.15pt;z-index:-1668534272;mso-width-relative:page;mso-height-relative:page;" filled="f" stroked="f" coordsize="21600,21600" o:gfxdata="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3JM9v3QAAAA4BAAAPAAAAAAAAAAEAIAAAACIA&#10;AABkcnMvZG93bnJldi54bWxQSwECFAAUAAAACACHTuJAo0dMD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537997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37997"/>
                          <w:sz w:val="24"/>
                          <w:szCs w:val="32"/>
                          <w:lang w:val="en-US" w:eastAsia="zh-CN"/>
                        </w:rPr>
                        <w:t>Self - evaluation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26432000" behindDoc="0" locked="0" layoutInCell="1" allowOverlap="1">
                <wp:simplePos x="0" y="0"/>
                <wp:positionH relativeFrom="column">
                  <wp:posOffset>5859780</wp:posOffset>
                </wp:positionH>
                <wp:positionV relativeFrom="paragraph">
                  <wp:posOffset>7758430</wp:posOffset>
                </wp:positionV>
                <wp:extent cx="1325880" cy="286385"/>
                <wp:effectExtent l="0" t="0" r="0" b="0"/>
                <wp:wrapNone/>
                <wp:docPr id="8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537997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37997"/>
                                <w:sz w:val="24"/>
                                <w:szCs w:val="32"/>
                                <w:lang w:val="en-US" w:eastAsia="zh-CN"/>
                              </w:rPr>
                              <w:t>Certificate award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461.4pt;margin-top:610.9pt;height:22.55pt;width:104.4pt;z-index:-1668535296;mso-width-relative:page;mso-height-relative:page;" filled="f" stroked="f" coordsize="21600,21600" o:gfxdata="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7xT0NwAAAAOAQAADwAAAAAAAAABACAAAAAiAAAA&#10;ZHJzL2Rvd25yZXYueG1sUEsBAhQAFAAAAAgAh07iQM2Akx8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537997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37997"/>
                          <w:sz w:val="24"/>
                          <w:szCs w:val="32"/>
                          <w:lang w:val="en-US" w:eastAsia="zh-CN"/>
                        </w:rPr>
                        <w:t>Certificate award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26437120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3801110</wp:posOffset>
                </wp:positionV>
                <wp:extent cx="1605915" cy="297180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91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537997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37997"/>
                                <w:sz w:val="24"/>
                                <w:szCs w:val="32"/>
                                <w:lang w:val="en-US" w:eastAsia="zh-CN"/>
                              </w:rPr>
                              <w:t>Education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5pt;margin-top:299.3pt;height:23.4pt;width:126.45pt;z-index:-1668530176;mso-width-relative:page;mso-height-relative:page;" filled="f" stroked="f" coordsize="21600,21600" o:gfxdata="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mugyzdAAAADAEAAA8AAAAAAAAAAQAgAAAAIgAA&#10;AGRycy9kb3ducmV2LnhtbFBLAQIUABQAAAAIAIdO4kDMZeWF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537997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37997"/>
                          <w:sz w:val="24"/>
                          <w:szCs w:val="32"/>
                          <w:lang w:val="en-US" w:eastAsia="zh-CN"/>
                        </w:rPr>
                        <w:t>Education background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26430976" behindDoc="0" locked="0" layoutInCell="1" allowOverlap="1">
                <wp:simplePos x="0" y="0"/>
                <wp:positionH relativeFrom="column">
                  <wp:posOffset>5869305</wp:posOffset>
                </wp:positionH>
                <wp:positionV relativeFrom="paragraph">
                  <wp:posOffset>4572000</wp:posOffset>
                </wp:positionV>
                <wp:extent cx="1407795" cy="294005"/>
                <wp:effectExtent l="0" t="0" r="0" b="0"/>
                <wp:wrapNone/>
                <wp:docPr id="47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79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537997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37997"/>
                                <w:sz w:val="24"/>
                                <w:szCs w:val="32"/>
                                <w:lang w:val="en-US" w:eastAsia="zh-CN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462.15pt;margin-top:360pt;height:23.15pt;width:110.85pt;z-index:-1668536320;mso-width-relative:page;mso-height-relative:page;" filled="f" stroked="f" coordsize="21600,21600" o:gfxdata="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JfgifcAAAADAEAAA8AAAAAAAAAAQAgAAAAIgAA&#10;AGRycy9kb3ducmV2LnhtbFBLAQIUABQAAAAIAIdO4kA2p6Vd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537997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37997"/>
                          <w:sz w:val="24"/>
                          <w:szCs w:val="32"/>
                          <w:lang w:val="en-US" w:eastAsia="zh-CN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405376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6243320</wp:posOffset>
                </wp:positionV>
                <wp:extent cx="6299835" cy="134302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20xx.09-20xx.06                        北京XXXXX小学                      实习教师                工作职责: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1、认真履行任课教师岗位职责。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2、掌握《义务教育小学美术教育指导纲要》，制定好学期教学计划，教学目标明确，格式规范。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3、能根据美术课的特点及学生具体情况，采用适当的教学手段，灵活开展课堂教学。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25pt;margin-top:491.6pt;height:105.75pt;width:496.05pt;z-index:-1668561920;mso-width-relative:page;mso-height-relative:page;" filled="f" stroked="f" coordsize="21600,21600" o:gfxdata="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d6CT/3AAAAA0BAAAPAAAAAAAAAAEAIAAAACIA&#10;AABkcnMvZG93bnJldi54bWxQSwECFAAUAAAACACHTuJA6XKFJD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20xx.09-20xx.06                        北京XXXXX小学                      实习教师                工作职责: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1、认真履行任课教师岗位职责。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2、掌握《义务教育小学美术教育指导纲要》，制定好学期教学计划，教学目标明确，格式规范。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3、能根据美术课的特点及学生具体情况，采用适当的教学手段，灵活开展课堂教学。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26426880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9086850</wp:posOffset>
                </wp:positionV>
                <wp:extent cx="158115" cy="158115"/>
                <wp:effectExtent l="0" t="0" r="13335" b="13335"/>
                <wp:wrapNone/>
                <wp:docPr id="95" name="钢笔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8115" cy="158115"/>
                        </a:xfrm>
                        <a:custGeom>
                          <a:avLst/>
                          <a:gdLst>
                            <a:gd name="T0" fmla="*/ 2147483646 w 4477"/>
                            <a:gd name="T1" fmla="*/ 2147483646 h 4133"/>
                            <a:gd name="T2" fmla="*/ 2147483646 w 4477"/>
                            <a:gd name="T3" fmla="*/ 1386867173 h 4133"/>
                            <a:gd name="T4" fmla="*/ 2147483646 w 4477"/>
                            <a:gd name="T5" fmla="*/ 385250906 h 4133"/>
                            <a:gd name="T6" fmla="*/ 2147483646 w 4477"/>
                            <a:gd name="T7" fmla="*/ 0 h 4133"/>
                            <a:gd name="T8" fmla="*/ 2147483646 w 4477"/>
                            <a:gd name="T9" fmla="*/ 231114454 h 4133"/>
                            <a:gd name="T10" fmla="*/ 2147483646 w 4477"/>
                            <a:gd name="T11" fmla="*/ 1001616267 h 4133"/>
                            <a:gd name="T12" fmla="*/ 2147483646 w 4477"/>
                            <a:gd name="T13" fmla="*/ 2147483646 h 4133"/>
                            <a:gd name="T14" fmla="*/ 2147483646 w 4477"/>
                            <a:gd name="T15" fmla="*/ 2147483646 h 4133"/>
                            <a:gd name="T16" fmla="*/ 2147483646 w 4477"/>
                            <a:gd name="T17" fmla="*/ 2147483646 h 4133"/>
                            <a:gd name="T18" fmla="*/ 2147483646 w 4477"/>
                            <a:gd name="T19" fmla="*/ 2147483646 h 4133"/>
                            <a:gd name="T20" fmla="*/ 2147483646 w 4477"/>
                            <a:gd name="T21" fmla="*/ 2147483646 h 4133"/>
                            <a:gd name="T22" fmla="*/ 2147483646 w 4477"/>
                            <a:gd name="T23" fmla="*/ 2147483646 h 4133"/>
                            <a:gd name="T24" fmla="*/ 2147483646 w 4477"/>
                            <a:gd name="T25" fmla="*/ 2147483646 h 4133"/>
                            <a:gd name="T26" fmla="*/ 2147483646 w 4477"/>
                            <a:gd name="T27" fmla="*/ 2147483646 h 4133"/>
                            <a:gd name="T28" fmla="*/ 2147483646 w 4477"/>
                            <a:gd name="T29" fmla="*/ 2147483646 h 4133"/>
                            <a:gd name="T30" fmla="*/ 2147483646 w 4477"/>
                            <a:gd name="T31" fmla="*/ 2147483646 h 4133"/>
                            <a:gd name="T32" fmla="*/ 2147483646 w 4477"/>
                            <a:gd name="T33" fmla="*/ 2147483646 h 4133"/>
                            <a:gd name="T34" fmla="*/ 2147483646 w 4477"/>
                            <a:gd name="T35" fmla="*/ 2147483646 h 4133"/>
                            <a:gd name="T36" fmla="*/ 2147483646 w 4477"/>
                            <a:gd name="T37" fmla="*/ 2147483646 h 4133"/>
                            <a:gd name="T38" fmla="*/ 2147483646 w 4477"/>
                            <a:gd name="T39" fmla="*/ 2147483646 h 4133"/>
                            <a:gd name="T40" fmla="*/ 2147483646 w 4477"/>
                            <a:gd name="T41" fmla="*/ 2147483646 h 4133"/>
                            <a:gd name="T42" fmla="*/ 2147483646 w 4477"/>
                            <a:gd name="T43" fmla="*/ 2147483646 h 4133"/>
                            <a:gd name="T44" fmla="*/ 2147483646 w 4477"/>
                            <a:gd name="T45" fmla="*/ 2147483646 h 4133"/>
                            <a:gd name="T46" fmla="*/ 2147483646 w 4477"/>
                            <a:gd name="T47" fmla="*/ 2147483646 h 4133"/>
                            <a:gd name="T48" fmla="*/ 2147483646 w 4477"/>
                            <a:gd name="T49" fmla="*/ 2147483646 h 4133"/>
                            <a:gd name="T50" fmla="*/ 2147483646 w 4477"/>
                            <a:gd name="T51" fmla="*/ 2147483646 h 4133"/>
                            <a:gd name="T52" fmla="*/ 2147483646 w 4477"/>
                            <a:gd name="T53" fmla="*/ 2147483646 h 4133"/>
                            <a:gd name="T54" fmla="*/ 2147483646 w 4477"/>
                            <a:gd name="T55" fmla="*/ 2147483646 h 4133"/>
                            <a:gd name="T56" fmla="*/ 2147483646 w 4477"/>
                            <a:gd name="T57" fmla="*/ 2147483646 h 4133"/>
                            <a:gd name="T58" fmla="*/ 2147483646 w 4477"/>
                            <a:gd name="T59" fmla="*/ 2147483646 h 4133"/>
                            <a:gd name="T60" fmla="*/ 2147483646 w 4477"/>
                            <a:gd name="T61" fmla="*/ 2147483646 h 4133"/>
                            <a:gd name="T62" fmla="*/ 2147483646 w 4477"/>
                            <a:gd name="T63" fmla="*/ 2147483646 h 4133"/>
                            <a:gd name="T64" fmla="*/ 2147483646 w 4477"/>
                            <a:gd name="T65" fmla="*/ 2147483646 h 4133"/>
                            <a:gd name="T66" fmla="*/ 0 w 4477"/>
                            <a:gd name="T67" fmla="*/ 2147483646 h 4133"/>
                            <a:gd name="T68" fmla="*/ 2147483646 w 4477"/>
                            <a:gd name="T69" fmla="*/ 2147483646 h 4133"/>
                            <a:gd name="T70" fmla="*/ 2147483646 w 4477"/>
                            <a:gd name="T71" fmla="*/ 2147483646 h 4133"/>
                            <a:gd name="T72" fmla="*/ 2147483646 w 4477"/>
                            <a:gd name="T73" fmla="*/ 2147483646 h 4133"/>
                            <a:gd name="T74" fmla="*/ 2147483646 w 4477"/>
                            <a:gd name="T75" fmla="*/ 2147483646 h 4133"/>
                            <a:gd name="T76" fmla="*/ 2147483646 w 4477"/>
                            <a:gd name="T77" fmla="*/ 2147483646 h 4133"/>
                            <a:gd name="T78" fmla="*/ 2147483646 w 4477"/>
                            <a:gd name="T79" fmla="*/ 2147483646 h 4133"/>
                            <a:gd name="T80" fmla="*/ 2147483646 w 4477"/>
                            <a:gd name="T81" fmla="*/ 2147483646 h 4133"/>
                            <a:gd name="T82" fmla="*/ 2147483646 w 4477"/>
                            <a:gd name="T83" fmla="*/ 2147483646 h 4133"/>
                            <a:gd name="T84" fmla="*/ 2147483646 w 4477"/>
                            <a:gd name="T85" fmla="*/ 2147483646 h 4133"/>
                            <a:gd name="T86" fmla="*/ 2147483646 w 4477"/>
                            <a:gd name="T87" fmla="*/ 2147483646 h 4133"/>
                            <a:gd name="T88" fmla="*/ 2147483646 w 4477"/>
                            <a:gd name="T89" fmla="*/ 2147483646 h 4133"/>
                            <a:gd name="T90" fmla="*/ 2147483646 w 4477"/>
                            <a:gd name="T91" fmla="*/ 2147483646 h 4133"/>
                            <a:gd name="T92" fmla="*/ 2147483646 w 4477"/>
                            <a:gd name="T93" fmla="*/ 2147483646 h 4133"/>
                            <a:gd name="T94" fmla="*/ 2147483646 w 4477"/>
                            <a:gd name="T95" fmla="*/ 2147483646 h 4133"/>
                            <a:gd name="T96" fmla="*/ 2147483646 w 4477"/>
                            <a:gd name="T97" fmla="*/ 2147483646 h 4133"/>
                            <a:gd name="T98" fmla="*/ 2147483646 w 4477"/>
                            <a:gd name="T99" fmla="*/ 2147483646 h 4133"/>
                            <a:gd name="T100" fmla="*/ 2147483646 w 4477"/>
                            <a:gd name="T101" fmla="*/ 2147483646 h 4133"/>
                            <a:gd name="T102" fmla="*/ 2147483646 w 4477"/>
                            <a:gd name="T103" fmla="*/ 2147483646 h 4133"/>
                            <a:gd name="T104" fmla="*/ 2147483646 w 4477"/>
                            <a:gd name="T105" fmla="*/ 2147483646 h 4133"/>
                            <a:gd name="T106" fmla="*/ 2147483646 w 4477"/>
                            <a:gd name="T107" fmla="*/ 2147483646 h 4133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0" t="0" r="r" b="b"/>
                          <a:pathLst>
                            <a:path w="4477" h="4133">
                              <a:moveTo>
                                <a:pt x="3646" y="48"/>
                              </a:moveTo>
                              <a:lnTo>
                                <a:pt x="3646" y="48"/>
                              </a:lnTo>
                              <a:lnTo>
                                <a:pt x="3623" y="39"/>
                              </a:lnTo>
                              <a:lnTo>
                                <a:pt x="3600" y="31"/>
                              </a:lnTo>
                              <a:lnTo>
                                <a:pt x="3578" y="24"/>
                              </a:lnTo>
                              <a:lnTo>
                                <a:pt x="3557" y="18"/>
                              </a:lnTo>
                              <a:lnTo>
                                <a:pt x="3536" y="13"/>
                              </a:lnTo>
                              <a:lnTo>
                                <a:pt x="3515" y="8"/>
                              </a:lnTo>
                              <a:lnTo>
                                <a:pt x="3494" y="5"/>
                              </a:lnTo>
                              <a:lnTo>
                                <a:pt x="3473" y="3"/>
                              </a:lnTo>
                              <a:lnTo>
                                <a:pt x="3454" y="1"/>
                              </a:lnTo>
                              <a:lnTo>
                                <a:pt x="3434" y="0"/>
                              </a:lnTo>
                              <a:lnTo>
                                <a:pt x="3415" y="0"/>
                              </a:lnTo>
                              <a:lnTo>
                                <a:pt x="3395" y="1"/>
                              </a:lnTo>
                              <a:lnTo>
                                <a:pt x="3376" y="3"/>
                              </a:lnTo>
                              <a:lnTo>
                                <a:pt x="3358" y="5"/>
                              </a:lnTo>
                              <a:lnTo>
                                <a:pt x="3339" y="9"/>
                              </a:lnTo>
                              <a:lnTo>
                                <a:pt x="3321" y="13"/>
                              </a:lnTo>
                              <a:lnTo>
                                <a:pt x="3303" y="18"/>
                              </a:lnTo>
                              <a:lnTo>
                                <a:pt x="3285" y="23"/>
                              </a:lnTo>
                              <a:lnTo>
                                <a:pt x="3268" y="30"/>
                              </a:lnTo>
                              <a:lnTo>
                                <a:pt x="3251" y="37"/>
                              </a:lnTo>
                              <a:lnTo>
                                <a:pt x="3235" y="45"/>
                              </a:lnTo>
                              <a:lnTo>
                                <a:pt x="3219" y="54"/>
                              </a:lnTo>
                              <a:lnTo>
                                <a:pt x="3201" y="63"/>
                              </a:lnTo>
                              <a:lnTo>
                                <a:pt x="3186" y="74"/>
                              </a:lnTo>
                              <a:lnTo>
                                <a:pt x="3170" y="85"/>
                              </a:lnTo>
                              <a:lnTo>
                                <a:pt x="3155" y="96"/>
                              </a:lnTo>
                              <a:lnTo>
                                <a:pt x="3139" y="108"/>
                              </a:lnTo>
                              <a:lnTo>
                                <a:pt x="3124" y="121"/>
                              </a:lnTo>
                              <a:lnTo>
                                <a:pt x="3110" y="134"/>
                              </a:lnTo>
                              <a:lnTo>
                                <a:pt x="3094" y="149"/>
                              </a:lnTo>
                              <a:lnTo>
                                <a:pt x="3066" y="179"/>
                              </a:lnTo>
                              <a:lnTo>
                                <a:pt x="3079" y="337"/>
                              </a:lnTo>
                              <a:lnTo>
                                <a:pt x="3094" y="494"/>
                              </a:lnTo>
                              <a:lnTo>
                                <a:pt x="3112" y="649"/>
                              </a:lnTo>
                              <a:lnTo>
                                <a:pt x="3131" y="802"/>
                              </a:lnTo>
                              <a:lnTo>
                                <a:pt x="3151" y="954"/>
                              </a:lnTo>
                              <a:lnTo>
                                <a:pt x="3174" y="1104"/>
                              </a:lnTo>
                              <a:lnTo>
                                <a:pt x="3198" y="1252"/>
                              </a:lnTo>
                              <a:lnTo>
                                <a:pt x="3226" y="1398"/>
                              </a:lnTo>
                              <a:lnTo>
                                <a:pt x="3254" y="1543"/>
                              </a:lnTo>
                              <a:lnTo>
                                <a:pt x="3284" y="1686"/>
                              </a:lnTo>
                              <a:lnTo>
                                <a:pt x="3318" y="1827"/>
                              </a:lnTo>
                              <a:lnTo>
                                <a:pt x="3352" y="1967"/>
                              </a:lnTo>
                              <a:lnTo>
                                <a:pt x="3388" y="2104"/>
                              </a:lnTo>
                              <a:lnTo>
                                <a:pt x="3407" y="2172"/>
                              </a:lnTo>
                              <a:lnTo>
                                <a:pt x="3427" y="2240"/>
                              </a:lnTo>
                              <a:lnTo>
                                <a:pt x="3447" y="2307"/>
                              </a:lnTo>
                              <a:lnTo>
                                <a:pt x="3468" y="2374"/>
                              </a:lnTo>
                              <a:lnTo>
                                <a:pt x="3488" y="2441"/>
                              </a:lnTo>
                              <a:lnTo>
                                <a:pt x="3510" y="2506"/>
                              </a:lnTo>
                              <a:lnTo>
                                <a:pt x="4267" y="2335"/>
                              </a:lnTo>
                              <a:lnTo>
                                <a:pt x="4258" y="2257"/>
                              </a:lnTo>
                              <a:lnTo>
                                <a:pt x="4249" y="2179"/>
                              </a:lnTo>
                              <a:lnTo>
                                <a:pt x="4238" y="2102"/>
                              </a:lnTo>
                              <a:lnTo>
                                <a:pt x="4227" y="2026"/>
                              </a:lnTo>
                              <a:lnTo>
                                <a:pt x="4214" y="1950"/>
                              </a:lnTo>
                              <a:lnTo>
                                <a:pt x="4202" y="1874"/>
                              </a:lnTo>
                              <a:lnTo>
                                <a:pt x="4189" y="1798"/>
                              </a:lnTo>
                              <a:lnTo>
                                <a:pt x="4175" y="1724"/>
                              </a:lnTo>
                              <a:lnTo>
                                <a:pt x="4161" y="1649"/>
                              </a:lnTo>
                              <a:lnTo>
                                <a:pt x="4146" y="1574"/>
                              </a:lnTo>
                              <a:lnTo>
                                <a:pt x="4130" y="1500"/>
                              </a:lnTo>
                              <a:lnTo>
                                <a:pt x="4113" y="1428"/>
                              </a:lnTo>
                              <a:lnTo>
                                <a:pt x="4096" y="1354"/>
                              </a:lnTo>
                              <a:lnTo>
                                <a:pt x="4078" y="1282"/>
                              </a:lnTo>
                              <a:lnTo>
                                <a:pt x="4060" y="1210"/>
                              </a:lnTo>
                              <a:lnTo>
                                <a:pt x="4041" y="1138"/>
                              </a:lnTo>
                              <a:lnTo>
                                <a:pt x="4020" y="1067"/>
                              </a:lnTo>
                              <a:lnTo>
                                <a:pt x="4000" y="995"/>
                              </a:lnTo>
                              <a:lnTo>
                                <a:pt x="3979" y="926"/>
                              </a:lnTo>
                              <a:lnTo>
                                <a:pt x="3957" y="855"/>
                              </a:lnTo>
                              <a:lnTo>
                                <a:pt x="3935" y="785"/>
                              </a:lnTo>
                              <a:lnTo>
                                <a:pt x="3911" y="717"/>
                              </a:lnTo>
                              <a:lnTo>
                                <a:pt x="3888" y="648"/>
                              </a:lnTo>
                              <a:lnTo>
                                <a:pt x="3863" y="579"/>
                              </a:lnTo>
                              <a:lnTo>
                                <a:pt x="3839" y="512"/>
                              </a:lnTo>
                              <a:lnTo>
                                <a:pt x="3812" y="444"/>
                              </a:lnTo>
                              <a:lnTo>
                                <a:pt x="3786" y="377"/>
                              </a:lnTo>
                              <a:lnTo>
                                <a:pt x="3759" y="310"/>
                              </a:lnTo>
                              <a:lnTo>
                                <a:pt x="3732" y="244"/>
                              </a:lnTo>
                              <a:lnTo>
                                <a:pt x="3703" y="179"/>
                              </a:lnTo>
                              <a:lnTo>
                                <a:pt x="3675" y="113"/>
                              </a:lnTo>
                              <a:lnTo>
                                <a:pt x="3646" y="48"/>
                              </a:lnTo>
                              <a:close/>
                              <a:moveTo>
                                <a:pt x="831" y="2804"/>
                              </a:moveTo>
                              <a:lnTo>
                                <a:pt x="2810" y="2804"/>
                              </a:lnTo>
                              <a:lnTo>
                                <a:pt x="2810" y="2949"/>
                              </a:lnTo>
                              <a:lnTo>
                                <a:pt x="831" y="2949"/>
                              </a:lnTo>
                              <a:lnTo>
                                <a:pt x="831" y="2804"/>
                              </a:lnTo>
                              <a:close/>
                              <a:moveTo>
                                <a:pt x="3516" y="3370"/>
                              </a:moveTo>
                              <a:lnTo>
                                <a:pt x="3637" y="3750"/>
                              </a:lnTo>
                              <a:lnTo>
                                <a:pt x="190" y="3750"/>
                              </a:lnTo>
                              <a:lnTo>
                                <a:pt x="0" y="3750"/>
                              </a:lnTo>
                              <a:lnTo>
                                <a:pt x="0" y="3559"/>
                              </a:lnTo>
                              <a:lnTo>
                                <a:pt x="0" y="1320"/>
                              </a:lnTo>
                              <a:lnTo>
                                <a:pt x="0" y="1240"/>
                              </a:lnTo>
                              <a:lnTo>
                                <a:pt x="59" y="1183"/>
                              </a:lnTo>
                              <a:lnTo>
                                <a:pt x="764" y="503"/>
                              </a:lnTo>
                              <a:lnTo>
                                <a:pt x="819" y="449"/>
                              </a:lnTo>
                              <a:lnTo>
                                <a:pt x="895" y="449"/>
                              </a:lnTo>
                              <a:lnTo>
                                <a:pt x="2831" y="449"/>
                              </a:lnTo>
                              <a:lnTo>
                                <a:pt x="2840" y="545"/>
                              </a:lnTo>
                              <a:lnTo>
                                <a:pt x="2849" y="640"/>
                              </a:lnTo>
                              <a:lnTo>
                                <a:pt x="2859" y="735"/>
                              </a:lnTo>
                              <a:lnTo>
                                <a:pt x="2870" y="829"/>
                              </a:lnTo>
                              <a:lnTo>
                                <a:pt x="1084" y="829"/>
                              </a:lnTo>
                              <a:lnTo>
                                <a:pt x="1138" y="1419"/>
                              </a:lnTo>
                              <a:lnTo>
                                <a:pt x="1148" y="1526"/>
                              </a:lnTo>
                              <a:lnTo>
                                <a:pt x="1040" y="1522"/>
                              </a:lnTo>
                              <a:lnTo>
                                <a:pt x="380" y="1497"/>
                              </a:lnTo>
                              <a:lnTo>
                                <a:pt x="380" y="3370"/>
                              </a:lnTo>
                              <a:lnTo>
                                <a:pt x="3516" y="3370"/>
                              </a:lnTo>
                              <a:close/>
                              <a:moveTo>
                                <a:pt x="472" y="1312"/>
                              </a:moveTo>
                              <a:lnTo>
                                <a:pt x="939" y="1329"/>
                              </a:lnTo>
                              <a:lnTo>
                                <a:pt x="900" y="898"/>
                              </a:lnTo>
                              <a:lnTo>
                                <a:pt x="472" y="1312"/>
                              </a:lnTo>
                              <a:close/>
                              <a:moveTo>
                                <a:pt x="2810" y="2206"/>
                              </a:moveTo>
                              <a:lnTo>
                                <a:pt x="831" y="2206"/>
                              </a:lnTo>
                              <a:lnTo>
                                <a:pt x="831" y="2351"/>
                              </a:lnTo>
                              <a:lnTo>
                                <a:pt x="2810" y="2351"/>
                              </a:lnTo>
                              <a:lnTo>
                                <a:pt x="2810" y="2206"/>
                              </a:lnTo>
                              <a:close/>
                              <a:moveTo>
                                <a:pt x="2810" y="1666"/>
                              </a:moveTo>
                              <a:lnTo>
                                <a:pt x="1621" y="1666"/>
                              </a:lnTo>
                              <a:lnTo>
                                <a:pt x="1621" y="1810"/>
                              </a:lnTo>
                              <a:lnTo>
                                <a:pt x="2810" y="1810"/>
                              </a:lnTo>
                              <a:lnTo>
                                <a:pt x="2810" y="1666"/>
                              </a:lnTo>
                              <a:close/>
                              <a:moveTo>
                                <a:pt x="2810" y="1112"/>
                              </a:moveTo>
                              <a:lnTo>
                                <a:pt x="1621" y="1112"/>
                              </a:lnTo>
                              <a:lnTo>
                                <a:pt x="1621" y="1256"/>
                              </a:lnTo>
                              <a:lnTo>
                                <a:pt x="2810" y="1256"/>
                              </a:lnTo>
                              <a:lnTo>
                                <a:pt x="2810" y="1112"/>
                              </a:lnTo>
                              <a:close/>
                              <a:moveTo>
                                <a:pt x="4318" y="3463"/>
                              </a:moveTo>
                              <a:lnTo>
                                <a:pt x="4002" y="3540"/>
                              </a:lnTo>
                              <a:lnTo>
                                <a:pt x="4007" y="3867"/>
                              </a:lnTo>
                              <a:lnTo>
                                <a:pt x="4237" y="4133"/>
                              </a:lnTo>
                              <a:lnTo>
                                <a:pt x="4387" y="4100"/>
                              </a:lnTo>
                              <a:lnTo>
                                <a:pt x="4477" y="3751"/>
                              </a:lnTo>
                              <a:lnTo>
                                <a:pt x="4318" y="3463"/>
                              </a:lnTo>
                              <a:close/>
                              <a:moveTo>
                                <a:pt x="4272" y="2491"/>
                              </a:moveTo>
                              <a:lnTo>
                                <a:pt x="4272" y="2491"/>
                              </a:lnTo>
                              <a:lnTo>
                                <a:pt x="4388" y="3367"/>
                              </a:lnTo>
                              <a:lnTo>
                                <a:pt x="3870" y="3485"/>
                              </a:lnTo>
                              <a:lnTo>
                                <a:pt x="3583" y="2648"/>
                              </a:lnTo>
                              <a:lnTo>
                                <a:pt x="4272" y="24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钢笔" o:spid="_x0000_s1026" o:spt="100" style="position:absolute;left:0pt;margin-left:37.1pt;margin-top:715.5pt;height:12.45pt;width:12.45pt;z-index:-1668540416;v-text-anchor:middle;mso-width-relative:page;mso-height-relative:page;" fillcolor="#FFFFFF [3212]" filled="t" stroked="f" coordsize="4477,4133" o:gfxdata="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" path="m3646,48l3646,48,3623,39,3600,31,3578,24,3557,18,3536,13,3515,8,3494,5,3473,3,3454,1,3434,0,3415,0,3395,1,3376,3,3358,5,3339,9,3321,13,3303,18,3285,23,3268,30,3251,37,3235,45,3219,54,3201,63,3186,74,3170,85,3155,96,3139,108,3124,121,3110,134,3094,149,3066,179,3079,337,3094,494,3112,649,3131,802,3151,954,3174,1104,3198,1252,3226,1398,3254,1543,3284,1686,3318,1827,3352,1967,3388,2104,3407,2172,3427,2240,3447,2307,3468,2374,3488,2441,3510,2506,4267,2335,4258,2257,4249,2179,4238,2102,4227,2026,4214,1950,4202,1874,4189,1798,4175,1724,4161,1649,4146,1574,4130,1500,4113,1428,4096,1354,4078,1282,4060,1210,4041,1138,4020,1067,4000,995,3979,926,3957,855,3935,785,3911,717,3888,648,3863,579,3839,512,3812,444,3786,377,3759,310,3732,244,3703,179,3675,113,3646,48xm831,2804l2810,2804,2810,2949,831,2949,831,2804xm3516,3370l3637,3750,190,3750,0,3750,0,3559,0,1320,0,1240,59,1183,764,503,819,449,895,449,2831,449,2840,545,2849,640,2859,735,2870,829,1084,829,1138,1419,1148,1526,1040,1522,380,1497,380,3370,3516,3370xm472,1312l939,1329,900,898,472,1312xm2810,2206l831,2206,831,2351,2810,2351,2810,2206xm2810,1666l1621,1666,1621,1810,2810,1810,2810,1666xm2810,1112l1621,1112,1621,1256,2810,1256,2810,1112xm4318,3463l4002,3540,4007,3867,4237,4133,4387,4100,4477,3751,4318,3463xm4272,2491l4272,2491,4388,3367,3870,3485,3583,2648,4272,2491xe">
                <v:path o:connectlocs="@0,@0;@0,@0;@0,@0;@0,0;@0,@0;@0,@0;@0,@0;@0,@0;@0,@0;@0,@0;@0,@0;@0,@0;@0,@0;@0,@0;@0,@0;@0,@0;@0,@0;@0,@0;@0,@0;@0,@0;@0,@0;@0,@0;@0,@0;@0,@0;@0,@0;@0,@0;@0,@0;@0,@0;@0,@0;@0,@0;@0,@0;@0,@0;@0,@0;0,@0;@0,@0;@0,@0;@0,@0;@0,@0;@0,@0;@0,@0;@0,@0;@0,@0;@0,@0;@0,@0;@0,@0;@0,@0;@0,@0;@0,@0;@0,@0;@0,@0;@0,@0;@0,@0;@0,@0;@0,@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417664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4936490</wp:posOffset>
                </wp:positionV>
                <wp:extent cx="6299835" cy="134302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20xx.09-20xx.06                    北京XXXXX中学                  语文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工作职责: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1、认真履行任课教师岗位职责。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2、掌握《义务教育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教育指导纲要》，制定好学期教学计划。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积极参与学校组织的各种培训、教研、讲座和会议等活动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25pt;margin-top:388.7pt;height:105.75pt;width:496.05pt;z-index:-1668549632;mso-width-relative:page;mso-height-relative:page;" filled="f" stroked="f" coordsize="21600,21600" o:gfxdata="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E6b7ncAAAADAEAAA8AAAAAAAAAAQAgAAAAIgAA&#10;AGRycy9kb3ducmV2LnhtbFBLAQIUABQAAAAIAIdO4kCF0Pwr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20xx.09-20xx.06                    北京XXXXX中学                  语文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工作职责: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1、认真履行任课教师岗位职责。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2、掌握《义务教育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教育指导纲要》，制定好学期教学计划。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积极参与学校组织的各种培训、教研、讲座和会议等活动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414592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4157345</wp:posOffset>
                </wp:positionV>
                <wp:extent cx="6356985" cy="35242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98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20xx.09-20xx.06                   北京稻壳大学 /教育专业                        全日制本科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2pt;margin-top:327.35pt;height:27.75pt;width:500.55pt;z-index:-1668552704;mso-width-relative:page;mso-height-relative:page;" filled="f" stroked="f" coordsize="21600,21600" o:gfxdata="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Oriv7cAAAADAEAAA8AAAAAAAAAAQAgAAAAIgAAAGRy&#10;cy9kb3ducmV2LnhtbFBLAQIUABQAAAAIAIdO4kB1asRKOgIAAGg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20xx.09-20xx.06                   北京稻壳大学 /教育专业                        全日制本科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26421760" behindDoc="0" locked="0" layoutInCell="1" allowOverlap="1">
                <wp:simplePos x="0" y="0"/>
                <wp:positionH relativeFrom="column">
                  <wp:posOffset>820420</wp:posOffset>
                </wp:positionH>
                <wp:positionV relativeFrom="paragraph">
                  <wp:posOffset>2340610</wp:posOffset>
                </wp:positionV>
                <wp:extent cx="6381750" cy="1377315"/>
                <wp:effectExtent l="0" t="0" r="0" b="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1377315"/>
                          <a:chOff x="2050" y="4743"/>
                          <a:chExt cx="10050" cy="2169"/>
                        </a:xfrm>
                      </wpg:grpSpPr>
                      <wps:wsp>
                        <wps:cNvPr id="18" name="文本框 18"/>
                        <wps:cNvSpPr txBox="1"/>
                        <wps:spPr>
                          <a:xfrm>
                            <a:off x="2050" y="5360"/>
                            <a:ext cx="9899" cy="15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3"/>
                                <w:tblW w:w="0" w:type="auto"/>
                                <w:jc w:val="center"/>
                                <w:tblBorders>
                                  <w:top w:val="single" w:color="3C6776" w:sz="12" w:space="0"/>
                                  <w:left w:val="single" w:color="3C6776" w:sz="12" w:space="0"/>
                                  <w:bottom w:val="single" w:color="3C6776" w:sz="12" w:space="0"/>
                                  <w:right w:val="single" w:color="3C6776" w:sz="12" w:space="0"/>
                                  <w:insideH w:val="single" w:color="3C6776" w:sz="12" w:space="0"/>
                                  <w:insideV w:val="single" w:color="3C6776" w:sz="12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600"/>
                                <w:gridCol w:w="1600"/>
                                <w:gridCol w:w="1600"/>
                                <w:gridCol w:w="1600"/>
                                <w:gridCol w:w="1600"/>
                                <w:gridCol w:w="1601"/>
                              </w:tblGrid>
                              <w:tr>
                                <w:tblPrEx>
                                  <w:tblBorders>
                                    <w:top w:val="single" w:color="3C6776" w:sz="12" w:space="0"/>
                                    <w:left w:val="single" w:color="3C6776" w:sz="12" w:space="0"/>
                                    <w:bottom w:val="single" w:color="3C6776" w:sz="12" w:space="0"/>
                                    <w:right w:val="single" w:color="3C6776" w:sz="12" w:space="0"/>
                                    <w:insideH w:val="single" w:color="3C6776" w:sz="12" w:space="0"/>
                                    <w:insideV w:val="single" w:color="3C6776" w:sz="12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54" w:hRule="atLeast"/>
                                  <w:jc w:val="center"/>
                                </w:trPr>
                                <w:tc>
                                  <w:tcPr>
                                    <w:tcW w:w="1600" w:type="dxa"/>
                                    <w:vMerge w:val="restart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color w:val="404040" w:themeColor="text1" w:themeTint="BF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i w:val="0"/>
                                        <w:caps w:val="0"/>
                                        <w:color w:val="404040" w:themeColor="text1" w:themeTint="BF"/>
                                        <w:spacing w:val="0"/>
                                        <w:kern w:val="0"/>
                                        <w:sz w:val="21"/>
                                        <w:szCs w:val="21"/>
                                        <w:shd w:val="clear" w:fill="FFFFFF"/>
                                        <w:lang w:val="en-US" w:eastAsia="zh-CN" w:bidi="ar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初试成绩</w:t>
                                    </w:r>
                                  </w:p>
                                </w:tc>
                                <w:tc>
                                  <w:tcPr>
                                    <w:tcW w:w="1600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color w:val="404040" w:themeColor="text1" w:themeTint="BF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i w:val="0"/>
                                        <w:caps w:val="0"/>
                                        <w:color w:val="404040" w:themeColor="text1" w:themeTint="BF"/>
                                        <w:spacing w:val="0"/>
                                        <w:kern w:val="0"/>
                                        <w:sz w:val="21"/>
                                        <w:szCs w:val="21"/>
                                        <w:shd w:val="clear" w:fill="FFFFFF"/>
                                        <w:lang w:val="en-US" w:eastAsia="zh-CN" w:bidi="ar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英语</w:t>
                                    </w:r>
                                  </w:p>
                                </w:tc>
                                <w:tc>
                                  <w:tcPr>
                                    <w:tcW w:w="1600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color w:val="404040" w:themeColor="text1" w:themeTint="BF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i w:val="0"/>
                                        <w:caps w:val="0"/>
                                        <w:color w:val="404040" w:themeColor="text1" w:themeTint="BF"/>
                                        <w:spacing w:val="0"/>
                                        <w:kern w:val="0"/>
                                        <w:sz w:val="21"/>
                                        <w:szCs w:val="21"/>
                                        <w:shd w:val="clear" w:fill="FFFFFF"/>
                                        <w:lang w:val="en-US" w:eastAsia="zh-CN" w:bidi="ar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政治</w:t>
                                    </w:r>
                                  </w:p>
                                </w:tc>
                                <w:tc>
                                  <w:tcPr>
                                    <w:tcW w:w="1600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color w:val="404040" w:themeColor="text1" w:themeTint="BF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i w:val="0"/>
                                        <w:caps w:val="0"/>
                                        <w:color w:val="404040" w:themeColor="text1" w:themeTint="BF"/>
                                        <w:spacing w:val="0"/>
                                        <w:kern w:val="0"/>
                                        <w:sz w:val="21"/>
                                        <w:szCs w:val="21"/>
                                        <w:shd w:val="clear" w:fill="FFFFFF"/>
                                        <w:lang w:val="en-US" w:eastAsia="zh-CN" w:bidi="ar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语文</w:t>
                                    </w:r>
                                  </w:p>
                                </w:tc>
                                <w:tc>
                                  <w:tcPr>
                                    <w:tcW w:w="1600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color w:val="404040" w:themeColor="text1" w:themeTint="BF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i w:val="0"/>
                                        <w:caps w:val="0"/>
                                        <w:color w:val="404040" w:themeColor="text1" w:themeTint="BF"/>
                                        <w:spacing w:val="0"/>
                                        <w:kern w:val="0"/>
                                        <w:sz w:val="21"/>
                                        <w:szCs w:val="21"/>
                                        <w:shd w:val="clear" w:fill="FFFFFF"/>
                                        <w:lang w:val="en-US" w:eastAsia="zh-CN" w:bidi="ar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专业</w:t>
                                    </w:r>
                                  </w:p>
                                </w:tc>
                                <w:tc>
                                  <w:tcPr>
                                    <w:tcW w:w="1601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color w:val="404040" w:themeColor="text1" w:themeTint="BF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i w:val="0"/>
                                        <w:caps w:val="0"/>
                                        <w:color w:val="404040" w:themeColor="text1" w:themeTint="BF"/>
                                        <w:spacing w:val="0"/>
                                        <w:kern w:val="0"/>
                                        <w:sz w:val="21"/>
                                        <w:szCs w:val="21"/>
                                        <w:shd w:val="clear" w:fill="FFFFFF"/>
                                        <w:lang w:val="en-US" w:eastAsia="zh-CN" w:bidi="ar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总分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3C6776" w:sz="12" w:space="0"/>
                                    <w:left w:val="single" w:color="3C6776" w:sz="12" w:space="0"/>
                                    <w:bottom w:val="single" w:color="3C6776" w:sz="12" w:space="0"/>
                                    <w:right w:val="single" w:color="3C6776" w:sz="12" w:space="0"/>
                                    <w:insideH w:val="single" w:color="3C6776" w:sz="12" w:space="0"/>
                                    <w:insideV w:val="single" w:color="3C6776" w:sz="12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54" w:hRule="atLeast"/>
                                  <w:jc w:val="center"/>
                                </w:trPr>
                                <w:tc>
                                  <w:tcPr>
                                    <w:tcW w:w="1600" w:type="dxa"/>
                                    <w:vMerge w:val="continue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color w:val="404040" w:themeColor="text1" w:themeTint="BF"/>
                                        <w:sz w:val="21"/>
                                        <w:szCs w:val="21"/>
                                        <w:vertAlign w:val="baseline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00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color w:val="404040" w:themeColor="text1" w:themeTint="BF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i w:val="0"/>
                                        <w:caps w:val="0"/>
                                        <w:color w:val="404040" w:themeColor="text1" w:themeTint="BF"/>
                                        <w:spacing w:val="0"/>
                                        <w:kern w:val="0"/>
                                        <w:sz w:val="21"/>
                                        <w:szCs w:val="21"/>
                                        <w:shd w:val="clear" w:fill="FFFFFF"/>
                                        <w:lang w:val="en-US" w:eastAsia="zh-CN" w:bidi="ar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1600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color w:val="404040" w:themeColor="text1" w:themeTint="BF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i w:val="0"/>
                                        <w:caps w:val="0"/>
                                        <w:color w:val="404040" w:themeColor="text1" w:themeTint="BF"/>
                                        <w:spacing w:val="0"/>
                                        <w:kern w:val="0"/>
                                        <w:sz w:val="21"/>
                                        <w:szCs w:val="21"/>
                                        <w:shd w:val="clear" w:fill="FFFFFF"/>
                                        <w:lang w:val="en-US" w:eastAsia="zh-CN" w:bidi="ar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1600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color w:val="404040" w:themeColor="text1" w:themeTint="BF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i w:val="0"/>
                                        <w:caps w:val="0"/>
                                        <w:color w:val="404040" w:themeColor="text1" w:themeTint="BF"/>
                                        <w:spacing w:val="0"/>
                                        <w:kern w:val="0"/>
                                        <w:sz w:val="21"/>
                                        <w:szCs w:val="21"/>
                                        <w:shd w:val="clear" w:fill="FFFFFF"/>
                                        <w:lang w:val="en-US" w:eastAsia="zh-CN" w:bidi="ar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1600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color w:val="404040" w:themeColor="text1" w:themeTint="BF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i w:val="0"/>
                                        <w:caps w:val="0"/>
                                        <w:color w:val="404040" w:themeColor="text1" w:themeTint="BF"/>
                                        <w:spacing w:val="0"/>
                                        <w:kern w:val="0"/>
                                        <w:sz w:val="21"/>
                                        <w:szCs w:val="21"/>
                                        <w:shd w:val="clear" w:fill="FFFFFF"/>
                                        <w:lang w:val="en-US" w:eastAsia="zh-CN" w:bidi="ar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1601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color w:val="404040" w:themeColor="text1" w:themeTint="BF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i w:val="0"/>
                                        <w:caps w:val="0"/>
                                        <w:color w:val="404040" w:themeColor="text1" w:themeTint="BF"/>
                                        <w:spacing w:val="0"/>
                                        <w:kern w:val="0"/>
                                        <w:sz w:val="21"/>
                                        <w:szCs w:val="21"/>
                                        <w:shd w:val="clear" w:fill="FFFFFF"/>
                                        <w:lang w:val="en-US" w:eastAsia="zh-CN" w:bidi="ar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360</w:t>
                                    </w:r>
                                  </w:p>
                                </w:tc>
                              </w:tr>
                            </w:tbl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2062" y="4743"/>
                            <a:ext cx="10038" cy="7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报考院校：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北京XX师范大学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报考专业：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6pt;margin-top:184.3pt;height:108.45pt;width:502.5pt;z-index:-1668545536;mso-width-relative:page;mso-height-relative:page;" coordorigin="2050,4743" coordsize="10050,2169" o:gfxdata="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DDweBp2wAAAAwBAAAPAAAAAAAAAAEAIAAAACIAAABk&#10;cnMvZG93bnJldi54bWxQSwECFAAUAAAACACHTuJAkiuo6ecCAAAmCAAADgAAAAAAAAABACAAAAAq&#10;AQAAZHJzL2Uyb0RvYy54bWxQSwUGAAAAAAYABgBZAQAAgwYAAAAA&#10;">
                <o:lock v:ext="edit" aspectratio="f"/>
                <v:shape id="_x0000_s1026" o:spid="_x0000_s1026" o:spt="202" type="#_x0000_t202" style="position:absolute;left:2050;top:5360;height:1552;width:9899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tbl>
                        <w:tblPr>
                          <w:tblStyle w:val="3"/>
                          <w:tblW w:w="0" w:type="auto"/>
                          <w:jc w:val="center"/>
                          <w:tblBorders>
                            <w:top w:val="single" w:color="3C6776" w:sz="12" w:space="0"/>
                            <w:left w:val="single" w:color="3C6776" w:sz="12" w:space="0"/>
                            <w:bottom w:val="single" w:color="3C6776" w:sz="12" w:space="0"/>
                            <w:right w:val="single" w:color="3C6776" w:sz="12" w:space="0"/>
                            <w:insideH w:val="single" w:color="3C6776" w:sz="12" w:space="0"/>
                            <w:insideV w:val="single" w:color="3C6776" w:sz="12" w:space="0"/>
                          </w:tblBorders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600"/>
                          <w:gridCol w:w="1600"/>
                          <w:gridCol w:w="1600"/>
                          <w:gridCol w:w="1600"/>
                          <w:gridCol w:w="1600"/>
                          <w:gridCol w:w="1601"/>
                        </w:tblGrid>
                        <w:tr>
                          <w:tblPrEx>
                            <w:tblBorders>
                              <w:top w:val="single" w:color="3C6776" w:sz="12" w:space="0"/>
                              <w:left w:val="single" w:color="3C6776" w:sz="12" w:space="0"/>
                              <w:bottom w:val="single" w:color="3C6776" w:sz="12" w:space="0"/>
                              <w:right w:val="single" w:color="3C6776" w:sz="12" w:space="0"/>
                              <w:insideH w:val="single" w:color="3C6776" w:sz="12" w:space="0"/>
                              <w:insideV w:val="single" w:color="3C6776" w:sz="12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54" w:hRule="atLeast"/>
                            <w:jc w:val="center"/>
                          </w:trPr>
                          <w:tc>
                            <w:tcPr>
                              <w:tcW w:w="1600" w:type="dxa"/>
                              <w:vMerge w:val="restart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404040" w:themeColor="text1" w:themeTint="BF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初试成绩</w:t>
                              </w:r>
                            </w:p>
                          </w:tc>
                          <w:tc>
                            <w:tcPr>
                              <w:tcW w:w="1600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404040" w:themeColor="text1" w:themeTint="BF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英语</w:t>
                              </w:r>
                            </w:p>
                          </w:tc>
                          <w:tc>
                            <w:tcPr>
                              <w:tcW w:w="1600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404040" w:themeColor="text1" w:themeTint="BF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政治</w:t>
                              </w:r>
                            </w:p>
                          </w:tc>
                          <w:tc>
                            <w:tcPr>
                              <w:tcW w:w="1600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404040" w:themeColor="text1" w:themeTint="BF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语文</w:t>
                              </w:r>
                            </w:p>
                          </w:tc>
                          <w:tc>
                            <w:tcPr>
                              <w:tcW w:w="1600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404040" w:themeColor="text1" w:themeTint="BF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专业</w:t>
                              </w:r>
                            </w:p>
                          </w:tc>
                          <w:tc>
                            <w:tcPr>
                              <w:tcW w:w="1601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404040" w:themeColor="text1" w:themeTint="BF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总分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3C6776" w:sz="12" w:space="0"/>
                              <w:left w:val="single" w:color="3C6776" w:sz="12" w:space="0"/>
                              <w:bottom w:val="single" w:color="3C6776" w:sz="12" w:space="0"/>
                              <w:right w:val="single" w:color="3C6776" w:sz="12" w:space="0"/>
                              <w:insideH w:val="single" w:color="3C6776" w:sz="12" w:space="0"/>
                              <w:insideV w:val="single" w:color="3C6776" w:sz="12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54" w:hRule="atLeast"/>
                            <w:jc w:val="center"/>
                          </w:trPr>
                          <w:tc>
                            <w:tcPr>
                              <w:tcW w:w="1600" w:type="dxa"/>
                              <w:vMerge w:val="continue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color w:val="404040" w:themeColor="text1" w:themeTint="BF"/>
                                  <w:sz w:val="21"/>
                                  <w:szCs w:val="21"/>
                                  <w:vertAlign w:val="baseline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c>
                          <w:tc>
                            <w:tcPr>
                              <w:tcW w:w="1600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404040" w:themeColor="text1" w:themeTint="BF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90</w:t>
                              </w:r>
                            </w:p>
                          </w:tc>
                          <w:tc>
                            <w:tcPr>
                              <w:tcW w:w="1600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404040" w:themeColor="text1" w:themeTint="BF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90</w:t>
                              </w:r>
                            </w:p>
                          </w:tc>
                          <w:tc>
                            <w:tcPr>
                              <w:tcW w:w="1600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404040" w:themeColor="text1" w:themeTint="BF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90</w:t>
                              </w:r>
                            </w:p>
                          </w:tc>
                          <w:tc>
                            <w:tcPr>
                              <w:tcW w:w="1600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404040" w:themeColor="text1" w:themeTint="BF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90</w:t>
                              </w:r>
                            </w:p>
                          </w:tc>
                          <w:tc>
                            <w:tcPr>
                              <w:tcW w:w="1601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404040" w:themeColor="text1" w:themeTint="BF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360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shape>
                <v:shape id="_x0000_s1026" o:spid="_x0000_s1026" o:spt="202" type="#_x0000_t202" style="position:absolute;left:2062;top:4743;height:708;width:10038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404040" w:themeColor="text1" w:themeTint="BF"/>
                            <w:spacing w:val="0"/>
                            <w:kern w:val="0"/>
                            <w:sz w:val="21"/>
                            <w:szCs w:val="21"/>
                            <w:shd w:val="clear" w:fill="FFFFFF"/>
                            <w:lang w:val="en-US" w:eastAsia="zh-CN" w:bidi="ar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报考院校：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kern w:val="0"/>
                            <w:sz w:val="21"/>
                            <w:szCs w:val="21"/>
                            <w:shd w:val="clear" w:fill="FFFFFF"/>
                            <w:lang w:val="en-US" w:eastAsia="zh-CN" w:bidi="ar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北京XX师范大学</w:t>
                        </w:r>
                        <w:r>
                          <w:rPr>
                            <w:rFonts w:hint="eastAsia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404040" w:themeColor="text1" w:themeTint="BF"/>
                            <w:spacing w:val="0"/>
                            <w:kern w:val="0"/>
                            <w:sz w:val="21"/>
                            <w:szCs w:val="21"/>
                            <w:shd w:val="clear" w:fill="FFFFFF"/>
                            <w:lang w:val="en-US" w:eastAsia="zh-CN" w:bidi="ar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报考专业：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kern w:val="0"/>
                            <w:sz w:val="21"/>
                            <w:szCs w:val="21"/>
                            <w:shd w:val="clear" w:fill="FFFFFF"/>
                            <w:lang w:val="en-US" w:eastAsia="zh-CN" w:bidi="ar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26427904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9537065</wp:posOffset>
                </wp:positionV>
                <wp:extent cx="74930" cy="567055"/>
                <wp:effectExtent l="0" t="0" r="1270" b="4445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30" cy="567055"/>
                          <a:chOff x="1774" y="15302"/>
                          <a:chExt cx="118" cy="893"/>
                        </a:xfrm>
                      </wpg:grpSpPr>
                      <wps:wsp>
                        <wps:cNvPr id="92" name="燕尾形 92"/>
                        <wps:cNvSpPr/>
                        <wps:spPr>
                          <a:xfrm>
                            <a:off x="1774" y="15302"/>
                            <a:ext cx="119" cy="153"/>
                          </a:xfrm>
                          <a:prstGeom prst="chevron">
                            <a:avLst/>
                          </a:prstGeom>
                          <a:solidFill>
                            <a:srgbClr val="3C677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燕尾形 94"/>
                        <wps:cNvSpPr/>
                        <wps:spPr>
                          <a:xfrm>
                            <a:off x="1774" y="15684"/>
                            <a:ext cx="119" cy="153"/>
                          </a:xfrm>
                          <a:prstGeom prst="chevron">
                            <a:avLst/>
                          </a:prstGeom>
                          <a:solidFill>
                            <a:srgbClr val="3C677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燕尾形 96"/>
                        <wps:cNvSpPr/>
                        <wps:spPr>
                          <a:xfrm>
                            <a:off x="1774" y="16043"/>
                            <a:ext cx="119" cy="153"/>
                          </a:xfrm>
                          <a:prstGeom prst="chevron">
                            <a:avLst/>
                          </a:prstGeom>
                          <a:solidFill>
                            <a:srgbClr val="3C677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4.55pt;margin-top:750.95pt;height:44.65pt;width:5.9pt;z-index:-1668539392;mso-width-relative:page;mso-height-relative:page;" coordorigin="1774,15302" coordsize="118,893" o:gfxdata="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CYOV7M2gAAAA0BAAAPAAAAAAAAAAEAIAAA&#10;ACIAAABkcnMvZG93bnJldi54bWxQSwECFAAUAAAACACHTuJAhzeLUycDAADsCwAADgAAAAAAAAAB&#10;ACAAAAApAQAAZHJzL2Uyb0RvYy54bWxQSwUGAAAAAAYABgBZAQAAwgYAAAAA&#10;">
                <o:lock v:ext="edit" aspectratio="f"/>
                <v:shape id="_x0000_s1026" o:spid="_x0000_s1026" o:spt="55" type="#_x0000_t55" style="position:absolute;left:1774;top:15302;height:153;width:119;v-text-anchor:middle;" fillcolor="#3C6776" filled="t" stroked="f" coordsize="21600,21600" o:gfxdata="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SrWW/&#10;AAAA2wAAAA8AAAAAAAAAAQAgAAAAIgAAAGRycy9kb3ducmV2LnhtbFBLAQIUABQAAAAIAIdO4kAz&#10;LwWeOwAAADkAAAAQAAAAAAAAAAEAIAAAAA4BAABkcnMvc2hhcGV4bWwueG1sUEsFBgAAAAAGAAYA&#10;WwEAALg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774;top:15684;height:153;width:119;v-text-anchor:middle;" fillcolor="#3C6776" filled="t" stroked="f" coordsize="21600,21600" o:gfxdata="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t5CK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774;top:16043;height:153;width:119;v-text-anchor:middle;" fillcolor="#3C6776" filled="t" stroked="f" coordsize="21600,21600" o:gfxdata="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CmrZr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45936"/>
    <w:rsid w:val="0E9C7B6E"/>
    <w:rsid w:val="0F075148"/>
    <w:rsid w:val="11CC5858"/>
    <w:rsid w:val="14182546"/>
    <w:rsid w:val="14F90382"/>
    <w:rsid w:val="20292FB8"/>
    <w:rsid w:val="2BCA0652"/>
    <w:rsid w:val="34F82508"/>
    <w:rsid w:val="38E343A0"/>
    <w:rsid w:val="4A041A1F"/>
    <w:rsid w:val="4A485F25"/>
    <w:rsid w:val="57A713DE"/>
    <w:rsid w:val="58611001"/>
    <w:rsid w:val="5DB45936"/>
    <w:rsid w:val="6A670588"/>
    <w:rsid w:val="6CA10C43"/>
    <w:rsid w:val="758C06D0"/>
    <w:rsid w:val="784B098E"/>
    <w:rsid w:val="7878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d8785ea6-56ba-499e-8588-eb7758d542a4\&#34013;&#33394;&#31616;&#27905;&#32771;&#30740;&#22797;&#35797;&#38754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蓝色简洁考研复试面试简历.docx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2022-01-10T09:04:00Z</dcterms:created>
  <dc:creator>Mr Lee</dc:creator>
  <cp:lastModifiedBy>Mr Lee</cp:lastModifiedBy>
  <dcterms:modified xsi:type="dcterms:W3CDTF">2022-01-10T13:16:55Z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UUID">
    <vt:lpwstr>v1.0_mb_VNzJm0yHZGQOxNVlWR0++g==</vt:lpwstr>
  </property>
</Properties>
</file>