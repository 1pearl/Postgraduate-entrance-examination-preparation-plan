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-332740</wp:posOffset>
                </wp:positionV>
                <wp:extent cx="2095500" cy="931545"/>
                <wp:effectExtent l="0" t="0" r="0" b="19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475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1pt;margin-top:-26.2pt;height:73.35pt;width:165pt;z-index:251658240;mso-width-relative:page;mso-height-relative:page;" filled="f" stroked="f" coordsize="21600,21600" o:gfxdata="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stL2PV&#10;AAAACAEAAA8AAAAAAAAAAQAgAAAAIgAAAGRycy9kb3ducmV2LnhtbFBLAQIUABQAAAAIAIdO4kAB&#10;+sa6IwIAACkEAAAOAAAAAAAAAAEAIAAAACQ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-151765</wp:posOffset>
                </wp:positionV>
                <wp:extent cx="2824480" cy="570865"/>
                <wp:effectExtent l="0" t="0" r="0" b="127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46" cy="570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8pt;margin-top:-11.95pt;height:44.95pt;width:222.4pt;z-index:251659264;v-text-anchor:middle;mso-width-relative:page;mso-height-relative:page;" filled="f" stroked="f" coordsize="21600,21600" o:gfxdata="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5zrYfaAAAACgEAAA8AAAAAAAAAAQAgAAAAIgAAAGRycy9kb3ducmV2LnhtbFBLAQIUABQAAAAI&#10;AIdO4kAcmvvrJAIAACs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-151765</wp:posOffset>
                </wp:positionV>
                <wp:extent cx="0" cy="570865"/>
                <wp:effectExtent l="0" t="0" r="19050" b="203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6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85pt;margin-top:-11.95pt;height:44.95pt;width:0pt;z-index:251660288;mso-width-relative:page;mso-height-relative:page;" filled="f" stroked="t" coordsize="21600,21600" o:gfxdata="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KQ7s12QAAAAoBAAAPAAAAAAAAAAEAIAAAACIAAABkcnMvZG93bnJldi54bWxQSwECFAAU&#10;AAAACACHTuJAALMDUvABAADTAwAADgAAAAAAAAABACAAAAAoAQAAZHJzL2Uyb0RvYy54bWxQSwUG&#10;AAAAAAYABgBZAQAAigUAAAAA&#10;">
                <v:fill on="f" focussize="0,0"/>
                <v:stroke weight="1.5pt" color="#595959 [21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-450850</wp:posOffset>
                </wp:positionV>
                <wp:extent cx="7526655" cy="10720705"/>
                <wp:effectExtent l="0" t="0" r="17145" b="44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35" y="81280"/>
                          <a:ext cx="7526655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95pt;margin-top:-35.5pt;height:844.15pt;width:592.65pt;z-index:-251659264;v-text-anchor:middle;mso-width-relative:page;mso-height-relative:page;" fillcolor="#FFFFFF [3212]" filled="t" stroked="f" coordsize="21600,21600" o:gfxdata="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rCrn9cAAAANAQAADwAAAAAAAAABACAAAAAiAAAAZHJzL2Rvd25yZXYueG1sUEsB&#10;AhQAFAAAAAgAh07iQPy2AAFoAgAAwAQAAA4AAAAAAAAAAQAgAAAAJgEAAGRycy9lMm9Eb2MueG1s&#10;UEsFBgAAAAAGAAYAWQEAAAA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4384;mso-width-relative:page;mso-height-relative:page;" fillcolor="#808080 [1629]" filled="t" stroked="f" coordsize="192,196" o:gfxdata="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3360;mso-width-relative:page;mso-height-relative:page;" fillcolor="#808080 [1629]" filled="t" stroked="f" coordsize="191,196" o:gfxdata="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e1YD+dkA&#10;AAAKAQAADwAAAAAAAAABACAAAAAiAAAAZHJzL2Rvd25yZXYueG1sUEsBAhQAFAAAAAgAh07iQGnm&#10;bcXpCQAAzDUAAA4AAAAAAAAAAQAgAAAAKAEAAGRycy9lMm9Eb2MueG1sUEsFBgAAAAAGAAYAWQEA&#10;AI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1312;mso-width-relative:page;mso-height-relative:page;" fillcolor="#808080 [1629]" filled="t" stroked="f" coordsize="264,264" o:gfxdata="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7456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AAAAAZHJzL1BLAQIUABQAAAAIAIdO&#10;4kAWLOIL2QAAAAwBAAAPAAAAAAAAAAEAIAAAACIAAABkcnMvZG93bnJldi54bWxQSwECFAAUAAAA&#10;CACHTuJAdP0TPSgGAABOFgAADgAAAAAAAAABACAAAAAoAQAAZHJzL2Uyb0RvYy54bWxQSwUGAAAA&#10;AAYABgBZAQAAw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ht7igbkAAADb&#10;AAAADwAAAGRycy9kb3ducmV2LnhtbEVPy6rCMBDdX/AfwgjurqlaLqUaBQVBd9qr6HJsxrbYTEoT&#10;X39vBMHdHM5zJrOHqcWNWldZVjDoRyCIc6srLhTs/pe/CQjnkTXWlknBkxzMpp2fCaba3nlLt8wX&#10;IoSwS1FB6X2TSunykgy6vm2IA3e2rUEfYFtI3eI9hJtaDqPoTxqsODSU2NCipPySXY2C9cbki8N+&#10;fkhoOVyfslMc2/ioVK87iMYgPD38V/xxr3SYP4L3L+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e4oG5AAAA2wAA&#10;AA8AAAAAAAAAAQAgAAAAIgAAAGRycy9kb3ducmV2LnhtbFBLAQIUABQAAAAIAIdO4kAzLwWeOwAA&#10;ADkAAAAQAAAAAAAAAAEAIAAAAAgBAABkcnMvc2hhcGV4bWwueG1sUEsFBgAAAAAGAAYAWwEAALID&#10;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tEaA+bsAAADb&#10;AAAADwAAAGRycy9kb3ducmV2LnhtbEVPS2sCMRC+F/wPYQRvmljFx9booSgUeihqix7HzeyDJpNl&#10;E1/99U1B6G0+vucsVjdnxYXaUHvWMBwoEMS5NzWXGj73m/4MRIjIBq1n0nCnAKtl52mBmfFX3tJl&#10;F0uRQjhkqKGKscmkDHlFDsPAN8SJK3zrMCbYltK0eE3hzspnpSbSYc2pocKGXivKv3dnp2FanOfx&#10;+PM1WvvT9vSRF1a9H6zWve5QvYCIdIv/4of7zaT5Y/j7JR0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aA+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+ZWNq7gAAADb&#10;AAAADwAAAGRycy9kb3ducmV2LnhtbEVPTYvCMBC9L/gfwgje1rTKilRjD+LC4kFYq56HZmyLzaQk&#10;seq/N4LgbR7vc5b53bSiJ+cbywrScQKCuLS64UrBofj9noPwAVlja5kUPMhDvhp8LTHT9sb/1O9D&#10;JWII+wwV1CF0mZS+rMmgH9uOOHJn6wyGCF0ltcNbDDetnCTJTBpsODbU2NG6pvKyvxoFvDv+XNti&#10;N+ldb+fTk99ssTgoNRqmyQJEoHv4iN/uPx3nz+D1SzxAr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ZWNq7gAAADbAAAA&#10;DwAAAAAAAAABACAAAAAiAAAAZHJzL2Rvd25yZXYueG1sUEsBAhQAFAAAAAgAh07iQDMvBZ47AAAA&#10;OQAAABAAAAAAAAAAAQAgAAAABwEAAGRycy9zaGFwZXhtbC54bWxQSwUGAAAAAAYABgBbAQAAsQMA&#10;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</w:t>
      </w:r>
    </w:p>
    <w:p>
      <w:pPr>
        <w:adjustRightInd w:val="0"/>
        <w:snapToGrid w:val="0"/>
      </w:pPr>
    </w:p>
    <w:p>
      <w:pPr>
        <w:tabs>
          <w:tab w:val="left" w:pos="1356"/>
          <w:tab w:val="center" w:pos="5233"/>
        </w:tabs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107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H1nhCHYAAAACQEAAA8A&#10;AAAAAAAAAQAgAAAAIgAAAGRycy9kb3ducmV2LnhtbFBLAQIUABQAAAAIAIdO4kD09fFxigQAAC0S&#10;AAAOAAAAAAAAAAEAIAAAACcBAABkcnMvZTJvRG9jLnhtbFBLBQYAAAAABgAGAFkBAAAjCAAAAAA=&#10;">
                <o:lock v:ext="edit" aspectratio="f"/>
                <v:shape id="矩形 4" o:spid="_x0000_s1026" o:spt="100" style="position:absolute;left:0;top:0;height:190500;width:4572000;v-text-anchor:middle;" fillcolor="#595959 [2109]" filled="t" stroked="f" coordsize="4391025,190500" o:gfxdata="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7NV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808080 [1629]" filled="t" stroked="f" coordsize="3308894,190500" o:gfxdata="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59r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tab/>
      </w:r>
      <w:r>
        <w:tab/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0048;mso-width-relative:page;mso-height-relative:page;" filled="f" stroked="t" coordsize="21600,21600" o:gfxdata="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lkHM1QAAAAoBAAAPAAAAAAAAAAEAIAAAACIAAABkcnMvZG93bnJldi54bWxQSwECFAAU&#10;AAAACACHTuJA1ZkvCfQBAADVAwAADgAAAAAAAAABACAAAAAkAQAAZHJzL2Uyb0RvYy54bWxQSwUG&#10;AAAAAAYABgBZAQAAigUAAAAA&#10;">
                <v:fill on="f" focussize="0,0"/>
                <v:stroke color="#595959 [210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5560695</wp:posOffset>
            </wp:positionH>
            <wp:positionV relativeFrom="page">
              <wp:posOffset>1722120</wp:posOffset>
            </wp:positionV>
            <wp:extent cx="926465" cy="129730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008" cy="130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106680</wp:posOffset>
                </wp:positionV>
                <wp:extent cx="4733925" cy="112966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925" cy="1129665"/>
                          <a:chOff x="13928" y="2254"/>
                          <a:chExt cx="7455" cy="1779"/>
                        </a:xfrm>
                      </wpg:grpSpPr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73" y="2254"/>
                            <a:ext cx="3511" cy="1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textAlignment w:val="auto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textAlignment w:val="auto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政治面貌：中共党员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textAlignment w:val="auto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毕业院校：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传媒营销大学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textAlignment w:val="auto"/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籍    贯：广东广州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28" y="2275"/>
                            <a:ext cx="3511" cy="1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textAlignment w:val="auto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姓    名：袁晓欢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textAlignment w:val="auto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民    族：汉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textAlignment w:val="auto"/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电    话：13500135000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400" w:lineRule="exact"/>
                                <w:textAlignment w:val="auto"/>
                                <w:rPr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邮    箱：service@500d.me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pt;margin-top:8.4pt;height:88.95pt;width:372.75pt;z-index:251660288;mso-width-relative:page;mso-height-relative:page;" coordorigin="13928,2254" coordsize="7455,1779" o:gfxdata="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FIJZftkAAAAJAQAADwAAAAAAAAAB&#10;ACAAAAAiAAAAZHJzL2Rvd25yZXYueG1sUEsBAhQAFAAAAAgAh07iQP7epeu6AgAArgcAAA4AAAAA&#10;AAAAAQAgAAAAKAEAAGRycy9lMm9Eb2MueG1sUEsFBgAAAAAGAAYAWQEAAFQGAAAAAA==&#10;">
                <o:lock v:ext="edit" aspectratio="f"/>
                <v:shape id="文本框 2" o:spid="_x0000_s1026" o:spt="202" type="#_x0000_t202" style="position:absolute;left:17873;top:2254;height:1759;width:3511;v-text-anchor:middle;" filled="f" stroked="f" coordsize="21600,21600" o:gfxdata="UEsDBAoAAAAAAIdO4kAAAAAAAAAAAAAAAAAEAAAAZHJzL1BLAwQUAAAACACHTuJAgaV9gL0AAADa&#10;AAAADwAAAGRycy9kb3ducmV2LnhtbEWPQWvCQBSE70L/w/IKvemuF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X2A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textAlignment w:val="auto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textAlignment w:val="auto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政治面貌：中共党员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textAlignment w:val="auto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毕业院校：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传媒营销大学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textAlignment w:val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籍    贯：广东广州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928;top:2275;height:1759;width:3511;v-text-anchor:middle;" filled="f" stroked="f" coordsize="21600,21600" o:gfxdata="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p2B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textAlignment w:val="auto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姓    名：袁晓欢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textAlignment w:val="auto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民    族：汉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textAlignment w:val="auto"/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电    话：13500135000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ab/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400" w:lineRule="exact"/>
                          <w:textAlignment w:val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邮    箱：service@500d.me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2828290</wp:posOffset>
                </wp:positionV>
                <wp:extent cx="6781800" cy="283845"/>
                <wp:effectExtent l="0" t="0" r="19050" b="19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22.7pt;height:22.35pt;width:534pt;mso-position-vertical-relative:page;z-index:251668480;mso-width-relative:page;mso-height-relative:page;" coordsize="6781800,284400" o:gfxdata="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AAAAAZHJzL1BLAQIUABQAAAAI&#10;AIdO4kB2vhdi2wAAAAwBAAAPAAAAAAAAAAEAIAAAACIAAABkcnMvZG93bnJldi54bWxQSwECFAAU&#10;AAAACACHTuJALyvt1CkGAABOFgAADgAAAAAAAAABACAAAAAqAQAAZHJzL2Uyb0RvYy54bWxQSwUG&#10;AAAAAAYABgBZAQAAxQ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J/6Np70AAADb&#10;AAAADwAAAGRycy9kb3ducmV2LnhtbEWPQWvCQBSE7wX/w/KE3uomIRRJXQMGAnqrqZIen9lnEsy+&#10;Ddmt2n/vFgoeh5n5hlnldzOIK02ut6wgXkQgiBure24VHL7KtyUI55E1DpZJwS85yNezlxVm2t54&#10;T9fKtyJA2GWooPN+zKR0TUcG3cKOxME728mgD3JqpZ7wFuBmkEkUvUuDPYeFDkcqOmou1Y9RsPs0&#10;TVEfN/WSymR3qk5patNvpV7ncfQBwtPdP8P/7a1WkCTw9yX8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/o2n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报考信息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9cPSML0AAADb&#10;AAAADwAAAGRycy9kb3ducmV2LnhtbEWPS2tCMRSE94L/IRyhu5qoYO2t0YUoFFyIttIujzfnPjA5&#10;udzE5683hYLLYWa+Yabzq7PiTG2oPWsY9BUI4tybmksN31+r1wmIEJENWs+k4UYB5rNuZ4qZ8Rfe&#10;0nkXS5EgHDLUUMXYZFKGvCKHoe8b4uQVvnUYk2xLaVq8JLizcqjUWDqsOS1U2NCiovy4OzkNb8Xp&#10;Pf7e96OlP2wPm7ywav1jtX7pDdQHiEjX+Az/tz+NhuEI/r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w9I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qGd8+rsAAADb&#10;AAAADwAAAGRycy9kb3ducmV2LnhtbEWPQYvCMBSE7wv+h/AEb2tq3RWpRg+iIB4ErXp+NM+22LyU&#10;JFb992ZB2OMwM98w8+XTNKIj52vLCkbDBARxYXXNpYJTvvmegvABWWNjmRS8yMNy0fuaY6btgw/U&#10;HUMpIoR9hgqqENpMSl9UZNAPbUscvat1BkOUrpTa4SPCTSPTJJlIgzXHhQpbWlVU3I53o4D35997&#10;k+/TznV2Or749Q7zk1KD/iiZgQj0DP/hT3urFaQ/8Pcl/gC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d8+rsAAADb&#10;AAAADwAAAAAAAAABACAAAAAiAAAAZHJzL2Rvd25yZXYueG1sUEsBAhQAFAAAAAgAh07iQDMvBZ47&#10;AAAAOQAAABAAAAAAAAAAAQAgAAAACgEAAGRycy9zaGFwZXhtbC54bWxQSwUGAAAAAAYABgBbAQAA&#10;tAMA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4568825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59.75pt;height:22.3pt;width:534pt;mso-position-vertical-relative:page;z-index:251670528;mso-width-relative:page;mso-height-relative:page;" coordsize="6781800,284400" o:gfxdata="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PeTHbDbAAAADAEAAA8AAAAAAAAAAQAgAAAAIgAAAGRycy9kb3ducmV2LnhtbFBLAQIUABQA&#10;AAAIAIdO4kAs/eVJKAYAAE4WAAAOAAAAAAAAAAEAIAAAACoBAABkcnMvZTJvRG9jLnhtbFBLBQYA&#10;AAAABgAGAFkBAADE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zWu+4bwAAADb&#10;AAAADwAAAGRycy9kb3ducmV2LnhtbEWPT4vCMBTE7wt+h/CEva2pWqRU08IKgt7Wqujx2Tzbss1L&#10;aeK/b2+EhT0OM/MbZpE/TCtu1LvGsoLxKAJBXFrdcKVgv1t9JSCcR9bYWiYFT3KQZ4OPBaba3nlL&#10;t8JXIkDYpaig9r5LpXRlTQbdyHbEwbvY3qAPsq+k7vEe4KaVkyiaSYMNh4UaO1rWVP4WV6Ng82PK&#10;5fHwfUxoNdmci3Mc2/ik1OdwHM1BeHr4//Bfe60VTKfw/hJ+gM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rvuG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//Pcmb4AAADb&#10;AAAADwAAAGRycy9kb3ducmV2LnhtbEWPS2tCMRSE94X+h3AK7mpildbeGl2UCoILUSu6PN6c+6DJ&#10;yeUmPn+9EYQuh5n5hhlNzs6KI7Wh9qyh11UgiHNvai41/K6nr0MQISIbtJ5Jw4UCTMbPTyPMjD/x&#10;ko6rWIoE4ZChhirGJpMy5BU5DF3fECev8K3DmGRbStPiKcGdlW9KvUuHNaeFChv6rij/Wx2cho/i&#10;8Bl3103/x++X+0VeWDXfWq07Lz31BSLSOf6HH+2Z0dAfwP1L+gFyf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/Pcm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QvJPvL0AAADb&#10;AAAADwAAAGRycy9kb3ducmV2LnhtbEWPzWrDMBCE74G8g9hAb4lsh5TgRvGhJFB6CDR2e16srW1q&#10;rYwk//Ttq0Khx2FmvmFOxWJ6MZHznWUF6S4BQVxb3XGjoCqv2yMIH5A19pZJwTd5KM7r1QlzbWd+&#10;o+keGhEh7HNU0IYw5FL6uiWDfmcH4uh9WmcwROkaqR3OEW56mSXJozTYcVxocaDnluqv+2gU8O39&#10;MPblLZvcZI/7D395xbJS6mGTJk8gAi3hP/zXftEK9gf4/RJ/gD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8k+8vQAA&#10;ANsAAAAPAAAAAAAAAAEAIAAAACIAAABkcnMvZG93bnJldi54bWxQSwECFAAUAAAACACHTuJAMy8F&#10;njsAAAA5AAAAEAAAAAAAAAABACAAAAAMAQAAZHJzL3NoYXBleG1sLnhtbFBLBQYAAAAABgAGAFsB&#10;AAC2AwAAAAA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3126740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1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  <w:t>● 报考院校：营销大学           报考专业：市场营销专业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46.2pt;height:77.35pt;width:506.25pt;mso-position-vertical-relative:page;z-index:251669504;v-text-anchor:middle;mso-width-relative:page;mso-height-relative:page;" filled="f" stroked="f" coordsize="21600,21600" o:gfxdata="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9j8J02wAAAAsBAAAPAAAAAAAAAAEAIAAAACIAAABkcnMvZG93bnJldi54bWxQSwECFAAUAAAA&#10;CACHTuJAMQ7BPyQCAAAsBAAADgAAAAAAAAABACAAAAAq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1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  <w:t>● 报考院校：营销大学           报考专业：市场营销专业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ge">
                  <wp:posOffset>3460750</wp:posOffset>
                </wp:positionV>
                <wp:extent cx="6224270" cy="107442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1074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tblInd w:w="193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10"/>
                              <w:gridCol w:w="1510"/>
                              <w:gridCol w:w="1510"/>
                              <w:gridCol w:w="1510"/>
                              <w:gridCol w:w="1510"/>
                              <w:gridCol w:w="151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71" w:hRule="atLeast"/>
                              </w:trPr>
                              <w:tc>
                                <w:tcPr>
                                  <w:tcW w:w="1510" w:type="dxa"/>
                                  <w:vMerge w:val="restart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960" w:lineRule="auto"/>
                                    <w:jc w:val="center"/>
                                    <w:textAlignment w:val="auto"/>
                                    <w:rPr>
                                      <w:rFonts w:hint="eastAsia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="微软雅黑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数学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="微软雅黑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="微软雅黑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思想政治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="微软雅黑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业务课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eastAsia="微软雅黑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80" w:hRule="atLeast"/>
                              </w:trPr>
                              <w:tc>
                                <w:tcPr>
                                  <w:tcW w:w="1510" w:type="dxa"/>
                                  <w:vMerge w:val="continue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color w:val="404040" w:themeColor="text1" w:themeTint="BF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="微软雅黑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="微软雅黑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vAlign w:val="top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="微软雅黑" w:hAnsi="微软雅黑" w:eastAsia="微软雅黑" w:cs="微软雅黑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="微软雅黑"/>
                                      <w:color w:val="404040" w:themeColor="text1" w:themeTint="BF"/>
                                      <w:sz w:val="22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309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1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.2pt;margin-top:272.5pt;height:84.6pt;width:490.1pt;mso-position-vertical-relative:page;z-index:251707392;v-text-anchor:middle;mso-width-relative:page;mso-height-relative:page;" filled="f" stroked="f" coordsize="21600,21600" o:gfxdata="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NZqn82QAAAAsBAAAPAAAAAAAAAAEAIAAAACIAAABkcnMvZG93bnJldi54bWxQSwECFAAUAAAA&#10;CACHTuJAIi+B8yYCAAAt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0" w:type="auto"/>
                        <w:tblInd w:w="193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10"/>
                        <w:gridCol w:w="1510"/>
                        <w:gridCol w:w="1510"/>
                        <w:gridCol w:w="1510"/>
                        <w:gridCol w:w="1510"/>
                        <w:gridCol w:w="151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71" w:hRule="atLeast"/>
                        </w:trPr>
                        <w:tc>
                          <w:tcPr>
                            <w:tcW w:w="1510" w:type="dxa"/>
                            <w:vMerge w:val="restart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960" w:lineRule="auto"/>
                              <w:jc w:val="center"/>
                              <w:textAlignment w:val="auto"/>
                              <w:rPr>
                                <w:rFonts w:hint="eastAsia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51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数学</w:t>
                            </w:r>
                          </w:p>
                        </w:tc>
                        <w:tc>
                          <w:tcPr>
                            <w:tcW w:w="151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51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思想政治</w:t>
                            </w:r>
                          </w:p>
                        </w:tc>
                        <w:tc>
                          <w:tcPr>
                            <w:tcW w:w="151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业务课</w:t>
                            </w:r>
                          </w:p>
                        </w:tc>
                        <w:tc>
                          <w:tcPr>
                            <w:tcW w:w="151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80" w:hRule="atLeast"/>
                        </w:trPr>
                        <w:tc>
                          <w:tcPr>
                            <w:tcW w:w="1510" w:type="dxa"/>
                            <w:vMerge w:val="continue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color w:val="404040" w:themeColor="text1" w:themeTint="BF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51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51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51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51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510" w:type="dxa"/>
                            <w:vAlign w:val="top"/>
                          </w:tcPr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404040" w:themeColor="text1" w:themeTint="BF"/>
                                <w:sz w:val="22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309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6003290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2017.02~2017.04                xx市第六中学              实习教师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● 参与完成课堂教学工作，协助完成班主任工作；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● 认真对待每一个教学环节，记录听课笔记，完成编写教案、试讲、正式上课、课后辅导等工作；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● 虚心向指导老师请教，变换多样教学方法，注重讲练结合；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● 深入了解学生情况及特点，抓好班级的学风、班风建设；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● 公平公正地对待学生、关心学生等，得到了老师和学生的好评，被评为优秀实习老师。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472.7pt;height:94.5pt;width:506.25pt;mso-position-vertical-relative:page;z-index:251673600;v-text-anchor:middle;mso-width-relative:page;mso-height-relative:page;" filled="f" stroked="f" coordsize="21600,21600" o:gfxdata="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lHpKNsAAAAMAQAADwAAAAAAAAABACAAAAAiAAAAZHJzL2Rvd25yZXYueG1sUEsBAhQA&#10;FAAAAAgAh07iQLKHO0ooAgAALQQAAA4AAAAAAAAAAQAgAAAAK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2017.02~2017.04                xx市第六中学              实习教师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● 参与完成课堂教学工作，协助完成班主任工作；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● 认真对待每一个教学环节，记录听课笔记，完成编写教案、试讲、正式上课、课后辅导等工作；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● 虚心向指导老师请教，变换多样教学方法，注重讲练结合；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● 深入了解学生情况及特点，抓好班级的学风、班风建设；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● 公平公正地对待学生、关心学生等，得到了老师和学生的好评，被评为优秀实习老师。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5714365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449.95pt;height:22.3pt;width:534pt;mso-position-vertical-relative:page;z-index:251672576;mso-width-relative:page;mso-height-relative:page;" coordsize="6781800,284400" o:gfxdata="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AAAAAZHJzL1BLAQIU&#10;ABQAAAAIAIdO4kBiACw43AAAAAwBAAAPAAAAAAAAAAEAIAAAACIAAABkcnMvZG93bnJldi54bWxQ&#10;SwECFAAUAAAACACHTuJAinmhxS4GAABOFgAADgAAAAAAAAABACAAAAArAQAAZHJzL2Uyb0RvYy54&#10;bWxQSwUGAAAAAAYABgBZAQAAy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CvP2cLsAAADb&#10;AAAADwAAAGRycy9kb3ducmV2LnhtbEWPT4vCMBTE74LfITzBm6aVIlKbCgqC3ty6osdn87Yt27yU&#10;Jv779htB2OMwM79hstXTtOJOvWssK4inEQji0uqGKwXfx+1kAcJ5ZI2tZVLwIgerfDjIMNX2wV90&#10;L3wlAoRdigpq77tUSlfWZNBNbUccvB/bG/RB9pXUPT4C3LRyFkVzabDhsFBjR5uayt/iZhTsD6bc&#10;nE/r84K2s/21uCaJTS5KjUdxtATh6en/w5/2TitIYnh/CT9A5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P2c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R1CSC74AAADb&#10;AAAADwAAAGRycy9kb3ducmV2LnhtbEWPS2tCMRSE94X+h3AK7jTxgbW3RhelhUIXolZ0ebw590GT&#10;k8tNfP56IwhdDjPzDTOdn50VR2pD7VlDv6dAEOfe1Fxq+F1/dScgQkQ2aD2ThgsFmM+en6aYGX/i&#10;JR1XsRQJwiFDDVWMTSZlyCtyGHq+IU5e4VuHMcm2lKbFU4I7KwdKjaXDmtNChQ19VJT/rQ5Ow2tx&#10;eIu762b46ffL/SIvrPrZWq07L331DiLSOf6HH+1vo2E0gPuX9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1CSC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+lEBLrwAAADb&#10;AAAADwAAAGRycy9kb3ducmV2LnhtbEWPQWvCQBSE74X+h+UVvNWNpi0hzepBFMSDoLE9P7LPJJh9&#10;G3bXGP+9WxB6HGbmG6ZYjqYTAznfWlYwmyYgiCurW64VnMrNewbCB2SNnWVScCcPy8XrS4G5tjc+&#10;0HAMtYgQ9jkqaELocyl91ZBBP7U9cfTO1hkMUbpaaoe3CDednCfJlzTYclxosKdVQ9XleDUKeP/z&#10;ee3K/Xxwg83SX7/eYXlSavI2S75BBBrDf/jZ3moFHyn8fY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RAS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4825365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2013.09~2017.07               华中师范大学               数学（师范）          本科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lang w:val="en-US" w:eastAsia="zh-CN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2014~2016学年连续2年获得学院奖学金：专业前20%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  <w:lang w:val="en-US" w:eastAsia="zh-CN"/>
                              </w:rPr>
                              <w:t xml:space="preserve">●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2016学年获得“优秀团干部”称号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79.95pt;height:164pt;width:506.25pt;mso-position-vertical-relative:page;z-index:251671552;v-text-anchor:middle;mso-width-relative:page;mso-height-relative:page;" filled="f" stroked="f" coordsize="21600,21600" o:gfxdata="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1noXTbAAAADAEAAA8AAAAAAAAAAQAgAAAAIgAAAGRycy9kb3ducmV2LnhtbFBLAQIU&#10;ABQAAAAIAIdO4kB+jWgQKQIAAC0EAAAOAAAAAAAAAAEAIAAAACo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2013.09~2017.07               华中师范大学               数学（师范）          本科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lang w:val="en-US" w:eastAsia="zh-CN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2014~2016学年连续2年获得学院奖学金：专业前20%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  <w:lang w:val="en-US" w:eastAsia="zh-CN"/>
                        </w:rPr>
                        <w:t xml:space="preserve">●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2016学年获得“优秀团干部”称号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7679055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荣誉奖励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04.65pt;height:22.3pt;width:534pt;mso-position-vertical-relative:page;z-index:251674624;mso-width-relative:page;mso-height-relative:page;" coordsize="6781800,284400" o:gfxdata="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AAAAAZHJzL1BLAQIUABQAAAAIAIdO&#10;4kBMZ0/p2wAAAA4BAAAPAAAAAAAAAAEAIAAAACIAAABkcnMvZG93bnJldi54bWxQSwECFAAUAAAA&#10;CACHTuJAHC5qpSYGAABOFgAADgAAAAAAAAABACAAAAAqAQAAZHJzL2Uyb0RvYy54bWxQSwUGAAAA&#10;AAYABgBZAQAAw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sZQ0Z70AAADb&#10;AAAADwAAAGRycy9kb3ducmV2LnhtbEWPQWuDQBSE74X8h+UFemvWiIhY10ADgeTWmobk+OK+qtR9&#10;K+4m2n/fLQR6HGbmG6bYzKYXdxpdZ1nBehWBIK6t7rhR8HncvWQgnEfW2FsmBT/kYFMungrMtZ34&#10;g+6Vb0SAsMtRQev9kEvp6pYMupUdiIP3ZUeDPsixkXrEKcBNL+MoSqXBjsNCiwNtW6q/q5tRcHg3&#10;9fZ8ejtntIsP1+qaJDa5KPW8XEevIDzN/j/8aO+1gjSGvy/h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lDRn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荣誉奖励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Y6lr8L8AAADb&#10;AAAADwAAAGRycy9kb3ducmV2LnhtbEWPS2sCMRSF9wX/Q7gFdzWxgo/RzCykhYKLoq3o8jq586DJ&#10;zTCJj/bXN0Khy8M55zucVXFzVlyoD61nDeORAkFcetNyreHz4/VpDiJEZIPWM2n4pgBFPnhYYWb8&#10;lbd02cVaJAiHDDU0MXaZlKFsyGEY+Y44eZXvHcYk+1qaHq8J7qx8VmoqHbacFhrsaN1Q+bU7Ow2z&#10;6ryIx5/95MWftqf3srJqc7BaDx/Hagki0i3+h//ab0bDdAL3L+kH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pa/C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Pg3FOrsAAADb&#10;AAAADwAAAGRycy9kb3ducmV2LnhtbEWPQYvCMBSE74L/IbwFb5qqq0i3qQdREA+C1t3zo3nblm1e&#10;ShKr/nuzIHgcZuYbJlvfTSt6cr6xrGA6SUAQl1Y3XCm4FLvxCoQPyBpby6TgQR7W+XCQYartjU/U&#10;n0MlIoR9igrqELpUSl/WZNBPbEccvV/rDIYoXSW1w1uEm1bOkmQpDTYcF2rsaFNT+Xe+GgV8/F5c&#10;2+I4611vV/Mfvz1gcVFq9DFNvkAEuod3+NXeawXLT/j/En+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3FOrsAAADb&#10;AAAADwAAAAAAAAABACAAAAAiAAAAZHJzL2Rvd25yZXYueG1sUEsBAhQAFAAAAAgAh07iQDMvBZ47&#10;AAAAOQAAABAAAAAAAAAAAQAgAAAACgEAAGRycy9zaGFwZXhtbC54bWxQSwUGAAAAAAYABgBbAQAA&#10;tAMA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7955915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  <w:t>● 获2014-2015学年度“优秀学生干部”称号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  <w:t>● 获2015学年度“国家励志奖学金”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  <w:t>● 获2014-2015学年度“优秀学生干部”称号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  <w:t>● 获2015学年度“国家励志奖学金”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26.45pt;height:59.35pt;width:506.25pt;mso-position-vertical-relative:page;z-index:251675648;v-text-anchor:middle;mso-width-relative:page;mso-height-relative:page;" filled="f" stroked="f" coordsize="21600,21600" o:gfxdata="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3vG5P2wAAAA0BAAAPAAAAAAAAAAEAIAAAACIAAABkcnMvZG93bnJldi54bWxQSwECFAAU&#10;AAAACACHTuJAhqMc9ScCAAAsBAAADgAAAAAAAAABACAAAAAq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  <w:t>● 获2014-2015学年度“优秀学生干部”称号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  <w:t>● 获2015学年度“国家励志奖学金”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  <w:t>● 获2014-2015学年度“优秀学生干部”称号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  <w:t>● 获2015学年度“国家励志奖学金”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9125585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18.55pt;height:22.3pt;width:534pt;mso-position-vertical-relative:page;z-index:251676672;mso-width-relative:page;mso-height-relative:page;" coordsize="6781800,284400" o:gfxdata="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AAAAAZHJzL1BLAQIUABQAAAAIAIdO&#10;4kB8hfpM2wAAAA4BAAAPAAAAAAAAAAEAIAAAACIAAABkcnMvZG93bnJldi54bWxQSwECFAAUAAAA&#10;CACHTuJAwugUdiYGAABOFgAADgAAAAAAAAABACAAAAAqAQAAZHJzL2Uyb0RvYy54bWxQSwUGAAAA&#10;AAYABgBZAQAAw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1OifVb0AAADb&#10;AAAADwAAAGRycy9kb3ducmV2LnhtbEWPQWvCQBSE74L/YXlCb7pRQpU0q6AgmJuNLfb4kn1NQrNv&#10;Q3abxH/fLRR6HGbmGyY9TKYVA/WusaxgvYpAEJdWN1wpeLudlzsQziNrbC2Tggc5OOznsxQTbUd+&#10;pSH3lQgQdgkqqL3vEildWZNBt7IdcfA+bW/QB9lXUvc4Brhp5SaKnqXBhsNCjR2daiq/8m+jILua&#10;8nR/P953dN5kRV7EsY0/lHparKMXEJ4m/x/+a1+0gm0Mv1/CD5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6J9V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BtXAwr0AAADb&#10;AAAADwAAAGRycy9kb3ducmV2LnhtbEWPS2tCMRSE9wX/QziCO02s+Lo1uigKhS6K2qLL4825D5qc&#10;XG7iq7++KQhdDjPfDLNY3ZwVF2pD7VnDcKBAEOfe1Fxq+Nxv+jMQISIbtJ5Jw50CrJadpwVmxl95&#10;S5ddLEUq4ZChhirGJpMy5BU5DAPfECev8K3DmGRbStPiNZU7K5+VmkiHNaeFCht6rSj/3p2dhmlx&#10;nsfjz9do7U/b00deWPV+sFr3ukP1AiLSLf6HH/SbSdwY/r6k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1cD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JEpoC7wAAADb&#10;AAAADwAAAGRycy9kb3ducmV2LnhtbEWPQWvCQBSE70L/w/IK3nRjRA1p1hzEQulB0GjPj+xrEpp9&#10;G3bXaP+9Wyh4HGbmG6Yo76YXIznfWVawmCcgiGurO24UnKv3WQbCB2SNvWVS8Eseyu3LpMBc2xsf&#10;aTyFRkQI+xwVtCEMuZS+bsmgn9uBOHrf1hkMUbpGaoe3CDe9TJNkLQ12HBdaHGjXUv1zuhoFfLis&#10;rn11SEc32mz55fefWJ2Vmr4ukjcQge7hGf5vf2gFmzX8fY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KaA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9414510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  <w:t>● 中国社会大学数学（师范）专业应届毕业生，专业成绩优秀，多次获得各类奖学金；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  <w:t>● 有教学实习经历，熟悉初中数学的教学内容和教学大纲，善于与学生沟通，能做到因材施教；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  <w:t>● 在校期间积极参加各类实习实践，具备良好的沟通表达能力。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41.3pt;height:42.2pt;width:506.25pt;mso-position-vertical-relative:page;z-index:251677696;v-text-anchor:middle;mso-width-relative:page;mso-height-relative:page;" filled="f" stroked="f" coordsize="21600,21600" o:gfxdata="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3xAsz3AAAAA0BAAAPAAAAAAAAAAEAIAAAACIAAABkcnMvZG93bnJldi54bWxQSwEC&#10;FAAUAAAACACHTuJA96A2aykCAAAsBAAADgAAAAAAAAABACAAAAAr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  <w:t>● 中国社会大学数学（师范）专业应届毕业生，专业成绩优秀，多次获得各类奖学金；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  <w:t>● 有教学实习经历，熟悉初中数学的教学内容和教学大纲，善于与学生沟通，能做到因材施教；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  <w:t>● 在校期间积极参加各类实习实践，具备良好的沟通表达能力。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6237C"/>
    <w:rsid w:val="00017269"/>
    <w:rsid w:val="00033B00"/>
    <w:rsid w:val="00050DD0"/>
    <w:rsid w:val="000A15E2"/>
    <w:rsid w:val="000A477B"/>
    <w:rsid w:val="000B7624"/>
    <w:rsid w:val="00101F8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2069C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E2CF5"/>
    <w:rsid w:val="004F0F87"/>
    <w:rsid w:val="004F6A02"/>
    <w:rsid w:val="0051378C"/>
    <w:rsid w:val="0053077D"/>
    <w:rsid w:val="005311C9"/>
    <w:rsid w:val="005402B0"/>
    <w:rsid w:val="00553D99"/>
    <w:rsid w:val="00557EDC"/>
    <w:rsid w:val="005930A9"/>
    <w:rsid w:val="005B4768"/>
    <w:rsid w:val="005C3A11"/>
    <w:rsid w:val="006314A6"/>
    <w:rsid w:val="006922FB"/>
    <w:rsid w:val="00694DFC"/>
    <w:rsid w:val="006B4C9F"/>
    <w:rsid w:val="006F567F"/>
    <w:rsid w:val="007269E1"/>
    <w:rsid w:val="00735052"/>
    <w:rsid w:val="007719C0"/>
    <w:rsid w:val="0077420C"/>
    <w:rsid w:val="007B1C07"/>
    <w:rsid w:val="0082702B"/>
    <w:rsid w:val="0085417A"/>
    <w:rsid w:val="0087610E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96766"/>
    <w:rsid w:val="00BD4664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B6737"/>
    <w:rsid w:val="00DD7BC7"/>
    <w:rsid w:val="00E17ECD"/>
    <w:rsid w:val="00EA688C"/>
    <w:rsid w:val="00F4103D"/>
    <w:rsid w:val="00F54173"/>
    <w:rsid w:val="00FF5D10"/>
    <w:rsid w:val="00FF7F4E"/>
    <w:rsid w:val="022F48F3"/>
    <w:rsid w:val="02F91AD7"/>
    <w:rsid w:val="04925626"/>
    <w:rsid w:val="074C75C1"/>
    <w:rsid w:val="084A76CE"/>
    <w:rsid w:val="0AE04DF9"/>
    <w:rsid w:val="0CE131E6"/>
    <w:rsid w:val="0F4D50E1"/>
    <w:rsid w:val="11120177"/>
    <w:rsid w:val="1B232003"/>
    <w:rsid w:val="1C2106E4"/>
    <w:rsid w:val="1CBA3C22"/>
    <w:rsid w:val="1D06237C"/>
    <w:rsid w:val="1EFD08F1"/>
    <w:rsid w:val="1F120F6E"/>
    <w:rsid w:val="1F697420"/>
    <w:rsid w:val="20A42CF2"/>
    <w:rsid w:val="21CB7B54"/>
    <w:rsid w:val="23656A9A"/>
    <w:rsid w:val="24292737"/>
    <w:rsid w:val="247950B1"/>
    <w:rsid w:val="2530129E"/>
    <w:rsid w:val="276349F4"/>
    <w:rsid w:val="2CC13888"/>
    <w:rsid w:val="2D4C2D07"/>
    <w:rsid w:val="2E6B6B2E"/>
    <w:rsid w:val="2EDE1784"/>
    <w:rsid w:val="32267810"/>
    <w:rsid w:val="34267BCE"/>
    <w:rsid w:val="34491369"/>
    <w:rsid w:val="373413EB"/>
    <w:rsid w:val="376727AF"/>
    <w:rsid w:val="377F209C"/>
    <w:rsid w:val="3FE3478B"/>
    <w:rsid w:val="3FF36905"/>
    <w:rsid w:val="41BF3490"/>
    <w:rsid w:val="42E07DBB"/>
    <w:rsid w:val="43842EC3"/>
    <w:rsid w:val="445D6327"/>
    <w:rsid w:val="44726807"/>
    <w:rsid w:val="47EA0E7F"/>
    <w:rsid w:val="489E538C"/>
    <w:rsid w:val="49F40881"/>
    <w:rsid w:val="4D8F6034"/>
    <w:rsid w:val="4E492937"/>
    <w:rsid w:val="501038FD"/>
    <w:rsid w:val="548155A3"/>
    <w:rsid w:val="55511878"/>
    <w:rsid w:val="55BF06DA"/>
    <w:rsid w:val="55EF31FD"/>
    <w:rsid w:val="59820B34"/>
    <w:rsid w:val="5A812BE9"/>
    <w:rsid w:val="5AAC5B0E"/>
    <w:rsid w:val="5D6D7BF8"/>
    <w:rsid w:val="5D8D62D9"/>
    <w:rsid w:val="5EFB09A5"/>
    <w:rsid w:val="6245621A"/>
    <w:rsid w:val="63A635D5"/>
    <w:rsid w:val="63C4288A"/>
    <w:rsid w:val="66F565E0"/>
    <w:rsid w:val="68220E8D"/>
    <w:rsid w:val="6C1C035E"/>
    <w:rsid w:val="6FFF3F36"/>
    <w:rsid w:val="711D7A3E"/>
    <w:rsid w:val="730B4A76"/>
    <w:rsid w:val="73760B3E"/>
    <w:rsid w:val="73C956F8"/>
    <w:rsid w:val="76B93C7F"/>
    <w:rsid w:val="799B323C"/>
    <w:rsid w:val="7C242D65"/>
    <w:rsid w:val="7D9170B7"/>
    <w:rsid w:val="7F98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字符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D1A0E0-4249-4770-B9A1-EC83797FE3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</Template>
  <Company>china</Company>
  <Pages>4</Pages>
  <Words>10</Words>
  <Characters>57</Characters>
  <Lines>1</Lines>
  <Paragraphs>1</Paragraphs>
  <TotalTime>1</TotalTime>
  <ScaleCrop>false</ScaleCrop>
  <LinksUpToDate>false</LinksUpToDate>
  <CharactersWithSpaces>66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2018-04-11T08:01:00Z</dcterms:created>
  <dc:creator>kedao</dc:creator>
  <cp:lastModifiedBy>Mr Lee</cp:lastModifiedBy>
  <dcterms:modified xsi:type="dcterms:W3CDTF">2022-02-23T17:09:45Z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