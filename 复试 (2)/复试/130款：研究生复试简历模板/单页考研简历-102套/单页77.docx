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-925830</wp:posOffset>
                </wp:positionV>
                <wp:extent cx="7640955" cy="2360930"/>
                <wp:effectExtent l="0" t="0" r="17145" b="1270"/>
                <wp:wrapNone/>
                <wp:docPr id="3" name="矩形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955" cy="23609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308" o:spid="_x0000_s1026" o:spt="1" style="position:absolute;left:0pt;margin-left:-65.35pt;margin-top:-72.9pt;height:185.9pt;width:601.65pt;z-index:251660288;mso-width-relative:page;mso-height-relative:page;" fillcolor="#F2F2F2" filled="t" stroked="f" coordsize="21600,21600" o:gfxdata="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srhZdwAAAAO&#10;AQAADwAAAAAAAAABACAAAAAiAAAAZHJzL2Rvd25yZXYueG1sUEsBAhQAFAAAAAgAh07iQP/vdSff&#10;AQAAnQMAAA4AAAAAAAAAAQAgAAAAKwEAAGRycy9lMm9Eb2MueG1sUEsFBgAAAAAGAAYAWQEAAHwF&#10;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4693285</wp:posOffset>
            </wp:positionH>
            <wp:positionV relativeFrom="paragraph">
              <wp:posOffset>-224155</wp:posOffset>
            </wp:positionV>
            <wp:extent cx="1306195" cy="1305560"/>
            <wp:effectExtent l="0" t="0" r="8255" b="8890"/>
            <wp:wrapNone/>
            <wp:docPr id="26" name="图片 1193" descr="C:\Users\Administrator\Desktop\头像照片\正方形2.jpg正方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93" descr="C:\Users\Administrator\Desktop\头像照片\正方形2.jpg正方形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-990600</wp:posOffset>
                </wp:positionV>
                <wp:extent cx="1452245" cy="417195"/>
                <wp:effectExtent l="0" t="0" r="0" b="0"/>
                <wp:wrapNone/>
                <wp:docPr id="38" name="文本框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4171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eastAsia="微软雅黑" w:cs="Arial Black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 Black" w:hAnsi="Arial Black" w:eastAsia="微软雅黑" w:cs="Arial Black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297" o:spid="_x0000_s1026" o:spt="202" type="#_x0000_t202" style="position:absolute;left:0pt;margin-left:179.4pt;margin-top:-78pt;height:32.85pt;width:114.35pt;z-index:251697152;mso-width-relative:page;mso-height-relative:page;" filled="f" stroked="f" coordsize="21600,21600" o:gfxdata="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bk0PzeAAAADAEAAA8AAAAAAAAA&#10;AQAgAAAAIgAAAGRycy9kb3ducmV2LnhtbFBLAQIUABQAAAAIAIdO4kBf/XkM0gEAAIEDAAAOAAAA&#10;AAAAAAEAIAAAAC0BAABkcnMvZTJvRG9jLnhtbFBLBQYAAAAABgAGAFkBAABx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eastAsia="微软雅黑" w:cs="Arial Black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Arial Black" w:hAnsi="Arial Black" w:eastAsia="微软雅黑" w:cs="Arial Black"/>
                          <w:color w:val="FFFFFF"/>
                          <w:sz w:val="36"/>
                          <w:szCs w:val="36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-950595</wp:posOffset>
                </wp:positionV>
                <wp:extent cx="1595120" cy="392430"/>
                <wp:effectExtent l="0" t="0" r="5080" b="7620"/>
                <wp:wrapNone/>
                <wp:docPr id="37" name="矩形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9243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296" o:spid="_x0000_s1026" o:spt="1" style="position:absolute;left:0pt;margin-left:170.05pt;margin-top:-74.85pt;height:30.9pt;width:125.6pt;z-index:251696128;mso-width-relative:page;mso-height-relative:page;" fillcolor="#404040" filled="t" stroked="f" coordsize="21600,21600" o:gfxdata="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TzeYL2wAAAAwBAAAPAAAA&#10;AAAAAAEAIAAAACIAAABkcnMvZG93bnJldi54bWxQSwECFAAUAAAACACHTuJAYivlBdkBAACSAwAA&#10;DgAAAAAAAAABACAAAAAqAQAAZHJzL2Uyb0RvYy54bWxQSwUGAAAAAAYABgBZAQAAd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-13335</wp:posOffset>
                </wp:positionV>
                <wp:extent cx="1460500" cy="801370"/>
                <wp:effectExtent l="0" t="0" r="0" b="0"/>
                <wp:wrapNone/>
                <wp:docPr id="40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大学本科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广东广州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1.45pt;margin-top:-1.05pt;height:63.1pt;width:115pt;z-index:251699200;mso-width-relative:page;mso-height-relative:page;" filled="f" stroked="f" coordsize="21600,21600" o:gfxdata="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vpp4DZAAAACgEAAA8AAAAAAAAAAQAgAAAAIgAA&#10;AGRycy9kb3ducmV2LnhtbFBLAQIUABQAAAAIAIdO4kCLmKeOzgEAAH4DAAAOAAAAAAAAAAEAIAAA&#10;ACg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大学本科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广东广州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-19050</wp:posOffset>
                </wp:positionV>
                <wp:extent cx="2009775" cy="801370"/>
                <wp:effectExtent l="0" t="0" r="0" b="0"/>
                <wp:wrapNone/>
                <wp:docPr id="2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13088888888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instrText xml:space="preserve"> HYPERLINK "mailto:123456@126.com"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123456@126.com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36.3pt;margin-top:-1.5pt;height:63.1pt;width:158.25pt;z-index:251674624;mso-width-relative:page;mso-height-relative:page;" filled="f" stroked="f" coordsize="21600,21600" o:gfxdata="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cxrNzbAAAACgEAAA8AAAAAAAAAAQAgAAAA&#10;IgAAAGRycy9kb3ducmV2LnhtbFBLAQIUABQAAAAIAIdO4kBUol5RzwEAAH4DAAAOAAAAAAAAAAEA&#10;IAAAACo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13088888888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instrText xml:space="preserve"> HYPERLINK "mailto:123456@126.com"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123456@126.com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-520700</wp:posOffset>
                </wp:positionV>
                <wp:extent cx="1247775" cy="617855"/>
                <wp:effectExtent l="0" t="0" r="0" b="0"/>
                <wp:wrapNone/>
                <wp:docPr id="2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锐字真言体免费商用" w:hAnsi="锐字真言体免费商用" w:eastAsia="锐字真言体免费商用" w:cs="锐字真言体免费商用"/>
                                <w:b/>
                                <w:bCs w:val="0"/>
                                <w:color w:val="3F3F3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52"/>
                                <w:szCs w:val="52"/>
                                <w:lang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25.15pt;margin-top:-41pt;height:48.65pt;width:98.25pt;z-index:251680768;mso-width-relative:page;mso-height-relative:page;" filled="f" stroked="f" coordsize="21600,21600" o:gfxdata="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PfR5toAAAAKAQAADwAAAAAAAAABACAAAAAiAAAAZHJzL2Rvd25yZXYu&#10;eG1sUEsBAhQAFAAAAAgAh07iQJA/XyjAAQAAZwMAAA4AAAAAAAAAAQAgAAAAKQEAAGRycy9lMm9E&#10;b2MueG1sUEsFBgAAAAAGAAYAWQEAAF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锐字真言体免费商用" w:hAnsi="锐字真言体免费商用" w:eastAsia="锐字真言体免费商用" w:cs="锐字真言体免费商用"/>
                          <w:b/>
                          <w:bCs w:val="0"/>
                          <w:color w:val="3F3F3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52"/>
                          <w:szCs w:val="52"/>
                          <w:lang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72576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0pt;margin-top:827.95pt;height:14.65pt;width:595.25pt;z-index:251671552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JO4OvYAAAACwEAAA8AAAAAAAAAAQAg&#10;AAAAIgAAAGRycy9kb3ducmV2LnhtbFBLAQIUABQAAAAIAIdO4kDGUF/6uQIAAF4FAAAOAAAAAAAA&#10;AAEAIAAAACcBAABkcnMvZTJvRG9jLnhtbFBLBQYAAAAABgAGAFkBAABS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-981075</wp:posOffset>
                </wp:positionV>
                <wp:extent cx="7834630" cy="10946130"/>
                <wp:effectExtent l="0" t="0" r="13970" b="7620"/>
                <wp:wrapNone/>
                <wp:docPr id="1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5" o:spid="_x0000_s1026" o:spt="1" style="position:absolute;left:0pt;margin-left:-76.75pt;margin-top:-77.25pt;height:861.9pt;width:616.9pt;z-index:-251658240;mso-width-relative:page;mso-height-relative:page;" fillcolor="#FFFFFF" filled="t" stroked="f" coordsize="21600,21600" o:gfxdata="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jof+3QAAAA8BAAAPAAAAAAAAAAEAIAAAACIA&#10;AABkcnMvZG93bnJldi54bWxQSwECFAAUAAAACACHTuJAMWTMp8sBAACGAwAADgAAAAAAAAABACAA&#10;AAAsAQAAZHJzL2Uyb0RvYy54bWxQSwUGAAAAAAYABgBZAQAAaQ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160020</wp:posOffset>
                </wp:positionV>
                <wp:extent cx="4034155" cy="876935"/>
                <wp:effectExtent l="38100" t="38100" r="42545" b="56515"/>
                <wp:wrapNone/>
                <wp:docPr id="31" name="组合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155" cy="876935"/>
                          <a:chOff x="18183" y="2287"/>
                          <a:chExt cx="3603" cy="1381"/>
                        </a:xfrm>
                      </wpg:grpSpPr>
                      <wps:wsp>
                        <wps:cNvPr id="27" name="直线 1283"/>
                        <wps:cNvCnPr/>
                        <wps:spPr>
                          <a:xfrm>
                            <a:off x="18206" y="2287"/>
                            <a:ext cx="3581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  <wps:wsp>
                        <wps:cNvPr id="28" name="直线 1284"/>
                        <wps:cNvCnPr/>
                        <wps:spPr>
                          <a:xfrm>
                            <a:off x="18186" y="2997"/>
                            <a:ext cx="3581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  <wps:wsp>
                        <wps:cNvPr id="29" name="直线 1285"/>
                        <wps:cNvCnPr/>
                        <wps:spPr>
                          <a:xfrm>
                            <a:off x="18183" y="3668"/>
                            <a:ext cx="3581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6" o:spid="_x0000_s1026" o:spt="203" style="position:absolute;left:0pt;margin-left:-19.7pt;margin-top:12.6pt;height:69.05pt;width:317.65pt;z-index:251695104;mso-width-relative:page;mso-height-relative:page;" coordorigin="18183,2287" coordsize="3603,1381" o:gfxdata="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CTbKTaAAAACgEAAA8AAAAAAAAAAQAgAAAAIgAAAGRycy9k&#10;b3ducmV2LnhtbFBLAQIUABQAAAAIAIdO4kDP8lGDqwIAACIJAAAOAAAAAAAAAAEAIAAAACkBAABk&#10;cnMvZTJvRG9jLnhtbFBLBQYAAAAABgAGAFkBAABGBgAAAAA=&#10;">
                <o:lock v:ext="edit" aspectratio="f"/>
                <v:line id="直线 1283" o:spid="_x0000_s1026" o:spt="20" style="position:absolute;left:18206;top:2287;height:1;width:3581;" filled="f" stroked="t" coordsize="21600,21600" o:gfxdata="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KTY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  <v:line id="直线 1284" o:spid="_x0000_s1026" o:spt="20" style="position:absolute;left:18186;top:2997;height:1;width:3581;" filled="f" stroked="t" coordsize="21600,21600" o:gfxdata="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9Bx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  <v:line id="直线 1285" o:spid="_x0000_s1026" o:spt="20" style="position:absolute;left:18183;top:3668;height:1;width:3581;" filled="f" stroked="t" coordsize="21600,21600" o:gfxdata="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Gii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8255" t="7620" r="12700" b="13335"/>
                <wp:wrapNone/>
                <wp:docPr id="2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579.45pt;margin-top:48.45pt;height:148.35pt;width:113.85pt;z-index:251673600;mso-width-relative:page;mso-height-relative:page;" fillcolor="#FFFFFF" filled="t" stroked="t" coordsize="21600,21600" o:gfxdata="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MxzyE2gAAAAwBAAAP&#10;AAAAAAAAAAEAIAAAACIAAABkcnMvZG93bnJldi54bWxQSwECFAAUAAAACACHTuJA2slezU8CAADa&#10;BAAADgAAAAAAAAABACAAAAApAQAAZHJzL2Uyb0RvYy54bWxQSwUGAAAAAAYABgBZAQAA6gUAAAAA&#10;">
                <v:fill type="gradient" on="t" color2="#FFFFFF" angle="90" focus="100%" focussize="0,0">
                  <o:fill type="gradientUnscaled" v:ext="backwardCompatible"/>
                </v:fill>
                <v:stroke weight="1.25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1026160</wp:posOffset>
                </wp:positionV>
                <wp:extent cx="6411595" cy="685165"/>
                <wp:effectExtent l="0" t="0" r="0" b="0"/>
                <wp:wrapNone/>
                <wp:docPr id="4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68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本人毕业于广州医药学院，制药工程专业，报考的院校是：上海医药学院，第一志愿是：制药工程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初考成绩单如下：专业一：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98分，专业二：113分，综合分：115分，总分：398分。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9.95pt;margin-top:80.8pt;height:53.95pt;width:504.85pt;z-index:251700224;mso-width-relative:page;mso-height-relative:page;" filled="f" stroked="f" coordsize="21600,21600" o:gfxdata="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OyvbtwAAAALAQAADwAAAAAAAAABACAA&#10;AAAiAAAAZHJzL2Rvd25yZXYueG1sUEsBAhQAFAAAAAgAh07iQCDRiTTQAQAAfgMAAA4AAAAAAAAA&#10;AQAgAAAAKwEAAGRycy9lMm9Eb2MueG1sUEsFBgAAAAAGAAYAWQEAAG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本人毕业于广州医药学院，制药工程专业，报考的院校是：上海医药学院，第一志愿是：制药工程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专业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初考成绩单如下：专业一：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98分，专业二：113分，综合分：115分，总分：398分。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1818005</wp:posOffset>
                </wp:positionV>
                <wp:extent cx="1017905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5pt;margin-top:143.15pt;height:30.5pt;width:80.15pt;z-index:251668480;mso-width-relative:page;mso-height-relative:page;" filled="f" stroked="f" coordsize="21600,21600" o:gfxdata="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q/4XndAAAACwEAAA8AAAAAAAAAAQAg&#10;AAAAIgAAAGRycy9kb3ducmV2LnhtbFBLAQIUABQAAAAIAIdO4kBQyg0m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1891030</wp:posOffset>
                </wp:positionV>
                <wp:extent cx="6480175" cy="306705"/>
                <wp:effectExtent l="38100" t="7620" r="53975" b="47625"/>
                <wp:wrapNone/>
                <wp:docPr id="15" name="组合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13" name="矩形 1247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14" name="直线 1232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55" o:spid="_x0000_s1026" o:spt="203" style="position:absolute;left:0pt;margin-left:-27.25pt;margin-top:148.9pt;height:24.15pt;width:510.25pt;z-index:251664384;mso-width-relative:page;mso-height-relative:page;" coordorigin="14851,3849" coordsize="10205,483" o:gfxdata="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97przcAAAACwEAAA8AAAAAAAAAAQAg&#10;AAAAIgAAAGRycy9kb3ducmV2LnhtbFBLAQIUABQAAAAIAIdO4kDNJRvB7gIAAIQHAAAOAAAAAAAA&#10;AAEAIAAAACsBAABkcnMvZTJvRG9jLnhtbFBLBQYAAAAABgAGAFkBAACLBgAAAAA=&#10;">
                <o:lock v:ext="edit" aspectratio="f"/>
                <v:rect id="矩形 1247" o:spid="_x0000_s1026" o:spt="1" style="position:absolute;left:14907;top:3849;height:483;width:1766;" fillcolor="#404040" filled="t" stroked="t" coordsize="21600,21600" o:gfxdata="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S/1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32" o:spid="_x0000_s1026" o:spt="20" style="position:absolute;left:14851;top:4330;height:1;width:10205;" filled="f" stroked="t" coordsize="21600,21600" o:gfxdata="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zHq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2240280</wp:posOffset>
                </wp:positionV>
                <wp:extent cx="6411595" cy="10344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2013.9-2017.6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广州医药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院               制药工程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2013.9-2017.6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广州医药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院              汉语言文学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辅修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获得奖项：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毕业论文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&lt;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对药物中间体前景分析的相关研究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连续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&gt;荣获一等奖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2年获得学院奖学金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176.4pt;height:81.45pt;width:504.85pt;z-index:251676672;mso-width-relative:page;mso-height-relative:page;" filled="f" stroked="f" coordsize="21600,21600" o:gfxdata="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GoLZ3AAAAAsBAAAPAAAAAAAAAAEAIAAA&#10;ACIAAABkcnMvZG93bnJldi54bWxQSwECFAAUAAAACACHTuJA/JYyxkECAAB3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2013.9-2017.6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广州医药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院               制药工程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   本科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2013.9-2017.6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广州医药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院              汉语言文学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  辅修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获得奖项：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毕业论文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&lt;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对药物中间体前景分析的相关研究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连续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&gt;荣获一等奖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2年获得学院奖学金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3527425</wp:posOffset>
                </wp:positionV>
                <wp:extent cx="6480175" cy="306705"/>
                <wp:effectExtent l="38100" t="7620" r="53975" b="47625"/>
                <wp:wrapNone/>
                <wp:docPr id="12" name="组合 1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10" name="矩形 1288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11" name="直线 1289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7" o:spid="_x0000_s1026" o:spt="203" style="position:absolute;left:0pt;margin-left:-27.25pt;margin-top:277.75pt;height:24.15pt;width:510.25pt;z-index:251663360;mso-width-relative:page;mso-height-relative:page;" coordorigin="14851,3849" coordsize="10205,483" o:gfxdata="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ERYyeDaAAAACwEAAA8AAAAAAAAAAQAgAAAA&#10;IgAAAGRycy9kb3ducmV2LnhtbFBLAQIUABQAAAAIAIdO4kCLII3U7QIAAIQHAAAOAAAAAAAAAAEA&#10;IAAAACkBAABkcnMvZTJvRG9jLnhtbFBLBQYAAAAABgAGAFkBAACIBgAAAAA=&#10;">
                <o:lock v:ext="edit" aspectratio="f"/>
                <v:rect id="矩形 1288" o:spid="_x0000_s1026" o:spt="1" style="position:absolute;left:14907;top:3849;height:483;width:1766;" fillcolor="#404040" filled="t" stroked="t" coordsize="21600,21600" o:gfxdata="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+xgr4A&#10;AADb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89" o:spid="_x0000_s1026" o:spt="20" style="position:absolute;left:14851;top:4330;height:1;width:10205;" filled="f" stroked="t" coordsize="21600,21600" o:gfxdata="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utkM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3901440</wp:posOffset>
                </wp:positionV>
                <wp:extent cx="6412865" cy="159067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2018.9-2019.6           “过期药物换新药”社区活动                    志愿者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4"/>
                                <w:lang w:eastAsia="zh-CN"/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4"/>
                              </w:rPr>
                              <w:t>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1、到校医院学习医药知识，并制作医药知识宣传海报；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2、在学校附近社区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做宣传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，向居民宣传过期药物的隐患、过期药物处理办法；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3、回收20多种过期药物，交由校医院和专业老师妥善处理；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pt;margin-top:307.2pt;height:125.25pt;width:504.95pt;z-index:251677696;mso-width-relative:page;mso-height-relative:page;" filled="f" stroked="f" coordsize="21600,21600" o:gfxdata="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FNUft0AAAALAQAADwAAAAAAAAABACAA&#10;AAAiAAAAZHJzL2Rvd25yZXYueG1sUEsBAhQAFAAAAAgAh07iQDo/GW9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2018.9-2019.6           “过期药物换新药”社区活动                    志愿者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95959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4"/>
                          <w:lang w:eastAsia="zh-CN"/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4"/>
                        </w:rPr>
                        <w:t>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1、到校医院学习医药知识，并制作医药知识宣传海报；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2、在学校附近社区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做宣传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，向居民宣传过期药物的隐患、过期药物处理办法；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3、回收20多种过期药物，交由校医院和专业老师妥善处理；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3453765</wp:posOffset>
                </wp:positionV>
                <wp:extent cx="1017270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校园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3pt;margin-top:271.95pt;height:30.5pt;width:80.1pt;z-index:251669504;mso-width-relative:page;mso-height-relative:page;" filled="f" stroked="f" coordsize="21600,21600" o:gfxdata="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EoActwAAAALAQAADwAAAAAAAAABACAA&#10;AAAiAAAAZHJzL2Rvd25yZXYueG1sUEsBAhQAFAAAAAgAh07iQDNKbzh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eastAsia="zh-CN"/>
                        </w:rPr>
                        <w:t>校园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5641340</wp:posOffset>
                </wp:positionV>
                <wp:extent cx="6480175" cy="306705"/>
                <wp:effectExtent l="38100" t="7620" r="53975" b="47625"/>
                <wp:wrapNone/>
                <wp:docPr id="9" name="组合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7" name="矩形 1291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8" name="直线 1292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90" o:spid="_x0000_s1026" o:spt="203" style="position:absolute;left:0pt;margin-left:-27.25pt;margin-top:444.2pt;height:24.15pt;width:510.25pt;z-index:251662336;mso-width-relative:page;mso-height-relative:page;" coordorigin="14851,3849" coordsize="10205,483" o:gfxdata="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LZNQH3cAAAACwEAAA8AAAAAAAAAAQAgAAAA&#10;IgAAAGRycy9kb3ducmV2LnhtbFBLAQIUABQAAAAIAIdO4kB4FOu16wIAAIEHAAAOAAAAAAAAAAEA&#10;IAAAACsBAABkcnMvZTJvRG9jLnhtbFBLBQYAAAAABgAGAFkBAACIBgAAAAA=&#10;">
                <o:lock v:ext="edit" aspectratio="f"/>
                <v:rect id="矩形 1291" o:spid="_x0000_s1026" o:spt="1" style="position:absolute;left:14907;top:3849;height:483;width:1766;" fillcolor="#404040" filled="t" stroked="t" coordsize="21600,21600" o:gfxdata="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spl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92" o:spid="_x0000_s1026" o:spt="20" style="position:absolute;left:14851;top:4330;height:1;width:10205;" filled="f" stroked="t" coordsize="21600,21600" o:gfxdata="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YuZb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6102350</wp:posOffset>
                </wp:positionV>
                <wp:extent cx="6411595" cy="97028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 xml:space="preserve">李晓林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《 现代制药技术在中药生产中的应用分析 》期刊论文    《医药期刊》2018年6期（8）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 xml:space="preserve">李晓林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《 制药新技术与中药现代化的研究 》期刊论文        《医药期刊》2019年8期（9）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480.5pt;height:76.4pt;width:504.85pt;z-index:251678720;mso-width-relative:page;mso-height-relative:page;" filled="f" stroked="f" coordsize="21600,21600" o:gfxdata="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aLXF90AAAAMAQAADwAAAAAAAAAB&#10;ACAAAAAiAAAAZHJzL2Rvd25yZXYueG1sUEsBAhQAFAAAAAgAh07iQPj3Yrt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 xml:space="preserve">李晓林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《 现代制药技术在中药生产中的应用分析 》期刊论文    《医药期刊》2018年6期（8）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 xml:space="preserve">李晓林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《 制药新技术与中药现代化的研究 》期刊论文        《医药期刊》2019年8期（9）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5563235</wp:posOffset>
                </wp:positionV>
                <wp:extent cx="1029970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论文发表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438.05pt;height:30.5pt;width:81.1pt;z-index:251670528;mso-width-relative:page;mso-height-relative:page;" filled="f" stroked="f" coordsize="21600,21600" o:gfxdata="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gPD7dAAAACwEAAA8AAAAAAAAAAQAg&#10;AAAAIgAAAGRycy9kb3ducmV2LnhtbFBLAQIUABQAAAAIAIdO4kAWCaBP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eastAsia="zh-CN"/>
                        </w:rPr>
                        <w:t>论文发表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7539990</wp:posOffset>
                </wp:positionV>
                <wp:extent cx="6351270" cy="8775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大学期间在学生会工作，对待工作认真负责，善于沟通、协调，有较强的组织能力与团队精神。为人稳重、大方，认真对待工作，开朗自信，待人真诚，有强烈的责任心。具备良好的敬业精神和职业道德操守，有很强的感召力和凝聚力。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制药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操作以及注射剂的经验。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5pt;margin-top:593.7pt;height:69.1pt;width:500.1pt;z-index:251679744;mso-width-relative:page;mso-height-relative:page;" filled="f" stroked="f" coordsize="21600,21600" o:gfxdata="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S9knt0AAAANAQAADwAAAAAAAAAB&#10;ACAAAAAiAAAAZHJzL2Rvd25yZXYueG1sUEsBAhQAFAAAAAgAh07iQFBTVpV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大学期间在学生会工作，对待工作认真负责，善于沟通、协调，有较强的组织能力与团队精神。为人稳重、大方，认真对待工作，开朗自信，待人真诚，有强烈的责任心。具备良好的敬业精神和职业道德操守，有很强的感召力和凝聚力。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制药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操作以及注射剂的经验。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7051040</wp:posOffset>
                </wp:positionV>
                <wp:extent cx="6480175" cy="306705"/>
                <wp:effectExtent l="38100" t="7620" r="53975" b="47625"/>
                <wp:wrapNone/>
                <wp:docPr id="6" name="组合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4" name="矩形 1294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5" name="直线 1295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93" o:spid="_x0000_s1026" o:spt="203" style="position:absolute;left:0pt;margin-left:-27.25pt;margin-top:555.2pt;height:24.15pt;width:510.25pt;z-index:251661312;mso-width-relative:page;mso-height-relative:page;" coordorigin="14851,3849" coordsize="10205,483" o:gfxdata="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xZZyMNwAAAANAQAADwAAAAAAAAAB&#10;ACAAAAAiAAAAZHJzL2Rvd25yZXYueG1sUEsBAhQAFAAAAAgAh07iQJfG7YPwAgAAgQcAAA4AAAAA&#10;AAAAAQAgAAAAKwEAAGRycy9lMm9Eb2MueG1sUEsFBgAAAAAGAAYAWQEAAI0GAAAAAA==&#10;">
                <o:lock v:ext="edit" aspectratio="f"/>
                <v:rect id="矩形 1294" o:spid="_x0000_s1026" o:spt="1" style="position:absolute;left:14907;top:3849;height:483;width:1766;" fillcolor="#404040" filled="t" stroked="t" coordsize="21600,21600" o:gfxdata="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hFQS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95" o:spid="_x0000_s1026" o:spt="20" style="position:absolute;left:14851;top:4330;height:1;width:10205;" filled="f" stroked="t" coordsize="21600,21600" o:gfxdata="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eB+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6981825</wp:posOffset>
                </wp:positionV>
                <wp:extent cx="1006475" cy="387350"/>
                <wp:effectExtent l="0" t="0" r="0" b="0"/>
                <wp:wrapNone/>
                <wp:docPr id="22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19.85pt;margin-top:549.75pt;height:30.5pt;width:79.25pt;z-index:251675648;mso-width-relative:page;mso-height-relative:page;" filled="f" stroked="f" coordsize="21600,21600" o:gfxdata="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vDTh3dAAAADQEAAA8AAAAAAAAAAQAgAAAA&#10;IgAAAGRycy9kb3ducmV2LnhtbFBLAQIUABQAAAAIAIdO4kD9bhd9zQEAAH4DAAAOAAAAAAAAAAEA&#10;IAAAACw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  <w:t>自我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eastAsia="zh-CN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152400</wp:posOffset>
                </wp:positionV>
                <wp:extent cx="2496820" cy="452120"/>
                <wp:effectExtent l="0" t="0" r="0" b="0"/>
                <wp:wrapNone/>
                <wp:docPr id="3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读研方向：  制药工程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0.9pt;margin-top:12pt;height:35.6pt;width:196.6pt;z-index:251698176;mso-width-relative:page;mso-height-relative:page;" filled="f" stroked="f" coordsize="21600,21600" o:gfxdata="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fC6542wAAAAkBAAAPAAAAAAAAAAEAIAAA&#10;ACIAAABkcnMvZG93bnJldi54bWxQSwECFAAUAAAACACHTuJAS2Lje9ABAAB+AwAADgAAAAAAAAAB&#10;ACAAAAAqAQAAZHJzL2Uyb0RvYy54bWxQSwUGAAAAAAYABgBZAQAAb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读研方向：  制药工程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12407265</wp:posOffset>
                </wp:positionV>
                <wp:extent cx="211455" cy="211455"/>
                <wp:effectExtent l="0" t="0" r="17145" b="17145"/>
                <wp:wrapNone/>
                <wp:docPr id="16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976.95pt;height:16.65pt;width:16.65pt;z-index:251665408;mso-width-relative:page;mso-height-relative:page;" fillcolor="#FFFFFF" filled="t" stroked="f" coordsize="255,256" o:gfxdata="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11064240</wp:posOffset>
                </wp:positionV>
                <wp:extent cx="211455" cy="211455"/>
                <wp:effectExtent l="0" t="0" r="17145" b="17145"/>
                <wp:wrapNone/>
                <wp:docPr id="1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871.2pt;height:16.65pt;width:16.65pt;z-index:251666432;mso-width-relative:page;mso-height-relative:page;" fillcolor="#FFFFFF" filled="t" stroked="f" coordsize="255,256" o:gfxdata="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9752965</wp:posOffset>
                </wp:positionV>
                <wp:extent cx="187325" cy="187325"/>
                <wp:effectExtent l="0" t="0" r="3175" b="317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-23.05pt;margin-top:767.95pt;height:14.75pt;width:14.75pt;z-index:251667456;mso-width-relative:page;mso-height-relative:page;" fillcolor="#FFFFFF" filled="t" stroked="f" coordsize="351,351" o:gfxdata="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锐字真言体免费商用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762E4A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135FF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1876C42"/>
    <w:rsid w:val="01A0701F"/>
    <w:rsid w:val="02534554"/>
    <w:rsid w:val="026D2B42"/>
    <w:rsid w:val="02B54602"/>
    <w:rsid w:val="02B640B5"/>
    <w:rsid w:val="02F9628A"/>
    <w:rsid w:val="033127CC"/>
    <w:rsid w:val="037332A7"/>
    <w:rsid w:val="03A33ADE"/>
    <w:rsid w:val="03F401A4"/>
    <w:rsid w:val="04354274"/>
    <w:rsid w:val="044B421A"/>
    <w:rsid w:val="050A0949"/>
    <w:rsid w:val="05237AF8"/>
    <w:rsid w:val="0537578E"/>
    <w:rsid w:val="054E3791"/>
    <w:rsid w:val="05BC7403"/>
    <w:rsid w:val="063C3F9F"/>
    <w:rsid w:val="06446AE4"/>
    <w:rsid w:val="06F77CB6"/>
    <w:rsid w:val="072B25C6"/>
    <w:rsid w:val="077C7DD6"/>
    <w:rsid w:val="08274B23"/>
    <w:rsid w:val="09335F15"/>
    <w:rsid w:val="0AE5694D"/>
    <w:rsid w:val="0B2E7FA3"/>
    <w:rsid w:val="0BBC3E57"/>
    <w:rsid w:val="0BE055A6"/>
    <w:rsid w:val="0C0B4D7C"/>
    <w:rsid w:val="0C2E69F5"/>
    <w:rsid w:val="0C550E25"/>
    <w:rsid w:val="0C944269"/>
    <w:rsid w:val="0CF511D7"/>
    <w:rsid w:val="0D1D3E81"/>
    <w:rsid w:val="0D6D1028"/>
    <w:rsid w:val="0D97692B"/>
    <w:rsid w:val="0E822D78"/>
    <w:rsid w:val="0E9C2E85"/>
    <w:rsid w:val="0ED53712"/>
    <w:rsid w:val="0F080C7C"/>
    <w:rsid w:val="0FA7224C"/>
    <w:rsid w:val="0FDC2FD3"/>
    <w:rsid w:val="10310A00"/>
    <w:rsid w:val="10762E4A"/>
    <w:rsid w:val="108E6579"/>
    <w:rsid w:val="11B21AA8"/>
    <w:rsid w:val="11D0091A"/>
    <w:rsid w:val="11E475E9"/>
    <w:rsid w:val="12E01970"/>
    <w:rsid w:val="134F4892"/>
    <w:rsid w:val="138277E2"/>
    <w:rsid w:val="145B3597"/>
    <w:rsid w:val="15094602"/>
    <w:rsid w:val="15331C78"/>
    <w:rsid w:val="15CA0471"/>
    <w:rsid w:val="167927E0"/>
    <w:rsid w:val="16E53F26"/>
    <w:rsid w:val="16ED45D4"/>
    <w:rsid w:val="16F70A49"/>
    <w:rsid w:val="17041FCF"/>
    <w:rsid w:val="174D1C33"/>
    <w:rsid w:val="17576631"/>
    <w:rsid w:val="17AA3C60"/>
    <w:rsid w:val="18690CE0"/>
    <w:rsid w:val="18AA3F47"/>
    <w:rsid w:val="18D10AD9"/>
    <w:rsid w:val="191D2B04"/>
    <w:rsid w:val="19BA5364"/>
    <w:rsid w:val="1A722998"/>
    <w:rsid w:val="1AB9269E"/>
    <w:rsid w:val="1B5511E8"/>
    <w:rsid w:val="1BC11871"/>
    <w:rsid w:val="1BCE542B"/>
    <w:rsid w:val="1C224445"/>
    <w:rsid w:val="1C8A30B7"/>
    <w:rsid w:val="1C8C13D1"/>
    <w:rsid w:val="1CB72D1A"/>
    <w:rsid w:val="1D09152B"/>
    <w:rsid w:val="1D104B3E"/>
    <w:rsid w:val="1D543F09"/>
    <w:rsid w:val="1D7F2BF3"/>
    <w:rsid w:val="1D9E5EC4"/>
    <w:rsid w:val="1DC01A7A"/>
    <w:rsid w:val="1F6F6BD8"/>
    <w:rsid w:val="204358FA"/>
    <w:rsid w:val="208B1571"/>
    <w:rsid w:val="20C2659E"/>
    <w:rsid w:val="20C36994"/>
    <w:rsid w:val="20C67FD2"/>
    <w:rsid w:val="20D222E3"/>
    <w:rsid w:val="21254871"/>
    <w:rsid w:val="21641AE5"/>
    <w:rsid w:val="216A315E"/>
    <w:rsid w:val="22D35DAF"/>
    <w:rsid w:val="23C911DF"/>
    <w:rsid w:val="23CB2AB1"/>
    <w:rsid w:val="23D66E1D"/>
    <w:rsid w:val="241E0D22"/>
    <w:rsid w:val="24897812"/>
    <w:rsid w:val="249B26AB"/>
    <w:rsid w:val="24D81B80"/>
    <w:rsid w:val="255549CD"/>
    <w:rsid w:val="25C35001"/>
    <w:rsid w:val="25F468DF"/>
    <w:rsid w:val="2678162D"/>
    <w:rsid w:val="2689062B"/>
    <w:rsid w:val="274A163F"/>
    <w:rsid w:val="275445B6"/>
    <w:rsid w:val="288D39BF"/>
    <w:rsid w:val="28A564B8"/>
    <w:rsid w:val="28C17716"/>
    <w:rsid w:val="28CB3C8E"/>
    <w:rsid w:val="292F3EAD"/>
    <w:rsid w:val="29CB1464"/>
    <w:rsid w:val="2A673405"/>
    <w:rsid w:val="2A67590C"/>
    <w:rsid w:val="2A9907C5"/>
    <w:rsid w:val="2B234A88"/>
    <w:rsid w:val="2B2E3203"/>
    <w:rsid w:val="2B382759"/>
    <w:rsid w:val="2C8570B2"/>
    <w:rsid w:val="2CE41F66"/>
    <w:rsid w:val="2D015ABF"/>
    <w:rsid w:val="2D7863FD"/>
    <w:rsid w:val="2DAE4E7B"/>
    <w:rsid w:val="2E3D1447"/>
    <w:rsid w:val="2E5A502D"/>
    <w:rsid w:val="2E64472C"/>
    <w:rsid w:val="2EBB3F98"/>
    <w:rsid w:val="2ECC7487"/>
    <w:rsid w:val="2ED004DD"/>
    <w:rsid w:val="2F93186D"/>
    <w:rsid w:val="3064535C"/>
    <w:rsid w:val="306D56FC"/>
    <w:rsid w:val="30AF7F68"/>
    <w:rsid w:val="31D97A1C"/>
    <w:rsid w:val="32E21000"/>
    <w:rsid w:val="33036605"/>
    <w:rsid w:val="33253993"/>
    <w:rsid w:val="33955676"/>
    <w:rsid w:val="33D559E6"/>
    <w:rsid w:val="34236DCD"/>
    <w:rsid w:val="34454881"/>
    <w:rsid w:val="3454019B"/>
    <w:rsid w:val="35341312"/>
    <w:rsid w:val="35380A83"/>
    <w:rsid w:val="35476F56"/>
    <w:rsid w:val="368C0490"/>
    <w:rsid w:val="36A91A3F"/>
    <w:rsid w:val="3729591A"/>
    <w:rsid w:val="37332931"/>
    <w:rsid w:val="374169FD"/>
    <w:rsid w:val="37E80CB8"/>
    <w:rsid w:val="38192820"/>
    <w:rsid w:val="386F56B4"/>
    <w:rsid w:val="38AF687F"/>
    <w:rsid w:val="38B41881"/>
    <w:rsid w:val="38F27D3B"/>
    <w:rsid w:val="38FA6570"/>
    <w:rsid w:val="391F6DA9"/>
    <w:rsid w:val="395F2A23"/>
    <w:rsid w:val="39A66463"/>
    <w:rsid w:val="39D66EC2"/>
    <w:rsid w:val="39FD4A5F"/>
    <w:rsid w:val="3AA0366F"/>
    <w:rsid w:val="3ACA032E"/>
    <w:rsid w:val="3AFE5388"/>
    <w:rsid w:val="3B0C637C"/>
    <w:rsid w:val="3C041786"/>
    <w:rsid w:val="3C0C1134"/>
    <w:rsid w:val="3C4017D7"/>
    <w:rsid w:val="3CA302F6"/>
    <w:rsid w:val="3CFB00E4"/>
    <w:rsid w:val="3D4C7E75"/>
    <w:rsid w:val="3D725230"/>
    <w:rsid w:val="3DE2607D"/>
    <w:rsid w:val="3DF406FA"/>
    <w:rsid w:val="3E7C4091"/>
    <w:rsid w:val="3E973C14"/>
    <w:rsid w:val="3FC35C29"/>
    <w:rsid w:val="401A7D08"/>
    <w:rsid w:val="40B0028F"/>
    <w:rsid w:val="41283484"/>
    <w:rsid w:val="412F6884"/>
    <w:rsid w:val="41A608E6"/>
    <w:rsid w:val="41A95405"/>
    <w:rsid w:val="42E24413"/>
    <w:rsid w:val="438C0C73"/>
    <w:rsid w:val="43BD4EEE"/>
    <w:rsid w:val="43E84076"/>
    <w:rsid w:val="444839AD"/>
    <w:rsid w:val="4462502A"/>
    <w:rsid w:val="45233B1E"/>
    <w:rsid w:val="453B4407"/>
    <w:rsid w:val="4590709B"/>
    <w:rsid w:val="45CA465E"/>
    <w:rsid w:val="462B4A2E"/>
    <w:rsid w:val="46956031"/>
    <w:rsid w:val="46CD0A1D"/>
    <w:rsid w:val="46E010A7"/>
    <w:rsid w:val="47CD2B3D"/>
    <w:rsid w:val="480356C3"/>
    <w:rsid w:val="49233083"/>
    <w:rsid w:val="499B06F9"/>
    <w:rsid w:val="4A19388C"/>
    <w:rsid w:val="4AF17EED"/>
    <w:rsid w:val="4B6B60F1"/>
    <w:rsid w:val="4B7A223D"/>
    <w:rsid w:val="4C253F91"/>
    <w:rsid w:val="4C2D3089"/>
    <w:rsid w:val="4C5D142E"/>
    <w:rsid w:val="4C785ACE"/>
    <w:rsid w:val="4E2E3182"/>
    <w:rsid w:val="4E5F7831"/>
    <w:rsid w:val="4E916A2F"/>
    <w:rsid w:val="4EB147A8"/>
    <w:rsid w:val="4EFE0819"/>
    <w:rsid w:val="4EFE3CA4"/>
    <w:rsid w:val="4F11754C"/>
    <w:rsid w:val="4F540E0A"/>
    <w:rsid w:val="4F666BC1"/>
    <w:rsid w:val="4F8B3A1F"/>
    <w:rsid w:val="4FA121A0"/>
    <w:rsid w:val="50191A57"/>
    <w:rsid w:val="50864AB3"/>
    <w:rsid w:val="508C4C3B"/>
    <w:rsid w:val="509E6A9F"/>
    <w:rsid w:val="50FD240A"/>
    <w:rsid w:val="51905186"/>
    <w:rsid w:val="526151B0"/>
    <w:rsid w:val="526F27DD"/>
    <w:rsid w:val="528C1B93"/>
    <w:rsid w:val="52D97CF2"/>
    <w:rsid w:val="532B7BB6"/>
    <w:rsid w:val="53711BAB"/>
    <w:rsid w:val="537E6888"/>
    <w:rsid w:val="53923C3E"/>
    <w:rsid w:val="5420573A"/>
    <w:rsid w:val="54DC6B3E"/>
    <w:rsid w:val="55C13DC8"/>
    <w:rsid w:val="562E2456"/>
    <w:rsid w:val="565117D8"/>
    <w:rsid w:val="570B7D21"/>
    <w:rsid w:val="570C597F"/>
    <w:rsid w:val="57A026CF"/>
    <w:rsid w:val="57D0502C"/>
    <w:rsid w:val="57D66F00"/>
    <w:rsid w:val="58EB4ED2"/>
    <w:rsid w:val="5916514C"/>
    <w:rsid w:val="59A208C3"/>
    <w:rsid w:val="59A674E4"/>
    <w:rsid w:val="59AE055B"/>
    <w:rsid w:val="59F575BD"/>
    <w:rsid w:val="5AE225D8"/>
    <w:rsid w:val="5B414E6F"/>
    <w:rsid w:val="5B5B1AE2"/>
    <w:rsid w:val="5B861A0C"/>
    <w:rsid w:val="5B930974"/>
    <w:rsid w:val="5BFC3717"/>
    <w:rsid w:val="5D5B2E7F"/>
    <w:rsid w:val="5E8D5A81"/>
    <w:rsid w:val="5EA00F96"/>
    <w:rsid w:val="5ED2201B"/>
    <w:rsid w:val="5F0A3170"/>
    <w:rsid w:val="5FA01689"/>
    <w:rsid w:val="5FE12A1C"/>
    <w:rsid w:val="60213B5C"/>
    <w:rsid w:val="60B83A8A"/>
    <w:rsid w:val="61EA2D64"/>
    <w:rsid w:val="61FB2563"/>
    <w:rsid w:val="62FC44FB"/>
    <w:rsid w:val="633B4BA8"/>
    <w:rsid w:val="63607B1C"/>
    <w:rsid w:val="63E8454F"/>
    <w:rsid w:val="64345613"/>
    <w:rsid w:val="646827E2"/>
    <w:rsid w:val="6471556C"/>
    <w:rsid w:val="648318AF"/>
    <w:rsid w:val="648A0F80"/>
    <w:rsid w:val="66494E88"/>
    <w:rsid w:val="672E3C05"/>
    <w:rsid w:val="67331B38"/>
    <w:rsid w:val="679410BA"/>
    <w:rsid w:val="67BD5729"/>
    <w:rsid w:val="6863626B"/>
    <w:rsid w:val="687B2D9A"/>
    <w:rsid w:val="688C1030"/>
    <w:rsid w:val="688E6261"/>
    <w:rsid w:val="6A496C49"/>
    <w:rsid w:val="6B624585"/>
    <w:rsid w:val="6BEA2CB5"/>
    <w:rsid w:val="6C343533"/>
    <w:rsid w:val="6C4A2D39"/>
    <w:rsid w:val="6D8E090F"/>
    <w:rsid w:val="6DAD6F53"/>
    <w:rsid w:val="6EB20C92"/>
    <w:rsid w:val="6EEB02F6"/>
    <w:rsid w:val="6F1807A0"/>
    <w:rsid w:val="6FAD42D5"/>
    <w:rsid w:val="701930CF"/>
    <w:rsid w:val="70B84A77"/>
    <w:rsid w:val="712529CF"/>
    <w:rsid w:val="714475A5"/>
    <w:rsid w:val="71835BEE"/>
    <w:rsid w:val="719C7FA8"/>
    <w:rsid w:val="71B93A5B"/>
    <w:rsid w:val="71F51A5D"/>
    <w:rsid w:val="727A3078"/>
    <w:rsid w:val="72DE7276"/>
    <w:rsid w:val="72F04DB7"/>
    <w:rsid w:val="73074D9F"/>
    <w:rsid w:val="732A1394"/>
    <w:rsid w:val="73FE4867"/>
    <w:rsid w:val="74166DF0"/>
    <w:rsid w:val="747C7D8E"/>
    <w:rsid w:val="74FC737A"/>
    <w:rsid w:val="74FD2437"/>
    <w:rsid w:val="758F1B42"/>
    <w:rsid w:val="75B53291"/>
    <w:rsid w:val="76775FB6"/>
    <w:rsid w:val="76B01456"/>
    <w:rsid w:val="77724345"/>
    <w:rsid w:val="77771C8D"/>
    <w:rsid w:val="77B85D4E"/>
    <w:rsid w:val="78952C47"/>
    <w:rsid w:val="78A83EC8"/>
    <w:rsid w:val="78F31A0F"/>
    <w:rsid w:val="797B0A0E"/>
    <w:rsid w:val="7B1E1556"/>
    <w:rsid w:val="7B265B9A"/>
    <w:rsid w:val="7C440BE8"/>
    <w:rsid w:val="7C7945AE"/>
    <w:rsid w:val="7D5A15C6"/>
    <w:rsid w:val="7E162D3D"/>
    <w:rsid w:val="7E49529A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,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nhideWhenUsed/>
    <w:qFormat/>
    <w:uiPriority w:val="99"/>
    <w:rPr>
      <w:color w:val="494949"/>
      <w:u w:val="none"/>
    </w:rPr>
  </w:style>
  <w:style w:type="character" w:styleId="9">
    <w:name w:val="Emphasis"/>
    <w:basedOn w:val="7"/>
    <w:qFormat/>
    <w:uiPriority w:val="20"/>
  </w:style>
  <w:style w:type="character" w:styleId="10">
    <w:name w:val="Hyperlink"/>
    <w:basedOn w:val="7"/>
    <w:unhideWhenUsed/>
    <w:qFormat/>
    <w:uiPriority w:val="99"/>
    <w:rPr>
      <w:color w:val="494949"/>
      <w:u w:val="none"/>
    </w:rPr>
  </w:style>
  <w:style w:type="paragraph" w:customStyle="1" w:styleId="11">
    <w:name w:val="彩色列表 - 强调文字颜色 1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脚 Char"/>
    <w:link w:val="2"/>
    <w:qFormat/>
    <w:uiPriority w:val="99"/>
    <w:rPr>
      <w:kern w:val="2"/>
      <w:sz w:val="18"/>
      <w:szCs w:val="18"/>
    </w:rPr>
  </w:style>
  <w:style w:type="character" w:customStyle="1" w:styleId="14">
    <w:name w:val="页眉 Char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56692216-fe50-4449-a118-d5643e28f1e3\&#32771;&#30740;&#22797;&#35797;&#31616;&#21382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考研复试简历.doc.docx</Template>
  <Pages>2</Pages>
  <Words>0</Words>
  <Characters>0</Characters>
  <Lines>1</Lines>
  <Paragraphs>1</Paragraphs>
  <TotalTime>14</TotalTime>
  <ScaleCrop>false</ScaleCrop>
  <LinksUpToDate>false</LinksUpToDate>
  <CharactersWithSpaces>98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2022-01-10T07:49:00Z</dcterms:created>
  <dc:creator>Mr Lee</dc:creator>
  <cp:lastModifiedBy>Mr Lee</cp:lastModifiedBy>
  <dcterms:modified xsi:type="dcterms:W3CDTF">2022-01-10T13:17:18Z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RubyTemplateID">
    <vt:lpwstr>4</vt:lpwstr>
  </property>
  <property fmtid="{D5CDD505-2E9C-101B-9397-08002B2CF9AE}" pid="4" name="KSOTemplateKey">
    <vt:lpwstr>1.0_Yobt9qGjb7g6lk9nrcftO0qACn35X9XKtNehYGemiAUWIBVO+VUWL7GBUdSwLcxcdGHvEKRx0yg6F20lTGnnQA==</vt:lpwstr>
  </property>
  <property fmtid="{D5CDD505-2E9C-101B-9397-08002B2CF9AE}" pid="5" name="KSOTemplateUUID">
    <vt:lpwstr>v1.0_mb_j/CEjDwAzDTQ4eGbrtrMaQ==</vt:lpwstr>
  </property>
</Properties>
</file>