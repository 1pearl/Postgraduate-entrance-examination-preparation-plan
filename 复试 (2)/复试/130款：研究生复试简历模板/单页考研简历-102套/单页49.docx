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5723890</wp:posOffset>
            </wp:positionH>
            <wp:positionV relativeFrom="paragraph">
              <wp:posOffset>156210</wp:posOffset>
            </wp:positionV>
            <wp:extent cx="977265" cy="1384935"/>
            <wp:effectExtent l="102235" t="106045" r="120650" b="109220"/>
            <wp:wrapNone/>
            <wp:docPr id="26" name="图片 10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1384754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233045</wp:posOffset>
                </wp:positionV>
                <wp:extent cx="1930400" cy="835660"/>
                <wp:effectExtent l="0" t="0" r="0" b="0"/>
                <wp:wrapNone/>
                <wp:docPr id="41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229" cy="835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5FB2D3" w:themeColor="accent4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逗西甘</w:t>
                            </w:r>
                          </w:p>
                          <w:p>
                            <w:pPr>
                              <w:spacing w:line="400" w:lineRule="exact"/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报考院校：华中科技大学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13.05pt;margin-top:18.35pt;height:65.8pt;width:152pt;z-index:251696128;mso-width-relative:page;mso-height-relative:page;" filled="f" stroked="f" coordsize="21600,21600" o:gfxdata="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0B+sTWAAAACQEAAA8AAAAAAAAAAQAgAAAAIgAAAGRycy9kb3ducmV2LnhtbFBLAQIU&#10;ABQAAAAIAIdO4kD0vkRivAEAAF8DAAAOAAAAAAAAAAEAIAAAACU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80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5FB2D3" w:themeColor="accent4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逗西甘</w:t>
                      </w:r>
                    </w:p>
                    <w:p>
                      <w:pPr>
                        <w:spacing w:line="400" w:lineRule="exact"/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报考院校：华中科技大学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133350</wp:posOffset>
                </wp:positionV>
                <wp:extent cx="3185160" cy="717550"/>
                <wp:effectExtent l="0" t="0" r="0" b="0"/>
                <wp:wrapNone/>
                <wp:docPr id="13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256" cy="717365"/>
                          <a:chOff x="2160571" y="0"/>
                          <a:chExt cx="3185256" cy="717365"/>
                        </a:xfrm>
                      </wpg:grpSpPr>
                      <wps:wsp>
                        <wps:cNvPr id="16" name="文本框 42"/>
                        <wps:cNvSpPr txBox="1"/>
                        <wps:spPr>
                          <a:xfrm>
                            <a:off x="2365230" y="0"/>
                            <a:ext cx="1174750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404040" w:themeColor="text1" w:themeTint="BF"/>
                                  <w:kern w:val="24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1995.05.05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文本框 43"/>
                        <wps:cNvSpPr txBox="1"/>
                        <wps:spPr>
                          <a:xfrm>
                            <a:off x="3640852" y="0"/>
                            <a:ext cx="1704975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404040" w:themeColor="text1" w:themeTint="BF"/>
                                  <w:kern w:val="24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+86 180 5252 5252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Shape 2526"/>
                        <wps:cNvSpPr/>
                        <wps:spPr>
                          <a:xfrm>
                            <a:off x="2160571" y="95604"/>
                            <a:ext cx="188302" cy="1883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20618"/>
                                </a:moveTo>
                                <a:cubicBezTo>
                                  <a:pt x="5377" y="20618"/>
                                  <a:pt x="982" y="16223"/>
                                  <a:pt x="982" y="10800"/>
                                </a:cubicBezTo>
                                <a:cubicBezTo>
                                  <a:pt x="982" y="5377"/>
                                  <a:pt x="5377" y="982"/>
                                  <a:pt x="10800" y="982"/>
                                </a:cubicBezTo>
                                <a:cubicBezTo>
                                  <a:pt x="16223" y="982"/>
                                  <a:pt x="20618" y="5377"/>
                                  <a:pt x="20618" y="10800"/>
                                </a:cubicBezTo>
                                <a:cubicBezTo>
                                  <a:pt x="20618" y="16223"/>
                                  <a:pt x="16223" y="20618"/>
                                  <a:pt x="10800" y="20618"/>
                                </a:cubicBezTo>
                                <a:moveTo>
                                  <a:pt x="10800" y="0"/>
                                </a:moveTo>
                                <a:cubicBezTo>
                                  <a:pt x="4836" y="0"/>
                                  <a:pt x="0" y="4836"/>
                                  <a:pt x="0" y="10800"/>
                                </a:cubicBezTo>
                                <a:cubicBezTo>
                                  <a:pt x="0" y="16765"/>
                                  <a:pt x="4836" y="21600"/>
                                  <a:pt x="10800" y="21600"/>
                                </a:cubicBezTo>
                                <a:cubicBezTo>
                                  <a:pt x="16764" y="21600"/>
                                  <a:pt x="21600" y="16765"/>
                                  <a:pt x="21600" y="10800"/>
                                </a:cubicBezTo>
                                <a:cubicBezTo>
                                  <a:pt x="21600" y="4836"/>
                                  <a:pt x="16764" y="0"/>
                                  <a:pt x="10800" y="0"/>
                                </a:cubicBezTo>
                                <a:moveTo>
                                  <a:pt x="14236" y="16752"/>
                                </a:moveTo>
                                <a:cubicBezTo>
                                  <a:pt x="14001" y="16887"/>
                                  <a:pt x="13921" y="17188"/>
                                  <a:pt x="14057" y="17422"/>
                                </a:cubicBezTo>
                                <a:cubicBezTo>
                                  <a:pt x="14192" y="17658"/>
                                  <a:pt x="14493" y="17738"/>
                                  <a:pt x="14727" y="17602"/>
                                </a:cubicBezTo>
                                <a:cubicBezTo>
                                  <a:pt x="14962" y="17467"/>
                                  <a:pt x="15042" y="17167"/>
                                  <a:pt x="14907" y="16932"/>
                                </a:cubicBezTo>
                                <a:cubicBezTo>
                                  <a:pt x="14771" y="16697"/>
                                  <a:pt x="14472" y="16617"/>
                                  <a:pt x="14236" y="16752"/>
                                </a:cubicBezTo>
                                <a:moveTo>
                                  <a:pt x="10800" y="11782"/>
                                </a:moveTo>
                                <a:cubicBezTo>
                                  <a:pt x="10258" y="11782"/>
                                  <a:pt x="9818" y="11342"/>
                                  <a:pt x="9818" y="10800"/>
                                </a:cubicBezTo>
                                <a:cubicBezTo>
                                  <a:pt x="9818" y="10258"/>
                                  <a:pt x="10258" y="9818"/>
                                  <a:pt x="10800" y="9818"/>
                                </a:cubicBezTo>
                                <a:cubicBezTo>
                                  <a:pt x="11342" y="9818"/>
                                  <a:pt x="11782" y="10258"/>
                                  <a:pt x="11782" y="10800"/>
                                </a:cubicBezTo>
                                <a:cubicBezTo>
                                  <a:pt x="11782" y="11342"/>
                                  <a:pt x="11342" y="11782"/>
                                  <a:pt x="10800" y="11782"/>
                                </a:cubicBezTo>
                                <a:moveTo>
                                  <a:pt x="15218" y="10309"/>
                                </a:moveTo>
                                <a:lnTo>
                                  <a:pt x="12694" y="10309"/>
                                </a:lnTo>
                                <a:cubicBezTo>
                                  <a:pt x="12515" y="9624"/>
                                  <a:pt x="11978" y="9084"/>
                                  <a:pt x="11291" y="8906"/>
                                </a:cubicBezTo>
                                <a:lnTo>
                                  <a:pt x="11291" y="3436"/>
                                </a:lnTo>
                                <a:cubicBezTo>
                                  <a:pt x="11291" y="3166"/>
                                  <a:pt x="11071" y="2945"/>
                                  <a:pt x="10800" y="2945"/>
                                </a:cubicBezTo>
                                <a:cubicBezTo>
                                  <a:pt x="10529" y="2945"/>
                                  <a:pt x="10309" y="3166"/>
                                  <a:pt x="10309" y="3436"/>
                                </a:cubicBezTo>
                                <a:lnTo>
                                  <a:pt x="10309" y="8906"/>
                                </a:lnTo>
                                <a:cubicBezTo>
                                  <a:pt x="9464" y="9125"/>
                                  <a:pt x="8836" y="9886"/>
                                  <a:pt x="8836" y="10800"/>
                                </a:cubicBezTo>
                                <a:cubicBezTo>
                                  <a:pt x="8836" y="11885"/>
                                  <a:pt x="9716" y="12764"/>
                                  <a:pt x="10800" y="12764"/>
                                </a:cubicBezTo>
                                <a:cubicBezTo>
                                  <a:pt x="11714" y="12764"/>
                                  <a:pt x="12476" y="12137"/>
                                  <a:pt x="12694" y="11291"/>
                                </a:cubicBezTo>
                                <a:lnTo>
                                  <a:pt x="15218" y="11291"/>
                                </a:lnTo>
                                <a:cubicBezTo>
                                  <a:pt x="15489" y="11291"/>
                                  <a:pt x="15709" y="11072"/>
                                  <a:pt x="15709" y="10800"/>
                                </a:cubicBezTo>
                                <a:cubicBezTo>
                                  <a:pt x="15709" y="10529"/>
                                  <a:pt x="15489" y="10309"/>
                                  <a:pt x="15218" y="10309"/>
                                </a:cubicBezTo>
                                <a:moveTo>
                                  <a:pt x="16932" y="6693"/>
                                </a:moveTo>
                                <a:cubicBezTo>
                                  <a:pt x="16697" y="6829"/>
                                  <a:pt x="16616" y="7129"/>
                                  <a:pt x="16752" y="7364"/>
                                </a:cubicBezTo>
                                <a:cubicBezTo>
                                  <a:pt x="16887" y="7599"/>
                                  <a:pt x="17188" y="7679"/>
                                  <a:pt x="17422" y="7543"/>
                                </a:cubicBezTo>
                                <a:cubicBezTo>
                                  <a:pt x="17657" y="7408"/>
                                  <a:pt x="17737" y="7108"/>
                                  <a:pt x="17602" y="6873"/>
                                </a:cubicBezTo>
                                <a:cubicBezTo>
                                  <a:pt x="17467" y="6638"/>
                                  <a:pt x="17166" y="6557"/>
                                  <a:pt x="16932" y="6693"/>
                                </a:cubicBezTo>
                                <a:moveTo>
                                  <a:pt x="10800" y="17673"/>
                                </a:moveTo>
                                <a:cubicBezTo>
                                  <a:pt x="10529" y="17673"/>
                                  <a:pt x="10309" y="17893"/>
                                  <a:pt x="10309" y="18164"/>
                                </a:cubicBezTo>
                                <a:cubicBezTo>
                                  <a:pt x="10309" y="18435"/>
                                  <a:pt x="10529" y="18655"/>
                                  <a:pt x="10800" y="18655"/>
                                </a:cubicBezTo>
                                <a:cubicBezTo>
                                  <a:pt x="11071" y="18655"/>
                                  <a:pt x="11291" y="18435"/>
                                  <a:pt x="11291" y="18164"/>
                                </a:cubicBezTo>
                                <a:cubicBezTo>
                                  <a:pt x="11291" y="17893"/>
                                  <a:pt x="11071" y="17673"/>
                                  <a:pt x="10800" y="17673"/>
                                </a:cubicBezTo>
                                <a:moveTo>
                                  <a:pt x="17422" y="14057"/>
                                </a:moveTo>
                                <a:cubicBezTo>
                                  <a:pt x="17188" y="13921"/>
                                  <a:pt x="16887" y="14001"/>
                                  <a:pt x="16752" y="14236"/>
                                </a:cubicBezTo>
                                <a:cubicBezTo>
                                  <a:pt x="16616" y="14472"/>
                                  <a:pt x="16697" y="14772"/>
                                  <a:pt x="16932" y="14907"/>
                                </a:cubicBezTo>
                                <a:cubicBezTo>
                                  <a:pt x="17166" y="15043"/>
                                  <a:pt x="17467" y="14962"/>
                                  <a:pt x="17602" y="14727"/>
                                </a:cubicBezTo>
                                <a:cubicBezTo>
                                  <a:pt x="17737" y="14492"/>
                                  <a:pt x="17657" y="14192"/>
                                  <a:pt x="17422" y="14057"/>
                                </a:cubicBezTo>
                                <a:moveTo>
                                  <a:pt x="4668" y="6693"/>
                                </a:moveTo>
                                <a:cubicBezTo>
                                  <a:pt x="4433" y="6557"/>
                                  <a:pt x="4133" y="6638"/>
                                  <a:pt x="3998" y="6873"/>
                                </a:cubicBezTo>
                                <a:cubicBezTo>
                                  <a:pt x="3863" y="7108"/>
                                  <a:pt x="3942" y="7408"/>
                                  <a:pt x="4178" y="7543"/>
                                </a:cubicBezTo>
                                <a:cubicBezTo>
                                  <a:pt x="4412" y="7679"/>
                                  <a:pt x="4713" y="7599"/>
                                  <a:pt x="4848" y="7364"/>
                                </a:cubicBezTo>
                                <a:cubicBezTo>
                                  <a:pt x="4984" y="7129"/>
                                  <a:pt x="4903" y="6829"/>
                                  <a:pt x="4668" y="6693"/>
                                </a:cubicBezTo>
                                <a:moveTo>
                                  <a:pt x="14236" y="4848"/>
                                </a:moveTo>
                                <a:cubicBezTo>
                                  <a:pt x="14472" y="4984"/>
                                  <a:pt x="14771" y="4903"/>
                                  <a:pt x="14907" y="4669"/>
                                </a:cubicBezTo>
                                <a:cubicBezTo>
                                  <a:pt x="15042" y="4434"/>
                                  <a:pt x="14962" y="4134"/>
                                  <a:pt x="14727" y="3998"/>
                                </a:cubicBezTo>
                                <a:cubicBezTo>
                                  <a:pt x="14493" y="3863"/>
                                  <a:pt x="14192" y="3943"/>
                                  <a:pt x="14057" y="4178"/>
                                </a:cubicBezTo>
                                <a:cubicBezTo>
                                  <a:pt x="13921" y="4412"/>
                                  <a:pt x="14001" y="4713"/>
                                  <a:pt x="14236" y="4848"/>
                                </a:cubicBezTo>
                                <a:moveTo>
                                  <a:pt x="3436" y="10309"/>
                                </a:moveTo>
                                <a:cubicBezTo>
                                  <a:pt x="3166" y="10309"/>
                                  <a:pt x="2945" y="10529"/>
                                  <a:pt x="2945" y="10800"/>
                                </a:cubicBezTo>
                                <a:cubicBezTo>
                                  <a:pt x="2945" y="11072"/>
                                  <a:pt x="3166" y="11291"/>
                                  <a:pt x="3436" y="11291"/>
                                </a:cubicBezTo>
                                <a:cubicBezTo>
                                  <a:pt x="3707" y="11291"/>
                                  <a:pt x="3927" y="11072"/>
                                  <a:pt x="3927" y="10800"/>
                                </a:cubicBezTo>
                                <a:cubicBezTo>
                                  <a:pt x="3927" y="10529"/>
                                  <a:pt x="3707" y="10309"/>
                                  <a:pt x="3436" y="10309"/>
                                </a:cubicBezTo>
                                <a:moveTo>
                                  <a:pt x="6873" y="3998"/>
                                </a:moveTo>
                                <a:cubicBezTo>
                                  <a:pt x="6638" y="4134"/>
                                  <a:pt x="6558" y="4434"/>
                                  <a:pt x="6693" y="4669"/>
                                </a:cubicBezTo>
                                <a:cubicBezTo>
                                  <a:pt x="6829" y="4903"/>
                                  <a:pt x="7129" y="4984"/>
                                  <a:pt x="7364" y="4848"/>
                                </a:cubicBezTo>
                                <a:cubicBezTo>
                                  <a:pt x="7599" y="4713"/>
                                  <a:pt x="7679" y="4412"/>
                                  <a:pt x="7543" y="4178"/>
                                </a:cubicBezTo>
                                <a:cubicBezTo>
                                  <a:pt x="7408" y="3943"/>
                                  <a:pt x="7108" y="3863"/>
                                  <a:pt x="6873" y="3998"/>
                                </a:cubicBezTo>
                                <a:moveTo>
                                  <a:pt x="4178" y="14057"/>
                                </a:moveTo>
                                <a:cubicBezTo>
                                  <a:pt x="3942" y="14192"/>
                                  <a:pt x="3863" y="14492"/>
                                  <a:pt x="3998" y="14727"/>
                                </a:cubicBezTo>
                                <a:cubicBezTo>
                                  <a:pt x="4133" y="14962"/>
                                  <a:pt x="4433" y="15043"/>
                                  <a:pt x="4668" y="14907"/>
                                </a:cubicBezTo>
                                <a:cubicBezTo>
                                  <a:pt x="4903" y="14772"/>
                                  <a:pt x="4984" y="14472"/>
                                  <a:pt x="4848" y="14236"/>
                                </a:cubicBezTo>
                                <a:cubicBezTo>
                                  <a:pt x="4713" y="14001"/>
                                  <a:pt x="4412" y="13921"/>
                                  <a:pt x="4178" y="14057"/>
                                </a:cubicBezTo>
                                <a:moveTo>
                                  <a:pt x="7364" y="16752"/>
                                </a:moveTo>
                                <a:cubicBezTo>
                                  <a:pt x="7129" y="16617"/>
                                  <a:pt x="6829" y="16697"/>
                                  <a:pt x="6693" y="16932"/>
                                </a:cubicBezTo>
                                <a:cubicBezTo>
                                  <a:pt x="6558" y="17167"/>
                                  <a:pt x="6638" y="17467"/>
                                  <a:pt x="6873" y="17602"/>
                                </a:cubicBezTo>
                                <a:cubicBezTo>
                                  <a:pt x="7108" y="17738"/>
                                  <a:pt x="7408" y="17658"/>
                                  <a:pt x="7543" y="17422"/>
                                </a:cubicBezTo>
                                <a:cubicBezTo>
                                  <a:pt x="7679" y="17188"/>
                                  <a:pt x="7599" y="16887"/>
                                  <a:pt x="7364" y="16752"/>
                                </a:cubicBezTo>
                                <a:moveTo>
                                  <a:pt x="18164" y="10309"/>
                                </a:moveTo>
                                <a:cubicBezTo>
                                  <a:pt x="17893" y="10309"/>
                                  <a:pt x="17673" y="10529"/>
                                  <a:pt x="17673" y="10800"/>
                                </a:cubicBezTo>
                                <a:cubicBezTo>
                                  <a:pt x="17673" y="11072"/>
                                  <a:pt x="17893" y="11291"/>
                                  <a:pt x="18164" y="11291"/>
                                </a:cubicBezTo>
                                <a:cubicBezTo>
                                  <a:pt x="18434" y="11291"/>
                                  <a:pt x="18655" y="11072"/>
                                  <a:pt x="18655" y="10800"/>
                                </a:cubicBezTo>
                                <a:cubicBezTo>
                                  <a:pt x="18655" y="10529"/>
                                  <a:pt x="18434" y="10309"/>
                                  <a:pt x="18164" y="10309"/>
                                </a:cubicBezTo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090" tIns="38090" rIns="38090" bIns="38090" anchor="ctr"/>
                      </wps:wsp>
                      <wps:wsp>
                        <wps:cNvPr id="21" name="Shape 2526"/>
                        <wps:cNvSpPr/>
                        <wps:spPr>
                          <a:xfrm>
                            <a:off x="3423425" y="95747"/>
                            <a:ext cx="188302" cy="188016"/>
                          </a:xfrm>
                          <a:custGeom>
                            <a:avLst/>
                            <a:gdLst>
                              <a:gd name="connsiteX0" fmla="*/ 303784 w 607639"/>
                              <a:gd name="connsiteY0" fmla="*/ 121302 h 606721"/>
                              <a:gd name="connsiteX1" fmla="*/ 486055 w 607639"/>
                              <a:gd name="connsiteY1" fmla="*/ 303290 h 606721"/>
                              <a:gd name="connsiteX2" fmla="*/ 455706 w 607639"/>
                              <a:gd name="connsiteY2" fmla="*/ 303290 h 606721"/>
                              <a:gd name="connsiteX3" fmla="*/ 303784 w 607639"/>
                              <a:gd name="connsiteY3" fmla="*/ 151693 h 606721"/>
                              <a:gd name="connsiteX4" fmla="*/ 303784 w 607639"/>
                              <a:gd name="connsiteY4" fmla="*/ 60686 h 606721"/>
                              <a:gd name="connsiteX5" fmla="*/ 546811 w 607639"/>
                              <a:gd name="connsiteY5" fmla="*/ 303290 h 606721"/>
                              <a:gd name="connsiteX6" fmla="*/ 516466 w 607639"/>
                              <a:gd name="connsiteY6" fmla="*/ 303290 h 606721"/>
                              <a:gd name="connsiteX7" fmla="*/ 303784 w 607639"/>
                              <a:gd name="connsiteY7" fmla="*/ 90989 h 606721"/>
                              <a:gd name="connsiteX8" fmla="*/ 137689 w 607639"/>
                              <a:gd name="connsiteY8" fmla="*/ 30947 h 606721"/>
                              <a:gd name="connsiteX9" fmla="*/ 30617 w 607639"/>
                              <a:gd name="connsiteY9" fmla="*/ 131012 h 606721"/>
                              <a:gd name="connsiteX10" fmla="*/ 173202 w 607639"/>
                              <a:gd name="connsiteY10" fmla="*/ 433696 h 606721"/>
                              <a:gd name="connsiteX11" fmla="*/ 476440 w 607639"/>
                              <a:gd name="connsiteY11" fmla="*/ 576151 h 606721"/>
                              <a:gd name="connsiteX12" fmla="*/ 576658 w 607639"/>
                              <a:gd name="connsiteY12" fmla="*/ 469154 h 606721"/>
                              <a:gd name="connsiteX13" fmla="*/ 570339 w 607639"/>
                              <a:gd name="connsiteY13" fmla="*/ 461245 h 606721"/>
                              <a:gd name="connsiteX14" fmla="*/ 445021 w 607639"/>
                              <a:gd name="connsiteY14" fmla="*/ 397882 h 606721"/>
                              <a:gd name="connsiteX15" fmla="*/ 439770 w 607639"/>
                              <a:gd name="connsiteY15" fmla="*/ 396638 h 606721"/>
                              <a:gd name="connsiteX16" fmla="*/ 429534 w 607639"/>
                              <a:gd name="connsiteY16" fmla="*/ 422409 h 606721"/>
                              <a:gd name="connsiteX17" fmla="*/ 368122 w 607639"/>
                              <a:gd name="connsiteY17" fmla="*/ 485950 h 606721"/>
                              <a:gd name="connsiteX18" fmla="*/ 221976 w 607639"/>
                              <a:gd name="connsiteY18" fmla="*/ 385085 h 606721"/>
                              <a:gd name="connsiteX19" fmla="*/ 120957 w 607639"/>
                              <a:gd name="connsiteY19" fmla="*/ 239164 h 606721"/>
                              <a:gd name="connsiteX20" fmla="*/ 184595 w 607639"/>
                              <a:gd name="connsiteY20" fmla="*/ 177756 h 606721"/>
                              <a:gd name="connsiteX21" fmla="*/ 210406 w 607639"/>
                              <a:gd name="connsiteY21" fmla="*/ 167537 h 606721"/>
                              <a:gd name="connsiteX22" fmla="*/ 209160 w 607639"/>
                              <a:gd name="connsiteY22" fmla="*/ 162293 h 606721"/>
                              <a:gd name="connsiteX23" fmla="*/ 145611 w 607639"/>
                              <a:gd name="connsiteY23" fmla="*/ 37256 h 606721"/>
                              <a:gd name="connsiteX24" fmla="*/ 137689 w 607639"/>
                              <a:gd name="connsiteY24" fmla="*/ 30947 h 606721"/>
                              <a:gd name="connsiteX25" fmla="*/ 129946 w 607639"/>
                              <a:gd name="connsiteY25" fmla="*/ 1265 h 606721"/>
                              <a:gd name="connsiteX26" fmla="*/ 167239 w 607639"/>
                              <a:gd name="connsiteY26" fmla="*/ 15662 h 606721"/>
                              <a:gd name="connsiteX27" fmla="*/ 238175 w 607639"/>
                              <a:gd name="connsiteY27" fmla="*/ 152607 h 606721"/>
                              <a:gd name="connsiteX28" fmla="*/ 151574 w 607639"/>
                              <a:gd name="connsiteY28" fmla="*/ 239164 h 606721"/>
                              <a:gd name="connsiteX29" fmla="*/ 243605 w 607639"/>
                              <a:gd name="connsiteY29" fmla="*/ 363490 h 606721"/>
                              <a:gd name="connsiteX30" fmla="*/ 368122 w 607639"/>
                              <a:gd name="connsiteY30" fmla="*/ 455379 h 606721"/>
                              <a:gd name="connsiteX31" fmla="*/ 454723 w 607639"/>
                              <a:gd name="connsiteY31" fmla="*/ 368822 h 606721"/>
                              <a:gd name="connsiteX32" fmla="*/ 591967 w 607639"/>
                              <a:gd name="connsiteY32" fmla="*/ 439650 h 606721"/>
                              <a:gd name="connsiteX33" fmla="*/ 606297 w 607639"/>
                              <a:gd name="connsiteY33" fmla="*/ 476974 h 606721"/>
                              <a:gd name="connsiteX34" fmla="*/ 476440 w 607639"/>
                              <a:gd name="connsiteY34" fmla="*/ 606721 h 606721"/>
                              <a:gd name="connsiteX35" fmla="*/ 151574 w 607639"/>
                              <a:gd name="connsiteY35" fmla="*/ 455379 h 606721"/>
                              <a:gd name="connsiteX36" fmla="*/ 0 w 607639"/>
                              <a:gd name="connsiteY36" fmla="*/ 131012 h 606721"/>
                              <a:gd name="connsiteX37" fmla="*/ 129946 w 607639"/>
                              <a:gd name="connsiteY37" fmla="*/ 1265 h 606721"/>
                              <a:gd name="connsiteX38" fmla="*/ 303784 w 607639"/>
                              <a:gd name="connsiteY38" fmla="*/ 0 h 606721"/>
                              <a:gd name="connsiteX39" fmla="*/ 607639 w 607639"/>
                              <a:gd name="connsiteY39" fmla="*/ 303290 h 606721"/>
                              <a:gd name="connsiteX40" fmla="*/ 577200 w 607639"/>
                              <a:gd name="connsiteY40" fmla="*/ 303290 h 606721"/>
                              <a:gd name="connsiteX41" fmla="*/ 303784 w 607639"/>
                              <a:gd name="connsiteY41" fmla="*/ 30302 h 6067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</a:cxnLst>
                            <a:rect l="l" t="t" r="r" b="b"/>
                            <a:pathLst>
                              <a:path w="607639" h="606721">
                                <a:moveTo>
                                  <a:pt x="303784" y="121302"/>
                                </a:moveTo>
                                <a:cubicBezTo>
                                  <a:pt x="404354" y="121302"/>
                                  <a:pt x="486055" y="202966"/>
                                  <a:pt x="486055" y="303290"/>
                                </a:cubicBezTo>
                                <a:lnTo>
                                  <a:pt x="455706" y="303290"/>
                                </a:lnTo>
                                <a:cubicBezTo>
                                  <a:pt x="455706" y="219583"/>
                                  <a:pt x="387711" y="151693"/>
                                  <a:pt x="303784" y="151693"/>
                                </a:cubicBezTo>
                                <a:close/>
                                <a:moveTo>
                                  <a:pt x="303784" y="60686"/>
                                </a:moveTo>
                                <a:cubicBezTo>
                                  <a:pt x="437800" y="60686"/>
                                  <a:pt x="546811" y="169547"/>
                                  <a:pt x="546811" y="303290"/>
                                </a:cubicBezTo>
                                <a:lnTo>
                                  <a:pt x="516466" y="303290"/>
                                </a:lnTo>
                                <a:cubicBezTo>
                                  <a:pt x="516466" y="186076"/>
                                  <a:pt x="421249" y="90989"/>
                                  <a:pt x="303784" y="90989"/>
                                </a:cubicBezTo>
                                <a:close/>
                                <a:moveTo>
                                  <a:pt x="137689" y="30947"/>
                                </a:moveTo>
                                <a:cubicBezTo>
                                  <a:pt x="80460" y="50853"/>
                                  <a:pt x="30617" y="107018"/>
                                  <a:pt x="30617" y="131012"/>
                                </a:cubicBezTo>
                                <a:cubicBezTo>
                                  <a:pt x="30617" y="205661"/>
                                  <a:pt x="46816" y="307503"/>
                                  <a:pt x="173202" y="433696"/>
                                </a:cubicBezTo>
                                <a:cubicBezTo>
                                  <a:pt x="299677" y="559888"/>
                                  <a:pt x="401676" y="576151"/>
                                  <a:pt x="476440" y="576151"/>
                                </a:cubicBezTo>
                                <a:cubicBezTo>
                                  <a:pt x="500471" y="576151"/>
                                  <a:pt x="556722" y="526385"/>
                                  <a:pt x="576658" y="469154"/>
                                </a:cubicBezTo>
                                <a:cubicBezTo>
                                  <a:pt x="575946" y="467821"/>
                                  <a:pt x="574255" y="465155"/>
                                  <a:pt x="570339" y="461245"/>
                                </a:cubicBezTo>
                                <a:cubicBezTo>
                                  <a:pt x="550491" y="441516"/>
                                  <a:pt x="501272" y="416544"/>
                                  <a:pt x="445021" y="397882"/>
                                </a:cubicBezTo>
                                <a:cubicBezTo>
                                  <a:pt x="442440" y="396993"/>
                                  <a:pt x="440749" y="396727"/>
                                  <a:pt x="439770" y="396638"/>
                                </a:cubicBezTo>
                                <a:cubicBezTo>
                                  <a:pt x="436299" y="400903"/>
                                  <a:pt x="432116" y="414234"/>
                                  <a:pt x="429534" y="422409"/>
                                </a:cubicBezTo>
                                <a:cubicBezTo>
                                  <a:pt x="422058" y="446137"/>
                                  <a:pt x="409509" y="485950"/>
                                  <a:pt x="368122" y="485950"/>
                                </a:cubicBezTo>
                                <a:cubicBezTo>
                                  <a:pt x="330829" y="485950"/>
                                  <a:pt x="267992" y="431030"/>
                                  <a:pt x="221976" y="385085"/>
                                </a:cubicBezTo>
                                <a:cubicBezTo>
                                  <a:pt x="175872" y="339051"/>
                                  <a:pt x="120957" y="276400"/>
                                  <a:pt x="120957" y="239164"/>
                                </a:cubicBezTo>
                                <a:cubicBezTo>
                                  <a:pt x="120957" y="197752"/>
                                  <a:pt x="160742" y="185310"/>
                                  <a:pt x="184595" y="177756"/>
                                </a:cubicBezTo>
                                <a:cubicBezTo>
                                  <a:pt x="192783" y="175179"/>
                                  <a:pt x="206045" y="171002"/>
                                  <a:pt x="210406" y="167537"/>
                                </a:cubicBezTo>
                                <a:cubicBezTo>
                                  <a:pt x="210317" y="166559"/>
                                  <a:pt x="210050" y="164871"/>
                                  <a:pt x="209160" y="162293"/>
                                </a:cubicBezTo>
                                <a:cubicBezTo>
                                  <a:pt x="190380" y="106129"/>
                                  <a:pt x="165459" y="57074"/>
                                  <a:pt x="145611" y="37256"/>
                                </a:cubicBezTo>
                                <a:cubicBezTo>
                                  <a:pt x="141695" y="33346"/>
                                  <a:pt x="139025" y="31658"/>
                                  <a:pt x="137689" y="30947"/>
                                </a:cubicBezTo>
                                <a:close/>
                                <a:moveTo>
                                  <a:pt x="129946" y="1265"/>
                                </a:moveTo>
                                <a:cubicBezTo>
                                  <a:pt x="142229" y="-2823"/>
                                  <a:pt x="154956" y="3309"/>
                                  <a:pt x="167239" y="15662"/>
                                </a:cubicBezTo>
                                <a:cubicBezTo>
                                  <a:pt x="196165" y="44455"/>
                                  <a:pt x="223045" y="107195"/>
                                  <a:pt x="238175" y="152607"/>
                                </a:cubicBezTo>
                                <a:cubicBezTo>
                                  <a:pt x="259892" y="217480"/>
                                  <a:pt x="151574" y="195885"/>
                                  <a:pt x="151574" y="239164"/>
                                </a:cubicBezTo>
                                <a:cubicBezTo>
                                  <a:pt x="151574" y="260759"/>
                                  <a:pt x="194919" y="314791"/>
                                  <a:pt x="243605" y="363490"/>
                                </a:cubicBezTo>
                                <a:cubicBezTo>
                                  <a:pt x="292379" y="412101"/>
                                  <a:pt x="346494" y="455379"/>
                                  <a:pt x="368122" y="455379"/>
                                </a:cubicBezTo>
                                <a:cubicBezTo>
                                  <a:pt x="411467" y="455379"/>
                                  <a:pt x="389750" y="347227"/>
                                  <a:pt x="454723" y="368822"/>
                                </a:cubicBezTo>
                                <a:cubicBezTo>
                                  <a:pt x="500293" y="384019"/>
                                  <a:pt x="563130" y="410857"/>
                                  <a:pt x="591967" y="439650"/>
                                </a:cubicBezTo>
                                <a:cubicBezTo>
                                  <a:pt x="604339" y="452002"/>
                                  <a:pt x="610391" y="464710"/>
                                  <a:pt x="606297" y="476974"/>
                                </a:cubicBezTo>
                                <a:cubicBezTo>
                                  <a:pt x="584669" y="541848"/>
                                  <a:pt x="519696" y="606721"/>
                                  <a:pt x="476440" y="606721"/>
                                </a:cubicBezTo>
                                <a:cubicBezTo>
                                  <a:pt x="389750" y="606721"/>
                                  <a:pt x="281520" y="585037"/>
                                  <a:pt x="151574" y="455379"/>
                                </a:cubicBezTo>
                                <a:cubicBezTo>
                                  <a:pt x="21628" y="325632"/>
                                  <a:pt x="0" y="217480"/>
                                  <a:pt x="0" y="131012"/>
                                </a:cubicBezTo>
                                <a:cubicBezTo>
                                  <a:pt x="0" y="87733"/>
                                  <a:pt x="64973" y="22949"/>
                                  <a:pt x="129946" y="1265"/>
                                </a:cubicBezTo>
                                <a:close/>
                                <a:moveTo>
                                  <a:pt x="303784" y="0"/>
                                </a:moveTo>
                                <a:cubicBezTo>
                                  <a:pt x="471287" y="0"/>
                                  <a:pt x="607639" y="136050"/>
                                  <a:pt x="607639" y="303290"/>
                                </a:cubicBezTo>
                                <a:lnTo>
                                  <a:pt x="577200" y="303290"/>
                                </a:lnTo>
                                <a:cubicBezTo>
                                  <a:pt x="577200" y="152578"/>
                                  <a:pt x="454822" y="30302"/>
                                  <a:pt x="303784" y="303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090" tIns="38090" rIns="38090" bIns="38090" anchor="ctr"/>
                      </wps:wsp>
                      <wps:wsp>
                        <wps:cNvPr id="22" name="文本框 51"/>
                        <wps:cNvSpPr txBox="1"/>
                        <wps:spPr>
                          <a:xfrm>
                            <a:off x="2365230" y="371823"/>
                            <a:ext cx="1174750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404040" w:themeColor="text1" w:themeTint="BF"/>
                                  <w:kern w:val="24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湖北 · 武汉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文本框 52"/>
                        <wps:cNvSpPr txBox="1"/>
                        <wps:spPr>
                          <a:xfrm>
                            <a:off x="3640852" y="371925"/>
                            <a:ext cx="1704975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404040" w:themeColor="text1" w:themeTint="BF"/>
                                  <w:kern w:val="24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zixuan</w:t>
                              </w: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404040" w:themeColor="text1" w:themeTint="BF"/>
                                  <w:kern w:val="24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CV@wps.com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Shape 2526"/>
                        <wps:cNvSpPr/>
                        <wps:spPr>
                          <a:xfrm>
                            <a:off x="2170618" y="467710"/>
                            <a:ext cx="168208" cy="188302"/>
                          </a:xfrm>
                          <a:custGeom>
                            <a:avLst/>
                            <a:gdLst>
                              <a:gd name="connsiteX0" fmla="*/ 205077 w 518656"/>
                              <a:gd name="connsiteY0" fmla="*/ 456900 h 580612"/>
                              <a:gd name="connsiteX1" fmla="*/ 24745 w 518656"/>
                              <a:gd name="connsiteY1" fmla="*/ 505603 h 580612"/>
                              <a:gd name="connsiteX2" fmla="*/ 259194 w 518656"/>
                              <a:gd name="connsiteY2" fmla="*/ 555816 h 580612"/>
                              <a:gd name="connsiteX3" fmla="*/ 493822 w 518656"/>
                              <a:gd name="connsiteY3" fmla="*/ 505603 h 580612"/>
                              <a:gd name="connsiteX4" fmla="*/ 313490 w 518656"/>
                              <a:gd name="connsiteY4" fmla="*/ 456900 h 580612"/>
                              <a:gd name="connsiteX5" fmla="*/ 269520 w 518656"/>
                              <a:gd name="connsiteY5" fmla="*/ 525066 h 580612"/>
                              <a:gd name="connsiteX6" fmla="*/ 249047 w 518656"/>
                              <a:gd name="connsiteY6" fmla="*/ 525066 h 580612"/>
                              <a:gd name="connsiteX7" fmla="*/ 205077 w 518656"/>
                              <a:gd name="connsiteY7" fmla="*/ 456900 h 580612"/>
                              <a:gd name="connsiteX8" fmla="*/ 259142 w 518656"/>
                              <a:gd name="connsiteY8" fmla="*/ 125952 h 580612"/>
                              <a:gd name="connsiteX9" fmla="*/ 205653 w 518656"/>
                              <a:gd name="connsiteY9" fmla="*/ 179368 h 580612"/>
                              <a:gd name="connsiteX10" fmla="*/ 259142 w 518656"/>
                              <a:gd name="connsiteY10" fmla="*/ 232874 h 580612"/>
                              <a:gd name="connsiteX11" fmla="*/ 312720 w 518656"/>
                              <a:gd name="connsiteY11" fmla="*/ 179368 h 580612"/>
                              <a:gd name="connsiteX12" fmla="*/ 259142 w 518656"/>
                              <a:gd name="connsiteY12" fmla="*/ 125952 h 580612"/>
                              <a:gd name="connsiteX13" fmla="*/ 259142 w 518656"/>
                              <a:gd name="connsiteY13" fmla="*/ 101332 h 580612"/>
                              <a:gd name="connsiteX14" fmla="*/ 337373 w 518656"/>
                              <a:gd name="connsiteY14" fmla="*/ 179368 h 580612"/>
                              <a:gd name="connsiteX15" fmla="*/ 259142 w 518656"/>
                              <a:gd name="connsiteY15" fmla="*/ 257493 h 580612"/>
                              <a:gd name="connsiteX16" fmla="*/ 181000 w 518656"/>
                              <a:gd name="connsiteY16" fmla="*/ 179368 h 580612"/>
                              <a:gd name="connsiteX17" fmla="*/ 259142 w 518656"/>
                              <a:gd name="connsiteY17" fmla="*/ 101332 h 580612"/>
                              <a:gd name="connsiteX18" fmla="*/ 259194 w 518656"/>
                              <a:gd name="connsiteY18" fmla="*/ 24618 h 580612"/>
                              <a:gd name="connsiteX19" fmla="*/ 104319 w 518656"/>
                              <a:gd name="connsiteY19" fmla="*/ 179347 h 580612"/>
                              <a:gd name="connsiteX20" fmla="*/ 259194 w 518656"/>
                              <a:gd name="connsiteY20" fmla="*/ 495916 h 580612"/>
                              <a:gd name="connsiteX21" fmla="*/ 414248 w 518656"/>
                              <a:gd name="connsiteY21" fmla="*/ 179347 h 580612"/>
                              <a:gd name="connsiteX22" fmla="*/ 259194 w 518656"/>
                              <a:gd name="connsiteY22" fmla="*/ 24618 h 580612"/>
                              <a:gd name="connsiteX23" fmla="*/ 259194 w 518656"/>
                              <a:gd name="connsiteY23" fmla="*/ 0 h 580612"/>
                              <a:gd name="connsiteX24" fmla="*/ 438904 w 518656"/>
                              <a:gd name="connsiteY24" fmla="*/ 179347 h 580612"/>
                              <a:gd name="connsiteX25" fmla="*/ 327910 w 518656"/>
                              <a:gd name="connsiteY25" fmla="*/ 433348 h 580612"/>
                              <a:gd name="connsiteX26" fmla="*/ 518656 w 518656"/>
                              <a:gd name="connsiteY26" fmla="*/ 505692 h 580612"/>
                              <a:gd name="connsiteX27" fmla="*/ 259372 w 518656"/>
                              <a:gd name="connsiteY27" fmla="*/ 580612 h 580612"/>
                              <a:gd name="connsiteX28" fmla="*/ 0 w 518656"/>
                              <a:gd name="connsiteY28" fmla="*/ 505692 h 580612"/>
                              <a:gd name="connsiteX29" fmla="*/ 190479 w 518656"/>
                              <a:gd name="connsiteY29" fmla="*/ 433348 h 580612"/>
                              <a:gd name="connsiteX30" fmla="*/ 79574 w 518656"/>
                              <a:gd name="connsiteY30" fmla="*/ 179347 h 580612"/>
                              <a:gd name="connsiteX31" fmla="*/ 259194 w 518656"/>
                              <a:gd name="connsiteY31" fmla="*/ 0 h 5806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518656" h="580612">
                                <a:moveTo>
                                  <a:pt x="205077" y="456900"/>
                                </a:moveTo>
                                <a:cubicBezTo>
                                  <a:pt x="79307" y="464099"/>
                                  <a:pt x="24745" y="492450"/>
                                  <a:pt x="24745" y="505603"/>
                                </a:cubicBezTo>
                                <a:cubicBezTo>
                                  <a:pt x="24745" y="522667"/>
                                  <a:pt x="107434" y="555816"/>
                                  <a:pt x="259194" y="555816"/>
                                </a:cubicBezTo>
                                <a:cubicBezTo>
                                  <a:pt x="411044" y="555816"/>
                                  <a:pt x="493733" y="522755"/>
                                  <a:pt x="493822" y="505603"/>
                                </a:cubicBezTo>
                                <a:cubicBezTo>
                                  <a:pt x="493822" y="492361"/>
                                  <a:pt x="439260" y="464099"/>
                                  <a:pt x="313490" y="456900"/>
                                </a:cubicBezTo>
                                <a:cubicBezTo>
                                  <a:pt x="289814" y="494938"/>
                                  <a:pt x="272012" y="522044"/>
                                  <a:pt x="269520" y="525066"/>
                                </a:cubicBezTo>
                                <a:cubicBezTo>
                                  <a:pt x="261598" y="534398"/>
                                  <a:pt x="252252" y="529332"/>
                                  <a:pt x="249047" y="525066"/>
                                </a:cubicBezTo>
                                <a:cubicBezTo>
                                  <a:pt x="246644" y="521867"/>
                                  <a:pt x="228753" y="494938"/>
                                  <a:pt x="205077" y="456900"/>
                                </a:cubicBezTo>
                                <a:close/>
                                <a:moveTo>
                                  <a:pt x="259142" y="125952"/>
                                </a:moveTo>
                                <a:cubicBezTo>
                                  <a:pt x="229594" y="125952"/>
                                  <a:pt x="205653" y="149860"/>
                                  <a:pt x="205653" y="179368"/>
                                </a:cubicBezTo>
                                <a:cubicBezTo>
                                  <a:pt x="205653" y="208876"/>
                                  <a:pt x="229594" y="232874"/>
                                  <a:pt x="259142" y="232874"/>
                                </a:cubicBezTo>
                                <a:cubicBezTo>
                                  <a:pt x="288690" y="232874"/>
                                  <a:pt x="312720" y="208876"/>
                                  <a:pt x="312720" y="179368"/>
                                </a:cubicBezTo>
                                <a:cubicBezTo>
                                  <a:pt x="312720" y="149860"/>
                                  <a:pt x="288690" y="125952"/>
                                  <a:pt x="259142" y="125952"/>
                                </a:cubicBezTo>
                                <a:close/>
                                <a:moveTo>
                                  <a:pt x="259142" y="101332"/>
                                </a:moveTo>
                                <a:cubicBezTo>
                                  <a:pt x="302396" y="101332"/>
                                  <a:pt x="337373" y="136262"/>
                                  <a:pt x="337373" y="179368"/>
                                </a:cubicBezTo>
                                <a:cubicBezTo>
                                  <a:pt x="337373" y="222564"/>
                                  <a:pt x="302396" y="257493"/>
                                  <a:pt x="259142" y="257493"/>
                                </a:cubicBezTo>
                                <a:cubicBezTo>
                                  <a:pt x="215977" y="257493"/>
                                  <a:pt x="181000" y="222564"/>
                                  <a:pt x="181000" y="179368"/>
                                </a:cubicBezTo>
                                <a:cubicBezTo>
                                  <a:pt x="181000" y="136262"/>
                                  <a:pt x="215977" y="101332"/>
                                  <a:pt x="259142" y="101332"/>
                                </a:cubicBezTo>
                                <a:close/>
                                <a:moveTo>
                                  <a:pt x="259194" y="24618"/>
                                </a:moveTo>
                                <a:cubicBezTo>
                                  <a:pt x="173924" y="24618"/>
                                  <a:pt x="104319" y="94028"/>
                                  <a:pt x="104319" y="179347"/>
                                </a:cubicBezTo>
                                <a:cubicBezTo>
                                  <a:pt x="104319" y="253912"/>
                                  <a:pt x="223146" y="440903"/>
                                  <a:pt x="259194" y="495916"/>
                                </a:cubicBezTo>
                                <a:cubicBezTo>
                                  <a:pt x="295332" y="440903"/>
                                  <a:pt x="414248" y="253912"/>
                                  <a:pt x="414248" y="179347"/>
                                </a:cubicBezTo>
                                <a:cubicBezTo>
                                  <a:pt x="414248" y="94028"/>
                                  <a:pt x="344643" y="24618"/>
                                  <a:pt x="259194" y="24618"/>
                                </a:cubicBezTo>
                                <a:close/>
                                <a:moveTo>
                                  <a:pt x="259194" y="0"/>
                                </a:moveTo>
                                <a:cubicBezTo>
                                  <a:pt x="358351" y="0"/>
                                  <a:pt x="438904" y="80430"/>
                                  <a:pt x="438904" y="179347"/>
                                </a:cubicBezTo>
                                <a:cubicBezTo>
                                  <a:pt x="438904" y="238004"/>
                                  <a:pt x="376954" y="352118"/>
                                  <a:pt x="327910" y="433348"/>
                                </a:cubicBezTo>
                                <a:cubicBezTo>
                                  <a:pt x="386121" y="437703"/>
                                  <a:pt x="518567" y="453434"/>
                                  <a:pt x="518656" y="505692"/>
                                </a:cubicBezTo>
                                <a:cubicBezTo>
                                  <a:pt x="518656" y="557150"/>
                                  <a:pt x="384163" y="580612"/>
                                  <a:pt x="259372" y="580612"/>
                                </a:cubicBezTo>
                                <a:cubicBezTo>
                                  <a:pt x="134404" y="580612"/>
                                  <a:pt x="0" y="557150"/>
                                  <a:pt x="0" y="505692"/>
                                </a:cubicBezTo>
                                <a:cubicBezTo>
                                  <a:pt x="0" y="453434"/>
                                  <a:pt x="132357" y="437703"/>
                                  <a:pt x="190479" y="433348"/>
                                </a:cubicBezTo>
                                <a:cubicBezTo>
                                  <a:pt x="141524" y="352118"/>
                                  <a:pt x="79574" y="238004"/>
                                  <a:pt x="79574" y="179347"/>
                                </a:cubicBezTo>
                                <a:cubicBezTo>
                                  <a:pt x="79574" y="80430"/>
                                  <a:pt x="160127" y="0"/>
                                  <a:pt x="25919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090" tIns="38090" rIns="38090" bIns="38090" anchor="ctr"/>
                      </wps:wsp>
                      <wps:wsp>
                        <wps:cNvPr id="25" name="Shape 2526"/>
                        <wps:cNvSpPr/>
                        <wps:spPr>
                          <a:xfrm>
                            <a:off x="3427742" y="489436"/>
                            <a:ext cx="188302" cy="144850"/>
                          </a:xfrm>
                          <a:custGeom>
                            <a:avLst/>
                            <a:gdLst>
                              <a:gd name="T0" fmla="*/ 6394 w 6827"/>
                              <a:gd name="T1" fmla="*/ 0 h 5259"/>
                              <a:gd name="T2" fmla="*/ 433 w 6827"/>
                              <a:gd name="T3" fmla="*/ 0 h 5259"/>
                              <a:gd name="T4" fmla="*/ 0 w 6827"/>
                              <a:gd name="T5" fmla="*/ 433 h 5259"/>
                              <a:gd name="T6" fmla="*/ 0 w 6827"/>
                              <a:gd name="T7" fmla="*/ 4826 h 5259"/>
                              <a:gd name="T8" fmla="*/ 433 w 6827"/>
                              <a:gd name="T9" fmla="*/ 5259 h 5259"/>
                              <a:gd name="T10" fmla="*/ 6394 w 6827"/>
                              <a:gd name="T11" fmla="*/ 5259 h 5259"/>
                              <a:gd name="T12" fmla="*/ 6827 w 6827"/>
                              <a:gd name="T13" fmla="*/ 4826 h 5259"/>
                              <a:gd name="T14" fmla="*/ 6827 w 6827"/>
                              <a:gd name="T15" fmla="*/ 433 h 5259"/>
                              <a:gd name="T16" fmla="*/ 6394 w 6827"/>
                              <a:gd name="T17" fmla="*/ 0 h 5259"/>
                              <a:gd name="T18" fmla="*/ 5838 w 6827"/>
                              <a:gd name="T19" fmla="*/ 245 h 5259"/>
                              <a:gd name="T20" fmla="*/ 3413 w 6827"/>
                              <a:gd name="T21" fmla="*/ 2012 h 5259"/>
                              <a:gd name="T22" fmla="*/ 988 w 6827"/>
                              <a:gd name="T23" fmla="*/ 245 h 5259"/>
                              <a:gd name="T24" fmla="*/ 5838 w 6827"/>
                              <a:gd name="T25" fmla="*/ 245 h 5259"/>
                              <a:gd name="T26" fmla="*/ 768 w 6827"/>
                              <a:gd name="T27" fmla="*/ 5014 h 5259"/>
                              <a:gd name="T28" fmla="*/ 433 w 6827"/>
                              <a:gd name="T29" fmla="*/ 5014 h 5259"/>
                              <a:gd name="T30" fmla="*/ 245 w 6827"/>
                              <a:gd name="T31" fmla="*/ 4826 h 5259"/>
                              <a:gd name="T32" fmla="*/ 245 w 6827"/>
                              <a:gd name="T33" fmla="*/ 1019 h 5259"/>
                              <a:gd name="T34" fmla="*/ 768 w 6827"/>
                              <a:gd name="T35" fmla="*/ 1400 h 5259"/>
                              <a:gd name="T36" fmla="*/ 768 w 6827"/>
                              <a:gd name="T37" fmla="*/ 5014 h 5259"/>
                              <a:gd name="T38" fmla="*/ 5814 w 6827"/>
                              <a:gd name="T39" fmla="*/ 5014 h 5259"/>
                              <a:gd name="T40" fmla="*/ 1013 w 6827"/>
                              <a:gd name="T41" fmla="*/ 5014 h 5259"/>
                              <a:gd name="T42" fmla="*/ 1013 w 6827"/>
                              <a:gd name="T43" fmla="*/ 1578 h 5259"/>
                              <a:gd name="T44" fmla="*/ 3341 w 6827"/>
                              <a:gd name="T45" fmla="*/ 3275 h 5259"/>
                              <a:gd name="T46" fmla="*/ 3413 w 6827"/>
                              <a:gd name="T47" fmla="*/ 3299 h 5259"/>
                              <a:gd name="T48" fmla="*/ 3485 w 6827"/>
                              <a:gd name="T49" fmla="*/ 3275 h 5259"/>
                              <a:gd name="T50" fmla="*/ 5814 w 6827"/>
                              <a:gd name="T51" fmla="*/ 1578 h 5259"/>
                              <a:gd name="T52" fmla="*/ 5814 w 6827"/>
                              <a:gd name="T53" fmla="*/ 5014 h 5259"/>
                              <a:gd name="T54" fmla="*/ 6582 w 6827"/>
                              <a:gd name="T55" fmla="*/ 4826 h 5259"/>
                              <a:gd name="T56" fmla="*/ 6394 w 6827"/>
                              <a:gd name="T57" fmla="*/ 5014 h 5259"/>
                              <a:gd name="T58" fmla="*/ 6059 w 6827"/>
                              <a:gd name="T59" fmla="*/ 5014 h 5259"/>
                              <a:gd name="T60" fmla="*/ 6059 w 6827"/>
                              <a:gd name="T61" fmla="*/ 1400 h 5259"/>
                              <a:gd name="T62" fmla="*/ 6582 w 6827"/>
                              <a:gd name="T63" fmla="*/ 1019 h 5259"/>
                              <a:gd name="T64" fmla="*/ 6582 w 6827"/>
                              <a:gd name="T65" fmla="*/ 4826 h 5259"/>
                              <a:gd name="T66" fmla="*/ 6582 w 6827"/>
                              <a:gd name="T67" fmla="*/ 716 h 5259"/>
                              <a:gd name="T68" fmla="*/ 3413 w 6827"/>
                              <a:gd name="T69" fmla="*/ 3025 h 5259"/>
                              <a:gd name="T70" fmla="*/ 245 w 6827"/>
                              <a:gd name="T71" fmla="*/ 716 h 5259"/>
                              <a:gd name="T72" fmla="*/ 245 w 6827"/>
                              <a:gd name="T73" fmla="*/ 433 h 5259"/>
                              <a:gd name="T74" fmla="*/ 433 w 6827"/>
                              <a:gd name="T75" fmla="*/ 245 h 5259"/>
                              <a:gd name="T76" fmla="*/ 573 w 6827"/>
                              <a:gd name="T77" fmla="*/ 245 h 5259"/>
                              <a:gd name="T78" fmla="*/ 3341 w 6827"/>
                              <a:gd name="T79" fmla="*/ 2263 h 5259"/>
                              <a:gd name="T80" fmla="*/ 3413 w 6827"/>
                              <a:gd name="T81" fmla="*/ 2286 h 5259"/>
                              <a:gd name="T82" fmla="*/ 3485 w 6827"/>
                              <a:gd name="T83" fmla="*/ 2263 h 5259"/>
                              <a:gd name="T84" fmla="*/ 6254 w 6827"/>
                              <a:gd name="T85" fmla="*/ 245 h 5259"/>
                              <a:gd name="T86" fmla="*/ 6394 w 6827"/>
                              <a:gd name="T87" fmla="*/ 245 h 5259"/>
                              <a:gd name="T88" fmla="*/ 6582 w 6827"/>
                              <a:gd name="T89" fmla="*/ 433 h 5259"/>
                              <a:gd name="T90" fmla="*/ 6582 w 6827"/>
                              <a:gd name="T91" fmla="*/ 716 h 5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6827" h="5259">
                                <a:moveTo>
                                  <a:pt x="6394" y="0"/>
                                </a:moveTo>
                                <a:lnTo>
                                  <a:pt x="433" y="0"/>
                                </a:lnTo>
                                <a:cubicBezTo>
                                  <a:pt x="194" y="0"/>
                                  <a:pt x="0" y="194"/>
                                  <a:pt x="0" y="433"/>
                                </a:cubicBezTo>
                                <a:lnTo>
                                  <a:pt x="0" y="4826"/>
                                </a:lnTo>
                                <a:cubicBezTo>
                                  <a:pt x="0" y="5065"/>
                                  <a:pt x="194" y="5259"/>
                                  <a:pt x="433" y="5259"/>
                                </a:cubicBezTo>
                                <a:lnTo>
                                  <a:pt x="6394" y="5259"/>
                                </a:lnTo>
                                <a:cubicBezTo>
                                  <a:pt x="6632" y="5259"/>
                                  <a:pt x="6827" y="5065"/>
                                  <a:pt x="6827" y="4826"/>
                                </a:cubicBezTo>
                                <a:lnTo>
                                  <a:pt x="6827" y="433"/>
                                </a:lnTo>
                                <a:cubicBezTo>
                                  <a:pt x="6827" y="194"/>
                                  <a:pt x="6632" y="0"/>
                                  <a:pt x="6394" y="0"/>
                                </a:cubicBezTo>
                                <a:close/>
                                <a:moveTo>
                                  <a:pt x="5838" y="245"/>
                                </a:moveTo>
                                <a:lnTo>
                                  <a:pt x="3413" y="2012"/>
                                </a:lnTo>
                                <a:lnTo>
                                  <a:pt x="988" y="245"/>
                                </a:lnTo>
                                <a:lnTo>
                                  <a:pt x="5838" y="245"/>
                                </a:lnTo>
                                <a:close/>
                                <a:moveTo>
                                  <a:pt x="768" y="5014"/>
                                </a:moveTo>
                                <a:lnTo>
                                  <a:pt x="433" y="5014"/>
                                </a:lnTo>
                                <a:cubicBezTo>
                                  <a:pt x="329" y="5014"/>
                                  <a:pt x="245" y="4929"/>
                                  <a:pt x="245" y="4826"/>
                                </a:cubicBezTo>
                                <a:lnTo>
                                  <a:pt x="245" y="1019"/>
                                </a:lnTo>
                                <a:lnTo>
                                  <a:pt x="768" y="1400"/>
                                </a:lnTo>
                                <a:lnTo>
                                  <a:pt x="768" y="5014"/>
                                </a:lnTo>
                                <a:close/>
                                <a:moveTo>
                                  <a:pt x="5814" y="5014"/>
                                </a:moveTo>
                                <a:lnTo>
                                  <a:pt x="1013" y="5014"/>
                                </a:lnTo>
                                <a:lnTo>
                                  <a:pt x="1013" y="1578"/>
                                </a:lnTo>
                                <a:lnTo>
                                  <a:pt x="3341" y="3275"/>
                                </a:lnTo>
                                <a:cubicBezTo>
                                  <a:pt x="3363" y="3291"/>
                                  <a:pt x="3388" y="3299"/>
                                  <a:pt x="3413" y="3299"/>
                                </a:cubicBezTo>
                                <a:cubicBezTo>
                                  <a:pt x="3439" y="3299"/>
                                  <a:pt x="3464" y="3291"/>
                                  <a:pt x="3485" y="3275"/>
                                </a:cubicBezTo>
                                <a:lnTo>
                                  <a:pt x="5814" y="1578"/>
                                </a:lnTo>
                                <a:lnTo>
                                  <a:pt x="5814" y="5014"/>
                                </a:lnTo>
                                <a:close/>
                                <a:moveTo>
                                  <a:pt x="6582" y="4826"/>
                                </a:moveTo>
                                <a:cubicBezTo>
                                  <a:pt x="6582" y="4929"/>
                                  <a:pt x="6497" y="5014"/>
                                  <a:pt x="6394" y="5014"/>
                                </a:cubicBezTo>
                                <a:lnTo>
                                  <a:pt x="6059" y="5014"/>
                                </a:lnTo>
                                <a:lnTo>
                                  <a:pt x="6059" y="1400"/>
                                </a:lnTo>
                                <a:lnTo>
                                  <a:pt x="6582" y="1019"/>
                                </a:lnTo>
                                <a:lnTo>
                                  <a:pt x="6582" y="4826"/>
                                </a:lnTo>
                                <a:close/>
                                <a:moveTo>
                                  <a:pt x="6582" y="716"/>
                                </a:moveTo>
                                <a:lnTo>
                                  <a:pt x="3413" y="3025"/>
                                </a:lnTo>
                                <a:lnTo>
                                  <a:pt x="245" y="716"/>
                                </a:lnTo>
                                <a:lnTo>
                                  <a:pt x="245" y="433"/>
                                </a:lnTo>
                                <a:cubicBezTo>
                                  <a:pt x="245" y="329"/>
                                  <a:pt x="329" y="245"/>
                                  <a:pt x="433" y="245"/>
                                </a:cubicBezTo>
                                <a:lnTo>
                                  <a:pt x="573" y="245"/>
                                </a:lnTo>
                                <a:lnTo>
                                  <a:pt x="3341" y="2263"/>
                                </a:lnTo>
                                <a:cubicBezTo>
                                  <a:pt x="3363" y="2279"/>
                                  <a:pt x="3388" y="2286"/>
                                  <a:pt x="3413" y="2286"/>
                                </a:cubicBezTo>
                                <a:cubicBezTo>
                                  <a:pt x="3439" y="2286"/>
                                  <a:pt x="3464" y="2279"/>
                                  <a:pt x="3485" y="2263"/>
                                </a:cubicBezTo>
                                <a:lnTo>
                                  <a:pt x="6254" y="245"/>
                                </a:lnTo>
                                <a:lnTo>
                                  <a:pt x="6394" y="245"/>
                                </a:lnTo>
                                <a:cubicBezTo>
                                  <a:pt x="6497" y="245"/>
                                  <a:pt x="6582" y="329"/>
                                  <a:pt x="6582" y="433"/>
                                </a:cubicBezTo>
                                <a:lnTo>
                                  <a:pt x="6582" y="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090" tIns="38090" rIns="38090" bIns="3809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69.1pt;margin-top:10.5pt;height:56.5pt;width:250.8pt;z-index:251697152;mso-width-relative:page;mso-height-relative:page;" coordorigin="2160571,0" coordsize="3185256,717365" o:gfxdata="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">
                <o:lock v:ext="edit" aspectratio="f"/>
                <v:shape id="文本框 42" o:spid="_x0000_s1026" o:spt="202" type="#_x0000_t202" style="position:absolute;left:2365230;top:0;height:345440;width:1174750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40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404040" w:themeColor="text1" w:themeTint="BF"/>
                            <w:kern w:val="24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1995.05.05</w:t>
                        </w:r>
                      </w:p>
                    </w:txbxContent>
                  </v:textbox>
                </v:shape>
                <v:shape id="文本框 43" o:spid="_x0000_s1026" o:spt="202" type="#_x0000_t202" style="position:absolute;left:3640852;top:0;height:345440;width:1704975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40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404040" w:themeColor="text1" w:themeTint="BF"/>
                            <w:kern w:val="24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+86 180 5252 5252</w:t>
                        </w:r>
                      </w:p>
                    </w:txbxContent>
                  </v:textbox>
                </v:shape>
                <v:shape id="Shape 2526" o:spid="_x0000_s1026" o:spt="100" style="position:absolute;left:2160571;top:95604;height:188302;width:188302;v-text-anchor:middle;" fillcolor="#5FB2D3 [3207]" filled="t" stroked="f" coordsize="21600,21600" o:gfxdata="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3wHEC8AAAA&#10;2wAAAA8AAAAAAAAAAQAgAAAAIgAAAGRycy9kb3ducmV2LnhtbFBLAQIUABQAAAAIAIdO4kAzLwWe&#10;OwAAADkAAAAQAAAAAAAAAAEAIAAAAAsBAABkcnMvc2hhcGV4bWwueG1sUEsFBgAAAAAGAAYAWwEA&#10;ALUDAAAAAA==&#10;" path="m10800,20618c5377,20618,982,16223,982,10800c982,5377,5377,982,10800,982c16223,982,20618,5377,20618,10800c20618,16223,16223,20618,10800,20618m10800,0c4836,0,0,4836,0,10800c0,16765,4836,21600,10800,21600c16764,21600,21600,16765,21600,10800c21600,4836,16764,0,10800,0m14236,16752c14001,16887,13921,17188,14057,17422c14192,17658,14493,17738,14727,17602c14962,17467,15042,17167,14907,16932c14771,16697,14472,16617,14236,16752m10800,11782c10258,11782,9818,11342,9818,10800c9818,10258,10258,9818,10800,9818c11342,9818,11782,10258,11782,10800c11782,11342,11342,11782,10800,11782m15218,10309l12694,10309c12515,9624,11978,9084,11291,8906l11291,3436c11291,3166,11071,2945,10800,2945c10529,2945,10309,3166,10309,3436l10309,8906c9464,9125,8836,9886,8836,10800c8836,11885,9716,12764,10800,12764c11714,12764,12476,12137,12694,11291l15218,11291c15489,11291,15709,11072,15709,10800c15709,10529,15489,10309,15218,10309m16932,6693c16697,6829,16616,7129,16752,7364c16887,7599,17188,7679,17422,7543c17657,7408,17737,7108,17602,6873c17467,6638,17166,6557,16932,6693m10800,17673c10529,17673,10309,17893,10309,18164c10309,18435,10529,18655,10800,18655c11071,18655,11291,18435,11291,18164c11291,17893,11071,17673,10800,17673m17422,14057c17188,13921,16887,14001,16752,14236c16616,14472,16697,14772,16932,14907c17166,15043,17467,14962,17602,14727c17737,14492,17657,14192,17422,14057m4668,6693c4433,6557,4133,6638,3998,6873c3863,7108,3942,7408,4178,7543c4412,7679,4713,7599,4848,7364c4984,7129,4903,6829,4668,6693m14236,4848c14472,4984,14771,4903,14907,4669c15042,4434,14962,4134,14727,3998c14493,3863,14192,3943,14057,4178c13921,4412,14001,4713,14236,4848m3436,10309c3166,10309,2945,10529,2945,10800c2945,11072,3166,11291,3436,11291c3707,11291,3927,11072,3927,10800c3927,10529,3707,10309,3436,10309m6873,3998c6638,4134,6558,4434,6693,4669c6829,4903,7129,4984,7364,4848c7599,4713,7679,4412,7543,4178c7408,3943,7108,3863,6873,3998m4178,14057c3942,14192,3863,14492,3998,14727c4133,14962,4433,15043,4668,14907c4903,14772,4984,14472,4848,14236c4713,14001,4412,13921,4178,14057m7364,16752c7129,16617,6829,16697,6693,16932c6558,17167,6638,17467,6873,17602c7108,17738,7408,17658,7543,17422c7679,17188,7599,16887,7364,16752m18164,10309c17893,10309,17673,10529,17673,10800c17673,11072,17893,11291,18164,11291c18434,11291,18655,11072,18655,10800c18655,10529,18434,10309,18164,10309e">
                  <v:path o:connectlocs="94151,94151;94151,94151;94151,94151;94151,94151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2.9992125984252pt,2.9992125984252pt,2.9992125984252pt,2.9992125984252pt"/>
                </v:shape>
                <v:shape id="Shape 2526" o:spid="_x0000_s1026" o:spt="100" style="position:absolute;left:3423425;top:95747;height:188016;width:188302;v-text-anchor:middle;" fillcolor="#5FB2D3 [3207]" filled="t" stroked="f" coordsize="607639,606721" o:gfxdata="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S/SlvQAA&#10;ANsAAAAPAAAAAAAAAAEAIAAAACIAAABkcnMvZG93bnJldi54bWxQSwECFAAUAAAACACHTuJAMy8F&#10;njsAAAA5AAAAEAAAAAAAAAABACAAAAAMAQAAZHJzL3NoYXBleG1sLnhtbFBLBQYAAAAABgAGAFsB&#10;AAC2AwAAAAA=&#10;" path="m303784,121302c404354,121302,486055,202966,486055,303290l455706,303290c455706,219583,387711,151693,303784,151693xm303784,60686c437800,60686,546811,169547,546811,303290l516466,303290c516466,186076,421249,90989,303784,90989xm137689,30947c80460,50853,30617,107018,30617,131012c30617,205661,46816,307503,173202,433696c299677,559888,401676,576151,476440,576151c500471,576151,556722,526385,576658,469154c575946,467821,574255,465155,570339,461245c550491,441516,501272,416544,445021,397882c442440,396993,440749,396727,439770,396638c436299,400903,432116,414234,429534,422409c422058,446137,409509,485950,368122,485950c330829,485950,267992,431030,221976,385085c175872,339051,120957,276400,120957,239164c120957,197752,160742,185310,184595,177756c192783,175179,206045,171002,210406,167537c210317,166559,210050,164871,209160,162293c190380,106129,165459,57074,145611,37256c141695,33346,139025,31658,137689,30947xm129946,1265c142229,-2823,154956,3309,167239,15662c196165,44455,223045,107195,238175,152607c259892,217480,151574,195885,151574,239164c151574,260759,194919,314791,243605,363490c292379,412101,346494,455379,368122,455379c411467,455379,389750,347227,454723,368822c500293,384019,563130,410857,591967,439650c604339,452002,610391,464710,606297,476974c584669,541848,519696,606721,476440,606721c389750,606721,281520,585037,151574,455379c21628,325632,0,217480,0,131012c0,87733,64973,22949,129946,1265xm303784,0c471287,0,607639,136050,607639,303290l577200,303290c577200,152578,454822,30302,303784,30302xe">
                  <v:path o:connectlocs="94139,37590;150624,93986;141219,93986;94139,47007;94139,18805;169451,93986;160048,93986;94139,28196;42668,9590;9487,40599;53673,134397;147644,178542;178701,145385;176743,142934;137908,123299;136280,122913;133108,130899;114077,150590;68788,119333;37483,74114;57204,55084;65202,51917;64816,50292;45123,11545;42668,9590;40269,392;51825,4853;73808,47291;46971,74114;75491,112641;114077,141116;140914,114293;183445,136242;187886,147808;147644,188016;46971,141116;0,40599;40269,392;94139,0;188302,93986;178869,93986;94139,9390" o:connectangles="0,0,0,0,0,0,0,0,0,0,0,0,0,0,0,0,0,0,0,0,0,0,0,0,0,0,0,0,0,0,0,0,0,0,0,0,0,0,0,0,0,0"/>
                  <v:fill on="t" focussize="0,0"/>
                  <v:stroke on="f" weight="1pt" miterlimit="4" joinstyle="miter"/>
                  <v:imagedata o:title=""/>
                  <o:lock v:ext="edit" aspectratio="f"/>
                  <v:textbox inset="2.9992125984252pt,2.9992125984252pt,2.9992125984252pt,2.9992125984252pt"/>
                </v:shape>
                <v:shape id="文本框 51" o:spid="_x0000_s1026" o:spt="202" type="#_x0000_t202" style="position:absolute;left:2365230;top:371823;height:345440;width:1174750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40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404040" w:themeColor="text1" w:themeTint="BF"/>
                            <w:kern w:val="24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湖北 · 武汉</w:t>
                        </w:r>
                      </w:p>
                    </w:txbxContent>
                  </v:textbox>
                </v:shape>
                <v:shape id="文本框 52" o:spid="_x0000_s1026" o:spt="202" type="#_x0000_t202" style="position:absolute;left:3640852;top:371925;height:345440;width:1704975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40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404040" w:themeColor="text1" w:themeTint="BF"/>
                            <w:kern w:val="24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zixuan</w:t>
                        </w: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404040" w:themeColor="text1" w:themeTint="BF"/>
                            <w:kern w:val="24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CV@wps.com</w:t>
                        </w:r>
                      </w:p>
                    </w:txbxContent>
                  </v:textbox>
                </v:shape>
                <v:shape id="Shape 2526" o:spid="_x0000_s1026" o:spt="100" style="position:absolute;left:2170618;top:467710;height:188302;width:168208;v-text-anchor:middle;" fillcolor="#5FB2D3 [3207]" filled="t" stroked="f" coordsize="518656,580612" o:gfxdata="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IPLDvQAA&#10;ANsAAAAPAAAAAAAAAAEAIAAAACIAAABkcnMvZG93bnJldi54bWxQSwECFAAUAAAACACHTuJAMy8F&#10;njsAAAA5AAAAEAAAAAAAAAABACAAAAAMAQAAZHJzL3NoYXBleG1sLnhtbFBLBQYAAAAABgAGAFsB&#10;AAC2AwAAAAA=&#10;" path="m205077,456900c79307,464099,24745,492450,24745,505603c24745,522667,107434,555816,259194,555816c411044,555816,493733,522755,493822,505603c493822,492361,439260,464099,313490,456900c289814,494938,272012,522044,269520,525066c261598,534398,252252,529332,249047,525066c246644,521867,228753,494938,205077,456900xm259142,125952c229594,125952,205653,149860,205653,179368c205653,208876,229594,232874,259142,232874c288690,232874,312720,208876,312720,179368c312720,149860,288690,125952,259142,125952xm259142,101332c302396,101332,337373,136262,337373,179368c337373,222564,302396,257493,259142,257493c215977,257493,181000,222564,181000,179368c181000,136262,215977,101332,259142,101332xm259194,24618c173924,24618,104319,94028,104319,179347c104319,253912,223146,440903,259194,495916c295332,440903,414248,253912,414248,179347c414248,94028,344643,24618,259194,24618xm259194,0c358351,0,438904,80430,438904,179347c438904,238004,376954,352118,327910,433348c386121,437703,518567,453434,518656,505692c518656,557150,384163,580612,259372,580612c134404,580612,0,557150,0,505692c0,453434,132357,437703,190479,433348c141524,352118,79574,238004,79574,179347c79574,80430,160127,0,259194,0xe">
                  <v:path o:connectlocs="66509,148180;8025,163975;84060,180260;160153,163975;101669,148180;87409,170287;80769,170287;66509,148180;84043,40848;66696,58171;84043,75524;101419,58171;84043,40848;84043,32863;109415,58171;84043,83509;58701,58171;84043,32863;84060,7984;33832,58165;84060,160833;134346,58165;84060,7984;84060,0;142343,58165;106346,140541;168208,164004;84118,188302;0,164004;61775,140541;25807,58165;84060,0" o:connectangles="0,0,0,0,0,0,0,0,0,0,0,0,0,0,0,0,0,0,0,0,0,0,0,0,0,0,0,0,0,0,0,0"/>
                  <v:fill on="t" focussize="0,0"/>
                  <v:stroke on="f" weight="1pt" miterlimit="4" joinstyle="miter"/>
                  <v:imagedata o:title=""/>
                  <o:lock v:ext="edit" aspectratio="f"/>
                  <v:textbox inset="2.9992125984252pt,2.9992125984252pt,2.9992125984252pt,2.9992125984252pt"/>
                </v:shape>
                <v:shape id="Shape 2526" o:spid="_x0000_s1026" o:spt="100" style="position:absolute;left:3427742;top:489436;height:144850;width:188302;v-text-anchor:middle;" fillcolor="#5FB2D3 [3207]" filled="t" stroked="f" coordsize="6827,5259" o:gfxdata="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V4qHLgAAADbAAAA&#10;DwAAAAAAAAABACAAAAAiAAAAZHJzL2Rvd25yZXYueG1sUEsBAhQAFAAAAAgAh07iQDMvBZ47AAAA&#10;OQAAABAAAAAAAAAAAQAgAAAABwEAAGRycy9zaGFwZXhtbC54bWxQSwUGAAAAAAYABgBbAQAAsQMA&#10;AAAA&#10;" path="m6394,0l433,0c194,0,0,194,0,433l0,4826c0,5065,194,5259,433,5259l6394,5259c6632,5259,6827,5065,6827,4826l6827,433c6827,194,6632,0,6394,0xm5838,245l3413,2012,988,245,5838,245xm768,5014l433,5014c329,5014,245,4929,245,4826l245,1019,768,1400,768,5014xm5814,5014l1013,5014,1013,1578,3341,3275c3363,3291,3388,3299,3413,3299c3439,3299,3464,3291,3485,3275l5814,1578,5814,5014xm6582,4826c6582,4929,6497,5014,6394,5014l6059,5014,6059,1400,6582,1019,6582,4826xm6582,716l3413,3025,245,716,245,433c245,329,329,245,433,245l573,245,3341,2263c3363,2279,3388,2286,3413,2286c3439,2286,3464,2279,3485,2263l6254,245,6394,245c6497,245,6582,329,6582,433l6582,716xe">
                  <v:path o:connectlocs="176359,0;11942,0;0,11926;0,132923;11942,144850;176359,144850;188302,132923;188302,11926;176359,0;161023,6748;94137,55417;27250,6748;161023,6748;21182,138101;11942,138101;6757,132923;6757,28066;21182,38560;21182,138101;160361,138101;27940,138101;27940,43463;92151,90204;94137,90865;96123,90204;160361,43463;160361,138101;181544,132923;176359,138101;167119,138101;167119,38560;181544,28066;181544,132923;181544,19720;94137,83318;6757,19720;6757,11926;11942,6748;15804,6748;92151,62330;94137,62963;96123,62330;172497,6748;176359,6748;181544,11926;181544,19720" o:connectangles="0,0,0,0,0,0,0,0,0,0,0,0,0,0,0,0,0,0,0,0,0,0,0,0,0,0,0,0,0,0,0,0,0,0,0,0,0,0,0,0,0,0,0,0,0,0"/>
                  <v:fill on="t" focussize="0,0"/>
                  <v:stroke on="f" weight="1pt" miterlimit="4" joinstyle="miter"/>
                  <v:imagedata o:title=""/>
                  <o:lock v:ext="edit" aspectratio="f"/>
                  <v:textbox inset="2.9992125984252pt,2.9992125984252pt,2.9992125984252pt,2.9992125984252p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-1442085</wp:posOffset>
                </wp:positionH>
                <wp:positionV relativeFrom="paragraph">
                  <wp:posOffset>264795</wp:posOffset>
                </wp:positionV>
                <wp:extent cx="13073380" cy="8751570"/>
                <wp:effectExtent l="0" t="28575" r="13970" b="4000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73608" cy="8751570"/>
                          <a:chOff x="-1733625" y="-114300"/>
                          <a:chExt cx="13346008" cy="8752115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>
                            <a:off x="0" y="-114300"/>
                            <a:ext cx="6611816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-226" y="339753"/>
                            <a:ext cx="661206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-226" y="1547598"/>
                            <a:ext cx="661206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-226" y="4762169"/>
                            <a:ext cx="661206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-226" y="5980175"/>
                            <a:ext cx="661206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接连接符 224"/>
                        <wps:cNvCnPr/>
                        <wps:spPr>
                          <a:xfrm>
                            <a:off x="-226" y="7222312"/>
                            <a:ext cx="661206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>
                            <a:off x="-1733625" y="8637815"/>
                            <a:ext cx="6611816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5000567" y="8637815"/>
                            <a:ext cx="6611816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3.55pt;margin-top:20.85pt;height:689.1pt;width:1029.4pt;z-index:251709440;mso-width-relative:page;mso-height-relative:page;" coordorigin="-1733625,-114300" coordsize="13346008,8752115" o:gfxdata="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GHGyubcAAAADQEAAA8AAAAAAAAAAQAgAAAAIgAAAGRy&#10;cy9kb3ducmV2LnhtbFBLAQIUABQAAAAIAIdO4kBRFmd9VwMAAEgSAAAOAAAAAAAAAAEAIAAAACsB&#10;AABkcnMvZTJvRG9jLnhtbFBLBQYAAAAABgAGAFkBAAD0BgAAAAA=&#10;">
                <o:lock v:ext="edit" aspectratio="f"/>
                <v:line id="_x0000_s1026" o:spid="_x0000_s1026" o:spt="20" style="position:absolute;left:0;top:-114300;height:0;width:6611816;" filled="f" stroked="t" coordsize="21600,21600" o:gfxdata="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T3Iy8AAAA&#10;2gAAAA8AAAAAAAAAAQAgAAAAIgAAAGRycy9kb3ducmV2LnhtbFBLAQIUABQAAAAIAIdO4kAzLwWe&#10;OwAAADkAAAAQAAAAAAAAAAEAIAAAAAsBAABkcnMvc2hhcGV4bWwueG1sUEsFBgAAAAAGAAYAWwEA&#10;ALUDAAAAAA==&#10;">
                  <v:fill on="f" focussize="0,0"/>
                  <v:stroke weight="4.5pt" color="#5FB2D3 [3207]" joinstyle="round"/>
                  <v:imagedata o:title=""/>
                  <o:lock v:ext="edit" aspectratio="f"/>
                </v:line>
                <v:line id="_x0000_s1026" o:spid="_x0000_s1026" o:spt="20" style="position:absolute;left:-226;top:339753;height:0;width:6612069;" filled="f" stroked="t" coordsize="21600,21600" o:gfxdata="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gJrE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BFBFBF [2412]" joinstyle="round"/>
                  <v:imagedata o:title=""/>
                  <o:lock v:ext="edit" aspectratio="f"/>
                </v:line>
                <v:line id="_x0000_s1026" o:spid="_x0000_s1026" o:spt="20" style="position:absolute;left:-226;top:1547598;height:0;width:6612069;" filled="f" stroked="t" coordsize="21600,21600" o:gfxdata="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Y4M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BFBFBF [2412]" joinstyle="round"/>
                  <v:imagedata o:title=""/>
                  <o:lock v:ext="edit" aspectratio="f"/>
                </v:line>
                <v:line id="_x0000_s1026" o:spid="_x0000_s1026" o:spt="20" style="position:absolute;left:-226;top:4762169;height:0;width:6612069;" filled="f" stroked="t" coordsize="21600,21600" o:gfxdata="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ana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BFBFBF [2412]" joinstyle="round"/>
                  <v:imagedata o:title=""/>
                  <o:lock v:ext="edit" aspectratio="f"/>
                </v:line>
                <v:line id="_x0000_s1026" o:spid="_x0000_s1026" o:spt="20" style="position:absolute;left:-226;top:5980175;height:0;width:6612069;" filled="f" stroked="t" coordsize="21600,21600" o:gfxdata="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XUHc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BFBFBF [2412]" joinstyle="round"/>
                  <v:imagedata o:title=""/>
                  <o:lock v:ext="edit" aspectratio="f"/>
                </v:line>
                <v:line id="_x0000_s1026" o:spid="_x0000_s1026" o:spt="20" style="position:absolute;left:-226;top:7222312;height:0;width:6612069;" filled="f" stroked="t" coordsize="21600,21600" o:gfxdata="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H6F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BFBFBF [2412]" joinstyle="round"/>
                  <v:imagedata o:title=""/>
                  <o:lock v:ext="edit" aspectratio="f"/>
                </v:line>
                <v:line id="_x0000_s1026" o:spid="_x0000_s1026" o:spt="20" style="position:absolute;left:-1733625;top:8637815;height:0;width:6611816;" filled="f" stroked="t" coordsize="21600,21600" o:gfxdata="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BF074A&#10;AADbAAAADwAAAAAAAAABACAAAAAiAAAAZHJzL2Rvd25yZXYueG1sUEsBAhQAFAAAAAgAh07iQDMv&#10;BZ47AAAAOQAAABAAAAAAAAAAAQAgAAAADQEAAGRycy9zaGFwZXhtbC54bWxQSwUGAAAAAAYABgBb&#10;AQAAtwMAAAAA&#10;">
                  <v:fill on="f" focussize="0,0"/>
                  <v:stroke weight="4.5pt" color="#5FB2D3 [3207]" joinstyle="round"/>
                  <v:imagedata o:title=""/>
                  <o:lock v:ext="edit" aspectratio="f"/>
                </v:line>
                <v:line id="_x0000_s1026" o:spid="_x0000_s1026" o:spt="20" style="position:absolute;left:5000567;top:8637815;height:0;width:6611816;" filled="f" stroked="t" coordsize="21600,21600" o:gfxdata="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friAvQAA&#10;ANsAAAAPAAAAAAAAAAEAIAAAACIAAABkcnMvZG93bnJldi54bWxQSwECFAAUAAAACACHTuJAMy8F&#10;njsAAAA5AAAAEAAAAAAAAAABACAAAAAMAQAAZHJzL3NoYXBleG1sLnhtbFBLBQYAAAAABgAGAFsB&#10;AAC2AwAAAAA=&#10;">
                  <v:fill on="f" focussize="0,0"/>
                  <v:stroke weight="4.5pt"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ge">
                  <wp:posOffset>1851660</wp:posOffset>
                </wp:positionV>
                <wp:extent cx="6682740" cy="128905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74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240" w:line="340" w:lineRule="exact"/>
                              <w:ind w:left="630" w:leftChars="300"/>
                              <w:rPr>
                                <w:rFonts w:ascii="阿里巴巴普惠体 M" w:hAnsi="阿里巴巴普惠体 M" w:eastAsia="阿里巴巴普惠体 M" w:cs="阿里巴巴普惠体 M"/>
                                <w:color w:val="5FB2D3" w:themeColor="accent4"/>
                                <w:sz w:val="28"/>
                                <w:szCs w:val="2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M" w:hAnsi="阿里巴巴普惠体 M" w:eastAsia="阿里巴巴普惠体 M" w:cs="阿里巴巴普惠体 M"/>
                                <w:color w:val="5FB2D3" w:themeColor="accent4"/>
                                <w:sz w:val="28"/>
                                <w:szCs w:val="2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2013.09—2017.06                  毕业院校：苏州大学                           行政管理专业 / 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  <w:t>报考院校：华中科技大学信息管理专业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7E77DF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  <w:t>考研成绩：数学（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  <w:t>80）、英语（80）、思想政治（80）、专业课（80）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7E77DF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after="240" w:line="340" w:lineRule="exact"/>
                              <w:ind w:left="630" w:leftChars="300"/>
                              <w:rPr>
                                <w:rFonts w:ascii="阿里巴巴普惠体 M" w:hAnsi="阿里巴巴普惠体 M" w:eastAsia="阿里巴巴普惠体 M" w:cs="阿里巴巴普惠体 M"/>
                                <w:color w:val="5FB2D3" w:themeColor="accent4"/>
                                <w:sz w:val="28"/>
                                <w:szCs w:val="2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M" w:hAnsi="阿里巴巴普惠体 M" w:eastAsia="阿里巴巴普惠体 M" w:cs="阿里巴巴普惠体 M"/>
                                <w:color w:val="5FB2D3" w:themeColor="accent4"/>
                                <w:sz w:val="28"/>
                                <w:szCs w:val="2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实践经验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2018.08-2019.02                   北京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汉森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科技有限公司                                 人事部实习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  <w:t>负责历届校园招聘及实习生招聘的工作。其中校园招聘招聘的主要工作为招聘需求调研的实施工作；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  <w:t>开始在全国各大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  <w:t>211、985院校组织30场校园招聘工作，熟悉线上、线下招聘渠道；熟悉面试签约流程；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  <w:t>协助解决应届毕业生的户口、档案工作。实习生招聘面向大专类院校，定期维护已合作实习生院校。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 xml:space="preserve">2017.08-2018.02                    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苏州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5FB2D3" w:themeColor="accent4"/>
                                <w:szCs w:val="21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大学学生会                                      组织部部长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  <w:t>计划并组织首届上海高校动漫节，活动为期一周，共有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  <w:t>11所高校社团参与；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  <w:t>代表学生会参加校级第九届精品社团评比，取得三星级社团的荣誉（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  <w:t>120个社团中前20名）；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7E77DF"/>
                                <w:szCs w:val="21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  <w:t>计划并负责社团所有的季度活动申请，从学校的有限预算中为社团争取到足够的活动经费。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ind w:left="630" w:leftChars="300"/>
                              <w:rPr>
                                <w:rFonts w:ascii="阿里巴巴普惠体 M" w:hAnsi="阿里巴巴普惠体 M" w:eastAsia="阿里巴巴普惠体 M" w:cs="阿里巴巴普惠体 M"/>
                                <w:color w:val="7E77DF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ind w:left="630" w:leftChars="300"/>
                              <w:rPr>
                                <w:rFonts w:ascii="阿里巴巴普惠体 M" w:hAnsi="阿里巴巴普惠体 M" w:eastAsia="阿里巴巴普惠体 M" w:cs="阿里巴巴普惠体 M"/>
                                <w:color w:val="7E77DF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after="240" w:line="340" w:lineRule="exact"/>
                              <w:ind w:left="630" w:leftChars="300"/>
                              <w:rPr>
                                <w:rFonts w:ascii="阿里巴巴普惠体 M" w:hAnsi="阿里巴巴普惠体 M" w:eastAsia="阿里巴巴普惠体 M" w:cs="阿里巴巴普惠体 M"/>
                                <w:color w:val="5FB2D3" w:themeColor="accent4"/>
                                <w:sz w:val="28"/>
                                <w:szCs w:val="2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M" w:hAnsi="阿里巴巴普惠体 M" w:eastAsia="阿里巴巴普惠体 M" w:cs="阿里巴巴普惠体 M"/>
                                <w:color w:val="5FB2D3" w:themeColor="accent4"/>
                                <w:sz w:val="28"/>
                                <w:szCs w:val="2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  <w:t>连续两年获得校一、二等奖学金（1.5%、7%） 校团学骨干。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  <w:t>校优秀干部，大学生标兵， 校级暑期社会实践先进个人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7E77DF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7E77DF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after="240" w:line="340" w:lineRule="exact"/>
                              <w:ind w:left="630" w:leftChars="300"/>
                              <w:rPr>
                                <w:rFonts w:ascii="阿里巴巴普惠体 M" w:hAnsi="阿里巴巴普惠体 M" w:eastAsia="阿里巴巴普惠体 M" w:cs="阿里巴巴普惠体 M"/>
                                <w:color w:val="5FB2D3" w:themeColor="accent4"/>
                                <w:sz w:val="28"/>
                                <w:szCs w:val="2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M" w:hAnsi="阿里巴巴普惠体 M" w:eastAsia="阿里巴巴普惠体 M" w:cs="阿里巴巴普惠体 M"/>
                                <w:color w:val="5FB2D3" w:themeColor="accent4"/>
                                <w:sz w:val="28"/>
                                <w:szCs w:val="2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  <w:t>大学英语四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  <w:t xml:space="preserve">/六级（CET-4/6），良好的听说读写能力，快速浏览英语专业文件及书籍 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  <w:t>国家计算机一级，熟练使用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  <w:t>office办公软件。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after="240" w:line="340" w:lineRule="exact"/>
                              <w:ind w:left="630" w:leftChars="300"/>
                              <w:rPr>
                                <w:rFonts w:ascii="阿里巴巴普惠体 M" w:hAnsi="阿里巴巴普惠体 M" w:eastAsia="阿里巴巴普惠体 M" w:cs="阿里巴巴普惠体 M"/>
                                <w:color w:val="5FB2D3" w:themeColor="accent4"/>
                                <w:sz w:val="28"/>
                                <w:szCs w:val="2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M" w:hAnsi="阿里巴巴普惠体 M" w:eastAsia="阿里巴巴普惠体 M" w:cs="阿里巴巴普惠体 M"/>
                                <w:color w:val="5FB2D3" w:themeColor="accent4"/>
                                <w:sz w:val="28"/>
                                <w:szCs w:val="28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414141"/>
                                <w:szCs w:val="21"/>
                              </w:rPr>
                              <w:t>本人在大学期间成绩表现良好，学习能力较强。在学校能够积极参加班级活动，在各位同学的配合下，班级的荣誉也与日俱增，曾荣获先进班级，还有各类活动都取得较好的成绩，集体荣誉感强烈。本人大一期间担任班内的学习委员，大三大四担任班级的文体委员，拥有较为丰富的领导能力，而且因为自己的辛勤工作赢得同学们的尊敬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.65pt;margin-top:145.8pt;height:101.5pt;width:526.2pt;mso-position-vertical-relative:page;z-index:251664384;mso-width-relative:page;mso-height-relative:margin;mso-height-percent:200;" filled="f" stroked="f" coordsize="21600,21600" o:gfxdata="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MGkac2gAAAAsBAAAPAAAAAAAAAAEAIAAAACIAAABkcnMvZG93bnJldi54bWxQSwECFAAUAAAA&#10;CACHTuJADWZsYCUCAAAqBAAADgAAAAAAAAABACAAAAAp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after="240" w:line="340" w:lineRule="exact"/>
                        <w:ind w:left="630" w:leftChars="300"/>
                        <w:rPr>
                          <w:rFonts w:ascii="阿里巴巴普惠体 M" w:hAnsi="阿里巴巴普惠体 M" w:eastAsia="阿里巴巴普惠体 M" w:cs="阿里巴巴普惠体 M"/>
                          <w:color w:val="5FB2D3" w:themeColor="accent4"/>
                          <w:sz w:val="28"/>
                          <w:szCs w:val="2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M" w:hAnsi="阿里巴巴普惠体 M" w:eastAsia="阿里巴巴普惠体 M" w:cs="阿里巴巴普惠体 M"/>
                          <w:color w:val="5FB2D3" w:themeColor="accent4"/>
                          <w:sz w:val="28"/>
                          <w:szCs w:val="2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教育背景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阿里巴巴普惠体 R" w:hAnsi="阿里巴巴普惠体 R" w:eastAsia="阿里巴巴普惠体 R" w:cs="阿里巴巴普惠体 R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hAnsi="阿里巴巴普惠体 R" w:eastAsia="阿里巴巴普惠体 R" w:cs="阿里巴巴普惠体 R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2013.09—2017.06                  毕业院校：苏州大学                           行政管理专业 / 本科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  <w:t>报考院校：华中科技大学信息管理专业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阿里巴巴普惠体 R" w:hAnsi="阿里巴巴普惠体 R" w:eastAsia="阿里巴巴普惠体 R" w:cs="阿里巴巴普惠体 R"/>
                          <w:color w:val="7E77DF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  <w:t>考研成绩：数学（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  <w:t>80）、英语（80）、思想政治（80）、专业课（80）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阿里巴巴普惠体 R" w:hAnsi="阿里巴巴普惠体 R" w:eastAsia="阿里巴巴普惠体 R" w:cs="阿里巴巴普惠体 R"/>
                          <w:color w:val="7E77DF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after="240" w:line="340" w:lineRule="exact"/>
                        <w:ind w:left="630" w:leftChars="300"/>
                        <w:rPr>
                          <w:rFonts w:ascii="阿里巴巴普惠体 M" w:hAnsi="阿里巴巴普惠体 M" w:eastAsia="阿里巴巴普惠体 M" w:cs="阿里巴巴普惠体 M"/>
                          <w:color w:val="5FB2D3" w:themeColor="accent4"/>
                          <w:sz w:val="28"/>
                          <w:szCs w:val="2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M" w:hAnsi="阿里巴巴普惠体 M" w:eastAsia="阿里巴巴普惠体 M" w:cs="阿里巴巴普惠体 M"/>
                          <w:color w:val="5FB2D3" w:themeColor="accent4"/>
                          <w:sz w:val="28"/>
                          <w:szCs w:val="2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实践经验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阿里巴巴普惠体 R" w:hAnsi="阿里巴巴普惠体 R" w:eastAsia="阿里巴巴普惠体 R" w:cs="阿里巴巴普惠体 R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ascii="阿里巴巴普惠体 R" w:hAnsi="阿里巴巴普惠体 R" w:eastAsia="阿里巴巴普惠体 R" w:cs="阿里巴巴普惠体 R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2018.08-2019.02                   北京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汉森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科技有限公司                                 人事部实习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  <w:t>工作描述：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  <w:t>负责历届校园招聘及实习生招聘的工作。其中校园招聘招聘的主要工作为招聘需求调研的实施工作；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  <w:t>开始在全国各大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  <w:t>211、985院校组织30场校园招聘工作，熟悉线上、线下招聘渠道；熟悉面试签约流程；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  <w:t>协助解决应届毕业生的户口、档案工作。实习生招聘面向大专类院校，定期维护已合作实习生院校。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</w:pPr>
                      <w:r>
                        <w:rPr>
                          <w:rFonts w:ascii="阿里巴巴普惠体 R" w:hAnsi="阿里巴巴普惠体 R" w:eastAsia="阿里巴巴普惠体 R" w:cs="阿里巴巴普惠体 R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 xml:space="preserve">2017.08-2018.02                    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苏州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5FB2D3" w:themeColor="accent4"/>
                          <w:szCs w:val="21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大学学生会                                      组织部部长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  <w:t>工作描述：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  <w:t>计划并组织首届上海高校动漫节，活动为期一周，共有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  <w:t>11所高校社团参与；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  <w:t>代表学生会参加校级第九届精品社团评比，取得三星级社团的荣誉（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  <w:t>120个社团中前20名）；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阿里巴巴普惠体 R" w:hAnsi="阿里巴巴普惠体 R" w:eastAsia="阿里巴巴普惠体 R" w:cs="阿里巴巴普惠体 R"/>
                          <w:color w:val="7E77DF"/>
                          <w:szCs w:val="21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  <w:t>计划并负责社团所有的季度活动申请，从学校的有限预算中为社团争取到足够的活动经费。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ind w:left="630" w:leftChars="300"/>
                        <w:rPr>
                          <w:rFonts w:ascii="阿里巴巴普惠体 M" w:hAnsi="阿里巴巴普惠体 M" w:eastAsia="阿里巴巴普惠体 M" w:cs="阿里巴巴普惠体 M"/>
                          <w:color w:val="7E77DF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ind w:left="630" w:leftChars="300"/>
                        <w:rPr>
                          <w:rFonts w:ascii="阿里巴巴普惠体 M" w:hAnsi="阿里巴巴普惠体 M" w:eastAsia="阿里巴巴普惠体 M" w:cs="阿里巴巴普惠体 M"/>
                          <w:color w:val="7E77DF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after="240" w:line="340" w:lineRule="exact"/>
                        <w:ind w:left="630" w:leftChars="300"/>
                        <w:rPr>
                          <w:rFonts w:ascii="阿里巴巴普惠体 M" w:hAnsi="阿里巴巴普惠体 M" w:eastAsia="阿里巴巴普惠体 M" w:cs="阿里巴巴普惠体 M"/>
                          <w:color w:val="5FB2D3" w:themeColor="accent4"/>
                          <w:sz w:val="28"/>
                          <w:szCs w:val="2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M" w:hAnsi="阿里巴巴普惠体 M" w:eastAsia="阿里巴巴普惠体 M" w:cs="阿里巴巴普惠体 M"/>
                          <w:color w:val="5FB2D3" w:themeColor="accent4"/>
                          <w:sz w:val="28"/>
                          <w:szCs w:val="2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奖项荣誉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</w:pPr>
                      <w:r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  <w:t>连续两年获得校一、二等奖学金（1.5%、7%） 校团学骨干。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</w:pPr>
                      <w:r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  <w:t>校优秀干部，大学生标兵， 校级暑期社会实践先进个人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阿里巴巴普惠体 R" w:hAnsi="阿里巴巴普惠体 R" w:eastAsia="阿里巴巴普惠体 R" w:cs="阿里巴巴普惠体 R"/>
                          <w:color w:val="7E77DF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阿里巴巴普惠体 R" w:hAnsi="阿里巴巴普惠体 R" w:eastAsia="阿里巴巴普惠体 R" w:cs="阿里巴巴普惠体 R"/>
                          <w:color w:val="7E77DF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after="240" w:line="340" w:lineRule="exact"/>
                        <w:ind w:left="630" w:leftChars="300"/>
                        <w:rPr>
                          <w:rFonts w:ascii="阿里巴巴普惠体 M" w:hAnsi="阿里巴巴普惠体 M" w:eastAsia="阿里巴巴普惠体 M" w:cs="阿里巴巴普惠体 M"/>
                          <w:color w:val="5FB2D3" w:themeColor="accent4"/>
                          <w:sz w:val="28"/>
                          <w:szCs w:val="2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M" w:hAnsi="阿里巴巴普惠体 M" w:eastAsia="阿里巴巴普惠体 M" w:cs="阿里巴巴普惠体 M"/>
                          <w:color w:val="5FB2D3" w:themeColor="accent4"/>
                          <w:sz w:val="28"/>
                          <w:szCs w:val="2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  <w:t>大学英语四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  <w:t xml:space="preserve">/六级（CET-4/6），良好的听说读写能力，快速浏览英语专业文件及书籍 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  <w:t>国家计算机一级，熟练使用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  <w:t>office办公软件。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after="240" w:line="340" w:lineRule="exact"/>
                        <w:ind w:left="630" w:leftChars="300"/>
                        <w:rPr>
                          <w:rFonts w:ascii="阿里巴巴普惠体 M" w:hAnsi="阿里巴巴普惠体 M" w:eastAsia="阿里巴巴普惠体 M" w:cs="阿里巴巴普惠体 M"/>
                          <w:color w:val="5FB2D3" w:themeColor="accent4"/>
                          <w:sz w:val="28"/>
                          <w:szCs w:val="2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M" w:hAnsi="阿里巴巴普惠体 M" w:eastAsia="阿里巴巴普惠体 M" w:cs="阿里巴巴普惠体 M"/>
                          <w:color w:val="5FB2D3" w:themeColor="accent4"/>
                          <w:sz w:val="28"/>
                          <w:szCs w:val="28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414141"/>
                          <w:szCs w:val="21"/>
                        </w:rPr>
                        <w:t>本人在大学期间成绩表现良好，学习能力较强。在学校能够积极参加班级活动，在各位同学的配合下，班级的荣誉也与日俱增，曾荣获先进班级，还有各类活动都取得较好的成绩，集体荣誉感强烈。本人大一期间担任班内的学习委员，大三大四担任班级的文体委员，拥有较为丰富的领导能力，而且因为自己的辛勤工作赢得同学们的尊敬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202565</wp:posOffset>
                </wp:positionV>
                <wp:extent cx="259080" cy="259080"/>
                <wp:effectExtent l="0" t="0" r="7620" b="7620"/>
                <wp:wrapNone/>
                <wp:docPr id="42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54" cy="259354"/>
                          <a:chOff x="0" y="0"/>
                          <a:chExt cx="312384" cy="312384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0" y="0"/>
                            <a:ext cx="312384" cy="312384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mortarboard_176255"/>
                        <wps:cNvSpPr>
                          <a:spLocks noChangeAspect="1"/>
                        </wps:cNvSpPr>
                        <wps:spPr bwMode="auto">
                          <a:xfrm>
                            <a:off x="32432" y="60700"/>
                            <a:ext cx="247520" cy="190980"/>
                          </a:xfrm>
                          <a:custGeom>
                            <a:avLst/>
                            <a:gdLst>
                              <a:gd name="connsiteX0" fmla="*/ 469503 w 606325"/>
                              <a:gd name="connsiteY0" fmla="*/ 414055 h 467826"/>
                              <a:gd name="connsiteX1" fmla="*/ 455707 w 606325"/>
                              <a:gd name="connsiteY1" fmla="*/ 427831 h 467826"/>
                              <a:gd name="connsiteX2" fmla="*/ 469503 w 606325"/>
                              <a:gd name="connsiteY2" fmla="*/ 441607 h 467826"/>
                              <a:gd name="connsiteX3" fmla="*/ 483299 w 606325"/>
                              <a:gd name="connsiteY3" fmla="*/ 427831 h 467826"/>
                              <a:gd name="connsiteX4" fmla="*/ 469503 w 606325"/>
                              <a:gd name="connsiteY4" fmla="*/ 414055 h 467826"/>
                              <a:gd name="connsiteX5" fmla="*/ 96641 w 606325"/>
                              <a:gd name="connsiteY5" fmla="*/ 234748 h 467826"/>
                              <a:gd name="connsiteX6" fmla="*/ 110439 w 606325"/>
                              <a:gd name="connsiteY6" fmla="*/ 248525 h 467826"/>
                              <a:gd name="connsiteX7" fmla="*/ 110439 w 606325"/>
                              <a:gd name="connsiteY7" fmla="*/ 351983 h 467826"/>
                              <a:gd name="connsiteX8" fmla="*/ 303777 w 606325"/>
                              <a:gd name="connsiteY8" fmla="*/ 414022 h 467826"/>
                              <a:gd name="connsiteX9" fmla="*/ 383889 w 606325"/>
                              <a:gd name="connsiteY9" fmla="*/ 404334 h 467826"/>
                              <a:gd name="connsiteX10" fmla="*/ 399111 w 606325"/>
                              <a:gd name="connsiteY10" fmla="*/ 414022 h 467826"/>
                              <a:gd name="connsiteX11" fmla="*/ 389408 w 606325"/>
                              <a:gd name="connsiteY11" fmla="*/ 430554 h 467826"/>
                              <a:gd name="connsiteX12" fmla="*/ 303777 w 606325"/>
                              <a:gd name="connsiteY12" fmla="*/ 441575 h 467826"/>
                              <a:gd name="connsiteX13" fmla="*/ 86939 w 606325"/>
                              <a:gd name="connsiteY13" fmla="*/ 368514 h 467826"/>
                              <a:gd name="connsiteX14" fmla="*/ 82844 w 606325"/>
                              <a:gd name="connsiteY14" fmla="*/ 358826 h 467826"/>
                              <a:gd name="connsiteX15" fmla="*/ 82844 w 606325"/>
                              <a:gd name="connsiteY15" fmla="*/ 248525 h 467826"/>
                              <a:gd name="connsiteX16" fmla="*/ 96641 w 606325"/>
                              <a:gd name="connsiteY16" fmla="*/ 234748 h 467826"/>
                              <a:gd name="connsiteX17" fmla="*/ 296210 w 606325"/>
                              <a:gd name="connsiteY17" fmla="*/ 0 h 467826"/>
                              <a:gd name="connsiteX18" fmla="*/ 336974 w 606325"/>
                              <a:gd name="connsiteY18" fmla="*/ 7266 h 467826"/>
                              <a:gd name="connsiteX19" fmla="*/ 577199 w 606325"/>
                              <a:gd name="connsiteY19" fmla="*/ 95520 h 467826"/>
                              <a:gd name="connsiteX20" fmla="*/ 606215 w 606325"/>
                              <a:gd name="connsiteY20" fmla="*/ 139603 h 467826"/>
                              <a:gd name="connsiteX21" fmla="*/ 574440 w 606325"/>
                              <a:gd name="connsiteY21" fmla="*/ 183775 h 467826"/>
                              <a:gd name="connsiteX22" fmla="*/ 481964 w 606325"/>
                              <a:gd name="connsiteY22" fmla="*/ 218260 h 467826"/>
                              <a:gd name="connsiteX23" fmla="*/ 481964 w 606325"/>
                              <a:gd name="connsiteY23" fmla="*/ 361618 h 467826"/>
                              <a:gd name="connsiteX24" fmla="*/ 495760 w 606325"/>
                              <a:gd name="connsiteY24" fmla="*/ 352019 h 467826"/>
                              <a:gd name="connsiteX25" fmla="*/ 495760 w 606325"/>
                              <a:gd name="connsiteY25" fmla="*/ 248567 h 467826"/>
                              <a:gd name="connsiteX26" fmla="*/ 509555 w 606325"/>
                              <a:gd name="connsiteY26" fmla="*/ 234791 h 467826"/>
                              <a:gd name="connsiteX27" fmla="*/ 523351 w 606325"/>
                              <a:gd name="connsiteY27" fmla="*/ 248567 h 467826"/>
                              <a:gd name="connsiteX28" fmla="*/ 523351 w 606325"/>
                              <a:gd name="connsiteY28" fmla="*/ 358863 h 467826"/>
                              <a:gd name="connsiteX29" fmla="*/ 519257 w 606325"/>
                              <a:gd name="connsiteY29" fmla="*/ 368550 h 467826"/>
                              <a:gd name="connsiteX30" fmla="*/ 488817 w 606325"/>
                              <a:gd name="connsiteY30" fmla="*/ 390592 h 467826"/>
                              <a:gd name="connsiteX31" fmla="*/ 510980 w 606325"/>
                              <a:gd name="connsiteY31" fmla="*/ 426409 h 467826"/>
                              <a:gd name="connsiteX32" fmla="*/ 469503 w 606325"/>
                              <a:gd name="connsiteY32" fmla="*/ 467826 h 467826"/>
                              <a:gd name="connsiteX33" fmla="*/ 428116 w 606325"/>
                              <a:gd name="connsiteY33" fmla="*/ 426409 h 467826"/>
                              <a:gd name="connsiteX34" fmla="*/ 455707 w 606325"/>
                              <a:gd name="connsiteY34" fmla="*/ 387837 h 467826"/>
                              <a:gd name="connsiteX35" fmla="*/ 455707 w 606325"/>
                              <a:gd name="connsiteY35" fmla="*/ 216837 h 467826"/>
                              <a:gd name="connsiteX36" fmla="*/ 294163 w 606325"/>
                              <a:gd name="connsiteY36" fmla="*/ 152046 h 467826"/>
                              <a:gd name="connsiteX37" fmla="*/ 269241 w 606325"/>
                              <a:gd name="connsiteY37" fmla="*/ 138270 h 467826"/>
                              <a:gd name="connsiteX38" fmla="*/ 296922 w 606325"/>
                              <a:gd name="connsiteY38" fmla="*/ 124494 h 467826"/>
                              <a:gd name="connsiteX39" fmla="*/ 323178 w 606325"/>
                              <a:gd name="connsiteY39" fmla="*/ 134093 h 467826"/>
                              <a:gd name="connsiteX40" fmla="*/ 469503 w 606325"/>
                              <a:gd name="connsiteY40" fmla="*/ 193374 h 467826"/>
                              <a:gd name="connsiteX41" fmla="*/ 566163 w 606325"/>
                              <a:gd name="connsiteY41" fmla="*/ 156134 h 467826"/>
                              <a:gd name="connsiteX42" fmla="*/ 579959 w 606325"/>
                              <a:gd name="connsiteY42" fmla="*/ 138270 h 467826"/>
                              <a:gd name="connsiteX43" fmla="*/ 567587 w 606325"/>
                              <a:gd name="connsiteY43" fmla="*/ 123072 h 467826"/>
                              <a:gd name="connsiteX44" fmla="*/ 327273 w 606325"/>
                              <a:gd name="connsiteY44" fmla="*/ 34817 h 467826"/>
                              <a:gd name="connsiteX45" fmla="*/ 265147 w 606325"/>
                              <a:gd name="connsiteY45" fmla="*/ 34817 h 467826"/>
                              <a:gd name="connsiteX46" fmla="*/ 40052 w 606325"/>
                              <a:gd name="connsiteY46" fmla="*/ 120317 h 467826"/>
                              <a:gd name="connsiteX47" fmla="*/ 27591 w 606325"/>
                              <a:gd name="connsiteY47" fmla="*/ 138270 h 467826"/>
                              <a:gd name="connsiteX48" fmla="*/ 40052 w 606325"/>
                              <a:gd name="connsiteY48" fmla="*/ 154801 h 467826"/>
                              <a:gd name="connsiteX49" fmla="*/ 280367 w 606325"/>
                              <a:gd name="connsiteY49" fmla="*/ 241634 h 467826"/>
                              <a:gd name="connsiteX50" fmla="*/ 339733 w 606325"/>
                              <a:gd name="connsiteY50" fmla="*/ 241634 h 467826"/>
                              <a:gd name="connsiteX51" fmla="*/ 394917 w 606325"/>
                              <a:gd name="connsiteY51" fmla="*/ 221015 h 467826"/>
                              <a:gd name="connsiteX52" fmla="*/ 412896 w 606325"/>
                              <a:gd name="connsiteY52" fmla="*/ 229280 h 467826"/>
                              <a:gd name="connsiteX53" fmla="*/ 404618 w 606325"/>
                              <a:gd name="connsiteY53" fmla="*/ 247144 h 467826"/>
                              <a:gd name="connsiteX54" fmla="*/ 349346 w 606325"/>
                              <a:gd name="connsiteY54" fmla="*/ 267853 h 467826"/>
                              <a:gd name="connsiteX55" fmla="*/ 310718 w 606325"/>
                              <a:gd name="connsiteY55" fmla="*/ 276118 h 467826"/>
                              <a:gd name="connsiteX56" fmla="*/ 270665 w 606325"/>
                              <a:gd name="connsiteY56" fmla="*/ 269275 h 467826"/>
                              <a:gd name="connsiteX57" fmla="*/ 30351 w 606325"/>
                              <a:gd name="connsiteY57" fmla="*/ 181020 h 467826"/>
                              <a:gd name="connsiteX58" fmla="*/ 0 w 606325"/>
                              <a:gd name="connsiteY58" fmla="*/ 138270 h 467826"/>
                              <a:gd name="connsiteX59" fmla="*/ 30351 w 606325"/>
                              <a:gd name="connsiteY59" fmla="*/ 94098 h 467826"/>
                              <a:gd name="connsiteX60" fmla="*/ 255445 w 606325"/>
                              <a:gd name="connsiteY60" fmla="*/ 7266 h 467826"/>
                              <a:gd name="connsiteX61" fmla="*/ 296210 w 606325"/>
                              <a:gd name="connsiteY61" fmla="*/ 0 h 4678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</a:cxnLst>
                            <a:rect l="l" t="t" r="r" b="b"/>
                            <a:pathLst>
                              <a:path w="606325" h="467826">
                                <a:moveTo>
                                  <a:pt x="469503" y="414055"/>
                                </a:moveTo>
                                <a:cubicBezTo>
                                  <a:pt x="461226" y="414055"/>
                                  <a:pt x="455707" y="419566"/>
                                  <a:pt x="455707" y="427831"/>
                                </a:cubicBezTo>
                                <a:cubicBezTo>
                                  <a:pt x="455707" y="436097"/>
                                  <a:pt x="461226" y="441607"/>
                                  <a:pt x="469503" y="441607"/>
                                </a:cubicBezTo>
                                <a:cubicBezTo>
                                  <a:pt x="477781" y="441607"/>
                                  <a:pt x="483299" y="436097"/>
                                  <a:pt x="483299" y="427831"/>
                                </a:cubicBezTo>
                                <a:cubicBezTo>
                                  <a:pt x="483299" y="419566"/>
                                  <a:pt x="477781" y="414055"/>
                                  <a:pt x="469503" y="414055"/>
                                </a:cubicBezTo>
                                <a:close/>
                                <a:moveTo>
                                  <a:pt x="96641" y="234748"/>
                                </a:moveTo>
                                <a:cubicBezTo>
                                  <a:pt x="104920" y="234748"/>
                                  <a:pt x="110439" y="240259"/>
                                  <a:pt x="110439" y="248525"/>
                                </a:cubicBezTo>
                                <a:lnTo>
                                  <a:pt x="110439" y="351983"/>
                                </a:lnTo>
                                <a:cubicBezTo>
                                  <a:pt x="153254" y="387802"/>
                                  <a:pt x="234791" y="414022"/>
                                  <a:pt x="303777" y="414022"/>
                                </a:cubicBezTo>
                                <a:cubicBezTo>
                                  <a:pt x="328701" y="414022"/>
                                  <a:pt x="356295" y="411266"/>
                                  <a:pt x="383889" y="404334"/>
                                </a:cubicBezTo>
                                <a:cubicBezTo>
                                  <a:pt x="390833" y="401578"/>
                                  <a:pt x="397687" y="407089"/>
                                  <a:pt x="399111" y="414022"/>
                                </a:cubicBezTo>
                                <a:cubicBezTo>
                                  <a:pt x="401870" y="420866"/>
                                  <a:pt x="396351" y="429132"/>
                                  <a:pt x="389408" y="430554"/>
                                </a:cubicBezTo>
                                <a:cubicBezTo>
                                  <a:pt x="360390" y="437486"/>
                                  <a:pt x="330036" y="441575"/>
                                  <a:pt x="303777" y="441575"/>
                                </a:cubicBezTo>
                                <a:cubicBezTo>
                                  <a:pt x="236126" y="441575"/>
                                  <a:pt x="140881" y="416777"/>
                                  <a:pt x="86939" y="368514"/>
                                </a:cubicBezTo>
                                <a:cubicBezTo>
                                  <a:pt x="84179" y="367092"/>
                                  <a:pt x="82844" y="363004"/>
                                  <a:pt x="82844" y="358826"/>
                                </a:cubicBezTo>
                                <a:lnTo>
                                  <a:pt x="82844" y="248525"/>
                                </a:lnTo>
                                <a:cubicBezTo>
                                  <a:pt x="82844" y="240259"/>
                                  <a:pt x="88363" y="234748"/>
                                  <a:pt x="96641" y="234748"/>
                                </a:cubicBezTo>
                                <a:close/>
                                <a:moveTo>
                                  <a:pt x="296210" y="0"/>
                                </a:moveTo>
                                <a:cubicBezTo>
                                  <a:pt x="310028" y="0"/>
                                  <a:pt x="323846" y="2422"/>
                                  <a:pt x="336974" y="7266"/>
                                </a:cubicBezTo>
                                <a:lnTo>
                                  <a:pt x="577199" y="95520"/>
                                </a:lnTo>
                                <a:cubicBezTo>
                                  <a:pt x="595178" y="102364"/>
                                  <a:pt x="607639" y="118984"/>
                                  <a:pt x="606215" y="139603"/>
                                </a:cubicBezTo>
                                <a:cubicBezTo>
                                  <a:pt x="606215" y="158979"/>
                                  <a:pt x="593843" y="176843"/>
                                  <a:pt x="574440" y="183775"/>
                                </a:cubicBezTo>
                                <a:lnTo>
                                  <a:pt x="481964" y="218260"/>
                                </a:lnTo>
                                <a:lnTo>
                                  <a:pt x="481964" y="361618"/>
                                </a:lnTo>
                                <a:cubicBezTo>
                                  <a:pt x="487482" y="358863"/>
                                  <a:pt x="491576" y="356108"/>
                                  <a:pt x="495760" y="352019"/>
                                </a:cubicBezTo>
                                <a:lnTo>
                                  <a:pt x="495760" y="248567"/>
                                </a:lnTo>
                                <a:cubicBezTo>
                                  <a:pt x="495760" y="240301"/>
                                  <a:pt x="501278" y="234791"/>
                                  <a:pt x="509555" y="234791"/>
                                </a:cubicBezTo>
                                <a:cubicBezTo>
                                  <a:pt x="517833" y="234791"/>
                                  <a:pt x="523351" y="240301"/>
                                  <a:pt x="523351" y="248567"/>
                                </a:cubicBezTo>
                                <a:lnTo>
                                  <a:pt x="523351" y="358863"/>
                                </a:lnTo>
                                <a:cubicBezTo>
                                  <a:pt x="523351" y="361618"/>
                                  <a:pt x="522016" y="365795"/>
                                  <a:pt x="519257" y="368550"/>
                                </a:cubicBezTo>
                                <a:cubicBezTo>
                                  <a:pt x="510980" y="375394"/>
                                  <a:pt x="499854" y="383660"/>
                                  <a:pt x="488817" y="390592"/>
                                </a:cubicBezTo>
                                <a:cubicBezTo>
                                  <a:pt x="502702" y="397524"/>
                                  <a:pt x="510980" y="411300"/>
                                  <a:pt x="510980" y="426409"/>
                                </a:cubicBezTo>
                                <a:cubicBezTo>
                                  <a:pt x="510980" y="449873"/>
                                  <a:pt x="493000" y="467826"/>
                                  <a:pt x="469503" y="467826"/>
                                </a:cubicBezTo>
                                <a:cubicBezTo>
                                  <a:pt x="446006" y="467826"/>
                                  <a:pt x="428116" y="449873"/>
                                  <a:pt x="428116" y="426409"/>
                                </a:cubicBezTo>
                                <a:cubicBezTo>
                                  <a:pt x="428116" y="408545"/>
                                  <a:pt x="439152" y="393347"/>
                                  <a:pt x="455707" y="387837"/>
                                </a:cubicBezTo>
                                <a:lnTo>
                                  <a:pt x="455707" y="216837"/>
                                </a:lnTo>
                                <a:lnTo>
                                  <a:pt x="294163" y="152046"/>
                                </a:lnTo>
                                <a:cubicBezTo>
                                  <a:pt x="280367" y="150624"/>
                                  <a:pt x="269241" y="145114"/>
                                  <a:pt x="269241" y="138270"/>
                                </a:cubicBezTo>
                                <a:cubicBezTo>
                                  <a:pt x="269241" y="131338"/>
                                  <a:pt x="281702" y="124494"/>
                                  <a:pt x="296922" y="124494"/>
                                </a:cubicBezTo>
                                <a:cubicBezTo>
                                  <a:pt x="309294" y="124494"/>
                                  <a:pt x="318995" y="128583"/>
                                  <a:pt x="323178" y="134093"/>
                                </a:cubicBezTo>
                                <a:lnTo>
                                  <a:pt x="469503" y="193374"/>
                                </a:lnTo>
                                <a:lnTo>
                                  <a:pt x="566163" y="156134"/>
                                </a:lnTo>
                                <a:cubicBezTo>
                                  <a:pt x="574440" y="153379"/>
                                  <a:pt x="579959" y="146536"/>
                                  <a:pt x="579959" y="138270"/>
                                </a:cubicBezTo>
                                <a:cubicBezTo>
                                  <a:pt x="579959" y="130005"/>
                                  <a:pt x="575864" y="124494"/>
                                  <a:pt x="567587" y="123072"/>
                                </a:cubicBezTo>
                                <a:lnTo>
                                  <a:pt x="327273" y="34817"/>
                                </a:lnTo>
                                <a:cubicBezTo>
                                  <a:pt x="306534" y="26552"/>
                                  <a:pt x="284461" y="27974"/>
                                  <a:pt x="265147" y="34817"/>
                                </a:cubicBezTo>
                                <a:lnTo>
                                  <a:pt x="40052" y="120317"/>
                                </a:lnTo>
                                <a:cubicBezTo>
                                  <a:pt x="29015" y="124494"/>
                                  <a:pt x="27591" y="135515"/>
                                  <a:pt x="27591" y="138270"/>
                                </a:cubicBezTo>
                                <a:cubicBezTo>
                                  <a:pt x="27591" y="141025"/>
                                  <a:pt x="29015" y="150624"/>
                                  <a:pt x="40052" y="154801"/>
                                </a:cubicBezTo>
                                <a:lnTo>
                                  <a:pt x="280367" y="241634"/>
                                </a:lnTo>
                                <a:cubicBezTo>
                                  <a:pt x="301016" y="248567"/>
                                  <a:pt x="321754" y="248567"/>
                                  <a:pt x="339733" y="241634"/>
                                </a:cubicBezTo>
                                <a:lnTo>
                                  <a:pt x="394917" y="221015"/>
                                </a:lnTo>
                                <a:cubicBezTo>
                                  <a:pt x="401859" y="218260"/>
                                  <a:pt x="410137" y="222348"/>
                                  <a:pt x="412896" y="229280"/>
                                </a:cubicBezTo>
                                <a:cubicBezTo>
                                  <a:pt x="415655" y="236124"/>
                                  <a:pt x="411561" y="244389"/>
                                  <a:pt x="404618" y="247144"/>
                                </a:cubicBezTo>
                                <a:lnTo>
                                  <a:pt x="349346" y="267853"/>
                                </a:lnTo>
                                <a:cubicBezTo>
                                  <a:pt x="338309" y="273363"/>
                                  <a:pt x="324513" y="276118"/>
                                  <a:pt x="310718" y="276118"/>
                                </a:cubicBezTo>
                                <a:cubicBezTo>
                                  <a:pt x="296922" y="276118"/>
                                  <a:pt x="283126" y="273363"/>
                                  <a:pt x="270665" y="269275"/>
                                </a:cubicBezTo>
                                <a:lnTo>
                                  <a:pt x="30351" y="181020"/>
                                </a:lnTo>
                                <a:cubicBezTo>
                                  <a:pt x="12460" y="174088"/>
                                  <a:pt x="0" y="157557"/>
                                  <a:pt x="0" y="138270"/>
                                </a:cubicBezTo>
                                <a:cubicBezTo>
                                  <a:pt x="0" y="118984"/>
                                  <a:pt x="11036" y="101031"/>
                                  <a:pt x="30351" y="94098"/>
                                </a:cubicBezTo>
                                <a:lnTo>
                                  <a:pt x="255445" y="7266"/>
                                </a:lnTo>
                                <a:cubicBezTo>
                                  <a:pt x="268574" y="2422"/>
                                  <a:pt x="282392" y="0"/>
                                  <a:pt x="29621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26" o:spt="203" style="position:absolute;left:0pt;margin-left:20.9pt;margin-top:15.95pt;height:20.4pt;width:20.4pt;z-index:251713536;mso-width-relative:page;mso-height-relative:page;" coordsize="312384,312384" o:gfxdata="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">
                <o:lock v:ext="edit" aspectratio="f"/>
                <v:rect id="_x0000_s1026" o:spid="_x0000_s1026" o:spt="1" style="position:absolute;left:0;top:0;height:312384;width:312384;v-text-anchor:middle;" fillcolor="#5FB2D3 [3207]" filled="t" stroked="f" coordsize="21600,21600" o:gfxdata="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CY+hL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2pt"/>
                  <v:imagedata o:title=""/>
                  <o:lock v:ext="edit" aspectratio="f"/>
                </v:rect>
                <v:shape id="mortarboard_176255" o:spid="_x0000_s1026" o:spt="100" style="position:absolute;left:32432;top:60700;height:190980;width:247520;" fillcolor="#FFFFFF [3212]" filled="t" stroked="f" coordsize="606325,467826" o:gfxdata="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S+TEvQAA&#10;ANoAAAAPAAAAAAAAAAEAIAAAACIAAABkcnMvZG93bnJldi54bWxQSwECFAAUAAAACACHTuJAMy8F&#10;njsAAAA5AAAAEAAAAAAAAAABACAAAAAMAQAAZHJzL3NoYXBleG1sLnhtbFBLBQYAAAAABgAGAFsB&#10;AAC2AwAAAAA=&#10;" path="m469503,414055c461226,414055,455707,419566,455707,427831c455707,436097,461226,441607,469503,441607c477781,441607,483299,436097,483299,427831c483299,419566,477781,414055,469503,414055xm96641,234748c104920,234748,110439,240259,110439,248525l110439,351983c153254,387802,234791,414022,303777,414022c328701,414022,356295,411266,383889,404334c390833,401578,397687,407089,399111,414022c401870,420866,396351,429132,389408,430554c360390,437486,330036,441575,303777,441575c236126,441575,140881,416777,86939,368514c84179,367092,82844,363004,82844,358826l82844,248525c82844,240259,88363,234748,96641,234748xm296210,0c310028,0,323846,2422,336974,7266l577199,95520c595178,102364,607639,118984,606215,139603c606215,158979,593843,176843,574440,183775l481964,218260,481964,361618c487482,358863,491576,356108,495760,352019l495760,248567c495760,240301,501278,234791,509555,234791c517833,234791,523351,240301,523351,248567l523351,358863c523351,361618,522016,365795,519257,368550c510980,375394,499854,383660,488817,390592c502702,397524,510980,411300,510980,426409c510980,449873,493000,467826,469503,467826c446006,467826,428116,449873,428116,426409c428116,408545,439152,393347,455707,387837l455707,216837,294163,152046c280367,150624,269241,145114,269241,138270c269241,131338,281702,124494,296922,124494c309294,124494,318995,128583,323178,134093l469503,193374,566163,156134c574440,153379,579959,146536,579959,138270c579959,130005,575864,124494,567587,123072l327273,34817c306534,26552,284461,27974,265147,34817l40052,120317c29015,124494,27591,135515,27591,138270c27591,141025,29015,150624,40052,154801l280367,241634c301016,248567,321754,248567,339733,241634l394917,221015c401859,218260,410137,222348,412896,229280c415655,236124,411561,244389,404618,247144l349346,267853c338309,273363,324513,276118,310718,276118c296922,276118,283126,273363,270665,269275l30351,181020c12460,174088,0,157557,0,138270c0,118984,11036,101031,30351,94098l255445,7266c268574,2422,282392,0,296210,0xe">
                  <v:path o:connectlocs="191665,169029;186033,174652;191665,180276;197297,174652;191665,169029;39451,95830;45084,101455;45084,143689;124010,169015;156714,165060;162929,169015;158967,175764;124010,180263;35491,150437;33819,146483;33819,101455;39451,95830;120921,0;137562,2966;235629,38994;247475,56989;234503,75022;196752,89099;196752,147622;202384,143704;202384,101472;208015,95848;213647,101472;213647,146498;211976,150452;199549,159450;208597,174072;191665,190980;174769,174072;186033,158326;186033,88519;120086,62069;109912,56445;121212,50822;131930,54740;191665,78940;231124,63738;236756,56445;231705,50241;133602,14213;108240,14213;16350,49116;11263,56445;16350,63194;114454,98641;138689,98641;161216,90224;168556,93598;165177,100891;142613,109345;126844,112719;110493,109925;12390,73897;0,56445;12390,38413;104280,2966;120921,0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5683885</wp:posOffset>
                </wp:positionV>
                <wp:extent cx="259080" cy="259080"/>
                <wp:effectExtent l="0" t="0" r="7620" b="7620"/>
                <wp:wrapNone/>
                <wp:docPr id="88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" cy="259080"/>
                          <a:chOff x="0" y="2656602"/>
                          <a:chExt cx="312384" cy="312384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0" y="2656602"/>
                            <a:ext cx="312384" cy="312384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Shape 2614"/>
                        <wps:cNvSpPr/>
                        <wps:spPr>
                          <a:xfrm>
                            <a:off x="45447" y="2702049"/>
                            <a:ext cx="221489" cy="2214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7958" y="17505"/>
                                </a:moveTo>
                                <a:cubicBezTo>
                                  <a:pt x="17372" y="16944"/>
                                  <a:pt x="16242" y="15945"/>
                                  <a:pt x="15117" y="15413"/>
                                </a:cubicBezTo>
                                <a:cubicBezTo>
                                  <a:pt x="14189" y="14975"/>
                                  <a:pt x="13657" y="14531"/>
                                  <a:pt x="13491" y="14057"/>
                                </a:cubicBezTo>
                                <a:cubicBezTo>
                                  <a:pt x="13377" y="13728"/>
                                  <a:pt x="13428" y="13351"/>
                                  <a:pt x="13649" y="12904"/>
                                </a:cubicBezTo>
                                <a:cubicBezTo>
                                  <a:pt x="13815" y="12567"/>
                                  <a:pt x="13972" y="12286"/>
                                  <a:pt x="14117" y="12028"/>
                                </a:cubicBezTo>
                                <a:cubicBezTo>
                                  <a:pt x="14730" y="10934"/>
                                  <a:pt x="15203" y="10145"/>
                                  <a:pt x="15203" y="7348"/>
                                </a:cubicBezTo>
                                <a:cubicBezTo>
                                  <a:pt x="15203" y="3162"/>
                                  <a:pt x="12787" y="2951"/>
                                  <a:pt x="12309" y="2951"/>
                                </a:cubicBezTo>
                                <a:cubicBezTo>
                                  <a:pt x="11917" y="2951"/>
                                  <a:pt x="11672" y="3037"/>
                                  <a:pt x="11435" y="3121"/>
                                </a:cubicBezTo>
                                <a:cubicBezTo>
                                  <a:pt x="11175" y="3213"/>
                                  <a:pt x="10907" y="3309"/>
                                  <a:pt x="10296" y="3319"/>
                                </a:cubicBezTo>
                                <a:cubicBezTo>
                                  <a:pt x="9190" y="3337"/>
                                  <a:pt x="6873" y="3375"/>
                                  <a:pt x="6873" y="7226"/>
                                </a:cubicBezTo>
                                <a:cubicBezTo>
                                  <a:pt x="6873" y="9919"/>
                                  <a:pt x="7574" y="11156"/>
                                  <a:pt x="8125" y="12150"/>
                                </a:cubicBezTo>
                                <a:cubicBezTo>
                                  <a:pt x="8266" y="12404"/>
                                  <a:pt x="8399" y="12645"/>
                                  <a:pt x="8505" y="12885"/>
                                </a:cubicBezTo>
                                <a:cubicBezTo>
                                  <a:pt x="8973" y="13949"/>
                                  <a:pt x="8631" y="14693"/>
                                  <a:pt x="7426" y="15224"/>
                                </a:cubicBezTo>
                                <a:cubicBezTo>
                                  <a:pt x="5905" y="15897"/>
                                  <a:pt x="5188" y="16247"/>
                                  <a:pt x="3693" y="17562"/>
                                </a:cubicBezTo>
                                <a:cubicBezTo>
                                  <a:pt x="2017" y="15800"/>
                                  <a:pt x="982" y="13423"/>
                                  <a:pt x="982" y="10800"/>
                                </a:cubicBezTo>
                                <a:cubicBezTo>
                                  <a:pt x="982" y="5377"/>
                                  <a:pt x="5377" y="982"/>
                                  <a:pt x="10800" y="982"/>
                                </a:cubicBezTo>
                                <a:cubicBezTo>
                                  <a:pt x="16223" y="982"/>
                                  <a:pt x="20618" y="5377"/>
                                  <a:pt x="20618" y="10800"/>
                                </a:cubicBezTo>
                                <a:cubicBezTo>
                                  <a:pt x="20618" y="13395"/>
                                  <a:pt x="19603" y="15749"/>
                                  <a:pt x="17958" y="17505"/>
                                </a:cubicBezTo>
                                <a:moveTo>
                                  <a:pt x="10800" y="20618"/>
                                </a:moveTo>
                                <a:cubicBezTo>
                                  <a:pt x="8356" y="20618"/>
                                  <a:pt x="6125" y="19720"/>
                                  <a:pt x="4407" y="18242"/>
                                </a:cubicBezTo>
                                <a:cubicBezTo>
                                  <a:pt x="5730" y="17084"/>
                                  <a:pt x="6362" y="16767"/>
                                  <a:pt x="7823" y="16122"/>
                                </a:cubicBezTo>
                                <a:cubicBezTo>
                                  <a:pt x="9515" y="15375"/>
                                  <a:pt x="10091" y="14051"/>
                                  <a:pt x="9403" y="12489"/>
                                </a:cubicBezTo>
                                <a:cubicBezTo>
                                  <a:pt x="9279" y="12208"/>
                                  <a:pt x="9136" y="11949"/>
                                  <a:pt x="8984" y="11674"/>
                                </a:cubicBezTo>
                                <a:cubicBezTo>
                                  <a:pt x="8461" y="10732"/>
                                  <a:pt x="7855" y="9665"/>
                                  <a:pt x="7855" y="7226"/>
                                </a:cubicBezTo>
                                <a:cubicBezTo>
                                  <a:pt x="7855" y="4341"/>
                                  <a:pt x="9224" y="4318"/>
                                  <a:pt x="10312" y="4300"/>
                                </a:cubicBezTo>
                                <a:cubicBezTo>
                                  <a:pt x="11084" y="4287"/>
                                  <a:pt x="11461" y="4154"/>
                                  <a:pt x="11763" y="4047"/>
                                </a:cubicBezTo>
                                <a:cubicBezTo>
                                  <a:pt x="11964" y="3975"/>
                                  <a:pt x="12086" y="3933"/>
                                  <a:pt x="12309" y="3933"/>
                                </a:cubicBezTo>
                                <a:cubicBezTo>
                                  <a:pt x="13218" y="3933"/>
                                  <a:pt x="14221" y="4830"/>
                                  <a:pt x="14221" y="7348"/>
                                </a:cubicBezTo>
                                <a:cubicBezTo>
                                  <a:pt x="14221" y="9888"/>
                                  <a:pt x="13840" y="10513"/>
                                  <a:pt x="13261" y="11548"/>
                                </a:cubicBezTo>
                                <a:cubicBezTo>
                                  <a:pt x="13108" y="11820"/>
                                  <a:pt x="12943" y="12115"/>
                                  <a:pt x="12768" y="12470"/>
                                </a:cubicBezTo>
                                <a:cubicBezTo>
                                  <a:pt x="12430" y="13155"/>
                                  <a:pt x="12362" y="13798"/>
                                  <a:pt x="12565" y="14380"/>
                                </a:cubicBezTo>
                                <a:cubicBezTo>
                                  <a:pt x="12825" y="15126"/>
                                  <a:pt x="13502" y="15737"/>
                                  <a:pt x="14696" y="16302"/>
                                </a:cubicBezTo>
                                <a:cubicBezTo>
                                  <a:pt x="15675" y="16764"/>
                                  <a:pt x="16700" y="17667"/>
                                  <a:pt x="17251" y="18189"/>
                                </a:cubicBezTo>
                                <a:cubicBezTo>
                                  <a:pt x="15525" y="19697"/>
                                  <a:pt x="13272" y="20618"/>
                                  <a:pt x="10800" y="20618"/>
                                </a:cubicBezTo>
                                <a:moveTo>
                                  <a:pt x="10800" y="0"/>
                                </a:moveTo>
                                <a:cubicBezTo>
                                  <a:pt x="4835" y="0"/>
                                  <a:pt x="0" y="4835"/>
                                  <a:pt x="0" y="10800"/>
                                </a:cubicBezTo>
                                <a:cubicBezTo>
                                  <a:pt x="0" y="16764"/>
                                  <a:pt x="4835" y="21600"/>
                                  <a:pt x="10800" y="21600"/>
                                </a:cubicBezTo>
                                <a:cubicBezTo>
                                  <a:pt x="16765" y="21600"/>
                                  <a:pt x="21600" y="16764"/>
                                  <a:pt x="21600" y="10800"/>
                                </a:cubicBezTo>
                                <a:cubicBezTo>
                                  <a:pt x="21600" y="4835"/>
                                  <a:pt x="16765" y="0"/>
                                  <a:pt x="10800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090" tIns="38090" rIns="38090" bIns="3809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7" o:spid="_x0000_s1026" o:spt="203" style="position:absolute;left:0pt;margin-left:20.9pt;margin-top:447.55pt;height:20.4pt;width:20.4pt;z-index:251712512;mso-width-relative:page;mso-height-relative:page;" coordorigin="0,2656602" coordsize="312384,312384" o:gfxdata="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">
                <o:lock v:ext="edit" aspectratio="f"/>
                <v:rect id="_x0000_s1026" o:spid="_x0000_s1026" o:spt="1" style="position:absolute;left:0;top:2656602;height:312384;width:312384;v-text-anchor:middle;" fillcolor="#5FB2D3 [3207]" filled="t" stroked="f" coordsize="21600,21600" o:gfxdata="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ieRG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shape id="Shape 2614" o:spid="_x0000_s1026" o:spt="100" style="position:absolute;left:45447;top:2702049;height:221489;width:221489;v-text-anchor:middle;" fillcolor="#FFFFFF [3212]" filled="t" stroked="f" coordsize="21600,21600" o:gfxdata="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gIVL4A&#10;AADaAAAADwAAAAAAAAABACAAAAAiAAAAZHJzL2Rvd25yZXYueG1sUEsBAhQAFAAAAAgAh07iQDMv&#10;BZ47AAAAOQAAABAAAAAAAAAAAQAgAAAADQEAAGRycy9zaGFwZXhtbC54bWxQSwUGAAAAAAYABgBb&#10;AQAAtwMAAAAA&#10;" path="m17958,17505c17372,16944,16242,15945,15117,15413c14189,14975,13657,14531,13491,14057c13377,13728,13428,13351,13649,12904c13815,12567,13972,12286,14117,12028c14730,10934,15203,10145,15203,7348c15203,3162,12787,2951,12309,2951c11917,2951,11672,3037,11435,3121c11175,3213,10907,3309,10296,3319c9190,3337,6873,3375,6873,7226c6873,9919,7574,11156,8125,12150c8266,12404,8399,12645,8505,12885c8973,13949,8631,14693,7426,15224c5905,15897,5188,16247,3693,17562c2017,15800,982,13423,982,10800c982,5377,5377,982,10800,982c16223,982,20618,5377,20618,10800c20618,13395,19603,15749,17958,17505m10800,20618c8356,20618,6125,19720,4407,18242c5730,17084,6362,16767,7823,16122c9515,15375,10091,14051,9403,12489c9279,12208,9136,11949,8984,11674c8461,10732,7855,9665,7855,7226c7855,4341,9224,4318,10312,4300c11084,4287,11461,4154,11763,4047c11964,3975,12086,3933,12309,3933c13218,3933,14221,4830,14221,7348c14221,9888,13840,10513,13261,11548c13108,11820,12943,12115,12768,12470c12430,13155,12362,13798,12565,14380c12825,15126,13502,15737,14696,16302c15675,16764,16700,17667,17251,18189c15525,19697,13272,20618,10800,20618m10800,0c4835,0,0,4835,0,10800c0,16764,4835,21600,10800,21600c16765,21600,21600,16764,21600,10800c21600,4835,16765,0,10800,0e">
                  <v:path o:connectlocs="110744,110744;110744,110744;110744,110744;110744,110744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2.9992125984252pt,2.9992125984252pt,2.9992125984252pt,2.9992125984252p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4459605</wp:posOffset>
                </wp:positionV>
                <wp:extent cx="259080" cy="259080"/>
                <wp:effectExtent l="0" t="0" r="7620" b="7620"/>
                <wp:wrapNone/>
                <wp:docPr id="46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" cy="259080"/>
                          <a:chOff x="0" y="1424458"/>
                          <a:chExt cx="312384" cy="312384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1424458"/>
                            <a:ext cx="312384" cy="312384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Shape 2591"/>
                        <wps:cNvSpPr/>
                        <wps:spPr>
                          <a:xfrm>
                            <a:off x="45447" y="1465193"/>
                            <a:ext cx="221489" cy="2214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4727"/>
                                </a:moveTo>
                                <a:cubicBezTo>
                                  <a:pt x="8631" y="14727"/>
                                  <a:pt x="6873" y="12969"/>
                                  <a:pt x="6873" y="10800"/>
                                </a:cubicBezTo>
                                <a:cubicBezTo>
                                  <a:pt x="6873" y="8631"/>
                                  <a:pt x="8631" y="6873"/>
                                  <a:pt x="10800" y="6873"/>
                                </a:cubicBezTo>
                                <a:cubicBezTo>
                                  <a:pt x="12969" y="6873"/>
                                  <a:pt x="14727" y="8631"/>
                                  <a:pt x="14727" y="10800"/>
                                </a:cubicBezTo>
                                <a:cubicBezTo>
                                  <a:pt x="14727" y="12969"/>
                                  <a:pt x="12969" y="14727"/>
                                  <a:pt x="10800" y="14727"/>
                                </a:cubicBezTo>
                                <a:moveTo>
                                  <a:pt x="10800" y="5891"/>
                                </a:moveTo>
                                <a:cubicBezTo>
                                  <a:pt x="8088" y="5891"/>
                                  <a:pt x="5891" y="8089"/>
                                  <a:pt x="5891" y="10800"/>
                                </a:cubicBezTo>
                                <a:cubicBezTo>
                                  <a:pt x="5891" y="13512"/>
                                  <a:pt x="8088" y="15709"/>
                                  <a:pt x="10800" y="15709"/>
                                </a:cubicBezTo>
                                <a:cubicBezTo>
                                  <a:pt x="13512" y="15709"/>
                                  <a:pt x="15709" y="13512"/>
                                  <a:pt x="15709" y="10800"/>
                                </a:cubicBezTo>
                                <a:cubicBezTo>
                                  <a:pt x="15709" y="8089"/>
                                  <a:pt x="13512" y="5891"/>
                                  <a:pt x="10800" y="5891"/>
                                </a:cubicBezTo>
                                <a:moveTo>
                                  <a:pt x="20618" y="12013"/>
                                </a:moveTo>
                                <a:cubicBezTo>
                                  <a:pt x="20614" y="12014"/>
                                  <a:pt x="20611" y="12016"/>
                                  <a:pt x="20607" y="12016"/>
                                </a:cubicBezTo>
                                <a:lnTo>
                                  <a:pt x="19602" y="12268"/>
                                </a:lnTo>
                                <a:cubicBezTo>
                                  <a:pt x="19256" y="12354"/>
                                  <a:pt x="18984" y="12622"/>
                                  <a:pt x="18892" y="12966"/>
                                </a:cubicBezTo>
                                <a:cubicBezTo>
                                  <a:pt x="18703" y="13672"/>
                                  <a:pt x="18421" y="14351"/>
                                  <a:pt x="18053" y="14986"/>
                                </a:cubicBezTo>
                                <a:cubicBezTo>
                                  <a:pt x="17873" y="15295"/>
                                  <a:pt x="17876" y="15677"/>
                                  <a:pt x="18060" y="15984"/>
                                </a:cubicBezTo>
                                <a:lnTo>
                                  <a:pt x="18601" y="16885"/>
                                </a:lnTo>
                                <a:lnTo>
                                  <a:pt x="16886" y="18600"/>
                                </a:lnTo>
                                <a:cubicBezTo>
                                  <a:pt x="16882" y="18599"/>
                                  <a:pt x="16878" y="18597"/>
                                  <a:pt x="16875" y="18595"/>
                                </a:cubicBezTo>
                                <a:lnTo>
                                  <a:pt x="15978" y="18057"/>
                                </a:lnTo>
                                <a:cubicBezTo>
                                  <a:pt x="15822" y="17964"/>
                                  <a:pt x="15648" y="17917"/>
                                  <a:pt x="15473" y="17917"/>
                                </a:cubicBezTo>
                                <a:cubicBezTo>
                                  <a:pt x="15304" y="17917"/>
                                  <a:pt x="15134" y="17961"/>
                                  <a:pt x="14982" y="18049"/>
                                </a:cubicBezTo>
                                <a:cubicBezTo>
                                  <a:pt x="14348" y="18415"/>
                                  <a:pt x="13671" y="18696"/>
                                  <a:pt x="12968" y="18884"/>
                                </a:cubicBezTo>
                                <a:cubicBezTo>
                                  <a:pt x="12624" y="18976"/>
                                  <a:pt x="12356" y="19248"/>
                                  <a:pt x="12269" y="19594"/>
                                </a:cubicBezTo>
                                <a:lnTo>
                                  <a:pt x="12016" y="20607"/>
                                </a:lnTo>
                                <a:cubicBezTo>
                                  <a:pt x="12015" y="20611"/>
                                  <a:pt x="12014" y="20614"/>
                                  <a:pt x="12012" y="20619"/>
                                </a:cubicBezTo>
                                <a:lnTo>
                                  <a:pt x="9587" y="20619"/>
                                </a:lnTo>
                                <a:lnTo>
                                  <a:pt x="9331" y="19594"/>
                                </a:lnTo>
                                <a:cubicBezTo>
                                  <a:pt x="9244" y="19248"/>
                                  <a:pt x="8976" y="18976"/>
                                  <a:pt x="8632" y="18884"/>
                                </a:cubicBezTo>
                                <a:cubicBezTo>
                                  <a:pt x="7929" y="18696"/>
                                  <a:pt x="7251" y="18415"/>
                                  <a:pt x="6617" y="18049"/>
                                </a:cubicBezTo>
                                <a:cubicBezTo>
                                  <a:pt x="6465" y="17961"/>
                                  <a:pt x="6296" y="17917"/>
                                  <a:pt x="6127" y="17917"/>
                                </a:cubicBezTo>
                                <a:cubicBezTo>
                                  <a:pt x="5951" y="17917"/>
                                  <a:pt x="5777" y="17964"/>
                                  <a:pt x="5621" y="18057"/>
                                </a:cubicBezTo>
                                <a:lnTo>
                                  <a:pt x="4725" y="18595"/>
                                </a:lnTo>
                                <a:cubicBezTo>
                                  <a:pt x="4722" y="18597"/>
                                  <a:pt x="4718" y="18599"/>
                                  <a:pt x="4714" y="18600"/>
                                </a:cubicBezTo>
                                <a:lnTo>
                                  <a:pt x="3000" y="16885"/>
                                </a:lnTo>
                                <a:lnTo>
                                  <a:pt x="3540" y="15984"/>
                                </a:lnTo>
                                <a:cubicBezTo>
                                  <a:pt x="3724" y="15677"/>
                                  <a:pt x="3727" y="15295"/>
                                  <a:pt x="3548" y="14986"/>
                                </a:cubicBezTo>
                                <a:cubicBezTo>
                                  <a:pt x="3179" y="14351"/>
                                  <a:pt x="2897" y="13672"/>
                                  <a:pt x="2708" y="12966"/>
                                </a:cubicBezTo>
                                <a:cubicBezTo>
                                  <a:pt x="2616" y="12622"/>
                                  <a:pt x="2343" y="12354"/>
                                  <a:pt x="1998" y="12268"/>
                                </a:cubicBezTo>
                                <a:lnTo>
                                  <a:pt x="993" y="12016"/>
                                </a:lnTo>
                                <a:cubicBezTo>
                                  <a:pt x="989" y="12016"/>
                                  <a:pt x="986" y="12014"/>
                                  <a:pt x="982" y="12013"/>
                                </a:cubicBezTo>
                                <a:lnTo>
                                  <a:pt x="982" y="9587"/>
                                </a:lnTo>
                                <a:lnTo>
                                  <a:pt x="1998" y="9333"/>
                                </a:lnTo>
                                <a:cubicBezTo>
                                  <a:pt x="2343" y="9246"/>
                                  <a:pt x="2616" y="8979"/>
                                  <a:pt x="2708" y="8634"/>
                                </a:cubicBezTo>
                                <a:cubicBezTo>
                                  <a:pt x="2897" y="7928"/>
                                  <a:pt x="3179" y="7249"/>
                                  <a:pt x="3548" y="6615"/>
                                </a:cubicBezTo>
                                <a:cubicBezTo>
                                  <a:pt x="3727" y="6305"/>
                                  <a:pt x="3724" y="5923"/>
                                  <a:pt x="3540" y="5617"/>
                                </a:cubicBezTo>
                                <a:lnTo>
                                  <a:pt x="3005" y="4725"/>
                                </a:lnTo>
                                <a:cubicBezTo>
                                  <a:pt x="3004" y="4722"/>
                                  <a:pt x="3002" y="4718"/>
                                  <a:pt x="3000" y="4715"/>
                                </a:cubicBezTo>
                                <a:lnTo>
                                  <a:pt x="4715" y="3000"/>
                                </a:lnTo>
                                <a:lnTo>
                                  <a:pt x="5621" y="3544"/>
                                </a:lnTo>
                                <a:cubicBezTo>
                                  <a:pt x="5777" y="3636"/>
                                  <a:pt x="5951" y="3683"/>
                                  <a:pt x="6127" y="3683"/>
                                </a:cubicBezTo>
                                <a:cubicBezTo>
                                  <a:pt x="6296" y="3683"/>
                                  <a:pt x="6465" y="3639"/>
                                  <a:pt x="6618" y="3551"/>
                                </a:cubicBezTo>
                                <a:cubicBezTo>
                                  <a:pt x="7251" y="3185"/>
                                  <a:pt x="7929" y="2904"/>
                                  <a:pt x="8632" y="2717"/>
                                </a:cubicBezTo>
                                <a:cubicBezTo>
                                  <a:pt x="8976" y="2624"/>
                                  <a:pt x="9244" y="2353"/>
                                  <a:pt x="9331" y="2007"/>
                                </a:cubicBezTo>
                                <a:lnTo>
                                  <a:pt x="9587" y="982"/>
                                </a:lnTo>
                                <a:lnTo>
                                  <a:pt x="12012" y="982"/>
                                </a:lnTo>
                                <a:cubicBezTo>
                                  <a:pt x="12014" y="986"/>
                                  <a:pt x="12015" y="989"/>
                                  <a:pt x="12016" y="993"/>
                                </a:cubicBezTo>
                                <a:lnTo>
                                  <a:pt x="12269" y="2007"/>
                                </a:lnTo>
                                <a:cubicBezTo>
                                  <a:pt x="12356" y="2353"/>
                                  <a:pt x="12624" y="2624"/>
                                  <a:pt x="12968" y="2717"/>
                                </a:cubicBezTo>
                                <a:cubicBezTo>
                                  <a:pt x="13671" y="2904"/>
                                  <a:pt x="14348" y="3185"/>
                                  <a:pt x="14982" y="3551"/>
                                </a:cubicBezTo>
                                <a:cubicBezTo>
                                  <a:pt x="15134" y="3639"/>
                                  <a:pt x="15304" y="3683"/>
                                  <a:pt x="15473" y="3683"/>
                                </a:cubicBezTo>
                                <a:cubicBezTo>
                                  <a:pt x="15648" y="3683"/>
                                  <a:pt x="15822" y="3636"/>
                                  <a:pt x="15978" y="3544"/>
                                </a:cubicBezTo>
                                <a:lnTo>
                                  <a:pt x="16884" y="3000"/>
                                </a:lnTo>
                                <a:lnTo>
                                  <a:pt x="18600" y="4715"/>
                                </a:lnTo>
                                <a:cubicBezTo>
                                  <a:pt x="18598" y="4718"/>
                                  <a:pt x="18597" y="4722"/>
                                  <a:pt x="18595" y="4726"/>
                                </a:cubicBezTo>
                                <a:lnTo>
                                  <a:pt x="18060" y="5616"/>
                                </a:lnTo>
                                <a:cubicBezTo>
                                  <a:pt x="17876" y="5923"/>
                                  <a:pt x="17873" y="6305"/>
                                  <a:pt x="18053" y="6615"/>
                                </a:cubicBezTo>
                                <a:cubicBezTo>
                                  <a:pt x="18421" y="7249"/>
                                  <a:pt x="18703" y="7928"/>
                                  <a:pt x="18892" y="8634"/>
                                </a:cubicBezTo>
                                <a:cubicBezTo>
                                  <a:pt x="18984" y="8979"/>
                                  <a:pt x="19256" y="9246"/>
                                  <a:pt x="19602" y="9333"/>
                                </a:cubicBezTo>
                                <a:lnTo>
                                  <a:pt x="20618" y="9587"/>
                                </a:lnTo>
                                <a:cubicBezTo>
                                  <a:pt x="20618" y="9587"/>
                                  <a:pt x="20618" y="12013"/>
                                  <a:pt x="20618" y="12013"/>
                                </a:cubicBezTo>
                                <a:close/>
                                <a:moveTo>
                                  <a:pt x="20880" y="8641"/>
                                </a:moveTo>
                                <a:lnTo>
                                  <a:pt x="19841" y="8380"/>
                                </a:lnTo>
                                <a:cubicBezTo>
                                  <a:pt x="19626" y="7580"/>
                                  <a:pt x="19308" y="6822"/>
                                  <a:pt x="18902" y="6122"/>
                                </a:cubicBezTo>
                                <a:lnTo>
                                  <a:pt x="19455" y="5200"/>
                                </a:lnTo>
                                <a:cubicBezTo>
                                  <a:pt x="19625" y="4871"/>
                                  <a:pt x="19736" y="4463"/>
                                  <a:pt x="19455" y="4182"/>
                                </a:cubicBezTo>
                                <a:lnTo>
                                  <a:pt x="17419" y="2145"/>
                                </a:lnTo>
                                <a:cubicBezTo>
                                  <a:pt x="17292" y="2018"/>
                                  <a:pt x="17136" y="1969"/>
                                  <a:pt x="16975" y="1969"/>
                                </a:cubicBezTo>
                                <a:cubicBezTo>
                                  <a:pt x="16778" y="1969"/>
                                  <a:pt x="16572" y="2043"/>
                                  <a:pt x="16400" y="2145"/>
                                </a:cubicBezTo>
                                <a:lnTo>
                                  <a:pt x="15473" y="2702"/>
                                </a:lnTo>
                                <a:cubicBezTo>
                                  <a:pt x="14775" y="2298"/>
                                  <a:pt x="14020" y="1982"/>
                                  <a:pt x="13222" y="1768"/>
                                </a:cubicBezTo>
                                <a:lnTo>
                                  <a:pt x="12960" y="720"/>
                                </a:lnTo>
                                <a:cubicBezTo>
                                  <a:pt x="12848" y="367"/>
                                  <a:pt x="12638" y="0"/>
                                  <a:pt x="12240" y="0"/>
                                </a:cubicBezTo>
                                <a:lnTo>
                                  <a:pt x="9360" y="0"/>
                                </a:lnTo>
                                <a:cubicBezTo>
                                  <a:pt x="8962" y="0"/>
                                  <a:pt x="8730" y="367"/>
                                  <a:pt x="8640" y="720"/>
                                </a:cubicBezTo>
                                <a:lnTo>
                                  <a:pt x="8378" y="1768"/>
                                </a:lnTo>
                                <a:cubicBezTo>
                                  <a:pt x="7580" y="1982"/>
                                  <a:pt x="6825" y="2298"/>
                                  <a:pt x="6127" y="2702"/>
                                </a:cubicBezTo>
                                <a:lnTo>
                                  <a:pt x="5200" y="2145"/>
                                </a:lnTo>
                                <a:cubicBezTo>
                                  <a:pt x="5028" y="2043"/>
                                  <a:pt x="4822" y="1969"/>
                                  <a:pt x="4625" y="1969"/>
                                </a:cubicBezTo>
                                <a:cubicBezTo>
                                  <a:pt x="4464" y="1969"/>
                                  <a:pt x="4308" y="2018"/>
                                  <a:pt x="4181" y="2145"/>
                                </a:cubicBezTo>
                                <a:lnTo>
                                  <a:pt x="2145" y="4182"/>
                                </a:lnTo>
                                <a:cubicBezTo>
                                  <a:pt x="1864" y="4463"/>
                                  <a:pt x="1975" y="4871"/>
                                  <a:pt x="2145" y="5200"/>
                                </a:cubicBezTo>
                                <a:lnTo>
                                  <a:pt x="2698" y="6122"/>
                                </a:lnTo>
                                <a:cubicBezTo>
                                  <a:pt x="2292" y="6822"/>
                                  <a:pt x="1973" y="7580"/>
                                  <a:pt x="1759" y="8380"/>
                                </a:cubicBezTo>
                                <a:lnTo>
                                  <a:pt x="720" y="8641"/>
                                </a:lnTo>
                                <a:cubicBezTo>
                                  <a:pt x="367" y="8730"/>
                                  <a:pt x="0" y="8963"/>
                                  <a:pt x="0" y="9360"/>
                                </a:cubicBezTo>
                                <a:lnTo>
                                  <a:pt x="0" y="12240"/>
                                </a:lnTo>
                                <a:cubicBezTo>
                                  <a:pt x="0" y="12638"/>
                                  <a:pt x="367" y="12848"/>
                                  <a:pt x="720" y="12960"/>
                                </a:cubicBezTo>
                                <a:lnTo>
                                  <a:pt x="1759" y="13220"/>
                                </a:lnTo>
                                <a:cubicBezTo>
                                  <a:pt x="1973" y="14021"/>
                                  <a:pt x="2292" y="14778"/>
                                  <a:pt x="2698" y="15478"/>
                                </a:cubicBezTo>
                                <a:lnTo>
                                  <a:pt x="2145" y="16400"/>
                                </a:lnTo>
                                <a:cubicBezTo>
                                  <a:pt x="1959" y="16714"/>
                                  <a:pt x="1864" y="17137"/>
                                  <a:pt x="2145" y="17419"/>
                                </a:cubicBezTo>
                                <a:lnTo>
                                  <a:pt x="4181" y="19455"/>
                                </a:lnTo>
                                <a:cubicBezTo>
                                  <a:pt x="4305" y="19579"/>
                                  <a:pt x="4454" y="19627"/>
                                  <a:pt x="4610" y="19627"/>
                                </a:cubicBezTo>
                                <a:cubicBezTo>
                                  <a:pt x="4807" y="19627"/>
                                  <a:pt x="5016" y="19550"/>
                                  <a:pt x="5200" y="19455"/>
                                </a:cubicBezTo>
                                <a:lnTo>
                                  <a:pt x="6127" y="18899"/>
                                </a:lnTo>
                                <a:cubicBezTo>
                                  <a:pt x="6825" y="19302"/>
                                  <a:pt x="7580" y="19619"/>
                                  <a:pt x="8378" y="19832"/>
                                </a:cubicBezTo>
                                <a:lnTo>
                                  <a:pt x="8640" y="20880"/>
                                </a:lnTo>
                                <a:cubicBezTo>
                                  <a:pt x="8730" y="21233"/>
                                  <a:pt x="8962" y="21600"/>
                                  <a:pt x="9360" y="21600"/>
                                </a:cubicBezTo>
                                <a:lnTo>
                                  <a:pt x="12240" y="21600"/>
                                </a:lnTo>
                                <a:cubicBezTo>
                                  <a:pt x="12638" y="21600"/>
                                  <a:pt x="12848" y="21233"/>
                                  <a:pt x="12960" y="20880"/>
                                </a:cubicBezTo>
                                <a:lnTo>
                                  <a:pt x="13222" y="19832"/>
                                </a:lnTo>
                                <a:cubicBezTo>
                                  <a:pt x="14020" y="19619"/>
                                  <a:pt x="14775" y="19302"/>
                                  <a:pt x="15473" y="18899"/>
                                </a:cubicBezTo>
                                <a:lnTo>
                                  <a:pt x="16400" y="19455"/>
                                </a:lnTo>
                                <a:cubicBezTo>
                                  <a:pt x="16584" y="19550"/>
                                  <a:pt x="16793" y="19627"/>
                                  <a:pt x="16990" y="19627"/>
                                </a:cubicBezTo>
                                <a:cubicBezTo>
                                  <a:pt x="17146" y="19627"/>
                                  <a:pt x="17294" y="19579"/>
                                  <a:pt x="17419" y="19455"/>
                                </a:cubicBezTo>
                                <a:lnTo>
                                  <a:pt x="19455" y="17419"/>
                                </a:lnTo>
                                <a:cubicBezTo>
                                  <a:pt x="19736" y="17137"/>
                                  <a:pt x="19641" y="16714"/>
                                  <a:pt x="19455" y="16400"/>
                                </a:cubicBezTo>
                                <a:lnTo>
                                  <a:pt x="18902" y="15478"/>
                                </a:lnTo>
                                <a:cubicBezTo>
                                  <a:pt x="19308" y="14778"/>
                                  <a:pt x="19626" y="14021"/>
                                  <a:pt x="19841" y="13220"/>
                                </a:cubicBezTo>
                                <a:lnTo>
                                  <a:pt x="20880" y="12960"/>
                                </a:lnTo>
                                <a:cubicBezTo>
                                  <a:pt x="21233" y="12848"/>
                                  <a:pt x="21600" y="12638"/>
                                  <a:pt x="21600" y="12240"/>
                                </a:cubicBezTo>
                                <a:lnTo>
                                  <a:pt x="21600" y="9360"/>
                                </a:lnTo>
                                <a:cubicBezTo>
                                  <a:pt x="21600" y="8963"/>
                                  <a:pt x="21233" y="8730"/>
                                  <a:pt x="20880" y="864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090" tIns="38090" rIns="38090" bIns="3809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5" o:spid="_x0000_s1026" o:spt="203" style="position:absolute;left:0pt;margin-left:20.9pt;margin-top:351.15pt;height:20.4pt;width:20.4pt;z-index:251715584;mso-width-relative:page;mso-height-relative:page;" coordorigin="0,1424458" coordsize="312384,312384" o:gfxdata="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">
                <o:lock v:ext="edit" aspectratio="f"/>
                <v:rect id="_x0000_s1026" o:spid="_x0000_s1026" o:spt="1" style="position:absolute;left:0;top:1424458;height:312384;width:312384;v-text-anchor:middle;" fillcolor="#5FB2D3 [3207]" filled="t" stroked="f" coordsize="21600,21600" o:gfxdata="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lywG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ect>
                <v:shape id="Shape 2591" o:spid="_x0000_s1026" o:spt="100" style="position:absolute;left:45447;top:1465193;height:221489;width:221489;v-text-anchor:middle;" fillcolor="#FFFFFF [3212]" filled="t" stroked="f" coordsize="21600,21600" o:gfxdata="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dLkLvQAA&#10;ANsAAAAPAAAAAAAAAAEAIAAAACIAAABkcnMvZG93bnJldi54bWxQSwECFAAUAAAACACHTuJAMy8F&#10;njsAAAA5AAAAEAAAAAAAAAABACAAAAAMAQAAZHJzL3NoYXBleG1sLnhtbFBLBQYAAAAABgAGAFsB&#10;AAC2AwAAAAA=&#10;" path="m10800,14727c8631,14727,6873,12969,6873,10800c6873,8631,8631,6873,10800,6873c12969,6873,14727,8631,14727,10800c14727,12969,12969,14727,10800,14727m10800,5891c8088,5891,5891,8089,5891,10800c5891,13512,8088,15709,10800,15709c13512,15709,15709,13512,15709,10800c15709,8089,13512,5891,10800,5891m20618,12013c20614,12014,20611,12016,20607,12016l19602,12268c19256,12354,18984,12622,18892,12966c18703,13672,18421,14351,18053,14986c17873,15295,17876,15677,18060,15984l18601,16885,16886,18600c16882,18599,16878,18597,16875,18595l15978,18057c15822,17964,15648,17917,15473,17917c15304,17917,15134,17961,14982,18049c14348,18415,13671,18696,12968,18884c12624,18976,12356,19248,12269,19594l12016,20607c12015,20611,12014,20614,12012,20619l9587,20619,9331,19594c9244,19248,8976,18976,8632,18884c7929,18696,7251,18415,6617,18049c6465,17961,6296,17917,6127,17917c5951,17917,5777,17964,5621,18057l4725,18595c4722,18597,4718,18599,4714,18600l3000,16885,3540,15984c3724,15677,3727,15295,3548,14986c3179,14351,2897,13672,2708,12966c2616,12622,2343,12354,1998,12268l993,12016c989,12016,986,12014,982,12013l982,9587,1998,9333c2343,9246,2616,8979,2708,8634c2897,7928,3179,7249,3548,6615c3727,6305,3724,5923,3540,5617l3005,4725c3004,4722,3002,4718,3000,4715l4715,3000,5621,3544c5777,3636,5951,3683,6127,3683c6296,3683,6465,3639,6618,3551c7251,3185,7929,2904,8632,2717c8976,2624,9244,2353,9331,2007l9587,982,12012,982c12014,986,12015,989,12016,993l12269,2007c12356,2353,12624,2624,12968,2717c13671,2904,14348,3185,14982,3551c15134,3639,15304,3683,15473,3683c15648,3683,15822,3636,15978,3544l16884,3000,18600,4715c18598,4718,18597,4722,18595,4726l18060,5616c17876,5923,17873,6305,18053,6615c18421,7249,18703,7928,18892,8634c18984,8979,19256,9246,19602,9333l20618,9587c20618,9587,20618,12013,20618,12013xm20880,8641l19841,8380c19626,7580,19308,6822,18902,6122l19455,5200c19625,4871,19736,4463,19455,4182l17419,2145c17292,2018,17136,1969,16975,1969c16778,1969,16572,2043,16400,2145l15473,2702c14775,2298,14020,1982,13222,1768l12960,720c12848,367,12638,0,12240,0l9360,0c8962,0,8730,367,8640,720l8378,1768c7580,1982,6825,2298,6127,2702l5200,2145c5028,2043,4822,1969,4625,1969c4464,1969,4308,2018,4181,2145l2145,4182c1864,4463,1975,4871,2145,5200l2698,6122c2292,6822,1973,7580,1759,8380l720,8641c367,8730,0,8963,0,9360l0,12240c0,12638,367,12848,720,12960l1759,13220c1973,14021,2292,14778,2698,15478l2145,16400c1959,16714,1864,17137,2145,17419l4181,19455c4305,19579,4454,19627,4610,19627c4807,19627,5016,19550,5200,19455l6127,18899c6825,19302,7580,19619,8378,19832l8640,20880c8730,21233,8962,21600,9360,21600l12240,21600c12638,21600,12848,21233,12960,20880l13222,19832c14020,19619,14775,19302,15473,18899l16400,19455c16584,19550,16793,19627,16990,19627c17146,19627,17294,19579,17419,19455l19455,17419c19736,17137,19641,16714,19455,16400l18902,15478c19308,14778,19626,14021,19841,13220l20880,12960c21233,12848,21600,12638,21600,12240l21600,9360c21600,8963,21233,8730,20880,8641e">
                  <v:path o:connectlocs="110744,110744;110744,110744;110744,110744;110744,110744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2.9992125984252pt,2.9992125984252pt,2.9992125984252pt,2.9992125984252p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3233420</wp:posOffset>
                </wp:positionV>
                <wp:extent cx="259080" cy="259080"/>
                <wp:effectExtent l="0" t="0" r="7620" b="7620"/>
                <wp:wrapNone/>
                <wp:docPr id="226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" cy="259080"/>
                          <a:chOff x="0" y="2043146"/>
                          <a:chExt cx="312384" cy="312384"/>
                        </a:xfrm>
                      </wpg:grpSpPr>
                      <wps:wsp>
                        <wps:cNvPr id="228" name="矩形 228"/>
                        <wps:cNvSpPr/>
                        <wps:spPr>
                          <a:xfrm>
                            <a:off x="0" y="2043146"/>
                            <a:ext cx="312384" cy="312384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9" name="Shape 2591"/>
                        <wps:cNvSpPr/>
                        <wps:spPr>
                          <a:xfrm>
                            <a:off x="45447" y="2102410"/>
                            <a:ext cx="221489" cy="184431"/>
                          </a:xfrm>
                          <a:custGeom>
                            <a:avLst/>
                            <a:gdLst>
                              <a:gd name="connsiteX0" fmla="*/ 395628 w 607639"/>
                              <a:gd name="connsiteY0" fmla="*/ 339326 h 505975"/>
                              <a:gd name="connsiteX1" fmla="*/ 394916 w 607639"/>
                              <a:gd name="connsiteY1" fmla="*/ 339770 h 505975"/>
                              <a:gd name="connsiteX2" fmla="*/ 394916 w 607639"/>
                              <a:gd name="connsiteY2" fmla="*/ 414603 h 505975"/>
                              <a:gd name="connsiteX3" fmla="*/ 394916 w 607639"/>
                              <a:gd name="connsiteY3" fmla="*/ 467129 h 505975"/>
                              <a:gd name="connsiteX4" fmla="*/ 427314 w 607639"/>
                              <a:gd name="connsiteY4" fmla="*/ 427757 h 505975"/>
                              <a:gd name="connsiteX5" fmla="*/ 435414 w 607639"/>
                              <a:gd name="connsiteY5" fmla="*/ 424646 h 505975"/>
                              <a:gd name="connsiteX6" fmla="*/ 443513 w 607639"/>
                              <a:gd name="connsiteY6" fmla="*/ 428735 h 505975"/>
                              <a:gd name="connsiteX7" fmla="*/ 476000 w 607639"/>
                              <a:gd name="connsiteY7" fmla="*/ 468195 h 505975"/>
                              <a:gd name="connsiteX8" fmla="*/ 476000 w 607639"/>
                              <a:gd name="connsiteY8" fmla="*/ 414603 h 505975"/>
                              <a:gd name="connsiteX9" fmla="*/ 476000 w 607639"/>
                              <a:gd name="connsiteY9" fmla="*/ 339770 h 505975"/>
                              <a:gd name="connsiteX10" fmla="*/ 472885 w 607639"/>
                              <a:gd name="connsiteY10" fmla="*/ 339770 h 505975"/>
                              <a:gd name="connsiteX11" fmla="*/ 468880 w 607639"/>
                              <a:gd name="connsiteY11" fmla="*/ 343770 h 505975"/>
                              <a:gd name="connsiteX12" fmla="*/ 460780 w 607639"/>
                              <a:gd name="connsiteY12" fmla="*/ 366077 h 505975"/>
                              <a:gd name="connsiteX13" fmla="*/ 435414 w 607639"/>
                              <a:gd name="connsiteY13" fmla="*/ 384208 h 505975"/>
                              <a:gd name="connsiteX14" fmla="*/ 410136 w 607639"/>
                              <a:gd name="connsiteY14" fmla="*/ 367055 h 505975"/>
                              <a:gd name="connsiteX15" fmla="*/ 402037 w 607639"/>
                              <a:gd name="connsiteY15" fmla="*/ 343770 h 505975"/>
                              <a:gd name="connsiteX16" fmla="*/ 397943 w 607639"/>
                              <a:gd name="connsiteY16" fmla="*/ 339770 h 505975"/>
                              <a:gd name="connsiteX17" fmla="*/ 395628 w 607639"/>
                              <a:gd name="connsiteY17" fmla="*/ 339326 h 505975"/>
                              <a:gd name="connsiteX18" fmla="*/ 70817 w 607639"/>
                              <a:gd name="connsiteY18" fmla="*/ 333633 h 505975"/>
                              <a:gd name="connsiteX19" fmla="*/ 182283 w 607639"/>
                              <a:gd name="connsiteY19" fmla="*/ 333633 h 505975"/>
                              <a:gd name="connsiteX20" fmla="*/ 192432 w 607639"/>
                              <a:gd name="connsiteY20" fmla="*/ 343759 h 505975"/>
                              <a:gd name="connsiteX21" fmla="*/ 182283 w 607639"/>
                              <a:gd name="connsiteY21" fmla="*/ 353885 h 505975"/>
                              <a:gd name="connsiteX22" fmla="*/ 70817 w 607639"/>
                              <a:gd name="connsiteY22" fmla="*/ 353885 h 505975"/>
                              <a:gd name="connsiteX23" fmla="*/ 60757 w 607639"/>
                              <a:gd name="connsiteY23" fmla="*/ 343759 h 505975"/>
                              <a:gd name="connsiteX24" fmla="*/ 70817 w 607639"/>
                              <a:gd name="connsiteY24" fmla="*/ 333633 h 505975"/>
                              <a:gd name="connsiteX25" fmla="*/ 70816 w 607639"/>
                              <a:gd name="connsiteY25" fmla="*/ 262927 h 505975"/>
                              <a:gd name="connsiteX26" fmla="*/ 202555 w 607639"/>
                              <a:gd name="connsiteY26" fmla="*/ 262927 h 505975"/>
                              <a:gd name="connsiteX27" fmla="*/ 212614 w 607639"/>
                              <a:gd name="connsiteY27" fmla="*/ 273053 h 505975"/>
                              <a:gd name="connsiteX28" fmla="*/ 202555 w 607639"/>
                              <a:gd name="connsiteY28" fmla="*/ 283179 h 505975"/>
                              <a:gd name="connsiteX29" fmla="*/ 70816 w 607639"/>
                              <a:gd name="connsiteY29" fmla="*/ 283179 h 505975"/>
                              <a:gd name="connsiteX30" fmla="*/ 60757 w 607639"/>
                              <a:gd name="connsiteY30" fmla="*/ 273053 h 505975"/>
                              <a:gd name="connsiteX31" fmla="*/ 70816 w 607639"/>
                              <a:gd name="connsiteY31" fmla="*/ 262927 h 505975"/>
                              <a:gd name="connsiteX32" fmla="*/ 435415 w 607639"/>
                              <a:gd name="connsiteY32" fmla="*/ 222444 h 505975"/>
                              <a:gd name="connsiteX33" fmla="*/ 405067 w 607639"/>
                              <a:gd name="connsiteY33" fmla="*/ 252765 h 505975"/>
                              <a:gd name="connsiteX34" fmla="*/ 435415 w 607639"/>
                              <a:gd name="connsiteY34" fmla="*/ 283176 h 505975"/>
                              <a:gd name="connsiteX35" fmla="*/ 465852 w 607639"/>
                              <a:gd name="connsiteY35" fmla="*/ 252765 h 505975"/>
                              <a:gd name="connsiteX36" fmla="*/ 435415 w 607639"/>
                              <a:gd name="connsiteY36" fmla="*/ 222444 h 505975"/>
                              <a:gd name="connsiteX37" fmla="*/ 435415 w 607639"/>
                              <a:gd name="connsiteY37" fmla="*/ 202170 h 505975"/>
                              <a:gd name="connsiteX38" fmla="*/ 486055 w 607639"/>
                              <a:gd name="connsiteY38" fmla="*/ 252765 h 505975"/>
                              <a:gd name="connsiteX39" fmla="*/ 435415 w 607639"/>
                              <a:gd name="connsiteY39" fmla="*/ 303361 h 505975"/>
                              <a:gd name="connsiteX40" fmla="*/ 384864 w 607639"/>
                              <a:gd name="connsiteY40" fmla="*/ 252765 h 505975"/>
                              <a:gd name="connsiteX41" fmla="*/ 435415 w 607639"/>
                              <a:gd name="connsiteY41" fmla="*/ 202170 h 505975"/>
                              <a:gd name="connsiteX42" fmla="*/ 70816 w 607639"/>
                              <a:gd name="connsiteY42" fmla="*/ 202170 h 505975"/>
                              <a:gd name="connsiteX43" fmla="*/ 253132 w 607639"/>
                              <a:gd name="connsiteY43" fmla="*/ 202170 h 505975"/>
                              <a:gd name="connsiteX44" fmla="*/ 263280 w 607639"/>
                              <a:gd name="connsiteY44" fmla="*/ 212296 h 505975"/>
                              <a:gd name="connsiteX45" fmla="*/ 253132 w 607639"/>
                              <a:gd name="connsiteY45" fmla="*/ 222422 h 505975"/>
                              <a:gd name="connsiteX46" fmla="*/ 70816 w 607639"/>
                              <a:gd name="connsiteY46" fmla="*/ 222422 h 505975"/>
                              <a:gd name="connsiteX47" fmla="*/ 60757 w 607639"/>
                              <a:gd name="connsiteY47" fmla="*/ 212296 h 505975"/>
                              <a:gd name="connsiteX48" fmla="*/ 70816 w 607639"/>
                              <a:gd name="connsiteY48" fmla="*/ 202170 h 505975"/>
                              <a:gd name="connsiteX49" fmla="*/ 435414 w 607639"/>
                              <a:gd name="connsiteY49" fmla="*/ 141578 h 505975"/>
                              <a:gd name="connsiteX50" fmla="*/ 429361 w 607639"/>
                              <a:gd name="connsiteY50" fmla="*/ 145577 h 505975"/>
                              <a:gd name="connsiteX51" fmla="*/ 421262 w 607639"/>
                              <a:gd name="connsiteY51" fmla="*/ 167796 h 505975"/>
                              <a:gd name="connsiteX52" fmla="*/ 406042 w 607639"/>
                              <a:gd name="connsiteY52" fmla="*/ 182994 h 505975"/>
                              <a:gd name="connsiteX53" fmla="*/ 384859 w 607639"/>
                              <a:gd name="connsiteY53" fmla="*/ 182016 h 505975"/>
                              <a:gd name="connsiteX54" fmla="*/ 364566 w 607639"/>
                              <a:gd name="connsiteY54" fmla="*/ 171885 h 505975"/>
                              <a:gd name="connsiteX55" fmla="*/ 357445 w 607639"/>
                              <a:gd name="connsiteY55" fmla="*/ 172862 h 505975"/>
                              <a:gd name="connsiteX56" fmla="*/ 356466 w 607639"/>
                              <a:gd name="connsiteY56" fmla="*/ 179972 h 505975"/>
                              <a:gd name="connsiteX57" fmla="*/ 366613 w 607639"/>
                              <a:gd name="connsiteY57" fmla="*/ 200236 h 505975"/>
                              <a:gd name="connsiteX58" fmla="*/ 367592 w 607639"/>
                              <a:gd name="connsiteY58" fmla="*/ 221388 h 505975"/>
                              <a:gd name="connsiteX59" fmla="*/ 352372 w 607639"/>
                              <a:gd name="connsiteY59" fmla="*/ 236586 h 505975"/>
                              <a:gd name="connsiteX60" fmla="*/ 330121 w 607639"/>
                              <a:gd name="connsiteY60" fmla="*/ 244673 h 505975"/>
                              <a:gd name="connsiteX61" fmla="*/ 324068 w 607639"/>
                              <a:gd name="connsiteY61" fmla="*/ 252761 h 505975"/>
                              <a:gd name="connsiteX62" fmla="*/ 328073 w 607639"/>
                              <a:gd name="connsiteY62" fmla="*/ 258805 h 505975"/>
                              <a:gd name="connsiteX63" fmla="*/ 350414 w 607639"/>
                              <a:gd name="connsiteY63" fmla="*/ 266892 h 505975"/>
                              <a:gd name="connsiteX64" fmla="*/ 365545 w 607639"/>
                              <a:gd name="connsiteY64" fmla="*/ 282090 h 505975"/>
                              <a:gd name="connsiteX65" fmla="*/ 364566 w 607639"/>
                              <a:gd name="connsiteY65" fmla="*/ 303331 h 505975"/>
                              <a:gd name="connsiteX66" fmla="*/ 354419 w 607639"/>
                              <a:gd name="connsiteY66" fmla="*/ 323595 h 505975"/>
                              <a:gd name="connsiteX67" fmla="*/ 355487 w 607639"/>
                              <a:gd name="connsiteY67" fmla="*/ 330616 h 505975"/>
                              <a:gd name="connsiteX68" fmla="*/ 362518 w 607639"/>
                              <a:gd name="connsiteY68" fmla="*/ 331682 h 505975"/>
                              <a:gd name="connsiteX69" fmla="*/ 382812 w 607639"/>
                              <a:gd name="connsiteY69" fmla="*/ 321550 h 505975"/>
                              <a:gd name="connsiteX70" fmla="*/ 395984 w 607639"/>
                              <a:gd name="connsiteY70" fmla="*/ 319506 h 505975"/>
                              <a:gd name="connsiteX71" fmla="*/ 399100 w 607639"/>
                              <a:gd name="connsiteY71" fmla="*/ 319773 h 505975"/>
                              <a:gd name="connsiteX72" fmla="*/ 406131 w 607639"/>
                              <a:gd name="connsiteY72" fmla="*/ 321550 h 505975"/>
                              <a:gd name="connsiteX73" fmla="*/ 420016 w 607639"/>
                              <a:gd name="connsiteY73" fmla="*/ 334171 h 505975"/>
                              <a:gd name="connsiteX74" fmla="*/ 421262 w 607639"/>
                              <a:gd name="connsiteY74" fmla="*/ 336749 h 505975"/>
                              <a:gd name="connsiteX75" fmla="*/ 429361 w 607639"/>
                              <a:gd name="connsiteY75" fmla="*/ 358967 h 505975"/>
                              <a:gd name="connsiteX76" fmla="*/ 430608 w 607639"/>
                              <a:gd name="connsiteY76" fmla="*/ 361278 h 505975"/>
                              <a:gd name="connsiteX77" fmla="*/ 431053 w 607639"/>
                              <a:gd name="connsiteY77" fmla="*/ 361723 h 505975"/>
                              <a:gd name="connsiteX78" fmla="*/ 431943 w 607639"/>
                              <a:gd name="connsiteY78" fmla="*/ 362256 h 505975"/>
                              <a:gd name="connsiteX79" fmla="*/ 435414 w 607639"/>
                              <a:gd name="connsiteY79" fmla="*/ 362967 h 505975"/>
                              <a:gd name="connsiteX80" fmla="*/ 441555 w 607639"/>
                              <a:gd name="connsiteY80" fmla="*/ 358967 h 505975"/>
                              <a:gd name="connsiteX81" fmla="*/ 449655 w 607639"/>
                              <a:gd name="connsiteY81" fmla="*/ 336749 h 505975"/>
                              <a:gd name="connsiteX82" fmla="*/ 451524 w 607639"/>
                              <a:gd name="connsiteY82" fmla="*/ 332838 h 505975"/>
                              <a:gd name="connsiteX83" fmla="*/ 453927 w 607639"/>
                              <a:gd name="connsiteY83" fmla="*/ 329371 h 505975"/>
                              <a:gd name="connsiteX84" fmla="*/ 463539 w 607639"/>
                              <a:gd name="connsiteY84" fmla="*/ 321995 h 505975"/>
                              <a:gd name="connsiteX85" fmla="*/ 464786 w 607639"/>
                              <a:gd name="connsiteY85" fmla="*/ 321550 h 505975"/>
                              <a:gd name="connsiteX86" fmla="*/ 486058 w 607639"/>
                              <a:gd name="connsiteY86" fmla="*/ 322528 h 505975"/>
                              <a:gd name="connsiteX87" fmla="*/ 490152 w 607639"/>
                              <a:gd name="connsiteY87" fmla="*/ 324572 h 505975"/>
                              <a:gd name="connsiteX88" fmla="*/ 506351 w 607639"/>
                              <a:gd name="connsiteY88" fmla="*/ 332660 h 505975"/>
                              <a:gd name="connsiteX89" fmla="*/ 513471 w 607639"/>
                              <a:gd name="connsiteY89" fmla="*/ 331682 h 505975"/>
                              <a:gd name="connsiteX90" fmla="*/ 514450 w 607639"/>
                              <a:gd name="connsiteY90" fmla="*/ 324572 h 505975"/>
                              <a:gd name="connsiteX91" fmla="*/ 504304 w 607639"/>
                              <a:gd name="connsiteY91" fmla="*/ 304309 h 505975"/>
                              <a:gd name="connsiteX92" fmla="*/ 503325 w 607639"/>
                              <a:gd name="connsiteY92" fmla="*/ 283156 h 505975"/>
                              <a:gd name="connsiteX93" fmla="*/ 518456 w 607639"/>
                              <a:gd name="connsiteY93" fmla="*/ 267959 h 505975"/>
                              <a:gd name="connsiteX94" fmla="*/ 540796 w 607639"/>
                              <a:gd name="connsiteY94" fmla="*/ 259871 h 505975"/>
                              <a:gd name="connsiteX95" fmla="*/ 546848 w 607639"/>
                              <a:gd name="connsiteY95" fmla="*/ 252761 h 505975"/>
                              <a:gd name="connsiteX96" fmla="*/ 542843 w 607639"/>
                              <a:gd name="connsiteY96" fmla="*/ 246717 h 505975"/>
                              <a:gd name="connsiteX97" fmla="*/ 520503 w 607639"/>
                              <a:gd name="connsiteY97" fmla="*/ 238630 h 505975"/>
                              <a:gd name="connsiteX98" fmla="*/ 505372 w 607639"/>
                              <a:gd name="connsiteY98" fmla="*/ 223432 h 505975"/>
                              <a:gd name="connsiteX99" fmla="*/ 506351 w 607639"/>
                              <a:gd name="connsiteY99" fmla="*/ 202191 h 505975"/>
                              <a:gd name="connsiteX100" fmla="*/ 516498 w 607639"/>
                              <a:gd name="connsiteY100" fmla="*/ 182016 h 505975"/>
                              <a:gd name="connsiteX101" fmla="*/ 515430 w 607639"/>
                              <a:gd name="connsiteY101" fmla="*/ 174906 h 505975"/>
                              <a:gd name="connsiteX102" fmla="*/ 508398 w 607639"/>
                              <a:gd name="connsiteY102" fmla="*/ 173929 h 505975"/>
                              <a:gd name="connsiteX103" fmla="*/ 488105 w 607639"/>
                              <a:gd name="connsiteY103" fmla="*/ 184060 h 505975"/>
                              <a:gd name="connsiteX104" fmla="*/ 466833 w 607639"/>
                              <a:gd name="connsiteY104" fmla="*/ 185038 h 505975"/>
                              <a:gd name="connsiteX105" fmla="*/ 451702 w 607639"/>
                              <a:gd name="connsiteY105" fmla="*/ 169840 h 505975"/>
                              <a:gd name="connsiteX106" fmla="*/ 443513 w 607639"/>
                              <a:gd name="connsiteY106" fmla="*/ 147622 h 505975"/>
                              <a:gd name="connsiteX107" fmla="*/ 435414 w 607639"/>
                              <a:gd name="connsiteY107" fmla="*/ 141578 h 505975"/>
                              <a:gd name="connsiteX108" fmla="*/ 70816 w 607639"/>
                              <a:gd name="connsiteY108" fmla="*/ 141554 h 505975"/>
                              <a:gd name="connsiteX109" fmla="*/ 293725 w 607639"/>
                              <a:gd name="connsiteY109" fmla="*/ 141554 h 505975"/>
                              <a:gd name="connsiteX110" fmla="*/ 303784 w 607639"/>
                              <a:gd name="connsiteY110" fmla="*/ 151600 h 505975"/>
                              <a:gd name="connsiteX111" fmla="*/ 293725 w 607639"/>
                              <a:gd name="connsiteY111" fmla="*/ 161736 h 505975"/>
                              <a:gd name="connsiteX112" fmla="*/ 70816 w 607639"/>
                              <a:gd name="connsiteY112" fmla="*/ 161736 h 505975"/>
                              <a:gd name="connsiteX113" fmla="*/ 60757 w 607639"/>
                              <a:gd name="connsiteY113" fmla="*/ 151600 h 505975"/>
                              <a:gd name="connsiteX114" fmla="*/ 70816 w 607639"/>
                              <a:gd name="connsiteY114" fmla="*/ 141554 h 505975"/>
                              <a:gd name="connsiteX115" fmla="*/ 70815 w 607639"/>
                              <a:gd name="connsiteY115" fmla="*/ 80868 h 505975"/>
                              <a:gd name="connsiteX116" fmla="*/ 354394 w 607639"/>
                              <a:gd name="connsiteY116" fmla="*/ 80868 h 505975"/>
                              <a:gd name="connsiteX117" fmla="*/ 364541 w 607639"/>
                              <a:gd name="connsiteY117" fmla="*/ 90994 h 505975"/>
                              <a:gd name="connsiteX118" fmla="*/ 354394 w 607639"/>
                              <a:gd name="connsiteY118" fmla="*/ 101120 h 505975"/>
                              <a:gd name="connsiteX119" fmla="*/ 70815 w 607639"/>
                              <a:gd name="connsiteY119" fmla="*/ 101120 h 505975"/>
                              <a:gd name="connsiteX120" fmla="*/ 60757 w 607639"/>
                              <a:gd name="connsiteY120" fmla="*/ 90994 h 505975"/>
                              <a:gd name="connsiteX121" fmla="*/ 70815 w 607639"/>
                              <a:gd name="connsiteY121" fmla="*/ 80868 h 505975"/>
                              <a:gd name="connsiteX122" fmla="*/ 20293 w 607639"/>
                              <a:gd name="connsiteY122" fmla="*/ 20174 h 505975"/>
                              <a:gd name="connsiteX123" fmla="*/ 20293 w 607639"/>
                              <a:gd name="connsiteY123" fmla="*/ 404472 h 505975"/>
                              <a:gd name="connsiteX124" fmla="*/ 374712 w 607639"/>
                              <a:gd name="connsiteY124" fmla="*/ 404472 h 505975"/>
                              <a:gd name="connsiteX125" fmla="*/ 374712 w 607639"/>
                              <a:gd name="connsiteY125" fmla="*/ 348836 h 505975"/>
                              <a:gd name="connsiteX126" fmla="*/ 372665 w 607639"/>
                              <a:gd name="connsiteY126" fmla="*/ 349813 h 505975"/>
                              <a:gd name="connsiteX127" fmla="*/ 342314 w 607639"/>
                              <a:gd name="connsiteY127" fmla="*/ 344836 h 505975"/>
                              <a:gd name="connsiteX128" fmla="*/ 337241 w 607639"/>
                              <a:gd name="connsiteY128" fmla="*/ 314440 h 505975"/>
                              <a:gd name="connsiteX129" fmla="*/ 347388 w 607639"/>
                              <a:gd name="connsiteY129" fmla="*/ 294266 h 505975"/>
                              <a:gd name="connsiteX130" fmla="*/ 347388 w 607639"/>
                              <a:gd name="connsiteY130" fmla="*/ 289200 h 505975"/>
                              <a:gd name="connsiteX131" fmla="*/ 343293 w 607639"/>
                              <a:gd name="connsiteY131" fmla="*/ 285112 h 505975"/>
                              <a:gd name="connsiteX132" fmla="*/ 321042 w 607639"/>
                              <a:gd name="connsiteY132" fmla="*/ 277024 h 505975"/>
                              <a:gd name="connsiteX133" fmla="*/ 303775 w 607639"/>
                              <a:gd name="connsiteY133" fmla="*/ 251783 h 505975"/>
                              <a:gd name="connsiteX134" fmla="*/ 321042 w 607639"/>
                              <a:gd name="connsiteY134" fmla="*/ 226454 h 505975"/>
                              <a:gd name="connsiteX135" fmla="*/ 343293 w 607639"/>
                              <a:gd name="connsiteY135" fmla="*/ 218366 h 505975"/>
                              <a:gd name="connsiteX136" fmla="*/ 347388 w 607639"/>
                              <a:gd name="connsiteY136" fmla="*/ 214367 h 505975"/>
                              <a:gd name="connsiteX137" fmla="*/ 347388 w 607639"/>
                              <a:gd name="connsiteY137" fmla="*/ 209301 h 505975"/>
                              <a:gd name="connsiteX138" fmla="*/ 337241 w 607639"/>
                              <a:gd name="connsiteY138" fmla="*/ 189037 h 505975"/>
                              <a:gd name="connsiteX139" fmla="*/ 342314 w 607639"/>
                              <a:gd name="connsiteY139" fmla="*/ 158731 h 505975"/>
                              <a:gd name="connsiteX140" fmla="*/ 372665 w 607639"/>
                              <a:gd name="connsiteY140" fmla="*/ 153665 h 505975"/>
                              <a:gd name="connsiteX141" fmla="*/ 392958 w 607639"/>
                              <a:gd name="connsiteY141" fmla="*/ 163797 h 505975"/>
                              <a:gd name="connsiteX142" fmla="*/ 397943 w 607639"/>
                              <a:gd name="connsiteY142" fmla="*/ 163797 h 505975"/>
                              <a:gd name="connsiteX143" fmla="*/ 402037 w 607639"/>
                              <a:gd name="connsiteY143" fmla="*/ 159709 h 505975"/>
                              <a:gd name="connsiteX144" fmla="*/ 410136 w 607639"/>
                              <a:gd name="connsiteY144" fmla="*/ 137490 h 505975"/>
                              <a:gd name="connsiteX145" fmla="*/ 435414 w 607639"/>
                              <a:gd name="connsiteY145" fmla="*/ 120337 h 505975"/>
                              <a:gd name="connsiteX146" fmla="*/ 460780 w 607639"/>
                              <a:gd name="connsiteY146" fmla="*/ 137490 h 505975"/>
                              <a:gd name="connsiteX147" fmla="*/ 468880 w 607639"/>
                              <a:gd name="connsiteY147" fmla="*/ 159709 h 505975"/>
                              <a:gd name="connsiteX148" fmla="*/ 472885 w 607639"/>
                              <a:gd name="connsiteY148" fmla="*/ 163797 h 505975"/>
                              <a:gd name="connsiteX149" fmla="*/ 477958 w 607639"/>
                              <a:gd name="connsiteY149" fmla="*/ 163797 h 505975"/>
                              <a:gd name="connsiteX150" fmla="*/ 498252 w 607639"/>
                              <a:gd name="connsiteY150" fmla="*/ 153665 h 505975"/>
                              <a:gd name="connsiteX151" fmla="*/ 528602 w 607639"/>
                              <a:gd name="connsiteY151" fmla="*/ 158731 h 505975"/>
                              <a:gd name="connsiteX152" fmla="*/ 533676 w 607639"/>
                              <a:gd name="connsiteY152" fmla="*/ 189037 h 505975"/>
                              <a:gd name="connsiteX153" fmla="*/ 523529 w 607639"/>
                              <a:gd name="connsiteY153" fmla="*/ 209301 h 505975"/>
                              <a:gd name="connsiteX154" fmla="*/ 523529 w 607639"/>
                              <a:gd name="connsiteY154" fmla="*/ 214367 h 505975"/>
                              <a:gd name="connsiteX155" fmla="*/ 527623 w 607639"/>
                              <a:gd name="connsiteY155" fmla="*/ 218366 h 505975"/>
                              <a:gd name="connsiteX156" fmla="*/ 549875 w 607639"/>
                              <a:gd name="connsiteY156" fmla="*/ 226454 h 505975"/>
                              <a:gd name="connsiteX157" fmla="*/ 567142 w 607639"/>
                              <a:gd name="connsiteY157" fmla="*/ 251783 h 505975"/>
                              <a:gd name="connsiteX158" fmla="*/ 549875 w 607639"/>
                              <a:gd name="connsiteY158" fmla="*/ 277024 h 505975"/>
                              <a:gd name="connsiteX159" fmla="*/ 527623 w 607639"/>
                              <a:gd name="connsiteY159" fmla="*/ 285112 h 505975"/>
                              <a:gd name="connsiteX160" fmla="*/ 523529 w 607639"/>
                              <a:gd name="connsiteY160" fmla="*/ 289200 h 505975"/>
                              <a:gd name="connsiteX161" fmla="*/ 523529 w 607639"/>
                              <a:gd name="connsiteY161" fmla="*/ 294266 h 505975"/>
                              <a:gd name="connsiteX162" fmla="*/ 533676 w 607639"/>
                              <a:gd name="connsiteY162" fmla="*/ 314440 h 505975"/>
                              <a:gd name="connsiteX163" fmla="*/ 528602 w 607639"/>
                              <a:gd name="connsiteY163" fmla="*/ 344836 h 505975"/>
                              <a:gd name="connsiteX164" fmla="*/ 498252 w 607639"/>
                              <a:gd name="connsiteY164" fmla="*/ 349813 h 505975"/>
                              <a:gd name="connsiteX165" fmla="*/ 496204 w 607639"/>
                              <a:gd name="connsiteY165" fmla="*/ 348836 h 505975"/>
                              <a:gd name="connsiteX166" fmla="*/ 496204 w 607639"/>
                              <a:gd name="connsiteY166" fmla="*/ 404472 h 505975"/>
                              <a:gd name="connsiteX167" fmla="*/ 587346 w 607639"/>
                              <a:gd name="connsiteY167" fmla="*/ 404472 h 505975"/>
                              <a:gd name="connsiteX168" fmla="*/ 587346 w 607639"/>
                              <a:gd name="connsiteY168" fmla="*/ 20174 h 505975"/>
                              <a:gd name="connsiteX169" fmla="*/ 10147 w 607639"/>
                              <a:gd name="connsiteY169" fmla="*/ 0 h 505975"/>
                              <a:gd name="connsiteX170" fmla="*/ 597492 w 607639"/>
                              <a:gd name="connsiteY170" fmla="*/ 0 h 505975"/>
                              <a:gd name="connsiteX171" fmla="*/ 607639 w 607639"/>
                              <a:gd name="connsiteY171" fmla="*/ 10132 h 505975"/>
                              <a:gd name="connsiteX172" fmla="*/ 607639 w 607639"/>
                              <a:gd name="connsiteY172" fmla="*/ 414603 h 505975"/>
                              <a:gd name="connsiteX173" fmla="*/ 597492 w 607639"/>
                              <a:gd name="connsiteY173" fmla="*/ 424646 h 505975"/>
                              <a:gd name="connsiteX174" fmla="*/ 496204 w 607639"/>
                              <a:gd name="connsiteY174" fmla="*/ 424646 h 505975"/>
                              <a:gd name="connsiteX175" fmla="*/ 496204 w 607639"/>
                              <a:gd name="connsiteY175" fmla="*/ 495480 h 505975"/>
                              <a:gd name="connsiteX176" fmla="*/ 489084 w 607639"/>
                              <a:gd name="connsiteY176" fmla="*/ 504545 h 505975"/>
                              <a:gd name="connsiteX177" fmla="*/ 486058 w 607639"/>
                              <a:gd name="connsiteY177" fmla="*/ 505612 h 505975"/>
                              <a:gd name="connsiteX178" fmla="*/ 477958 w 607639"/>
                              <a:gd name="connsiteY178" fmla="*/ 501523 h 505975"/>
                              <a:gd name="connsiteX179" fmla="*/ 435414 w 607639"/>
                              <a:gd name="connsiteY179" fmla="*/ 450953 h 505975"/>
                              <a:gd name="connsiteX180" fmla="*/ 392958 w 607639"/>
                              <a:gd name="connsiteY180" fmla="*/ 502501 h 505975"/>
                              <a:gd name="connsiteX181" fmla="*/ 381744 w 607639"/>
                              <a:gd name="connsiteY181" fmla="*/ 505612 h 505975"/>
                              <a:gd name="connsiteX182" fmla="*/ 374712 w 607639"/>
                              <a:gd name="connsiteY182" fmla="*/ 495480 h 505975"/>
                              <a:gd name="connsiteX183" fmla="*/ 374712 w 607639"/>
                              <a:gd name="connsiteY183" fmla="*/ 424646 h 505975"/>
                              <a:gd name="connsiteX184" fmla="*/ 10147 w 607639"/>
                              <a:gd name="connsiteY184" fmla="*/ 424646 h 505975"/>
                              <a:gd name="connsiteX185" fmla="*/ 0 w 607639"/>
                              <a:gd name="connsiteY185" fmla="*/ 414603 h 505975"/>
                              <a:gd name="connsiteX186" fmla="*/ 0 w 607639"/>
                              <a:gd name="connsiteY186" fmla="*/ 10132 h 505975"/>
                              <a:gd name="connsiteX187" fmla="*/ 10147 w 607639"/>
                              <a:gd name="connsiteY187" fmla="*/ 0 h 505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</a:cxnLst>
                            <a:rect l="l" t="t" r="r" b="b"/>
                            <a:pathLst>
                              <a:path w="607639" h="505975">
                                <a:moveTo>
                                  <a:pt x="395628" y="339326"/>
                                </a:moveTo>
                                <a:cubicBezTo>
                                  <a:pt x="395361" y="339415"/>
                                  <a:pt x="395183" y="339504"/>
                                  <a:pt x="394916" y="339770"/>
                                </a:cubicBezTo>
                                <a:lnTo>
                                  <a:pt x="394916" y="414603"/>
                                </a:lnTo>
                                <a:lnTo>
                                  <a:pt x="394916" y="467129"/>
                                </a:lnTo>
                                <a:lnTo>
                                  <a:pt x="427314" y="427757"/>
                                </a:lnTo>
                                <a:cubicBezTo>
                                  <a:pt x="429361" y="425713"/>
                                  <a:pt x="432388" y="424646"/>
                                  <a:pt x="435414" y="424646"/>
                                </a:cubicBezTo>
                                <a:cubicBezTo>
                                  <a:pt x="438529" y="424646"/>
                                  <a:pt x="441555" y="425713"/>
                                  <a:pt x="443513" y="428735"/>
                                </a:cubicBezTo>
                                <a:lnTo>
                                  <a:pt x="476000" y="468195"/>
                                </a:lnTo>
                                <a:lnTo>
                                  <a:pt x="476000" y="414603"/>
                                </a:lnTo>
                                <a:lnTo>
                                  <a:pt x="476000" y="339770"/>
                                </a:lnTo>
                                <a:lnTo>
                                  <a:pt x="472885" y="339770"/>
                                </a:lnTo>
                                <a:cubicBezTo>
                                  <a:pt x="471906" y="339770"/>
                                  <a:pt x="469859" y="340748"/>
                                  <a:pt x="468880" y="343770"/>
                                </a:cubicBezTo>
                                <a:lnTo>
                                  <a:pt x="460780" y="366077"/>
                                </a:lnTo>
                                <a:cubicBezTo>
                                  <a:pt x="456686" y="377187"/>
                                  <a:pt x="446628" y="384208"/>
                                  <a:pt x="435414" y="384208"/>
                                </a:cubicBezTo>
                                <a:cubicBezTo>
                                  <a:pt x="424288" y="384208"/>
                                  <a:pt x="414142" y="377187"/>
                                  <a:pt x="410136" y="367055"/>
                                </a:cubicBezTo>
                                <a:lnTo>
                                  <a:pt x="402037" y="343770"/>
                                </a:lnTo>
                                <a:cubicBezTo>
                                  <a:pt x="401058" y="341726"/>
                                  <a:pt x="399011" y="340748"/>
                                  <a:pt x="397943" y="339770"/>
                                </a:cubicBezTo>
                                <a:cubicBezTo>
                                  <a:pt x="397409" y="339770"/>
                                  <a:pt x="396608" y="339415"/>
                                  <a:pt x="395628" y="339326"/>
                                </a:cubicBezTo>
                                <a:close/>
                                <a:moveTo>
                                  <a:pt x="70817" y="333633"/>
                                </a:moveTo>
                                <a:lnTo>
                                  <a:pt x="182283" y="333633"/>
                                </a:lnTo>
                                <a:cubicBezTo>
                                  <a:pt x="188337" y="333633"/>
                                  <a:pt x="192432" y="337719"/>
                                  <a:pt x="192432" y="343759"/>
                                </a:cubicBezTo>
                                <a:cubicBezTo>
                                  <a:pt x="192432" y="349799"/>
                                  <a:pt x="188337" y="353885"/>
                                  <a:pt x="182283" y="353885"/>
                                </a:cubicBezTo>
                                <a:lnTo>
                                  <a:pt x="70817" y="353885"/>
                                </a:lnTo>
                                <a:cubicBezTo>
                                  <a:pt x="64763" y="353885"/>
                                  <a:pt x="60757" y="349799"/>
                                  <a:pt x="60757" y="343759"/>
                                </a:cubicBezTo>
                                <a:cubicBezTo>
                                  <a:pt x="60757" y="337719"/>
                                  <a:pt x="64763" y="333633"/>
                                  <a:pt x="70817" y="333633"/>
                                </a:cubicBezTo>
                                <a:close/>
                                <a:moveTo>
                                  <a:pt x="70816" y="262927"/>
                                </a:moveTo>
                                <a:lnTo>
                                  <a:pt x="202555" y="262927"/>
                                </a:lnTo>
                                <a:cubicBezTo>
                                  <a:pt x="208608" y="262927"/>
                                  <a:pt x="212614" y="266924"/>
                                  <a:pt x="212614" y="273053"/>
                                </a:cubicBezTo>
                                <a:cubicBezTo>
                                  <a:pt x="212614" y="279093"/>
                                  <a:pt x="208608" y="283179"/>
                                  <a:pt x="202555" y="283179"/>
                                </a:cubicBezTo>
                                <a:lnTo>
                                  <a:pt x="70816" y="283179"/>
                                </a:lnTo>
                                <a:cubicBezTo>
                                  <a:pt x="64763" y="283179"/>
                                  <a:pt x="60757" y="279093"/>
                                  <a:pt x="60757" y="273053"/>
                                </a:cubicBezTo>
                                <a:cubicBezTo>
                                  <a:pt x="60757" y="266924"/>
                                  <a:pt x="64763" y="262927"/>
                                  <a:pt x="70816" y="262927"/>
                                </a:cubicBezTo>
                                <a:close/>
                                <a:moveTo>
                                  <a:pt x="435415" y="222444"/>
                                </a:moveTo>
                                <a:cubicBezTo>
                                  <a:pt x="418238" y="222444"/>
                                  <a:pt x="405067" y="235604"/>
                                  <a:pt x="405067" y="252765"/>
                                </a:cubicBezTo>
                                <a:cubicBezTo>
                                  <a:pt x="405067" y="270016"/>
                                  <a:pt x="418238" y="283176"/>
                                  <a:pt x="435415" y="283176"/>
                                </a:cubicBezTo>
                                <a:cubicBezTo>
                                  <a:pt x="452681" y="283176"/>
                                  <a:pt x="465852" y="270016"/>
                                  <a:pt x="465852" y="252765"/>
                                </a:cubicBezTo>
                                <a:cubicBezTo>
                                  <a:pt x="465852" y="235604"/>
                                  <a:pt x="452681" y="222444"/>
                                  <a:pt x="435415" y="222444"/>
                                </a:cubicBezTo>
                                <a:close/>
                                <a:moveTo>
                                  <a:pt x="435415" y="202170"/>
                                </a:moveTo>
                                <a:cubicBezTo>
                                  <a:pt x="463805" y="202170"/>
                                  <a:pt x="486055" y="224489"/>
                                  <a:pt x="486055" y="252765"/>
                                </a:cubicBezTo>
                                <a:cubicBezTo>
                                  <a:pt x="486055" y="281131"/>
                                  <a:pt x="463805" y="303361"/>
                                  <a:pt x="435415" y="303361"/>
                                </a:cubicBezTo>
                                <a:cubicBezTo>
                                  <a:pt x="407114" y="303361"/>
                                  <a:pt x="384864" y="281131"/>
                                  <a:pt x="384864" y="252765"/>
                                </a:cubicBezTo>
                                <a:cubicBezTo>
                                  <a:pt x="384864" y="224489"/>
                                  <a:pt x="407114" y="202170"/>
                                  <a:pt x="435415" y="202170"/>
                                </a:cubicBezTo>
                                <a:close/>
                                <a:moveTo>
                                  <a:pt x="70816" y="202170"/>
                                </a:moveTo>
                                <a:lnTo>
                                  <a:pt x="253132" y="202170"/>
                                </a:lnTo>
                                <a:cubicBezTo>
                                  <a:pt x="259274" y="202170"/>
                                  <a:pt x="263280" y="206256"/>
                                  <a:pt x="263280" y="212296"/>
                                </a:cubicBezTo>
                                <a:cubicBezTo>
                                  <a:pt x="263280" y="218336"/>
                                  <a:pt x="259274" y="222422"/>
                                  <a:pt x="253132" y="222422"/>
                                </a:cubicBezTo>
                                <a:lnTo>
                                  <a:pt x="70816" y="222422"/>
                                </a:lnTo>
                                <a:cubicBezTo>
                                  <a:pt x="64763" y="222422"/>
                                  <a:pt x="60757" y="218336"/>
                                  <a:pt x="60757" y="212296"/>
                                </a:cubicBezTo>
                                <a:cubicBezTo>
                                  <a:pt x="60757" y="206256"/>
                                  <a:pt x="64763" y="202170"/>
                                  <a:pt x="70816" y="202170"/>
                                </a:cubicBezTo>
                                <a:close/>
                                <a:moveTo>
                                  <a:pt x="435414" y="141578"/>
                                </a:moveTo>
                                <a:cubicBezTo>
                                  <a:pt x="434435" y="141578"/>
                                  <a:pt x="430430" y="141578"/>
                                  <a:pt x="429361" y="145577"/>
                                </a:cubicBezTo>
                                <a:lnTo>
                                  <a:pt x="421262" y="167796"/>
                                </a:lnTo>
                                <a:cubicBezTo>
                                  <a:pt x="418236" y="174906"/>
                                  <a:pt x="413162" y="180950"/>
                                  <a:pt x="406042" y="182994"/>
                                </a:cubicBezTo>
                                <a:cubicBezTo>
                                  <a:pt x="399011" y="186016"/>
                                  <a:pt x="390911" y="185038"/>
                                  <a:pt x="384859" y="182016"/>
                                </a:cubicBezTo>
                                <a:lnTo>
                                  <a:pt x="364566" y="171885"/>
                                </a:lnTo>
                                <a:cubicBezTo>
                                  <a:pt x="360471" y="169840"/>
                                  <a:pt x="358513" y="171885"/>
                                  <a:pt x="357445" y="172862"/>
                                </a:cubicBezTo>
                                <a:cubicBezTo>
                                  <a:pt x="356466" y="173929"/>
                                  <a:pt x="354419" y="176950"/>
                                  <a:pt x="356466" y="179972"/>
                                </a:cubicBezTo>
                                <a:lnTo>
                                  <a:pt x="366613" y="200236"/>
                                </a:lnTo>
                                <a:cubicBezTo>
                                  <a:pt x="369639" y="207257"/>
                                  <a:pt x="370618" y="214367"/>
                                  <a:pt x="367592" y="221388"/>
                                </a:cubicBezTo>
                                <a:cubicBezTo>
                                  <a:pt x="364566" y="228498"/>
                                  <a:pt x="359492" y="233564"/>
                                  <a:pt x="352372" y="236586"/>
                                </a:cubicBezTo>
                                <a:lnTo>
                                  <a:pt x="330121" y="244673"/>
                                </a:lnTo>
                                <a:cubicBezTo>
                                  <a:pt x="325047" y="247695"/>
                                  <a:pt x="324068" y="251783"/>
                                  <a:pt x="324068" y="252761"/>
                                </a:cubicBezTo>
                                <a:cubicBezTo>
                                  <a:pt x="324068" y="253828"/>
                                  <a:pt x="324068" y="257827"/>
                                  <a:pt x="328073" y="258805"/>
                                </a:cubicBezTo>
                                <a:lnTo>
                                  <a:pt x="350414" y="266892"/>
                                </a:lnTo>
                                <a:cubicBezTo>
                                  <a:pt x="357445" y="270003"/>
                                  <a:pt x="363587" y="275069"/>
                                  <a:pt x="365545" y="282090"/>
                                </a:cubicBezTo>
                                <a:cubicBezTo>
                                  <a:pt x="368660" y="289200"/>
                                  <a:pt x="367592" y="297288"/>
                                  <a:pt x="364566" y="303331"/>
                                </a:cubicBezTo>
                                <a:lnTo>
                                  <a:pt x="354419" y="323595"/>
                                </a:lnTo>
                                <a:cubicBezTo>
                                  <a:pt x="352372" y="327594"/>
                                  <a:pt x="354419" y="329638"/>
                                  <a:pt x="355487" y="330616"/>
                                </a:cubicBezTo>
                                <a:cubicBezTo>
                                  <a:pt x="356466" y="331682"/>
                                  <a:pt x="359492" y="333638"/>
                                  <a:pt x="362518" y="331682"/>
                                </a:cubicBezTo>
                                <a:lnTo>
                                  <a:pt x="382812" y="321550"/>
                                </a:lnTo>
                                <a:cubicBezTo>
                                  <a:pt x="387885" y="320484"/>
                                  <a:pt x="391890" y="319506"/>
                                  <a:pt x="395984" y="319506"/>
                                </a:cubicBezTo>
                                <a:cubicBezTo>
                                  <a:pt x="396874" y="319506"/>
                                  <a:pt x="397943" y="319595"/>
                                  <a:pt x="399100" y="319773"/>
                                </a:cubicBezTo>
                                <a:cubicBezTo>
                                  <a:pt x="401414" y="319951"/>
                                  <a:pt x="403728" y="320573"/>
                                  <a:pt x="406131" y="321550"/>
                                </a:cubicBezTo>
                                <a:cubicBezTo>
                                  <a:pt x="412272" y="324217"/>
                                  <a:pt x="416901" y="328394"/>
                                  <a:pt x="420016" y="334171"/>
                                </a:cubicBezTo>
                                <a:cubicBezTo>
                                  <a:pt x="420461" y="334971"/>
                                  <a:pt x="420906" y="335860"/>
                                  <a:pt x="421262" y="336749"/>
                                </a:cubicBezTo>
                                <a:lnTo>
                                  <a:pt x="429361" y="358967"/>
                                </a:lnTo>
                                <a:cubicBezTo>
                                  <a:pt x="429628" y="359945"/>
                                  <a:pt x="430073" y="360745"/>
                                  <a:pt x="430608" y="361278"/>
                                </a:cubicBezTo>
                                <a:cubicBezTo>
                                  <a:pt x="430786" y="361456"/>
                                  <a:pt x="430875" y="361545"/>
                                  <a:pt x="431053" y="361723"/>
                                </a:cubicBezTo>
                                <a:cubicBezTo>
                                  <a:pt x="431320" y="361900"/>
                                  <a:pt x="431587" y="362078"/>
                                  <a:pt x="431943" y="362256"/>
                                </a:cubicBezTo>
                                <a:cubicBezTo>
                                  <a:pt x="433367" y="362967"/>
                                  <a:pt x="434880" y="362967"/>
                                  <a:pt x="435414" y="362967"/>
                                </a:cubicBezTo>
                                <a:cubicBezTo>
                                  <a:pt x="436482" y="362967"/>
                                  <a:pt x="439508" y="362967"/>
                                  <a:pt x="441555" y="358967"/>
                                </a:cubicBezTo>
                                <a:lnTo>
                                  <a:pt x="449655" y="336749"/>
                                </a:lnTo>
                                <a:cubicBezTo>
                                  <a:pt x="450189" y="335415"/>
                                  <a:pt x="450812" y="334082"/>
                                  <a:pt x="451524" y="332838"/>
                                </a:cubicBezTo>
                                <a:cubicBezTo>
                                  <a:pt x="452236" y="331593"/>
                                  <a:pt x="453037" y="330438"/>
                                  <a:pt x="453927" y="329371"/>
                                </a:cubicBezTo>
                                <a:cubicBezTo>
                                  <a:pt x="456508" y="325994"/>
                                  <a:pt x="459712" y="323417"/>
                                  <a:pt x="463539" y="321995"/>
                                </a:cubicBezTo>
                                <a:cubicBezTo>
                                  <a:pt x="463984" y="321817"/>
                                  <a:pt x="464340" y="321639"/>
                                  <a:pt x="464786" y="321550"/>
                                </a:cubicBezTo>
                                <a:cubicBezTo>
                                  <a:pt x="471906" y="318529"/>
                                  <a:pt x="480005" y="319506"/>
                                  <a:pt x="486058" y="322528"/>
                                </a:cubicBezTo>
                                <a:lnTo>
                                  <a:pt x="490152" y="324572"/>
                                </a:lnTo>
                                <a:lnTo>
                                  <a:pt x="506351" y="332660"/>
                                </a:lnTo>
                                <a:cubicBezTo>
                                  <a:pt x="510356" y="334704"/>
                                  <a:pt x="512403" y="332660"/>
                                  <a:pt x="513471" y="331682"/>
                                </a:cubicBezTo>
                                <a:cubicBezTo>
                                  <a:pt x="514450" y="330616"/>
                                  <a:pt x="516498" y="327594"/>
                                  <a:pt x="514450" y="324572"/>
                                </a:cubicBezTo>
                                <a:lnTo>
                                  <a:pt x="504304" y="304309"/>
                                </a:lnTo>
                                <a:cubicBezTo>
                                  <a:pt x="501278" y="297288"/>
                                  <a:pt x="500299" y="290177"/>
                                  <a:pt x="503325" y="283156"/>
                                </a:cubicBezTo>
                                <a:cubicBezTo>
                                  <a:pt x="506351" y="276046"/>
                                  <a:pt x="511424" y="270980"/>
                                  <a:pt x="518456" y="267959"/>
                                </a:cubicBezTo>
                                <a:lnTo>
                                  <a:pt x="540796" y="259871"/>
                                </a:lnTo>
                                <a:cubicBezTo>
                                  <a:pt x="546848" y="256849"/>
                                  <a:pt x="546848" y="253828"/>
                                  <a:pt x="546848" y="252761"/>
                                </a:cubicBezTo>
                                <a:cubicBezTo>
                                  <a:pt x="546848" y="251783"/>
                                  <a:pt x="546848" y="248762"/>
                                  <a:pt x="542843" y="246717"/>
                                </a:cubicBezTo>
                                <a:lnTo>
                                  <a:pt x="520503" y="238630"/>
                                </a:lnTo>
                                <a:cubicBezTo>
                                  <a:pt x="513471" y="235608"/>
                                  <a:pt x="507330" y="230542"/>
                                  <a:pt x="505372" y="223432"/>
                                </a:cubicBezTo>
                                <a:cubicBezTo>
                                  <a:pt x="502257" y="216411"/>
                                  <a:pt x="503325" y="208323"/>
                                  <a:pt x="506351" y="202191"/>
                                </a:cubicBezTo>
                                <a:lnTo>
                                  <a:pt x="516498" y="182016"/>
                                </a:lnTo>
                                <a:cubicBezTo>
                                  <a:pt x="518456" y="177928"/>
                                  <a:pt x="516498" y="175884"/>
                                  <a:pt x="515430" y="174906"/>
                                </a:cubicBezTo>
                                <a:cubicBezTo>
                                  <a:pt x="514450" y="173929"/>
                                  <a:pt x="511424" y="171885"/>
                                  <a:pt x="508398" y="173929"/>
                                </a:cubicBezTo>
                                <a:lnTo>
                                  <a:pt x="488105" y="184060"/>
                                </a:lnTo>
                                <a:cubicBezTo>
                                  <a:pt x="480984" y="187082"/>
                                  <a:pt x="473953" y="188060"/>
                                  <a:pt x="466833" y="185038"/>
                                </a:cubicBezTo>
                                <a:cubicBezTo>
                                  <a:pt x="459801" y="182016"/>
                                  <a:pt x="454728" y="176950"/>
                                  <a:pt x="451702" y="169840"/>
                                </a:cubicBezTo>
                                <a:lnTo>
                                  <a:pt x="443513" y="147622"/>
                                </a:lnTo>
                                <a:cubicBezTo>
                                  <a:pt x="440487" y="141578"/>
                                  <a:pt x="436482" y="141578"/>
                                  <a:pt x="435414" y="141578"/>
                                </a:cubicBezTo>
                                <a:close/>
                                <a:moveTo>
                                  <a:pt x="70816" y="141554"/>
                                </a:moveTo>
                                <a:lnTo>
                                  <a:pt x="293725" y="141554"/>
                                </a:lnTo>
                                <a:cubicBezTo>
                                  <a:pt x="299778" y="141554"/>
                                  <a:pt x="303784" y="145555"/>
                                  <a:pt x="303784" y="151600"/>
                                </a:cubicBezTo>
                                <a:cubicBezTo>
                                  <a:pt x="303784" y="157735"/>
                                  <a:pt x="299778" y="161736"/>
                                  <a:pt x="293725" y="161736"/>
                                </a:cubicBezTo>
                                <a:lnTo>
                                  <a:pt x="70816" y="161736"/>
                                </a:lnTo>
                                <a:cubicBezTo>
                                  <a:pt x="64763" y="161736"/>
                                  <a:pt x="60757" y="157735"/>
                                  <a:pt x="60757" y="151600"/>
                                </a:cubicBezTo>
                                <a:cubicBezTo>
                                  <a:pt x="60757" y="145555"/>
                                  <a:pt x="64763" y="141554"/>
                                  <a:pt x="70816" y="141554"/>
                                </a:cubicBezTo>
                                <a:close/>
                                <a:moveTo>
                                  <a:pt x="70815" y="80868"/>
                                </a:moveTo>
                                <a:lnTo>
                                  <a:pt x="354394" y="80868"/>
                                </a:lnTo>
                                <a:cubicBezTo>
                                  <a:pt x="360447" y="80868"/>
                                  <a:pt x="364541" y="84865"/>
                                  <a:pt x="364541" y="90994"/>
                                </a:cubicBezTo>
                                <a:cubicBezTo>
                                  <a:pt x="364541" y="97034"/>
                                  <a:pt x="360447" y="101120"/>
                                  <a:pt x="354394" y="101120"/>
                                </a:cubicBezTo>
                                <a:lnTo>
                                  <a:pt x="70815" y="101120"/>
                                </a:lnTo>
                                <a:cubicBezTo>
                                  <a:pt x="64762" y="101120"/>
                                  <a:pt x="60757" y="97034"/>
                                  <a:pt x="60757" y="90994"/>
                                </a:cubicBezTo>
                                <a:cubicBezTo>
                                  <a:pt x="60757" y="84865"/>
                                  <a:pt x="64762" y="80868"/>
                                  <a:pt x="70815" y="80868"/>
                                </a:cubicBezTo>
                                <a:close/>
                                <a:moveTo>
                                  <a:pt x="20293" y="20174"/>
                                </a:moveTo>
                                <a:lnTo>
                                  <a:pt x="20293" y="404472"/>
                                </a:lnTo>
                                <a:lnTo>
                                  <a:pt x="374712" y="404472"/>
                                </a:lnTo>
                                <a:lnTo>
                                  <a:pt x="374712" y="348836"/>
                                </a:lnTo>
                                <a:lnTo>
                                  <a:pt x="372665" y="349813"/>
                                </a:lnTo>
                                <a:cubicBezTo>
                                  <a:pt x="362518" y="354879"/>
                                  <a:pt x="350414" y="352924"/>
                                  <a:pt x="342314" y="344836"/>
                                </a:cubicBezTo>
                                <a:cubicBezTo>
                                  <a:pt x="334215" y="336749"/>
                                  <a:pt x="332168" y="324572"/>
                                  <a:pt x="337241" y="314440"/>
                                </a:cubicBezTo>
                                <a:lnTo>
                                  <a:pt x="347388" y="294266"/>
                                </a:lnTo>
                                <a:cubicBezTo>
                                  <a:pt x="348367" y="292222"/>
                                  <a:pt x="348367" y="290177"/>
                                  <a:pt x="347388" y="289200"/>
                                </a:cubicBezTo>
                                <a:cubicBezTo>
                                  <a:pt x="347388" y="288133"/>
                                  <a:pt x="346320" y="286178"/>
                                  <a:pt x="343293" y="285112"/>
                                </a:cubicBezTo>
                                <a:lnTo>
                                  <a:pt x="321042" y="277024"/>
                                </a:lnTo>
                                <a:cubicBezTo>
                                  <a:pt x="310895" y="273025"/>
                                  <a:pt x="303775" y="262893"/>
                                  <a:pt x="303775" y="251783"/>
                                </a:cubicBezTo>
                                <a:cubicBezTo>
                                  <a:pt x="303775" y="240674"/>
                                  <a:pt x="310895" y="230542"/>
                                  <a:pt x="321042" y="226454"/>
                                </a:cubicBezTo>
                                <a:lnTo>
                                  <a:pt x="343293" y="218366"/>
                                </a:lnTo>
                                <a:cubicBezTo>
                                  <a:pt x="345340" y="217389"/>
                                  <a:pt x="346320" y="215345"/>
                                  <a:pt x="347388" y="214367"/>
                                </a:cubicBezTo>
                                <a:cubicBezTo>
                                  <a:pt x="348367" y="213300"/>
                                  <a:pt x="348367" y="211345"/>
                                  <a:pt x="347388" y="209301"/>
                                </a:cubicBezTo>
                                <a:lnTo>
                                  <a:pt x="337241" y="189037"/>
                                </a:lnTo>
                                <a:cubicBezTo>
                                  <a:pt x="332168" y="178995"/>
                                  <a:pt x="334215" y="166819"/>
                                  <a:pt x="342314" y="158731"/>
                                </a:cubicBezTo>
                                <a:cubicBezTo>
                                  <a:pt x="350414" y="150643"/>
                                  <a:pt x="362518" y="148599"/>
                                  <a:pt x="372665" y="153665"/>
                                </a:cubicBezTo>
                                <a:lnTo>
                                  <a:pt x="392958" y="163797"/>
                                </a:lnTo>
                                <a:cubicBezTo>
                                  <a:pt x="394916" y="164774"/>
                                  <a:pt x="396964" y="164774"/>
                                  <a:pt x="397943" y="163797"/>
                                </a:cubicBezTo>
                                <a:cubicBezTo>
                                  <a:pt x="399011" y="163797"/>
                                  <a:pt x="401058" y="162819"/>
                                  <a:pt x="402037" y="159709"/>
                                </a:cubicBezTo>
                                <a:lnTo>
                                  <a:pt x="410136" y="137490"/>
                                </a:lnTo>
                                <a:cubicBezTo>
                                  <a:pt x="414231" y="127358"/>
                                  <a:pt x="424288" y="120337"/>
                                  <a:pt x="435414" y="120337"/>
                                </a:cubicBezTo>
                                <a:cubicBezTo>
                                  <a:pt x="446628" y="120337"/>
                                  <a:pt x="456686" y="127358"/>
                                  <a:pt x="460780" y="137490"/>
                                </a:cubicBezTo>
                                <a:lnTo>
                                  <a:pt x="468880" y="159709"/>
                                </a:lnTo>
                                <a:cubicBezTo>
                                  <a:pt x="469859" y="161753"/>
                                  <a:pt x="471906" y="162819"/>
                                  <a:pt x="472885" y="163797"/>
                                </a:cubicBezTo>
                                <a:cubicBezTo>
                                  <a:pt x="473953" y="163797"/>
                                  <a:pt x="476000" y="164774"/>
                                  <a:pt x="477958" y="163797"/>
                                </a:cubicBezTo>
                                <a:lnTo>
                                  <a:pt x="498252" y="153665"/>
                                </a:lnTo>
                                <a:cubicBezTo>
                                  <a:pt x="508398" y="148599"/>
                                  <a:pt x="520503" y="150643"/>
                                  <a:pt x="528602" y="158731"/>
                                </a:cubicBezTo>
                                <a:cubicBezTo>
                                  <a:pt x="536702" y="166819"/>
                                  <a:pt x="538749" y="178995"/>
                                  <a:pt x="533676" y="189037"/>
                                </a:cubicBezTo>
                                <a:lnTo>
                                  <a:pt x="523529" y="209301"/>
                                </a:lnTo>
                                <a:cubicBezTo>
                                  <a:pt x="522550" y="211345"/>
                                  <a:pt x="522550" y="213300"/>
                                  <a:pt x="523529" y="214367"/>
                                </a:cubicBezTo>
                                <a:cubicBezTo>
                                  <a:pt x="524597" y="215345"/>
                                  <a:pt x="524597" y="217389"/>
                                  <a:pt x="527623" y="218366"/>
                                </a:cubicBezTo>
                                <a:lnTo>
                                  <a:pt x="549875" y="226454"/>
                                </a:lnTo>
                                <a:cubicBezTo>
                                  <a:pt x="560021" y="230542"/>
                                  <a:pt x="567142" y="240674"/>
                                  <a:pt x="567142" y="251783"/>
                                </a:cubicBezTo>
                                <a:cubicBezTo>
                                  <a:pt x="567142" y="262893"/>
                                  <a:pt x="560021" y="273025"/>
                                  <a:pt x="549875" y="277024"/>
                                </a:cubicBezTo>
                                <a:lnTo>
                                  <a:pt x="527623" y="285112"/>
                                </a:lnTo>
                                <a:cubicBezTo>
                                  <a:pt x="525576" y="286178"/>
                                  <a:pt x="524597" y="288133"/>
                                  <a:pt x="523529" y="289200"/>
                                </a:cubicBezTo>
                                <a:cubicBezTo>
                                  <a:pt x="523529" y="290177"/>
                                  <a:pt x="522550" y="292222"/>
                                  <a:pt x="523529" y="294266"/>
                                </a:cubicBezTo>
                                <a:lnTo>
                                  <a:pt x="533676" y="314440"/>
                                </a:lnTo>
                                <a:cubicBezTo>
                                  <a:pt x="538749" y="324572"/>
                                  <a:pt x="536702" y="336749"/>
                                  <a:pt x="528602" y="344836"/>
                                </a:cubicBezTo>
                                <a:cubicBezTo>
                                  <a:pt x="520503" y="352924"/>
                                  <a:pt x="508398" y="354879"/>
                                  <a:pt x="498252" y="349813"/>
                                </a:cubicBezTo>
                                <a:lnTo>
                                  <a:pt x="496204" y="348836"/>
                                </a:lnTo>
                                <a:lnTo>
                                  <a:pt x="496204" y="404472"/>
                                </a:lnTo>
                                <a:lnTo>
                                  <a:pt x="587346" y="404472"/>
                                </a:lnTo>
                                <a:lnTo>
                                  <a:pt x="587346" y="20174"/>
                                </a:lnTo>
                                <a:close/>
                                <a:moveTo>
                                  <a:pt x="10147" y="0"/>
                                </a:moveTo>
                                <a:lnTo>
                                  <a:pt x="597492" y="0"/>
                                </a:lnTo>
                                <a:cubicBezTo>
                                  <a:pt x="603545" y="0"/>
                                  <a:pt x="607639" y="3999"/>
                                  <a:pt x="607639" y="10132"/>
                                </a:cubicBezTo>
                                <a:lnTo>
                                  <a:pt x="607639" y="414603"/>
                                </a:lnTo>
                                <a:cubicBezTo>
                                  <a:pt x="607639" y="420647"/>
                                  <a:pt x="603545" y="424646"/>
                                  <a:pt x="597492" y="424646"/>
                                </a:cubicBezTo>
                                <a:lnTo>
                                  <a:pt x="496204" y="424646"/>
                                </a:lnTo>
                                <a:lnTo>
                                  <a:pt x="496204" y="495480"/>
                                </a:lnTo>
                                <a:cubicBezTo>
                                  <a:pt x="496204" y="499479"/>
                                  <a:pt x="493178" y="503567"/>
                                  <a:pt x="489084" y="504545"/>
                                </a:cubicBezTo>
                                <a:cubicBezTo>
                                  <a:pt x="488105" y="505612"/>
                                  <a:pt x="487126" y="505612"/>
                                  <a:pt x="486058" y="505612"/>
                                </a:cubicBezTo>
                                <a:cubicBezTo>
                                  <a:pt x="483032" y="505612"/>
                                  <a:pt x="480005" y="504545"/>
                                  <a:pt x="477958" y="501523"/>
                                </a:cubicBezTo>
                                <a:lnTo>
                                  <a:pt x="435414" y="450953"/>
                                </a:lnTo>
                                <a:lnTo>
                                  <a:pt x="392958" y="502501"/>
                                </a:lnTo>
                                <a:cubicBezTo>
                                  <a:pt x="389843" y="505612"/>
                                  <a:pt x="385838" y="506589"/>
                                  <a:pt x="381744" y="505612"/>
                                </a:cubicBezTo>
                                <a:cubicBezTo>
                                  <a:pt x="377738" y="503567"/>
                                  <a:pt x="374712" y="499479"/>
                                  <a:pt x="374712" y="495480"/>
                                </a:cubicBezTo>
                                <a:lnTo>
                                  <a:pt x="374712" y="424646"/>
                                </a:lnTo>
                                <a:lnTo>
                                  <a:pt x="10147" y="424646"/>
                                </a:lnTo>
                                <a:cubicBezTo>
                                  <a:pt x="4094" y="424646"/>
                                  <a:pt x="0" y="420647"/>
                                  <a:pt x="0" y="414603"/>
                                </a:cubicBezTo>
                                <a:lnTo>
                                  <a:pt x="0" y="10132"/>
                                </a:lnTo>
                                <a:cubicBezTo>
                                  <a:pt x="0" y="3999"/>
                                  <a:pt x="4094" y="0"/>
                                  <a:pt x="101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090" tIns="38090" rIns="38090" bIns="3809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26" o:spt="203" style="position:absolute;left:0pt;margin-left:20.9pt;margin-top:254.6pt;height:20.4pt;width:20.4pt;z-index:251711488;mso-width-relative:page;mso-height-relative:page;" coordorigin="0,2043146" coordsize="312384,312384" o:gfxdata="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">
                <o:lock v:ext="edit" aspectratio="f"/>
                <v:rect id="_x0000_s1026" o:spid="_x0000_s1026" o:spt="1" style="position:absolute;left:0;top:2043146;height:312384;width:312384;v-text-anchor:middle;" fillcolor="#5FB2D3 [3207]" filled="t" stroked="f" coordsize="21600,21600" o:gfxdata="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Fm7t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shape id="Shape 2591" o:spid="_x0000_s1026" o:spt="100" style="position:absolute;left:45447;top:2102410;height:184431;width:221489;v-text-anchor:middle;" fillcolor="#FFFFFF [3212]" filled="t" stroked="f" coordsize="607639,505975" o:gfxdata="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Bsx+G/&#10;AAAA3AAAAA8AAAAAAAAAAQAgAAAAIgAAAGRycy9kb3ducmV2LnhtbFBLAQIUABQAAAAIAIdO4kAz&#10;LwWeOwAAADkAAAAQAAAAAAAAAAEAIAAAAA4BAABkcnMvc2hhcGV4bWwueG1sUEsFBgAAAAAGAAYA&#10;WwEAALgDAAAAAA==&#10;" path="m395628,339326c395361,339415,395183,339504,394916,339770l394916,414603,394916,467129,427314,427757c429361,425713,432388,424646,435414,424646c438529,424646,441555,425713,443513,428735l476000,468195,476000,414603,476000,339770,472885,339770c471906,339770,469859,340748,468880,343770l460780,366077c456686,377187,446628,384208,435414,384208c424288,384208,414142,377187,410136,367055l402037,343770c401058,341726,399011,340748,397943,339770c397409,339770,396608,339415,395628,339326xm70817,333633l182283,333633c188337,333633,192432,337719,192432,343759c192432,349799,188337,353885,182283,353885l70817,353885c64763,353885,60757,349799,60757,343759c60757,337719,64763,333633,70817,333633xm70816,262927l202555,262927c208608,262927,212614,266924,212614,273053c212614,279093,208608,283179,202555,283179l70816,283179c64763,283179,60757,279093,60757,273053c60757,266924,64763,262927,70816,262927xm435415,222444c418238,222444,405067,235604,405067,252765c405067,270016,418238,283176,435415,283176c452681,283176,465852,270016,465852,252765c465852,235604,452681,222444,435415,222444xm435415,202170c463805,202170,486055,224489,486055,252765c486055,281131,463805,303361,435415,303361c407114,303361,384864,281131,384864,252765c384864,224489,407114,202170,435415,202170xm70816,202170l253132,202170c259274,202170,263280,206256,263280,212296c263280,218336,259274,222422,253132,222422l70816,222422c64763,222422,60757,218336,60757,212296c60757,206256,64763,202170,70816,202170xm435414,141578c434435,141578,430430,141578,429361,145577l421262,167796c418236,174906,413162,180950,406042,182994c399011,186016,390911,185038,384859,182016l364566,171885c360471,169840,358513,171885,357445,172862c356466,173929,354419,176950,356466,179972l366613,200236c369639,207257,370618,214367,367592,221388c364566,228498,359492,233564,352372,236586l330121,244673c325047,247695,324068,251783,324068,252761c324068,253828,324068,257827,328073,258805l350414,266892c357445,270003,363587,275069,365545,282090c368660,289200,367592,297288,364566,303331l354419,323595c352372,327594,354419,329638,355487,330616c356466,331682,359492,333638,362518,331682l382812,321550c387885,320484,391890,319506,395984,319506c396874,319506,397943,319595,399100,319773c401414,319951,403728,320573,406131,321550c412272,324217,416901,328394,420016,334171c420461,334971,420906,335860,421262,336749l429361,358967c429628,359945,430073,360745,430608,361278c430786,361456,430875,361545,431053,361723c431320,361900,431587,362078,431943,362256c433367,362967,434880,362967,435414,362967c436482,362967,439508,362967,441555,358967l449655,336749c450189,335415,450812,334082,451524,332838c452236,331593,453037,330438,453927,329371c456508,325994,459712,323417,463539,321995c463984,321817,464340,321639,464786,321550c471906,318529,480005,319506,486058,322528l490152,324572,506351,332660c510356,334704,512403,332660,513471,331682c514450,330616,516498,327594,514450,324572l504304,304309c501278,297288,500299,290177,503325,283156c506351,276046,511424,270980,518456,267959l540796,259871c546848,256849,546848,253828,546848,252761c546848,251783,546848,248762,542843,246717l520503,238630c513471,235608,507330,230542,505372,223432c502257,216411,503325,208323,506351,202191l516498,182016c518456,177928,516498,175884,515430,174906c514450,173929,511424,171885,508398,173929l488105,184060c480984,187082,473953,188060,466833,185038c459801,182016,454728,176950,451702,169840l443513,147622c440487,141578,436482,141578,435414,141578xm70816,141554l293725,141554c299778,141554,303784,145555,303784,151600c303784,157735,299778,161736,293725,161736l70816,161736c64763,161736,60757,157735,60757,151600c60757,145555,64763,141554,70816,141554xm70815,80868l354394,80868c360447,80868,364541,84865,364541,90994c364541,97034,360447,101120,354394,101120l70815,101120c64762,101120,60757,97034,60757,90994c60757,84865,64762,80868,70815,80868xm20293,20174l20293,404472,374712,404472,374712,348836,372665,349813c362518,354879,350414,352924,342314,344836c334215,336749,332168,324572,337241,314440l347388,294266c348367,292222,348367,290177,347388,289200c347388,288133,346320,286178,343293,285112l321042,277024c310895,273025,303775,262893,303775,251783c303775,240674,310895,230542,321042,226454l343293,218366c345340,217389,346320,215345,347388,214367c348367,213300,348367,211345,347388,209301l337241,189037c332168,178995,334215,166819,342314,158731c350414,150643,362518,148599,372665,153665l392958,163797c394916,164774,396964,164774,397943,163797c399011,163797,401058,162819,402037,159709l410136,137490c414231,127358,424288,120337,435414,120337c446628,120337,456686,127358,460780,137490l468880,159709c469859,161753,471906,162819,472885,163797c473953,163797,476000,164774,477958,163797l498252,153665c508398,148599,520503,150643,528602,158731c536702,166819,538749,178995,533676,189037l523529,209301c522550,211345,522550,213300,523529,214367c524597,215345,524597,217389,527623,218366l549875,226454c560021,230542,567142,240674,567142,251783c567142,262893,560021,273025,549875,277024l527623,285112c525576,286178,524597,288133,523529,289200c523529,290177,522550,292222,523529,294266l533676,314440c538749,324572,536702,336749,528602,344836c520503,352924,508398,354879,498252,349813l496204,348836,496204,404472,587346,404472,587346,20174xm10147,0l597492,0c603545,0,607639,3999,607639,10132l607639,414603c607639,420647,603545,424646,597492,424646l496204,424646,496204,495480c496204,499479,493178,503567,489084,504545c488105,505612,487126,505612,486058,505612c483032,505612,480005,504545,477958,501523l435414,450953,392958,502501c389843,505612,385838,506589,381744,505612c377738,503567,374712,499479,374712,495480l374712,424646,10147,424646c4094,424646,0,420647,0,414603l0,10132c0,3999,4094,0,10147,0xe">
                  <v:path o:connectlocs="144209,123686;143949,123848;143949,151125;143949,170271;155759,155920;158711,154786;161663,156276;173505,170659;173505,151125;173505,123848;172370,123848;170910,125306;167957,133437;158711,140046;149497,133793;146545,125306;145053,123848;144209,123686;25813,121611;66443,121611;70142,125302;66443,128993;25813,128993;22146,125302;25813,121611;25812,95838;73832,95838;77499,99529;73832,103220;25812,103220;22146,99529;25812,95838;158712,81082;147649,92134;158712,103219;169806,92134;158712,81082;158712,73692;177170,92134;158712,110576;140285,92134;158712,73692;25812,73692;92268,73692;95967,77383;92268,81074;25812,81074;22146,77383;25812,73692;158711,51606;156505,53063;153553,61162;148005,66702;140284,66345;132887,62653;130291,63009;129934,65600;133633,72987;133990,80697;128442,86237;120331,89184;118125,92132;119585,94336;127728,97283;133243,102823;132887,110566;129188,117952;129577,120511;132140,120900;139537,117206;144339,116461;145474,116559;148037,117206;153099,121807;153553,122747;156505,130845;156959,131688;157122,131850;157446,132044;158711,132303;160950,130845;163902,122747;164583,121321;165459,120057;168963,117369;169418,117206;177171,117563;178664,118308;184568,121256;187164,120900;187520,118308;183822,110922;183465,103212;188981,97672;197124,94724;199330,92132;197870,89929;189727,86982;184211,81442;184568,73699;188267,66345;187878,63754;185314,63398;177917,67091;170164,67447;164648,61907;161663,53809;158711,51606;25812,51597;107064,51597;110731,55259;107064,58953;25812,58953;22146,55259;25812,51597;25812,29476;129179,29476;132877,33167;129179,36858;25812,36858;22146,33167;25812,29476;7396,7353;7396,147432;136585,147432;136585,127152;135839,127508;124776,125694;122926,114615;126625,107261;126625,105415;125132,103925;117022,100976;110728,91776;117022,82543;125132,79595;126625,78138;126625,76291;122926,68905;124776,57858;135839,56011;143236,59705;145053,59705;146545,58214;149497,50115;158711,43863;167957,50115;170910,58214;172370,59705;174219,59705;181616,56011;192679,57858;194528,68905;190830,76291;190830,78138;192322,79595;200433,82543;206727,91776;200433,100976;192322,103925;190830,105415;190830,107261;194528,114615;192679,125694;181616,127508;180870,127152;180870,147432;214092,147432;214092,7353;3698,0;217790,0;221489,3693;221489,151125;217790,154786;180870,154786;180870,180605;178274,183909;177171,184298;174219,182808;158711,164375;143236,183164;139148,184298;136585,180605;136585,154786;3698,154786;0,151125;0,3693;3698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4" joinstyle="miter"/>
                  <v:imagedata o:title=""/>
                  <o:lock v:ext="edit" aspectratio="f"/>
                  <v:textbox inset="2.9992125984252pt,2.9992125984252pt,2.9992125984252pt,2.9992125984252p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36195</wp:posOffset>
                </wp:positionV>
                <wp:extent cx="259080" cy="259080"/>
                <wp:effectExtent l="0" t="0" r="7620" b="7620"/>
                <wp:wrapNone/>
                <wp:docPr id="36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54" cy="259354"/>
                          <a:chOff x="0" y="587392"/>
                          <a:chExt cx="312384" cy="312384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0" y="587392"/>
                            <a:ext cx="312384" cy="312384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Shape 2604"/>
                        <wps:cNvSpPr/>
                        <wps:spPr>
                          <a:xfrm>
                            <a:off x="45447" y="654369"/>
                            <a:ext cx="221489" cy="1812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618" y="9600"/>
                                </a:moveTo>
                                <a:lnTo>
                                  <a:pt x="17673" y="9600"/>
                                </a:lnTo>
                                <a:lnTo>
                                  <a:pt x="17673" y="8400"/>
                                </a:lnTo>
                                <a:cubicBezTo>
                                  <a:pt x="17673" y="7738"/>
                                  <a:pt x="17233" y="7200"/>
                                  <a:pt x="16691" y="7200"/>
                                </a:cubicBezTo>
                                <a:lnTo>
                                  <a:pt x="14727" y="7200"/>
                                </a:lnTo>
                                <a:cubicBezTo>
                                  <a:pt x="14186" y="7200"/>
                                  <a:pt x="13745" y="7738"/>
                                  <a:pt x="13745" y="8400"/>
                                </a:cubicBezTo>
                                <a:lnTo>
                                  <a:pt x="13745" y="9600"/>
                                </a:lnTo>
                                <a:lnTo>
                                  <a:pt x="7855" y="9600"/>
                                </a:lnTo>
                                <a:lnTo>
                                  <a:pt x="7855" y="8400"/>
                                </a:lnTo>
                                <a:cubicBezTo>
                                  <a:pt x="7855" y="7738"/>
                                  <a:pt x="7414" y="7200"/>
                                  <a:pt x="6873" y="7200"/>
                                </a:cubicBezTo>
                                <a:lnTo>
                                  <a:pt x="4909" y="7200"/>
                                </a:lnTo>
                                <a:cubicBezTo>
                                  <a:pt x="4367" y="7200"/>
                                  <a:pt x="3927" y="7738"/>
                                  <a:pt x="3927" y="8400"/>
                                </a:cubicBezTo>
                                <a:lnTo>
                                  <a:pt x="3927" y="9600"/>
                                </a:lnTo>
                                <a:lnTo>
                                  <a:pt x="982" y="9600"/>
                                </a:lnTo>
                                <a:lnTo>
                                  <a:pt x="982" y="3601"/>
                                </a:lnTo>
                                <a:lnTo>
                                  <a:pt x="20618" y="3601"/>
                                </a:lnTo>
                                <a:cubicBezTo>
                                  <a:pt x="20618" y="3601"/>
                                  <a:pt x="20618" y="9600"/>
                                  <a:pt x="20618" y="9600"/>
                                </a:cubicBezTo>
                                <a:close/>
                                <a:moveTo>
                                  <a:pt x="14727" y="8400"/>
                                </a:moveTo>
                                <a:lnTo>
                                  <a:pt x="16691" y="8400"/>
                                </a:lnTo>
                                <a:lnTo>
                                  <a:pt x="16691" y="12001"/>
                                </a:lnTo>
                                <a:lnTo>
                                  <a:pt x="14727" y="12001"/>
                                </a:lnTo>
                                <a:cubicBezTo>
                                  <a:pt x="14727" y="12001"/>
                                  <a:pt x="14727" y="8400"/>
                                  <a:pt x="14727" y="8400"/>
                                </a:cubicBezTo>
                                <a:close/>
                                <a:moveTo>
                                  <a:pt x="4909" y="8400"/>
                                </a:moveTo>
                                <a:lnTo>
                                  <a:pt x="6873" y="8400"/>
                                </a:lnTo>
                                <a:lnTo>
                                  <a:pt x="6873" y="12001"/>
                                </a:lnTo>
                                <a:lnTo>
                                  <a:pt x="4909" y="12001"/>
                                </a:lnTo>
                                <a:cubicBezTo>
                                  <a:pt x="4909" y="12001"/>
                                  <a:pt x="4909" y="8400"/>
                                  <a:pt x="4909" y="8400"/>
                                </a:cubicBezTo>
                                <a:close/>
                                <a:moveTo>
                                  <a:pt x="19636" y="20400"/>
                                </a:moveTo>
                                <a:lnTo>
                                  <a:pt x="1964" y="20400"/>
                                </a:lnTo>
                                <a:lnTo>
                                  <a:pt x="1964" y="10800"/>
                                </a:lnTo>
                                <a:lnTo>
                                  <a:pt x="3927" y="10800"/>
                                </a:lnTo>
                                <a:lnTo>
                                  <a:pt x="3927" y="12001"/>
                                </a:lnTo>
                                <a:cubicBezTo>
                                  <a:pt x="3927" y="12662"/>
                                  <a:pt x="4367" y="13200"/>
                                  <a:pt x="4909" y="13200"/>
                                </a:cubicBezTo>
                                <a:lnTo>
                                  <a:pt x="6873" y="13200"/>
                                </a:lnTo>
                                <a:cubicBezTo>
                                  <a:pt x="7414" y="13200"/>
                                  <a:pt x="7855" y="12662"/>
                                  <a:pt x="7855" y="12001"/>
                                </a:cubicBezTo>
                                <a:lnTo>
                                  <a:pt x="7855" y="10800"/>
                                </a:lnTo>
                                <a:lnTo>
                                  <a:pt x="13745" y="10800"/>
                                </a:lnTo>
                                <a:lnTo>
                                  <a:pt x="13745" y="12001"/>
                                </a:lnTo>
                                <a:cubicBezTo>
                                  <a:pt x="13745" y="12662"/>
                                  <a:pt x="14186" y="13200"/>
                                  <a:pt x="14727" y="13200"/>
                                </a:cubicBezTo>
                                <a:lnTo>
                                  <a:pt x="16691" y="13200"/>
                                </a:lnTo>
                                <a:cubicBezTo>
                                  <a:pt x="17233" y="13200"/>
                                  <a:pt x="17673" y="12662"/>
                                  <a:pt x="17673" y="12001"/>
                                </a:cubicBezTo>
                                <a:lnTo>
                                  <a:pt x="17673" y="10800"/>
                                </a:lnTo>
                                <a:lnTo>
                                  <a:pt x="19636" y="10800"/>
                                </a:lnTo>
                                <a:cubicBezTo>
                                  <a:pt x="19636" y="10800"/>
                                  <a:pt x="19636" y="20400"/>
                                  <a:pt x="19636" y="20400"/>
                                </a:cubicBezTo>
                                <a:close/>
                                <a:moveTo>
                                  <a:pt x="8836" y="1200"/>
                                </a:moveTo>
                                <a:lnTo>
                                  <a:pt x="12764" y="1200"/>
                                </a:lnTo>
                                <a:cubicBezTo>
                                  <a:pt x="13305" y="1200"/>
                                  <a:pt x="13745" y="1738"/>
                                  <a:pt x="13745" y="2400"/>
                                </a:cubicBezTo>
                                <a:lnTo>
                                  <a:pt x="7855" y="2400"/>
                                </a:lnTo>
                                <a:cubicBezTo>
                                  <a:pt x="7855" y="1738"/>
                                  <a:pt x="8295" y="1200"/>
                                  <a:pt x="8836" y="1200"/>
                                </a:cubicBezTo>
                                <a:moveTo>
                                  <a:pt x="20618" y="2400"/>
                                </a:moveTo>
                                <a:lnTo>
                                  <a:pt x="14727" y="2400"/>
                                </a:lnTo>
                                <a:cubicBezTo>
                                  <a:pt x="14727" y="1075"/>
                                  <a:pt x="13848" y="0"/>
                                  <a:pt x="12764" y="0"/>
                                </a:cubicBezTo>
                                <a:lnTo>
                                  <a:pt x="8836" y="0"/>
                                </a:lnTo>
                                <a:cubicBezTo>
                                  <a:pt x="7752" y="0"/>
                                  <a:pt x="6873" y="1075"/>
                                  <a:pt x="6873" y="2400"/>
                                </a:cubicBezTo>
                                <a:lnTo>
                                  <a:pt x="982" y="2400"/>
                                </a:lnTo>
                                <a:cubicBezTo>
                                  <a:pt x="440" y="2400"/>
                                  <a:pt x="0" y="2938"/>
                                  <a:pt x="0" y="3601"/>
                                </a:cubicBezTo>
                                <a:lnTo>
                                  <a:pt x="0" y="9600"/>
                                </a:lnTo>
                                <a:cubicBezTo>
                                  <a:pt x="0" y="10262"/>
                                  <a:pt x="440" y="10800"/>
                                  <a:pt x="982" y="10800"/>
                                </a:cubicBezTo>
                                <a:lnTo>
                                  <a:pt x="982" y="20400"/>
                                </a:lnTo>
                                <a:cubicBezTo>
                                  <a:pt x="982" y="21062"/>
                                  <a:pt x="1422" y="21600"/>
                                  <a:pt x="1964" y="21600"/>
                                </a:cubicBezTo>
                                <a:lnTo>
                                  <a:pt x="19636" y="21600"/>
                                </a:lnTo>
                                <a:cubicBezTo>
                                  <a:pt x="20178" y="21600"/>
                                  <a:pt x="20618" y="21062"/>
                                  <a:pt x="20618" y="20400"/>
                                </a:cubicBezTo>
                                <a:lnTo>
                                  <a:pt x="20618" y="10800"/>
                                </a:lnTo>
                                <a:cubicBezTo>
                                  <a:pt x="21160" y="10800"/>
                                  <a:pt x="21600" y="10262"/>
                                  <a:pt x="21600" y="9600"/>
                                </a:cubicBezTo>
                                <a:lnTo>
                                  <a:pt x="21600" y="3601"/>
                                </a:lnTo>
                                <a:cubicBezTo>
                                  <a:pt x="21600" y="2938"/>
                                  <a:pt x="21160" y="2400"/>
                                  <a:pt x="20618" y="240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090" tIns="38090" rIns="38090" bIns="3809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5" o:spid="_x0000_s1026" o:spt="203" style="position:absolute;left:0pt;margin-left:20.9pt;margin-top:2.85pt;height:20.4pt;width:20.4pt;z-index:251714560;mso-width-relative:page;mso-height-relative:page;" coordorigin="0,587392" coordsize="312384,312384" o:gfxdata="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">
                <o:lock v:ext="edit" aspectratio="f"/>
                <v:rect id="_x0000_s1026" o:spid="_x0000_s1026" o:spt="1" style="position:absolute;left:0;top:587392;height:312384;width:312384;v-text-anchor:middle;" fillcolor="#5FB2D3 [3207]" filled="t" stroked="f" coordsize="21600,21600" o:gfxdata="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4I+e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ect>
                <v:shape id="Shape 2604" o:spid="_x0000_s1026" o:spt="100" style="position:absolute;left:45447;top:654369;height:181218;width:221489;v-text-anchor:middle;" fillcolor="#FFFFFF [3212]" filled="t" stroked="f" coordsize="21600,21600" o:gfxdata="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dIX+8AAAA&#10;2wAAAA8AAAAAAAAAAQAgAAAAIgAAAGRycy9kb3ducmV2LnhtbFBLAQIUABQAAAAIAIdO4kAzLwWe&#10;OwAAADkAAAAQAAAAAAAAAAEAIAAAAAsBAABkcnMvc2hhcGV4bWwueG1sUEsFBgAAAAAGAAYAWwEA&#10;ALUDAAAAAA==&#10;" path="m20618,9600l17673,9600,17673,8400c17673,7738,17233,7200,16691,7200l14727,7200c14186,7200,13745,7738,13745,8400l13745,9600,7855,9600,7855,8400c7855,7738,7414,7200,6873,7200l4909,7200c4367,7200,3927,7738,3927,8400l3927,9600,982,9600,982,3601,20618,3601c20618,3601,20618,9600,20618,9600xm14727,8400l16691,8400,16691,12001,14727,12001c14727,12001,14727,8400,14727,8400xm4909,8400l6873,8400,6873,12001,4909,12001c4909,12001,4909,8400,4909,8400xm19636,20400l1964,20400,1964,10800,3927,10800,3927,12001c3927,12662,4367,13200,4909,13200l6873,13200c7414,13200,7855,12662,7855,12001l7855,10800,13745,10800,13745,12001c13745,12662,14186,13200,14727,13200l16691,13200c17233,13200,17673,12662,17673,12001l17673,10800,19636,10800c19636,10800,19636,20400,19636,20400xm8836,1200l12764,1200c13305,1200,13745,1738,13745,2400l7855,2400c7855,1738,8295,1200,8836,1200m20618,2400l14727,2400c14727,1075,13848,0,12764,0l8836,0c7752,0,6873,1075,6873,2400l982,2400c440,2400,0,2938,0,3601l0,9600c0,10262,440,10800,982,10800l982,20400c982,21062,1422,21600,1964,21600l19636,21600c20178,21600,20618,21062,20618,20400l20618,10800c21160,10800,21600,10262,21600,9600l21600,3601c21600,2938,21160,2400,20618,2400e">
                  <v:path o:connectlocs="110744,90609;110744,90609;110744,90609;110744,90609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2.9992125984252pt,2.9992125984252pt,2.9992125984252pt,2.9992125984252pt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阿里巴巴普惠体 R">
    <w:altName w:val="宋体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阿里巴巴普惠体 M">
    <w:altName w:val="宋体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25C25"/>
    <w:multiLevelType w:val="multilevel"/>
    <w:tmpl w:val="31025C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814414"/>
    <w:rsid w:val="000206BE"/>
    <w:rsid w:val="00023D4B"/>
    <w:rsid w:val="000509F7"/>
    <w:rsid w:val="00053F1B"/>
    <w:rsid w:val="00061110"/>
    <w:rsid w:val="000803EA"/>
    <w:rsid w:val="00085399"/>
    <w:rsid w:val="000A39FE"/>
    <w:rsid w:val="00111D55"/>
    <w:rsid w:val="001512B0"/>
    <w:rsid w:val="001E3F9A"/>
    <w:rsid w:val="001F44B3"/>
    <w:rsid w:val="002C76F1"/>
    <w:rsid w:val="00306C46"/>
    <w:rsid w:val="00311DE0"/>
    <w:rsid w:val="00322E8B"/>
    <w:rsid w:val="00336714"/>
    <w:rsid w:val="00341C5C"/>
    <w:rsid w:val="003A4F11"/>
    <w:rsid w:val="003B641D"/>
    <w:rsid w:val="003C13FA"/>
    <w:rsid w:val="003E3462"/>
    <w:rsid w:val="00431242"/>
    <w:rsid w:val="00461F81"/>
    <w:rsid w:val="00462285"/>
    <w:rsid w:val="00471F18"/>
    <w:rsid w:val="00475BB8"/>
    <w:rsid w:val="004B3F7C"/>
    <w:rsid w:val="005557E8"/>
    <w:rsid w:val="00557EDC"/>
    <w:rsid w:val="00581692"/>
    <w:rsid w:val="00585D9B"/>
    <w:rsid w:val="005C1A51"/>
    <w:rsid w:val="005C3DFF"/>
    <w:rsid w:val="005E02D7"/>
    <w:rsid w:val="006113F9"/>
    <w:rsid w:val="00685D28"/>
    <w:rsid w:val="006A385B"/>
    <w:rsid w:val="00765215"/>
    <w:rsid w:val="007B7C82"/>
    <w:rsid w:val="007C065B"/>
    <w:rsid w:val="007C425C"/>
    <w:rsid w:val="007D2711"/>
    <w:rsid w:val="007E14B5"/>
    <w:rsid w:val="008502F7"/>
    <w:rsid w:val="0085367B"/>
    <w:rsid w:val="008C5014"/>
    <w:rsid w:val="00906D7D"/>
    <w:rsid w:val="0096572B"/>
    <w:rsid w:val="009759C7"/>
    <w:rsid w:val="009920AF"/>
    <w:rsid w:val="009F0B81"/>
    <w:rsid w:val="00A043CC"/>
    <w:rsid w:val="00A425F6"/>
    <w:rsid w:val="00A57A65"/>
    <w:rsid w:val="00B2294E"/>
    <w:rsid w:val="00B36640"/>
    <w:rsid w:val="00B57D2B"/>
    <w:rsid w:val="00B658B3"/>
    <w:rsid w:val="00B74425"/>
    <w:rsid w:val="00BE6AB8"/>
    <w:rsid w:val="00BE7E77"/>
    <w:rsid w:val="00C237BA"/>
    <w:rsid w:val="00C841BF"/>
    <w:rsid w:val="00C87457"/>
    <w:rsid w:val="00C9787C"/>
    <w:rsid w:val="00CC7B7B"/>
    <w:rsid w:val="00D4274F"/>
    <w:rsid w:val="00D44F4F"/>
    <w:rsid w:val="00D66369"/>
    <w:rsid w:val="00D769DA"/>
    <w:rsid w:val="00DC2EEB"/>
    <w:rsid w:val="00E357FE"/>
    <w:rsid w:val="00E368EC"/>
    <w:rsid w:val="00E62908"/>
    <w:rsid w:val="00EC3B5B"/>
    <w:rsid w:val="00EC7314"/>
    <w:rsid w:val="00EE40C6"/>
    <w:rsid w:val="00F06758"/>
    <w:rsid w:val="00F12C10"/>
    <w:rsid w:val="00F53610"/>
    <w:rsid w:val="00F8020D"/>
    <w:rsid w:val="00F900B5"/>
    <w:rsid w:val="00FA6DC6"/>
    <w:rsid w:val="00FF03EC"/>
    <w:rsid w:val="0F814414"/>
    <w:rsid w:val="1DFC205E"/>
    <w:rsid w:val="7137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标题 1 字符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9">
    <w:name w:val="页眉 字符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ea9f4570-45df-45cf-8651-80f4667f5272\&#32771;&#30740;&#22797;&#3579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自定义 13">
      <a:dk1>
        <a:srgbClr val="000000"/>
      </a:dk1>
      <a:lt1>
        <a:srgbClr val="FFFFFF"/>
      </a:lt1>
      <a:dk2>
        <a:srgbClr val="778495"/>
      </a:dk2>
      <a:lt2>
        <a:srgbClr val="F0F0F0"/>
      </a:lt2>
      <a:accent1>
        <a:srgbClr val="FBC969"/>
      </a:accent1>
      <a:accent2>
        <a:srgbClr val="B2CF1F"/>
      </a:accent2>
      <a:accent3>
        <a:srgbClr val="FF7C80"/>
      </a:accent3>
      <a:accent4>
        <a:srgbClr val="5FB2D3"/>
      </a:accent4>
      <a:accent5>
        <a:srgbClr val="B2CF1F"/>
      </a:accent5>
      <a:accent6>
        <a:srgbClr val="5FB2D3"/>
      </a:accent6>
      <a:hlink>
        <a:srgbClr val="56BEEC"/>
      </a:hlink>
      <a:folHlink>
        <a:srgbClr val="BFBFBF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考研复试简历.docx</Template>
  <Pages>1</Pages>
  <Words>0</Words>
  <Characters>0</Characters>
  <Lines>1</Lines>
  <Paragraphs>1</Paragraphs>
  <TotalTime>7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2022-01-10T07:47:00Z</dcterms:created>
  <dc:creator>Mr Lee</dc:creator>
  <dc:description>紫绚设计</dc:description>
  <cp:keywords>紫绚设计</cp:keywords>
  <cp:lastModifiedBy>Mr Lee</cp:lastModifiedBy>
  <dcterms:modified xsi:type="dcterms:W3CDTF">2022-01-10T13:10:10Z</dcterms:modified>
  <dc:title>紫绚设计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1.0_UAwJ+mRIJI0jakI0V0hA+cGPFg/NtHBQNQLruqP0l2lMhDbCvUfsypgQAe3jc92HTm0ZB2pZVAFnW0M9vJ+S6g==</vt:lpwstr>
  </property>
  <property fmtid="{D5CDD505-2E9C-101B-9397-08002B2CF9AE}" pid="3" name="KSOTemplateUUID">
    <vt:lpwstr>v1.0_mb_aYhaZDk5NE/nmUPzMzff6Q==</vt:lpwstr>
  </property>
  <property fmtid="{D5CDD505-2E9C-101B-9397-08002B2CF9AE}" pid="4" name="KSOProductBuildVer">
    <vt:lpwstr>2052-11.1.0.10072</vt:lpwstr>
  </property>
</Properties>
</file>