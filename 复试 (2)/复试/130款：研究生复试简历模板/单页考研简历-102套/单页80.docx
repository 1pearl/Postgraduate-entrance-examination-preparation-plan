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1315720</wp:posOffset>
                </wp:positionH>
                <wp:positionV relativeFrom="paragraph">
                  <wp:posOffset>-412115</wp:posOffset>
                </wp:positionV>
                <wp:extent cx="1106805" cy="535940"/>
                <wp:effectExtent l="0" t="0" r="0" b="0"/>
                <wp:wrapNone/>
                <wp:docPr id="60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805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70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逗西甘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 w:val="0"/>
                                <w:color w:val="FFFFFF" w:themeColor="background1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103.6pt;margin-top:-32.45pt;height:42.2pt;width:87.15pt;z-index:251675648;mso-width-relative:page;mso-height-relative:page;" filled="f" stroked="f" coordsize="21600,21600" o:gfxdata="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ND4i47YAAAACgEAAA8AAAAAAAAAAQAgAAAAIgAAAGRycy9kb3ducmV2&#10;LnhtbFBLAQIUABQAAAAIAIdO4kAWO4p9wwEAAHoDAAAOAAAAAAAAAAEAIAAAACcBAABkcnMvZTJv&#10;RG9jLnhtbFBLBQYAAAAABgAGAFkBAAB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700" w:lineRule="exact"/>
                        <w:rPr>
                          <w:rFonts w:ascii="微软雅黑" w:hAnsi="微软雅黑" w:eastAsia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逗西甘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 w:val="0"/>
                          <w:color w:val="FFFFFF" w:themeColor="background1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81152" behindDoc="0" locked="0" layoutInCell="1" allowOverlap="1">
                <wp:simplePos x="0" y="0"/>
                <wp:positionH relativeFrom="column">
                  <wp:posOffset>3236595</wp:posOffset>
                </wp:positionH>
                <wp:positionV relativeFrom="paragraph">
                  <wp:posOffset>-402590</wp:posOffset>
                </wp:positionV>
                <wp:extent cx="1513205" cy="516255"/>
                <wp:effectExtent l="0" t="0" r="0" b="0"/>
                <wp:wrapNone/>
                <wp:docPr id="20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3205" cy="516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70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报考专业：法学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254.85pt;margin-top:-31.7pt;height:40.65pt;width:119.15pt;z-index:252081152;mso-width-relative:page;mso-height-relative:page;" filled="f" stroked="f" coordsize="21600,21600" o:gfxdata="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GlS2E2AAAAAoBAAAPAAAAAAAAAAEAIAAAACIAAABkcnMvZG93bnJldi54&#10;bWxQSwECFAAUAAAACACHTuJADTx888EBAAB6AwAADgAAAAAAAAABACAAAAAnAQAAZHJzL2Uyb0Rv&#10;Yy54bWxQSwUGAAAAAAYABgBZAQAAW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 w:line="700" w:lineRule="exact"/>
                        <w:rPr>
                          <w:rFonts w:ascii="微软雅黑" w:hAnsi="微软雅黑" w:eastAsia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报考专业：法学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1380490</wp:posOffset>
                </wp:positionH>
                <wp:positionV relativeFrom="paragraph">
                  <wp:posOffset>156845</wp:posOffset>
                </wp:positionV>
                <wp:extent cx="4088765" cy="784860"/>
                <wp:effectExtent l="0" t="0" r="0" b="0"/>
                <wp:wrapNone/>
                <wp:docPr id="13" name="组合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8765" cy="784860"/>
                          <a:chOff x="5026" y="2137"/>
                          <a:chExt cx="6439" cy="1236"/>
                        </a:xfrm>
                      </wpg:grpSpPr>
                      <wps:wsp>
                        <wps:cNvPr id="7" name="文本框 6"/>
                        <wps:cNvSpPr txBox="1"/>
                        <wps:spPr>
                          <a:xfrm>
                            <a:off x="5426" y="2137"/>
                            <a:ext cx="2197" cy="12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line="5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0"/>
                                  <w:szCs w:val="20"/>
                                  <w:highlight w:val="none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0"/>
                                  <w:szCs w:val="20"/>
                                  <w:highlight w:val="none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生日：19XX.8.10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line="5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auto"/>
                                  <w:sz w:val="21"/>
                                  <w:szCs w:val="21"/>
                                  <w:highlight w:val="no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0"/>
                                  <w:szCs w:val="20"/>
                                  <w:highlight w:val="none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现居：广东 珠海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8" name="文本框 6"/>
                        <wps:cNvSpPr txBox="1"/>
                        <wps:spPr>
                          <a:xfrm>
                            <a:off x="8474" y="2144"/>
                            <a:ext cx="2991" cy="12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line="5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0"/>
                                  <w:szCs w:val="20"/>
                                  <w:highlight w:val="none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0"/>
                                  <w:szCs w:val="20"/>
                                  <w:highlight w:val="none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电话：181</w:t>
                              </w:r>
                              <w:r>
                                <w:rPr>
                                  <w:rFonts w:hint="eastAsia" w:ascii="微软雅黑" w:hAnsi="微软雅黑" w:cs="微软雅黑"/>
                                  <w:b w:val="0"/>
                                  <w:bCs w:val="0"/>
                                  <w:color w:val="FFFFFF" w:themeColor="background1"/>
                                  <w:sz w:val="20"/>
                                  <w:szCs w:val="20"/>
                                  <w:highlight w:val="none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-XXXX-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0"/>
                                  <w:szCs w:val="20"/>
                                  <w:highlight w:val="none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XXXX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line="5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auto"/>
                                  <w:sz w:val="20"/>
                                  <w:szCs w:val="20"/>
                                  <w:highlight w:val="no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0"/>
                                  <w:szCs w:val="20"/>
                                  <w:highlight w:val="none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邮箱：XXXX@163.com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9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8069" y="2406"/>
                            <a:ext cx="284" cy="28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74" y="0"/>
                              </a:cxn>
                              <a:cxn ang="0">
                                <a:pos x="0" y="173"/>
                              </a:cxn>
                              <a:cxn ang="0">
                                <a:pos x="174" y="351"/>
                              </a:cxn>
                              <a:cxn ang="0">
                                <a:pos x="352" y="173"/>
                              </a:cxn>
                              <a:cxn ang="0">
                                <a:pos x="174" y="0"/>
                              </a:cxn>
                              <a:cxn ang="0">
                                <a:pos x="174" y="323"/>
                              </a:cxn>
                              <a:cxn ang="0">
                                <a:pos x="24" y="173"/>
                              </a:cxn>
                              <a:cxn ang="0">
                                <a:pos x="174" y="24"/>
                              </a:cxn>
                              <a:cxn ang="0">
                                <a:pos x="327" y="173"/>
                              </a:cxn>
                              <a:cxn ang="0">
                                <a:pos x="174" y="323"/>
                              </a:cxn>
                              <a:cxn ang="0">
                                <a:pos x="230" y="267"/>
                              </a:cxn>
                              <a:cxn ang="0">
                                <a:pos x="239" y="260"/>
                              </a:cxn>
                              <a:cxn ang="0">
                                <a:pos x="221" y="236"/>
                              </a:cxn>
                              <a:cxn ang="0">
                                <a:pos x="202" y="208"/>
                              </a:cxn>
                              <a:cxn ang="0">
                                <a:pos x="190" y="214"/>
                              </a:cxn>
                              <a:cxn ang="0">
                                <a:pos x="149" y="136"/>
                              </a:cxn>
                              <a:cxn ang="0">
                                <a:pos x="161" y="130"/>
                              </a:cxn>
                              <a:cxn ang="0">
                                <a:pos x="146" y="102"/>
                              </a:cxn>
                              <a:cxn ang="0">
                                <a:pos x="133" y="71"/>
                              </a:cxn>
                              <a:cxn ang="0">
                                <a:pos x="127" y="77"/>
                              </a:cxn>
                              <a:cxn ang="0">
                                <a:pos x="109" y="108"/>
                              </a:cxn>
                              <a:cxn ang="0">
                                <a:pos x="109" y="108"/>
                              </a:cxn>
                              <a:cxn ang="0">
                                <a:pos x="109" y="108"/>
                              </a:cxn>
                              <a:cxn ang="0">
                                <a:pos x="109" y="118"/>
                              </a:cxn>
                              <a:cxn ang="0">
                                <a:pos x="109" y="118"/>
                              </a:cxn>
                              <a:cxn ang="0">
                                <a:pos x="109" y="118"/>
                              </a:cxn>
                              <a:cxn ang="0">
                                <a:pos x="186" y="257"/>
                              </a:cxn>
                              <a:cxn ang="0">
                                <a:pos x="186" y="257"/>
                              </a:cxn>
                              <a:cxn ang="0">
                                <a:pos x="193" y="264"/>
                              </a:cxn>
                              <a:cxn ang="0">
                                <a:pos x="230" y="267"/>
                              </a:cxn>
                              <a:cxn ang="0">
                                <a:pos x="230" y="267"/>
                              </a:cxn>
                              <a:cxn ang="0">
                                <a:pos x="246" y="257"/>
                              </a:cxn>
                              <a:cxn ang="0">
                                <a:pos x="227" y="229"/>
                              </a:cxn>
                              <a:cxn ang="0">
                                <a:pos x="211" y="205"/>
                              </a:cxn>
                              <a:cxn ang="0">
                                <a:pos x="221" y="198"/>
                              </a:cxn>
                              <a:cxn ang="0">
                                <a:pos x="255" y="251"/>
                              </a:cxn>
                              <a:cxn ang="0">
                                <a:pos x="246" y="257"/>
                              </a:cxn>
                              <a:cxn ang="0">
                                <a:pos x="168" y="127"/>
                              </a:cxn>
                              <a:cxn ang="0">
                                <a:pos x="155" y="99"/>
                              </a:cxn>
                              <a:cxn ang="0">
                                <a:pos x="143" y="68"/>
                              </a:cxn>
                              <a:cxn ang="0">
                                <a:pos x="149" y="62"/>
                              </a:cxn>
                              <a:cxn ang="0">
                                <a:pos x="177" y="121"/>
                              </a:cxn>
                              <a:cxn ang="0">
                                <a:pos x="168" y="127"/>
                              </a:cxn>
                              <a:cxn ang="0">
                                <a:pos x="168" y="127"/>
                              </a:cxn>
                              <a:cxn ang="0">
                                <a:pos x="168" y="127"/>
                              </a:cxn>
                            </a:cxnLst>
                            <a:pathLst>
                              <a:path w="113" h="113">
                                <a:moveTo>
                                  <a:pt x="56" y="0"/>
                                </a:moveTo>
                                <a:cubicBezTo>
                                  <a:pt x="25" y="0"/>
                                  <a:pt x="0" y="25"/>
                                  <a:pt x="0" y="56"/>
                                </a:cubicBezTo>
                                <a:cubicBezTo>
                                  <a:pt x="0" y="87"/>
                                  <a:pt x="25" y="113"/>
                                  <a:pt x="56" y="113"/>
                                </a:cubicBezTo>
                                <a:cubicBezTo>
                                  <a:pt x="88" y="113"/>
                                  <a:pt x="113" y="87"/>
                                  <a:pt x="113" y="56"/>
                                </a:cubicBezTo>
                                <a:cubicBezTo>
                                  <a:pt x="113" y="25"/>
                                  <a:pt x="88" y="0"/>
                                  <a:pt x="56" y="0"/>
                                </a:cubicBezTo>
                                <a:close/>
                                <a:moveTo>
                                  <a:pt x="56" y="104"/>
                                </a:moveTo>
                                <a:cubicBezTo>
                                  <a:pt x="30" y="104"/>
                                  <a:pt x="8" y="83"/>
                                  <a:pt x="8" y="56"/>
                                </a:cubicBezTo>
                                <a:cubicBezTo>
                                  <a:pt x="8" y="29"/>
                                  <a:pt x="30" y="8"/>
                                  <a:pt x="56" y="8"/>
                                </a:cubicBezTo>
                                <a:cubicBezTo>
                                  <a:pt x="83" y="8"/>
                                  <a:pt x="105" y="29"/>
                                  <a:pt x="105" y="56"/>
                                </a:cubicBezTo>
                                <a:cubicBezTo>
                                  <a:pt x="105" y="83"/>
                                  <a:pt x="83" y="104"/>
                                  <a:pt x="56" y="104"/>
                                </a:cubicBezTo>
                                <a:close/>
                                <a:moveTo>
                                  <a:pt x="74" y="86"/>
                                </a:moveTo>
                                <a:cubicBezTo>
                                  <a:pt x="77" y="84"/>
                                  <a:pt x="77" y="84"/>
                                  <a:pt x="77" y="84"/>
                                </a:cubicBezTo>
                                <a:cubicBezTo>
                                  <a:pt x="75" y="81"/>
                                  <a:pt x="73" y="78"/>
                                  <a:pt x="71" y="76"/>
                                </a:cubicBezTo>
                                <a:cubicBezTo>
                                  <a:pt x="69" y="73"/>
                                  <a:pt x="67" y="70"/>
                                  <a:pt x="65" y="67"/>
                                </a:cubicBezTo>
                                <a:cubicBezTo>
                                  <a:pt x="61" y="69"/>
                                  <a:pt x="61" y="69"/>
                                  <a:pt x="61" y="69"/>
                                </a:cubicBezTo>
                                <a:cubicBezTo>
                                  <a:pt x="56" y="62"/>
                                  <a:pt x="51" y="53"/>
                                  <a:pt x="48" y="44"/>
                                </a:cubicBezTo>
                                <a:cubicBezTo>
                                  <a:pt x="52" y="42"/>
                                  <a:pt x="52" y="42"/>
                                  <a:pt x="52" y="42"/>
                                </a:cubicBezTo>
                                <a:cubicBezTo>
                                  <a:pt x="50" y="39"/>
                                  <a:pt x="49" y="36"/>
                                  <a:pt x="47" y="33"/>
                                </a:cubicBezTo>
                                <a:cubicBezTo>
                                  <a:pt x="46" y="30"/>
                                  <a:pt x="44" y="27"/>
                                  <a:pt x="43" y="23"/>
                                </a:cubicBezTo>
                                <a:cubicBezTo>
                                  <a:pt x="41" y="25"/>
                                  <a:pt x="41" y="25"/>
                                  <a:pt x="41" y="25"/>
                                </a:cubicBezTo>
                                <a:cubicBezTo>
                                  <a:pt x="36" y="27"/>
                                  <a:pt x="34" y="31"/>
                                  <a:pt x="35" y="35"/>
                                </a:cubicBezTo>
                                <a:cubicBezTo>
                                  <a:pt x="35" y="35"/>
                                  <a:pt x="35" y="35"/>
                                  <a:pt x="35" y="35"/>
                                </a:cubicBezTo>
                                <a:cubicBezTo>
                                  <a:pt x="35" y="35"/>
                                  <a:pt x="35" y="35"/>
                                  <a:pt x="35" y="35"/>
                                </a:cubicBezTo>
                                <a:cubicBezTo>
                                  <a:pt x="35" y="36"/>
                                  <a:pt x="35" y="37"/>
                                  <a:pt x="35" y="38"/>
                                </a:cubicBezTo>
                                <a:cubicBezTo>
                                  <a:pt x="35" y="38"/>
                                  <a:pt x="35" y="38"/>
                                  <a:pt x="35" y="38"/>
                                </a:cubicBezTo>
                                <a:cubicBezTo>
                                  <a:pt x="35" y="38"/>
                                  <a:pt x="35" y="38"/>
                                  <a:pt x="35" y="38"/>
                                </a:cubicBezTo>
                                <a:cubicBezTo>
                                  <a:pt x="40" y="55"/>
                                  <a:pt x="48" y="70"/>
                                  <a:pt x="60" y="83"/>
                                </a:cubicBezTo>
                                <a:cubicBezTo>
                                  <a:pt x="60" y="83"/>
                                  <a:pt x="60" y="83"/>
                                  <a:pt x="60" y="83"/>
                                </a:cubicBezTo>
                                <a:cubicBezTo>
                                  <a:pt x="61" y="84"/>
                                  <a:pt x="61" y="84"/>
                                  <a:pt x="62" y="85"/>
                                </a:cubicBezTo>
                                <a:cubicBezTo>
                                  <a:pt x="65" y="88"/>
                                  <a:pt x="69" y="88"/>
                                  <a:pt x="74" y="86"/>
                                </a:cubicBezTo>
                                <a:cubicBezTo>
                                  <a:pt x="74" y="86"/>
                                  <a:pt x="74" y="86"/>
                                  <a:pt x="74" y="86"/>
                                </a:cubicBezTo>
                                <a:close/>
                                <a:moveTo>
                                  <a:pt x="79" y="83"/>
                                </a:moveTo>
                                <a:cubicBezTo>
                                  <a:pt x="77" y="80"/>
                                  <a:pt x="75" y="77"/>
                                  <a:pt x="73" y="74"/>
                                </a:cubicBezTo>
                                <a:cubicBezTo>
                                  <a:pt x="71" y="71"/>
                                  <a:pt x="69" y="69"/>
                                  <a:pt x="68" y="66"/>
                                </a:cubicBezTo>
                                <a:cubicBezTo>
                                  <a:pt x="71" y="64"/>
                                  <a:pt x="71" y="64"/>
                                  <a:pt x="71" y="64"/>
                                </a:cubicBezTo>
                                <a:cubicBezTo>
                                  <a:pt x="73" y="64"/>
                                  <a:pt x="80" y="73"/>
                                  <a:pt x="82" y="81"/>
                                </a:cubicBezTo>
                                <a:cubicBezTo>
                                  <a:pt x="79" y="83"/>
                                  <a:pt x="79" y="83"/>
                                  <a:pt x="79" y="83"/>
                                </a:cubicBezTo>
                                <a:close/>
                                <a:moveTo>
                                  <a:pt x="54" y="41"/>
                                </a:moveTo>
                                <a:cubicBezTo>
                                  <a:pt x="52" y="38"/>
                                  <a:pt x="51" y="35"/>
                                  <a:pt x="50" y="32"/>
                                </a:cubicBezTo>
                                <a:cubicBezTo>
                                  <a:pt x="48" y="29"/>
                                  <a:pt x="47" y="25"/>
                                  <a:pt x="46" y="22"/>
                                </a:cubicBezTo>
                                <a:cubicBezTo>
                                  <a:pt x="48" y="20"/>
                                  <a:pt x="48" y="20"/>
                                  <a:pt x="48" y="20"/>
                                </a:cubicBezTo>
                                <a:cubicBezTo>
                                  <a:pt x="52" y="23"/>
                                  <a:pt x="57" y="36"/>
                                  <a:pt x="57" y="39"/>
                                </a:cubicBezTo>
                                <a:cubicBezTo>
                                  <a:pt x="54" y="41"/>
                                  <a:pt x="54" y="41"/>
                                  <a:pt x="54" y="41"/>
                                </a:cubicBezTo>
                                <a:close/>
                                <a:moveTo>
                                  <a:pt x="54" y="41"/>
                                </a:moveTo>
                                <a:cubicBezTo>
                                  <a:pt x="54" y="41"/>
                                  <a:pt x="54" y="41"/>
                                  <a:pt x="54" y="41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upright="1" compatLnSpc="1"/>
                      </wps:wsp>
                      <wps:wsp>
                        <wps:cNvPr id="10" name="Freeform 17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8069" y="2921"/>
                            <a:ext cx="283" cy="28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0" y="114"/>
                              </a:cxn>
                              <a:cxn ang="0">
                                <a:pos x="99" y="114"/>
                              </a:cxn>
                              <a:cxn ang="0">
                                <a:pos x="83" y="130"/>
                              </a:cxn>
                              <a:cxn ang="0">
                                <a:pos x="83" y="220"/>
                              </a:cxn>
                              <a:cxn ang="0">
                                <a:pos x="99" y="236"/>
                              </a:cxn>
                              <a:cxn ang="0">
                                <a:pos x="250" y="236"/>
                              </a:cxn>
                              <a:cxn ang="0">
                                <a:pos x="266" y="220"/>
                              </a:cxn>
                              <a:cxn ang="0">
                                <a:pos x="266" y="130"/>
                              </a:cxn>
                              <a:cxn ang="0">
                                <a:pos x="250" y="114"/>
                              </a:cxn>
                              <a:cxn ang="0">
                                <a:pos x="250" y="114"/>
                              </a:cxn>
                              <a:cxn ang="0">
                                <a:pos x="96" y="217"/>
                              </a:cxn>
                              <a:cxn ang="0">
                                <a:pos x="96" y="133"/>
                              </a:cxn>
                              <a:cxn ang="0">
                                <a:pos x="139" y="177"/>
                              </a:cxn>
                              <a:cxn ang="0">
                                <a:pos x="139" y="177"/>
                              </a:cxn>
                              <a:cxn ang="0">
                                <a:pos x="96" y="217"/>
                              </a:cxn>
                              <a:cxn ang="0">
                                <a:pos x="96" y="217"/>
                              </a:cxn>
                              <a:cxn ang="0">
                                <a:pos x="96" y="217"/>
                              </a:cxn>
                              <a:cxn ang="0">
                                <a:pos x="108" y="127"/>
                              </a:cxn>
                              <a:cxn ang="0">
                                <a:pos x="241" y="127"/>
                              </a:cxn>
                              <a:cxn ang="0">
                                <a:pos x="173" y="189"/>
                              </a:cxn>
                              <a:cxn ang="0">
                                <a:pos x="108" y="127"/>
                              </a:cxn>
                              <a:cxn ang="0">
                                <a:pos x="108" y="127"/>
                              </a:cxn>
                              <a:cxn ang="0">
                                <a:pos x="151" y="183"/>
                              </a:cxn>
                              <a:cxn ang="0">
                                <a:pos x="173" y="205"/>
                              </a:cxn>
                              <a:cxn ang="0">
                                <a:pos x="198" y="183"/>
                              </a:cxn>
                              <a:cxn ang="0">
                                <a:pos x="238" y="220"/>
                              </a:cxn>
                              <a:cxn ang="0">
                                <a:pos x="108" y="220"/>
                              </a:cxn>
                              <a:cxn ang="0">
                                <a:pos x="151" y="183"/>
                              </a:cxn>
                              <a:cxn ang="0">
                                <a:pos x="151" y="183"/>
                              </a:cxn>
                              <a:cxn ang="0">
                                <a:pos x="207" y="177"/>
                              </a:cxn>
                              <a:cxn ang="0">
                                <a:pos x="207" y="177"/>
                              </a:cxn>
                              <a:cxn ang="0">
                                <a:pos x="250" y="133"/>
                              </a:cxn>
                              <a:cxn ang="0">
                                <a:pos x="250" y="217"/>
                              </a:cxn>
                              <a:cxn ang="0">
                                <a:pos x="207" y="177"/>
                              </a:cxn>
                              <a:cxn ang="0">
                                <a:pos x="207" y="177"/>
                              </a:cxn>
                              <a:cxn ang="0">
                                <a:pos x="173" y="351"/>
                              </a:cxn>
                              <a:cxn ang="0">
                                <a:pos x="0" y="173"/>
                              </a:cxn>
                              <a:cxn ang="0">
                                <a:pos x="173" y="0"/>
                              </a:cxn>
                              <a:cxn ang="0">
                                <a:pos x="350" y="173"/>
                              </a:cxn>
                              <a:cxn ang="0">
                                <a:pos x="173" y="351"/>
                              </a:cxn>
                              <a:cxn ang="0">
                                <a:pos x="173" y="12"/>
                              </a:cxn>
                              <a:cxn ang="0">
                                <a:pos x="12" y="173"/>
                              </a:cxn>
                              <a:cxn ang="0">
                                <a:pos x="173" y="338"/>
                              </a:cxn>
                              <a:cxn ang="0">
                                <a:pos x="337" y="173"/>
                              </a:cxn>
                              <a:cxn ang="0">
                                <a:pos x="173" y="12"/>
                              </a:cxn>
                              <a:cxn ang="0">
                                <a:pos x="173" y="12"/>
                              </a:cxn>
                              <a:cxn ang="0">
                                <a:pos x="173" y="12"/>
                              </a:cxn>
                            </a:cxnLst>
                            <a:pathLst>
                              <a:path w="113" h="113">
                                <a:moveTo>
                                  <a:pt x="81" y="37"/>
                                </a:moveTo>
                                <a:cubicBezTo>
                                  <a:pt x="32" y="37"/>
                                  <a:pt x="32" y="37"/>
                                  <a:pt x="32" y="37"/>
                                </a:cubicBezTo>
                                <a:cubicBezTo>
                                  <a:pt x="29" y="37"/>
                                  <a:pt x="27" y="39"/>
                                  <a:pt x="27" y="42"/>
                                </a:cubicBezTo>
                                <a:cubicBezTo>
                                  <a:pt x="27" y="71"/>
                                  <a:pt x="27" y="71"/>
                                  <a:pt x="27" y="71"/>
                                </a:cubicBezTo>
                                <a:cubicBezTo>
                                  <a:pt x="27" y="73"/>
                                  <a:pt x="29" y="76"/>
                                  <a:pt x="32" y="76"/>
                                </a:cubicBezTo>
                                <a:cubicBezTo>
                                  <a:pt x="81" y="76"/>
                                  <a:pt x="81" y="76"/>
                                  <a:pt x="81" y="76"/>
                                </a:cubicBezTo>
                                <a:cubicBezTo>
                                  <a:pt x="84" y="76"/>
                                  <a:pt x="86" y="73"/>
                                  <a:pt x="86" y="71"/>
                                </a:cubicBezTo>
                                <a:cubicBezTo>
                                  <a:pt x="86" y="42"/>
                                  <a:pt x="86" y="42"/>
                                  <a:pt x="86" y="42"/>
                                </a:cubicBezTo>
                                <a:cubicBezTo>
                                  <a:pt x="86" y="39"/>
                                  <a:pt x="84" y="37"/>
                                  <a:pt x="81" y="37"/>
                                </a:cubicBezTo>
                                <a:cubicBezTo>
                                  <a:pt x="81" y="37"/>
                                  <a:pt x="81" y="37"/>
                                  <a:pt x="81" y="37"/>
                                </a:cubicBezTo>
                                <a:close/>
                                <a:moveTo>
                                  <a:pt x="31" y="70"/>
                                </a:moveTo>
                                <a:cubicBezTo>
                                  <a:pt x="31" y="43"/>
                                  <a:pt x="31" y="43"/>
                                  <a:pt x="31" y="43"/>
                                </a:cubicBezTo>
                                <a:cubicBezTo>
                                  <a:pt x="45" y="57"/>
                                  <a:pt x="45" y="57"/>
                                  <a:pt x="45" y="57"/>
                                </a:cubicBezTo>
                                <a:cubicBezTo>
                                  <a:pt x="45" y="57"/>
                                  <a:pt x="45" y="57"/>
                                  <a:pt x="45" y="57"/>
                                </a:cubicBezTo>
                                <a:cubicBezTo>
                                  <a:pt x="31" y="70"/>
                                  <a:pt x="31" y="70"/>
                                  <a:pt x="31" y="70"/>
                                </a:cubicBezTo>
                                <a:cubicBezTo>
                                  <a:pt x="31" y="70"/>
                                  <a:pt x="31" y="70"/>
                                  <a:pt x="31" y="70"/>
                                </a:cubicBezTo>
                                <a:cubicBezTo>
                                  <a:pt x="31" y="70"/>
                                  <a:pt x="31" y="70"/>
                                  <a:pt x="31" y="70"/>
                                </a:cubicBezTo>
                                <a:close/>
                                <a:moveTo>
                                  <a:pt x="35" y="41"/>
                                </a:moveTo>
                                <a:cubicBezTo>
                                  <a:pt x="78" y="41"/>
                                  <a:pt x="78" y="41"/>
                                  <a:pt x="78" y="41"/>
                                </a:cubicBezTo>
                                <a:cubicBezTo>
                                  <a:pt x="56" y="61"/>
                                  <a:pt x="56" y="61"/>
                                  <a:pt x="56" y="61"/>
                                </a:cubicBezTo>
                                <a:cubicBezTo>
                                  <a:pt x="35" y="41"/>
                                  <a:pt x="35" y="41"/>
                                  <a:pt x="35" y="41"/>
                                </a:cubicBezTo>
                                <a:cubicBezTo>
                                  <a:pt x="35" y="41"/>
                                  <a:pt x="35" y="41"/>
                                  <a:pt x="35" y="41"/>
                                </a:cubicBezTo>
                                <a:close/>
                                <a:moveTo>
                                  <a:pt x="49" y="59"/>
                                </a:moveTo>
                                <a:cubicBezTo>
                                  <a:pt x="56" y="66"/>
                                  <a:pt x="56" y="66"/>
                                  <a:pt x="56" y="66"/>
                                </a:cubicBezTo>
                                <a:cubicBezTo>
                                  <a:pt x="64" y="59"/>
                                  <a:pt x="64" y="59"/>
                                  <a:pt x="64" y="59"/>
                                </a:cubicBezTo>
                                <a:cubicBezTo>
                                  <a:pt x="77" y="71"/>
                                  <a:pt x="77" y="71"/>
                                  <a:pt x="77" y="71"/>
                                </a:cubicBezTo>
                                <a:cubicBezTo>
                                  <a:pt x="35" y="71"/>
                                  <a:pt x="35" y="71"/>
                                  <a:pt x="35" y="71"/>
                                </a:cubicBezTo>
                                <a:cubicBezTo>
                                  <a:pt x="49" y="59"/>
                                  <a:pt x="49" y="59"/>
                                  <a:pt x="49" y="59"/>
                                </a:cubicBezTo>
                                <a:cubicBezTo>
                                  <a:pt x="49" y="59"/>
                                  <a:pt x="49" y="59"/>
                                  <a:pt x="49" y="59"/>
                                </a:cubicBezTo>
                                <a:close/>
                                <a:moveTo>
                                  <a:pt x="67" y="57"/>
                                </a:moveTo>
                                <a:cubicBezTo>
                                  <a:pt x="67" y="57"/>
                                  <a:pt x="67" y="57"/>
                                  <a:pt x="67" y="57"/>
                                </a:cubicBezTo>
                                <a:cubicBezTo>
                                  <a:pt x="81" y="43"/>
                                  <a:pt x="81" y="43"/>
                                  <a:pt x="81" y="43"/>
                                </a:cubicBezTo>
                                <a:cubicBezTo>
                                  <a:pt x="81" y="70"/>
                                  <a:pt x="81" y="70"/>
                                  <a:pt x="81" y="70"/>
                                </a:cubicBezTo>
                                <a:cubicBezTo>
                                  <a:pt x="67" y="57"/>
                                  <a:pt x="67" y="57"/>
                                  <a:pt x="67" y="57"/>
                                </a:cubicBezTo>
                                <a:cubicBezTo>
                                  <a:pt x="67" y="57"/>
                                  <a:pt x="67" y="57"/>
                                  <a:pt x="67" y="57"/>
                                </a:cubicBezTo>
                                <a:close/>
                                <a:moveTo>
                                  <a:pt x="56" y="113"/>
                                </a:moveTo>
                                <a:cubicBezTo>
                                  <a:pt x="25" y="113"/>
                                  <a:pt x="0" y="87"/>
                                  <a:pt x="0" y="56"/>
                                </a:cubicBezTo>
                                <a:cubicBezTo>
                                  <a:pt x="0" y="25"/>
                                  <a:pt x="25" y="0"/>
                                  <a:pt x="56" y="0"/>
                                </a:cubicBezTo>
                                <a:cubicBezTo>
                                  <a:pt x="87" y="0"/>
                                  <a:pt x="113" y="25"/>
                                  <a:pt x="113" y="56"/>
                                </a:cubicBezTo>
                                <a:cubicBezTo>
                                  <a:pt x="113" y="87"/>
                                  <a:pt x="87" y="113"/>
                                  <a:pt x="56" y="113"/>
                                </a:cubicBezTo>
                                <a:close/>
                                <a:moveTo>
                                  <a:pt x="56" y="4"/>
                                </a:moveTo>
                                <a:cubicBezTo>
                                  <a:pt x="27" y="4"/>
                                  <a:pt x="4" y="27"/>
                                  <a:pt x="4" y="56"/>
                                </a:cubicBezTo>
                                <a:cubicBezTo>
                                  <a:pt x="4" y="85"/>
                                  <a:pt x="27" y="109"/>
                                  <a:pt x="56" y="109"/>
                                </a:cubicBezTo>
                                <a:cubicBezTo>
                                  <a:pt x="85" y="109"/>
                                  <a:pt x="109" y="85"/>
                                  <a:pt x="109" y="56"/>
                                </a:cubicBezTo>
                                <a:cubicBezTo>
                                  <a:pt x="109" y="27"/>
                                  <a:pt x="85" y="4"/>
                                  <a:pt x="56" y="4"/>
                                </a:cubicBezTo>
                                <a:close/>
                                <a:moveTo>
                                  <a:pt x="56" y="4"/>
                                </a:moveTo>
                                <a:cubicBezTo>
                                  <a:pt x="56" y="4"/>
                                  <a:pt x="56" y="4"/>
                                  <a:pt x="56" y="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upright="1" compatLnSpc="1"/>
                      </wps:wsp>
                      <wps:wsp>
                        <wps:cNvPr id="11" name="Freeform 75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5026" y="2921"/>
                            <a:ext cx="283" cy="28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75" y="243"/>
                              </a:cxn>
                              <a:cxn ang="0">
                                <a:pos x="80" y="76"/>
                              </a:cxn>
                              <a:cxn ang="0">
                                <a:pos x="175" y="0"/>
                              </a:cxn>
                              <a:cxn ang="0">
                                <a:pos x="273" y="76"/>
                              </a:cxn>
                              <a:cxn ang="0">
                                <a:pos x="175" y="243"/>
                              </a:cxn>
                              <a:cxn ang="0">
                                <a:pos x="242" y="66"/>
                              </a:cxn>
                              <a:cxn ang="0">
                                <a:pos x="217" y="33"/>
                              </a:cxn>
                              <a:cxn ang="0">
                                <a:pos x="214" y="33"/>
                              </a:cxn>
                              <a:cxn ang="0">
                                <a:pos x="208" y="30"/>
                              </a:cxn>
                              <a:cxn ang="0">
                                <a:pos x="203" y="28"/>
                              </a:cxn>
                              <a:cxn ang="0">
                                <a:pos x="197" y="25"/>
                              </a:cxn>
                              <a:cxn ang="0">
                                <a:pos x="189" y="23"/>
                              </a:cxn>
                              <a:cxn ang="0">
                                <a:pos x="175" y="23"/>
                              </a:cxn>
                              <a:cxn ang="0">
                                <a:pos x="175" y="23"/>
                              </a:cxn>
                              <a:cxn ang="0">
                                <a:pos x="175" y="23"/>
                              </a:cxn>
                              <a:cxn ang="0">
                                <a:pos x="161" y="23"/>
                              </a:cxn>
                              <a:cxn ang="0">
                                <a:pos x="136" y="33"/>
                              </a:cxn>
                              <a:cxn ang="0">
                                <a:pos x="136" y="33"/>
                              </a:cxn>
                              <a:cxn ang="0">
                                <a:pos x="128" y="38"/>
                              </a:cxn>
                              <a:cxn ang="0">
                                <a:pos x="128" y="38"/>
                              </a:cxn>
                              <a:cxn ang="0">
                                <a:pos x="122" y="43"/>
                              </a:cxn>
                              <a:cxn ang="0">
                                <a:pos x="117" y="48"/>
                              </a:cxn>
                              <a:cxn ang="0">
                                <a:pos x="117" y="51"/>
                              </a:cxn>
                              <a:cxn ang="0">
                                <a:pos x="111" y="56"/>
                              </a:cxn>
                              <a:cxn ang="0">
                                <a:pos x="111" y="58"/>
                              </a:cxn>
                              <a:cxn ang="0">
                                <a:pos x="108" y="66"/>
                              </a:cxn>
                              <a:cxn ang="0">
                                <a:pos x="105" y="76"/>
                              </a:cxn>
                              <a:cxn ang="0">
                                <a:pos x="175" y="210"/>
                              </a:cxn>
                              <a:cxn ang="0">
                                <a:pos x="245" y="76"/>
                              </a:cxn>
                              <a:cxn ang="0">
                                <a:pos x="242" y="66"/>
                              </a:cxn>
                              <a:cxn ang="0">
                                <a:pos x="150" y="74"/>
                              </a:cxn>
                              <a:cxn ang="0">
                                <a:pos x="175" y="48"/>
                              </a:cxn>
                              <a:cxn ang="0">
                                <a:pos x="203" y="74"/>
                              </a:cxn>
                              <a:cxn ang="0">
                                <a:pos x="175" y="97"/>
                              </a:cxn>
                              <a:cxn ang="0">
                                <a:pos x="150" y="74"/>
                              </a:cxn>
                              <a:cxn ang="0">
                                <a:pos x="289" y="169"/>
                              </a:cxn>
                              <a:cxn ang="0">
                                <a:pos x="289" y="194"/>
                              </a:cxn>
                              <a:cxn ang="0">
                                <a:pos x="323" y="187"/>
                              </a:cxn>
                              <a:cxn ang="0">
                                <a:pos x="323" y="289"/>
                              </a:cxn>
                              <a:cxn ang="0">
                                <a:pos x="228" y="322"/>
                              </a:cxn>
                              <a:cxn ang="0">
                                <a:pos x="122" y="289"/>
                              </a:cxn>
                              <a:cxn ang="0">
                                <a:pos x="27" y="315"/>
                              </a:cxn>
                              <a:cxn ang="0">
                                <a:pos x="27" y="210"/>
                              </a:cxn>
                              <a:cxn ang="0">
                                <a:pos x="69" y="194"/>
                              </a:cxn>
                              <a:cxn ang="0">
                                <a:pos x="44" y="176"/>
                              </a:cxn>
                              <a:cxn ang="0">
                                <a:pos x="0" y="202"/>
                              </a:cxn>
                              <a:cxn ang="0">
                                <a:pos x="0" y="330"/>
                              </a:cxn>
                              <a:cxn ang="0">
                                <a:pos x="27" y="345"/>
                              </a:cxn>
                              <a:cxn ang="0">
                                <a:pos x="122" y="315"/>
                              </a:cxn>
                              <a:cxn ang="0">
                                <a:pos x="228" y="345"/>
                              </a:cxn>
                              <a:cxn ang="0">
                                <a:pos x="351" y="307"/>
                              </a:cxn>
                              <a:cxn ang="0">
                                <a:pos x="351" y="161"/>
                              </a:cxn>
                              <a:cxn ang="0">
                                <a:pos x="289" y="169"/>
                              </a:cxn>
                              <a:cxn ang="0">
                                <a:pos x="289" y="169"/>
                              </a:cxn>
                              <a:cxn ang="0">
                                <a:pos x="289" y="169"/>
                              </a:cxn>
                            </a:cxnLst>
                            <a:pathLst>
                              <a:path w="126" h="137">
                                <a:moveTo>
                                  <a:pt x="63" y="95"/>
                                </a:moveTo>
                                <a:cubicBezTo>
                                  <a:pt x="63" y="95"/>
                                  <a:pt x="29" y="60"/>
                                  <a:pt x="29" y="30"/>
                                </a:cubicBezTo>
                                <a:cubicBezTo>
                                  <a:pt x="29" y="0"/>
                                  <a:pt x="63" y="0"/>
                                  <a:pt x="63" y="0"/>
                                </a:cubicBezTo>
                                <a:cubicBezTo>
                                  <a:pt x="63" y="0"/>
                                  <a:pt x="98" y="0"/>
                                  <a:pt x="98" y="30"/>
                                </a:cubicBezTo>
                                <a:cubicBezTo>
                                  <a:pt x="98" y="60"/>
                                  <a:pt x="63" y="95"/>
                                  <a:pt x="63" y="95"/>
                                </a:cubicBezTo>
                                <a:close/>
                                <a:moveTo>
                                  <a:pt x="87" y="26"/>
                                </a:moveTo>
                                <a:cubicBezTo>
                                  <a:pt x="86" y="21"/>
                                  <a:pt x="83" y="17"/>
                                  <a:pt x="78" y="13"/>
                                </a:cubicBezTo>
                                <a:cubicBezTo>
                                  <a:pt x="78" y="13"/>
                                  <a:pt x="78" y="13"/>
                                  <a:pt x="77" y="13"/>
                                </a:cubicBezTo>
                                <a:cubicBezTo>
                                  <a:pt x="76" y="12"/>
                                  <a:pt x="76" y="12"/>
                                  <a:pt x="75" y="12"/>
                                </a:cubicBezTo>
                                <a:cubicBezTo>
                                  <a:pt x="74" y="11"/>
                                  <a:pt x="74" y="11"/>
                                  <a:pt x="73" y="11"/>
                                </a:cubicBezTo>
                                <a:cubicBezTo>
                                  <a:pt x="72" y="10"/>
                                  <a:pt x="71" y="10"/>
                                  <a:pt x="71" y="10"/>
                                </a:cubicBezTo>
                                <a:cubicBezTo>
                                  <a:pt x="70" y="10"/>
                                  <a:pt x="69" y="10"/>
                                  <a:pt x="68" y="9"/>
                                </a:cubicBezTo>
                                <a:cubicBezTo>
                                  <a:pt x="67" y="9"/>
                                  <a:pt x="65" y="9"/>
                                  <a:pt x="63" y="9"/>
                                </a:cubicBezTo>
                                <a:cubicBezTo>
                                  <a:pt x="63" y="9"/>
                                  <a:pt x="63" y="9"/>
                                  <a:pt x="63" y="9"/>
                                </a:cubicBezTo>
                                <a:cubicBezTo>
                                  <a:pt x="63" y="9"/>
                                  <a:pt x="63" y="9"/>
                                  <a:pt x="63" y="9"/>
                                </a:cubicBezTo>
                                <a:cubicBezTo>
                                  <a:pt x="61" y="9"/>
                                  <a:pt x="60" y="9"/>
                                  <a:pt x="58" y="9"/>
                                </a:cubicBezTo>
                                <a:cubicBezTo>
                                  <a:pt x="55" y="10"/>
                                  <a:pt x="52" y="11"/>
                                  <a:pt x="49" y="13"/>
                                </a:cubicBezTo>
                                <a:cubicBezTo>
                                  <a:pt x="49" y="13"/>
                                  <a:pt x="49" y="13"/>
                                  <a:pt x="49" y="13"/>
                                </a:cubicBezTo>
                                <a:cubicBezTo>
                                  <a:pt x="48" y="13"/>
                                  <a:pt x="47" y="14"/>
                                  <a:pt x="46" y="15"/>
                                </a:cubicBezTo>
                                <a:cubicBezTo>
                                  <a:pt x="46" y="15"/>
                                  <a:pt x="46" y="15"/>
                                  <a:pt x="46" y="15"/>
                                </a:cubicBezTo>
                                <a:cubicBezTo>
                                  <a:pt x="45" y="16"/>
                                  <a:pt x="44" y="16"/>
                                  <a:pt x="44" y="17"/>
                                </a:cubicBezTo>
                                <a:cubicBezTo>
                                  <a:pt x="43" y="18"/>
                                  <a:pt x="43" y="18"/>
                                  <a:pt x="42" y="19"/>
                                </a:cubicBezTo>
                                <a:cubicBezTo>
                                  <a:pt x="42" y="19"/>
                                  <a:pt x="42" y="19"/>
                                  <a:pt x="42" y="20"/>
                                </a:cubicBezTo>
                                <a:cubicBezTo>
                                  <a:pt x="41" y="21"/>
                                  <a:pt x="41" y="21"/>
                                  <a:pt x="40" y="22"/>
                                </a:cubicBezTo>
                                <a:cubicBezTo>
                                  <a:pt x="40" y="23"/>
                                  <a:pt x="40" y="23"/>
                                  <a:pt x="40" y="23"/>
                                </a:cubicBezTo>
                                <a:cubicBezTo>
                                  <a:pt x="40" y="24"/>
                                  <a:pt x="39" y="25"/>
                                  <a:pt x="39" y="26"/>
                                </a:cubicBezTo>
                                <a:cubicBezTo>
                                  <a:pt x="39" y="28"/>
                                  <a:pt x="38" y="29"/>
                                  <a:pt x="38" y="30"/>
                                </a:cubicBezTo>
                                <a:cubicBezTo>
                                  <a:pt x="38" y="52"/>
                                  <a:pt x="63" y="82"/>
                                  <a:pt x="63" y="82"/>
                                </a:cubicBezTo>
                                <a:cubicBezTo>
                                  <a:pt x="63" y="82"/>
                                  <a:pt x="88" y="52"/>
                                  <a:pt x="88" y="30"/>
                                </a:cubicBezTo>
                                <a:cubicBezTo>
                                  <a:pt x="88" y="29"/>
                                  <a:pt x="88" y="28"/>
                                  <a:pt x="87" y="26"/>
                                </a:cubicBezTo>
                                <a:close/>
                                <a:moveTo>
                                  <a:pt x="54" y="29"/>
                                </a:moveTo>
                                <a:cubicBezTo>
                                  <a:pt x="54" y="23"/>
                                  <a:pt x="58" y="19"/>
                                  <a:pt x="63" y="19"/>
                                </a:cubicBezTo>
                                <a:cubicBezTo>
                                  <a:pt x="68" y="19"/>
                                  <a:pt x="73" y="23"/>
                                  <a:pt x="73" y="29"/>
                                </a:cubicBezTo>
                                <a:cubicBezTo>
                                  <a:pt x="73" y="34"/>
                                  <a:pt x="68" y="38"/>
                                  <a:pt x="63" y="38"/>
                                </a:cubicBezTo>
                                <a:cubicBezTo>
                                  <a:pt x="58" y="38"/>
                                  <a:pt x="54" y="34"/>
                                  <a:pt x="54" y="29"/>
                                </a:cubicBezTo>
                                <a:close/>
                                <a:moveTo>
                                  <a:pt x="104" y="66"/>
                                </a:moveTo>
                                <a:cubicBezTo>
                                  <a:pt x="104" y="66"/>
                                  <a:pt x="101" y="75"/>
                                  <a:pt x="104" y="76"/>
                                </a:cubicBezTo>
                                <a:cubicBezTo>
                                  <a:pt x="107" y="77"/>
                                  <a:pt x="116" y="73"/>
                                  <a:pt x="116" y="73"/>
                                </a:cubicBezTo>
                                <a:cubicBezTo>
                                  <a:pt x="116" y="113"/>
                                  <a:pt x="116" y="113"/>
                                  <a:pt x="116" y="113"/>
                                </a:cubicBezTo>
                                <a:cubicBezTo>
                                  <a:pt x="116" y="113"/>
                                  <a:pt x="85" y="126"/>
                                  <a:pt x="82" y="126"/>
                                </a:cubicBezTo>
                                <a:cubicBezTo>
                                  <a:pt x="79" y="125"/>
                                  <a:pt x="47" y="112"/>
                                  <a:pt x="44" y="113"/>
                                </a:cubicBezTo>
                                <a:cubicBezTo>
                                  <a:pt x="41" y="115"/>
                                  <a:pt x="10" y="123"/>
                                  <a:pt x="10" y="123"/>
                                </a:cubicBezTo>
                                <a:cubicBezTo>
                                  <a:pt x="10" y="82"/>
                                  <a:pt x="10" y="82"/>
                                  <a:pt x="10" y="82"/>
                                </a:cubicBezTo>
                                <a:cubicBezTo>
                                  <a:pt x="10" y="82"/>
                                  <a:pt x="24" y="78"/>
                                  <a:pt x="25" y="76"/>
                                </a:cubicBezTo>
                                <a:cubicBezTo>
                                  <a:pt x="27" y="72"/>
                                  <a:pt x="26" y="65"/>
                                  <a:pt x="16" y="69"/>
                                </a:cubicBezTo>
                                <a:cubicBezTo>
                                  <a:pt x="6" y="74"/>
                                  <a:pt x="0" y="79"/>
                                  <a:pt x="0" y="79"/>
                                </a:cubicBezTo>
                                <a:cubicBezTo>
                                  <a:pt x="0" y="129"/>
                                  <a:pt x="0" y="129"/>
                                  <a:pt x="0" y="129"/>
                                </a:cubicBezTo>
                                <a:cubicBezTo>
                                  <a:pt x="0" y="129"/>
                                  <a:pt x="3" y="137"/>
                                  <a:pt x="10" y="135"/>
                                </a:cubicBezTo>
                                <a:cubicBezTo>
                                  <a:pt x="16" y="133"/>
                                  <a:pt x="44" y="123"/>
                                  <a:pt x="44" y="123"/>
                                </a:cubicBezTo>
                                <a:cubicBezTo>
                                  <a:pt x="44" y="123"/>
                                  <a:pt x="78" y="135"/>
                                  <a:pt x="82" y="135"/>
                                </a:cubicBezTo>
                                <a:cubicBezTo>
                                  <a:pt x="86" y="136"/>
                                  <a:pt x="126" y="124"/>
                                  <a:pt x="126" y="120"/>
                                </a:cubicBezTo>
                                <a:cubicBezTo>
                                  <a:pt x="126" y="106"/>
                                  <a:pt x="126" y="66"/>
                                  <a:pt x="126" y="63"/>
                                </a:cubicBezTo>
                                <a:cubicBezTo>
                                  <a:pt x="125" y="61"/>
                                  <a:pt x="110" y="64"/>
                                  <a:pt x="104" y="66"/>
                                </a:cubicBezTo>
                                <a:close/>
                                <a:moveTo>
                                  <a:pt x="104" y="66"/>
                                </a:moveTo>
                                <a:cubicBezTo>
                                  <a:pt x="104" y="66"/>
                                  <a:pt x="104" y="66"/>
                                  <a:pt x="104" y="6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upright="1" compatLnSpc="1"/>
                      </wps:wsp>
                      <wps:wsp>
                        <wps:cNvPr id="12" name="Freeform 154"/>
                        <wps:cNvSpPr>
                          <a:spLocks noChangeAspect="1" noEditPoints="1"/>
                        </wps:cNvSpPr>
                        <wps:spPr bwMode="auto">
                          <a:xfrm>
                            <a:off x="5054" y="2406"/>
                            <a:ext cx="227" cy="22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07" y="173"/>
                              </a:cxn>
                              <a:cxn ang="0">
                                <a:pos x="173" y="173"/>
                              </a:cxn>
                              <a:cxn ang="0">
                                <a:pos x="173" y="208"/>
                              </a:cxn>
                              <a:cxn ang="0">
                                <a:pos x="207" y="208"/>
                              </a:cxn>
                              <a:cxn ang="0">
                                <a:pos x="207" y="173"/>
                              </a:cxn>
                              <a:cxn ang="0">
                                <a:pos x="207" y="121"/>
                              </a:cxn>
                              <a:cxn ang="0">
                                <a:pos x="173" y="121"/>
                              </a:cxn>
                              <a:cxn ang="0">
                                <a:pos x="173" y="155"/>
                              </a:cxn>
                              <a:cxn ang="0">
                                <a:pos x="207" y="155"/>
                              </a:cxn>
                              <a:cxn ang="0">
                                <a:pos x="207" y="121"/>
                              </a:cxn>
                              <a:cxn ang="0">
                                <a:pos x="242" y="0"/>
                              </a:cxn>
                              <a:cxn ang="0">
                                <a:pos x="226" y="0"/>
                              </a:cxn>
                              <a:cxn ang="0">
                                <a:pos x="226" y="34"/>
                              </a:cxn>
                              <a:cxn ang="0">
                                <a:pos x="191" y="34"/>
                              </a:cxn>
                              <a:cxn ang="0">
                                <a:pos x="191" y="0"/>
                              </a:cxn>
                              <a:cxn ang="0">
                                <a:pos x="87" y="0"/>
                              </a:cxn>
                              <a:cxn ang="0">
                                <a:pos x="87" y="34"/>
                              </a:cxn>
                              <a:cxn ang="0">
                                <a:pos x="53" y="34"/>
                              </a:cxn>
                              <a:cxn ang="0">
                                <a:pos x="53" y="0"/>
                              </a:cxn>
                              <a:cxn ang="0">
                                <a:pos x="34" y="0"/>
                              </a:cxn>
                              <a:cxn ang="0">
                                <a:pos x="0" y="34"/>
                              </a:cxn>
                              <a:cxn ang="0">
                                <a:pos x="0" y="242"/>
                              </a:cxn>
                              <a:cxn ang="0">
                                <a:pos x="34" y="277"/>
                              </a:cxn>
                              <a:cxn ang="0">
                                <a:pos x="242" y="277"/>
                              </a:cxn>
                              <a:cxn ang="0">
                                <a:pos x="277" y="242"/>
                              </a:cxn>
                              <a:cxn ang="0">
                                <a:pos x="277" y="34"/>
                              </a:cxn>
                              <a:cxn ang="0">
                                <a:pos x="242" y="0"/>
                              </a:cxn>
                              <a:cxn ang="0">
                                <a:pos x="242" y="242"/>
                              </a:cxn>
                              <a:cxn ang="0">
                                <a:pos x="34" y="242"/>
                              </a:cxn>
                              <a:cxn ang="0">
                                <a:pos x="34" y="86"/>
                              </a:cxn>
                              <a:cxn ang="0">
                                <a:pos x="242" y="86"/>
                              </a:cxn>
                              <a:cxn ang="0">
                                <a:pos x="242" y="242"/>
                              </a:cxn>
                              <a:cxn ang="0">
                                <a:pos x="103" y="173"/>
                              </a:cxn>
                              <a:cxn ang="0">
                                <a:pos x="69" y="173"/>
                              </a:cxn>
                              <a:cxn ang="0">
                                <a:pos x="69" y="208"/>
                              </a:cxn>
                              <a:cxn ang="0">
                                <a:pos x="103" y="208"/>
                              </a:cxn>
                              <a:cxn ang="0">
                                <a:pos x="103" y="173"/>
                              </a:cxn>
                              <a:cxn ang="0">
                                <a:pos x="156" y="173"/>
                              </a:cxn>
                              <a:cxn ang="0">
                                <a:pos x="122" y="173"/>
                              </a:cxn>
                              <a:cxn ang="0">
                                <a:pos x="122" y="208"/>
                              </a:cxn>
                              <a:cxn ang="0">
                                <a:pos x="156" y="208"/>
                              </a:cxn>
                              <a:cxn ang="0">
                                <a:pos x="156" y="173"/>
                              </a:cxn>
                              <a:cxn ang="0">
                                <a:pos x="156" y="121"/>
                              </a:cxn>
                              <a:cxn ang="0">
                                <a:pos x="122" y="121"/>
                              </a:cxn>
                              <a:cxn ang="0">
                                <a:pos x="122" y="155"/>
                              </a:cxn>
                              <a:cxn ang="0">
                                <a:pos x="156" y="155"/>
                              </a:cxn>
                              <a:cxn ang="0">
                                <a:pos x="156" y="121"/>
                              </a:cxn>
                              <a:cxn ang="0">
                                <a:pos x="156" y="121"/>
                              </a:cxn>
                              <a:cxn ang="0">
                                <a:pos x="156" y="121"/>
                              </a:cxn>
                            </a:cxnLst>
                            <a:pathLst>
                              <a:path w="120" h="121">
                                <a:moveTo>
                                  <a:pt x="90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91"/>
                                  <a:pt x="75" y="91"/>
                                  <a:pt x="75" y="91"/>
                                </a:cubicBezTo>
                                <a:cubicBezTo>
                                  <a:pt x="90" y="91"/>
                                  <a:pt x="90" y="91"/>
                                  <a:pt x="90" y="91"/>
                                </a:cubicBezTo>
                                <a:cubicBezTo>
                                  <a:pt x="90" y="76"/>
                                  <a:pt x="90" y="76"/>
                                  <a:pt x="90" y="76"/>
                                </a:cubicBezTo>
                                <a:close/>
                                <a:moveTo>
                                  <a:pt x="90" y="53"/>
                                </a:moveTo>
                                <a:cubicBezTo>
                                  <a:pt x="75" y="53"/>
                                  <a:pt x="75" y="53"/>
                                  <a:pt x="75" y="53"/>
                                </a:cubicBezTo>
                                <a:cubicBezTo>
                                  <a:pt x="75" y="68"/>
                                  <a:pt x="75" y="68"/>
                                  <a:pt x="75" y="68"/>
                                </a:cubicBezTo>
                                <a:cubicBezTo>
                                  <a:pt x="90" y="68"/>
                                  <a:pt x="90" y="68"/>
                                  <a:pt x="90" y="68"/>
                                </a:cubicBezTo>
                                <a:cubicBezTo>
                                  <a:pt x="90" y="53"/>
                                  <a:pt x="90" y="53"/>
                                  <a:pt x="90" y="53"/>
                                </a:cubicBezTo>
                                <a:close/>
                                <a:moveTo>
                                  <a:pt x="105" y="0"/>
                                </a:moveTo>
                                <a:cubicBezTo>
                                  <a:pt x="98" y="0"/>
                                  <a:pt x="98" y="0"/>
                                  <a:pt x="98" y="0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83" y="15"/>
                                  <a:pt x="83" y="15"/>
                                  <a:pt x="83" y="15"/>
                                </a:cubicBezTo>
                                <a:cubicBezTo>
                                  <a:pt x="83" y="0"/>
                                  <a:pt x="83" y="0"/>
                                  <a:pt x="83" y="0"/>
                                </a:cubicBezTo>
                                <a:cubicBezTo>
                                  <a:pt x="38" y="0"/>
                                  <a:pt x="38" y="0"/>
                                  <a:pt x="38" y="0"/>
                                </a:cubicBezTo>
                                <a:cubicBezTo>
                                  <a:pt x="38" y="15"/>
                                  <a:pt x="38" y="15"/>
                                  <a:pt x="38" y="15"/>
                                </a:cubicBezTo>
                                <a:cubicBezTo>
                                  <a:pt x="23" y="15"/>
                                  <a:pt x="23" y="15"/>
                                  <a:pt x="23" y="15"/>
                                </a:cubicBezTo>
                                <a:cubicBezTo>
                                  <a:pt x="23" y="0"/>
                                  <a:pt x="23" y="0"/>
                                  <a:pt x="23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7" y="0"/>
                                  <a:pt x="0" y="7"/>
                                  <a:pt x="0" y="15"/>
                                </a:cubicBezTo>
                                <a:cubicBezTo>
                                  <a:pt x="0" y="106"/>
                                  <a:pt x="0" y="106"/>
                                  <a:pt x="0" y="106"/>
                                </a:cubicBezTo>
                                <a:cubicBezTo>
                                  <a:pt x="0" y="114"/>
                                  <a:pt x="7" y="121"/>
                                  <a:pt x="15" y="121"/>
                                </a:cubicBezTo>
                                <a:cubicBezTo>
                                  <a:pt x="105" y="121"/>
                                  <a:pt x="105" y="121"/>
                                  <a:pt x="105" y="121"/>
                                </a:cubicBezTo>
                                <a:cubicBezTo>
                                  <a:pt x="114" y="121"/>
                                  <a:pt x="120" y="114"/>
                                  <a:pt x="120" y="106"/>
                                </a:cubicBezTo>
                                <a:cubicBezTo>
                                  <a:pt x="120" y="15"/>
                                  <a:pt x="120" y="15"/>
                                  <a:pt x="120" y="15"/>
                                </a:cubicBezTo>
                                <a:cubicBezTo>
                                  <a:pt x="120" y="7"/>
                                  <a:pt x="114" y="0"/>
                                  <a:pt x="105" y="0"/>
                                </a:cubicBezTo>
                                <a:close/>
                                <a:moveTo>
                                  <a:pt x="105" y="106"/>
                                </a:moveTo>
                                <a:cubicBezTo>
                                  <a:pt x="15" y="106"/>
                                  <a:pt x="15" y="106"/>
                                  <a:pt x="15" y="106"/>
                                </a:cubicBezTo>
                                <a:cubicBezTo>
                                  <a:pt x="15" y="38"/>
                                  <a:pt x="15" y="38"/>
                                  <a:pt x="15" y="38"/>
                                </a:cubicBezTo>
                                <a:cubicBezTo>
                                  <a:pt x="105" y="38"/>
                                  <a:pt x="105" y="38"/>
                                  <a:pt x="105" y="38"/>
                                </a:cubicBezTo>
                                <a:cubicBezTo>
                                  <a:pt x="105" y="106"/>
                                  <a:pt x="105" y="106"/>
                                  <a:pt x="105" y="106"/>
                                </a:cubicBezTo>
                                <a:close/>
                                <a:moveTo>
                                  <a:pt x="45" y="76"/>
                                </a:moveTo>
                                <a:cubicBezTo>
                                  <a:pt x="30" y="76"/>
                                  <a:pt x="30" y="76"/>
                                  <a:pt x="30" y="76"/>
                                </a:cubicBezTo>
                                <a:cubicBezTo>
                                  <a:pt x="30" y="91"/>
                                  <a:pt x="30" y="91"/>
                                  <a:pt x="30" y="91"/>
                                </a:cubicBezTo>
                                <a:cubicBezTo>
                                  <a:pt x="45" y="91"/>
                                  <a:pt x="45" y="91"/>
                                  <a:pt x="45" y="91"/>
                                </a:cubicBezTo>
                                <a:cubicBezTo>
                                  <a:pt x="45" y="76"/>
                                  <a:pt x="45" y="76"/>
                                  <a:pt x="45" y="76"/>
                                </a:cubicBezTo>
                                <a:close/>
                                <a:moveTo>
                                  <a:pt x="68" y="76"/>
                                </a:moveTo>
                                <a:cubicBezTo>
                                  <a:pt x="53" y="76"/>
                                  <a:pt x="53" y="76"/>
                                  <a:pt x="53" y="76"/>
                                </a:cubicBezTo>
                                <a:cubicBezTo>
                                  <a:pt x="53" y="91"/>
                                  <a:pt x="53" y="91"/>
                                  <a:pt x="53" y="91"/>
                                </a:cubicBezTo>
                                <a:cubicBezTo>
                                  <a:pt x="68" y="91"/>
                                  <a:pt x="68" y="91"/>
                                  <a:pt x="68" y="91"/>
                                </a:cubicBezTo>
                                <a:cubicBezTo>
                                  <a:pt x="68" y="76"/>
                                  <a:pt x="68" y="76"/>
                                  <a:pt x="68" y="76"/>
                                </a:cubicBezTo>
                                <a:close/>
                                <a:moveTo>
                                  <a:pt x="68" y="53"/>
                                </a:moveTo>
                                <a:cubicBezTo>
                                  <a:pt x="53" y="53"/>
                                  <a:pt x="53" y="53"/>
                                  <a:pt x="53" y="53"/>
                                </a:cubicBezTo>
                                <a:cubicBezTo>
                                  <a:pt x="53" y="68"/>
                                  <a:pt x="53" y="68"/>
                                  <a:pt x="53" y="68"/>
                                </a:cubicBezTo>
                                <a:cubicBezTo>
                                  <a:pt x="68" y="68"/>
                                  <a:pt x="68" y="68"/>
                                  <a:pt x="68" y="68"/>
                                </a:cubicBezTo>
                                <a:cubicBezTo>
                                  <a:pt x="68" y="53"/>
                                  <a:pt x="68" y="53"/>
                                  <a:pt x="68" y="53"/>
                                </a:cubicBezTo>
                                <a:close/>
                                <a:moveTo>
                                  <a:pt x="68" y="53"/>
                                </a:moveTo>
                                <a:cubicBezTo>
                                  <a:pt x="68" y="53"/>
                                  <a:pt x="68" y="53"/>
                                  <a:pt x="68" y="53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upright="1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97" o:spid="_x0000_s1026" o:spt="203" style="position:absolute;left:0pt;margin-left:108.7pt;margin-top:12.35pt;height:61.8pt;width:321.95pt;z-index:251674624;mso-width-relative:page;mso-height-relative:page;" coordorigin="5026,2137" coordsize="6439,1236" o:gfxdata="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">
                <o:lock v:ext="edit" aspectratio="f"/>
                <v:shape id="文本框 6" o:spid="_x0000_s1026" o:spt="202" type="#_x0000_t202" style="position:absolute;left:5426;top:2137;height:1218;width:2197;" filled="f" stroked="f" coordsize="21600,21600" o:gfxdata="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PXEvC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line="5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0"/>
                            <w:szCs w:val="20"/>
                            <w:highlight w:val="none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0"/>
                            <w:szCs w:val="20"/>
                            <w:highlight w:val="none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生日：19XX.8.10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line="5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auto"/>
                            <w:sz w:val="21"/>
                            <w:szCs w:val="21"/>
                            <w:highlight w:val="none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0"/>
                            <w:szCs w:val="20"/>
                            <w:highlight w:val="none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现居：广东 珠海</w:t>
                        </w:r>
                      </w:p>
                    </w:txbxContent>
                  </v:textbox>
                </v:shape>
                <v:shape id="文本框 6" o:spid="_x0000_s1026" o:spt="202" type="#_x0000_t202" style="position:absolute;left:8474;top:2144;height:1229;width:2991;" filled="f" stroked="f" coordsize="21600,21600" o:gfxdata="UEsDBAoAAAAAAIdO4kAAAAAAAAAAAAAAAAAEAAAAZHJzL1BLAwQUAAAACACHTuJAUkiGgrcAAADa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sLWcCXcADn9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SIaCtwAAANo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line="5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0"/>
                            <w:szCs w:val="20"/>
                            <w:highlight w:val="none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0"/>
                            <w:szCs w:val="20"/>
                            <w:highlight w:val="none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电话：181</w:t>
                        </w:r>
                        <w:r>
                          <w:rPr>
                            <w:rFonts w:hint="eastAsia" w:ascii="微软雅黑" w:hAnsi="微软雅黑" w:cs="微软雅黑"/>
                            <w:b w:val="0"/>
                            <w:bCs w:val="0"/>
                            <w:color w:val="FFFFFF" w:themeColor="background1"/>
                            <w:sz w:val="20"/>
                            <w:szCs w:val="20"/>
                            <w:highlight w:val="none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-XXXX-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0"/>
                            <w:szCs w:val="20"/>
                            <w:highlight w:val="none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XXXX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line="5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auto"/>
                            <w:sz w:val="20"/>
                            <w:szCs w:val="20"/>
                            <w:highlight w:val="none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0"/>
                            <w:szCs w:val="20"/>
                            <w:highlight w:val="none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邮箱：XXXX@163.com</w:t>
                        </w:r>
                      </w:p>
                    </w:txbxContent>
                  </v:textbox>
                </v:shape>
                <v:shape id="Freeform 5" o:spid="_x0000_s1026" o:spt="100" style="position:absolute;left:8069;top:2406;height:283;width:284;" fillcolor="#FFFFFF [3212]" filled="t" stroked="f" coordsize="113,113" o:gfxdata="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WayhvQAA&#10;ANoAAAAPAAAAAAAAAAEAIAAAACIAAABkcnMvZG93bnJldi54bWxQSwECFAAUAAAACACHTuJAMy8F&#10;njsAAAA5AAAAEAAAAAAAAAABACAAAAAMAQAAZHJzL3NoYXBleG1sLnhtbFBLBQYAAAAABgAGAFsB&#10;AAC2AwAAAAA=&#10;" path="m56,0c25,0,0,25,0,56c0,87,25,113,56,113c88,113,113,87,113,56c113,25,88,0,56,0xm56,104c30,104,8,83,8,56c8,29,30,8,56,8c83,8,105,29,105,56c105,83,83,104,56,104xm74,86c77,84,77,84,77,84c75,81,73,78,71,76c69,73,67,70,65,67c61,69,61,69,61,69c56,62,51,53,48,44c52,42,52,42,52,42c50,39,49,36,47,33c46,30,44,27,43,23c41,25,41,25,41,25c36,27,34,31,35,35c35,35,35,35,35,35c35,35,35,35,35,35c35,36,35,37,35,38c35,38,35,38,35,38c35,38,35,38,35,38c40,55,48,70,60,83c60,83,60,83,60,83c61,84,61,84,62,85c65,88,69,88,74,86c74,86,74,86,74,86xm79,83c77,80,75,77,73,74c71,71,69,69,68,66c71,64,71,64,71,64c73,64,80,73,82,81c79,83,79,83,79,83xm54,41c52,38,51,35,50,32c48,29,47,25,46,22c48,20,48,20,48,20c52,23,57,36,57,39c54,41,54,41,54,41xm54,41c54,41,54,41,54,41e">
                  <v:path o:connectlocs="174,0;0,173;174,351;352,173;174,0;174,323;24,173;174,24;327,173;174,323;230,267;239,260;221,236;202,208;190,214;149,136;161,130;146,102;133,71;127,77;109,108;109,108;109,108;109,118;109,118;109,118;186,257;186,257;193,264;230,267;230,267;246,257;227,229;211,205;221,198;255,251;246,257;168,127;155,99;143,68;149,62;177,121;168,127;168,127;168,127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7" o:spid="_x0000_s1026" o:spt="100" style="position:absolute;left:8069;top:2921;flip:x;height:283;width:283;" fillcolor="#FFFFFF [3212]" filled="t" stroked="f" coordsize="113,113" o:gfxdata="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C31VW8AAAA&#10;2wAAAA8AAAAAAAAAAQAgAAAAIgAAAGRycy9kb3ducmV2LnhtbFBLAQIUABQAAAAIAIdO4kAzLwWe&#10;OwAAADkAAAAQAAAAAAAAAAEAIAAAAAsBAABkcnMvc2hhcGV4bWwueG1sUEsFBgAAAAAGAAYAWwEA&#10;ALUDAAAAAA==&#10;" path="m81,37c32,37,32,37,32,37c29,37,27,39,27,42c27,71,27,71,27,71c27,73,29,76,32,76c81,76,81,76,81,76c84,76,86,73,86,71c86,42,86,42,86,42c86,39,84,37,81,37c81,37,81,37,81,37xm31,70c31,43,31,43,31,43c45,57,45,57,45,57c45,57,45,57,45,57c31,70,31,70,31,70c31,70,31,70,31,70c31,70,31,70,31,70xm35,41c78,41,78,41,78,41c56,61,56,61,56,61c35,41,35,41,35,41c35,41,35,41,35,41xm49,59c56,66,56,66,56,66c64,59,64,59,64,59c77,71,77,71,77,71c35,71,35,71,35,71c49,59,49,59,49,59c49,59,49,59,49,59xm67,57c67,57,67,57,67,57c81,43,81,43,81,43c81,70,81,70,81,70c67,57,67,57,67,57c67,57,67,57,67,57xm56,113c25,113,0,87,0,56c0,25,25,0,56,0c87,0,113,25,113,56c113,87,87,113,56,113xm56,4c27,4,4,27,4,56c4,85,27,109,56,109c85,109,109,85,109,56c109,27,85,4,56,4xm56,4c56,4,56,4,56,4e">
                  <v:path o:connectlocs="250,114;99,114;83,130;83,220;99,236;250,236;266,220;266,130;250,114;250,114;96,217;96,133;139,177;139,177;96,217;96,217;96,217;108,127;241,127;173,189;108,127;108,127;151,183;173,205;198,183;238,220;108,220;151,183;151,183;207,177;207,177;250,133;250,217;207,177;207,177;173,351;0,173;173,0;350,173;173,351;173,12;12,173;173,338;337,173;173,12;173,12;173,12" o:connectangles="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75" o:spid="_x0000_s1026" o:spt="100" style="position:absolute;left:5026;top:2921;flip:x;height:283;width:283;" fillcolor="#FFFFFF [3212]" filled="t" stroked="f" coordsize="126,137" o:gfxdata="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ENYvugAAANsA&#10;AAAPAAAAAAAAAAEAIAAAACIAAABkcnMvZG93bnJldi54bWxQSwECFAAUAAAACACHTuJAMy8FnjsA&#10;AAA5AAAAEAAAAAAAAAABACAAAAAJAQAAZHJzL3NoYXBleG1sLnhtbFBLBQYAAAAABgAGAFsBAACz&#10;AwAAAAA=&#10;" path="m63,95c63,95,29,60,29,30c29,0,63,0,63,0c63,0,98,0,98,30c98,60,63,95,63,95xm87,26c86,21,83,17,78,13c78,13,78,13,77,13c76,12,76,12,75,12c74,11,74,11,73,11c72,10,71,10,71,10c70,10,69,10,68,9c67,9,65,9,63,9c63,9,63,9,63,9c63,9,63,9,63,9c61,9,60,9,58,9c55,10,52,11,49,13c49,13,49,13,49,13c48,13,47,14,46,15c46,15,46,15,46,15c45,16,44,16,44,17c43,18,43,18,42,19c42,19,42,19,42,20c41,21,41,21,40,22c40,23,40,23,40,23c40,24,39,25,39,26c39,28,38,29,38,30c38,52,63,82,63,82c63,82,88,52,88,30c88,29,88,28,87,26xm54,29c54,23,58,19,63,19c68,19,73,23,73,29c73,34,68,38,63,38c58,38,54,34,54,29xm104,66c104,66,101,75,104,76c107,77,116,73,116,73c116,113,116,113,116,113c116,113,85,126,82,126c79,125,47,112,44,113c41,115,10,123,10,123c10,82,10,82,10,82c10,82,24,78,25,76c27,72,26,65,16,69c6,74,0,79,0,79c0,129,0,129,0,129c0,129,3,137,10,135c16,133,44,123,44,123c44,123,78,135,82,135c86,136,126,124,126,120c126,106,126,66,126,63c125,61,110,64,104,66xm104,66c104,66,104,66,104,66e">
                  <v:path o:connectlocs="175,243;80,76;175,0;273,76;175,243;242,66;217,33;214,33;208,30;203,28;197,25;189,23;175,23;175,23;175,23;161,23;136,33;136,33;128,38;128,38;122,43;117,48;117,51;111,56;111,58;108,66;105,76;175,210;245,76;242,66;150,74;175,48;203,74;175,97;150,74;289,169;289,194;323,187;323,289;228,322;122,289;27,315;27,210;69,194;44,176;0,202;0,330;27,345;122,315;228,345;351,307;351,161;289,169;289,169;289,169" o:connectangles="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54" o:spid="_x0000_s1026" o:spt="100" style="position:absolute;left:5054;top:2406;height:227;width:227;" fillcolor="#FFFFFF [3212]" filled="t" stroked="f" coordsize="120,121" o:gfxdata="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ZiL0LsAAADb&#10;AAAADwAAAAAAAAABACAAAAAiAAAAZHJzL2Rvd25yZXYueG1sUEsBAhQAFAAAAAgAh07iQDMvBZ47&#10;AAAAOQAAABAAAAAAAAAAAQAgAAAACgEAAGRycy9zaGFwZXhtbC54bWxQSwUGAAAAAAYABgBbAQAA&#10;tAMAAAAA&#10;" path="m90,76c75,76,75,76,75,76c75,91,75,91,75,91c90,91,90,91,90,91c90,76,90,76,90,76xm90,53c75,53,75,53,75,53c75,68,75,68,75,68c90,68,90,68,90,68c90,53,90,53,90,53xm105,0c98,0,98,0,98,0c98,15,98,15,98,15c83,15,83,15,83,15c83,0,83,0,83,0c38,0,38,0,38,0c38,15,38,15,38,15c23,15,23,15,23,15c23,0,23,0,23,0c15,0,15,0,15,0c7,0,0,7,0,15c0,106,0,106,0,106c0,114,7,121,15,121c105,121,105,121,105,121c114,121,120,114,120,106c120,15,120,15,120,15c120,7,114,0,105,0xm105,106c15,106,15,106,15,106c15,38,15,38,15,38c105,38,105,38,105,38c105,106,105,106,105,106xm45,76c30,76,30,76,30,76c30,91,30,91,30,91c45,91,45,91,45,91c45,76,45,76,45,76xm68,76c53,76,53,76,53,76c53,91,53,91,53,91c68,91,68,91,68,91c68,76,68,76,68,76xm68,53c53,53,53,53,53,53c53,68,53,68,53,68c68,68,68,68,68,68c68,53,68,53,68,53xm68,53c68,53,68,53,68,53e">
                  <v:path o:connectlocs="207,173;173,173;173,208;207,208;207,173;207,121;173,121;173,155;207,155;207,121;242,0;226,0;226,34;191,34;191,0;87,0;87,34;53,34;53,0;34,0;0,34;0,242;34,277;242,277;277,242;277,34;242,0;242,242;34,242;34,86;242,86;242,242;103,173;69,173;69,208;103,208;103,173;156,173;122,173;122,208;156,208;156,173;156,121;122,121;122,155;156,155;156,121;156,121;156,121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2082176" behindDoc="0" locked="0" layoutInCell="1" allowOverlap="1">
            <wp:simplePos x="0" y="0"/>
            <wp:positionH relativeFrom="column">
              <wp:posOffset>-870585</wp:posOffset>
            </wp:positionH>
            <wp:positionV relativeFrom="paragraph">
              <wp:posOffset>-516255</wp:posOffset>
            </wp:positionV>
            <wp:extent cx="1416050" cy="1416050"/>
            <wp:effectExtent l="0" t="0" r="12700" b="12700"/>
            <wp:wrapNone/>
            <wp:docPr id="23" name="图片 23" descr="C:\Users\Administrator\Desktop\头像照片\正方形.png正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C:\Users\Administrator\Desktop\头像照片\正方形.png正方形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-1415415</wp:posOffset>
                </wp:positionH>
                <wp:positionV relativeFrom="paragraph">
                  <wp:posOffset>-924560</wp:posOffset>
                </wp:positionV>
                <wp:extent cx="7867015" cy="11280140"/>
                <wp:effectExtent l="0" t="0" r="635" b="1651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890" y="86995"/>
                          <a:ext cx="7867015" cy="11280140"/>
                        </a:xfrm>
                        <a:prstGeom prst="rect">
                          <a:avLst/>
                        </a:prstGeom>
                        <a:solidFill>
                          <a:srgbClr val="1E709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1.45pt;margin-top:-72.8pt;height:888.2pt;width:619.45pt;z-index:251660288;v-text-anchor:middle;mso-width-relative:page;mso-height-relative:page;" fillcolor="#1E7092" filled="t" stroked="f" coordsize="21600,21600" o:gfxdata="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NHbboXeAAAADwEAAA8AAAAA&#10;AAAAAQAgAAAAIgAAAGRycy9kb3ducmV2LnhtbFBLAQIUABQAAAAIAIdO4kBJ6urUgAIAAOMEAAAO&#10;AAAAAAAAAAEAIAAAAC0BAABkcnMvZTJvRG9jLnhtbFBLBQYAAAAABgAGAFkBAAAf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</w:t>
      </w:r>
    </w:p>
    <w:p/>
    <w:p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848995</wp:posOffset>
                </wp:positionH>
                <wp:positionV relativeFrom="paragraph">
                  <wp:posOffset>1111250</wp:posOffset>
                </wp:positionV>
                <wp:extent cx="5128260" cy="1002030"/>
                <wp:effectExtent l="0" t="0" r="0" b="0"/>
                <wp:wrapNone/>
                <wp:docPr id="67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128303" cy="1002192"/>
                          <a:chOff x="76165" y="342448"/>
                          <a:chExt cx="5552626" cy="1002314"/>
                        </a:xfrm>
                      </wpg:grpSpPr>
                      <wps:wsp>
                        <wps:cNvPr id="8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6165" y="342448"/>
                            <a:ext cx="5552626" cy="3296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000000" w:themeColor="text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报考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000000" w:themeColor="text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院校：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000000" w:themeColor="text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XXXXX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000000" w:themeColor="text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大学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000000" w:themeColor="text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000000" w:themeColor="text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000000" w:themeColor="text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000000" w:themeColor="text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000000" w:themeColor="text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000000" w:themeColor="text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报考专业：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000000" w:themeColor="text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法学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000000" w:themeColor="text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专业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6165" y="642888"/>
                            <a:ext cx="5513436" cy="7018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tbl>
                              <w:tblPr>
                                <w:tblStyle w:val="7"/>
                                <w:tblW w:w="7908" w:type="dxa"/>
                                <w:tblInd w:w="0" w:type="dxa"/>
                                <w:tblBorders>
                                  <w:top w:val="single" w:color="BEBEBE" w:themeColor="background1" w:themeShade="BF" w:sz="4" w:space="0"/>
                                  <w:left w:val="single" w:color="BEBEBE" w:themeColor="background1" w:themeShade="BF" w:sz="4" w:space="0"/>
                                  <w:bottom w:val="single" w:color="BEBEBE" w:themeColor="background1" w:themeShade="BF" w:sz="4" w:space="0"/>
                                  <w:right w:val="single" w:color="BEBEBE" w:themeColor="background1" w:themeShade="BF" w:sz="4" w:space="0"/>
                                  <w:insideH w:val="single" w:color="BEBEBE" w:themeColor="background1" w:themeShade="BF" w:sz="4" w:space="0"/>
                                  <w:insideV w:val="single" w:color="BEBEBE" w:themeColor="background1" w:themeShade="BF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1238"/>
                                <w:gridCol w:w="1260"/>
                                <w:gridCol w:w="1260"/>
                                <w:gridCol w:w="1536"/>
                                <w:gridCol w:w="1200"/>
                                <w:gridCol w:w="1414"/>
                              </w:tblGrid>
                              <w:tr>
                                <w:tblPrEx>
                                  <w:tblBorders>
                                    <w:top w:val="single" w:color="BEBEBE" w:themeColor="background1" w:themeShade="BF" w:sz="4" w:space="0"/>
                                    <w:left w:val="single" w:color="BEBEBE" w:themeColor="background1" w:themeShade="BF" w:sz="4" w:space="0"/>
                                    <w:bottom w:val="single" w:color="BEBEBE" w:themeColor="background1" w:themeShade="BF" w:sz="4" w:space="0"/>
                                    <w:right w:val="single" w:color="BEBEBE" w:themeColor="background1" w:themeShade="BF" w:sz="4" w:space="0"/>
                                    <w:insideH w:val="single" w:color="BEBEBE" w:themeColor="background1" w:themeShade="BF" w:sz="4" w:space="0"/>
                                    <w:insideV w:val="single" w:color="BEBEBE" w:themeColor="background1" w:themeShade="BF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437" w:hRule="atLeast"/>
                                </w:trPr>
                                <w:tc>
                                  <w:tcPr>
                                    <w:tcW w:w="1238" w:type="dxa"/>
                                    <w:vMerge w:val="restart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262626" w:themeColor="text1" w:themeTint="D9"/>
                                        <w:szCs w:val="21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color w:val="262626" w:themeColor="text1" w:themeTint="D9"/>
                                        <w:szCs w:val="21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  <w:t>初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262626" w:themeColor="text1" w:themeTint="D9"/>
                                        <w:szCs w:val="21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  <w:t>试成绩</w:t>
                                    </w:r>
                                  </w:p>
                                </w:tc>
                                <w:tc>
                                  <w:tcPr>
                                    <w:tcW w:w="1260" w:type="dxa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hint="eastAsia" w:ascii="微软雅黑" w:hAnsi="微软雅黑" w:eastAsia="微软雅黑"/>
                                        <w:color w:val="262626" w:themeColor="text1" w:themeTint="D9"/>
                                        <w:szCs w:val="21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262626" w:themeColor="text1" w:themeTint="D9"/>
                                        <w:szCs w:val="21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  <w:t>英语</w:t>
                                    </w:r>
                                  </w:p>
                                </w:tc>
                                <w:tc>
                                  <w:tcPr>
                                    <w:tcW w:w="1260" w:type="dxa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hint="eastAsia" w:ascii="微软雅黑" w:hAnsi="微软雅黑" w:eastAsia="微软雅黑"/>
                                        <w:color w:val="262626" w:themeColor="text1" w:themeTint="D9"/>
                                        <w:szCs w:val="21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262626" w:themeColor="text1" w:themeTint="D9"/>
                                        <w:szCs w:val="21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  <w:t>思想政治</w:t>
                                    </w:r>
                                  </w:p>
                                </w:tc>
                                <w:tc>
                                  <w:tcPr>
                                    <w:tcW w:w="1536" w:type="dxa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hint="eastAsia" w:ascii="微软雅黑" w:hAnsi="微软雅黑" w:eastAsia="微软雅黑"/>
                                        <w:color w:val="262626" w:themeColor="text1" w:themeTint="D9"/>
                                        <w:szCs w:val="21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262626" w:themeColor="text1" w:themeTint="D9"/>
                                        <w:szCs w:val="21"/>
                                        <w:lang w:eastAsia="zh-CN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  <w:t>业务课</w:t>
                                    </w:r>
                                  </w:p>
                                </w:tc>
                                <w:tc>
                                  <w:tcPr>
                                    <w:tcW w:w="1200" w:type="dxa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hint="eastAsia" w:ascii="微软雅黑" w:hAnsi="微软雅黑" w:eastAsia="微软雅黑"/>
                                        <w:color w:val="262626" w:themeColor="text1" w:themeTint="D9"/>
                                        <w:szCs w:val="21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color w:val="262626" w:themeColor="text1" w:themeTint="D9"/>
                                        <w:szCs w:val="21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  <w:t>业务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262626" w:themeColor="text1" w:themeTint="D9"/>
                                        <w:szCs w:val="21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  <w:t>课</w:t>
                                    </w:r>
                                  </w:p>
                                </w:tc>
                                <w:tc>
                                  <w:tcPr>
                                    <w:tcW w:w="1414" w:type="dxa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hint="eastAsia" w:ascii="微软雅黑" w:hAnsi="微软雅黑" w:eastAsia="微软雅黑"/>
                                        <w:color w:val="262626" w:themeColor="text1" w:themeTint="D9"/>
                                        <w:szCs w:val="21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262626" w:themeColor="text1" w:themeTint="D9"/>
                                        <w:szCs w:val="21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  <w:t>总分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BEBEBE" w:themeColor="background1" w:themeShade="BF" w:sz="4" w:space="0"/>
                                    <w:left w:val="single" w:color="BEBEBE" w:themeColor="background1" w:themeShade="BF" w:sz="4" w:space="0"/>
                                    <w:bottom w:val="single" w:color="BEBEBE" w:themeColor="background1" w:themeShade="BF" w:sz="4" w:space="0"/>
                                    <w:right w:val="single" w:color="BEBEBE" w:themeColor="background1" w:themeShade="BF" w:sz="4" w:space="0"/>
                                    <w:insideH w:val="single" w:color="BEBEBE" w:themeColor="background1" w:themeShade="BF" w:sz="4" w:space="0"/>
                                    <w:insideV w:val="single" w:color="BEBEBE" w:themeColor="background1" w:themeShade="BF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459" w:hRule="atLeast"/>
                                </w:trPr>
                                <w:tc>
                                  <w:tcPr>
                                    <w:tcW w:w="1238" w:type="dxa"/>
                                    <w:vMerge w:val="continue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262626" w:themeColor="text1" w:themeTint="D9"/>
                                        <w:szCs w:val="21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60" w:type="dxa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hint="default" w:ascii="微软雅黑" w:hAnsi="微软雅黑" w:eastAsia="微软雅黑"/>
                                        <w:color w:val="262626" w:themeColor="text1" w:themeTint="D9"/>
                                        <w:szCs w:val="21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262626" w:themeColor="text1" w:themeTint="D9"/>
                                        <w:szCs w:val="21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  <w:t>80</w:t>
                                    </w:r>
                                  </w:p>
                                </w:tc>
                                <w:tc>
                                  <w:tcPr>
                                    <w:tcW w:w="1260" w:type="dxa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hint="default" w:ascii="微软雅黑" w:hAnsi="微软雅黑" w:eastAsia="微软雅黑"/>
                                        <w:color w:val="262626" w:themeColor="text1" w:themeTint="D9"/>
                                        <w:szCs w:val="21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262626" w:themeColor="text1" w:themeTint="D9"/>
                                        <w:szCs w:val="21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  <w:t>80</w:t>
                                    </w:r>
                                  </w:p>
                                </w:tc>
                                <w:tc>
                                  <w:tcPr>
                                    <w:tcW w:w="1536" w:type="dxa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hint="default" w:ascii="微软雅黑" w:hAnsi="微软雅黑" w:eastAsia="微软雅黑"/>
                                        <w:color w:val="262626" w:themeColor="text1" w:themeTint="D9"/>
                                        <w:szCs w:val="21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262626" w:themeColor="text1" w:themeTint="D9"/>
                                        <w:szCs w:val="21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  <w:t>100</w:t>
                                    </w:r>
                                  </w:p>
                                </w:tc>
                                <w:tc>
                                  <w:tcPr>
                                    <w:tcW w:w="1200" w:type="dxa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hint="default" w:ascii="微软雅黑" w:hAnsi="微软雅黑" w:eastAsia="微软雅黑"/>
                                        <w:color w:val="262626" w:themeColor="text1" w:themeTint="D9"/>
                                        <w:szCs w:val="21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262626" w:themeColor="text1" w:themeTint="D9"/>
                                        <w:szCs w:val="21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  <w:t>100</w:t>
                                    </w:r>
                                  </w:p>
                                </w:tc>
                                <w:tc>
                                  <w:tcPr>
                                    <w:tcW w:w="1414" w:type="dxa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hint="default" w:ascii="微软雅黑" w:hAnsi="微软雅黑" w:eastAsia="微软雅黑"/>
                                        <w:color w:val="262626" w:themeColor="text1" w:themeTint="D9"/>
                                        <w:szCs w:val="21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262626" w:themeColor="text1" w:themeTint="D9"/>
                                        <w:szCs w:val="21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  <w:t>360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adjustRightInd w:val="0"/>
                                <w:snapToGrid w:val="0"/>
                                <w:spacing w:line="20" w:lineRule="exact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4" o:spid="_x0000_s1026" o:spt="203" style="position:absolute;left:0pt;margin-left:66.85pt;margin-top:87.5pt;height:78.9pt;width:403.8pt;z-index:251682816;mso-width-relative:page;mso-height-relative:page;" coordorigin="76165,342448" coordsize="5552626,1002314" o:gfxdata="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P6n8kDaAAAACwEAAA8AAAAAAAAAAQAgAAAAIgAAAGRycy9kb3ducmV2LnhtbFBLAQIUABQA&#10;AAAIAIdO4kDkTnR30gIAAMwHAAAOAAAAAAAAAAEAIAAAACkBAABkcnMvZTJvRG9jLnhtbFBLBQYA&#10;AAAABgAGAFkBAABtBgAAAAA=&#10;">
                <o:lock v:ext="edit" aspectratio="f"/>
                <v:shape id="文本框 2" o:spid="_x0000_s1026" o:spt="202" type="#_x0000_t202" style="position:absolute;left:76165;top:342448;height:329658;width:5552626;" filled="f" stroked="f" coordsize="21600,21600" o:gfxdata="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HC6e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000000" w:themeColor="text1"/>
                            <w:szCs w:val="2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000000" w:themeColor="text1"/>
                            <w:szCs w:val="2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报考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0000" w:themeColor="text1"/>
                            <w:szCs w:val="2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院校：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0000" w:themeColor="text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XXXXX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0000" w:themeColor="text1"/>
                            <w:szCs w:val="2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大学       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000000" w:themeColor="text1"/>
                            <w:szCs w:val="2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0000" w:themeColor="text1"/>
                            <w:szCs w:val="2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000000" w:themeColor="text1"/>
                            <w:szCs w:val="2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0000" w:themeColor="text1"/>
                            <w:szCs w:val="2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0000" w:themeColor="text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   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0000" w:themeColor="text1"/>
                            <w:szCs w:val="2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报考专业：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0000" w:themeColor="text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法学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0000" w:themeColor="text1"/>
                            <w:szCs w:val="2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专业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76165;top:642888;height:701874;width:5513436;" filled="f" stroked="f" coordsize="21600,21600" o:gfxdata="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QiwW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tbl>
                        <w:tblPr>
                          <w:tblStyle w:val="7"/>
                          <w:tblW w:w="7908" w:type="dxa"/>
                          <w:tblInd w:w="0" w:type="dxa"/>
                          <w:tblBorders>
                            <w:top w:val="single" w:color="BEBEBE" w:themeColor="background1" w:themeShade="BF" w:sz="4" w:space="0"/>
                            <w:left w:val="single" w:color="BEBEBE" w:themeColor="background1" w:themeShade="BF" w:sz="4" w:space="0"/>
                            <w:bottom w:val="single" w:color="BEBEBE" w:themeColor="background1" w:themeShade="BF" w:sz="4" w:space="0"/>
                            <w:right w:val="single" w:color="BEBEBE" w:themeColor="background1" w:themeShade="BF" w:sz="4" w:space="0"/>
                            <w:insideH w:val="single" w:color="BEBEBE" w:themeColor="background1" w:themeShade="BF" w:sz="4" w:space="0"/>
                            <w:insideV w:val="single" w:color="BEBEBE" w:themeColor="background1" w:themeShade="BF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1238"/>
                          <w:gridCol w:w="1260"/>
                          <w:gridCol w:w="1260"/>
                          <w:gridCol w:w="1536"/>
                          <w:gridCol w:w="1200"/>
                          <w:gridCol w:w="1414"/>
                        </w:tblGrid>
                        <w:tr>
                          <w:tblPrEx>
                            <w:tblBorders>
                              <w:top w:val="single" w:color="BEBEBE" w:themeColor="background1" w:themeShade="BF" w:sz="4" w:space="0"/>
                              <w:left w:val="single" w:color="BEBEBE" w:themeColor="background1" w:themeShade="BF" w:sz="4" w:space="0"/>
                              <w:bottom w:val="single" w:color="BEBEBE" w:themeColor="background1" w:themeShade="BF" w:sz="4" w:space="0"/>
                              <w:right w:val="single" w:color="BEBEBE" w:themeColor="background1" w:themeShade="BF" w:sz="4" w:space="0"/>
                              <w:insideH w:val="single" w:color="BEBEBE" w:themeColor="background1" w:themeShade="BF" w:sz="4" w:space="0"/>
                              <w:insideV w:val="single" w:color="BEBEBE" w:themeColor="background1" w:themeShade="BF" w:sz="4" w:space="0"/>
                            </w:tblBorders>
                          </w:tblPrEx>
                          <w:trPr>
                            <w:trHeight w:val="437" w:hRule="atLeast"/>
                          </w:trPr>
                          <w:tc>
                            <w:tcPr>
                              <w:tcW w:w="1238" w:type="dxa"/>
                              <w:vMerge w:val="restart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262626" w:themeColor="text1" w:themeTint="D9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262626" w:themeColor="text1" w:themeTint="D9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初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262626" w:themeColor="text1" w:themeTint="D9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试成绩</w:t>
                              </w:r>
                            </w:p>
                          </w:tc>
                          <w:tc>
                            <w:tcPr>
                              <w:tcW w:w="1260" w:type="dxa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hint="eastAsia" w:ascii="微软雅黑" w:hAnsi="微软雅黑" w:eastAsia="微软雅黑"/>
                                  <w:color w:val="262626" w:themeColor="text1" w:themeTint="D9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62626" w:themeColor="text1" w:themeTint="D9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英语</w:t>
                              </w:r>
                            </w:p>
                          </w:tc>
                          <w:tc>
                            <w:tcPr>
                              <w:tcW w:w="1260" w:type="dxa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hint="eastAsia" w:ascii="微软雅黑" w:hAnsi="微软雅黑" w:eastAsia="微软雅黑"/>
                                  <w:color w:val="262626" w:themeColor="text1" w:themeTint="D9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62626" w:themeColor="text1" w:themeTint="D9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思想政治</w:t>
                              </w:r>
                            </w:p>
                          </w:tc>
                          <w:tc>
                            <w:tcPr>
                              <w:tcW w:w="1536" w:type="dxa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hint="eastAsia" w:ascii="微软雅黑" w:hAnsi="微软雅黑" w:eastAsia="微软雅黑"/>
                                  <w:color w:val="262626" w:themeColor="text1" w:themeTint="D9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62626" w:themeColor="text1" w:themeTint="D9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业务课</w:t>
                              </w:r>
                            </w:p>
                          </w:tc>
                          <w:tc>
                            <w:tcPr>
                              <w:tcW w:w="1200" w:type="dxa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hint="eastAsia" w:ascii="微软雅黑" w:hAnsi="微软雅黑" w:eastAsia="微软雅黑"/>
                                  <w:color w:val="262626" w:themeColor="text1" w:themeTint="D9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262626" w:themeColor="text1" w:themeTint="D9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业务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262626" w:themeColor="text1" w:themeTint="D9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课</w:t>
                              </w:r>
                            </w:p>
                          </w:tc>
                          <w:tc>
                            <w:tcPr>
                              <w:tcW w:w="1414" w:type="dxa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hint="eastAsia" w:ascii="微软雅黑" w:hAnsi="微软雅黑" w:eastAsia="微软雅黑"/>
                                  <w:color w:val="262626" w:themeColor="text1" w:themeTint="D9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62626" w:themeColor="text1" w:themeTint="D9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总分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BEBEBE" w:themeColor="background1" w:themeShade="BF" w:sz="4" w:space="0"/>
                              <w:left w:val="single" w:color="BEBEBE" w:themeColor="background1" w:themeShade="BF" w:sz="4" w:space="0"/>
                              <w:bottom w:val="single" w:color="BEBEBE" w:themeColor="background1" w:themeShade="BF" w:sz="4" w:space="0"/>
                              <w:right w:val="single" w:color="BEBEBE" w:themeColor="background1" w:themeShade="BF" w:sz="4" w:space="0"/>
                              <w:insideH w:val="single" w:color="BEBEBE" w:themeColor="background1" w:themeShade="BF" w:sz="4" w:space="0"/>
                              <w:insideV w:val="single" w:color="BEBEBE" w:themeColor="background1" w:themeShade="BF" w:sz="4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459" w:hRule="atLeast"/>
                          </w:trPr>
                          <w:tc>
                            <w:tcPr>
                              <w:tcW w:w="1238" w:type="dxa"/>
                              <w:vMerge w:val="continue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262626" w:themeColor="text1" w:themeTint="D9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c>
                          <w:tc>
                            <w:tcPr>
                              <w:tcW w:w="1260" w:type="dxa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hint="default" w:ascii="微软雅黑" w:hAnsi="微软雅黑" w:eastAsia="微软雅黑"/>
                                  <w:color w:val="262626" w:themeColor="text1" w:themeTint="D9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62626" w:themeColor="text1" w:themeTint="D9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80</w:t>
                              </w:r>
                            </w:p>
                          </w:tc>
                          <w:tc>
                            <w:tcPr>
                              <w:tcW w:w="1260" w:type="dxa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hint="default" w:ascii="微软雅黑" w:hAnsi="微软雅黑" w:eastAsia="微软雅黑"/>
                                  <w:color w:val="262626" w:themeColor="text1" w:themeTint="D9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62626" w:themeColor="text1" w:themeTint="D9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80</w:t>
                              </w:r>
                            </w:p>
                          </w:tc>
                          <w:tc>
                            <w:tcPr>
                              <w:tcW w:w="1536" w:type="dxa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hint="default" w:ascii="微软雅黑" w:hAnsi="微软雅黑" w:eastAsia="微软雅黑"/>
                                  <w:color w:val="262626" w:themeColor="text1" w:themeTint="D9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62626" w:themeColor="text1" w:themeTint="D9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100</w:t>
                              </w:r>
                            </w:p>
                          </w:tc>
                          <w:tc>
                            <w:tcPr>
                              <w:tcW w:w="1200" w:type="dxa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hint="default" w:ascii="微软雅黑" w:hAnsi="微软雅黑" w:eastAsia="微软雅黑"/>
                                  <w:color w:val="262626" w:themeColor="text1" w:themeTint="D9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62626" w:themeColor="text1" w:themeTint="D9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100</w:t>
                              </w:r>
                            </w:p>
                          </w:tc>
                          <w:tc>
                            <w:tcPr>
                              <w:tcW w:w="1414" w:type="dxa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hint="default" w:ascii="微软雅黑" w:hAnsi="微软雅黑" w:eastAsia="微软雅黑"/>
                                  <w:color w:val="262626" w:themeColor="text1" w:themeTint="D9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62626" w:themeColor="text1" w:themeTint="D9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360</w:t>
                              </w:r>
                            </w:p>
                          </w:tc>
                        </w:tr>
                      </w:tbl>
                      <w:p>
                        <w:pPr>
                          <w:adjustRightInd w:val="0"/>
                          <w:snapToGrid w:val="0"/>
                          <w:spacing w:line="20" w:lineRule="exact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-918845</wp:posOffset>
                </wp:positionH>
                <wp:positionV relativeFrom="paragraph">
                  <wp:posOffset>901700</wp:posOffset>
                </wp:positionV>
                <wp:extent cx="7165340" cy="8318500"/>
                <wp:effectExtent l="0" t="0" r="16510" b="6350"/>
                <wp:wrapNone/>
                <wp:docPr id="47" name="圆角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155" y="2212340"/>
                          <a:ext cx="7165340" cy="8318500"/>
                        </a:xfrm>
                        <a:prstGeom prst="roundRect">
                          <a:avLst>
                            <a:gd name="adj" fmla="val 2039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72.35pt;margin-top:71pt;height:655pt;width:564.2pt;z-index:251661312;v-text-anchor:middle;mso-width-relative:page;mso-height-relative:page;" fillcolor="#FFFFFF [3212]" filled="t" stroked="f" coordsize="21600,21600" arcsize="0.0203703703703704" o:gfxdata="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75mtttoAAAANAQAADwAAAAAAAAABACAAAAAiAAAAZHJzL2Rvd25yZXYueG1sUEsBAhQAFAAAAAgA&#10;h07iQHEICCAjAgAAFQQAAA4AAAAAAAAAAQAgAAAAKQEAAGRycy9lMm9Eb2MueG1sUEsFBgAAAAAG&#10;AAYAWQEAAL4F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sz w:val="21"/>
          <w:lang w:val="en-US" w:eastAsia="zh-CN"/>
        </w:rPr>
        <w:t>=</w:t>
      </w:r>
      <w:r>
        <w:rPr>
          <w:rFonts w:hint="eastAsia"/>
          <w:lang w:val="en-US" w:eastAsia="zh-CN"/>
        </w:rPr>
        <w:t xml:space="preserve">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309245</wp:posOffset>
                </wp:positionV>
                <wp:extent cx="2540" cy="771017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4"/>
                      </wps:cNvCnPr>
                      <wps:spPr>
                        <a:xfrm flipH="1">
                          <a:off x="1545590" y="2546985"/>
                          <a:ext cx="2540" cy="7710170"/>
                        </a:xfrm>
                        <a:prstGeom prst="line">
                          <a:avLst/>
                        </a:prstGeom>
                        <a:ln>
                          <a:solidFill>
                            <a:srgbClr val="1E709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4.9pt;margin-top:24.35pt;height:607.1pt;width:0.2pt;z-index:251689984;mso-width-relative:page;mso-height-relative:page;" filled="f" stroked="t" coordsize="21600,21600" o:gfxdata="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RUi4MNcAAAAJAQAADwAAAAAAAAAB&#10;ACAAAAAiAAAAZHJzL2Rvd25yZXYueG1sUEsBAhQAFAAAAAgAh07iQJ5RMEsRAgAA8AMAAA4AAAAA&#10;AAAAAQAgAAAAJgEAAGRycy9lMm9Eb2MueG1sUEsFBgAAAAAGAAYAWQEAAKkFAAAAAA==&#10;">
                <v:fill on="f" focussize="0,0"/>
                <v:stroke weight="0.5pt" color="#1E7092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-591820</wp:posOffset>
                </wp:positionH>
                <wp:positionV relativeFrom="paragraph">
                  <wp:posOffset>126365</wp:posOffset>
                </wp:positionV>
                <wp:extent cx="883920" cy="7259320"/>
                <wp:effectExtent l="4445" t="4445" r="6985" b="1333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3920" cy="7259320"/>
                          <a:chOff x="4705" y="4106"/>
                          <a:chExt cx="1392" cy="11432"/>
                        </a:xfrm>
                      </wpg:grpSpPr>
                      <wps:wsp>
                        <wps:cNvPr id="3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705" y="5969"/>
                            <a:ext cx="1358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kinsoku w:val="0"/>
                                <w:overflowPunct w:val="0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62626" w:themeColor="text1" w:themeTint="D9"/>
                                  <w:kern w:val="24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62626" w:themeColor="text1" w:themeTint="D9"/>
                                  <w:kern w:val="24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noAutofit/>
                        </wps:bodyPr>
                      </wps:wsp>
                      <wps:wsp>
                        <wps:cNvPr id="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705" y="10980"/>
                            <a:ext cx="1384" cy="48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kinsoku w:val="0"/>
                                <w:overflowPunct w:val="0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Arial" w:hAnsi="微软雅黑" w:eastAsiaTheme="minorEastAsia" w:cstheme="minorBidi"/>
                                  <w:b/>
                                  <w:bCs/>
                                  <w:color w:val="262626" w:themeColor="text1" w:themeTint="D9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所获</w:t>
                              </w:r>
                              <w:r>
                                <w:rPr>
                                  <w:rFonts w:hint="eastAsia" w:ascii="Arial" w:hAnsi="微软雅黑" w:eastAsiaTheme="minorEastAsia" w:cstheme="minorBidi"/>
                                  <w:b/>
                                  <w:bCs/>
                                  <w:color w:val="262626" w:themeColor="text1" w:themeTint="D9"/>
                                  <w:kern w:val="24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荣誉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noAutofit/>
                        </wps:bodyPr>
                      </wps:wsp>
                      <wps:wsp>
                        <wps:cNvPr id="55" name="文本框 166"/>
                        <wps:cNvSpPr txBox="1"/>
                        <wps:spPr>
                          <a:xfrm>
                            <a:off x="4705" y="12960"/>
                            <a:ext cx="1392" cy="48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napToGrid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hAnsi="微软雅黑" w:asciiTheme="minorHAnsi" w:eastAsiaTheme="minorEastAsia" w:cstheme="minorBidi"/>
                                  <w:b/>
                                  <w:bCs/>
                                  <w:color w:val="262626" w:themeColor="text1" w:themeTint="D9"/>
                                  <w:kern w:val="24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素质能力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705" y="4106"/>
                            <a:ext cx="1384" cy="48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kinsoku w:val="0"/>
                                <w:overflowPunct w:val="0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62626" w:themeColor="text1" w:themeTint="D9"/>
                                  <w:kern w:val="24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62626" w:themeColor="text1" w:themeTint="D9"/>
                                  <w:kern w:val="24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报考信息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noAutofit/>
                        </wps:bodyPr>
                      </wps:wsp>
                      <wps:wsp>
                        <wps:cNvPr id="5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705" y="15057"/>
                            <a:ext cx="1384" cy="48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napToGrid w:val="0"/>
                                <w:spacing w:before="0" w:beforeAutospacing="0" w:after="0" w:afterAutospacing="0"/>
                                <w:rPr>
                                  <w:rFonts w:hint="eastAsia" w:hAnsi="微软雅黑" w:asciiTheme="minorHAnsi" w:eastAsiaTheme="minorEastAsia" w:cstheme="minorBidi"/>
                                  <w:b/>
                                  <w:bCs/>
                                  <w:color w:val="262626" w:themeColor="text1" w:themeTint="D9"/>
                                  <w:kern w:val="24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hAnsi="微软雅黑" w:asciiTheme="minorHAnsi" w:eastAsiaTheme="minorEastAsia" w:cstheme="minorBidi"/>
                                  <w:b/>
                                  <w:bCs/>
                                  <w:color w:val="262626" w:themeColor="text1" w:themeTint="D9"/>
                                  <w:kern w:val="24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noAutofit/>
                        </wps:bodyPr>
                      </wps:wsp>
                      <wps:wsp>
                        <wps:cNvPr id="7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705" y="7821"/>
                            <a:ext cx="1358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kinsoku w:val="0"/>
                                <w:overflowPunct w:val="0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62626" w:themeColor="text1" w:themeTint="D9"/>
                                  <w:kern w:val="24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62626" w:themeColor="text1" w:themeTint="D9"/>
                                  <w:kern w:val="24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实践经历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6pt;margin-top:9.95pt;height:571.6pt;width:69.6pt;z-index:251689984;mso-width-relative:page;mso-height-relative:page;" coordorigin="4705,4106" coordsize="1392,11432" o:gfxdata="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N6f0svZAAAACgEAAA8AAAAAAAAAAQAgAAAA&#10;IgAAAGRycy9kb3ducmV2LnhtbFBLAQIUABQAAAAIAIdO4kDHd2D8YAMAADMSAAAOAAAAAAAAAAEA&#10;IAAAACgBAABkcnMvZTJvRG9jLnhtbFBLBQYAAAAABgAGAFkBAAD6BgAAAAA=&#10;">
                <o:lock v:ext="edit" aspectratio="f"/>
                <v:shape id="文本框 2" o:spid="_x0000_s1026" o:spt="202" type="#_x0000_t202" style="position:absolute;left:4705;top:5969;height:510;width:1358;" filled="f" stroked="t" coordsize="21600,21600" o:gfxdata="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b76T7gAAADbAAAA&#10;DwAAAAAAAAABACAAAAAiAAAAZHJzL2Rvd25yZXYueG1sUEsBAhQAFAAAAAgAh07iQDMvBZ47AAAA&#10;OQAAABAAAAAAAAAAAQAgAAAABwEAAGRycy9zaGFwZXhtbC54bWxQSwUGAAAAAAYABgBbAQAAsQMA&#10;AAAA&#10;">
                  <v:fill on="f" focussize="0,0"/>
                  <v:stroke color="#404040 [2429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kinsoku w:val="0"/>
                          <w:overflowPunct w:val="0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62626" w:themeColor="text1" w:themeTint="D9"/>
                            <w:kern w:val="24"/>
                            <w:lang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62626" w:themeColor="text1" w:themeTint="D9"/>
                            <w:kern w:val="24"/>
                            <w:lang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4705;top:10980;height:481;width:1384;" filled="f" stroked="t" coordsize="21600,21600" o:gfxdata="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WxkOLgAAADbAAAA&#10;DwAAAAAAAAABACAAAAAiAAAAZHJzL2Rvd25yZXYueG1sUEsBAhQAFAAAAAgAh07iQDMvBZ47AAAA&#10;OQAAABAAAAAAAAAAAQAgAAAABwEAAGRycy9zaGFwZXhtbC54bWxQSwUGAAAAAAYABgBbAQAAsQMA&#10;AAAA&#10;">
                  <v:fill on="f" focussize="0,0"/>
                  <v:stroke color="#404040 [2429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kinsoku w:val="0"/>
                          <w:overflowPunct w:val="0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 w:ascii="Arial" w:hAnsi="微软雅黑" w:eastAsiaTheme="minorEastAsia" w:cstheme="minorBidi"/>
                            <w:b/>
                            <w:bCs/>
                            <w:color w:val="262626" w:themeColor="text1" w:themeTint="D9"/>
                            <w:kern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所获</w:t>
                        </w:r>
                        <w:r>
                          <w:rPr>
                            <w:rFonts w:hint="eastAsia" w:ascii="Arial" w:hAnsi="微软雅黑" w:eastAsiaTheme="minorEastAsia" w:cstheme="minorBidi"/>
                            <w:b/>
                            <w:bCs/>
                            <w:color w:val="262626" w:themeColor="text1" w:themeTint="D9"/>
                            <w:kern w:val="24"/>
                            <w:lang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荣誉</w:t>
                        </w:r>
                      </w:p>
                    </w:txbxContent>
                  </v:textbox>
                </v:shape>
                <v:shape id="文本框 166" o:spid="_x0000_s1026" o:spt="202" type="#_x0000_t202" style="position:absolute;left:4705;top:12960;height:481;width:1392;" filled="f" stroked="t" coordsize="21600,21600" o:gfxdata="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y26dLgAAADbAAAA&#10;DwAAAAAAAAABACAAAAAiAAAAZHJzL2Rvd25yZXYueG1sUEsBAhQAFAAAAAgAh07iQDMvBZ47AAAA&#10;OQAAABAAAAAAAAAAAQAgAAAABwEAAGRycy9zaGFwZXhtbC54bWxQSwUGAAAAAAYABgBbAQAAsQMA&#10;AAAA&#10;">
                  <v:fill on="f" focussize="0,0"/>
                  <v:stroke color="#404040 [2429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napToGrid w:val="0"/>
                          <w:spacing w:before="0" w:beforeAutospacing="0" w:after="0" w:afterAutospacing="0"/>
                        </w:pPr>
                        <w:r>
                          <w:rPr>
                            <w:rFonts w:hint="eastAsia" w:hAnsi="微软雅黑" w:asciiTheme="minorHAnsi" w:eastAsiaTheme="minorEastAsia" w:cstheme="minorBidi"/>
                            <w:b/>
                            <w:bCs/>
                            <w:color w:val="262626" w:themeColor="text1" w:themeTint="D9"/>
                            <w:kern w:val="24"/>
                            <w:lang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素质能力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4705;top:4106;height:481;width:1384;" filled="f" stroked="t" coordsize="21600,21600" o:gfxdata="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clZ17gAAADbAAAA&#10;DwAAAAAAAAABACAAAAAiAAAAZHJzL2Rvd25yZXYueG1sUEsBAhQAFAAAAAgAh07iQDMvBZ47AAAA&#10;OQAAABAAAAAAAAAAAQAgAAAABwEAAGRycy9zaGFwZXhtbC54bWxQSwUGAAAAAAYABgBbAQAAsQMA&#10;AAAA&#10;">
                  <v:fill on="f" focussize="0,0"/>
                  <v:stroke color="#404040 [2429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kinsoku w:val="0"/>
                          <w:overflowPunct w:val="0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62626" w:themeColor="text1" w:themeTint="D9"/>
                            <w:kern w:val="24"/>
                            <w:lang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62626" w:themeColor="text1" w:themeTint="D9"/>
                            <w:kern w:val="24"/>
                            <w:lang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报考信息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4705;top:15057;height:481;width:1384;" filled="f" stroked="t" coordsize="21600,21600" o:gfxdata="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7LOBmLgAAADbAAAA&#10;DwAAAAAAAAABACAAAAAiAAAAZHJzL2Rvd25yZXYueG1sUEsBAhQAFAAAAAgAh07iQDMvBZ47AAAA&#10;OQAAABAAAAAAAAAAAQAgAAAABwEAAGRycy9zaGFwZXhtbC54bWxQSwUGAAAAAAYABgBbAQAAsQMA&#10;AAAA&#10;">
                  <v:fill on="f" focussize="0,0"/>
                  <v:stroke color="#404040 [2429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napToGrid w:val="0"/>
                          <w:spacing w:before="0" w:beforeAutospacing="0" w:after="0" w:afterAutospacing="0"/>
                          <w:rPr>
                            <w:rFonts w:hint="eastAsia" w:hAnsi="微软雅黑" w:asciiTheme="minorHAnsi" w:eastAsiaTheme="minorEastAsia" w:cstheme="minorBidi"/>
                            <w:b/>
                            <w:bCs/>
                            <w:color w:val="262626" w:themeColor="text1" w:themeTint="D9"/>
                            <w:kern w:val="24"/>
                            <w:lang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hAnsi="微软雅黑" w:asciiTheme="minorHAnsi" w:eastAsiaTheme="minorEastAsia" w:cstheme="minorBidi"/>
                            <w:b/>
                            <w:bCs/>
                            <w:color w:val="262626" w:themeColor="text1" w:themeTint="D9"/>
                            <w:kern w:val="24"/>
                            <w:lang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4705;top:7821;height:510;width:1358;" filled="f" stroked="t" coordsize="21600,21600" o:gfxdata="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3F+YLgAAADbAAAA&#10;DwAAAAAAAAABACAAAAAiAAAAZHJzL2Rvd25yZXYueG1sUEsBAhQAFAAAAAgAh07iQDMvBZ47AAAA&#10;OQAAABAAAAAAAAAAAQAgAAAABwEAAGRycy9zaGFwZXhtbC54bWxQSwUGAAAAAAYABgBbAQAAsQMA&#10;AAAA&#10;">
                  <v:fill on="f" focussize="0,0"/>
                  <v:stroke color="#404040 [2429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kinsoku w:val="0"/>
                          <w:overflowPunct w:val="0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62626" w:themeColor="text1" w:themeTint="D9"/>
                            <w:kern w:val="24"/>
                            <w:lang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62626" w:themeColor="text1" w:themeTint="D9"/>
                            <w:kern w:val="24"/>
                            <w:lang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实践经历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517525</wp:posOffset>
                </wp:positionH>
                <wp:positionV relativeFrom="paragraph">
                  <wp:posOffset>3175</wp:posOffset>
                </wp:positionV>
                <wp:extent cx="107950" cy="107950"/>
                <wp:effectExtent l="0" t="0" r="6350" b="635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658610" y="4487545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rgbClr val="1E709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.75pt;margin-top:0.25pt;height:8.5pt;width:8.5pt;z-index:251691008;v-text-anchor:middle;mso-width-relative:page;mso-height-relative:page;" fillcolor="#1E7092" filled="t" stroked="f" coordsize="21600,21600" o:gfxdata="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Dy0Db1QAAAAUBAAAPAAAAAAAAAAEAIAAAACIA&#10;AABkcnMvZG93bnJldi54bWxQSwECFAAUAAAACACHTuJAvyth0H4CAADkBAAADgAAAAAAAAABACAA&#10;AAAk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848995</wp:posOffset>
                </wp:positionH>
                <wp:positionV relativeFrom="paragraph">
                  <wp:posOffset>142240</wp:posOffset>
                </wp:positionV>
                <wp:extent cx="5162550" cy="1310005"/>
                <wp:effectExtent l="0" t="0" r="0" b="0"/>
                <wp:wrapNone/>
                <wp:docPr id="8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0" cy="1310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  <w:t xml:space="preserve">.06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  <w:t xml:space="preserve">稻壳大学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  <w:t>法学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6"/>
                                <w:szCs w:val="6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500" w:lineRule="exact"/>
                              <w:textAlignment w:val="auto"/>
                              <w:rPr>
                                <w:rStyle w:val="9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专业成绩：</w:t>
                            </w:r>
                            <w:r>
                              <w:rPr>
                                <w:rStyle w:val="9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GPA：3.8/4.0，连续四年专业排名前三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500" w:lineRule="exact"/>
                              <w:textAlignment w:val="auto"/>
                              <w:rPr>
                                <w:rStyle w:val="9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毕业论文：</w:t>
                            </w:r>
                            <w:r>
                              <w:rPr>
                                <w:rStyle w:val="9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Style w:val="9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"https://kns.cnki.net/kns/detail/detail.aspx?dbcode=CMFD&amp;QueryID=0&amp;CurRec=13&amp;dbname=CMFDTEMP&amp;filename=1019689505.nh" \t "https://kns.cnki.net/kns/brief/_blank" </w:instrText>
                            </w:r>
                            <w:r>
                              <w:rPr>
                                <w:rStyle w:val="9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9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《个人信息权的司法认定--以21个典型案例为分析样本</w:t>
                            </w:r>
                            <w:r>
                              <w:rPr>
                                <w:rStyle w:val="9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Style w:val="9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6.85pt;margin-top:11.2pt;height:103.15pt;width:406.5pt;z-index:251683840;mso-width-relative:page;mso-height-relative:page;" filled="f" stroked="f" coordsize="21600,21600" o:gfxdata="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MxLD3dcAAAAKAQAADwAAAAAAAAABACAAAAAiAAAAZHJzL2Rvd25yZXYueG1sUEsBAhQAFAAAAAgA&#10;h07iQGo58cEmAgAAKwQAAA4AAAAAAAAAAQAgAAAAJg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eastAsia="zh-CN"/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eastAsia="zh-CN"/>
                        </w:rPr>
                        <w:t xml:space="preserve">.06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eastAsia="zh-CN"/>
                        </w:rPr>
                        <w:t xml:space="preserve">稻壳大学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eastAsia="zh-CN"/>
                        </w:rPr>
                        <w:t>法学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414141"/>
                          <w:sz w:val="6"/>
                          <w:szCs w:val="6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500" w:lineRule="exact"/>
                        <w:textAlignment w:val="auto"/>
                        <w:rPr>
                          <w:rStyle w:val="9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专业成绩：</w:t>
                      </w:r>
                      <w:r>
                        <w:rPr>
                          <w:rStyle w:val="9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GPA：3.8/4.0，连续四年专业排名前三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500" w:lineRule="exact"/>
                        <w:textAlignment w:val="auto"/>
                        <w:rPr>
                          <w:rStyle w:val="9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毕业论文：</w:t>
                      </w:r>
                      <w:r>
                        <w:rPr>
                          <w:rStyle w:val="9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Style w:val="9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instrText xml:space="preserve"> HYPERLINK "https://kns.cnki.net/kns/detail/detail.aspx?dbcode=CMFD&amp;QueryID=0&amp;CurRec=13&amp;dbname=CMFDTEMP&amp;filename=1019689505.nh" \t "https://kns.cnki.net/kns/brief/_blank" </w:instrText>
                      </w:r>
                      <w:r>
                        <w:rPr>
                          <w:rStyle w:val="9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9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《个人信息权的司法认定--以21个典型案例为分析样本</w:t>
                      </w:r>
                      <w:r>
                        <w:rPr>
                          <w:rStyle w:val="9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Style w:val="9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>
                <wp:simplePos x="0" y="0"/>
                <wp:positionH relativeFrom="column">
                  <wp:posOffset>517525</wp:posOffset>
                </wp:positionH>
                <wp:positionV relativeFrom="paragraph">
                  <wp:posOffset>34925</wp:posOffset>
                </wp:positionV>
                <wp:extent cx="107950" cy="107950"/>
                <wp:effectExtent l="0" t="0" r="6350" b="635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rgbClr val="1E709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.75pt;margin-top:2.75pt;height:8.5pt;width:8.5pt;z-index:252062720;v-text-anchor:middle;mso-width-relative:page;mso-height-relative:page;" fillcolor="#1E7092" filled="t" stroked="f" coordsize="21600,21600" o:gfxdata="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lTgrptUAAAAGAQAADwAAAAAAAAABACAAAAAiAAAAZHJzL2Rvd25yZXYueG1sUEsB&#10;AhQAFAAAAAgAh07iQO05xntqAgAAzwQAAA4AAAAAAAAAAQAgAAAAJAEAAGRycy9lMm9Eb2MueG1s&#10;UEsFBgAAAAAGAAYAWQEAAAA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vz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848995</wp:posOffset>
                </wp:positionH>
                <wp:positionV relativeFrom="page">
                  <wp:posOffset>4735830</wp:posOffset>
                </wp:positionV>
                <wp:extent cx="5162550" cy="1993900"/>
                <wp:effectExtent l="0" t="0" r="0" b="0"/>
                <wp:wrapNone/>
                <wp:docPr id="239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0" cy="199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500" w:lineRule="exact"/>
                              <w:textAlignment w:val="auto"/>
                              <w:rPr>
                                <w:rStyle w:val="9"/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F5F5F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>20XX.09-20XX.01          珠海市人民法院               法官助理实习生</w:t>
                            </w:r>
                            <w:r>
                              <w:rPr>
                                <w:rStyle w:val="9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F5F5F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  <w:t xml:space="preserve">                                                   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500" w:lineRule="exact"/>
                              <w:textAlignment w:val="auto"/>
                              <w:rPr>
                                <w:rStyle w:val="9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9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500" w:lineRule="exact"/>
                              <w:ind w:leftChars="0"/>
                              <w:textAlignment w:val="auto"/>
                              <w:rPr>
                                <w:rStyle w:val="9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9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协助法官助理完成送达、庭前准备、文书草拟及校核、卷宗整理等工作；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500" w:lineRule="exact"/>
                              <w:ind w:leftChars="0"/>
                              <w:textAlignment w:val="auto"/>
                              <w:rPr>
                                <w:rStyle w:val="9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9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协助执行法官整理、汇总有关司法网拍案件材料；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500" w:lineRule="exact"/>
                              <w:ind w:leftChars="0"/>
                              <w:textAlignment w:val="auto"/>
                              <w:rPr>
                                <w:rStyle w:val="9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9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协助执行法官接听有关来电，在规定范围代表法院回答有关问题；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500" w:lineRule="exact"/>
                              <w:ind w:leftChars="0"/>
                              <w:textAlignment w:val="auto"/>
                              <w:rPr>
                                <w:rStyle w:val="9"/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9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实习鉴定结果为“优秀”。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55" o:spid="_x0000_s1026" o:spt="202" type="#_x0000_t202" style="position:absolute;left:0pt;margin-left:66.85pt;margin-top:372.9pt;height:157pt;width:406.5pt;mso-position-vertical-relative:page;z-index:251687936;mso-width-relative:page;mso-height-relative:page;" filled="f" stroked="f" coordsize="21600,21600" o:gfxdata="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2sObZNgAAAAMAQAADwAAAAAAAAABACAAAAAi&#10;AAAAZHJzL2Rvd25yZXYueG1sUEsBAhQAFAAAAAgAh07iQFZokQ3RAQAAgAMAAA4AAAAAAAAAAQAg&#10;AAAAJwEAAGRycy9lMm9Eb2MueG1sUEsFBgAAAAAGAAYAWQEAAG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500" w:lineRule="exact"/>
                        <w:textAlignment w:val="auto"/>
                        <w:rPr>
                          <w:rStyle w:val="9"/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F5F5F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>20XX.09-20XX.01          珠海市人民法院               法官助理实习生</w:t>
                      </w:r>
                      <w:r>
                        <w:rPr>
                          <w:rStyle w:val="9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F5F5F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  <w:t xml:space="preserve">                                                     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500" w:lineRule="exact"/>
                        <w:textAlignment w:val="auto"/>
                        <w:rPr>
                          <w:rStyle w:val="9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Style w:val="9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500" w:lineRule="exact"/>
                        <w:ind w:leftChars="0"/>
                        <w:textAlignment w:val="auto"/>
                        <w:rPr>
                          <w:rStyle w:val="9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Style w:val="9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协助法官助理完成送达、庭前准备、文书草拟及校核、卷宗整理等工作；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500" w:lineRule="exact"/>
                        <w:ind w:leftChars="0"/>
                        <w:textAlignment w:val="auto"/>
                        <w:rPr>
                          <w:rStyle w:val="9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Style w:val="9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协助执行法官整理、汇总有关司法网拍案件材料；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500" w:lineRule="exact"/>
                        <w:ind w:leftChars="0"/>
                        <w:textAlignment w:val="auto"/>
                        <w:rPr>
                          <w:rStyle w:val="9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Style w:val="9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协助执行法官接听有关来电，在规定范围代表法院回答有关问题；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500" w:lineRule="exact"/>
                        <w:ind w:leftChars="0"/>
                        <w:textAlignment w:val="auto"/>
                        <w:rPr>
                          <w:rStyle w:val="9"/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Style w:val="9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实习鉴定结果为“优秀”。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518795</wp:posOffset>
                </wp:positionH>
                <wp:positionV relativeFrom="paragraph">
                  <wp:posOffset>34925</wp:posOffset>
                </wp:positionV>
                <wp:extent cx="107950" cy="107950"/>
                <wp:effectExtent l="0" t="0" r="6350" b="635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rgbClr val="1E709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.85pt;margin-top:2.75pt;height:8.5pt;width:8.5pt;z-index:251995136;v-text-anchor:middle;mso-width-relative:page;mso-height-relative:page;" fillcolor="#1E7092" filled="t" stroked="f" coordsize="21600,21600" o:gfxdata="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oBMeLVAAAABgEAAA8AAAAAAAAAAQAgAAAAIgAAAGRycy9kb3ducmV2LnhtbFBL&#10;AQIUABQAAAAIAIdO4kD7H2OoawIAAM8EAAAOAAAAAAAAAAEAIAAAACQBAABkcnMvZTJvRG9jLnht&#10;bFBLBQYAAAAABgAGAFkBAAAB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848995</wp:posOffset>
                </wp:positionH>
                <wp:positionV relativeFrom="paragraph">
                  <wp:posOffset>102870</wp:posOffset>
                </wp:positionV>
                <wp:extent cx="4784725" cy="108902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4725" cy="1089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500" w:lineRule="exact"/>
                              <w:textAlignment w:val="auto"/>
                              <w:rPr>
                                <w:rStyle w:val="9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9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20XX年获校征文比赛二等奖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500" w:lineRule="exact"/>
                              <w:textAlignment w:val="auto"/>
                              <w:rPr>
                                <w:rStyle w:val="9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9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20XX年获院一等奖学金、院”优秀学生干部“称号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500" w:lineRule="exact"/>
                              <w:textAlignment w:val="auto"/>
                              <w:rPr>
                                <w:rStyle w:val="9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9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20XX年获校辩论大赛“最佳辩手”称号、院“优秀共青团员”称号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85pt;margin-top:8.1pt;height:85.75pt;width:376.75pt;z-index:251688960;mso-width-relative:page;mso-height-relative:page;" filled="f" stroked="f" coordsize="21600,21600" o:gfxdata="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OFVAx2gAAAAoBAAAPAAAAAAAAAAEAIAAA&#10;ACIAAABkcnMvZG93bnJldi54bWxQSwECFAAUAAAACACHTuJA1Dbcn0MCAAB3BAAADgAAAAAAAAAB&#10;ACAAAAAp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500" w:lineRule="exact"/>
                        <w:textAlignment w:val="auto"/>
                        <w:rPr>
                          <w:rStyle w:val="9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Style w:val="9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20XX年获校征文比赛二等奖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500" w:lineRule="exact"/>
                        <w:textAlignment w:val="auto"/>
                        <w:rPr>
                          <w:rStyle w:val="9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Style w:val="9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20XX年获院一等奖学金、院”优秀学生干部“称号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500" w:lineRule="exact"/>
                        <w:textAlignment w:val="auto"/>
                        <w:rPr>
                          <w:rStyle w:val="9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Style w:val="9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20XX年获校辩论大赛“最佳辩手”称号、院“优秀共青团员”称号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518795</wp:posOffset>
                </wp:positionH>
                <wp:positionV relativeFrom="paragraph">
                  <wp:posOffset>12700</wp:posOffset>
                </wp:positionV>
                <wp:extent cx="107950" cy="107950"/>
                <wp:effectExtent l="0" t="0" r="6350" b="635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rgbClr val="1E709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.85pt;margin-top:1pt;height:8.5pt;width:8.5pt;z-index:251927552;v-text-anchor:middle;mso-width-relative:page;mso-height-relative:page;" fillcolor="#1E7092" filled="t" stroked="f" coordsize="21600,21600" o:gfxdata="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o8mOO1AAAAAYBAAAPAAAAAAAAAAEAIAAAACIAAABkcnMvZG93bnJldi54bWxQSwEC&#10;FAAUAAAACACHTuJAgHP9B2oCAADPBAAADgAAAAAAAAABACAAAAAjAQAAZHJzL2Uyb0RvYy54bWxQ&#10;SwUGAAAAAAYABgBZAQAA/w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848995</wp:posOffset>
                </wp:positionH>
                <wp:positionV relativeFrom="paragraph">
                  <wp:posOffset>144145</wp:posOffset>
                </wp:positionV>
                <wp:extent cx="5162550" cy="1278890"/>
                <wp:effectExtent l="0" t="0" r="0" b="0"/>
                <wp:wrapNone/>
                <wp:docPr id="26" name="文本框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97075" y="7833995"/>
                          <a:ext cx="5162550" cy="12788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44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22A35" w:themeColor="text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Style w:val="9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语言能力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22A35" w:themeColor="text2" w:themeShade="8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普通话二级甲等、CET6（520），听说读写译能力良好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440" w:lineRule="exact"/>
                              <w:ind w:left="1320" w:right="0" w:rightChars="0" w:hanging="1321" w:hangingChars="6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22A35" w:themeColor="text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Style w:val="9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专业能力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22A35" w:themeColor="text2" w:themeShade="8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通过国家司法考试，能熟练使用中国知网、万方等平台进行资料收集、文献综述；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440" w:lineRule="exact"/>
                              <w:ind w:left="1320" w:right="0" w:rightChars="0" w:hanging="1321" w:hangingChars="6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22A35" w:themeColor="text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Style w:val="9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其他能力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22A35" w:themeColor="text2" w:themeShade="8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通过国家三级心理咨询师认证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44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22A35" w:themeColor="text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7" o:spid="_x0000_s1026" o:spt="202" type="#_x0000_t202" style="position:absolute;left:0pt;margin-left:66.85pt;margin-top:11.35pt;height:100.7pt;width:406.5pt;z-index:251662336;mso-width-relative:page;mso-height-relative:page;" filled="f" stroked="f" coordsize="21600,21600" o:gfxdata="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2vam71wAAAAoBAAAPAAAAAAAAAAEAIAAAACIAAABkcnMv&#10;ZG93bnJldi54bWxQSwECFAAUAAAACACHTuJAccSD18sBAABtAwAADgAAAAAAAAABACAAAAAmAQAA&#10;ZHJzL2Uyb0RvYy54bWxQSwUGAAAAAAYABgBZAQAAY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44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22A35" w:themeColor="text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Style w:val="9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语言能力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22A35" w:themeColor="text2" w:themeShade="80"/>
                          <w:sz w:val="22"/>
                          <w:szCs w:val="22"/>
                          <w:lang w:val="en-US" w:eastAsia="zh-CN"/>
                        </w:rPr>
                        <w:t xml:space="preserve">    普通话二级甲等、CET6（520），听说读写译能力良好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440" w:lineRule="exact"/>
                        <w:ind w:left="1320" w:right="0" w:rightChars="0" w:hanging="1321" w:hangingChars="6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22A35" w:themeColor="text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Style w:val="9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专业能力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22A35" w:themeColor="text2" w:themeShade="80"/>
                          <w:sz w:val="22"/>
                          <w:szCs w:val="22"/>
                          <w:lang w:val="en-US" w:eastAsia="zh-CN"/>
                        </w:rPr>
                        <w:t xml:space="preserve">   通过国家司法考试，能熟练使用中国知网、万方等平台进行资料收集、文献综述；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440" w:lineRule="exact"/>
                        <w:ind w:left="1320" w:right="0" w:rightChars="0" w:hanging="1321" w:hangingChars="6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22A35" w:themeColor="text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Style w:val="9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其他能力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22A35" w:themeColor="text2" w:themeShade="80"/>
                          <w:sz w:val="22"/>
                          <w:szCs w:val="22"/>
                          <w:lang w:val="en-US" w:eastAsia="zh-CN"/>
                        </w:rPr>
                        <w:t xml:space="preserve">  通过国家三级心理咨询师认证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44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22A35" w:themeColor="text2" w:themeShade="80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518795</wp:posOffset>
                </wp:positionH>
                <wp:positionV relativeFrom="paragraph">
                  <wp:posOffset>116205</wp:posOffset>
                </wp:positionV>
                <wp:extent cx="107950" cy="107950"/>
                <wp:effectExtent l="0" t="0" r="6350" b="635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rgbClr val="1E709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.85pt;margin-top:9.15pt;height:8.5pt;width:8.5pt;z-index:251859968;v-text-anchor:middle;mso-width-relative:page;mso-height-relative:page;" fillcolor="#1E7092" filled="t" stroked="f" coordsize="21600,21600" o:gfxdata="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+KsYxNUAAAAHAQAADwAAAAAAAAABACAAAAAiAAAAZHJzL2Rvd25yZXYueG1sUEsB&#10;AhQAFAAAAAgAh07iQJZVWNRqAgAAzwQAAA4AAAAAAAAAAQAgAAAAJAEAAGRycy9lMm9Eb2MueG1s&#10;UEsFBgAAAAAGAAYAWQEAAAA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848995</wp:posOffset>
                </wp:positionH>
                <wp:positionV relativeFrom="paragraph">
                  <wp:posOffset>27940</wp:posOffset>
                </wp:positionV>
                <wp:extent cx="5161280" cy="1096010"/>
                <wp:effectExtent l="0" t="0" r="0" b="0"/>
                <wp:wrapNone/>
                <wp:docPr id="218" name="文本框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16125" y="9314180"/>
                          <a:ext cx="5161280" cy="10960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500" w:lineRule="exact"/>
                              <w:textAlignment w:val="auto"/>
                              <w:rPr>
                                <w:rStyle w:val="9"/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9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本人</w:t>
                            </w:r>
                            <w:r>
                              <w:rPr>
                                <w:rStyle w:val="9"/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性格开朗,乐观向上，能够吃苦耐劳，有很强的进取心，思维严谨、逻辑性强，</w:t>
                            </w:r>
                            <w:r>
                              <w:rPr>
                                <w:rStyle w:val="9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有志于成为一名法律工作者，</w:t>
                            </w:r>
                            <w:r>
                              <w:rPr>
                                <w:rStyle w:val="9"/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希望通过研究生阶段的学习使自己各方面得到提高，让自己更加优秀！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500" w:lineRule="exact"/>
                              <w:textAlignment w:val="auto"/>
                              <w:rPr>
                                <w:rStyle w:val="9"/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7" o:spid="_x0000_s1026" o:spt="202" type="#_x0000_t202" style="position:absolute;left:0pt;margin-left:66.85pt;margin-top:2.2pt;height:86.3pt;width:406.4pt;z-index:251664384;mso-width-relative:page;mso-height-relative:page;" filled="f" stroked="f" coordsize="21600,21600" o:gfxdata="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InmzF1gAAAAkBAAAPAAAAAAAAAAEAIAAAACIAAABkcnMvZG93bnJl&#10;di54bWxQSwECFAAUAAAACACHTuJAnKnFwMYBAABuAwAADgAAAAAAAAABACAAAAAlAQAAZHJzL2Uy&#10;b0RvYy54bWxQSwUGAAAAAAYABgBZAQAAX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500" w:lineRule="exact"/>
                        <w:textAlignment w:val="auto"/>
                        <w:rPr>
                          <w:rStyle w:val="9"/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Style w:val="9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本人</w:t>
                      </w:r>
                      <w:r>
                        <w:rPr>
                          <w:rStyle w:val="9"/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性格开朗,乐观向上，能够吃苦耐劳，有很强的进取心，思维严谨、逻辑性强，</w:t>
                      </w:r>
                      <w:r>
                        <w:rPr>
                          <w:rStyle w:val="9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有志于成为一名法律工作者，</w:t>
                      </w:r>
                      <w:r>
                        <w:rPr>
                          <w:rStyle w:val="9"/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希望通过研究生阶段的学习使自己各方面得到提高，让自己更加优秀！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500" w:lineRule="exact"/>
                        <w:textAlignment w:val="auto"/>
                        <w:rPr>
                          <w:rStyle w:val="9"/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518795</wp:posOffset>
                </wp:positionH>
                <wp:positionV relativeFrom="paragraph">
                  <wp:posOffset>40005</wp:posOffset>
                </wp:positionV>
                <wp:extent cx="107950" cy="107950"/>
                <wp:effectExtent l="0" t="0" r="6350" b="635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rgbClr val="1E709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.85pt;margin-top:3.15pt;height:8.5pt;width:8.5pt;z-index:251792384;v-text-anchor:middle;mso-width-relative:page;mso-height-relative:page;" fillcolor="#1E7092" filled="t" stroked="f" coordsize="21600,21600" o:gfxdata="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FIwvbLVAAAABgEAAA8AAAAAAAAAAQAgAAAAIgAAAGRycy9kb3ducmV2&#10;LnhtbFBLAQIUABQAAAAIAIdO4kBKlPOacQIAANgEAAAOAAAAAAAAAAEAIAAAACQ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082946"/>
    <w:rsid w:val="000E7060"/>
    <w:rsid w:val="00194EAB"/>
    <w:rsid w:val="002073F6"/>
    <w:rsid w:val="00414DB3"/>
    <w:rsid w:val="0050730E"/>
    <w:rsid w:val="007B293C"/>
    <w:rsid w:val="0083783E"/>
    <w:rsid w:val="008A4B05"/>
    <w:rsid w:val="00A459E9"/>
    <w:rsid w:val="13FD35D4"/>
    <w:rsid w:val="391A6C0B"/>
    <w:rsid w:val="40B35227"/>
    <w:rsid w:val="63082946"/>
    <w:rsid w:val="63B60CE2"/>
    <w:rsid w:val="7655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wps&#19979;&#36733;\235c0a91-bd41-4fef-8976-5242f031fc15\&#27861;&#23398;&#32771;&#30740;&#22797;&#35797;&#21333;&#39029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法学考研复试单页简历.docx</Template>
  <Pages>1</Pages>
  <Words>2</Words>
  <Characters>3</Characters>
  <Lines>1</Lines>
  <Paragraphs>1</Paragraphs>
  <TotalTime>14</TotalTime>
  <ScaleCrop>false</ScaleCrop>
  <LinksUpToDate>false</LinksUpToDate>
  <CharactersWithSpaces>29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2022-01-10T08:15:00Z</dcterms:created>
  <dc:creator>Mr Lee</dc:creator>
  <cp:lastModifiedBy>Mr Lee</cp:lastModifiedBy>
  <dcterms:modified xsi:type="dcterms:W3CDTF">2022-01-10T13:17:05Z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  <property fmtid="{D5CDD505-2E9C-101B-9397-08002B2CF9AE}" pid="3" name="KSOTemplateUUID">
    <vt:lpwstr>v1.0_mb_iGaWIAa7PQXpsHGnGUdHiQ==</vt:lpwstr>
  </property>
</Properties>
</file>