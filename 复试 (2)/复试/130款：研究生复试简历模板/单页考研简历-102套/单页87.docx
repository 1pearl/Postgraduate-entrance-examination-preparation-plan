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508329472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9408795</wp:posOffset>
                </wp:positionV>
                <wp:extent cx="467360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6pt;margin-top:740.85pt;height:0pt;width:368pt;z-index:1508329472;mso-width-relative:page;mso-height-relative:page;" filled="f" stroked="t" coordsize="21600,21600" o:gfxdata="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ssON9oAAAAOAQAADwAAAAAAAAABACAAAAAiAAAAZHJzL2Rv&#10;d25yZXYueG1sUEsBAhQAFAAAAAgAh07iQNxgen//AQAA7AMAAA4AAAAAAAAAAQAgAAAAKQEAAGRy&#10;cy9lMm9Eb2MueG1sUEsFBgAAAAAGAAYAWQEAAJoFAAAAAA==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03867136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9497695</wp:posOffset>
                </wp:positionV>
                <wp:extent cx="4426585" cy="61531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585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技能：A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ndroid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(精通）、J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(熟练应用）、W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开发（基础）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爱好：计算机编程、羽毛球、游泳（广州市成人组银奖）</w:t>
                            </w: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35pt;margin-top:747.85pt;height:48.45pt;width:348.55pt;z-index:603867136;mso-width-relative:page;mso-height-relative:page;" filled="f" stroked="f" coordsize="21600,21600" o:gfxdata="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rraXtkAAAAOAQAADwAAAAAAAAABACAAAAAiAAAAZHJzL2Rvd25yZXYueG1sUEsBAhQAFAAAAAgA&#10;h07iQKNO46M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技能：A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ndroid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(精通）、J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(熟练应用）、W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eb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开发（基础）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爱好：计算机编程、羽毛球、游泳（广州市成人组银奖）</w:t>
                      </w: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75621120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7808595</wp:posOffset>
                </wp:positionV>
                <wp:extent cx="4623435" cy="120396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3435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 / 08-2020 /02          计算机学生会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系主任助理                   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配合教师做好计算机编程设计的实践和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BUG修复更新，完成率98%以上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担任校园十佳歌手大赛的评委，对100名初赛选手进行初筛和资料整理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采编计算机行业最新数据，核心期刊发表论文5篇，平均阅读量10W+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1pt;margin-top:614.85pt;height:94.8pt;width:364.05pt;z-index:-919346176;mso-width-relative:page;mso-height-relative:page;" filled="f" stroked="f" coordsize="21600,21600" o:gfxdata="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DPqwtoAAAAOAQAADwAAAAAAAAABACAAAAAiAAAAZHJzL2Rvd25yZXYueG1sUEsBAhQAFAAA&#10;AAgAh07iQOAV4HYmAgAAKw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 / 08-2020 /02          计算机学生会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系主任助理                   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配合教师做好计算机编程设计的实践和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BUG修复更新，完成率98%以上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担任校园十佳歌手大赛的评委，对100名初赛选手进行初筛和资料整理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采编计算机行业最新数据，核心期刊发表论文5篇，平均阅读量10W+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8797696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1509395</wp:posOffset>
                </wp:positionV>
                <wp:extent cx="4738370" cy="116522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8370" cy="116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16 / 09-2020 / 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稻壳儿科技大学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广东省优秀毕业生，连续两年获得计算机系一等奖学金（获奖比例2%）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GPA：3.5/4.0         CET-6：580/710         一等奖学金2次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全国“惠灵杯”软件开发大赛金奖（获奖比例2%）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4.55pt;margin-top:118.85pt;height:91.75pt;width:373.1pt;z-index:48797696;mso-width-relative:page;mso-height-relative:page;" filled="f" stroked="f" coordsize="21600,21600" o:gfxdata="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H&#10;Z4Nz2QAAAAwBAAAPAAAAAAAAAAEAIAAAACIAAABkcnMvZG93bnJldi54bWxQSwECFAAUAAAACACH&#10;TuJA9GlQny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16 / 09-2020 / 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稻壳儿科技大学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计算机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广东省优秀毕业生，连续两年获得计算机系一等奖学金（获奖比例2%）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GPA：3.5/4.0         CET-6：580/710         一等奖学金2次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全国“惠灵杯”软件开发大赛金奖（获奖比例2%）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1136650</wp:posOffset>
            </wp:positionV>
            <wp:extent cx="993775" cy="1408430"/>
            <wp:effectExtent l="0" t="0" r="15875" b="1270"/>
            <wp:wrapNone/>
            <wp:docPr id="31" name="图片 3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40843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1236454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7299325</wp:posOffset>
                </wp:positionV>
                <wp:extent cx="1143635" cy="398780"/>
                <wp:effectExtent l="0" t="0" r="0" b="0"/>
                <wp:wrapNone/>
                <wp:docPr id="1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13pt;margin-top:574.75pt;height:31.4pt;width:90.05pt;z-index:1123645440;mso-width-relative:page;mso-height-relative:page;" filled="f" stroked="f" coordsize="21600,21600" o:gfxdata="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pgZs+2QAAAA0B&#10;AAAPAAAAAAAAAAEAIAAAACIAAABkcnMvZG93bnJldi54bWxQSwECFAAUAAAACACHTuJAN4on1RoC&#10;AAAX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045504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7745095</wp:posOffset>
                </wp:positionV>
                <wp:extent cx="467360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6pt;margin-top:609.85pt;height:0pt;width:368pt;z-index:321045504;mso-width-relative:page;mso-height-relative:page;" filled="f" stroked="t" coordsize="21600,21600" o:gfxdata="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82VRNoAAAAOAQAADwAAAAAAAAABACAAAAAiAAAAZHJzL2Rv&#10;d25yZXYueG1sUEsBAhQAFAAAAAgAh07iQNyqqA3/AQAA7AMAAA4AAAAAAAAAAQAgAAAAKQEAAGRy&#10;cy9lMm9Eb2MueG1sUEsFBgAAAAAGAAYAWQEAAJoFAAAAAA==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813639168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4633595</wp:posOffset>
                </wp:positionV>
                <wp:extent cx="4623435" cy="262445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3435" cy="2624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 / 12-2020 /02        《大型停车场智能型管理系统工程设计》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项目需求：商业中心地产项目配套停车场系统，解决孤岛式经营、业务流量失衡、效率低下、服务质量不佳等问题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设计思路：内部局域网和停车场联网使用；设立“车辆泊位引导系统”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;系统设备接口留有向上扩容、功能升级、灵活配置的余地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亮点：先进的非接触式智能卡技术；管理服务器和各个收费计算机间可以实现权限设置、实时通讯，并具有外网联接接口；采用标准的工业控制系统结构，停车场控制专用主板，主板采用32位ARM核心技术，双核数据处理，功能强；缺卡提示管理、系统硬件自检、恶意冲关自动抓取视频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7.1pt;margin-top:364.85pt;height:206.65pt;width:364.05pt;z-index:1813639168;mso-width-relative:page;mso-height-relative:page;" filled="f" stroked="f" coordsize="21600,21600" o:gfxdata="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4u8MtgAAAANAQAADwAAAAAAAAABACAAAAAiAAAAZHJzL2Rvd25yZXYueG1sUEsBAhQAFAAAAAgA&#10;h07iQKrZkJk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 / 12-2020 /02        《大型停车场智能型管理系统工程设计》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项目需求：商业中心地产项目配套停车场系统，解决孤岛式经营、业务流量失衡、效率低下、服务质量不佳等问题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设计思路：内部局域网和停车场联网使用；设立“车辆泊位引导系统”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;系统设备接口留有向上扩容、功能升级、灵活配置的余地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亮点：先进的非接触式智能卡技术；管理服务器和各个收费计算机间可以实现权限设置、实时通讯，并具有外网联接接口；采用标准的工业控制系统结构，停车场控制专用主板，主板采用32位ARM核心技术，双核数据处理，功能强；缺卡提示管理、系统硬件自检、恶意冲关自动抓取视频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38941184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4557395</wp:posOffset>
                </wp:positionV>
                <wp:extent cx="467360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6pt;margin-top:358.85pt;height:0pt;width:368pt;z-index:1438941184;mso-width-relative:page;mso-height-relative:page;" filled="f" stroked="t" coordsize="21600,21600" o:gfxdata="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+VUS2wAAAAwBAAAPAAAAAAAAAAEAIAAAACIAAABkcnMv&#10;ZG93bnJldi54bWxQSwECFAAUAAAACACHTuJAk9DsEQACAADsAwAADgAAAAAAAAABACAAAAAqAQAA&#10;ZHJzL2Uyb0RvYy54bWxQSwUGAAAAAAYABgBZAQAAnAUAAAAA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3438208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4086225</wp:posOffset>
                </wp:positionV>
                <wp:extent cx="1143635" cy="398780"/>
                <wp:effectExtent l="0" t="0" r="0" b="0"/>
                <wp:wrapNone/>
                <wp:docPr id="1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课题项目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11pt;margin-top:321.75pt;height:31.4pt;width:90.05pt;z-index:-1181529088;mso-width-relative:page;mso-height-relative:page;" filled="f" stroked="f" coordsize="21600,21600" o:gfxdata="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a15HrYAAAACwEA&#10;AA8AAAAAAAAAAQAgAAAAIgAAAGRycy9kb3ducmV2LnhtbFBLAQIUABQAAAAIAIdO4kAEMUAMGgIA&#10;ABc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课题项目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3439232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8921750</wp:posOffset>
                </wp:positionV>
                <wp:extent cx="1019175" cy="398780"/>
                <wp:effectExtent l="0" t="0" r="0" b="0"/>
                <wp:wrapNone/>
                <wp:docPr id="11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08.25pt;margin-top:702.5pt;height:31.4pt;width:80.25pt;z-index:-1181528064;mso-width-relative:page;mso-height-relative:page;" filled="f" stroked="f" coordsize="21600,21600" o:gfxdata="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y/3htgAAAANAQAA&#10;DwAAAAAAAAABACAAAAAiAAAAZHJzL2Rvd25yZXYueG1sUEsBAhQAFAAAAAgAh07iQFlL4LAZAgAA&#10;GA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52418560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3211195</wp:posOffset>
                </wp:positionV>
                <wp:extent cx="3878580" cy="870585"/>
                <wp:effectExtent l="0" t="0" r="0" b="0"/>
                <wp:wrapNone/>
                <wp:docPr id="18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8580" cy="87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报考学校：清华大学（知名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报考专业：软件工程专业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初试成绩：数学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80、英语80、政治75、专业80.总分315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6.35pt;margin-top:252.85pt;height:68.55pt;width:305.4pt;z-index:2052418560;mso-width-relative:page;mso-height-relative:page;" filled="f" stroked="f" coordsize="21600,21600" o:gfxdata="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Z7&#10;AkfYAAAADAEAAA8AAAAAAAAAAQAgAAAAIgAAAGRycy9kb3ducmV2LnhtbFBLAQIUABQAAAAIAIdO&#10;4kBDTe5R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报考学校：清华大学（知名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211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报考专业：软件工程专业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初试成绩：数学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80、英语80、政治75、专业80.总分315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342387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198755</wp:posOffset>
                </wp:positionV>
                <wp:extent cx="1664335" cy="5359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640" w:lineRule="exact"/>
                              <w:ind w:left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8pt;margin-top:15.65pt;height:42.2pt;width:131.05pt;z-index:-1181543424;mso-width-relative:page;mso-height-relative:page;" filled="f" stroked="f" coordsize="21600,21600" o:gfxdata="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Xumds2gAAAAkBAAAP&#10;AAAAAAAAAAEAIAAAACIAAABkcnMvZG93bnJldi54bWxQSwECFAAUAAAACACHTuJAeof2paQBAAA6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640" w:lineRule="exact"/>
                        <w:ind w:left="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342694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3405505</wp:posOffset>
                </wp:positionV>
                <wp:extent cx="1956435" cy="220916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2209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rFonts w:hint="default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1997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06.12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毕业学校：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稻壳儿科技大学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广东珠海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浙江杭州拱墅区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5pt;margin-top:268.15pt;height:173.95pt;width:154.05pt;z-index:-1181540352;mso-width-relative:page;mso-height-relative:page;" filled="f" stroked="f" coordsize="21600,21600" o:gfxdata="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IgLunbAAAACgEA&#10;AA8AAAAAAAAAAQAgAAAAIgAAAGRycy9kb3ducmV2LnhtbFBLAQIUABQAAAAIAIdO4kBnjttOpQEA&#10;AD0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rFonts w:hint="default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1997</w:t>
                      </w: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06.12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毕业学校：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稻壳儿科技大学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rFonts w:hint="eastAsia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广东珠海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rFonts w:hint="eastAsia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浙江杭州拱墅区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auto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健康状况：良好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18819840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3109595</wp:posOffset>
                </wp:positionV>
                <wp:extent cx="467360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6pt;margin-top:244.85pt;height:0pt;width:368pt;z-index:-176147456;mso-width-relative:page;mso-height-relative:page;" filled="f" stroked="t" coordsize="21600,21600" o:gfxdata="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2DJPHbAAAADAEAAA8AAAAAAAAAAQAgAAAAIgAAAGRycy9k&#10;b3ducmV2LnhtbFBLAQIUABQAAAAIAIdO4kBrVvVo/wEAAOwDAAAOAAAAAAAAAAEAIAAAACoBAABk&#10;cnMvZTJvRG9jLnhtbFBLBQYAAAAABgAGAFkBAACbBQAAAAA=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0453888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2676525</wp:posOffset>
                </wp:positionV>
                <wp:extent cx="1143635" cy="398780"/>
                <wp:effectExtent l="0" t="0" r="0" b="0"/>
                <wp:wrapNone/>
                <wp:docPr id="1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09pt;margin-top:210.75pt;height:31.4pt;width:90.05pt;z-index:380453888;mso-width-relative:page;mso-height-relative:page;" filled="f" stroked="f" coordsize="21600,21600" o:gfxdata="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UCYg9gAAAALAQAA&#10;DwAAAAAAAAABACAAAAAiAAAAZHJzL2Rvd25yZXYueG1sUEsBAhQAFAAAAAgAh07iQD4uVq0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683686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1445895</wp:posOffset>
                </wp:positionV>
                <wp:extent cx="467360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5720" y="1864995"/>
                          <a:ext cx="467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6pt;margin-top:113.85pt;height:0pt;width:368pt;z-index:-1738130432;mso-width-relative:page;mso-height-relative:page;" filled="f" stroked="t" coordsize="21600,21600" o:gfxdata="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4OO7c2wAAAAwBAAAPAAAAAAAA&#10;AAEAIAAAACIAAABkcnMvZG93bnJldi54bWxQSwECFAAUAAAACACHTuJAXeGh/g8CAAD4AwAADgAA&#10;AAAAAAABACAAAAAqAQAAZHJzL2Uyb0RvYy54bWxQSwUGAAAAAAYABgBZAQAAqwUAAAAA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8402955</wp:posOffset>
                </wp:positionV>
                <wp:extent cx="1895475" cy="1704975"/>
                <wp:effectExtent l="0" t="0" r="0" b="0"/>
                <wp:wrapNone/>
                <wp:docPr id="3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704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中级程序员证书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C++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Oracle认证专家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-6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英语证书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计算机一级office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机动车驾驶证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5.35pt;margin-top:661.65pt;height:134.25pt;width:149.25pt;z-index:251752448;mso-width-relative:page;mso-height-relative:page;" filled="f" stroked="f" coordsize="21600,21600" o:gfxdata="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IPp59kAAAAMAQAADwAAAAAAAAABACAAAAAiAAAAZHJzL2Rvd25yZXYueG1sUEsB&#10;AhQAFAAAAAgAh07iQL/8cz67AQAAY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中级程序员证书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default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C++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Oracle认证专家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eastAsia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-6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英语证书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计算机一级office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top"/>
                        <w:rPr>
                          <w:rFonts w:hint="default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机动车驾驶证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28728832" behindDoc="1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7829550</wp:posOffset>
                </wp:positionV>
                <wp:extent cx="1210945" cy="408305"/>
                <wp:effectExtent l="0" t="0" r="8255" b="10795"/>
                <wp:wrapNone/>
                <wp:docPr id="3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408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pt;margin-top:616.5pt;height:32.15pt;width:95.35pt;z-index:-1369554944;v-text-anchor:middle;mso-width-relative:page;mso-height-relative:page;" fillcolor="#262626 [2749]" filled="t" stroked="f" coordsize="21600,21600" o:gfxdata="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dwZ4fcAAAADAEAAA8AAAAAAAAA&#10;AQAgAAAAIgAAAGRycy9kb3ducmV2LnhtbFBLAQIUABQAAAAIAIdO4kBNJAI3DQIAAAsEAAAOAAAA&#10;AAAAAAEAIAAAACs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7797800</wp:posOffset>
                </wp:positionV>
                <wp:extent cx="1076325" cy="429260"/>
                <wp:effectExtent l="0" t="0" r="0" b="0"/>
                <wp:wrapNone/>
                <wp:docPr id="1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9"/>
                                <w:szCs w:val="2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3.9pt;margin-top:614pt;height:33.8pt;width:84.75pt;z-index:251748352;mso-width-relative:page;mso-height-relative:page;" filled="f" stroked="f" coordsize="21600,21600" o:gfxdata="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9guL32QAAAAwBAAAPAAAAAAAAAAEAIAAAACIAAABkcnMvZG93bnJldi54bWxQSwECFAAU&#10;AAAACACHTuJAQUWhT7cBAABa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b/>
                          <w:bCs/>
                          <w:color w:val="FFFFFF" w:themeColor="background1"/>
                          <w:kern w:val="24"/>
                          <w:sz w:val="29"/>
                          <w:szCs w:val="2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6833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6489700</wp:posOffset>
                </wp:positionV>
                <wp:extent cx="2205355" cy="1187450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top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Mobile：+137-0000-0000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top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WeChat：+123456789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top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Weblog：docer@sina.com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top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Email：123456@docer.com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both"/>
                              <w:textAlignment w:val="top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方正兰亭黑简体" w:hAnsi="方正兰亭黑简体" w:eastAsia="方正兰亭黑简体"/>
                                <w:color w:val="FFFFFF"/>
                                <w:kern w:val="2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511pt;height:93.5pt;width:173.65pt;z-index:-1738133504;mso-width-relative:page;mso-height-relative:page;" filled="f" stroked="f" coordsize="21600,21600" o:gfxdata="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PQ8&#10;MdgAAAAMAQAADwAAAAAAAAABACAAAAAiAAAAZHJzL2Rvd25yZXYueG1sUEsBAhQAFAAAAAgAh07i&#10;QLj5ox+wAQAAU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top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Mobile：+137-0000-0000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top"/>
                        <w:rPr>
                          <w:rFonts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WeChat：+123456789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top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Weblog：docer@sina.com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top"/>
                        <w:rPr>
                          <w:rFonts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Email：123456@docer.com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both"/>
                        <w:textAlignment w:val="top"/>
                        <w:rPr>
                          <w:rFonts w:ascii="微软雅黑" w:hAnsi="微软雅黑" w:eastAsia="微软雅黑"/>
                          <w:color w:val="595959" w:themeColor="text1" w:themeTint="A6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</w:pPr>
                      <w:r>
                        <w:rPr>
                          <w:rFonts w:ascii="方正兰亭黑简体" w:hAnsi="方正兰亭黑简体" w:eastAsia="方正兰亭黑简体"/>
                          <w:color w:val="FFFFFF"/>
                          <w:kern w:val="2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23550208" behindDoc="1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5822950</wp:posOffset>
                </wp:positionV>
                <wp:extent cx="1210945" cy="408305"/>
                <wp:effectExtent l="0" t="0" r="8255" b="10795"/>
                <wp:wrapNone/>
                <wp:docPr id="3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408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3pt;margin-top:458.5pt;height:32.15pt;width:95.35pt;z-index:620233728;v-text-anchor:middle;mso-width-relative:page;mso-height-relative:page;" fillcolor="#262626 [2749]" filled="t" stroked="f" coordsize="21600,21600" o:gfxdata="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F4ZKdsAAAAKAQAADwAAAAAAAAAB&#10;ACAAAAAiAAAAZHJzL2Rvd25yZXYueG1sUEsBAhQAFAAAAAgAh07iQFI5iGQNAgAACwQAAA4AAAAA&#10;AAAAAQAgAAAAKg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3427968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5815330</wp:posOffset>
                </wp:positionV>
                <wp:extent cx="1189990" cy="429260"/>
                <wp:effectExtent l="0" t="0" r="0" b="0"/>
                <wp:wrapNone/>
                <wp:docPr id="1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9"/>
                                <w:szCs w:val="2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5.9pt;margin-top:457.9pt;height:33.8pt;width:93.7pt;z-index:-1181539328;mso-width-relative:page;mso-height-relative:page;" filled="f" stroked="f" coordsize="21600,21600" o:gfxdata="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nBg/b2AAAAAoBAAAPAAAAAAAAAAEAIAAAACIAAABkcnMvZG93bnJldi54bWxQSwECFAAU&#10;AAAACACHTuJAzlX07rgBAABa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b/>
                          <w:bCs/>
                          <w:color w:val="FFFFFF" w:themeColor="background1"/>
                          <w:kern w:val="24"/>
                          <w:sz w:val="29"/>
                          <w:szCs w:val="2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333888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2787650</wp:posOffset>
                </wp:positionV>
                <wp:extent cx="1210945" cy="408305"/>
                <wp:effectExtent l="0" t="0" r="8255" b="10795"/>
                <wp:wrapNone/>
                <wp:docPr id="2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841" cy="4083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0pt;margin-top:219.5pt;height:32.15pt;width:95.35pt;z-index:-1181628416;v-text-anchor:middle;mso-width-relative:page;mso-height-relative:page;" fillcolor="#262626 [2749]" filled="t" stroked="f" coordsize="21600,21600" o:gfxdata="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dxNSq2wAAAAoBAAAPAAAAAAAAAAEA&#10;IAAAACIAAABkcnMvZG93bnJldi54bWxQSwECFAAUAAAACACHTuJAED0VOwwCAAALBAAADgAAAAAA&#10;AAABACAAAAAq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3425920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2787650</wp:posOffset>
                </wp:positionV>
                <wp:extent cx="1152525" cy="429260"/>
                <wp:effectExtent l="0" t="0" r="0" b="0"/>
                <wp:wrapNone/>
                <wp:docPr id="1073742850" name="文本框 1073742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9"/>
                                <w:szCs w:val="2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1073742849" o:spid="_x0000_s1026" o:spt="202" type="#_x0000_t202" style="position:absolute;left:0pt;margin-left:35.9pt;margin-top:219.5pt;height:33.8pt;width:90.75pt;z-index:-1181541376;mso-width-relative:page;mso-height-relative:page;" filled="f" stroked="f" coordsize="21600,21600" o:gfxdata="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XguUhdgAAAAKAQAADwAAAAAAAAABACAAAAAiAAAAZHJzL2Rvd25yZXYueG1s&#10;UEsBAhQAFAAAAAgAh07iQBhTbq+/AQAAaw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b/>
                          <w:bCs/>
                          <w:color w:val="FFFFFF" w:themeColor="background1"/>
                          <w:kern w:val="24"/>
                          <w:sz w:val="29"/>
                          <w:szCs w:val="2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343718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987425</wp:posOffset>
                </wp:positionV>
                <wp:extent cx="955675" cy="398780"/>
                <wp:effectExtent l="0" t="0" r="0" b="0"/>
                <wp:wrapNone/>
                <wp:docPr id="5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ascii="Arial Unicode MS" w:hAnsi="Times New Roman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color w:val="7F7F7F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02.5pt;margin-top:77.75pt;height:31.4pt;width:75.25pt;z-index:-1181530112;mso-width-relative:page;mso-height-relative:page;" filled="f" stroked="f" coordsize="21600,21600" o:gfxdata="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zYsDNcAAAALAQAA&#10;DwAAAAAAAAABACAAAAAiAAAAZHJzL2Rvd25yZXYueG1sUEsBAhQAFAAAAAgAh07iQNQNBLwaAgAA&#10;Fg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ascii="Arial Unicode MS" w:hAnsi="Times New Roman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3424896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242570</wp:posOffset>
                </wp:positionV>
                <wp:extent cx="2592705" cy="4908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05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00" w:lineRule="exact"/>
                              <w:ind w:left="0"/>
                              <w:jc w:val="center"/>
                              <w:rPr>
                                <w:rFonts w:hint="eastAsia" w:eastAsia="微软雅黑"/>
                                <w:b w:val="0"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针对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研究生复试面试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8pt;margin-top:19.1pt;height:38.65pt;width:204.15pt;z-index:-1181542400;mso-width-relative:page;mso-height-relative:page;" filled="f" stroked="f" coordsize="21600,21600" o:gfxdata="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70REtsAAAAKAQAA&#10;DwAAAAAAAAABACAAAAAiAAAAZHJzL2Rvd25yZXYueG1sUEsBAhQAFAAAAAgAh07iQOfy12ykAQAA&#10;P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500" w:lineRule="exact"/>
                        <w:ind w:left="0"/>
                        <w:jc w:val="center"/>
                        <w:rPr>
                          <w:rFonts w:hint="eastAsia" w:eastAsia="微软雅黑"/>
                          <w:b w:val="0"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b w:val="0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针对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Times New Roman" w:eastAsia="微软雅黑"/>
                          <w:b w:val="0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研究生复试面试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1813640192" behindDoc="0" locked="0" layoutInCell="1" allowOverlap="1">
            <wp:simplePos x="0" y="0"/>
            <wp:positionH relativeFrom="column">
              <wp:posOffset>6540500</wp:posOffset>
            </wp:positionH>
            <wp:positionV relativeFrom="paragraph">
              <wp:posOffset>269240</wp:posOffset>
            </wp:positionV>
            <wp:extent cx="495935" cy="495935"/>
            <wp:effectExtent l="0" t="0" r="0" b="18415"/>
            <wp:wrapNone/>
            <wp:docPr id="15" name="图片 15" descr="研究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研究生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56835840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-28575</wp:posOffset>
                </wp:positionV>
                <wp:extent cx="7610475" cy="912495"/>
                <wp:effectExtent l="0" t="0" r="9525" b="1905"/>
                <wp:wrapNone/>
                <wp:docPr id="24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0475" cy="912178"/>
                          <a:chOff x="-13251" y="1008"/>
                          <a:chExt cx="11985" cy="169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25" name="矩形 11"/>
                        <wps:cNvSpPr/>
                        <wps:spPr>
                          <a:xfrm>
                            <a:off x="-13251" y="1008"/>
                            <a:ext cx="11985" cy="1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7" name="矩形 14"/>
                        <wps:cNvSpPr/>
                        <wps:spPr>
                          <a:xfrm>
                            <a:off x="-13251" y="1128"/>
                            <a:ext cx="11985" cy="4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26" o:spt="203" style="position:absolute;left:0pt;margin-left:-2pt;margin-top:-2.25pt;height:71.85pt;width:599.25pt;z-index:2053519360;mso-width-relative:page;mso-height-relative:page;" coordorigin="-13251,1008" coordsize="11985,169" o:gfxdata="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iA9iPYAAAACgEA&#10;AA8AAAAAAAAAAQAgAAAAIgAAAGRycy9kb3ducmV2LnhtbFBLAQIUABQAAAAIAIdO4kCqaPFrjAIA&#10;ANgGAAAOAAAAAAAAAAEAIAAAACcBAABkcnMvZTJvRG9jLnhtbFBLBQYAAAAABgAGAFkBAAAlBgAA&#10;AAA=&#10;">
                <o:lock v:ext="edit" aspectratio="f"/>
                <v:rect id="矩形 11" o:spid="_x0000_s1026" o:spt="1" style="position:absolute;left:-13251;top:1008;height:120;width:11985;" filled="t" stroked="f" coordsize="21600,21600" o:gfxdata="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GZ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4" o:spid="_x0000_s1026" o:spt="1" style="position:absolute;left:-13251;top:1128;height:49;width:11985;" filled="t" stroked="f" coordsize="21600,21600" o:gfxdata="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hey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黑简体">
    <w:altName w:val="黑体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3302A"/>
    <w:rsid w:val="00497A2B"/>
    <w:rsid w:val="005B0A36"/>
    <w:rsid w:val="0226751F"/>
    <w:rsid w:val="02740442"/>
    <w:rsid w:val="03D96A4B"/>
    <w:rsid w:val="053747F5"/>
    <w:rsid w:val="06056EB5"/>
    <w:rsid w:val="06684A23"/>
    <w:rsid w:val="068B5D9C"/>
    <w:rsid w:val="06A328B1"/>
    <w:rsid w:val="082A2BEC"/>
    <w:rsid w:val="08C06611"/>
    <w:rsid w:val="08DA48F2"/>
    <w:rsid w:val="091371A6"/>
    <w:rsid w:val="0D9B5A88"/>
    <w:rsid w:val="11251416"/>
    <w:rsid w:val="11377D58"/>
    <w:rsid w:val="115274EF"/>
    <w:rsid w:val="1188212B"/>
    <w:rsid w:val="12C32563"/>
    <w:rsid w:val="132532D9"/>
    <w:rsid w:val="1499516B"/>
    <w:rsid w:val="14B764D1"/>
    <w:rsid w:val="1D012830"/>
    <w:rsid w:val="20C02E14"/>
    <w:rsid w:val="224B1131"/>
    <w:rsid w:val="23A35663"/>
    <w:rsid w:val="285D1B3C"/>
    <w:rsid w:val="28F6361C"/>
    <w:rsid w:val="29B03D30"/>
    <w:rsid w:val="2B1038AA"/>
    <w:rsid w:val="2B80639D"/>
    <w:rsid w:val="2BAA1668"/>
    <w:rsid w:val="2D3F1C2B"/>
    <w:rsid w:val="2E6B1555"/>
    <w:rsid w:val="2F5D1C25"/>
    <w:rsid w:val="2F910A72"/>
    <w:rsid w:val="306450FC"/>
    <w:rsid w:val="310E608B"/>
    <w:rsid w:val="333A131D"/>
    <w:rsid w:val="34691E49"/>
    <w:rsid w:val="34862BE0"/>
    <w:rsid w:val="34F15B3C"/>
    <w:rsid w:val="36332698"/>
    <w:rsid w:val="3713302A"/>
    <w:rsid w:val="3AB52F72"/>
    <w:rsid w:val="3B0565BB"/>
    <w:rsid w:val="3B0F6D0C"/>
    <w:rsid w:val="3E051928"/>
    <w:rsid w:val="3E877336"/>
    <w:rsid w:val="3E9F38D2"/>
    <w:rsid w:val="3EE646AD"/>
    <w:rsid w:val="3FD544D3"/>
    <w:rsid w:val="41281541"/>
    <w:rsid w:val="41E1616A"/>
    <w:rsid w:val="42303978"/>
    <w:rsid w:val="423421C6"/>
    <w:rsid w:val="427F4A90"/>
    <w:rsid w:val="44601DAD"/>
    <w:rsid w:val="44A05810"/>
    <w:rsid w:val="469D4F45"/>
    <w:rsid w:val="4869246C"/>
    <w:rsid w:val="49027F94"/>
    <w:rsid w:val="4C793745"/>
    <w:rsid w:val="4E066C47"/>
    <w:rsid w:val="500650A4"/>
    <w:rsid w:val="50B975D7"/>
    <w:rsid w:val="52742E70"/>
    <w:rsid w:val="538F123E"/>
    <w:rsid w:val="53B32C88"/>
    <w:rsid w:val="53FC49E1"/>
    <w:rsid w:val="55B4714A"/>
    <w:rsid w:val="59755587"/>
    <w:rsid w:val="59DA0909"/>
    <w:rsid w:val="5A3C7DB5"/>
    <w:rsid w:val="5AB4290C"/>
    <w:rsid w:val="5F152BD2"/>
    <w:rsid w:val="62685113"/>
    <w:rsid w:val="634D6B59"/>
    <w:rsid w:val="65AE60E1"/>
    <w:rsid w:val="68D02414"/>
    <w:rsid w:val="69A920D7"/>
    <w:rsid w:val="69B71767"/>
    <w:rsid w:val="6BA33004"/>
    <w:rsid w:val="6BBA3A5B"/>
    <w:rsid w:val="6BFD049A"/>
    <w:rsid w:val="6D384B9D"/>
    <w:rsid w:val="6E7504B5"/>
    <w:rsid w:val="6EB73DDF"/>
    <w:rsid w:val="6F1366AC"/>
    <w:rsid w:val="6F497EFD"/>
    <w:rsid w:val="6F6D537F"/>
    <w:rsid w:val="71D97C11"/>
    <w:rsid w:val="72E240D1"/>
    <w:rsid w:val="74D3285E"/>
    <w:rsid w:val="75191AD5"/>
    <w:rsid w:val="758E43BC"/>
    <w:rsid w:val="75C958B0"/>
    <w:rsid w:val="769F70DB"/>
    <w:rsid w:val="7A060746"/>
    <w:rsid w:val="7A10623C"/>
    <w:rsid w:val="7CDF4E78"/>
    <w:rsid w:val="7F1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1b82ddb1-8a4d-48a8-9d98-9fbf910e76d9\&#36719;&#20214;&#24037;&#31243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软件工程考研复试简历.docx</Template>
  <Pages>3</Pages>
  <Words>0</Words>
  <Characters>0</Characters>
  <Lines>0</Lines>
  <Paragraphs>0</Paragraphs>
  <TotalTime>31</TotalTime>
  <ScaleCrop>false</ScaleCrop>
  <LinksUpToDate>false</LinksUpToDate>
  <CharactersWithSpaces>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2022-01-10T07:50:00Z</dcterms:created>
  <dc:creator>Mr Lee</dc:creator>
  <cp:lastModifiedBy>Mr Lee</cp:lastModifiedBy>
  <dcterms:modified xsi:type="dcterms:W3CDTF">2022-01-10T13:16:41Z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1.0_J+2SkpQwmk6M7j21vQDaKabKGjmldgoEJLzuuVSfcIaxSE/QIZ90O/8w1QCh0u52VgooVBUDhWkXVBa2EKc0NA==</vt:lpwstr>
  </property>
  <property fmtid="{D5CDD505-2E9C-101B-9397-08002B2CF9AE}" pid="4" name="KSOTemplateUUID">
    <vt:lpwstr>v1.0_mb_LUJGR68gns1t3LZOIfF8Dw==</vt:lpwstr>
  </property>
</Properties>
</file>