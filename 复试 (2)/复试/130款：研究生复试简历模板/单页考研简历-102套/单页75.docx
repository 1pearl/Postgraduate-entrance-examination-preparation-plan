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05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138430</wp:posOffset>
                </wp:positionV>
                <wp:extent cx="113665" cy="139700"/>
                <wp:effectExtent l="0" t="0" r="635" b="0"/>
                <wp:wrapNone/>
                <wp:docPr id="21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3665" cy="139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3pt;margin-top:10.9pt;height:11pt;width:8.95pt;z-index:-6516736;mso-width-relative:page;mso-height-relative:page;" fillcolor="#262626" filled="t" stroked="f" coordsize="217,268" o:gfxdata="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4953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10160</wp:posOffset>
                </wp:positionV>
                <wp:extent cx="4290695" cy="69469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655" y="4614545"/>
                          <a:ext cx="429069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1994-12-05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现居地点：安徽合肥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00000000000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3pt;margin-top:0.8pt;height:54.7pt;width:337.85pt;z-index:-6517760;mso-width-relative:page;mso-height-relative:page;" filled="f" stroked="f" coordsize="21600,21600" o:gfxdata="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ype02QAAAAkBAAAPAAAAAAAA&#10;AAEAIAAAACIAAABkcnMvZG93bnJldi54bWxQSwECFAAUAAAACACHTuJAS1YbQUoCAABz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1994-12-05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现居地点：安徽合肥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00000000000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464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184150</wp:posOffset>
                </wp:positionV>
                <wp:extent cx="121920" cy="145415"/>
                <wp:effectExtent l="0" t="0" r="5080" b="698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920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6pt;margin-top:14.5pt;height:11.45pt;width:9.6pt;z-index:-6520832;mso-width-relative:page;mso-height-relative:page;" fillcolor="#262626" filled="t" stroked="f" coordsize="82,109" o:gfxdata="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9OlRHXAAAACQEAAA8A&#10;AAAAAAAAAQAgAAAAIgAAAGRycy9kb3ducmV2LnhtbFBLAQIUABQAAAAIAIdO4kDv13Ev/AIAAK8J&#10;AAAOAAAAAAAAAAEAIAAAACYBAABkcnMvZTJvRG9jLnhtbFBLBQYAAAAABgAGAFkBAACU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4339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-509270</wp:posOffset>
                </wp:positionV>
                <wp:extent cx="2319655" cy="3028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报考院校：南京财经大学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-40.1pt;height:23.85pt;width:182.65pt;z-index:-6523904;mso-width-relative:page;mso-height-relative:page;" filled="f" stroked="f" coordsize="21600,21600" o:gfxdata="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gPdE2gAAAAoBAAAPAAAAAAAAAAEAIAAAACIAAABk&#10;cnMvZG93bnJldi54bWxQSwECFAAUAAAACACHTuJA5sPdLz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报考院校：南京财经大学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288442368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-605155</wp:posOffset>
                </wp:positionV>
                <wp:extent cx="1140460" cy="4635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14046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5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5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-47.65pt;height:36.5pt;width:89.8pt;z-index:-6524928;mso-width-relative:page;mso-height-relative:page;" filled="f" stroked="f" coordsize="21600,21600" o:gfxdata="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mOJydoAAAAKAQAADwAAAAAAAAAB&#10;ACAAAAAiAAAAZHJzL2Rvd25yZXYueG1sUEsBAhQAFAAAAAgAh07iQJMuaSd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5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5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41344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-115570</wp:posOffset>
                </wp:positionV>
                <wp:extent cx="6648450" cy="965200"/>
                <wp:effectExtent l="0" t="0" r="635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6305" y="480695"/>
                          <a:ext cx="6648450" cy="965200"/>
                        </a:xfrm>
                        <a:prstGeom prst="rect">
                          <a:avLst/>
                        </a:prstGeom>
                        <a:solidFill>
                          <a:srgbClr val="B8C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35pt;margin-top:-9.1pt;height:76pt;width:523.5pt;z-index:-6525952;v-text-anchor:middle;mso-width-relative:page;mso-height-relative:page;" fillcolor="#B8C6B6" filled="t" stroked="f" coordsize="21600,21600" o:gfxdata="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XyfO9sAAAAMAQAADwAAAAAAAAAB&#10;ACAAAAAiAAAAZHJzL2Rvd25yZXYueG1sUEsBAhQAFAAAAAgAh07iQDan5aV/AgAA4AQAAA4AAAAA&#10;AAAAAQAgAAAAKg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4288448512" behindDoc="0" locked="0" layoutInCell="1" allowOverlap="1">
            <wp:simplePos x="0" y="0"/>
            <wp:positionH relativeFrom="column">
              <wp:posOffset>4525645</wp:posOffset>
            </wp:positionH>
            <wp:positionV relativeFrom="paragraph">
              <wp:posOffset>-506095</wp:posOffset>
            </wp:positionV>
            <wp:extent cx="1038225" cy="1471295"/>
            <wp:effectExtent l="0" t="0" r="9525" b="14605"/>
            <wp:wrapNone/>
            <wp:docPr id="22" name="图片 2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712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40320" behindDoc="0" locked="0" layoutInCell="1" allowOverlap="1">
                <wp:simplePos x="0" y="0"/>
                <wp:positionH relativeFrom="column">
                  <wp:posOffset>-1160145</wp:posOffset>
                </wp:positionH>
                <wp:positionV relativeFrom="paragraph">
                  <wp:posOffset>73025</wp:posOffset>
                </wp:positionV>
                <wp:extent cx="7619365" cy="152400"/>
                <wp:effectExtent l="0" t="4445" r="635" b="82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365" cy="152400"/>
                          <a:chOff x="6690" y="1530"/>
                          <a:chExt cx="11480" cy="24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6690" y="1530"/>
                            <a:ext cx="11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8C6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690" y="1650"/>
                            <a:ext cx="11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8C6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6690" y="1770"/>
                            <a:ext cx="11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8C6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35pt;margin-top:5.75pt;height:12pt;width:599.95pt;z-index:-6526976;mso-width-relative:page;mso-height-relative:page;" coordorigin="6690,1530" coordsize="11480,240" o:gfxdata="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UFY/7aAAAACwEA&#10;AA8AAAAAAAAAAQAgAAAAIgAAAGRycy9kb3ducmV2LnhtbFBLAQIUABQAAAAIAIdO4kDbyqnKigIA&#10;AJsIAAAOAAAAAAAAAAEAIAAAACkBAABkcnMvZTJvRG9jLnhtbFBLBQYAAAAABgAGAFkBAAAlBgAA&#10;AAA=&#10;">
                <o:lock v:ext="edit" aspectratio="f"/>
                <v:line id="_x0000_s1026" o:spid="_x0000_s1026" o:spt="20" style="position:absolute;left:6690;top:1530;height:0;width:11480;" filled="f" stroked="t" coordsize="21600,21600" o:gfxdata="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N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8C6B6 [3204]" miterlimit="8" joinstyle="miter"/>
                  <v:imagedata o:title=""/>
                  <o:lock v:ext="edit" aspectratio="f"/>
                </v:line>
                <v:line id="_x0000_s1026" o:spid="_x0000_s1026" o:spt="20" style="position:absolute;left:6690;top:1650;height:0;width:11480;" filled="f" stroked="t" coordsize="21600,21600" o:gfxdata="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d4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8C6B6 [3204]" miterlimit="8" joinstyle="miter"/>
                  <v:imagedata o:title=""/>
                  <o:lock v:ext="edit" aspectratio="f"/>
                </v:line>
                <v:line id="_x0000_s1026" o:spid="_x0000_s1026" o:spt="20" style="position:absolute;left:6690;top:1770;height:0;width:11480;" filled="f" stroked="t" coordsize="21600,21600" o:gfxdata="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Hp+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8C6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44416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80010</wp:posOffset>
                </wp:positionV>
                <wp:extent cx="146050" cy="117475"/>
                <wp:effectExtent l="0" t="0" r="6350" b="9525"/>
                <wp:wrapNone/>
                <wp:docPr id="92" name="任意多边形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05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" y="0"/>
                            </a:cxn>
                            <a:cxn ang="0">
                              <a:pos x="0" y="21"/>
                            </a:cxn>
                            <a:cxn ang="0">
                              <a:pos x="3" y="44"/>
                            </a:cxn>
                            <a:cxn ang="0">
                              <a:pos x="29" y="35"/>
                            </a:cxn>
                            <a:cxn ang="0">
                              <a:pos x="87" y="26"/>
                            </a:cxn>
                            <a:cxn ang="0">
                              <a:pos x="89" y="36"/>
                            </a:cxn>
                            <a:cxn ang="0">
                              <a:pos x="115" y="42"/>
                            </a:cxn>
                            <a:cxn ang="0">
                              <a:pos x="114" y="17"/>
                            </a:cxn>
                            <a:cxn ang="0">
                              <a:pos x="108" y="71"/>
                            </a:cxn>
                            <a:cxn ang="0">
                              <a:pos x="80" y="42"/>
                            </a:cxn>
                            <a:cxn ang="0">
                              <a:pos x="44" y="23"/>
                            </a:cxn>
                            <a:cxn ang="0">
                              <a:pos x="11" y="63"/>
                            </a:cxn>
                            <a:cxn ang="0">
                              <a:pos x="6" y="88"/>
                            </a:cxn>
                            <a:cxn ang="0">
                              <a:pos x="105" y="93"/>
                            </a:cxn>
                            <a:cxn ang="0">
                              <a:pos x="45" y="80"/>
                            </a:cxn>
                            <a:cxn ang="0">
                              <a:pos x="34" y="75"/>
                            </a:cxn>
                            <a:cxn ang="0">
                              <a:pos x="45" y="80"/>
                            </a:cxn>
                            <a:cxn ang="0">
                              <a:pos x="34" y="69"/>
                            </a:cxn>
                            <a:cxn ang="0">
                              <a:pos x="45" y="63"/>
                            </a:cxn>
                            <a:cxn ang="0">
                              <a:pos x="45" y="58"/>
                            </a:cxn>
                            <a:cxn ang="0">
                              <a:pos x="34" y="52"/>
                            </a:cxn>
                            <a:cxn ang="0">
                              <a:pos x="45" y="58"/>
                            </a:cxn>
                            <a:cxn ang="0">
                              <a:pos x="50" y="80"/>
                            </a:cxn>
                            <a:cxn ang="0">
                              <a:pos x="61" y="75"/>
                            </a:cxn>
                            <a:cxn ang="0">
                              <a:pos x="61" y="69"/>
                            </a:cxn>
                            <a:cxn ang="0">
                              <a:pos x="50" y="63"/>
                            </a:cxn>
                            <a:cxn ang="0">
                              <a:pos x="61" y="69"/>
                            </a:cxn>
                            <a:cxn ang="0">
                              <a:pos x="50" y="58"/>
                            </a:cxn>
                            <a:cxn ang="0">
                              <a:pos x="61" y="52"/>
                            </a:cxn>
                            <a:cxn ang="0">
                              <a:pos x="78" y="80"/>
                            </a:cxn>
                            <a:cxn ang="0">
                              <a:pos x="66" y="75"/>
                            </a:cxn>
                            <a:cxn ang="0">
                              <a:pos x="78" y="80"/>
                            </a:cxn>
                            <a:cxn ang="0">
                              <a:pos x="66" y="69"/>
                            </a:cxn>
                            <a:cxn ang="0">
                              <a:pos x="78" y="63"/>
                            </a:cxn>
                            <a:cxn ang="0">
                              <a:pos x="78" y="58"/>
                            </a:cxn>
                            <a:cxn ang="0">
                              <a:pos x="66" y="52"/>
                            </a:cxn>
                            <a:cxn ang="0">
                              <a:pos x="78" y="58"/>
                            </a:cxn>
                            <a:cxn ang="0">
                              <a:pos x="78" y="58"/>
                            </a:cxn>
                          </a:cxnLst>
                          <a:pathLst>
                            <a:path w="115" h="93">
                              <a:moveTo>
                                <a:pt x="114" y="17"/>
                              </a:moveTo>
                              <a:cubicBezTo>
                                <a:pt x="114" y="17"/>
                                <a:pt x="101" y="0"/>
                                <a:pt x="58" y="0"/>
                              </a:cubicBezTo>
                              <a:cubicBezTo>
                                <a:pt x="15" y="0"/>
                                <a:pt x="2" y="17"/>
                                <a:pt x="2" y="17"/>
                              </a:cubicBezTo>
                              <a:cubicBezTo>
                                <a:pt x="1" y="18"/>
                                <a:pt x="0" y="20"/>
                                <a:pt x="0" y="21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4"/>
                                <a:pt x="1" y="44"/>
                                <a:pt x="3" y="44"/>
                              </a:cubicBez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28" y="37"/>
                                <a:pt x="29" y="36"/>
                                <a:pt x="29" y="35"/>
                              </a:cubicBezTo>
                              <a:cubicBezTo>
                                <a:pt x="29" y="26"/>
                                <a:pt x="29" y="26"/>
                                <a:pt x="29" y="26"/>
                              </a:cubicBezTo>
                              <a:cubicBezTo>
                                <a:pt x="29" y="9"/>
                                <a:pt x="87" y="10"/>
                                <a:pt x="87" y="26"/>
                              </a:cubicBezTo>
                              <a:cubicBezTo>
                                <a:pt x="87" y="33"/>
                                <a:pt x="87" y="33"/>
                                <a:pt x="87" y="33"/>
                              </a:cubicBezTo>
                              <a:cubicBezTo>
                                <a:pt x="87" y="34"/>
                                <a:pt x="88" y="36"/>
                                <a:pt x="89" y="36"/>
                              </a:cubicBezTo>
                              <a:cubicBezTo>
                                <a:pt x="113" y="44"/>
                                <a:pt x="113" y="44"/>
                                <a:pt x="113" y="44"/>
                              </a:cubicBezTo>
                              <a:cubicBezTo>
                                <a:pt x="114" y="44"/>
                                <a:pt x="115" y="44"/>
                                <a:pt x="115" y="42"/>
                              </a:cubicBezTo>
                              <a:cubicBezTo>
                                <a:pt x="115" y="21"/>
                                <a:pt x="115" y="21"/>
                                <a:pt x="115" y="21"/>
                              </a:cubicBezTo>
                              <a:cubicBezTo>
                                <a:pt x="115" y="20"/>
                                <a:pt x="115" y="18"/>
                                <a:pt x="114" y="17"/>
                              </a:cubicBezTo>
                              <a:close/>
                              <a:moveTo>
                                <a:pt x="109" y="88"/>
                              </a:moveTo>
                              <a:cubicBezTo>
                                <a:pt x="108" y="71"/>
                                <a:pt x="108" y="71"/>
                                <a:pt x="108" y="71"/>
                              </a:cubicBezTo>
                              <a:cubicBezTo>
                                <a:pt x="108" y="68"/>
                                <a:pt x="106" y="65"/>
                                <a:pt x="104" y="63"/>
                              </a:cubicBezTo>
                              <a:cubicBezTo>
                                <a:pt x="80" y="42"/>
                                <a:pt x="80" y="42"/>
                                <a:pt x="80" y="42"/>
                              </a:cubicBezTo>
                              <a:cubicBezTo>
                                <a:pt x="80" y="42"/>
                                <a:pt x="79" y="23"/>
                                <a:pt x="71" y="23"/>
                              </a:cubicBez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5" y="23"/>
                                <a:pt x="36" y="41"/>
                                <a:pt x="36" y="41"/>
                              </a:cubicBezTo>
                              <a:cubicBezTo>
                                <a:pt x="34" y="42"/>
                                <a:pt x="11" y="63"/>
                                <a:pt x="11" y="63"/>
                              </a:cubicBezTo>
                              <a:cubicBezTo>
                                <a:pt x="9" y="65"/>
                                <a:pt x="8" y="68"/>
                                <a:pt x="7" y="71"/>
                              </a:cubicBezTo>
                              <a:cubicBezTo>
                                <a:pt x="6" y="88"/>
                                <a:pt x="6" y="88"/>
                                <a:pt x="6" y="88"/>
                              </a:cubicBezTo>
                              <a:cubicBezTo>
                                <a:pt x="6" y="91"/>
                                <a:pt x="8" y="93"/>
                                <a:pt x="11" y="93"/>
                              </a:cubicBezTo>
                              <a:cubicBezTo>
                                <a:pt x="105" y="93"/>
                                <a:pt x="105" y="93"/>
                                <a:pt x="105" y="93"/>
                              </a:cubicBezTo>
                              <a:cubicBezTo>
                                <a:pt x="107" y="93"/>
                                <a:pt x="109" y="91"/>
                                <a:pt x="109" y="88"/>
                              </a:cubicBezTo>
                              <a:close/>
                              <a:moveTo>
                                <a:pt x="45" y="80"/>
                              </a:moveTo>
                              <a:cubicBezTo>
                                <a:pt x="34" y="80"/>
                                <a:pt x="34" y="80"/>
                                <a:pt x="34" y="80"/>
                              </a:cubicBez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45" y="80"/>
                                <a:pt x="45" y="80"/>
                                <a:pt x="45" y="80"/>
                              </a:cubicBezTo>
                              <a:close/>
                              <a:moveTo>
                                <a:pt x="45" y="69"/>
                              </a:moveTo>
                              <a:cubicBezTo>
                                <a:pt x="34" y="69"/>
                                <a:pt x="34" y="69"/>
                                <a:pt x="34" y="69"/>
                              </a:cubicBezTo>
                              <a:cubicBezTo>
                                <a:pt x="34" y="63"/>
                                <a:pt x="34" y="63"/>
                                <a:pt x="34" y="63"/>
                              </a:cubicBezTo>
                              <a:cubicBezTo>
                                <a:pt x="45" y="63"/>
                                <a:pt x="45" y="63"/>
                                <a:pt x="45" y="63"/>
                              </a:cubicBezTo>
                              <a:cubicBezTo>
                                <a:pt x="45" y="69"/>
                                <a:pt x="45" y="69"/>
                                <a:pt x="45" y="69"/>
                              </a:cubicBezTo>
                              <a:close/>
                              <a:moveTo>
                                <a:pt x="45" y="58"/>
                              </a:move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45" y="58"/>
                                <a:pt x="45" y="58"/>
                                <a:pt x="45" y="58"/>
                              </a:cubicBezTo>
                              <a:close/>
                              <a:moveTo>
                                <a:pt x="61" y="80"/>
                              </a:moveTo>
                              <a:cubicBezTo>
                                <a:pt x="50" y="80"/>
                                <a:pt x="50" y="80"/>
                                <a:pt x="50" y="80"/>
                              </a:cubicBezTo>
                              <a:cubicBezTo>
                                <a:pt x="50" y="75"/>
                                <a:pt x="50" y="75"/>
                                <a:pt x="50" y="75"/>
                              </a:cubicBezTo>
                              <a:cubicBezTo>
                                <a:pt x="61" y="75"/>
                                <a:pt x="61" y="75"/>
                                <a:pt x="61" y="75"/>
                              </a:cubicBezTo>
                              <a:cubicBezTo>
                                <a:pt x="61" y="80"/>
                                <a:pt x="61" y="80"/>
                                <a:pt x="61" y="80"/>
                              </a:cubicBezTo>
                              <a:close/>
                              <a:moveTo>
                                <a:pt x="61" y="69"/>
                              </a:moveTo>
                              <a:cubicBezTo>
                                <a:pt x="50" y="69"/>
                                <a:pt x="50" y="69"/>
                                <a:pt x="50" y="69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61" y="63"/>
                                <a:pt x="61" y="63"/>
                                <a:pt x="61" y="63"/>
                              </a:cubicBezTo>
                              <a:cubicBezTo>
                                <a:pt x="61" y="69"/>
                                <a:pt x="61" y="69"/>
                                <a:pt x="61" y="69"/>
                              </a:cubicBezTo>
                              <a:close/>
                              <a:moveTo>
                                <a:pt x="61" y="58"/>
                              </a:moveTo>
                              <a:cubicBezTo>
                                <a:pt x="50" y="58"/>
                                <a:pt x="50" y="58"/>
                                <a:pt x="50" y="58"/>
                              </a:cubicBezTo>
                              <a:cubicBezTo>
                                <a:pt x="50" y="52"/>
                                <a:pt x="50" y="52"/>
                                <a:pt x="50" y="52"/>
                              </a:cubicBezTo>
                              <a:cubicBezTo>
                                <a:pt x="61" y="52"/>
                                <a:pt x="61" y="52"/>
                                <a:pt x="61" y="52"/>
                              </a:cubicBezTo>
                              <a:cubicBezTo>
                                <a:pt x="61" y="58"/>
                                <a:pt x="61" y="58"/>
                                <a:pt x="61" y="58"/>
                              </a:cubicBezTo>
                              <a:close/>
                              <a:moveTo>
                                <a:pt x="78" y="80"/>
                              </a:moveTo>
                              <a:cubicBezTo>
                                <a:pt x="66" y="80"/>
                                <a:pt x="66" y="80"/>
                                <a:pt x="66" y="80"/>
                              </a:cubicBezTo>
                              <a:cubicBezTo>
                                <a:pt x="66" y="75"/>
                                <a:pt x="66" y="75"/>
                                <a:pt x="66" y="75"/>
                              </a:cubicBezTo>
                              <a:cubicBezTo>
                                <a:pt x="78" y="75"/>
                                <a:pt x="78" y="75"/>
                                <a:pt x="78" y="75"/>
                              </a:cubicBezTo>
                              <a:cubicBezTo>
                                <a:pt x="78" y="80"/>
                                <a:pt x="78" y="80"/>
                                <a:pt x="78" y="80"/>
                              </a:cubicBezTo>
                              <a:close/>
                              <a:moveTo>
                                <a:pt x="78" y="69"/>
                              </a:moveTo>
                              <a:cubicBezTo>
                                <a:pt x="66" y="69"/>
                                <a:pt x="66" y="69"/>
                                <a:pt x="66" y="69"/>
                              </a:cubicBezTo>
                              <a:cubicBezTo>
                                <a:pt x="66" y="63"/>
                                <a:pt x="66" y="63"/>
                                <a:pt x="66" y="63"/>
                              </a:cubicBezTo>
                              <a:cubicBezTo>
                                <a:pt x="78" y="63"/>
                                <a:pt x="78" y="63"/>
                                <a:pt x="78" y="63"/>
                              </a:cubicBezTo>
                              <a:cubicBezTo>
                                <a:pt x="78" y="69"/>
                                <a:pt x="78" y="69"/>
                                <a:pt x="78" y="69"/>
                              </a:cubicBezTo>
                              <a:close/>
                              <a:moveTo>
                                <a:pt x="78" y="58"/>
                              </a:move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78" y="52"/>
                                <a:pt x="78" y="52"/>
                                <a:pt x="78" y="52"/>
                              </a:cubicBezTo>
                              <a:cubicBezTo>
                                <a:pt x="78" y="58"/>
                                <a:pt x="78" y="58"/>
                                <a:pt x="78" y="58"/>
                              </a:cubicBezTo>
                              <a:close/>
                              <a:moveTo>
                                <a:pt x="78" y="58"/>
                              </a:moveTo>
                              <a:cubicBezTo>
                                <a:pt x="78" y="58"/>
                                <a:pt x="78" y="58"/>
                                <a:pt x="78" y="58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59" o:spid="_x0000_s1026" o:spt="100" style="position:absolute;left:0pt;margin-left:-34.4pt;margin-top:6.3pt;height:9.25pt;width:11.5pt;z-index:-6522880;mso-width-relative:page;mso-height-relative:page;" fillcolor="#262626" filled="t" stroked="f" coordsize="115,93" o:gfxdata="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BLgQeq2QAAAAkBAAAPAAAAAAAAAAEAIAAAACIAAABkcnMvZG93bnJldi54bWxQSwEC&#10;FAAUAAAACACHTuJAZP2D9C4GAAADJAAADgAAAAAAAAABACAAAAAoAQAAZHJzL2Uyb0RvYy54bWxQ&#10;SwUGAAAAAAYABgBZAQAAyAkAAAAA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4544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73660</wp:posOffset>
                </wp:positionV>
                <wp:extent cx="141605" cy="97155"/>
                <wp:effectExtent l="0" t="0" r="10795" b="4445"/>
                <wp:wrapNone/>
                <wp:docPr id="167" name="任意多边形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41605" cy="971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5.8pt;margin-top:5.8pt;height:7.65pt;width:11.15pt;z-index:-6521856;mso-width-relative:page;mso-height-relative:page;" fillcolor="#262626" filled="t" stroked="f" coordsize="302,208" o:gfxdata="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PzXWCXZAAAACQEAAA8AAAAAAAAAAQAgAAAAIgAAAGRycy9kb3ducmV2&#10;LnhtbFBLAQIUABQAAAAIAIdO4kCtPu/IigMAANYNAAAOAAAAAAAAAAEAIAAAACgBAABkcnMvZTJv&#10;RG9jLnhtbFBLBQYAAAAABgAGAFkBAAAkBwAAAAA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28032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182245</wp:posOffset>
                </wp:positionV>
                <wp:extent cx="1656080" cy="635000"/>
                <wp:effectExtent l="0" t="13970" r="7620" b="2413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00"/>
                          <a:chOff x="6401" y="3570"/>
                          <a:chExt cx="2608" cy="1000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 rot="0" flipV="1">
                            <a:off x="6401" y="3840"/>
                            <a:ext cx="2608" cy="452"/>
                            <a:chOff x="7131" y="3838"/>
                            <a:chExt cx="2449" cy="490"/>
                          </a:xfrm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7131" y="3840"/>
                              <a:ext cx="500" cy="488"/>
                            </a:xfrm>
                            <a:prstGeom prst="rec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流程图: 数据 60"/>
                          <wps:cNvSpPr/>
                          <wps:spPr>
                            <a:xfrm>
                              <a:off x="7140" y="3838"/>
                              <a:ext cx="2440" cy="49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直接连接符 62"/>
                        <wps:cNvCnPr/>
                        <wps:spPr>
                          <a:xfrm>
                            <a:off x="7990" y="3760"/>
                            <a:ext cx="860" cy="8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7987" y="3570"/>
                            <a:ext cx="883" cy="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pt;margin-top:14.35pt;height:50pt;width:130.4pt;z-index:-6539264;mso-width-relative:page;mso-height-relative:page;" coordorigin="6401,3570" o:gfxdata="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EG9ARbZAAAACgEAAA8AAAAAAAAA&#10;AQAgAAAAIgAAAGRycy9kb3ducmV2LnhtbFBLAQIUABQAAAAIAIdO4kBksLdmEQQAAAMOAAAOAAAA&#10;AAAAAAEAIAAAACgBAABkcnMvZTJvRG9jLnhtbFBLBQYAAAAABgAGAFkBAACrBwAAAAA=&#10;">
                <o:lock v:ext="edit" aspectratio="f"/>
                <v:group id="_x0000_s1026" o:spid="_x0000_s1026" o:spt="203" style="position:absolute;left:6401;top:3840;flip:y;height:452;width:2608;" coordorigin="7131,3838" coordsize="2449,490" o:gfxdata="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nkyPZ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7131;top:3840;height:488;width:500;v-text-anchor:middle;" fillcolor="#B8C6B6" filled="t" stroked="f" coordsize="21600,21600" o:gfxdata="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Ca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111" type="#_x0000_t111" style="position:absolute;left:7140;top:3838;height:490;width:2440;v-text-anchor:middle;" fillcolor="#B8C6B6" filled="t" stroked="f" coordsize="21600,21600" o:gfxdata="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ESEL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7990;top:3760;height:810;width:860;" filled="f" stroked="t" coordsize="21600,21600" o:gfxdata="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U2E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7987;top:3570;height:780;width:883;" filled="f" stroked="t" coordsize="21600,21600" o:gfxdata="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Hlp7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6704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163195</wp:posOffset>
                </wp:positionV>
                <wp:extent cx="901700" cy="28511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35pt;margin-top:12.85pt;height:22.45pt;width:71pt;z-index:-6510592;mso-width-relative:page;mso-height-relative:page;" filled="f" stroked="f" coordsize="21600,21600" o:gfxdata="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1hHbdkAAAAJAQAADwAAAAAAAAABACAAAAAiAAAAZHJz&#10;L2Rvd25yZXYueG1sUEsBAhQAFAAAAAgAh07iQGw42sY8AgAAa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3929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140970</wp:posOffset>
                </wp:positionV>
                <wp:extent cx="6480175" cy="105283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2341245"/>
                          <a:ext cx="6480175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报考院校：南京财经大学            报考专业：财务管理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考研成绩：英语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90；政治80；专业课（一）80；专业课（二）90；总分340分；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发表论文：《管理财务对日常工作的影响》；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pt;margin-top:11.1pt;height:82.9pt;width:510.25pt;z-index:-6528000;mso-width-relative:page;mso-height-relative:page;" filled="f" stroked="f" coordsize="21600,21600" o:gfxdata="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Byd4zaAAAACgEAAA8AAAAAAAAA&#10;AQAgAAAAIgAAAGRycy9kb3ducmV2LnhtbFBLAQIUABQAAAAIAIdO4kCRJgMUSAIAAHQ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报考院校：南京财经大学            报考专业：财务管理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考研成绩：英语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90；政治80；专业课（一）80；专业课（二）90；总分340分；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发表论文：《管理财务对日常工作的影响》；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5772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32385</wp:posOffset>
                </wp:positionV>
                <wp:extent cx="560705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8455" y="2531745"/>
                          <a:ext cx="560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8C6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15pt;margin-top:2.55pt;height:0pt;width:441.5pt;z-index:-6509568;mso-width-relative:page;mso-height-relative:page;" filled="f" stroked="t" coordsize="21600,21600" o:gfxdata="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CwD09UAAAAGAQAADwAAAAAAAAABACAAAAAiAAAAZHJzL2Rvd25yZXYueG1sUEsB&#10;AhQAFAAAAAgAh07iQOqF1oz4AQAAvwMAAA4AAAAAAAAAAQAgAAAAJAEAAGRycy9lMm9Eb2MueG1s&#10;UEsFBgAAAAAGAAYAWQEAAI4FAAAAAA==&#10;">
                <v:fill on="f" focussize="0,0"/>
                <v:stroke weight="0.5pt" color="#B8C6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28032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184785</wp:posOffset>
                </wp:positionV>
                <wp:extent cx="1656080" cy="635000"/>
                <wp:effectExtent l="0" t="13970" r="7620" b="2413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00"/>
                          <a:chOff x="6401" y="3570"/>
                          <a:chExt cx="2608" cy="1000"/>
                        </a:xfrm>
                      </wpg:grpSpPr>
                      <wpg:grpSp>
                        <wpg:cNvPr id="69" name="组合 61"/>
                        <wpg:cNvGrpSpPr/>
                        <wpg:grpSpPr>
                          <a:xfrm rot="0" flipV="1">
                            <a:off x="6401" y="3840"/>
                            <a:ext cx="2608" cy="452"/>
                            <a:chOff x="7131" y="3838"/>
                            <a:chExt cx="2449" cy="490"/>
                          </a:xfrm>
                        </wpg:grpSpPr>
                        <wps:wsp>
                          <wps:cNvPr id="70" name="矩形 59"/>
                          <wps:cNvSpPr/>
                          <wps:spPr>
                            <a:xfrm>
                              <a:off x="7131" y="3840"/>
                              <a:ext cx="500" cy="488"/>
                            </a:xfrm>
                            <a:prstGeom prst="rec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流程图: 数据 60"/>
                          <wps:cNvSpPr/>
                          <wps:spPr>
                            <a:xfrm>
                              <a:off x="7140" y="3838"/>
                              <a:ext cx="2440" cy="49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62"/>
                        <wps:cNvCnPr/>
                        <wps:spPr>
                          <a:xfrm>
                            <a:off x="7990" y="3760"/>
                            <a:ext cx="860" cy="8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64"/>
                        <wps:cNvCnPr/>
                        <wps:spPr>
                          <a:xfrm>
                            <a:off x="7987" y="3570"/>
                            <a:ext cx="883" cy="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pt;margin-top:14.55pt;height:50pt;width:130.4pt;z-index:-6539264;mso-width-relative:page;mso-height-relative:page;" coordorigin="6401,3570" o:gfxdata="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D3bYqn2QAAAAoBAAAPAAAA&#10;AAAAAAEAIAAAACIAAABkcnMvZG93bnJldi54bWxQSwECFAAUAAAACACHTuJAdbNGKxUEAAADDgAA&#10;DgAAAAAAAAABACAAAAAoAQAAZHJzL2Uyb0RvYy54bWxQSwUGAAAAAAYABgBZAQAArwcAAAAA&#10;">
                <o:lock v:ext="edit" aspectratio="f"/>
                <v:group id="组合 61" o:spid="_x0000_s1026" o:spt="203" style="position:absolute;left:6401;top:3840;flip:y;height:452;width:2608;" coordorigin="7131,3838" coordsize="2449,490" o:gfxdata="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5S/f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9" o:spid="_x0000_s1026" o:spt="1" style="position:absolute;left:7131;top:3840;height:488;width:500;v-text-anchor:middle;" fillcolor="#B8C6B6" filled="t" stroked="f" coordsize="21600,21600" o:gfxdata="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X01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流程图: 数据 60" o:spid="_x0000_s1026" o:spt="111" type="#_x0000_t111" style="position:absolute;left:7140;top:3838;height:490;width:2440;v-text-anchor:middle;" fillcolor="#B8C6B6" filled="t" stroked="f" coordsize="21600,21600" o:gfxdata="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QhV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62" o:spid="_x0000_s1026" o:spt="20" style="position:absolute;left:7990;top:3760;height:810;width:860;" filled="f" stroked="t" coordsize="21600,21600" o:gfxdata="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NTp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  <v:line id="直接连接符 64" o:spid="_x0000_s1026" o:spt="20" style="position:absolute;left:7987;top:3570;height:780;width:883;" filled="f" stroked="t" coordsize="21600,21600" o:gfxdata="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hze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2608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158115</wp:posOffset>
                </wp:positionV>
                <wp:extent cx="914400" cy="27940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85pt;margin-top:12.45pt;height:22pt;width:72pt;z-index:-6514688;mso-width-relative:page;mso-height-relative:page;" filled="f" stroked="f" coordsize="21600,21600" o:gfxdata="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7t7Wc2wAAAAkBAAAPAAAAAAAAAAEAIAAAACIAAABkcnMv&#10;ZG93bnJldi54bWxQSwECFAAUAAAACACHTuJAD2Z8zjkCAABp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2884300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135255</wp:posOffset>
                </wp:positionV>
                <wp:extent cx="6480175" cy="12325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480175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安徽财经大学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GPA:3.7/4.0,专业排名前10%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中级财务会计I、财务管理原理、管理学、会计学原理、货币银行学、中级财务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会计II、 金融会计、税法、中级财务管理、高级财务会计、经济法、审计学等；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pt;margin-top:10.65pt;height:97.05pt;width:510.25pt;z-index:-6537216;mso-width-relative:page;mso-height-relative:page;" filled="f" stroked="f" coordsize="21600,21600" o:gfxdata="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0kGndsAAAAKAQAADwAAAAAAAAAB&#10;ACAAAAAiAAAAZHJzL2Rvd25yZXYueG1sUEsBAhQAFAAAAAgAh07iQOWxQct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安徽财经大学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GPA:3.7/4.0,专业排名前10%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中级财务会计I、财务管理原理、管理学、会计学原理、货币银行学、中级财务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会计II、 金融会计、税法、中级财务管理、高级财务会计、经济法、审计学等；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845772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34925</wp:posOffset>
                </wp:positionV>
                <wp:extent cx="5607050" cy="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8C6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15pt;margin-top:2.75pt;height:0pt;width:441.5pt;z-index:-6509568;mso-width-relative:page;mso-height-relative:page;" filled="f" stroked="t" coordsize="21600,21600" o:gfxdata="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EcvGy1AAA&#10;AAYBAAAPAAAAAAAAAAEAIAAAACIAAABkcnMvZG93bnJldi54bWxQSwECFAAUAAAACACHTuJARutT&#10;yukBAACzAwAADgAAAAAAAAABACAAAAAjAQAAZHJzL2Uyb0RvYy54bWxQSwUGAAAAAAYABgBZAQAA&#10;fgUAAAAA&#10;">
                <v:fill on="f" focussize="0,0"/>
                <v:stroke weight="0.5pt" color="#B8C6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28032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192405</wp:posOffset>
                </wp:positionV>
                <wp:extent cx="1656080" cy="635000"/>
                <wp:effectExtent l="0" t="13970" r="7620" b="2413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00"/>
                          <a:chOff x="6401" y="3570"/>
                          <a:chExt cx="2608" cy="1000"/>
                        </a:xfrm>
                      </wpg:grpSpPr>
                      <wpg:grpSp>
                        <wpg:cNvPr id="77" name="组合 61"/>
                        <wpg:cNvGrpSpPr/>
                        <wpg:grpSpPr>
                          <a:xfrm rot="0" flipV="1">
                            <a:off x="6401" y="3840"/>
                            <a:ext cx="2608" cy="452"/>
                            <a:chOff x="7131" y="3838"/>
                            <a:chExt cx="2449" cy="490"/>
                          </a:xfrm>
                        </wpg:grpSpPr>
                        <wps:wsp>
                          <wps:cNvPr id="78" name="矩形 59"/>
                          <wps:cNvSpPr/>
                          <wps:spPr>
                            <a:xfrm>
                              <a:off x="7131" y="3840"/>
                              <a:ext cx="500" cy="488"/>
                            </a:xfrm>
                            <a:prstGeom prst="rec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流程图: 数据 60"/>
                          <wps:cNvSpPr/>
                          <wps:spPr>
                            <a:xfrm>
                              <a:off x="7140" y="3838"/>
                              <a:ext cx="2440" cy="49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62"/>
                        <wps:cNvCnPr/>
                        <wps:spPr>
                          <a:xfrm>
                            <a:off x="7990" y="3760"/>
                            <a:ext cx="860" cy="8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64"/>
                        <wps:cNvCnPr/>
                        <wps:spPr>
                          <a:xfrm>
                            <a:off x="7987" y="3570"/>
                            <a:ext cx="883" cy="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pt;margin-top:15.15pt;height:50pt;width:130.4pt;z-index:-6539264;mso-width-relative:page;mso-height-relative:page;" coordorigin="6401,3570" o:gfxdata="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E7RaU2AAAAAoBAAAPAAAA&#10;AAAAAAEAIAAAACIAAABkcnMvZG93bnJldi54bWxQSwECFAAUAAAACACHTuJAtErD/xYEAAADDgAA&#10;DgAAAAAAAAABACAAAAAnAQAAZHJzL2Uyb0RvYy54bWxQSwUGAAAAAAYABgBZAQAArwcAAAAA&#10;">
                <o:lock v:ext="edit" aspectratio="f"/>
                <v:group id="组合 61" o:spid="_x0000_s1026" o:spt="203" style="position:absolute;left:6401;top:3840;flip:y;height:452;width:2608;" coordorigin="7131,3838" coordsize="2449,490" o:gfxdata="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u+I6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9" o:spid="_x0000_s1026" o:spt="1" style="position:absolute;left:7131;top:3840;height:488;width:500;v-text-anchor:middle;" fillcolor="#B8C6B6" filled="t" stroked="f" coordsize="21600,21600" o:gfxdata="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h31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流程图: 数据 60" o:spid="_x0000_s1026" o:spt="111" type="#_x0000_t111" style="position:absolute;left:7140;top:3838;height:490;width:2440;v-text-anchor:middle;" fillcolor="#B8C6B6" filled="t" stroked="f" coordsize="21600,21600" o:gfxdata="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ItU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62" o:spid="_x0000_s1026" o:spt="20" style="position:absolute;left:7990;top:3760;height:810;width:860;" filled="f" stroked="t" coordsize="21600,21600" o:gfxdata="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YFXr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  <v:line id="直接连接符 64" o:spid="_x0000_s1026" o:spt="20" style="position:absolute;left:7987;top:3570;height:780;width:883;" filled="f" stroked="t" coordsize="21600,21600" o:gfxdata="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SqDF&#10;wAAAANsAAAAPAAAAAAAAAAEAIAAAACIAAABkcnMvZG93bnJldi54bWxQSwECFAAUAAAACACHTuJA&#10;My8FnjsAAAA5AAAAEAAAAAAAAAABACAAAAAPAQAAZHJzL3NoYXBleG1sLnhtbFBLBQYAAAAABgAG&#10;AFsBAAC5AwAAAAA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36224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172720</wp:posOffset>
                </wp:positionV>
                <wp:extent cx="933450" cy="31051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6pt;margin-top:13.6pt;height:24.45pt;width:73.5pt;z-index:-6531072;mso-width-relative:page;mso-height-relative:page;" filled="f" stroked="f" coordsize="21600,21600" o:gfxdata="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fSlW2gAAAAoBAAAPAAAAAAAAAAEAIAAAACIAAABkcnMv&#10;ZG93bnJldi54bWxQSwECFAAUAAAACACHTuJAZvw7DzoCAABp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772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55245</wp:posOffset>
                </wp:positionV>
                <wp:extent cx="5607050" cy="0"/>
                <wp:effectExtent l="0" t="0" r="0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8C6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65pt;margin-top:4.35pt;height:0pt;width:441.5pt;z-index:-6509568;mso-width-relative:page;mso-height-relative:page;" filled="f" stroked="t" coordsize="21600,21600" o:gfxdata="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1h981QAA&#10;AAYBAAAPAAAAAAAAAAEAIAAAACIAAABkcnMvZG93bnJldi54bWxQSwECFAAUAAAACACHTuJA6xXu&#10;C+gBAACzAwAADgAAAAAAAAABACAAAAAkAQAAZHJzL2Uyb0RvYy54bWxQSwUGAAAAAAYABgBZAQAA&#10;fgUAAAAA&#10;">
                <v:fill on="f" focussize="0,0"/>
                <v:stroke weight="0.5pt" color="#B8C6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288437248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40005</wp:posOffset>
                </wp:positionV>
                <wp:extent cx="6480175" cy="1220470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22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小企鹅科技有限公司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实习财务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负责部门现金收银、资金盘点、存款、汇款、认领客户汇款等财务工作；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整理、归档到达货物单据，确保单据完整。按客户要求及时开具并邮寄运输发票；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审核单据、进仓费、快递费、交通费、服务补救费等费用，确保单据的合规报销；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pt;margin-top:3.15pt;height:96.1pt;width:510.25pt;z-index:-6530048;mso-width-relative:page;mso-height-relative:page;" filled="f" stroked="f" coordsize="21600,21600" o:gfxdata="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zeCBF2wAAAAkBAAAPAAAAAAAAAAEAIAAAACIA&#10;AABkcnMvZG93bnJldi54bWxQSwECFAAUAAAACACHTuJAfPvFKT8CAABr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小企鹅科技有限公司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实习财务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负责部门现金收银、资金盘点、存款、汇款、认领客户汇款等财务工作；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整理、归档到达货物单据，确保单据完整。按客户要求及时开具并邮寄运输发票；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审核单据、进仓费、快递费、交通费、服务补救费等费用，确保单据的合规报销；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28032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65405</wp:posOffset>
                </wp:positionV>
                <wp:extent cx="1656080" cy="635000"/>
                <wp:effectExtent l="0" t="13970" r="7620" b="2413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00"/>
                          <a:chOff x="6401" y="3570"/>
                          <a:chExt cx="2608" cy="1000"/>
                        </a:xfrm>
                      </wpg:grpSpPr>
                      <wpg:grpSp>
                        <wpg:cNvPr id="85" name="组合 61"/>
                        <wpg:cNvGrpSpPr/>
                        <wpg:grpSpPr>
                          <a:xfrm rot="0" flipV="1">
                            <a:off x="6401" y="3840"/>
                            <a:ext cx="2608" cy="452"/>
                            <a:chOff x="7131" y="3838"/>
                            <a:chExt cx="2449" cy="490"/>
                          </a:xfrm>
                        </wpg:grpSpPr>
                        <wps:wsp>
                          <wps:cNvPr id="86" name="矩形 59"/>
                          <wps:cNvSpPr/>
                          <wps:spPr>
                            <a:xfrm>
                              <a:off x="7131" y="3840"/>
                              <a:ext cx="500" cy="488"/>
                            </a:xfrm>
                            <a:prstGeom prst="rec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流程图: 数据 60"/>
                          <wps:cNvSpPr/>
                          <wps:spPr>
                            <a:xfrm>
                              <a:off x="7140" y="3838"/>
                              <a:ext cx="2440" cy="49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8" name="直接连接符 62"/>
                        <wps:cNvCnPr/>
                        <wps:spPr>
                          <a:xfrm>
                            <a:off x="7990" y="3760"/>
                            <a:ext cx="860" cy="8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64"/>
                        <wps:cNvCnPr/>
                        <wps:spPr>
                          <a:xfrm>
                            <a:off x="7987" y="3570"/>
                            <a:ext cx="883" cy="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pt;margin-top:5.15pt;height:50pt;width:130.4pt;z-index:-6539264;mso-width-relative:page;mso-height-relative:page;" coordorigin="6401,3570" o:gfxdata="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fBGysNgAAAAKAQAADwAA&#10;AAAAAAABACAAAAAiAAAAZHJzL2Rvd25yZXYueG1sUEsBAhQAFAAAAAgAh07iQCN27aYXBAAAAw4A&#10;AA4AAAAAAAAAAQAgAAAAJwEAAGRycy9lMm9Eb2MueG1sUEsFBgAAAAAGAAYAWQEAALAHAAAAAA==&#10;">
                <o:lock v:ext="edit" aspectratio="f"/>
                <v:group id="组合 61" o:spid="_x0000_s1026" o:spt="203" style="position:absolute;left:6401;top:3840;flip:y;height:452;width:2608;" coordorigin="7131,3838" coordsize="2449,490" o:gfxdata="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opMMg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9" o:spid="_x0000_s1026" o:spt="1" style="position:absolute;left:7131;top:3840;height:488;width:500;v-text-anchor:middle;" fillcolor="#B8C6B6" filled="t" stroked="f" coordsize="21600,21600" o:gfxdata="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56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流程图: 数据 60" o:spid="_x0000_s1026" o:spt="111" type="#_x0000_t111" style="position:absolute;left:7140;top:3838;height:490;width:2440;v-text-anchor:middle;" fillcolor="#B8C6B6" filled="t" stroked="f" coordsize="21600,21600" o:gfxdata="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NGy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62" o:spid="_x0000_s1026" o:spt="20" style="position:absolute;left:7990;top:3760;height:810;width:860;" filled="f" stroked="t" coordsize="21600,21600" o:gfxdata="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AJWL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  <v:line id="直接连接符 64" o:spid="_x0000_s1026" o:spt="20" style="position:absolute;left:7987;top:3570;height:780;width:883;" filled="f" stroked="t" coordsize="21600,21600" o:gfxdata="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PKzD&#10;wAAAANsAAAAPAAAAAAAAAAEAIAAAACIAAABkcnMvZG93bnJldi54bWxQSwECFAAUAAAACACHTuJA&#10;My8FnjsAAAA5AAAAEAAAAAAAAAABACAAAAAPAQAAZHJzL3NoYXBleG1sLnhtbFBLBQYAAAAABgAG&#10;AFsBAAC5AwAAAAA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29056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39370</wp:posOffset>
                </wp:positionV>
                <wp:extent cx="908050" cy="310515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6pt;margin-top:3.1pt;height:24.45pt;width:71.5pt;z-index:-6538240;mso-width-relative:page;mso-height-relative:page;" filled="f" stroked="f" coordsize="21600,21600" o:gfxdata="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+58QnZAAAACQEAAA8AAAAAAAAAAQAgAAAAIgAAAGRycy9k&#10;b3ducmV2LnhtbFBLAQIUABQAAAAIAIdO4kArToazOgIAAGk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772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189865</wp:posOffset>
                </wp:positionV>
                <wp:extent cx="5607050" cy="0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8C6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5pt;margin-top:14.95pt;height:0pt;width:441.5pt;z-index:-6509568;mso-width-relative:page;mso-height-relative:page;" filled="f" stroked="t" coordsize="21600,21600" o:gfxdata="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liGoTX&#10;AAAACAEAAA8AAAAAAAAAAQAgAAAAIgAAAGRycy9kb3ducmV2LnhtbFBLAQIUABQAAAAIAIdO4kB9&#10;FD2R6AEAALMDAAAOAAAAAAAAAAEAIAAAACYBAABkcnMvZTJvRG9jLnhtbFBLBQYAAAAABgAGAFkB&#10;AACABQAAAAA=&#10;">
                <v:fill on="f" focussize="0,0"/>
                <v:stroke weight="0.5pt" color="#B8C6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2884311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15875</wp:posOffset>
                </wp:positionV>
                <wp:extent cx="6480175" cy="10712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480175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国家计算机二级证书、普通话甲等证书；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C1驾照、初级会计证书；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pt;margin-top:1.25pt;height:84.35pt;width:510.25pt;z-index:-6536192;mso-width-relative:page;mso-height-relative:page;" filled="f" stroked="f" coordsize="21600,21600" o:gfxdata="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5Efy9oAAAAJAQAADwAAAAAAAAAB&#10;ACAAAAAiAAAAZHJzL2Rvd25yZXYueG1sUEsBAhQAFAAAAAgAh07iQBk30fx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国家计算机二级证书、普通话甲等证书；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C1驾照、初级会计证书；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8842803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183515</wp:posOffset>
                </wp:positionV>
                <wp:extent cx="1656080" cy="635000"/>
                <wp:effectExtent l="0" t="13970" r="7620" b="2413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00"/>
                          <a:chOff x="6401" y="3570"/>
                          <a:chExt cx="2608" cy="1000"/>
                        </a:xfrm>
                      </wpg:grpSpPr>
                      <wpg:grpSp>
                        <wpg:cNvPr id="93" name="组合 61"/>
                        <wpg:cNvGrpSpPr/>
                        <wpg:grpSpPr>
                          <a:xfrm rot="0" flipV="1">
                            <a:off x="6401" y="3840"/>
                            <a:ext cx="2608" cy="452"/>
                            <a:chOff x="7131" y="3838"/>
                            <a:chExt cx="2449" cy="490"/>
                          </a:xfrm>
                        </wpg:grpSpPr>
                        <wps:wsp>
                          <wps:cNvPr id="94" name="矩形 59"/>
                          <wps:cNvSpPr/>
                          <wps:spPr>
                            <a:xfrm>
                              <a:off x="7131" y="3840"/>
                              <a:ext cx="500" cy="488"/>
                            </a:xfrm>
                            <a:prstGeom prst="rec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流程图: 数据 60"/>
                          <wps:cNvSpPr/>
                          <wps:spPr>
                            <a:xfrm>
                              <a:off x="7140" y="3838"/>
                              <a:ext cx="2440" cy="49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B8C6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7" name="直接连接符 62"/>
                        <wps:cNvCnPr/>
                        <wps:spPr>
                          <a:xfrm>
                            <a:off x="7990" y="3760"/>
                            <a:ext cx="860" cy="8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64"/>
                        <wps:cNvCnPr/>
                        <wps:spPr>
                          <a:xfrm>
                            <a:off x="7987" y="3570"/>
                            <a:ext cx="883" cy="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8pt;margin-top:14.45pt;height:50pt;width:130.4pt;z-index:-6539264;mso-width-relative:page;mso-height-relative:page;" coordorigin="6401,3570" o:gfxdata="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9m4F2NkAAAAKAQAA&#10;DwAAAAAAAAABACAAAAAiAAAAZHJzL2Rvd25yZXYueG1sUEsBAhQAFAAAAAgAh07iQMOiwFsZBAAA&#10;Aw4AAA4AAAAAAAAAAQAgAAAAKAEAAGRycy9lMm9Eb2MueG1sUEsFBgAAAAAGAAYAWQEAALMHAAAA&#10;AA==&#10;">
                <o:lock v:ext="edit" aspectratio="f"/>
                <v:group id="组合 61" o:spid="_x0000_s1026" o:spt="203" style="position:absolute;left:6401;top:3840;flip:y;height:452;width:2608;" coordorigin="7131,3838" coordsize="2449,490" o:gfxdata="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dhoE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9" o:spid="_x0000_s1026" o:spt="1" style="position:absolute;left:7131;top:3840;height:488;width:500;v-text-anchor:middle;" fillcolor="#B8C6B6" filled="t" stroked="f" coordsize="21600,21600" o:gfxdata="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Azo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流程图: 数据 60" o:spid="_x0000_s1026" o:spt="111" type="#_x0000_t111" style="position:absolute;left:7140;top:3838;height:490;width:2440;v-text-anchor:middle;" fillcolor="#B8C6B6" filled="t" stroked="f" coordsize="21600,21600" o:gfxdata="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oV/Y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62" o:spid="_x0000_s1026" o:spt="20" style="position:absolute;left:7990;top:3760;height:810;width:860;" filled="f" stroked="t" coordsize="21600,21600" o:gfxdata="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YL97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  <v:line id="直接连接符 64" o:spid="_x0000_s1026" o:spt="20" style="position:absolute;left:7987;top:3570;height:780;width:883;" filled="f" stroked="t" coordsize="21600,21600" o:gfxdata="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qZ+F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32128" behindDoc="0" locked="0" layoutInCell="1" allowOverlap="1">
                <wp:simplePos x="0" y="0"/>
                <wp:positionH relativeFrom="column">
                  <wp:posOffset>-975995</wp:posOffset>
                </wp:positionH>
                <wp:positionV relativeFrom="paragraph">
                  <wp:posOffset>170180</wp:posOffset>
                </wp:positionV>
                <wp:extent cx="952500" cy="310515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85pt;margin-top:13.4pt;height:24.45pt;width:75pt;z-index:-6535168;mso-width-relative:page;mso-height-relative:page;" filled="f" stroked="f" coordsize="21600,21600" o:gfxdata="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RjKTdkAAAAJAQAADwAAAAAAAAABACAAAAAiAAAAZHJz&#10;L2Rvd25yZXYueG1sUEsBAhQAFAAAAAgAh07iQHl9/lo8AgAAa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8457728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40005</wp:posOffset>
                </wp:positionV>
                <wp:extent cx="5607050" cy="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8C6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15pt;margin-top:3.15pt;height:0pt;width:441.5pt;z-index:-6509568;mso-width-relative:page;mso-height-relative:page;" filled="f" stroked="t" coordsize="21600,21600" o:gfxdata="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tJP/NUA&#10;AAAGAQAADwAAAAAAAAABACAAAAAiAAAAZHJzL2Rvd25yZXYueG1sUEsBAhQAFAAAAAgAh07iQCgk&#10;5jrpAQAAswMAAA4AAAAAAAAAAQAgAAAAJAEAAGRycy9lMm9Eb2MueG1sUEsFBgAAAAAGAAYAWQEA&#10;AH8FAAAAAA==&#10;">
                <v:fill on="f" focussize="0,0"/>
                <v:stroke weight="0.5pt" color="#B8C6B6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8843827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113665</wp:posOffset>
                </wp:positionV>
                <wp:extent cx="6480175" cy="98933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893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爱学习，善于思考，对待知识有强列的渴望，在本科大学四年期间，认真学习，积极参加校内外活动，专业课排名靠前。在校期间，多次发表论文论文，我希望能够进一步提升自己，让自己的知识能力得到进一步提高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6.8pt;margin-top:8.95pt;height:77.9pt;width:510.25pt;z-index:-6529024;mso-width-relative:page;mso-height-relative:page;" filled="f" stroked="f" coordsize="21600,21600" o:gfxdata="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iJ3vtcAAAAKAQAADwAA&#10;AAAAAAABACAAAAAiAAAAZHJzL2Rvd25yZXYueG1sUEsBAhQAFAAAAAgAh07iQJlxynL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爱学习，善于思考，对待知识有强列的渴望，在本科大学四年期间，认真学习，积极参加校内外活动，专业课排名靠前。在校期间，多次发表论文论文，我希望能够进一步提升自己，让自己的知识能力得到进一步提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E618A"/>
    <w:multiLevelType w:val="singleLevel"/>
    <w:tmpl w:val="A22E618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DA19637"/>
    <w:multiLevelType w:val="singleLevel"/>
    <w:tmpl w:val="0DA196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CBCB898"/>
    <w:multiLevelType w:val="singleLevel"/>
    <w:tmpl w:val="4CBCB8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FC3F7A"/>
    <w:multiLevelType w:val="singleLevel"/>
    <w:tmpl w:val="67FC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0E7A"/>
    <w:rsid w:val="0A781DB3"/>
    <w:rsid w:val="0BA22CDE"/>
    <w:rsid w:val="13197C36"/>
    <w:rsid w:val="172D29CF"/>
    <w:rsid w:val="1F7F5FF2"/>
    <w:rsid w:val="202774C5"/>
    <w:rsid w:val="20713597"/>
    <w:rsid w:val="20FE43CA"/>
    <w:rsid w:val="31A71FD4"/>
    <w:rsid w:val="37B41E32"/>
    <w:rsid w:val="3FAE5283"/>
    <w:rsid w:val="41703E68"/>
    <w:rsid w:val="4B911DCA"/>
    <w:rsid w:val="4BE168CF"/>
    <w:rsid w:val="4C6A2367"/>
    <w:rsid w:val="4E7314E7"/>
    <w:rsid w:val="535840A1"/>
    <w:rsid w:val="54077B31"/>
    <w:rsid w:val="5B1B1B83"/>
    <w:rsid w:val="6F764BED"/>
    <w:rsid w:val="6FA75144"/>
    <w:rsid w:val="7D6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94e94e92-0583-4fc6-84e9-d8f87ea29a07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11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2022-01-10T08:14:00Z</dcterms:created>
  <dc:creator>Mr Lee</dc:creator>
  <cp:lastModifiedBy>Mr Lee</cp:lastModifiedBy>
  <dcterms:modified xsi:type="dcterms:W3CDTF">2022-01-10T13:17:25Z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v1.0_mb_j0qJiWlaybVVMq8L9d5y8w==</vt:lpwstr>
  </property>
</Properties>
</file>