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33107609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7884795</wp:posOffset>
                </wp:positionV>
                <wp:extent cx="249555" cy="250825"/>
                <wp:effectExtent l="0" t="0" r="17145" b="15875"/>
                <wp:wrapNone/>
                <wp:docPr id="283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83870" y="7884160"/>
                          <a:ext cx="249555" cy="250825"/>
                        </a:xfrm>
                        <a:custGeom>
                          <a:avLst/>
                          <a:gdLst>
                            <a:gd name="T0" fmla="*/ 100 w 199"/>
                            <a:gd name="T1" fmla="*/ 0 h 199"/>
                            <a:gd name="T2" fmla="*/ 0 w 199"/>
                            <a:gd name="T3" fmla="*/ 100 h 199"/>
                            <a:gd name="T4" fmla="*/ 100 w 199"/>
                            <a:gd name="T5" fmla="*/ 199 h 199"/>
                            <a:gd name="T6" fmla="*/ 199 w 199"/>
                            <a:gd name="T7" fmla="*/ 100 h 199"/>
                            <a:gd name="T8" fmla="*/ 100 w 199"/>
                            <a:gd name="T9" fmla="*/ 0 h 199"/>
                            <a:gd name="T10" fmla="*/ 156 w 199"/>
                            <a:gd name="T11" fmla="*/ 164 h 199"/>
                            <a:gd name="T12" fmla="*/ 151 w 199"/>
                            <a:gd name="T13" fmla="*/ 157 h 199"/>
                            <a:gd name="T14" fmla="*/ 121 w 199"/>
                            <a:gd name="T15" fmla="*/ 147 h 199"/>
                            <a:gd name="T16" fmla="*/ 121 w 199"/>
                            <a:gd name="T17" fmla="*/ 144 h 199"/>
                            <a:gd name="T18" fmla="*/ 144 w 199"/>
                            <a:gd name="T19" fmla="*/ 84 h 199"/>
                            <a:gd name="T20" fmla="*/ 103 w 199"/>
                            <a:gd name="T21" fmla="*/ 40 h 199"/>
                            <a:gd name="T22" fmla="*/ 60 w 199"/>
                            <a:gd name="T23" fmla="*/ 84 h 199"/>
                            <a:gd name="T24" fmla="*/ 78 w 199"/>
                            <a:gd name="T25" fmla="*/ 143 h 199"/>
                            <a:gd name="T26" fmla="*/ 78 w 199"/>
                            <a:gd name="T27" fmla="*/ 146 h 199"/>
                            <a:gd name="T28" fmla="*/ 47 w 199"/>
                            <a:gd name="T29" fmla="*/ 155 h 199"/>
                            <a:gd name="T30" fmla="*/ 43 w 199"/>
                            <a:gd name="T31" fmla="*/ 163 h 199"/>
                            <a:gd name="T32" fmla="*/ 14 w 199"/>
                            <a:gd name="T33" fmla="*/ 100 h 199"/>
                            <a:gd name="T34" fmla="*/ 100 w 199"/>
                            <a:gd name="T35" fmla="*/ 14 h 199"/>
                            <a:gd name="T36" fmla="*/ 185 w 199"/>
                            <a:gd name="T37" fmla="*/ 100 h 199"/>
                            <a:gd name="T38" fmla="*/ 156 w 199"/>
                            <a:gd name="T39" fmla="*/ 164 h 199"/>
                            <a:gd name="T40" fmla="*/ 156 w 199"/>
                            <a:gd name="T41" fmla="*/ 164 h 199"/>
                            <a:gd name="T42" fmla="*/ 156 w 199"/>
                            <a:gd name="T43" fmla="*/ 164 h 19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199"/>
                            <a:gd name="T67" fmla="*/ 0 h 199"/>
                            <a:gd name="T68" fmla="*/ 199 w 199"/>
                            <a:gd name="T69" fmla="*/ 199 h 19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199" h="199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199"/>
                                <a:pt x="100" y="199"/>
                              </a:cubicBezTo>
                              <a:cubicBezTo>
                                <a:pt x="155" y="199"/>
                                <a:pt x="199" y="155"/>
                                <a:pt x="199" y="100"/>
                              </a:cubicBezTo>
                              <a:cubicBezTo>
                                <a:pt x="199" y="45"/>
                                <a:pt x="155" y="0"/>
                                <a:pt x="100" y="0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1"/>
                                <a:pt x="154" y="158"/>
                                <a:pt x="151" y="157"/>
                              </a:cubicBezTo>
                              <a:cubicBezTo>
                                <a:pt x="147" y="155"/>
                                <a:pt x="135" y="150"/>
                                <a:pt x="121" y="147"/>
                              </a:cubicBezTo>
                              <a:cubicBezTo>
                                <a:pt x="121" y="144"/>
                                <a:pt x="121" y="144"/>
                                <a:pt x="121" y="144"/>
                              </a:cubicBezTo>
                              <a:cubicBezTo>
                                <a:pt x="135" y="130"/>
                                <a:pt x="144" y="104"/>
                                <a:pt x="144" y="84"/>
                              </a:cubicBezTo>
                              <a:cubicBezTo>
                                <a:pt x="144" y="56"/>
                                <a:pt x="129" y="40"/>
                                <a:pt x="103" y="40"/>
                              </a:cubicBezTo>
                              <a:cubicBezTo>
                                <a:pt x="77" y="40"/>
                                <a:pt x="60" y="57"/>
                                <a:pt x="60" y="84"/>
                              </a:cubicBezTo>
                              <a:cubicBezTo>
                                <a:pt x="60" y="94"/>
                                <a:pt x="64" y="125"/>
                                <a:pt x="78" y="143"/>
                              </a:cubicBezTo>
                              <a:cubicBezTo>
                                <a:pt x="78" y="146"/>
                                <a:pt x="78" y="146"/>
                                <a:pt x="78" y="146"/>
                              </a:cubicBezTo>
                              <a:cubicBezTo>
                                <a:pt x="71" y="148"/>
                                <a:pt x="56" y="152"/>
                                <a:pt x="47" y="155"/>
                              </a:cubicBezTo>
                              <a:cubicBezTo>
                                <a:pt x="43" y="156"/>
                                <a:pt x="42" y="160"/>
                                <a:pt x="43" y="163"/>
                              </a:cubicBezTo>
                              <a:cubicBezTo>
                                <a:pt x="25" y="148"/>
                                <a:pt x="14" y="125"/>
                                <a:pt x="14" y="100"/>
                              </a:cubicBezTo>
                              <a:cubicBezTo>
                                <a:pt x="14" y="53"/>
                                <a:pt x="52" y="14"/>
                                <a:pt x="100" y="14"/>
                              </a:cubicBezTo>
                              <a:cubicBezTo>
                                <a:pt x="147" y="14"/>
                                <a:pt x="185" y="53"/>
                                <a:pt x="185" y="100"/>
                              </a:cubicBezTo>
                              <a:cubicBezTo>
                                <a:pt x="185" y="125"/>
                                <a:pt x="174" y="148"/>
                                <a:pt x="156" y="164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4"/>
                                <a:pt x="156" y="164"/>
                                <a:pt x="156" y="16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102.6pt;margin-top:620.85pt;height:19.75pt;width:19.65pt;z-index:1331076096;mso-width-relative:page;mso-height-relative:page;" fillcolor="#595959" filled="t" stroked="f" coordsize="199,199" o:gfxdata="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BADMj82QAAAA0BAAAPAAAAAAAAAAEAIAAA&#10;ACIAAABkcnMvZG93bnJldi54bWxQSwECFAAUAAAACACHTuJAbnVqmUYGAACzGgAADgAAAAAAAAAB&#10;ACAAAAAoAQAAZHJzL2Uyb0RvYy54bWxQSwUGAAAAAAYABgBZAQAA4Ak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<v:path o:connectlocs="125404,0;0,126042;125404,250825;249555,126042;125404,0;195631,206710;189360,197887;151739,185282;151739,181501;180582,105875;129166,50417;75242,105875;97815,180241;97815,184022;58940,195366;53923,205449;17556,126042;125404,17645;231998,126042;195631,206710;195631,206710;195631,206710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7507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7801610</wp:posOffset>
                </wp:positionV>
                <wp:extent cx="96710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140" y="7800975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614.3pt;height:30.5pt;width:76.15pt;z-index:1331075072;mso-width-relative:page;mso-height-relative:page;" filled="f" stroked="f" coordsize="21600,21600" o:gfxdata="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Z2R7dAAAADQEAAA8A&#10;AAAAAAAAAQAgAAAAIgAAAGRycy9kb3ducmV2LnhtbFBLAQIUABQAAAAIAIdO4kDDpLN1SwIAAIA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7404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8348980</wp:posOffset>
                </wp:positionV>
                <wp:extent cx="4605655" cy="7734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8378825"/>
                          <a:ext cx="4605655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657.4pt;height:60.9pt;width:362.65pt;z-index:1331074048;mso-width-relative:page;mso-height-relative:page;" filled="f" stroked="f" coordsize="21600,21600" o:gfxdata="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pOnen3QAAAA0B&#10;AAAPAAAAAAAAAAEAIAAAACIAAABkcnMvZG93bnJldi54bWxQSwECFAAUAAAACACHTuJA0DfX9U8C&#10;AACB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599180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8202930</wp:posOffset>
                </wp:positionV>
                <wp:extent cx="4465955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5pt;margin-top:645.9pt;height:0pt;width:351.65pt;z-index:-198975488;mso-width-relative:page;mso-height-relative:page;" filled="f" stroked="t" coordsize="21600,21600" o:gfxdata="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3oFa&#10;1QAAAA0BAAAPAAAAAAAAAAEAIAAAACIAAABkcnMvZG93bnJldi54bWxQSwECFAAUAAAACACHTuJA&#10;8K1vrusBAACzAwAADgAAAAAAAAABACAAAAAkAQAAZHJzL2Uyb0RvYy54bWxQSwUGAAAAAAYABgBZ&#10;AQAAgQUAAAAA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166681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5704205</wp:posOffset>
                </wp:positionV>
                <wp:extent cx="446595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895604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5pt;margin-top:449.15pt;height:0pt;width:351.65pt;z-index:1301666816;mso-width-relative:page;mso-height-relative:page;" filled="f" stroked="t" coordsize="21600,21600" o:gfxdata="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weXLdYAAAALAQAADwAAAAAAAAABACAAAAAiAAAAZHJzL2Rvd25yZXYueG1sUEsB&#10;AhQAFAAAAAgAh07iQOt/hnn3AQAAvwMAAA4AAAAAAAAAAQAgAAAAJQEAAGRycy9lMm9Eb2MueG1s&#10;UEsFBgAAAAAGAAYAWQEAAI4FAAAAAA=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6176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5405120</wp:posOffset>
                </wp:positionV>
                <wp:extent cx="234315" cy="234315"/>
                <wp:effectExtent l="0" t="0" r="13335" b="1333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4.15pt;margin-top:425.6pt;height:18.45pt;width:18.45pt;z-index:1331061760;mso-width-relative:page;mso-height-relative:page;" fillcolor="#595959" filled="t" stroked="f" coordsize="255,256" o:gfxdata="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Av3HWe2gAAAAsBAAAPAAAA&#10;AAAAAAEAIAAAACIAAABkcnMvZG93bnJldi54bWxQSwECFAAUAAAACACHTuJAKWEbelEMAADFRAAA&#10;DgAAAAAAAAABACAAAAApAQAAZHJzL2Uyb0RvYy54bWxQSwUGAAAAAAYABgBZAQAA7A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19329024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6635750</wp:posOffset>
                </wp:positionV>
                <wp:extent cx="2014220" cy="84328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国际商务单证员证书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报关员资格证书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商务英语翻译资格证书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pt;margin-top:522.5pt;height:66.4pt;width:158.6pt;z-index:2019329024;mso-width-relative:page;mso-height-relative:page;" filled="f" stroked="f" coordsize="21600,21600" o:gfxdata="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0m3QdwAAAANAQAADwAAAAAAAAABACAA&#10;AAAiAAAAZHJzL2Rvd25yZXYueG1sUEsBAhQAFAAAAAgAh07iQOYQucN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国际商务单证员证书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报关员资格证书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商务英语翻译资格证书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6174924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6635750</wp:posOffset>
                </wp:positionV>
                <wp:extent cx="1564005" cy="8432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计算机应用等级证书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普通话等级证书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剑桥商务英语证书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pt;margin-top:522.5pt;height:66.4pt;width:123.15pt;z-index:-1433218048;mso-width-relative:page;mso-height-relative:page;" filled="f" stroked="f" coordsize="21600,21600" o:gfxdata="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hGNlt0AAAANAQAADwAAAAAAAAAB&#10;ACAAAAAiAAAAZHJzL2Rvd25yZXYueG1sUEsBAhQAFAAAAAgAh07iQCTsi5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计算机应用等级证书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普通话等级证书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剑桥商务英语证书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04204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6619875</wp:posOffset>
                </wp:positionV>
                <wp:extent cx="1027430" cy="3759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获得证书：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5pt;margin-top:521.25pt;height:29.6pt;width:80.9pt;z-index:-590763008;mso-width-relative:page;mso-height-relative:page;" filled="f" stroked="f" coordsize="21600,21600" o:gfxdata="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HiIh3AAAAA0BAAAPAAAAAAAAAAEA&#10;IAAAACIAAABkcnMvZG93bnJldi54bWxQSwECFAAUAAAACACHTuJAIugUH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获得证书：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04186880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5798820</wp:posOffset>
                </wp:positionV>
                <wp:extent cx="3192145" cy="8521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语综合能力优秀：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-4。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剑桥商务英语（BEC）中级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精通英语，有很好的听写说能力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85pt;margin-top:456.6pt;height:67.1pt;width:251.35pt;z-index:-590780416;mso-width-relative:page;mso-height-relative:page;" filled="f" stroked="f" coordsize="21600,21600" o:gfxdata="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0mE9wAAAAMAQAADwAAAAAAAAAB&#10;ACAAAAAiAAAAZHJzL2Rvd25yZXYueG1sUEsBAhQAFAAAAAgAh07iQLXt6WF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语综合能力优秀：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-4。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剑桥商务英语（BEC）中级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精通英语，有很好的听写说能力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5782945</wp:posOffset>
                </wp:positionV>
                <wp:extent cx="1027430" cy="3759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外语水平：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455.35pt;height:29.6pt;width:80.9pt;z-index:251674624;mso-width-relative:page;mso-height-relative:page;" filled="f" stroked="f" coordsize="21600,21600" o:gfxdata="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L2DLbAAAACwEAAA8AAAAAAAAAAQAg&#10;AAAAIgAAAGRycy9kb3ducmV2LnhtbFBLAQIUABQAAAAIAIdO4kBhKQz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外语水平：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5334635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25pt;margin-top:420.05pt;height:30.5pt;width:73.65pt;z-index:251676672;mso-width-relative:page;mso-height-relative:page;" filled="f" stroked="f" coordsize="21600,21600" o:gfxdata="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fXlwdwAAAAL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5548928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3169285</wp:posOffset>
                </wp:positionV>
                <wp:extent cx="4707255" cy="2032635"/>
                <wp:effectExtent l="0" t="0" r="0" b="0"/>
                <wp:wrapNone/>
                <wp:docPr id="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55" cy="203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英语翻译           广州大学学生部          2019.2-2019.6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实习内容：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负责日常资料翻译工作；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495A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老师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完成英文文案的撰写及更新；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日常英语资料的翻译，对相关中英文资料进行整理并归档保存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中外文互译，协助其他部门完成所需的中英文互译工作；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97.7pt;margin-top:249.55pt;height:160.05pt;width:370.65pt;z-index:215548928;mso-width-relative:page;mso-height-relative:page;" filled="f" stroked="f" coordsize="21600,21600" o:gfxdata="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dqAh3AAAAAsBAAAPAAAAAAAAAAEAIAAA&#10;ACIAAABkcnMvZG93bnJldi54bWxQSwECFAAUAAAACACHTuJAjxmbdc8BAAB+AwAADgAAAAAAAAAB&#10;ACAAAAAr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英语翻译           广州大学学生部          2019.2-2019.6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实习内容：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负责日常资料翻译工作；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495A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协助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老师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完成英文文案的撰写及更新；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日常英语资料的翻译，对相关中英文资料进行整理并归档保存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中外文互译，协助其他部门完成所需的中英文互译工作；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6278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2771140</wp:posOffset>
                </wp:positionV>
                <wp:extent cx="189230" cy="175895"/>
                <wp:effectExtent l="0" t="0" r="1270" b="15875"/>
                <wp:wrapNone/>
                <wp:docPr id="4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8.7pt;margin-top:218.2pt;height:13.85pt;width:14.9pt;z-index:1331062784;mso-width-relative:page;mso-height-relative:page;" fillcolor="#595959" filled="t" stroked="f" coordsize="120,112" o:gfxdata="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LhdqmnaAAAACwEAAA8AAAAAAAAAAQAgAAAAIgAAAGRycy9kb3ducmV2LnhtbFBLAQIU&#10;ABQAAAAIAIdO4kA94RYjgQUAAP0fAAAOAAAAAAAAAAEAIAAAACkBAABkcnMvZTJvRG9jLnhtbFBL&#10;BQYAAAAABgAGAFkBAAAcCQ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166579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3036570</wp:posOffset>
                </wp:positionV>
                <wp:extent cx="446595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406400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95pt;margin-top:239.1pt;height:0pt;width:351.65pt;z-index:1301665792;mso-width-relative:page;mso-height-relative:page;" filled="f" stroked="t" coordsize="21600,21600" o:gfxdata="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I9CrWAAAACwEAAA8AAAAAAAAAAQAgAAAAIgAAAGRycy9kb3ducmV2LnhtbFBL&#10;AQIUABQAAAAIAIdO4kBT3Tlu+AEAAL8DAAAOAAAAAAAAAAEAIAAAACUBAABkcnMvZTJvRG9jLnht&#10;bFBLBQYAAAAABgAGAFkBAACP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2661285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209.55pt;height:30.5pt;width:73.65pt;z-index:251687936;mso-width-relative:page;mso-height-relative:page;" filled="f" stroked="f" coordsize="21600,21600" o:gfxdata="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5IyAN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校内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554790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1440180</wp:posOffset>
                </wp:positionV>
                <wp:extent cx="4688205" cy="9550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英语口译专业      广州大学（大学本科）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2015.9-2019.6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基础英语、高级英语、语音、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"http://www.so.com/s?q=%E8%AF%AD%E6%B3%95&amp;ie=utf-8&amp;src=internal_wenda_recommend_textn"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"http://www.so.com/s?q=%E5%8F%A3%E8%AF%AD&amp;ie=utf-8&amp;src=internal_wenda_recommend_textn"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口语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"http://www.so.com/s?q=%E5%90%AC%E5%8A%9B&amp;ie=utf-8&amp;src=internal_wenda_recommend_textn"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听力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、泛读、写作、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"http://www.so.com/s?q=%E8%8B%B1%E8%AF%AD%E5%9B%BD%E5%AE%B6%E6%A6%82%E5%86%B5&amp;ie=utf-8&amp;src=internal_wenda_recommend_textn"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英语国家概况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"http://www.so.com/s?q=%E8%8B%B1%E7%BE%8E%E6%96%87%E5%AD%A6&amp;ie=utf-8&amp;src=internal_wenda_recommend_textn"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英美文学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"http://www.so.com/s?q=%E8%8B%B1%E6%B1%89%E4%BA%92%E8%AF%91&amp;ie=utf-8&amp;src=internal_wenda_recommend_textn"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英汉互译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、口译、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"http://www.so.com/s?q=%E7%AC%94%E8%AF%91&amp;ie=utf-8&amp;src=internal_wenda_recommend_textn"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笔译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113.4pt;height:75.2pt;width:369.15pt;z-index:215547904;mso-width-relative:page;mso-height-relative:page;" filled="f" stroked="f" coordsize="21600,21600" o:gfxdata="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yMzNsAAAALAQAADwAAAAAAAAABACAA&#10;AAAiAAAAZHJzL2Rvd25yZXYueG1sUEsBAhQAFAAAAAgAh07iQEFe8jJ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英语口译专业      广州大学（大学本科）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2015.9-2019.6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基础英语、高级英语、语音、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"http://www.so.com/s?q=%E8%AF%AD%E6%B3%95&amp;ie=utf-8&amp;src=internal_wenda_recommend_textn"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"http://www.so.com/s?q=%E5%8F%A3%E8%AF%AD&amp;ie=utf-8&amp;src=internal_wenda_recommend_textn"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口语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"http://www.so.com/s?q=%E5%90%AC%E5%8A%9B&amp;ie=utf-8&amp;src=internal_wenda_recommend_textn"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听力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、泛读、写作、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"http://www.so.com/s?q=%E8%8B%B1%E8%AF%AD%E5%9B%BD%E5%AE%B6%E6%A6%82%E5%86%B5&amp;ie=utf-8&amp;src=internal_wenda_recommend_textn"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英语国家概况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"http://www.so.com/s?q=%E8%8B%B1%E7%BE%8E%E6%96%87%E5%AD%A6&amp;ie=utf-8&amp;src=internal_wenda_recommend_textn"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英美文学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"http://www.so.com/s?q=%E8%8B%B1%E6%B1%89%E4%BA%92%E8%AF%91&amp;ie=utf-8&amp;src=internal_wenda_recommend_textn"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英汉互译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、口译、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"http://www.so.com/s?q=%E7%AC%94%E8%AF%91&amp;ie=utf-8&amp;src=internal_wenda_recommend_textn"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笔译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等。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7200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1092835</wp:posOffset>
                </wp:positionV>
                <wp:extent cx="259715" cy="182880"/>
                <wp:effectExtent l="0" t="0" r="6985" b="8255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9715" cy="182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7.8pt;margin-top:86.05pt;height:14.4pt;width:20.45pt;z-index:1331072000;mso-width-relative:page;mso-height-relative:page;" fillcolor="#595959" filled="t" stroked="f" coordsize="263,184" o:gfxdata="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ANff2XaAAAACwEAAA8AAAAAAAAAAQAgAAAAIgAAAGRycy9kb3du&#10;cmV2LnhtbFBLAQIUABQAAAAIAIdO4kBiwFh4VAUAAFkZAAAOAAAAAAAAAAEAIAAAACk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07097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963930</wp:posOffset>
                </wp:positionV>
                <wp:extent cx="954405" cy="387350"/>
                <wp:effectExtent l="0" t="0" r="0" b="0"/>
                <wp:wrapNone/>
                <wp:docPr id="15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7.7pt;margin-top:75.9pt;height:30.5pt;width:75.15pt;z-index:1331070976;mso-width-relative:page;mso-height-relative:page;" filled="f" stroked="f" coordsize="21600,21600" o:gfxdata="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EOa82gAAAAsBAAAPAAAAAAAAAAEAIAAA&#10;ACIAAABkcnMvZG93bnJldi54bWxQSwECFAAUAAAACACHTuJAHn7QVk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0499456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1334770</wp:posOffset>
                </wp:positionV>
                <wp:extent cx="446595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75pt;margin-top:105.1pt;height:0pt;width:351.65pt;z-index:-834467840;mso-width-relative:page;mso-height-relative:page;" filled="f" stroked="t" coordsize="21600,21600" o:gfxdata="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ye7jV&#10;AAAACwEAAA8AAAAAAAAAAQAgAAAAIgAAAGRycy9kb3ducmV2LnhtbFBLAQIUABQAAAAIAIdO4kCA&#10;yayg6gEAALEDAAAOAAAAAAAAAAEAIAAAACQBAABkcnMvZTJvRG9jLnhtbFBLBQYAAAAABgAGAFkB&#10;AACA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281856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-16510</wp:posOffset>
                </wp:positionV>
                <wp:extent cx="4641850" cy="71247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报考信息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广州外语学校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第一志愿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英语口译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考研成绩：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语文：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98分，数学：86分，英语：118分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-1.3pt;height:56.1pt;width:365.5pt;z-index:-1626685440;mso-width-relative:page;mso-height-relative:page;" filled="f" stroked="f" coordsize="21600,21600" o:gfxdata="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1SSvraAAAACgEAAA8AAAAAAAAAAQAgAAAAIgAA&#10;AGRycy9kb3ducmV2LnhtbFBLAQIUABQAAAAIAIdO4kAGouUMzQEAAH0DAAAOAAAAAAAAAAEAIAAA&#10;ACk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报考信息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广州外语学校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>第一志愿 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英语口译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考研成绩：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语文：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98分，数学：86分，英语：118分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066880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2435860</wp:posOffset>
                </wp:positionV>
                <wp:extent cx="1617345" cy="31115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报考专业：英语口译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6.6pt;margin-top:191.8pt;height:24.5pt;width:127.35pt;z-index:1331066880;mso-width-relative:page;mso-height-relative:page;" filled="f" stroked="f" coordsize="21600,21600" o:gfxdata="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kkgC3AAAAAwBAAAPAAAAAAAAAAEAIAAA&#10;ACIAAABkcnMvZG93bnJldi54bWxQSwECFAAUAAAACACHTuJA9OJCM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报考专业：英语口译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0673382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3270885</wp:posOffset>
                </wp:positionV>
                <wp:extent cx="967105" cy="3873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55pt;margin-top:257.55pt;height:30.5pt;width:76.15pt;z-index:1206733824;mso-width-relative:page;mso-height-relative:page;" filled="f" stroked="f" coordsize="21600,21600" o:gfxdata="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j/QXzbAAAACgEAAA8AAAAAAAAAAQAgAAAA&#10;IgAAAGRycy9kb3ducmV2LnhtbFBLAQIUABQAAAAIAIdO4kBYg4w4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167500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3348355</wp:posOffset>
                </wp:positionV>
                <wp:extent cx="227330" cy="227330"/>
                <wp:effectExtent l="0" t="0" r="1270" b="127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73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9.65pt;margin-top:263.65pt;height:17.9pt;width:17.9pt;z-index:1301675008;mso-width-relative:page;mso-height-relative:page;" fillcolor="#FFFFFF" filled="t" stroked="f" coordsize="255,255" o:gfxdata="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1669888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3794125</wp:posOffset>
                </wp:positionV>
                <wp:extent cx="1710055" cy="14465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1986.8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现居住址：广东广州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毕业学校：广州大学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2345@126.com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5pt;margin-top:298.75pt;height:113.9pt;width:134.65pt;z-index:1301669888;mso-width-relative:page;mso-height-relative:page;" filled="f" stroked="f" coordsize="21600,21600" o:gfxdata="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zZjc3QAAAAwBAAAPAAAAAAAAAAEA&#10;IAAAACIAAABkcnMvZG93bnJldi54bWxQSwECFAAUAAAACACHTuJAQWr9o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1986.8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现居住址：广东广州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毕业学校：广州大学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2345@126.com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13188888888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167193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6035040</wp:posOffset>
                </wp:positionV>
                <wp:extent cx="967105" cy="3873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pt;margin-top:475.2pt;height:30.5pt;width:76.15pt;z-index:1301671936;mso-width-relative:page;mso-height-relative:page;" filled="f" stroked="f" coordsize="21600,21600" o:gfxdata="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HREA3AAAAAsBAAAPAAAAAAAAAAEAIAAA&#10;ACIAAABkcnMvZG93bnJldi54bWxQSwECFAAUAAAACACHTuJAKw5ys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07814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6576695</wp:posOffset>
                </wp:positionV>
                <wp:extent cx="1374140" cy="14465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团队合作：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pt;margin-top:517.85pt;height:113.9pt;width:108.2pt;z-index:1331078144;mso-width-relative:page;mso-height-relative:page;" filled="f" stroked="f" coordsize="21600,21600" o:gfxdata="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X+7/3QAAAA0BAAAPAAAAAAAAAAEA&#10;IAAAACIAAABkcnMvZG93bnJldi54bWxQSwECFAAUAAAACACHTuJA6vLFuk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团队合作：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167603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6125845</wp:posOffset>
                </wp:positionV>
                <wp:extent cx="248285" cy="248285"/>
                <wp:effectExtent l="0" t="0" r="0" b="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5319" y="2826"/>
                            </a:cxn>
                            <a:cxn ang="0">
                              <a:pos x="308036" y="7065"/>
                            </a:cxn>
                            <a:cxn ang="0">
                              <a:pos x="316514" y="38151"/>
                            </a:cxn>
                            <a:cxn ang="0">
                              <a:pos x="349013" y="46629"/>
                            </a:cxn>
                            <a:cxn ang="0">
                              <a:pos x="353252" y="49455"/>
                            </a:cxn>
                            <a:cxn ang="0">
                              <a:pos x="308036" y="105976"/>
                            </a:cxn>
                            <a:cxn ang="0">
                              <a:pos x="274124" y="101737"/>
                            </a:cxn>
                            <a:cxn ang="0">
                              <a:pos x="284015" y="180865"/>
                            </a:cxn>
                            <a:cxn ang="0">
                              <a:pos x="251515" y="258580"/>
                            </a:cxn>
                            <a:cxn ang="0">
                              <a:pos x="97498" y="258580"/>
                            </a:cxn>
                            <a:cxn ang="0">
                              <a:pos x="97498" y="104563"/>
                            </a:cxn>
                            <a:cxn ang="0">
                              <a:pos x="241624" y="96085"/>
                            </a:cxn>
                            <a:cxn ang="0">
                              <a:pos x="247276" y="56520"/>
                            </a:cxn>
                            <a:cxn ang="0">
                              <a:pos x="315101" y="138475"/>
                            </a:cxn>
                            <a:cxn ang="0">
                              <a:pos x="320753" y="159670"/>
                            </a:cxn>
                            <a:cxn ang="0">
                              <a:pos x="278363" y="285428"/>
                            </a:cxn>
                            <a:cxn ang="0">
                              <a:pos x="70650" y="285428"/>
                            </a:cxn>
                            <a:cxn ang="0">
                              <a:pos x="70650" y="77715"/>
                            </a:cxn>
                            <a:cxn ang="0">
                              <a:pos x="196408" y="35325"/>
                            </a:cxn>
                            <a:cxn ang="0">
                              <a:pos x="234559" y="31086"/>
                            </a:cxn>
                            <a:cxn ang="0">
                              <a:pos x="200647" y="8478"/>
                            </a:cxn>
                            <a:cxn ang="0">
                              <a:pos x="50868" y="57933"/>
                            </a:cxn>
                            <a:cxn ang="0">
                              <a:pos x="50868" y="305210"/>
                            </a:cxn>
                            <a:cxn ang="0">
                              <a:pos x="298145" y="305210"/>
                            </a:cxn>
                            <a:cxn ang="0">
                              <a:pos x="347600" y="155431"/>
                            </a:cxn>
                            <a:cxn ang="0">
                              <a:pos x="324992" y="121519"/>
                            </a:cxn>
                            <a:cxn ang="0">
                              <a:pos x="175213" y="131410"/>
                            </a:cxn>
                            <a:cxn ang="0">
                              <a:pos x="199234" y="137062"/>
                            </a:cxn>
                            <a:cxn ang="0">
                              <a:pos x="175213" y="89020"/>
                            </a:cxn>
                            <a:cxn ang="0">
                              <a:pos x="110215" y="115867"/>
                            </a:cxn>
                            <a:cxn ang="0">
                              <a:pos x="81954" y="180865"/>
                            </a:cxn>
                            <a:cxn ang="0">
                              <a:pos x="175213" y="274124"/>
                            </a:cxn>
                            <a:cxn ang="0">
                              <a:pos x="240211" y="245863"/>
                            </a:cxn>
                            <a:cxn ang="0">
                              <a:pos x="248689" y="127171"/>
                            </a:cxn>
                            <a:cxn ang="0">
                              <a:pos x="224668" y="180865"/>
                            </a:cxn>
                            <a:cxn ang="0">
                              <a:pos x="210538" y="216190"/>
                            </a:cxn>
                            <a:cxn ang="0">
                              <a:pos x="139888" y="216190"/>
                            </a:cxn>
                            <a:cxn ang="0">
                              <a:pos x="139888" y="145540"/>
                            </a:cxn>
                            <a:cxn ang="0">
                              <a:pos x="175213" y="131410"/>
                            </a:cxn>
                            <a:cxn ang="0">
                              <a:pos x="186517" y="149779"/>
                            </a:cxn>
                            <a:cxn ang="0">
                              <a:pos x="151192" y="158257"/>
                            </a:cxn>
                            <a:cxn ang="0">
                              <a:pos x="151192" y="204886"/>
                            </a:cxn>
                            <a:cxn ang="0">
                              <a:pos x="197821" y="204886"/>
                            </a:cxn>
                            <a:cxn ang="0">
                              <a:pos x="207712" y="180865"/>
                            </a:cxn>
                            <a:cxn ang="0">
                              <a:pos x="183691" y="190756"/>
                            </a:cxn>
                            <a:cxn ang="0">
                              <a:pos x="165322" y="170974"/>
                            </a:cxn>
                            <a:cxn ang="0">
                              <a:pos x="296732" y="25434"/>
                            </a:cxn>
                            <a:cxn ang="0">
                              <a:pos x="264232" y="56520"/>
                            </a:cxn>
                            <a:cxn ang="0">
                              <a:pos x="300971" y="42390"/>
                            </a:cxn>
                            <a:cxn ang="0">
                              <a:pos x="312275" y="55107"/>
                            </a:cxn>
                            <a:cxn ang="0">
                              <a:pos x="281189" y="86193"/>
                            </a:cxn>
                            <a:cxn ang="0">
                              <a:pos x="330644" y="59346"/>
                            </a:cxn>
                          </a:cxnLst>
                          <a:pathLst>
                            <a:path w="252" h="252">
                              <a:moveTo>
                                <a:pt x="176" y="34"/>
                              </a:move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1" y="0"/>
                                <a:pt x="215" y="0"/>
                                <a:pt x="217" y="2"/>
                              </a:cubicBezTo>
                              <a:cubicBezTo>
                                <a:pt x="218" y="3"/>
                                <a:pt x="218" y="4"/>
                                <a:pt x="218" y="5"/>
                              </a:cubicBezTo>
                              <a:cubicBezTo>
                                <a:pt x="218" y="5"/>
                                <a:pt x="218" y="5"/>
                                <a:pt x="218" y="5"/>
                              </a:cubicBezTo>
                              <a:cubicBezTo>
                                <a:pt x="224" y="27"/>
                                <a:pt x="224" y="27"/>
                                <a:pt x="224" y="27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8" y="34"/>
                                <a:pt x="249" y="34"/>
                                <a:pt x="250" y="35"/>
                              </a:cubicBezTo>
                              <a:cubicBezTo>
                                <a:pt x="252" y="37"/>
                                <a:pt x="252" y="41"/>
                                <a:pt x="250" y="43"/>
                              </a:cubicBezTo>
                              <a:cubicBezTo>
                                <a:pt x="218" y="75"/>
                                <a:pt x="218" y="75"/>
                                <a:pt x="218" y="75"/>
                              </a:cubicBezTo>
                              <a:cubicBezTo>
                                <a:pt x="216" y="77"/>
                                <a:pt x="214" y="78"/>
                                <a:pt x="212" y="77"/>
                              </a:cubicBezTo>
                              <a:cubicBezTo>
                                <a:pt x="194" y="72"/>
                                <a:pt x="194" y="72"/>
                                <a:pt x="194" y="72"/>
                              </a:cubicBezTo>
                              <a:cubicBezTo>
                                <a:pt x="184" y="81"/>
                                <a:pt x="184" y="81"/>
                                <a:pt x="184" y="81"/>
                              </a:cubicBezTo>
                              <a:cubicBezTo>
                                <a:pt x="194" y="94"/>
                                <a:pt x="201" y="111"/>
                                <a:pt x="201" y="128"/>
                              </a:cubicBezTo>
                              <a:cubicBezTo>
                                <a:pt x="201" y="150"/>
                                <a:pt x="192" y="169"/>
                                <a:pt x="178" y="183"/>
                              </a:cubicBezTo>
                              <a:cubicBezTo>
                                <a:pt x="178" y="183"/>
                                <a:pt x="178" y="183"/>
                                <a:pt x="178" y="183"/>
                              </a:cubicBezTo>
                              <a:cubicBezTo>
                                <a:pt x="164" y="197"/>
                                <a:pt x="145" y="205"/>
                                <a:pt x="124" y="205"/>
                              </a:cubicBezTo>
                              <a:cubicBezTo>
                                <a:pt x="102" y="205"/>
                                <a:pt x="83" y="197"/>
                                <a:pt x="69" y="183"/>
                              </a:cubicBezTo>
                              <a:cubicBezTo>
                                <a:pt x="55" y="169"/>
                                <a:pt x="47" y="150"/>
                                <a:pt x="47" y="128"/>
                              </a:cubicBezTo>
                              <a:cubicBezTo>
                                <a:pt x="47" y="107"/>
                                <a:pt x="55" y="88"/>
                                <a:pt x="69" y="74"/>
                              </a:cubicBezTo>
                              <a:cubicBezTo>
                                <a:pt x="83" y="60"/>
                                <a:pt x="102" y="52"/>
                                <a:pt x="124" y="52"/>
                              </a:cubicBezTo>
                              <a:cubicBezTo>
                                <a:pt x="141" y="52"/>
                                <a:pt x="157" y="57"/>
                                <a:pt x="171" y="68"/>
                              </a:cubicBezTo>
                              <a:cubicBezTo>
                                <a:pt x="180" y="58"/>
                                <a:pt x="180" y="58"/>
                                <a:pt x="180" y="58"/>
                              </a:cubicBezTo>
                              <a:cubicBezTo>
                                <a:pt x="175" y="40"/>
                                <a:pt x="175" y="40"/>
                                <a:pt x="175" y="40"/>
                              </a:cubicBezTo>
                              <a:cubicBezTo>
                                <a:pt x="174" y="38"/>
                                <a:pt x="175" y="36"/>
                                <a:pt x="176" y="34"/>
                              </a:cubicBezTo>
                              <a:close/>
                              <a:moveTo>
                                <a:pt x="223" y="98"/>
                              </a:moveTo>
                              <a:cubicBezTo>
                                <a:pt x="223" y="98"/>
                                <a:pt x="223" y="98"/>
                                <a:pt x="223" y="98"/>
                              </a:cubicBezTo>
                              <a:cubicBezTo>
                                <a:pt x="225" y="103"/>
                                <a:pt x="226" y="108"/>
                                <a:pt x="227" y="113"/>
                              </a:cubicBezTo>
                              <a:cubicBezTo>
                                <a:pt x="227" y="118"/>
                                <a:pt x="228" y="123"/>
                                <a:pt x="228" y="128"/>
                              </a:cubicBezTo>
                              <a:cubicBezTo>
                                <a:pt x="228" y="157"/>
                                <a:pt x="216" y="183"/>
                                <a:pt x="197" y="202"/>
                              </a:cubicBezTo>
                              <a:cubicBezTo>
                                <a:pt x="178" y="221"/>
                                <a:pt x="152" y="233"/>
                                <a:pt x="124" y="233"/>
                              </a:cubicBezTo>
                              <a:cubicBezTo>
                                <a:pt x="95" y="233"/>
                                <a:pt x="69" y="221"/>
                                <a:pt x="50" y="202"/>
                              </a:cubicBezTo>
                              <a:cubicBezTo>
                                <a:pt x="31" y="183"/>
                                <a:pt x="19" y="157"/>
                                <a:pt x="19" y="128"/>
                              </a:cubicBezTo>
                              <a:cubicBezTo>
                                <a:pt x="19" y="100"/>
                                <a:pt x="31" y="74"/>
                                <a:pt x="50" y="55"/>
                              </a:cubicBezTo>
                              <a:cubicBezTo>
                                <a:pt x="69" y="36"/>
                                <a:pt x="95" y="24"/>
                                <a:pt x="124" y="24"/>
                              </a:cubicBezTo>
                              <a:cubicBezTo>
                                <a:pt x="129" y="24"/>
                                <a:pt x="134" y="25"/>
                                <a:pt x="139" y="25"/>
                              </a:cubicBezTo>
                              <a:cubicBezTo>
                                <a:pt x="144" y="26"/>
                                <a:pt x="149" y="27"/>
                                <a:pt x="154" y="29"/>
                              </a:cubicBezTo>
                              <a:cubicBezTo>
                                <a:pt x="159" y="30"/>
                                <a:pt x="164" y="27"/>
                                <a:pt x="166" y="22"/>
                              </a:cubicBezTo>
                              <a:cubicBezTo>
                                <a:pt x="168" y="17"/>
                                <a:pt x="165" y="12"/>
                                <a:pt x="159" y="10"/>
                              </a:cubicBezTo>
                              <a:cubicBezTo>
                                <a:pt x="154" y="8"/>
                                <a:pt x="148" y="7"/>
                                <a:pt x="142" y="6"/>
                              </a:cubicBezTo>
                              <a:cubicBezTo>
                                <a:pt x="136" y="5"/>
                                <a:pt x="130" y="5"/>
                                <a:pt x="124" y="5"/>
                              </a:cubicBezTo>
                              <a:cubicBezTo>
                                <a:pt x="89" y="5"/>
                                <a:pt x="58" y="18"/>
                                <a:pt x="36" y="41"/>
                              </a:cubicBezTo>
                              <a:cubicBezTo>
                                <a:pt x="14" y="63"/>
                                <a:pt x="0" y="94"/>
                                <a:pt x="0" y="128"/>
                              </a:cubicBezTo>
                              <a:cubicBezTo>
                                <a:pt x="0" y="163"/>
                                <a:pt x="14" y="194"/>
                                <a:pt x="36" y="216"/>
                              </a:cubicBezTo>
                              <a:cubicBezTo>
                                <a:pt x="58" y="238"/>
                                <a:pt x="89" y="252"/>
                                <a:pt x="124" y="252"/>
                              </a:cubicBezTo>
                              <a:cubicBezTo>
                                <a:pt x="158" y="252"/>
                                <a:pt x="189" y="238"/>
                                <a:pt x="211" y="216"/>
                              </a:cubicBezTo>
                              <a:cubicBezTo>
                                <a:pt x="234" y="194"/>
                                <a:pt x="247" y="163"/>
                                <a:pt x="247" y="128"/>
                              </a:cubicBezTo>
                              <a:cubicBezTo>
                                <a:pt x="247" y="122"/>
                                <a:pt x="247" y="116"/>
                                <a:pt x="246" y="110"/>
                              </a:cubicBezTo>
                              <a:cubicBezTo>
                                <a:pt x="245" y="104"/>
                                <a:pt x="244" y="98"/>
                                <a:pt x="242" y="92"/>
                              </a:cubicBezTo>
                              <a:cubicBezTo>
                                <a:pt x="241" y="87"/>
                                <a:pt x="235" y="84"/>
                                <a:pt x="230" y="86"/>
                              </a:cubicBezTo>
                              <a:cubicBezTo>
                                <a:pt x="225" y="87"/>
                                <a:pt x="222" y="93"/>
                                <a:pt x="223" y="98"/>
                              </a:cubicBezTo>
                              <a:close/>
                              <a:moveTo>
                                <a:pt x="124" y="93"/>
                              </a:move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30" y="93"/>
                                <a:pt x="135" y="95"/>
                                <a:pt x="141" y="97"/>
                              </a:cubicBezTo>
                              <a:cubicBezTo>
                                <a:pt x="162" y="76"/>
                                <a:pt x="162" y="76"/>
                                <a:pt x="162" y="76"/>
                              </a:cubicBezTo>
                              <a:cubicBezTo>
                                <a:pt x="151" y="68"/>
                                <a:pt x="138" y="63"/>
                                <a:pt x="124" y="63"/>
                              </a:cubicBezTo>
                              <a:cubicBezTo>
                                <a:pt x="105" y="63"/>
                                <a:pt x="89" y="71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66" y="94"/>
                                <a:pt x="58" y="110"/>
                                <a:pt x="58" y="128"/>
                              </a:cubicBezTo>
                              <a:cubicBezTo>
                                <a:pt x="58" y="146"/>
                                <a:pt x="66" y="163"/>
                                <a:pt x="78" y="174"/>
                              </a:cubicBezTo>
                              <a:cubicBezTo>
                                <a:pt x="89" y="186"/>
                                <a:pt x="106" y="194"/>
                                <a:pt x="124" y="194"/>
                              </a:cubicBezTo>
                              <a:cubicBezTo>
                                <a:pt x="141" y="194"/>
                                <a:pt x="158" y="186"/>
                                <a:pt x="169" y="175"/>
                              </a:cubicBezTo>
                              <a:cubicBezTo>
                                <a:pt x="170" y="174"/>
                                <a:pt x="170" y="174"/>
                                <a:pt x="170" y="174"/>
                              </a:cubicBezTo>
                              <a:cubicBezTo>
                                <a:pt x="181" y="163"/>
                                <a:pt x="189" y="146"/>
                                <a:pt x="189" y="128"/>
                              </a:cubicBezTo>
                              <a:cubicBezTo>
                                <a:pt x="189" y="114"/>
                                <a:pt x="184" y="101"/>
                                <a:pt x="176" y="90"/>
                              </a:cubicBezTo>
                              <a:cubicBezTo>
                                <a:pt x="155" y="111"/>
                                <a:pt x="155" y="111"/>
                                <a:pt x="155" y="111"/>
                              </a:cubicBezTo>
                              <a:cubicBezTo>
                                <a:pt x="157" y="116"/>
                                <a:pt x="159" y="122"/>
                                <a:pt x="159" y="128"/>
                              </a:cubicBezTo>
                              <a:cubicBezTo>
                                <a:pt x="159" y="138"/>
                                <a:pt x="155" y="147"/>
                                <a:pt x="149" y="153"/>
                              </a:cubicBezTo>
                              <a:cubicBezTo>
                                <a:pt x="149" y="153"/>
                                <a:pt x="149" y="153"/>
                                <a:pt x="149" y="153"/>
                              </a:cubicBezTo>
                              <a:cubicBezTo>
                                <a:pt x="142" y="160"/>
                                <a:pt x="133" y="164"/>
                                <a:pt x="124" y="164"/>
                              </a:cubicBezTo>
                              <a:cubicBezTo>
                                <a:pt x="114" y="164"/>
                                <a:pt x="105" y="160"/>
                                <a:pt x="99" y="153"/>
                              </a:cubicBezTo>
                              <a:cubicBezTo>
                                <a:pt x="92" y="147"/>
                                <a:pt x="88" y="138"/>
                                <a:pt x="88" y="128"/>
                              </a:cubicBezTo>
                              <a:cubicBezTo>
                                <a:pt x="88" y="119"/>
                                <a:pt x="92" y="110"/>
                                <a:pt x="99" y="103"/>
                              </a:cubicBezTo>
                              <a:cubicBezTo>
                                <a:pt x="99" y="103"/>
                                <a:pt x="99" y="103"/>
                                <a:pt x="99" y="103"/>
                              </a:cubicBezTo>
                              <a:cubicBezTo>
                                <a:pt x="105" y="97"/>
                                <a:pt x="114" y="93"/>
                                <a:pt x="124" y="93"/>
                              </a:cubicBezTo>
                              <a:close/>
                              <a:moveTo>
                                <a:pt x="132" y="106"/>
                              </a:move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ubicBezTo>
                                <a:pt x="129" y="105"/>
                                <a:pt x="126" y="105"/>
                                <a:pt x="124" y="105"/>
                              </a:cubicBezTo>
                              <a:cubicBezTo>
                                <a:pt x="117" y="105"/>
                                <a:pt x="111" y="107"/>
                                <a:pt x="107" y="112"/>
                              </a:cubicBezTo>
                              <a:cubicBezTo>
                                <a:pt x="103" y="116"/>
                                <a:pt x="100" y="122"/>
                                <a:pt x="100" y="128"/>
                              </a:cubicBezTo>
                              <a:cubicBezTo>
                                <a:pt x="100" y="135"/>
                                <a:pt x="103" y="141"/>
                                <a:pt x="107" y="145"/>
                              </a:cubicBezTo>
                              <a:cubicBezTo>
                                <a:pt x="111" y="149"/>
                                <a:pt x="117" y="152"/>
                                <a:pt x="124" y="152"/>
                              </a:cubicBezTo>
                              <a:cubicBezTo>
                                <a:pt x="130" y="152"/>
                                <a:pt x="136" y="149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4" y="141"/>
                                <a:pt x="147" y="135"/>
                                <a:pt x="147" y="128"/>
                              </a:cubicBezTo>
                              <a:cubicBezTo>
                                <a:pt x="147" y="126"/>
                                <a:pt x="147" y="123"/>
                                <a:pt x="146" y="120"/>
                              </a:cubicBezTo>
                              <a:cubicBezTo>
                                <a:pt x="130" y="135"/>
                                <a:pt x="130" y="135"/>
                                <a:pt x="130" y="135"/>
                              </a:cubicBezTo>
                              <a:cubicBezTo>
                                <a:pt x="127" y="139"/>
                                <a:pt x="120" y="139"/>
                                <a:pt x="117" y="135"/>
                              </a:cubicBezTo>
                              <a:cubicBezTo>
                                <a:pt x="113" y="132"/>
                                <a:pt x="113" y="125"/>
                                <a:pt x="117" y="121"/>
                              </a:cubicBez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lose/>
                              <a:moveTo>
                                <a:pt x="210" y="18"/>
                              </a:move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191" y="53"/>
                                <a:pt x="191" y="53"/>
                                <a:pt x="191" y="53"/>
                              </a:cubicBezTo>
                              <a:cubicBezTo>
                                <a:pt x="213" y="30"/>
                                <a:pt x="213" y="30"/>
                                <a:pt x="213" y="30"/>
                              </a:cubicBez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lose/>
                              <a:moveTo>
                                <a:pt x="221" y="39"/>
                              </a:move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ubicBezTo>
                                <a:pt x="199" y="61"/>
                                <a:pt x="199" y="61"/>
                                <a:pt x="199" y="61"/>
                              </a:cubicBezTo>
                              <a:cubicBezTo>
                                <a:pt x="212" y="65"/>
                                <a:pt x="212" y="65"/>
                                <a:pt x="212" y="65"/>
                              </a:cubicBezTo>
                              <a:cubicBezTo>
                                <a:pt x="234" y="42"/>
                                <a:pt x="234" y="42"/>
                                <a:pt x="234" y="42"/>
                              </a:cubicBez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pt;margin-top:482.35pt;height:19.55pt;width:19.55pt;z-index:1301676032;mso-width-relative:page;mso-height-relative:page;" fillcolor="#FFFFFF" filled="t" stroked="f" coordsize="252,252" o:gfxdata="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LBMBfnc&#10;AAAADQEAAA8AAAAAAAAAAQAgAAAAIgAAAGRycy9kb3ducmV2LnhtbFBLAQIUABQAAAAIAIdO4kBY&#10;rbeEWQoAAKE0AAAOAAAAAAAAAAEAIAAAACsBAABkcnMvZTJvRG9jLnhtbFBLBQYAAAAABgAGAFkB&#10;AAD2DQAAAAA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0416947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-905510</wp:posOffset>
                </wp:positionV>
                <wp:extent cx="1786890" cy="434975"/>
                <wp:effectExtent l="0" t="0" r="0" b="0"/>
                <wp:wrapNone/>
                <wp:docPr id="1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70.05pt;margin-top:-71.3pt;height:34.25pt;width:140.7pt;z-index:-590797824;mso-width-relative:page;mso-height-relative:page;" filled="f" stroked="f" coordsize="21600,21600" o:gfxdata="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fHcS3AAAAA0BAAAPAAAAAAAAAAEAIAAA&#10;ACIAAABkcnMvZG93bnJldi54bWxQSwECFAAUAAAACACHTuJA2zTUx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1331064832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91440</wp:posOffset>
            </wp:positionV>
            <wp:extent cx="1184910" cy="1599565"/>
            <wp:effectExtent l="28575" t="9525" r="43815" b="29210"/>
            <wp:wrapNone/>
            <wp:docPr id="65" name="图片 99" descr="C:\Users\Administrator\Desktop\头像照片\长方形3.jpg长方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99" descr="C:\Users\Administrator\Desktop\头像照片\长方形3.jpg长方形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10" cy="15995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702886912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1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702886912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Flg2ZG0AQAAWQ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4755712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-1670211584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Lc0rOm0AQAAWA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-454025</wp:posOffset>
                </wp:positionV>
                <wp:extent cx="1818640" cy="10349230"/>
                <wp:effectExtent l="0" t="0" r="10160" b="1397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" y="403225"/>
                          <a:ext cx="1818640" cy="103492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5pt;margin-top:-35.75pt;height:814.9pt;width:143.2pt;z-index:251653120;v-text-anchor:middle;mso-width-relative:page;mso-height-relative:page;" fillcolor="#595959" filled="t" stroked="f" coordsize="21600,21600" o:gfxdata="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YPEP2gAAAA0BAAAPAAAAAAAAAAEAIAAAACIA&#10;AABkcnMvZG93bnJldi54bWxQSwECFAAUAAAACACHTuJA+Twah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06585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-808355</wp:posOffset>
                </wp:positionV>
                <wp:extent cx="5583555" cy="370840"/>
                <wp:effectExtent l="0" t="0" r="1714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" y="2801620"/>
                          <a:ext cx="5583555" cy="3708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-63.65pt;height:29.2pt;width:439.65pt;z-index:1331065856;v-text-anchor:middle;mso-width-relative:page;mso-height-relative:page;" fillcolor="#595959" filled="t" stroked="f" coordsize="21600,21600" o:gfxdata="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F0hoNwAAAANAQAADwAAAAAAAAABACAAAAAi&#10;AAAAZHJzL2Rvd25yZXYueG1sUEsBAhQAFAAAAAgAh07iQCT+lFN4AgAA1g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07302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1718945</wp:posOffset>
                </wp:positionV>
                <wp:extent cx="1421765" cy="741045"/>
                <wp:effectExtent l="0" t="0" r="0" b="0"/>
                <wp:wrapNone/>
                <wp:docPr id="15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54.55pt;margin-top:135.35pt;height:58.35pt;width:111.95pt;z-index:1331073024;mso-width-relative:page;mso-height-relative:page;" filled="f" stroked="f" coordsize="21600,21600" o:gfxdata="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SN+Tt0AAAAMAQAADwAAAAAAAAABACAAAAAiAAAAZHJzL2Rvd25yZXYueG1sUEsB&#10;AhQAFAAAAAgAh07iQP4Xr/K3AQAAWg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1048780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3704590</wp:posOffset>
                </wp:positionV>
                <wp:extent cx="1619250" cy="993140"/>
                <wp:effectExtent l="0" t="635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93140"/>
                          <a:chOff x="4612" y="7227"/>
                          <a:chExt cx="2550" cy="156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4612" y="7643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612" y="83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4612" y="7227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612" y="8022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4612" y="87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291.7pt;height:78.2pt;width:127.5pt;z-index:-1884479488;mso-width-relative:page;mso-height-relative:page;" coordorigin="4612,7227" coordsize="2550,1564" o:gfxdata="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y0Xhs3AAAAAwBAAAP&#10;AAAAAAAAAAEAIAAAACIAAABkcnMvZG93bnJldi54bWxQSwECFAAUAAAACACHTuJAa8aJOr8CAABN&#10;DAAADgAAAAAAAAABACAAAAArAQAAZHJzL2Uyb0RvYy54bWxQSwUGAAAAAAYABgBZAQAAXAYAAAAA&#10;">
                <o:lock v:ext="edit" aspectratio="f"/>
                <v:line id="_x0000_s1026" o:spid="_x0000_s1026" o:spt="20" style="position:absolute;left:4612;top:7643;height:0;width:2550;" filled="f" stroked="t" coordsize="21600,21600" o:gfxdata="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6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391;height:0;width:2550;" filled="f" stroked="t" coordsize="21600,21600" o:gfxdata="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1+p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7227;height:0;width:2550;" filled="f" stroked="t" coordsize="21600,21600" o:gfxdata="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08k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022;height:0;width:2550;" filled="f" stroked="t" coordsize="21600,21600" o:gfxdata="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qf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791;height:0;width:2550;" filled="f" stroked="t" coordsize="21600,21600" o:gfxdata="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tP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75430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6138545</wp:posOffset>
                </wp:positionV>
                <wp:extent cx="619760" cy="86360"/>
                <wp:effectExtent l="0" t="0" r="8890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83.35pt;height:6.8pt;width:48.8pt;z-index:-1680212992;v-text-anchor:middle;mso-width-relative:page;mso-height-relative:page;" fillcolor="#6B839F" filled="t" stroked="f" coordsize="21600,21600" o:gfxdata="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MUt09kAAAAJAQAADwAAAAAAAAABACAAAAAiAAAAZHJzL2Rv&#10;d25yZXYueG1sUEsBAhQAFAAAAAgAh07iQHkZn6dyAgAA1g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753280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6140450</wp:posOffset>
                </wp:positionV>
                <wp:extent cx="752475" cy="86360"/>
                <wp:effectExtent l="0" t="0" r="9525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483.5pt;height:6.8pt;width:59.25pt;z-index:-1680214016;v-text-anchor:middle;mso-width-relative:page;mso-height-relative:page;" fillcolor="#FFFFFF [3212]" filled="t" stroked="f" coordsize="21600,21600" o:gfxdata="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dMMxNgAAAAJAQAADwAAAAAAAAABACAAAAAiAAAAZHJzL2Rvd25y&#10;ZXYueG1sUEsBAhQAFAAAAAgAh07iQB+TUAVwAgAA1g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598118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6624320</wp:posOffset>
                </wp:positionV>
                <wp:extent cx="752475" cy="86360"/>
                <wp:effectExtent l="0" t="0" r="9525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521.6pt;height:6.8pt;width:59.25pt;z-index:-1248986112;v-text-anchor:middle;mso-width-relative:page;mso-height-relative:page;" fillcolor="#FFFFFF [3212]" filled="t" stroked="f" coordsize="21600,21600" o:gfxdata="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uTw32gAAAAsBAAAPAAAAAAAAAAEAIAAAACIAAABkcnMvZG93bnJldi54&#10;bWxQSwECFAAUAAAACACHTuJAdarue2oCAADL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75532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6357620</wp:posOffset>
                </wp:positionV>
                <wp:extent cx="657860" cy="86360"/>
                <wp:effectExtent l="0" t="0" r="889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00.6pt;height:6.8pt;width:51.8pt;z-index:-1680211968;v-text-anchor:middle;mso-width-relative:page;mso-height-relative:page;" fillcolor="#6B839F" filled="t" stroked="f" coordsize="21600,21600" o:gfxdata="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3zK562AAAAAsBAAAPAAAAAAAAAAEAIAAAACIAAABkcnMvZG93&#10;bnJldi54bWxQSwECFAAUAAAACACHTuJAAAZqn3ICAADW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127257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6862445</wp:posOffset>
                </wp:positionV>
                <wp:extent cx="686435" cy="85090"/>
                <wp:effectExtent l="0" t="0" r="18415" b="101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40.35pt;height:6.7pt;width:54.05pt;z-index:-1793694720;v-text-anchor:middle;mso-width-relative:page;mso-height-relative:page;" fillcolor="#6B839F" filled="t" stroked="f" coordsize="21600,21600" o:gfxdata="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WeQZ2AAAAAsBAAAPAAAAAAAAAAEAIAAAACIAAABkcnMv&#10;ZG93bnJldi54bWxQSwECFAAUAAAACACHTuJAIq9AAnUCAADWBAAADgAAAAAAAAABACAAAAAn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598220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6624320</wp:posOffset>
                </wp:positionV>
                <wp:extent cx="683895" cy="85090"/>
                <wp:effectExtent l="0" t="0" r="1905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21.6pt;height:6.7pt;width:53.85pt;z-index:-1248985088;v-text-anchor:middle;mso-width-relative:page;mso-height-relative:page;" fillcolor="#6B839F" filled="t" stroked="f" coordsize="21600,21600" o:gfxdata="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FSBW2QAAAAsBAAAPAAAAAAAAAAEAIAAAACIAAABkcnMvZG93bnJl&#10;di54bWxQSwECFAAUAAAACACHTuJAyO4k+24CAADL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127360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5908040</wp:posOffset>
                </wp:positionV>
                <wp:extent cx="647700" cy="86360"/>
                <wp:effectExtent l="0" t="0" r="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8560" y="6348095"/>
                          <a:ext cx="64770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65.2pt;height:6.8pt;width:51pt;z-index:-1793693696;v-text-anchor:middle;mso-width-relative:page;mso-height-relative:page;" fillcolor="#6B839F" filled="t" stroked="f" coordsize="21600,21600" o:gfxdata="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vSTbXAAAACQEAAA8AAAAAAAAAAQAgAAAA&#10;IgAAAGRycy9kb3ducmV2LnhtbFBLAQIUABQAAAAIAIdO4kA3MgwSfgIAAOIEAAAOAAAAAAAAAAEA&#10;IAAAACY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8617216" behindDoc="0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-1196340</wp:posOffset>
                </wp:positionV>
                <wp:extent cx="7750810" cy="11090275"/>
                <wp:effectExtent l="0" t="0" r="254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03200" y="307975"/>
                          <a:ext cx="7750810" cy="1109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6.6pt;margin-top:-94.2pt;height:873.25pt;width:610.3pt;z-index:-1826350080;v-text-anchor:middle;mso-width-relative:page;mso-height-relative:page;" fillcolor="#FFFFFF [3212]" filled="t" stroked="f" coordsize="21600,21600" o:gfxdata="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YnY99wAAAAPAQAADwAA&#10;AAAAAAABACAAAAAiAAAAZHJzL2Rvd25yZXYueG1sUEsBAhQAFAAAAAgAh07iQITyqYiEAgAA7g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86784" behindDoc="0" locked="0" layoutInCell="1" allowOverlap="1">
                <wp:simplePos x="0" y="0"/>
                <wp:positionH relativeFrom="column">
                  <wp:posOffset>-1212850</wp:posOffset>
                </wp:positionH>
                <wp:positionV relativeFrom="paragraph">
                  <wp:posOffset>9599295</wp:posOffset>
                </wp:positionV>
                <wp:extent cx="7647305" cy="285750"/>
                <wp:effectExtent l="0" t="0" r="1079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5pt;margin-top:755.85pt;height:22.5pt;width:602.15pt;z-index:-1884480512;v-text-anchor:middle;mso-width-relative:page;mso-height-relative:page;" fillcolor="#8497B0 [1951]" filled="t" stroked="f" coordsize="21600,21600" o:gfxdata="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qqDXy&#10;3gAAAA8BAAAPAAAAAAAAAAEAIAAAACIAAABkcnMvZG93bnJldi54bWxQSwECFAAUAAAACACHTuJA&#10;aUR6Y40CAAARBQAADgAAAAAAAAABACAAAAAt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9088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2705100</wp:posOffset>
                </wp:positionV>
                <wp:extent cx="1524000" cy="3714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pt;margin-top:213pt;height:29.25pt;width:120pt;z-index:-1884476416;v-text-anchor:middle;mso-width-relative:page;mso-height-relative:page;" filled="f" stroked="t" coordsize="21600,21600" o:gfxdata="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WV1d2AAAAAwBAAAPAAAAAAAAAAEAIAAAACIAAABkcnMvZG93&#10;bnJldi54bWxQSwECFAAUAAAACACHTuJAe6e+c3ICAADWBAAADgAAAAAAAAABACAAAAAnAQAAZHJz&#10;L2Uyb0RvYy54bWxQSwUGAAAAAAYABgBZAQAACwYAAAAA&#10;">
                <v:fill on="f" focussize="0,0"/>
                <v:stroke weight="1pt" color="#59595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33655</wp:posOffset>
                </wp:positionV>
                <wp:extent cx="1050290" cy="406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2.65pt;height:32pt;width:82.7pt;z-index:251969536;mso-width-relative:page;mso-height-relative:page;" filled="f" stroked="f" coordsize="21600,21600" o:gfxdata="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iTsraAAAACAEAAA8AAAAAAAAAAQAgAAAA&#10;IgAAAGRycy9kb3ducmV2LnhtbFBLAQIUABQAAAAIAIdO4kCDNAQv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6EA61"/>
    <w:multiLevelType w:val="singleLevel"/>
    <w:tmpl w:val="7EC6EA6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81CED"/>
    <w:rsid w:val="04F8294A"/>
    <w:rsid w:val="051F2137"/>
    <w:rsid w:val="0DD5796C"/>
    <w:rsid w:val="0E401B8F"/>
    <w:rsid w:val="10715F64"/>
    <w:rsid w:val="10781CED"/>
    <w:rsid w:val="10B35796"/>
    <w:rsid w:val="16F55A66"/>
    <w:rsid w:val="1794755E"/>
    <w:rsid w:val="19092A77"/>
    <w:rsid w:val="1AB92967"/>
    <w:rsid w:val="1B7C777C"/>
    <w:rsid w:val="21204A41"/>
    <w:rsid w:val="24264C9B"/>
    <w:rsid w:val="27574EA6"/>
    <w:rsid w:val="2A233BEF"/>
    <w:rsid w:val="2F6C2639"/>
    <w:rsid w:val="32A77165"/>
    <w:rsid w:val="32D1227D"/>
    <w:rsid w:val="3BA94A2C"/>
    <w:rsid w:val="3DC76647"/>
    <w:rsid w:val="413C65A5"/>
    <w:rsid w:val="45E712B4"/>
    <w:rsid w:val="53434071"/>
    <w:rsid w:val="57422283"/>
    <w:rsid w:val="59E74089"/>
    <w:rsid w:val="5CC750C6"/>
    <w:rsid w:val="5E42465C"/>
    <w:rsid w:val="5E755A24"/>
    <w:rsid w:val="64D46459"/>
    <w:rsid w:val="6AD73DF9"/>
    <w:rsid w:val="6B4663DD"/>
    <w:rsid w:val="6D3372F9"/>
    <w:rsid w:val="6E877885"/>
    <w:rsid w:val="6EB81760"/>
    <w:rsid w:val="6F0205E9"/>
    <w:rsid w:val="6F46738A"/>
    <w:rsid w:val="6F6942E0"/>
    <w:rsid w:val="705D03C5"/>
    <w:rsid w:val="71AB6EE3"/>
    <w:rsid w:val="76E7095F"/>
    <w:rsid w:val="76FC795E"/>
    <w:rsid w:val="770452F4"/>
    <w:rsid w:val="7CE92262"/>
    <w:rsid w:val="7EA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88001755-c4b3-4c73-b3ad-4399fecad142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2</Pages>
  <Words>1</Words>
  <Characters>1</Characters>
  <Lines>0</Lines>
  <Paragraphs>0</Paragraphs>
  <TotalTime>10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2022-01-10T08:39:00Z</dcterms:created>
  <dc:creator>Mr Lee</dc:creator>
  <cp:lastModifiedBy>Mr Lee</cp:lastModifiedBy>
  <dcterms:modified xsi:type="dcterms:W3CDTF">2022-01-10T13:16:33Z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1.0_8VNHtdgX92RP2OnlSkvdkfIb48awkRg7R6nVHI4OJoF/ytFS5NMCWLjKv8HdL5dajLHjtdXbKkYQO6uE9vlHXA==</vt:lpwstr>
  </property>
  <property fmtid="{D5CDD505-2E9C-101B-9397-08002B2CF9AE}" pid="4" name="KSOTemplateUUID">
    <vt:lpwstr>v1.0_mb_RYlIIFWVY/fT0nDY6/Bw0w==</vt:lpwstr>
  </property>
</Properties>
</file>