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3075" w:tblpY="5457"/>
        <w:tblOverlap w:val="never"/>
        <w:tblW w:w="0" w:type="auto"/>
        <w:tblInd w:w="0" w:type="dxa"/>
        <w:tblBorders>
          <w:top w:val="single" w:color="2F5496" w:themeColor="accent5" w:themeShade="BF" w:sz="4" w:space="0"/>
          <w:left w:val="single" w:color="2F5496" w:themeColor="accent5" w:themeShade="BF" w:sz="4" w:space="0"/>
          <w:bottom w:val="single" w:color="2F5496" w:themeColor="accent5" w:themeShade="BF" w:sz="4" w:space="0"/>
          <w:right w:val="single" w:color="2F5496" w:themeColor="accent5" w:themeShade="BF" w:sz="4" w:space="0"/>
          <w:insideH w:val="single" w:color="2F5496" w:themeColor="accent5" w:themeShade="BF" w:sz="4" w:space="0"/>
          <w:insideV w:val="single" w:color="2F5496" w:themeColor="accent5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145"/>
        <w:gridCol w:w="1145"/>
        <w:gridCol w:w="1145"/>
        <w:gridCol w:w="1145"/>
        <w:gridCol w:w="1145"/>
        <w:gridCol w:w="1145"/>
      </w:tblGrid>
      <w:tr>
        <w:tblPrEx>
          <w:tblBorders>
            <w:top w:val="single" w:color="2F5496" w:themeColor="accent5" w:themeShade="BF" w:sz="4" w:space="0"/>
            <w:left w:val="single" w:color="2F5496" w:themeColor="accent5" w:themeShade="BF" w:sz="4" w:space="0"/>
            <w:bottom w:val="single" w:color="2F5496" w:themeColor="accent5" w:themeShade="BF" w:sz="4" w:space="0"/>
            <w:right w:val="single" w:color="2F5496" w:themeColor="accent5" w:themeShade="BF" w:sz="4" w:space="0"/>
            <w:insideH w:val="single" w:color="2F5496" w:themeColor="accent5" w:themeShade="BF" w:sz="4" w:space="0"/>
            <w:insideV w:val="single" w:color="2F5496" w:themeColor="accent5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1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初考总分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大气学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主科目一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英语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语文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数学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排名</w:t>
            </w:r>
          </w:p>
        </w:tc>
      </w:tr>
      <w:tr>
        <w:tblPrEx>
          <w:tblBorders>
            <w:top w:val="single" w:color="2F5496" w:themeColor="accent5" w:themeShade="BF" w:sz="4" w:space="0"/>
            <w:left w:val="single" w:color="2F5496" w:themeColor="accent5" w:themeShade="BF" w:sz="4" w:space="0"/>
            <w:bottom w:val="single" w:color="2F5496" w:themeColor="accent5" w:themeShade="BF" w:sz="4" w:space="0"/>
            <w:right w:val="single" w:color="2F5496" w:themeColor="accent5" w:themeShade="BF" w:sz="4" w:space="0"/>
            <w:insideH w:val="single" w:color="2F5496" w:themeColor="accent5" w:themeShade="BF" w:sz="4" w:space="0"/>
            <w:insideV w:val="single" w:color="2F5496" w:themeColor="accent5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625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145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128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135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142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148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25/152</w:t>
            </w:r>
          </w:p>
        </w:tc>
      </w:tr>
    </w:tbl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55497728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10412730</wp:posOffset>
                </wp:positionV>
                <wp:extent cx="7181850" cy="209550"/>
                <wp:effectExtent l="0" t="0" r="0" b="0"/>
                <wp:wrapNone/>
                <wp:docPr id="51" name="梯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209550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.9pt;margin-top:819.9pt;height:16.5pt;width:565.5pt;z-index:-239469568;v-text-anchor:middle;mso-width-relative:page;mso-height-relative:page;" fillcolor="#2F5597 [2408]" filled="t" stroked="f" coordsize="7181850,209550" o:gfxdata="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QA+VU2QAAAA0BAAAPAAAA&#10;AAAAAAEAIAAAACIAAABkcnMvZG93bnJldi54bWxQSwECFAAUAAAACACHTuJABrXU4IYCAAD/BAAA&#10;DgAAAAAAAAABACAAAAAoAQAAZHJzL2Uyb0RvYy54bWxQSwUGAAAAAAYABgBZAQAAIAYAAAAA&#10;" path="m0,209550l52387,0,7129462,0,7181850,209550xe">
                <v:path textboxrect="0,0,7181850,209550" o:connectlocs="3590925,0;26193,104775;3590925,209550;7155656,104775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53580544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220980</wp:posOffset>
                </wp:positionV>
                <wp:extent cx="7235825" cy="76200"/>
                <wp:effectExtent l="0" t="0" r="3175" b="0"/>
                <wp:wrapNone/>
                <wp:docPr id="50" name="梯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413385" y="3515995"/>
                          <a:ext cx="7235825" cy="76200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12.8pt;margin-top:17.4pt;height:6pt;width:569.75pt;z-index:-2141386752;v-text-anchor:middle;mso-width-relative:page;mso-height-relative:page;" fillcolor="#2F5597 [2408]" filled="t" stroked="f" coordsize="7235825,76200" o:gfxdata="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Uh&#10;uS3XAAAACQEAAA8AAAAAAAAAAQAgAAAAIgAAAGRycy9kb3ducmV2LnhtbFBLAQIUABQAAAAIAIdO&#10;4kC0xqyalgIAABMFAAAOAAAAAAAAAAEAIAAAACYBAABkcnMvZTJvRG9jLnhtbFBLBQYAAAAABgAG&#10;AFkBAAAuBgAAAAA=&#10;" path="m0,76200l19050,0,7216775,0,7235825,76200xe">
                <v:path textboxrect="0,0,7235825,76200" o:connectlocs="3617912,0;9525,38100;3617912,76200;7226300,38100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153580544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8876030</wp:posOffset>
                </wp:positionV>
                <wp:extent cx="6439535" cy="1350010"/>
                <wp:effectExtent l="0" t="0" r="18415" b="0"/>
                <wp:wrapNone/>
                <wp:docPr id="374" name="组合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0705" y="8885555"/>
                          <a:ext cx="6439535" cy="1350010"/>
                          <a:chOff x="4881" y="4797"/>
                          <a:chExt cx="10141" cy="2126"/>
                        </a:xfrm>
                      </wpg:grpSpPr>
                      <wpg:grpSp>
                        <wpg:cNvPr id="375" name="组合 370"/>
                        <wpg:cNvGrpSpPr/>
                        <wpg:grpSpPr>
                          <a:xfrm>
                            <a:off x="4881" y="4797"/>
                            <a:ext cx="10141" cy="608"/>
                            <a:chOff x="4784" y="4797"/>
                            <a:chExt cx="10141" cy="608"/>
                          </a:xfrm>
                        </wpg:grpSpPr>
                        <wpg:grpSp>
                          <wpg:cNvPr id="376" name="组合 363"/>
                          <wpg:cNvGrpSpPr/>
                          <wpg:grpSpPr>
                            <a:xfrm>
                              <a:off x="4784" y="4797"/>
                              <a:ext cx="9941" cy="608"/>
                              <a:chOff x="4889" y="4917"/>
                              <a:chExt cx="9941" cy="608"/>
                            </a:xfrm>
                          </wpg:grpSpPr>
                          <wpg:grpSp>
                            <wpg:cNvPr id="377" name="组合 358"/>
                            <wpg:cNvGrpSpPr/>
                            <wpg:grpSpPr>
                              <a:xfrm>
                                <a:off x="4889" y="4917"/>
                                <a:ext cx="8674" cy="608"/>
                                <a:chOff x="4889" y="4917"/>
                                <a:chExt cx="8674" cy="608"/>
                              </a:xfrm>
                            </wpg:grpSpPr>
                            <wps:wsp>
                              <wps:cNvPr id="378" name="求职意向"/>
                              <wps:cNvSpPr txBox="1"/>
                              <wps:spPr>
                                <a:xfrm>
                                  <a:off x="4889" y="4917"/>
                                  <a:ext cx="1667" cy="6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00" w:lineRule="exact"/>
                                      <w:ind w:left="0" w:leftChars="0" w:right="0" w:rightChars="0" w:firstLine="0" w:firstLineChars="0"/>
                                      <w:jc w:val="distribute"/>
                                      <w:textAlignment w:val="auto"/>
                                      <w:outlineLvl w:val="9"/>
                                      <w:rPr>
                                        <w:rFonts w:hint="default" w:ascii="微软雅黑" w:hAnsi="微软雅黑" w:eastAsia="微软雅黑" w:cs="微软雅黑"/>
                                        <w:b w:val="0"/>
                                        <w:bCs w:val="0"/>
                                        <w:color w:val="2F5597" w:themeColor="accent5" w:themeShade="BF"/>
                                        <w:sz w:val="28"/>
                                        <w:szCs w:val="36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2F5597" w:themeColor="accent5" w:themeShade="BF"/>
                                        <w:sz w:val="28"/>
                                        <w:szCs w:val="36"/>
                                        <w:lang w:val="en-US" w:eastAsia="zh-CN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79" name="文本框 4"/>
                              <wps:cNvSpPr txBox="1"/>
                              <wps:spPr>
                                <a:xfrm>
                                  <a:off x="6823" y="4947"/>
                                  <a:ext cx="6741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60" w:lineRule="exact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default" w:ascii="微软雅黑" w:hAnsi="微软雅黑" w:eastAsia="微软雅黑" w:cs="微软雅黑"/>
                                        <w:b w:val="0"/>
                                        <w:bCs w:val="0"/>
                                        <w:color w:val="808080" w:themeColor="text1" w:themeTint="80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808080" w:themeColor="text1" w:themeTint="80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Assessment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80" name="直接连接符 359"/>
                            <wps:cNvCnPr/>
                            <wps:spPr>
                              <a:xfrm>
                                <a:off x="8310" y="5235"/>
                                <a:ext cx="65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1" name="圆角矩形 369"/>
                          <wps:cNvSpPr/>
                          <wps:spPr>
                            <a:xfrm>
                              <a:off x="14010" y="5100"/>
                              <a:ext cx="915" cy="5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82" name="文本框 4"/>
                        <wps:cNvSpPr txBox="1"/>
                        <wps:spPr>
                          <a:xfrm>
                            <a:off x="6853" y="5337"/>
                            <a:ext cx="8150" cy="1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本人热爱气象学，致力发展于气象学。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在校期间担任学生会会上，协助导师完成各项活动、比赛的组织和宣传；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作为导师王某某的气象研究团队一员，写作导师完成各项技术研究，对南北极气象学分析较为熟悉。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15pt;margin-top:698.9pt;height:106.3pt;width:507.05pt;z-index:-2141386752;mso-width-relative:page;mso-height-relative:page;" coordorigin="4881,4797" coordsize="10141,2126" o:gfxdata="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thNr3dwAAAANAQAADwAAAAAA&#10;AAABACAAAAAiAAAAZHJzL2Rvd25yZXYueG1sUEsBAhQAFAAAAAgAh07iQA14l3q7BAAAhhMAAA4A&#10;AAAAAAAAAQAgAAAAKwEAAGRycy9lMm9Eb2MueG1sUEsFBgAAAAAGAAYAWQEAAFgIAAAAAA==&#10;">
                <o:lock v:ext="edit" aspectratio="f"/>
                <v:group id="组合 370" o:spid="_x0000_s1026" o:spt="203" style="position:absolute;left:4881;top:4797;height:608;width:10141;" coordorigin="4784,4797" coordsize="10141,608" o:gfxdata="UEsDBAoAAAAAAIdO4kAAAAAAAAAAAAAAAAAEAAAAZHJzL1BLAwQUAAAACACHTuJAaC8j1b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fhr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gvI9W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363" o:spid="_x0000_s1026" o:spt="203" style="position:absolute;left:4784;top:4797;height:608;width:9941;" coordorigin="4889,4917" coordsize="9941,608" o:gfxdata="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mP29osAAAADcAAAADwAAAAAAAAABACAAAAAiAAAAZHJzL2Rvd25yZXYu&#10;eG1sUEsBAhQAFAAAAAgAh07iQDMvBZ47AAAAOQAAABUAAAAAAAAAAQAgAAAADwEAAGRycy9ncm91&#10;cHNoYXBleG1sLnhtbFBLBQYAAAAABgAGAGABAADMAwAAAAA=&#10;">
                    <o:lock v:ext="edit" aspectratio="f"/>
                    <v:group id="组合 358" o:spid="_x0000_s1026" o:spt="203" style="position:absolute;left:4889;top:4917;height:608;width:8674;" coordorigin="4889,4917" coordsize="8674,608" o:gfxdata="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97EYOcAAAADcAAAADwAAAAAAAAABACAAAAAiAAAAZHJzL2Rvd25yZXYu&#10;eG1sUEsBAhQAFAAAAAgAh07iQDMvBZ47AAAAOQAAABUAAAAAAAAAAQAgAAAADwEAAGRycy9ncm91&#10;cHNoYXBleG1sLnhtbFBLBQYAAAAABgAGAGABAADMAwAAAAA=&#10;">
                      <o:lock v:ext="edit" aspectratio="f"/>
                      <v:shape id="求职意向" o:spid="_x0000_s1026" o:spt="202" type="#_x0000_t202" style="position:absolute;left:4889;top:4917;height:608;width:1667;" filled="f" stroked="f" coordsize="21600,21600" o:gfxdata="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+HBS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2F5597" w:themeColor="accent5" w:themeShade="BF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F5597" w:themeColor="accent5" w:themeShade="BF"/>
                                  <w:sz w:val="28"/>
                                  <w:szCs w:val="36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v:shape id="文本框 4" o:spid="_x0000_s1026" o:spt="202" type="#_x0000_t202" style="position:absolute;left:6823;top:4947;height:506;width:6741;" filled="f" stroked="f" coordsize="21600,21600" o:gfxdata="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zK5&#10;j8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Assessment</w:t>
                              </w:r>
                            </w:p>
                          </w:txbxContent>
                        </v:textbox>
                      </v:shape>
                    </v:group>
                    <v:line id="直接连接符 359" o:spid="_x0000_s1026" o:spt="20" style="position:absolute;left:8310;top:5235;height:0;width:6520;" filled="f" stroked="t" coordsize="21600,21600" o:gfxdata="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3JJP2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2F5597 [2408]" miterlimit="8" joinstyle="miter" dashstyle="dash"/>
                      <v:imagedata o:title=""/>
                      <o:lock v:ext="edit" aspectratio="f"/>
                    </v:line>
                  </v:group>
                  <v:roundrect id="圆角矩形 369" o:spid="_x0000_s1026" o:spt="2" style="position:absolute;left:14010;top:5100;height:57;width:915;v-text-anchor:middle;" fillcolor="#2F5597 [2408]" filled="t" stroked="f" coordsize="21600,21600" arcsize="0.166666666666667" o:gfxdata="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AlR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4" o:spid="_x0000_s1026" o:spt="202" type="#_x0000_t202" style="position:absolute;left:6853;top:5337;height:1586;width:8150;" filled="f" stroked="f" coordsize="21600,21600" o:gfxdata="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DW9m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本人热爱气象学，致力发展于气象学。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在校期间担任学生会会上，协助导师完成各项活动、比赛的组织和宣传；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作为导师王某某的气象研究团队一员，写作导师完成各项技术研究，对南北极气象学分析较为熟悉。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153575424" behindDoc="0" locked="0" layoutInCell="1" allowOverlap="1">
            <wp:simplePos x="0" y="0"/>
            <wp:positionH relativeFrom="column">
              <wp:posOffset>5812790</wp:posOffset>
            </wp:positionH>
            <wp:positionV relativeFrom="paragraph">
              <wp:posOffset>840740</wp:posOffset>
            </wp:positionV>
            <wp:extent cx="1191260" cy="1687830"/>
            <wp:effectExtent l="15875" t="15875" r="88265" b="86995"/>
            <wp:wrapNone/>
            <wp:docPr id="43" name="图片 2" descr="C:\Users\Administrator\Desktop\头像照片\长方形2.jpg长方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 descr="C:\Users\Administrator\Desktop\头像照片\长方形2.jpg长方形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153579520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545465</wp:posOffset>
                </wp:positionV>
                <wp:extent cx="4819650" cy="183261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1832610"/>
                          <a:chOff x="7918" y="1292"/>
                          <a:chExt cx="7590" cy="2886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7918" y="1292"/>
                            <a:ext cx="6741" cy="2886"/>
                            <a:chOff x="7918" y="1292"/>
                            <a:chExt cx="6741" cy="2886"/>
                          </a:xfrm>
                        </wpg:grpSpPr>
                        <wpg:grpSp>
                          <wpg:cNvPr id="385" name="组合 385"/>
                          <wpg:cNvGrpSpPr/>
                          <wpg:grpSpPr>
                            <a:xfrm rot="0">
                              <a:off x="7918" y="1292"/>
                              <a:ext cx="5641" cy="1308"/>
                              <a:chOff x="8650" y="1244"/>
                              <a:chExt cx="5641" cy="1308"/>
                            </a:xfrm>
                          </wpg:grpSpPr>
                          <wps:wsp>
                            <wps:cNvPr id="386" name="姓名"/>
                            <wps:cNvSpPr txBox="1"/>
                            <wps:spPr>
                              <a:xfrm>
                                <a:off x="8650" y="1244"/>
                                <a:ext cx="1996" cy="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580" w:lineRule="exac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2F5597" w:themeColor="accent5" w:themeShade="BF"/>
                                      <w:sz w:val="48"/>
                                      <w:szCs w:val="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F5597" w:themeColor="accent5" w:themeShade="BF"/>
                                      <w:sz w:val="48"/>
                                      <w:szCs w:val="56"/>
                                      <w:lang w:val="en-US" w:eastAsia="zh-CN"/>
                                    </w:rPr>
                                    <w:t>逗西甘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87" name="求职意向"/>
                            <wps:cNvSpPr txBox="1"/>
                            <wps:spPr>
                              <a:xfrm>
                                <a:off x="8651" y="1944"/>
                                <a:ext cx="5640" cy="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00" w:lineRule="exac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报考专业：大气气象学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89" name="文本框 4"/>
                          <wps:cNvSpPr txBox="1"/>
                          <wps:spPr>
                            <a:xfrm>
                              <a:off x="7918" y="2652"/>
                              <a:ext cx="6741" cy="15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电话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134-0000-0000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微信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手机同号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地址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深圳市罗湖区罗湖大道南北街道415号天伦大厦5148室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xineli512@163.com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808080" w:themeColor="text1" w:themeTint="80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8" name="直接连接符 48"/>
                        <wps:cNvCnPr/>
                        <wps:spPr>
                          <a:xfrm>
                            <a:off x="8025" y="2610"/>
                            <a:ext cx="74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15pt;margin-top:42.95pt;height:144.3pt;width:379.5pt;z-index:-2141387776;mso-width-relative:page;mso-height-relative:page;" coordorigin="7918,1292" coordsize="7590,2886" o:gfxdata="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yi76vdoAAAAJAQAADwAAAAAAAAABACAAAAAiAAAAZHJzL2Rvd25yZXYueG1s&#10;UEsBAhQAFAAAAAgAh07iQNmuv7owBAAAHQ8AAA4AAAAAAAAAAQAgAAAAKQEAAGRycy9lMm9Eb2Mu&#10;eG1sUEsFBgAAAAAGAAYAWQEAAMsHAAAAAA==&#10;">
                <o:lock v:ext="edit" aspectratio="f"/>
                <v:group id="_x0000_s1026" o:spid="_x0000_s1026" o:spt="203" style="position:absolute;left:7918;top:1292;height:2886;width:6741;" coordorigin="7918,1292" coordsize="6741,2886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7918;top:1292;height:1308;width:5641;" coordorigin="8650,1244" coordsize="5641,1308" o:gfxdata="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+lPy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姓名" o:spid="_x0000_s1026" o:spt="202" type="#_x0000_t202" style="position:absolute;left:8650;top:1244;height:755;width:1996;" filled="f" stroked="f" coordsize="21600,21600" o:gfxdata="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3hd&#10;2sEAAADcAAAADwAAAAAAAAABACAAAAAiAAAAZHJzL2Rvd25yZXYueG1sUEsBAhQAFAAAAAgAh07i&#10;QDMvBZ47AAAAOQAAABAAAAAAAAAAAQAgAAAAEAEAAGRycy9zaGFwZXhtbC54bWxQSwUGAAAAAAYA&#10;BgBbAQAAug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48"/>
                                <w:szCs w:val="56"/>
                                <w:lang w:val="en-US" w:eastAsia="zh-CN"/>
                              </w:rPr>
                              <w:t>逗西甘</w:t>
                            </w:r>
                          </w:p>
                        </w:txbxContent>
                      </v:textbox>
                    </v:shape>
                    <v:shape id="求职意向" o:spid="_x0000_s1026" o:spt="202" type="#_x0000_t202" style="position:absolute;left:8651;top:1944;height:608;width:5640;" filled="f" stroked="f" coordsize="21600,21600" o:gfxdata="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NPhB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报考专业：大气气象学</w:t>
                            </w:r>
                          </w:p>
                        </w:txbxContent>
                      </v:textbox>
                    </v:shape>
                  </v:group>
                  <v:shape id="文本框 4" o:spid="_x0000_s1026" o:spt="202" type="#_x0000_t202" style="position:absolute;left:7918;top:2652;height:1526;width:6741;" filled="f" stroked="f" coordsize="21600,21600" o:gfxdata="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58mo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电话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134-0000-0000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微信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手机同号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地址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深圳市罗湖区罗湖大道南北街道415号天伦大厦5148室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邮箱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xineli512@163.com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8025;top:2610;height:0;width:7483;" filled="f" stroked="t" coordsize="21600,21600" o:gfxdata="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DLw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2F5597 [2408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15358156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4262755</wp:posOffset>
                </wp:positionV>
                <wp:extent cx="6439535" cy="2980055"/>
                <wp:effectExtent l="0" t="0" r="18415" b="0"/>
                <wp:wrapNone/>
                <wp:docPr id="372" name="组合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0705" y="4234180"/>
                          <a:ext cx="6439535" cy="2980055"/>
                          <a:chOff x="4881" y="4797"/>
                          <a:chExt cx="10141" cy="4693"/>
                        </a:xfrm>
                      </wpg:grpSpPr>
                      <wpg:grpSp>
                        <wpg:cNvPr id="370" name="组合 370"/>
                        <wpg:cNvGrpSpPr/>
                        <wpg:grpSpPr>
                          <a:xfrm>
                            <a:off x="4881" y="4797"/>
                            <a:ext cx="10141" cy="608"/>
                            <a:chOff x="4784" y="4797"/>
                            <a:chExt cx="10141" cy="608"/>
                          </a:xfrm>
                        </wpg:grpSpPr>
                        <wpg:grpSp>
                          <wpg:cNvPr id="363" name="组合 363"/>
                          <wpg:cNvGrpSpPr/>
                          <wpg:grpSpPr>
                            <a:xfrm>
                              <a:off x="4784" y="4797"/>
                              <a:ext cx="9941" cy="608"/>
                              <a:chOff x="4889" y="4917"/>
                              <a:chExt cx="9941" cy="608"/>
                            </a:xfrm>
                          </wpg:grpSpPr>
                          <wpg:grpSp>
                            <wpg:cNvPr id="364" name="组合 358"/>
                            <wpg:cNvGrpSpPr/>
                            <wpg:grpSpPr>
                              <a:xfrm>
                                <a:off x="4889" y="4917"/>
                                <a:ext cx="8674" cy="608"/>
                                <a:chOff x="4889" y="4917"/>
                                <a:chExt cx="8674" cy="608"/>
                              </a:xfrm>
                            </wpg:grpSpPr>
                            <wps:wsp>
                              <wps:cNvPr id="365" name="求职意向"/>
                              <wps:cNvSpPr txBox="1"/>
                              <wps:spPr>
                                <a:xfrm>
                                  <a:off x="4889" y="4917"/>
                                  <a:ext cx="1667" cy="6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00" w:lineRule="exact"/>
                                      <w:ind w:left="0" w:leftChars="0" w:right="0" w:rightChars="0" w:firstLine="0" w:firstLineChars="0"/>
                                      <w:jc w:val="distribute"/>
                                      <w:textAlignment w:val="auto"/>
                                      <w:outlineLvl w:val="9"/>
                                      <w:rPr>
                                        <w:rFonts w:hint="default" w:ascii="微软雅黑" w:hAnsi="微软雅黑" w:eastAsia="微软雅黑" w:cs="微软雅黑"/>
                                        <w:b w:val="0"/>
                                        <w:bCs w:val="0"/>
                                        <w:color w:val="2F5597" w:themeColor="accent5" w:themeShade="BF"/>
                                        <w:sz w:val="28"/>
                                        <w:szCs w:val="36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2F5597" w:themeColor="accent5" w:themeShade="BF"/>
                                        <w:sz w:val="28"/>
                                        <w:szCs w:val="36"/>
                                        <w:lang w:val="en-US" w:eastAsia="zh-CN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66" name="文本框 4"/>
                              <wps:cNvSpPr txBox="1"/>
                              <wps:spPr>
                                <a:xfrm>
                                  <a:off x="6823" y="4947"/>
                                  <a:ext cx="6741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60" w:lineRule="exact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default" w:ascii="微软雅黑" w:hAnsi="微软雅黑" w:eastAsia="微软雅黑" w:cs="微软雅黑"/>
                                        <w:b w:val="0"/>
                                        <w:bCs w:val="0"/>
                                        <w:color w:val="808080" w:themeColor="text1" w:themeTint="80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808080" w:themeColor="text1" w:themeTint="80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68" name="直接连接符 359"/>
                            <wps:cNvCnPr/>
                            <wps:spPr>
                              <a:xfrm>
                                <a:off x="8310" y="5235"/>
                                <a:ext cx="65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9" name="圆角矩形 369"/>
                          <wps:cNvSpPr/>
                          <wps:spPr>
                            <a:xfrm>
                              <a:off x="14010" y="5100"/>
                              <a:ext cx="915" cy="5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1" name="文本框 4"/>
                        <wps:cNvSpPr txBox="1"/>
                        <wps:spPr>
                          <a:xfrm>
                            <a:off x="6853" y="5337"/>
                            <a:ext cx="8150" cy="41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2016年8月-2019年11月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毕业论文：《南北极大气变化预测研究》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126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篇幅1.8万字，收集及整理各类气象资料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126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以过往50年南北极气象变化数据制作模型，测试大气变化趋势，预测未来30年南北极气象变化的程度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126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文章获南京信息科技大学一等荣誉奖；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2016年8月-2019年11月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毕业论文：《全球气象暖化影响研究》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126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篇幅1.2万字，收集及整理各类气象资料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126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以过往50年全球气温上升幅度数据作为基础，研究气温上升对地球、各类生物所带来的影响，以及造成极端天气的原因肥西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126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文章登报于气象科学论坛日报；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9pt;margin-top:335.65pt;height:234.65pt;width:507.05pt;z-index:-2141385728;mso-width-relative:page;mso-height-relative:page;" coordorigin="4881,4797" coordsize="10141,4693" o:gfxdata="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">
                <o:lock v:ext="edit" aspectratio="f"/>
                <v:group id="_x0000_s1026" o:spid="_x0000_s1026" o:spt="203" style="position:absolute;left:4881;top:4797;height:608;width:10141;" coordorigin="4784,4797" coordsize="10141,608" o:gfxdata="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4WIBN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4784;top:4797;height:608;width:9941;" coordorigin="4889,4917" coordsize="9941,608" o:gfxdata="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NU4jn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358" o:spid="_x0000_s1026" o:spt="203" style="position:absolute;left:4889;top:4917;height:608;width:8674;" coordorigin="4889,4917" coordsize="8674,608" o:gfxdata="UEsDBAoAAAAAAIdO4kAAAAAAAAAAAAAAAAAEAAAAZHJzL1BLAwQUAAAACACHTuJAgroQk8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bDmH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roQk8AAAADcAAAADwAAAAAAAAABACAAAAAiAAAAZHJzL2Rvd25yZXYu&#10;eG1sUEsBAhQAFAAAAAgAh07iQDMvBZ47AAAAOQAAABUAAAAAAAAAAQAgAAAADwEAAGRycy9ncm91&#10;cHNoYXBleG1sLnhtbFBLBQYAAAAABgAGAGABAADMAwAAAAA=&#10;">
                      <o:lock v:ext="edit" aspectratio="f"/>
                      <v:shape id="求职意向" o:spid="_x0000_s1026" o:spt="202" type="#_x0000_t202" style="position:absolute;left:4889;top:4917;height:608;width:1667;" filled="f" stroked="f" coordsize="21600,21600" o:gfxdata="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6YlV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2F5597" w:themeColor="accent5" w:themeShade="BF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F5597" w:themeColor="accent5" w:themeShade="BF"/>
                                  <w:sz w:val="28"/>
                                  <w:szCs w:val="36"/>
                                  <w:lang w:val="en-US" w:eastAsia="zh-CN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v:shape id="文本框 4" o:spid="_x0000_s1026" o:spt="202" type="#_x0000_t202" style="position:absolute;left:6823;top:4947;height:506;width:6741;" filled="f" stroked="f" coordsize="21600,21600" o:gfxdata="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dLsg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</w:txbxContent>
                        </v:textbox>
                      </v:shape>
                    </v:group>
                    <v:line id="直接连接符 359" o:spid="_x0000_s1026" o:spt="20" style="position:absolute;left:8310;top:5235;height:0;width:6520;" filled="f" stroked="t" coordsize="21600,21600" o:gfxdata="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s84B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2F5597 [2408]" miterlimit="8" joinstyle="miter" dashstyle="dash"/>
                      <v:imagedata o:title=""/>
                      <o:lock v:ext="edit" aspectratio="f"/>
                    </v:line>
                  </v:group>
                  <v:roundrect id="_x0000_s1026" o:spid="_x0000_s1026" o:spt="2" style="position:absolute;left:14010;top:5100;height:57;width:915;v-text-anchor:middle;" fillcolor="#2F5597 [2408]" filled="t" stroked="f" coordsize="21600,21600" arcsize="0.166666666666667" o:gfxdata="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rPu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4" o:spid="_x0000_s1026" o:spt="202" type="#_x0000_t202" style="position:absolute;left:6853;top:5337;height:4153;width:8150;" filled="f" stroked="f" coordsize="21600,21600" o:gfxdata="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US1&#10;ic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2016年8月-2019年11月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毕业论文：《南北极大气变化预测研究》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126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篇幅1.8万字，收集及整理各类气象资料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126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以过往50年南北极气象变化数据制作模型，测试大气变化趋势，预测未来30年南北极气象变化的程度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126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文章获南京信息科技大学一等荣誉奖；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2016年8月-2019年11月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毕业论文：《全球气象暖化影响研究》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126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篇幅1.2万字，收集及整理各类气象资料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126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以过往50年全球气温上升幅度数据作为基础，研究气温上升对地球、各类生物所带来的影响，以及造成极端天气的原因肥西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126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文章登报于气象科学论坛日报；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153579520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7440930</wp:posOffset>
                </wp:positionV>
                <wp:extent cx="6439535" cy="1150620"/>
                <wp:effectExtent l="0" t="0" r="18415" b="0"/>
                <wp:wrapNone/>
                <wp:docPr id="396" name="组合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0705" y="7383780"/>
                          <a:ext cx="6439535" cy="1150620"/>
                          <a:chOff x="4881" y="4797"/>
                          <a:chExt cx="10141" cy="1812"/>
                        </a:xfrm>
                      </wpg:grpSpPr>
                      <wpg:grpSp>
                        <wpg:cNvPr id="397" name="组合 370"/>
                        <wpg:cNvGrpSpPr/>
                        <wpg:grpSpPr>
                          <a:xfrm>
                            <a:off x="4881" y="4797"/>
                            <a:ext cx="10141" cy="608"/>
                            <a:chOff x="4784" y="4797"/>
                            <a:chExt cx="10141" cy="608"/>
                          </a:xfrm>
                        </wpg:grpSpPr>
                        <wpg:grpSp>
                          <wpg:cNvPr id="398" name="组合 363"/>
                          <wpg:cNvGrpSpPr/>
                          <wpg:grpSpPr>
                            <a:xfrm>
                              <a:off x="4784" y="4797"/>
                              <a:ext cx="9941" cy="608"/>
                              <a:chOff x="4889" y="4917"/>
                              <a:chExt cx="9941" cy="608"/>
                            </a:xfrm>
                          </wpg:grpSpPr>
                          <wpg:grpSp>
                            <wpg:cNvPr id="399" name="组合 358"/>
                            <wpg:cNvGrpSpPr/>
                            <wpg:grpSpPr>
                              <a:xfrm>
                                <a:off x="4889" y="4917"/>
                                <a:ext cx="8674" cy="608"/>
                                <a:chOff x="4889" y="4917"/>
                                <a:chExt cx="8674" cy="608"/>
                              </a:xfrm>
                            </wpg:grpSpPr>
                            <wps:wsp>
                              <wps:cNvPr id="400" name="求职意向"/>
                              <wps:cNvSpPr txBox="1"/>
                              <wps:spPr>
                                <a:xfrm>
                                  <a:off x="4889" y="4917"/>
                                  <a:ext cx="1667" cy="6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00" w:lineRule="exact"/>
                                      <w:ind w:left="0" w:leftChars="0" w:right="0" w:rightChars="0" w:firstLine="0" w:firstLineChars="0"/>
                                      <w:jc w:val="distribute"/>
                                      <w:textAlignment w:val="auto"/>
                                      <w:outlineLvl w:val="9"/>
                                      <w:rPr>
                                        <w:rFonts w:hint="default" w:ascii="微软雅黑" w:hAnsi="微软雅黑" w:eastAsia="微软雅黑" w:cs="微软雅黑"/>
                                        <w:b w:val="0"/>
                                        <w:bCs w:val="0"/>
                                        <w:color w:val="2F5597" w:themeColor="accent5" w:themeShade="BF"/>
                                        <w:sz w:val="28"/>
                                        <w:szCs w:val="36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2F5597" w:themeColor="accent5" w:themeShade="BF"/>
                                        <w:sz w:val="28"/>
                                        <w:szCs w:val="36"/>
                                        <w:lang w:val="en-US" w:eastAsia="zh-CN"/>
                                      </w:rPr>
                                      <w:t>获奖经历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1" name="文本框 4"/>
                              <wps:cNvSpPr txBox="1"/>
                              <wps:spPr>
                                <a:xfrm>
                                  <a:off x="6823" y="4947"/>
                                  <a:ext cx="6741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60" w:lineRule="exact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default" w:ascii="微软雅黑" w:hAnsi="微软雅黑" w:eastAsia="微软雅黑" w:cs="微软雅黑"/>
                                        <w:b w:val="0"/>
                                        <w:bCs w:val="0"/>
                                        <w:color w:val="808080" w:themeColor="text1" w:themeTint="80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808080" w:themeColor="text1" w:themeTint="80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Award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02" name="直接连接符 359"/>
                            <wps:cNvCnPr/>
                            <wps:spPr>
                              <a:xfrm>
                                <a:off x="8310" y="5235"/>
                                <a:ext cx="65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3" name="圆角矩形 369"/>
                          <wps:cNvSpPr/>
                          <wps:spPr>
                            <a:xfrm>
                              <a:off x="14010" y="5100"/>
                              <a:ext cx="915" cy="5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04" name="文本框 4"/>
                        <wps:cNvSpPr txBox="1"/>
                        <wps:spPr>
                          <a:xfrm>
                            <a:off x="6853" y="5337"/>
                            <a:ext cx="8150" cy="1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优秀学生、优秀团干部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2014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奥林匹克专业问答竞赛个人赛一等奖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2013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英语文章大赛一等奖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15pt;margin-top:585.9pt;height:90.6pt;width:507.05pt;z-index:-2141387776;mso-width-relative:page;mso-height-relative:page;" coordorigin="4881,4797" coordsize="10141,1812" o:gfxdata="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">
                <o:lock v:ext="edit" aspectratio="f"/>
                <v:group id="组合 370" o:spid="_x0000_s1026" o:spt="203" style="position:absolute;left:4881;top:4797;height:608;width:10141;" coordorigin="4784,4797" coordsize="10141,608" o:gfxdata="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73+w8AAAADcAAAADwAAAAAAAAABACAAAAAiAAAAZHJzL2Rvd25yZXYu&#10;eG1sUEsBAhQAFAAAAAgAh07iQDMvBZ47AAAAOQAAABUAAAAAAAAAAQAgAAAADwEAAGRycy9ncm91&#10;cHNoYXBleG1sLnhtbFBLBQYAAAAABgAGAGABAADMAwAAAAA=&#10;">
                  <o:lock v:ext="edit" aspectratio="f"/>
                  <v:group id="组合 363" o:spid="_x0000_s1026" o:spt="203" style="position:absolute;left:4784;top:4797;height:608;width:9941;" coordorigin="4889,4917" coordsize="9941,608" o:gfxdata="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2Imqx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358" o:spid="_x0000_s1026" o:spt="203" style="position:absolute;left:4889;top:4917;height:608;width:8674;" coordorigin="4889,4917" coordsize="8674,608" o:gfxdata="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bs8q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求职意向" o:spid="_x0000_s1026" o:spt="202" type="#_x0000_t202" style="position:absolute;left:4889;top:4917;height:608;width:1667;" filled="f" stroked="f" coordsize="21600,21600" o:gfxdata="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krgq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2F5597" w:themeColor="accent5" w:themeShade="BF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F5597" w:themeColor="accent5" w:themeShade="BF"/>
                                  <w:sz w:val="28"/>
                                  <w:szCs w:val="36"/>
                                  <w:lang w:val="en-US" w:eastAsia="zh-CN"/>
                                </w:rPr>
                                <w:t>获奖经历</w:t>
                              </w:r>
                            </w:p>
                          </w:txbxContent>
                        </v:textbox>
                      </v:shape>
                      <v:shape id="文本框 4" o:spid="_x0000_s1026" o:spt="202" type="#_x0000_t202" style="position:absolute;left:6823;top:4947;height:506;width:6741;" filled="f" stroked="f" coordsize="21600,21600" o:gfxdata="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6AuR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Award</w:t>
                              </w:r>
                            </w:p>
                          </w:txbxContent>
                        </v:textbox>
                      </v:shape>
                    </v:group>
                    <v:line id="直接连接符 359" o:spid="_x0000_s1026" o:spt="20" style="position:absolute;left:8310;top:5235;height:0;width:6520;" filled="f" stroked="t" coordsize="21600,21600" o:gfxdata="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7RL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2F5597 [2408]" miterlimit="8" joinstyle="miter" dashstyle="dash"/>
                      <v:imagedata o:title=""/>
                      <o:lock v:ext="edit" aspectratio="f"/>
                    </v:line>
                  </v:group>
                  <v:roundrect id="圆角矩形 369" o:spid="_x0000_s1026" o:spt="2" style="position:absolute;left:14010;top:5100;height:57;width:915;v-text-anchor:middle;" fillcolor="#2F5597 [2408]" filled="t" stroked="f" coordsize="21600,21600" arcsize="0.166666666666667" o:gfxdata="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x9CW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4" o:spid="_x0000_s1026" o:spt="202" type="#_x0000_t202" style="position:absolute;left:6853;top:5337;height:1272;width:8150;" filled="f" stroked="f" coordsize="21600,21600" o:gfxdata="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n6gJ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优秀学生、优秀团干部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2014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奥林匹克专业问答竞赛个人赛一等奖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2013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英语文章大赛一等奖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153578496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2642870</wp:posOffset>
                </wp:positionV>
                <wp:extent cx="6439535" cy="645795"/>
                <wp:effectExtent l="0" t="0" r="18415" b="0"/>
                <wp:wrapNone/>
                <wp:docPr id="383" name="组合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0705" y="2642870"/>
                          <a:ext cx="6439535" cy="645795"/>
                          <a:chOff x="4881" y="4797"/>
                          <a:chExt cx="10141" cy="1017"/>
                        </a:xfrm>
                      </wpg:grpSpPr>
                      <wpg:grpSp>
                        <wpg:cNvPr id="384" name="组合 370"/>
                        <wpg:cNvGrpSpPr/>
                        <wpg:grpSpPr>
                          <a:xfrm>
                            <a:off x="4881" y="4797"/>
                            <a:ext cx="10141" cy="608"/>
                            <a:chOff x="4784" y="4797"/>
                            <a:chExt cx="10141" cy="608"/>
                          </a:xfrm>
                        </wpg:grpSpPr>
                        <wpg:grpSp>
                          <wpg:cNvPr id="388" name="组合 363"/>
                          <wpg:cNvGrpSpPr/>
                          <wpg:grpSpPr>
                            <a:xfrm>
                              <a:off x="4784" y="4797"/>
                              <a:ext cx="9941" cy="608"/>
                              <a:chOff x="4889" y="4917"/>
                              <a:chExt cx="9941" cy="608"/>
                            </a:xfrm>
                          </wpg:grpSpPr>
                          <wpg:grpSp>
                            <wpg:cNvPr id="390" name="组合 358"/>
                            <wpg:cNvGrpSpPr/>
                            <wpg:grpSpPr>
                              <a:xfrm>
                                <a:off x="4889" y="4917"/>
                                <a:ext cx="8674" cy="608"/>
                                <a:chOff x="4889" y="4917"/>
                                <a:chExt cx="8674" cy="608"/>
                              </a:xfrm>
                            </wpg:grpSpPr>
                            <wps:wsp>
                              <wps:cNvPr id="391" name="求职意向"/>
                              <wps:cNvSpPr txBox="1"/>
                              <wps:spPr>
                                <a:xfrm>
                                  <a:off x="4889" y="4917"/>
                                  <a:ext cx="1667" cy="6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00" w:lineRule="exact"/>
                                      <w:ind w:left="0" w:leftChars="0" w:right="0" w:rightChars="0" w:firstLine="0" w:firstLineChars="0"/>
                                      <w:jc w:val="distribute"/>
                                      <w:textAlignment w:val="auto"/>
                                      <w:outlineLvl w:val="9"/>
                                      <w:rPr>
                                        <w:rFonts w:hint="default" w:ascii="微软雅黑" w:hAnsi="微软雅黑" w:eastAsia="微软雅黑" w:cs="微软雅黑"/>
                                        <w:b w:val="0"/>
                                        <w:bCs w:val="0"/>
                                        <w:color w:val="2F5597" w:themeColor="accent5" w:themeShade="BF"/>
                                        <w:sz w:val="28"/>
                                        <w:szCs w:val="36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2F5597" w:themeColor="accent5" w:themeShade="BF"/>
                                        <w:sz w:val="28"/>
                                        <w:szCs w:val="36"/>
                                        <w:lang w:val="en-US" w:eastAsia="zh-CN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2" name="文本框 4"/>
                              <wps:cNvSpPr txBox="1"/>
                              <wps:spPr>
                                <a:xfrm>
                                  <a:off x="6823" y="4947"/>
                                  <a:ext cx="6741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60" w:lineRule="exact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default" w:ascii="微软雅黑" w:hAnsi="微软雅黑" w:eastAsia="微软雅黑" w:cs="微软雅黑"/>
                                        <w:b w:val="0"/>
                                        <w:bCs w:val="0"/>
                                        <w:color w:val="808080" w:themeColor="text1" w:themeTint="80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808080" w:themeColor="text1" w:themeTint="80"/>
                                        <w:sz w:val="22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93" name="直接连接符 359"/>
                            <wps:cNvCnPr/>
                            <wps:spPr>
                              <a:xfrm>
                                <a:off x="8310" y="5235"/>
                                <a:ext cx="65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4" name="圆角矩形 369"/>
                          <wps:cNvSpPr/>
                          <wps:spPr>
                            <a:xfrm>
                              <a:off x="14010" y="5100"/>
                              <a:ext cx="915" cy="5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5" name="文本框 4"/>
                        <wps:cNvSpPr txBox="1"/>
                        <wps:spPr>
                          <a:xfrm>
                            <a:off x="6853" y="5337"/>
                            <a:ext cx="8150" cy="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2012年8月-2016年9月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南京信息科技大学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大气学/本科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15pt;margin-top:208.1pt;height:50.85pt;width:507.05pt;z-index:-2141388800;mso-width-relative:page;mso-height-relative:page;" coordorigin="4881,4797" coordsize="10141,1017" o:gfxdata="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">
                <o:lock v:ext="edit" aspectratio="f"/>
                <v:group id="组合 370" o:spid="_x0000_s1026" o:spt="203" style="position:absolute;left:4881;top:4797;height:608;width:10141;" coordorigin="4784,4797" coordsize="10141,608" o:gfxdata="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ytvZp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363" o:spid="_x0000_s1026" o:spt="203" style="position:absolute;left:4784;top:4797;height:608;width:9941;" coordorigin="4889,4917" coordsize="9941,608" o:gfxdata="UEsDBAoAAAAAAIdO4kAAAAAAAAAAAAAAAAAEAAAAZHJzL1BLAwQUAAAACACHTuJAs/v8bL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XjaVgb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Cz+/xsuQAAANwAAAAPAAAAAAAAAAEAIAAAACIAAABkcnMvZG93bnJldi54bWxQSwEC&#10;FAAUAAAACACHTuJAMy8FnjsAAAA5AAAAFQAAAAAAAAABACAAAAAIAQAAZHJzL2dyb3Vwc2hhcGV4&#10;bWwueG1sUEsFBgAAAAAGAAYAYAEAAMUDAAAAAA==&#10;">
                    <o:lock v:ext="edit" aspectratio="f"/>
                    <v:group id="组合 358" o:spid="_x0000_s1026" o:spt="203" style="position:absolute;left:4889;top:4917;height:608;width:8674;" coordorigin="4889,4917" coordsize="8674,608" o:gfxdata="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VGa3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求职意向" o:spid="_x0000_s1026" o:spt="202" type="#_x0000_t202" style="position:absolute;left:4889;top:4917;height:608;width:1667;" filled="f" stroked="f" coordsize="21600,21600" o:gfxdata="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UhT&#10;c8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2F5597" w:themeColor="accent5" w:themeShade="BF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F5597" w:themeColor="accent5" w:themeShade="BF"/>
                                  <w:sz w:val="28"/>
                                  <w:szCs w:val="36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v:shape id="文本框 4" o:spid="_x0000_s1026" o:spt="202" type="#_x0000_t202" style="position:absolute;left:6823;top:4947;height:506;width:6741;" filled="f" stroked="f" coordsize="21600,21600" o:gfxdata="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azQ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</v:group>
                    <v:line id="直接连接符 359" o:spid="_x0000_s1026" o:spt="20" style="position:absolute;left:8310;top:5235;height:0;width:6520;" filled="f" stroked="t" coordsize="21600,21600" o:gfxdata="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wixX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2F5597 [2408]" miterlimit="8" joinstyle="miter" dashstyle="dash"/>
                      <v:imagedata o:title=""/>
                      <o:lock v:ext="edit" aspectratio="f"/>
                    </v:line>
                  </v:group>
                  <v:roundrect id="圆角矩形 369" o:spid="_x0000_s1026" o:spt="2" style="position:absolute;left:14010;top:5100;height:57;width:915;v-text-anchor:middle;" fillcolor="#2F5597 [2408]" filled="t" stroked="f" coordsize="21600,21600" arcsize="0.166666666666667" o:gfxdata="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I4QA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4" o:spid="_x0000_s1026" o:spt="202" type="#_x0000_t202" style="position:absolute;left:6853;top:5337;height:477;width:8150;" filled="f" stroked="f" coordsize="21600,21600" o:gfxdata="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zVXC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2012年8月-2016年9月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南京信息科技大学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大气学/本科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55502848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380365</wp:posOffset>
                </wp:positionV>
                <wp:extent cx="3581400" cy="320040"/>
                <wp:effectExtent l="0" t="0" r="0" b="0"/>
                <wp:wrapNone/>
                <wp:docPr id="373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808080" w:themeColor="text1" w:themeTint="80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求职意向" o:spid="_x0000_s1026" o:spt="202" type="#_x0000_t202" style="position:absolute;left:0pt;margin-left:280.75pt;margin-top:29.95pt;height:25.2pt;width:282pt;z-index:-239464448;mso-width-relative:page;mso-height-relative:page;" filled="f" stroked="f" coordsize="21600,21600" o:gfxdata="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uHKZNoAAAALAQAADwAAAAAAAAABACAAAAAi&#10;AAAAZHJzL2Rvd25yZXYueG1sUEsBAhQAFAAAAAgAh07iQF26m1hBAgAAaQ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808080" w:themeColor="text1" w:themeTint="80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808080" w:themeColor="text1" w:themeTint="80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645504"/>
    <w:multiLevelType w:val="singleLevel"/>
    <w:tmpl w:val="AC645504"/>
    <w:lvl w:ilvl="0" w:tentative="0">
      <w:start w:val="2012"/>
      <w:numFmt w:val="decimal"/>
      <w:lvlText w:val="%1"/>
      <w:lvlJc w:val="left"/>
    </w:lvl>
  </w:abstractNum>
  <w:abstractNum w:abstractNumId="1">
    <w:nsid w:val="1C5AC75A"/>
    <w:multiLevelType w:val="singleLevel"/>
    <w:tmpl w:val="1C5AC7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72C30"/>
    <w:rsid w:val="064A0876"/>
    <w:rsid w:val="07B7080F"/>
    <w:rsid w:val="0CC26E82"/>
    <w:rsid w:val="130F0377"/>
    <w:rsid w:val="298C6447"/>
    <w:rsid w:val="3AB931FC"/>
    <w:rsid w:val="3CB54522"/>
    <w:rsid w:val="42311F2D"/>
    <w:rsid w:val="44255DF9"/>
    <w:rsid w:val="57362AF5"/>
    <w:rsid w:val="58564257"/>
    <w:rsid w:val="60E72C30"/>
    <w:rsid w:val="643C278B"/>
    <w:rsid w:val="73F9690F"/>
    <w:rsid w:val="787117D3"/>
    <w:rsid w:val="7AA741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fa6e8637-55cd-4db2-a0f8-056b0ba451a9\&#30740;&#31350;&#29983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研究生考研复试简历.docx</Template>
  <Pages>3</Pages>
  <Words>26</Words>
  <Characters>43</Characters>
  <Lines>0</Lines>
  <Paragraphs>0</Paragraphs>
  <TotalTime>9</TotalTime>
  <ScaleCrop>false</ScaleCrop>
  <LinksUpToDate>false</LinksUpToDate>
  <CharactersWithSpaces>43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2022-01-10T07:49:00Z</dcterms:created>
  <dc:creator>Mr Lee</dc:creator>
  <cp:lastModifiedBy>Mr Lee</cp:lastModifiedBy>
  <dcterms:modified xsi:type="dcterms:W3CDTF">2022-01-10T13:04:59Z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1.0_6keWxNg+J6Z+QStlPXEYP8vogrH2fienU6T/7lafi+7/Y03Q2Ksy9g426gqZZhKh8zdvc+PxFhd3+oC/jp+EhQ==</vt:lpwstr>
  </property>
  <property fmtid="{D5CDD505-2E9C-101B-9397-08002B2CF9AE}" pid="4" name="KSOTemplateUUID">
    <vt:lpwstr>v1.0_mb_fT+fbsX1ARVEqtyr8stuUQ==</vt:lpwstr>
  </property>
</Properties>
</file>