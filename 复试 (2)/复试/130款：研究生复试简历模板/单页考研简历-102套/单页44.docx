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r>
        <mc:AlternateContent>
          <mc:Choice Requires="wps">
            <w:drawing>
              <wp:anchor distT="0" distB="0" distL="114300" distR="114300" simplePos="0" relativeHeight="251602944" behindDoc="0" locked="0" layoutInCell="1" allowOverlap="1">
                <wp:simplePos x="0" y="0"/>
                <wp:positionH relativeFrom="column">
                  <wp:posOffset>2554605</wp:posOffset>
                </wp:positionH>
                <wp:positionV relativeFrom="paragraph">
                  <wp:posOffset>3261360</wp:posOffset>
                </wp:positionV>
                <wp:extent cx="4683760" cy="0"/>
                <wp:effectExtent l="0" t="0" r="0" b="0"/>
                <wp:wrapNone/>
                <wp:docPr id="9" name="直接连接符 9"/>
                <wp:cNvGraphicFramePr/>
                <a:graphic xmlns:a="http://schemas.openxmlformats.org/drawingml/2006/main">
                  <a:graphicData uri="http://schemas.microsoft.com/office/word/2010/wordprocessingShape">
                    <wps:wsp>
                      <wps:cNvCnPr/>
                      <wps:spPr>
                        <a:xfrm>
                          <a:off x="0" y="0"/>
                          <a:ext cx="4683721"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1.15pt;margin-top:256.8pt;height:0pt;width:368.8pt;z-index:251602944;mso-width-relative:page;mso-height-relative:page;" filled="f" stroked="t" coordsize="21600,21600" o:gfxdata="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UtJhp1wAAAAwBAAAPAAAAAAAAAAEAIAAAACIAAABkcnMvZG93bnJldi54bWxQ&#10;SwECFAAUAAAACACHTuJAIe6uifgBAADTAwAADgAAAAAAAAABACAAAAAmAQAAZHJzL2Uyb0RvYy54&#10;bWxQSwUGAAAAAAYABgBZAQAAkAU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03968" behindDoc="0" locked="0" layoutInCell="1" allowOverlap="1">
                <wp:simplePos x="0" y="0"/>
                <wp:positionH relativeFrom="column">
                  <wp:posOffset>7069455</wp:posOffset>
                </wp:positionH>
                <wp:positionV relativeFrom="paragraph">
                  <wp:posOffset>3110230</wp:posOffset>
                </wp:positionV>
                <wp:extent cx="161925" cy="62230"/>
                <wp:effectExtent l="0" t="0" r="9525" b="0"/>
                <wp:wrapNone/>
                <wp:docPr id="11" name="圆角矩形 11"/>
                <wp:cNvGraphicFramePr/>
                <a:graphic xmlns:a="http://schemas.openxmlformats.org/drawingml/2006/main">
                  <a:graphicData uri="http://schemas.microsoft.com/office/word/2010/wordprocessingShape">
                    <wps:wsp>
                      <wps:cNvSpPr/>
                      <wps:spPr>
                        <a:xfrm>
                          <a:off x="0" y="0"/>
                          <a:ext cx="161968" cy="62016"/>
                        </a:xfrm>
                        <a:prstGeom prst="roundRect">
                          <a:avLst>
                            <a:gd name="adj" fmla="val 50000"/>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56.65pt;margin-top:244.9pt;height:4.9pt;width:12.75pt;z-index:251603968;v-text-anchor:middle;mso-width-relative:page;mso-height-relative:page;" fillcolor="#5FB2D3 [3207]" filled="t" stroked="f" coordsize="21600,21600" arcsize="0.5" o:gfxdata="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MVQGwTZAAAADQEAAA8AAAAAAAAAAQAgAAAAIgAAAGRycy9kb3ducmV2LnhtbFBLAQIUABQAAAAI&#10;AIdO4kBeXwqUlwIAAA0FAAAOAAAAAAAAAAEAIAAAACgBAABkcnMvZTJvRG9jLnhtbFBLBQYAAAAA&#10;BgAGAFkBAAAxBgAAAAA=&#10;">
                <v:fill on="t" focussize="0,0"/>
                <v:stroke on="f" weight="1pt" miterlimit="8" joinstyle="miter"/>
                <v:imagedata o:title=""/>
                <o:lock v:ext="edit" aspectratio="f"/>
                <v:textbox>
                  <w:txbxContent>
                    <w:p>
                      <w:pPr>
                        <w:jc w:val="center"/>
                      </w:pPr>
                    </w:p>
                  </w:txbxContent>
                </v:textbox>
              </v:roundrect>
            </w:pict>
          </mc:Fallback>
        </mc:AlternateContent>
      </w:r>
      <w:r>
        <mc:AlternateContent>
          <mc:Choice Requires="wps">
            <w:drawing>
              <wp:anchor distT="0" distB="0" distL="114300" distR="114300" simplePos="0" relativeHeight="251614208" behindDoc="0" locked="0" layoutInCell="1" allowOverlap="1">
                <wp:simplePos x="0" y="0"/>
                <wp:positionH relativeFrom="column">
                  <wp:posOffset>2554605</wp:posOffset>
                </wp:positionH>
                <wp:positionV relativeFrom="paragraph">
                  <wp:posOffset>9003665</wp:posOffset>
                </wp:positionV>
                <wp:extent cx="4683760" cy="0"/>
                <wp:effectExtent l="0" t="0" r="0" b="0"/>
                <wp:wrapNone/>
                <wp:docPr id="29" name="直接连接符 29"/>
                <wp:cNvGraphicFramePr/>
                <a:graphic xmlns:a="http://schemas.openxmlformats.org/drawingml/2006/main">
                  <a:graphicData uri="http://schemas.microsoft.com/office/word/2010/wordprocessingShape">
                    <wps:wsp>
                      <wps:cNvCnPr/>
                      <wps:spPr>
                        <a:xfrm>
                          <a:off x="0" y="0"/>
                          <a:ext cx="4683721"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1.15pt;margin-top:708.95pt;height:0pt;width:368.8pt;z-index:251614208;mso-width-relative:page;mso-height-relative:page;" filled="f" stroked="t" coordsize="21600,21600" o:gfxdata="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gCgsVtcAAAAOAQAADwAAAAAAAAABACAAAAAiAAAAZHJzL2Rvd25yZXYueG1s&#10;UEsBAhQAFAAAAAgAh07iQEVAU1/5AQAA1QMAAA4AAAAAAAAAAQAgAAAAJgEAAGRycy9lMm9Eb2Mu&#10;eG1sUEsFBgAAAAAGAAYAWQEAAJEFA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15232" behindDoc="0" locked="0" layoutInCell="1" allowOverlap="1">
                <wp:simplePos x="0" y="0"/>
                <wp:positionH relativeFrom="column">
                  <wp:posOffset>7069455</wp:posOffset>
                </wp:positionH>
                <wp:positionV relativeFrom="paragraph">
                  <wp:posOffset>8853170</wp:posOffset>
                </wp:positionV>
                <wp:extent cx="161925" cy="62230"/>
                <wp:effectExtent l="0" t="0" r="9525" b="0"/>
                <wp:wrapNone/>
                <wp:docPr id="256" name="圆角矩形 11"/>
                <wp:cNvGraphicFramePr/>
                <a:graphic xmlns:a="http://schemas.openxmlformats.org/drawingml/2006/main">
                  <a:graphicData uri="http://schemas.microsoft.com/office/word/2010/wordprocessingShape">
                    <wps:wsp>
                      <wps:cNvSpPr/>
                      <wps:spPr>
                        <a:xfrm>
                          <a:off x="0" y="0"/>
                          <a:ext cx="161968" cy="62016"/>
                        </a:xfrm>
                        <a:prstGeom prst="roundRect">
                          <a:avLst>
                            <a:gd name="adj" fmla="val 50000"/>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1" o:spid="_x0000_s1026" o:spt="2" style="position:absolute;left:0pt;margin-left:556.65pt;margin-top:697.1pt;height:4.9pt;width:12.75pt;z-index:251615232;v-text-anchor:middle;mso-width-relative:page;mso-height-relative:page;" fillcolor="#5FB2D3 [3207]" filled="t" stroked="f" coordsize="21600,21600" arcsize="0.5" o:gfxdata="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1GAG2gAAAA8BAAAPAAAAAAAAAAEAIAAAACIAAABkcnMvZG93bnJldi54bWxQSwECFAAU&#10;AAAACACHTuJAcYgDv5oCAAAOBQAADgAAAAAAAAABACAAAAApAQAAZHJzL2Uyb0RvYy54bWxQSwUG&#10;AAAAAAYABgBZAQAANQYAAAAA&#10;">
                <v:fill on="t" focussize="0,0"/>
                <v:stroke on="f" weight="1pt" miterlimit="8" joinstyle="miter"/>
                <v:imagedata o:title=""/>
                <o:lock v:ext="edit" aspectratio="f"/>
                <v:textbox>
                  <w:txbxContent>
                    <w:p>
                      <w:pPr>
                        <w:jc w:val="center"/>
                      </w:pPr>
                    </w:p>
                  </w:txbxContent>
                </v:textbox>
              </v:roundrect>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2554605</wp:posOffset>
                </wp:positionH>
                <wp:positionV relativeFrom="paragraph">
                  <wp:posOffset>7551420</wp:posOffset>
                </wp:positionV>
                <wp:extent cx="4683760" cy="0"/>
                <wp:effectExtent l="0" t="0" r="0" b="0"/>
                <wp:wrapNone/>
                <wp:docPr id="280" name="直接连接符 280"/>
                <wp:cNvGraphicFramePr/>
                <a:graphic xmlns:a="http://schemas.openxmlformats.org/drawingml/2006/main">
                  <a:graphicData uri="http://schemas.microsoft.com/office/word/2010/wordprocessingShape">
                    <wps:wsp>
                      <wps:cNvCnPr/>
                      <wps:spPr>
                        <a:xfrm>
                          <a:off x="0" y="0"/>
                          <a:ext cx="4683721"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1.15pt;margin-top:594.6pt;height:0pt;width:368.8pt;z-index:251621376;mso-width-relative:page;mso-height-relative:page;" filled="f" stroked="t" coordsize="21600,21600" o:gfxdata="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Ev+t81wAAAA4BAAAPAAAAAAAAAAEAIAAAACIAAABkcnMvZG93bnJldi54bWxQ&#10;SwECFAAUAAAACACHTuJAsxsY3PgBAADXAwAADgAAAAAAAAABACAAAAAmAQAAZHJzL2Uyb0RvYy54&#10;bWxQSwUGAAAAAAYABgBZAQAAkAU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7069455</wp:posOffset>
                </wp:positionH>
                <wp:positionV relativeFrom="paragraph">
                  <wp:posOffset>7400290</wp:posOffset>
                </wp:positionV>
                <wp:extent cx="161925" cy="62230"/>
                <wp:effectExtent l="0" t="0" r="9525" b="0"/>
                <wp:wrapNone/>
                <wp:docPr id="281" name="圆角矩形 11"/>
                <wp:cNvGraphicFramePr/>
                <a:graphic xmlns:a="http://schemas.openxmlformats.org/drawingml/2006/main">
                  <a:graphicData uri="http://schemas.microsoft.com/office/word/2010/wordprocessingShape">
                    <wps:wsp>
                      <wps:cNvSpPr/>
                      <wps:spPr>
                        <a:xfrm>
                          <a:off x="0" y="0"/>
                          <a:ext cx="161968" cy="62016"/>
                        </a:xfrm>
                        <a:prstGeom prst="roundRect">
                          <a:avLst>
                            <a:gd name="adj" fmla="val 50000"/>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1" o:spid="_x0000_s1026" o:spt="2" style="position:absolute;left:0pt;margin-left:556.65pt;margin-top:582.7pt;height:4.9pt;width:12.75pt;z-index:251622400;v-text-anchor:middle;mso-width-relative:page;mso-height-relative:page;" fillcolor="#5FB2D3 [3207]" filled="t" stroked="f" coordsize="21600,21600" arcsize="0.5" o:gfxdata="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lV9R&#10;p9oAAAAPAQAADwAAAAAAAAABACAAAAAiAAAAZHJzL2Rvd25yZXYueG1sUEsBAhQAFAAAAAgAh07i&#10;QDMCHMCSAgAAAwUAAA4AAAAAAAAAAQAgAAAAKQEAAGRycy9lMm9Eb2MueG1sUEsFBgAAAAAGAAYA&#10;WQEAAC0GA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2554605</wp:posOffset>
                </wp:positionH>
                <wp:positionV relativeFrom="paragraph">
                  <wp:posOffset>1825625</wp:posOffset>
                </wp:positionV>
                <wp:extent cx="4683760" cy="0"/>
                <wp:effectExtent l="0" t="0" r="0" b="0"/>
                <wp:wrapNone/>
                <wp:docPr id="36" name="直接连接符 36"/>
                <wp:cNvGraphicFramePr/>
                <a:graphic xmlns:a="http://schemas.openxmlformats.org/drawingml/2006/main">
                  <a:graphicData uri="http://schemas.microsoft.com/office/word/2010/wordprocessingShape">
                    <wps:wsp>
                      <wps:cNvCnPr/>
                      <wps:spPr>
                        <a:xfrm>
                          <a:off x="0" y="0"/>
                          <a:ext cx="4683721"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1.15pt;margin-top:143.75pt;height:0pt;width:368.8pt;z-index:251628544;mso-width-relative:page;mso-height-relative:page;" filled="f" stroked="t" coordsize="21600,21600" o:gfxdata="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Sr63X1wAAAAwBAAAPAAAAAAAAAAEAIAAAACIAAABkcnMvZG93bnJldi54bWxQ&#10;SwECFAAUAAAACACHTuJAGQsNovgBAADVAwAADgAAAAAAAAABACAAAAAmAQAAZHJzL2Uyb0RvYy54&#10;bWxQSwUGAAAAAAYABgBZAQAAkAU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29568" behindDoc="0" locked="0" layoutInCell="1" allowOverlap="1">
                <wp:simplePos x="0" y="0"/>
                <wp:positionH relativeFrom="column">
                  <wp:posOffset>7069455</wp:posOffset>
                </wp:positionH>
                <wp:positionV relativeFrom="paragraph">
                  <wp:posOffset>1674495</wp:posOffset>
                </wp:positionV>
                <wp:extent cx="161925" cy="62230"/>
                <wp:effectExtent l="0" t="0" r="9525" b="0"/>
                <wp:wrapNone/>
                <wp:docPr id="37" name="圆角矩形 11"/>
                <wp:cNvGraphicFramePr/>
                <a:graphic xmlns:a="http://schemas.openxmlformats.org/drawingml/2006/main">
                  <a:graphicData uri="http://schemas.microsoft.com/office/word/2010/wordprocessingShape">
                    <wps:wsp>
                      <wps:cNvSpPr/>
                      <wps:spPr>
                        <a:xfrm>
                          <a:off x="0" y="0"/>
                          <a:ext cx="161968" cy="62016"/>
                        </a:xfrm>
                        <a:prstGeom prst="roundRect">
                          <a:avLst>
                            <a:gd name="adj" fmla="val 50000"/>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1" o:spid="_x0000_s1026" o:spt="2" style="position:absolute;left:0pt;margin-left:556.65pt;margin-top:131.85pt;height:4.9pt;width:12.75pt;z-index:251629568;v-text-anchor:middle;mso-width-relative:page;mso-height-relative:page;" fillcolor="#5FB2D3 [3207]" filled="t" stroked="f" coordsize="21600,21600" arcsize="0.5" o:gfxdata="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r7n5G&#10;2QAAAA0BAAAPAAAAAAAAAAEAIAAAACIAAABkcnMvZG93bnJldi54bWxQSwECFAAUAAAACACHTuJA&#10;VcmSlpICAAACBQAADgAAAAAAAAABACAAAAAoAQAAZHJzL2Uyb0RvYy54bWxQSwUGAAAAAAYABgBZ&#10;AQAALAY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35712" behindDoc="0" locked="0" layoutInCell="1" allowOverlap="1">
                <wp:simplePos x="0" y="0"/>
                <wp:positionH relativeFrom="column">
                  <wp:posOffset>2554605</wp:posOffset>
                </wp:positionH>
                <wp:positionV relativeFrom="paragraph">
                  <wp:posOffset>4944745</wp:posOffset>
                </wp:positionV>
                <wp:extent cx="4683760" cy="0"/>
                <wp:effectExtent l="0" t="0" r="0" b="0"/>
                <wp:wrapNone/>
                <wp:docPr id="44" name="直接连接符 44"/>
                <wp:cNvGraphicFramePr/>
                <a:graphic xmlns:a="http://schemas.openxmlformats.org/drawingml/2006/main">
                  <a:graphicData uri="http://schemas.microsoft.com/office/word/2010/wordprocessingShape">
                    <wps:wsp>
                      <wps:cNvCnPr/>
                      <wps:spPr>
                        <a:xfrm>
                          <a:off x="0" y="0"/>
                          <a:ext cx="4683721"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1.15pt;margin-top:389.35pt;height:0pt;width:368.8pt;z-index:251635712;mso-width-relative:page;mso-height-relative:page;" filled="f" stroked="t" coordsize="21600,21600" o:gfxdata="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zk4pN1wAAAAwBAAAPAAAAAAAAAAEAIAAAACIAAABkcnMvZG93bnJldi54bWxQ&#10;SwECFAAUAAAACACHTuJAMGem1fgBAADVAwAADgAAAAAAAAABACAAAAAmAQAAZHJzL2Uyb0RvYy54&#10;bWxQSwUGAAAAAAYABgBZAQAAkAU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36736" behindDoc="0" locked="0" layoutInCell="1" allowOverlap="1">
                <wp:simplePos x="0" y="0"/>
                <wp:positionH relativeFrom="column">
                  <wp:posOffset>7069455</wp:posOffset>
                </wp:positionH>
                <wp:positionV relativeFrom="paragraph">
                  <wp:posOffset>4793615</wp:posOffset>
                </wp:positionV>
                <wp:extent cx="161925" cy="62230"/>
                <wp:effectExtent l="0" t="0" r="9525" b="0"/>
                <wp:wrapNone/>
                <wp:docPr id="45" name="圆角矩形 11"/>
                <wp:cNvGraphicFramePr/>
                <a:graphic xmlns:a="http://schemas.openxmlformats.org/drawingml/2006/main">
                  <a:graphicData uri="http://schemas.microsoft.com/office/word/2010/wordprocessingShape">
                    <wps:wsp>
                      <wps:cNvSpPr/>
                      <wps:spPr>
                        <a:xfrm>
                          <a:off x="0" y="0"/>
                          <a:ext cx="161968" cy="62016"/>
                        </a:xfrm>
                        <a:prstGeom prst="roundRect">
                          <a:avLst>
                            <a:gd name="adj" fmla="val 50000"/>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1" o:spid="_x0000_s1026" o:spt="2" style="position:absolute;left:0pt;margin-left:556.65pt;margin-top:377.45pt;height:4.9pt;width:12.75pt;z-index:251636736;v-text-anchor:middle;mso-width-relative:page;mso-height-relative:page;" fillcolor="#5FB2D3 [3207]" filled="t" stroked="f" coordsize="21600,21600" arcsize="0.5" o:gfxdata="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vpq1&#10;zdkAAAANAQAADwAAAAAAAAABACAAAAAiAAAAZHJzL2Rvd25yZXYueG1sUEsBAhQAFAAAAAgAh07i&#10;QKCKmFqTAgAAAgUAAA4AAAAAAAAAAQAgAAAAKAEAAGRycy9lMm9Eb2MueG1sUEsFBgAAAAAGAAYA&#10;WQEAAC0GA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04992" behindDoc="0" locked="0" layoutInCell="1" allowOverlap="1">
                <wp:simplePos x="0" y="0"/>
                <wp:positionH relativeFrom="column">
                  <wp:posOffset>2512060</wp:posOffset>
                </wp:positionH>
                <wp:positionV relativeFrom="paragraph">
                  <wp:posOffset>3282315</wp:posOffset>
                </wp:positionV>
                <wp:extent cx="4751705" cy="1015365"/>
                <wp:effectExtent l="0" t="0" r="0" b="0"/>
                <wp:wrapNone/>
                <wp:docPr id="26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751949" cy="1015363"/>
                        </a:xfrm>
                        <a:prstGeom prst="rect">
                          <a:avLst/>
                        </a:prstGeom>
                        <a:noFill/>
                        <a:ln w="9525">
                          <a:noFill/>
                          <a:miter lim="800000"/>
                        </a:ln>
                      </wps:spPr>
                      <wps:txbx>
                        <w:txbxContent>
                          <w:p>
                            <w:pPr>
                              <w:adjustRightInd w:val="0"/>
                              <w:spacing w:line="360" w:lineRule="exact"/>
                              <w:rPr>
                                <w:rFonts w:cs="阿里巴巴普惠体 M" w:asciiTheme="majorEastAsia" w:hAnsiTheme="majorEastAsia" w:eastAsiaTheme="majorEastAsia"/>
                                <w:color w:val="1D2A3C"/>
                                <w:szCs w:val="21"/>
                              </w:rPr>
                            </w:pPr>
                            <w:r>
                              <w:rPr>
                                <w:rFonts w:hint="eastAsia" w:cs="阿里巴巴普惠体 M" w:asciiTheme="majorEastAsia" w:hAnsiTheme="majorEastAsia" w:eastAsiaTheme="majorEastAsia"/>
                                <w:color w:val="1D2A3C"/>
                                <w:szCs w:val="21"/>
                              </w:rPr>
                              <w:t xml:space="preserve">2013.09—2017.06       毕业院校：苏州大学 </w:t>
                            </w:r>
                          </w:p>
                          <w:p>
                            <w:pPr>
                              <w:adjustRightInd w:val="0"/>
                              <w:spacing w:line="360" w:lineRule="exact"/>
                              <w:rPr>
                                <w:rFonts w:cs="阿里巴巴普惠体 R" w:asciiTheme="majorEastAsia" w:hAnsiTheme="majorEastAsia" w:eastAsiaTheme="majorEastAsia"/>
                                <w:color w:val="5FB2D3" w:themeColor="accent4"/>
                                <w:szCs w:val="21"/>
                                <w14:textFill>
                                  <w14:solidFill>
                                    <w14:schemeClr w14:val="accent4"/>
                                  </w14:solidFill>
                                </w14:textFill>
                              </w:rPr>
                            </w:pPr>
                            <w:r>
                              <w:rPr>
                                <w:rFonts w:hint="eastAsia" w:cs="阿里巴巴普惠体 R" w:asciiTheme="majorEastAsia" w:hAnsiTheme="majorEastAsia" w:eastAsiaTheme="majorEastAsia"/>
                                <w:color w:val="5FB2D3" w:themeColor="accent4"/>
                                <w:szCs w:val="21"/>
                                <w14:textFill>
                                  <w14:solidFill>
                                    <w14:schemeClr w14:val="accent4"/>
                                  </w14:solidFill>
                                </w14:textFill>
                              </w:rPr>
                              <w:t>主修课程：主修课GPA10%；专业课排名前30%</w:t>
                            </w:r>
                          </w:p>
                          <w:p>
                            <w:pPr>
                              <w:adjustRightInd w:val="0"/>
                              <w:spacing w:line="360" w:lineRule="exact"/>
                              <w:rPr>
                                <w:rFonts w:cs="阿里巴巴普惠体 R" w:asciiTheme="minorEastAsia" w:hAnsiTheme="minorEastAsia"/>
                                <w:color w:val="757A86"/>
                                <w:szCs w:val="21"/>
                              </w:rPr>
                            </w:pPr>
                            <w:r>
                              <w:rPr>
                                <w:rFonts w:hint="eastAsia" w:cs="阿里巴巴普惠体 R" w:asciiTheme="minorEastAsia" w:hAnsiTheme="minorEastAsia"/>
                                <w:color w:val="757A86"/>
                                <w:szCs w:val="21"/>
                              </w:rPr>
                              <w:t>工商管理、经济学、财务会计、管理会计（含成本会计）、财务管理（公司财务、公司金融）、资本市场 （金融市场）、财务分析、投资学等。</w:t>
                            </w:r>
                          </w:p>
                        </w:txbxContent>
                      </wps:txbx>
                      <wps:bodyPr rot="0" vert="horz" wrap="square" lIns="36000" tIns="45720" rIns="36000" bIns="45720" anchor="t" anchorCtr="0">
                        <a:spAutoFit/>
                      </wps:bodyPr>
                    </wps:wsp>
                  </a:graphicData>
                </a:graphic>
              </wp:anchor>
            </w:drawing>
          </mc:Choice>
          <mc:Fallback>
            <w:pict>
              <v:shape id="文本框 2" o:spid="_x0000_s1026" o:spt="202" type="#_x0000_t202" style="position:absolute;left:0pt;margin-left:197.8pt;margin-top:258.45pt;height:79.95pt;width:374.15pt;z-index:251604992;mso-width-relative:page;mso-height-relative:page;" filled="f" stroked="f" coordsize="21600,21600" o:gfxdata="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LYLP7aAAAADAEAAA8AAAAAAAAAAQAgAAAAIgAAAGRycy9kb3ducmV2LnhtbFBLAQIUABQA&#10;AAAIAIdO4kBINa2DJwIAACwEAAAOAAAAAAAAAAEAIAAAACkBAABkcnMvZTJvRG9jLnhtbFBLBQYA&#10;AAAABgAGAFkBAADCBQAAAAA=&#10;">
                <v:fill on="f" focussize="0,0"/>
                <v:stroke on="f" miterlimit="8" joinstyle="miter"/>
                <v:imagedata o:title=""/>
                <o:lock v:ext="edit" aspectratio="f"/>
                <v:textbox inset="1mm,1.27mm,1mm,1.27mm" style="mso-fit-shape-to-text:t;">
                  <w:txbxContent>
                    <w:p>
                      <w:pPr>
                        <w:adjustRightInd w:val="0"/>
                        <w:spacing w:line="360" w:lineRule="exact"/>
                        <w:rPr>
                          <w:rFonts w:cs="阿里巴巴普惠体 M" w:asciiTheme="majorEastAsia" w:hAnsiTheme="majorEastAsia" w:eastAsiaTheme="majorEastAsia"/>
                          <w:color w:val="1D2A3C"/>
                          <w:szCs w:val="21"/>
                        </w:rPr>
                      </w:pPr>
                      <w:r>
                        <w:rPr>
                          <w:rFonts w:hint="eastAsia" w:cs="阿里巴巴普惠体 M" w:asciiTheme="majorEastAsia" w:hAnsiTheme="majorEastAsia" w:eastAsiaTheme="majorEastAsia"/>
                          <w:color w:val="1D2A3C"/>
                          <w:szCs w:val="21"/>
                        </w:rPr>
                        <w:t xml:space="preserve">2013.09—2017.06       毕业院校：苏州大学 </w:t>
                      </w:r>
                    </w:p>
                    <w:p>
                      <w:pPr>
                        <w:adjustRightInd w:val="0"/>
                        <w:spacing w:line="360" w:lineRule="exact"/>
                        <w:rPr>
                          <w:rFonts w:cs="阿里巴巴普惠体 R" w:asciiTheme="majorEastAsia" w:hAnsiTheme="majorEastAsia" w:eastAsiaTheme="majorEastAsia"/>
                          <w:color w:val="5FB2D3" w:themeColor="accent4"/>
                          <w:szCs w:val="21"/>
                          <w14:textFill>
                            <w14:solidFill>
                              <w14:schemeClr w14:val="accent4"/>
                            </w14:solidFill>
                          </w14:textFill>
                        </w:rPr>
                      </w:pPr>
                      <w:r>
                        <w:rPr>
                          <w:rFonts w:hint="eastAsia" w:cs="阿里巴巴普惠体 R" w:asciiTheme="majorEastAsia" w:hAnsiTheme="majorEastAsia" w:eastAsiaTheme="majorEastAsia"/>
                          <w:color w:val="5FB2D3" w:themeColor="accent4"/>
                          <w:szCs w:val="21"/>
                          <w14:textFill>
                            <w14:solidFill>
                              <w14:schemeClr w14:val="accent4"/>
                            </w14:solidFill>
                          </w14:textFill>
                        </w:rPr>
                        <w:t>主修课程：主修课GPA10%；专业课排名前30%</w:t>
                      </w:r>
                    </w:p>
                    <w:p>
                      <w:pPr>
                        <w:adjustRightInd w:val="0"/>
                        <w:spacing w:line="360" w:lineRule="exact"/>
                        <w:rPr>
                          <w:rFonts w:cs="阿里巴巴普惠体 R" w:asciiTheme="minorEastAsia" w:hAnsiTheme="minorEastAsia"/>
                          <w:color w:val="757A86"/>
                          <w:szCs w:val="21"/>
                        </w:rPr>
                      </w:pPr>
                      <w:r>
                        <w:rPr>
                          <w:rFonts w:hint="eastAsia" w:cs="阿里巴巴普惠体 R" w:asciiTheme="minorEastAsia" w:hAnsiTheme="minorEastAsia"/>
                          <w:color w:val="757A86"/>
                          <w:szCs w:val="21"/>
                        </w:rPr>
                        <w:t>工商管理、经济学、财务会计、管理会计（含成本会计）、财务管理（公司财务、公司金融）、资本市场 （金融市场）、财务分析、投资学等。</w:t>
                      </w:r>
                    </w:p>
                  </w:txbxContent>
                </v:textbox>
              </v:shape>
            </w:pict>
          </mc:Fallback>
        </mc:AlternateContent>
      </w:r>
      <w:r>
        <mc:AlternateContent>
          <mc:Choice Requires="wps">
            <w:drawing>
              <wp:anchor distT="0" distB="0" distL="114300" distR="114300" simplePos="0" relativeHeight="251606016" behindDoc="0" locked="0" layoutInCell="1" allowOverlap="1">
                <wp:simplePos x="0" y="0"/>
                <wp:positionH relativeFrom="column">
                  <wp:posOffset>5447665</wp:posOffset>
                </wp:positionH>
                <wp:positionV relativeFrom="paragraph">
                  <wp:posOffset>3282315</wp:posOffset>
                </wp:positionV>
                <wp:extent cx="1809750" cy="329565"/>
                <wp:effectExtent l="0" t="0" r="0" b="0"/>
                <wp:wrapNone/>
                <wp:docPr id="6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10065" cy="329564"/>
                        </a:xfrm>
                        <a:prstGeom prst="rect">
                          <a:avLst/>
                        </a:prstGeom>
                        <a:noFill/>
                        <a:ln w="9525">
                          <a:noFill/>
                          <a:miter lim="800000"/>
                        </a:ln>
                      </wps:spPr>
                      <wps:txbx>
                        <w:txbxContent>
                          <w:p>
                            <w:pPr>
                              <w:adjustRightInd w:val="0"/>
                              <w:spacing w:line="360" w:lineRule="exact"/>
                              <w:jc w:val="right"/>
                              <w:rPr>
                                <w:rFonts w:cs="阿里巴巴普惠体 M" w:asciiTheme="majorEastAsia" w:hAnsiTheme="majorEastAsia" w:eastAsiaTheme="majorEastAsia"/>
                                <w:color w:val="1D2A3C"/>
                                <w:szCs w:val="21"/>
                              </w:rPr>
                            </w:pPr>
                            <w:r>
                              <w:rPr>
                                <w:rFonts w:hint="eastAsia" w:cs="阿里巴巴普惠体 M" w:asciiTheme="majorEastAsia" w:hAnsiTheme="majorEastAsia" w:eastAsiaTheme="majorEastAsia"/>
                                <w:color w:val="1D2A3C"/>
                                <w:szCs w:val="21"/>
                              </w:rPr>
                              <w:t xml:space="preserve">  行政管理专业 / 本科</w:t>
                            </w:r>
                          </w:p>
                        </w:txbxContent>
                      </wps:txbx>
                      <wps:bodyPr rot="0" vert="horz" wrap="square" lIns="36000" tIns="45720" rIns="36000" bIns="45720" anchor="t" anchorCtr="0">
                        <a:spAutoFit/>
                      </wps:bodyPr>
                    </wps:wsp>
                  </a:graphicData>
                </a:graphic>
              </wp:anchor>
            </w:drawing>
          </mc:Choice>
          <mc:Fallback>
            <w:pict>
              <v:shape id="文本框 2" o:spid="_x0000_s1026" o:spt="202" type="#_x0000_t202" style="position:absolute;left:0pt;margin-left:428.95pt;margin-top:258.45pt;height:25.95pt;width:142.5pt;z-index:251606016;mso-width-relative:page;mso-height-relative:page;" filled="f" stroked="f" coordsize="21600,21600" o:gfxdata="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K&#10;8b492QAAAAwBAAAPAAAAAAAAAAEAIAAAACIAAABkcnMvZG93bnJldi54bWxQSwECFAAUAAAACACH&#10;TuJAWALcpiMCAAAqBAAADgAAAAAAAAABACAAAAAoAQAAZHJzL2Uyb0RvYy54bWxQSwUGAAAAAAYA&#10;BgBZAQAAvQUAAAAA&#10;">
                <v:fill on="f" focussize="0,0"/>
                <v:stroke on="f" miterlimit="8" joinstyle="miter"/>
                <v:imagedata o:title=""/>
                <o:lock v:ext="edit" aspectratio="f"/>
                <v:textbox inset="1mm,1.27mm,1mm,1.27mm" style="mso-fit-shape-to-text:t;">
                  <w:txbxContent>
                    <w:p>
                      <w:pPr>
                        <w:adjustRightInd w:val="0"/>
                        <w:spacing w:line="360" w:lineRule="exact"/>
                        <w:jc w:val="right"/>
                        <w:rPr>
                          <w:rFonts w:cs="阿里巴巴普惠体 M" w:asciiTheme="majorEastAsia" w:hAnsiTheme="majorEastAsia" w:eastAsiaTheme="majorEastAsia"/>
                          <w:color w:val="1D2A3C"/>
                          <w:szCs w:val="21"/>
                        </w:rPr>
                      </w:pPr>
                      <w:r>
                        <w:rPr>
                          <w:rFonts w:hint="eastAsia" w:cs="阿里巴巴普惠体 M" w:asciiTheme="majorEastAsia" w:hAnsiTheme="majorEastAsia" w:eastAsiaTheme="majorEastAsia"/>
                          <w:color w:val="1D2A3C"/>
                          <w:szCs w:val="21"/>
                        </w:rPr>
                        <w:t xml:space="preserve">  行政管理专业 / 本科</w:t>
                      </w:r>
                    </w:p>
                  </w:txbxContent>
                </v:textbox>
              </v:shape>
            </w:pict>
          </mc:Fallback>
        </mc:AlternateContent>
      </w:r>
      <w:r>
        <mc:AlternateContent>
          <mc:Choice Requires="wps">
            <w:drawing>
              <wp:anchor distT="0" distB="0" distL="114300" distR="114300" simplePos="0" relativeHeight="251616256" behindDoc="0" locked="0" layoutInCell="1" allowOverlap="1">
                <wp:simplePos x="0" y="0"/>
                <wp:positionH relativeFrom="column">
                  <wp:posOffset>2512060</wp:posOffset>
                </wp:positionH>
                <wp:positionV relativeFrom="paragraph">
                  <wp:posOffset>9025255</wp:posOffset>
                </wp:positionV>
                <wp:extent cx="4751705" cy="1243965"/>
                <wp:effectExtent l="0" t="0" r="0" b="0"/>
                <wp:wrapNone/>
                <wp:docPr id="25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751949" cy="1243964"/>
                        </a:xfrm>
                        <a:prstGeom prst="rect">
                          <a:avLst/>
                        </a:prstGeom>
                        <a:noFill/>
                        <a:ln w="9525">
                          <a:noFill/>
                          <a:miter lim="800000"/>
                        </a:ln>
                      </wps:spPr>
                      <wps:txbx>
                        <w:txbxContent>
                          <w:p>
                            <w:pPr>
                              <w:adjustRightInd w:val="0"/>
                              <w:spacing w:line="360" w:lineRule="exact"/>
                              <w:rPr>
                                <w:rFonts w:cs="阿里巴巴普惠体 R" w:asciiTheme="minorEastAsia" w:hAnsiTheme="minorEastAsia"/>
                                <w:color w:val="757A86"/>
                                <w:szCs w:val="21"/>
                              </w:rPr>
                            </w:pPr>
                            <w:r>
                              <w:rPr>
                                <w:rFonts w:hint="eastAsia" w:cs="阿里巴巴普惠体 R" w:asciiTheme="minorEastAsia" w:hAnsiTheme="minorEastAsia"/>
                                <w:color w:val="757A86"/>
                                <w:szCs w:val="21"/>
                              </w:rPr>
                              <w:t>本人性格热情开朗，待人友好，为人诚实谦虚。工作勤奋，认真负责，能吃苦耐劳，尽职尽责，有耐心。具有亲和力，平易近人，善于与人沟通。学习刻苦认真，成绩优秀，品学兼优，热爱集体，曾获得“优秀学生干部”称号。积极参加课外文体活动，各种社会实践活动和兼职工作等，提高口才和人际交往能力。曾连续两年获得学院“暑期社会实践积极分子“及”优秀个人“等荣誉称号。</w:t>
                            </w:r>
                          </w:p>
                        </w:txbxContent>
                      </wps:txbx>
                      <wps:bodyPr rot="0" vert="horz" wrap="square" lIns="36000" tIns="45720" rIns="36000" bIns="45720" anchor="t" anchorCtr="0">
                        <a:spAutoFit/>
                      </wps:bodyPr>
                    </wps:wsp>
                  </a:graphicData>
                </a:graphic>
              </wp:anchor>
            </w:drawing>
          </mc:Choice>
          <mc:Fallback>
            <w:pict>
              <v:shape id="文本框 2" o:spid="_x0000_s1026" o:spt="202" type="#_x0000_t202" style="position:absolute;left:0pt;margin-left:197.8pt;margin-top:710.65pt;height:97.95pt;width:374.15pt;z-index:251616256;mso-width-relative:page;mso-height-relative:page;" filled="f" stroked="f" coordsize="21600,21600" o:gfxdata="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bBjm12wAAAA4BAAAPAAAAAAAAAAEAIAAAACIAAABkcnMvZG93bnJldi54bWxQSwECFAAU&#10;AAAACACHTuJAsDZhUycCAAAsBAAADgAAAAAAAAABACAAAAAqAQAAZHJzL2Uyb0RvYy54bWxQSwUG&#10;AAAAAAYABgBZAQAAwwUAAAAA&#10;">
                <v:fill on="f" focussize="0,0"/>
                <v:stroke on="f" miterlimit="8" joinstyle="miter"/>
                <v:imagedata o:title=""/>
                <o:lock v:ext="edit" aspectratio="f"/>
                <v:textbox inset="1mm,1.27mm,1mm,1.27mm" style="mso-fit-shape-to-text:t;">
                  <w:txbxContent>
                    <w:p>
                      <w:pPr>
                        <w:adjustRightInd w:val="0"/>
                        <w:spacing w:line="360" w:lineRule="exact"/>
                        <w:rPr>
                          <w:rFonts w:cs="阿里巴巴普惠体 R" w:asciiTheme="minorEastAsia" w:hAnsiTheme="minorEastAsia"/>
                          <w:color w:val="757A86"/>
                          <w:szCs w:val="21"/>
                        </w:rPr>
                      </w:pPr>
                      <w:r>
                        <w:rPr>
                          <w:rFonts w:hint="eastAsia" w:cs="阿里巴巴普惠体 R" w:asciiTheme="minorEastAsia" w:hAnsiTheme="minorEastAsia"/>
                          <w:color w:val="757A86"/>
                          <w:szCs w:val="21"/>
                        </w:rPr>
                        <w:t>本人性格热情开朗，待人友好，为人诚实谦虚。工作勤奋，认真负责，能吃苦耐劳，尽职尽责，有耐心。具有亲和力，平易近人，善于与人沟通。学习刻苦认真，成绩优秀，品学兼优，热爱集体，曾获得“优秀学生干部”称号。积极参加课外文体活动，各种社会实践活动和兼职工作等，提高口才和人际交往能力。曾连续两年获得学院“暑期社会实践积极分子“及”优秀个人“等荣誉称号。</w:t>
                      </w:r>
                    </w:p>
                  </w:txbxContent>
                </v:textbox>
              </v:shape>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2512060</wp:posOffset>
                </wp:positionH>
                <wp:positionV relativeFrom="paragraph">
                  <wp:posOffset>7572375</wp:posOffset>
                </wp:positionV>
                <wp:extent cx="4751705" cy="786765"/>
                <wp:effectExtent l="0" t="0" r="0" b="0"/>
                <wp:wrapNone/>
                <wp:docPr id="28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751949" cy="786764"/>
                        </a:xfrm>
                        <a:prstGeom prst="rect">
                          <a:avLst/>
                        </a:prstGeom>
                        <a:noFill/>
                        <a:ln w="9525">
                          <a:noFill/>
                          <a:miter lim="800000"/>
                        </a:ln>
                      </wps:spPr>
                      <wps:txbx>
                        <w:txbxContent>
                          <w:p>
                            <w:pPr>
                              <w:adjustRightInd w:val="0"/>
                              <w:spacing w:line="360" w:lineRule="exact"/>
                              <w:rPr>
                                <w:rFonts w:cs="阿里巴巴普惠体 R" w:asciiTheme="minorEastAsia" w:hAnsiTheme="minorEastAsia"/>
                                <w:color w:val="757A86"/>
                                <w:szCs w:val="21"/>
                              </w:rPr>
                            </w:pPr>
                            <w:r>
                              <w:rPr>
                                <w:rFonts w:hint="eastAsia" w:cs="阿里巴巴普惠体 R" w:asciiTheme="minorEastAsia" w:hAnsiTheme="minorEastAsia"/>
                                <w:color w:val="757A86"/>
                                <w:szCs w:val="21"/>
                              </w:rPr>
                              <w:t>语言能力：英语六级证书、读写能力精通，能翻译专业领域文献</w:t>
                            </w:r>
                          </w:p>
                          <w:p>
                            <w:pPr>
                              <w:adjustRightInd w:val="0"/>
                              <w:spacing w:line="360" w:lineRule="exact"/>
                              <w:rPr>
                                <w:rFonts w:cs="阿里巴巴普惠体 R" w:asciiTheme="minorEastAsia" w:hAnsiTheme="minorEastAsia"/>
                                <w:color w:val="757A86"/>
                                <w:szCs w:val="21"/>
                              </w:rPr>
                            </w:pPr>
                            <w:r>
                              <w:rPr>
                                <w:rFonts w:hint="eastAsia" w:cs="阿里巴巴普惠体 R" w:asciiTheme="minorEastAsia" w:hAnsiTheme="minorEastAsia"/>
                                <w:color w:val="757A86"/>
                                <w:szCs w:val="21"/>
                              </w:rPr>
                              <w:t>活动荣誉：大学生创业计划大赛一等奖，新锐创业协会创业计划大赛二等奖</w:t>
                            </w:r>
                          </w:p>
                          <w:p>
                            <w:pPr>
                              <w:adjustRightInd w:val="0"/>
                              <w:spacing w:line="360" w:lineRule="exact"/>
                              <w:rPr>
                                <w:rFonts w:cs="阿里巴巴普惠体 R" w:asciiTheme="minorEastAsia" w:hAnsiTheme="minorEastAsia"/>
                                <w:color w:val="757A86"/>
                                <w:szCs w:val="21"/>
                              </w:rPr>
                            </w:pPr>
                            <w:r>
                              <w:rPr>
                                <w:rFonts w:hint="eastAsia" w:cs="阿里巴巴普惠体 R" w:asciiTheme="minorEastAsia" w:hAnsiTheme="minorEastAsia"/>
                                <w:color w:val="757A86"/>
                                <w:szCs w:val="21"/>
                              </w:rPr>
                              <w:t>通用技能：取得驾驶执照、熟练掌握Office办公软件，会使用PS、AI设计软件</w:t>
                            </w:r>
                          </w:p>
                        </w:txbxContent>
                      </wps:txbx>
                      <wps:bodyPr rot="0" vert="horz" wrap="square" lIns="36000" tIns="45720" rIns="36000" bIns="45720" anchor="t" anchorCtr="0">
                        <a:spAutoFit/>
                      </wps:bodyPr>
                    </wps:wsp>
                  </a:graphicData>
                </a:graphic>
              </wp:anchor>
            </w:drawing>
          </mc:Choice>
          <mc:Fallback>
            <w:pict>
              <v:shape id="文本框 2" o:spid="_x0000_s1026" o:spt="202" type="#_x0000_t202" style="position:absolute;left:0pt;margin-left:197.8pt;margin-top:596.25pt;height:61.95pt;width:374.15pt;z-index:251623424;mso-width-relative:page;mso-height-relative:page;" filled="f" stroked="f" coordsize="21600,21600" o:gfxdata="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yviN1tsAAAAOAQAADwAAAAAAAAABACAAAAAiAAAAZHJzL2Rvd25yZXYueG1sUEsBAhQAFAAA&#10;AAgAh07iQDwqZ9MlAgAAKwQAAA4AAAAAAAAAAQAgAAAAKgEAAGRycy9lMm9Eb2MueG1sUEsFBgAA&#10;AAAGAAYAWQEAAMEFAAAAAA==&#10;">
                <v:fill on="f" focussize="0,0"/>
                <v:stroke on="f" miterlimit="8" joinstyle="miter"/>
                <v:imagedata o:title=""/>
                <o:lock v:ext="edit" aspectratio="f"/>
                <v:textbox inset="1mm,1.27mm,1mm,1.27mm" style="mso-fit-shape-to-text:t;">
                  <w:txbxContent>
                    <w:p>
                      <w:pPr>
                        <w:adjustRightInd w:val="0"/>
                        <w:spacing w:line="360" w:lineRule="exact"/>
                        <w:rPr>
                          <w:rFonts w:cs="阿里巴巴普惠体 R" w:asciiTheme="minorEastAsia" w:hAnsiTheme="minorEastAsia"/>
                          <w:color w:val="757A86"/>
                          <w:szCs w:val="21"/>
                        </w:rPr>
                      </w:pPr>
                      <w:r>
                        <w:rPr>
                          <w:rFonts w:hint="eastAsia" w:cs="阿里巴巴普惠体 R" w:asciiTheme="minorEastAsia" w:hAnsiTheme="minorEastAsia"/>
                          <w:color w:val="757A86"/>
                          <w:szCs w:val="21"/>
                        </w:rPr>
                        <w:t>语言能力：英语六级证书、读写能力精通，能翻译专业领域文献</w:t>
                      </w:r>
                    </w:p>
                    <w:p>
                      <w:pPr>
                        <w:adjustRightInd w:val="0"/>
                        <w:spacing w:line="360" w:lineRule="exact"/>
                        <w:rPr>
                          <w:rFonts w:cs="阿里巴巴普惠体 R" w:asciiTheme="minorEastAsia" w:hAnsiTheme="minorEastAsia"/>
                          <w:color w:val="757A86"/>
                          <w:szCs w:val="21"/>
                        </w:rPr>
                      </w:pPr>
                      <w:r>
                        <w:rPr>
                          <w:rFonts w:hint="eastAsia" w:cs="阿里巴巴普惠体 R" w:asciiTheme="minorEastAsia" w:hAnsiTheme="minorEastAsia"/>
                          <w:color w:val="757A86"/>
                          <w:szCs w:val="21"/>
                        </w:rPr>
                        <w:t>活动荣誉：大学生创业计划大赛一等奖，新锐创业协会创业计划大赛二等奖</w:t>
                      </w:r>
                    </w:p>
                    <w:p>
                      <w:pPr>
                        <w:adjustRightInd w:val="0"/>
                        <w:spacing w:line="360" w:lineRule="exact"/>
                        <w:rPr>
                          <w:rFonts w:cs="阿里巴巴普惠体 R" w:asciiTheme="minorEastAsia" w:hAnsiTheme="minorEastAsia"/>
                          <w:color w:val="757A86"/>
                          <w:szCs w:val="21"/>
                        </w:rPr>
                      </w:pPr>
                      <w:r>
                        <w:rPr>
                          <w:rFonts w:hint="eastAsia" w:cs="阿里巴巴普惠体 R" w:asciiTheme="minorEastAsia" w:hAnsiTheme="minorEastAsia"/>
                          <w:color w:val="757A86"/>
                          <w:szCs w:val="21"/>
                        </w:rPr>
                        <w:t>通用技能：取得驾驶执照、熟练掌握Office办公软件，会使用PS、AI设计软件</w:t>
                      </w:r>
                    </w:p>
                  </w:txbxContent>
                </v:textbox>
              </v:shap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2512060</wp:posOffset>
                </wp:positionH>
                <wp:positionV relativeFrom="paragraph">
                  <wp:posOffset>1846580</wp:posOffset>
                </wp:positionV>
                <wp:extent cx="4751705" cy="786765"/>
                <wp:effectExtent l="0" t="0" r="0" b="0"/>
                <wp:wrapNone/>
                <wp:docPr id="3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751949" cy="786764"/>
                        </a:xfrm>
                        <a:prstGeom prst="rect">
                          <a:avLst/>
                        </a:prstGeom>
                        <a:noFill/>
                        <a:ln w="9525">
                          <a:noFill/>
                          <a:miter lim="800000"/>
                        </a:ln>
                      </wps:spPr>
                      <wps:txbx>
                        <w:txbxContent>
                          <w:p>
                            <w:pPr>
                              <w:adjustRightInd w:val="0"/>
                              <w:spacing w:line="360" w:lineRule="exact"/>
                              <w:rPr>
                                <w:rFonts w:cs="阿里巴巴普惠体 M" w:asciiTheme="majorEastAsia" w:hAnsiTheme="majorEastAsia" w:eastAsiaTheme="majorEastAsia"/>
                                <w:color w:val="1D2A3C"/>
                                <w:szCs w:val="21"/>
                              </w:rPr>
                            </w:pPr>
                            <w:r>
                              <w:rPr>
                                <w:rFonts w:hint="eastAsia" w:cs="阿里巴巴普惠体 M" w:asciiTheme="majorEastAsia" w:hAnsiTheme="majorEastAsia" w:eastAsiaTheme="majorEastAsia"/>
                                <w:color w:val="1D2A3C"/>
                                <w:szCs w:val="21"/>
                              </w:rPr>
                              <w:t>意向学校：华中科技大学      意向专业：会计学</w:t>
                            </w:r>
                          </w:p>
                          <w:p>
                            <w:pPr>
                              <w:adjustRightInd w:val="0"/>
                              <w:spacing w:line="360" w:lineRule="exact"/>
                              <w:rPr>
                                <w:rFonts w:cs="阿里巴巴普惠体 R" w:asciiTheme="majorEastAsia" w:hAnsiTheme="majorEastAsia" w:eastAsiaTheme="majorEastAsia"/>
                                <w:color w:val="5FB2D3" w:themeColor="accent4"/>
                                <w:szCs w:val="21"/>
                                <w14:textFill>
                                  <w14:solidFill>
                                    <w14:schemeClr w14:val="accent4"/>
                                  </w14:solidFill>
                                </w14:textFill>
                              </w:rPr>
                            </w:pPr>
                            <w:r>
                              <w:rPr>
                                <w:rFonts w:hint="eastAsia" w:cs="阿里巴巴普惠体 R" w:asciiTheme="majorEastAsia" w:hAnsiTheme="majorEastAsia" w:eastAsiaTheme="majorEastAsia"/>
                                <w:color w:val="5FB2D3" w:themeColor="accent4"/>
                                <w:szCs w:val="21"/>
                                <w14:textFill>
                                  <w14:solidFill>
                                    <w14:schemeClr w14:val="accent4"/>
                                  </w14:solidFill>
                                </w14:textFill>
                              </w:rPr>
                              <w:t>初试总分：320</w:t>
                            </w:r>
                          </w:p>
                          <w:p>
                            <w:pPr>
                              <w:adjustRightInd w:val="0"/>
                              <w:spacing w:line="360" w:lineRule="exact"/>
                              <w:rPr>
                                <w:rFonts w:cs="阿里巴巴普惠体 R" w:asciiTheme="minorEastAsia" w:hAnsiTheme="minorEastAsia"/>
                                <w:color w:val="757A86"/>
                                <w:szCs w:val="21"/>
                              </w:rPr>
                            </w:pPr>
                            <w:r>
                              <w:rPr>
                                <w:rFonts w:hint="eastAsia" w:cs="阿里巴巴普惠体 R" w:asciiTheme="minorEastAsia" w:hAnsiTheme="minorEastAsia"/>
                                <w:color w:val="757A86"/>
                                <w:szCs w:val="21"/>
                              </w:rPr>
                              <w:t>英文（80）   思想政治（80）   专业课（80）   专业课（80）</w:t>
                            </w:r>
                          </w:p>
                        </w:txbxContent>
                      </wps:txbx>
                      <wps:bodyPr rot="0" vert="horz" wrap="square" lIns="36000" tIns="45720" rIns="36000" bIns="45720" anchor="t" anchorCtr="0">
                        <a:spAutoFit/>
                      </wps:bodyPr>
                    </wps:wsp>
                  </a:graphicData>
                </a:graphic>
              </wp:anchor>
            </w:drawing>
          </mc:Choice>
          <mc:Fallback>
            <w:pict>
              <v:shape id="文本框 2" o:spid="_x0000_s1026" o:spt="202" type="#_x0000_t202" style="position:absolute;left:0pt;margin-left:197.8pt;margin-top:145.4pt;height:61.95pt;width:374.15pt;z-index:251630592;mso-width-relative:page;mso-height-relative:page;" filled="f" stroked="f" coordsize="21600,21600" o:gfxdata="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hOWdHaAAAADAEAAA8AAAAAAAAAAQAgAAAAIgAAAGRycy9kb3ducmV2LnhtbFBLAQIUABQAAAAI&#10;AIdO4kAVZTheJAIAACoEAAAOAAAAAAAAAAEAIAAAACkBAABkcnMvZTJvRG9jLnhtbFBLBQYAAAAA&#10;BgAGAFkBAAC/BQAAAAA=&#10;">
                <v:fill on="f" focussize="0,0"/>
                <v:stroke on="f" miterlimit="8" joinstyle="miter"/>
                <v:imagedata o:title=""/>
                <o:lock v:ext="edit" aspectratio="f"/>
                <v:textbox inset="1mm,1.27mm,1mm,1.27mm" style="mso-fit-shape-to-text:t;">
                  <w:txbxContent>
                    <w:p>
                      <w:pPr>
                        <w:adjustRightInd w:val="0"/>
                        <w:spacing w:line="360" w:lineRule="exact"/>
                        <w:rPr>
                          <w:rFonts w:cs="阿里巴巴普惠体 M" w:asciiTheme="majorEastAsia" w:hAnsiTheme="majorEastAsia" w:eastAsiaTheme="majorEastAsia"/>
                          <w:color w:val="1D2A3C"/>
                          <w:szCs w:val="21"/>
                        </w:rPr>
                      </w:pPr>
                      <w:r>
                        <w:rPr>
                          <w:rFonts w:hint="eastAsia" w:cs="阿里巴巴普惠体 M" w:asciiTheme="majorEastAsia" w:hAnsiTheme="majorEastAsia" w:eastAsiaTheme="majorEastAsia"/>
                          <w:color w:val="1D2A3C"/>
                          <w:szCs w:val="21"/>
                        </w:rPr>
                        <w:t>意向学校：华中科技大学      意向专业：会计学</w:t>
                      </w:r>
                    </w:p>
                    <w:p>
                      <w:pPr>
                        <w:adjustRightInd w:val="0"/>
                        <w:spacing w:line="360" w:lineRule="exact"/>
                        <w:rPr>
                          <w:rFonts w:cs="阿里巴巴普惠体 R" w:asciiTheme="majorEastAsia" w:hAnsiTheme="majorEastAsia" w:eastAsiaTheme="majorEastAsia"/>
                          <w:color w:val="5FB2D3" w:themeColor="accent4"/>
                          <w:szCs w:val="21"/>
                          <w14:textFill>
                            <w14:solidFill>
                              <w14:schemeClr w14:val="accent4"/>
                            </w14:solidFill>
                          </w14:textFill>
                        </w:rPr>
                      </w:pPr>
                      <w:r>
                        <w:rPr>
                          <w:rFonts w:hint="eastAsia" w:cs="阿里巴巴普惠体 R" w:asciiTheme="majorEastAsia" w:hAnsiTheme="majorEastAsia" w:eastAsiaTheme="majorEastAsia"/>
                          <w:color w:val="5FB2D3" w:themeColor="accent4"/>
                          <w:szCs w:val="21"/>
                          <w14:textFill>
                            <w14:solidFill>
                              <w14:schemeClr w14:val="accent4"/>
                            </w14:solidFill>
                          </w14:textFill>
                        </w:rPr>
                        <w:t>初试总分：320</w:t>
                      </w:r>
                    </w:p>
                    <w:p>
                      <w:pPr>
                        <w:adjustRightInd w:val="0"/>
                        <w:spacing w:line="360" w:lineRule="exact"/>
                        <w:rPr>
                          <w:rFonts w:cs="阿里巴巴普惠体 R" w:asciiTheme="minorEastAsia" w:hAnsiTheme="minorEastAsia"/>
                          <w:color w:val="757A86"/>
                          <w:szCs w:val="21"/>
                        </w:rPr>
                      </w:pPr>
                      <w:r>
                        <w:rPr>
                          <w:rFonts w:hint="eastAsia" w:cs="阿里巴巴普惠体 R" w:asciiTheme="minorEastAsia" w:hAnsiTheme="minorEastAsia"/>
                          <w:color w:val="757A86"/>
                          <w:szCs w:val="21"/>
                        </w:rPr>
                        <w:t>英文（80）   思想政治（80）   专业课（80）   专业课（80）</w:t>
                      </w:r>
                    </w:p>
                  </w:txbxContent>
                </v:textbox>
              </v:shape>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2512060</wp:posOffset>
                </wp:positionH>
                <wp:positionV relativeFrom="paragraph">
                  <wp:posOffset>4966335</wp:posOffset>
                </wp:positionV>
                <wp:extent cx="4751705" cy="1929765"/>
                <wp:effectExtent l="0" t="0" r="0" b="0"/>
                <wp:wrapNone/>
                <wp:docPr id="4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751949" cy="1929763"/>
                        </a:xfrm>
                        <a:prstGeom prst="rect">
                          <a:avLst/>
                        </a:prstGeom>
                        <a:noFill/>
                        <a:ln w="9525">
                          <a:noFill/>
                          <a:miter lim="800000"/>
                        </a:ln>
                      </wps:spPr>
                      <wps:txbx>
                        <w:txbxContent>
                          <w:p>
                            <w:pPr>
                              <w:adjustRightInd w:val="0"/>
                              <w:spacing w:line="360" w:lineRule="exact"/>
                              <w:rPr>
                                <w:rFonts w:cs="阿里巴巴普惠体 M" w:asciiTheme="majorEastAsia" w:hAnsiTheme="majorEastAsia" w:eastAsiaTheme="majorEastAsia"/>
                                <w:color w:val="1D2A3C"/>
                                <w:szCs w:val="21"/>
                              </w:rPr>
                            </w:pPr>
                            <w:r>
                              <w:rPr>
                                <w:rFonts w:hint="eastAsia" w:cs="阿里巴巴普惠体 M" w:asciiTheme="majorEastAsia" w:hAnsiTheme="majorEastAsia" w:eastAsiaTheme="majorEastAsia"/>
                                <w:color w:val="1D2A3C"/>
                                <w:szCs w:val="21"/>
                              </w:rPr>
                              <w:t>毕业论文：互联网时代人力资源管理课程教学新变革</w:t>
                            </w:r>
                          </w:p>
                          <w:p>
                            <w:pPr>
                              <w:adjustRightInd w:val="0"/>
                              <w:spacing w:line="360" w:lineRule="exact"/>
                              <w:rPr>
                                <w:rFonts w:cs="阿里巴巴普惠体 R" w:asciiTheme="majorEastAsia" w:hAnsiTheme="majorEastAsia" w:eastAsiaTheme="majorEastAsia"/>
                                <w:color w:val="5FB2D3" w:themeColor="accent4"/>
                                <w:szCs w:val="21"/>
                                <w14:textFill>
                                  <w14:solidFill>
                                    <w14:schemeClr w14:val="accent4"/>
                                  </w14:solidFill>
                                </w14:textFill>
                              </w:rPr>
                            </w:pPr>
                            <w:r>
                              <w:rPr>
                                <w:rFonts w:hint="eastAsia" w:cs="阿里巴巴普惠体 R" w:asciiTheme="majorEastAsia" w:hAnsiTheme="majorEastAsia" w:eastAsiaTheme="majorEastAsia"/>
                                <w:color w:val="5FB2D3" w:themeColor="accent4"/>
                                <w:szCs w:val="21"/>
                                <w14:textFill>
                                  <w14:solidFill>
                                    <w14:schemeClr w14:val="accent4"/>
                                  </w14:solidFill>
                                </w14:textFill>
                              </w:rPr>
                              <w:t>论文简述</w:t>
                            </w:r>
                          </w:p>
                          <w:p>
                            <w:pPr>
                              <w:adjustRightInd w:val="0"/>
                              <w:spacing w:line="360" w:lineRule="exact"/>
                              <w:rPr>
                                <w:rFonts w:cs="阿里巴巴普惠体 R" w:asciiTheme="minorEastAsia" w:hAnsiTheme="minorEastAsia"/>
                                <w:color w:val="757A86"/>
                                <w:szCs w:val="21"/>
                              </w:rPr>
                            </w:pPr>
                            <w:r>
                              <w:rPr>
                                <w:rFonts w:hint="eastAsia" w:cs="阿里巴巴普惠体 R" w:asciiTheme="minorEastAsia" w:hAnsiTheme="minorEastAsia"/>
                                <w:color w:val="757A86"/>
                                <w:szCs w:val="21"/>
                              </w:rPr>
                              <w:t>本次研究通过调研校企合作企业及历届人力资源管理专业毕业生所在工作单位，共回收74份有效问卷，通过问卷整理，可以肯定地回答，互联网时代的到来对人力资源工作产生了深远影响。</w:t>
                            </w:r>
                          </w:p>
                          <w:p>
                            <w:pPr>
                              <w:adjustRightInd w:val="0"/>
                              <w:spacing w:line="360" w:lineRule="exact"/>
                              <w:rPr>
                                <w:rFonts w:cs="阿里巴巴普惠体 R" w:asciiTheme="minorEastAsia" w:hAnsiTheme="minorEastAsia"/>
                                <w:color w:val="757A86"/>
                                <w:szCs w:val="21"/>
                              </w:rPr>
                            </w:pPr>
                            <w:r>
                              <w:rPr>
                                <w:rFonts w:hint="eastAsia" w:cs="阿里巴巴普惠体 R" w:asciiTheme="minorEastAsia" w:hAnsiTheme="minorEastAsia"/>
                                <w:color w:val="757A86"/>
                                <w:szCs w:val="21"/>
                              </w:rPr>
                              <w:t>企业通过大数据记录考勤、离职率、薪酬、绩效指标来对未来进行预测和管理决策。企业一方面积极建立大数据库，另一方面在包括书面行文在内的日常管理流程和决策中也在积极用数据说话。</w:t>
                            </w:r>
                          </w:p>
                        </w:txbxContent>
                      </wps:txbx>
                      <wps:bodyPr rot="0" vert="horz" wrap="square" lIns="36000" tIns="45720" rIns="36000" bIns="45720" anchor="t" anchorCtr="0">
                        <a:spAutoFit/>
                      </wps:bodyPr>
                    </wps:wsp>
                  </a:graphicData>
                </a:graphic>
              </wp:anchor>
            </w:drawing>
          </mc:Choice>
          <mc:Fallback>
            <w:pict>
              <v:shape id="文本框 2" o:spid="_x0000_s1026" o:spt="202" type="#_x0000_t202" style="position:absolute;left:0pt;margin-left:197.8pt;margin-top:391.05pt;height:151.95pt;width:374.15pt;z-index:251637760;mso-width-relative:page;mso-height-relative:page;" filled="f" stroked="f" coordsize="21600,21600" o:gfxdata="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f6rnHbAAAADQEAAA8AAAAAAAAAAQAgAAAAIgAAAGRycy9kb3ducmV2LnhtbFBLAQIUABQA&#10;AAAIAIdO4kDTFW0AJgIAACsEAAAOAAAAAAAAAAEAIAAAACoBAABkcnMvZTJvRG9jLnhtbFBLBQYA&#10;AAAABgAGAFkBAADCBQAAAAA=&#10;">
                <v:fill on="f" focussize="0,0"/>
                <v:stroke on="f" miterlimit="8" joinstyle="miter"/>
                <v:imagedata o:title=""/>
                <o:lock v:ext="edit" aspectratio="f"/>
                <v:textbox inset="1mm,1.27mm,1mm,1.27mm" style="mso-fit-shape-to-text:t;">
                  <w:txbxContent>
                    <w:p>
                      <w:pPr>
                        <w:adjustRightInd w:val="0"/>
                        <w:spacing w:line="360" w:lineRule="exact"/>
                        <w:rPr>
                          <w:rFonts w:cs="阿里巴巴普惠体 M" w:asciiTheme="majorEastAsia" w:hAnsiTheme="majorEastAsia" w:eastAsiaTheme="majorEastAsia"/>
                          <w:color w:val="1D2A3C"/>
                          <w:szCs w:val="21"/>
                        </w:rPr>
                      </w:pPr>
                      <w:r>
                        <w:rPr>
                          <w:rFonts w:hint="eastAsia" w:cs="阿里巴巴普惠体 M" w:asciiTheme="majorEastAsia" w:hAnsiTheme="majorEastAsia" w:eastAsiaTheme="majorEastAsia"/>
                          <w:color w:val="1D2A3C"/>
                          <w:szCs w:val="21"/>
                        </w:rPr>
                        <w:t>毕业论文：互联网时代人力资源管理课程教学新变革</w:t>
                      </w:r>
                    </w:p>
                    <w:p>
                      <w:pPr>
                        <w:adjustRightInd w:val="0"/>
                        <w:spacing w:line="360" w:lineRule="exact"/>
                        <w:rPr>
                          <w:rFonts w:cs="阿里巴巴普惠体 R" w:asciiTheme="majorEastAsia" w:hAnsiTheme="majorEastAsia" w:eastAsiaTheme="majorEastAsia"/>
                          <w:color w:val="5FB2D3" w:themeColor="accent4"/>
                          <w:szCs w:val="21"/>
                          <w14:textFill>
                            <w14:solidFill>
                              <w14:schemeClr w14:val="accent4"/>
                            </w14:solidFill>
                          </w14:textFill>
                        </w:rPr>
                      </w:pPr>
                      <w:r>
                        <w:rPr>
                          <w:rFonts w:hint="eastAsia" w:cs="阿里巴巴普惠体 R" w:asciiTheme="majorEastAsia" w:hAnsiTheme="majorEastAsia" w:eastAsiaTheme="majorEastAsia"/>
                          <w:color w:val="5FB2D3" w:themeColor="accent4"/>
                          <w:szCs w:val="21"/>
                          <w14:textFill>
                            <w14:solidFill>
                              <w14:schemeClr w14:val="accent4"/>
                            </w14:solidFill>
                          </w14:textFill>
                        </w:rPr>
                        <w:t>论文简述</w:t>
                      </w:r>
                    </w:p>
                    <w:p>
                      <w:pPr>
                        <w:adjustRightInd w:val="0"/>
                        <w:spacing w:line="360" w:lineRule="exact"/>
                        <w:rPr>
                          <w:rFonts w:cs="阿里巴巴普惠体 R" w:asciiTheme="minorEastAsia" w:hAnsiTheme="minorEastAsia"/>
                          <w:color w:val="757A86"/>
                          <w:szCs w:val="21"/>
                        </w:rPr>
                      </w:pPr>
                      <w:r>
                        <w:rPr>
                          <w:rFonts w:hint="eastAsia" w:cs="阿里巴巴普惠体 R" w:asciiTheme="minorEastAsia" w:hAnsiTheme="minorEastAsia"/>
                          <w:color w:val="757A86"/>
                          <w:szCs w:val="21"/>
                        </w:rPr>
                        <w:t>本次研究通过调研校企合作企业及历届人力资源管理专业毕业生所在工作单位，共回收74份有效问卷，通过问卷整理，可以肯定地回答，互联网时代的到来对人力资源工作产生了深远影响。</w:t>
                      </w:r>
                    </w:p>
                    <w:p>
                      <w:pPr>
                        <w:adjustRightInd w:val="0"/>
                        <w:spacing w:line="360" w:lineRule="exact"/>
                        <w:rPr>
                          <w:rFonts w:cs="阿里巴巴普惠体 R" w:asciiTheme="minorEastAsia" w:hAnsiTheme="minorEastAsia"/>
                          <w:color w:val="757A86"/>
                          <w:szCs w:val="21"/>
                        </w:rPr>
                      </w:pPr>
                      <w:r>
                        <w:rPr>
                          <w:rFonts w:hint="eastAsia" w:cs="阿里巴巴普惠体 R" w:asciiTheme="minorEastAsia" w:hAnsiTheme="minorEastAsia"/>
                          <w:color w:val="757A86"/>
                          <w:szCs w:val="21"/>
                        </w:rPr>
                        <w:t>企业通过大数据记录考勤、离职率、薪酬、绩效指标来对未来进行预测和管理决策。企业一方面积极建立大数据库，另一方面在包括书面行文在内的日常管理流程和决策中也在积极用数据说话。</w:t>
                      </w:r>
                    </w:p>
                  </w:txbxContent>
                </v:textbox>
              </v:shape>
            </w:pict>
          </mc:Fallback>
        </mc:AlternateContent>
      </w:r>
      <w:r>
        <mc:AlternateContent>
          <mc:Choice Requires="wps">
            <w:drawing>
              <wp:anchor distT="0" distB="0" distL="114300" distR="114300" simplePos="0" relativeHeight="251607040" behindDoc="0" locked="0" layoutInCell="1" allowOverlap="1">
                <wp:simplePos x="0" y="0"/>
                <wp:positionH relativeFrom="column">
                  <wp:posOffset>2940685</wp:posOffset>
                </wp:positionH>
                <wp:positionV relativeFrom="paragraph">
                  <wp:posOffset>2914015</wp:posOffset>
                </wp:positionV>
                <wp:extent cx="2680335" cy="342265"/>
                <wp:effectExtent l="0" t="0" r="5715" b="1270"/>
                <wp:wrapNone/>
                <wp:docPr id="6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80578" cy="342264"/>
                        </a:xfrm>
                        <a:prstGeom prst="rect">
                          <a:avLst/>
                        </a:prstGeom>
                        <a:noFill/>
                        <a:ln w="9525">
                          <a:noFill/>
                          <a:miter lim="800000"/>
                        </a:ln>
                      </wps:spPr>
                      <wps:txbx>
                        <w:txbxContent>
                          <w:p>
                            <w:pPr>
                              <w:adjustRightInd w:val="0"/>
                              <w:spacing w:line="380" w:lineRule="exact"/>
                              <w:rPr>
                                <w:rFonts w:cs="阿里巴巴普惠体 M" w:asciiTheme="majorEastAsia" w:hAnsiTheme="majorEastAsia" w:eastAsiaTheme="majorEastAsia"/>
                                <w:color w:val="5FB2D3" w:themeColor="accent4"/>
                                <w:sz w:val="24"/>
                                <w:szCs w:val="24"/>
                                <w14:textFill>
                                  <w14:solidFill>
                                    <w14:schemeClr w14:val="accent4"/>
                                  </w14:solidFill>
                                </w14:textFill>
                              </w:rPr>
                            </w:pPr>
                            <w:r>
                              <w:rPr>
                                <w:rFonts w:hint="eastAsia" w:cs="阿里巴巴普惠体 M" w:asciiTheme="majorEastAsia" w:hAnsiTheme="majorEastAsia" w:eastAsiaTheme="majorEastAsia"/>
                                <w:color w:val="5FB2D3" w:themeColor="accent4"/>
                                <w:sz w:val="24"/>
                                <w:szCs w:val="24"/>
                                <w14:textFill>
                                  <w14:solidFill>
                                    <w14:schemeClr w14:val="accent4"/>
                                  </w14:solidFill>
                                </w14:textFill>
                              </w:rPr>
                              <w:t>教育背景</w:t>
                            </w:r>
                          </w:p>
                        </w:txbxContent>
                      </wps:txbx>
                      <wps:bodyPr rot="0" vert="horz" wrap="square" lIns="36000" tIns="45720" rIns="36000" bIns="45720" anchor="t" anchorCtr="0">
                        <a:spAutoFit/>
                      </wps:bodyPr>
                    </wps:wsp>
                  </a:graphicData>
                </a:graphic>
              </wp:anchor>
            </w:drawing>
          </mc:Choice>
          <mc:Fallback>
            <w:pict>
              <v:shape id="文本框 2" o:spid="_x0000_s1026" o:spt="202" type="#_x0000_t202" style="position:absolute;left:0pt;margin-left:231.55pt;margin-top:229.45pt;height:26.95pt;width:211.05pt;z-index:251607040;mso-width-relative:page;mso-height-relative:page;" filled="f" stroked="f" coordsize="21600,21600" o:gfxdata="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7N50o2gAAAAsBAAAPAAAAAAAAAAEAIAAAACIAAABkcnMvZG93bnJldi54bWxQSwECFAAUAAAA&#10;CACHTuJAsIohCyUCAAAqBAAADgAAAAAAAAABACAAAAApAQAAZHJzL2Uyb0RvYy54bWxQSwUGAAAA&#10;AAYABgBZAQAAwAUAAAAA&#10;">
                <v:fill on="f" focussize="0,0"/>
                <v:stroke on="f" miterlimit="8" joinstyle="miter"/>
                <v:imagedata o:title=""/>
                <o:lock v:ext="edit" aspectratio="f"/>
                <v:textbox inset="1mm,1.27mm,1mm,1.27mm" style="mso-fit-shape-to-text:t;">
                  <w:txbxContent>
                    <w:p>
                      <w:pPr>
                        <w:adjustRightInd w:val="0"/>
                        <w:spacing w:line="380" w:lineRule="exact"/>
                        <w:rPr>
                          <w:rFonts w:cs="阿里巴巴普惠体 M" w:asciiTheme="majorEastAsia" w:hAnsiTheme="majorEastAsia" w:eastAsiaTheme="majorEastAsia"/>
                          <w:color w:val="5FB2D3" w:themeColor="accent4"/>
                          <w:sz w:val="24"/>
                          <w:szCs w:val="24"/>
                          <w14:textFill>
                            <w14:solidFill>
                              <w14:schemeClr w14:val="accent4"/>
                            </w14:solidFill>
                          </w14:textFill>
                        </w:rPr>
                      </w:pPr>
                      <w:r>
                        <w:rPr>
                          <w:rFonts w:hint="eastAsia" w:cs="阿里巴巴普惠体 M" w:asciiTheme="majorEastAsia" w:hAnsiTheme="majorEastAsia" w:eastAsiaTheme="majorEastAsia"/>
                          <w:color w:val="5FB2D3" w:themeColor="accent4"/>
                          <w:sz w:val="24"/>
                          <w:szCs w:val="24"/>
                          <w14:textFill>
                            <w14:solidFill>
                              <w14:schemeClr w14:val="accent4"/>
                            </w14:solidFill>
                          </w14:textFill>
                        </w:rPr>
                        <w:t>教育背景</w:t>
                      </w:r>
                    </w:p>
                  </w:txbxContent>
                </v:textbox>
              </v:shape>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2940685</wp:posOffset>
                </wp:positionH>
                <wp:positionV relativeFrom="paragraph">
                  <wp:posOffset>8656320</wp:posOffset>
                </wp:positionV>
                <wp:extent cx="2680335" cy="342265"/>
                <wp:effectExtent l="0" t="0" r="5715" b="1270"/>
                <wp:wrapNone/>
                <wp:docPr id="25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80579" cy="342264"/>
                        </a:xfrm>
                        <a:prstGeom prst="rect">
                          <a:avLst/>
                        </a:prstGeom>
                        <a:noFill/>
                        <a:ln w="9525">
                          <a:noFill/>
                          <a:miter lim="800000"/>
                        </a:ln>
                      </wps:spPr>
                      <wps:txbx>
                        <w:txbxContent>
                          <w:p>
                            <w:pPr>
                              <w:adjustRightInd w:val="0"/>
                              <w:spacing w:line="380" w:lineRule="exact"/>
                              <w:rPr>
                                <w:rFonts w:cs="阿里巴巴普惠体 M" w:asciiTheme="majorEastAsia" w:hAnsiTheme="majorEastAsia" w:eastAsiaTheme="majorEastAsia"/>
                                <w:color w:val="5FB2D3" w:themeColor="accent4"/>
                                <w:sz w:val="24"/>
                                <w:szCs w:val="24"/>
                                <w14:textFill>
                                  <w14:solidFill>
                                    <w14:schemeClr w14:val="accent4"/>
                                  </w14:solidFill>
                                </w14:textFill>
                              </w:rPr>
                            </w:pPr>
                            <w:r>
                              <w:rPr>
                                <w:rFonts w:hint="eastAsia" w:cs="阿里巴巴普惠体 M" w:asciiTheme="majorEastAsia" w:hAnsiTheme="majorEastAsia" w:eastAsiaTheme="majorEastAsia"/>
                                <w:color w:val="5FB2D3" w:themeColor="accent4"/>
                                <w:sz w:val="24"/>
                                <w:szCs w:val="24"/>
                                <w14:textFill>
                                  <w14:solidFill>
                                    <w14:schemeClr w14:val="accent4"/>
                                  </w14:solidFill>
                                </w14:textFill>
                              </w:rPr>
                              <w:t>自我评价</w:t>
                            </w:r>
                          </w:p>
                        </w:txbxContent>
                      </wps:txbx>
                      <wps:bodyPr rot="0" vert="horz" wrap="square" lIns="36000" tIns="45720" rIns="36000" bIns="45720" anchor="t" anchorCtr="0">
                        <a:spAutoFit/>
                      </wps:bodyPr>
                    </wps:wsp>
                  </a:graphicData>
                </a:graphic>
              </wp:anchor>
            </w:drawing>
          </mc:Choice>
          <mc:Fallback>
            <w:pict>
              <v:shape id="文本框 2" o:spid="_x0000_s1026" o:spt="202" type="#_x0000_t202" style="position:absolute;left:0pt;margin-left:231.55pt;margin-top:681.6pt;height:26.95pt;width:211.05pt;z-index:251617280;mso-width-relative:page;mso-height-relative:page;" filled="f" stroked="f" coordsize="21600,21600" o:gfxdata="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b5XyLbAAAADQEAAA8AAAAAAAAAAQAgAAAAIgAAAGRycy9kb3ducmV2LnhtbFBLAQIUABQA&#10;AAAIAIdO4kBsK4saJgIAACsEAAAOAAAAAAAAAAEAIAAAACoBAABkcnMvZTJvRG9jLnhtbFBLBQYA&#10;AAAABgAGAFkBAADCBQAAAAA=&#10;">
                <v:fill on="f" focussize="0,0"/>
                <v:stroke on="f" miterlimit="8" joinstyle="miter"/>
                <v:imagedata o:title=""/>
                <o:lock v:ext="edit" aspectratio="f"/>
                <v:textbox inset="1mm,1.27mm,1mm,1.27mm" style="mso-fit-shape-to-text:t;">
                  <w:txbxContent>
                    <w:p>
                      <w:pPr>
                        <w:adjustRightInd w:val="0"/>
                        <w:spacing w:line="380" w:lineRule="exact"/>
                        <w:rPr>
                          <w:rFonts w:cs="阿里巴巴普惠体 M" w:asciiTheme="majorEastAsia" w:hAnsiTheme="majorEastAsia" w:eastAsiaTheme="majorEastAsia"/>
                          <w:color w:val="5FB2D3" w:themeColor="accent4"/>
                          <w:sz w:val="24"/>
                          <w:szCs w:val="24"/>
                          <w14:textFill>
                            <w14:solidFill>
                              <w14:schemeClr w14:val="accent4"/>
                            </w14:solidFill>
                          </w14:textFill>
                        </w:rPr>
                      </w:pPr>
                      <w:r>
                        <w:rPr>
                          <w:rFonts w:hint="eastAsia" w:cs="阿里巴巴普惠体 M" w:asciiTheme="majorEastAsia" w:hAnsiTheme="majorEastAsia" w:eastAsiaTheme="majorEastAsia"/>
                          <w:color w:val="5FB2D3" w:themeColor="accent4"/>
                          <w:sz w:val="24"/>
                          <w:szCs w:val="24"/>
                          <w14:textFill>
                            <w14:solidFill>
                              <w14:schemeClr w14:val="accent4"/>
                            </w14:solidFill>
                          </w14:textFill>
                        </w:rPr>
                        <w:t>自我评价</w:t>
                      </w:r>
                    </w:p>
                  </w:txbxContent>
                </v:textbox>
              </v:shape>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2940685</wp:posOffset>
                </wp:positionH>
                <wp:positionV relativeFrom="paragraph">
                  <wp:posOffset>7204075</wp:posOffset>
                </wp:positionV>
                <wp:extent cx="2680335" cy="342265"/>
                <wp:effectExtent l="0" t="0" r="5715" b="1270"/>
                <wp:wrapNone/>
                <wp:docPr id="3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80579" cy="342264"/>
                        </a:xfrm>
                        <a:prstGeom prst="rect">
                          <a:avLst/>
                        </a:prstGeom>
                        <a:noFill/>
                        <a:ln w="9525">
                          <a:noFill/>
                          <a:miter lim="800000"/>
                        </a:ln>
                      </wps:spPr>
                      <wps:txbx>
                        <w:txbxContent>
                          <w:p>
                            <w:pPr>
                              <w:adjustRightInd w:val="0"/>
                              <w:spacing w:line="380" w:lineRule="exact"/>
                              <w:rPr>
                                <w:rFonts w:cs="阿里巴巴普惠体 M" w:asciiTheme="majorEastAsia" w:hAnsiTheme="majorEastAsia" w:eastAsiaTheme="majorEastAsia"/>
                                <w:color w:val="5FB2D3" w:themeColor="accent4"/>
                                <w:sz w:val="24"/>
                                <w:szCs w:val="24"/>
                                <w14:textFill>
                                  <w14:solidFill>
                                    <w14:schemeClr w14:val="accent4"/>
                                  </w14:solidFill>
                                </w14:textFill>
                              </w:rPr>
                            </w:pPr>
                            <w:r>
                              <w:rPr>
                                <w:rFonts w:hint="eastAsia" w:cs="阿里巴巴普惠体 M" w:asciiTheme="majorEastAsia" w:hAnsiTheme="majorEastAsia" w:eastAsiaTheme="majorEastAsia"/>
                                <w:color w:val="5FB2D3" w:themeColor="accent4"/>
                                <w:sz w:val="24"/>
                                <w:szCs w:val="24"/>
                                <w14:textFill>
                                  <w14:solidFill>
                                    <w14:schemeClr w14:val="accent4"/>
                                  </w14:solidFill>
                                </w14:textFill>
                              </w:rPr>
                              <w:t>荣誉证书</w:t>
                            </w:r>
                          </w:p>
                        </w:txbxContent>
                      </wps:txbx>
                      <wps:bodyPr rot="0" vert="horz" wrap="square" lIns="36000" tIns="45720" rIns="36000" bIns="45720" anchor="t" anchorCtr="0">
                        <a:spAutoFit/>
                      </wps:bodyPr>
                    </wps:wsp>
                  </a:graphicData>
                </a:graphic>
              </wp:anchor>
            </w:drawing>
          </mc:Choice>
          <mc:Fallback>
            <w:pict>
              <v:shape id="文本框 2" o:spid="_x0000_s1026" o:spt="202" type="#_x0000_t202" style="position:absolute;left:0pt;margin-left:231.55pt;margin-top:567.25pt;height:26.95pt;width:211.05pt;z-index:251624448;mso-width-relative:page;mso-height-relative:page;" filled="f" stroked="f" coordsize="21600,21600" o:gfxdata="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sRubB2gAAAA0BAAAPAAAAAAAAAAEAIAAAACIAAABkcnMvZG93bnJldi54bWxQSwECFAAUAAAA&#10;CACHTuJAOuOWFiUCAAAqBAAADgAAAAAAAAABACAAAAApAQAAZHJzL2Uyb0RvYy54bWxQSwUGAAAA&#10;AAYABgBZAQAAwAUAAAAA&#10;">
                <v:fill on="f" focussize="0,0"/>
                <v:stroke on="f" miterlimit="8" joinstyle="miter"/>
                <v:imagedata o:title=""/>
                <o:lock v:ext="edit" aspectratio="f"/>
                <v:textbox inset="1mm,1.27mm,1mm,1.27mm" style="mso-fit-shape-to-text:t;">
                  <w:txbxContent>
                    <w:p>
                      <w:pPr>
                        <w:adjustRightInd w:val="0"/>
                        <w:spacing w:line="380" w:lineRule="exact"/>
                        <w:rPr>
                          <w:rFonts w:cs="阿里巴巴普惠体 M" w:asciiTheme="majorEastAsia" w:hAnsiTheme="majorEastAsia" w:eastAsiaTheme="majorEastAsia"/>
                          <w:color w:val="5FB2D3" w:themeColor="accent4"/>
                          <w:sz w:val="24"/>
                          <w:szCs w:val="24"/>
                          <w14:textFill>
                            <w14:solidFill>
                              <w14:schemeClr w14:val="accent4"/>
                            </w14:solidFill>
                          </w14:textFill>
                        </w:rPr>
                      </w:pPr>
                      <w:r>
                        <w:rPr>
                          <w:rFonts w:hint="eastAsia" w:cs="阿里巴巴普惠体 M" w:asciiTheme="majorEastAsia" w:hAnsiTheme="majorEastAsia" w:eastAsiaTheme="majorEastAsia"/>
                          <w:color w:val="5FB2D3" w:themeColor="accent4"/>
                          <w:sz w:val="24"/>
                          <w:szCs w:val="24"/>
                          <w14:textFill>
                            <w14:solidFill>
                              <w14:schemeClr w14:val="accent4"/>
                            </w14:solidFill>
                          </w14:textFill>
                        </w:rPr>
                        <w:t>荣誉证书</w:t>
                      </w:r>
                    </w:p>
                  </w:txbxContent>
                </v:textbox>
              </v:shape>
            </w:pict>
          </mc:Fallback>
        </mc:AlternateContent>
      </w:r>
      <w:r>
        <mc:AlternateContent>
          <mc:Choice Requires="wps">
            <w:drawing>
              <wp:anchor distT="0" distB="0" distL="114300" distR="114300" simplePos="0" relativeHeight="251631616" behindDoc="0" locked="0" layoutInCell="1" allowOverlap="1">
                <wp:simplePos x="0" y="0"/>
                <wp:positionH relativeFrom="column">
                  <wp:posOffset>2940685</wp:posOffset>
                </wp:positionH>
                <wp:positionV relativeFrom="paragraph">
                  <wp:posOffset>1478280</wp:posOffset>
                </wp:positionV>
                <wp:extent cx="2680335" cy="342265"/>
                <wp:effectExtent l="0" t="0" r="5715" b="1270"/>
                <wp:wrapNone/>
                <wp:docPr id="3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80579" cy="342264"/>
                        </a:xfrm>
                        <a:prstGeom prst="rect">
                          <a:avLst/>
                        </a:prstGeom>
                        <a:noFill/>
                        <a:ln w="9525">
                          <a:noFill/>
                          <a:miter lim="800000"/>
                        </a:ln>
                      </wps:spPr>
                      <wps:txbx>
                        <w:txbxContent>
                          <w:p>
                            <w:pPr>
                              <w:adjustRightInd w:val="0"/>
                              <w:spacing w:line="380" w:lineRule="exact"/>
                              <w:rPr>
                                <w:rFonts w:cs="阿里巴巴普惠体 M" w:asciiTheme="majorEastAsia" w:hAnsiTheme="majorEastAsia" w:eastAsiaTheme="majorEastAsia"/>
                                <w:color w:val="5FB2D3" w:themeColor="accent4"/>
                                <w:sz w:val="24"/>
                                <w:szCs w:val="24"/>
                                <w14:textFill>
                                  <w14:solidFill>
                                    <w14:schemeClr w14:val="accent4"/>
                                  </w14:solidFill>
                                </w14:textFill>
                              </w:rPr>
                            </w:pPr>
                            <w:r>
                              <w:rPr>
                                <w:rFonts w:hint="eastAsia" w:cs="阿里巴巴普惠体 M" w:asciiTheme="majorEastAsia" w:hAnsiTheme="majorEastAsia" w:eastAsiaTheme="majorEastAsia"/>
                                <w:color w:val="5FB2D3" w:themeColor="accent4"/>
                                <w:sz w:val="24"/>
                                <w:szCs w:val="24"/>
                                <w14:textFill>
                                  <w14:solidFill>
                                    <w14:schemeClr w14:val="accent4"/>
                                  </w14:solidFill>
                                </w14:textFill>
                              </w:rPr>
                              <w:t>考研信息</w:t>
                            </w:r>
                          </w:p>
                        </w:txbxContent>
                      </wps:txbx>
                      <wps:bodyPr rot="0" vert="horz" wrap="square" lIns="36000" tIns="45720" rIns="36000" bIns="45720" anchor="t" anchorCtr="0">
                        <a:spAutoFit/>
                      </wps:bodyPr>
                    </wps:wsp>
                  </a:graphicData>
                </a:graphic>
              </wp:anchor>
            </w:drawing>
          </mc:Choice>
          <mc:Fallback>
            <w:pict>
              <v:shape id="文本框 2" o:spid="_x0000_s1026" o:spt="202" type="#_x0000_t202" style="position:absolute;left:0pt;margin-left:231.55pt;margin-top:116.4pt;height:26.95pt;width:211.05pt;z-index:251631616;mso-width-relative:page;mso-height-relative:page;" filled="f" stroked="f" coordsize="21600,21600" o:gfxdata="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w0STZAAAACwEAAA8AAAAAAAAAAQAgAAAAIgAAAGRycy9kb3ducmV2LnhtbFBLAQIUABQAAAAI&#10;AIdO4kAfSBcbJQIAACoEAAAOAAAAAAAAAAEAIAAAACgBAABkcnMvZTJvRG9jLnhtbFBLBQYAAAAA&#10;BgAGAFkBAAC/BQAAAAA=&#10;">
                <v:fill on="f" focussize="0,0"/>
                <v:stroke on="f" miterlimit="8" joinstyle="miter"/>
                <v:imagedata o:title=""/>
                <o:lock v:ext="edit" aspectratio="f"/>
                <v:textbox inset="1mm,1.27mm,1mm,1.27mm" style="mso-fit-shape-to-text:t;">
                  <w:txbxContent>
                    <w:p>
                      <w:pPr>
                        <w:adjustRightInd w:val="0"/>
                        <w:spacing w:line="380" w:lineRule="exact"/>
                        <w:rPr>
                          <w:rFonts w:cs="阿里巴巴普惠体 M" w:asciiTheme="majorEastAsia" w:hAnsiTheme="majorEastAsia" w:eastAsiaTheme="majorEastAsia"/>
                          <w:color w:val="5FB2D3" w:themeColor="accent4"/>
                          <w:sz w:val="24"/>
                          <w:szCs w:val="24"/>
                          <w14:textFill>
                            <w14:solidFill>
                              <w14:schemeClr w14:val="accent4"/>
                            </w14:solidFill>
                          </w14:textFill>
                        </w:rPr>
                      </w:pPr>
                      <w:r>
                        <w:rPr>
                          <w:rFonts w:hint="eastAsia" w:cs="阿里巴巴普惠体 M" w:asciiTheme="majorEastAsia" w:hAnsiTheme="majorEastAsia" w:eastAsiaTheme="majorEastAsia"/>
                          <w:color w:val="5FB2D3" w:themeColor="accent4"/>
                          <w:sz w:val="24"/>
                          <w:szCs w:val="24"/>
                          <w14:textFill>
                            <w14:solidFill>
                              <w14:schemeClr w14:val="accent4"/>
                            </w14:solidFill>
                          </w14:textFill>
                        </w:rPr>
                        <w:t>考研信息</w:t>
                      </w:r>
                    </w:p>
                  </w:txbxContent>
                </v:textbox>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2940685</wp:posOffset>
                </wp:positionH>
                <wp:positionV relativeFrom="paragraph">
                  <wp:posOffset>4597400</wp:posOffset>
                </wp:positionV>
                <wp:extent cx="2680335" cy="342265"/>
                <wp:effectExtent l="0" t="0" r="5715" b="1270"/>
                <wp:wrapNone/>
                <wp:docPr id="4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80579" cy="342264"/>
                        </a:xfrm>
                        <a:prstGeom prst="rect">
                          <a:avLst/>
                        </a:prstGeom>
                        <a:noFill/>
                        <a:ln w="9525">
                          <a:noFill/>
                          <a:miter lim="800000"/>
                        </a:ln>
                      </wps:spPr>
                      <wps:txbx>
                        <w:txbxContent>
                          <w:p>
                            <w:pPr>
                              <w:adjustRightInd w:val="0"/>
                              <w:spacing w:line="380" w:lineRule="exact"/>
                              <w:rPr>
                                <w:rFonts w:cs="阿里巴巴普惠体 M" w:asciiTheme="majorEastAsia" w:hAnsiTheme="majorEastAsia" w:eastAsiaTheme="majorEastAsia"/>
                                <w:color w:val="5FB2D3" w:themeColor="accent4"/>
                                <w:sz w:val="24"/>
                                <w:szCs w:val="24"/>
                                <w14:textFill>
                                  <w14:solidFill>
                                    <w14:schemeClr w14:val="accent4"/>
                                  </w14:solidFill>
                                </w14:textFill>
                              </w:rPr>
                            </w:pPr>
                            <w:r>
                              <w:rPr>
                                <w:rFonts w:hint="eastAsia" w:cs="阿里巴巴普惠体 M" w:asciiTheme="majorEastAsia" w:hAnsiTheme="majorEastAsia" w:eastAsiaTheme="majorEastAsia"/>
                                <w:color w:val="5FB2D3" w:themeColor="accent4"/>
                                <w:sz w:val="24"/>
                                <w:szCs w:val="24"/>
                                <w14:textFill>
                                  <w14:solidFill>
                                    <w14:schemeClr w14:val="accent4"/>
                                  </w14:solidFill>
                                </w14:textFill>
                              </w:rPr>
                              <w:t>实践经历</w:t>
                            </w:r>
                          </w:p>
                        </w:txbxContent>
                      </wps:txbx>
                      <wps:bodyPr rot="0" vert="horz" wrap="square" lIns="36000" tIns="45720" rIns="36000" bIns="45720" anchor="t" anchorCtr="0">
                        <a:spAutoFit/>
                      </wps:bodyPr>
                    </wps:wsp>
                  </a:graphicData>
                </a:graphic>
              </wp:anchor>
            </w:drawing>
          </mc:Choice>
          <mc:Fallback>
            <w:pict>
              <v:shape id="文本框 2" o:spid="_x0000_s1026" o:spt="202" type="#_x0000_t202" style="position:absolute;left:0pt;margin-left:231.55pt;margin-top:362pt;height:26.95pt;width:211.05pt;z-index:251638784;mso-width-relative:page;mso-height-relative:page;" filled="f" stroked="f" coordsize="21600,21600" o:gfxdata="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CSbaTZAAAACwEAAA8AAAAAAAAAAQAgAAAAIgAAAGRycy9kb3ducmV2LnhtbFBLAQIUABQAAAAI&#10;AIdO4kCYg1l2JQIAACoEAAAOAAAAAAAAAAEAIAAAACgBAABkcnMvZTJvRG9jLnhtbFBLBQYAAAAA&#10;BgAGAFkBAAC/BQAAAAA=&#10;">
                <v:fill on="f" focussize="0,0"/>
                <v:stroke on="f" miterlimit="8" joinstyle="miter"/>
                <v:imagedata o:title=""/>
                <o:lock v:ext="edit" aspectratio="f"/>
                <v:textbox inset="1mm,1.27mm,1mm,1.27mm" style="mso-fit-shape-to-text:t;">
                  <w:txbxContent>
                    <w:p>
                      <w:pPr>
                        <w:adjustRightInd w:val="0"/>
                        <w:spacing w:line="380" w:lineRule="exact"/>
                        <w:rPr>
                          <w:rFonts w:cs="阿里巴巴普惠体 M" w:asciiTheme="majorEastAsia" w:hAnsiTheme="majorEastAsia" w:eastAsiaTheme="majorEastAsia"/>
                          <w:color w:val="5FB2D3" w:themeColor="accent4"/>
                          <w:sz w:val="24"/>
                          <w:szCs w:val="24"/>
                          <w14:textFill>
                            <w14:solidFill>
                              <w14:schemeClr w14:val="accent4"/>
                            </w14:solidFill>
                          </w14:textFill>
                        </w:rPr>
                      </w:pPr>
                      <w:r>
                        <w:rPr>
                          <w:rFonts w:hint="eastAsia" w:cs="阿里巴巴普惠体 M" w:asciiTheme="majorEastAsia" w:hAnsiTheme="majorEastAsia" w:eastAsiaTheme="majorEastAsia"/>
                          <w:color w:val="5FB2D3" w:themeColor="accent4"/>
                          <w:sz w:val="24"/>
                          <w:szCs w:val="24"/>
                          <w14:textFill>
                            <w14:solidFill>
                              <w14:schemeClr w14:val="accent4"/>
                            </w14:solidFill>
                          </w14:textFill>
                        </w:rPr>
                        <w:t>实践经历</w:t>
                      </w:r>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2554605</wp:posOffset>
                </wp:positionH>
                <wp:positionV relativeFrom="paragraph">
                  <wp:posOffset>7263765</wp:posOffset>
                </wp:positionV>
                <wp:extent cx="264160" cy="264160"/>
                <wp:effectExtent l="0" t="0" r="21590" b="21590"/>
                <wp:wrapNone/>
                <wp:docPr id="2" name="椭圆 2"/>
                <wp:cNvGraphicFramePr/>
                <a:graphic xmlns:a="http://schemas.openxmlformats.org/drawingml/2006/main">
                  <a:graphicData uri="http://schemas.microsoft.com/office/word/2010/wordprocessingShape">
                    <wps:wsp>
                      <wps:cNvSpPr/>
                      <wps:spPr>
                        <a:xfrm>
                          <a:off x="0" y="0"/>
                          <a:ext cx="264160" cy="264160"/>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_x0000_s1026" o:spid="_x0000_s1026" o:spt="3" type="#_x0000_t3" style="position:absolute;left:0pt;margin-left:201.15pt;margin-top:571.95pt;height:20.8pt;width:20.8pt;z-index:251640832;v-text-anchor:middle;mso-width-relative:page;mso-height-relative:page;" filled="f" stroked="t" coordsize="21600,21600" o:gfxdata="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SrT3DZAAAADQEAAA8AAAAAAAAAAQAgAAAAIgAAAGRycy9kb3ducmV2LnhtbFBLAQIUABQAAAAI&#10;AIdO4kBtYb5R7AEAAMgDAAAOAAAAAAAAAAEAIAAAACgBAABkcnMvZTJvRG9jLnhtbFBLBQYAAAAA&#10;BgAGAFkBAACGBQAAAAA=&#10;">
                <v:fill on="f" focussize="0,0"/>
                <v:stroke weight="1pt" color="#5FB2D3 [3207]" miterlimit="8" joinstyle="miter"/>
                <v:imagedata o:title=""/>
                <o:lock v:ext="edit" aspectratio="f"/>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2608580</wp:posOffset>
                </wp:positionH>
                <wp:positionV relativeFrom="paragraph">
                  <wp:posOffset>7326630</wp:posOffset>
                </wp:positionV>
                <wp:extent cx="156845" cy="130810"/>
                <wp:effectExtent l="0" t="0" r="0" b="2540"/>
                <wp:wrapNone/>
                <wp:docPr id="3" name="Shape 2591"/>
                <wp:cNvGraphicFramePr/>
                <a:graphic xmlns:a="http://schemas.openxmlformats.org/drawingml/2006/main">
                  <a:graphicData uri="http://schemas.microsoft.com/office/word/2010/wordprocessingShape">
                    <wps:wsp>
                      <wps:cNvSpPr/>
                      <wps:spPr>
                        <a:xfrm>
                          <a:off x="0" y="0"/>
                          <a:ext cx="157150" cy="130857"/>
                        </a:xfrm>
                        <a:custGeom>
                          <a:avLst/>
                          <a:gdLst>
                            <a:gd name="connsiteX0" fmla="*/ 395628 w 607639"/>
                            <a:gd name="connsiteY0" fmla="*/ 339326 h 505975"/>
                            <a:gd name="connsiteX1" fmla="*/ 394916 w 607639"/>
                            <a:gd name="connsiteY1" fmla="*/ 339770 h 505975"/>
                            <a:gd name="connsiteX2" fmla="*/ 394916 w 607639"/>
                            <a:gd name="connsiteY2" fmla="*/ 414603 h 505975"/>
                            <a:gd name="connsiteX3" fmla="*/ 394916 w 607639"/>
                            <a:gd name="connsiteY3" fmla="*/ 467129 h 505975"/>
                            <a:gd name="connsiteX4" fmla="*/ 427314 w 607639"/>
                            <a:gd name="connsiteY4" fmla="*/ 427757 h 505975"/>
                            <a:gd name="connsiteX5" fmla="*/ 435414 w 607639"/>
                            <a:gd name="connsiteY5" fmla="*/ 424646 h 505975"/>
                            <a:gd name="connsiteX6" fmla="*/ 443513 w 607639"/>
                            <a:gd name="connsiteY6" fmla="*/ 428735 h 505975"/>
                            <a:gd name="connsiteX7" fmla="*/ 476000 w 607639"/>
                            <a:gd name="connsiteY7" fmla="*/ 468195 h 505975"/>
                            <a:gd name="connsiteX8" fmla="*/ 476000 w 607639"/>
                            <a:gd name="connsiteY8" fmla="*/ 414603 h 505975"/>
                            <a:gd name="connsiteX9" fmla="*/ 476000 w 607639"/>
                            <a:gd name="connsiteY9" fmla="*/ 339770 h 505975"/>
                            <a:gd name="connsiteX10" fmla="*/ 472885 w 607639"/>
                            <a:gd name="connsiteY10" fmla="*/ 339770 h 505975"/>
                            <a:gd name="connsiteX11" fmla="*/ 468880 w 607639"/>
                            <a:gd name="connsiteY11" fmla="*/ 343770 h 505975"/>
                            <a:gd name="connsiteX12" fmla="*/ 460780 w 607639"/>
                            <a:gd name="connsiteY12" fmla="*/ 366077 h 505975"/>
                            <a:gd name="connsiteX13" fmla="*/ 435414 w 607639"/>
                            <a:gd name="connsiteY13" fmla="*/ 384208 h 505975"/>
                            <a:gd name="connsiteX14" fmla="*/ 410136 w 607639"/>
                            <a:gd name="connsiteY14" fmla="*/ 367055 h 505975"/>
                            <a:gd name="connsiteX15" fmla="*/ 402037 w 607639"/>
                            <a:gd name="connsiteY15" fmla="*/ 343770 h 505975"/>
                            <a:gd name="connsiteX16" fmla="*/ 397943 w 607639"/>
                            <a:gd name="connsiteY16" fmla="*/ 339770 h 505975"/>
                            <a:gd name="connsiteX17" fmla="*/ 395628 w 607639"/>
                            <a:gd name="connsiteY17" fmla="*/ 339326 h 505975"/>
                            <a:gd name="connsiteX18" fmla="*/ 70817 w 607639"/>
                            <a:gd name="connsiteY18" fmla="*/ 333633 h 505975"/>
                            <a:gd name="connsiteX19" fmla="*/ 182283 w 607639"/>
                            <a:gd name="connsiteY19" fmla="*/ 333633 h 505975"/>
                            <a:gd name="connsiteX20" fmla="*/ 192432 w 607639"/>
                            <a:gd name="connsiteY20" fmla="*/ 343759 h 505975"/>
                            <a:gd name="connsiteX21" fmla="*/ 182283 w 607639"/>
                            <a:gd name="connsiteY21" fmla="*/ 353885 h 505975"/>
                            <a:gd name="connsiteX22" fmla="*/ 70817 w 607639"/>
                            <a:gd name="connsiteY22" fmla="*/ 353885 h 505975"/>
                            <a:gd name="connsiteX23" fmla="*/ 60757 w 607639"/>
                            <a:gd name="connsiteY23" fmla="*/ 343759 h 505975"/>
                            <a:gd name="connsiteX24" fmla="*/ 70817 w 607639"/>
                            <a:gd name="connsiteY24" fmla="*/ 333633 h 505975"/>
                            <a:gd name="connsiteX25" fmla="*/ 70816 w 607639"/>
                            <a:gd name="connsiteY25" fmla="*/ 262927 h 505975"/>
                            <a:gd name="connsiteX26" fmla="*/ 202555 w 607639"/>
                            <a:gd name="connsiteY26" fmla="*/ 262927 h 505975"/>
                            <a:gd name="connsiteX27" fmla="*/ 212614 w 607639"/>
                            <a:gd name="connsiteY27" fmla="*/ 273053 h 505975"/>
                            <a:gd name="connsiteX28" fmla="*/ 202555 w 607639"/>
                            <a:gd name="connsiteY28" fmla="*/ 283179 h 505975"/>
                            <a:gd name="connsiteX29" fmla="*/ 70816 w 607639"/>
                            <a:gd name="connsiteY29" fmla="*/ 283179 h 505975"/>
                            <a:gd name="connsiteX30" fmla="*/ 60757 w 607639"/>
                            <a:gd name="connsiteY30" fmla="*/ 273053 h 505975"/>
                            <a:gd name="connsiteX31" fmla="*/ 70816 w 607639"/>
                            <a:gd name="connsiteY31" fmla="*/ 262927 h 505975"/>
                            <a:gd name="connsiteX32" fmla="*/ 435415 w 607639"/>
                            <a:gd name="connsiteY32" fmla="*/ 222444 h 505975"/>
                            <a:gd name="connsiteX33" fmla="*/ 405067 w 607639"/>
                            <a:gd name="connsiteY33" fmla="*/ 252765 h 505975"/>
                            <a:gd name="connsiteX34" fmla="*/ 435415 w 607639"/>
                            <a:gd name="connsiteY34" fmla="*/ 283176 h 505975"/>
                            <a:gd name="connsiteX35" fmla="*/ 465852 w 607639"/>
                            <a:gd name="connsiteY35" fmla="*/ 252765 h 505975"/>
                            <a:gd name="connsiteX36" fmla="*/ 435415 w 607639"/>
                            <a:gd name="connsiteY36" fmla="*/ 222444 h 505975"/>
                            <a:gd name="connsiteX37" fmla="*/ 435415 w 607639"/>
                            <a:gd name="connsiteY37" fmla="*/ 202170 h 505975"/>
                            <a:gd name="connsiteX38" fmla="*/ 486055 w 607639"/>
                            <a:gd name="connsiteY38" fmla="*/ 252765 h 505975"/>
                            <a:gd name="connsiteX39" fmla="*/ 435415 w 607639"/>
                            <a:gd name="connsiteY39" fmla="*/ 303361 h 505975"/>
                            <a:gd name="connsiteX40" fmla="*/ 384864 w 607639"/>
                            <a:gd name="connsiteY40" fmla="*/ 252765 h 505975"/>
                            <a:gd name="connsiteX41" fmla="*/ 435415 w 607639"/>
                            <a:gd name="connsiteY41" fmla="*/ 202170 h 505975"/>
                            <a:gd name="connsiteX42" fmla="*/ 70816 w 607639"/>
                            <a:gd name="connsiteY42" fmla="*/ 202170 h 505975"/>
                            <a:gd name="connsiteX43" fmla="*/ 253132 w 607639"/>
                            <a:gd name="connsiteY43" fmla="*/ 202170 h 505975"/>
                            <a:gd name="connsiteX44" fmla="*/ 263280 w 607639"/>
                            <a:gd name="connsiteY44" fmla="*/ 212296 h 505975"/>
                            <a:gd name="connsiteX45" fmla="*/ 253132 w 607639"/>
                            <a:gd name="connsiteY45" fmla="*/ 222422 h 505975"/>
                            <a:gd name="connsiteX46" fmla="*/ 70816 w 607639"/>
                            <a:gd name="connsiteY46" fmla="*/ 222422 h 505975"/>
                            <a:gd name="connsiteX47" fmla="*/ 60757 w 607639"/>
                            <a:gd name="connsiteY47" fmla="*/ 212296 h 505975"/>
                            <a:gd name="connsiteX48" fmla="*/ 70816 w 607639"/>
                            <a:gd name="connsiteY48" fmla="*/ 202170 h 505975"/>
                            <a:gd name="connsiteX49" fmla="*/ 435414 w 607639"/>
                            <a:gd name="connsiteY49" fmla="*/ 141578 h 505975"/>
                            <a:gd name="connsiteX50" fmla="*/ 429361 w 607639"/>
                            <a:gd name="connsiteY50" fmla="*/ 145577 h 505975"/>
                            <a:gd name="connsiteX51" fmla="*/ 421262 w 607639"/>
                            <a:gd name="connsiteY51" fmla="*/ 167796 h 505975"/>
                            <a:gd name="connsiteX52" fmla="*/ 406042 w 607639"/>
                            <a:gd name="connsiteY52" fmla="*/ 182994 h 505975"/>
                            <a:gd name="connsiteX53" fmla="*/ 384859 w 607639"/>
                            <a:gd name="connsiteY53" fmla="*/ 182016 h 505975"/>
                            <a:gd name="connsiteX54" fmla="*/ 364566 w 607639"/>
                            <a:gd name="connsiteY54" fmla="*/ 171885 h 505975"/>
                            <a:gd name="connsiteX55" fmla="*/ 357445 w 607639"/>
                            <a:gd name="connsiteY55" fmla="*/ 172862 h 505975"/>
                            <a:gd name="connsiteX56" fmla="*/ 356466 w 607639"/>
                            <a:gd name="connsiteY56" fmla="*/ 179972 h 505975"/>
                            <a:gd name="connsiteX57" fmla="*/ 366613 w 607639"/>
                            <a:gd name="connsiteY57" fmla="*/ 200236 h 505975"/>
                            <a:gd name="connsiteX58" fmla="*/ 367592 w 607639"/>
                            <a:gd name="connsiteY58" fmla="*/ 221388 h 505975"/>
                            <a:gd name="connsiteX59" fmla="*/ 352372 w 607639"/>
                            <a:gd name="connsiteY59" fmla="*/ 236586 h 505975"/>
                            <a:gd name="connsiteX60" fmla="*/ 330121 w 607639"/>
                            <a:gd name="connsiteY60" fmla="*/ 244673 h 505975"/>
                            <a:gd name="connsiteX61" fmla="*/ 324068 w 607639"/>
                            <a:gd name="connsiteY61" fmla="*/ 252761 h 505975"/>
                            <a:gd name="connsiteX62" fmla="*/ 328073 w 607639"/>
                            <a:gd name="connsiteY62" fmla="*/ 258805 h 505975"/>
                            <a:gd name="connsiteX63" fmla="*/ 350414 w 607639"/>
                            <a:gd name="connsiteY63" fmla="*/ 266892 h 505975"/>
                            <a:gd name="connsiteX64" fmla="*/ 365545 w 607639"/>
                            <a:gd name="connsiteY64" fmla="*/ 282090 h 505975"/>
                            <a:gd name="connsiteX65" fmla="*/ 364566 w 607639"/>
                            <a:gd name="connsiteY65" fmla="*/ 303331 h 505975"/>
                            <a:gd name="connsiteX66" fmla="*/ 354419 w 607639"/>
                            <a:gd name="connsiteY66" fmla="*/ 323595 h 505975"/>
                            <a:gd name="connsiteX67" fmla="*/ 355487 w 607639"/>
                            <a:gd name="connsiteY67" fmla="*/ 330616 h 505975"/>
                            <a:gd name="connsiteX68" fmla="*/ 362518 w 607639"/>
                            <a:gd name="connsiteY68" fmla="*/ 331682 h 505975"/>
                            <a:gd name="connsiteX69" fmla="*/ 382812 w 607639"/>
                            <a:gd name="connsiteY69" fmla="*/ 321550 h 505975"/>
                            <a:gd name="connsiteX70" fmla="*/ 395984 w 607639"/>
                            <a:gd name="connsiteY70" fmla="*/ 319506 h 505975"/>
                            <a:gd name="connsiteX71" fmla="*/ 399100 w 607639"/>
                            <a:gd name="connsiteY71" fmla="*/ 319773 h 505975"/>
                            <a:gd name="connsiteX72" fmla="*/ 406131 w 607639"/>
                            <a:gd name="connsiteY72" fmla="*/ 321550 h 505975"/>
                            <a:gd name="connsiteX73" fmla="*/ 420016 w 607639"/>
                            <a:gd name="connsiteY73" fmla="*/ 334171 h 505975"/>
                            <a:gd name="connsiteX74" fmla="*/ 421262 w 607639"/>
                            <a:gd name="connsiteY74" fmla="*/ 336749 h 505975"/>
                            <a:gd name="connsiteX75" fmla="*/ 429361 w 607639"/>
                            <a:gd name="connsiteY75" fmla="*/ 358967 h 505975"/>
                            <a:gd name="connsiteX76" fmla="*/ 430608 w 607639"/>
                            <a:gd name="connsiteY76" fmla="*/ 361278 h 505975"/>
                            <a:gd name="connsiteX77" fmla="*/ 431053 w 607639"/>
                            <a:gd name="connsiteY77" fmla="*/ 361723 h 505975"/>
                            <a:gd name="connsiteX78" fmla="*/ 431943 w 607639"/>
                            <a:gd name="connsiteY78" fmla="*/ 362256 h 505975"/>
                            <a:gd name="connsiteX79" fmla="*/ 435414 w 607639"/>
                            <a:gd name="connsiteY79" fmla="*/ 362967 h 505975"/>
                            <a:gd name="connsiteX80" fmla="*/ 441555 w 607639"/>
                            <a:gd name="connsiteY80" fmla="*/ 358967 h 505975"/>
                            <a:gd name="connsiteX81" fmla="*/ 449655 w 607639"/>
                            <a:gd name="connsiteY81" fmla="*/ 336749 h 505975"/>
                            <a:gd name="connsiteX82" fmla="*/ 451524 w 607639"/>
                            <a:gd name="connsiteY82" fmla="*/ 332838 h 505975"/>
                            <a:gd name="connsiteX83" fmla="*/ 453927 w 607639"/>
                            <a:gd name="connsiteY83" fmla="*/ 329371 h 505975"/>
                            <a:gd name="connsiteX84" fmla="*/ 463539 w 607639"/>
                            <a:gd name="connsiteY84" fmla="*/ 321995 h 505975"/>
                            <a:gd name="connsiteX85" fmla="*/ 464786 w 607639"/>
                            <a:gd name="connsiteY85" fmla="*/ 321550 h 505975"/>
                            <a:gd name="connsiteX86" fmla="*/ 486058 w 607639"/>
                            <a:gd name="connsiteY86" fmla="*/ 322528 h 505975"/>
                            <a:gd name="connsiteX87" fmla="*/ 490152 w 607639"/>
                            <a:gd name="connsiteY87" fmla="*/ 324572 h 505975"/>
                            <a:gd name="connsiteX88" fmla="*/ 506351 w 607639"/>
                            <a:gd name="connsiteY88" fmla="*/ 332660 h 505975"/>
                            <a:gd name="connsiteX89" fmla="*/ 513471 w 607639"/>
                            <a:gd name="connsiteY89" fmla="*/ 331682 h 505975"/>
                            <a:gd name="connsiteX90" fmla="*/ 514450 w 607639"/>
                            <a:gd name="connsiteY90" fmla="*/ 324572 h 505975"/>
                            <a:gd name="connsiteX91" fmla="*/ 504304 w 607639"/>
                            <a:gd name="connsiteY91" fmla="*/ 304309 h 505975"/>
                            <a:gd name="connsiteX92" fmla="*/ 503325 w 607639"/>
                            <a:gd name="connsiteY92" fmla="*/ 283156 h 505975"/>
                            <a:gd name="connsiteX93" fmla="*/ 518456 w 607639"/>
                            <a:gd name="connsiteY93" fmla="*/ 267959 h 505975"/>
                            <a:gd name="connsiteX94" fmla="*/ 540796 w 607639"/>
                            <a:gd name="connsiteY94" fmla="*/ 259871 h 505975"/>
                            <a:gd name="connsiteX95" fmla="*/ 546848 w 607639"/>
                            <a:gd name="connsiteY95" fmla="*/ 252761 h 505975"/>
                            <a:gd name="connsiteX96" fmla="*/ 542843 w 607639"/>
                            <a:gd name="connsiteY96" fmla="*/ 246717 h 505975"/>
                            <a:gd name="connsiteX97" fmla="*/ 520503 w 607639"/>
                            <a:gd name="connsiteY97" fmla="*/ 238630 h 505975"/>
                            <a:gd name="connsiteX98" fmla="*/ 505372 w 607639"/>
                            <a:gd name="connsiteY98" fmla="*/ 223432 h 505975"/>
                            <a:gd name="connsiteX99" fmla="*/ 506351 w 607639"/>
                            <a:gd name="connsiteY99" fmla="*/ 202191 h 505975"/>
                            <a:gd name="connsiteX100" fmla="*/ 516498 w 607639"/>
                            <a:gd name="connsiteY100" fmla="*/ 182016 h 505975"/>
                            <a:gd name="connsiteX101" fmla="*/ 515430 w 607639"/>
                            <a:gd name="connsiteY101" fmla="*/ 174906 h 505975"/>
                            <a:gd name="connsiteX102" fmla="*/ 508398 w 607639"/>
                            <a:gd name="connsiteY102" fmla="*/ 173929 h 505975"/>
                            <a:gd name="connsiteX103" fmla="*/ 488105 w 607639"/>
                            <a:gd name="connsiteY103" fmla="*/ 184060 h 505975"/>
                            <a:gd name="connsiteX104" fmla="*/ 466833 w 607639"/>
                            <a:gd name="connsiteY104" fmla="*/ 185038 h 505975"/>
                            <a:gd name="connsiteX105" fmla="*/ 451702 w 607639"/>
                            <a:gd name="connsiteY105" fmla="*/ 169840 h 505975"/>
                            <a:gd name="connsiteX106" fmla="*/ 443513 w 607639"/>
                            <a:gd name="connsiteY106" fmla="*/ 147622 h 505975"/>
                            <a:gd name="connsiteX107" fmla="*/ 435414 w 607639"/>
                            <a:gd name="connsiteY107" fmla="*/ 141578 h 505975"/>
                            <a:gd name="connsiteX108" fmla="*/ 70816 w 607639"/>
                            <a:gd name="connsiteY108" fmla="*/ 141554 h 505975"/>
                            <a:gd name="connsiteX109" fmla="*/ 293725 w 607639"/>
                            <a:gd name="connsiteY109" fmla="*/ 141554 h 505975"/>
                            <a:gd name="connsiteX110" fmla="*/ 303784 w 607639"/>
                            <a:gd name="connsiteY110" fmla="*/ 151600 h 505975"/>
                            <a:gd name="connsiteX111" fmla="*/ 293725 w 607639"/>
                            <a:gd name="connsiteY111" fmla="*/ 161736 h 505975"/>
                            <a:gd name="connsiteX112" fmla="*/ 70816 w 607639"/>
                            <a:gd name="connsiteY112" fmla="*/ 161736 h 505975"/>
                            <a:gd name="connsiteX113" fmla="*/ 60757 w 607639"/>
                            <a:gd name="connsiteY113" fmla="*/ 151600 h 505975"/>
                            <a:gd name="connsiteX114" fmla="*/ 70816 w 607639"/>
                            <a:gd name="connsiteY114" fmla="*/ 141554 h 505975"/>
                            <a:gd name="connsiteX115" fmla="*/ 70815 w 607639"/>
                            <a:gd name="connsiteY115" fmla="*/ 80868 h 505975"/>
                            <a:gd name="connsiteX116" fmla="*/ 354394 w 607639"/>
                            <a:gd name="connsiteY116" fmla="*/ 80868 h 505975"/>
                            <a:gd name="connsiteX117" fmla="*/ 364541 w 607639"/>
                            <a:gd name="connsiteY117" fmla="*/ 90994 h 505975"/>
                            <a:gd name="connsiteX118" fmla="*/ 354394 w 607639"/>
                            <a:gd name="connsiteY118" fmla="*/ 101120 h 505975"/>
                            <a:gd name="connsiteX119" fmla="*/ 70815 w 607639"/>
                            <a:gd name="connsiteY119" fmla="*/ 101120 h 505975"/>
                            <a:gd name="connsiteX120" fmla="*/ 60757 w 607639"/>
                            <a:gd name="connsiteY120" fmla="*/ 90994 h 505975"/>
                            <a:gd name="connsiteX121" fmla="*/ 70815 w 607639"/>
                            <a:gd name="connsiteY121" fmla="*/ 80868 h 505975"/>
                            <a:gd name="connsiteX122" fmla="*/ 20293 w 607639"/>
                            <a:gd name="connsiteY122" fmla="*/ 20174 h 505975"/>
                            <a:gd name="connsiteX123" fmla="*/ 20293 w 607639"/>
                            <a:gd name="connsiteY123" fmla="*/ 404472 h 505975"/>
                            <a:gd name="connsiteX124" fmla="*/ 374712 w 607639"/>
                            <a:gd name="connsiteY124" fmla="*/ 404472 h 505975"/>
                            <a:gd name="connsiteX125" fmla="*/ 374712 w 607639"/>
                            <a:gd name="connsiteY125" fmla="*/ 348836 h 505975"/>
                            <a:gd name="connsiteX126" fmla="*/ 372665 w 607639"/>
                            <a:gd name="connsiteY126" fmla="*/ 349813 h 505975"/>
                            <a:gd name="connsiteX127" fmla="*/ 342314 w 607639"/>
                            <a:gd name="connsiteY127" fmla="*/ 344836 h 505975"/>
                            <a:gd name="connsiteX128" fmla="*/ 337241 w 607639"/>
                            <a:gd name="connsiteY128" fmla="*/ 314440 h 505975"/>
                            <a:gd name="connsiteX129" fmla="*/ 347388 w 607639"/>
                            <a:gd name="connsiteY129" fmla="*/ 294266 h 505975"/>
                            <a:gd name="connsiteX130" fmla="*/ 347388 w 607639"/>
                            <a:gd name="connsiteY130" fmla="*/ 289200 h 505975"/>
                            <a:gd name="connsiteX131" fmla="*/ 343293 w 607639"/>
                            <a:gd name="connsiteY131" fmla="*/ 285112 h 505975"/>
                            <a:gd name="connsiteX132" fmla="*/ 321042 w 607639"/>
                            <a:gd name="connsiteY132" fmla="*/ 277024 h 505975"/>
                            <a:gd name="connsiteX133" fmla="*/ 303775 w 607639"/>
                            <a:gd name="connsiteY133" fmla="*/ 251783 h 505975"/>
                            <a:gd name="connsiteX134" fmla="*/ 321042 w 607639"/>
                            <a:gd name="connsiteY134" fmla="*/ 226454 h 505975"/>
                            <a:gd name="connsiteX135" fmla="*/ 343293 w 607639"/>
                            <a:gd name="connsiteY135" fmla="*/ 218366 h 505975"/>
                            <a:gd name="connsiteX136" fmla="*/ 347388 w 607639"/>
                            <a:gd name="connsiteY136" fmla="*/ 214367 h 505975"/>
                            <a:gd name="connsiteX137" fmla="*/ 347388 w 607639"/>
                            <a:gd name="connsiteY137" fmla="*/ 209301 h 505975"/>
                            <a:gd name="connsiteX138" fmla="*/ 337241 w 607639"/>
                            <a:gd name="connsiteY138" fmla="*/ 189037 h 505975"/>
                            <a:gd name="connsiteX139" fmla="*/ 342314 w 607639"/>
                            <a:gd name="connsiteY139" fmla="*/ 158731 h 505975"/>
                            <a:gd name="connsiteX140" fmla="*/ 372665 w 607639"/>
                            <a:gd name="connsiteY140" fmla="*/ 153665 h 505975"/>
                            <a:gd name="connsiteX141" fmla="*/ 392958 w 607639"/>
                            <a:gd name="connsiteY141" fmla="*/ 163797 h 505975"/>
                            <a:gd name="connsiteX142" fmla="*/ 397943 w 607639"/>
                            <a:gd name="connsiteY142" fmla="*/ 163797 h 505975"/>
                            <a:gd name="connsiteX143" fmla="*/ 402037 w 607639"/>
                            <a:gd name="connsiteY143" fmla="*/ 159709 h 505975"/>
                            <a:gd name="connsiteX144" fmla="*/ 410136 w 607639"/>
                            <a:gd name="connsiteY144" fmla="*/ 137490 h 505975"/>
                            <a:gd name="connsiteX145" fmla="*/ 435414 w 607639"/>
                            <a:gd name="connsiteY145" fmla="*/ 120337 h 505975"/>
                            <a:gd name="connsiteX146" fmla="*/ 460780 w 607639"/>
                            <a:gd name="connsiteY146" fmla="*/ 137490 h 505975"/>
                            <a:gd name="connsiteX147" fmla="*/ 468880 w 607639"/>
                            <a:gd name="connsiteY147" fmla="*/ 159709 h 505975"/>
                            <a:gd name="connsiteX148" fmla="*/ 472885 w 607639"/>
                            <a:gd name="connsiteY148" fmla="*/ 163797 h 505975"/>
                            <a:gd name="connsiteX149" fmla="*/ 477958 w 607639"/>
                            <a:gd name="connsiteY149" fmla="*/ 163797 h 505975"/>
                            <a:gd name="connsiteX150" fmla="*/ 498252 w 607639"/>
                            <a:gd name="connsiteY150" fmla="*/ 153665 h 505975"/>
                            <a:gd name="connsiteX151" fmla="*/ 528602 w 607639"/>
                            <a:gd name="connsiteY151" fmla="*/ 158731 h 505975"/>
                            <a:gd name="connsiteX152" fmla="*/ 533676 w 607639"/>
                            <a:gd name="connsiteY152" fmla="*/ 189037 h 505975"/>
                            <a:gd name="connsiteX153" fmla="*/ 523529 w 607639"/>
                            <a:gd name="connsiteY153" fmla="*/ 209301 h 505975"/>
                            <a:gd name="connsiteX154" fmla="*/ 523529 w 607639"/>
                            <a:gd name="connsiteY154" fmla="*/ 214367 h 505975"/>
                            <a:gd name="connsiteX155" fmla="*/ 527623 w 607639"/>
                            <a:gd name="connsiteY155" fmla="*/ 218366 h 505975"/>
                            <a:gd name="connsiteX156" fmla="*/ 549875 w 607639"/>
                            <a:gd name="connsiteY156" fmla="*/ 226454 h 505975"/>
                            <a:gd name="connsiteX157" fmla="*/ 567142 w 607639"/>
                            <a:gd name="connsiteY157" fmla="*/ 251783 h 505975"/>
                            <a:gd name="connsiteX158" fmla="*/ 549875 w 607639"/>
                            <a:gd name="connsiteY158" fmla="*/ 277024 h 505975"/>
                            <a:gd name="connsiteX159" fmla="*/ 527623 w 607639"/>
                            <a:gd name="connsiteY159" fmla="*/ 285112 h 505975"/>
                            <a:gd name="connsiteX160" fmla="*/ 523529 w 607639"/>
                            <a:gd name="connsiteY160" fmla="*/ 289200 h 505975"/>
                            <a:gd name="connsiteX161" fmla="*/ 523529 w 607639"/>
                            <a:gd name="connsiteY161" fmla="*/ 294266 h 505975"/>
                            <a:gd name="connsiteX162" fmla="*/ 533676 w 607639"/>
                            <a:gd name="connsiteY162" fmla="*/ 314440 h 505975"/>
                            <a:gd name="connsiteX163" fmla="*/ 528602 w 607639"/>
                            <a:gd name="connsiteY163" fmla="*/ 344836 h 505975"/>
                            <a:gd name="connsiteX164" fmla="*/ 498252 w 607639"/>
                            <a:gd name="connsiteY164" fmla="*/ 349813 h 505975"/>
                            <a:gd name="connsiteX165" fmla="*/ 496204 w 607639"/>
                            <a:gd name="connsiteY165" fmla="*/ 348836 h 505975"/>
                            <a:gd name="connsiteX166" fmla="*/ 496204 w 607639"/>
                            <a:gd name="connsiteY166" fmla="*/ 404472 h 505975"/>
                            <a:gd name="connsiteX167" fmla="*/ 587346 w 607639"/>
                            <a:gd name="connsiteY167" fmla="*/ 404472 h 505975"/>
                            <a:gd name="connsiteX168" fmla="*/ 587346 w 607639"/>
                            <a:gd name="connsiteY168" fmla="*/ 20174 h 505975"/>
                            <a:gd name="connsiteX169" fmla="*/ 10147 w 607639"/>
                            <a:gd name="connsiteY169" fmla="*/ 0 h 505975"/>
                            <a:gd name="connsiteX170" fmla="*/ 597492 w 607639"/>
                            <a:gd name="connsiteY170" fmla="*/ 0 h 505975"/>
                            <a:gd name="connsiteX171" fmla="*/ 607639 w 607639"/>
                            <a:gd name="connsiteY171" fmla="*/ 10132 h 505975"/>
                            <a:gd name="connsiteX172" fmla="*/ 607639 w 607639"/>
                            <a:gd name="connsiteY172" fmla="*/ 414603 h 505975"/>
                            <a:gd name="connsiteX173" fmla="*/ 597492 w 607639"/>
                            <a:gd name="connsiteY173" fmla="*/ 424646 h 505975"/>
                            <a:gd name="connsiteX174" fmla="*/ 496204 w 607639"/>
                            <a:gd name="connsiteY174" fmla="*/ 424646 h 505975"/>
                            <a:gd name="connsiteX175" fmla="*/ 496204 w 607639"/>
                            <a:gd name="connsiteY175" fmla="*/ 495480 h 505975"/>
                            <a:gd name="connsiteX176" fmla="*/ 489084 w 607639"/>
                            <a:gd name="connsiteY176" fmla="*/ 504545 h 505975"/>
                            <a:gd name="connsiteX177" fmla="*/ 486058 w 607639"/>
                            <a:gd name="connsiteY177" fmla="*/ 505612 h 505975"/>
                            <a:gd name="connsiteX178" fmla="*/ 477958 w 607639"/>
                            <a:gd name="connsiteY178" fmla="*/ 501523 h 505975"/>
                            <a:gd name="connsiteX179" fmla="*/ 435414 w 607639"/>
                            <a:gd name="connsiteY179" fmla="*/ 450953 h 505975"/>
                            <a:gd name="connsiteX180" fmla="*/ 392958 w 607639"/>
                            <a:gd name="connsiteY180" fmla="*/ 502501 h 505975"/>
                            <a:gd name="connsiteX181" fmla="*/ 381744 w 607639"/>
                            <a:gd name="connsiteY181" fmla="*/ 505612 h 505975"/>
                            <a:gd name="connsiteX182" fmla="*/ 374712 w 607639"/>
                            <a:gd name="connsiteY182" fmla="*/ 495480 h 505975"/>
                            <a:gd name="connsiteX183" fmla="*/ 374712 w 607639"/>
                            <a:gd name="connsiteY183" fmla="*/ 424646 h 505975"/>
                            <a:gd name="connsiteX184" fmla="*/ 10147 w 607639"/>
                            <a:gd name="connsiteY184" fmla="*/ 424646 h 505975"/>
                            <a:gd name="connsiteX185" fmla="*/ 0 w 607639"/>
                            <a:gd name="connsiteY185" fmla="*/ 414603 h 505975"/>
                            <a:gd name="connsiteX186" fmla="*/ 0 w 607639"/>
                            <a:gd name="connsiteY186" fmla="*/ 10132 h 505975"/>
                            <a:gd name="connsiteX187" fmla="*/ 10147 w 607639"/>
                            <a:gd name="connsiteY187" fmla="*/ 0 h 5059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Lst>
                          <a:rect l="l" t="t" r="r" b="b"/>
                          <a:pathLst>
                            <a:path w="607639" h="505975">
                              <a:moveTo>
                                <a:pt x="395628" y="339326"/>
                              </a:moveTo>
                              <a:cubicBezTo>
                                <a:pt x="395361" y="339415"/>
                                <a:pt x="395183" y="339504"/>
                                <a:pt x="394916" y="339770"/>
                              </a:cubicBezTo>
                              <a:lnTo>
                                <a:pt x="394916" y="414603"/>
                              </a:lnTo>
                              <a:lnTo>
                                <a:pt x="394916" y="467129"/>
                              </a:lnTo>
                              <a:lnTo>
                                <a:pt x="427314" y="427757"/>
                              </a:lnTo>
                              <a:cubicBezTo>
                                <a:pt x="429361" y="425713"/>
                                <a:pt x="432388" y="424646"/>
                                <a:pt x="435414" y="424646"/>
                              </a:cubicBezTo>
                              <a:cubicBezTo>
                                <a:pt x="438529" y="424646"/>
                                <a:pt x="441555" y="425713"/>
                                <a:pt x="443513" y="428735"/>
                              </a:cubicBezTo>
                              <a:lnTo>
                                <a:pt x="476000" y="468195"/>
                              </a:lnTo>
                              <a:lnTo>
                                <a:pt x="476000" y="414603"/>
                              </a:lnTo>
                              <a:lnTo>
                                <a:pt x="476000" y="339770"/>
                              </a:lnTo>
                              <a:lnTo>
                                <a:pt x="472885" y="339770"/>
                              </a:lnTo>
                              <a:cubicBezTo>
                                <a:pt x="471906" y="339770"/>
                                <a:pt x="469859" y="340748"/>
                                <a:pt x="468880" y="343770"/>
                              </a:cubicBezTo>
                              <a:lnTo>
                                <a:pt x="460780" y="366077"/>
                              </a:lnTo>
                              <a:cubicBezTo>
                                <a:pt x="456686" y="377187"/>
                                <a:pt x="446628" y="384208"/>
                                <a:pt x="435414" y="384208"/>
                              </a:cubicBezTo>
                              <a:cubicBezTo>
                                <a:pt x="424288" y="384208"/>
                                <a:pt x="414142" y="377187"/>
                                <a:pt x="410136" y="367055"/>
                              </a:cubicBezTo>
                              <a:lnTo>
                                <a:pt x="402037" y="343770"/>
                              </a:lnTo>
                              <a:cubicBezTo>
                                <a:pt x="401058" y="341726"/>
                                <a:pt x="399011" y="340748"/>
                                <a:pt x="397943" y="339770"/>
                              </a:cubicBezTo>
                              <a:cubicBezTo>
                                <a:pt x="397409" y="339770"/>
                                <a:pt x="396608" y="339415"/>
                                <a:pt x="395628" y="339326"/>
                              </a:cubicBezTo>
                              <a:close/>
                              <a:moveTo>
                                <a:pt x="70817" y="333633"/>
                              </a:moveTo>
                              <a:lnTo>
                                <a:pt x="182283" y="333633"/>
                              </a:lnTo>
                              <a:cubicBezTo>
                                <a:pt x="188337" y="333633"/>
                                <a:pt x="192432" y="337719"/>
                                <a:pt x="192432" y="343759"/>
                              </a:cubicBezTo>
                              <a:cubicBezTo>
                                <a:pt x="192432" y="349799"/>
                                <a:pt x="188337" y="353885"/>
                                <a:pt x="182283" y="353885"/>
                              </a:cubicBezTo>
                              <a:lnTo>
                                <a:pt x="70817" y="353885"/>
                              </a:lnTo>
                              <a:cubicBezTo>
                                <a:pt x="64763" y="353885"/>
                                <a:pt x="60757" y="349799"/>
                                <a:pt x="60757" y="343759"/>
                              </a:cubicBezTo>
                              <a:cubicBezTo>
                                <a:pt x="60757" y="337719"/>
                                <a:pt x="64763" y="333633"/>
                                <a:pt x="70817" y="333633"/>
                              </a:cubicBezTo>
                              <a:close/>
                              <a:moveTo>
                                <a:pt x="70816" y="262927"/>
                              </a:moveTo>
                              <a:lnTo>
                                <a:pt x="202555" y="262927"/>
                              </a:lnTo>
                              <a:cubicBezTo>
                                <a:pt x="208608" y="262927"/>
                                <a:pt x="212614" y="266924"/>
                                <a:pt x="212614" y="273053"/>
                              </a:cubicBezTo>
                              <a:cubicBezTo>
                                <a:pt x="212614" y="279093"/>
                                <a:pt x="208608" y="283179"/>
                                <a:pt x="202555" y="283179"/>
                              </a:cubicBezTo>
                              <a:lnTo>
                                <a:pt x="70816" y="283179"/>
                              </a:lnTo>
                              <a:cubicBezTo>
                                <a:pt x="64763" y="283179"/>
                                <a:pt x="60757" y="279093"/>
                                <a:pt x="60757" y="273053"/>
                              </a:cubicBezTo>
                              <a:cubicBezTo>
                                <a:pt x="60757" y="266924"/>
                                <a:pt x="64763" y="262927"/>
                                <a:pt x="70816" y="262927"/>
                              </a:cubicBezTo>
                              <a:close/>
                              <a:moveTo>
                                <a:pt x="435415" y="222444"/>
                              </a:moveTo>
                              <a:cubicBezTo>
                                <a:pt x="418238" y="222444"/>
                                <a:pt x="405067" y="235604"/>
                                <a:pt x="405067" y="252765"/>
                              </a:cubicBezTo>
                              <a:cubicBezTo>
                                <a:pt x="405067" y="270016"/>
                                <a:pt x="418238" y="283176"/>
                                <a:pt x="435415" y="283176"/>
                              </a:cubicBezTo>
                              <a:cubicBezTo>
                                <a:pt x="452681" y="283176"/>
                                <a:pt x="465852" y="270016"/>
                                <a:pt x="465852" y="252765"/>
                              </a:cubicBezTo>
                              <a:cubicBezTo>
                                <a:pt x="465852" y="235604"/>
                                <a:pt x="452681" y="222444"/>
                                <a:pt x="435415" y="222444"/>
                              </a:cubicBezTo>
                              <a:close/>
                              <a:moveTo>
                                <a:pt x="435415" y="202170"/>
                              </a:moveTo>
                              <a:cubicBezTo>
                                <a:pt x="463805" y="202170"/>
                                <a:pt x="486055" y="224489"/>
                                <a:pt x="486055" y="252765"/>
                              </a:cubicBezTo>
                              <a:cubicBezTo>
                                <a:pt x="486055" y="281131"/>
                                <a:pt x="463805" y="303361"/>
                                <a:pt x="435415" y="303361"/>
                              </a:cubicBezTo>
                              <a:cubicBezTo>
                                <a:pt x="407114" y="303361"/>
                                <a:pt x="384864" y="281131"/>
                                <a:pt x="384864" y="252765"/>
                              </a:cubicBezTo>
                              <a:cubicBezTo>
                                <a:pt x="384864" y="224489"/>
                                <a:pt x="407114" y="202170"/>
                                <a:pt x="435415" y="202170"/>
                              </a:cubicBezTo>
                              <a:close/>
                              <a:moveTo>
                                <a:pt x="70816" y="202170"/>
                              </a:moveTo>
                              <a:lnTo>
                                <a:pt x="253132" y="202170"/>
                              </a:lnTo>
                              <a:cubicBezTo>
                                <a:pt x="259274" y="202170"/>
                                <a:pt x="263280" y="206256"/>
                                <a:pt x="263280" y="212296"/>
                              </a:cubicBezTo>
                              <a:cubicBezTo>
                                <a:pt x="263280" y="218336"/>
                                <a:pt x="259274" y="222422"/>
                                <a:pt x="253132" y="222422"/>
                              </a:cubicBezTo>
                              <a:lnTo>
                                <a:pt x="70816" y="222422"/>
                              </a:lnTo>
                              <a:cubicBezTo>
                                <a:pt x="64763" y="222422"/>
                                <a:pt x="60757" y="218336"/>
                                <a:pt x="60757" y="212296"/>
                              </a:cubicBezTo>
                              <a:cubicBezTo>
                                <a:pt x="60757" y="206256"/>
                                <a:pt x="64763" y="202170"/>
                                <a:pt x="70816" y="202170"/>
                              </a:cubicBezTo>
                              <a:close/>
                              <a:moveTo>
                                <a:pt x="435414" y="141578"/>
                              </a:moveTo>
                              <a:cubicBezTo>
                                <a:pt x="434435" y="141578"/>
                                <a:pt x="430430" y="141578"/>
                                <a:pt x="429361" y="145577"/>
                              </a:cubicBezTo>
                              <a:lnTo>
                                <a:pt x="421262" y="167796"/>
                              </a:lnTo>
                              <a:cubicBezTo>
                                <a:pt x="418236" y="174906"/>
                                <a:pt x="413162" y="180950"/>
                                <a:pt x="406042" y="182994"/>
                              </a:cubicBezTo>
                              <a:cubicBezTo>
                                <a:pt x="399011" y="186016"/>
                                <a:pt x="390911" y="185038"/>
                                <a:pt x="384859" y="182016"/>
                              </a:cubicBezTo>
                              <a:lnTo>
                                <a:pt x="364566" y="171885"/>
                              </a:lnTo>
                              <a:cubicBezTo>
                                <a:pt x="360471" y="169840"/>
                                <a:pt x="358513" y="171885"/>
                                <a:pt x="357445" y="172862"/>
                              </a:cubicBezTo>
                              <a:cubicBezTo>
                                <a:pt x="356466" y="173929"/>
                                <a:pt x="354419" y="176950"/>
                                <a:pt x="356466" y="179972"/>
                              </a:cubicBezTo>
                              <a:lnTo>
                                <a:pt x="366613" y="200236"/>
                              </a:lnTo>
                              <a:cubicBezTo>
                                <a:pt x="369639" y="207257"/>
                                <a:pt x="370618" y="214367"/>
                                <a:pt x="367592" y="221388"/>
                              </a:cubicBezTo>
                              <a:cubicBezTo>
                                <a:pt x="364566" y="228498"/>
                                <a:pt x="359492" y="233564"/>
                                <a:pt x="352372" y="236586"/>
                              </a:cubicBezTo>
                              <a:lnTo>
                                <a:pt x="330121" y="244673"/>
                              </a:lnTo>
                              <a:cubicBezTo>
                                <a:pt x="325047" y="247695"/>
                                <a:pt x="324068" y="251783"/>
                                <a:pt x="324068" y="252761"/>
                              </a:cubicBezTo>
                              <a:cubicBezTo>
                                <a:pt x="324068" y="253828"/>
                                <a:pt x="324068" y="257827"/>
                                <a:pt x="328073" y="258805"/>
                              </a:cubicBezTo>
                              <a:lnTo>
                                <a:pt x="350414" y="266892"/>
                              </a:lnTo>
                              <a:cubicBezTo>
                                <a:pt x="357445" y="270003"/>
                                <a:pt x="363587" y="275069"/>
                                <a:pt x="365545" y="282090"/>
                              </a:cubicBezTo>
                              <a:cubicBezTo>
                                <a:pt x="368660" y="289200"/>
                                <a:pt x="367592" y="297288"/>
                                <a:pt x="364566" y="303331"/>
                              </a:cubicBezTo>
                              <a:lnTo>
                                <a:pt x="354419" y="323595"/>
                              </a:lnTo>
                              <a:cubicBezTo>
                                <a:pt x="352372" y="327594"/>
                                <a:pt x="354419" y="329638"/>
                                <a:pt x="355487" y="330616"/>
                              </a:cubicBezTo>
                              <a:cubicBezTo>
                                <a:pt x="356466" y="331682"/>
                                <a:pt x="359492" y="333638"/>
                                <a:pt x="362518" y="331682"/>
                              </a:cubicBezTo>
                              <a:lnTo>
                                <a:pt x="382812" y="321550"/>
                              </a:lnTo>
                              <a:cubicBezTo>
                                <a:pt x="387885" y="320484"/>
                                <a:pt x="391890" y="319506"/>
                                <a:pt x="395984" y="319506"/>
                              </a:cubicBezTo>
                              <a:cubicBezTo>
                                <a:pt x="396874" y="319506"/>
                                <a:pt x="397943" y="319595"/>
                                <a:pt x="399100" y="319773"/>
                              </a:cubicBezTo>
                              <a:cubicBezTo>
                                <a:pt x="401414" y="319951"/>
                                <a:pt x="403728" y="320573"/>
                                <a:pt x="406131" y="321550"/>
                              </a:cubicBezTo>
                              <a:cubicBezTo>
                                <a:pt x="412272" y="324217"/>
                                <a:pt x="416901" y="328394"/>
                                <a:pt x="420016" y="334171"/>
                              </a:cubicBezTo>
                              <a:cubicBezTo>
                                <a:pt x="420461" y="334971"/>
                                <a:pt x="420906" y="335860"/>
                                <a:pt x="421262" y="336749"/>
                              </a:cubicBezTo>
                              <a:lnTo>
                                <a:pt x="429361" y="358967"/>
                              </a:lnTo>
                              <a:cubicBezTo>
                                <a:pt x="429628" y="359945"/>
                                <a:pt x="430073" y="360745"/>
                                <a:pt x="430608" y="361278"/>
                              </a:cubicBezTo>
                              <a:cubicBezTo>
                                <a:pt x="430786" y="361456"/>
                                <a:pt x="430875" y="361545"/>
                                <a:pt x="431053" y="361723"/>
                              </a:cubicBezTo>
                              <a:cubicBezTo>
                                <a:pt x="431320" y="361900"/>
                                <a:pt x="431587" y="362078"/>
                                <a:pt x="431943" y="362256"/>
                              </a:cubicBezTo>
                              <a:cubicBezTo>
                                <a:pt x="433367" y="362967"/>
                                <a:pt x="434880" y="362967"/>
                                <a:pt x="435414" y="362967"/>
                              </a:cubicBezTo>
                              <a:cubicBezTo>
                                <a:pt x="436482" y="362967"/>
                                <a:pt x="439508" y="362967"/>
                                <a:pt x="441555" y="358967"/>
                              </a:cubicBezTo>
                              <a:lnTo>
                                <a:pt x="449655" y="336749"/>
                              </a:lnTo>
                              <a:cubicBezTo>
                                <a:pt x="450189" y="335415"/>
                                <a:pt x="450812" y="334082"/>
                                <a:pt x="451524" y="332838"/>
                              </a:cubicBezTo>
                              <a:cubicBezTo>
                                <a:pt x="452236" y="331593"/>
                                <a:pt x="453037" y="330438"/>
                                <a:pt x="453927" y="329371"/>
                              </a:cubicBezTo>
                              <a:cubicBezTo>
                                <a:pt x="456508" y="325994"/>
                                <a:pt x="459712" y="323417"/>
                                <a:pt x="463539" y="321995"/>
                              </a:cubicBezTo>
                              <a:cubicBezTo>
                                <a:pt x="463984" y="321817"/>
                                <a:pt x="464340" y="321639"/>
                                <a:pt x="464786" y="321550"/>
                              </a:cubicBezTo>
                              <a:cubicBezTo>
                                <a:pt x="471906" y="318529"/>
                                <a:pt x="480005" y="319506"/>
                                <a:pt x="486058" y="322528"/>
                              </a:cubicBezTo>
                              <a:lnTo>
                                <a:pt x="490152" y="324572"/>
                              </a:lnTo>
                              <a:lnTo>
                                <a:pt x="506351" y="332660"/>
                              </a:lnTo>
                              <a:cubicBezTo>
                                <a:pt x="510356" y="334704"/>
                                <a:pt x="512403" y="332660"/>
                                <a:pt x="513471" y="331682"/>
                              </a:cubicBezTo>
                              <a:cubicBezTo>
                                <a:pt x="514450" y="330616"/>
                                <a:pt x="516498" y="327594"/>
                                <a:pt x="514450" y="324572"/>
                              </a:cubicBezTo>
                              <a:lnTo>
                                <a:pt x="504304" y="304309"/>
                              </a:lnTo>
                              <a:cubicBezTo>
                                <a:pt x="501278" y="297288"/>
                                <a:pt x="500299" y="290177"/>
                                <a:pt x="503325" y="283156"/>
                              </a:cubicBezTo>
                              <a:cubicBezTo>
                                <a:pt x="506351" y="276046"/>
                                <a:pt x="511424" y="270980"/>
                                <a:pt x="518456" y="267959"/>
                              </a:cubicBezTo>
                              <a:lnTo>
                                <a:pt x="540796" y="259871"/>
                              </a:lnTo>
                              <a:cubicBezTo>
                                <a:pt x="546848" y="256849"/>
                                <a:pt x="546848" y="253828"/>
                                <a:pt x="546848" y="252761"/>
                              </a:cubicBezTo>
                              <a:cubicBezTo>
                                <a:pt x="546848" y="251783"/>
                                <a:pt x="546848" y="248762"/>
                                <a:pt x="542843" y="246717"/>
                              </a:cubicBezTo>
                              <a:lnTo>
                                <a:pt x="520503" y="238630"/>
                              </a:lnTo>
                              <a:cubicBezTo>
                                <a:pt x="513471" y="235608"/>
                                <a:pt x="507330" y="230542"/>
                                <a:pt x="505372" y="223432"/>
                              </a:cubicBezTo>
                              <a:cubicBezTo>
                                <a:pt x="502257" y="216411"/>
                                <a:pt x="503325" y="208323"/>
                                <a:pt x="506351" y="202191"/>
                              </a:cubicBezTo>
                              <a:lnTo>
                                <a:pt x="516498" y="182016"/>
                              </a:lnTo>
                              <a:cubicBezTo>
                                <a:pt x="518456" y="177928"/>
                                <a:pt x="516498" y="175884"/>
                                <a:pt x="515430" y="174906"/>
                              </a:cubicBezTo>
                              <a:cubicBezTo>
                                <a:pt x="514450" y="173929"/>
                                <a:pt x="511424" y="171885"/>
                                <a:pt x="508398" y="173929"/>
                              </a:cubicBezTo>
                              <a:lnTo>
                                <a:pt x="488105" y="184060"/>
                              </a:lnTo>
                              <a:cubicBezTo>
                                <a:pt x="480984" y="187082"/>
                                <a:pt x="473953" y="188060"/>
                                <a:pt x="466833" y="185038"/>
                              </a:cubicBezTo>
                              <a:cubicBezTo>
                                <a:pt x="459801" y="182016"/>
                                <a:pt x="454728" y="176950"/>
                                <a:pt x="451702" y="169840"/>
                              </a:cubicBezTo>
                              <a:lnTo>
                                <a:pt x="443513" y="147622"/>
                              </a:lnTo>
                              <a:cubicBezTo>
                                <a:pt x="440487" y="141578"/>
                                <a:pt x="436482" y="141578"/>
                                <a:pt x="435414" y="141578"/>
                              </a:cubicBezTo>
                              <a:close/>
                              <a:moveTo>
                                <a:pt x="70816" y="141554"/>
                              </a:moveTo>
                              <a:lnTo>
                                <a:pt x="293725" y="141554"/>
                              </a:lnTo>
                              <a:cubicBezTo>
                                <a:pt x="299778" y="141554"/>
                                <a:pt x="303784" y="145555"/>
                                <a:pt x="303784" y="151600"/>
                              </a:cubicBezTo>
                              <a:cubicBezTo>
                                <a:pt x="303784" y="157735"/>
                                <a:pt x="299778" y="161736"/>
                                <a:pt x="293725" y="161736"/>
                              </a:cubicBezTo>
                              <a:lnTo>
                                <a:pt x="70816" y="161736"/>
                              </a:lnTo>
                              <a:cubicBezTo>
                                <a:pt x="64763" y="161736"/>
                                <a:pt x="60757" y="157735"/>
                                <a:pt x="60757" y="151600"/>
                              </a:cubicBezTo>
                              <a:cubicBezTo>
                                <a:pt x="60757" y="145555"/>
                                <a:pt x="64763" y="141554"/>
                                <a:pt x="70816" y="141554"/>
                              </a:cubicBezTo>
                              <a:close/>
                              <a:moveTo>
                                <a:pt x="70815" y="80868"/>
                              </a:moveTo>
                              <a:lnTo>
                                <a:pt x="354394" y="80868"/>
                              </a:lnTo>
                              <a:cubicBezTo>
                                <a:pt x="360447" y="80868"/>
                                <a:pt x="364541" y="84865"/>
                                <a:pt x="364541" y="90994"/>
                              </a:cubicBezTo>
                              <a:cubicBezTo>
                                <a:pt x="364541" y="97034"/>
                                <a:pt x="360447" y="101120"/>
                                <a:pt x="354394" y="101120"/>
                              </a:cubicBezTo>
                              <a:lnTo>
                                <a:pt x="70815" y="101120"/>
                              </a:lnTo>
                              <a:cubicBezTo>
                                <a:pt x="64762" y="101120"/>
                                <a:pt x="60757" y="97034"/>
                                <a:pt x="60757" y="90994"/>
                              </a:cubicBezTo>
                              <a:cubicBezTo>
                                <a:pt x="60757" y="84865"/>
                                <a:pt x="64762" y="80868"/>
                                <a:pt x="70815" y="80868"/>
                              </a:cubicBezTo>
                              <a:close/>
                              <a:moveTo>
                                <a:pt x="20293" y="20174"/>
                              </a:moveTo>
                              <a:lnTo>
                                <a:pt x="20293" y="404472"/>
                              </a:lnTo>
                              <a:lnTo>
                                <a:pt x="374712" y="404472"/>
                              </a:lnTo>
                              <a:lnTo>
                                <a:pt x="374712" y="348836"/>
                              </a:lnTo>
                              <a:lnTo>
                                <a:pt x="372665" y="349813"/>
                              </a:lnTo>
                              <a:cubicBezTo>
                                <a:pt x="362518" y="354879"/>
                                <a:pt x="350414" y="352924"/>
                                <a:pt x="342314" y="344836"/>
                              </a:cubicBezTo>
                              <a:cubicBezTo>
                                <a:pt x="334215" y="336749"/>
                                <a:pt x="332168" y="324572"/>
                                <a:pt x="337241" y="314440"/>
                              </a:cubicBezTo>
                              <a:lnTo>
                                <a:pt x="347388" y="294266"/>
                              </a:lnTo>
                              <a:cubicBezTo>
                                <a:pt x="348367" y="292222"/>
                                <a:pt x="348367" y="290177"/>
                                <a:pt x="347388" y="289200"/>
                              </a:cubicBezTo>
                              <a:cubicBezTo>
                                <a:pt x="347388" y="288133"/>
                                <a:pt x="346320" y="286178"/>
                                <a:pt x="343293" y="285112"/>
                              </a:cubicBezTo>
                              <a:lnTo>
                                <a:pt x="321042" y="277024"/>
                              </a:lnTo>
                              <a:cubicBezTo>
                                <a:pt x="310895" y="273025"/>
                                <a:pt x="303775" y="262893"/>
                                <a:pt x="303775" y="251783"/>
                              </a:cubicBezTo>
                              <a:cubicBezTo>
                                <a:pt x="303775" y="240674"/>
                                <a:pt x="310895" y="230542"/>
                                <a:pt x="321042" y="226454"/>
                              </a:cubicBezTo>
                              <a:lnTo>
                                <a:pt x="343293" y="218366"/>
                              </a:lnTo>
                              <a:cubicBezTo>
                                <a:pt x="345340" y="217389"/>
                                <a:pt x="346320" y="215345"/>
                                <a:pt x="347388" y="214367"/>
                              </a:cubicBezTo>
                              <a:cubicBezTo>
                                <a:pt x="348367" y="213300"/>
                                <a:pt x="348367" y="211345"/>
                                <a:pt x="347388" y="209301"/>
                              </a:cubicBezTo>
                              <a:lnTo>
                                <a:pt x="337241" y="189037"/>
                              </a:lnTo>
                              <a:cubicBezTo>
                                <a:pt x="332168" y="178995"/>
                                <a:pt x="334215" y="166819"/>
                                <a:pt x="342314" y="158731"/>
                              </a:cubicBezTo>
                              <a:cubicBezTo>
                                <a:pt x="350414" y="150643"/>
                                <a:pt x="362518" y="148599"/>
                                <a:pt x="372665" y="153665"/>
                              </a:cubicBezTo>
                              <a:lnTo>
                                <a:pt x="392958" y="163797"/>
                              </a:lnTo>
                              <a:cubicBezTo>
                                <a:pt x="394916" y="164774"/>
                                <a:pt x="396964" y="164774"/>
                                <a:pt x="397943" y="163797"/>
                              </a:cubicBezTo>
                              <a:cubicBezTo>
                                <a:pt x="399011" y="163797"/>
                                <a:pt x="401058" y="162819"/>
                                <a:pt x="402037" y="159709"/>
                              </a:cubicBezTo>
                              <a:lnTo>
                                <a:pt x="410136" y="137490"/>
                              </a:lnTo>
                              <a:cubicBezTo>
                                <a:pt x="414231" y="127358"/>
                                <a:pt x="424288" y="120337"/>
                                <a:pt x="435414" y="120337"/>
                              </a:cubicBezTo>
                              <a:cubicBezTo>
                                <a:pt x="446628" y="120337"/>
                                <a:pt x="456686" y="127358"/>
                                <a:pt x="460780" y="137490"/>
                              </a:cubicBezTo>
                              <a:lnTo>
                                <a:pt x="468880" y="159709"/>
                              </a:lnTo>
                              <a:cubicBezTo>
                                <a:pt x="469859" y="161753"/>
                                <a:pt x="471906" y="162819"/>
                                <a:pt x="472885" y="163797"/>
                              </a:cubicBezTo>
                              <a:cubicBezTo>
                                <a:pt x="473953" y="163797"/>
                                <a:pt x="476000" y="164774"/>
                                <a:pt x="477958" y="163797"/>
                              </a:cubicBezTo>
                              <a:lnTo>
                                <a:pt x="498252" y="153665"/>
                              </a:lnTo>
                              <a:cubicBezTo>
                                <a:pt x="508398" y="148599"/>
                                <a:pt x="520503" y="150643"/>
                                <a:pt x="528602" y="158731"/>
                              </a:cubicBezTo>
                              <a:cubicBezTo>
                                <a:pt x="536702" y="166819"/>
                                <a:pt x="538749" y="178995"/>
                                <a:pt x="533676" y="189037"/>
                              </a:cubicBezTo>
                              <a:lnTo>
                                <a:pt x="523529" y="209301"/>
                              </a:lnTo>
                              <a:cubicBezTo>
                                <a:pt x="522550" y="211345"/>
                                <a:pt x="522550" y="213300"/>
                                <a:pt x="523529" y="214367"/>
                              </a:cubicBezTo>
                              <a:cubicBezTo>
                                <a:pt x="524597" y="215345"/>
                                <a:pt x="524597" y="217389"/>
                                <a:pt x="527623" y="218366"/>
                              </a:cubicBezTo>
                              <a:lnTo>
                                <a:pt x="549875" y="226454"/>
                              </a:lnTo>
                              <a:cubicBezTo>
                                <a:pt x="560021" y="230542"/>
                                <a:pt x="567142" y="240674"/>
                                <a:pt x="567142" y="251783"/>
                              </a:cubicBezTo>
                              <a:cubicBezTo>
                                <a:pt x="567142" y="262893"/>
                                <a:pt x="560021" y="273025"/>
                                <a:pt x="549875" y="277024"/>
                              </a:cubicBezTo>
                              <a:lnTo>
                                <a:pt x="527623" y="285112"/>
                              </a:lnTo>
                              <a:cubicBezTo>
                                <a:pt x="525576" y="286178"/>
                                <a:pt x="524597" y="288133"/>
                                <a:pt x="523529" y="289200"/>
                              </a:cubicBezTo>
                              <a:cubicBezTo>
                                <a:pt x="523529" y="290177"/>
                                <a:pt x="522550" y="292222"/>
                                <a:pt x="523529" y="294266"/>
                              </a:cubicBezTo>
                              <a:lnTo>
                                <a:pt x="533676" y="314440"/>
                              </a:lnTo>
                              <a:cubicBezTo>
                                <a:pt x="538749" y="324572"/>
                                <a:pt x="536702" y="336749"/>
                                <a:pt x="528602" y="344836"/>
                              </a:cubicBezTo>
                              <a:cubicBezTo>
                                <a:pt x="520503" y="352924"/>
                                <a:pt x="508398" y="354879"/>
                                <a:pt x="498252" y="349813"/>
                              </a:cubicBezTo>
                              <a:lnTo>
                                <a:pt x="496204" y="348836"/>
                              </a:lnTo>
                              <a:lnTo>
                                <a:pt x="496204" y="404472"/>
                              </a:lnTo>
                              <a:lnTo>
                                <a:pt x="587346" y="404472"/>
                              </a:lnTo>
                              <a:lnTo>
                                <a:pt x="587346" y="20174"/>
                              </a:lnTo>
                              <a:close/>
                              <a:moveTo>
                                <a:pt x="10147" y="0"/>
                              </a:moveTo>
                              <a:lnTo>
                                <a:pt x="597492" y="0"/>
                              </a:lnTo>
                              <a:cubicBezTo>
                                <a:pt x="603545" y="0"/>
                                <a:pt x="607639" y="3999"/>
                                <a:pt x="607639" y="10132"/>
                              </a:cubicBezTo>
                              <a:lnTo>
                                <a:pt x="607639" y="414603"/>
                              </a:lnTo>
                              <a:cubicBezTo>
                                <a:pt x="607639" y="420647"/>
                                <a:pt x="603545" y="424646"/>
                                <a:pt x="597492" y="424646"/>
                              </a:cubicBezTo>
                              <a:lnTo>
                                <a:pt x="496204" y="424646"/>
                              </a:lnTo>
                              <a:lnTo>
                                <a:pt x="496204" y="495480"/>
                              </a:lnTo>
                              <a:cubicBezTo>
                                <a:pt x="496204" y="499479"/>
                                <a:pt x="493178" y="503567"/>
                                <a:pt x="489084" y="504545"/>
                              </a:cubicBezTo>
                              <a:cubicBezTo>
                                <a:pt x="488105" y="505612"/>
                                <a:pt x="487126" y="505612"/>
                                <a:pt x="486058" y="505612"/>
                              </a:cubicBezTo>
                              <a:cubicBezTo>
                                <a:pt x="483032" y="505612"/>
                                <a:pt x="480005" y="504545"/>
                                <a:pt x="477958" y="501523"/>
                              </a:cubicBezTo>
                              <a:lnTo>
                                <a:pt x="435414" y="450953"/>
                              </a:lnTo>
                              <a:lnTo>
                                <a:pt x="392958" y="502501"/>
                              </a:lnTo>
                              <a:cubicBezTo>
                                <a:pt x="389843" y="505612"/>
                                <a:pt x="385838" y="506589"/>
                                <a:pt x="381744" y="505612"/>
                              </a:cubicBezTo>
                              <a:cubicBezTo>
                                <a:pt x="377738" y="503567"/>
                                <a:pt x="374712" y="499479"/>
                                <a:pt x="374712" y="495480"/>
                              </a:cubicBezTo>
                              <a:lnTo>
                                <a:pt x="374712" y="424646"/>
                              </a:lnTo>
                              <a:lnTo>
                                <a:pt x="10147" y="424646"/>
                              </a:lnTo>
                              <a:cubicBezTo>
                                <a:pt x="4094" y="424646"/>
                                <a:pt x="0" y="420647"/>
                                <a:pt x="0" y="414603"/>
                              </a:cubicBezTo>
                              <a:lnTo>
                                <a:pt x="0" y="10132"/>
                              </a:lnTo>
                              <a:cubicBezTo>
                                <a:pt x="0" y="3999"/>
                                <a:pt x="4094" y="0"/>
                                <a:pt x="10147" y="0"/>
                              </a:cubicBezTo>
                              <a:close/>
                            </a:path>
                          </a:pathLst>
                        </a:custGeom>
                        <a:solidFill>
                          <a:schemeClr val="accent4"/>
                        </a:solidFill>
                        <a:ln w="12700">
                          <a:miter lim="400000"/>
                        </a:ln>
                      </wps:spPr>
                      <wps:bodyPr lIns="38090" tIns="38090" rIns="38090" bIns="38090" anchor="ctr"/>
                    </wps:wsp>
                  </a:graphicData>
                </a:graphic>
              </wp:anchor>
            </w:drawing>
          </mc:Choice>
          <mc:Fallback>
            <w:pict>
              <v:shape id="Shape 2591" o:spid="_x0000_s1026" o:spt="100" style="position:absolute;left:0pt;margin-left:205.4pt;margin-top:576.9pt;height:10.3pt;width:12.35pt;z-index:251641856;v-text-anchor:middle;mso-width-relative:page;mso-height-relative:page;" fillcolor="#5FB2D3 [3207]" filled="t" stroked="f" coordsize="607639,505975" o:gfxdata="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" path="m395628,339326c395361,339415,395183,339504,394916,339770l394916,414603,394916,467129,427314,427757c429361,425713,432388,424646,435414,424646c438529,424646,441555,425713,443513,428735l476000,468195,476000,414603,476000,339770,472885,339770c471906,339770,469859,340748,468880,343770l460780,366077c456686,377187,446628,384208,435414,384208c424288,384208,414142,377187,410136,367055l402037,343770c401058,341726,399011,340748,397943,339770c397409,339770,396608,339415,395628,339326xm70817,333633l182283,333633c188337,333633,192432,337719,192432,343759c192432,349799,188337,353885,182283,353885l70817,353885c64763,353885,60757,349799,60757,343759c60757,337719,64763,333633,70817,333633xm70816,262927l202555,262927c208608,262927,212614,266924,212614,273053c212614,279093,208608,283179,202555,283179l70816,283179c64763,283179,60757,279093,60757,273053c60757,266924,64763,262927,70816,262927xm435415,222444c418238,222444,405067,235604,405067,252765c405067,270016,418238,283176,435415,283176c452681,283176,465852,270016,465852,252765c465852,235604,452681,222444,435415,222444xm435415,202170c463805,202170,486055,224489,486055,252765c486055,281131,463805,303361,435415,303361c407114,303361,384864,281131,384864,252765c384864,224489,407114,202170,435415,202170xm70816,202170l253132,202170c259274,202170,263280,206256,263280,212296c263280,218336,259274,222422,253132,222422l70816,222422c64763,222422,60757,218336,60757,212296c60757,206256,64763,202170,70816,202170xm435414,141578c434435,141578,430430,141578,429361,145577l421262,167796c418236,174906,413162,180950,406042,182994c399011,186016,390911,185038,384859,182016l364566,171885c360471,169840,358513,171885,357445,172862c356466,173929,354419,176950,356466,179972l366613,200236c369639,207257,370618,214367,367592,221388c364566,228498,359492,233564,352372,236586l330121,244673c325047,247695,324068,251783,324068,252761c324068,253828,324068,257827,328073,258805l350414,266892c357445,270003,363587,275069,365545,282090c368660,289200,367592,297288,364566,303331l354419,323595c352372,327594,354419,329638,355487,330616c356466,331682,359492,333638,362518,331682l382812,321550c387885,320484,391890,319506,395984,319506c396874,319506,397943,319595,399100,319773c401414,319951,403728,320573,406131,321550c412272,324217,416901,328394,420016,334171c420461,334971,420906,335860,421262,336749l429361,358967c429628,359945,430073,360745,430608,361278c430786,361456,430875,361545,431053,361723c431320,361900,431587,362078,431943,362256c433367,362967,434880,362967,435414,362967c436482,362967,439508,362967,441555,358967l449655,336749c450189,335415,450812,334082,451524,332838c452236,331593,453037,330438,453927,329371c456508,325994,459712,323417,463539,321995c463984,321817,464340,321639,464786,321550c471906,318529,480005,319506,486058,322528l490152,324572,506351,332660c510356,334704,512403,332660,513471,331682c514450,330616,516498,327594,514450,324572l504304,304309c501278,297288,500299,290177,503325,283156c506351,276046,511424,270980,518456,267959l540796,259871c546848,256849,546848,253828,546848,252761c546848,251783,546848,248762,542843,246717l520503,238630c513471,235608,507330,230542,505372,223432c502257,216411,503325,208323,506351,202191l516498,182016c518456,177928,516498,175884,515430,174906c514450,173929,511424,171885,508398,173929l488105,184060c480984,187082,473953,188060,466833,185038c459801,182016,454728,176950,451702,169840l443513,147622c440487,141578,436482,141578,435414,141578xm70816,141554l293725,141554c299778,141554,303784,145555,303784,151600c303784,157735,299778,161736,293725,161736l70816,161736c64763,161736,60757,157735,60757,151600c60757,145555,64763,141554,70816,141554xm70815,80868l354394,80868c360447,80868,364541,84865,364541,90994c364541,97034,360447,101120,354394,101120l70815,101120c64762,101120,60757,97034,60757,90994c60757,84865,64762,80868,70815,80868xm20293,20174l20293,404472,374712,404472,374712,348836,372665,349813c362518,354879,350414,352924,342314,344836c334215,336749,332168,324572,337241,314440l347388,294266c348367,292222,348367,290177,347388,289200c347388,288133,346320,286178,343293,285112l321042,277024c310895,273025,303775,262893,303775,251783c303775,240674,310895,230542,321042,226454l343293,218366c345340,217389,346320,215345,347388,214367c348367,213300,348367,211345,347388,209301l337241,189037c332168,178995,334215,166819,342314,158731c350414,150643,362518,148599,372665,153665l392958,163797c394916,164774,396964,164774,397943,163797c399011,163797,401058,162819,402037,159709l410136,137490c414231,127358,424288,120337,435414,120337c446628,120337,456686,127358,460780,137490l468880,159709c469859,161753,471906,162819,472885,163797c473953,163797,476000,164774,477958,163797l498252,153665c508398,148599,520503,150643,528602,158731c536702,166819,538749,178995,533676,189037l523529,209301c522550,211345,522550,213300,523529,214367c524597,215345,524597,217389,527623,218366l549875,226454c560021,230542,567142,240674,567142,251783c567142,262893,560021,273025,549875,277024l527623,285112c525576,286178,524597,288133,523529,289200c523529,290177,522550,292222,523529,294266l533676,314440c538749,324572,536702,336749,528602,344836c520503,352924,508398,354879,498252,349813l496204,348836,496204,404472,587346,404472,587346,20174xm10147,0l597492,0c603545,0,607639,3999,607639,10132l607639,414603c607639,420647,603545,424646,597492,424646l496204,424646,496204,495480c496204,499479,493178,503567,489084,504545c488105,505612,487126,505612,486058,505612c483032,505612,480005,504545,477958,501523l435414,450953,392958,502501c389843,505612,385838,506589,381744,505612c377738,503567,374712,499479,374712,495480l374712,424646,10147,424646c4094,424646,0,420647,0,414603l0,10132c0,3999,4094,0,10147,0xe">
                <v:path o:connectlocs="102318,87757;102134,87872;102134,107226;102134,120810;110513,110627;112608,109823;114703,110880;123105,121086;123105,107226;123105,87872;122299,87872;121263,88906;119168,94676;112608,99365;106070,94929;103976,88906;102917,87872;102318,87757;18314,86285;47142,86285;49767,88904;47142,91522;18314,91522;15713,88904;18314,86285;18314,67999;52385,67999;54987,70617;52385,73236;18314,73236;15713,70617;18314,67999;112608,57529;104760,65370;112608,73235;120480,65370;112608,57529;112608,52285;125705,65370;112608,78456;99535,65370;112608,52285;18314,52285;65465,52285;68090,54904;65465,57523;18314,57523;15713,54904;18314,52285;112608,36615;111043,37649;108948,43395;105012,47326;99533,47073;94285,44453;92443,44706;92190,46544;94814,51785;95068,57256;91131,61186;85377,63278;83811,65369;84847,66933;90625,69024;94538,72955;94285,78448;91661,83689;91937,85505;93755,85780;99004,83160;102410,82631;103216,82700;105035,83160;108626,86424;108948,87091;111043,92837;111365,93434;111480,93550;111710,93687;112608,93871;114196,92837;116291,87091;116774,86079;117396,85183;119882,83275;120204,83160;125706,83413;126765,83941;130954,86033;132795,85780;133049,83941;130425,78701;130171,73230;134085,69300;139862,67208;141427,65369;140392,63806;134614,61715;130701,57784;130954,52291;133578,47073;133302,45234;131483,44982;126235,47602;120734,47855;116820,43924;114703,38178;112608,36615;18314,36609;75964,36609;78565,39207;75964,41828;18314,41828;15713,39207;18314,36609;18314,20914;91654,20914;94279,23533;91654,26152;18314,26152;15713,23533;18314,20914;5248,5217;5248,104605;96909,104605;96909,90217;96380,90469;88530,89182;87218,81321;89842,76104;89842,74793;88783,73736;83029,71644;78563,65116;83029,58566;88783,56474;89842,55440;89842,54130;87218,48889;88530,41051;96380,39741;101628,42361;102917,42361;103976,41304;106070,35558;112608,31121;119168,35558;121263,41304;122299,42361;123611,42361;128859,39741;136709,41051;138021,48889;135397,54130;135397,55440;136455,56474;142210,58566;146676,65116;142210,71644;136455,73736;135397,74793;135397,76104;138021,81321;136709,89182;128859,90469;128330,90217;128330,104605;151901,104605;151901,5217;2624,0;154525,0;157150,2620;157150,107226;154525,109823;128330,109823;128330,128142;126488,130487;125706,130763;123611,129705;112608,116627;101628,129958;98728,130763;96909,128142;96909,109823;2624,109823;0,107226;0,2620;2624,0" o:connectangles="0,0,0,0,0,0,0,0,0,0,0,0,0,0,0,0,0,0,0,0,0,0,0,0,0,0,0,0,0,0,0,0,0,0,0,0,0,0,0,0,0,0,0,0,0,0,0,0,0,0,0,0,0,0,0,0,0,0,0,0,0,0,0,0,0,0,0,0,0,0,0,0,0,0,0,0,0,0,0,0,0,0,0,0,0,0,0,0,0,0,0,0,0,0,0,0,0,0,0,0,0,0,0,0,0,0,0,0,0,0,0,0,0,0,0,0,0,0,0,0,0,0,0,0,0,0,0,0,0,0,0,0,0,0,0,0,0,0,0,0,0,0,0,0,0,0,0,0,0,0,0,0,0,0,0,0,0,0,0,0,0,0,0,0,0,0,0,0,0,0,0,0,0,0,0,0,0,0,0,0,0,0,0,0,0,0,0,0"/>
                <v:fill on="t" focussize="0,0"/>
                <v:stroke on="f" weight="1pt" miterlimit="4" joinstyle="miter"/>
                <v:imagedata o:title=""/>
                <o:lock v:ext="edit" aspectratio="f"/>
                <v:textbox inset="2.9992125984252pt,2.9992125984252pt,2.9992125984252pt,2.9992125984252pt"/>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2554605</wp:posOffset>
                </wp:positionH>
                <wp:positionV relativeFrom="paragraph">
                  <wp:posOffset>8707755</wp:posOffset>
                </wp:positionV>
                <wp:extent cx="264160" cy="264160"/>
                <wp:effectExtent l="0" t="0" r="21590" b="21590"/>
                <wp:wrapNone/>
                <wp:docPr id="5" name="椭圆 5"/>
                <wp:cNvGraphicFramePr/>
                <a:graphic xmlns:a="http://schemas.openxmlformats.org/drawingml/2006/main">
                  <a:graphicData uri="http://schemas.microsoft.com/office/word/2010/wordprocessingShape">
                    <wps:wsp>
                      <wps:cNvSpPr/>
                      <wps:spPr>
                        <a:xfrm>
                          <a:off x="0" y="0"/>
                          <a:ext cx="264160" cy="264160"/>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_x0000_s1026" o:spid="_x0000_s1026" o:spt="3" type="#_x0000_t3" style="position:absolute;left:0pt;margin-left:201.15pt;margin-top:685.65pt;height:20.8pt;width:20.8pt;z-index:251643904;v-text-anchor:middle;mso-width-relative:page;mso-height-relative:page;" filled="f" stroked="t" coordsize="21600,21600" o:gfxdata="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S55JL2QAAAA0BAAAPAAAAAAAAAAEAIAAAACIAAABkcnMvZG93bnJldi54bWxQSwECFAAUAAAA&#10;CACHTuJAHu47Ju0BAADIAwAADgAAAAAAAAABACAAAAAoAQAAZHJzL2Uyb0RvYy54bWxQSwUGAAAA&#10;AAYABgBZAQAAhwUAAAAA&#10;">
                <v:fill on="f" focussize="0,0"/>
                <v:stroke weight="1pt" color="#5FB2D3 [3207]" miterlimit="8" joinstyle="miter"/>
                <v:imagedata o:title=""/>
                <o:lock v:ext="edit" aspectratio="f"/>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2608580</wp:posOffset>
                </wp:positionH>
                <wp:positionV relativeFrom="paragraph">
                  <wp:posOffset>8761095</wp:posOffset>
                </wp:positionV>
                <wp:extent cx="156845" cy="156845"/>
                <wp:effectExtent l="0" t="0" r="0" b="0"/>
                <wp:wrapNone/>
                <wp:docPr id="6" name="Shape 2614"/>
                <wp:cNvGraphicFramePr/>
                <a:graphic xmlns:a="http://schemas.openxmlformats.org/drawingml/2006/main">
                  <a:graphicData uri="http://schemas.microsoft.com/office/word/2010/wordprocessingShape">
                    <wps:wsp>
                      <wps:cNvSpPr/>
                      <wps:spPr>
                        <a:xfrm>
                          <a:off x="0" y="0"/>
                          <a:ext cx="157150" cy="157150"/>
                        </a:xfrm>
                        <a:custGeom>
                          <a:avLst/>
                          <a:gdLst/>
                          <a:ahLst/>
                          <a:cxnLst>
                            <a:cxn ang="0">
                              <a:pos x="wd2" y="hd2"/>
                            </a:cxn>
                            <a:cxn ang="5400000">
                              <a:pos x="wd2" y="hd2"/>
                            </a:cxn>
                            <a:cxn ang="10800000">
                              <a:pos x="wd2" y="hd2"/>
                            </a:cxn>
                            <a:cxn ang="16200000">
                              <a:pos x="wd2" y="hd2"/>
                            </a:cxn>
                          </a:cxnLst>
                          <a:rect l="0" t="0" r="r" b="b"/>
                          <a:pathLst>
                            <a:path w="21600" h="21600" extrusionOk="0">
                              <a:moveTo>
                                <a:pt x="17958" y="17505"/>
                              </a:moveTo>
                              <a:cubicBezTo>
                                <a:pt x="17372" y="16944"/>
                                <a:pt x="16242" y="15945"/>
                                <a:pt x="15117" y="15413"/>
                              </a:cubicBezTo>
                              <a:cubicBezTo>
                                <a:pt x="14189" y="14975"/>
                                <a:pt x="13657" y="14531"/>
                                <a:pt x="13491" y="14057"/>
                              </a:cubicBezTo>
                              <a:cubicBezTo>
                                <a:pt x="13377" y="13728"/>
                                <a:pt x="13428" y="13351"/>
                                <a:pt x="13649" y="12904"/>
                              </a:cubicBezTo>
                              <a:cubicBezTo>
                                <a:pt x="13815" y="12567"/>
                                <a:pt x="13972" y="12286"/>
                                <a:pt x="14117" y="12028"/>
                              </a:cubicBezTo>
                              <a:cubicBezTo>
                                <a:pt x="14730" y="10934"/>
                                <a:pt x="15203" y="10145"/>
                                <a:pt x="15203" y="7348"/>
                              </a:cubicBezTo>
                              <a:cubicBezTo>
                                <a:pt x="15203" y="3162"/>
                                <a:pt x="12787" y="2951"/>
                                <a:pt x="12309" y="2951"/>
                              </a:cubicBezTo>
                              <a:cubicBezTo>
                                <a:pt x="11917" y="2951"/>
                                <a:pt x="11672" y="3037"/>
                                <a:pt x="11435" y="3121"/>
                              </a:cubicBezTo>
                              <a:cubicBezTo>
                                <a:pt x="11175" y="3213"/>
                                <a:pt x="10907" y="3309"/>
                                <a:pt x="10296" y="3319"/>
                              </a:cubicBezTo>
                              <a:cubicBezTo>
                                <a:pt x="9190" y="3337"/>
                                <a:pt x="6873" y="3375"/>
                                <a:pt x="6873" y="7226"/>
                              </a:cubicBezTo>
                              <a:cubicBezTo>
                                <a:pt x="6873" y="9919"/>
                                <a:pt x="7574" y="11156"/>
                                <a:pt x="8125" y="12150"/>
                              </a:cubicBezTo>
                              <a:cubicBezTo>
                                <a:pt x="8266" y="12404"/>
                                <a:pt x="8399" y="12645"/>
                                <a:pt x="8505" y="12885"/>
                              </a:cubicBezTo>
                              <a:cubicBezTo>
                                <a:pt x="8973" y="13949"/>
                                <a:pt x="8631" y="14693"/>
                                <a:pt x="7426" y="15224"/>
                              </a:cubicBezTo>
                              <a:cubicBezTo>
                                <a:pt x="5905" y="15897"/>
                                <a:pt x="5188" y="16247"/>
                                <a:pt x="3693" y="17562"/>
                              </a:cubicBezTo>
                              <a:cubicBezTo>
                                <a:pt x="2017" y="15800"/>
                                <a:pt x="982" y="13423"/>
                                <a:pt x="982" y="10800"/>
                              </a:cubicBezTo>
                              <a:cubicBezTo>
                                <a:pt x="982" y="5377"/>
                                <a:pt x="5377" y="982"/>
                                <a:pt x="10800" y="982"/>
                              </a:cubicBezTo>
                              <a:cubicBezTo>
                                <a:pt x="16223" y="982"/>
                                <a:pt x="20618" y="5377"/>
                                <a:pt x="20618" y="10800"/>
                              </a:cubicBezTo>
                              <a:cubicBezTo>
                                <a:pt x="20618" y="13395"/>
                                <a:pt x="19603" y="15749"/>
                                <a:pt x="17958" y="17505"/>
                              </a:cubicBezTo>
                              <a:moveTo>
                                <a:pt x="10800" y="20618"/>
                              </a:moveTo>
                              <a:cubicBezTo>
                                <a:pt x="8356" y="20618"/>
                                <a:pt x="6125" y="19720"/>
                                <a:pt x="4407" y="18242"/>
                              </a:cubicBezTo>
                              <a:cubicBezTo>
                                <a:pt x="5730" y="17084"/>
                                <a:pt x="6362" y="16767"/>
                                <a:pt x="7823" y="16122"/>
                              </a:cubicBezTo>
                              <a:cubicBezTo>
                                <a:pt x="9515" y="15375"/>
                                <a:pt x="10091" y="14051"/>
                                <a:pt x="9403" y="12489"/>
                              </a:cubicBezTo>
                              <a:cubicBezTo>
                                <a:pt x="9279" y="12208"/>
                                <a:pt x="9136" y="11949"/>
                                <a:pt x="8984" y="11674"/>
                              </a:cubicBezTo>
                              <a:cubicBezTo>
                                <a:pt x="8461" y="10732"/>
                                <a:pt x="7855" y="9665"/>
                                <a:pt x="7855" y="7226"/>
                              </a:cubicBezTo>
                              <a:cubicBezTo>
                                <a:pt x="7855" y="4341"/>
                                <a:pt x="9224" y="4318"/>
                                <a:pt x="10312" y="4300"/>
                              </a:cubicBezTo>
                              <a:cubicBezTo>
                                <a:pt x="11084" y="4287"/>
                                <a:pt x="11461" y="4154"/>
                                <a:pt x="11763" y="4047"/>
                              </a:cubicBezTo>
                              <a:cubicBezTo>
                                <a:pt x="11964" y="3975"/>
                                <a:pt x="12086" y="3933"/>
                                <a:pt x="12309" y="3933"/>
                              </a:cubicBezTo>
                              <a:cubicBezTo>
                                <a:pt x="13218" y="3933"/>
                                <a:pt x="14221" y="4830"/>
                                <a:pt x="14221" y="7348"/>
                              </a:cubicBezTo>
                              <a:cubicBezTo>
                                <a:pt x="14221" y="9888"/>
                                <a:pt x="13840" y="10513"/>
                                <a:pt x="13261" y="11548"/>
                              </a:cubicBezTo>
                              <a:cubicBezTo>
                                <a:pt x="13108" y="11820"/>
                                <a:pt x="12943" y="12115"/>
                                <a:pt x="12768" y="12470"/>
                              </a:cubicBezTo>
                              <a:cubicBezTo>
                                <a:pt x="12430" y="13155"/>
                                <a:pt x="12362" y="13798"/>
                                <a:pt x="12565" y="14380"/>
                              </a:cubicBezTo>
                              <a:cubicBezTo>
                                <a:pt x="12825" y="15126"/>
                                <a:pt x="13502" y="15737"/>
                                <a:pt x="14696" y="16302"/>
                              </a:cubicBezTo>
                              <a:cubicBezTo>
                                <a:pt x="15675" y="16764"/>
                                <a:pt x="16700" y="17667"/>
                                <a:pt x="17251" y="18189"/>
                              </a:cubicBezTo>
                              <a:cubicBezTo>
                                <a:pt x="15525" y="19697"/>
                                <a:pt x="13272" y="20618"/>
                                <a:pt x="10800" y="20618"/>
                              </a:cubicBezTo>
                              <a:moveTo>
                                <a:pt x="10800" y="0"/>
                              </a:moveTo>
                              <a:cubicBezTo>
                                <a:pt x="4835" y="0"/>
                                <a:pt x="0" y="4835"/>
                                <a:pt x="0" y="10800"/>
                              </a:cubicBezTo>
                              <a:cubicBezTo>
                                <a:pt x="0" y="16764"/>
                                <a:pt x="4835" y="21600"/>
                                <a:pt x="10800" y="21600"/>
                              </a:cubicBezTo>
                              <a:cubicBezTo>
                                <a:pt x="16765" y="21600"/>
                                <a:pt x="21600" y="16764"/>
                                <a:pt x="21600" y="10800"/>
                              </a:cubicBezTo>
                              <a:cubicBezTo>
                                <a:pt x="21600" y="4835"/>
                                <a:pt x="16765" y="0"/>
                                <a:pt x="10800" y="0"/>
                              </a:cubicBezTo>
                            </a:path>
                          </a:pathLst>
                        </a:custGeom>
                        <a:solidFill>
                          <a:schemeClr val="accent4"/>
                        </a:solidFill>
                        <a:ln w="12700">
                          <a:miter lim="400000"/>
                        </a:ln>
                      </wps:spPr>
                      <wps:bodyPr lIns="38090" tIns="38090" rIns="38090" bIns="38090" anchor="ctr"/>
                    </wps:wsp>
                  </a:graphicData>
                </a:graphic>
              </wp:anchor>
            </w:drawing>
          </mc:Choice>
          <mc:Fallback>
            <w:pict>
              <v:shape id="Shape 2614" o:spid="_x0000_s1026" o:spt="100" style="position:absolute;left:0pt;margin-left:205.4pt;margin-top:689.85pt;height:12.35pt;width:12.35pt;z-index:251644928;v-text-anchor:middle;mso-width-relative:page;mso-height-relative:page;" fillcolor="#5FB2D3 [3207]" filled="t" stroked="f" coordsize="21600,21600" o:gfxdata="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" path="m17958,17505c17372,16944,16242,15945,15117,15413c14189,14975,13657,14531,13491,14057c13377,13728,13428,13351,13649,12904c13815,12567,13972,12286,14117,12028c14730,10934,15203,10145,15203,7348c15203,3162,12787,2951,12309,2951c11917,2951,11672,3037,11435,3121c11175,3213,10907,3309,10296,3319c9190,3337,6873,3375,6873,7226c6873,9919,7574,11156,8125,12150c8266,12404,8399,12645,8505,12885c8973,13949,8631,14693,7426,15224c5905,15897,5188,16247,3693,17562c2017,15800,982,13423,982,10800c982,5377,5377,982,10800,982c16223,982,20618,5377,20618,10800c20618,13395,19603,15749,17958,17505m10800,20618c8356,20618,6125,19720,4407,18242c5730,17084,6362,16767,7823,16122c9515,15375,10091,14051,9403,12489c9279,12208,9136,11949,8984,11674c8461,10732,7855,9665,7855,7226c7855,4341,9224,4318,10312,4300c11084,4287,11461,4154,11763,4047c11964,3975,12086,3933,12309,3933c13218,3933,14221,4830,14221,7348c14221,9888,13840,10513,13261,11548c13108,11820,12943,12115,12768,12470c12430,13155,12362,13798,12565,14380c12825,15126,13502,15737,14696,16302c15675,16764,16700,17667,17251,18189c15525,19697,13272,20618,10800,20618m10800,0c4835,0,0,4835,0,10800c0,16764,4835,21600,10800,21600c16765,21600,21600,16764,21600,10800c21600,4835,16765,0,10800,0e">
                <v:path o:connectlocs="78575,78575;78575,78575;78575,78575;78575,78575" o:connectangles="0,82,164,247"/>
                <v:fill on="t" focussize="0,0"/>
                <v:stroke on="f" weight="1pt" miterlimit="4" joinstyle="miter"/>
                <v:imagedata o:title=""/>
                <o:lock v:ext="edit" aspectratio="f"/>
                <v:textbox inset="2.9992125984252pt,2.9992125984252pt,2.9992125984252pt,2.9992125984252pt"/>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2554605</wp:posOffset>
                </wp:positionH>
                <wp:positionV relativeFrom="paragraph">
                  <wp:posOffset>2990850</wp:posOffset>
                </wp:positionV>
                <wp:extent cx="264160" cy="264160"/>
                <wp:effectExtent l="0" t="0" r="21590" b="21590"/>
                <wp:wrapNone/>
                <wp:docPr id="49" name="椭圆 49"/>
                <wp:cNvGraphicFramePr/>
                <a:graphic xmlns:a="http://schemas.openxmlformats.org/drawingml/2006/main">
                  <a:graphicData uri="http://schemas.microsoft.com/office/word/2010/wordprocessingShape">
                    <wps:wsp>
                      <wps:cNvSpPr/>
                      <wps:spPr>
                        <a:xfrm>
                          <a:off x="0" y="0"/>
                          <a:ext cx="264160" cy="264160"/>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_x0000_s1026" o:spid="_x0000_s1026" o:spt="3" type="#_x0000_t3" style="position:absolute;left:0pt;margin-left:201.15pt;margin-top:235.5pt;height:20.8pt;width:20.8pt;z-index:251646976;v-text-anchor:middle;mso-width-relative:page;mso-height-relative:page;" filled="f" stroked="t" coordsize="21600,21600" o:gfxdata="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TPPZdkAAAALAQAADwAAAAAAAAABACAAAAAiAAAAZHJzL2Rvd25yZXYueG1sUEsBAhQAFAAA&#10;AAgAh07iQPXRNrfuAQAAygMAAA4AAAAAAAAAAQAgAAAAKAEAAGRycy9lMm9Eb2MueG1sUEsFBgAA&#10;AAAGAAYAWQEAAIgFAAAAAA==&#10;">
                <v:fill on="f" focussize="0,0"/>
                <v:stroke weight="1pt" color="#5FB2D3 [3207]" miterlimit="8" joinstyle="miter"/>
                <v:imagedata o:title=""/>
                <o:lock v:ext="edit" aspectratio="f"/>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2599055</wp:posOffset>
                </wp:positionH>
                <wp:positionV relativeFrom="paragraph">
                  <wp:posOffset>3054985</wp:posOffset>
                </wp:positionV>
                <wp:extent cx="175895" cy="135255"/>
                <wp:effectExtent l="0" t="0" r="0" b="0"/>
                <wp:wrapNone/>
                <wp:docPr id="50" name="mortarboard_1762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75619" cy="135503"/>
                        </a:xfrm>
                        <a:custGeom>
                          <a:avLst/>
                          <a:gdLst>
                            <a:gd name="connsiteX0" fmla="*/ 469503 w 606325"/>
                            <a:gd name="connsiteY0" fmla="*/ 414055 h 467826"/>
                            <a:gd name="connsiteX1" fmla="*/ 455707 w 606325"/>
                            <a:gd name="connsiteY1" fmla="*/ 427831 h 467826"/>
                            <a:gd name="connsiteX2" fmla="*/ 469503 w 606325"/>
                            <a:gd name="connsiteY2" fmla="*/ 441607 h 467826"/>
                            <a:gd name="connsiteX3" fmla="*/ 483299 w 606325"/>
                            <a:gd name="connsiteY3" fmla="*/ 427831 h 467826"/>
                            <a:gd name="connsiteX4" fmla="*/ 469503 w 606325"/>
                            <a:gd name="connsiteY4" fmla="*/ 414055 h 467826"/>
                            <a:gd name="connsiteX5" fmla="*/ 96641 w 606325"/>
                            <a:gd name="connsiteY5" fmla="*/ 234748 h 467826"/>
                            <a:gd name="connsiteX6" fmla="*/ 110439 w 606325"/>
                            <a:gd name="connsiteY6" fmla="*/ 248525 h 467826"/>
                            <a:gd name="connsiteX7" fmla="*/ 110439 w 606325"/>
                            <a:gd name="connsiteY7" fmla="*/ 351983 h 467826"/>
                            <a:gd name="connsiteX8" fmla="*/ 303777 w 606325"/>
                            <a:gd name="connsiteY8" fmla="*/ 414022 h 467826"/>
                            <a:gd name="connsiteX9" fmla="*/ 383889 w 606325"/>
                            <a:gd name="connsiteY9" fmla="*/ 404334 h 467826"/>
                            <a:gd name="connsiteX10" fmla="*/ 399111 w 606325"/>
                            <a:gd name="connsiteY10" fmla="*/ 414022 h 467826"/>
                            <a:gd name="connsiteX11" fmla="*/ 389408 w 606325"/>
                            <a:gd name="connsiteY11" fmla="*/ 430554 h 467826"/>
                            <a:gd name="connsiteX12" fmla="*/ 303777 w 606325"/>
                            <a:gd name="connsiteY12" fmla="*/ 441575 h 467826"/>
                            <a:gd name="connsiteX13" fmla="*/ 86939 w 606325"/>
                            <a:gd name="connsiteY13" fmla="*/ 368514 h 467826"/>
                            <a:gd name="connsiteX14" fmla="*/ 82844 w 606325"/>
                            <a:gd name="connsiteY14" fmla="*/ 358826 h 467826"/>
                            <a:gd name="connsiteX15" fmla="*/ 82844 w 606325"/>
                            <a:gd name="connsiteY15" fmla="*/ 248525 h 467826"/>
                            <a:gd name="connsiteX16" fmla="*/ 96641 w 606325"/>
                            <a:gd name="connsiteY16" fmla="*/ 234748 h 467826"/>
                            <a:gd name="connsiteX17" fmla="*/ 296210 w 606325"/>
                            <a:gd name="connsiteY17" fmla="*/ 0 h 467826"/>
                            <a:gd name="connsiteX18" fmla="*/ 336974 w 606325"/>
                            <a:gd name="connsiteY18" fmla="*/ 7266 h 467826"/>
                            <a:gd name="connsiteX19" fmla="*/ 577199 w 606325"/>
                            <a:gd name="connsiteY19" fmla="*/ 95520 h 467826"/>
                            <a:gd name="connsiteX20" fmla="*/ 606215 w 606325"/>
                            <a:gd name="connsiteY20" fmla="*/ 139603 h 467826"/>
                            <a:gd name="connsiteX21" fmla="*/ 574440 w 606325"/>
                            <a:gd name="connsiteY21" fmla="*/ 183775 h 467826"/>
                            <a:gd name="connsiteX22" fmla="*/ 481964 w 606325"/>
                            <a:gd name="connsiteY22" fmla="*/ 218260 h 467826"/>
                            <a:gd name="connsiteX23" fmla="*/ 481964 w 606325"/>
                            <a:gd name="connsiteY23" fmla="*/ 361618 h 467826"/>
                            <a:gd name="connsiteX24" fmla="*/ 495760 w 606325"/>
                            <a:gd name="connsiteY24" fmla="*/ 352019 h 467826"/>
                            <a:gd name="connsiteX25" fmla="*/ 495760 w 606325"/>
                            <a:gd name="connsiteY25" fmla="*/ 248567 h 467826"/>
                            <a:gd name="connsiteX26" fmla="*/ 509555 w 606325"/>
                            <a:gd name="connsiteY26" fmla="*/ 234791 h 467826"/>
                            <a:gd name="connsiteX27" fmla="*/ 523351 w 606325"/>
                            <a:gd name="connsiteY27" fmla="*/ 248567 h 467826"/>
                            <a:gd name="connsiteX28" fmla="*/ 523351 w 606325"/>
                            <a:gd name="connsiteY28" fmla="*/ 358863 h 467826"/>
                            <a:gd name="connsiteX29" fmla="*/ 519257 w 606325"/>
                            <a:gd name="connsiteY29" fmla="*/ 368550 h 467826"/>
                            <a:gd name="connsiteX30" fmla="*/ 488817 w 606325"/>
                            <a:gd name="connsiteY30" fmla="*/ 390592 h 467826"/>
                            <a:gd name="connsiteX31" fmla="*/ 510980 w 606325"/>
                            <a:gd name="connsiteY31" fmla="*/ 426409 h 467826"/>
                            <a:gd name="connsiteX32" fmla="*/ 469503 w 606325"/>
                            <a:gd name="connsiteY32" fmla="*/ 467826 h 467826"/>
                            <a:gd name="connsiteX33" fmla="*/ 428116 w 606325"/>
                            <a:gd name="connsiteY33" fmla="*/ 426409 h 467826"/>
                            <a:gd name="connsiteX34" fmla="*/ 455707 w 606325"/>
                            <a:gd name="connsiteY34" fmla="*/ 387837 h 467826"/>
                            <a:gd name="connsiteX35" fmla="*/ 455707 w 606325"/>
                            <a:gd name="connsiteY35" fmla="*/ 216837 h 467826"/>
                            <a:gd name="connsiteX36" fmla="*/ 294163 w 606325"/>
                            <a:gd name="connsiteY36" fmla="*/ 152046 h 467826"/>
                            <a:gd name="connsiteX37" fmla="*/ 269241 w 606325"/>
                            <a:gd name="connsiteY37" fmla="*/ 138270 h 467826"/>
                            <a:gd name="connsiteX38" fmla="*/ 296922 w 606325"/>
                            <a:gd name="connsiteY38" fmla="*/ 124494 h 467826"/>
                            <a:gd name="connsiteX39" fmla="*/ 323178 w 606325"/>
                            <a:gd name="connsiteY39" fmla="*/ 134093 h 467826"/>
                            <a:gd name="connsiteX40" fmla="*/ 469503 w 606325"/>
                            <a:gd name="connsiteY40" fmla="*/ 193374 h 467826"/>
                            <a:gd name="connsiteX41" fmla="*/ 566163 w 606325"/>
                            <a:gd name="connsiteY41" fmla="*/ 156134 h 467826"/>
                            <a:gd name="connsiteX42" fmla="*/ 579959 w 606325"/>
                            <a:gd name="connsiteY42" fmla="*/ 138270 h 467826"/>
                            <a:gd name="connsiteX43" fmla="*/ 567587 w 606325"/>
                            <a:gd name="connsiteY43" fmla="*/ 123072 h 467826"/>
                            <a:gd name="connsiteX44" fmla="*/ 327273 w 606325"/>
                            <a:gd name="connsiteY44" fmla="*/ 34817 h 467826"/>
                            <a:gd name="connsiteX45" fmla="*/ 265147 w 606325"/>
                            <a:gd name="connsiteY45" fmla="*/ 34817 h 467826"/>
                            <a:gd name="connsiteX46" fmla="*/ 40052 w 606325"/>
                            <a:gd name="connsiteY46" fmla="*/ 120317 h 467826"/>
                            <a:gd name="connsiteX47" fmla="*/ 27591 w 606325"/>
                            <a:gd name="connsiteY47" fmla="*/ 138270 h 467826"/>
                            <a:gd name="connsiteX48" fmla="*/ 40052 w 606325"/>
                            <a:gd name="connsiteY48" fmla="*/ 154801 h 467826"/>
                            <a:gd name="connsiteX49" fmla="*/ 280367 w 606325"/>
                            <a:gd name="connsiteY49" fmla="*/ 241634 h 467826"/>
                            <a:gd name="connsiteX50" fmla="*/ 339733 w 606325"/>
                            <a:gd name="connsiteY50" fmla="*/ 241634 h 467826"/>
                            <a:gd name="connsiteX51" fmla="*/ 394917 w 606325"/>
                            <a:gd name="connsiteY51" fmla="*/ 221015 h 467826"/>
                            <a:gd name="connsiteX52" fmla="*/ 412896 w 606325"/>
                            <a:gd name="connsiteY52" fmla="*/ 229280 h 467826"/>
                            <a:gd name="connsiteX53" fmla="*/ 404618 w 606325"/>
                            <a:gd name="connsiteY53" fmla="*/ 247144 h 467826"/>
                            <a:gd name="connsiteX54" fmla="*/ 349346 w 606325"/>
                            <a:gd name="connsiteY54" fmla="*/ 267853 h 467826"/>
                            <a:gd name="connsiteX55" fmla="*/ 310718 w 606325"/>
                            <a:gd name="connsiteY55" fmla="*/ 276118 h 467826"/>
                            <a:gd name="connsiteX56" fmla="*/ 270665 w 606325"/>
                            <a:gd name="connsiteY56" fmla="*/ 269275 h 467826"/>
                            <a:gd name="connsiteX57" fmla="*/ 30351 w 606325"/>
                            <a:gd name="connsiteY57" fmla="*/ 181020 h 467826"/>
                            <a:gd name="connsiteX58" fmla="*/ 0 w 606325"/>
                            <a:gd name="connsiteY58" fmla="*/ 138270 h 467826"/>
                            <a:gd name="connsiteX59" fmla="*/ 30351 w 606325"/>
                            <a:gd name="connsiteY59" fmla="*/ 94098 h 467826"/>
                            <a:gd name="connsiteX60" fmla="*/ 255445 w 606325"/>
                            <a:gd name="connsiteY60" fmla="*/ 7266 h 467826"/>
                            <a:gd name="connsiteX61" fmla="*/ 296210 w 606325"/>
                            <a:gd name="connsiteY61" fmla="*/ 0 h 4678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Lst>
                          <a:rect l="l" t="t" r="r" b="b"/>
                          <a:pathLst>
                            <a:path w="606325" h="467826">
                              <a:moveTo>
                                <a:pt x="469503" y="414055"/>
                              </a:moveTo>
                              <a:cubicBezTo>
                                <a:pt x="461226" y="414055"/>
                                <a:pt x="455707" y="419566"/>
                                <a:pt x="455707" y="427831"/>
                              </a:cubicBezTo>
                              <a:cubicBezTo>
                                <a:pt x="455707" y="436097"/>
                                <a:pt x="461226" y="441607"/>
                                <a:pt x="469503" y="441607"/>
                              </a:cubicBezTo>
                              <a:cubicBezTo>
                                <a:pt x="477781" y="441607"/>
                                <a:pt x="483299" y="436097"/>
                                <a:pt x="483299" y="427831"/>
                              </a:cubicBezTo>
                              <a:cubicBezTo>
                                <a:pt x="483299" y="419566"/>
                                <a:pt x="477781" y="414055"/>
                                <a:pt x="469503" y="414055"/>
                              </a:cubicBezTo>
                              <a:close/>
                              <a:moveTo>
                                <a:pt x="96641" y="234748"/>
                              </a:moveTo>
                              <a:cubicBezTo>
                                <a:pt x="104920" y="234748"/>
                                <a:pt x="110439" y="240259"/>
                                <a:pt x="110439" y="248525"/>
                              </a:cubicBezTo>
                              <a:lnTo>
                                <a:pt x="110439" y="351983"/>
                              </a:lnTo>
                              <a:cubicBezTo>
                                <a:pt x="153254" y="387802"/>
                                <a:pt x="234791" y="414022"/>
                                <a:pt x="303777" y="414022"/>
                              </a:cubicBezTo>
                              <a:cubicBezTo>
                                <a:pt x="328701" y="414022"/>
                                <a:pt x="356295" y="411266"/>
                                <a:pt x="383889" y="404334"/>
                              </a:cubicBezTo>
                              <a:cubicBezTo>
                                <a:pt x="390833" y="401578"/>
                                <a:pt x="397687" y="407089"/>
                                <a:pt x="399111" y="414022"/>
                              </a:cubicBezTo>
                              <a:cubicBezTo>
                                <a:pt x="401870" y="420866"/>
                                <a:pt x="396351" y="429132"/>
                                <a:pt x="389408" y="430554"/>
                              </a:cubicBezTo>
                              <a:cubicBezTo>
                                <a:pt x="360390" y="437486"/>
                                <a:pt x="330036" y="441575"/>
                                <a:pt x="303777" y="441575"/>
                              </a:cubicBezTo>
                              <a:cubicBezTo>
                                <a:pt x="236126" y="441575"/>
                                <a:pt x="140881" y="416777"/>
                                <a:pt x="86939" y="368514"/>
                              </a:cubicBezTo>
                              <a:cubicBezTo>
                                <a:pt x="84179" y="367092"/>
                                <a:pt x="82844" y="363004"/>
                                <a:pt x="82844" y="358826"/>
                              </a:cubicBezTo>
                              <a:lnTo>
                                <a:pt x="82844" y="248525"/>
                              </a:lnTo>
                              <a:cubicBezTo>
                                <a:pt x="82844" y="240259"/>
                                <a:pt x="88363" y="234748"/>
                                <a:pt x="96641" y="234748"/>
                              </a:cubicBezTo>
                              <a:close/>
                              <a:moveTo>
                                <a:pt x="296210" y="0"/>
                              </a:moveTo>
                              <a:cubicBezTo>
                                <a:pt x="310028" y="0"/>
                                <a:pt x="323846" y="2422"/>
                                <a:pt x="336974" y="7266"/>
                              </a:cubicBezTo>
                              <a:lnTo>
                                <a:pt x="577199" y="95520"/>
                              </a:lnTo>
                              <a:cubicBezTo>
                                <a:pt x="595178" y="102364"/>
                                <a:pt x="607639" y="118984"/>
                                <a:pt x="606215" y="139603"/>
                              </a:cubicBezTo>
                              <a:cubicBezTo>
                                <a:pt x="606215" y="158979"/>
                                <a:pt x="593843" y="176843"/>
                                <a:pt x="574440" y="183775"/>
                              </a:cubicBezTo>
                              <a:lnTo>
                                <a:pt x="481964" y="218260"/>
                              </a:lnTo>
                              <a:lnTo>
                                <a:pt x="481964" y="361618"/>
                              </a:lnTo>
                              <a:cubicBezTo>
                                <a:pt x="487482" y="358863"/>
                                <a:pt x="491576" y="356108"/>
                                <a:pt x="495760" y="352019"/>
                              </a:cubicBezTo>
                              <a:lnTo>
                                <a:pt x="495760" y="248567"/>
                              </a:lnTo>
                              <a:cubicBezTo>
                                <a:pt x="495760" y="240301"/>
                                <a:pt x="501278" y="234791"/>
                                <a:pt x="509555" y="234791"/>
                              </a:cubicBezTo>
                              <a:cubicBezTo>
                                <a:pt x="517833" y="234791"/>
                                <a:pt x="523351" y="240301"/>
                                <a:pt x="523351" y="248567"/>
                              </a:cubicBezTo>
                              <a:lnTo>
                                <a:pt x="523351" y="358863"/>
                              </a:lnTo>
                              <a:cubicBezTo>
                                <a:pt x="523351" y="361618"/>
                                <a:pt x="522016" y="365795"/>
                                <a:pt x="519257" y="368550"/>
                              </a:cubicBezTo>
                              <a:cubicBezTo>
                                <a:pt x="510980" y="375394"/>
                                <a:pt x="499854" y="383660"/>
                                <a:pt x="488817" y="390592"/>
                              </a:cubicBezTo>
                              <a:cubicBezTo>
                                <a:pt x="502702" y="397524"/>
                                <a:pt x="510980" y="411300"/>
                                <a:pt x="510980" y="426409"/>
                              </a:cubicBezTo>
                              <a:cubicBezTo>
                                <a:pt x="510980" y="449873"/>
                                <a:pt x="493000" y="467826"/>
                                <a:pt x="469503" y="467826"/>
                              </a:cubicBezTo>
                              <a:cubicBezTo>
                                <a:pt x="446006" y="467826"/>
                                <a:pt x="428116" y="449873"/>
                                <a:pt x="428116" y="426409"/>
                              </a:cubicBezTo>
                              <a:cubicBezTo>
                                <a:pt x="428116" y="408545"/>
                                <a:pt x="439152" y="393347"/>
                                <a:pt x="455707" y="387837"/>
                              </a:cubicBezTo>
                              <a:lnTo>
                                <a:pt x="455707" y="216837"/>
                              </a:lnTo>
                              <a:lnTo>
                                <a:pt x="294163" y="152046"/>
                              </a:lnTo>
                              <a:cubicBezTo>
                                <a:pt x="280367" y="150624"/>
                                <a:pt x="269241" y="145114"/>
                                <a:pt x="269241" y="138270"/>
                              </a:cubicBezTo>
                              <a:cubicBezTo>
                                <a:pt x="269241" y="131338"/>
                                <a:pt x="281702" y="124494"/>
                                <a:pt x="296922" y="124494"/>
                              </a:cubicBezTo>
                              <a:cubicBezTo>
                                <a:pt x="309294" y="124494"/>
                                <a:pt x="318995" y="128583"/>
                                <a:pt x="323178" y="134093"/>
                              </a:cubicBezTo>
                              <a:lnTo>
                                <a:pt x="469503" y="193374"/>
                              </a:lnTo>
                              <a:lnTo>
                                <a:pt x="566163" y="156134"/>
                              </a:lnTo>
                              <a:cubicBezTo>
                                <a:pt x="574440" y="153379"/>
                                <a:pt x="579959" y="146536"/>
                                <a:pt x="579959" y="138270"/>
                              </a:cubicBezTo>
                              <a:cubicBezTo>
                                <a:pt x="579959" y="130005"/>
                                <a:pt x="575864" y="124494"/>
                                <a:pt x="567587" y="123072"/>
                              </a:cubicBezTo>
                              <a:lnTo>
                                <a:pt x="327273" y="34817"/>
                              </a:lnTo>
                              <a:cubicBezTo>
                                <a:pt x="306534" y="26552"/>
                                <a:pt x="284461" y="27974"/>
                                <a:pt x="265147" y="34817"/>
                              </a:cubicBezTo>
                              <a:lnTo>
                                <a:pt x="40052" y="120317"/>
                              </a:lnTo>
                              <a:cubicBezTo>
                                <a:pt x="29015" y="124494"/>
                                <a:pt x="27591" y="135515"/>
                                <a:pt x="27591" y="138270"/>
                              </a:cubicBezTo>
                              <a:cubicBezTo>
                                <a:pt x="27591" y="141025"/>
                                <a:pt x="29015" y="150624"/>
                                <a:pt x="40052" y="154801"/>
                              </a:cubicBezTo>
                              <a:lnTo>
                                <a:pt x="280367" y="241634"/>
                              </a:lnTo>
                              <a:cubicBezTo>
                                <a:pt x="301016" y="248567"/>
                                <a:pt x="321754" y="248567"/>
                                <a:pt x="339733" y="241634"/>
                              </a:cubicBezTo>
                              <a:lnTo>
                                <a:pt x="394917" y="221015"/>
                              </a:lnTo>
                              <a:cubicBezTo>
                                <a:pt x="401859" y="218260"/>
                                <a:pt x="410137" y="222348"/>
                                <a:pt x="412896" y="229280"/>
                              </a:cubicBezTo>
                              <a:cubicBezTo>
                                <a:pt x="415655" y="236124"/>
                                <a:pt x="411561" y="244389"/>
                                <a:pt x="404618" y="247144"/>
                              </a:cubicBezTo>
                              <a:lnTo>
                                <a:pt x="349346" y="267853"/>
                              </a:lnTo>
                              <a:cubicBezTo>
                                <a:pt x="338309" y="273363"/>
                                <a:pt x="324513" y="276118"/>
                                <a:pt x="310718" y="276118"/>
                              </a:cubicBezTo>
                              <a:cubicBezTo>
                                <a:pt x="296922" y="276118"/>
                                <a:pt x="283126" y="273363"/>
                                <a:pt x="270665" y="269275"/>
                              </a:cubicBezTo>
                              <a:lnTo>
                                <a:pt x="30351" y="181020"/>
                              </a:lnTo>
                              <a:cubicBezTo>
                                <a:pt x="12460" y="174088"/>
                                <a:pt x="0" y="157557"/>
                                <a:pt x="0" y="138270"/>
                              </a:cubicBezTo>
                              <a:cubicBezTo>
                                <a:pt x="0" y="118984"/>
                                <a:pt x="11036" y="101031"/>
                                <a:pt x="30351" y="94098"/>
                              </a:cubicBezTo>
                              <a:lnTo>
                                <a:pt x="255445" y="7266"/>
                              </a:lnTo>
                              <a:cubicBezTo>
                                <a:pt x="268574" y="2422"/>
                                <a:pt x="282392" y="0"/>
                                <a:pt x="296210" y="0"/>
                              </a:cubicBezTo>
                              <a:close/>
                            </a:path>
                          </a:pathLst>
                        </a:custGeom>
                        <a:solidFill>
                          <a:schemeClr val="accent4"/>
                        </a:solidFill>
                        <a:ln>
                          <a:noFill/>
                        </a:ln>
                      </wps:spPr>
                      <wps:bodyPr/>
                    </wps:wsp>
                  </a:graphicData>
                </a:graphic>
              </wp:anchor>
            </w:drawing>
          </mc:Choice>
          <mc:Fallback>
            <w:pict>
              <v:shape id="mortarboard_176255" o:spid="_x0000_s1026" o:spt="100" style="position:absolute;left:0pt;margin-left:204.65pt;margin-top:240.55pt;height:10.65pt;width:13.85pt;z-index:251648000;mso-width-relative:page;mso-height-relative:page;" fillcolor="#5FB2D3 [3207]" filled="t" stroked="f" coordsize="606325,467826" o:gfxdata="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" path="m469503,414055c461226,414055,455707,419566,455707,427831c455707,436097,461226,441607,469503,441607c477781,441607,483299,436097,483299,427831c483299,419566,477781,414055,469503,414055xm96641,234748c104920,234748,110439,240259,110439,248525l110439,351983c153254,387802,234791,414022,303777,414022c328701,414022,356295,411266,383889,404334c390833,401578,397687,407089,399111,414022c401870,420866,396351,429132,389408,430554c360390,437486,330036,441575,303777,441575c236126,441575,140881,416777,86939,368514c84179,367092,82844,363004,82844,358826l82844,248525c82844,240259,88363,234748,96641,234748xm296210,0c310028,0,323846,2422,336974,7266l577199,95520c595178,102364,607639,118984,606215,139603c606215,158979,593843,176843,574440,183775l481964,218260,481964,361618c487482,358863,491576,356108,495760,352019l495760,248567c495760,240301,501278,234791,509555,234791c517833,234791,523351,240301,523351,248567l523351,358863c523351,361618,522016,365795,519257,368550c510980,375394,499854,383660,488817,390592c502702,397524,510980,411300,510980,426409c510980,449873,493000,467826,469503,467826c446006,467826,428116,449873,428116,426409c428116,408545,439152,393347,455707,387837l455707,216837,294163,152046c280367,150624,269241,145114,269241,138270c269241,131338,281702,124494,296922,124494c309294,124494,318995,128583,323178,134093l469503,193374,566163,156134c574440,153379,579959,146536,579959,138270c579959,130005,575864,124494,567587,123072l327273,34817c306534,26552,284461,27974,265147,34817l40052,120317c29015,124494,27591,135515,27591,138270c27591,141025,29015,150624,40052,154801l280367,241634c301016,248567,321754,248567,339733,241634l394917,221015c401859,218260,410137,222348,412896,229280c415655,236124,411561,244389,404618,247144l349346,267853c338309,273363,324513,276118,310718,276118c296922,276118,283126,273363,270665,269275l30351,181020c12460,174088,0,157557,0,138270c0,118984,11036,101031,30351,94098l255445,7266c268574,2422,282392,0,296210,0xe">
                <v:path o:connectlocs="135989,119928;131993,123918;135989,127908;139985,123918;135989,119928;27991,67993;31988,71983;31988,101949;87987,119918;111191,117112;115600,119918;112790,124707;87987,127899;25181,106737;23995,103931;23995,71983;27991,67993;85795,0;97602,2104;167182,27666;175587,40435;166383,53229;139598,63217;139598,104740;143594,101960;143594,71995;147590,68005;151585,71995;151585,103942;150400,106748;141583,113132;148002,123506;135989,135503;124001,123506;131993,112334;131993,62805;85202,44039;77984,40049;86001,36058;93606,38839;135989,56009;163986,45223;167982,40049;164398,35647;94792,10084;76798,10084;11600,34849;7991,40049;11600,44837;81206,69987;98401,69987;114385,64015;119593,66409;117195,71583;101186,77582;89997,79975;78396,77993;8791,52431;0,40049;8791,27254;73988,2104;85795,0" o:connectangles="0,0,0,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2554605</wp:posOffset>
                </wp:positionH>
                <wp:positionV relativeFrom="paragraph">
                  <wp:posOffset>4648835</wp:posOffset>
                </wp:positionV>
                <wp:extent cx="264160" cy="264160"/>
                <wp:effectExtent l="0" t="0" r="21590" b="21590"/>
                <wp:wrapNone/>
                <wp:docPr id="52" name="椭圆 52"/>
                <wp:cNvGraphicFramePr/>
                <a:graphic xmlns:a="http://schemas.openxmlformats.org/drawingml/2006/main">
                  <a:graphicData uri="http://schemas.microsoft.com/office/word/2010/wordprocessingShape">
                    <wps:wsp>
                      <wps:cNvSpPr/>
                      <wps:spPr>
                        <a:xfrm>
                          <a:off x="0" y="0"/>
                          <a:ext cx="264160" cy="264160"/>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_x0000_s1026" o:spid="_x0000_s1026" o:spt="3" type="#_x0000_t3" style="position:absolute;left:0pt;margin-left:201.15pt;margin-top:366.05pt;height:20.8pt;width:20.8pt;z-index:251650048;v-text-anchor:middle;mso-width-relative:page;mso-height-relative:page;" filled="f" stroked="t" coordsize="21600,21600" o:gfxdata="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Iy9YJ2AAAAAsBAAAPAAAAAAAAAAEAIAAAACIAAABkcnMvZG93bnJldi54bWxQSwECFAAUAAAA&#10;CACHTuJAguxlBu4BAADKAwAADgAAAAAAAAABACAAAAAnAQAAZHJzL2Uyb0RvYy54bWxQSwUGAAAA&#10;AAYABgBZAQAAhwUAAAAA&#10;">
                <v:fill on="f" focussize="0,0"/>
                <v:stroke weight="1pt" color="#5FB2D3 [3207]" miterlimit="8" joinstyle="miter"/>
                <v:imagedata o:title=""/>
                <o:lock v:ext="edit" aspectratio="f"/>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2608580</wp:posOffset>
                </wp:positionH>
                <wp:positionV relativeFrom="paragraph">
                  <wp:posOffset>4717415</wp:posOffset>
                </wp:positionV>
                <wp:extent cx="156845" cy="128270"/>
                <wp:effectExtent l="0" t="0" r="0" b="5080"/>
                <wp:wrapNone/>
                <wp:docPr id="53" name="Shape 2604"/>
                <wp:cNvGraphicFramePr/>
                <a:graphic xmlns:a="http://schemas.openxmlformats.org/drawingml/2006/main">
                  <a:graphicData uri="http://schemas.microsoft.com/office/word/2010/wordprocessingShape">
                    <wps:wsp>
                      <wps:cNvSpPr/>
                      <wps:spPr>
                        <a:xfrm>
                          <a:off x="0" y="0"/>
                          <a:ext cx="157150" cy="128577"/>
                        </a:xfrm>
                        <a:custGeom>
                          <a:avLst/>
                          <a:gdLst/>
                          <a:ahLst/>
                          <a:cxnLst>
                            <a:cxn ang="0">
                              <a:pos x="wd2" y="hd2"/>
                            </a:cxn>
                            <a:cxn ang="5400000">
                              <a:pos x="wd2" y="hd2"/>
                            </a:cxn>
                            <a:cxn ang="10800000">
                              <a:pos x="wd2" y="hd2"/>
                            </a:cxn>
                            <a:cxn ang="16200000">
                              <a:pos x="wd2" y="hd2"/>
                            </a:cxn>
                          </a:cxnLst>
                          <a:rect l="0" t="0" r="r" b="b"/>
                          <a:pathLst>
                            <a:path w="21600" h="21600" extrusionOk="0">
                              <a:moveTo>
                                <a:pt x="20618" y="9600"/>
                              </a:moveTo>
                              <a:lnTo>
                                <a:pt x="17673" y="9600"/>
                              </a:lnTo>
                              <a:lnTo>
                                <a:pt x="17673" y="8400"/>
                              </a:lnTo>
                              <a:cubicBezTo>
                                <a:pt x="17673" y="7738"/>
                                <a:pt x="17233" y="7200"/>
                                <a:pt x="16691" y="7200"/>
                              </a:cubicBezTo>
                              <a:lnTo>
                                <a:pt x="14727" y="7200"/>
                              </a:lnTo>
                              <a:cubicBezTo>
                                <a:pt x="14186" y="7200"/>
                                <a:pt x="13745" y="7738"/>
                                <a:pt x="13745" y="8400"/>
                              </a:cubicBezTo>
                              <a:lnTo>
                                <a:pt x="13745" y="9600"/>
                              </a:lnTo>
                              <a:lnTo>
                                <a:pt x="7855" y="9600"/>
                              </a:lnTo>
                              <a:lnTo>
                                <a:pt x="7855" y="8400"/>
                              </a:lnTo>
                              <a:cubicBezTo>
                                <a:pt x="7855" y="7738"/>
                                <a:pt x="7414" y="7200"/>
                                <a:pt x="6873" y="7200"/>
                              </a:cubicBezTo>
                              <a:lnTo>
                                <a:pt x="4909" y="7200"/>
                              </a:lnTo>
                              <a:cubicBezTo>
                                <a:pt x="4367" y="7200"/>
                                <a:pt x="3927" y="7738"/>
                                <a:pt x="3927" y="8400"/>
                              </a:cubicBezTo>
                              <a:lnTo>
                                <a:pt x="3927" y="9600"/>
                              </a:lnTo>
                              <a:lnTo>
                                <a:pt x="982" y="9600"/>
                              </a:lnTo>
                              <a:lnTo>
                                <a:pt x="982" y="3601"/>
                              </a:lnTo>
                              <a:lnTo>
                                <a:pt x="20618" y="3601"/>
                              </a:lnTo>
                              <a:cubicBezTo>
                                <a:pt x="20618" y="3601"/>
                                <a:pt x="20618" y="9600"/>
                                <a:pt x="20618" y="9600"/>
                              </a:cubicBezTo>
                              <a:close/>
                              <a:moveTo>
                                <a:pt x="14727" y="8400"/>
                              </a:moveTo>
                              <a:lnTo>
                                <a:pt x="16691" y="8400"/>
                              </a:lnTo>
                              <a:lnTo>
                                <a:pt x="16691" y="12001"/>
                              </a:lnTo>
                              <a:lnTo>
                                <a:pt x="14727" y="12001"/>
                              </a:lnTo>
                              <a:cubicBezTo>
                                <a:pt x="14727" y="12001"/>
                                <a:pt x="14727" y="8400"/>
                                <a:pt x="14727" y="8400"/>
                              </a:cubicBezTo>
                              <a:close/>
                              <a:moveTo>
                                <a:pt x="4909" y="8400"/>
                              </a:moveTo>
                              <a:lnTo>
                                <a:pt x="6873" y="8400"/>
                              </a:lnTo>
                              <a:lnTo>
                                <a:pt x="6873" y="12001"/>
                              </a:lnTo>
                              <a:lnTo>
                                <a:pt x="4909" y="12001"/>
                              </a:lnTo>
                              <a:cubicBezTo>
                                <a:pt x="4909" y="12001"/>
                                <a:pt x="4909" y="8400"/>
                                <a:pt x="4909" y="8400"/>
                              </a:cubicBezTo>
                              <a:close/>
                              <a:moveTo>
                                <a:pt x="19636" y="20400"/>
                              </a:moveTo>
                              <a:lnTo>
                                <a:pt x="1964" y="20400"/>
                              </a:lnTo>
                              <a:lnTo>
                                <a:pt x="1964" y="10800"/>
                              </a:lnTo>
                              <a:lnTo>
                                <a:pt x="3927" y="10800"/>
                              </a:lnTo>
                              <a:lnTo>
                                <a:pt x="3927" y="12001"/>
                              </a:lnTo>
                              <a:cubicBezTo>
                                <a:pt x="3927" y="12662"/>
                                <a:pt x="4367" y="13200"/>
                                <a:pt x="4909" y="13200"/>
                              </a:cubicBezTo>
                              <a:lnTo>
                                <a:pt x="6873" y="13200"/>
                              </a:lnTo>
                              <a:cubicBezTo>
                                <a:pt x="7414" y="13200"/>
                                <a:pt x="7855" y="12662"/>
                                <a:pt x="7855" y="12001"/>
                              </a:cubicBezTo>
                              <a:lnTo>
                                <a:pt x="7855" y="10800"/>
                              </a:lnTo>
                              <a:lnTo>
                                <a:pt x="13745" y="10800"/>
                              </a:lnTo>
                              <a:lnTo>
                                <a:pt x="13745" y="12001"/>
                              </a:lnTo>
                              <a:cubicBezTo>
                                <a:pt x="13745" y="12662"/>
                                <a:pt x="14186" y="13200"/>
                                <a:pt x="14727" y="13200"/>
                              </a:cubicBezTo>
                              <a:lnTo>
                                <a:pt x="16691" y="13200"/>
                              </a:lnTo>
                              <a:cubicBezTo>
                                <a:pt x="17233" y="13200"/>
                                <a:pt x="17673" y="12662"/>
                                <a:pt x="17673" y="12001"/>
                              </a:cubicBezTo>
                              <a:lnTo>
                                <a:pt x="17673" y="10800"/>
                              </a:lnTo>
                              <a:lnTo>
                                <a:pt x="19636" y="10800"/>
                              </a:lnTo>
                              <a:cubicBezTo>
                                <a:pt x="19636" y="10800"/>
                                <a:pt x="19636" y="20400"/>
                                <a:pt x="19636" y="20400"/>
                              </a:cubicBezTo>
                              <a:close/>
                              <a:moveTo>
                                <a:pt x="8836" y="1200"/>
                              </a:moveTo>
                              <a:lnTo>
                                <a:pt x="12764" y="1200"/>
                              </a:lnTo>
                              <a:cubicBezTo>
                                <a:pt x="13305" y="1200"/>
                                <a:pt x="13745" y="1738"/>
                                <a:pt x="13745" y="2400"/>
                              </a:cubicBezTo>
                              <a:lnTo>
                                <a:pt x="7855" y="2400"/>
                              </a:lnTo>
                              <a:cubicBezTo>
                                <a:pt x="7855" y="1738"/>
                                <a:pt x="8295" y="1200"/>
                                <a:pt x="8836" y="1200"/>
                              </a:cubicBezTo>
                              <a:moveTo>
                                <a:pt x="20618" y="2400"/>
                              </a:moveTo>
                              <a:lnTo>
                                <a:pt x="14727" y="2400"/>
                              </a:lnTo>
                              <a:cubicBezTo>
                                <a:pt x="14727" y="1075"/>
                                <a:pt x="13848" y="0"/>
                                <a:pt x="12764" y="0"/>
                              </a:cubicBezTo>
                              <a:lnTo>
                                <a:pt x="8836" y="0"/>
                              </a:lnTo>
                              <a:cubicBezTo>
                                <a:pt x="7752" y="0"/>
                                <a:pt x="6873" y="1075"/>
                                <a:pt x="6873" y="2400"/>
                              </a:cubicBezTo>
                              <a:lnTo>
                                <a:pt x="982" y="2400"/>
                              </a:lnTo>
                              <a:cubicBezTo>
                                <a:pt x="440" y="2400"/>
                                <a:pt x="0" y="2938"/>
                                <a:pt x="0" y="3601"/>
                              </a:cubicBezTo>
                              <a:lnTo>
                                <a:pt x="0" y="9600"/>
                              </a:lnTo>
                              <a:cubicBezTo>
                                <a:pt x="0" y="10262"/>
                                <a:pt x="440" y="10800"/>
                                <a:pt x="982" y="10800"/>
                              </a:cubicBezTo>
                              <a:lnTo>
                                <a:pt x="982" y="20400"/>
                              </a:lnTo>
                              <a:cubicBezTo>
                                <a:pt x="982" y="21062"/>
                                <a:pt x="1422" y="21600"/>
                                <a:pt x="1964" y="21600"/>
                              </a:cubicBezTo>
                              <a:lnTo>
                                <a:pt x="19636" y="21600"/>
                              </a:lnTo>
                              <a:cubicBezTo>
                                <a:pt x="20178" y="21600"/>
                                <a:pt x="20618" y="21062"/>
                                <a:pt x="20618" y="20400"/>
                              </a:cubicBezTo>
                              <a:lnTo>
                                <a:pt x="20618" y="10800"/>
                              </a:lnTo>
                              <a:cubicBezTo>
                                <a:pt x="21160" y="10800"/>
                                <a:pt x="21600" y="10262"/>
                                <a:pt x="21600" y="9600"/>
                              </a:cubicBezTo>
                              <a:lnTo>
                                <a:pt x="21600" y="3601"/>
                              </a:lnTo>
                              <a:cubicBezTo>
                                <a:pt x="21600" y="2938"/>
                                <a:pt x="21160" y="2400"/>
                                <a:pt x="20618" y="2400"/>
                              </a:cubicBezTo>
                            </a:path>
                          </a:pathLst>
                        </a:custGeom>
                        <a:solidFill>
                          <a:schemeClr val="accent4"/>
                        </a:solidFill>
                        <a:ln w="12700">
                          <a:miter lim="400000"/>
                        </a:ln>
                      </wps:spPr>
                      <wps:bodyPr lIns="38090" tIns="38090" rIns="38090" bIns="38090" anchor="ctr"/>
                    </wps:wsp>
                  </a:graphicData>
                </a:graphic>
              </wp:anchor>
            </w:drawing>
          </mc:Choice>
          <mc:Fallback>
            <w:pict>
              <v:shape id="Shape 2604" o:spid="_x0000_s1026" o:spt="100" style="position:absolute;left:0pt;margin-left:205.4pt;margin-top:371.45pt;height:10.1pt;width:12.35pt;z-index:251651072;v-text-anchor:middle;mso-width-relative:page;mso-height-relative:page;" fillcolor="#5FB2D3 [3207]" filled="t" stroked="f" coordsize="21600,21600" o:gfxdata="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" path="m20618,9600l17673,9600,17673,8400c17673,7738,17233,7200,16691,7200l14727,7200c14186,7200,13745,7738,13745,8400l13745,9600,7855,9600,7855,8400c7855,7738,7414,7200,6873,7200l4909,7200c4367,7200,3927,7738,3927,8400l3927,9600,982,9600,982,3601,20618,3601c20618,3601,20618,9600,20618,9600xm14727,8400l16691,8400,16691,12001,14727,12001c14727,12001,14727,8400,14727,8400xm4909,8400l6873,8400,6873,12001,4909,12001c4909,12001,4909,8400,4909,8400xm19636,20400l1964,20400,1964,10800,3927,10800,3927,12001c3927,12662,4367,13200,4909,13200l6873,13200c7414,13200,7855,12662,7855,12001l7855,10800,13745,10800,13745,12001c13745,12662,14186,13200,14727,13200l16691,13200c17233,13200,17673,12662,17673,12001l17673,10800,19636,10800c19636,10800,19636,20400,19636,20400xm8836,1200l12764,1200c13305,1200,13745,1738,13745,2400l7855,2400c7855,1738,8295,1200,8836,1200m20618,2400l14727,2400c14727,1075,13848,0,12764,0l8836,0c7752,0,6873,1075,6873,2400l982,2400c440,2400,0,2938,0,3601l0,9600c0,10262,440,10800,982,10800l982,20400c982,21062,1422,21600,1964,21600l19636,21600c20178,21600,20618,21062,20618,20400l20618,10800c21160,10800,21600,10262,21600,9600l21600,3601c21600,2938,21160,2400,20618,2400e">
                <v:path o:connectlocs="78575,64288;78575,64288;78575,64288;78575,64288" o:connectangles="0,82,164,247"/>
                <v:fill on="t" focussize="0,0"/>
                <v:stroke on="f" weight="1pt" miterlimit="4" joinstyle="miter"/>
                <v:imagedata o:title=""/>
                <o:lock v:ext="edit" aspectratio="f"/>
                <v:textbox inset="2.9992125984252pt,2.9992125984252pt,2.9992125984252pt,2.9992125984252pt"/>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2554605</wp:posOffset>
                </wp:positionH>
                <wp:positionV relativeFrom="paragraph">
                  <wp:posOffset>1546225</wp:posOffset>
                </wp:positionV>
                <wp:extent cx="264160" cy="264160"/>
                <wp:effectExtent l="0" t="0" r="21590" b="21590"/>
                <wp:wrapNone/>
                <wp:docPr id="17" name="椭圆 17"/>
                <wp:cNvGraphicFramePr/>
                <a:graphic xmlns:a="http://schemas.openxmlformats.org/drawingml/2006/main">
                  <a:graphicData uri="http://schemas.microsoft.com/office/word/2010/wordprocessingShape">
                    <wps:wsp>
                      <wps:cNvSpPr/>
                      <wps:spPr>
                        <a:xfrm>
                          <a:off x="0" y="0"/>
                          <a:ext cx="264160" cy="264160"/>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_x0000_s1026" o:spid="_x0000_s1026" o:spt="3" type="#_x0000_t3" style="position:absolute;left:0pt;margin-left:201.15pt;margin-top:121.75pt;height:20.8pt;width:20.8pt;z-index:251653120;v-text-anchor:middle;mso-width-relative:page;mso-height-relative:page;" filled="f" stroked="t" coordsize="21600,21600" o:gfxdata="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2tludkAAAALAQAADwAAAAAAAAABACAAAAAiAAAAZHJzL2Rvd25yZXYueG1sUEsBAhQAFAAA&#10;AAgAh07iQHu0Fz7uAQAAygMAAA4AAAAAAAAAAQAgAAAAKAEAAGRycy9lMm9Eb2MueG1sUEsFBgAA&#10;AAAGAAYAWQEAAIgFAAAAAA==&#10;">
                <v:fill on="f" focussize="0,0"/>
                <v:stroke weight="1pt" color="#5FB2D3 [3207]" miterlimit="8" joinstyle="miter"/>
                <v:imagedata o:title=""/>
                <o:lock v:ext="edit" aspectratio="f"/>
              </v:shape>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2614930</wp:posOffset>
                </wp:positionH>
                <wp:positionV relativeFrom="paragraph">
                  <wp:posOffset>1600200</wp:posOffset>
                </wp:positionV>
                <wp:extent cx="143510" cy="156845"/>
                <wp:effectExtent l="0" t="0" r="8890" b="0"/>
                <wp:wrapNone/>
                <wp:docPr id="18" name="Shape 2614"/>
                <wp:cNvGraphicFramePr/>
                <a:graphic xmlns:a="http://schemas.openxmlformats.org/drawingml/2006/main">
                  <a:graphicData uri="http://schemas.microsoft.com/office/word/2010/wordprocessingShape">
                    <wps:wsp>
                      <wps:cNvSpPr/>
                      <wps:spPr>
                        <a:xfrm>
                          <a:off x="0" y="0"/>
                          <a:ext cx="143679" cy="157150"/>
                        </a:xfrm>
                        <a:custGeom>
                          <a:avLst/>
                          <a:gdLst>
                            <a:gd name="connsiteX0" fmla="*/ 237695 w 554715"/>
                            <a:gd name="connsiteY0" fmla="*/ 356105 h 606722"/>
                            <a:gd name="connsiteX1" fmla="*/ 237695 w 554715"/>
                            <a:gd name="connsiteY1" fmla="*/ 567086 h 606722"/>
                            <a:gd name="connsiteX2" fmla="*/ 317020 w 554715"/>
                            <a:gd name="connsiteY2" fmla="*/ 567086 h 606722"/>
                            <a:gd name="connsiteX3" fmla="*/ 317020 w 554715"/>
                            <a:gd name="connsiteY3" fmla="*/ 356105 h 606722"/>
                            <a:gd name="connsiteX4" fmla="*/ 217931 w 554715"/>
                            <a:gd name="connsiteY4" fmla="*/ 316557 h 606722"/>
                            <a:gd name="connsiteX5" fmla="*/ 336784 w 554715"/>
                            <a:gd name="connsiteY5" fmla="*/ 316557 h 606722"/>
                            <a:gd name="connsiteX6" fmla="*/ 356638 w 554715"/>
                            <a:gd name="connsiteY6" fmla="*/ 336287 h 606722"/>
                            <a:gd name="connsiteX7" fmla="*/ 356638 w 554715"/>
                            <a:gd name="connsiteY7" fmla="*/ 586904 h 606722"/>
                            <a:gd name="connsiteX8" fmla="*/ 336784 w 554715"/>
                            <a:gd name="connsiteY8" fmla="*/ 606722 h 606722"/>
                            <a:gd name="connsiteX9" fmla="*/ 217931 w 554715"/>
                            <a:gd name="connsiteY9" fmla="*/ 606722 h 606722"/>
                            <a:gd name="connsiteX10" fmla="*/ 198077 w 554715"/>
                            <a:gd name="connsiteY10" fmla="*/ 586904 h 606722"/>
                            <a:gd name="connsiteX11" fmla="*/ 198077 w 554715"/>
                            <a:gd name="connsiteY11" fmla="*/ 336287 h 606722"/>
                            <a:gd name="connsiteX12" fmla="*/ 217931 w 554715"/>
                            <a:gd name="connsiteY12" fmla="*/ 316557 h 606722"/>
                            <a:gd name="connsiteX13" fmla="*/ 435825 w 554715"/>
                            <a:gd name="connsiteY13" fmla="*/ 197826 h 606722"/>
                            <a:gd name="connsiteX14" fmla="*/ 435825 w 554715"/>
                            <a:gd name="connsiteY14" fmla="*/ 567086 h 606722"/>
                            <a:gd name="connsiteX15" fmla="*/ 515115 w 554715"/>
                            <a:gd name="connsiteY15" fmla="*/ 567086 h 606722"/>
                            <a:gd name="connsiteX16" fmla="*/ 515115 w 554715"/>
                            <a:gd name="connsiteY16" fmla="*/ 197826 h 606722"/>
                            <a:gd name="connsiteX17" fmla="*/ 416070 w 554715"/>
                            <a:gd name="connsiteY17" fmla="*/ 158278 h 606722"/>
                            <a:gd name="connsiteX18" fmla="*/ 534870 w 554715"/>
                            <a:gd name="connsiteY18" fmla="*/ 158278 h 606722"/>
                            <a:gd name="connsiteX19" fmla="*/ 554715 w 554715"/>
                            <a:gd name="connsiteY19" fmla="*/ 178008 h 606722"/>
                            <a:gd name="connsiteX20" fmla="*/ 554715 w 554715"/>
                            <a:gd name="connsiteY20" fmla="*/ 586904 h 606722"/>
                            <a:gd name="connsiteX21" fmla="*/ 534870 w 554715"/>
                            <a:gd name="connsiteY21" fmla="*/ 606722 h 606722"/>
                            <a:gd name="connsiteX22" fmla="*/ 416070 w 554715"/>
                            <a:gd name="connsiteY22" fmla="*/ 606722 h 606722"/>
                            <a:gd name="connsiteX23" fmla="*/ 396225 w 554715"/>
                            <a:gd name="connsiteY23" fmla="*/ 586904 h 606722"/>
                            <a:gd name="connsiteX24" fmla="*/ 396225 w 554715"/>
                            <a:gd name="connsiteY24" fmla="*/ 178008 h 606722"/>
                            <a:gd name="connsiteX25" fmla="*/ 416070 w 554715"/>
                            <a:gd name="connsiteY25" fmla="*/ 158278 h 606722"/>
                            <a:gd name="connsiteX26" fmla="*/ 39600 w 554715"/>
                            <a:gd name="connsiteY26" fmla="*/ 39547 h 606722"/>
                            <a:gd name="connsiteX27" fmla="*/ 39600 w 554715"/>
                            <a:gd name="connsiteY27" fmla="*/ 567086 h 606722"/>
                            <a:gd name="connsiteX28" fmla="*/ 118801 w 554715"/>
                            <a:gd name="connsiteY28" fmla="*/ 567086 h 606722"/>
                            <a:gd name="connsiteX29" fmla="*/ 118801 w 554715"/>
                            <a:gd name="connsiteY29" fmla="*/ 39547 h 606722"/>
                            <a:gd name="connsiteX30" fmla="*/ 19756 w 554715"/>
                            <a:gd name="connsiteY30" fmla="*/ 0 h 606722"/>
                            <a:gd name="connsiteX31" fmla="*/ 138645 w 554715"/>
                            <a:gd name="connsiteY31" fmla="*/ 0 h 606722"/>
                            <a:gd name="connsiteX32" fmla="*/ 158490 w 554715"/>
                            <a:gd name="connsiteY32" fmla="*/ 19818 h 606722"/>
                            <a:gd name="connsiteX33" fmla="*/ 158490 w 554715"/>
                            <a:gd name="connsiteY33" fmla="*/ 586904 h 606722"/>
                            <a:gd name="connsiteX34" fmla="*/ 138645 w 554715"/>
                            <a:gd name="connsiteY34" fmla="*/ 606722 h 606722"/>
                            <a:gd name="connsiteX35" fmla="*/ 19756 w 554715"/>
                            <a:gd name="connsiteY35" fmla="*/ 606722 h 606722"/>
                            <a:gd name="connsiteX36" fmla="*/ 0 w 554715"/>
                            <a:gd name="connsiteY36" fmla="*/ 586904 h 606722"/>
                            <a:gd name="connsiteX37" fmla="*/ 0 w 554715"/>
                            <a:gd name="connsiteY37" fmla="*/ 19818 h 606722"/>
                            <a:gd name="connsiteX38" fmla="*/ 19756 w 554715"/>
                            <a:gd name="connsiteY38" fmla="*/ 0 h 606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554715" h="606722">
                              <a:moveTo>
                                <a:pt x="237695" y="356105"/>
                              </a:moveTo>
                              <a:lnTo>
                                <a:pt x="237695" y="567086"/>
                              </a:lnTo>
                              <a:lnTo>
                                <a:pt x="317020" y="567086"/>
                              </a:lnTo>
                              <a:lnTo>
                                <a:pt x="317020" y="356105"/>
                              </a:lnTo>
                              <a:close/>
                              <a:moveTo>
                                <a:pt x="217931" y="316557"/>
                              </a:moveTo>
                              <a:lnTo>
                                <a:pt x="336784" y="316557"/>
                              </a:lnTo>
                              <a:cubicBezTo>
                                <a:pt x="347735" y="316557"/>
                                <a:pt x="356638" y="325356"/>
                                <a:pt x="356638" y="336287"/>
                              </a:cubicBezTo>
                              <a:lnTo>
                                <a:pt x="356638" y="586904"/>
                              </a:lnTo>
                              <a:cubicBezTo>
                                <a:pt x="356638" y="597835"/>
                                <a:pt x="347735" y="606722"/>
                                <a:pt x="336784" y="606722"/>
                              </a:cubicBezTo>
                              <a:lnTo>
                                <a:pt x="217931" y="606722"/>
                              </a:lnTo>
                              <a:cubicBezTo>
                                <a:pt x="206980" y="606722"/>
                                <a:pt x="198077" y="597835"/>
                                <a:pt x="198077" y="586904"/>
                              </a:cubicBezTo>
                              <a:lnTo>
                                <a:pt x="198077" y="336287"/>
                              </a:lnTo>
                              <a:cubicBezTo>
                                <a:pt x="198077" y="325356"/>
                                <a:pt x="206980" y="316557"/>
                                <a:pt x="217931" y="316557"/>
                              </a:cubicBezTo>
                              <a:close/>
                              <a:moveTo>
                                <a:pt x="435825" y="197826"/>
                              </a:moveTo>
                              <a:lnTo>
                                <a:pt x="435825" y="567086"/>
                              </a:lnTo>
                              <a:lnTo>
                                <a:pt x="515115" y="567086"/>
                              </a:lnTo>
                              <a:lnTo>
                                <a:pt x="515115" y="197826"/>
                              </a:lnTo>
                              <a:close/>
                              <a:moveTo>
                                <a:pt x="416070" y="158278"/>
                              </a:moveTo>
                              <a:lnTo>
                                <a:pt x="534870" y="158278"/>
                              </a:lnTo>
                              <a:cubicBezTo>
                                <a:pt x="545816" y="158278"/>
                                <a:pt x="554715" y="167165"/>
                                <a:pt x="554715" y="178008"/>
                              </a:cubicBezTo>
                              <a:lnTo>
                                <a:pt x="554715" y="586904"/>
                              </a:lnTo>
                              <a:cubicBezTo>
                                <a:pt x="554715" y="597835"/>
                                <a:pt x="545816" y="606722"/>
                                <a:pt x="534870" y="606722"/>
                              </a:cubicBezTo>
                              <a:lnTo>
                                <a:pt x="416070" y="606722"/>
                              </a:lnTo>
                              <a:cubicBezTo>
                                <a:pt x="405124" y="606722"/>
                                <a:pt x="396225" y="597835"/>
                                <a:pt x="396225" y="586904"/>
                              </a:cubicBezTo>
                              <a:lnTo>
                                <a:pt x="396225" y="178008"/>
                              </a:lnTo>
                              <a:cubicBezTo>
                                <a:pt x="396225" y="167165"/>
                                <a:pt x="405124" y="158278"/>
                                <a:pt x="416070" y="158278"/>
                              </a:cubicBezTo>
                              <a:close/>
                              <a:moveTo>
                                <a:pt x="39600" y="39547"/>
                              </a:moveTo>
                              <a:lnTo>
                                <a:pt x="39600" y="567086"/>
                              </a:lnTo>
                              <a:lnTo>
                                <a:pt x="118801" y="567086"/>
                              </a:lnTo>
                              <a:lnTo>
                                <a:pt x="118801" y="39547"/>
                              </a:lnTo>
                              <a:close/>
                              <a:moveTo>
                                <a:pt x="19756" y="0"/>
                              </a:moveTo>
                              <a:lnTo>
                                <a:pt x="138645" y="0"/>
                              </a:lnTo>
                              <a:cubicBezTo>
                                <a:pt x="149591" y="0"/>
                                <a:pt x="158490" y="8887"/>
                                <a:pt x="158490" y="19818"/>
                              </a:cubicBezTo>
                              <a:lnTo>
                                <a:pt x="158490" y="586904"/>
                              </a:lnTo>
                              <a:cubicBezTo>
                                <a:pt x="158490" y="597835"/>
                                <a:pt x="149591" y="606722"/>
                                <a:pt x="138645" y="606722"/>
                              </a:cubicBezTo>
                              <a:lnTo>
                                <a:pt x="19756" y="606722"/>
                              </a:lnTo>
                              <a:cubicBezTo>
                                <a:pt x="8810" y="606722"/>
                                <a:pt x="0" y="597835"/>
                                <a:pt x="0" y="586904"/>
                              </a:cubicBezTo>
                              <a:lnTo>
                                <a:pt x="0" y="19818"/>
                              </a:lnTo>
                              <a:cubicBezTo>
                                <a:pt x="0" y="8887"/>
                                <a:pt x="8810" y="0"/>
                                <a:pt x="19756" y="0"/>
                              </a:cubicBezTo>
                              <a:close/>
                            </a:path>
                          </a:pathLst>
                        </a:custGeom>
                        <a:solidFill>
                          <a:schemeClr val="accent4"/>
                        </a:solidFill>
                        <a:ln w="12700">
                          <a:miter lim="400000"/>
                        </a:ln>
                      </wps:spPr>
                      <wps:bodyPr lIns="38090" tIns="38090" rIns="38090" bIns="38090" anchor="ctr"/>
                    </wps:wsp>
                  </a:graphicData>
                </a:graphic>
              </wp:anchor>
            </w:drawing>
          </mc:Choice>
          <mc:Fallback>
            <w:pict>
              <v:shape id="Shape 2614" o:spid="_x0000_s1026" o:spt="100" style="position:absolute;left:0pt;margin-left:205.9pt;margin-top:126pt;height:12.35pt;width:11.3pt;z-index:251654144;v-text-anchor:middle;mso-width-relative:page;mso-height-relative:page;" fillcolor="#5FB2D3 [3207]" filled="t" stroked="f" coordsize="554715,606722" o:gfxdata="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" path="m237695,356105l237695,567086,317020,567086,317020,356105xm217931,316557l336784,316557c347735,316557,356638,325356,356638,336287l356638,586904c356638,597835,347735,606722,336784,606722l217931,606722c206980,606722,198077,597835,198077,586904l198077,336287c198077,325356,206980,316557,217931,316557xm435825,197826l435825,567086,515115,567086,515115,197826xm416070,158278l534870,158278c545816,158278,554715,167165,554715,178008l554715,586904c554715,597835,545816,606722,534870,606722l416070,606722c405124,606722,396225,597835,396225,586904l396225,178008c396225,167165,405124,158278,416070,158278xm39600,39547l39600,567086,118801,567086,118801,39547xm19756,0l138645,0c149591,0,158490,8887,158490,19818l158490,586904c158490,597835,149591,606722,138645,606722l19756,606722c8810,606722,0,597835,0,586904l0,19818c0,8887,8810,0,19756,0xe">
                <v:path o:connectlocs="61566,92236;61566,146883;82112,146883;82112,92236;56447,81992;87231,81992;92374,87103;92374,152016;87231,157150;56447,157150;51304,152016;51304,87103;56447,81992;112884,51239;112884,146883;133422,146883;133422,51239;107767,40996;138538,40996;143679,46106;143679,152016;138538,157150;107767,157150;102627,152016;102627,46106;107767,40996;10256,10243;10256,146883;30771,146883;30771,10243;5117,0;35911,0;41051,5133;41051,152016;35911,157150;5117,157150;0,152016;0,5133;5117,0" o:connectangles="0,0,0,0,0,0,0,0,0,0,0,0,0,0,0,0,0,0,0,0,0,0,0,0,0,0,0,0,0,0,0,0,0,0,0,0,0,0,0"/>
                <v:fill on="t" focussize="0,0"/>
                <v:stroke on="f" weight="1pt" miterlimit="4" joinstyle="miter"/>
                <v:imagedata o:title=""/>
                <o:lock v:ext="edit" aspectratio="f"/>
                <v:textbox inset="2.9992125984252pt,2.9992125984252pt,2.9992125984252pt,2.9992125984252pt"/>
              </v:shape>
            </w:pict>
          </mc:Fallback>
        </mc:AlternateContent>
      </w:r>
      <w:r>
        <mc:AlternateContent>
          <mc:Choice Requires="wps">
            <w:drawing>
              <wp:anchor distT="0" distB="0" distL="114300" distR="114300" simplePos="0" relativeHeight="251598848" behindDoc="0" locked="0" layoutInCell="1" allowOverlap="1">
                <wp:simplePos x="0" y="0"/>
                <wp:positionH relativeFrom="column">
                  <wp:posOffset>0</wp:posOffset>
                </wp:positionH>
                <wp:positionV relativeFrom="paragraph">
                  <wp:posOffset>0</wp:posOffset>
                </wp:positionV>
                <wp:extent cx="2259965" cy="10748010"/>
                <wp:effectExtent l="0" t="0" r="6985" b="0"/>
                <wp:wrapNone/>
                <wp:docPr id="1" name="矩形 1"/>
                <wp:cNvGraphicFramePr/>
                <a:graphic xmlns:a="http://schemas.openxmlformats.org/drawingml/2006/main">
                  <a:graphicData uri="http://schemas.microsoft.com/office/word/2010/wordprocessingShape">
                    <wps:wsp>
                      <wps:cNvSpPr/>
                      <wps:spPr>
                        <a:xfrm>
                          <a:off x="0" y="0"/>
                          <a:ext cx="2259965" cy="1074801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0pt;height:846.3pt;width:177.95pt;z-index:251598848;v-text-anchor:middle;mso-width-relative:page;mso-height-relative:page;" fillcolor="#5FB2D3 [3207]" filled="t" stroked="f" coordsize="21600,21600" o:gfxdata="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YYp6DUAAAABgEAAA8AAAAAAAAAAQAgAAAAIgAAAGRycy9kb3du&#10;cmV2LnhtbFBLAQIUABQAAAAIAIdO4kAoUPoedQIAANgEAAAOAAAAAAAAAAEAIAAAACMBAABkcnMv&#10;ZTJvRG9jLnhtbFBLBQYAAAAABgAGAFkBAAAKBgAAAAA=&#10;">
                <v:fill on="t" focussize="0,0"/>
                <v:stroke on="f" weight="1pt"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08064" behindDoc="0" locked="0" layoutInCell="1" allowOverlap="1">
                <wp:simplePos x="0" y="0"/>
                <wp:positionH relativeFrom="column">
                  <wp:posOffset>130175</wp:posOffset>
                </wp:positionH>
                <wp:positionV relativeFrom="paragraph">
                  <wp:posOffset>2220595</wp:posOffset>
                </wp:positionV>
                <wp:extent cx="2048510" cy="1447165"/>
                <wp:effectExtent l="0" t="0" r="0" b="1270"/>
                <wp:wrapNone/>
                <wp:docPr id="1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48509" cy="1447164"/>
                        </a:xfrm>
                        <a:prstGeom prst="rect">
                          <a:avLst/>
                        </a:prstGeom>
                        <a:noFill/>
                        <a:ln w="9525">
                          <a:noFill/>
                          <a:miter lim="800000"/>
                        </a:ln>
                      </wps:spPr>
                      <wps:txbx>
                        <w:txbxContent>
                          <w:tbl>
                            <w:tblPr>
                              <w:tblStyle w:val="7"/>
                              <w:tblW w:w="0" w:type="auto"/>
                              <w:tblInd w:w="0" w:type="dxa"/>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Layout w:type="autofit"/>
                              <w:tblCellMar>
                                <w:top w:w="0" w:type="dxa"/>
                                <w:left w:w="108" w:type="dxa"/>
                                <w:bottom w:w="0" w:type="dxa"/>
                                <w:right w:w="108" w:type="dxa"/>
                              </w:tblCellMar>
                            </w:tblPr>
                            <w:tblGrid>
                              <w:gridCol w:w="2924"/>
                            </w:tblGrid>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nil"/>
                                    <w:bottom w:val="single" w:color="318EB3" w:themeColor="accent4" w:themeShade="BF" w:sz="4" w:space="0"/>
                                  </w:tcBorders>
                                </w:tcPr>
                                <w:p>
                                  <w:pPr>
                                    <w:adjustRightInd w:val="0"/>
                                    <w:rPr>
                                      <w:rFonts w:cs="阿里巴巴普惠体 B" w:asciiTheme="majorEastAsia" w:hAnsiTheme="majorEastAsia" w:eastAsiaTheme="majorEastAsia"/>
                                      <w:bCs/>
                                      <w:color w:val="FFFFFF" w:themeColor="background1"/>
                                      <w:sz w:val="24"/>
                                      <w:szCs w:val="24"/>
                                      <w14:textFill>
                                        <w14:solidFill>
                                          <w14:schemeClr w14:val="bg1"/>
                                        </w14:solidFill>
                                      </w14:textFill>
                                    </w:rPr>
                                  </w:pPr>
                                  <w:r>
                                    <w:rPr>
                                      <w:rFonts w:cs="阿里巴巴普惠体 B" w:asciiTheme="majorEastAsia" w:hAnsiTheme="majorEastAsia" w:eastAsiaTheme="majorEastAsia"/>
                                      <w:bCs/>
                                      <w:color w:val="FFFFFF" w:themeColor="background1"/>
                                      <w:sz w:val="24"/>
                                      <w:szCs w:val="24"/>
                                      <w14:textFill>
                                        <w14:solidFill>
                                          <w14:schemeClr w14:val="bg1"/>
                                        </w14:solidFill>
                                      </w14:textFill>
                                    </w:rPr>
                                    <w:t>基本信息</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生日</w:t>
                                  </w:r>
                                  <w:r>
                                    <w:rPr>
                                      <w:rFonts w:cs="阿里巴巴普惠体 R" w:asciiTheme="minorEastAsia" w:hAnsiTheme="minorEastAsia"/>
                                      <w:bCs/>
                                      <w:color w:val="FFFFFF" w:themeColor="background1"/>
                                      <w:szCs w:val="21"/>
                                      <w14:textFill>
                                        <w14:solidFill>
                                          <w14:schemeClr w14:val="bg1"/>
                                        </w14:solidFill>
                                      </w14:textFill>
                                    </w:rPr>
                                    <w:t>：1991.07.07</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现居：湖北省武汉市</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籍贯</w:t>
                                  </w:r>
                                  <w:r>
                                    <w:rPr>
                                      <w:rFonts w:cs="阿里巴巴普惠体 R" w:asciiTheme="minorEastAsia" w:hAnsiTheme="minorEastAsia"/>
                                      <w:bCs/>
                                      <w:color w:val="FFFFFF" w:themeColor="background1"/>
                                      <w:szCs w:val="21"/>
                                      <w14:textFill>
                                        <w14:solidFill>
                                          <w14:schemeClr w14:val="bg1"/>
                                        </w14:solidFill>
                                      </w14:textFill>
                                    </w:rPr>
                                    <w:t>：</w:t>
                                  </w:r>
                                  <w:r>
                                    <w:rPr>
                                      <w:rFonts w:hint="eastAsia" w:cs="阿里巴巴普惠体 R" w:asciiTheme="minorEastAsia" w:hAnsiTheme="minorEastAsia"/>
                                      <w:bCs/>
                                      <w:color w:val="FFFFFF" w:themeColor="background1"/>
                                      <w:szCs w:val="21"/>
                                      <w14:textFill>
                                        <w14:solidFill>
                                          <w14:schemeClr w14:val="bg1"/>
                                        </w14:solidFill>
                                      </w14:textFill>
                                    </w:rPr>
                                    <w:t>福建省厦门市</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电话</w:t>
                                  </w:r>
                                  <w:r>
                                    <w:rPr>
                                      <w:rFonts w:cs="阿里巴巴普惠体 R" w:asciiTheme="minorEastAsia" w:hAnsiTheme="minorEastAsia"/>
                                      <w:bCs/>
                                      <w:color w:val="FFFFFF" w:themeColor="background1"/>
                                      <w:szCs w:val="21"/>
                                      <w14:textFill>
                                        <w14:solidFill>
                                          <w14:schemeClr w14:val="bg1"/>
                                        </w14:solidFill>
                                      </w14:textFill>
                                    </w:rPr>
                                    <w:t>：152 0000 0000</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邮箱</w:t>
                                  </w:r>
                                  <w:r>
                                    <w:rPr>
                                      <w:rFonts w:cs="阿里巴巴普惠体 R" w:asciiTheme="minorEastAsia" w:hAnsiTheme="minorEastAsia"/>
                                      <w:bCs/>
                                      <w:color w:val="FFFFFF" w:themeColor="background1"/>
                                      <w:szCs w:val="21"/>
                                      <w14:textFill>
                                        <w14:solidFill>
                                          <w14:schemeClr w14:val="bg1"/>
                                        </w14:solidFill>
                                      </w14:textFill>
                                    </w:rPr>
                                    <w:t>：baijiawen@qq.com</w:t>
                                  </w:r>
                                </w:p>
                              </w:tc>
                            </w:tr>
                          </w:tbl>
                          <w:p>
                            <w:pPr>
                              <w:adjustRightInd w:val="0"/>
                              <w:spacing w:line="20" w:lineRule="exact"/>
                              <w:rPr>
                                <w:rFonts w:asciiTheme="minorEastAsia" w:hAnsiTheme="minorEastAsia"/>
                                <w:color w:val="FFFFFF" w:themeColor="background1"/>
                                <w:szCs w:val="21"/>
                                <w14:textFill>
                                  <w14:solidFill>
                                    <w14:schemeClr w14:val="bg1"/>
                                  </w14:solidFill>
                                </w14:textFill>
                              </w:rPr>
                            </w:pP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0.25pt;margin-top:174.85pt;height:113.95pt;width:161.3pt;z-index:251608064;mso-width-relative:page;mso-height-relative:page;" filled="f" stroked="f" coordsize="21600,21600" o:gfxdata="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U454fYAAAACgEAAA8AAAAAAAAAAQAgAAAAIgAAAGRycy9kb3ducmV2LnhtbFBLAQIUABQAAAAI&#10;AIdO4kDBNHOhJgIAACwEAAAOAAAAAAAAAAEAIAAAACcBAABkcnMvZTJvRG9jLnhtbFBLBQYAAAAA&#10;BgAGAFkBAAC/BQAAAAA=&#10;">
                <v:fill on="f" focussize="0,0"/>
                <v:stroke on="f" miterlimit="8" joinstyle="miter"/>
                <v:imagedata o:title=""/>
                <o:lock v:ext="edit" aspectratio="f"/>
                <v:textbox style="mso-fit-shape-to-text:t;">
                  <w:txbxContent>
                    <w:tbl>
                      <w:tblPr>
                        <w:tblStyle w:val="7"/>
                        <w:tblW w:w="0" w:type="auto"/>
                        <w:tblInd w:w="0" w:type="dxa"/>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Layout w:type="autofit"/>
                        <w:tblCellMar>
                          <w:top w:w="0" w:type="dxa"/>
                          <w:left w:w="108" w:type="dxa"/>
                          <w:bottom w:w="0" w:type="dxa"/>
                          <w:right w:w="108" w:type="dxa"/>
                        </w:tblCellMar>
                      </w:tblPr>
                      <w:tblGrid>
                        <w:gridCol w:w="2924"/>
                      </w:tblGrid>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PrEx>
                        <w:tc>
                          <w:tcPr>
                            <w:tcW w:w="2924" w:type="dxa"/>
                            <w:tcBorders>
                              <w:top w:val="nil"/>
                              <w:bottom w:val="single" w:color="318EB3" w:themeColor="accent4" w:themeShade="BF" w:sz="4" w:space="0"/>
                            </w:tcBorders>
                          </w:tcPr>
                          <w:p>
                            <w:pPr>
                              <w:adjustRightInd w:val="0"/>
                              <w:rPr>
                                <w:rFonts w:cs="阿里巴巴普惠体 B" w:asciiTheme="majorEastAsia" w:hAnsiTheme="majorEastAsia" w:eastAsiaTheme="majorEastAsia"/>
                                <w:bCs/>
                                <w:color w:val="FFFFFF" w:themeColor="background1"/>
                                <w:sz w:val="24"/>
                                <w:szCs w:val="24"/>
                                <w14:textFill>
                                  <w14:solidFill>
                                    <w14:schemeClr w14:val="bg1"/>
                                  </w14:solidFill>
                                </w14:textFill>
                              </w:rPr>
                            </w:pPr>
                            <w:r>
                              <w:rPr>
                                <w:rFonts w:cs="阿里巴巴普惠体 B" w:asciiTheme="majorEastAsia" w:hAnsiTheme="majorEastAsia" w:eastAsiaTheme="majorEastAsia"/>
                                <w:bCs/>
                                <w:color w:val="FFFFFF" w:themeColor="background1"/>
                                <w:sz w:val="24"/>
                                <w:szCs w:val="24"/>
                                <w14:textFill>
                                  <w14:solidFill>
                                    <w14:schemeClr w14:val="bg1"/>
                                  </w14:solidFill>
                                </w14:textFill>
                              </w:rPr>
                              <w:t>基本信息</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生日</w:t>
                            </w:r>
                            <w:r>
                              <w:rPr>
                                <w:rFonts w:cs="阿里巴巴普惠体 R" w:asciiTheme="minorEastAsia" w:hAnsiTheme="minorEastAsia"/>
                                <w:bCs/>
                                <w:color w:val="FFFFFF" w:themeColor="background1"/>
                                <w:szCs w:val="21"/>
                                <w14:textFill>
                                  <w14:solidFill>
                                    <w14:schemeClr w14:val="bg1"/>
                                  </w14:solidFill>
                                </w14:textFill>
                              </w:rPr>
                              <w:t>：1991.07.07</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现居：湖北省武汉市</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籍贯</w:t>
                            </w:r>
                            <w:r>
                              <w:rPr>
                                <w:rFonts w:cs="阿里巴巴普惠体 R" w:asciiTheme="minorEastAsia" w:hAnsiTheme="minorEastAsia"/>
                                <w:bCs/>
                                <w:color w:val="FFFFFF" w:themeColor="background1"/>
                                <w:szCs w:val="21"/>
                                <w14:textFill>
                                  <w14:solidFill>
                                    <w14:schemeClr w14:val="bg1"/>
                                  </w14:solidFill>
                                </w14:textFill>
                              </w:rPr>
                              <w:t>：</w:t>
                            </w:r>
                            <w:r>
                              <w:rPr>
                                <w:rFonts w:hint="eastAsia" w:cs="阿里巴巴普惠体 R" w:asciiTheme="minorEastAsia" w:hAnsiTheme="minorEastAsia"/>
                                <w:bCs/>
                                <w:color w:val="FFFFFF" w:themeColor="background1"/>
                                <w:szCs w:val="21"/>
                                <w14:textFill>
                                  <w14:solidFill>
                                    <w14:schemeClr w14:val="bg1"/>
                                  </w14:solidFill>
                                </w14:textFill>
                              </w:rPr>
                              <w:t>福建省厦门市</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电话</w:t>
                            </w:r>
                            <w:r>
                              <w:rPr>
                                <w:rFonts w:cs="阿里巴巴普惠体 R" w:asciiTheme="minorEastAsia" w:hAnsiTheme="minorEastAsia"/>
                                <w:bCs/>
                                <w:color w:val="FFFFFF" w:themeColor="background1"/>
                                <w:szCs w:val="21"/>
                                <w14:textFill>
                                  <w14:solidFill>
                                    <w14:schemeClr w14:val="bg1"/>
                                  </w14:solidFill>
                                </w14:textFill>
                              </w:rPr>
                              <w:t>：152 0000 0000</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邮箱</w:t>
                            </w:r>
                            <w:r>
                              <w:rPr>
                                <w:rFonts w:cs="阿里巴巴普惠体 R" w:asciiTheme="minorEastAsia" w:hAnsiTheme="minorEastAsia"/>
                                <w:bCs/>
                                <w:color w:val="FFFFFF" w:themeColor="background1"/>
                                <w:szCs w:val="21"/>
                                <w14:textFill>
                                  <w14:solidFill>
                                    <w14:schemeClr w14:val="bg1"/>
                                  </w14:solidFill>
                                </w14:textFill>
                              </w:rPr>
                              <w:t>：baijiawen@qq.com</w:t>
                            </w:r>
                          </w:p>
                        </w:tc>
                      </w:tr>
                    </w:tbl>
                    <w:p>
                      <w:pPr>
                        <w:adjustRightInd w:val="0"/>
                        <w:spacing w:line="20" w:lineRule="exact"/>
                        <w:rPr>
                          <w:rFonts w:asciiTheme="minorEastAsia" w:hAnsiTheme="minorEastAsia"/>
                          <w:color w:val="FFFFFF" w:themeColor="background1"/>
                          <w:szCs w:val="21"/>
                          <w14:textFill>
                            <w14:solidFill>
                              <w14:schemeClr w14:val="bg1"/>
                            </w14:solidFill>
                          </w14:textFill>
                        </w:rPr>
                      </w:pPr>
                    </w:p>
                  </w:txbxContent>
                </v:textbox>
              </v:shape>
            </w:pict>
          </mc:Fallback>
        </mc:AlternateContent>
      </w:r>
      <w:r>
        <w:drawing>
          <wp:anchor distT="0" distB="0" distL="114300" distR="114300" simplePos="0" relativeHeight="251609088" behindDoc="0" locked="0" layoutInCell="1" allowOverlap="1">
            <wp:simplePos x="0" y="0"/>
            <wp:positionH relativeFrom="column">
              <wp:posOffset>445770</wp:posOffset>
            </wp:positionH>
            <wp:positionV relativeFrom="paragraph">
              <wp:posOffset>478790</wp:posOffset>
            </wp:positionV>
            <wp:extent cx="1379855" cy="1379855"/>
            <wp:effectExtent l="76200" t="76200" r="67945" b="67945"/>
            <wp:wrapNone/>
            <wp:docPr id="31" name="图片 30" descr="C:\Users\Administrator\Desktop\头像照片\正方形.png正方形"/>
            <wp:cNvGraphicFramePr/>
            <a:graphic xmlns:a="http://schemas.openxmlformats.org/drawingml/2006/main">
              <a:graphicData uri="http://schemas.openxmlformats.org/drawingml/2006/picture">
                <pic:pic xmlns:pic="http://schemas.openxmlformats.org/drawingml/2006/picture">
                  <pic:nvPicPr>
                    <pic:cNvPr id="31" name="图片 30" descr="C:\Users\Administrator\Desktop\头像照片\正方形.png正方形"/>
                    <pic:cNvPicPr/>
                  </pic:nvPicPr>
                  <pic:blipFill>
                    <a:blip r:embed="rId4"/>
                    <a:srcRect/>
                    <a:stretch>
                      <a:fillRect/>
                    </a:stretch>
                  </pic:blipFill>
                  <pic:spPr>
                    <a:xfrm>
                      <a:off x="0" y="0"/>
                      <a:ext cx="1379855" cy="1379855"/>
                    </a:xfrm>
                    <a:prstGeom prst="ellipse">
                      <a:avLst/>
                    </a:prstGeom>
                    <a:ln w="38100">
                      <a:solidFill>
                        <a:schemeClr val="bg1"/>
                      </a:solidFill>
                    </a:ln>
                    <a:effectLst>
                      <a:outerShdw sx="105000" sy="105000" algn="ctr" rotWithShape="0">
                        <a:schemeClr val="accent4">
                          <a:lumMod val="75000"/>
                        </a:schemeClr>
                      </a:outerShdw>
                    </a:effectLst>
                  </pic:spPr>
                </pic:pic>
              </a:graphicData>
            </a:graphic>
          </wp:anchor>
        </w:drawing>
      </w:r>
      <w:bookmarkStart w:id="0" w:name="_GoBack"/>
      <w:bookmarkEnd w:id="0"/>
      <w:r>
        <mc:AlternateContent>
          <mc:Choice Requires="wps">
            <w:drawing>
              <wp:anchor distT="0" distB="0" distL="114300" distR="114300" simplePos="0" relativeHeight="251610112" behindDoc="0" locked="0" layoutInCell="1" allowOverlap="1">
                <wp:simplePos x="0" y="0"/>
                <wp:positionH relativeFrom="column">
                  <wp:posOffset>2416175</wp:posOffset>
                </wp:positionH>
                <wp:positionV relativeFrom="paragraph">
                  <wp:posOffset>337185</wp:posOffset>
                </wp:positionV>
                <wp:extent cx="1929765" cy="853440"/>
                <wp:effectExtent l="0" t="0" r="0" b="0"/>
                <wp:wrapNone/>
                <wp:docPr id="41" name="文本框 40"/>
                <wp:cNvGraphicFramePr/>
                <a:graphic xmlns:a="http://schemas.openxmlformats.org/drawingml/2006/main">
                  <a:graphicData uri="http://schemas.microsoft.com/office/word/2010/wordprocessingShape">
                    <wps:wsp>
                      <wps:cNvSpPr txBox="1"/>
                      <wps:spPr>
                        <a:xfrm>
                          <a:off x="0" y="0"/>
                          <a:ext cx="1929765" cy="853440"/>
                        </a:xfrm>
                        <a:prstGeom prst="rect">
                          <a:avLst/>
                        </a:prstGeom>
                        <a:noFill/>
                      </wps:spPr>
                      <wps:txbx>
                        <w:txbxContent>
                          <w:p>
                            <w:pPr>
                              <w:spacing w:line="800" w:lineRule="exact"/>
                              <w:rPr>
                                <w:rFonts w:cs="阿里巴巴普惠体 B" w:asciiTheme="majorEastAsia" w:hAnsiTheme="majorEastAsia" w:eastAsiaTheme="majorEastAsia"/>
                                <w:kern w:val="0"/>
                                <w:sz w:val="24"/>
                                <w:szCs w:val="24"/>
                              </w:rPr>
                            </w:pPr>
                            <w:r>
                              <w:rPr>
                                <w:rFonts w:hint="eastAsia" w:cs="阿里巴巴普惠体 B" w:asciiTheme="majorEastAsia" w:hAnsiTheme="majorEastAsia" w:eastAsiaTheme="majorEastAsia"/>
                                <w:color w:val="5FB2D3" w:themeColor="accent4"/>
                                <w:kern w:val="24"/>
                                <w:sz w:val="48"/>
                                <w:szCs w:val="48"/>
                                <w14:textFill>
                                  <w14:solidFill>
                                    <w14:schemeClr w14:val="accent4"/>
                                  </w14:solidFill>
                                </w14:textFill>
                              </w:rPr>
                              <w:t xml:space="preserve">逗西甘 </w:t>
                            </w:r>
                          </w:p>
                          <w:p>
                            <w:pPr>
                              <w:spacing w:line="400" w:lineRule="exact"/>
                              <w:rPr>
                                <w:rFonts w:asciiTheme="majorEastAsia" w:hAnsiTheme="majorEastAsia" w:eastAsiaTheme="majorEastAsia"/>
                                <w:color w:val="262626" w:themeColor="text1" w:themeTint="D9"/>
                                <w14:textFill>
                                  <w14:solidFill>
                                    <w14:schemeClr w14:val="tx1">
                                      <w14:lumMod w14:val="85000"/>
                                      <w14:lumOff w14:val="15000"/>
                                    </w14:schemeClr>
                                  </w14:solidFill>
                                </w14:textFill>
                              </w:rPr>
                            </w:pPr>
                            <w:r>
                              <w:rPr>
                                <w:rFonts w:hint="eastAsia" w:cs="阿里巴巴普惠体 R" w:asciiTheme="majorEastAsia" w:hAnsiTheme="majorEastAsia" w:eastAsiaTheme="majorEastAsia"/>
                                <w:color w:val="262626" w:themeColor="text1" w:themeTint="D9"/>
                                <w:kern w:val="24"/>
                                <w:szCs w:val="21"/>
                                <w14:textFill>
                                  <w14:solidFill>
                                    <w14:schemeClr w14:val="tx1">
                                      <w14:lumMod w14:val="85000"/>
                                      <w14:lumOff w14:val="15000"/>
                                    </w14:schemeClr>
                                  </w14:solidFill>
                                </w14:textFill>
                              </w:rPr>
                              <w:t>意向学校：华中科技大学</w:t>
                            </w:r>
                          </w:p>
                        </w:txbxContent>
                      </wps:txbx>
                      <wps:bodyPr wrap="square" rtlCol="0">
                        <a:spAutoFit/>
                      </wps:bodyPr>
                    </wps:wsp>
                  </a:graphicData>
                </a:graphic>
              </wp:anchor>
            </w:drawing>
          </mc:Choice>
          <mc:Fallback>
            <w:pict>
              <v:shape id="文本框 40" o:spid="_x0000_s1026" o:spt="202" type="#_x0000_t202" style="position:absolute;left:0pt;margin-left:190.25pt;margin-top:26.55pt;height:67.2pt;width:151.95pt;z-index:251610112;mso-width-relative:page;mso-height-relative:page;" filled="f" stroked="f" coordsize="21600,21600" o:gfxdata="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NTbKg/XAAAACgEAAA8AAAAAAAAAAQAgAAAAIgAAAGRycy9kb3ducmV2LnhtbFBLAQIU&#10;ABQAAAAIAIdO4kC7KikRuwEAAF8DAAAOAAAAAAAAAAEAIAAAACYBAABkcnMvZTJvRG9jLnhtbFBL&#10;BQYAAAAABgAGAFkBAABTBQAAAAA=&#10;">
                <v:fill on="f" focussize="0,0"/>
                <v:stroke on="f"/>
                <v:imagedata o:title=""/>
                <o:lock v:ext="edit" aspectratio="f"/>
                <v:textbox style="mso-fit-shape-to-text:t;">
                  <w:txbxContent>
                    <w:p>
                      <w:pPr>
                        <w:spacing w:line="800" w:lineRule="exact"/>
                        <w:rPr>
                          <w:rFonts w:cs="阿里巴巴普惠体 B" w:asciiTheme="majorEastAsia" w:hAnsiTheme="majorEastAsia" w:eastAsiaTheme="majorEastAsia"/>
                          <w:kern w:val="0"/>
                          <w:sz w:val="24"/>
                          <w:szCs w:val="24"/>
                        </w:rPr>
                      </w:pPr>
                      <w:r>
                        <w:rPr>
                          <w:rFonts w:hint="eastAsia" w:cs="阿里巴巴普惠体 B" w:asciiTheme="majorEastAsia" w:hAnsiTheme="majorEastAsia" w:eastAsiaTheme="majorEastAsia"/>
                          <w:color w:val="5FB2D3" w:themeColor="accent4"/>
                          <w:kern w:val="24"/>
                          <w:sz w:val="48"/>
                          <w:szCs w:val="48"/>
                          <w14:textFill>
                            <w14:solidFill>
                              <w14:schemeClr w14:val="accent4"/>
                            </w14:solidFill>
                          </w14:textFill>
                        </w:rPr>
                        <w:t xml:space="preserve">逗西甘 </w:t>
                      </w:r>
                    </w:p>
                    <w:p>
                      <w:pPr>
                        <w:spacing w:line="400" w:lineRule="exact"/>
                        <w:rPr>
                          <w:rFonts w:asciiTheme="majorEastAsia" w:hAnsiTheme="majorEastAsia" w:eastAsiaTheme="majorEastAsia"/>
                          <w:color w:val="262626" w:themeColor="text1" w:themeTint="D9"/>
                          <w14:textFill>
                            <w14:solidFill>
                              <w14:schemeClr w14:val="tx1">
                                <w14:lumMod w14:val="85000"/>
                                <w14:lumOff w14:val="15000"/>
                              </w14:schemeClr>
                            </w14:solidFill>
                          </w14:textFill>
                        </w:rPr>
                      </w:pPr>
                      <w:r>
                        <w:rPr>
                          <w:rFonts w:hint="eastAsia" w:cs="阿里巴巴普惠体 R" w:asciiTheme="majorEastAsia" w:hAnsiTheme="majorEastAsia" w:eastAsiaTheme="majorEastAsia"/>
                          <w:color w:val="262626" w:themeColor="text1" w:themeTint="D9"/>
                          <w:kern w:val="24"/>
                          <w:szCs w:val="21"/>
                          <w14:textFill>
                            <w14:solidFill>
                              <w14:schemeClr w14:val="tx1">
                                <w14:lumMod w14:val="85000"/>
                                <w14:lumOff w14:val="15000"/>
                              </w14:schemeClr>
                            </w14:solidFill>
                          </w14:textFill>
                        </w:rPr>
                        <w:t>意向学校：华中科技大学</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130175</wp:posOffset>
                </wp:positionH>
                <wp:positionV relativeFrom="paragraph">
                  <wp:posOffset>4364990</wp:posOffset>
                </wp:positionV>
                <wp:extent cx="2048510" cy="1447165"/>
                <wp:effectExtent l="0" t="0" r="0" b="1270"/>
                <wp:wrapNone/>
                <wp:docPr id="6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48509" cy="1447164"/>
                        </a:xfrm>
                        <a:prstGeom prst="rect">
                          <a:avLst/>
                        </a:prstGeom>
                        <a:noFill/>
                        <a:ln w="9525">
                          <a:noFill/>
                          <a:miter lim="800000"/>
                        </a:ln>
                      </wps:spPr>
                      <wps:txbx>
                        <w:txbxContent>
                          <w:tbl>
                            <w:tblPr>
                              <w:tblStyle w:val="6"/>
                              <w:tblW w:w="0" w:type="auto"/>
                              <w:tblInd w:w="0" w:type="dxa"/>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Layout w:type="autofit"/>
                              <w:tblCellMar>
                                <w:top w:w="0" w:type="dxa"/>
                                <w:left w:w="108" w:type="dxa"/>
                                <w:bottom w:w="0" w:type="dxa"/>
                                <w:right w:w="108" w:type="dxa"/>
                              </w:tblCellMar>
                            </w:tblPr>
                            <w:tblGrid>
                              <w:gridCol w:w="2924"/>
                            </w:tblGrid>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nil"/>
                                    <w:bottom w:val="single" w:color="318EB3" w:themeColor="accent4" w:themeShade="BF" w:sz="4" w:space="0"/>
                                  </w:tcBorders>
                                </w:tcPr>
                                <w:p>
                                  <w:pPr>
                                    <w:adjustRightInd w:val="0"/>
                                    <w:rPr>
                                      <w:rFonts w:cs="阿里巴巴普惠体 B" w:asciiTheme="majorEastAsia" w:hAnsiTheme="majorEastAsia" w:eastAsiaTheme="majorEastAsia"/>
                                      <w:bCs/>
                                      <w:color w:val="FFFFFF" w:themeColor="background1"/>
                                      <w:sz w:val="24"/>
                                      <w:szCs w:val="24"/>
                                      <w14:textFill>
                                        <w14:solidFill>
                                          <w14:schemeClr w14:val="bg1"/>
                                        </w14:solidFill>
                                      </w14:textFill>
                                    </w:rPr>
                                  </w:pPr>
                                  <w:r>
                                    <w:rPr>
                                      <w:rFonts w:hint="eastAsia" w:cs="阿里巴巴普惠体 B" w:asciiTheme="majorEastAsia" w:hAnsiTheme="majorEastAsia" w:eastAsiaTheme="majorEastAsia"/>
                                      <w:bCs/>
                                      <w:color w:val="FFFFFF" w:themeColor="background1"/>
                                      <w:sz w:val="24"/>
                                      <w:szCs w:val="24"/>
                                      <w14:textFill>
                                        <w14:solidFill>
                                          <w14:schemeClr w14:val="bg1"/>
                                        </w14:solidFill>
                                      </w14:textFill>
                                    </w:rPr>
                                    <w:t>荣誉证书</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 xml:space="preserve">大学生英语六级 </w:t>
                                  </w:r>
                                  <w:r>
                                    <w:rPr>
                                      <w:rFonts w:cs="阿里巴巴普惠体 R" w:asciiTheme="minorEastAsia" w:hAnsiTheme="minorEastAsia"/>
                                      <w:bCs/>
                                      <w:color w:val="FFFFFF" w:themeColor="background1"/>
                                      <w:szCs w:val="21"/>
                                      <w14:textFill>
                                        <w14:solidFill>
                                          <w14:schemeClr w14:val="bg1"/>
                                        </w14:solidFill>
                                      </w14:textFill>
                                    </w:rPr>
                                    <w:t>500</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 xml:space="preserve">大学生英语四级 </w:t>
                                  </w:r>
                                  <w:r>
                                    <w:rPr>
                                      <w:rFonts w:cs="阿里巴巴普惠体 R" w:asciiTheme="minorEastAsia" w:hAnsiTheme="minorEastAsia"/>
                                      <w:bCs/>
                                      <w:color w:val="FFFFFF" w:themeColor="background1"/>
                                      <w:szCs w:val="21"/>
                                      <w14:textFill>
                                        <w14:solidFill>
                                          <w14:schemeClr w14:val="bg1"/>
                                        </w14:solidFill>
                                      </w14:textFill>
                                    </w:rPr>
                                    <w:t>520</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普通话二级甲等证书</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初级会计从业资格证书</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2</w:t>
                                  </w:r>
                                  <w:r>
                                    <w:rPr>
                                      <w:rFonts w:cs="阿里巴巴普惠体 R" w:asciiTheme="minorEastAsia" w:hAnsiTheme="minorEastAsia"/>
                                      <w:bCs/>
                                      <w:color w:val="FFFFFF" w:themeColor="background1"/>
                                      <w:szCs w:val="21"/>
                                      <w14:textFill>
                                        <w14:solidFill>
                                          <w14:schemeClr w14:val="bg1"/>
                                        </w14:solidFill>
                                      </w14:textFill>
                                    </w:rPr>
                                    <w:t>019</w:t>
                                  </w:r>
                                  <w:r>
                                    <w:rPr>
                                      <w:rFonts w:hint="eastAsia" w:cs="阿里巴巴普惠体 R" w:asciiTheme="minorEastAsia" w:hAnsiTheme="minorEastAsia"/>
                                      <w:bCs/>
                                      <w:color w:val="FFFFFF" w:themeColor="background1"/>
                                      <w:szCs w:val="21"/>
                                      <w14:textFill>
                                        <w14:solidFill>
                                          <w14:schemeClr w14:val="bg1"/>
                                        </w14:solidFill>
                                      </w14:textFill>
                                    </w:rPr>
                                    <w:t>年一等国家励志奖学金</w:t>
                                  </w:r>
                                </w:p>
                              </w:tc>
                            </w:tr>
                          </w:tbl>
                          <w:p>
                            <w:pPr>
                              <w:adjustRightInd w:val="0"/>
                              <w:spacing w:line="20" w:lineRule="exact"/>
                              <w:rPr>
                                <w:rFonts w:asciiTheme="minorEastAsia" w:hAnsiTheme="minorEastAsia"/>
                                <w:color w:val="FFFFFF" w:themeColor="background1"/>
                                <w:szCs w:val="21"/>
                                <w14:textFill>
                                  <w14:solidFill>
                                    <w14:schemeClr w14:val="bg1"/>
                                  </w14:solidFill>
                                </w14:textFill>
                              </w:rPr>
                            </w:pP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0.25pt;margin-top:343.7pt;height:113.95pt;width:161.3pt;z-index:251655168;mso-width-relative:page;mso-height-relative:page;" filled="f" stroked="f" coordsize="21600,21600" o:gfxdata="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xjnkdgAAAAKAQAADwAAAAAAAAABACAAAAAiAAAAZHJzL2Rvd25yZXYueG1sUEsBAhQAFAAAAAgA&#10;h07iQH2kFgclAgAAKwQAAA4AAAAAAAAAAQAgAAAAJwEAAGRycy9lMm9Eb2MueG1sUEsFBgAAAAAG&#10;AAYAWQEAAL4FAAAAAA==&#10;">
                <v:fill on="f" focussize="0,0"/>
                <v:stroke on="f" miterlimit="8" joinstyle="miter"/>
                <v:imagedata o:title=""/>
                <o:lock v:ext="edit" aspectratio="f"/>
                <v:textbox style="mso-fit-shape-to-text:t;">
                  <w:txbxContent>
                    <w:tbl>
                      <w:tblPr>
                        <w:tblStyle w:val="6"/>
                        <w:tblW w:w="0" w:type="auto"/>
                        <w:tblInd w:w="0" w:type="dxa"/>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Layout w:type="autofit"/>
                        <w:tblCellMar>
                          <w:top w:w="0" w:type="dxa"/>
                          <w:left w:w="108" w:type="dxa"/>
                          <w:bottom w:w="0" w:type="dxa"/>
                          <w:right w:w="108" w:type="dxa"/>
                        </w:tblCellMar>
                      </w:tblPr>
                      <w:tblGrid>
                        <w:gridCol w:w="2924"/>
                      </w:tblGrid>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nil"/>
                              <w:bottom w:val="single" w:color="318EB3" w:themeColor="accent4" w:themeShade="BF" w:sz="4" w:space="0"/>
                            </w:tcBorders>
                          </w:tcPr>
                          <w:p>
                            <w:pPr>
                              <w:adjustRightInd w:val="0"/>
                              <w:rPr>
                                <w:rFonts w:cs="阿里巴巴普惠体 B" w:asciiTheme="majorEastAsia" w:hAnsiTheme="majorEastAsia" w:eastAsiaTheme="majorEastAsia"/>
                                <w:bCs/>
                                <w:color w:val="FFFFFF" w:themeColor="background1"/>
                                <w:sz w:val="24"/>
                                <w:szCs w:val="24"/>
                                <w14:textFill>
                                  <w14:solidFill>
                                    <w14:schemeClr w14:val="bg1"/>
                                  </w14:solidFill>
                                </w14:textFill>
                              </w:rPr>
                            </w:pPr>
                            <w:r>
                              <w:rPr>
                                <w:rFonts w:hint="eastAsia" w:cs="阿里巴巴普惠体 B" w:asciiTheme="majorEastAsia" w:hAnsiTheme="majorEastAsia" w:eastAsiaTheme="majorEastAsia"/>
                                <w:bCs/>
                                <w:color w:val="FFFFFF" w:themeColor="background1"/>
                                <w:sz w:val="24"/>
                                <w:szCs w:val="24"/>
                                <w14:textFill>
                                  <w14:solidFill>
                                    <w14:schemeClr w14:val="bg1"/>
                                  </w14:solidFill>
                                </w14:textFill>
                              </w:rPr>
                              <w:t>荣誉证书</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 xml:space="preserve">大学生英语六级 </w:t>
                            </w:r>
                            <w:r>
                              <w:rPr>
                                <w:rFonts w:cs="阿里巴巴普惠体 R" w:asciiTheme="minorEastAsia" w:hAnsiTheme="minorEastAsia"/>
                                <w:bCs/>
                                <w:color w:val="FFFFFF" w:themeColor="background1"/>
                                <w:szCs w:val="21"/>
                                <w14:textFill>
                                  <w14:solidFill>
                                    <w14:schemeClr w14:val="bg1"/>
                                  </w14:solidFill>
                                </w14:textFill>
                              </w:rPr>
                              <w:t>500</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 xml:space="preserve">大学生英语四级 </w:t>
                            </w:r>
                            <w:r>
                              <w:rPr>
                                <w:rFonts w:cs="阿里巴巴普惠体 R" w:asciiTheme="minorEastAsia" w:hAnsiTheme="minorEastAsia"/>
                                <w:bCs/>
                                <w:color w:val="FFFFFF" w:themeColor="background1"/>
                                <w:szCs w:val="21"/>
                                <w14:textFill>
                                  <w14:solidFill>
                                    <w14:schemeClr w14:val="bg1"/>
                                  </w14:solidFill>
                                </w14:textFill>
                              </w:rPr>
                              <w:t>520</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普通话二级甲等证书</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初级会计从业资格证书</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2</w:t>
                            </w:r>
                            <w:r>
                              <w:rPr>
                                <w:rFonts w:cs="阿里巴巴普惠体 R" w:asciiTheme="minorEastAsia" w:hAnsiTheme="minorEastAsia"/>
                                <w:bCs/>
                                <w:color w:val="FFFFFF" w:themeColor="background1"/>
                                <w:szCs w:val="21"/>
                                <w14:textFill>
                                  <w14:solidFill>
                                    <w14:schemeClr w14:val="bg1"/>
                                  </w14:solidFill>
                                </w14:textFill>
                              </w:rPr>
                              <w:t>019</w:t>
                            </w:r>
                            <w:r>
                              <w:rPr>
                                <w:rFonts w:hint="eastAsia" w:cs="阿里巴巴普惠体 R" w:asciiTheme="minorEastAsia" w:hAnsiTheme="minorEastAsia"/>
                                <w:bCs/>
                                <w:color w:val="FFFFFF" w:themeColor="background1"/>
                                <w:szCs w:val="21"/>
                                <w14:textFill>
                                  <w14:solidFill>
                                    <w14:schemeClr w14:val="bg1"/>
                                  </w14:solidFill>
                                </w14:textFill>
                              </w:rPr>
                              <w:t>年一等国家励志奖学金</w:t>
                            </w:r>
                          </w:p>
                        </w:tc>
                      </w:tr>
                    </w:tbl>
                    <w:p>
                      <w:pPr>
                        <w:adjustRightInd w:val="0"/>
                        <w:spacing w:line="20" w:lineRule="exact"/>
                        <w:rPr>
                          <w:rFonts w:asciiTheme="minorEastAsia" w:hAnsiTheme="minorEastAsia"/>
                          <w:color w:val="FFFFFF" w:themeColor="background1"/>
                          <w:szCs w:val="21"/>
                          <w14:textFill>
                            <w14:solidFill>
                              <w14:schemeClr w14:val="bg1"/>
                            </w14:solidFill>
                          </w14:textFill>
                        </w:rPr>
                      </w:pPr>
                    </w:p>
                  </w:txbxContent>
                </v:textbox>
              </v:shape>
            </w:pict>
          </mc:Fallback>
        </mc:AlternateContent>
      </w:r>
      <w:r>
        <w:drawing>
          <wp:anchor distT="0" distB="0" distL="114300" distR="114300" simplePos="0" relativeHeight="251656192" behindDoc="0" locked="0" layoutInCell="1" allowOverlap="1">
            <wp:simplePos x="0" y="0"/>
            <wp:positionH relativeFrom="column">
              <wp:posOffset>587375</wp:posOffset>
            </wp:positionH>
            <wp:positionV relativeFrom="paragraph">
              <wp:posOffset>9078595</wp:posOffset>
            </wp:positionV>
            <wp:extent cx="1123950" cy="1123950"/>
            <wp:effectExtent l="0" t="0" r="0" b="0"/>
            <wp:wrapNone/>
            <wp:docPr id="82"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5"/>
                    <pic:cNvPicPr>
                      <a:picLocks noChangeAspect="1"/>
                    </pic:cNvPicPr>
                  </pic:nvPicPr>
                  <pic:blipFill>
                    <a:blip r:embed="rId5" cstate="print">
                      <a:biLevel thresh="25000"/>
                      <a:extLst>
                        <a:ext uri="{BEBA8EAE-BF5A-486C-A8C5-ECC9F3942E4B}">
                          <a14:imgProps xmlns:a14="http://schemas.microsoft.com/office/drawing/2010/main">
                            <a14:imgLayer r:embed="rId6">
                              <a14:imgEffect>
                                <a14:artisticCrisscrossEtching trans="75000"/>
                              </a14:imgEffect>
                              <a14:imgEffect>
                                <a14:brightnessContrast bright="40000" contrast="40000"/>
                              </a14:imgEffect>
                              <a14:imgEffect>
                                <a14:sharpenSoften amount="-50000"/>
                              </a14:imgEffect>
                            </a14:imgLayer>
                          </a14:imgProps>
                        </a:ext>
                        <a:ext uri="{28A0092B-C50C-407E-A947-70E740481C1C}">
                          <a14:useLocalDpi xmlns:a14="http://schemas.microsoft.com/office/drawing/2010/main" val="0"/>
                        </a:ext>
                      </a:extLst>
                    </a:blip>
                    <a:srcRect l="5043" r="5976" b="1038"/>
                    <a:stretch>
                      <a:fillRect/>
                    </a:stretch>
                  </pic:blipFill>
                  <pic:spPr>
                    <a:xfrm>
                      <a:off x="0" y="0"/>
                      <a:ext cx="1123950" cy="1123950"/>
                    </a:xfrm>
                    <a:prstGeom prst="rect">
                      <a:avLst/>
                    </a:prstGeom>
                  </pic:spPr>
                </pic:pic>
              </a:graphicData>
            </a:graphic>
          </wp:anchor>
        </w:drawing>
      </w:r>
      <w:r>
        <mc:AlternateContent>
          <mc:Choice Requires="wps">
            <w:drawing>
              <wp:anchor distT="0" distB="0" distL="114300" distR="114300" simplePos="0" relativeHeight="251657216" behindDoc="0" locked="0" layoutInCell="1" allowOverlap="1">
                <wp:simplePos x="0" y="0"/>
                <wp:positionH relativeFrom="column">
                  <wp:posOffset>130175</wp:posOffset>
                </wp:positionH>
                <wp:positionV relativeFrom="paragraph">
                  <wp:posOffset>6498590</wp:posOffset>
                </wp:positionV>
                <wp:extent cx="2048510" cy="1447165"/>
                <wp:effectExtent l="0" t="0" r="0" b="1270"/>
                <wp:wrapNone/>
                <wp:docPr id="8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48509" cy="1447164"/>
                        </a:xfrm>
                        <a:prstGeom prst="rect">
                          <a:avLst/>
                        </a:prstGeom>
                        <a:noFill/>
                        <a:ln w="9525">
                          <a:noFill/>
                          <a:miter lim="800000"/>
                        </a:ln>
                      </wps:spPr>
                      <wps:txbx>
                        <w:txbxContent>
                          <w:tbl>
                            <w:tblPr>
                              <w:tblStyle w:val="6"/>
                              <w:tblW w:w="0" w:type="auto"/>
                              <w:tblInd w:w="0" w:type="dxa"/>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Layout w:type="autofit"/>
                              <w:tblCellMar>
                                <w:top w:w="0" w:type="dxa"/>
                                <w:left w:w="108" w:type="dxa"/>
                                <w:bottom w:w="0" w:type="dxa"/>
                                <w:right w:w="108" w:type="dxa"/>
                              </w:tblCellMar>
                            </w:tblPr>
                            <w:tblGrid>
                              <w:gridCol w:w="2924"/>
                            </w:tblGrid>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nil"/>
                                    <w:bottom w:val="single" w:color="318EB3" w:themeColor="accent4" w:themeShade="BF" w:sz="4" w:space="0"/>
                                  </w:tcBorders>
                                </w:tcPr>
                                <w:p>
                                  <w:pPr>
                                    <w:adjustRightInd w:val="0"/>
                                    <w:rPr>
                                      <w:rFonts w:cs="阿里巴巴普惠体 B" w:asciiTheme="majorEastAsia" w:hAnsiTheme="majorEastAsia" w:eastAsiaTheme="majorEastAsia"/>
                                      <w:bCs/>
                                      <w:color w:val="FFFFFF" w:themeColor="background1"/>
                                      <w:sz w:val="24"/>
                                      <w:szCs w:val="24"/>
                                      <w14:textFill>
                                        <w14:solidFill>
                                          <w14:schemeClr w14:val="bg1"/>
                                        </w14:solidFill>
                                      </w14:textFill>
                                    </w:rPr>
                                  </w:pPr>
                                  <w:r>
                                    <w:rPr>
                                      <w:rFonts w:hint="eastAsia" w:cs="阿里巴巴普惠体 B" w:asciiTheme="majorEastAsia" w:hAnsiTheme="majorEastAsia" w:eastAsiaTheme="majorEastAsia"/>
                                      <w:bCs/>
                                      <w:color w:val="FFFFFF" w:themeColor="background1"/>
                                      <w:sz w:val="24"/>
                                      <w:szCs w:val="24"/>
                                      <w14:textFill>
                                        <w14:solidFill>
                                          <w14:schemeClr w14:val="bg1"/>
                                        </w14:solidFill>
                                      </w14:textFill>
                                    </w:rPr>
                                    <w:t>软件技能</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PowerPoint</w:t>
                                  </w:r>
                                  <w:r>
                                    <w:rPr>
                                      <w:rFonts w:cs="阿里巴巴普惠体 R" w:asciiTheme="minorEastAsia" w:hAnsiTheme="minorEastAsia"/>
                                      <w:bCs/>
                                      <w:color w:val="FFFFFF" w:themeColor="background1"/>
                                      <w:szCs w:val="21"/>
                                      <w14:textFill>
                                        <w14:solidFill>
                                          <w14:schemeClr w14:val="bg1"/>
                                        </w14:solidFill>
                                      </w14:textFill>
                                    </w:rPr>
                                    <w:t xml:space="preserve">       </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Word</w:t>
                                  </w:r>
                                  <w:r>
                                    <w:rPr>
                                      <w:rFonts w:cs="阿里巴巴普惠体 R" w:asciiTheme="minorEastAsia" w:hAnsiTheme="minorEastAsia"/>
                                      <w:bCs/>
                                      <w:color w:val="FFFFFF" w:themeColor="background1"/>
                                      <w:szCs w:val="21"/>
                                      <w14:textFill>
                                        <w14:solidFill>
                                          <w14:schemeClr w14:val="bg1"/>
                                        </w14:solidFill>
                                      </w14:textFill>
                                    </w:rPr>
                                    <w:t xml:space="preserve">             </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 xml:space="preserve">金蝶财务软件 </w:t>
                                  </w:r>
                                  <w:r>
                                    <w:rPr>
                                      <w:rFonts w:cs="阿里巴巴普惠体 R" w:asciiTheme="minorEastAsia" w:hAnsiTheme="minorEastAsia"/>
                                      <w:bCs/>
                                      <w:color w:val="FFFFFF" w:themeColor="background1"/>
                                      <w:szCs w:val="21"/>
                                      <w14:textFill>
                                        <w14:solidFill>
                                          <w14:schemeClr w14:val="bg1"/>
                                        </w14:solidFill>
                                      </w14:textFill>
                                    </w:rPr>
                                    <w:t xml:space="preserve">    </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 xml:space="preserve">用友财务软件 </w:t>
                                  </w:r>
                                  <w:r>
                                    <w:rPr>
                                      <w:rFonts w:cs="阿里巴巴普惠体 R" w:asciiTheme="minorEastAsia" w:hAnsiTheme="minorEastAsia"/>
                                      <w:bCs/>
                                      <w:color w:val="FFFFFF" w:themeColor="background1"/>
                                      <w:szCs w:val="21"/>
                                      <w14:textFill>
                                        <w14:solidFill>
                                          <w14:schemeClr w14:val="bg1"/>
                                        </w14:solidFill>
                                      </w14:textFill>
                                    </w:rPr>
                                    <w:t xml:space="preserve">    </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cs="阿里巴巴普惠体 R" w:asciiTheme="minorEastAsia" w:hAnsiTheme="minorEastAsia"/>
                                      <w:bCs/>
                                      <w:color w:val="FFFFFF" w:themeColor="background1"/>
                                      <w:szCs w:val="21"/>
                                      <w14:textFill>
                                        <w14:solidFill>
                                          <w14:schemeClr w14:val="bg1"/>
                                        </w14:solidFill>
                                      </w14:textFill>
                                    </w:rPr>
                                    <w:t xml:space="preserve">Photoshop        </w:t>
                                  </w:r>
                                </w:p>
                              </w:tc>
                            </w:tr>
                          </w:tbl>
                          <w:p>
                            <w:pPr>
                              <w:adjustRightInd w:val="0"/>
                              <w:spacing w:line="20" w:lineRule="exact"/>
                              <w:rPr>
                                <w:rFonts w:asciiTheme="minorEastAsia" w:hAnsiTheme="minorEastAsia"/>
                                <w:color w:val="FFFFFF" w:themeColor="background1"/>
                                <w:szCs w:val="21"/>
                                <w14:textFill>
                                  <w14:solidFill>
                                    <w14:schemeClr w14:val="bg1"/>
                                  </w14:solidFill>
                                </w14:textFill>
                              </w:rPr>
                            </w:pP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0.25pt;margin-top:511.7pt;height:113.95pt;width:161.3pt;z-index:251657216;mso-width-relative:page;mso-height-relative:page;" filled="f" stroked="f" coordsize="21600,21600" o:gfxdata="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h3UbtgAAAAMAQAADwAAAAAAAAABACAAAAAiAAAAZHJzL2Rvd25yZXYueG1sUEsBAhQAFAAAAAgA&#10;h07iQNnqbz0lAgAAKwQAAA4AAAAAAAAAAQAgAAAAJwEAAGRycy9lMm9Eb2MueG1sUEsFBgAAAAAG&#10;AAYAWQEAAL4FAAAAAA==&#10;">
                <v:fill on="f" focussize="0,0"/>
                <v:stroke on="f" miterlimit="8" joinstyle="miter"/>
                <v:imagedata o:title=""/>
                <o:lock v:ext="edit" aspectratio="f"/>
                <v:textbox style="mso-fit-shape-to-text:t;">
                  <w:txbxContent>
                    <w:tbl>
                      <w:tblPr>
                        <w:tblStyle w:val="6"/>
                        <w:tblW w:w="0" w:type="auto"/>
                        <w:tblInd w:w="0" w:type="dxa"/>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Layout w:type="autofit"/>
                        <w:tblCellMar>
                          <w:top w:w="0" w:type="dxa"/>
                          <w:left w:w="108" w:type="dxa"/>
                          <w:bottom w:w="0" w:type="dxa"/>
                          <w:right w:w="108" w:type="dxa"/>
                        </w:tblCellMar>
                      </w:tblPr>
                      <w:tblGrid>
                        <w:gridCol w:w="2924"/>
                      </w:tblGrid>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nil"/>
                              <w:bottom w:val="single" w:color="318EB3" w:themeColor="accent4" w:themeShade="BF" w:sz="4" w:space="0"/>
                            </w:tcBorders>
                          </w:tcPr>
                          <w:p>
                            <w:pPr>
                              <w:adjustRightInd w:val="0"/>
                              <w:rPr>
                                <w:rFonts w:cs="阿里巴巴普惠体 B" w:asciiTheme="majorEastAsia" w:hAnsiTheme="majorEastAsia" w:eastAsiaTheme="majorEastAsia"/>
                                <w:bCs/>
                                <w:color w:val="FFFFFF" w:themeColor="background1"/>
                                <w:sz w:val="24"/>
                                <w:szCs w:val="24"/>
                                <w14:textFill>
                                  <w14:solidFill>
                                    <w14:schemeClr w14:val="bg1"/>
                                  </w14:solidFill>
                                </w14:textFill>
                              </w:rPr>
                            </w:pPr>
                            <w:r>
                              <w:rPr>
                                <w:rFonts w:hint="eastAsia" w:cs="阿里巴巴普惠体 B" w:asciiTheme="majorEastAsia" w:hAnsiTheme="majorEastAsia" w:eastAsiaTheme="majorEastAsia"/>
                                <w:bCs/>
                                <w:color w:val="FFFFFF" w:themeColor="background1"/>
                                <w:sz w:val="24"/>
                                <w:szCs w:val="24"/>
                                <w14:textFill>
                                  <w14:solidFill>
                                    <w14:schemeClr w14:val="bg1"/>
                                  </w14:solidFill>
                                </w14:textFill>
                              </w:rPr>
                              <w:t>软件技能</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PowerPoint</w:t>
                            </w:r>
                            <w:r>
                              <w:rPr>
                                <w:rFonts w:cs="阿里巴巴普惠体 R" w:asciiTheme="minorEastAsia" w:hAnsiTheme="minorEastAsia"/>
                                <w:bCs/>
                                <w:color w:val="FFFFFF" w:themeColor="background1"/>
                                <w:szCs w:val="21"/>
                                <w14:textFill>
                                  <w14:solidFill>
                                    <w14:schemeClr w14:val="bg1"/>
                                  </w14:solidFill>
                                </w14:textFill>
                              </w:rPr>
                              <w:t xml:space="preserve">       </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Word</w:t>
                            </w:r>
                            <w:r>
                              <w:rPr>
                                <w:rFonts w:cs="阿里巴巴普惠体 R" w:asciiTheme="minorEastAsia" w:hAnsiTheme="minorEastAsia"/>
                                <w:bCs/>
                                <w:color w:val="FFFFFF" w:themeColor="background1"/>
                                <w:szCs w:val="21"/>
                                <w14:textFill>
                                  <w14:solidFill>
                                    <w14:schemeClr w14:val="bg1"/>
                                  </w14:solidFill>
                                </w14:textFill>
                              </w:rPr>
                              <w:t xml:space="preserve">             </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 xml:space="preserve">金蝶财务软件 </w:t>
                            </w:r>
                            <w:r>
                              <w:rPr>
                                <w:rFonts w:cs="阿里巴巴普惠体 R" w:asciiTheme="minorEastAsia" w:hAnsiTheme="minorEastAsia"/>
                                <w:bCs/>
                                <w:color w:val="FFFFFF" w:themeColor="background1"/>
                                <w:szCs w:val="21"/>
                                <w14:textFill>
                                  <w14:solidFill>
                                    <w14:schemeClr w14:val="bg1"/>
                                  </w14:solidFill>
                                </w14:textFill>
                              </w:rPr>
                              <w:t xml:space="preserve">    </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 xml:space="preserve">用友财务软件 </w:t>
                            </w:r>
                            <w:r>
                              <w:rPr>
                                <w:rFonts w:cs="阿里巴巴普惠体 R" w:asciiTheme="minorEastAsia" w:hAnsiTheme="minorEastAsia"/>
                                <w:bCs/>
                                <w:color w:val="FFFFFF" w:themeColor="background1"/>
                                <w:szCs w:val="21"/>
                                <w14:textFill>
                                  <w14:solidFill>
                                    <w14:schemeClr w14:val="bg1"/>
                                  </w14:solidFill>
                                </w14:textFill>
                              </w:rPr>
                              <w:t xml:space="preserve">    </w:t>
                            </w:r>
                          </w:p>
                        </w:tc>
                      </w:tr>
                      <w:tr>
                        <w:tblPrEx>
                          <w:tblBorders>
                            <w:top w:val="single" w:color="979797" w:sz="4" w:space="0"/>
                            <w:left w:val="none" w:color="auto" w:sz="0" w:space="0"/>
                            <w:bottom w:val="single" w:color="979797" w:sz="4" w:space="0"/>
                            <w:right w:val="none" w:color="auto" w:sz="0" w:space="0"/>
                            <w:insideH w:val="single" w:color="979797" w:sz="4" w:space="0"/>
                            <w:insideV w:val="single" w:color="979797" w:sz="4" w:space="0"/>
                          </w:tblBorders>
                          <w:tblCellMar>
                            <w:top w:w="0" w:type="dxa"/>
                            <w:left w:w="108" w:type="dxa"/>
                            <w:bottom w:w="0" w:type="dxa"/>
                            <w:right w:w="108" w:type="dxa"/>
                          </w:tblCellMar>
                        </w:tblPrEx>
                        <w:tc>
                          <w:tcPr>
                            <w:tcW w:w="2924" w:type="dxa"/>
                            <w:tcBorders>
                              <w:top w:val="single" w:color="318EB3" w:themeColor="accent4" w:themeShade="BF" w:sz="4" w:space="0"/>
                              <w:bottom w:val="single" w:color="318EB3" w:themeColor="accent4" w:themeShade="BF" w:sz="4" w:space="0"/>
                            </w:tcBorders>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cs="阿里巴巴普惠体 R" w:asciiTheme="minorEastAsia" w:hAnsiTheme="minorEastAsia"/>
                                <w:bCs/>
                                <w:color w:val="FFFFFF" w:themeColor="background1"/>
                                <w:szCs w:val="21"/>
                                <w14:textFill>
                                  <w14:solidFill>
                                    <w14:schemeClr w14:val="bg1"/>
                                  </w14:solidFill>
                                </w14:textFill>
                              </w:rPr>
                              <w:t xml:space="preserve">Photoshop        </w:t>
                            </w:r>
                          </w:p>
                        </w:tc>
                      </w:tr>
                    </w:tbl>
                    <w:p>
                      <w:pPr>
                        <w:adjustRightInd w:val="0"/>
                        <w:spacing w:line="20" w:lineRule="exact"/>
                        <w:rPr>
                          <w:rFonts w:asciiTheme="minorEastAsia" w:hAnsiTheme="minorEastAsia"/>
                          <w:color w:val="FFFFFF" w:themeColor="background1"/>
                          <w:szCs w:val="21"/>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130175</wp:posOffset>
                </wp:positionH>
                <wp:positionV relativeFrom="paragraph">
                  <wp:posOffset>8545195</wp:posOffset>
                </wp:positionV>
                <wp:extent cx="2048510" cy="329565"/>
                <wp:effectExtent l="0" t="0" r="0" b="0"/>
                <wp:wrapNone/>
                <wp:docPr id="8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48509" cy="329564"/>
                        </a:xfrm>
                        <a:prstGeom prst="rect">
                          <a:avLst/>
                        </a:prstGeom>
                        <a:noFill/>
                        <a:ln w="9525">
                          <a:noFill/>
                          <a:miter lim="800000"/>
                        </a:ln>
                      </wps:spPr>
                      <wps:txbx>
                        <w:txbxContent>
                          <w:tbl>
                            <w:tblPr>
                              <w:tblStyle w:val="6"/>
                              <w:tblW w:w="0" w:type="auto"/>
                              <w:tblInd w:w="0" w:type="dxa"/>
                              <w:tblLayout w:type="autofit"/>
                              <w:tblCellMar>
                                <w:top w:w="0" w:type="dxa"/>
                                <w:left w:w="108" w:type="dxa"/>
                                <w:bottom w:w="0" w:type="dxa"/>
                                <w:right w:w="108" w:type="dxa"/>
                              </w:tblCellMar>
                            </w:tblPr>
                            <w:tblGrid>
                              <w:gridCol w:w="2924"/>
                            </w:tblGrid>
                            <w:tr>
                              <w:tblPrEx>
                                <w:tblCellMar>
                                  <w:top w:w="0" w:type="dxa"/>
                                  <w:left w:w="108" w:type="dxa"/>
                                  <w:bottom w:w="0" w:type="dxa"/>
                                  <w:right w:w="108" w:type="dxa"/>
                                </w:tblCellMar>
                              </w:tblPrEx>
                              <w:tc>
                                <w:tcPr>
                                  <w:tcW w:w="2924" w:type="dxa"/>
                                </w:tcPr>
                                <w:p>
                                  <w:pPr>
                                    <w:adjustRightInd w:val="0"/>
                                    <w:jc w:val="center"/>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可替换个人微信二维码</w:t>
                                  </w:r>
                                </w:p>
                              </w:tc>
                            </w:tr>
                          </w:tbl>
                          <w:p>
                            <w:pPr>
                              <w:adjustRightInd w:val="0"/>
                              <w:spacing w:line="20" w:lineRule="exact"/>
                              <w:rPr>
                                <w:rFonts w:asciiTheme="minorEastAsia" w:hAnsiTheme="minorEastAsia"/>
                                <w:color w:val="FFFFFF" w:themeColor="background1"/>
                                <w:szCs w:val="21"/>
                                <w14:textFill>
                                  <w14:solidFill>
                                    <w14:schemeClr w14:val="bg1"/>
                                  </w14:solidFill>
                                </w14:textFill>
                              </w:rPr>
                            </w:pP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0.25pt;margin-top:672.85pt;height:25.95pt;width:161.3pt;z-index:251658240;mso-width-relative:page;mso-height-relative:page;" filled="f" stroked="f" coordsize="21600,21600" o:gfxdata="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IqNwXPZAAAADAEAAA8AAAAAAAAAAQAgAAAAIgAAAGRycy9kb3ducmV2LnhtbFBLAQIUABQAAAAI&#10;AIdO4kBFXT+TJQIAACoEAAAOAAAAAAAAAAEAIAAAACgBAABkcnMvZTJvRG9jLnhtbFBLBQYAAAAA&#10;BgAGAFkBAAC/BQAAAAA=&#10;">
                <v:fill on="f" focussize="0,0"/>
                <v:stroke on="f" miterlimit="8" joinstyle="miter"/>
                <v:imagedata o:title=""/>
                <o:lock v:ext="edit" aspectratio="f"/>
                <v:textbox style="mso-fit-shape-to-text:t;">
                  <w:txbxContent>
                    <w:tbl>
                      <w:tblPr>
                        <w:tblStyle w:val="6"/>
                        <w:tblW w:w="0" w:type="auto"/>
                        <w:tblInd w:w="0" w:type="dxa"/>
                        <w:tblLayout w:type="autofit"/>
                        <w:tblCellMar>
                          <w:top w:w="0" w:type="dxa"/>
                          <w:left w:w="108" w:type="dxa"/>
                          <w:bottom w:w="0" w:type="dxa"/>
                          <w:right w:w="108" w:type="dxa"/>
                        </w:tblCellMar>
                      </w:tblPr>
                      <w:tblGrid>
                        <w:gridCol w:w="2924"/>
                      </w:tblGrid>
                      <w:tr>
                        <w:tblPrEx>
                          <w:tblCellMar>
                            <w:top w:w="0" w:type="dxa"/>
                            <w:left w:w="108" w:type="dxa"/>
                            <w:bottom w:w="0" w:type="dxa"/>
                            <w:right w:w="108" w:type="dxa"/>
                          </w:tblCellMar>
                        </w:tblPrEx>
                        <w:tc>
                          <w:tcPr>
                            <w:tcW w:w="2924" w:type="dxa"/>
                          </w:tcPr>
                          <w:p>
                            <w:pPr>
                              <w:adjustRightInd w:val="0"/>
                              <w:jc w:val="center"/>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可替换个人微信二维码</w:t>
                            </w:r>
                          </w:p>
                        </w:tc>
                      </w:tr>
                    </w:tbl>
                    <w:p>
                      <w:pPr>
                        <w:adjustRightInd w:val="0"/>
                        <w:spacing w:line="20" w:lineRule="exact"/>
                        <w:rPr>
                          <w:rFonts w:asciiTheme="minorEastAsia" w:hAnsiTheme="minorEastAsia"/>
                          <w:color w:val="FFFFFF" w:themeColor="background1"/>
                          <w:szCs w:val="21"/>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1406525</wp:posOffset>
                </wp:positionH>
                <wp:positionV relativeFrom="paragraph">
                  <wp:posOffset>6498590</wp:posOffset>
                </wp:positionV>
                <wp:extent cx="1019810" cy="1409065"/>
                <wp:effectExtent l="0" t="0" r="0" b="1270"/>
                <wp:wrapNone/>
                <wp:docPr id="6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019809" cy="1409064"/>
                        </a:xfrm>
                        <a:prstGeom prst="rect">
                          <a:avLst/>
                        </a:prstGeom>
                        <a:noFill/>
                        <a:ln w="9525">
                          <a:noFill/>
                          <a:miter lim="800000"/>
                        </a:ln>
                      </wps:spPr>
                      <wps:txbx>
                        <w:txbxContent>
                          <w:tbl>
                            <w:tblPr>
                              <w:tblStyle w:val="6"/>
                              <w:tblW w:w="0" w:type="auto"/>
                              <w:tblInd w:w="0" w:type="dxa"/>
                              <w:tblLayout w:type="autofit"/>
                              <w:tblCellMar>
                                <w:top w:w="0" w:type="dxa"/>
                                <w:left w:w="108" w:type="dxa"/>
                                <w:bottom w:w="0" w:type="dxa"/>
                                <w:right w:w="108" w:type="dxa"/>
                              </w:tblCellMar>
                            </w:tblPr>
                            <w:tblGrid>
                              <w:gridCol w:w="1519"/>
                            </w:tblGrid>
                            <w:tr>
                              <w:tblPrEx>
                                <w:tblCellMar>
                                  <w:top w:w="0" w:type="dxa"/>
                                  <w:left w:w="108" w:type="dxa"/>
                                  <w:bottom w:w="0" w:type="dxa"/>
                                  <w:right w:w="108" w:type="dxa"/>
                                </w:tblCellMar>
                              </w:tblPrEx>
                              <w:tc>
                                <w:tcPr>
                                  <w:tcW w:w="2924" w:type="dxa"/>
                                </w:tcPr>
                                <w:p>
                                  <w:pPr>
                                    <w:adjustRightInd w:val="0"/>
                                    <w:rPr>
                                      <w:rFonts w:cs="阿里巴巴普惠体 B" w:asciiTheme="minorEastAsia" w:hAnsiTheme="minorEastAsia"/>
                                      <w:bCs/>
                                      <w:color w:val="FFFFFF" w:themeColor="background1"/>
                                      <w:sz w:val="24"/>
                                      <w:szCs w:val="24"/>
                                      <w14:textFill>
                                        <w14:solidFill>
                                          <w14:schemeClr w14:val="bg1"/>
                                        </w14:solidFill>
                                      </w14:textFill>
                                    </w:rPr>
                                  </w:pPr>
                                </w:p>
                              </w:tc>
                            </w:tr>
                            <w:tr>
                              <w:tblPrEx>
                                <w:tblCellMar>
                                  <w:top w:w="0" w:type="dxa"/>
                                  <w:left w:w="108" w:type="dxa"/>
                                  <w:bottom w:w="0" w:type="dxa"/>
                                  <w:right w:w="108" w:type="dxa"/>
                                </w:tblCellMar>
                              </w:tblPrEx>
                              <w:tc>
                                <w:tcPr>
                                  <w:tcW w:w="2924" w:type="dxa"/>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（熟练）</w:t>
                                  </w:r>
                                </w:p>
                              </w:tc>
                            </w:tr>
                            <w:tr>
                              <w:tblPrEx>
                                <w:tblCellMar>
                                  <w:top w:w="0" w:type="dxa"/>
                                  <w:left w:w="108" w:type="dxa"/>
                                  <w:bottom w:w="0" w:type="dxa"/>
                                  <w:right w:w="108" w:type="dxa"/>
                                </w:tblCellMar>
                              </w:tblPrEx>
                              <w:tc>
                                <w:tcPr>
                                  <w:tcW w:w="2924" w:type="dxa"/>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（精通）</w:t>
                                  </w:r>
                                </w:p>
                              </w:tc>
                            </w:tr>
                            <w:tr>
                              <w:tblPrEx>
                                <w:tblCellMar>
                                  <w:top w:w="0" w:type="dxa"/>
                                  <w:left w:w="108" w:type="dxa"/>
                                  <w:bottom w:w="0" w:type="dxa"/>
                                  <w:right w:w="108" w:type="dxa"/>
                                </w:tblCellMar>
                              </w:tblPrEx>
                              <w:tc>
                                <w:tcPr>
                                  <w:tcW w:w="2924" w:type="dxa"/>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（熟练）</w:t>
                                  </w:r>
                                </w:p>
                              </w:tc>
                            </w:tr>
                            <w:tr>
                              <w:tblPrEx>
                                <w:tblCellMar>
                                  <w:top w:w="0" w:type="dxa"/>
                                  <w:left w:w="108" w:type="dxa"/>
                                  <w:bottom w:w="0" w:type="dxa"/>
                                  <w:right w:w="108" w:type="dxa"/>
                                </w:tblCellMar>
                              </w:tblPrEx>
                              <w:tc>
                                <w:tcPr>
                                  <w:tcW w:w="2924" w:type="dxa"/>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（熟练）</w:t>
                                  </w:r>
                                </w:p>
                              </w:tc>
                            </w:tr>
                            <w:tr>
                              <w:tblPrEx>
                                <w:tblCellMar>
                                  <w:top w:w="0" w:type="dxa"/>
                                  <w:left w:w="108" w:type="dxa"/>
                                  <w:bottom w:w="0" w:type="dxa"/>
                                  <w:right w:w="108" w:type="dxa"/>
                                </w:tblCellMar>
                              </w:tblPrEx>
                              <w:tc>
                                <w:tcPr>
                                  <w:tcW w:w="2924" w:type="dxa"/>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（掌握）</w:t>
                                  </w:r>
                                </w:p>
                              </w:tc>
                            </w:tr>
                          </w:tbl>
                          <w:p>
                            <w:pPr>
                              <w:adjustRightInd w:val="0"/>
                              <w:spacing w:line="20" w:lineRule="exact"/>
                              <w:rPr>
                                <w:rFonts w:asciiTheme="minorEastAsia" w:hAnsiTheme="minorEastAsia"/>
                                <w:color w:val="FFFFFF" w:themeColor="background1"/>
                                <w:szCs w:val="21"/>
                                <w14:textFill>
                                  <w14:solidFill>
                                    <w14:schemeClr w14:val="bg1"/>
                                  </w14:solidFill>
                                </w14:textFill>
                              </w:rPr>
                            </w:pP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10.75pt;margin-top:511.7pt;height:110.95pt;width:80.3pt;z-index:251659264;mso-width-relative:page;mso-height-relative:page;" filled="f" stroked="f" coordsize="21600,21600" o:gfxdata="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PwAqvZAAAADQEAAA8AAAAAAAAAAQAgAAAAIgAAAGRycy9kb3ducmV2LnhtbFBLAQIUABQAAAAI&#10;AIdO4kBLv810JQIAACsEAAAOAAAAAAAAAAEAIAAAACgBAABkcnMvZTJvRG9jLnhtbFBLBQYAAAAA&#10;BgAGAFkBAAC/BQAAAAA=&#10;">
                <v:fill on="f" focussize="0,0"/>
                <v:stroke on="f" miterlimit="8" joinstyle="miter"/>
                <v:imagedata o:title=""/>
                <o:lock v:ext="edit" aspectratio="f"/>
                <v:textbox style="mso-fit-shape-to-text:t;">
                  <w:txbxContent>
                    <w:tbl>
                      <w:tblPr>
                        <w:tblStyle w:val="6"/>
                        <w:tblW w:w="0" w:type="auto"/>
                        <w:tblInd w:w="0" w:type="dxa"/>
                        <w:tblLayout w:type="autofit"/>
                        <w:tblCellMar>
                          <w:top w:w="0" w:type="dxa"/>
                          <w:left w:w="108" w:type="dxa"/>
                          <w:bottom w:w="0" w:type="dxa"/>
                          <w:right w:w="108" w:type="dxa"/>
                        </w:tblCellMar>
                      </w:tblPr>
                      <w:tblGrid>
                        <w:gridCol w:w="1519"/>
                      </w:tblGrid>
                      <w:tr>
                        <w:tblPrEx>
                          <w:tblCellMar>
                            <w:top w:w="0" w:type="dxa"/>
                            <w:left w:w="108" w:type="dxa"/>
                            <w:bottom w:w="0" w:type="dxa"/>
                            <w:right w:w="108" w:type="dxa"/>
                          </w:tblCellMar>
                        </w:tblPrEx>
                        <w:tc>
                          <w:tcPr>
                            <w:tcW w:w="2924" w:type="dxa"/>
                          </w:tcPr>
                          <w:p>
                            <w:pPr>
                              <w:adjustRightInd w:val="0"/>
                              <w:rPr>
                                <w:rFonts w:cs="阿里巴巴普惠体 B" w:asciiTheme="minorEastAsia" w:hAnsiTheme="minorEastAsia"/>
                                <w:bCs/>
                                <w:color w:val="FFFFFF" w:themeColor="background1"/>
                                <w:sz w:val="24"/>
                                <w:szCs w:val="24"/>
                                <w14:textFill>
                                  <w14:solidFill>
                                    <w14:schemeClr w14:val="bg1"/>
                                  </w14:solidFill>
                                </w14:textFill>
                              </w:rPr>
                            </w:pPr>
                          </w:p>
                        </w:tc>
                      </w:tr>
                      <w:tr>
                        <w:tblPrEx>
                          <w:tblCellMar>
                            <w:top w:w="0" w:type="dxa"/>
                            <w:left w:w="108" w:type="dxa"/>
                            <w:bottom w:w="0" w:type="dxa"/>
                            <w:right w:w="108" w:type="dxa"/>
                          </w:tblCellMar>
                        </w:tblPrEx>
                        <w:tc>
                          <w:tcPr>
                            <w:tcW w:w="2924" w:type="dxa"/>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（熟练）</w:t>
                            </w:r>
                          </w:p>
                        </w:tc>
                      </w:tr>
                      <w:tr>
                        <w:tblPrEx>
                          <w:tblCellMar>
                            <w:top w:w="0" w:type="dxa"/>
                            <w:left w:w="108" w:type="dxa"/>
                            <w:bottom w:w="0" w:type="dxa"/>
                            <w:right w:w="108" w:type="dxa"/>
                          </w:tblCellMar>
                        </w:tblPrEx>
                        <w:tc>
                          <w:tcPr>
                            <w:tcW w:w="2924" w:type="dxa"/>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（精通）</w:t>
                            </w:r>
                          </w:p>
                        </w:tc>
                      </w:tr>
                      <w:tr>
                        <w:tblPrEx>
                          <w:tblCellMar>
                            <w:top w:w="0" w:type="dxa"/>
                            <w:left w:w="108" w:type="dxa"/>
                            <w:bottom w:w="0" w:type="dxa"/>
                            <w:right w:w="108" w:type="dxa"/>
                          </w:tblCellMar>
                        </w:tblPrEx>
                        <w:tc>
                          <w:tcPr>
                            <w:tcW w:w="2924" w:type="dxa"/>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（熟练）</w:t>
                            </w:r>
                          </w:p>
                        </w:tc>
                      </w:tr>
                      <w:tr>
                        <w:tblPrEx>
                          <w:tblCellMar>
                            <w:top w:w="0" w:type="dxa"/>
                            <w:left w:w="108" w:type="dxa"/>
                            <w:bottom w:w="0" w:type="dxa"/>
                            <w:right w:w="108" w:type="dxa"/>
                          </w:tblCellMar>
                        </w:tblPrEx>
                        <w:tc>
                          <w:tcPr>
                            <w:tcW w:w="2924" w:type="dxa"/>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（熟练）</w:t>
                            </w:r>
                          </w:p>
                        </w:tc>
                      </w:tr>
                      <w:tr>
                        <w:tblPrEx>
                          <w:tblCellMar>
                            <w:top w:w="0" w:type="dxa"/>
                            <w:left w:w="108" w:type="dxa"/>
                            <w:bottom w:w="0" w:type="dxa"/>
                            <w:right w:w="108" w:type="dxa"/>
                          </w:tblCellMar>
                        </w:tblPrEx>
                        <w:tc>
                          <w:tcPr>
                            <w:tcW w:w="2924" w:type="dxa"/>
                          </w:tcPr>
                          <w:p>
                            <w:pPr>
                              <w:adjustRightInd w:val="0"/>
                              <w:rPr>
                                <w:rFonts w:cs="阿里巴巴普惠体 R" w:asciiTheme="minorEastAsia" w:hAnsiTheme="minorEastAsia"/>
                                <w:bCs/>
                                <w:color w:val="FFFFFF" w:themeColor="background1"/>
                                <w:szCs w:val="21"/>
                                <w14:textFill>
                                  <w14:solidFill>
                                    <w14:schemeClr w14:val="bg1"/>
                                  </w14:solidFill>
                                </w14:textFill>
                              </w:rPr>
                            </w:pPr>
                            <w:r>
                              <w:rPr>
                                <w:rFonts w:hint="eastAsia" w:cs="阿里巴巴普惠体 R" w:asciiTheme="minorEastAsia" w:hAnsiTheme="minorEastAsia"/>
                                <w:bCs/>
                                <w:color w:val="FFFFFF" w:themeColor="background1"/>
                                <w:szCs w:val="21"/>
                                <w14:textFill>
                                  <w14:solidFill>
                                    <w14:schemeClr w14:val="bg1"/>
                                  </w14:solidFill>
                                </w14:textFill>
                              </w:rPr>
                              <w:t>（掌握）</w:t>
                            </w:r>
                          </w:p>
                        </w:tc>
                      </w:tr>
                    </w:tbl>
                    <w:p>
                      <w:pPr>
                        <w:adjustRightInd w:val="0"/>
                        <w:spacing w:line="20" w:lineRule="exact"/>
                        <w:rPr>
                          <w:rFonts w:asciiTheme="minorEastAsia" w:hAnsiTheme="minorEastAsia"/>
                          <w:color w:val="FFFFFF" w:themeColor="background1"/>
                          <w:szCs w:val="21"/>
                          <w14:textFill>
                            <w14:solidFill>
                              <w14:schemeClr w14:val="bg1"/>
                            </w14:solidFill>
                          </w14:textFill>
                        </w:rPr>
                      </w:pPr>
                    </w:p>
                  </w:txbxContent>
                </v:textbox>
              </v:shape>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阿里巴巴普惠体 R">
    <w:altName w:val="宋体"/>
    <w:panose1 w:val="00020600040101010101"/>
    <w:charset w:val="86"/>
    <w:family w:val="roman"/>
    <w:pitch w:val="default"/>
    <w:sig w:usb0="00000000" w:usb1="00000000" w:usb2="0000001E" w:usb3="00000000" w:csb0="0004009F" w:csb1="00000000"/>
  </w:font>
  <w:font w:name="阿里巴巴普惠体 R">
    <w:altName w:val="宋体"/>
    <w:panose1 w:val="00000000000000000000"/>
    <w:charset w:val="86"/>
    <w:family w:val="auto"/>
    <w:pitch w:val="default"/>
    <w:sig w:usb0="00000000" w:usb1="00000000" w:usb2="00000000" w:usb3="00000000" w:csb0="00000000" w:csb1="00000000"/>
  </w:font>
  <w:font w:name="阿里巴巴普惠体 M">
    <w:altName w:val="宋体"/>
    <w:panose1 w:val="00020600040101010101"/>
    <w:charset w:val="86"/>
    <w:family w:val="roman"/>
    <w:pitch w:val="default"/>
    <w:sig w:usb0="00000000" w:usb1="00000000" w:usb2="0000001E" w:usb3="00000000" w:csb0="0004009F" w:csb1="00000000"/>
  </w:font>
  <w:font w:name="Impact">
    <w:panose1 w:val="020B0806030902050204"/>
    <w:charset w:val="00"/>
    <w:family w:val="swiss"/>
    <w:pitch w:val="default"/>
    <w:sig w:usb0="00000287" w:usb1="00000000" w:usb2="00000000" w:usb3="00000000" w:csb0="2000009F" w:csb1="DFD70000"/>
  </w:font>
  <w:font w:name="阿里巴巴普惠体 B">
    <w:altName w:val="宋体"/>
    <w:panose1 w:val="00000000000000000000"/>
    <w:charset w:val="86"/>
    <w:family w:val="roman"/>
    <w:pitch w:val="default"/>
    <w:sig w:usb0="00000000" w:usb1="00000000" w:usb2="0000001E" w:usb3="00000000" w:csb0="0004009F" w:csb1="00000000"/>
  </w:font>
  <w:font w:name="阿里巴巴普惠体 R">
    <w:altName w:val="阿里巴巴普惠体"/>
    <w:panose1 w:val="00000000000000000000"/>
    <w:charset w:val="00"/>
    <w:family w:val="auto"/>
    <w:pitch w:val="default"/>
    <w:sig w:usb0="00000000" w:usb1="00000000" w:usb2="00000000" w:usb3="00000000" w:csb0="00000000" w:csb1="00000000"/>
  </w:font>
  <w:font w:name="阿里巴巴普惠体">
    <w:panose1 w:val="00020600040101010101"/>
    <w:charset w:val="86"/>
    <w:family w:val="auto"/>
    <w:pitch w:val="default"/>
    <w:sig w:usb0="A00002FF" w:usb1="7ACF7CFB" w:usb2="0000001E" w:usb3="00000000" w:csb0="0004009F" w:csb1="00000000"/>
  </w:font>
  <w:font w:name="阿里巴巴普惠体 M">
    <w:altName w:val="阿里巴巴普惠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003C57"/>
    <w:rsid w:val="000D32B4"/>
    <w:rsid w:val="00167DBC"/>
    <w:rsid w:val="001E5EFC"/>
    <w:rsid w:val="002167EB"/>
    <w:rsid w:val="0022740C"/>
    <w:rsid w:val="002B4105"/>
    <w:rsid w:val="00494EDF"/>
    <w:rsid w:val="00684948"/>
    <w:rsid w:val="00836313"/>
    <w:rsid w:val="008E4D41"/>
    <w:rsid w:val="00A0688F"/>
    <w:rsid w:val="00AC039C"/>
    <w:rsid w:val="00B95EF3"/>
    <w:rsid w:val="00C12BA7"/>
    <w:rsid w:val="00D70076"/>
    <w:rsid w:val="00D8339D"/>
    <w:rsid w:val="00DF7ED7"/>
    <w:rsid w:val="08003C57"/>
    <w:rsid w:val="6E8B4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40" w:lineRule="exact"/>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line="700" w:lineRule="exact"/>
      <w:outlineLvl w:val="0"/>
    </w:pPr>
    <w:rPr>
      <w:rFonts w:eastAsiaTheme="majorEastAsia"/>
      <w:b/>
      <w:bCs/>
      <w:kern w:val="44"/>
      <w:sz w:val="48"/>
      <w:szCs w:val="44"/>
    </w:rPr>
  </w:style>
  <w:style w:type="paragraph" w:styleId="3">
    <w:name w:val="heading 2"/>
    <w:basedOn w:val="1"/>
    <w:next w:val="1"/>
    <w:link w:val="10"/>
    <w:unhideWhenUsed/>
    <w:qFormat/>
    <w:uiPriority w:val="9"/>
    <w:pPr>
      <w:keepNext/>
      <w:keepLines/>
      <w:spacing w:line="340" w:lineRule="atLeast"/>
      <w:outlineLvl w:val="1"/>
    </w:pPr>
    <w:rPr>
      <w:rFonts w:asciiTheme="majorHAnsi" w:hAnsiTheme="majorHAnsi" w:eastAsiaTheme="majorEastAsia" w:cstheme="majorBidi"/>
      <w:b/>
      <w:bCs/>
      <w:sz w:val="28"/>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pacing w:line="240" w:lineRule="atLeast"/>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pacing w:line="240" w:lineRule="atLeast"/>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1 字符"/>
    <w:basedOn w:val="8"/>
    <w:link w:val="2"/>
    <w:qFormat/>
    <w:uiPriority w:val="9"/>
    <w:rPr>
      <w:rFonts w:eastAsiaTheme="majorEastAsia"/>
      <w:b/>
      <w:bCs/>
      <w:kern w:val="44"/>
      <w:sz w:val="48"/>
      <w:szCs w:val="44"/>
    </w:rPr>
  </w:style>
  <w:style w:type="character" w:customStyle="1" w:styleId="10">
    <w:name w:val="标题 2 字符"/>
    <w:basedOn w:val="8"/>
    <w:link w:val="3"/>
    <w:qFormat/>
    <w:uiPriority w:val="9"/>
    <w:rPr>
      <w:rFonts w:asciiTheme="majorHAnsi" w:hAnsiTheme="majorHAnsi" w:eastAsiaTheme="majorEastAsia" w:cstheme="majorBidi"/>
      <w:b/>
      <w:bCs/>
      <w:sz w:val="28"/>
      <w:szCs w:val="32"/>
    </w:rPr>
  </w:style>
  <w:style w:type="character" w:customStyle="1" w:styleId="11">
    <w:name w:val="页眉 字符"/>
    <w:basedOn w:val="8"/>
    <w:link w:val="5"/>
    <w:uiPriority w:val="99"/>
    <w:rPr>
      <w:sz w:val="18"/>
      <w:szCs w:val="18"/>
    </w:rPr>
  </w:style>
  <w:style w:type="character" w:customStyle="1" w:styleId="12">
    <w:name w:val="页脚 字符"/>
    <w:basedOn w:val="8"/>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microsoft.com/office/2007/relationships/hdphoto" Target="media/image3.wdp"/><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wps&#19979;&#36733;\342f6cf9-2948-43c9-9f1d-eb243d41facc\&#32771;&#30740;&#22797;&#35797;&#31616;&#21382;&#27169;&#26495;.docx" TargetMode="External"/></Relationships>
</file>

<file path=word/theme/theme1.xml><?xml version="1.0" encoding="utf-8"?>
<a:theme xmlns:a="http://schemas.openxmlformats.org/drawingml/2006/main" name="Office 主题​​">
  <a:themeElements>
    <a:clrScheme name="自定义 13">
      <a:dk1>
        <a:srgbClr val="000000"/>
      </a:dk1>
      <a:lt1>
        <a:srgbClr val="FFFFFF"/>
      </a:lt1>
      <a:dk2>
        <a:srgbClr val="778495"/>
      </a:dk2>
      <a:lt2>
        <a:srgbClr val="F0F0F0"/>
      </a:lt2>
      <a:accent1>
        <a:srgbClr val="FBC969"/>
      </a:accent1>
      <a:accent2>
        <a:srgbClr val="B2CF1F"/>
      </a:accent2>
      <a:accent3>
        <a:srgbClr val="FF7C80"/>
      </a:accent3>
      <a:accent4>
        <a:srgbClr val="5FB2D3"/>
      </a:accent4>
      <a:accent5>
        <a:srgbClr val="B2CF1F"/>
      </a:accent5>
      <a:accent6>
        <a:srgbClr val="5FB2D3"/>
      </a:accent6>
      <a:hlink>
        <a:srgbClr val="56BEEC"/>
      </a:hlink>
      <a:folHlink>
        <a:srgbClr val="BFBFBF"/>
      </a:folHlink>
    </a:clrScheme>
    <a:fontScheme name="阿里普惠无版权方案">
      <a:majorFont>
        <a:latin typeface="Impact"/>
        <a:ea typeface="阿里巴巴普惠体 M"/>
        <a:cs typeface=""/>
      </a:majorFont>
      <a:minorFont>
        <a:latin typeface="Arial"/>
        <a:ea typeface="阿里巴巴普惠体 R"/>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31A5DA-D756-496C-AF39-75DABB7F3A1F}">
  <ds:schemaRefs/>
</ds:datastoreItem>
</file>

<file path=docProps/app.xml><?xml version="1.0" encoding="utf-8"?>
<Properties xmlns="http://schemas.openxmlformats.org/officeDocument/2006/extended-properties" xmlns:vt="http://schemas.openxmlformats.org/officeDocument/2006/docPropsVTypes">
  <Template>考研复试简历模板.docx</Template>
  <Pages>1</Pages>
  <Words>0</Words>
  <Characters>0</Characters>
  <Lines>1</Lines>
  <Paragraphs>1</Paragraphs>
  <TotalTime>5</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2022-01-10T08:34:00Z</dcterms:created>
  <dc:creator>Mr Lee</dc:creator>
  <cp:lastModifiedBy>Mr Lee</cp:lastModifiedBy>
  <dcterms:modified xsi:type="dcterms:W3CDTF">2022-01-10T13:10:29Z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y fmtid="{D5CDD505-2E9C-101B-9397-08002B2CF9AE}" pid="3" name="KSOTemplateUUID">
    <vt:lpwstr>v1.0_mb_44RninADbRyqstdc5DulTA==</vt:lpwstr>
  </property>
</Properties>
</file>