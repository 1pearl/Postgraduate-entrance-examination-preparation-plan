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-43815</wp:posOffset>
                </wp:positionV>
                <wp:extent cx="4658360" cy="440055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8360" cy="44005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年龄： 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 xml:space="preserve">24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现居地：浙江杭州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15987423665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both"/>
                              <w:textAlignment w:val="auto"/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 w:firstLine="420" w:firstLineChars="200"/>
                              <w:jc w:val="both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 w:firstLine="420" w:firstLineChars="200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dark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7.5pt;margin-top:-3.45pt;height:34.65pt;width:366.8pt;z-index:251657216;mso-width-relative:page;mso-height-relative:page;" filled="f" stroked="f" coordsize="21600,21600" o:gfxdata="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1qY/q1wAAAAkBAAAPAAAA&#10;AAAAAAEAIAAAACIAAABkcnMvZG93bnJldi54bWxQSwECFAAUAAAACACHTuJAIK92Od0BAACjAwAA&#10;DgAAAAAAAAABACAAAAAmAQAAZHJzL2Uyb0RvYy54bWxQSwUGAAAAAAYABgBZAQAAd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年龄： 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4"/>
                          <w:sz w:val="21"/>
                          <w:szCs w:val="21"/>
                        </w:rPr>
                        <w:t xml:space="preserve">24 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1"/>
                          <w:szCs w:val="21"/>
                          <w:lang w:eastAsia="zh-CN"/>
                        </w:rPr>
                        <w:t>现居地：浙江杭州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1"/>
                          <w:szCs w:val="21"/>
                          <w:lang w:eastAsia="zh-CN"/>
                        </w:rPr>
                        <w:t>电话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15987423665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both"/>
                        <w:textAlignment w:val="auto"/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4"/>
                          <w:sz w:val="21"/>
                          <w:szCs w:val="21"/>
                        </w:rPr>
                        <w:t xml:space="preserve">                          </w:t>
                      </w:r>
                    </w:p>
                    <w:p>
                      <w:pPr>
                        <w:pStyle w:val="4"/>
                        <w:kinsoku/>
                        <w:ind w:left="0" w:firstLine="420" w:firstLineChars="200"/>
                        <w:jc w:val="both"/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pStyle w:val="4"/>
                        <w:kinsoku/>
                        <w:ind w:left="0" w:firstLine="420" w:firstLineChars="200"/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dark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                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both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41109504" behindDoc="0" locked="0" layoutInCell="1" allowOverlap="1">
                <wp:simplePos x="0" y="0"/>
                <wp:positionH relativeFrom="column">
                  <wp:posOffset>-1160145</wp:posOffset>
                </wp:positionH>
                <wp:positionV relativeFrom="paragraph">
                  <wp:posOffset>-827405</wp:posOffset>
                </wp:positionV>
                <wp:extent cx="7595870" cy="0"/>
                <wp:effectExtent l="0" t="38100" r="11430" b="3810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0655" y="112395"/>
                          <a:ext cx="759587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1.35pt;margin-top:-65.15pt;height:0pt;width:598.1pt;z-index:2041109504;mso-width-relative:page;mso-height-relative:page;" filled="f" stroked="t" coordsize="21600,21600" o:gfxdata="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fRXh99oAAAAPAQAADwAAAAAAAAABACAAAAAiAAAAZHJzL2Rvd25yZXYueG1sUEsBAhQA&#10;FAAAAAgAh07iQM2uEefwAQAAvgMAAA4AAAAAAAAAAQAgAAAAKQEAAGRycy9lMm9Eb2MueG1sUEsF&#10;BgAAAAAGAAYAWQEAAIsFAAAAAA==&#10;">
                <v:fill on="f" focussize="0,0"/>
                <v:stroke weight="6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41110528" behindDoc="0" locked="0" layoutInCell="1" allowOverlap="1">
                <wp:simplePos x="0" y="0"/>
                <wp:positionH relativeFrom="column">
                  <wp:posOffset>-1128395</wp:posOffset>
                </wp:positionH>
                <wp:positionV relativeFrom="paragraph">
                  <wp:posOffset>-725805</wp:posOffset>
                </wp:positionV>
                <wp:extent cx="7560310" cy="0"/>
                <wp:effectExtent l="0" t="9525" r="8890" b="952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05" y="188595"/>
                          <a:ext cx="75603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8.85pt;margin-top:-57.15pt;height:0pt;width:595.3pt;z-index:2041110528;mso-width-relative:page;mso-height-relative:page;" filled="f" stroked="t" coordsize="21600,21600" o:gfxdata="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GYndw2gAAAA8BAAAPAAAAAAAAAAEAIAAAACIAAABkcnMv&#10;ZG93bnJldi54bWxQSwECFAAUAAAACACHTuJAlqacmAECAADfAwAADgAAAAAAAAABACAAAAApAQAA&#10;ZHJzL2Uyb0RvYy54bWxQSwUGAAAAAAYABgBZAQAAnAUAAAAA&#10;">
                <v:fill on="f" focussize="0,0"/>
                <v:stroke weight="1.5pt" color="#BF9000 [24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42693376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-573405</wp:posOffset>
                </wp:positionV>
                <wp:extent cx="2104390" cy="41846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0" cy="41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  <w:t>报考院校：北京大学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>/财务管理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55pt;margin-top:-45.15pt;height:32.95pt;width:165.7pt;z-index:1742693376;mso-width-relative:page;mso-height-relative:page;" filled="f" stroked="f" coordsize="21600,21600" o:gfxdata="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LRVtdwAAAAKAQAADwAAAAAAAAABACAAAAAiAAAA&#10;ZHJzL2Rvd25yZXYueG1sUEsBAhQAFAAAAAgAh07iQHk+yhc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  <w:t>报考院校：北京大学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>/财务管理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4697095</wp:posOffset>
            </wp:positionH>
            <wp:positionV relativeFrom="paragraph">
              <wp:posOffset>-569595</wp:posOffset>
            </wp:positionV>
            <wp:extent cx="1038225" cy="1471295"/>
            <wp:effectExtent l="15875" t="50800" r="69850" b="20955"/>
            <wp:wrapNone/>
            <wp:docPr id="22" name="图片 22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471295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3144657920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-598805</wp:posOffset>
                </wp:positionV>
                <wp:extent cx="1551940" cy="50863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6735" y="248920"/>
                          <a:ext cx="1551940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56"/>
                                <w:szCs w:val="9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56"/>
                                <w:szCs w:val="96"/>
                                <w:lang w:eastAsia="zh-CN"/>
                              </w:rPr>
                              <w:t>逗西甘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45pt;margin-top:-47.15pt;height:40.05pt;width:122.2pt;z-index:-1150309376;mso-width-relative:page;mso-height-relative:page;" filled="f" stroked="f" coordsize="21600,21600" o:gfxdata="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GZqwy9wAAAAMAQAADwAAAAAAAAAB&#10;ACAAAAAiAAAAZHJzL2Rvd25yZXYueG1sUEsBAhQAFAAAAAgAh07iQAJGCwZFAgAAcg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56"/>
                          <w:szCs w:val="9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56"/>
                          <w:szCs w:val="96"/>
                          <w:lang w:eastAsia="zh-CN"/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443087872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95250</wp:posOffset>
                </wp:positionV>
                <wp:extent cx="155575" cy="167005"/>
                <wp:effectExtent l="0" t="0" r="15875" b="4445"/>
                <wp:wrapNone/>
                <wp:docPr id="155" name="Freefor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55575" cy="167005"/>
                        </a:xfrm>
                        <a:custGeom>
                          <a:avLst/>
                          <a:gdLst>
                            <a:gd name="T0" fmla="*/ 104 w 104"/>
                            <a:gd name="T1" fmla="*/ 56 h 130"/>
                            <a:gd name="T2" fmla="*/ 53 w 104"/>
                            <a:gd name="T3" fmla="*/ 130 h 130"/>
                            <a:gd name="T4" fmla="*/ 2 w 104"/>
                            <a:gd name="T5" fmla="*/ 67 h 130"/>
                            <a:gd name="T6" fmla="*/ 0 w 104"/>
                            <a:gd name="T7" fmla="*/ 51 h 130"/>
                            <a:gd name="T8" fmla="*/ 52 w 104"/>
                            <a:gd name="T9" fmla="*/ 0 h 130"/>
                            <a:gd name="T10" fmla="*/ 104 w 104"/>
                            <a:gd name="T11" fmla="*/ 51 h 130"/>
                            <a:gd name="T12" fmla="*/ 104 w 104"/>
                            <a:gd name="T13" fmla="*/ 56 h 130"/>
                            <a:gd name="T14" fmla="*/ 52 w 104"/>
                            <a:gd name="T15" fmla="*/ 19 h 130"/>
                            <a:gd name="T16" fmla="*/ 23 w 104"/>
                            <a:gd name="T17" fmla="*/ 47 h 130"/>
                            <a:gd name="T18" fmla="*/ 52 w 104"/>
                            <a:gd name="T19" fmla="*/ 75 h 130"/>
                            <a:gd name="T20" fmla="*/ 81 w 104"/>
                            <a:gd name="T21" fmla="*/ 47 h 130"/>
                            <a:gd name="T22" fmla="*/ 52 w 104"/>
                            <a:gd name="T23" fmla="*/ 19 h 130"/>
                            <a:gd name="T24" fmla="*/ 52 w 104"/>
                            <a:gd name="T25" fmla="*/ 19 h 130"/>
                            <a:gd name="T26" fmla="*/ 52 w 104"/>
                            <a:gd name="T27" fmla="*/ 1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04" h="130">
                              <a:moveTo>
                                <a:pt x="104" y="56"/>
                              </a:moveTo>
                              <a:cubicBezTo>
                                <a:pt x="102" y="101"/>
                                <a:pt x="53" y="130"/>
                                <a:pt x="53" y="130"/>
                              </a:cubicBezTo>
                              <a:cubicBezTo>
                                <a:pt x="53" y="130"/>
                                <a:pt x="10" y="105"/>
                                <a:pt x="2" y="67"/>
                              </a:cubicBezTo>
                              <a:cubicBezTo>
                                <a:pt x="0" y="62"/>
                                <a:pt x="0" y="56"/>
                                <a:pt x="0" y="51"/>
                              </a:cubicBezTo>
                              <a:cubicBezTo>
                                <a:pt x="0" y="23"/>
                                <a:pt x="23" y="0"/>
                                <a:pt x="52" y="0"/>
                              </a:cubicBezTo>
                              <a:cubicBezTo>
                                <a:pt x="81" y="0"/>
                                <a:pt x="104" y="23"/>
                                <a:pt x="104" y="51"/>
                              </a:cubicBezTo>
                              <a:cubicBezTo>
                                <a:pt x="104" y="53"/>
                                <a:pt x="104" y="55"/>
                                <a:pt x="104" y="56"/>
                              </a:cubicBezTo>
                              <a:close/>
                              <a:moveTo>
                                <a:pt x="52" y="19"/>
                              </a:moveTo>
                              <a:cubicBezTo>
                                <a:pt x="36" y="19"/>
                                <a:pt x="23" y="31"/>
                                <a:pt x="23" y="47"/>
                              </a:cubicBezTo>
                              <a:cubicBezTo>
                                <a:pt x="23" y="63"/>
                                <a:pt x="36" y="75"/>
                                <a:pt x="52" y="75"/>
                              </a:cubicBezTo>
                              <a:cubicBezTo>
                                <a:pt x="68" y="75"/>
                                <a:pt x="81" y="63"/>
                                <a:pt x="81" y="47"/>
                              </a:cubicBezTo>
                              <a:cubicBezTo>
                                <a:pt x="81" y="31"/>
                                <a:pt x="68" y="19"/>
                                <a:pt x="52" y="19"/>
                              </a:cubicBezTo>
                              <a:close/>
                              <a:moveTo>
                                <a:pt x="52" y="19"/>
                              </a:moveTo>
                              <a:cubicBezTo>
                                <a:pt x="52" y="19"/>
                                <a:pt x="52" y="19"/>
                                <a:pt x="52" y="1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77" o:spid="_x0000_s1026" o:spt="100" style="position:absolute;left:0pt;flip:x;margin-left:152.55pt;margin-top:7.5pt;height:13.15pt;width:12.25pt;z-index:-1851879424;mso-width-relative:page;mso-height-relative:page;" fillcolor="#FFFFFF [3212]" filled="t" stroked="f" coordsize="104,130" o:gfxdata="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" path="m104,56c102,101,53,130,53,130c53,130,10,105,2,67c0,62,0,56,0,51c0,23,23,0,52,0c81,0,104,23,104,51c104,53,104,55,104,56xm52,19c36,19,23,31,23,47c23,63,36,75,52,75c68,75,81,63,81,47c81,31,68,19,52,19xm52,19c52,19,52,19,52,19e">
                <v:path o:connectlocs="155575,71940;79283,167005;2991,86071;0,65517;77787,0;155575,65517;155575,71940;77787,24408;34406,60378;77787,96349;121168,60378;77787,24408;77787,24408;77787,24408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sz w:val="21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041124864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ragraph">
                  <wp:posOffset>194945</wp:posOffset>
                </wp:positionV>
                <wp:extent cx="6435090" cy="299720"/>
                <wp:effectExtent l="0" t="0" r="3810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5090" cy="299720"/>
                          <a:chOff x="7400" y="3278"/>
                          <a:chExt cx="10134" cy="472"/>
                        </a:xfrm>
                      </wpg:grpSpPr>
                      <wps:wsp>
                        <wps:cNvPr id="16" name="文本框 16"/>
                        <wps:cNvSpPr txBox="1"/>
                        <wps:spPr>
                          <a:xfrm>
                            <a:off x="11633" y="3278"/>
                            <a:ext cx="1316" cy="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00" w:lineRule="exact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3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32"/>
                                  <w:lang w:eastAsia="zh-CN"/>
                                </w:rPr>
                                <w:t>考研成绩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8" name="椭圆 48"/>
                        <wps:cNvSpPr/>
                        <wps:spPr>
                          <a:xfrm>
                            <a:off x="11380" y="3420"/>
                            <a:ext cx="198" cy="19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直接连接符 54"/>
                        <wps:cNvCnPr/>
                        <wps:spPr>
                          <a:xfrm flipH="1">
                            <a:off x="13170" y="3539"/>
                            <a:ext cx="436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 flipH="1">
                            <a:off x="7400" y="3502"/>
                            <a:ext cx="3969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椭圆 83"/>
                        <wps:cNvSpPr/>
                        <wps:spPr>
                          <a:xfrm>
                            <a:off x="13000" y="3440"/>
                            <a:ext cx="198" cy="19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35pt;margin-top:15.35pt;height:23.6pt;width:506.7pt;z-index:2041124864;mso-width-relative:page;mso-height-relative:page;" coordorigin="7400,3278" coordsize="10134,472" o:gfxdata="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">
                <o:lock v:ext="edit" aspectratio="f"/>
                <v:shape id="_x0000_s1026" o:spid="_x0000_s1026" o:spt="202" type="#_x0000_t202" style="position:absolute;left:11633;top:3278;height:472;width:1316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00" w:lineRule="exact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32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32"/>
                            <w:lang w:eastAsia="zh-CN"/>
                          </w:rPr>
                          <w:t>考研成绩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1380;top:3420;height:198;width:198;v-text-anchor:middle;" fillcolor="#000000 [3213]" filled="t" stroked="f" coordsize="21600,21600" o:gfxdata="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1unZ/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13170;top:3539;flip:x;height:0;width:4365;" filled="f" stroked="t" coordsize="21600,21600" o:gfxdata="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eJWW7sAAADb&#10;AAAADwAAAAAAAAABACAAAAAiAAAAZHJzL2Rvd25yZXYueG1sUEsBAhQAFAAAAAgAh07iQDMvBZ47&#10;AAAAOQAAABAAAAAAAAAAAQAgAAAACgEAAGRycy9zaGFwZXhtbC54bWxQSwUGAAAAAAYABgBbAQAA&#10;tAMAAAAA&#10;">
                  <v:fill on="f" focussize="0,0"/>
                  <v:stroke weight="0.25pt" color="#7F7F7F [1612]" miterlimit="8" joinstyle="miter"/>
                  <v:imagedata o:title=""/>
                  <o:lock v:ext="edit" aspectratio="f"/>
                </v:line>
                <v:line id="_x0000_s1026" o:spid="_x0000_s1026" o:spt="20" style="position:absolute;left:7400;top:3502;flip:x;height:0;width:3969;" filled="f" stroked="t" coordsize="21600,21600" o:gfxdata="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oLzi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25pt" color="#7F7F7F [1612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13000;top:3440;height:198;width:198;v-text-anchor:middle;" fillcolor="#000000 [3213]" filled="t" stroked="f" coordsize="21600,21600" o:gfxdata="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p16U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1"/>
        </w:rPr>
      </w:pPr>
    </w:p>
    <w:tbl>
      <w:tblPr>
        <w:tblStyle w:val="6"/>
        <w:tblpPr w:leftFromText="180" w:rightFromText="180" w:vertAnchor="page" w:horzAnchor="page" w:tblpX="1137" w:tblpY="3608"/>
        <w:tblOverlap w:val="never"/>
        <w:tblW w:w="99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2065"/>
        <w:gridCol w:w="2065"/>
        <w:gridCol w:w="2066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6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eastAsia="zh-CN"/>
              </w:rPr>
              <w:t>英语</w:t>
            </w:r>
          </w:p>
        </w:tc>
        <w:tc>
          <w:tcPr>
            <w:tcW w:w="206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政治</w:t>
            </w:r>
          </w:p>
        </w:tc>
        <w:tc>
          <w:tcPr>
            <w:tcW w:w="206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eastAsia="zh-CN"/>
              </w:rPr>
              <w:t>专业课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206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eastAsia="zh-CN"/>
              </w:rPr>
              <w:t>专业课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206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67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95</w:t>
            </w:r>
          </w:p>
        </w:tc>
        <w:tc>
          <w:tcPr>
            <w:tcW w:w="206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100</w:t>
            </w:r>
          </w:p>
        </w:tc>
        <w:tc>
          <w:tcPr>
            <w:tcW w:w="206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80</w:t>
            </w:r>
          </w:p>
        </w:tc>
        <w:tc>
          <w:tcPr>
            <w:tcW w:w="2066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85</w:t>
            </w:r>
          </w:p>
        </w:tc>
        <w:tc>
          <w:tcPr>
            <w:tcW w:w="2066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360</w:t>
            </w:r>
          </w:p>
        </w:tc>
      </w:tr>
    </w:tbl>
    <w:p>
      <w:pPr>
        <w:rPr>
          <w:sz w:val="21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3830592512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ragraph">
                  <wp:posOffset>1183005</wp:posOffset>
                </wp:positionV>
                <wp:extent cx="6435090" cy="299720"/>
                <wp:effectExtent l="0" t="0" r="381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5090" cy="299720"/>
                          <a:chOff x="7400" y="3278"/>
                          <a:chExt cx="10134" cy="472"/>
                        </a:xfrm>
                      </wpg:grpSpPr>
                      <wps:wsp>
                        <wps:cNvPr id="86" name="文本框 16"/>
                        <wps:cNvSpPr txBox="1"/>
                        <wps:spPr>
                          <a:xfrm>
                            <a:off x="11633" y="3278"/>
                            <a:ext cx="1316" cy="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00" w:lineRule="exact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3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32"/>
                                  <w:lang w:eastAsia="zh-CN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7" name="椭圆 48"/>
                        <wps:cNvSpPr/>
                        <wps:spPr>
                          <a:xfrm>
                            <a:off x="11380" y="3420"/>
                            <a:ext cx="198" cy="19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直接连接符 54"/>
                        <wps:cNvCnPr/>
                        <wps:spPr>
                          <a:xfrm flipH="1">
                            <a:off x="13170" y="3539"/>
                            <a:ext cx="436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连接符 53"/>
                        <wps:cNvCnPr/>
                        <wps:spPr>
                          <a:xfrm flipH="1">
                            <a:off x="7400" y="3502"/>
                            <a:ext cx="3969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椭圆 83"/>
                        <wps:cNvSpPr/>
                        <wps:spPr>
                          <a:xfrm>
                            <a:off x="13000" y="3440"/>
                            <a:ext cx="198" cy="19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35pt;margin-top:93.15pt;height:23.6pt;width:506.7pt;z-index:-464374784;mso-width-relative:page;mso-height-relative:page;" coordorigin="7400,3278" coordsize="10134,472" o:gfxdata="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">
                <o:lock v:ext="edit" aspectratio="f"/>
                <v:shape id="文本框 16" o:spid="_x0000_s1026" o:spt="202" type="#_x0000_t202" style="position:absolute;left:11633;top:3278;height:472;width:1316;" filled="f" stroked="f" coordsize="21600,21600" o:gfxdata="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vh6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00" w:lineRule="exact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32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32"/>
                            <w:lang w:eastAsia="zh-CN"/>
                          </w:rPr>
                          <w:t>教育经历</w:t>
                        </w:r>
                      </w:p>
                    </w:txbxContent>
                  </v:textbox>
                </v:shape>
                <v:shape id="椭圆 48" o:spid="_x0000_s1026" o:spt="3" type="#_x0000_t3" style="position:absolute;left:11380;top:3420;height:198;width:198;v-text-anchor:middle;" fillcolor="#000000 [3213]" filled="t" stroked="f" coordsize="21600,21600" o:gfxdata="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nFiX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54" o:spid="_x0000_s1026" o:spt="20" style="position:absolute;left:13170;top:3539;flip:x;height:0;width:4365;" filled="f" stroked="t" coordsize="21600,21600" o:gfxdata="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z3AZ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25pt" color="#7F7F7F [1612]" miterlimit="8" joinstyle="miter"/>
                  <v:imagedata o:title=""/>
                  <o:lock v:ext="edit" aspectratio="f"/>
                </v:line>
                <v:line id="直接连接符 53" o:spid="_x0000_s1026" o:spt="20" style="position:absolute;left:7400;top:3502;flip:x;height:0;width:3969;" filled="f" stroked="t" coordsize="21600,21600" o:gfxdata="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g9WC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7F7F7F [1612]" miterlimit="8" joinstyle="miter"/>
                  <v:imagedata o:title=""/>
                  <o:lock v:ext="edit" aspectratio="f"/>
                </v:line>
                <v:shape id="椭圆 83" o:spid="_x0000_s1026" o:spt="3" type="#_x0000_t3" style="position:absolute;left:13000;top:3440;height:198;width:198;v-text-anchor:middle;" fillcolor="#000000 [3213]" filled="t" stroked="f" coordsize="21600,21600" o:gfxdata="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1rFY+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66040</wp:posOffset>
                </wp:positionV>
                <wp:extent cx="6586855" cy="136652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6260" y="3455670"/>
                          <a:ext cx="6586855" cy="1366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9000" w:themeColor="accent4" w:themeShade="BF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9000" w:themeColor="accent4" w:themeShade="BF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9000" w:themeColor="accent4" w:themeShade="BF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9000" w:themeColor="accent4" w:themeShade="BF"/>
                                <w:sz w:val="21"/>
                                <w:szCs w:val="21"/>
                              </w:rPr>
                              <w:t>.09----20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9000" w:themeColor="accent4" w:themeShade="BF"/>
                                <w:sz w:val="21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9000" w:themeColor="accent4" w:themeShade="BF"/>
                                <w:sz w:val="21"/>
                                <w:szCs w:val="21"/>
                              </w:rPr>
                              <w:t xml:space="preserve">.06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9000" w:themeColor="accent4" w:themeShade="BF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9000" w:themeColor="accent4" w:themeShade="BF"/>
                                <w:sz w:val="21"/>
                                <w:szCs w:val="21"/>
                                <w:lang w:eastAsia="zh-CN"/>
                              </w:rPr>
                              <w:t>安徽财经大学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9000" w:themeColor="accent4" w:themeShade="BF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9000" w:themeColor="accent4" w:themeShade="BF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9000" w:themeColor="accent4" w:themeShade="BF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9000" w:themeColor="accent4" w:themeShade="BF"/>
                                <w:sz w:val="21"/>
                                <w:szCs w:val="21"/>
                                <w:lang w:eastAsia="zh-CN"/>
                              </w:rPr>
                              <w:t>财务管理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BF9000" w:themeColor="accent4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BF9000" w:themeColor="accent4" w:themeShade="BF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专业成绩：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BF9000" w:themeColor="accent4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GPA:3.7/4.0,专业排名前10%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  <w:t>主修课程： 主修课程：管理学、会计学原理、财务管理、中级财务会计、审计学、成本会计学、管理会计学、会计电算化、高级财务会计、管理统计学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pt;margin-top:5.2pt;height:107.6pt;width:518.65pt;z-index:251666432;mso-width-relative:page;mso-height-relative:page;" filled="f" stroked="f" coordsize="21600,21600" o:gfxdata="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jd+DF3AAAAAoBAAAPAAAAAAAA&#10;AAEAIAAAACIAAABkcnMvZG93bnJldi54bWxQSwECFAAUAAAACACHTuJAN5R/s0cCAAB0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9000" w:themeColor="accent4" w:themeShade="BF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9000" w:themeColor="accent4" w:themeShade="BF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9000" w:themeColor="accent4" w:themeShade="BF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9000" w:themeColor="accent4" w:themeShade="BF"/>
                          <w:sz w:val="21"/>
                          <w:szCs w:val="21"/>
                        </w:rPr>
                        <w:t>.09----20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9000" w:themeColor="accent4" w:themeShade="BF"/>
                          <w:sz w:val="21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9000" w:themeColor="accent4" w:themeShade="BF"/>
                          <w:sz w:val="21"/>
                          <w:szCs w:val="21"/>
                        </w:rPr>
                        <w:t xml:space="preserve">.06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9000" w:themeColor="accent4" w:themeShade="BF"/>
                          <w:sz w:val="21"/>
                          <w:szCs w:val="21"/>
                          <w:lang w:val="en-US" w:eastAsia="zh-CN"/>
                        </w:rPr>
                        <w:t xml:space="preserve">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9000" w:themeColor="accent4" w:themeShade="BF"/>
                          <w:sz w:val="21"/>
                          <w:szCs w:val="21"/>
                          <w:lang w:eastAsia="zh-CN"/>
                        </w:rPr>
                        <w:t>安徽财经大学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9000" w:themeColor="accent4" w:themeShade="BF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9000" w:themeColor="accent4" w:themeShade="BF"/>
                          <w:sz w:val="21"/>
                          <w:szCs w:val="21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9000" w:themeColor="accent4" w:themeShade="BF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9000" w:themeColor="accent4" w:themeShade="BF"/>
                          <w:sz w:val="21"/>
                          <w:szCs w:val="21"/>
                          <w:lang w:eastAsia="zh-CN"/>
                        </w:rPr>
                        <w:t>财务管理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BF9000" w:themeColor="accent4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BF9000" w:themeColor="accent4" w:themeShade="BF"/>
                          <w:kern w:val="24"/>
                          <w:sz w:val="21"/>
                          <w:szCs w:val="21"/>
                          <w:lang w:eastAsia="zh-CN"/>
                        </w:rPr>
                        <w:t>专业成绩：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BF9000" w:themeColor="accent4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GPA:3.7/4.0,专业排名前10%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  <w:t>主修课程： 主修课程：管理学、会计学原理、财务管理、中级财务会计、审计学、成本会计学、管理会计学、会计电算化、高级财务会计、管理统计学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3114560512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ragraph">
                  <wp:posOffset>133350</wp:posOffset>
                </wp:positionV>
                <wp:extent cx="6435090" cy="299720"/>
                <wp:effectExtent l="0" t="0" r="3810" b="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5090" cy="299720"/>
                          <a:chOff x="7400" y="3278"/>
                          <a:chExt cx="10134" cy="472"/>
                        </a:xfrm>
                      </wpg:grpSpPr>
                      <wps:wsp>
                        <wps:cNvPr id="92" name="文本框 16"/>
                        <wps:cNvSpPr txBox="1"/>
                        <wps:spPr>
                          <a:xfrm>
                            <a:off x="11633" y="3278"/>
                            <a:ext cx="1316" cy="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00" w:lineRule="exact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3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32"/>
                                  <w:lang w:eastAsia="zh-CN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3" name="椭圆 48"/>
                        <wps:cNvSpPr/>
                        <wps:spPr>
                          <a:xfrm>
                            <a:off x="11380" y="3420"/>
                            <a:ext cx="198" cy="19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直接连接符 54"/>
                        <wps:cNvCnPr/>
                        <wps:spPr>
                          <a:xfrm flipH="1">
                            <a:off x="13170" y="3539"/>
                            <a:ext cx="436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连接符 53"/>
                        <wps:cNvCnPr/>
                        <wps:spPr>
                          <a:xfrm flipH="1">
                            <a:off x="7400" y="3502"/>
                            <a:ext cx="3969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椭圆 83"/>
                        <wps:cNvSpPr/>
                        <wps:spPr>
                          <a:xfrm>
                            <a:off x="13000" y="3440"/>
                            <a:ext cx="198" cy="19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35pt;margin-top:10.5pt;height:23.6pt;width:506.7pt;z-index:-1180406784;mso-width-relative:page;mso-height-relative:page;" coordorigin="7400,3278" coordsize="10134,472" o:gfxdata="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">
                <o:lock v:ext="edit" aspectratio="f"/>
                <v:shape id="文本框 16" o:spid="_x0000_s1026" o:spt="202" type="#_x0000_t202" style="position:absolute;left:11633;top:3278;height:472;width:1316;" filled="f" stroked="f" coordsize="21600,21600" o:gfxdata="UEsDBAoAAAAAAIdO4kAAAAAAAAAAAAAAAAAEAAAAZHJzL1BLAwQUAAAACACHTuJAOWlxNr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RQx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pcT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00" w:lineRule="exact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32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32"/>
                            <w:lang w:eastAsia="zh-CN"/>
                          </w:rPr>
                          <w:t>实习经历</w:t>
                        </w:r>
                      </w:p>
                    </w:txbxContent>
                  </v:textbox>
                </v:shape>
                <v:shape id="椭圆 48" o:spid="_x0000_s1026" o:spt="3" type="#_x0000_t3" style="position:absolute;left:11380;top:3420;height:198;width:198;v-text-anchor:middle;" fillcolor="#000000 [3213]" filled="t" stroked="f" coordsize="21600,21600" o:gfxdata="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fshJ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54" o:spid="_x0000_s1026" o:spt="20" style="position:absolute;left:13170;top:3539;flip:x;height:0;width:4365;" filled="f" stroked="t" coordsize="21600,21600" o:gfxdata="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lvswbsAAADb&#10;AAAADwAAAAAAAAABACAAAAAiAAAAZHJzL2Rvd25yZXYueG1sUEsBAhQAFAAAAAgAh07iQDMvBZ47&#10;AAAAOQAAABAAAAAAAAAAAQAgAAAACgEAAGRycy9zaGFwZXhtbC54bWxQSwUGAAAAAAYABgBbAQAA&#10;tAMAAAAA&#10;">
                  <v:fill on="f" focussize="0,0"/>
                  <v:stroke weight="0.25pt" color="#7F7F7F [1612]" miterlimit="8" joinstyle="miter"/>
                  <v:imagedata o:title=""/>
                  <o:lock v:ext="edit" aspectratio="f"/>
                </v:line>
                <v:line id="直接连接符 53" o:spid="_x0000_s1026" o:spt="20" style="position:absolute;left:7400;top:3502;flip:x;height:0;width:3969;" filled="f" stroked="t" coordsize="21600,21600" o:gfxdata="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RdJWrsAAADb&#10;AAAADwAAAAAAAAABACAAAAAiAAAAZHJzL2Rvd25yZXYueG1sUEsBAhQAFAAAAAgAh07iQDMvBZ47&#10;AAAAOQAAABAAAAAAAAAAAQAgAAAACgEAAGRycy9zaGFwZXhtbC54bWxQSwUGAAAAAAYABgBbAQAA&#10;tAMAAAAA&#10;">
                  <v:fill on="f" focussize="0,0"/>
                  <v:stroke weight="0.25pt" color="#7F7F7F [1612]" miterlimit="8" joinstyle="miter"/>
                  <v:imagedata o:title=""/>
                  <o:lock v:ext="edit" aspectratio="f"/>
                </v:line>
                <v:shape id="椭圆 83" o:spid="_x0000_s1026" o:spt="3" type="#_x0000_t3" style="position:absolute;left:13000;top:3440;height:198;width:198;v-text-anchor:middle;" fillcolor="#000000 [3213]" filled="t" stroked="f" coordsize="21600,21600" o:gfxdata="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CWvR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144668160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36195</wp:posOffset>
                </wp:positionV>
                <wp:extent cx="6618605" cy="145161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8605" cy="1451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9000" w:themeColor="accent4" w:themeShade="BF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9000" w:themeColor="accent4" w:themeShade="BF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9000" w:themeColor="accent4" w:themeShade="BF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9000" w:themeColor="accent4" w:themeShade="BF"/>
                                <w:sz w:val="21"/>
                                <w:szCs w:val="21"/>
                              </w:rPr>
                              <w:t>.09----20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9000" w:themeColor="accent4" w:themeShade="BF"/>
                                <w:sz w:val="21"/>
                                <w:szCs w:val="21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9000" w:themeColor="accent4" w:themeShade="BF"/>
                                <w:sz w:val="21"/>
                                <w:szCs w:val="21"/>
                              </w:rPr>
                              <w:t xml:space="preserve">.06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9000" w:themeColor="accent4" w:themeShade="BF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  院学生会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9000" w:themeColor="accent4" w:themeShade="BF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9000" w:themeColor="accent4" w:themeShade="BF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9000" w:themeColor="accent4" w:themeShade="BF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9000" w:themeColor="accent4" w:themeShade="BF"/>
                                <w:sz w:val="21"/>
                                <w:szCs w:val="21"/>
                                <w:lang w:eastAsia="zh-CN"/>
                              </w:rPr>
                              <w:t>会长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积极参与学生会的各项活动，与其他会员一起策划各种大型晚会与学生会其他活动；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eastAsia="zh-CN"/>
                              </w:rPr>
                              <w:t>负责活动期间前期的宣传工作，海报、传单、横幅的制作，并在流量大的地方张贴；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成功的举办了几场大型迎新晚会，送别毕业生晚会，并获得了最佳主持人头衔；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pt;margin-top:2.85pt;height:114.3pt;width:521.15pt;z-index:-1150299136;mso-width-relative:page;mso-height-relative:page;" filled="f" stroked="f" coordsize="21600,21600" o:gfxdata="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wzF0L2wAAAAkBAAAPAAAAAAAAAAEAIAAAACIA&#10;AABkcnMvZG93bnJldi54bWxQSwECFAAUAAAACACHTuJAgHH4Zz8CAABp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9000" w:themeColor="accent4" w:themeShade="BF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9000" w:themeColor="accent4" w:themeShade="BF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9000" w:themeColor="accent4" w:themeShade="BF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9000" w:themeColor="accent4" w:themeShade="BF"/>
                          <w:sz w:val="21"/>
                          <w:szCs w:val="21"/>
                        </w:rPr>
                        <w:t>.09----20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9000" w:themeColor="accent4" w:themeShade="BF"/>
                          <w:sz w:val="21"/>
                          <w:szCs w:val="21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9000" w:themeColor="accent4" w:themeShade="BF"/>
                          <w:sz w:val="21"/>
                          <w:szCs w:val="21"/>
                        </w:rPr>
                        <w:t xml:space="preserve">.06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9000" w:themeColor="accent4" w:themeShade="BF"/>
                          <w:sz w:val="21"/>
                          <w:szCs w:val="21"/>
                          <w:lang w:val="en-US" w:eastAsia="zh-CN"/>
                        </w:rPr>
                        <w:t xml:space="preserve">                    院学生会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9000" w:themeColor="accent4" w:themeShade="BF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9000" w:themeColor="accent4" w:themeShade="BF"/>
                          <w:sz w:val="21"/>
                          <w:szCs w:val="21"/>
                          <w:lang w:val="en-US" w:eastAsia="zh-CN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9000" w:themeColor="accent4" w:themeShade="BF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9000" w:themeColor="accent4" w:themeShade="BF"/>
                          <w:sz w:val="21"/>
                          <w:szCs w:val="21"/>
                          <w:lang w:eastAsia="zh-CN"/>
                        </w:rPr>
                        <w:t>会长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积极参与学生会的各项活动，与其他会员一起策划各种大型晚会与学生会其他活动；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eastAsia="zh-CN"/>
                        </w:rPr>
                        <w:t>负责活动期间前期的宣传工作，海报、传单、横幅的制作，并在流量大的地方张贴；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成功的举办了几场大型迎新晚会，送别毕业生晚会，并获得了最佳主持人头衔；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rFonts w:hint="eastAsia"/>
          <w:sz w:val="21"/>
          <w:lang w:val="en-US" w:eastAsia="zh-CN"/>
        </w:rPr>
        <w:t xml:space="preserve"> 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398528512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ragraph">
                  <wp:posOffset>128270</wp:posOffset>
                </wp:positionV>
                <wp:extent cx="6435090" cy="299720"/>
                <wp:effectExtent l="0" t="0" r="3810" b="0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5090" cy="299720"/>
                          <a:chOff x="7400" y="3278"/>
                          <a:chExt cx="10134" cy="472"/>
                        </a:xfrm>
                      </wpg:grpSpPr>
                      <wps:wsp>
                        <wps:cNvPr id="98" name="文本框 16"/>
                        <wps:cNvSpPr txBox="1"/>
                        <wps:spPr>
                          <a:xfrm>
                            <a:off x="11633" y="3278"/>
                            <a:ext cx="1316" cy="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00" w:lineRule="exact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3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32"/>
                                  <w:lang w:eastAsia="zh-CN"/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9" name="椭圆 48"/>
                        <wps:cNvSpPr/>
                        <wps:spPr>
                          <a:xfrm>
                            <a:off x="11380" y="3420"/>
                            <a:ext cx="198" cy="19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直接连接符 54"/>
                        <wps:cNvCnPr/>
                        <wps:spPr>
                          <a:xfrm flipH="1">
                            <a:off x="13170" y="3539"/>
                            <a:ext cx="436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连接符 53"/>
                        <wps:cNvCnPr/>
                        <wps:spPr>
                          <a:xfrm flipH="1">
                            <a:off x="7400" y="3502"/>
                            <a:ext cx="3969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椭圆 83"/>
                        <wps:cNvSpPr/>
                        <wps:spPr>
                          <a:xfrm>
                            <a:off x="13000" y="3440"/>
                            <a:ext cx="198" cy="19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35pt;margin-top:10.1pt;height:23.6pt;width:506.7pt;z-index:-1896438784;mso-width-relative:page;mso-height-relative:page;" coordorigin="7400,3278" coordsize="10134,472" o:gfxdata="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">
                <o:lock v:ext="edit" aspectratio="f"/>
                <v:shape id="文本框 16" o:spid="_x0000_s1026" o:spt="202" type="#_x0000_t202" style="position:absolute;left:11633;top:3278;height:472;width:1316;" filled="f" stroked="f" coordsize="21600,21600" o:gfxdata="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gUbc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00" w:lineRule="exact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32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32"/>
                            <w:lang w:eastAsia="zh-CN"/>
                          </w:rPr>
                          <w:t>荣誉证书</w:t>
                        </w:r>
                      </w:p>
                    </w:txbxContent>
                  </v:textbox>
                </v:shape>
                <v:shape id="椭圆 48" o:spid="_x0000_s1026" o:spt="3" type="#_x0000_t3" style="position:absolute;left:11380;top:3420;height:198;width:198;v-text-anchor:middle;" fillcolor="#000000 [3213]" filled="t" stroked="f" coordsize="21600,21600" o:gfxdata="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lv+j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54" o:spid="_x0000_s1026" o:spt="20" style="position:absolute;left:13170;top:3539;flip:x;height:0;width:4365;" filled="f" stroked="t" coordsize="21600,21600" o:gfxdata="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HXuw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7F7F7F [1612]" miterlimit="8" joinstyle="miter"/>
                  <v:imagedata o:title=""/>
                  <o:lock v:ext="edit" aspectratio="f"/>
                </v:line>
                <v:line id="直接连接符 53" o:spid="_x0000_s1026" o:spt="20" style="position:absolute;left:7400;top:3502;flip:x;height:0;width:3969;" filled="f" stroked="t" coordsize="21600,21600" o:gfxdata="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FHeK7sAAADc&#10;AAAADwAAAAAAAAABACAAAAAiAAAAZHJzL2Rvd25yZXYueG1sUEsBAhQAFAAAAAgAh07iQDMvBZ47&#10;AAAAOQAAABAAAAAAAAAAAQAgAAAACgEAAGRycy9zaGFwZXhtbC54bWxQSwUGAAAAAAYABgBbAQAA&#10;tAMAAAAA&#10;">
                  <v:fill on="f" focussize="0,0"/>
                  <v:stroke weight="0.25pt" color="#7F7F7F [1612]" miterlimit="8" joinstyle="miter"/>
                  <v:imagedata o:title=""/>
                  <o:lock v:ext="edit" aspectratio="f"/>
                </v:line>
                <v:shape id="椭圆 83" o:spid="_x0000_s1026" o:spt="3" type="#_x0000_t3" style="position:absolute;left:13000;top:3440;height:198;width:198;v-text-anchor:middle;" fillcolor="#000000 [3213]" filled="t" stroked="f" coordsize="21600,21600" o:gfxdata="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YrUC7gAAADc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97155</wp:posOffset>
                </wp:positionV>
                <wp:extent cx="6475095" cy="107823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1010" y="8119110"/>
                          <a:ext cx="6475095" cy="107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eastAsia="zh-CN"/>
                              </w:rPr>
                              <w:t>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</w:rPr>
                              <w:t>英语六级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国家计算机二级证书、C1驾照、初级会计证书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证书：国家一等奖学金、优秀三好学生、优秀共产党员、优秀团干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eastAsia="zh-CN"/>
                              </w:rPr>
                              <w:t>其他：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</w:rPr>
                              <w:t>平面设计大赛一等奖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、普通话甲等证书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pt;margin-top:7.65pt;height:84.9pt;width:509.85pt;z-index:251680768;mso-width-relative:page;mso-height-relative:page;" filled="f" stroked="f" coordsize="21600,21600" o:gfxdata="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IXm6L2wAAAAoBAAAPAAAAAAAA&#10;AAEAIAAAACIAAABkcnMvZG93bnJldi54bWxQSwECFAAUAAAACACHTuJAspovdUgCAAB0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  <w:lang w:eastAsia="zh-CN"/>
                        </w:rPr>
                        <w:t>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</w:rPr>
                        <w:t>英语六级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  <w:t>国家计算机二级证书、C1驾照、初级会计证书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  <w:t>证书：国家一等奖学金、优秀三好学生、优秀共产党员、优秀团干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  <w:lang w:eastAsia="zh-CN"/>
                        </w:rPr>
                        <w:t>其他：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</w:rPr>
                        <w:t>平面设计大赛一等奖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  <w:t>、普通话甲等证书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4"/>
                          <w:lang w:val="en-US" w:eastAsia="zh-CN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1682496512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ragraph">
                  <wp:posOffset>80010</wp:posOffset>
                </wp:positionV>
                <wp:extent cx="6435090" cy="299720"/>
                <wp:effectExtent l="0" t="0" r="3810" b="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5090" cy="299720"/>
                          <a:chOff x="7400" y="3278"/>
                          <a:chExt cx="10134" cy="472"/>
                        </a:xfrm>
                      </wpg:grpSpPr>
                      <wps:wsp>
                        <wps:cNvPr id="105" name="文本框 16"/>
                        <wps:cNvSpPr txBox="1"/>
                        <wps:spPr>
                          <a:xfrm>
                            <a:off x="11633" y="3278"/>
                            <a:ext cx="1316" cy="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00" w:lineRule="exact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3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32"/>
                                  <w:lang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6" name="椭圆 48"/>
                        <wps:cNvSpPr/>
                        <wps:spPr>
                          <a:xfrm>
                            <a:off x="11380" y="3420"/>
                            <a:ext cx="198" cy="19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7" name="直接连接符 54"/>
                        <wps:cNvCnPr/>
                        <wps:spPr>
                          <a:xfrm flipH="1">
                            <a:off x="13170" y="3539"/>
                            <a:ext cx="436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连接符 53"/>
                        <wps:cNvCnPr/>
                        <wps:spPr>
                          <a:xfrm flipH="1">
                            <a:off x="7400" y="3502"/>
                            <a:ext cx="3969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椭圆 83"/>
                        <wps:cNvSpPr/>
                        <wps:spPr>
                          <a:xfrm>
                            <a:off x="13000" y="3440"/>
                            <a:ext cx="198" cy="19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35pt;margin-top:6.3pt;height:23.6pt;width:506.7pt;z-index:1682496512;mso-width-relative:page;mso-height-relative:page;" coordorigin="7400,3278" coordsize="10134,472" o:gfxdata="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">
                <o:lock v:ext="edit" aspectratio="f"/>
                <v:shape id="文本框 16" o:spid="_x0000_s1026" o:spt="202" type="#_x0000_t202" style="position:absolute;left:11633;top:3278;height:472;width:1316;" filled="f" stroked="f" coordsize="21600,21600" o:gfxdata="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+9rha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00" w:lineRule="exact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32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32"/>
                            <w:lang w:eastAsia="zh-CN"/>
                          </w:rPr>
                          <w:t>自我评价</w:t>
                        </w:r>
                      </w:p>
                    </w:txbxContent>
                  </v:textbox>
                </v:shape>
                <v:shape id="椭圆 48" o:spid="_x0000_s1026" o:spt="3" type="#_x0000_t3" style="position:absolute;left:11380;top:3420;height:198;width:198;v-text-anchor:middle;" fillcolor="#000000 [3213]" filled="t" stroked="f" coordsize="21600,21600" o:gfxdata="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rHSCLgAAADc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54" o:spid="_x0000_s1026" o:spt="20" style="position:absolute;left:13170;top:3539;flip:x;height:0;width:4365;" filled="f" stroked="t" coordsize="21600,21600" o:gfxdata="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048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25pt" color="#7F7F7F [1612]" miterlimit="8" joinstyle="miter"/>
                  <v:imagedata o:title=""/>
                  <o:lock v:ext="edit" aspectratio="f"/>
                </v:line>
                <v:line id="直接连接符 53" o:spid="_x0000_s1026" o:spt="20" style="position:absolute;left:7400;top:3502;flip:x;height:0;width:3969;" filled="f" stroked="t" coordsize="21600,21600" o:gfxdata="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a3e2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7F7F7F [1612]" miterlimit="8" joinstyle="miter"/>
                  <v:imagedata o:title=""/>
                  <o:lock v:ext="edit" aspectratio="f"/>
                </v:line>
                <v:shape id="椭圆 83" o:spid="_x0000_s1026" o:spt="3" type="#_x0000_t3" style="position:absolute;left:13000;top:3440;height:198;width:198;v-text-anchor:middle;" fillcolor="#000000 [3213]" filled="t" stroked="f" coordsize="21600,21600" o:gfxdata="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suRnq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71755</wp:posOffset>
                </wp:positionV>
                <wp:extent cx="6545580" cy="1053465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580" cy="105346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default" w:eastAsia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本人好学上进，诚信、敬业、责任心强，有强烈的团体精神，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在大学期间认真学习，积极参加课外活动，大学四年期间，参与了多项项目的开发并发表了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000000" w:themeColor="dark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2篇论文，富有团队合作精神及希望得到更大的挑战，能在研究生学习期间再次扩展我的眼界与丰富我的思想。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42pt;margin-top:5.65pt;height:82.95pt;width:515.4pt;z-index:251681792;mso-width-relative:page;mso-height-relative:page;" filled="f" stroked="f" coordsize="21600,21600" o:gfxdata="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BE4mnYAAAACgEAAA8A&#10;AAAAAAAAAQAgAAAAIgAAAGRycy9kb3ducmV2LnhtbFBLAQIUABQAAAAIAIdO4kAskYi23gEAAKUD&#10;AAAOAAAAAAAAAAEAIAAAACcBAABkcnMvZTJvRG9jLnhtbFBLBQYAAAAABgAGAFkBAAB3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default" w:eastAsia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本人好学上进，诚信、敬业、责任心强，有强烈的团体精神，</w:t>
                      </w:r>
                      <w:r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在大学期间认真学习，积极参加课外活动，大学四年期间，参与了多项项目的开发并发表了</w:t>
                      </w:r>
                      <w:r>
                        <w:rPr>
                          <w:rFonts w:hint="eastAsia" w:ascii="微软雅黑" w:eastAsia="微软雅黑" w:hAnsiTheme="minorBidi"/>
                          <w:color w:val="000000" w:themeColor="dark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2篇论文，富有团队合作精神及希望得到更大的挑战，能在研究生学习期间再次扩展我的眼界与丰富我的思想。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sectPr>
      <w:headerReference r:id="rId3" w:type="default"/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A0691"/>
    <w:rsid w:val="0A781DB3"/>
    <w:rsid w:val="0BA22CDE"/>
    <w:rsid w:val="172D29CF"/>
    <w:rsid w:val="202774C5"/>
    <w:rsid w:val="20FE43CA"/>
    <w:rsid w:val="31A71FD4"/>
    <w:rsid w:val="3FAE5283"/>
    <w:rsid w:val="44EA0691"/>
    <w:rsid w:val="4B911DCA"/>
    <w:rsid w:val="535840A1"/>
    <w:rsid w:val="54077B31"/>
    <w:rsid w:val="6F764BED"/>
    <w:rsid w:val="7D4A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505fd36f-e594-4109-abdd-d844315d6b44\&#32771;&#30740;&#22797;&#35797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考研复试个人简历.docx</Template>
  <Pages>2</Pages>
  <Words>19</Words>
  <Characters>26</Characters>
  <Lines>0</Lines>
  <Paragraphs>0</Paragraphs>
  <TotalTime>1</TotalTime>
  <ScaleCrop>false</ScaleCrop>
  <LinksUpToDate>false</LinksUpToDate>
  <CharactersWithSpaces>27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2022-01-10T08:39:00Z</dcterms:created>
  <dc:creator>Mr Lee</dc:creator>
  <cp:lastModifiedBy>Mr Lee</cp:lastModifiedBy>
  <dcterms:modified xsi:type="dcterms:W3CDTF">2022-01-10T13:16:25Z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Key">
    <vt:lpwstr>1.0_bti7FzNE+lIFoGqTNEl9Ltx2J8rm8vN8w7DpyxuxVlJbtDiHlklIVWmgoI6dxhUmKMwFHS1b8Ey7axrzUJEYiA==</vt:lpwstr>
  </property>
  <property fmtid="{D5CDD505-2E9C-101B-9397-08002B2CF9AE}" pid="4" name="KSOTemplateUUID">
    <vt:lpwstr>v1.0_mb_9fc0O7EI9Ku/jzKLK+IAsQ==</vt:lpwstr>
  </property>
</Properties>
</file>