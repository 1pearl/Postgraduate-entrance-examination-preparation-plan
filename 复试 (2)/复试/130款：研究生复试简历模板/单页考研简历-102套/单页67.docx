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299005952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-519430</wp:posOffset>
            </wp:positionV>
            <wp:extent cx="1426210" cy="1426210"/>
            <wp:effectExtent l="38100" t="38100" r="40640" b="40640"/>
            <wp:wrapNone/>
            <wp:docPr id="30" name="图片 29" descr="C:\Users\Administrator\Desktop\头像照片\正方形.png正方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C:\Users\Administrator\Desktop\头像照片\正方形.png正方形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42621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99016192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8097520</wp:posOffset>
                </wp:positionV>
                <wp:extent cx="6045200" cy="254000"/>
                <wp:effectExtent l="0" t="0" r="12700" b="127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54000"/>
                          <a:chOff x="2825" y="3500"/>
                          <a:chExt cx="9520" cy="400"/>
                        </a:xfrm>
                      </wpg:grpSpPr>
                      <wps:wsp>
                        <wps:cNvPr id="27" name="矩形 3"/>
                        <wps:cNvSpPr/>
                        <wps:spPr>
                          <a:xfrm>
                            <a:off x="2925" y="3500"/>
                            <a:ext cx="9402" cy="400"/>
                          </a:xfrm>
                          <a:prstGeom prst="rect">
                            <a:avLst/>
                          </a:prstGeom>
                          <a:solidFill>
                            <a:srgbClr val="F1F3F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7"/>
                        <wps:cNvSpPr/>
                        <wps:spPr>
                          <a:xfrm>
                            <a:off x="12225" y="3500"/>
                            <a:ext cx="120" cy="400"/>
                          </a:xfrm>
                          <a:prstGeom prst="rect">
                            <a:avLst/>
                          </a:prstGeom>
                          <a:solidFill>
                            <a:srgbClr val="415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6"/>
                        <wps:cNvSpPr/>
                        <wps:spPr>
                          <a:xfrm>
                            <a:off x="2825" y="3500"/>
                            <a:ext cx="120" cy="400"/>
                          </a:xfrm>
                          <a:prstGeom prst="rect">
                            <a:avLst/>
                          </a:prstGeom>
                          <a:solidFill>
                            <a:srgbClr val="415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25pt;margin-top:637.6pt;height:20pt;width:476pt;z-index:-1995951104;mso-width-relative:page;mso-height-relative:page;" coordorigin="2825,3500" coordsize="9520,400" o:gfxdata="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xpGeg2wAAAA0BAAAPAAAAAAAAAAEAIAAAACIAAABk&#10;cnMvZG93bnJldi54bWxQSwECFAAUAAAACACHTuJALn1dJyADAADYCwAADgAAAAAAAAABACAAAAAq&#10;AQAAZHJzL2Uyb0RvYy54bWxQSwUGAAAAAAYABgBZAQAAvAYAAAAA&#10;">
                <o:lock v:ext="edit" aspectratio="f"/>
                <v:rect id="矩形 3" o:spid="_x0000_s1026" o:spt="1" style="position:absolute;left:2925;top:3500;height:400;width:9402;v-text-anchor:middle;" fillcolor="#F1F3F6" filled="t" stroked="f" coordsize="21600,21600" o:gfxdata="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mILR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2225;top:3500;height:400;width:120;v-text-anchor:middle;" fillcolor="#415166" filled="t" stroked="f" coordsize="21600,21600" o:gfxdata="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t9q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2825;top:3500;height:400;width:120;v-text-anchor:middle;" fillcolor="#415166" filled="t" stroked="f" coordsize="21600,21600" o:gfxdata="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+38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6351270</wp:posOffset>
                </wp:positionV>
                <wp:extent cx="6045200" cy="254000"/>
                <wp:effectExtent l="0" t="0" r="12700" b="1270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54000"/>
                          <a:chOff x="2825" y="3500"/>
                          <a:chExt cx="9520" cy="400"/>
                        </a:xfrm>
                      </wpg:grpSpPr>
                      <wps:wsp>
                        <wps:cNvPr id="23" name="矩形 3"/>
                        <wps:cNvSpPr/>
                        <wps:spPr>
                          <a:xfrm>
                            <a:off x="2925" y="3500"/>
                            <a:ext cx="9402" cy="400"/>
                          </a:xfrm>
                          <a:prstGeom prst="rect">
                            <a:avLst/>
                          </a:prstGeom>
                          <a:solidFill>
                            <a:srgbClr val="F1F3F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7"/>
                        <wps:cNvSpPr/>
                        <wps:spPr>
                          <a:xfrm>
                            <a:off x="12225" y="3500"/>
                            <a:ext cx="120" cy="400"/>
                          </a:xfrm>
                          <a:prstGeom prst="rect">
                            <a:avLst/>
                          </a:prstGeom>
                          <a:solidFill>
                            <a:srgbClr val="415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6"/>
                        <wps:cNvSpPr/>
                        <wps:spPr>
                          <a:xfrm>
                            <a:off x="2825" y="3500"/>
                            <a:ext cx="120" cy="400"/>
                          </a:xfrm>
                          <a:prstGeom prst="rect">
                            <a:avLst/>
                          </a:prstGeom>
                          <a:solidFill>
                            <a:srgbClr val="415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25pt;margin-top:500.1pt;height:20pt;width:476pt;z-index:251653120;mso-width-relative:page;mso-height-relative:page;" coordorigin="2825,3500" coordsize="9520,400" o:gfxdata="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U6kJYdsAAAANAQAADwAAAAAAAAABACAA&#10;AAAiAAAAZHJzL2Rvd25yZXYueG1sUEsBAhQAFAAAAAgAh07iQGhcOJ4nAwAA2AsAAA4AAAAAAAAA&#10;AQAgAAAAKgEAAGRycy9lMm9Eb2MueG1sUEsFBgAAAAAGAAYAWQEAAMMGAAAAAA==&#10;">
                <o:lock v:ext="edit" aspectratio="f"/>
                <v:rect id="矩形 3" o:spid="_x0000_s1026" o:spt="1" style="position:absolute;left:2925;top:3500;height:400;width:9402;v-text-anchor:middle;" fillcolor="#F1F3F6" filled="t" stroked="f" coordsize="21600,21600" o:gfxdata="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OE0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2225;top:3500;height:400;width:120;v-text-anchor:middle;" fillcolor="#415166" filled="t" stroked="f" coordsize="21600,21600" o:gfxdata="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+tC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2825;top:3500;height:400;width:120;v-text-anchor:middle;" fillcolor="#415166" filled="t" stroked="f" coordsize="21600,21600" o:gfxdata="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tnUo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2969895</wp:posOffset>
                </wp:positionV>
                <wp:extent cx="6045200" cy="254000"/>
                <wp:effectExtent l="0" t="0" r="12700" b="127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54000"/>
                          <a:chOff x="2825" y="3500"/>
                          <a:chExt cx="9520" cy="400"/>
                        </a:xfrm>
                      </wpg:grpSpPr>
                      <wps:wsp>
                        <wps:cNvPr id="10" name="矩形 3"/>
                        <wps:cNvSpPr/>
                        <wps:spPr>
                          <a:xfrm>
                            <a:off x="2925" y="3500"/>
                            <a:ext cx="9402" cy="400"/>
                          </a:xfrm>
                          <a:prstGeom prst="rect">
                            <a:avLst/>
                          </a:prstGeom>
                          <a:solidFill>
                            <a:srgbClr val="F1F3F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7"/>
                        <wps:cNvSpPr/>
                        <wps:spPr>
                          <a:xfrm>
                            <a:off x="12225" y="3500"/>
                            <a:ext cx="120" cy="400"/>
                          </a:xfrm>
                          <a:prstGeom prst="rect">
                            <a:avLst/>
                          </a:prstGeom>
                          <a:solidFill>
                            <a:srgbClr val="415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6"/>
                        <wps:cNvSpPr/>
                        <wps:spPr>
                          <a:xfrm>
                            <a:off x="2825" y="3500"/>
                            <a:ext cx="120" cy="400"/>
                          </a:xfrm>
                          <a:prstGeom prst="rect">
                            <a:avLst/>
                          </a:prstGeom>
                          <a:solidFill>
                            <a:srgbClr val="415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25pt;margin-top:233.85pt;height:20pt;width:476pt;z-index:251655168;mso-width-relative:page;mso-height-relative:page;" coordorigin="2825,3500" coordsize="9520,400" o:gfxdata="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HBcO1XbAAAACwEAAA8AAAAAAAAAAQAgAAAAIgAA&#10;AGRycy9kb3ducmV2LnhtbFBLAQIUABQAAAAIAIdO4kA/bw+EIgMAANYLAAAOAAAAAAAAAAEAIAAA&#10;ACoBAABkcnMvZTJvRG9jLnhtbFBLBQYAAAAABgAGAFkBAAC+BgAAAAA=&#10;">
                <o:lock v:ext="edit" aspectratio="f"/>
                <v:rect id="矩形 3" o:spid="_x0000_s1026" o:spt="1" style="position:absolute;left:2925;top:3500;height:400;width:9402;v-text-anchor:middle;" fillcolor="#F1F3F6" filled="t" stroked="f" coordsize="21600,21600" o:gfxdata="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HdAY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2225;top:3500;height:400;width:120;v-text-anchor:middle;" fillcolor="#415166" filled="t" stroked="f" coordsize="21600,21600" o:gfxdata="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G5l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2825;top:3500;height:400;width:120;v-text-anchor:middle;" fillcolor="#415166" filled="t" stroked="f" coordsize="21600,21600" o:gfxdata="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JYaD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4589145</wp:posOffset>
                </wp:positionV>
                <wp:extent cx="6045200" cy="254000"/>
                <wp:effectExtent l="0" t="0" r="12700" b="1270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54000"/>
                          <a:chOff x="2825" y="3500"/>
                          <a:chExt cx="9520" cy="400"/>
                        </a:xfrm>
                      </wpg:grpSpPr>
                      <wps:wsp>
                        <wps:cNvPr id="17" name="矩形 3"/>
                        <wps:cNvSpPr/>
                        <wps:spPr>
                          <a:xfrm>
                            <a:off x="2925" y="3500"/>
                            <a:ext cx="9402" cy="400"/>
                          </a:xfrm>
                          <a:prstGeom prst="rect">
                            <a:avLst/>
                          </a:prstGeom>
                          <a:solidFill>
                            <a:srgbClr val="F1F3F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7"/>
                        <wps:cNvSpPr/>
                        <wps:spPr>
                          <a:xfrm>
                            <a:off x="12225" y="3500"/>
                            <a:ext cx="120" cy="400"/>
                          </a:xfrm>
                          <a:prstGeom prst="rect">
                            <a:avLst/>
                          </a:prstGeom>
                          <a:solidFill>
                            <a:srgbClr val="415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6"/>
                        <wps:cNvSpPr/>
                        <wps:spPr>
                          <a:xfrm>
                            <a:off x="2825" y="3500"/>
                            <a:ext cx="120" cy="400"/>
                          </a:xfrm>
                          <a:prstGeom prst="rect">
                            <a:avLst/>
                          </a:prstGeom>
                          <a:solidFill>
                            <a:srgbClr val="415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25pt;margin-top:361.35pt;height:20pt;width:476pt;z-index:251654144;mso-width-relative:page;mso-height-relative:page;" coordorigin="2825,3500" coordsize="9520,400" o:gfxdata="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7dgNu9oAAAALAQAADwAAAAAAAAABACAAAAAiAAAAZHJz&#10;L2Rvd25yZXYueG1sUEsBAhQAFAAAAAgAh07iQATxYLgfAwAA2AsAAA4AAAAAAAAAAQAgAAAAKQEA&#10;AGRycy9lMm9Eb2MueG1sUEsFBgAAAAAGAAYAWQEAALoGAAAAAA==&#10;">
                <o:lock v:ext="edit" aspectratio="f"/>
                <v:rect id="矩形 3" o:spid="_x0000_s1026" o:spt="1" style="position:absolute;left:2925;top:3500;height:400;width:9402;v-text-anchor:middle;" fillcolor="#F1F3F6" filled="t" stroked="f" coordsize="21600,21600" o:gfxdata="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RIb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2225;top:3500;height:400;width:120;v-text-anchor:middle;" fillcolor="#415166" filled="t" stroked="f" coordsize="21600,21600" o:gfxdata="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2xA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6" o:spid="_x0000_s1026" o:spt="1" style="position:absolute;left:2825;top:3500;height:400;width:120;v-text-anchor:middle;" fillcolor="#415166" filled="t" stroked="f" coordsize="21600,21600" o:gfxdata="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e1k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99014144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6219825</wp:posOffset>
                </wp:positionV>
                <wp:extent cx="1102995" cy="502920"/>
                <wp:effectExtent l="0" t="0" r="0" b="0"/>
                <wp:wrapNone/>
                <wp:docPr id="6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1516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5166"/>
                                <w:sz w:val="28"/>
                                <w:szCs w:val="28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17.9pt;margin-top:489.75pt;height:39.6pt;width:86.85pt;z-index:-1995953152;mso-width-relative:page;mso-height-relative:page;" filled="f" stroked="f" coordsize="21600,21600" o:gfxdata="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pozW90AAAAMAQAADwAAAAAAAAABACAAAAAiAAAA&#10;ZHJzL2Rvd25yZXYueG1sUEsBAhQAFAAAAAgAh07iQGUQck0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15166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5166"/>
                          <w:sz w:val="28"/>
                          <w:szCs w:val="28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99020288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7972425</wp:posOffset>
                </wp:positionV>
                <wp:extent cx="1102995" cy="502920"/>
                <wp:effectExtent l="0" t="0" r="0" b="0"/>
                <wp:wrapNone/>
                <wp:docPr id="7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1516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5166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17.9pt;margin-top:627.75pt;height:39.6pt;width:86.85pt;z-index:-1995947008;mso-width-relative:page;mso-height-relative:page;" filled="f" stroked="f" coordsize="21600,21600" o:gfxdata="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B4JVndAAAADQEAAA8AAAAAAAAAAQAgAAAAIgAA&#10;AGRycy9kb3ducmV2LnhtbFBLAQIUABQAAAAIAIdO4kCVygJG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15166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5166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99000832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977900</wp:posOffset>
                </wp:positionV>
                <wp:extent cx="1102995" cy="5029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1516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5166"/>
                                <w:sz w:val="28"/>
                                <w:szCs w:val="28"/>
                                <w:lang w:val="en-US" w:eastAsia="zh-CN"/>
                              </w:rPr>
                              <w:t>报考信息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pt;margin-top:77pt;height:39.6pt;width:86.85pt;z-index:-1995966464;mso-width-relative:page;mso-height-relative:page;" filled="f" stroked="f" coordsize="21600,21600" o:gfxdata="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TbDodsAAAALAQAADwAAAAAAAAABACAAAAAiAAAAZHJz&#10;L2Rvd25yZXYueG1sUEsBAhQAFAAAAAgAh07iQHDEbgQ6AgAAaA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15166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5166"/>
                          <w:sz w:val="28"/>
                          <w:szCs w:val="28"/>
                          <w:lang w:val="en-US" w:eastAsia="zh-CN"/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29172224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2844800</wp:posOffset>
                </wp:positionV>
                <wp:extent cx="1102995" cy="502920"/>
                <wp:effectExtent l="0" t="0" r="0" b="0"/>
                <wp:wrapNone/>
                <wp:docPr id="4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1516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5166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17.9pt;margin-top:224pt;height:39.6pt;width:86.85pt;z-index:-2065795072;mso-width-relative:page;mso-height-relative:page;" filled="f" stroked="f" coordsize="21600,21600" o:gfxdata="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48XXtwAAAALAQAADwAAAAAAAAABACAAAAAiAAAA&#10;ZHJzL2Rvd25yZXYueG1sUEsBAhQAFAAAAAgAh07iQMdOjIo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15166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5166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99017216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4464050</wp:posOffset>
                </wp:positionV>
                <wp:extent cx="1102995" cy="502920"/>
                <wp:effectExtent l="0" t="0" r="0" b="0"/>
                <wp:wrapNone/>
                <wp:docPr id="5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1516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5166"/>
                                <w:sz w:val="28"/>
                                <w:szCs w:val="28"/>
                                <w:lang w:val="en-US"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17.9pt;margin-top:351.5pt;height:39.6pt;width:86.85pt;z-index:-1995950080;mso-width-relative:page;mso-height-relative:page;" filled="f" stroked="f" coordsize="21600,21600" o:gfxdata="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/ybq9wAAAALAQAADwAAAAAAAAABACAAAAAiAAAA&#10;ZHJzL2Rvd25yZXYueG1sUEsBAhQAFAAAAAgAh07iQNkZzqc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15166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5166"/>
                          <w:sz w:val="28"/>
                          <w:szCs w:val="28"/>
                          <w:lang w:val="en-US"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1112520</wp:posOffset>
                </wp:positionV>
                <wp:extent cx="6045200" cy="254000"/>
                <wp:effectExtent l="0" t="0" r="12700" b="1270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54000"/>
                          <a:chOff x="2825" y="3500"/>
                          <a:chExt cx="9520" cy="4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2925" y="3500"/>
                            <a:ext cx="9402" cy="400"/>
                          </a:xfrm>
                          <a:prstGeom prst="rect">
                            <a:avLst/>
                          </a:prstGeom>
                          <a:solidFill>
                            <a:srgbClr val="F1F3F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2225" y="3500"/>
                            <a:ext cx="120" cy="400"/>
                          </a:xfrm>
                          <a:prstGeom prst="rect">
                            <a:avLst/>
                          </a:prstGeom>
                          <a:solidFill>
                            <a:srgbClr val="415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825" y="3500"/>
                            <a:ext cx="120" cy="400"/>
                          </a:xfrm>
                          <a:prstGeom prst="rect">
                            <a:avLst/>
                          </a:prstGeom>
                          <a:solidFill>
                            <a:srgbClr val="415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25pt;margin-top:87.6pt;height:20pt;width:476pt;z-index:251656192;mso-width-relative:page;mso-height-relative:page;" coordorigin="2825,3500" coordsize="9520,400" o:gfxdata="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CMfPNE2gAAAAsBAAAPAAAAAAAAAAEAIAAAACIAAABkcnMv&#10;ZG93bnJldi54bWxQSwECFAAUAAAACACHTuJALsVNbx4DAADTCwAADgAAAAAAAAABACAAAAApAQAA&#10;ZHJzL2Uyb0RvYy54bWxQSwUGAAAAAAYABgBZAQAAuQYAAAAA&#10;">
                <o:lock v:ext="edit" aspectratio="f"/>
                <v:rect id="_x0000_s1026" o:spid="_x0000_s1026" o:spt="1" style="position:absolute;left:2925;top:3500;height:400;width:9402;v-text-anchor:middle;" fillcolor="#F1F3F6" filled="t" stroked="f" coordsize="21600,21600" o:gfxdata="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eA24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2225;top:3500;height:400;width:120;v-text-anchor:middle;" fillcolor="#415166" filled="t" stroked="f" coordsize="21600,21600" o:gfxdata="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Clq2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825;top:3500;height:400;width:120;v-text-anchor:middle;" fillcolor="#415166" filled="t" stroked="f" coordsize="21600,21600" o:gfxdata="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OMza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-697230</wp:posOffset>
                </wp:positionV>
                <wp:extent cx="1778000" cy="1778000"/>
                <wp:effectExtent l="0" t="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910" y="3487420"/>
                          <a:ext cx="1778000" cy="1778000"/>
                        </a:xfrm>
                        <a:prstGeom prst="ellipse">
                          <a:avLst/>
                        </a:prstGeom>
                        <a:solidFill>
                          <a:srgbClr val="4151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25pt;margin-top:-54.9pt;height:140pt;width:140pt;z-index:251657216;v-text-anchor:middle;mso-width-relative:page;mso-height-relative:page;" fillcolor="#415166" filled="t" stroked="f" coordsize="21600,21600" o:gfxdata="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/GvNgdkAAAAMAQAADwAAAAAAAAABACAA&#10;AAAiAAAAZHJzL2Rvd25yZXYueG1sUEsBAhQAFAAAAAgAh07iQEgaKht+AgAA5QQAAA4AAAAAAAAA&#10;AQAgAAAAK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1752229888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-875665</wp:posOffset>
                </wp:positionV>
                <wp:extent cx="1485265" cy="805180"/>
                <wp:effectExtent l="0" t="0" r="0" b="0"/>
                <wp:wrapNone/>
                <wp:docPr id="13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415166"/>
                                <w:sz w:val="56"/>
                                <w:szCs w:val="56"/>
                                <w:u w:val="none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415166"/>
                                <w:sz w:val="56"/>
                                <w:szCs w:val="56"/>
                                <w:u w:val="none"/>
                                <w:vertAlign w:val="baseline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114.85pt;margin-top:-68.95pt;height:63.4pt;width:116.95pt;z-index:1752229888;mso-width-relative:page;mso-height-relative:page;" filled="f" stroked="f" coordsize="21600,21600" o:gfxdata="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4fhqd0AAAAMAQAADwAAAAAAAAABACAAAAAiAAAA&#10;ZHJzL2Rvd25yZXYueG1sUEsBAhQAFAAAAAgAh07iQADyseA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415166"/>
                          <w:sz w:val="56"/>
                          <w:szCs w:val="56"/>
                          <w:u w:val="none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415166"/>
                          <w:sz w:val="56"/>
                          <w:szCs w:val="56"/>
                          <w:u w:val="none"/>
                          <w:vertAlign w:val="baseline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299019264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3335655</wp:posOffset>
                </wp:positionV>
                <wp:extent cx="6275705" cy="109982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5705" cy="1099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20XX-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稻壳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计算机专业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C++语言程序设计、汇编语言程序设计、数据结构、操作系统、数据库系统原理、面向对象程序设计、软件工程、算法设计与分析等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学习成绩：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>GPA 3.5，获得4次甲等奖学金，2次乙等奖学金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45pt;margin-top:262.65pt;height:86.6pt;width:494.15pt;z-index:-1995948032;mso-width-relative:page;mso-height-relative:page;" filled="f" stroked="f" coordsize="21600,21600" o:gfxdata="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1TyHzdAAAACwEAAA8AAAAAAAAAAQAgAAAAIgAAAGRycy9kb3ducmV2&#10;LnhtbFBLAQIUABQAAAAIAIdO4kDu1J9JvgEAAGgDAAAOAAAAAAAAAAEAIAAAACwBAABkcnMvZTJv&#10;RG9jLnhtbFBLBQYAAAAABgAGAFkBAAB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20XX-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稻壳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大学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    计算机专业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C++语言程序设计、汇编语言程序设计、数据结构、操作系统、数据库系统原理、面向对象程序设计、软件工程、算法设计与分析等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学习成绩：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>GPA 3.5，获得4次甲等奖学金，2次乙等奖学金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299018240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4952365</wp:posOffset>
                </wp:positionV>
                <wp:extent cx="6329680" cy="13208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680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color w:val="3B383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–20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稻壳儿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软件测试实习生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根据测试任务，进行测试设计，编制符合标准的测试文档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并定期备份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搭建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测试环境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与开发组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同事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协作实现各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个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阶段的测试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任务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评估测试工作有效性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参与测试评审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管理测试系统数据及后台数据库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整理测试文档，跟进项目进度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承担软件产品售后项目的支持保障工作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45pt;margin-top:389.95pt;height:104pt;width:498.4pt;z-index:-1995949056;mso-width-relative:page;mso-height-relative:page;" filled="f" stroked="f" coordsize="21600,21600" o:gfxdata="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lVOvt2gAAAAsBAAAPAAAAAAAAAAEAIAAAACIAAABkcnMvZG93bnJldi54bWxQ&#10;SwECFAAUAAAACACHTuJAiffIlbwBAABoAwAADgAAAAAAAAABACAAAAAp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color w:val="3B3838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–20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稻壳儿</w:t>
                      </w:r>
                      <w:r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>软件测试实习生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根据测试任务，进行测试设计，编制符合标准的测试文档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并定期备份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搭建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测试环境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与开发组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同事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协作实现各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个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阶段的测试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任务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评估测试工作有效性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参与测试评审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管理测试系统数据及后台数据库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整理测试文档，跟进项目进度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承担软件产品售后项目的支持保障工作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299012096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6695440</wp:posOffset>
                </wp:positionV>
                <wp:extent cx="6240780" cy="129222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780" cy="1292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051" w:hanging="1051" w:hangingChars="50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熟悉软件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测试流程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WEB平台开发、ERP、SEO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开发，通晓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JAVA、C#、PHP和HTML等编程语言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三级网络工程师证书，二级计算机C++证书；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擅长制作并使用PPT做会议报告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并多次参加各类计算机比赛；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其他证书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CET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-6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525分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），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取得C1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机动车驾驶证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1pt;margin-top:527.2pt;height:101.75pt;width:491.4pt;z-index:-1995955200;mso-width-relative:page;mso-height-relative:page;" filled="f" stroked="f" coordsize="21600,21600" o:gfxdata="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GYWMvdAAAADQEAAA8AAAAAAAAAAQAgAAAAIgAAAGRycy9kb3ducmV2Lnht&#10;bFBLAQIUABQAAAAIAIdO4kAld+y7uwEAAGgDAAAOAAAAAAAAAAEAIAAAACw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051" w:hanging="1051" w:hangingChars="50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熟悉软件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测试流程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WEB平台开发、ERP、SEO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开发，通晓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JAVA、C#、PHP和HTML等编程语言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三级网络工程师证书，二级计算机C++证书；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擅长制作并使用PPT做会议报告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并多次参加各类计算机比赛；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其他证书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CET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-6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525分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），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取得C1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机动车驾驶证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29901619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8461375</wp:posOffset>
                </wp:positionV>
                <wp:extent cx="6249035" cy="1029970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035" cy="1029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曾参加校数学建模比赛获得三等奖，具有良好的数学和计算机基础知识，较强的数理分析、逻辑推理和学习能力。通过专业课学习和网上自主学习，系统掌握了编程和数据库相关知识，对云计算，人工智能AI非常感兴趣，希望能在这一领域继续深入研究。认真努力，注重实践的积累与理论的结合，并能积极动手动脑实践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666.25pt;height:81.1pt;width:492.05pt;z-index:-1995951104;mso-width-relative:page;mso-height-relative:page;" filled="f" stroked="f" coordsize="21600,21600" o:gfxdata="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W+X8ft0AAAANAQAADwAAAAAAAAABACAAAAAiAAAAZHJzL2Rvd25yZXYu&#10;eG1sUEsBAhQAFAAAAAgAh07iQKIwt029AQAAagMAAA4AAAAAAAAAAQAgAAAALAEAAGRycy9lMm9E&#10;b2MueG1sUEsFBgAAAAAGAAYAWQEAAF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曾参加校数学建模比赛获得三等奖，具有良好的数学和计算机基础知识，较强的数理分析、逻辑推理和学习能力。通过专业课学习和网上自主学习，系统掌握了编程和数据库相关知识，对云计算，人工智能AI非常感兴趣，希望能在这一领域继续深入研究。认真努力，注重实践的积累与理论的结合，并能积极动手动脑实践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299015168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1478280</wp:posOffset>
                </wp:positionV>
                <wp:extent cx="6318250" cy="30353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报考院校：XXXX大学XXX学院                                     报考专业：计算机专业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9pt;margin-top:116.4pt;height:23.9pt;width:497.5pt;z-index:-1995952128;mso-width-relative:page;mso-height-relative:page;" filled="f" stroked="f" coordsize="21600,21600" o:gfxdata="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2jYs9NwAAAALAQAADwAAAAAAAAABACAAAAAiAAAAZHJzL2Rvd25yZXYueG1sUEsB&#10;AhQAFAAAAAgAh07iQLKkFAW4AQAAZwMAAA4AAAAAAAAAAQAgAAAAKw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报考院校：XXXX大学XXX学院                                     报考专业：计算机专业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299013120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1799590</wp:posOffset>
                </wp:positionV>
                <wp:extent cx="6331585" cy="10223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585" cy="102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3"/>
                              <w:tblW w:w="9482" w:type="dxa"/>
                              <w:jc w:val="center"/>
                              <w:tblBorders>
                                <w:top w:val="single" w:color="252525" w:sz="18" w:space="0"/>
                                <w:left w:val="single" w:color="252525" w:sz="18" w:space="0"/>
                                <w:bottom w:val="single" w:color="252525" w:sz="18" w:space="0"/>
                                <w:right w:val="single" w:color="252525" w:sz="18" w:space="0"/>
                                <w:insideH w:val="single" w:color="252525" w:sz="18" w:space="0"/>
                                <w:insideV w:val="single" w:color="252525" w:sz="1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871"/>
                              <w:gridCol w:w="1880"/>
                              <w:gridCol w:w="1960"/>
                              <w:gridCol w:w="1940"/>
                              <w:gridCol w:w="1831"/>
                            </w:tblGrid>
                            <w:tr>
                              <w:tblPrEx>
                                <w:tblBorders>
                                  <w:top w:val="single" w:color="252525" w:sz="18" w:space="0"/>
                                  <w:left w:val="single" w:color="252525" w:sz="18" w:space="0"/>
                                  <w:bottom w:val="single" w:color="252525" w:sz="18" w:space="0"/>
                                  <w:right w:val="single" w:color="252525" w:sz="18" w:space="0"/>
                                  <w:insideH w:val="single" w:color="252525" w:sz="18" w:space="0"/>
                                  <w:insideV w:val="single" w:color="252525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39" w:hRule="atLeast"/>
                                <w:jc w:val="center"/>
                              </w:trPr>
                              <w:tc>
                                <w:tcPr>
                                  <w:tcW w:w="1871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专业课一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专业课二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综合成绩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252525" w:sz="18" w:space="0"/>
                                  <w:left w:val="single" w:color="252525" w:sz="18" w:space="0"/>
                                  <w:bottom w:val="single" w:color="252525" w:sz="18" w:space="0"/>
                                  <w:right w:val="single" w:color="252525" w:sz="18" w:space="0"/>
                                  <w:insideH w:val="single" w:color="252525" w:sz="18" w:space="0"/>
                                  <w:insideV w:val="single" w:color="252525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48" w:hRule="atLeast"/>
                                <w:jc w:val="center"/>
                              </w:trPr>
                              <w:tc>
                                <w:tcPr>
                                  <w:tcW w:w="1871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9pt;margin-top:141.7pt;height:80.5pt;width:498.55pt;z-index:-1995954176;mso-width-relative:page;mso-height-relative:page;" filled="f" stroked="f" coordsize="21600,21600" o:gfxdata="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M46K7dAAAACwEAAA8AAAAAAAAAAQAg&#10;AAAAIgAAAGRycy9kb3ducmV2LnhtbFBLAQIUABQAAAAIAIdO4kAGt6nuQgIAAHc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9482" w:type="dxa"/>
                        <w:jc w:val="center"/>
                        <w:tblBorders>
                          <w:top w:val="single" w:color="252525" w:sz="18" w:space="0"/>
                          <w:left w:val="single" w:color="252525" w:sz="18" w:space="0"/>
                          <w:bottom w:val="single" w:color="252525" w:sz="18" w:space="0"/>
                          <w:right w:val="single" w:color="252525" w:sz="18" w:space="0"/>
                          <w:insideH w:val="single" w:color="252525" w:sz="18" w:space="0"/>
                          <w:insideV w:val="single" w:color="252525" w:sz="1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71"/>
                        <w:gridCol w:w="1880"/>
                        <w:gridCol w:w="1960"/>
                        <w:gridCol w:w="1940"/>
                        <w:gridCol w:w="1831"/>
                      </w:tblGrid>
                      <w:tr>
                        <w:tblPrEx>
                          <w:tblBorders>
                            <w:top w:val="single" w:color="252525" w:sz="18" w:space="0"/>
                            <w:left w:val="single" w:color="252525" w:sz="18" w:space="0"/>
                            <w:bottom w:val="single" w:color="252525" w:sz="18" w:space="0"/>
                            <w:right w:val="single" w:color="252525" w:sz="18" w:space="0"/>
                            <w:insideH w:val="single" w:color="252525" w:sz="18" w:space="0"/>
                            <w:insideV w:val="single" w:color="252525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39" w:hRule="atLeast"/>
                          <w:jc w:val="center"/>
                        </w:trPr>
                        <w:tc>
                          <w:tcPr>
                            <w:tcW w:w="1871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88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专业课一</w:t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专业课二</w:t>
                            </w:r>
                          </w:p>
                        </w:tc>
                        <w:tc>
                          <w:tcPr>
                            <w:tcW w:w="1831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综合成绩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252525" w:sz="18" w:space="0"/>
                            <w:left w:val="single" w:color="252525" w:sz="18" w:space="0"/>
                            <w:bottom w:val="single" w:color="252525" w:sz="18" w:space="0"/>
                            <w:right w:val="single" w:color="252525" w:sz="18" w:space="0"/>
                            <w:insideH w:val="single" w:color="252525" w:sz="18" w:space="0"/>
                            <w:insideV w:val="single" w:color="252525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48" w:hRule="atLeast"/>
                          <w:jc w:val="center"/>
                        </w:trPr>
                        <w:tc>
                          <w:tcPr>
                            <w:tcW w:w="1871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88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831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400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1752230912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-675640</wp:posOffset>
                </wp:positionV>
                <wp:extent cx="1955165" cy="493395"/>
                <wp:effectExtent l="0" t="0" r="0" b="0"/>
                <wp:wrapNone/>
                <wp:docPr id="12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65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报考专业：计算机专业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87.9pt;margin-top:-53.2pt;height:38.85pt;width:153.95pt;z-index:1752230912;mso-width-relative:page;mso-height-relative:page;" filled="f" stroked="f" coordsize="21600,21600" o:gfxdata="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Mh7Kt0AAAAMAQAADwAAAAAAAAABACAAAAAiAAAA&#10;ZHJzL2Rvd25yZXYueG1sUEsBAhQAFAAAAAgAh07iQLVVaTo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报考专业：计算机专业</w:t>
                      </w:r>
                    </w:p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120545075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-127635</wp:posOffset>
                </wp:positionV>
                <wp:extent cx="2017395" cy="885825"/>
                <wp:effectExtent l="0" t="0" r="0" b="0"/>
                <wp:wrapNone/>
                <wp:docPr id="4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生日：1996.10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电话：138 0000 0000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116.25pt;margin-top:-10.05pt;height:69.75pt;width:158.85pt;z-index:1205450752;mso-width-relative:page;mso-height-relative:page;" filled="f" stroked="f" coordsize="21600,21600" o:gfxdata="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h2XC3bAAAACwEAAA8AAAAAAAAAAQAgAAAA&#10;IgAAAGRycy9kb3ducmV2LnhtbFBLAQIUABQAAAAIAIdO4kBBzWN0QQIAAH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生日：1996.10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电话：138 0000 0000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120544972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-159385</wp:posOffset>
                </wp:positionV>
                <wp:extent cx="2287905" cy="885825"/>
                <wp:effectExtent l="0" t="0" r="0" b="0"/>
                <wp:wrapNone/>
                <wp:docPr id="45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籍贯：贵州省贵阳市白云区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"mailto:12345678@qq.com"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12345678@qq.com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86.25pt;margin-top:-12.55pt;height:69.75pt;width:180.15pt;z-index:1205449728;mso-width-relative:page;mso-height-relative:page;" filled="f" stroked="f" coordsize="21600,21600" o:gfxdata="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ENsazcAAAACwEAAA8AAAAAAAAAAQAg&#10;AAAAIgAAAGRycy9kb3ducmV2LnhtbFBLAQIUABQAAAAIAIdO4kDnGf3w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籍贯：贵州省贵阳市白云区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"mailto:12345678@qq.com"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12345678@qq.com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-1457325</wp:posOffset>
                </wp:positionH>
                <wp:positionV relativeFrom="paragraph">
                  <wp:posOffset>-173355</wp:posOffset>
                </wp:positionV>
                <wp:extent cx="8032750" cy="889635"/>
                <wp:effectExtent l="0" t="0" r="635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550" y="74295"/>
                          <a:ext cx="8032750" cy="889635"/>
                        </a:xfrm>
                        <a:prstGeom prst="rect">
                          <a:avLst/>
                        </a:prstGeom>
                        <a:solidFill>
                          <a:srgbClr val="4151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4.75pt;margin-top:-13.65pt;height:70.05pt;width:632.5pt;z-index:251658240;v-text-anchor:middle;mso-width-relative:page;mso-height-relative:page;" fillcolor="#415166" filled="t" stroked="f" coordsize="21600,21600" o:gfxdata="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O1ApvZAAAADQEAAA8AAAAAAAAAAQAgAAAAIgAA&#10;AGRycy9kb3ducmV2LnhtbFBLAQIUABQAAAAIAIdO4kC0/2MseQIAAN8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52B8C"/>
    <w:rsid w:val="2B105BE6"/>
    <w:rsid w:val="51136074"/>
    <w:rsid w:val="51AC02F4"/>
    <w:rsid w:val="5FB52B8C"/>
    <w:rsid w:val="6FDF3908"/>
    <w:rsid w:val="709C68CD"/>
    <w:rsid w:val="748D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13dd16c8-a8e6-4e89-8836-3632159080ec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2022-01-10T08:37:00Z</dcterms:created>
  <dc:creator>Mr Lee</dc:creator>
  <cp:lastModifiedBy>Mr Lee</cp:lastModifiedBy>
  <dcterms:modified xsi:type="dcterms:W3CDTF">2022-01-10T13:18:06Z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1.0_ZgkVy64ENmmB2Hr6FAnV6C7Qy4KfGD5hupCNZKwaiS5bqK1n5UPPGGwlXwWvydmJvuoa+sCk8P241X6Xtzo8Nw==</vt:lpwstr>
  </property>
  <property fmtid="{D5CDD505-2E9C-101B-9397-08002B2CF9AE}" pid="4" name="KSOTemplateUUID">
    <vt:lpwstr>v1.0_mb_ZwmM/7M2FXPq6PipRlhI9Q==</vt:lpwstr>
  </property>
</Properties>
</file>