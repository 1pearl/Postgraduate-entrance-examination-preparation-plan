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798436352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-623570</wp:posOffset>
            </wp:positionV>
            <wp:extent cx="998855" cy="1415415"/>
            <wp:effectExtent l="0" t="0" r="10795" b="13335"/>
            <wp:wrapNone/>
            <wp:docPr id="3" name="图片 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3087370" y="368300"/>
                      <a:ext cx="99885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8585472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-951230</wp:posOffset>
                </wp:positionV>
                <wp:extent cx="7715250" cy="904240"/>
                <wp:effectExtent l="0" t="0" r="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9042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-74.9pt;height:71.2pt;width:607.5pt;z-index:-706381824;v-text-anchor:middle;mso-width-relative:page;mso-height-relative:page;" fillcolor="#EDEDED [662]" filled="t" stroked="f" coordsize="21600,21600" o:gfxdata="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5wITaAAAADQEA&#10;AA8AAAAAAAAAAQAgAAAAIgAAAGRycy9kb3ducmV2LnhtbFBLAQIUABQAAAAIAIdO4kAjUtyjigIA&#10;AA8FAAAOAAAAAAAAAAEAIAAAACk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37376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-875665</wp:posOffset>
                </wp:positionV>
                <wp:extent cx="1485265" cy="805180"/>
                <wp:effectExtent l="0" t="0" r="0" b="0"/>
                <wp:wrapNone/>
                <wp:docPr id="1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sz w:val="56"/>
                                <w:szCs w:val="56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35.15pt;margin-top:-68.95pt;height:63.4pt;width:116.95pt;z-index:798437376;mso-width-relative:page;mso-height-relative:page;" filled="f" stroked="f" coordsize="21600,21600" o:gfxdata="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jbH8jbAAAADAEAAA8AAAAAAAAAAQAgAAAAIgAAAGRy&#10;cy9kb3ducmV2LnhtbFBLAQIUABQAAAAIAIdO4kAA8rHg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 w:themeColor="text1" w:themeTint="A6"/>
                          <w:sz w:val="56"/>
                          <w:szCs w:val="56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38400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-675640</wp:posOffset>
                </wp:positionV>
                <wp:extent cx="1955165" cy="493395"/>
                <wp:effectExtent l="0" t="0" r="0" b="0"/>
                <wp:wrapNone/>
                <wp:docPr id="1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报考专业：计算机专业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7.9pt;margin-top:-53.2pt;height:38.85pt;width:153.95pt;z-index:798438400;mso-width-relative:page;mso-height-relative:page;" filled="f" stroked="f" coordsize="21600,21600" o:gfxdata="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Mh7Kt0AAAAMAQAADwAAAAAAAAABACAAAAAiAAAA&#10;ZHJzL2Rvd25yZXYueG1sUEsBAhQAFAAAAAgAh07iQLVVaTo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报考专业：计算机专业</w:t>
                      </w:r>
                    </w:p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46592" behindDoc="0" locked="0" layoutInCell="1" allowOverlap="1">
                <wp:simplePos x="0" y="0"/>
                <wp:positionH relativeFrom="column">
                  <wp:posOffset>-450215</wp:posOffset>
                </wp:positionH>
                <wp:positionV relativeFrom="paragraph">
                  <wp:posOffset>3335655</wp:posOffset>
                </wp:positionV>
                <wp:extent cx="6275705" cy="109982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705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5pt;margin-top:262.65pt;height:86.6pt;width:494.15pt;z-index:798446592;mso-width-relative:page;mso-height-relative:page;" filled="f" stroked="f" coordsize="21600,21600" o:gfxdata="UEsDBAoAAAAAAIdO4kAAAAAAAAAAAAAAAAAEAAAAZHJzL1BLAwQUAAAACACHTuJADVPIfN0AAAAL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1TyHzdAAAACwEAAA8AAAAAAAAAAQAgAAAAIgAAAGRycy9kb3ducmV2&#10;LnhtbFBLAQIUABQAAAAIAIdO4kDu1J9JvgEAAGgDAAAOAAAAAAAAAAEAIAAAACwBAABkcnMvZTJv&#10;RG9jLnhtbFBLBQYAAAAABgAGAFkBAAB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4556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4952365</wp:posOffset>
                </wp:positionV>
                <wp:extent cx="6329680" cy="13208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68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color w:val="3B383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稻壳儿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45pt;margin-top:389.95pt;height:104pt;width:498.4pt;z-index:798445568;mso-width-relative:page;mso-height-relative:page;" filled="f" stroked="f" coordsize="21600,21600" o:gfxdata="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VOvt2gAAAAsBAAAPAAAAAAAAAAEAIAAAACIAAABkcnMvZG93bnJldi54bWxQ&#10;SwECFAAUAAAACACHTuJAiffIlbwBAABoAwAADgAAAAAAAAABACAAAAAp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color w:val="3B3838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稻壳儿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3942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6695440</wp:posOffset>
                </wp:positionV>
                <wp:extent cx="6240780" cy="129222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129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left="1051" w:hanging="1051" w:hanging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开发，通晓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527.2pt;height:101.75pt;width:491.4pt;z-index:798439424;mso-width-relative:page;mso-height-relative:page;" filled="f" stroked="f" coordsize="21600,21600" o:gfxdata="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GYWMvdAAAADQEAAA8AAAAAAAAAAQAgAAAAIgAAAGRycy9kb3ducmV2Lnht&#10;bFBLAQIUABQAAAAIAIdO4kAld+y7uwEAAGgDAAAOAAAAAAAAAAEAIAAAACw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ind w:left="1051" w:hanging="1051" w:hanging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开发，通晓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4352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8461375</wp:posOffset>
                </wp:positionV>
                <wp:extent cx="6249035" cy="102997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9035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666.25pt;height:81.1pt;width:492.05pt;z-index:798443520;mso-width-relative:page;mso-height-relative:page;" filled="f" stroked="f" coordsize="21600,21600" o:gfxdata="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+X8ft0AAAANAQAADwAAAAAAAAABACAAAAAiAAAAZHJzL2Rvd25yZXYu&#10;eG1sUEsBAhQAFAAAAAgAh07iQKIwt029AQAAagMAAA4AAAAAAAAAAQAgAAAALA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42496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1478280</wp:posOffset>
                </wp:positionV>
                <wp:extent cx="6318250" cy="3035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                          报考专业：计算机专业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116.4pt;height:23.9pt;width:497.5pt;z-index:798442496;mso-width-relative:page;mso-height-relative:page;" filled="f" stroked="f" coordsize="21600,21600" o:gfxdata="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jYs9NwAAAALAQAADwAAAAAAAAABACAAAAAiAAAAZHJzL2Rvd25yZXYueG1sUEsB&#10;AhQAFAAAAAgAh07iQLKkFAW4AQAAZw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                          报考专业：计算机专业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798440448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1799590</wp:posOffset>
                </wp:positionV>
                <wp:extent cx="6331585" cy="10223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9482" w:type="dxa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71"/>
                              <w:gridCol w:w="1880"/>
                              <w:gridCol w:w="1960"/>
                              <w:gridCol w:w="1940"/>
                              <w:gridCol w:w="1831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39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 w:val="0"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综合成绩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8" w:hRule="atLeast"/>
                                <w:jc w:val="center"/>
                              </w:trPr>
                              <w:tc>
                                <w:tcPr>
                                  <w:tcW w:w="187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40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9pt;margin-top:141.7pt;height:80.5pt;width:498.55pt;z-index:798440448;mso-width-relative:page;mso-height-relative:page;" filled="f" stroked="f" coordsize="21600,21600" o:gfxdata="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M46K7dAAAACwEAAA8AAAAAAAAAAQAg&#10;AAAAIgAAAGRycy9kb3ducmV2LnhtbFBLAQIUABQAAAAIAIdO4kAGt6nu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9482" w:type="dxa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71"/>
                        <w:gridCol w:w="1880"/>
                        <w:gridCol w:w="1960"/>
                        <w:gridCol w:w="1940"/>
                        <w:gridCol w:w="1831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39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综合成绩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8" w:hRule="atLeast"/>
                          <w:jc w:val="center"/>
                        </w:trPr>
                        <w:tc>
                          <w:tcPr>
                            <w:tcW w:w="187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8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40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831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842611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1080770</wp:posOffset>
                </wp:positionV>
                <wp:extent cx="6079490" cy="300990"/>
                <wp:effectExtent l="0" t="0" r="1651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00990"/>
                          <a:chOff x="2825" y="3375"/>
                          <a:chExt cx="9574" cy="474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2825" y="3375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225" y="3375"/>
                            <a:ext cx="8175" cy="4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85.1pt;height:23.7pt;width:478.7pt;z-index:798426112;mso-width-relative:page;mso-height-relative:page;" coordorigin="2825,3375" coordsize="9574,474" o:gfxdata="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Pq1jYTcAAAACwEAAA8A&#10;AAAAAAAAAQAgAAAAIgAAAGRycy9kb3ducmV2LnhtbFBLAQIUABQAAAAIAIdO4kDkohZJMAMAAFkJ&#10;AAAOAAAAAAAAAAEAIAAAACsBAABkcnMvZTJvRG9jLnhtbFBLBQYAAAAABgAGAFkBAADNBgAAAAA=&#10;">
                <o:lock v:ext="edit" aspectratio="f"/>
                <v:rect id="_x0000_s1026" o:spid="_x0000_s1026" o:spt="1" style="position:absolute;left:2825;top:3375;height:475;width:1600;v-text-anchor:middle;" fillcolor="#595959 [2109]" filled="t" stroked="f" coordsize="21600,21600" o:gfxdata="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xM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225;top:3375;height:475;width:8175;v-text-anchor:middle;" fillcolor="#EDEDED [662]" filled="t" stroked="f" coordsize="21600,21600" o:gfxdata="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ixwi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98427136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977900</wp:posOffset>
                </wp:positionV>
                <wp:extent cx="1102995" cy="5029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9pt;margin-top:77pt;height:39.6pt;width:86.85pt;z-index:798427136;mso-width-relative:page;mso-height-relative:page;" filled="f" stroked="f" coordsize="21600,21600" o:gfxdata="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SoAcLcAAAACwEAAA8AAAAAAAAAAQAgAAAAIgAAAGRy&#10;cy9kb3ducmV2LnhtbFBLAQIUABQAAAAIAIdO4kBwxG4E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58858752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2954020</wp:posOffset>
                </wp:positionV>
                <wp:extent cx="6079490" cy="300990"/>
                <wp:effectExtent l="0" t="0" r="1651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00990"/>
                          <a:chOff x="2825" y="3375"/>
                          <a:chExt cx="9574" cy="474"/>
                        </a:xfrm>
                      </wpg:grpSpPr>
                      <wps:wsp>
                        <wps:cNvPr id="11" name="矩形 6"/>
                        <wps:cNvSpPr/>
                        <wps:spPr>
                          <a:xfrm>
                            <a:off x="2825" y="3375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4225" y="3375"/>
                            <a:ext cx="8175" cy="4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232.6pt;height:23.7pt;width:478.7pt;z-index:-706379776;mso-width-relative:page;mso-height-relative:page;" coordorigin="2825,3375" coordsize="9574,474" o:gfxdata="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D2Bqi3cAAAACwEA&#10;AA8AAAAAAAAAAQAgAAAAIgAAAGRycy9kb3ducmV2LnhtbFBLAQIUABQAAAAIAIdO4kAZe3h9MwMA&#10;AFsJAAAOAAAAAAAAAAEAIAAAACsBAABkcnMvZTJvRG9jLnhtbFBLBQYAAAAABgAGAFkBAADQBgAA&#10;AAA=&#10;">
                <o:lock v:ext="edit" aspectratio="f"/>
                <v:rect id="矩形 6" o:spid="_x0000_s1026" o:spt="1" style="position:absolute;left:2825;top:3375;height:475;width:1600;v-text-anchor:middle;" fillcolor="#595959 [2109]" filled="t" stroked="f" coordsize="21600,21600" o:gfxdata="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Jv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4225;top:3375;height:475;width:8175;v-text-anchor:middle;" fillcolor="#EDEDED [662]" filled="t" stroked="f" coordsize="21600,21600" o:gfxdata="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onR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859852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2844800</wp:posOffset>
                </wp:positionV>
                <wp:extent cx="1102995" cy="502920"/>
                <wp:effectExtent l="0" t="0" r="0" b="0"/>
                <wp:wrapNone/>
                <wp:docPr id="4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0.4pt;margin-top:224pt;height:39.6pt;width:86.85pt;z-index:728598528;mso-width-relative:page;mso-height-relative:page;" filled="f" stroked="f" coordsize="21600,21600" o:gfxdata="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o0lztwAAAALAQAADwAAAAAAAAABACAAAAAiAAAA&#10;ZHJzL2Rvd25yZXYueG1sUEsBAhQAFAAAAAgAh07iQMdOjI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842406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4557395</wp:posOffset>
                </wp:positionV>
                <wp:extent cx="6079490" cy="300990"/>
                <wp:effectExtent l="0" t="0" r="16510" b="38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00990"/>
                          <a:chOff x="2825" y="3375"/>
                          <a:chExt cx="9574" cy="474"/>
                        </a:xfrm>
                      </wpg:grpSpPr>
                      <wps:wsp>
                        <wps:cNvPr id="17" name="矩形 6"/>
                        <wps:cNvSpPr/>
                        <wps:spPr>
                          <a:xfrm>
                            <a:off x="2825" y="3375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7"/>
                        <wps:cNvSpPr/>
                        <wps:spPr>
                          <a:xfrm>
                            <a:off x="4225" y="3375"/>
                            <a:ext cx="8175" cy="4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358.85pt;height:23.7pt;width:478.7pt;z-index:798424064;mso-width-relative:page;mso-height-relative:page;" coordorigin="2825,3375" coordsize="9574,474" o:gfxdata="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I7b1vfc&#10;AAAACwEAAA8AAAAAAAAAAQAgAAAAIgAAAGRycy9kb3ducmV2LnhtbFBLAQIUABQAAAAIAIdO4kBN&#10;Oe0XOQMAAF0JAAAOAAAAAAAAAAEAIAAAACsBAABkcnMvZTJvRG9jLnhtbFBLBQYAAAAABgAGAFkB&#10;AADWBgAAAAA=&#10;">
                <o:lock v:ext="edit" aspectratio="f"/>
                <v:rect id="矩形 6" o:spid="_x0000_s1026" o:spt="1" style="position:absolute;left:2825;top:3375;height:475;width:1600;v-text-anchor:middle;" fillcolor="#595959 [2109]" filled="t" stroked="f" coordsize="21600,21600" o:gfxdata="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dS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4225;top:3375;height:475;width:8175;v-text-anchor:middle;" fillcolor="#EDEDED [662]" filled="t" stroked="f" coordsize="21600,21600" o:gfxdata="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y1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98444544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4464050</wp:posOffset>
                </wp:positionV>
                <wp:extent cx="1102995" cy="502920"/>
                <wp:effectExtent l="0" t="0" r="0" b="0"/>
                <wp:wrapNone/>
                <wp:docPr id="5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0.4pt;margin-top:351.5pt;height:39.6pt;width:86.85pt;z-index:798444544;mso-width-relative:page;mso-height-relative:page;" filled="f" stroked="f" coordsize="21600,21600" o:gfxdata="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m/qk72wAAAAsBAAAPAAAAAAAAAAEAIAAAACIAAABk&#10;cnMvZG93bnJldi54bWxQSwECFAAUAAAACACHTuJA2RnOp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98441472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6219825</wp:posOffset>
                </wp:positionV>
                <wp:extent cx="1102995" cy="502920"/>
                <wp:effectExtent l="0" t="0" r="0" b="0"/>
                <wp:wrapNone/>
                <wp:docPr id="6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0.4pt;margin-top:489.75pt;height:39.6pt;width:86.85pt;z-index:798441472;mso-width-relative:page;mso-height-relative:page;" filled="f" stroked="f" coordsize="21600,21600" o:gfxdata="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OLCn90AAAAMAQAADwAAAAAAAAABACAAAAAiAAAA&#10;ZHJzL2Rvd25yZXYueG1sUEsBAhQAFAAAAAgAh07iQGUQck0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842201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8065770</wp:posOffset>
                </wp:positionV>
                <wp:extent cx="6079490" cy="300990"/>
                <wp:effectExtent l="0" t="0" r="1651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00990"/>
                          <a:chOff x="2825" y="3375"/>
                          <a:chExt cx="9574" cy="474"/>
                        </a:xfrm>
                      </wpg:grpSpPr>
                      <wps:wsp>
                        <wps:cNvPr id="25" name="矩形 6"/>
                        <wps:cNvSpPr/>
                        <wps:spPr>
                          <a:xfrm>
                            <a:off x="2825" y="3375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7"/>
                        <wps:cNvSpPr/>
                        <wps:spPr>
                          <a:xfrm>
                            <a:off x="4225" y="3375"/>
                            <a:ext cx="8175" cy="4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635.1pt;height:23.7pt;width:478.7pt;z-index:798422016;mso-width-relative:page;mso-height-relative:page;" coordorigin="2825,3375" coordsize="9574,474" o:gfxdata="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LufTpDdAAAADQEA&#10;AA8AAAAAAAAAAQAgAAAAIgAAAGRycy9kb3ducmV2LnhtbFBLAQIUABQAAAAIAIdO4kBj5VIIMgMA&#10;AF0JAAAOAAAAAAAAAAEAIAAAACwBAABkcnMvZTJvRG9jLnhtbFBLBQYAAAAABgAGAFkBAADQBgAA&#10;AAA=&#10;">
                <o:lock v:ext="edit" aspectratio="f"/>
                <v:rect id="矩形 6" o:spid="_x0000_s1026" o:spt="1" style="position:absolute;left:2825;top:3375;height:475;width:1600;v-text-anchor:middle;" fillcolor="#595959 [2109]" filled="t" stroked="f" coordsize="21600,21600" o:gfxdata="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Wji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4225;top:3375;height:475;width:8175;v-text-anchor:middle;" fillcolor="#EDEDED [662]" filled="t" stroked="f" coordsize="21600,21600" o:gfxdata="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Y1h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9842304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6319520</wp:posOffset>
                </wp:positionV>
                <wp:extent cx="6079490" cy="300990"/>
                <wp:effectExtent l="0" t="0" r="1651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00990"/>
                          <a:chOff x="2825" y="3375"/>
                          <a:chExt cx="9574" cy="474"/>
                        </a:xfrm>
                      </wpg:grpSpPr>
                      <wps:wsp>
                        <wps:cNvPr id="22" name="矩形 6"/>
                        <wps:cNvSpPr/>
                        <wps:spPr>
                          <a:xfrm>
                            <a:off x="2825" y="3375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7"/>
                        <wps:cNvSpPr/>
                        <wps:spPr>
                          <a:xfrm>
                            <a:off x="4225" y="3375"/>
                            <a:ext cx="8175" cy="4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25pt;margin-top:497.6pt;height:23.7pt;width:478.7pt;z-index:798423040;mso-width-relative:page;mso-height-relative:page;" coordorigin="2825,3375" coordsize="9574,474" o:gfxdata="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zgT/IdwAAAAMAQAA&#10;DwAAAAAAAAABACAAAAAiAAAAZHJzL2Rvd25yZXYueG1sUEsBAhQAFAAAAAgAh07iQFInjDUyAwAA&#10;XQkAAA4AAAAAAAAAAQAgAAAAKwEAAGRycy9lMm9Eb2MueG1sUEsFBgAAAAAGAAYAWQEAAM8GAAAA&#10;AA==&#10;">
                <o:lock v:ext="edit" aspectratio="f"/>
                <v:rect id="矩形 6" o:spid="_x0000_s1026" o:spt="1" style="position:absolute;left:2825;top:3375;height:475;width:1600;v-text-anchor:middle;" fillcolor="#595959 [2109]" filled="t" stroked="f" coordsize="21600,21600" o:gfxdata="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w7/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4225;top:3375;height:475;width:8175;v-text-anchor:middle;" fillcolor="#EDEDED [662]" filled="t" stroked="f" coordsize="21600,21600" o:gfxdata="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3W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98447616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7972425</wp:posOffset>
                </wp:positionV>
                <wp:extent cx="1102995" cy="502920"/>
                <wp:effectExtent l="0" t="0" r="0" b="0"/>
                <wp:wrapNone/>
                <wp:docPr id="7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30.4pt;margin-top:627.75pt;height:39.6pt;width:86.85pt;z-index:798447616;mso-width-relative:page;mso-height-relative:page;" filled="f" stroked="f" coordsize="21600,21600" o:gfxdata="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ArxK/dAAAADQEAAA8AAAAAAAAAAQAgAAAAIgAA&#10;AGRycy9kb3ducmV2LnhtbFBLAQIUABQAAAAIAIdO4kCVygJG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49664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-127635</wp:posOffset>
                </wp:positionV>
                <wp:extent cx="2017395" cy="885825"/>
                <wp:effectExtent l="0" t="0" r="0" b="0"/>
                <wp:wrapNone/>
                <wp:docPr id="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生日：1996.10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电话：138 0000 0000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35pt;margin-top:-10.05pt;height:69.75pt;width:158.85pt;z-index:798449664;mso-width-relative:page;mso-height-relative:page;" filled="f" stroked="f" coordsize="21600,21600" o:gfxdata="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KRaQ3AAAAAsBAAAPAAAAAAAAAAEAIAAA&#10;ACIAAABkcnMvZG93bnJldi54bWxQSwECFAAUAAAACACHTuJAQc1jdE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生日：1996.10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电话：138 0000 0000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798448640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-159385</wp:posOffset>
                </wp:positionV>
                <wp:extent cx="2287905" cy="885825"/>
                <wp:effectExtent l="0" t="0" r="0" b="0"/>
                <wp:wrapNone/>
                <wp:docPr id="4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2625" y="1151890"/>
                          <a:ext cx="228790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籍贯：贵州省贵阳市白云区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"mailto:12345678@qq.com"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6.25pt;margin-top:-12.55pt;height:69.75pt;width:180.15pt;z-index:798448640;mso-width-relative:page;mso-height-relative:page;" filled="f" stroked="f" coordsize="21600,21600" o:gfxdata="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ENsazcAAAACwEAAA8A&#10;AAAAAAAAAQAgAAAAIgAAAGRycy9kb3ducmV2LnhtbFBLAQIUABQAAAAIAIdO4kA54HqVTAIAAIEE&#10;AAAOAAAAAAAAAAEAIAAAACs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籍贯：贵州省贵阳市白云区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"mailto:12345678@qq.com"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8433280" behindDoc="0" locked="0" layoutInCell="1" allowOverlap="1">
                <wp:simplePos x="0" y="0"/>
                <wp:positionH relativeFrom="column">
                  <wp:posOffset>-1171575</wp:posOffset>
                </wp:positionH>
                <wp:positionV relativeFrom="paragraph">
                  <wp:posOffset>-125095</wp:posOffset>
                </wp:positionV>
                <wp:extent cx="7715250" cy="77787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" y="868045"/>
                          <a:ext cx="7715250" cy="777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25pt;margin-top:-9.85pt;height:61.25pt;width:607.5pt;z-index:798433280;v-text-anchor:middle;mso-width-relative:page;mso-height-relative:page;" fillcolor="#595959 [2109]" filled="t" stroked="f" coordsize="21600,21600" o:gfxdata="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f&#10;4t1U2gAAAA0BAAAPAAAAAAAAAAEAIAAAACIAAABkcnMvZG93bnJldi54bWxQSwECFAAUAAAACACH&#10;TuJASZ8ASpQCAAAYBQAADgAAAAAAAAABACAAAAAp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0579E"/>
    <w:rsid w:val="01735640"/>
    <w:rsid w:val="052E482A"/>
    <w:rsid w:val="06D83B6A"/>
    <w:rsid w:val="0B101A26"/>
    <w:rsid w:val="0B452C93"/>
    <w:rsid w:val="0DFC1969"/>
    <w:rsid w:val="1C1B5B99"/>
    <w:rsid w:val="1DF564CE"/>
    <w:rsid w:val="1F946182"/>
    <w:rsid w:val="2B4B011C"/>
    <w:rsid w:val="3432515D"/>
    <w:rsid w:val="34C70CE6"/>
    <w:rsid w:val="353F5375"/>
    <w:rsid w:val="37185BA6"/>
    <w:rsid w:val="3AC0579E"/>
    <w:rsid w:val="3C085E1E"/>
    <w:rsid w:val="4CB67DCF"/>
    <w:rsid w:val="4E3D3B6C"/>
    <w:rsid w:val="52EB2570"/>
    <w:rsid w:val="53874FCB"/>
    <w:rsid w:val="539964F4"/>
    <w:rsid w:val="580408A5"/>
    <w:rsid w:val="5A8A1029"/>
    <w:rsid w:val="69CE2C3D"/>
    <w:rsid w:val="6DDB23B9"/>
    <w:rsid w:val="6FAA0D78"/>
    <w:rsid w:val="708F458A"/>
    <w:rsid w:val="77D1059C"/>
    <w:rsid w:val="7CA2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95f9298f-380f-491b-8a09-165595e1e490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2022-01-10T08:37:00Z</dcterms:created>
  <dc:creator>Mr Lee</dc:creator>
  <cp:lastModifiedBy>Mr Lee</cp:lastModifiedBy>
  <dcterms:modified xsi:type="dcterms:W3CDTF">2022-01-10T13:17:43Z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1.0_ItM1LEDdJ6Fzq9LP6lMehdY49pPSrtBrnBS0cPaW7Dssk+sB+bS/NDE/XnCjxDWEftNDFt30X3F8FXQbbZlDhA==</vt:lpwstr>
  </property>
  <property fmtid="{D5CDD505-2E9C-101B-9397-08002B2CF9AE}" pid="4" name="KSOTemplateUUID">
    <vt:lpwstr>v1.0_mb_NkYb9gLwTesnUVdc12eQbA==</vt:lpwstr>
  </property>
</Properties>
</file>