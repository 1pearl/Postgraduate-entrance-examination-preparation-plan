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6171565</wp:posOffset>
                </wp:positionV>
                <wp:extent cx="2729230" cy="8915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23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年国家奖学金             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年获“三好学生”称号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年创业杯大赛获得团体赛铜奖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15pt;margin-top:485.95pt;height:70.2pt;width:214.9pt;z-index:251660288;mso-width-relative:page;mso-height-relative:page;" filled="f" stroked="f" coordsize="21600,21600" o:gfxdata="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X7iST2gAAAAwBAAAPAAAAAAAAAAEAIAAAACIAAABkcnMvZG93&#10;bnJldi54bWxQSwECFAAUAAAACACHTuJA3TBycMUBAACC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 xml:space="preserve">年国家奖学金             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 xml:space="preserve">年获“三好学生”称号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年创业杯大赛获得团体赛铜奖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3980180</wp:posOffset>
                </wp:positionH>
                <wp:positionV relativeFrom="paragraph">
                  <wp:posOffset>6181090</wp:posOffset>
                </wp:positionV>
                <wp:extent cx="2324735" cy="891540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3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年任班长一职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年获营销大赛一等奖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年获学院优秀班干部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4pt;margin-top:486.7pt;height:70.2pt;width:183.05pt;z-index:251693056;mso-width-relative:page;mso-height-relative:page;" filled="f" stroked="f" coordsize="21600,21600" o:gfxdata="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9GAdP2wAAAAwBAAAPAAAAAAAAAAEAIAAAACIAAABkcnMv&#10;ZG93bnJldi54bWxQSwECFAAUAAAACACHTuJAP/Iozs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年任班长一职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年获营销大赛一等奖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年获学院优秀班干部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1356360</wp:posOffset>
                </wp:positionV>
                <wp:extent cx="2720340" cy="28892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05pt;margin-top:106.8pt;height:22.75pt;width:214.2pt;z-index:251666432;v-text-anchor:middle;mso-width-relative:page;mso-height-relative:page;" filled="f" stroked="f" coordsize="21600,21600" o:gfxdata="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/qI7rYAAAACwEAAA8AAAAAAAAAAQAgAAAAIgAAAGRycy9kb3ducmV2LnhtbFBL&#10;AQIUABQAAAAIAIdO4kCuS+ri9gEAANIDAAAOAAAAAAAAAAEAIAAAACc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1433195</wp:posOffset>
                </wp:positionV>
                <wp:extent cx="220980" cy="153670"/>
                <wp:effectExtent l="0" t="0" r="7620" b="18415"/>
                <wp:wrapNone/>
                <wp:docPr id="16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4546A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17.65pt;margin-top:112.85pt;height:12.1pt;width:17.4pt;z-index:251667456;mso-width-relative:page;mso-height-relative:page;" fillcolor="#44546A" filled="t" stroked="f" coordsize="263,184" o:gfxdata="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1691005</wp:posOffset>
                </wp:positionV>
                <wp:extent cx="4566285" cy="0"/>
                <wp:effectExtent l="0" t="9525" r="5715" b="952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7155" y="900430"/>
                          <a:ext cx="45662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65pt;margin-top:133.15pt;height:0pt;width:359.55pt;z-index:251672576;mso-width-relative:page;mso-height-relative:page;" filled="f" stroked="t" coordsize="21600,21600" o:gfxdata="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97bg92AAAAAsBAAAPAAAAAAAA&#10;AAEAIAAAACIAAABkcnMvZG93bnJldi54bWxQSwECFAAUAAAACACHTuJAGsOciBICAAD+AwAADgAA&#10;AAAAAAABACAAAAAnAQAAZHJzL2Uyb0RvYy54bWxQSwUGAAAAAAYABgBZAQAAqwUA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1696085</wp:posOffset>
                </wp:positionV>
                <wp:extent cx="4697095" cy="1234440"/>
                <wp:effectExtent l="0" t="0" r="0" b="0"/>
                <wp:wrapNone/>
                <wp:docPr id="1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709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rFonts w:hint="eastAsia" w:eastAsia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2012.09—2016.6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计算机应用技术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本科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专业成绩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GPA 3.85 ; 全系排名15/108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计算机基础、计算机字表处理、BASIC语言、办公软件、数据库应用基础、微机原理、网络技术、图形处理、网页制作、高级语言程序设计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普通话等级二级甲 计算机等级证书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111.35pt;margin-top:133.55pt;height:97.2pt;width:369.85pt;z-index:251659264;mso-width-relative:page;mso-height-relative:page;" filled="f" stroked="f" coordsize="21600,21600" o:gfxdata="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te1dtoAAAALAQAADwAAAAAAAAABACAAAAAiAAAAZHJz&#10;L2Rvd25yZXYueG1sUEsBAhQAFAAAAAgAh07iQH9Xl4nJAQAAgQ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rFonts w:hint="eastAsia" w:eastAsia="微软雅黑"/>
                          <w:color w:val="0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2012.09—2016.6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计算机应用技术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本科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default" w:ascii="微软雅黑" w:hAnsi="微软雅黑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专业成绩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GPA 3.85 ; 全系排名15/108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计算机基础、计算机字表处理、BASIC语言、办公软件、数据库应用基础、微机原理、网络技术、图形处理、网页制作、高级语言程序设计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技能证书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普通话等级二级甲 计算机等级证书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-222885</wp:posOffset>
                </wp:positionV>
                <wp:extent cx="4909185" cy="1405255"/>
                <wp:effectExtent l="0" t="0" r="0" b="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9185" cy="351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0" w:type="auto"/>
                              <w:jc w:val="center"/>
                              <w:tblBorders>
                                <w:top w:val="single" w:color="44546A" w:sz="8" w:space="0"/>
                                <w:left w:val="single" w:color="44546A" w:sz="8" w:space="0"/>
                                <w:bottom w:val="single" w:color="44546A" w:sz="8" w:space="0"/>
                                <w:right w:val="single" w:color="44546A" w:sz="8" w:space="0"/>
                                <w:insideH w:val="single" w:color="44546A" w:sz="8" w:space="0"/>
                                <w:insideV w:val="single" w:color="44546A" w:sz="8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40"/>
                              <w:gridCol w:w="1240"/>
                              <w:gridCol w:w="1240"/>
                              <w:gridCol w:w="1241"/>
                              <w:gridCol w:w="1241"/>
                              <w:gridCol w:w="1241"/>
                            </w:tblGrid>
                            <w:tr>
                              <w:tblPrEx>
                                <w:tblBorders>
                                  <w:top w:val="single" w:color="44546A" w:sz="8" w:space="0"/>
                                  <w:left w:val="single" w:color="44546A" w:sz="8" w:space="0"/>
                                  <w:bottom w:val="single" w:color="44546A" w:sz="8" w:space="0"/>
                                  <w:right w:val="single" w:color="44546A" w:sz="8" w:space="0"/>
                                  <w:insideH w:val="single" w:color="44546A" w:sz="8" w:space="0"/>
                                  <w:insideV w:val="single" w:color="44546A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5" w:hRule="atLeast"/>
                                <w:jc w:val="center"/>
                              </w:trPr>
                              <w:tc>
                                <w:tcPr>
                                  <w:tcW w:w="1240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报考学校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XXX大学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报考专业</w:t>
                                  </w:r>
                                </w:p>
                              </w:tc>
                              <w:tc>
                                <w:tcPr>
                                  <w:tcW w:w="248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公共管理学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44546A" w:sz="8" w:space="0"/>
                                  <w:left w:val="single" w:color="44546A" w:sz="8" w:space="0"/>
                                  <w:bottom w:val="single" w:color="44546A" w:sz="8" w:space="0"/>
                                  <w:right w:val="single" w:color="44546A" w:sz="8" w:space="0"/>
                                  <w:insideH w:val="single" w:color="44546A" w:sz="8" w:space="0"/>
                                  <w:insideV w:val="single" w:color="44546A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35" w:hRule="atLeast"/>
                                <w:jc w:val="center"/>
                              </w:trPr>
                              <w:tc>
                                <w:tcPr>
                                  <w:tcW w:w="1240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数学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思想政治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专业课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44546A" w:sz="8" w:space="0"/>
                                  <w:left w:val="single" w:color="44546A" w:sz="8" w:space="0"/>
                                  <w:bottom w:val="single" w:color="44546A" w:sz="8" w:space="0"/>
                                  <w:right w:val="single" w:color="44546A" w:sz="8" w:space="0"/>
                                  <w:insideH w:val="single" w:color="44546A" w:sz="8" w:space="0"/>
                                  <w:insideV w:val="single" w:color="44546A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atLeast"/>
                                <w:jc w:val="center"/>
                              </w:trPr>
                              <w:tc>
                                <w:tcPr>
                                  <w:tcW w:w="1240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textAlignment w:val="baseline"/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357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06.05pt;margin-top:-17.55pt;height:110.65pt;width:386.55pt;z-index:251661312;mso-width-relative:page;mso-height-relative:page;" filled="f" stroked="f" coordsize="21600,21600" o:gfxdata="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MJDBM2wAAAAsB&#10;AAAPAAAAAAAAAAEAIAAAACIAAABkcnMvZG93bnJldi54bWxQSwECFAAUAAAACACHTuJA3YhT/d8B&#10;AADFAwAADgAAAAAAAAABACAAAAAqAQAAZHJzL2Uyb0RvYy54bWxQSwUGAAAAAAYABgBZAQAAew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vertAlign w:val="baseline"/>
                          <w:lang w:val="en-US" w:eastAsia="zh-CN"/>
                        </w:rPr>
                      </w:pPr>
                    </w:p>
                    <w:tbl>
                      <w:tblPr>
                        <w:tblStyle w:val="4"/>
                        <w:tblW w:w="0" w:type="auto"/>
                        <w:jc w:val="center"/>
                        <w:tblBorders>
                          <w:top w:val="single" w:color="44546A" w:sz="8" w:space="0"/>
                          <w:left w:val="single" w:color="44546A" w:sz="8" w:space="0"/>
                          <w:bottom w:val="single" w:color="44546A" w:sz="8" w:space="0"/>
                          <w:right w:val="single" w:color="44546A" w:sz="8" w:space="0"/>
                          <w:insideH w:val="single" w:color="44546A" w:sz="8" w:space="0"/>
                          <w:insideV w:val="single" w:color="44546A" w:sz="8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40"/>
                        <w:gridCol w:w="1240"/>
                        <w:gridCol w:w="1240"/>
                        <w:gridCol w:w="1241"/>
                        <w:gridCol w:w="1241"/>
                        <w:gridCol w:w="1241"/>
                      </w:tblGrid>
                      <w:tr>
                        <w:tblPrEx>
                          <w:tblBorders>
                            <w:top w:val="single" w:color="44546A" w:sz="8" w:space="0"/>
                            <w:left w:val="single" w:color="44546A" w:sz="8" w:space="0"/>
                            <w:bottom w:val="single" w:color="44546A" w:sz="8" w:space="0"/>
                            <w:right w:val="single" w:color="44546A" w:sz="8" w:space="0"/>
                            <w:insideH w:val="single" w:color="44546A" w:sz="8" w:space="0"/>
                            <w:insideV w:val="single" w:color="44546A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5" w:hRule="atLeast"/>
                          <w:jc w:val="center"/>
                        </w:trPr>
                        <w:tc>
                          <w:tcPr>
                            <w:tcW w:w="1240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报考学校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XXX大学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报考专业</w:t>
                            </w:r>
                          </w:p>
                        </w:tc>
                        <w:tc>
                          <w:tcPr>
                            <w:tcW w:w="248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公共管理学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44546A" w:sz="8" w:space="0"/>
                            <w:left w:val="single" w:color="44546A" w:sz="8" w:space="0"/>
                            <w:bottom w:val="single" w:color="44546A" w:sz="8" w:space="0"/>
                            <w:right w:val="single" w:color="44546A" w:sz="8" w:space="0"/>
                            <w:insideH w:val="single" w:color="44546A" w:sz="8" w:space="0"/>
                            <w:insideV w:val="single" w:color="44546A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35" w:hRule="atLeast"/>
                          <w:jc w:val="center"/>
                        </w:trPr>
                        <w:tc>
                          <w:tcPr>
                            <w:tcW w:w="1240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数学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思想政治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专业课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44546A" w:sz="8" w:space="0"/>
                            <w:left w:val="single" w:color="44546A" w:sz="8" w:space="0"/>
                            <w:bottom w:val="single" w:color="44546A" w:sz="8" w:space="0"/>
                            <w:right w:val="single" w:color="44546A" w:sz="8" w:space="0"/>
                            <w:insideH w:val="single" w:color="44546A" w:sz="8" w:space="0"/>
                            <w:insideV w:val="single" w:color="44546A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atLeast"/>
                          <w:jc w:val="center"/>
                        </w:trPr>
                        <w:tc>
                          <w:tcPr>
                            <w:tcW w:w="1240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1240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357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4068445</wp:posOffset>
                </wp:positionV>
                <wp:extent cx="4791075" cy="1619885"/>
                <wp:effectExtent l="0" t="0" r="0" b="0"/>
                <wp:wrapNone/>
                <wp:docPr id="20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61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56" w:beforeLines="50" w:line="400" w:lineRule="exact"/>
                              <w:ind w:right="300" w:rightChars="143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1"/>
                                <w:lang w:val="en-US" w:eastAsia="zh-CN"/>
                              </w:rPr>
                              <w:t>2016.6-2019.10     xxxx科技有限公司        产品平面设计师</w:t>
                            </w:r>
                          </w:p>
                          <w:p>
                            <w:pPr>
                              <w:pStyle w:val="7"/>
                              <w:spacing w:before="156" w:beforeLines="50" w:line="400" w:lineRule="exact"/>
                              <w:ind w:right="300" w:rightChars="143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1.负责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工艺礼品的设计图稿，以及产品包装设计；</w:t>
                            </w:r>
                          </w:p>
                          <w:p>
                            <w:pPr>
                              <w:pStyle w:val="7"/>
                              <w:spacing w:line="400" w:lineRule="exact"/>
                              <w:ind w:right="300" w:rightChars="143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2.负责公司各种销售资料（画册、PPT、易企秀、H5等等）的平面设计；</w:t>
                            </w:r>
                          </w:p>
                          <w:p>
                            <w:pPr>
                              <w:pStyle w:val="7"/>
                              <w:spacing w:line="400" w:lineRule="exact"/>
                              <w:ind w:right="300" w:rightChars="143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3.负责配合公司销售设计各种平面图、效果图及一些宣传资料的设计。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配合各部门与客户沟通，交流设计构想，传达设计理念</w:t>
                            </w:r>
                          </w:p>
                          <w:p>
                            <w:pPr>
                              <w:pStyle w:val="7"/>
                              <w:spacing w:line="400" w:lineRule="exact"/>
                              <w:ind w:right="300" w:rightChars="143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15.05pt;margin-top:320.35pt;height:127.55pt;width:377.25pt;z-index:251700224;mso-width-relative:page;mso-height-relative:page;" filled="f" stroked="f" coordsize="21600,21600" o:gfxdata="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5t1952QAAAAsBAAAPAAAAAAAAAAEAIAAAACIAAABkcnMv&#10;ZG93bnJldi54bWxQSwECFAAUAAAACACHTuJAafxK58kBAAB2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156" w:beforeLines="50" w:line="400" w:lineRule="exact"/>
                        <w:ind w:right="300" w:rightChars="143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1"/>
                          <w:lang w:val="en-US" w:eastAsia="zh-CN"/>
                        </w:rPr>
                        <w:t>2016.6-2019.10     xxxx科技有限公司        产品平面设计师</w:t>
                      </w:r>
                    </w:p>
                    <w:p>
                      <w:pPr>
                        <w:pStyle w:val="7"/>
                        <w:spacing w:before="156" w:beforeLines="50" w:line="400" w:lineRule="exact"/>
                        <w:ind w:right="300" w:rightChars="143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1.负责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:lang w:val="en-US" w:eastAsia="zh-CN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工艺礼品的设计图稿，以及产品包装设计；</w:t>
                      </w:r>
                    </w:p>
                    <w:p>
                      <w:pPr>
                        <w:pStyle w:val="7"/>
                        <w:spacing w:line="400" w:lineRule="exact"/>
                        <w:ind w:right="300" w:rightChars="143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2.负责公司各种销售资料（画册、PPT、易企秀、H5等等）的平面设计；</w:t>
                      </w:r>
                    </w:p>
                    <w:p>
                      <w:pPr>
                        <w:pStyle w:val="7"/>
                        <w:spacing w:line="400" w:lineRule="exact"/>
                        <w:ind w:right="300" w:rightChars="143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3.负责配合公司销售设计各种平面图、效果图及一些宣传资料的设计。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配合各部门与客户沟通，交流设计构想，传达设计理念</w:t>
                      </w:r>
                    </w:p>
                    <w:p>
                      <w:pPr>
                        <w:pStyle w:val="7"/>
                        <w:spacing w:line="400" w:lineRule="exact"/>
                        <w:ind w:right="300" w:rightChars="143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3780790</wp:posOffset>
                </wp:positionV>
                <wp:extent cx="955675" cy="28892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实践经历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55pt;margin-top:297.7pt;height:22.75pt;width:75.25pt;z-index:251670528;v-text-anchor:middle;mso-width-relative:page;mso-height-relative:page;" filled="f" stroked="f" coordsize="21600,21600" o:gfxdata="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JYppc2gAAAAsBAAAPAAAAAAAAAAEAIAAAACIAAABkcnMvZG93bnJldi54bWxQ&#10;SwECFAAUAAAACACHTuJA8g2gS/UBAADPAwAADgAAAAAAAAABACAAAAApAQAAZHJzL2Uyb0RvYy54&#10;bWxQSwUGAAAAAAYABgBZAQAAk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6"/>
                          <w:szCs w:val="26"/>
                          <w:lang w:val="en-US" w:eastAsia="zh-CN"/>
                        </w:rPr>
                        <w:t>实践经历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3836035</wp:posOffset>
                </wp:positionV>
                <wp:extent cx="159385" cy="177800"/>
                <wp:effectExtent l="0" t="0" r="12065" b="1270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9385" cy="177800"/>
                        </a:xfrm>
                        <a:custGeom>
                          <a:avLst/>
                          <a:gdLst>
                            <a:gd name="T0" fmla="*/ 248428 w 2033587"/>
                            <a:gd name="T1" fmla="*/ 944529 h 2276475"/>
                            <a:gd name="T2" fmla="*/ 1175716 w 2033587"/>
                            <a:gd name="T3" fmla="*/ 709393 h 2276475"/>
                            <a:gd name="T4" fmla="*/ 1178374 w 2033587"/>
                            <a:gd name="T5" fmla="*/ 591162 h 2276475"/>
                            <a:gd name="T6" fmla="*/ 1585424 w 2033587"/>
                            <a:gd name="T7" fmla="*/ 232745 h 2276475"/>
                            <a:gd name="T8" fmla="*/ 1623685 w 2033587"/>
                            <a:gd name="T9" fmla="*/ 244701 h 2276475"/>
                            <a:gd name="T10" fmla="*/ 1656631 w 2033587"/>
                            <a:gd name="T11" fmla="*/ 266753 h 2276475"/>
                            <a:gd name="T12" fmla="*/ 1682138 w 2033587"/>
                            <a:gd name="T13" fmla="*/ 297308 h 2276475"/>
                            <a:gd name="T14" fmla="*/ 1697549 w 2033587"/>
                            <a:gd name="T15" fmla="*/ 334505 h 2276475"/>
                            <a:gd name="T16" fmla="*/ 1701800 w 2033587"/>
                            <a:gd name="T17" fmla="*/ 1767638 h 2276475"/>
                            <a:gd name="T18" fmla="*/ 1695689 w 2033587"/>
                            <a:gd name="T19" fmla="*/ 1808289 h 2276475"/>
                            <a:gd name="T20" fmla="*/ 1678419 w 2033587"/>
                            <a:gd name="T21" fmla="*/ 1844423 h 2276475"/>
                            <a:gd name="T22" fmla="*/ 1651849 w 2033587"/>
                            <a:gd name="T23" fmla="*/ 1873649 h 2276475"/>
                            <a:gd name="T24" fmla="*/ 1617839 w 2033587"/>
                            <a:gd name="T25" fmla="*/ 1894372 h 2276475"/>
                            <a:gd name="T26" fmla="*/ 1578251 w 2033587"/>
                            <a:gd name="T27" fmla="*/ 1904469 h 2276475"/>
                            <a:gd name="T28" fmla="*/ 381012 w 2033587"/>
                            <a:gd name="T29" fmla="*/ 1903672 h 2276475"/>
                            <a:gd name="T30" fmla="*/ 342220 w 2033587"/>
                            <a:gd name="T31" fmla="*/ 1891715 h 2276475"/>
                            <a:gd name="T32" fmla="*/ 309539 w 2033587"/>
                            <a:gd name="T33" fmla="*/ 1869397 h 2276475"/>
                            <a:gd name="T34" fmla="*/ 284298 w 2033587"/>
                            <a:gd name="T35" fmla="*/ 1838844 h 2276475"/>
                            <a:gd name="T36" fmla="*/ 268621 w 2033587"/>
                            <a:gd name="T37" fmla="*/ 1801912 h 2276475"/>
                            <a:gd name="T38" fmla="*/ 382075 w 2033587"/>
                            <a:gd name="T39" fmla="*/ 1767638 h 2276475"/>
                            <a:gd name="T40" fmla="*/ 385528 w 2033587"/>
                            <a:gd name="T41" fmla="*/ 1778531 h 2276475"/>
                            <a:gd name="T42" fmla="*/ 398017 w 2033587"/>
                            <a:gd name="T43" fmla="*/ 1786768 h 2276475"/>
                            <a:gd name="T44" fmla="*/ 1570013 w 2033587"/>
                            <a:gd name="T45" fmla="*/ 1786502 h 2276475"/>
                            <a:gd name="T46" fmla="*/ 1581704 w 2033587"/>
                            <a:gd name="T47" fmla="*/ 1776937 h 2276475"/>
                            <a:gd name="T48" fmla="*/ 1583830 w 2033587"/>
                            <a:gd name="T49" fmla="*/ 368513 h 2276475"/>
                            <a:gd name="T50" fmla="*/ 1580376 w 2033587"/>
                            <a:gd name="T51" fmla="*/ 357619 h 2276475"/>
                            <a:gd name="T52" fmla="*/ 1568419 w 2033587"/>
                            <a:gd name="T53" fmla="*/ 349383 h 2276475"/>
                            <a:gd name="T54" fmla="*/ 492697 w 2033587"/>
                            <a:gd name="T55" fmla="*/ 362402 h 2276475"/>
                            <a:gd name="T56" fmla="*/ 484724 w 2033587"/>
                            <a:gd name="T57" fmla="*/ 402787 h 2276475"/>
                            <a:gd name="T58" fmla="*/ 465590 w 2033587"/>
                            <a:gd name="T59" fmla="*/ 437592 h 2276475"/>
                            <a:gd name="T60" fmla="*/ 437421 w 2033587"/>
                            <a:gd name="T61" fmla="*/ 465490 h 2276475"/>
                            <a:gd name="T62" fmla="*/ 402608 w 2033587"/>
                            <a:gd name="T63" fmla="*/ 484619 h 2276475"/>
                            <a:gd name="T64" fmla="*/ 362480 w 2033587"/>
                            <a:gd name="T65" fmla="*/ 492856 h 2276475"/>
                            <a:gd name="T66" fmla="*/ 118789 w 2033587"/>
                            <a:gd name="T67" fmla="*/ 1542067 h 2276475"/>
                            <a:gd name="T68" fmla="*/ 128090 w 2033587"/>
                            <a:gd name="T69" fmla="*/ 1553757 h 2276475"/>
                            <a:gd name="T70" fmla="*/ 1299773 w 2033587"/>
                            <a:gd name="T71" fmla="*/ 1556149 h 2276475"/>
                            <a:gd name="T72" fmla="*/ 1310934 w 2033587"/>
                            <a:gd name="T73" fmla="*/ 1552695 h 2276475"/>
                            <a:gd name="T74" fmla="*/ 1319438 w 2033587"/>
                            <a:gd name="T75" fmla="*/ 1540208 h 2276475"/>
                            <a:gd name="T76" fmla="*/ 1318907 w 2033587"/>
                            <a:gd name="T77" fmla="*/ 131782 h 2276475"/>
                            <a:gd name="T78" fmla="*/ 1309340 w 2033587"/>
                            <a:gd name="T79" fmla="*/ 120357 h 2276475"/>
                            <a:gd name="T80" fmla="*/ 492963 w 2033587"/>
                            <a:gd name="T81" fmla="*/ 117967 h 2276475"/>
                            <a:gd name="T82" fmla="*/ 1327676 w 2033587"/>
                            <a:gd name="T83" fmla="*/ 2922 h 2276475"/>
                            <a:gd name="T84" fmla="*/ 1365413 w 2033587"/>
                            <a:gd name="T85" fmla="*/ 16738 h 2276475"/>
                            <a:gd name="T86" fmla="*/ 1397303 w 2033587"/>
                            <a:gd name="T87" fmla="*/ 40385 h 2276475"/>
                            <a:gd name="T88" fmla="*/ 1420954 w 2033587"/>
                            <a:gd name="T89" fmla="*/ 72268 h 2276475"/>
                            <a:gd name="T90" fmla="*/ 1434773 w 2033587"/>
                            <a:gd name="T91" fmla="*/ 109996 h 2276475"/>
                            <a:gd name="T92" fmla="*/ 1437430 w 2033587"/>
                            <a:gd name="T93" fmla="*/ 1543396 h 2276475"/>
                            <a:gd name="T94" fmla="*/ 1429192 w 2033587"/>
                            <a:gd name="T95" fmla="*/ 1583515 h 2276475"/>
                            <a:gd name="T96" fmla="*/ 1410324 w 2033587"/>
                            <a:gd name="T97" fmla="*/ 1618586 h 2276475"/>
                            <a:gd name="T98" fmla="*/ 1382155 w 2033587"/>
                            <a:gd name="T99" fmla="*/ 1646749 h 2276475"/>
                            <a:gd name="T100" fmla="*/ 1347076 w 2033587"/>
                            <a:gd name="T101" fmla="*/ 1665613 h 2276475"/>
                            <a:gd name="T102" fmla="*/ 1307214 w 2033587"/>
                            <a:gd name="T103" fmla="*/ 1673849 h 2276475"/>
                            <a:gd name="T104" fmla="*/ 109754 w 2033587"/>
                            <a:gd name="T105" fmla="*/ 1671192 h 2276475"/>
                            <a:gd name="T106" fmla="*/ 72017 w 2033587"/>
                            <a:gd name="T107" fmla="*/ 1657377 h 2276475"/>
                            <a:gd name="T108" fmla="*/ 40394 w 2033587"/>
                            <a:gd name="T109" fmla="*/ 1633731 h 2276475"/>
                            <a:gd name="T110" fmla="*/ 16476 w 2033587"/>
                            <a:gd name="T111" fmla="*/ 1601848 h 2276475"/>
                            <a:gd name="T112" fmla="*/ 2657 w 2033587"/>
                            <a:gd name="T113" fmla="*/ 1564120 h 2276475"/>
                            <a:gd name="T114" fmla="*/ 409517 w 2033587"/>
                            <a:gd name="T115" fmla="*/ 0 h 22764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033587" h="2276475">
                              <a:moveTo>
                                <a:pt x="312737" y="1411287"/>
                              </a:moveTo>
                              <a:lnTo>
                                <a:pt x="1422400" y="1411287"/>
                              </a:lnTo>
                              <a:lnTo>
                                <a:pt x="1422400" y="1552575"/>
                              </a:lnTo>
                              <a:lnTo>
                                <a:pt x="312737" y="1552575"/>
                              </a:lnTo>
                              <a:lnTo>
                                <a:pt x="312737" y="1411287"/>
                              </a:lnTo>
                              <a:close/>
                              <a:moveTo>
                                <a:pt x="296862" y="1128712"/>
                              </a:moveTo>
                              <a:lnTo>
                                <a:pt x="1404937" y="1128712"/>
                              </a:lnTo>
                              <a:lnTo>
                                <a:pt x="1404937" y="1270000"/>
                              </a:lnTo>
                              <a:lnTo>
                                <a:pt x="296862" y="1270000"/>
                              </a:lnTo>
                              <a:lnTo>
                                <a:pt x="296862" y="1128712"/>
                              </a:lnTo>
                              <a:close/>
                              <a:moveTo>
                                <a:pt x="296862" y="847725"/>
                              </a:moveTo>
                              <a:lnTo>
                                <a:pt x="1404937" y="847725"/>
                              </a:lnTo>
                              <a:lnTo>
                                <a:pt x="1404937" y="987425"/>
                              </a:lnTo>
                              <a:lnTo>
                                <a:pt x="296862" y="987425"/>
                              </a:lnTo>
                              <a:lnTo>
                                <a:pt x="296862" y="847725"/>
                              </a:lnTo>
                              <a:close/>
                              <a:moveTo>
                                <a:pt x="869950" y="565150"/>
                              </a:moveTo>
                              <a:lnTo>
                                <a:pt x="1408113" y="565150"/>
                              </a:lnTo>
                              <a:lnTo>
                                <a:pt x="1408113" y="706438"/>
                              </a:lnTo>
                              <a:lnTo>
                                <a:pt x="869950" y="706438"/>
                              </a:lnTo>
                              <a:lnTo>
                                <a:pt x="869950" y="565150"/>
                              </a:lnTo>
                              <a:close/>
                              <a:moveTo>
                                <a:pt x="1869440" y="276225"/>
                              </a:moveTo>
                              <a:lnTo>
                                <a:pt x="1877695" y="276543"/>
                              </a:lnTo>
                              <a:lnTo>
                                <a:pt x="1885950" y="276860"/>
                              </a:lnTo>
                              <a:lnTo>
                                <a:pt x="1894522" y="278130"/>
                              </a:lnTo>
                              <a:lnTo>
                                <a:pt x="1902460" y="279400"/>
                              </a:lnTo>
                              <a:lnTo>
                                <a:pt x="1910080" y="281305"/>
                              </a:lnTo>
                              <a:lnTo>
                                <a:pt x="1918017" y="283528"/>
                              </a:lnTo>
                              <a:lnTo>
                                <a:pt x="1925955" y="286068"/>
                              </a:lnTo>
                              <a:lnTo>
                                <a:pt x="1933257" y="288925"/>
                              </a:lnTo>
                              <a:lnTo>
                                <a:pt x="1940242" y="292418"/>
                              </a:lnTo>
                              <a:lnTo>
                                <a:pt x="1947545" y="296228"/>
                              </a:lnTo>
                              <a:lnTo>
                                <a:pt x="1954530" y="299720"/>
                              </a:lnTo>
                              <a:lnTo>
                                <a:pt x="1961197" y="304165"/>
                              </a:lnTo>
                              <a:lnTo>
                                <a:pt x="1967865" y="308928"/>
                              </a:lnTo>
                              <a:lnTo>
                                <a:pt x="1973897" y="313690"/>
                              </a:lnTo>
                              <a:lnTo>
                                <a:pt x="1979612" y="318770"/>
                              </a:lnTo>
                              <a:lnTo>
                                <a:pt x="1985645" y="324168"/>
                              </a:lnTo>
                              <a:lnTo>
                                <a:pt x="1991042" y="330200"/>
                              </a:lnTo>
                              <a:lnTo>
                                <a:pt x="1996122" y="335915"/>
                              </a:lnTo>
                              <a:lnTo>
                                <a:pt x="2000885" y="342265"/>
                              </a:lnTo>
                              <a:lnTo>
                                <a:pt x="2005647" y="348615"/>
                              </a:lnTo>
                              <a:lnTo>
                                <a:pt x="2010092" y="355283"/>
                              </a:lnTo>
                              <a:lnTo>
                                <a:pt x="2013585" y="362268"/>
                              </a:lnTo>
                              <a:lnTo>
                                <a:pt x="2017395" y="369570"/>
                              </a:lnTo>
                              <a:lnTo>
                                <a:pt x="2020570" y="376873"/>
                              </a:lnTo>
                              <a:lnTo>
                                <a:pt x="2023745" y="384175"/>
                              </a:lnTo>
                              <a:lnTo>
                                <a:pt x="2026285" y="391795"/>
                              </a:lnTo>
                              <a:lnTo>
                                <a:pt x="2028507" y="399733"/>
                              </a:lnTo>
                              <a:lnTo>
                                <a:pt x="2030412" y="407670"/>
                              </a:lnTo>
                              <a:lnTo>
                                <a:pt x="2032000" y="415608"/>
                              </a:lnTo>
                              <a:lnTo>
                                <a:pt x="2032952" y="423863"/>
                              </a:lnTo>
                              <a:lnTo>
                                <a:pt x="2033270" y="432118"/>
                              </a:lnTo>
                              <a:lnTo>
                                <a:pt x="2033587" y="440373"/>
                              </a:lnTo>
                              <a:lnTo>
                                <a:pt x="2033587" y="2112328"/>
                              </a:lnTo>
                              <a:lnTo>
                                <a:pt x="2033270" y="2120583"/>
                              </a:lnTo>
                              <a:lnTo>
                                <a:pt x="2032952" y="2128838"/>
                              </a:lnTo>
                              <a:lnTo>
                                <a:pt x="2032000" y="2137410"/>
                              </a:lnTo>
                              <a:lnTo>
                                <a:pt x="2030412" y="2145348"/>
                              </a:lnTo>
                              <a:lnTo>
                                <a:pt x="2028507" y="2153285"/>
                              </a:lnTo>
                              <a:lnTo>
                                <a:pt x="2026285" y="2160905"/>
                              </a:lnTo>
                              <a:lnTo>
                                <a:pt x="2023745" y="2168525"/>
                              </a:lnTo>
                              <a:lnTo>
                                <a:pt x="2020570" y="2175828"/>
                              </a:lnTo>
                              <a:lnTo>
                                <a:pt x="2017395" y="2183130"/>
                              </a:lnTo>
                              <a:lnTo>
                                <a:pt x="2013585" y="2190433"/>
                              </a:lnTo>
                              <a:lnTo>
                                <a:pt x="2010092" y="2197418"/>
                              </a:lnTo>
                              <a:lnTo>
                                <a:pt x="2005647" y="2204085"/>
                              </a:lnTo>
                              <a:lnTo>
                                <a:pt x="2000885" y="2210435"/>
                              </a:lnTo>
                              <a:lnTo>
                                <a:pt x="1996122" y="2216785"/>
                              </a:lnTo>
                              <a:lnTo>
                                <a:pt x="1991042" y="2222500"/>
                              </a:lnTo>
                              <a:lnTo>
                                <a:pt x="1985645" y="2228533"/>
                              </a:lnTo>
                              <a:lnTo>
                                <a:pt x="1979612" y="2233930"/>
                              </a:lnTo>
                              <a:lnTo>
                                <a:pt x="1973897" y="2239010"/>
                              </a:lnTo>
                              <a:lnTo>
                                <a:pt x="1967865" y="2243773"/>
                              </a:lnTo>
                              <a:lnTo>
                                <a:pt x="1961197" y="2248535"/>
                              </a:lnTo>
                              <a:lnTo>
                                <a:pt x="1954530" y="2252980"/>
                              </a:lnTo>
                              <a:lnTo>
                                <a:pt x="1947545" y="2256790"/>
                              </a:lnTo>
                              <a:lnTo>
                                <a:pt x="1940242" y="2260600"/>
                              </a:lnTo>
                              <a:lnTo>
                                <a:pt x="1933257" y="2263775"/>
                              </a:lnTo>
                              <a:lnTo>
                                <a:pt x="1925955" y="2266633"/>
                              </a:lnTo>
                              <a:lnTo>
                                <a:pt x="1918017" y="2269173"/>
                              </a:lnTo>
                              <a:lnTo>
                                <a:pt x="1910080" y="2271395"/>
                              </a:lnTo>
                              <a:lnTo>
                                <a:pt x="1902460" y="2273300"/>
                              </a:lnTo>
                              <a:lnTo>
                                <a:pt x="1894522" y="2274888"/>
                              </a:lnTo>
                              <a:lnTo>
                                <a:pt x="1885950" y="2275840"/>
                              </a:lnTo>
                              <a:lnTo>
                                <a:pt x="1877695" y="2276475"/>
                              </a:lnTo>
                              <a:lnTo>
                                <a:pt x="1869440" y="2276475"/>
                              </a:lnTo>
                              <a:lnTo>
                                <a:pt x="480377" y="2276475"/>
                              </a:lnTo>
                              <a:lnTo>
                                <a:pt x="471805" y="2276475"/>
                              </a:lnTo>
                              <a:lnTo>
                                <a:pt x="463550" y="2275840"/>
                              </a:lnTo>
                              <a:lnTo>
                                <a:pt x="455295" y="2274888"/>
                              </a:lnTo>
                              <a:lnTo>
                                <a:pt x="447040" y="2273300"/>
                              </a:lnTo>
                              <a:lnTo>
                                <a:pt x="439102" y="2271395"/>
                              </a:lnTo>
                              <a:lnTo>
                                <a:pt x="431482" y="2269173"/>
                              </a:lnTo>
                              <a:lnTo>
                                <a:pt x="423862" y="2266633"/>
                              </a:lnTo>
                              <a:lnTo>
                                <a:pt x="416242" y="2263775"/>
                              </a:lnTo>
                              <a:lnTo>
                                <a:pt x="408940" y="2260600"/>
                              </a:lnTo>
                              <a:lnTo>
                                <a:pt x="401955" y="2256790"/>
                              </a:lnTo>
                              <a:lnTo>
                                <a:pt x="394970" y="2252980"/>
                              </a:lnTo>
                              <a:lnTo>
                                <a:pt x="388620" y="2248535"/>
                              </a:lnTo>
                              <a:lnTo>
                                <a:pt x="381952" y="2243773"/>
                              </a:lnTo>
                              <a:lnTo>
                                <a:pt x="375602" y="2239010"/>
                              </a:lnTo>
                              <a:lnTo>
                                <a:pt x="369887" y="2233930"/>
                              </a:lnTo>
                              <a:lnTo>
                                <a:pt x="364172" y="2228533"/>
                              </a:lnTo>
                              <a:lnTo>
                                <a:pt x="358457" y="2222500"/>
                              </a:lnTo>
                              <a:lnTo>
                                <a:pt x="353377" y="2216785"/>
                              </a:lnTo>
                              <a:lnTo>
                                <a:pt x="348297" y="2210435"/>
                              </a:lnTo>
                              <a:lnTo>
                                <a:pt x="343852" y="2204085"/>
                              </a:lnTo>
                              <a:lnTo>
                                <a:pt x="339725" y="2197418"/>
                              </a:lnTo>
                              <a:lnTo>
                                <a:pt x="335597" y="2190433"/>
                              </a:lnTo>
                              <a:lnTo>
                                <a:pt x="332105" y="2183130"/>
                              </a:lnTo>
                              <a:lnTo>
                                <a:pt x="328612" y="2175828"/>
                              </a:lnTo>
                              <a:lnTo>
                                <a:pt x="325755" y="2168525"/>
                              </a:lnTo>
                              <a:lnTo>
                                <a:pt x="323215" y="2160905"/>
                              </a:lnTo>
                              <a:lnTo>
                                <a:pt x="320992" y="2153285"/>
                              </a:lnTo>
                              <a:lnTo>
                                <a:pt x="319087" y="2145348"/>
                              </a:lnTo>
                              <a:lnTo>
                                <a:pt x="317817" y="2137410"/>
                              </a:lnTo>
                              <a:lnTo>
                                <a:pt x="316547" y="2128838"/>
                              </a:lnTo>
                              <a:lnTo>
                                <a:pt x="315912" y="2120583"/>
                              </a:lnTo>
                              <a:lnTo>
                                <a:pt x="315912" y="2112328"/>
                              </a:lnTo>
                              <a:lnTo>
                                <a:pt x="456565" y="2112328"/>
                              </a:lnTo>
                              <a:lnTo>
                                <a:pt x="456882" y="2114868"/>
                              </a:lnTo>
                              <a:lnTo>
                                <a:pt x="457200" y="2116773"/>
                              </a:lnTo>
                              <a:lnTo>
                                <a:pt x="457835" y="2118995"/>
                              </a:lnTo>
                              <a:lnTo>
                                <a:pt x="458470" y="2121218"/>
                              </a:lnTo>
                              <a:lnTo>
                                <a:pt x="459422" y="2123440"/>
                              </a:lnTo>
                              <a:lnTo>
                                <a:pt x="460692" y="2125345"/>
                              </a:lnTo>
                              <a:lnTo>
                                <a:pt x="463550" y="2128838"/>
                              </a:lnTo>
                              <a:lnTo>
                                <a:pt x="467042" y="2132013"/>
                              </a:lnTo>
                              <a:lnTo>
                                <a:pt x="468947" y="2132965"/>
                              </a:lnTo>
                              <a:lnTo>
                                <a:pt x="471170" y="2133918"/>
                              </a:lnTo>
                              <a:lnTo>
                                <a:pt x="473392" y="2134870"/>
                              </a:lnTo>
                              <a:lnTo>
                                <a:pt x="475615" y="2135188"/>
                              </a:lnTo>
                              <a:lnTo>
                                <a:pt x="477837" y="2135505"/>
                              </a:lnTo>
                              <a:lnTo>
                                <a:pt x="480377" y="2135823"/>
                              </a:lnTo>
                              <a:lnTo>
                                <a:pt x="1869440" y="2135823"/>
                              </a:lnTo>
                              <a:lnTo>
                                <a:pt x="1871980" y="2135505"/>
                              </a:lnTo>
                              <a:lnTo>
                                <a:pt x="1874202" y="2135188"/>
                              </a:lnTo>
                              <a:lnTo>
                                <a:pt x="1876107" y="2134870"/>
                              </a:lnTo>
                              <a:lnTo>
                                <a:pt x="1878330" y="2133918"/>
                              </a:lnTo>
                              <a:lnTo>
                                <a:pt x="1880552" y="2132965"/>
                              </a:lnTo>
                              <a:lnTo>
                                <a:pt x="1882457" y="2132013"/>
                              </a:lnTo>
                              <a:lnTo>
                                <a:pt x="1885950" y="2128838"/>
                              </a:lnTo>
                              <a:lnTo>
                                <a:pt x="1888490" y="2125345"/>
                              </a:lnTo>
                              <a:lnTo>
                                <a:pt x="1890077" y="2123440"/>
                              </a:lnTo>
                              <a:lnTo>
                                <a:pt x="1890712" y="2121218"/>
                              </a:lnTo>
                              <a:lnTo>
                                <a:pt x="1891982" y="2118995"/>
                              </a:lnTo>
                              <a:lnTo>
                                <a:pt x="1892300" y="2116773"/>
                              </a:lnTo>
                              <a:lnTo>
                                <a:pt x="1892617" y="2114868"/>
                              </a:lnTo>
                              <a:lnTo>
                                <a:pt x="1892617" y="2112328"/>
                              </a:lnTo>
                              <a:lnTo>
                                <a:pt x="1892617" y="440373"/>
                              </a:lnTo>
                              <a:lnTo>
                                <a:pt x="1892617" y="438468"/>
                              </a:lnTo>
                              <a:lnTo>
                                <a:pt x="1892300" y="435928"/>
                              </a:lnTo>
                              <a:lnTo>
                                <a:pt x="1891982" y="433705"/>
                              </a:lnTo>
                              <a:lnTo>
                                <a:pt x="1890712" y="431483"/>
                              </a:lnTo>
                              <a:lnTo>
                                <a:pt x="1890077" y="429578"/>
                              </a:lnTo>
                              <a:lnTo>
                                <a:pt x="1888490" y="427355"/>
                              </a:lnTo>
                              <a:lnTo>
                                <a:pt x="1885950" y="424180"/>
                              </a:lnTo>
                              <a:lnTo>
                                <a:pt x="1882457" y="421323"/>
                              </a:lnTo>
                              <a:lnTo>
                                <a:pt x="1880552" y="420053"/>
                              </a:lnTo>
                              <a:lnTo>
                                <a:pt x="1878330" y="419100"/>
                              </a:lnTo>
                              <a:lnTo>
                                <a:pt x="1876107" y="418148"/>
                              </a:lnTo>
                              <a:lnTo>
                                <a:pt x="1874202" y="417513"/>
                              </a:lnTo>
                              <a:lnTo>
                                <a:pt x="1871980" y="417195"/>
                              </a:lnTo>
                              <a:lnTo>
                                <a:pt x="1869440" y="417195"/>
                              </a:lnTo>
                              <a:lnTo>
                                <a:pt x="1869440" y="276225"/>
                              </a:lnTo>
                              <a:close/>
                              <a:moveTo>
                                <a:pt x="589072" y="140970"/>
                              </a:moveTo>
                              <a:lnTo>
                                <a:pt x="589072" y="424815"/>
                              </a:lnTo>
                              <a:lnTo>
                                <a:pt x="588754" y="433070"/>
                              </a:lnTo>
                              <a:lnTo>
                                <a:pt x="588436" y="441643"/>
                              </a:lnTo>
                              <a:lnTo>
                                <a:pt x="587166" y="449580"/>
                              </a:lnTo>
                              <a:lnTo>
                                <a:pt x="585896" y="458153"/>
                              </a:lnTo>
                              <a:lnTo>
                                <a:pt x="583991" y="465773"/>
                              </a:lnTo>
                              <a:lnTo>
                                <a:pt x="581768" y="473710"/>
                              </a:lnTo>
                              <a:lnTo>
                                <a:pt x="579227" y="481330"/>
                              </a:lnTo>
                              <a:lnTo>
                                <a:pt x="576052" y="488633"/>
                              </a:lnTo>
                              <a:lnTo>
                                <a:pt x="572876" y="495935"/>
                              </a:lnTo>
                              <a:lnTo>
                                <a:pt x="569065" y="503238"/>
                              </a:lnTo>
                              <a:lnTo>
                                <a:pt x="565572" y="509905"/>
                              </a:lnTo>
                              <a:lnTo>
                                <a:pt x="561126" y="516573"/>
                              </a:lnTo>
                              <a:lnTo>
                                <a:pt x="556363" y="522923"/>
                              </a:lnTo>
                              <a:lnTo>
                                <a:pt x="551600" y="528955"/>
                              </a:lnTo>
                              <a:lnTo>
                                <a:pt x="546519" y="535305"/>
                              </a:lnTo>
                              <a:lnTo>
                                <a:pt x="541120" y="541020"/>
                              </a:lnTo>
                              <a:lnTo>
                                <a:pt x="535087" y="546100"/>
                              </a:lnTo>
                              <a:lnTo>
                                <a:pt x="529371" y="551815"/>
                              </a:lnTo>
                              <a:lnTo>
                                <a:pt x="522702" y="556260"/>
                              </a:lnTo>
                              <a:lnTo>
                                <a:pt x="516668" y="561023"/>
                              </a:lnTo>
                              <a:lnTo>
                                <a:pt x="509682" y="565150"/>
                              </a:lnTo>
                              <a:lnTo>
                                <a:pt x="503013" y="569278"/>
                              </a:lnTo>
                              <a:lnTo>
                                <a:pt x="495709" y="572770"/>
                              </a:lnTo>
                              <a:lnTo>
                                <a:pt x="488406" y="575945"/>
                              </a:lnTo>
                              <a:lnTo>
                                <a:pt x="481102" y="579120"/>
                              </a:lnTo>
                              <a:lnTo>
                                <a:pt x="473480" y="581978"/>
                              </a:lnTo>
                              <a:lnTo>
                                <a:pt x="465541" y="584200"/>
                              </a:lnTo>
                              <a:lnTo>
                                <a:pt x="457602" y="585788"/>
                              </a:lnTo>
                              <a:lnTo>
                                <a:pt x="449663" y="587375"/>
                              </a:lnTo>
                              <a:lnTo>
                                <a:pt x="441407" y="588328"/>
                              </a:lnTo>
                              <a:lnTo>
                                <a:pt x="433150" y="588963"/>
                              </a:lnTo>
                              <a:lnTo>
                                <a:pt x="424576" y="589280"/>
                              </a:lnTo>
                              <a:lnTo>
                                <a:pt x="140678" y="589280"/>
                              </a:lnTo>
                              <a:lnTo>
                                <a:pt x="140678" y="1836103"/>
                              </a:lnTo>
                              <a:lnTo>
                                <a:pt x="140678" y="1838643"/>
                              </a:lnTo>
                              <a:lnTo>
                                <a:pt x="140996" y="1840548"/>
                              </a:lnTo>
                              <a:lnTo>
                                <a:pt x="141948" y="1842770"/>
                              </a:lnTo>
                              <a:lnTo>
                                <a:pt x="142584" y="1844993"/>
                              </a:lnTo>
                              <a:lnTo>
                                <a:pt x="143536" y="1847215"/>
                              </a:lnTo>
                              <a:lnTo>
                                <a:pt x="144807" y="1849120"/>
                              </a:lnTo>
                              <a:lnTo>
                                <a:pt x="147665" y="1852613"/>
                              </a:lnTo>
                              <a:lnTo>
                                <a:pt x="151475" y="1855470"/>
                              </a:lnTo>
                              <a:lnTo>
                                <a:pt x="153063" y="1856740"/>
                              </a:lnTo>
                              <a:lnTo>
                                <a:pt x="155286" y="1857693"/>
                              </a:lnTo>
                              <a:lnTo>
                                <a:pt x="157191" y="1858645"/>
                              </a:lnTo>
                              <a:lnTo>
                                <a:pt x="159732" y="1858963"/>
                              </a:lnTo>
                              <a:lnTo>
                                <a:pt x="161955" y="1859280"/>
                              </a:lnTo>
                              <a:lnTo>
                                <a:pt x="164495" y="1859598"/>
                              </a:lnTo>
                              <a:lnTo>
                                <a:pt x="1553180" y="1859598"/>
                              </a:lnTo>
                              <a:lnTo>
                                <a:pt x="1556038" y="1859280"/>
                              </a:lnTo>
                              <a:lnTo>
                                <a:pt x="1557943" y="1858963"/>
                              </a:lnTo>
                              <a:lnTo>
                                <a:pt x="1560484" y="1858645"/>
                              </a:lnTo>
                              <a:lnTo>
                                <a:pt x="1562389" y="1857693"/>
                              </a:lnTo>
                              <a:lnTo>
                                <a:pt x="1564612" y="1856740"/>
                              </a:lnTo>
                              <a:lnTo>
                                <a:pt x="1566517" y="1855470"/>
                              </a:lnTo>
                              <a:lnTo>
                                <a:pt x="1570010" y="1852613"/>
                              </a:lnTo>
                              <a:lnTo>
                                <a:pt x="1572868" y="1849120"/>
                              </a:lnTo>
                              <a:lnTo>
                                <a:pt x="1574139" y="1847215"/>
                              </a:lnTo>
                              <a:lnTo>
                                <a:pt x="1575091" y="1844993"/>
                              </a:lnTo>
                              <a:lnTo>
                                <a:pt x="1576044" y="1842770"/>
                              </a:lnTo>
                              <a:lnTo>
                                <a:pt x="1576679" y="1840548"/>
                              </a:lnTo>
                              <a:lnTo>
                                <a:pt x="1576997" y="1838643"/>
                              </a:lnTo>
                              <a:lnTo>
                                <a:pt x="1576997" y="1836103"/>
                              </a:lnTo>
                              <a:lnTo>
                                <a:pt x="1576997" y="164782"/>
                              </a:lnTo>
                              <a:lnTo>
                                <a:pt x="1576997" y="161925"/>
                              </a:lnTo>
                              <a:lnTo>
                                <a:pt x="1576679" y="160020"/>
                              </a:lnTo>
                              <a:lnTo>
                                <a:pt x="1576044" y="157480"/>
                              </a:lnTo>
                              <a:lnTo>
                                <a:pt x="1575091" y="155257"/>
                              </a:lnTo>
                              <a:lnTo>
                                <a:pt x="1574139" y="153352"/>
                              </a:lnTo>
                              <a:lnTo>
                                <a:pt x="1572868" y="151447"/>
                              </a:lnTo>
                              <a:lnTo>
                                <a:pt x="1570010" y="147955"/>
                              </a:lnTo>
                              <a:lnTo>
                                <a:pt x="1566517" y="145097"/>
                              </a:lnTo>
                              <a:lnTo>
                                <a:pt x="1564612" y="143827"/>
                              </a:lnTo>
                              <a:lnTo>
                                <a:pt x="1562389" y="142875"/>
                              </a:lnTo>
                              <a:lnTo>
                                <a:pt x="1560484" y="141922"/>
                              </a:lnTo>
                              <a:lnTo>
                                <a:pt x="1557943" y="141287"/>
                              </a:lnTo>
                              <a:lnTo>
                                <a:pt x="1556038" y="140970"/>
                              </a:lnTo>
                              <a:lnTo>
                                <a:pt x="1553180" y="140970"/>
                              </a:lnTo>
                              <a:lnTo>
                                <a:pt x="589072" y="140970"/>
                              </a:lnTo>
                              <a:close/>
                              <a:moveTo>
                                <a:pt x="489358" y="0"/>
                              </a:moveTo>
                              <a:lnTo>
                                <a:pt x="1553180" y="0"/>
                              </a:lnTo>
                              <a:lnTo>
                                <a:pt x="1562071" y="317"/>
                              </a:lnTo>
                              <a:lnTo>
                                <a:pt x="1570010" y="952"/>
                              </a:lnTo>
                              <a:lnTo>
                                <a:pt x="1578584" y="2222"/>
                              </a:lnTo>
                              <a:lnTo>
                                <a:pt x="1586523" y="3492"/>
                              </a:lnTo>
                              <a:lnTo>
                                <a:pt x="1594462" y="5397"/>
                              </a:lnTo>
                              <a:lnTo>
                                <a:pt x="1602084" y="7620"/>
                              </a:lnTo>
                              <a:lnTo>
                                <a:pt x="1609705" y="10160"/>
                              </a:lnTo>
                              <a:lnTo>
                                <a:pt x="1617644" y="13017"/>
                              </a:lnTo>
                              <a:lnTo>
                                <a:pt x="1624630" y="16192"/>
                              </a:lnTo>
                              <a:lnTo>
                                <a:pt x="1631617" y="20002"/>
                              </a:lnTo>
                              <a:lnTo>
                                <a:pt x="1638603" y="23812"/>
                              </a:lnTo>
                              <a:lnTo>
                                <a:pt x="1645589" y="28257"/>
                              </a:lnTo>
                              <a:lnTo>
                                <a:pt x="1651623" y="32702"/>
                              </a:lnTo>
                              <a:lnTo>
                                <a:pt x="1657974" y="37782"/>
                              </a:lnTo>
                              <a:lnTo>
                                <a:pt x="1664008" y="42862"/>
                              </a:lnTo>
                              <a:lnTo>
                                <a:pt x="1669724" y="48260"/>
                              </a:lnTo>
                              <a:lnTo>
                                <a:pt x="1675122" y="53975"/>
                              </a:lnTo>
                              <a:lnTo>
                                <a:pt x="1680203" y="60007"/>
                              </a:lnTo>
                              <a:lnTo>
                                <a:pt x="1685284" y="66357"/>
                              </a:lnTo>
                              <a:lnTo>
                                <a:pt x="1689730" y="72390"/>
                              </a:lnTo>
                              <a:lnTo>
                                <a:pt x="1694176" y="79375"/>
                              </a:lnTo>
                              <a:lnTo>
                                <a:pt x="1697987" y="86360"/>
                              </a:lnTo>
                              <a:lnTo>
                                <a:pt x="1701797" y="93345"/>
                              </a:lnTo>
                              <a:lnTo>
                                <a:pt x="1704973" y="100647"/>
                              </a:lnTo>
                              <a:lnTo>
                                <a:pt x="1707831" y="108267"/>
                              </a:lnTo>
                              <a:lnTo>
                                <a:pt x="1710371" y="115570"/>
                              </a:lnTo>
                              <a:lnTo>
                                <a:pt x="1712594" y="123507"/>
                              </a:lnTo>
                              <a:lnTo>
                                <a:pt x="1714500" y="131445"/>
                              </a:lnTo>
                              <a:lnTo>
                                <a:pt x="1715770" y="139382"/>
                              </a:lnTo>
                              <a:lnTo>
                                <a:pt x="1717040" y="147637"/>
                              </a:lnTo>
                              <a:lnTo>
                                <a:pt x="1717675" y="155892"/>
                              </a:lnTo>
                              <a:lnTo>
                                <a:pt x="1717675" y="164782"/>
                              </a:lnTo>
                              <a:lnTo>
                                <a:pt x="1717675" y="1836103"/>
                              </a:lnTo>
                              <a:lnTo>
                                <a:pt x="1717675" y="1844358"/>
                              </a:lnTo>
                              <a:lnTo>
                                <a:pt x="1717040" y="1852613"/>
                              </a:lnTo>
                              <a:lnTo>
                                <a:pt x="1715770" y="1861185"/>
                              </a:lnTo>
                              <a:lnTo>
                                <a:pt x="1714500" y="1869123"/>
                              </a:lnTo>
                              <a:lnTo>
                                <a:pt x="1712594" y="1877060"/>
                              </a:lnTo>
                              <a:lnTo>
                                <a:pt x="1710371" y="1884680"/>
                              </a:lnTo>
                              <a:lnTo>
                                <a:pt x="1707831" y="1892300"/>
                              </a:lnTo>
                              <a:lnTo>
                                <a:pt x="1704973" y="1900238"/>
                              </a:lnTo>
                              <a:lnTo>
                                <a:pt x="1701797" y="1907223"/>
                              </a:lnTo>
                              <a:lnTo>
                                <a:pt x="1697987" y="1914208"/>
                              </a:lnTo>
                              <a:lnTo>
                                <a:pt x="1694176" y="1921193"/>
                              </a:lnTo>
                              <a:lnTo>
                                <a:pt x="1689730" y="1927860"/>
                              </a:lnTo>
                              <a:lnTo>
                                <a:pt x="1685284" y="1934210"/>
                              </a:lnTo>
                              <a:lnTo>
                                <a:pt x="1680203" y="1940560"/>
                              </a:lnTo>
                              <a:lnTo>
                                <a:pt x="1675122" y="1946275"/>
                              </a:lnTo>
                              <a:lnTo>
                                <a:pt x="1669724" y="1952308"/>
                              </a:lnTo>
                              <a:lnTo>
                                <a:pt x="1664008" y="1957705"/>
                              </a:lnTo>
                              <a:lnTo>
                                <a:pt x="1657974" y="1962785"/>
                              </a:lnTo>
                              <a:lnTo>
                                <a:pt x="1651623" y="1967865"/>
                              </a:lnTo>
                              <a:lnTo>
                                <a:pt x="1645589" y="1972310"/>
                              </a:lnTo>
                              <a:lnTo>
                                <a:pt x="1638603" y="1976755"/>
                              </a:lnTo>
                              <a:lnTo>
                                <a:pt x="1631617" y="1980565"/>
                              </a:lnTo>
                              <a:lnTo>
                                <a:pt x="1624630" y="1984375"/>
                              </a:lnTo>
                              <a:lnTo>
                                <a:pt x="1617644" y="1987550"/>
                              </a:lnTo>
                              <a:lnTo>
                                <a:pt x="1609705" y="1990408"/>
                              </a:lnTo>
                              <a:lnTo>
                                <a:pt x="1602084" y="1992948"/>
                              </a:lnTo>
                              <a:lnTo>
                                <a:pt x="1594462" y="1995170"/>
                              </a:lnTo>
                              <a:lnTo>
                                <a:pt x="1586523" y="1997075"/>
                              </a:lnTo>
                              <a:lnTo>
                                <a:pt x="1578584" y="1998345"/>
                              </a:lnTo>
                              <a:lnTo>
                                <a:pt x="1570010" y="1999615"/>
                              </a:lnTo>
                              <a:lnTo>
                                <a:pt x="1562071" y="2000250"/>
                              </a:lnTo>
                              <a:lnTo>
                                <a:pt x="1553180" y="2000250"/>
                              </a:lnTo>
                              <a:lnTo>
                                <a:pt x="164495" y="2000250"/>
                              </a:lnTo>
                              <a:lnTo>
                                <a:pt x="155604" y="2000250"/>
                              </a:lnTo>
                              <a:lnTo>
                                <a:pt x="147665" y="1999615"/>
                              </a:lnTo>
                              <a:lnTo>
                                <a:pt x="139408" y="1998345"/>
                              </a:lnTo>
                              <a:lnTo>
                                <a:pt x="131152" y="1997075"/>
                              </a:lnTo>
                              <a:lnTo>
                                <a:pt x="123213" y="1995170"/>
                              </a:lnTo>
                              <a:lnTo>
                                <a:pt x="115591" y="1992948"/>
                              </a:lnTo>
                              <a:lnTo>
                                <a:pt x="107970" y="1990408"/>
                              </a:lnTo>
                              <a:lnTo>
                                <a:pt x="100348" y="1987550"/>
                              </a:lnTo>
                              <a:lnTo>
                                <a:pt x="93044" y="1984375"/>
                              </a:lnTo>
                              <a:lnTo>
                                <a:pt x="86058" y="1980565"/>
                              </a:lnTo>
                              <a:lnTo>
                                <a:pt x="79072" y="1976755"/>
                              </a:lnTo>
                              <a:lnTo>
                                <a:pt x="72721" y="1972310"/>
                              </a:lnTo>
                              <a:lnTo>
                                <a:pt x="66052" y="1967865"/>
                              </a:lnTo>
                              <a:lnTo>
                                <a:pt x="59701" y="1962785"/>
                              </a:lnTo>
                              <a:lnTo>
                                <a:pt x="53667" y="1957705"/>
                              </a:lnTo>
                              <a:lnTo>
                                <a:pt x="48269" y="1952308"/>
                              </a:lnTo>
                              <a:lnTo>
                                <a:pt x="42553" y="1946275"/>
                              </a:lnTo>
                              <a:lnTo>
                                <a:pt x="37472" y="1940560"/>
                              </a:lnTo>
                              <a:lnTo>
                                <a:pt x="32391" y="1934210"/>
                              </a:lnTo>
                              <a:lnTo>
                                <a:pt x="27945" y="1927860"/>
                              </a:lnTo>
                              <a:lnTo>
                                <a:pt x="23817" y="1921193"/>
                              </a:lnTo>
                              <a:lnTo>
                                <a:pt x="19688" y="1914208"/>
                              </a:lnTo>
                              <a:lnTo>
                                <a:pt x="16195" y="1907223"/>
                              </a:lnTo>
                              <a:lnTo>
                                <a:pt x="12702" y="1900238"/>
                              </a:lnTo>
                              <a:lnTo>
                                <a:pt x="9844" y="1892300"/>
                              </a:lnTo>
                              <a:lnTo>
                                <a:pt x="7304" y="1884680"/>
                              </a:lnTo>
                              <a:lnTo>
                                <a:pt x="5081" y="1877060"/>
                              </a:lnTo>
                              <a:lnTo>
                                <a:pt x="3175" y="1869123"/>
                              </a:lnTo>
                              <a:lnTo>
                                <a:pt x="1905" y="1861185"/>
                              </a:lnTo>
                              <a:lnTo>
                                <a:pt x="635" y="1852613"/>
                              </a:lnTo>
                              <a:lnTo>
                                <a:pt x="0" y="1844358"/>
                              </a:lnTo>
                              <a:lnTo>
                                <a:pt x="0" y="1836103"/>
                              </a:lnTo>
                              <a:lnTo>
                                <a:pt x="0" y="489585"/>
                              </a:lnTo>
                              <a:lnTo>
                                <a:pt x="489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9.7pt;margin-top:302.05pt;height:14pt;width:12.55pt;z-index:251687936;v-text-anchor:middle;mso-width-relative:page;mso-height-relative:page;" fillcolor="#44546A" filled="t" stroked="f" coordsize="2033587,2276475" o:gfxdata="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" path="m312737,1411287l1422400,1411287,1422400,1552575,312737,1552575,312737,1411287xm296862,1128712l1404937,1128712,1404937,1270000,296862,1270000,296862,1128712xm296862,847725l1404937,847725,1404937,987425,296862,987425,296862,847725xm869950,565150l1408113,565150,1408113,706438,869950,706438,869950,565150xm1869440,276225l1877695,276543,1885950,276860,1894522,278130,1902460,279400,1910080,281305,1918017,283528,1925955,286068,1933257,288925,1940242,292418,1947545,296228,1954530,299720,1961197,304165,1967865,308928,1973897,313690,1979612,318770,1985645,324168,1991042,330200,1996122,335915,2000885,342265,2005647,348615,2010092,355283,2013585,362268,2017395,369570,2020570,376873,2023745,384175,2026285,391795,2028507,399733,2030412,407670,2032000,415608,2032952,423863,2033270,432118,2033587,440373,2033587,2112328,2033270,2120583,2032952,2128838,2032000,2137410,2030412,2145348,2028507,2153285,2026285,2160905,2023745,2168525,2020570,2175828,2017395,2183130,2013585,2190433,2010092,2197418,2005647,2204085,2000885,2210435,1996122,2216785,1991042,2222500,1985645,2228533,1979612,2233930,1973897,2239010,1967865,2243773,1961197,2248535,1954530,2252980,1947545,2256790,1940242,2260600,1933257,2263775,1925955,2266633,1918017,2269173,1910080,2271395,1902460,2273300,1894522,2274888,1885950,2275840,1877695,2276475,1869440,2276475,480377,2276475,471805,2276475,463550,2275840,455295,2274888,447040,2273300,439102,2271395,431482,2269173,423862,2266633,416242,2263775,408940,2260600,401955,2256790,394970,2252980,388620,2248535,381952,2243773,375602,2239010,369887,2233930,364172,2228533,358457,2222500,353377,2216785,348297,2210435,343852,2204085,339725,2197418,335597,2190433,332105,2183130,328612,2175828,325755,2168525,323215,2160905,320992,2153285,319087,2145348,317817,2137410,316547,2128838,315912,2120583,315912,2112328,456565,2112328,456882,2114868,457200,2116773,457835,2118995,458470,2121218,459422,2123440,460692,2125345,463550,2128838,467042,2132013,468947,2132965,471170,2133918,473392,2134870,475615,2135188,477837,2135505,480377,2135823,1869440,2135823,1871980,2135505,1874202,2135188,1876107,2134870,1878330,2133918,1880552,2132965,1882457,2132013,1885950,2128838,1888490,2125345,1890077,2123440,1890712,2121218,1891982,2118995,1892300,2116773,1892617,2114868,1892617,2112328,1892617,440373,1892617,438468,1892300,435928,1891982,433705,1890712,431483,1890077,429578,1888490,427355,1885950,424180,1882457,421323,1880552,420053,1878330,419100,1876107,418148,1874202,417513,1871980,417195,1869440,417195,1869440,276225xm589072,140970l589072,424815,588754,433070,588436,441643,587166,449580,585896,458153,583991,465773,581768,473710,579227,481330,576052,488633,572876,495935,569065,503238,565572,509905,561126,516573,556363,522923,551600,528955,546519,535305,541120,541020,535087,546100,529371,551815,522702,556260,516668,561023,509682,565150,503013,569278,495709,572770,488406,575945,481102,579120,473480,581978,465541,584200,457602,585788,449663,587375,441407,588328,433150,588963,424576,589280,140678,589280,140678,1836103,140678,1838643,140996,1840548,141948,1842770,142584,1844993,143536,1847215,144807,1849120,147665,1852613,151475,1855470,153063,1856740,155286,1857693,157191,1858645,159732,1858963,161955,1859280,164495,1859598,1553180,1859598,1556038,1859280,1557943,1858963,1560484,1858645,1562389,1857693,1564612,1856740,1566517,1855470,1570010,1852613,1572868,1849120,1574139,1847215,1575091,1844993,1576044,1842770,1576679,1840548,1576997,1838643,1576997,1836103,1576997,164782,1576997,161925,1576679,160020,1576044,157480,1575091,155257,1574139,153352,1572868,151447,1570010,147955,1566517,145097,1564612,143827,1562389,142875,1560484,141922,1557943,141287,1556038,140970,1553180,140970,589072,140970xm489358,0l1553180,0,1562071,317,1570010,952,1578584,2222,1586523,3492,1594462,5397,1602084,7620,1609705,10160,1617644,13017,1624630,16192,1631617,20002,1638603,23812,1645589,28257,1651623,32702,1657974,37782,1664008,42862,1669724,48260,1675122,53975,1680203,60007,1685284,66357,1689730,72390,1694176,79375,1697987,86360,1701797,93345,1704973,100647,1707831,108267,1710371,115570,1712594,123507,1714500,131445,1715770,139382,1717040,147637,1717675,155892,1717675,164782,1717675,1836103,1717675,1844358,1717040,1852613,1715770,1861185,1714500,1869123,1712594,1877060,1710371,1884680,1707831,1892300,1704973,1900238,1701797,1907223,1697987,1914208,1694176,1921193,1689730,1927860,1685284,1934210,1680203,1940560,1675122,1946275,1669724,1952308,1664008,1957705,1657974,1962785,1651623,1967865,1645589,1972310,1638603,1976755,1631617,1980565,1624630,1984375,1617644,1987550,1609705,1990408,1602084,1992948,1594462,1995170,1586523,1997075,1578584,1998345,1570010,1999615,1562071,2000250,1553180,2000250,164495,2000250,155604,2000250,147665,1999615,139408,1998345,131152,1997075,123213,1995170,115591,1992948,107970,1990408,100348,1987550,93044,1984375,86058,1980565,79072,1976755,72721,1972310,66052,1967865,59701,1962785,53667,1957705,48269,1952308,42553,1946275,37472,1940560,32391,1934210,27945,1927860,23817,1921193,19688,1914208,16195,1907223,12702,1900238,9844,1892300,7304,1884680,5081,1877060,3175,1869123,1905,1861185,635,1852613,0,1844358,0,1836103,0,489585,489358,0xe">
                <v:path o:connectlocs="19470,73770;92148,55405;92356,46171;124259,18178;127258,19111;129840,20834;131839,23220;133047,26125;133380,138058;132901,141233;131548,144055;129465,146337;126800,147956;123697,148745;29862,148682;26821,147749;24260,146005;22282,143619;21053,140735;29945,138058;30216,138908;31195,139552;123051,139531;123968,138784;124134,28782;123864,27931;122926,27287;38615,28304;37990,31458;36491,34177;34283,36356;31554,37850;28409,38493;9310,120440;10039,121353;101871,121540;102746,121270;103412,120295;103371,10292;102621,9400;38636,9213;104058,228;107016,1307;109515,3154;111369,5644;112452,8591;112660,120544;112014,123677;110535,126416;108328,128616;105578,130089;102454,130732;8602,130525;5644,129446;3165,127599;1291,125109;208,122162;32096,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4111625</wp:posOffset>
                </wp:positionV>
                <wp:extent cx="4566285" cy="0"/>
                <wp:effectExtent l="0" t="9525" r="5715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62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15pt;margin-top:323.75pt;height:0pt;width:359.55pt;z-index:251678720;mso-width-relative:page;mso-height-relative:page;" filled="f" stroked="t" coordsize="21600,21600" o:gfxdata="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VPi0NgAAAALAQAADwAAAAAAAAABACAAAAAiAAAAZHJz&#10;L2Rvd25yZXYueG1sUEsBAhQAFAAAAAgAh07iQKYt8CsEAgAA8QMAAA4AAAAAAAAAAQAgAAAAJwEA&#10;AGRycy9lMm9Eb2MueG1sUEsFBgAAAAAGAAYAWQEAAJ0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5942330</wp:posOffset>
                </wp:positionV>
                <wp:extent cx="203835" cy="184785"/>
                <wp:effectExtent l="0" t="0" r="5715" b="571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835" cy="18478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0.4pt;margin-top:467.9pt;height:14.55pt;width:16.05pt;z-index:251671552;v-text-anchor:middle;mso-width-relative:page;mso-height-relative:page;" fillcolor="#44546A" filled="t" stroked="f" coordsize="63,57" o:gfxdata="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AAoJqp2QAAAAsBAAAPAAAAAAAAAAEAIAAAACIAAABkcnMvZG93bnJldi54bWxQ&#10;SwECFAAUAAAACACHTuJAC43rO74DAAArDAAADgAAAAAAAAABACAAAAAoAQAAZHJzL2Uyb0RvYy54&#10;bWxQSwUGAAAAAAYABgBZAQAAWAcAAAAA&#10;" path="m0,55c0,55,0,57,4,57c3,54,11,45,11,45c11,45,25,54,40,39c54,23,44,11,63,0c17,10,7,24,8,43c12,34,24,22,34,17c17,29,5,47,0,55xe">
                <v:path o:connectlocs="0,@0;@0,@0;@0,@0;@0,@0;@0,0;@0,@0;@0,@0;0,@0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5889625</wp:posOffset>
                </wp:positionV>
                <wp:extent cx="3522345" cy="28892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246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rPr>
                                <w:color w:val="44546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 xml:space="preserve">荣誉奖励 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65pt;margin-top:463.75pt;height:22.75pt;width:277.35pt;z-index:251663360;v-text-anchor:middle;mso-width-relative:page;mso-height-relative:page;" filled="f" stroked="f" coordsize="21600,21600" o:gfxdata="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J1fNTZAAAACwEAAA8AAAAAAAAAAQAgAAAAIgAAAGRycy9kb3ducmV2LnhtbFBL&#10;AQIUABQAAAAIAIdO4kA2v87h9QEAANIDAAAOAAAAAAAAAAEAIAAAACg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rPr>
                          <w:color w:val="44546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  <w:sz w:val="26"/>
                          <w:szCs w:val="26"/>
                        </w:rPr>
                        <w:t xml:space="preserve">荣誉奖励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6177280</wp:posOffset>
                </wp:positionV>
                <wp:extent cx="4566285" cy="0"/>
                <wp:effectExtent l="0" t="9525" r="5715" b="952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7155" y="6939280"/>
                          <a:ext cx="45662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65pt;margin-top:486.4pt;height:0pt;width:359.55pt;z-index:251674624;mso-width-relative:page;mso-height-relative:page;" filled="f" stroked="t" coordsize="21600,21600" o:gfxdata="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wHIF2AAAAAsBAAAPAAAAAAAA&#10;AAEAIAAAACIAAABkcnMvZG93bnJldi54bWxQSwECFAAUAAAACACHTuJArrdhmRICAAD/AwAADgAA&#10;AAAAAAABACAAAAAnAQAAZHJzL2Uyb0RvYy54bWxQSwUGAAAAAAYABgBZAQAAqwUA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7362190</wp:posOffset>
                </wp:positionV>
                <wp:extent cx="171450" cy="216535"/>
                <wp:effectExtent l="0" t="0" r="0" b="12065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165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1.55pt;margin-top:579.7pt;height:17.05pt;width:13.5pt;z-index:251669504;v-text-anchor:middle;mso-width-relative:page;mso-height-relative:page;" fillcolor="#44546A" filled="t" stroked="f" coordsize="1679575,2125662" o:gfxdata="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51905,95096;65876,102310;65121,106539;64249,111609;65934,116997;94283,171112;90449,115867;91524,110363;90362,105844;93615,101846;107034,94459;119321,95125;128354,104019;136138,113984;142644,125051;147698,137421;151300,151123;153304,166275;146972,177486;126843,186090;105727,191623;83943,193998;60880,192956;38079,188233;16265,179977;0,170765;1568,154687;4821,140231;9643,127252;15917,115694;23556,105467;32444,96400;43656,87651;84914,522;94643,3161;103442,7802;110963,14153;116917,21926;121128,30918;123306,40866;123044,52351;119676,63837;113606,73872;105213,81964;93423,88345;85466,90433;76870,91013;67257,89766;58429,86605;50501,81790;43328,75032;37462,66331;33745,56383;32380,45506;33541,35210;36910,25813;42137,17431;48991,10383;57238,4988;66619,1421;7678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7332345</wp:posOffset>
                </wp:positionV>
                <wp:extent cx="3517265" cy="28892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07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05pt;margin-top:577.35pt;height:22.75pt;width:276.95pt;z-index:251664384;v-text-anchor:middle;mso-width-relative:page;mso-height-relative:page;" filled="f" stroked="f" coordsize="21600,21600" o:gfxdata="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V+XX62QAAAA0BAAAPAAAAAAAAAAEAIAAAACIAAABkcnMvZG93bnJldi54bWxQ&#10;SwECFAAUAAAACACHTuJAoiweafYBAADSAwAADgAAAAAAAAABACAAAAAoAQAAZHJzL2Uyb0RvYy54&#10;bWxQSwUGAAAAAAYABgBZAQAAk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7653655</wp:posOffset>
                </wp:positionV>
                <wp:extent cx="4566285" cy="0"/>
                <wp:effectExtent l="0" t="9525" r="5715" b="952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7155" y="8682355"/>
                          <a:ext cx="45662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65pt;margin-top:602.65pt;height:0pt;width:359.55pt;z-index:251675648;mso-width-relative:page;mso-height-relative:page;" filled="f" stroked="t" coordsize="21600,21600" o:gfxdata="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KmXd9gAAAANAQAADwAAAAAA&#10;AAABACAAAAAiAAAAZHJzL2Rvd25yZXYueG1sUEsBAhQAFAAAAAgAh07iQKWHyM4TAgAA/wMAAA4A&#10;AAAAAAAAAQAgAAAAJwEAAGRycy9lMm9Eb2MueG1sUEsFBgAAAAAGAAYAWQEAAKw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7697470</wp:posOffset>
                </wp:positionV>
                <wp:extent cx="4734560" cy="142494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560" cy="142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本人性格热情开朗，待人友好，为人真诚谦虚。能吃苦耐劳，尽职尽责，有耐心。学习刻苦认真，成绩优秀，品学兼优，连续三年获得学院奖学金。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为人诚恳勤奋好学、脚踏实地，积极进取，用于挑战。有较强的团队精神，工作积极，勤奋刻苦，态度认真。抗压能力和强烈的责任感。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4pt;margin-top:606.1pt;height:112.2pt;width:372.8pt;z-index:251662336;mso-width-relative:page;mso-height-relative:page;" filled="f" stroked="f" coordsize="21600,21600" o:gfxdata="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Sb62zaAAAADQEAAA8AAAAAAAAAAQAgAAAAIgAAAGRycy9k&#10;b3ducmV2LnhtbFBLAQIUABQAAAAIAIdO4kDONjstxwEAAIU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本人性格热情开朗，待人友好，为人真诚谦虚。能吃苦耐劳，尽职尽责，有耐心。学习刻苦认真，成绩优秀，品学兼优，连续三年获得学院奖学金。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为人诚恳勤奋好学、脚踏实地，积极进取，用于挑战。有较强的团队精神，工作积极，勤奋刻苦，态度认真。抗压能力和强烈的责任感。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2514600</wp:posOffset>
                </wp:positionV>
                <wp:extent cx="1212215" cy="365125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2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  <w:jc w:val="distribute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55pt;margin-top:198pt;height:28.75pt;width:95.45pt;z-index:251684864;v-text-anchor:middle;mso-width-relative:page;mso-height-relative:page;" filled="f" stroked="f" coordsize="21600,21600" o:gfxdata="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Jcbp9kAAAALAQAADwAAAAAAAAABACAAAAAiAAAAZHJzL2Rvd25yZXYueG1sUEsB&#10;AhQAFAAAAAgAh07iQIzL8Lz0AQAA0gMAAA4AAAAAAAAAAQAgAAAAKAEAAGRycy9lMm9Eb2MueG1s&#10;UEsFBgAAAAAGAAYAWQEAAI4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  <w:jc w:val="distribute"/>
                        <w:rPr>
                          <w:rFonts w:hint="eastAsia" w:ascii="黑体" w:hAnsi="黑体" w:eastAsia="黑体" w:cs="黑体"/>
                          <w:b/>
                          <w:bCs/>
                          <w:color w:val="59595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95959"/>
                          <w:sz w:val="28"/>
                          <w:szCs w:val="28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4455160</wp:posOffset>
                </wp:positionV>
                <wp:extent cx="1212215" cy="34671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2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  <w:jc w:val="distribute"/>
                              <w:rPr>
                                <w:rFonts w:hint="eastAsia" w:ascii="黑体" w:hAnsi="黑体" w:eastAsia="黑体" w:cs="黑体"/>
                                <w:color w:val="595959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55pt;margin-top:350.8pt;height:27.3pt;width:95.45pt;z-index:251685888;v-text-anchor:middle;mso-width-relative:page;mso-height-relative:page;" filled="f" stroked="f" coordsize="21600,21600" o:gfxdata="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d/Z7a2AAAAAsBAAAPAAAAAAAAAAEAIAAAACIAAABkcnMvZG93bnJldi54bWxQSwEC&#10;FAAUAAAACACHTuJAUNCOEfQBAADSAwAADgAAAAAAAAABACAAAAAnAQAAZHJzL2Uyb0RvYy54bWxQ&#10;SwUGAAAAAAYABgBZAQAAj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  <w:jc w:val="distribute"/>
                        <w:rPr>
                          <w:rFonts w:hint="eastAsia" w:ascii="黑体" w:hAnsi="黑体" w:eastAsia="黑体" w:cs="黑体"/>
                          <w:color w:val="595959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95959"/>
                          <w:kern w:val="24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6575425</wp:posOffset>
                </wp:positionV>
                <wp:extent cx="1212215" cy="33655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2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  <w:jc w:val="distribute"/>
                              <w:rPr>
                                <w:rFonts w:hint="eastAsia" w:ascii="黑体" w:hAnsi="黑体" w:eastAsia="黑体" w:cs="黑体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55pt;margin-top:517.75pt;height:26.5pt;width:95.45pt;z-index:251686912;v-text-anchor:middle;mso-width-relative:page;mso-height-relative:page;" filled="f" stroked="f" coordsize="21600,21600" o:gfxdata="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Oot8p2AAAAA0BAAAPAAAAAAAAAAEAIAAAACIAAABkcnMvZG93bnJldi54bWxQSwEC&#10;FAAUAAAACACHTuJAdfp9PfQBAADSAwAADgAAAAAAAAABACAAAAAnAQAAZHJzL2Uyb0RvYy54bWxQ&#10;SwUGAAAAAAYABgBZAQAAj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  <w:jc w:val="distribute"/>
                        <w:rPr>
                          <w:rFonts w:hint="eastAsia" w:ascii="黑体" w:hAnsi="黑体" w:eastAsia="黑体" w:cs="黑体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95959"/>
                          <w:kern w:val="24"/>
                          <w:sz w:val="28"/>
                          <w:szCs w:val="28"/>
                        </w:rPr>
                        <w:t>技能评价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6884670</wp:posOffset>
                </wp:positionV>
                <wp:extent cx="1297305" cy="1615440"/>
                <wp:effectExtent l="0" t="0" r="0" b="0"/>
                <wp:wrapNone/>
                <wp:docPr id="23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WORD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PPT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PS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-51.1pt;margin-top:542.1pt;height:127.2pt;width:102.15pt;z-index:251677696;mso-width-relative:page;mso-height-relative:page;" filled="f" stroked="f" coordsize="21600,21600" o:gfxdata="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5MLhdkAAAAOAQAADwAAAAAA&#10;AAABACAAAAAiAAAAZHJzL2Rvd25yZXYueG1sUEsBAhQAFAAAAAgAh07iQPZ6tefZAQAAnQMAAA4A&#10;AAAAAAAAAQAgAAAAKAEAAGRycy9lMm9Eb2MueG1sUEsFBgAAAAAGAAYAWQEAAH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WORD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PPT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EXCEL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5915025</wp:posOffset>
                </wp:positionV>
                <wp:extent cx="195580" cy="7559675"/>
                <wp:effectExtent l="0" t="0" r="3175" b="139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5834" cy="755967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00.15pt;margin-top:465.75pt;height:595.25pt;width:15.4pt;rotation:-5898240f;z-index:251694080;v-text-anchor:middle;mso-width-relative:page;mso-height-relative:page;" fillcolor="#44546A" filled="t" stroked="f" coordsize="21600,21600" o:gfxdata="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R2X5NoAAAAMAQAADwAA&#10;AAAAAAABACAAAAAiAAAAZHJzL2Rvd25yZXYueG1sUEsBAhQAFAAAAAgAh07iQK++erIUAgAACAQA&#10;AA4AAAAAAAAAAQAgAAAAKQEAAGRycy9lMm9Eb2MueG1sUEsFBgAAAAAGAAYAWQEAAK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7280275</wp:posOffset>
                </wp:positionV>
                <wp:extent cx="1551940" cy="1275715"/>
                <wp:effectExtent l="0" t="0" r="10160" b="63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940" cy="1275715"/>
                          <a:chOff x="577767" y="8782567"/>
                          <a:chExt cx="1882775" cy="1156430"/>
                        </a:xfrm>
                        <a:solidFill>
                          <a:srgbClr val="CC99CC"/>
                        </a:solidFill>
                        <a:effectLst/>
                      </wpg:grpSpPr>
                      <wps:wsp>
                        <wps:cNvPr id="44" name="矩形 44"/>
                        <wps:cNvSpPr/>
                        <wps:spPr>
                          <a:xfrm>
                            <a:off x="577768" y="8782567"/>
                            <a:ext cx="1485900" cy="11350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5" name="矩形 45"/>
                        <wps:cNvSpPr/>
                        <wps:spPr>
                          <a:xfrm>
                            <a:off x="577767" y="9131818"/>
                            <a:ext cx="1882775" cy="11350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6" name="矩形 46"/>
                        <wps:cNvSpPr/>
                        <wps:spPr>
                          <a:xfrm>
                            <a:off x="577768" y="9481067"/>
                            <a:ext cx="1676400" cy="11350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7" name="矩形 47"/>
                        <wps:cNvSpPr/>
                        <wps:spPr>
                          <a:xfrm>
                            <a:off x="577768" y="9825491"/>
                            <a:ext cx="1181100" cy="11350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15pt;margin-top:573.25pt;height:100.45pt;width:122.2pt;z-index:251676672;mso-width-relative:page;mso-height-relative:page;" coordorigin="577767,8782567" coordsize="1882775,1156430" o:gfxdata="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JRS7C3dAAAADQEAAA8AAAAAAAAA&#10;AQAgAAAAIgAAAGRycy9kb3ducmV2LnhtbFBLAQIUABQAAAAIAIdO4kBc/ofa8AIAADILAAAOAAAA&#10;AAAAAAEAIAAAACwBAABkcnMvZTJvRG9jLnhtbFBLBQYAAAAABgAGAFkBAACOBgAAAAA=&#10;">
                <o:lock v:ext="edit" aspectratio="f"/>
                <v:rect id="_x0000_s1026" o:spid="_x0000_s1026" o:spt="1" style="position:absolute;left:577768;top:8782567;height:113506;width:1485900;v-text-anchor:middle;" filled="t" stroked="f" coordsize="21600,21600" o:gfxdata="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Int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77767;top:9131818;height:113506;width:1882775;v-text-anchor:middle;" filled="t" stroked="f" coordsize="21600,21600" o:gfxdata="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8Q7T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77768;top:9481067;height:113506;width:1676400;v-text-anchor:middle;" filled="t" stroked="f" coordsize="21600,21600" o:gfxdata="UEsDBAoAAAAAAIdO4kAAAAAAAAAAAAAAAAAEAAAAZHJzL1BLAwQUAAAACACHTuJAbxalOb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F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al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77768;top:9825491;height:113506;width:1181100;v-text-anchor:middle;" filled="t" stroked="f" coordsize="21600,21600" o:gfxdata="UEsDBAoAAAAAAIdO4kAAAAAAAAAAAAAAAAAEAAAAZHJzL1BLAwQUAAAACACHTuJAAFoAor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N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oAo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6937375</wp:posOffset>
                </wp:positionV>
                <wp:extent cx="1684020" cy="0"/>
                <wp:effectExtent l="0" t="9525" r="11430" b="95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236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05pt;margin-top:546.25pt;height:0pt;width:132.6pt;z-index:251692032;mso-width-relative:page;mso-height-relative:page;" filled="f" stroked="t" coordsize="21600,21600" o:gfxdata="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FeGZ9gAAAAOAQAADwAAAAAAAAABACAAAAAiAAAAZHJz&#10;L2Rvd25yZXYueG1sUEsBAhQAFAAAAAgAh07iQISgi5EEAgAA8wMAAA4AAAAAAAAAAQAgAAAAJwEA&#10;AGRycy9lMm9Eb2MueG1sUEsFBgAAAAAGAAYAWQEAAJ0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-69850</wp:posOffset>
                </wp:positionV>
                <wp:extent cx="4566285" cy="0"/>
                <wp:effectExtent l="0" t="9525" r="5715" b="952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7155" y="2882900"/>
                          <a:ext cx="45662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65pt;margin-top:-5.5pt;height:0pt;width:359.55pt;z-index:251673600;mso-width-relative:page;mso-height-relative:page;" filled="f" stroked="t" coordsize="21600,21600" o:gfxdata="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p5+adgAAAALAQAADwAAAAAA&#10;AAABACAAAAAiAAAAZHJzL2Rvd25yZXYueG1sUEsBAhQAFAAAAAgAh07iQBZbEIETAgAA/wMAAA4A&#10;AAAAAAAAAQAgAAAAJwEAAGRycy9lMm9Eb2MueG1sUEsFBgAAAAAGAAYAWQEAAKw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-429260</wp:posOffset>
                </wp:positionV>
                <wp:extent cx="955675" cy="2889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07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报考信息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05pt;margin-top:-33.8pt;height:22.75pt;width:75.25pt;z-index:251665408;v-text-anchor:middle;mso-width-relative:page;mso-height-relative:page;" filled="f" stroked="f" coordsize="21600,21600" o:gfxdata="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PDh3LYAAAACwEAAA8AAAAAAAAAAQAgAAAAIgAAAGRycy9kb3ducmV2LnhtbFBL&#10;AQIUABQAAAAIAIdO4kA0Y4ad9gEAANIDAAAOAAAAAAAAAAEAIAAAACc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6"/>
                          <w:szCs w:val="26"/>
                          <w:lang w:val="en-US" w:eastAsia="zh-CN"/>
                        </w:rPr>
                        <w:t>报考信息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-393065</wp:posOffset>
                </wp:positionV>
                <wp:extent cx="221615" cy="217805"/>
                <wp:effectExtent l="0" t="0" r="0" b="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1804" cy="217682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9.85pt;margin-top:-30.95pt;height:17.15pt;width:17.45pt;z-index:251668480;v-text-anchor:middle;mso-width-relative:page;mso-height-relative:page;" fillcolor="#44546A" filled="t" stroked="f" coordsize="99,97" o:gfxdata="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1210945</wp:posOffset>
                </wp:positionV>
                <wp:extent cx="1114425" cy="447040"/>
                <wp:effectExtent l="0" t="0" r="0" b="0"/>
                <wp:wrapNone/>
                <wp:docPr id="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1035" y="2258695"/>
                          <a:ext cx="1114425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44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44"/>
                                <w:szCs w:val="48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38.7pt;margin-top:95.35pt;height:35.2pt;width:87.75pt;z-index:251698176;mso-width-relative:page;mso-height-relative:page;" filled="f" stroked="f" coordsize="21600,21600" o:gfxdata="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cznh7bAAAACgEAAA8A&#10;AAAAAAAAAQAgAAAAIgAAAGRycy9kb3ducmV2LnhtbFBLAQIUABQAAAAIAIdO4kDzX7oxTQIAAH8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000000"/>
                          <w:sz w:val="44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/>
                          <w:sz w:val="44"/>
                          <w:szCs w:val="48"/>
                          <w:lang w:val="en-US"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1668145</wp:posOffset>
                </wp:positionV>
                <wp:extent cx="1828800" cy="36195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6285" y="2792095"/>
                          <a:ext cx="1828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  <w:jc w:val="center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>报考专业：公共管理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95pt;margin-top:131.35pt;height:28.5pt;width:144pt;z-index:251699200;mso-width-relative:page;mso-height-relative:page;" filled="f" stroked="f" coordsize="21600,21600" o:gfxdata="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6X3990AAAAMAQAA&#10;DwAAAAAAAAABACAAAAAiAAAAZHJzL2Rvd25yZXYueG1sUEsBAhQAFAAAAAgAh07iQGa4WvNNAgAA&#10;fwQAAA4AAAAAAAAAAQAgAAAAL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  <w:jc w:val="center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000000"/>
                          <w:sz w:val="24"/>
                          <w:szCs w:val="24"/>
                          <w:lang w:val="en-US" w:eastAsia="zh-CN"/>
                        </w:rPr>
                        <w:t>报考专业：公共管理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-503555</wp:posOffset>
            </wp:positionH>
            <wp:positionV relativeFrom="paragraph">
              <wp:posOffset>-364490</wp:posOffset>
            </wp:positionV>
            <wp:extent cx="1083945" cy="1536065"/>
            <wp:effectExtent l="0" t="0" r="1905" b="6985"/>
            <wp:wrapNone/>
            <wp:docPr id="2" name="图片 5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4826000</wp:posOffset>
                </wp:positionV>
                <wp:extent cx="1868805" cy="123444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805" cy="1234440"/>
                          <a:chOff x="425605" y="5737625"/>
                          <a:chExt cx="1868805" cy="1615440"/>
                        </a:xfrm>
                        <a:effectLst/>
                      </wpg:grpSpPr>
                      <wps:wsp>
                        <wps:cNvPr id="40" name="文本框 62"/>
                        <wps:cNvSpPr txBox="1"/>
                        <wps:spPr>
                          <a:xfrm>
                            <a:off x="701830" y="5737625"/>
                            <a:ext cx="159258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rPr>
                                  <w:rFonts w:hint="default" w:eastAsia="微软雅黑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wx12345678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rPr>
                                  <w:rFonts w:hint="default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123-456-78910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123456@qq.com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rtlCol="0" anchor="t">
                          <a:spAutoFit/>
                        </wps:bodyPr>
                      </wps:wsp>
                      <wps:wsp>
                        <wps:cNvPr id="41" name="KSO_Shape"/>
                        <wps:cNvSpPr/>
                        <wps:spPr bwMode="auto">
                          <a:xfrm>
                            <a:off x="438940" y="6286900"/>
                            <a:ext cx="148590" cy="148590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2" name="KSO_Shape"/>
                        <wps:cNvSpPr/>
                        <wps:spPr bwMode="auto">
                          <a:xfrm>
                            <a:off x="438940" y="6676155"/>
                            <a:ext cx="149860" cy="154940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/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25605" y="5919870"/>
                            <a:ext cx="182880" cy="170815"/>
                          </a:xfrm>
                          <a:custGeom>
                            <a:avLst/>
                            <a:gdLst>
                              <a:gd name="T0" fmla="*/ 415236 w 969654"/>
                              <a:gd name="T1" fmla="*/ 250385 h 903534"/>
                              <a:gd name="T2" fmla="*/ 396851 w 969654"/>
                              <a:gd name="T3" fmla="*/ 268878 h 903534"/>
                              <a:gd name="T4" fmla="*/ 415236 w 969654"/>
                              <a:gd name="T5" fmla="*/ 287369 h 903534"/>
                              <a:gd name="T6" fmla="*/ 433622 w 969654"/>
                              <a:gd name="T7" fmla="*/ 268878 h 903534"/>
                              <a:gd name="T8" fmla="*/ 415236 w 969654"/>
                              <a:gd name="T9" fmla="*/ 250385 h 903534"/>
                              <a:gd name="T10" fmla="*/ 309970 w 969654"/>
                              <a:gd name="T11" fmla="*/ 250385 h 903534"/>
                              <a:gd name="T12" fmla="*/ 291585 w 969654"/>
                              <a:gd name="T13" fmla="*/ 268878 h 903534"/>
                              <a:gd name="T14" fmla="*/ 309970 w 969654"/>
                              <a:gd name="T15" fmla="*/ 287369 h 903534"/>
                              <a:gd name="T16" fmla="*/ 328354 w 969654"/>
                              <a:gd name="T17" fmla="*/ 268878 h 903534"/>
                              <a:gd name="T18" fmla="*/ 309970 w 969654"/>
                              <a:gd name="T19" fmla="*/ 250385 h 903534"/>
                              <a:gd name="T20" fmla="*/ 353063 w 969654"/>
                              <a:gd name="T21" fmla="*/ 172856 h 903534"/>
                              <a:gd name="T22" fmla="*/ 460518 w 969654"/>
                              <a:gd name="T23" fmla="*/ 216825 h 903534"/>
                              <a:gd name="T24" fmla="*/ 450007 w 969654"/>
                              <a:gd name="T25" fmla="*/ 397739 h 903534"/>
                              <a:gd name="T26" fmla="*/ 462607 w 969654"/>
                              <a:gd name="T27" fmla="*/ 464119 h 903534"/>
                              <a:gd name="T28" fmla="*/ 404682 w 969654"/>
                              <a:gd name="T29" fmla="*/ 423554 h 903534"/>
                              <a:gd name="T30" fmla="*/ 234800 w 969654"/>
                              <a:gd name="T31" fmla="*/ 366285 h 903534"/>
                              <a:gd name="T32" fmla="*/ 283419 w 969654"/>
                              <a:gd name="T33" fmla="*/ 191736 h 903534"/>
                              <a:gd name="T34" fmla="*/ 353063 w 969654"/>
                              <a:gd name="T35" fmla="*/ 172856 h 903534"/>
                              <a:gd name="T36" fmla="*/ 279794 w 969654"/>
                              <a:gd name="T37" fmla="*/ 96193 h 903534"/>
                              <a:gd name="T38" fmla="*/ 252216 w 969654"/>
                              <a:gd name="T39" fmla="*/ 123932 h 903534"/>
                              <a:gd name="T40" fmla="*/ 279794 w 969654"/>
                              <a:gd name="T41" fmla="*/ 151670 h 903534"/>
                              <a:gd name="T42" fmla="*/ 307371 w 969654"/>
                              <a:gd name="T43" fmla="*/ 123932 h 903534"/>
                              <a:gd name="T44" fmla="*/ 279794 w 969654"/>
                              <a:gd name="T45" fmla="*/ 96193 h 903534"/>
                              <a:gd name="T46" fmla="*/ 150372 w 969654"/>
                              <a:gd name="T47" fmla="*/ 96193 h 903534"/>
                              <a:gd name="T48" fmla="*/ 122796 w 969654"/>
                              <a:gd name="T49" fmla="*/ 123932 h 903534"/>
                              <a:gd name="T50" fmla="*/ 150372 w 969654"/>
                              <a:gd name="T51" fmla="*/ 151670 h 903534"/>
                              <a:gd name="T52" fmla="*/ 177950 w 969654"/>
                              <a:gd name="T53" fmla="*/ 123932 h 903534"/>
                              <a:gd name="T54" fmla="*/ 150372 w 969654"/>
                              <a:gd name="T55" fmla="*/ 96193 h 903534"/>
                              <a:gd name="T56" fmla="*/ 208642 w 969654"/>
                              <a:gd name="T57" fmla="*/ 86 h 903534"/>
                              <a:gd name="T58" fmla="*/ 282485 w 969654"/>
                              <a:gd name="T59" fmla="*/ 9657 h 903534"/>
                              <a:gd name="T60" fmla="*/ 429119 w 969654"/>
                              <a:gd name="T61" fmla="*/ 192863 h 903534"/>
                              <a:gd name="T62" fmla="*/ 273433 w 969654"/>
                              <a:gd name="T63" fmla="*/ 183638 h 903534"/>
                              <a:gd name="T64" fmla="*/ 224814 w 969654"/>
                              <a:gd name="T65" fmla="*/ 358187 h 903534"/>
                              <a:gd name="T66" fmla="*/ 244312 w 969654"/>
                              <a:gd name="T67" fmla="*/ 379890 h 903534"/>
                              <a:gd name="T68" fmla="*/ 187258 w 969654"/>
                              <a:gd name="T69" fmla="*/ 380832 h 903534"/>
                              <a:gd name="T70" fmla="*/ 125482 w 969654"/>
                              <a:gd name="T71" fmla="*/ 430243 h 903534"/>
                              <a:gd name="T72" fmla="*/ 109403 w 969654"/>
                              <a:gd name="T73" fmla="*/ 357758 h 903534"/>
                              <a:gd name="T74" fmla="*/ 27799 w 969654"/>
                              <a:gd name="T75" fmla="*/ 97260 h 903534"/>
                              <a:gd name="T76" fmla="*/ 208642 w 969654"/>
                              <a:gd name="T77" fmla="*/ 86 h 903534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9654" h="903534">
                                <a:moveTo>
                                  <a:pt x="813088" y="487443"/>
                                </a:moveTo>
                                <a:cubicBezTo>
                                  <a:pt x="793206" y="487443"/>
                                  <a:pt x="777088" y="503561"/>
                                  <a:pt x="777088" y="523443"/>
                                </a:cubicBezTo>
                                <a:cubicBezTo>
                                  <a:pt x="777088" y="543325"/>
                                  <a:pt x="793206" y="559443"/>
                                  <a:pt x="813088" y="559443"/>
                                </a:cubicBezTo>
                                <a:cubicBezTo>
                                  <a:pt x="832970" y="559443"/>
                                  <a:pt x="849088" y="543325"/>
                                  <a:pt x="849088" y="523443"/>
                                </a:cubicBezTo>
                                <a:cubicBezTo>
                                  <a:pt x="849088" y="503561"/>
                                  <a:pt x="832970" y="487443"/>
                                  <a:pt x="813088" y="487443"/>
                                </a:cubicBezTo>
                                <a:close/>
                                <a:moveTo>
                                  <a:pt x="606961" y="487443"/>
                                </a:moveTo>
                                <a:cubicBezTo>
                                  <a:pt x="587079" y="487443"/>
                                  <a:pt x="570961" y="503561"/>
                                  <a:pt x="570961" y="523443"/>
                                </a:cubicBezTo>
                                <a:cubicBezTo>
                                  <a:pt x="570961" y="543325"/>
                                  <a:pt x="587079" y="559443"/>
                                  <a:pt x="606961" y="559443"/>
                                </a:cubicBezTo>
                                <a:cubicBezTo>
                                  <a:pt x="626843" y="559443"/>
                                  <a:pt x="642961" y="543325"/>
                                  <a:pt x="642961" y="523443"/>
                                </a:cubicBezTo>
                                <a:cubicBezTo>
                                  <a:pt x="642961" y="503561"/>
                                  <a:pt x="626843" y="487443"/>
                                  <a:pt x="606961" y="487443"/>
                                </a:cubicBezTo>
                                <a:close/>
                                <a:moveTo>
                                  <a:pt x="691345" y="336511"/>
                                </a:moveTo>
                                <a:cubicBezTo>
                                  <a:pt x="769490" y="335080"/>
                                  <a:pt x="847112" y="364668"/>
                                  <a:pt x="901758" y="422110"/>
                                </a:cubicBezTo>
                                <a:cubicBezTo>
                                  <a:pt x="999759" y="525126"/>
                                  <a:pt x="990612" y="681640"/>
                                  <a:pt x="881173" y="774306"/>
                                </a:cubicBezTo>
                                <a:lnTo>
                                  <a:pt x="905846" y="903534"/>
                                </a:lnTo>
                                <a:lnTo>
                                  <a:pt x="792422" y="824563"/>
                                </a:lnTo>
                                <a:cubicBezTo>
                                  <a:pt x="666952" y="867914"/>
                                  <a:pt x="525982" y="820668"/>
                                  <a:pt x="459770" y="713074"/>
                                </a:cubicBezTo>
                                <a:cubicBezTo>
                                  <a:pt x="386891" y="594648"/>
                                  <a:pt x="429055" y="444146"/>
                                  <a:pt x="554971" y="373268"/>
                                </a:cubicBezTo>
                                <a:cubicBezTo>
                                  <a:pt x="597384" y="349394"/>
                                  <a:pt x="644458" y="337369"/>
                                  <a:pt x="691345" y="336511"/>
                                </a:cubicBezTo>
                                <a:close/>
                                <a:moveTo>
                                  <a:pt x="547874" y="187267"/>
                                </a:moveTo>
                                <a:cubicBezTo>
                                  <a:pt x="518051" y="187267"/>
                                  <a:pt x="493874" y="211444"/>
                                  <a:pt x="493874" y="241267"/>
                                </a:cubicBezTo>
                                <a:cubicBezTo>
                                  <a:pt x="493874" y="271090"/>
                                  <a:pt x="518051" y="295267"/>
                                  <a:pt x="547874" y="295267"/>
                                </a:cubicBezTo>
                                <a:cubicBezTo>
                                  <a:pt x="577697" y="295267"/>
                                  <a:pt x="601874" y="271090"/>
                                  <a:pt x="601874" y="241267"/>
                                </a:cubicBezTo>
                                <a:cubicBezTo>
                                  <a:pt x="601874" y="211444"/>
                                  <a:pt x="577697" y="187267"/>
                                  <a:pt x="547874" y="187267"/>
                                </a:cubicBezTo>
                                <a:close/>
                                <a:moveTo>
                                  <a:pt x="294449" y="187267"/>
                                </a:moveTo>
                                <a:cubicBezTo>
                                  <a:pt x="264626" y="187267"/>
                                  <a:pt x="240449" y="211444"/>
                                  <a:pt x="240449" y="241267"/>
                                </a:cubicBezTo>
                                <a:cubicBezTo>
                                  <a:pt x="240449" y="271090"/>
                                  <a:pt x="264626" y="295267"/>
                                  <a:pt x="294449" y="295267"/>
                                </a:cubicBezTo>
                                <a:cubicBezTo>
                                  <a:pt x="324272" y="295267"/>
                                  <a:pt x="348449" y="271090"/>
                                  <a:pt x="348449" y="241267"/>
                                </a:cubicBezTo>
                                <a:cubicBezTo>
                                  <a:pt x="348449" y="211444"/>
                                  <a:pt x="324272" y="187267"/>
                                  <a:pt x="294449" y="187267"/>
                                </a:cubicBezTo>
                                <a:close/>
                                <a:moveTo>
                                  <a:pt x="408549" y="168"/>
                                </a:moveTo>
                                <a:cubicBezTo>
                                  <a:pt x="456533" y="-1113"/>
                                  <a:pt x="505397" y="4870"/>
                                  <a:pt x="553141" y="18800"/>
                                </a:cubicBezTo>
                                <a:cubicBezTo>
                                  <a:pt x="730896" y="70663"/>
                                  <a:pt x="843952" y="217556"/>
                                  <a:pt x="840274" y="375462"/>
                                </a:cubicBezTo>
                                <a:cubicBezTo>
                                  <a:pt x="754752" y="310337"/>
                                  <a:pt x="632797" y="302687"/>
                                  <a:pt x="535419" y="357502"/>
                                </a:cubicBezTo>
                                <a:cubicBezTo>
                                  <a:pt x="409503" y="428380"/>
                                  <a:pt x="367339" y="578882"/>
                                  <a:pt x="440218" y="697308"/>
                                </a:cubicBezTo>
                                <a:cubicBezTo>
                                  <a:pt x="450352" y="713775"/>
                                  <a:pt x="462237" y="728829"/>
                                  <a:pt x="478397" y="739559"/>
                                </a:cubicBezTo>
                                <a:cubicBezTo>
                                  <a:pt x="442192" y="745523"/>
                                  <a:pt x="404623" y="745773"/>
                                  <a:pt x="366675" y="741395"/>
                                </a:cubicBezTo>
                                <a:lnTo>
                                  <a:pt x="245711" y="837584"/>
                                </a:lnTo>
                                <a:lnTo>
                                  <a:pt x="214226" y="696474"/>
                                </a:lnTo>
                                <a:cubicBezTo>
                                  <a:pt x="11680" y="595442"/>
                                  <a:pt x="-59861" y="368389"/>
                                  <a:pt x="54436" y="189343"/>
                                </a:cubicBezTo>
                                <a:cubicBezTo>
                                  <a:pt x="128564" y="73222"/>
                                  <a:pt x="264598" y="4010"/>
                                  <a:pt x="408549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5pt;margin-top:380pt;height:97.2pt;width:147.15pt;z-index:251683840;mso-width-relative:page;mso-height-relative:page;" coordorigin="425605,5737625" coordsize="1868805,1615440" o:gfxdata="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">
                <o:lock v:ext="edit" aspectratio="f"/>
                <v:shape id="文本框 62" o:spid="_x0000_s1026" o:spt="202" type="#_x0000_t202" style="position:absolute;left:701830;top:5737625;height:1615440;width:1592580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rPr>
                            <w:rFonts w:hint="default" w:eastAsia="微软雅黑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wx12345678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rPr>
                            <w:rFonts w:hint="default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123-456-78910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6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123456@qq.com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KSO_Shape" o:spid="_x0000_s1026" o:spt="100" style="position:absolute;left:438940;top:6286900;height:148590;width:148590;v-text-anchor:middle;" fillcolor="#44546A" filled="t" stroked="f" coordsize="5581,5581" o:gfxdata="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mIGPvQAA&#10;ANs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1057787848;@0,@0;@0,@0;@0,@0;@0,@0;1057787848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38940;top:6676155;height:154940;width:149860;v-text-anchor:middle;" fillcolor="#44546A" filled="t" stroked="f" coordsize="90,93" o:gfxdata="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flFS/&#10;AAAA2wAAAA8AAAAAAAAAAQAgAAAAIgAAAGRycy9kb3ducmV2LnhtbFBLAQIUABQAAAAIAIdO4kAz&#10;LwWeOwAAADkAAAAQAAAAAAAAAAEAIAAAAA4BAABkcnMvc2hhcGV4bWwueG1sUEsFBgAAAAAGAAYA&#10;WwEAALgD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25605;top:5919870;height:170815;width:182880;v-text-anchor:middle-center;" fillcolor="#44546A" filled="t" stroked="f" coordsize="969654,903534" o:gfxdata="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qWue8AAAA&#10;2wAAAA8AAAAAAAAAAQAgAAAAIgAAAGRycy9kb3ducmV2LnhtbFBLAQIUABQAAAAIAIdO4kAzLwWe&#10;OwAAADkAAAAQAAAAAAAAAAEAIAAAAAsBAABkcnMvc2hhcGV4bWwueG1sUEsFBgAAAAAGAAYAWwEA&#10;ALUD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<v:path o:connectlocs="78314,47335;74847,50831;78314,54327;81782,50831;78314,47335;58461,47335;54993,50831;58461,54327;61928,50831;58461,47335;66588,32678;86855,40991;84872,75193;87249,87742;76324,80073;44284,69246;53453,36248;66588,32678;52770,18185;47568,23429;52770,28673;57971,23429;52770,18185;28360,18185;23159,23429;28360,28673;33561,23429;28360,18185;39350,16;53277,1825;80933,36461;51570,34717;42400,67716;46078,71819;35317,71997;23666,81338;20633,67634;5242,18387;39350,16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4813300</wp:posOffset>
                </wp:positionV>
                <wp:extent cx="1684020" cy="0"/>
                <wp:effectExtent l="0" t="9525" r="11430" b="952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236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05pt;margin-top:379pt;height:0pt;width:132.6pt;z-index:251691008;mso-width-relative:page;mso-height-relative:page;" filled="f" stroked="t" coordsize="21600,21600" o:gfxdata="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0XoQjXAAAADAEAAA8AAAAAAAAAAQAgAAAAIgAAAGRy&#10;cy9kb3ducmV2LnhtbFBLAQIUABQAAAAIAIdO4kAdnc0+BgIAAPMDAAAOAAAAAAAAAAEAIAAAACYB&#10;AABkcnMvZTJvRG9jLnhtbFBLBQYAAAAABgAGAFkBAACe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-1024255</wp:posOffset>
                </wp:positionH>
                <wp:positionV relativeFrom="paragraph">
                  <wp:posOffset>-913130</wp:posOffset>
                </wp:positionV>
                <wp:extent cx="2176145" cy="10692130"/>
                <wp:effectExtent l="0" t="0" r="1460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402" cy="10691814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65pt;margin-top:-71.9pt;height:841.9pt;width:171.35pt;z-index:251658240;v-text-anchor:middle;mso-width-relative:page;mso-height-relative:page;" fillcolor="#E6E6E6" filled="t" stroked="f" coordsize="21600,21600" o:gfxdata="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wo5623AAA&#10;AA4BAAAPAAAAAAAAAAEAIAAAACIAAABkcnMvZG93bnJldi54bWxQSwECFAAUAAAACACHTuJAS0RV&#10;xhoCAAAdBAAADgAAAAAAAAABACAAAAArAQAAZHJzL2Uyb0RvYy54bWxQSwUGAAAAAAYABgBZAQAA&#10;t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2868295</wp:posOffset>
                </wp:positionV>
                <wp:extent cx="1731010" cy="1310640"/>
                <wp:effectExtent l="0" t="0" r="0" b="0"/>
                <wp:wrapNone/>
                <wp:docPr id="24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1994.05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个人籍贯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：福建厦门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</w:p>
                        </w:txbxContent>
                      </wps:txbx>
                      <wps:bodyPr vert="horz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-43.6pt;margin-top:225.85pt;height:103.2pt;width:136.3pt;z-index:251679744;mso-width-relative:page;mso-height-relative:page;" filled="f" stroked="f" coordsize="21600,21600" o:gfxdata="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EUwSq2QAAAAsBAAAPAAAAAAAAAAEA&#10;IAAAACIAAABkcnMvZG93bnJldi54bWxQSwECFAAUAAAACACHTuJAnrqn+dUBAACdAwAADgAAAAAA&#10;AAABACAAAAAoAQAAZHJzL2Uyb0RvYy54bWxQSwUGAAAAAAYABgBZAQAAb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1994.05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个人籍贯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：福建厦门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政治面貌：党员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3065145</wp:posOffset>
                </wp:positionV>
                <wp:extent cx="148590" cy="188595"/>
                <wp:effectExtent l="0" t="0" r="3810" b="1905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8837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05pt;margin-top:241.35pt;height:14.85pt;width:11.7pt;z-index:251681792;v-text-anchor:middle;mso-width-relative:page;mso-height-relative:page;" fillcolor="#44546A" filled="t" stroked="f" coordsize="1679575,2125662" o:gfxdata="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5052,82729;57179,89004;56524,92683;55767,97094;57230,101781;81836,148859;78508,100798;79441,96010;78432,92079;81256,88601;92904,82174;103568,82754;111409,90491;118166,99160;123813,108787;128200,119549;131326,131469;133066,144650;127570,154403;110098,161888;91769,166702;72861,168768;52843,167861;33052,163753;14118,156570;0,148556;1361,134569;4185,121993;8370,110703;13815,100647;20446,91751;28161,83863;37892,76252;73704,454;82148,2750;89786,6787;96314,12313;101482,19075;105137,26897;107027,35551;106800,45543;103876,55535;98608,64265;91324,71305;81090,76856;74183,78672;66722,79177;58378,78092;50716,75342;43834,71153;37608,65274;32516,57705;29290,49050;28105,39588;29113,30631;32037,22456;36575,15164;42523,9033;49682,4339;57824,1236;66646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3845560</wp:posOffset>
                </wp:positionV>
                <wp:extent cx="159385" cy="177800"/>
                <wp:effectExtent l="0" t="0" r="12065" b="1270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9115" cy="178114"/>
                        </a:xfrm>
                        <a:custGeom>
                          <a:avLst/>
                          <a:gdLst>
                            <a:gd name="T0" fmla="*/ 248428 w 2033587"/>
                            <a:gd name="T1" fmla="*/ 944529 h 2276475"/>
                            <a:gd name="T2" fmla="*/ 1175716 w 2033587"/>
                            <a:gd name="T3" fmla="*/ 709393 h 2276475"/>
                            <a:gd name="T4" fmla="*/ 1178374 w 2033587"/>
                            <a:gd name="T5" fmla="*/ 591162 h 2276475"/>
                            <a:gd name="T6" fmla="*/ 1585424 w 2033587"/>
                            <a:gd name="T7" fmla="*/ 232745 h 2276475"/>
                            <a:gd name="T8" fmla="*/ 1623685 w 2033587"/>
                            <a:gd name="T9" fmla="*/ 244701 h 2276475"/>
                            <a:gd name="T10" fmla="*/ 1656631 w 2033587"/>
                            <a:gd name="T11" fmla="*/ 266753 h 2276475"/>
                            <a:gd name="T12" fmla="*/ 1682138 w 2033587"/>
                            <a:gd name="T13" fmla="*/ 297308 h 2276475"/>
                            <a:gd name="T14" fmla="*/ 1697549 w 2033587"/>
                            <a:gd name="T15" fmla="*/ 334505 h 2276475"/>
                            <a:gd name="T16" fmla="*/ 1701800 w 2033587"/>
                            <a:gd name="T17" fmla="*/ 1767638 h 2276475"/>
                            <a:gd name="T18" fmla="*/ 1695689 w 2033587"/>
                            <a:gd name="T19" fmla="*/ 1808289 h 2276475"/>
                            <a:gd name="T20" fmla="*/ 1678419 w 2033587"/>
                            <a:gd name="T21" fmla="*/ 1844423 h 2276475"/>
                            <a:gd name="T22" fmla="*/ 1651849 w 2033587"/>
                            <a:gd name="T23" fmla="*/ 1873649 h 2276475"/>
                            <a:gd name="T24" fmla="*/ 1617839 w 2033587"/>
                            <a:gd name="T25" fmla="*/ 1894372 h 2276475"/>
                            <a:gd name="T26" fmla="*/ 1578251 w 2033587"/>
                            <a:gd name="T27" fmla="*/ 1904469 h 2276475"/>
                            <a:gd name="T28" fmla="*/ 381012 w 2033587"/>
                            <a:gd name="T29" fmla="*/ 1903672 h 2276475"/>
                            <a:gd name="T30" fmla="*/ 342220 w 2033587"/>
                            <a:gd name="T31" fmla="*/ 1891715 h 2276475"/>
                            <a:gd name="T32" fmla="*/ 309539 w 2033587"/>
                            <a:gd name="T33" fmla="*/ 1869397 h 2276475"/>
                            <a:gd name="T34" fmla="*/ 284298 w 2033587"/>
                            <a:gd name="T35" fmla="*/ 1838844 h 2276475"/>
                            <a:gd name="T36" fmla="*/ 268621 w 2033587"/>
                            <a:gd name="T37" fmla="*/ 1801912 h 2276475"/>
                            <a:gd name="T38" fmla="*/ 382075 w 2033587"/>
                            <a:gd name="T39" fmla="*/ 1767638 h 2276475"/>
                            <a:gd name="T40" fmla="*/ 385528 w 2033587"/>
                            <a:gd name="T41" fmla="*/ 1778531 h 2276475"/>
                            <a:gd name="T42" fmla="*/ 398017 w 2033587"/>
                            <a:gd name="T43" fmla="*/ 1786768 h 2276475"/>
                            <a:gd name="T44" fmla="*/ 1570013 w 2033587"/>
                            <a:gd name="T45" fmla="*/ 1786502 h 2276475"/>
                            <a:gd name="T46" fmla="*/ 1581704 w 2033587"/>
                            <a:gd name="T47" fmla="*/ 1776937 h 2276475"/>
                            <a:gd name="T48" fmla="*/ 1583830 w 2033587"/>
                            <a:gd name="T49" fmla="*/ 368513 h 2276475"/>
                            <a:gd name="T50" fmla="*/ 1580376 w 2033587"/>
                            <a:gd name="T51" fmla="*/ 357619 h 2276475"/>
                            <a:gd name="T52" fmla="*/ 1568419 w 2033587"/>
                            <a:gd name="T53" fmla="*/ 349383 h 2276475"/>
                            <a:gd name="T54" fmla="*/ 492697 w 2033587"/>
                            <a:gd name="T55" fmla="*/ 362402 h 2276475"/>
                            <a:gd name="T56" fmla="*/ 484724 w 2033587"/>
                            <a:gd name="T57" fmla="*/ 402787 h 2276475"/>
                            <a:gd name="T58" fmla="*/ 465590 w 2033587"/>
                            <a:gd name="T59" fmla="*/ 437592 h 2276475"/>
                            <a:gd name="T60" fmla="*/ 437421 w 2033587"/>
                            <a:gd name="T61" fmla="*/ 465490 h 2276475"/>
                            <a:gd name="T62" fmla="*/ 402608 w 2033587"/>
                            <a:gd name="T63" fmla="*/ 484619 h 2276475"/>
                            <a:gd name="T64" fmla="*/ 362480 w 2033587"/>
                            <a:gd name="T65" fmla="*/ 492856 h 2276475"/>
                            <a:gd name="T66" fmla="*/ 118789 w 2033587"/>
                            <a:gd name="T67" fmla="*/ 1542067 h 2276475"/>
                            <a:gd name="T68" fmla="*/ 128090 w 2033587"/>
                            <a:gd name="T69" fmla="*/ 1553757 h 2276475"/>
                            <a:gd name="T70" fmla="*/ 1299773 w 2033587"/>
                            <a:gd name="T71" fmla="*/ 1556149 h 2276475"/>
                            <a:gd name="T72" fmla="*/ 1310934 w 2033587"/>
                            <a:gd name="T73" fmla="*/ 1552695 h 2276475"/>
                            <a:gd name="T74" fmla="*/ 1319438 w 2033587"/>
                            <a:gd name="T75" fmla="*/ 1540208 h 2276475"/>
                            <a:gd name="T76" fmla="*/ 1318907 w 2033587"/>
                            <a:gd name="T77" fmla="*/ 131782 h 2276475"/>
                            <a:gd name="T78" fmla="*/ 1309340 w 2033587"/>
                            <a:gd name="T79" fmla="*/ 120357 h 2276475"/>
                            <a:gd name="T80" fmla="*/ 492963 w 2033587"/>
                            <a:gd name="T81" fmla="*/ 117967 h 2276475"/>
                            <a:gd name="T82" fmla="*/ 1327676 w 2033587"/>
                            <a:gd name="T83" fmla="*/ 2922 h 2276475"/>
                            <a:gd name="T84" fmla="*/ 1365413 w 2033587"/>
                            <a:gd name="T85" fmla="*/ 16738 h 2276475"/>
                            <a:gd name="T86" fmla="*/ 1397303 w 2033587"/>
                            <a:gd name="T87" fmla="*/ 40385 h 2276475"/>
                            <a:gd name="T88" fmla="*/ 1420954 w 2033587"/>
                            <a:gd name="T89" fmla="*/ 72268 h 2276475"/>
                            <a:gd name="T90" fmla="*/ 1434773 w 2033587"/>
                            <a:gd name="T91" fmla="*/ 109996 h 2276475"/>
                            <a:gd name="T92" fmla="*/ 1437430 w 2033587"/>
                            <a:gd name="T93" fmla="*/ 1543396 h 2276475"/>
                            <a:gd name="T94" fmla="*/ 1429192 w 2033587"/>
                            <a:gd name="T95" fmla="*/ 1583515 h 2276475"/>
                            <a:gd name="T96" fmla="*/ 1410324 w 2033587"/>
                            <a:gd name="T97" fmla="*/ 1618586 h 2276475"/>
                            <a:gd name="T98" fmla="*/ 1382155 w 2033587"/>
                            <a:gd name="T99" fmla="*/ 1646749 h 2276475"/>
                            <a:gd name="T100" fmla="*/ 1347076 w 2033587"/>
                            <a:gd name="T101" fmla="*/ 1665613 h 2276475"/>
                            <a:gd name="T102" fmla="*/ 1307214 w 2033587"/>
                            <a:gd name="T103" fmla="*/ 1673849 h 2276475"/>
                            <a:gd name="T104" fmla="*/ 109754 w 2033587"/>
                            <a:gd name="T105" fmla="*/ 1671192 h 2276475"/>
                            <a:gd name="T106" fmla="*/ 72017 w 2033587"/>
                            <a:gd name="T107" fmla="*/ 1657377 h 2276475"/>
                            <a:gd name="T108" fmla="*/ 40394 w 2033587"/>
                            <a:gd name="T109" fmla="*/ 1633731 h 2276475"/>
                            <a:gd name="T110" fmla="*/ 16476 w 2033587"/>
                            <a:gd name="T111" fmla="*/ 1601848 h 2276475"/>
                            <a:gd name="T112" fmla="*/ 2657 w 2033587"/>
                            <a:gd name="T113" fmla="*/ 1564120 h 2276475"/>
                            <a:gd name="T114" fmla="*/ 409517 w 2033587"/>
                            <a:gd name="T115" fmla="*/ 0 h 22764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033587" h="2276475">
                              <a:moveTo>
                                <a:pt x="312737" y="1411287"/>
                              </a:moveTo>
                              <a:lnTo>
                                <a:pt x="1422400" y="1411287"/>
                              </a:lnTo>
                              <a:lnTo>
                                <a:pt x="1422400" y="1552575"/>
                              </a:lnTo>
                              <a:lnTo>
                                <a:pt x="312737" y="1552575"/>
                              </a:lnTo>
                              <a:lnTo>
                                <a:pt x="312737" y="1411287"/>
                              </a:lnTo>
                              <a:close/>
                              <a:moveTo>
                                <a:pt x="296862" y="1128712"/>
                              </a:moveTo>
                              <a:lnTo>
                                <a:pt x="1404937" y="1128712"/>
                              </a:lnTo>
                              <a:lnTo>
                                <a:pt x="1404937" y="1270000"/>
                              </a:lnTo>
                              <a:lnTo>
                                <a:pt x="296862" y="1270000"/>
                              </a:lnTo>
                              <a:lnTo>
                                <a:pt x="296862" y="1128712"/>
                              </a:lnTo>
                              <a:close/>
                              <a:moveTo>
                                <a:pt x="296862" y="847725"/>
                              </a:moveTo>
                              <a:lnTo>
                                <a:pt x="1404937" y="847725"/>
                              </a:lnTo>
                              <a:lnTo>
                                <a:pt x="1404937" y="987425"/>
                              </a:lnTo>
                              <a:lnTo>
                                <a:pt x="296862" y="987425"/>
                              </a:lnTo>
                              <a:lnTo>
                                <a:pt x="296862" y="847725"/>
                              </a:lnTo>
                              <a:close/>
                              <a:moveTo>
                                <a:pt x="869950" y="565150"/>
                              </a:moveTo>
                              <a:lnTo>
                                <a:pt x="1408113" y="565150"/>
                              </a:lnTo>
                              <a:lnTo>
                                <a:pt x="1408113" y="706438"/>
                              </a:lnTo>
                              <a:lnTo>
                                <a:pt x="869950" y="706438"/>
                              </a:lnTo>
                              <a:lnTo>
                                <a:pt x="869950" y="565150"/>
                              </a:lnTo>
                              <a:close/>
                              <a:moveTo>
                                <a:pt x="1869440" y="276225"/>
                              </a:moveTo>
                              <a:lnTo>
                                <a:pt x="1877695" y="276543"/>
                              </a:lnTo>
                              <a:lnTo>
                                <a:pt x="1885950" y="276860"/>
                              </a:lnTo>
                              <a:lnTo>
                                <a:pt x="1894522" y="278130"/>
                              </a:lnTo>
                              <a:lnTo>
                                <a:pt x="1902460" y="279400"/>
                              </a:lnTo>
                              <a:lnTo>
                                <a:pt x="1910080" y="281305"/>
                              </a:lnTo>
                              <a:lnTo>
                                <a:pt x="1918017" y="283528"/>
                              </a:lnTo>
                              <a:lnTo>
                                <a:pt x="1925955" y="286068"/>
                              </a:lnTo>
                              <a:lnTo>
                                <a:pt x="1933257" y="288925"/>
                              </a:lnTo>
                              <a:lnTo>
                                <a:pt x="1940242" y="292418"/>
                              </a:lnTo>
                              <a:lnTo>
                                <a:pt x="1947545" y="296228"/>
                              </a:lnTo>
                              <a:lnTo>
                                <a:pt x="1954530" y="299720"/>
                              </a:lnTo>
                              <a:lnTo>
                                <a:pt x="1961197" y="304165"/>
                              </a:lnTo>
                              <a:lnTo>
                                <a:pt x="1967865" y="308928"/>
                              </a:lnTo>
                              <a:lnTo>
                                <a:pt x="1973897" y="313690"/>
                              </a:lnTo>
                              <a:lnTo>
                                <a:pt x="1979612" y="318770"/>
                              </a:lnTo>
                              <a:lnTo>
                                <a:pt x="1985645" y="324168"/>
                              </a:lnTo>
                              <a:lnTo>
                                <a:pt x="1991042" y="330200"/>
                              </a:lnTo>
                              <a:lnTo>
                                <a:pt x="1996122" y="335915"/>
                              </a:lnTo>
                              <a:lnTo>
                                <a:pt x="2000885" y="342265"/>
                              </a:lnTo>
                              <a:lnTo>
                                <a:pt x="2005647" y="348615"/>
                              </a:lnTo>
                              <a:lnTo>
                                <a:pt x="2010092" y="355283"/>
                              </a:lnTo>
                              <a:lnTo>
                                <a:pt x="2013585" y="362268"/>
                              </a:lnTo>
                              <a:lnTo>
                                <a:pt x="2017395" y="369570"/>
                              </a:lnTo>
                              <a:lnTo>
                                <a:pt x="2020570" y="376873"/>
                              </a:lnTo>
                              <a:lnTo>
                                <a:pt x="2023745" y="384175"/>
                              </a:lnTo>
                              <a:lnTo>
                                <a:pt x="2026285" y="391795"/>
                              </a:lnTo>
                              <a:lnTo>
                                <a:pt x="2028507" y="399733"/>
                              </a:lnTo>
                              <a:lnTo>
                                <a:pt x="2030412" y="407670"/>
                              </a:lnTo>
                              <a:lnTo>
                                <a:pt x="2032000" y="415608"/>
                              </a:lnTo>
                              <a:lnTo>
                                <a:pt x="2032952" y="423863"/>
                              </a:lnTo>
                              <a:lnTo>
                                <a:pt x="2033270" y="432118"/>
                              </a:lnTo>
                              <a:lnTo>
                                <a:pt x="2033587" y="440373"/>
                              </a:lnTo>
                              <a:lnTo>
                                <a:pt x="2033587" y="2112328"/>
                              </a:lnTo>
                              <a:lnTo>
                                <a:pt x="2033270" y="2120583"/>
                              </a:lnTo>
                              <a:lnTo>
                                <a:pt x="2032952" y="2128838"/>
                              </a:lnTo>
                              <a:lnTo>
                                <a:pt x="2032000" y="2137410"/>
                              </a:lnTo>
                              <a:lnTo>
                                <a:pt x="2030412" y="2145348"/>
                              </a:lnTo>
                              <a:lnTo>
                                <a:pt x="2028507" y="2153285"/>
                              </a:lnTo>
                              <a:lnTo>
                                <a:pt x="2026285" y="2160905"/>
                              </a:lnTo>
                              <a:lnTo>
                                <a:pt x="2023745" y="2168525"/>
                              </a:lnTo>
                              <a:lnTo>
                                <a:pt x="2020570" y="2175828"/>
                              </a:lnTo>
                              <a:lnTo>
                                <a:pt x="2017395" y="2183130"/>
                              </a:lnTo>
                              <a:lnTo>
                                <a:pt x="2013585" y="2190433"/>
                              </a:lnTo>
                              <a:lnTo>
                                <a:pt x="2010092" y="2197418"/>
                              </a:lnTo>
                              <a:lnTo>
                                <a:pt x="2005647" y="2204085"/>
                              </a:lnTo>
                              <a:lnTo>
                                <a:pt x="2000885" y="2210435"/>
                              </a:lnTo>
                              <a:lnTo>
                                <a:pt x="1996122" y="2216785"/>
                              </a:lnTo>
                              <a:lnTo>
                                <a:pt x="1991042" y="2222500"/>
                              </a:lnTo>
                              <a:lnTo>
                                <a:pt x="1985645" y="2228533"/>
                              </a:lnTo>
                              <a:lnTo>
                                <a:pt x="1979612" y="2233930"/>
                              </a:lnTo>
                              <a:lnTo>
                                <a:pt x="1973897" y="2239010"/>
                              </a:lnTo>
                              <a:lnTo>
                                <a:pt x="1967865" y="2243773"/>
                              </a:lnTo>
                              <a:lnTo>
                                <a:pt x="1961197" y="2248535"/>
                              </a:lnTo>
                              <a:lnTo>
                                <a:pt x="1954530" y="2252980"/>
                              </a:lnTo>
                              <a:lnTo>
                                <a:pt x="1947545" y="2256790"/>
                              </a:lnTo>
                              <a:lnTo>
                                <a:pt x="1940242" y="2260600"/>
                              </a:lnTo>
                              <a:lnTo>
                                <a:pt x="1933257" y="2263775"/>
                              </a:lnTo>
                              <a:lnTo>
                                <a:pt x="1925955" y="2266633"/>
                              </a:lnTo>
                              <a:lnTo>
                                <a:pt x="1918017" y="2269173"/>
                              </a:lnTo>
                              <a:lnTo>
                                <a:pt x="1910080" y="2271395"/>
                              </a:lnTo>
                              <a:lnTo>
                                <a:pt x="1902460" y="2273300"/>
                              </a:lnTo>
                              <a:lnTo>
                                <a:pt x="1894522" y="2274888"/>
                              </a:lnTo>
                              <a:lnTo>
                                <a:pt x="1885950" y="2275840"/>
                              </a:lnTo>
                              <a:lnTo>
                                <a:pt x="1877695" y="2276475"/>
                              </a:lnTo>
                              <a:lnTo>
                                <a:pt x="1869440" y="2276475"/>
                              </a:lnTo>
                              <a:lnTo>
                                <a:pt x="480377" y="2276475"/>
                              </a:lnTo>
                              <a:lnTo>
                                <a:pt x="471805" y="2276475"/>
                              </a:lnTo>
                              <a:lnTo>
                                <a:pt x="463550" y="2275840"/>
                              </a:lnTo>
                              <a:lnTo>
                                <a:pt x="455295" y="2274888"/>
                              </a:lnTo>
                              <a:lnTo>
                                <a:pt x="447040" y="2273300"/>
                              </a:lnTo>
                              <a:lnTo>
                                <a:pt x="439102" y="2271395"/>
                              </a:lnTo>
                              <a:lnTo>
                                <a:pt x="431482" y="2269173"/>
                              </a:lnTo>
                              <a:lnTo>
                                <a:pt x="423862" y="2266633"/>
                              </a:lnTo>
                              <a:lnTo>
                                <a:pt x="416242" y="2263775"/>
                              </a:lnTo>
                              <a:lnTo>
                                <a:pt x="408940" y="2260600"/>
                              </a:lnTo>
                              <a:lnTo>
                                <a:pt x="401955" y="2256790"/>
                              </a:lnTo>
                              <a:lnTo>
                                <a:pt x="394970" y="2252980"/>
                              </a:lnTo>
                              <a:lnTo>
                                <a:pt x="388620" y="2248535"/>
                              </a:lnTo>
                              <a:lnTo>
                                <a:pt x="381952" y="2243773"/>
                              </a:lnTo>
                              <a:lnTo>
                                <a:pt x="375602" y="2239010"/>
                              </a:lnTo>
                              <a:lnTo>
                                <a:pt x="369887" y="2233930"/>
                              </a:lnTo>
                              <a:lnTo>
                                <a:pt x="364172" y="2228533"/>
                              </a:lnTo>
                              <a:lnTo>
                                <a:pt x="358457" y="2222500"/>
                              </a:lnTo>
                              <a:lnTo>
                                <a:pt x="353377" y="2216785"/>
                              </a:lnTo>
                              <a:lnTo>
                                <a:pt x="348297" y="2210435"/>
                              </a:lnTo>
                              <a:lnTo>
                                <a:pt x="343852" y="2204085"/>
                              </a:lnTo>
                              <a:lnTo>
                                <a:pt x="339725" y="2197418"/>
                              </a:lnTo>
                              <a:lnTo>
                                <a:pt x="335597" y="2190433"/>
                              </a:lnTo>
                              <a:lnTo>
                                <a:pt x="332105" y="2183130"/>
                              </a:lnTo>
                              <a:lnTo>
                                <a:pt x="328612" y="2175828"/>
                              </a:lnTo>
                              <a:lnTo>
                                <a:pt x="325755" y="2168525"/>
                              </a:lnTo>
                              <a:lnTo>
                                <a:pt x="323215" y="2160905"/>
                              </a:lnTo>
                              <a:lnTo>
                                <a:pt x="320992" y="2153285"/>
                              </a:lnTo>
                              <a:lnTo>
                                <a:pt x="319087" y="2145348"/>
                              </a:lnTo>
                              <a:lnTo>
                                <a:pt x="317817" y="2137410"/>
                              </a:lnTo>
                              <a:lnTo>
                                <a:pt x="316547" y="2128838"/>
                              </a:lnTo>
                              <a:lnTo>
                                <a:pt x="315912" y="2120583"/>
                              </a:lnTo>
                              <a:lnTo>
                                <a:pt x="315912" y="2112328"/>
                              </a:lnTo>
                              <a:lnTo>
                                <a:pt x="456565" y="2112328"/>
                              </a:lnTo>
                              <a:lnTo>
                                <a:pt x="456882" y="2114868"/>
                              </a:lnTo>
                              <a:lnTo>
                                <a:pt x="457200" y="2116773"/>
                              </a:lnTo>
                              <a:lnTo>
                                <a:pt x="457835" y="2118995"/>
                              </a:lnTo>
                              <a:lnTo>
                                <a:pt x="458470" y="2121218"/>
                              </a:lnTo>
                              <a:lnTo>
                                <a:pt x="459422" y="2123440"/>
                              </a:lnTo>
                              <a:lnTo>
                                <a:pt x="460692" y="2125345"/>
                              </a:lnTo>
                              <a:lnTo>
                                <a:pt x="463550" y="2128838"/>
                              </a:lnTo>
                              <a:lnTo>
                                <a:pt x="467042" y="2132013"/>
                              </a:lnTo>
                              <a:lnTo>
                                <a:pt x="468947" y="2132965"/>
                              </a:lnTo>
                              <a:lnTo>
                                <a:pt x="471170" y="2133918"/>
                              </a:lnTo>
                              <a:lnTo>
                                <a:pt x="473392" y="2134870"/>
                              </a:lnTo>
                              <a:lnTo>
                                <a:pt x="475615" y="2135188"/>
                              </a:lnTo>
                              <a:lnTo>
                                <a:pt x="477837" y="2135505"/>
                              </a:lnTo>
                              <a:lnTo>
                                <a:pt x="480377" y="2135823"/>
                              </a:lnTo>
                              <a:lnTo>
                                <a:pt x="1869440" y="2135823"/>
                              </a:lnTo>
                              <a:lnTo>
                                <a:pt x="1871980" y="2135505"/>
                              </a:lnTo>
                              <a:lnTo>
                                <a:pt x="1874202" y="2135188"/>
                              </a:lnTo>
                              <a:lnTo>
                                <a:pt x="1876107" y="2134870"/>
                              </a:lnTo>
                              <a:lnTo>
                                <a:pt x="1878330" y="2133918"/>
                              </a:lnTo>
                              <a:lnTo>
                                <a:pt x="1880552" y="2132965"/>
                              </a:lnTo>
                              <a:lnTo>
                                <a:pt x="1882457" y="2132013"/>
                              </a:lnTo>
                              <a:lnTo>
                                <a:pt x="1885950" y="2128838"/>
                              </a:lnTo>
                              <a:lnTo>
                                <a:pt x="1888490" y="2125345"/>
                              </a:lnTo>
                              <a:lnTo>
                                <a:pt x="1890077" y="2123440"/>
                              </a:lnTo>
                              <a:lnTo>
                                <a:pt x="1890712" y="2121218"/>
                              </a:lnTo>
                              <a:lnTo>
                                <a:pt x="1891982" y="2118995"/>
                              </a:lnTo>
                              <a:lnTo>
                                <a:pt x="1892300" y="2116773"/>
                              </a:lnTo>
                              <a:lnTo>
                                <a:pt x="1892617" y="2114868"/>
                              </a:lnTo>
                              <a:lnTo>
                                <a:pt x="1892617" y="2112328"/>
                              </a:lnTo>
                              <a:lnTo>
                                <a:pt x="1892617" y="440373"/>
                              </a:lnTo>
                              <a:lnTo>
                                <a:pt x="1892617" y="438468"/>
                              </a:lnTo>
                              <a:lnTo>
                                <a:pt x="1892300" y="435928"/>
                              </a:lnTo>
                              <a:lnTo>
                                <a:pt x="1891982" y="433705"/>
                              </a:lnTo>
                              <a:lnTo>
                                <a:pt x="1890712" y="431483"/>
                              </a:lnTo>
                              <a:lnTo>
                                <a:pt x="1890077" y="429578"/>
                              </a:lnTo>
                              <a:lnTo>
                                <a:pt x="1888490" y="427355"/>
                              </a:lnTo>
                              <a:lnTo>
                                <a:pt x="1885950" y="424180"/>
                              </a:lnTo>
                              <a:lnTo>
                                <a:pt x="1882457" y="421323"/>
                              </a:lnTo>
                              <a:lnTo>
                                <a:pt x="1880552" y="420053"/>
                              </a:lnTo>
                              <a:lnTo>
                                <a:pt x="1878330" y="419100"/>
                              </a:lnTo>
                              <a:lnTo>
                                <a:pt x="1876107" y="418148"/>
                              </a:lnTo>
                              <a:lnTo>
                                <a:pt x="1874202" y="417513"/>
                              </a:lnTo>
                              <a:lnTo>
                                <a:pt x="1871980" y="417195"/>
                              </a:lnTo>
                              <a:lnTo>
                                <a:pt x="1869440" y="417195"/>
                              </a:lnTo>
                              <a:lnTo>
                                <a:pt x="1869440" y="276225"/>
                              </a:lnTo>
                              <a:close/>
                              <a:moveTo>
                                <a:pt x="589072" y="140970"/>
                              </a:moveTo>
                              <a:lnTo>
                                <a:pt x="589072" y="424815"/>
                              </a:lnTo>
                              <a:lnTo>
                                <a:pt x="588754" y="433070"/>
                              </a:lnTo>
                              <a:lnTo>
                                <a:pt x="588436" y="441643"/>
                              </a:lnTo>
                              <a:lnTo>
                                <a:pt x="587166" y="449580"/>
                              </a:lnTo>
                              <a:lnTo>
                                <a:pt x="585896" y="458153"/>
                              </a:lnTo>
                              <a:lnTo>
                                <a:pt x="583991" y="465773"/>
                              </a:lnTo>
                              <a:lnTo>
                                <a:pt x="581768" y="473710"/>
                              </a:lnTo>
                              <a:lnTo>
                                <a:pt x="579227" y="481330"/>
                              </a:lnTo>
                              <a:lnTo>
                                <a:pt x="576052" y="488633"/>
                              </a:lnTo>
                              <a:lnTo>
                                <a:pt x="572876" y="495935"/>
                              </a:lnTo>
                              <a:lnTo>
                                <a:pt x="569065" y="503238"/>
                              </a:lnTo>
                              <a:lnTo>
                                <a:pt x="565572" y="509905"/>
                              </a:lnTo>
                              <a:lnTo>
                                <a:pt x="561126" y="516573"/>
                              </a:lnTo>
                              <a:lnTo>
                                <a:pt x="556363" y="522923"/>
                              </a:lnTo>
                              <a:lnTo>
                                <a:pt x="551600" y="528955"/>
                              </a:lnTo>
                              <a:lnTo>
                                <a:pt x="546519" y="535305"/>
                              </a:lnTo>
                              <a:lnTo>
                                <a:pt x="541120" y="541020"/>
                              </a:lnTo>
                              <a:lnTo>
                                <a:pt x="535087" y="546100"/>
                              </a:lnTo>
                              <a:lnTo>
                                <a:pt x="529371" y="551815"/>
                              </a:lnTo>
                              <a:lnTo>
                                <a:pt x="522702" y="556260"/>
                              </a:lnTo>
                              <a:lnTo>
                                <a:pt x="516668" y="561023"/>
                              </a:lnTo>
                              <a:lnTo>
                                <a:pt x="509682" y="565150"/>
                              </a:lnTo>
                              <a:lnTo>
                                <a:pt x="503013" y="569278"/>
                              </a:lnTo>
                              <a:lnTo>
                                <a:pt x="495709" y="572770"/>
                              </a:lnTo>
                              <a:lnTo>
                                <a:pt x="488406" y="575945"/>
                              </a:lnTo>
                              <a:lnTo>
                                <a:pt x="481102" y="579120"/>
                              </a:lnTo>
                              <a:lnTo>
                                <a:pt x="473480" y="581978"/>
                              </a:lnTo>
                              <a:lnTo>
                                <a:pt x="465541" y="584200"/>
                              </a:lnTo>
                              <a:lnTo>
                                <a:pt x="457602" y="585788"/>
                              </a:lnTo>
                              <a:lnTo>
                                <a:pt x="449663" y="587375"/>
                              </a:lnTo>
                              <a:lnTo>
                                <a:pt x="441407" y="588328"/>
                              </a:lnTo>
                              <a:lnTo>
                                <a:pt x="433150" y="588963"/>
                              </a:lnTo>
                              <a:lnTo>
                                <a:pt x="424576" y="589280"/>
                              </a:lnTo>
                              <a:lnTo>
                                <a:pt x="140678" y="589280"/>
                              </a:lnTo>
                              <a:lnTo>
                                <a:pt x="140678" y="1836103"/>
                              </a:lnTo>
                              <a:lnTo>
                                <a:pt x="140678" y="1838643"/>
                              </a:lnTo>
                              <a:lnTo>
                                <a:pt x="140996" y="1840548"/>
                              </a:lnTo>
                              <a:lnTo>
                                <a:pt x="141948" y="1842770"/>
                              </a:lnTo>
                              <a:lnTo>
                                <a:pt x="142584" y="1844993"/>
                              </a:lnTo>
                              <a:lnTo>
                                <a:pt x="143536" y="1847215"/>
                              </a:lnTo>
                              <a:lnTo>
                                <a:pt x="144807" y="1849120"/>
                              </a:lnTo>
                              <a:lnTo>
                                <a:pt x="147665" y="1852613"/>
                              </a:lnTo>
                              <a:lnTo>
                                <a:pt x="151475" y="1855470"/>
                              </a:lnTo>
                              <a:lnTo>
                                <a:pt x="153063" y="1856740"/>
                              </a:lnTo>
                              <a:lnTo>
                                <a:pt x="155286" y="1857693"/>
                              </a:lnTo>
                              <a:lnTo>
                                <a:pt x="157191" y="1858645"/>
                              </a:lnTo>
                              <a:lnTo>
                                <a:pt x="159732" y="1858963"/>
                              </a:lnTo>
                              <a:lnTo>
                                <a:pt x="161955" y="1859280"/>
                              </a:lnTo>
                              <a:lnTo>
                                <a:pt x="164495" y="1859598"/>
                              </a:lnTo>
                              <a:lnTo>
                                <a:pt x="1553180" y="1859598"/>
                              </a:lnTo>
                              <a:lnTo>
                                <a:pt x="1556038" y="1859280"/>
                              </a:lnTo>
                              <a:lnTo>
                                <a:pt x="1557943" y="1858963"/>
                              </a:lnTo>
                              <a:lnTo>
                                <a:pt x="1560484" y="1858645"/>
                              </a:lnTo>
                              <a:lnTo>
                                <a:pt x="1562389" y="1857693"/>
                              </a:lnTo>
                              <a:lnTo>
                                <a:pt x="1564612" y="1856740"/>
                              </a:lnTo>
                              <a:lnTo>
                                <a:pt x="1566517" y="1855470"/>
                              </a:lnTo>
                              <a:lnTo>
                                <a:pt x="1570010" y="1852613"/>
                              </a:lnTo>
                              <a:lnTo>
                                <a:pt x="1572868" y="1849120"/>
                              </a:lnTo>
                              <a:lnTo>
                                <a:pt x="1574139" y="1847215"/>
                              </a:lnTo>
                              <a:lnTo>
                                <a:pt x="1575091" y="1844993"/>
                              </a:lnTo>
                              <a:lnTo>
                                <a:pt x="1576044" y="1842770"/>
                              </a:lnTo>
                              <a:lnTo>
                                <a:pt x="1576679" y="1840548"/>
                              </a:lnTo>
                              <a:lnTo>
                                <a:pt x="1576997" y="1838643"/>
                              </a:lnTo>
                              <a:lnTo>
                                <a:pt x="1576997" y="1836103"/>
                              </a:lnTo>
                              <a:lnTo>
                                <a:pt x="1576997" y="164782"/>
                              </a:lnTo>
                              <a:lnTo>
                                <a:pt x="1576997" y="161925"/>
                              </a:lnTo>
                              <a:lnTo>
                                <a:pt x="1576679" y="160020"/>
                              </a:lnTo>
                              <a:lnTo>
                                <a:pt x="1576044" y="157480"/>
                              </a:lnTo>
                              <a:lnTo>
                                <a:pt x="1575091" y="155257"/>
                              </a:lnTo>
                              <a:lnTo>
                                <a:pt x="1574139" y="153352"/>
                              </a:lnTo>
                              <a:lnTo>
                                <a:pt x="1572868" y="151447"/>
                              </a:lnTo>
                              <a:lnTo>
                                <a:pt x="1570010" y="147955"/>
                              </a:lnTo>
                              <a:lnTo>
                                <a:pt x="1566517" y="145097"/>
                              </a:lnTo>
                              <a:lnTo>
                                <a:pt x="1564612" y="143827"/>
                              </a:lnTo>
                              <a:lnTo>
                                <a:pt x="1562389" y="142875"/>
                              </a:lnTo>
                              <a:lnTo>
                                <a:pt x="1560484" y="141922"/>
                              </a:lnTo>
                              <a:lnTo>
                                <a:pt x="1557943" y="141287"/>
                              </a:lnTo>
                              <a:lnTo>
                                <a:pt x="1556038" y="140970"/>
                              </a:lnTo>
                              <a:lnTo>
                                <a:pt x="1553180" y="140970"/>
                              </a:lnTo>
                              <a:lnTo>
                                <a:pt x="589072" y="140970"/>
                              </a:lnTo>
                              <a:close/>
                              <a:moveTo>
                                <a:pt x="489358" y="0"/>
                              </a:moveTo>
                              <a:lnTo>
                                <a:pt x="1553180" y="0"/>
                              </a:lnTo>
                              <a:lnTo>
                                <a:pt x="1562071" y="317"/>
                              </a:lnTo>
                              <a:lnTo>
                                <a:pt x="1570010" y="952"/>
                              </a:lnTo>
                              <a:lnTo>
                                <a:pt x="1578584" y="2222"/>
                              </a:lnTo>
                              <a:lnTo>
                                <a:pt x="1586523" y="3492"/>
                              </a:lnTo>
                              <a:lnTo>
                                <a:pt x="1594462" y="5397"/>
                              </a:lnTo>
                              <a:lnTo>
                                <a:pt x="1602084" y="7620"/>
                              </a:lnTo>
                              <a:lnTo>
                                <a:pt x="1609705" y="10160"/>
                              </a:lnTo>
                              <a:lnTo>
                                <a:pt x="1617644" y="13017"/>
                              </a:lnTo>
                              <a:lnTo>
                                <a:pt x="1624630" y="16192"/>
                              </a:lnTo>
                              <a:lnTo>
                                <a:pt x="1631617" y="20002"/>
                              </a:lnTo>
                              <a:lnTo>
                                <a:pt x="1638603" y="23812"/>
                              </a:lnTo>
                              <a:lnTo>
                                <a:pt x="1645589" y="28257"/>
                              </a:lnTo>
                              <a:lnTo>
                                <a:pt x="1651623" y="32702"/>
                              </a:lnTo>
                              <a:lnTo>
                                <a:pt x="1657974" y="37782"/>
                              </a:lnTo>
                              <a:lnTo>
                                <a:pt x="1664008" y="42862"/>
                              </a:lnTo>
                              <a:lnTo>
                                <a:pt x="1669724" y="48260"/>
                              </a:lnTo>
                              <a:lnTo>
                                <a:pt x="1675122" y="53975"/>
                              </a:lnTo>
                              <a:lnTo>
                                <a:pt x="1680203" y="60007"/>
                              </a:lnTo>
                              <a:lnTo>
                                <a:pt x="1685284" y="66357"/>
                              </a:lnTo>
                              <a:lnTo>
                                <a:pt x="1689730" y="72390"/>
                              </a:lnTo>
                              <a:lnTo>
                                <a:pt x="1694176" y="79375"/>
                              </a:lnTo>
                              <a:lnTo>
                                <a:pt x="1697987" y="86360"/>
                              </a:lnTo>
                              <a:lnTo>
                                <a:pt x="1701797" y="93345"/>
                              </a:lnTo>
                              <a:lnTo>
                                <a:pt x="1704973" y="100647"/>
                              </a:lnTo>
                              <a:lnTo>
                                <a:pt x="1707831" y="108267"/>
                              </a:lnTo>
                              <a:lnTo>
                                <a:pt x="1710371" y="115570"/>
                              </a:lnTo>
                              <a:lnTo>
                                <a:pt x="1712594" y="123507"/>
                              </a:lnTo>
                              <a:lnTo>
                                <a:pt x="1714500" y="131445"/>
                              </a:lnTo>
                              <a:lnTo>
                                <a:pt x="1715770" y="139382"/>
                              </a:lnTo>
                              <a:lnTo>
                                <a:pt x="1717040" y="147637"/>
                              </a:lnTo>
                              <a:lnTo>
                                <a:pt x="1717675" y="155892"/>
                              </a:lnTo>
                              <a:lnTo>
                                <a:pt x="1717675" y="164782"/>
                              </a:lnTo>
                              <a:lnTo>
                                <a:pt x="1717675" y="1836103"/>
                              </a:lnTo>
                              <a:lnTo>
                                <a:pt x="1717675" y="1844358"/>
                              </a:lnTo>
                              <a:lnTo>
                                <a:pt x="1717040" y="1852613"/>
                              </a:lnTo>
                              <a:lnTo>
                                <a:pt x="1715770" y="1861185"/>
                              </a:lnTo>
                              <a:lnTo>
                                <a:pt x="1714500" y="1869123"/>
                              </a:lnTo>
                              <a:lnTo>
                                <a:pt x="1712594" y="1877060"/>
                              </a:lnTo>
                              <a:lnTo>
                                <a:pt x="1710371" y="1884680"/>
                              </a:lnTo>
                              <a:lnTo>
                                <a:pt x="1707831" y="1892300"/>
                              </a:lnTo>
                              <a:lnTo>
                                <a:pt x="1704973" y="1900238"/>
                              </a:lnTo>
                              <a:lnTo>
                                <a:pt x="1701797" y="1907223"/>
                              </a:lnTo>
                              <a:lnTo>
                                <a:pt x="1697987" y="1914208"/>
                              </a:lnTo>
                              <a:lnTo>
                                <a:pt x="1694176" y="1921193"/>
                              </a:lnTo>
                              <a:lnTo>
                                <a:pt x="1689730" y="1927860"/>
                              </a:lnTo>
                              <a:lnTo>
                                <a:pt x="1685284" y="1934210"/>
                              </a:lnTo>
                              <a:lnTo>
                                <a:pt x="1680203" y="1940560"/>
                              </a:lnTo>
                              <a:lnTo>
                                <a:pt x="1675122" y="1946275"/>
                              </a:lnTo>
                              <a:lnTo>
                                <a:pt x="1669724" y="1952308"/>
                              </a:lnTo>
                              <a:lnTo>
                                <a:pt x="1664008" y="1957705"/>
                              </a:lnTo>
                              <a:lnTo>
                                <a:pt x="1657974" y="1962785"/>
                              </a:lnTo>
                              <a:lnTo>
                                <a:pt x="1651623" y="1967865"/>
                              </a:lnTo>
                              <a:lnTo>
                                <a:pt x="1645589" y="1972310"/>
                              </a:lnTo>
                              <a:lnTo>
                                <a:pt x="1638603" y="1976755"/>
                              </a:lnTo>
                              <a:lnTo>
                                <a:pt x="1631617" y="1980565"/>
                              </a:lnTo>
                              <a:lnTo>
                                <a:pt x="1624630" y="1984375"/>
                              </a:lnTo>
                              <a:lnTo>
                                <a:pt x="1617644" y="1987550"/>
                              </a:lnTo>
                              <a:lnTo>
                                <a:pt x="1609705" y="1990408"/>
                              </a:lnTo>
                              <a:lnTo>
                                <a:pt x="1602084" y="1992948"/>
                              </a:lnTo>
                              <a:lnTo>
                                <a:pt x="1594462" y="1995170"/>
                              </a:lnTo>
                              <a:lnTo>
                                <a:pt x="1586523" y="1997075"/>
                              </a:lnTo>
                              <a:lnTo>
                                <a:pt x="1578584" y="1998345"/>
                              </a:lnTo>
                              <a:lnTo>
                                <a:pt x="1570010" y="1999615"/>
                              </a:lnTo>
                              <a:lnTo>
                                <a:pt x="1562071" y="2000250"/>
                              </a:lnTo>
                              <a:lnTo>
                                <a:pt x="1553180" y="2000250"/>
                              </a:lnTo>
                              <a:lnTo>
                                <a:pt x="164495" y="2000250"/>
                              </a:lnTo>
                              <a:lnTo>
                                <a:pt x="155604" y="2000250"/>
                              </a:lnTo>
                              <a:lnTo>
                                <a:pt x="147665" y="1999615"/>
                              </a:lnTo>
                              <a:lnTo>
                                <a:pt x="139408" y="1998345"/>
                              </a:lnTo>
                              <a:lnTo>
                                <a:pt x="131152" y="1997075"/>
                              </a:lnTo>
                              <a:lnTo>
                                <a:pt x="123213" y="1995170"/>
                              </a:lnTo>
                              <a:lnTo>
                                <a:pt x="115591" y="1992948"/>
                              </a:lnTo>
                              <a:lnTo>
                                <a:pt x="107970" y="1990408"/>
                              </a:lnTo>
                              <a:lnTo>
                                <a:pt x="100348" y="1987550"/>
                              </a:lnTo>
                              <a:lnTo>
                                <a:pt x="93044" y="1984375"/>
                              </a:lnTo>
                              <a:lnTo>
                                <a:pt x="86058" y="1980565"/>
                              </a:lnTo>
                              <a:lnTo>
                                <a:pt x="79072" y="1976755"/>
                              </a:lnTo>
                              <a:lnTo>
                                <a:pt x="72721" y="1972310"/>
                              </a:lnTo>
                              <a:lnTo>
                                <a:pt x="66052" y="1967865"/>
                              </a:lnTo>
                              <a:lnTo>
                                <a:pt x="59701" y="1962785"/>
                              </a:lnTo>
                              <a:lnTo>
                                <a:pt x="53667" y="1957705"/>
                              </a:lnTo>
                              <a:lnTo>
                                <a:pt x="48269" y="1952308"/>
                              </a:lnTo>
                              <a:lnTo>
                                <a:pt x="42553" y="1946275"/>
                              </a:lnTo>
                              <a:lnTo>
                                <a:pt x="37472" y="1940560"/>
                              </a:lnTo>
                              <a:lnTo>
                                <a:pt x="32391" y="1934210"/>
                              </a:lnTo>
                              <a:lnTo>
                                <a:pt x="27945" y="1927860"/>
                              </a:lnTo>
                              <a:lnTo>
                                <a:pt x="23817" y="1921193"/>
                              </a:lnTo>
                              <a:lnTo>
                                <a:pt x="19688" y="1914208"/>
                              </a:lnTo>
                              <a:lnTo>
                                <a:pt x="16195" y="1907223"/>
                              </a:lnTo>
                              <a:lnTo>
                                <a:pt x="12702" y="1900238"/>
                              </a:lnTo>
                              <a:lnTo>
                                <a:pt x="9844" y="1892300"/>
                              </a:lnTo>
                              <a:lnTo>
                                <a:pt x="7304" y="1884680"/>
                              </a:lnTo>
                              <a:lnTo>
                                <a:pt x="5081" y="1877060"/>
                              </a:lnTo>
                              <a:lnTo>
                                <a:pt x="3175" y="1869123"/>
                              </a:lnTo>
                              <a:lnTo>
                                <a:pt x="1905" y="1861185"/>
                              </a:lnTo>
                              <a:lnTo>
                                <a:pt x="635" y="1852613"/>
                              </a:lnTo>
                              <a:lnTo>
                                <a:pt x="0" y="1844358"/>
                              </a:lnTo>
                              <a:lnTo>
                                <a:pt x="0" y="1836103"/>
                              </a:lnTo>
                              <a:lnTo>
                                <a:pt x="0" y="489585"/>
                              </a:lnTo>
                              <a:lnTo>
                                <a:pt x="489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05pt;margin-top:302.8pt;height:14pt;width:12.55pt;z-index:251682816;v-text-anchor:middle;mso-width-relative:page;mso-height-relative:page;" fillcolor="#44546A" filled="t" stroked="f" coordsize="2033587,2276475" o:gfxdata="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" path="m312737,1411287l1422400,1411287,1422400,1552575,312737,1552575,312737,1411287xm296862,1128712l1404937,1128712,1404937,1270000,296862,1270000,296862,1128712xm296862,847725l1404937,847725,1404937,987425,296862,987425,296862,847725xm869950,565150l1408113,565150,1408113,706438,869950,706438,869950,565150xm1869440,276225l1877695,276543,1885950,276860,1894522,278130,1902460,279400,1910080,281305,1918017,283528,1925955,286068,1933257,288925,1940242,292418,1947545,296228,1954530,299720,1961197,304165,1967865,308928,1973897,313690,1979612,318770,1985645,324168,1991042,330200,1996122,335915,2000885,342265,2005647,348615,2010092,355283,2013585,362268,2017395,369570,2020570,376873,2023745,384175,2026285,391795,2028507,399733,2030412,407670,2032000,415608,2032952,423863,2033270,432118,2033587,440373,2033587,2112328,2033270,2120583,2032952,2128838,2032000,2137410,2030412,2145348,2028507,2153285,2026285,2160905,2023745,2168525,2020570,2175828,2017395,2183130,2013585,2190433,2010092,2197418,2005647,2204085,2000885,2210435,1996122,2216785,1991042,2222500,1985645,2228533,1979612,2233930,1973897,2239010,1967865,2243773,1961197,2248535,1954530,2252980,1947545,2256790,1940242,2260600,1933257,2263775,1925955,2266633,1918017,2269173,1910080,2271395,1902460,2273300,1894522,2274888,1885950,2275840,1877695,2276475,1869440,2276475,480377,2276475,471805,2276475,463550,2275840,455295,2274888,447040,2273300,439102,2271395,431482,2269173,423862,2266633,416242,2263775,408940,2260600,401955,2256790,394970,2252980,388620,2248535,381952,2243773,375602,2239010,369887,2233930,364172,2228533,358457,2222500,353377,2216785,348297,2210435,343852,2204085,339725,2197418,335597,2190433,332105,2183130,328612,2175828,325755,2168525,323215,2160905,320992,2153285,319087,2145348,317817,2137410,316547,2128838,315912,2120583,315912,2112328,456565,2112328,456882,2114868,457200,2116773,457835,2118995,458470,2121218,459422,2123440,460692,2125345,463550,2128838,467042,2132013,468947,2132965,471170,2133918,473392,2134870,475615,2135188,477837,2135505,480377,2135823,1869440,2135823,1871980,2135505,1874202,2135188,1876107,2134870,1878330,2133918,1880552,2132965,1882457,2132013,1885950,2128838,1888490,2125345,1890077,2123440,1890712,2121218,1891982,2118995,1892300,2116773,1892617,2114868,1892617,2112328,1892617,440373,1892617,438468,1892300,435928,1891982,433705,1890712,431483,1890077,429578,1888490,427355,1885950,424180,1882457,421323,1880552,420053,1878330,419100,1876107,418148,1874202,417513,1871980,417195,1869440,417195,1869440,276225xm589072,140970l589072,424815,588754,433070,588436,441643,587166,449580,585896,458153,583991,465773,581768,473710,579227,481330,576052,488633,572876,495935,569065,503238,565572,509905,561126,516573,556363,522923,551600,528955,546519,535305,541120,541020,535087,546100,529371,551815,522702,556260,516668,561023,509682,565150,503013,569278,495709,572770,488406,575945,481102,579120,473480,581978,465541,584200,457602,585788,449663,587375,441407,588328,433150,588963,424576,589280,140678,589280,140678,1836103,140678,1838643,140996,1840548,141948,1842770,142584,1844993,143536,1847215,144807,1849120,147665,1852613,151475,1855470,153063,1856740,155286,1857693,157191,1858645,159732,1858963,161955,1859280,164495,1859598,1553180,1859598,1556038,1859280,1557943,1858963,1560484,1858645,1562389,1857693,1564612,1856740,1566517,1855470,1570010,1852613,1572868,1849120,1574139,1847215,1575091,1844993,1576044,1842770,1576679,1840548,1576997,1838643,1576997,1836103,1576997,164782,1576997,161925,1576679,160020,1576044,157480,1575091,155257,1574139,153352,1572868,151447,1570010,147955,1566517,145097,1564612,143827,1562389,142875,1560484,141922,1557943,141287,1556038,140970,1553180,140970,589072,140970xm489358,0l1553180,0,1562071,317,1570010,952,1578584,2222,1586523,3492,1594462,5397,1602084,7620,1609705,10160,1617644,13017,1624630,16192,1631617,20002,1638603,23812,1645589,28257,1651623,32702,1657974,37782,1664008,42862,1669724,48260,1675122,53975,1680203,60007,1685284,66357,1689730,72390,1694176,79375,1697987,86360,1701797,93345,1704973,100647,1707831,108267,1710371,115570,1712594,123507,1714500,131445,1715770,139382,1717040,147637,1717675,155892,1717675,164782,1717675,1836103,1717675,1844358,1717040,1852613,1715770,1861185,1714500,1869123,1712594,1877060,1710371,1884680,1707831,1892300,1704973,1900238,1701797,1907223,1697987,1914208,1694176,1921193,1689730,1927860,1685284,1934210,1680203,1940560,1675122,1946275,1669724,1952308,1664008,1957705,1657974,1962785,1651623,1967865,1645589,1972310,1638603,1976755,1631617,1980565,1624630,1984375,1617644,1987550,1609705,1990408,1602084,1992948,1594462,1995170,1586523,1997075,1578584,1998345,1570010,1999615,1562071,2000250,1553180,2000250,164495,2000250,155604,2000250,147665,1999615,139408,1998345,131152,1997075,123213,1995170,115591,1992948,107970,1990408,100348,1987550,93044,1984375,86058,1980565,79072,1976755,72721,1972310,66052,1967865,59701,1962785,53667,1957705,48269,1952308,42553,1946275,37472,1940560,32391,1934210,27945,1927860,23817,1921193,19688,1914208,16195,1907223,12702,1900238,9844,1892300,7304,1884680,5081,1877060,3175,1869123,1905,1861185,635,1852613,0,1844358,0,1836103,0,489585,489358,0xe">
                <v:path o:connectlocs="19437,73901;91992,55503;92200,46253;124049,18210;127042,19145;129620,20871;131616,23261;132822,26172;133154,138302;132676,141482;131325,144309;129246,146596;126585,148217;123487,149007;29811,148945;26776,148009;24219,146263;22244,143873;21017,140983;29894,138302;30165,139154;31142,139798;122843,139777;123758,139029;123924,28832;123654,27980;122718,27336;38550,28354;37926,31514;36429,34237;34225,36420;31501,37917;28361,38561;9294,120653;10022,121567;101698,121754;102572,121484;103237,120507;103195,10310;102447,9416;38571,9229;103882,228;106834,1309;109329,3159;111180,5654;112261,8606;112469,120757;111825,123896;110348,126640;108144,128843;105399,130319;102281,130963;8587,130755;5634,129675;3160,127824;1289,125330;207,122378;32042,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3458845</wp:posOffset>
                </wp:positionV>
                <wp:extent cx="95250" cy="163195"/>
                <wp:effectExtent l="19685" t="0" r="37465" b="8255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5.7pt;margin-top:272.35pt;height:12.85pt;width:7.5pt;z-index:251680768;v-text-anchor:middle;mso-width-relative:page;mso-height-relative:page;" fillcolor="#44546A" filled="t" stroked="f" coordsize="559792,955625" o:gfxdata="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CQbEQE2QAAAAwBAAAP&#10;AAAAAAAAAAEAIAAAACIAAABkcnMvZG93bnJldi54bWxQSwECFAAUAAAACACHTuJAU5NXu20DAADe&#10;CAAADgAAAAAAAAABACAAAAAoAQAAZHJzL2Uyb0RvYy54bWxQSwUGAAAAAAYABgBZAQAABw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-3336290</wp:posOffset>
                </wp:positionV>
                <wp:extent cx="195580" cy="5341620"/>
                <wp:effectExtent l="0" t="0" r="11430" b="1397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5834" cy="5341398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86pt;margin-top:-262.7pt;height:420.6pt;width:15.4pt;rotation:-5898240f;z-index:251688960;v-text-anchor:middle;mso-width-relative:page;mso-height-relative:page;" fillcolor="#44546A" filled="t" stroked="f" coordsize="21600,21600" o:gfxdata="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9h3tvbAAAADAEAAA8A&#10;AAAAAAAAAQAgAAAAIgAAAGRycy9kb3ducmV2LnhtbFBLAQIUABQAAAAIAIdO4kCkGaAXFAIAAAgE&#10;AAAOAAAAAAAAAAEAIAAAACoBAABkcnMvZTJvRG9jLnhtbFBLBQYAAAAABgAGAFkBAACw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2887345</wp:posOffset>
                </wp:positionV>
                <wp:extent cx="1684020" cy="0"/>
                <wp:effectExtent l="0" t="9525" r="11430" b="952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236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05pt;margin-top:227.35pt;height:0pt;width:132.6pt;z-index:251689984;mso-width-relative:page;mso-height-relative:page;" filled="f" stroked="t" coordsize="21600,21600" o:gfxdata="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9KOWtgAAAAMAQAADwAAAAAAAAABACAAAAAiAAAA&#10;ZHJzL2Rvd25yZXYueG1sUEsBAhQAFAAAAAgAh07iQGp28FsHAgAA8wMAAA4AAAAAAAAAAQAgAAAA&#10;JwEAAGRycy9lMm9Eb2MueG1sUEsFBgAAAAAGAAYAWQEAAKA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-1096645</wp:posOffset>
                </wp:positionH>
                <wp:positionV relativeFrom="paragraph">
                  <wp:posOffset>-831215</wp:posOffset>
                </wp:positionV>
                <wp:extent cx="195580" cy="330835"/>
                <wp:effectExtent l="0" t="0" r="12065" b="1397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5834" cy="330724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86.35pt;margin-top:-65.45pt;height:26.05pt;width:15.4pt;rotation:-5898240f;z-index:251695104;v-text-anchor:middle;mso-width-relative:page;mso-height-relative:page;" fillcolor="#44546A" filled="t" stroked="f" coordsize="21600,21600" o:gfxdata="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nz2PZ2gAAAA4BAAAPAAAA&#10;AAAAAAEAIAAAACIAAABkcnMvZG93bnJldi54bWxQSwECFAAUAAAACACHTuJApZvUoRMCAAAHBAAA&#10;DgAAAAAAAAABACAAAAApAQAAZHJzL2Uyb0RvYy54bWxQSwUGAAAAAAYABgBZAQAAr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-995680</wp:posOffset>
                </wp:positionH>
                <wp:positionV relativeFrom="paragraph">
                  <wp:posOffset>-914400</wp:posOffset>
                </wp:positionV>
                <wp:extent cx="2176145" cy="4572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Impact" w:hAnsi="Impact" w:eastAsia="宋体"/>
                                <w:color w:val="auto"/>
                                <w:sz w:val="32"/>
                                <w:szCs w:val="32"/>
                              </w:rPr>
                              <w:t>PERSONAL  RESUME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4pt;margin-top:-72pt;height:36pt;width:171.35pt;z-index:251697152;mso-width-relative:page;mso-height-relative:page;" filled="f" stroked="f" coordsize="21600,21600" o:gfxdata="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HkzZ9sAAAANAQAADwAAAAAAAAABACAAAAAiAAAAZHJzL2Rv&#10;d25yZXYueG1sUEsBAhQAFAAAAAgAh07iQJX3XCTFAQAAgg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Impact" w:hAnsi="Impact" w:eastAsia="宋体"/>
                          <w:color w:val="auto"/>
                          <w:sz w:val="32"/>
                          <w:szCs w:val="32"/>
                        </w:rPr>
                        <w:t>PERSONAL  RESUME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C6F86"/>
    <w:multiLevelType w:val="multilevel"/>
    <w:tmpl w:val="520C6F86"/>
    <w:lvl w:ilvl="0" w:tentative="0">
      <w:start w:val="1"/>
      <w:numFmt w:val="bullet"/>
      <w:lvlText w:val="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33226"/>
    <w:rsid w:val="000A0A4F"/>
    <w:rsid w:val="001D54A2"/>
    <w:rsid w:val="00437606"/>
    <w:rsid w:val="0CEB5060"/>
    <w:rsid w:val="18F82F52"/>
    <w:rsid w:val="2408114E"/>
    <w:rsid w:val="48AA1CF7"/>
    <w:rsid w:val="4D357AAC"/>
    <w:rsid w:val="53501AAE"/>
    <w:rsid w:val="5964419C"/>
    <w:rsid w:val="5A40308E"/>
    <w:rsid w:val="5A7C2F88"/>
    <w:rsid w:val="5EF93194"/>
    <w:rsid w:val="5F1E4290"/>
    <w:rsid w:val="64FD7B6B"/>
    <w:rsid w:val="6D4E682A"/>
    <w:rsid w:val="71133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a480d152-4cb6-4ac3-b05a-1ef72da72671\&#31616;&#32422;&#39118;&#30740;&#31350;&#29983;&#32771;&#30740;&#22797;&#3579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简约风研究生考研复试简历.docx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2022-01-10T08:12:00Z</dcterms:created>
  <dc:creator>Mr Lee</dc:creator>
  <cp:lastModifiedBy>Mr Lee</cp:lastModifiedBy>
  <dcterms:modified xsi:type="dcterms:W3CDTF">2022-01-10T13:10:21Z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1.0_5R5YylARwTm6WDcLKuqvhwulRoREEsLIVs9KeX3NaTQXtP7YkLL+SATXNfRBa8lT1dC58oRzsyNhmxLNqT3JtA==</vt:lpwstr>
  </property>
  <property fmtid="{D5CDD505-2E9C-101B-9397-08002B2CF9AE}" pid="4" name="KSOTemplateUUID">
    <vt:lpwstr>v1.0_mb_97GhQYoljnt09KN8mbDIlw==</vt:lpwstr>
  </property>
</Properties>
</file>