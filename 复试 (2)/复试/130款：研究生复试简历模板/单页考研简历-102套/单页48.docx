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935" distR="114935" simplePos="0" relativeHeight="269209600" behindDoc="1" locked="0" layoutInCell="1" allowOverlap="1">
            <wp:simplePos x="0" y="0"/>
            <wp:positionH relativeFrom="column">
              <wp:posOffset>6060440</wp:posOffset>
            </wp:positionH>
            <wp:positionV relativeFrom="paragraph">
              <wp:posOffset>359410</wp:posOffset>
            </wp:positionV>
            <wp:extent cx="934085" cy="1323975"/>
            <wp:effectExtent l="0" t="0" r="18415" b="9525"/>
            <wp:wrapNone/>
            <wp:docPr id="29" name="图片 29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815340</wp:posOffset>
                </wp:positionV>
                <wp:extent cx="4540885" cy="95821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885" cy="958215"/>
                          <a:chOff x="5873" y="1567"/>
                          <a:chExt cx="7151" cy="1509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 rot="0">
                            <a:off x="9554" y="1567"/>
                            <a:ext cx="2908" cy="674"/>
                            <a:chOff x="10566" y="1640"/>
                            <a:chExt cx="2908" cy="674"/>
                          </a:xfrm>
                        </wpg:grpSpPr>
                        <wps:wsp>
                          <wps:cNvPr id="7" name="KSO_Shape"/>
                          <wps:cNvSpPr/>
                          <wps:spPr>
                            <a:xfrm>
                              <a:off x="10566" y="1864"/>
                              <a:ext cx="279" cy="339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9525">
                              <a:noFill/>
                            </a:ln>
                          </wps:spPr>
                          <wps:bodyPr vert="horz" wrap="square" anchor="ctr" anchorCtr="1" upright="1"/>
                        </wps:wsp>
                        <wps:wsp>
                          <wps:cNvPr id="33" name="文本框 82"/>
                          <wps:cNvSpPr txBox="1"/>
                          <wps:spPr>
                            <a:xfrm>
                              <a:off x="10872" y="1640"/>
                              <a:ext cx="2603" cy="6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z w:val="24"/>
                                    <w:szCs w:val="24"/>
                                    <w:lang w:eastAsia="zh-CN"/>
                                  </w:rPr>
                                  <w:t>籍贯：广东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 rot="0">
                            <a:off x="9568" y="2372"/>
                            <a:ext cx="3456" cy="674"/>
                            <a:chOff x="11722" y="2446"/>
                            <a:chExt cx="3456" cy="674"/>
                          </a:xfrm>
                        </wpg:grpSpPr>
                        <wps:wsp>
                          <wps:cNvPr id="17" name="KSO_Shape"/>
                          <wps:cNvSpPr/>
                          <wps:spPr>
                            <a:xfrm>
                              <a:off x="11722" y="2735"/>
                              <a:ext cx="320" cy="2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5344" y="40091"/>
                                </a:cxn>
                                <a:cxn ang="0">
                                  <a:pos x="72885" y="42540"/>
                                </a:cxn>
                                <a:cxn ang="0">
                                  <a:pos x="95409" y="64968"/>
                                </a:cxn>
                                <a:cxn ang="0">
                                  <a:pos x="95747" y="65510"/>
                                </a:cxn>
                                <a:cxn ang="0">
                                  <a:pos x="100873" y="65510"/>
                                </a:cxn>
                                <a:cxn ang="0">
                                  <a:pos x="33240" y="40091"/>
                                </a:cxn>
                                <a:cxn ang="0">
                                  <a:pos x="7711" y="65510"/>
                                </a:cxn>
                                <a:cxn ang="0">
                                  <a:pos x="12837" y="65510"/>
                                </a:cxn>
                                <a:cxn ang="0">
                                  <a:pos x="13175" y="64968"/>
                                </a:cxn>
                                <a:cxn ang="0">
                                  <a:pos x="35699" y="42540"/>
                                </a:cxn>
                                <a:cxn ang="0">
                                  <a:pos x="9508" y="16404"/>
                                </a:cxn>
                                <a:cxn ang="0">
                                  <a:pos x="45703" y="52445"/>
                                </a:cxn>
                                <a:cxn ang="0">
                                  <a:pos x="54054" y="55889"/>
                                </a:cxn>
                                <a:cxn ang="0">
                                  <a:pos x="54292" y="55866"/>
                                </a:cxn>
                                <a:cxn ang="0">
                                  <a:pos x="62881" y="52445"/>
                                </a:cxn>
                                <a:cxn ang="0">
                                  <a:pos x="99077" y="16404"/>
                                </a:cxn>
                                <a:cxn ang="0">
                                  <a:pos x="94158" y="16404"/>
                                </a:cxn>
                                <a:cxn ang="0">
                                  <a:pos x="61728" y="48695"/>
                                </a:cxn>
                                <a:cxn ang="0">
                                  <a:pos x="54292" y="51658"/>
                                </a:cxn>
                                <a:cxn ang="0">
                                  <a:pos x="54086" y="51677"/>
                                </a:cxn>
                                <a:cxn ang="0">
                                  <a:pos x="46856" y="48695"/>
                                </a:cxn>
                                <a:cxn ang="0">
                                  <a:pos x="14426" y="16404"/>
                                </a:cxn>
                                <a:cxn ang="0">
                                  <a:pos x="18876" y="0"/>
                                </a:cxn>
                                <a:cxn ang="0">
                                  <a:pos x="89708" y="0"/>
                                </a:cxn>
                                <a:cxn ang="0">
                                  <a:pos x="108585" y="18795"/>
                                </a:cxn>
                                <a:cxn ang="0">
                                  <a:pos x="108585" y="63119"/>
                                </a:cxn>
                                <a:cxn ang="0">
                                  <a:pos x="89708" y="81915"/>
                                </a:cxn>
                                <a:cxn ang="0">
                                  <a:pos x="18876" y="81915"/>
                                </a:cxn>
                                <a:cxn ang="0">
                                  <a:pos x="0" y="63119"/>
                                </a:cxn>
                                <a:cxn ang="0">
                                  <a:pos x="0" y="18795"/>
                                </a:cxn>
                                <a:cxn ang="0">
                                  <a:pos x="18876" y="0"/>
                                </a:cxn>
                              </a:cxnLst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5" name="文本框 77"/>
                          <wps:cNvSpPr txBox="1"/>
                          <wps:spPr>
                            <a:xfrm>
                              <a:off x="12032" y="2446"/>
                              <a:ext cx="3147" cy="6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z w:val="22"/>
                                    <w:szCs w:val="28"/>
                                    <w:lang w:eastAsia="zh-CN"/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z w:val="22"/>
                                    <w:szCs w:val="28"/>
                                    <w:lang w:val="en-US" w:eastAsia="zh-CN"/>
                                  </w:rPr>
                                  <w:t>121212@qq.com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  <wpg:grpSp>
                        <wpg:cNvPr id="3" name="组合 3"/>
                        <wpg:cNvGrpSpPr/>
                        <wpg:grpSpPr>
                          <a:xfrm>
                            <a:off x="5873" y="1662"/>
                            <a:ext cx="3204" cy="1414"/>
                            <a:chOff x="4584" y="1334"/>
                            <a:chExt cx="3204" cy="1414"/>
                          </a:xfrm>
                        </wpg:grpSpPr>
                        <wpg:grpSp>
                          <wpg:cNvPr id="2" name="组合 1"/>
                          <wpg:cNvGrpSpPr/>
                          <wpg:grpSpPr>
                            <a:xfrm rot="0">
                              <a:off x="4588" y="1334"/>
                              <a:ext cx="3200" cy="567"/>
                              <a:chOff x="6214" y="1787"/>
                              <a:chExt cx="3200" cy="567"/>
                            </a:xfrm>
                          </wpg:grpSpPr>
                          <wps:wsp>
                            <wps:cNvPr id="14" name="KSO_Shape"/>
                            <wps:cNvSpPr/>
                            <wps:spPr>
                              <a:xfrm>
                                <a:off x="6214" y="1904"/>
                                <a:ext cx="320" cy="31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25446"/>
                                  </a:cxn>
                                  <a:cxn ang="0">
                                    <a:pos x="8783" y="117083"/>
                                  </a:cxn>
                                  <a:cxn ang="0">
                                    <a:pos x="137071" y="117083"/>
                                  </a:cxn>
                                  <a:cxn ang="0">
                                    <a:pos x="145818" y="125446"/>
                                  </a:cxn>
                                  <a:cxn ang="0">
                                    <a:pos x="61264" y="61153"/>
                                  </a:cxn>
                                  <a:cxn ang="0">
                                    <a:pos x="84589" y="61153"/>
                                  </a:cxn>
                                  <a:cxn ang="0">
                                    <a:pos x="122493" y="61153"/>
                                  </a:cxn>
                                  <a:cxn ang="0">
                                    <a:pos x="122493" y="122659"/>
                                  </a:cxn>
                                  <a:cxn ang="0">
                                    <a:pos x="84589" y="122659"/>
                                  </a:cxn>
                                  <a:cxn ang="0">
                                    <a:pos x="61264" y="122659"/>
                                  </a:cxn>
                                  <a:cxn ang="0">
                                    <a:pos x="23361" y="122659"/>
                                  </a:cxn>
                                  <a:cxn ang="0">
                                    <a:pos x="23361" y="61153"/>
                                  </a:cxn>
                                  <a:cxn ang="0">
                                    <a:pos x="104999" y="119871"/>
                                  </a:cxn>
                                  <a:cxn ang="0">
                                    <a:pos x="104999" y="103145"/>
                                  </a:cxn>
                                  <a:cxn ang="0">
                                    <a:pos x="122493" y="100357"/>
                                  </a:cxn>
                                  <a:cxn ang="0">
                                    <a:pos x="104999" y="100357"/>
                                  </a:cxn>
                                  <a:cxn ang="0">
                                    <a:pos x="122493" y="63940"/>
                                  </a:cxn>
                                  <a:cxn ang="0">
                                    <a:pos x="84589" y="119871"/>
                                  </a:cxn>
                                  <a:cxn ang="0">
                                    <a:pos x="84589" y="103145"/>
                                  </a:cxn>
                                  <a:cxn ang="0">
                                    <a:pos x="102083" y="100357"/>
                                  </a:cxn>
                                  <a:cxn ang="0">
                                    <a:pos x="84589" y="100357"/>
                                  </a:cxn>
                                  <a:cxn ang="0">
                                    <a:pos x="102083" y="63940"/>
                                  </a:cxn>
                                  <a:cxn ang="0">
                                    <a:pos x="64180" y="119871"/>
                                  </a:cxn>
                                  <a:cxn ang="0">
                                    <a:pos x="64180" y="103145"/>
                                  </a:cxn>
                                  <a:cxn ang="0">
                                    <a:pos x="81674" y="100357"/>
                                  </a:cxn>
                                  <a:cxn ang="0">
                                    <a:pos x="64180" y="100357"/>
                                  </a:cxn>
                                  <a:cxn ang="0">
                                    <a:pos x="81674" y="63940"/>
                                  </a:cxn>
                                  <a:cxn ang="0">
                                    <a:pos x="43771" y="119871"/>
                                  </a:cxn>
                                  <a:cxn ang="0">
                                    <a:pos x="43771" y="103145"/>
                                  </a:cxn>
                                  <a:cxn ang="0">
                                    <a:pos x="61264" y="100357"/>
                                  </a:cxn>
                                  <a:cxn ang="0">
                                    <a:pos x="43771" y="100357"/>
                                  </a:cxn>
                                  <a:cxn ang="0">
                                    <a:pos x="61264" y="63940"/>
                                  </a:cxn>
                                  <a:cxn ang="0">
                                    <a:pos x="23361" y="119871"/>
                                  </a:cxn>
                                  <a:cxn ang="0">
                                    <a:pos x="23361" y="103145"/>
                                  </a:cxn>
                                  <a:cxn ang="0">
                                    <a:pos x="40855" y="100357"/>
                                  </a:cxn>
                                  <a:cxn ang="0">
                                    <a:pos x="23361" y="100357"/>
                                  </a:cxn>
                                  <a:cxn ang="0">
                                    <a:pos x="40855" y="63940"/>
                                  </a:cxn>
                                  <a:cxn ang="0">
                                    <a:pos x="0" y="25089"/>
                                  </a:cxn>
                                  <a:cxn ang="0">
                                    <a:pos x="20446" y="39027"/>
                                  </a:cxn>
                                  <a:cxn ang="0">
                                    <a:pos x="102083" y="11150"/>
                                  </a:cxn>
                                  <a:cxn ang="0">
                                    <a:pos x="125408" y="11150"/>
                                  </a:cxn>
                                  <a:cxn ang="0">
                                    <a:pos x="145818" y="55754"/>
                                  </a:cxn>
                                  <a:cxn ang="0">
                                    <a:pos x="104999" y="8363"/>
                                  </a:cxn>
                                  <a:cxn ang="0">
                                    <a:pos x="122493" y="36240"/>
                                  </a:cxn>
                                  <a:cxn ang="0">
                                    <a:pos x="23361" y="8363"/>
                                  </a:cxn>
                                  <a:cxn ang="0">
                                    <a:pos x="40855" y="36240"/>
                                  </a:cxn>
                                </a:cxnLst>
                                <a:pathLst>
                                  <a:path w="3951" h="3950">
                                    <a:moveTo>
                                      <a:pt x="3556" y="3950"/>
                                    </a:moveTo>
                                    <a:cubicBezTo>
                                      <a:pt x="396" y="3950"/>
                                      <a:pt x="396" y="3950"/>
                                      <a:pt x="396" y="3950"/>
                                    </a:cubicBezTo>
                                    <a:cubicBezTo>
                                      <a:pt x="177" y="3950"/>
                                      <a:pt x="0" y="3773"/>
                                      <a:pt x="0" y="3555"/>
                                    </a:cubicBezTo>
                                    <a:cubicBezTo>
                                      <a:pt x="0" y="1738"/>
                                      <a:pt x="0" y="1738"/>
                                      <a:pt x="0" y="1738"/>
                                    </a:cubicBezTo>
                                    <a:cubicBezTo>
                                      <a:pt x="244" y="1738"/>
                                      <a:pt x="244" y="1738"/>
                                      <a:pt x="244" y="1738"/>
                                    </a:cubicBezTo>
                                    <a:cubicBezTo>
                                      <a:pt x="243" y="2424"/>
                                      <a:pt x="238" y="3318"/>
                                      <a:pt x="238" y="3318"/>
                                    </a:cubicBezTo>
                                    <a:cubicBezTo>
                                      <a:pt x="238" y="3536"/>
                                      <a:pt x="494" y="3713"/>
                                      <a:pt x="712" y="3713"/>
                                    </a:cubicBezTo>
                                    <a:cubicBezTo>
                                      <a:pt x="3240" y="3713"/>
                                      <a:pt x="3240" y="3713"/>
                                      <a:pt x="3240" y="3713"/>
                                    </a:cubicBezTo>
                                    <a:cubicBezTo>
                                      <a:pt x="3458" y="3713"/>
                                      <a:pt x="3714" y="3536"/>
                                      <a:pt x="3714" y="3318"/>
                                    </a:cubicBezTo>
                                    <a:cubicBezTo>
                                      <a:pt x="3714" y="3318"/>
                                      <a:pt x="3709" y="2404"/>
                                      <a:pt x="3707" y="1738"/>
                                    </a:cubicBezTo>
                                    <a:cubicBezTo>
                                      <a:pt x="3951" y="1738"/>
                                      <a:pt x="3951" y="1738"/>
                                      <a:pt x="3951" y="1738"/>
                                    </a:cubicBezTo>
                                    <a:cubicBezTo>
                                      <a:pt x="3951" y="3555"/>
                                      <a:pt x="3951" y="3555"/>
                                      <a:pt x="3951" y="3555"/>
                                    </a:cubicBezTo>
                                    <a:cubicBezTo>
                                      <a:pt x="3951" y="3773"/>
                                      <a:pt x="3774" y="3950"/>
                                      <a:pt x="3556" y="3950"/>
                                    </a:cubicBezTo>
                                    <a:close/>
                                    <a:moveTo>
                                      <a:pt x="1186" y="1733"/>
                                    </a:moveTo>
                                    <a:cubicBezTo>
                                      <a:pt x="1660" y="1733"/>
                                      <a:pt x="1660" y="1733"/>
                                      <a:pt x="1660" y="1733"/>
                                    </a:cubicBezTo>
                                    <a:cubicBezTo>
                                      <a:pt x="1739" y="1733"/>
                                      <a:pt x="1739" y="1733"/>
                                      <a:pt x="1739" y="1733"/>
                                    </a:cubicBezTo>
                                    <a:cubicBezTo>
                                      <a:pt x="2213" y="1733"/>
                                      <a:pt x="2213" y="1733"/>
                                      <a:pt x="2213" y="1733"/>
                                    </a:cubicBezTo>
                                    <a:cubicBezTo>
                                      <a:pt x="2292" y="1733"/>
                                      <a:pt x="2292" y="1733"/>
                                      <a:pt x="2292" y="1733"/>
                                    </a:cubicBezTo>
                                    <a:cubicBezTo>
                                      <a:pt x="2766" y="1733"/>
                                      <a:pt x="2766" y="1733"/>
                                      <a:pt x="2766" y="1733"/>
                                    </a:cubicBezTo>
                                    <a:cubicBezTo>
                                      <a:pt x="2845" y="1733"/>
                                      <a:pt x="2845" y="1733"/>
                                      <a:pt x="2845" y="1733"/>
                                    </a:cubicBezTo>
                                    <a:cubicBezTo>
                                      <a:pt x="3319" y="1733"/>
                                      <a:pt x="3319" y="1733"/>
                                      <a:pt x="3319" y="1733"/>
                                    </a:cubicBezTo>
                                    <a:cubicBezTo>
                                      <a:pt x="3398" y="1733"/>
                                      <a:pt x="3398" y="1733"/>
                                      <a:pt x="3398" y="1733"/>
                                    </a:cubicBezTo>
                                    <a:cubicBezTo>
                                      <a:pt x="3398" y="3476"/>
                                      <a:pt x="3398" y="3476"/>
                                      <a:pt x="3398" y="3476"/>
                                    </a:cubicBezTo>
                                    <a:cubicBezTo>
                                      <a:pt x="3319" y="3476"/>
                                      <a:pt x="3319" y="3476"/>
                                      <a:pt x="3319" y="3476"/>
                                    </a:cubicBezTo>
                                    <a:cubicBezTo>
                                      <a:pt x="2845" y="3476"/>
                                      <a:pt x="2845" y="3476"/>
                                      <a:pt x="2845" y="3476"/>
                                    </a:cubicBezTo>
                                    <a:cubicBezTo>
                                      <a:pt x="2766" y="3476"/>
                                      <a:pt x="2766" y="3476"/>
                                      <a:pt x="2766" y="3476"/>
                                    </a:cubicBezTo>
                                    <a:cubicBezTo>
                                      <a:pt x="2292" y="3476"/>
                                      <a:pt x="2292" y="3476"/>
                                      <a:pt x="2292" y="3476"/>
                                    </a:cubicBezTo>
                                    <a:cubicBezTo>
                                      <a:pt x="2213" y="3476"/>
                                      <a:pt x="2213" y="3476"/>
                                      <a:pt x="2213" y="3476"/>
                                    </a:cubicBezTo>
                                    <a:cubicBezTo>
                                      <a:pt x="1739" y="3476"/>
                                      <a:pt x="1739" y="3476"/>
                                      <a:pt x="1739" y="3476"/>
                                    </a:cubicBezTo>
                                    <a:cubicBezTo>
                                      <a:pt x="1660" y="3476"/>
                                      <a:pt x="1660" y="3476"/>
                                      <a:pt x="1660" y="3476"/>
                                    </a:cubicBezTo>
                                    <a:cubicBezTo>
                                      <a:pt x="1186" y="3476"/>
                                      <a:pt x="1186" y="3476"/>
                                      <a:pt x="1186" y="3476"/>
                                    </a:cubicBezTo>
                                    <a:cubicBezTo>
                                      <a:pt x="1107" y="3476"/>
                                      <a:pt x="1107" y="3476"/>
                                      <a:pt x="1107" y="3476"/>
                                    </a:cubicBezTo>
                                    <a:cubicBezTo>
                                      <a:pt x="633" y="3476"/>
                                      <a:pt x="633" y="3476"/>
                                      <a:pt x="633" y="3476"/>
                                    </a:cubicBezTo>
                                    <a:cubicBezTo>
                                      <a:pt x="554" y="3476"/>
                                      <a:pt x="554" y="3476"/>
                                      <a:pt x="554" y="3476"/>
                                    </a:cubicBezTo>
                                    <a:cubicBezTo>
                                      <a:pt x="554" y="1733"/>
                                      <a:pt x="554" y="1733"/>
                                      <a:pt x="554" y="1733"/>
                                    </a:cubicBezTo>
                                    <a:cubicBezTo>
                                      <a:pt x="633" y="1733"/>
                                      <a:pt x="633" y="1733"/>
                                      <a:pt x="633" y="1733"/>
                                    </a:cubicBezTo>
                                    <a:cubicBezTo>
                                      <a:pt x="1107" y="1733"/>
                                      <a:pt x="1107" y="1733"/>
                                      <a:pt x="1107" y="1733"/>
                                    </a:cubicBezTo>
                                    <a:lnTo>
                                      <a:pt x="1186" y="1733"/>
                                    </a:lnTo>
                                    <a:close/>
                                    <a:moveTo>
                                      <a:pt x="2845" y="3397"/>
                                    </a:moveTo>
                                    <a:cubicBezTo>
                                      <a:pt x="3319" y="3397"/>
                                      <a:pt x="3319" y="3397"/>
                                      <a:pt x="3319" y="3397"/>
                                    </a:cubicBezTo>
                                    <a:cubicBezTo>
                                      <a:pt x="3319" y="2923"/>
                                      <a:pt x="3319" y="2923"/>
                                      <a:pt x="3319" y="2923"/>
                                    </a:cubicBezTo>
                                    <a:cubicBezTo>
                                      <a:pt x="2845" y="2923"/>
                                      <a:pt x="2845" y="2923"/>
                                      <a:pt x="2845" y="2923"/>
                                    </a:cubicBezTo>
                                    <a:lnTo>
                                      <a:pt x="2845" y="3397"/>
                                    </a:lnTo>
                                    <a:close/>
                                    <a:moveTo>
                                      <a:pt x="2845" y="2844"/>
                                    </a:moveTo>
                                    <a:cubicBezTo>
                                      <a:pt x="3319" y="2844"/>
                                      <a:pt x="3319" y="2844"/>
                                      <a:pt x="3319" y="2844"/>
                                    </a:cubicBezTo>
                                    <a:cubicBezTo>
                                      <a:pt x="3319" y="2370"/>
                                      <a:pt x="3319" y="2370"/>
                                      <a:pt x="3319" y="2370"/>
                                    </a:cubicBezTo>
                                    <a:cubicBezTo>
                                      <a:pt x="2845" y="2370"/>
                                      <a:pt x="2845" y="2370"/>
                                      <a:pt x="2845" y="2370"/>
                                    </a:cubicBezTo>
                                    <a:lnTo>
                                      <a:pt x="2845" y="2844"/>
                                    </a:lnTo>
                                    <a:close/>
                                    <a:moveTo>
                                      <a:pt x="2845" y="2291"/>
                                    </a:moveTo>
                                    <a:cubicBezTo>
                                      <a:pt x="3319" y="2291"/>
                                      <a:pt x="3319" y="2291"/>
                                      <a:pt x="3319" y="2291"/>
                                    </a:cubicBezTo>
                                    <a:cubicBezTo>
                                      <a:pt x="3319" y="1812"/>
                                      <a:pt x="3319" y="1812"/>
                                      <a:pt x="3319" y="1812"/>
                                    </a:cubicBezTo>
                                    <a:cubicBezTo>
                                      <a:pt x="2845" y="1812"/>
                                      <a:pt x="2845" y="1812"/>
                                      <a:pt x="2845" y="1812"/>
                                    </a:cubicBezTo>
                                    <a:lnTo>
                                      <a:pt x="2845" y="2291"/>
                                    </a:lnTo>
                                    <a:close/>
                                    <a:moveTo>
                                      <a:pt x="2292" y="3397"/>
                                    </a:moveTo>
                                    <a:cubicBezTo>
                                      <a:pt x="2766" y="3397"/>
                                      <a:pt x="2766" y="3397"/>
                                      <a:pt x="2766" y="3397"/>
                                    </a:cubicBezTo>
                                    <a:cubicBezTo>
                                      <a:pt x="2766" y="2923"/>
                                      <a:pt x="2766" y="2923"/>
                                      <a:pt x="2766" y="2923"/>
                                    </a:cubicBezTo>
                                    <a:cubicBezTo>
                                      <a:pt x="2292" y="2923"/>
                                      <a:pt x="2292" y="2923"/>
                                      <a:pt x="2292" y="2923"/>
                                    </a:cubicBezTo>
                                    <a:lnTo>
                                      <a:pt x="2292" y="3397"/>
                                    </a:lnTo>
                                    <a:close/>
                                    <a:moveTo>
                                      <a:pt x="2292" y="2844"/>
                                    </a:moveTo>
                                    <a:cubicBezTo>
                                      <a:pt x="2766" y="2844"/>
                                      <a:pt x="2766" y="2844"/>
                                      <a:pt x="2766" y="2844"/>
                                    </a:cubicBezTo>
                                    <a:cubicBezTo>
                                      <a:pt x="2766" y="2370"/>
                                      <a:pt x="2766" y="2370"/>
                                      <a:pt x="2766" y="2370"/>
                                    </a:cubicBezTo>
                                    <a:cubicBezTo>
                                      <a:pt x="2292" y="2370"/>
                                      <a:pt x="2292" y="2370"/>
                                      <a:pt x="2292" y="2370"/>
                                    </a:cubicBezTo>
                                    <a:lnTo>
                                      <a:pt x="2292" y="2844"/>
                                    </a:lnTo>
                                    <a:close/>
                                    <a:moveTo>
                                      <a:pt x="2292" y="2291"/>
                                    </a:moveTo>
                                    <a:cubicBezTo>
                                      <a:pt x="2766" y="2291"/>
                                      <a:pt x="2766" y="2291"/>
                                      <a:pt x="2766" y="2291"/>
                                    </a:cubicBezTo>
                                    <a:cubicBezTo>
                                      <a:pt x="2766" y="1812"/>
                                      <a:pt x="2766" y="1812"/>
                                      <a:pt x="2766" y="1812"/>
                                    </a:cubicBezTo>
                                    <a:cubicBezTo>
                                      <a:pt x="2292" y="1812"/>
                                      <a:pt x="2292" y="1812"/>
                                      <a:pt x="2292" y="1812"/>
                                    </a:cubicBezTo>
                                    <a:lnTo>
                                      <a:pt x="2292" y="2291"/>
                                    </a:lnTo>
                                    <a:close/>
                                    <a:moveTo>
                                      <a:pt x="1739" y="3397"/>
                                    </a:moveTo>
                                    <a:cubicBezTo>
                                      <a:pt x="2213" y="3397"/>
                                      <a:pt x="2213" y="3397"/>
                                      <a:pt x="2213" y="3397"/>
                                    </a:cubicBezTo>
                                    <a:cubicBezTo>
                                      <a:pt x="2213" y="2923"/>
                                      <a:pt x="2213" y="2923"/>
                                      <a:pt x="2213" y="2923"/>
                                    </a:cubicBezTo>
                                    <a:cubicBezTo>
                                      <a:pt x="1739" y="2923"/>
                                      <a:pt x="1739" y="2923"/>
                                      <a:pt x="1739" y="2923"/>
                                    </a:cubicBezTo>
                                    <a:lnTo>
                                      <a:pt x="1739" y="3397"/>
                                    </a:lnTo>
                                    <a:close/>
                                    <a:moveTo>
                                      <a:pt x="1739" y="2844"/>
                                    </a:moveTo>
                                    <a:cubicBezTo>
                                      <a:pt x="2213" y="2844"/>
                                      <a:pt x="2213" y="2844"/>
                                      <a:pt x="2213" y="2844"/>
                                    </a:cubicBezTo>
                                    <a:cubicBezTo>
                                      <a:pt x="2213" y="2370"/>
                                      <a:pt x="2213" y="2370"/>
                                      <a:pt x="2213" y="2370"/>
                                    </a:cubicBezTo>
                                    <a:cubicBezTo>
                                      <a:pt x="1739" y="2370"/>
                                      <a:pt x="1739" y="2370"/>
                                      <a:pt x="1739" y="2370"/>
                                    </a:cubicBezTo>
                                    <a:lnTo>
                                      <a:pt x="1739" y="2844"/>
                                    </a:lnTo>
                                    <a:close/>
                                    <a:moveTo>
                                      <a:pt x="1739" y="2291"/>
                                    </a:moveTo>
                                    <a:cubicBezTo>
                                      <a:pt x="2213" y="2291"/>
                                      <a:pt x="2213" y="2291"/>
                                      <a:pt x="2213" y="2291"/>
                                    </a:cubicBezTo>
                                    <a:cubicBezTo>
                                      <a:pt x="2213" y="1812"/>
                                      <a:pt x="2213" y="1812"/>
                                      <a:pt x="2213" y="1812"/>
                                    </a:cubicBezTo>
                                    <a:cubicBezTo>
                                      <a:pt x="1739" y="1812"/>
                                      <a:pt x="1739" y="1812"/>
                                      <a:pt x="1739" y="1812"/>
                                    </a:cubicBezTo>
                                    <a:lnTo>
                                      <a:pt x="1739" y="2291"/>
                                    </a:lnTo>
                                    <a:close/>
                                    <a:moveTo>
                                      <a:pt x="1186" y="3397"/>
                                    </a:moveTo>
                                    <a:cubicBezTo>
                                      <a:pt x="1660" y="3397"/>
                                      <a:pt x="1660" y="3397"/>
                                      <a:pt x="1660" y="3397"/>
                                    </a:cubicBezTo>
                                    <a:cubicBezTo>
                                      <a:pt x="1660" y="2923"/>
                                      <a:pt x="1660" y="2923"/>
                                      <a:pt x="1660" y="2923"/>
                                    </a:cubicBezTo>
                                    <a:cubicBezTo>
                                      <a:pt x="1186" y="2923"/>
                                      <a:pt x="1186" y="2923"/>
                                      <a:pt x="1186" y="2923"/>
                                    </a:cubicBezTo>
                                    <a:lnTo>
                                      <a:pt x="1186" y="3397"/>
                                    </a:lnTo>
                                    <a:close/>
                                    <a:moveTo>
                                      <a:pt x="1186" y="2844"/>
                                    </a:moveTo>
                                    <a:cubicBezTo>
                                      <a:pt x="1660" y="2844"/>
                                      <a:pt x="1660" y="2844"/>
                                      <a:pt x="1660" y="2844"/>
                                    </a:cubicBezTo>
                                    <a:cubicBezTo>
                                      <a:pt x="1660" y="2370"/>
                                      <a:pt x="1660" y="2370"/>
                                      <a:pt x="1660" y="2370"/>
                                    </a:cubicBezTo>
                                    <a:cubicBezTo>
                                      <a:pt x="1186" y="2370"/>
                                      <a:pt x="1186" y="2370"/>
                                      <a:pt x="1186" y="2370"/>
                                    </a:cubicBezTo>
                                    <a:lnTo>
                                      <a:pt x="1186" y="2844"/>
                                    </a:lnTo>
                                    <a:close/>
                                    <a:moveTo>
                                      <a:pt x="1186" y="2291"/>
                                    </a:moveTo>
                                    <a:cubicBezTo>
                                      <a:pt x="1660" y="2291"/>
                                      <a:pt x="1660" y="2291"/>
                                      <a:pt x="1660" y="2291"/>
                                    </a:cubicBezTo>
                                    <a:cubicBezTo>
                                      <a:pt x="1660" y="1812"/>
                                      <a:pt x="1660" y="1812"/>
                                      <a:pt x="1660" y="1812"/>
                                    </a:cubicBezTo>
                                    <a:cubicBezTo>
                                      <a:pt x="1186" y="1812"/>
                                      <a:pt x="1186" y="1812"/>
                                      <a:pt x="1186" y="1812"/>
                                    </a:cubicBezTo>
                                    <a:lnTo>
                                      <a:pt x="1186" y="2291"/>
                                    </a:lnTo>
                                    <a:close/>
                                    <a:moveTo>
                                      <a:pt x="633" y="3397"/>
                                    </a:moveTo>
                                    <a:cubicBezTo>
                                      <a:pt x="1107" y="3397"/>
                                      <a:pt x="1107" y="3397"/>
                                      <a:pt x="1107" y="3397"/>
                                    </a:cubicBezTo>
                                    <a:cubicBezTo>
                                      <a:pt x="1107" y="2923"/>
                                      <a:pt x="1107" y="2923"/>
                                      <a:pt x="1107" y="2923"/>
                                    </a:cubicBezTo>
                                    <a:cubicBezTo>
                                      <a:pt x="633" y="2923"/>
                                      <a:pt x="633" y="2923"/>
                                      <a:pt x="633" y="2923"/>
                                    </a:cubicBezTo>
                                    <a:lnTo>
                                      <a:pt x="633" y="3397"/>
                                    </a:lnTo>
                                    <a:close/>
                                    <a:moveTo>
                                      <a:pt x="633" y="2844"/>
                                    </a:moveTo>
                                    <a:cubicBezTo>
                                      <a:pt x="1107" y="2844"/>
                                      <a:pt x="1107" y="2844"/>
                                      <a:pt x="1107" y="2844"/>
                                    </a:cubicBezTo>
                                    <a:cubicBezTo>
                                      <a:pt x="1107" y="2370"/>
                                      <a:pt x="1107" y="2370"/>
                                      <a:pt x="1107" y="2370"/>
                                    </a:cubicBezTo>
                                    <a:cubicBezTo>
                                      <a:pt x="633" y="2370"/>
                                      <a:pt x="633" y="2370"/>
                                      <a:pt x="633" y="2370"/>
                                    </a:cubicBezTo>
                                    <a:lnTo>
                                      <a:pt x="633" y="2844"/>
                                    </a:lnTo>
                                    <a:close/>
                                    <a:moveTo>
                                      <a:pt x="633" y="2291"/>
                                    </a:moveTo>
                                    <a:cubicBezTo>
                                      <a:pt x="1107" y="2291"/>
                                      <a:pt x="1107" y="2291"/>
                                      <a:pt x="1107" y="2291"/>
                                    </a:cubicBezTo>
                                    <a:cubicBezTo>
                                      <a:pt x="1107" y="1812"/>
                                      <a:pt x="1107" y="1812"/>
                                      <a:pt x="1107" y="1812"/>
                                    </a:cubicBezTo>
                                    <a:cubicBezTo>
                                      <a:pt x="633" y="1812"/>
                                      <a:pt x="633" y="1812"/>
                                      <a:pt x="633" y="1812"/>
                                    </a:cubicBezTo>
                                    <a:lnTo>
                                      <a:pt x="633" y="2291"/>
                                    </a:lnTo>
                                    <a:close/>
                                    <a:moveTo>
                                      <a:pt x="0" y="711"/>
                                    </a:moveTo>
                                    <a:cubicBezTo>
                                      <a:pt x="0" y="493"/>
                                      <a:pt x="177" y="316"/>
                                      <a:pt x="396" y="316"/>
                                    </a:cubicBezTo>
                                    <a:cubicBezTo>
                                      <a:pt x="554" y="316"/>
                                      <a:pt x="554" y="316"/>
                                      <a:pt x="554" y="316"/>
                                    </a:cubicBezTo>
                                    <a:cubicBezTo>
                                      <a:pt x="554" y="1106"/>
                                      <a:pt x="554" y="1106"/>
                                      <a:pt x="554" y="1106"/>
                                    </a:cubicBezTo>
                                    <a:cubicBezTo>
                                      <a:pt x="870" y="1106"/>
                                      <a:pt x="858" y="1106"/>
                                      <a:pt x="1186" y="1106"/>
                                    </a:cubicBezTo>
                                    <a:cubicBezTo>
                                      <a:pt x="1186" y="316"/>
                                      <a:pt x="1186" y="316"/>
                                      <a:pt x="1186" y="316"/>
                                    </a:cubicBezTo>
                                    <a:cubicBezTo>
                                      <a:pt x="2766" y="316"/>
                                      <a:pt x="2766" y="316"/>
                                      <a:pt x="2766" y="316"/>
                                    </a:cubicBezTo>
                                    <a:cubicBezTo>
                                      <a:pt x="2766" y="1106"/>
                                      <a:pt x="2766" y="1106"/>
                                      <a:pt x="2766" y="1106"/>
                                    </a:cubicBezTo>
                                    <a:cubicBezTo>
                                      <a:pt x="3070" y="1106"/>
                                      <a:pt x="3070" y="1106"/>
                                      <a:pt x="3398" y="1106"/>
                                    </a:cubicBezTo>
                                    <a:cubicBezTo>
                                      <a:pt x="3398" y="316"/>
                                      <a:pt x="3398" y="316"/>
                                      <a:pt x="3398" y="316"/>
                                    </a:cubicBezTo>
                                    <a:cubicBezTo>
                                      <a:pt x="3556" y="316"/>
                                      <a:pt x="3556" y="316"/>
                                      <a:pt x="3556" y="316"/>
                                    </a:cubicBezTo>
                                    <a:cubicBezTo>
                                      <a:pt x="3774" y="316"/>
                                      <a:pt x="3951" y="493"/>
                                      <a:pt x="3951" y="711"/>
                                    </a:cubicBezTo>
                                    <a:cubicBezTo>
                                      <a:pt x="3951" y="1580"/>
                                      <a:pt x="3951" y="1580"/>
                                      <a:pt x="3951" y="1580"/>
                                    </a:cubicBezTo>
                                    <a:cubicBezTo>
                                      <a:pt x="2260" y="1580"/>
                                      <a:pt x="1897" y="1580"/>
                                      <a:pt x="0" y="1580"/>
                                    </a:cubicBezTo>
                                    <a:lnTo>
                                      <a:pt x="0" y="711"/>
                                    </a:lnTo>
                                    <a:close/>
                                    <a:moveTo>
                                      <a:pt x="2845" y="237"/>
                                    </a:moveTo>
                                    <a:cubicBezTo>
                                      <a:pt x="2845" y="106"/>
                                      <a:pt x="2951" y="0"/>
                                      <a:pt x="3082" y="0"/>
                                    </a:cubicBezTo>
                                    <a:cubicBezTo>
                                      <a:pt x="3213" y="0"/>
                                      <a:pt x="3319" y="106"/>
                                      <a:pt x="3319" y="237"/>
                                    </a:cubicBezTo>
                                    <a:cubicBezTo>
                                      <a:pt x="3319" y="1027"/>
                                      <a:pt x="3319" y="1027"/>
                                      <a:pt x="3319" y="1027"/>
                                    </a:cubicBezTo>
                                    <a:cubicBezTo>
                                      <a:pt x="3319" y="1027"/>
                                      <a:pt x="3138" y="1027"/>
                                      <a:pt x="2845" y="1027"/>
                                    </a:cubicBezTo>
                                    <a:cubicBezTo>
                                      <a:pt x="2845" y="891"/>
                                      <a:pt x="2845" y="237"/>
                                      <a:pt x="2845" y="237"/>
                                    </a:cubicBezTo>
                                    <a:close/>
                                    <a:moveTo>
                                      <a:pt x="633" y="237"/>
                                    </a:moveTo>
                                    <a:cubicBezTo>
                                      <a:pt x="633" y="106"/>
                                      <a:pt x="739" y="0"/>
                                      <a:pt x="870" y="0"/>
                                    </a:cubicBezTo>
                                    <a:cubicBezTo>
                                      <a:pt x="1001" y="0"/>
                                      <a:pt x="1107" y="106"/>
                                      <a:pt x="1107" y="237"/>
                                    </a:cubicBezTo>
                                    <a:cubicBezTo>
                                      <a:pt x="1107" y="1027"/>
                                      <a:pt x="1107" y="1027"/>
                                      <a:pt x="1107" y="1027"/>
                                    </a:cubicBezTo>
                                    <a:cubicBezTo>
                                      <a:pt x="1107" y="1027"/>
                                      <a:pt x="847" y="1027"/>
                                      <a:pt x="633" y="1027"/>
                                    </a:cubicBezTo>
                                    <a:cubicBezTo>
                                      <a:pt x="633" y="1072"/>
                                      <a:pt x="633" y="237"/>
                                      <a:pt x="633" y="23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254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10" name="文本框 2"/>
                            <wps:cNvSpPr txBox="1"/>
                            <wps:spPr>
                              <a:xfrm>
                                <a:off x="6545" y="1787"/>
                                <a:ext cx="2869" cy="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4"/>
                                      <w:szCs w:val="24"/>
                                      <w:lang w:eastAsia="zh-CN"/>
                                    </w:rPr>
                                    <w:t>生日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：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1990/12/18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wpg:grpSp>
                        <wpg:grpSp>
                          <wpg:cNvPr id="16" name="组合 16"/>
                          <wpg:cNvGrpSpPr/>
                          <wpg:grpSpPr>
                            <a:xfrm>
                              <a:off x="4584" y="2060"/>
                              <a:ext cx="3153" cy="688"/>
                              <a:chOff x="5520" y="2480"/>
                              <a:chExt cx="3153" cy="688"/>
                            </a:xfrm>
                          </wpg:grpSpPr>
                          <wps:wsp>
                            <wps:cNvPr id="28" name="KSO_Shape"/>
                            <wps:cNvSpPr/>
                            <wps:spPr>
                              <a:xfrm>
                                <a:off x="5520" y="2656"/>
                                <a:ext cx="269" cy="40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2382764" y="55588"/>
                                  </a:cxn>
                                  <a:cxn ang="0">
                                    <a:pos x="43565326" y="411425"/>
                                  </a:cxn>
                                  <a:cxn ang="0">
                                    <a:pos x="44558209" y="1078628"/>
                                  </a:cxn>
                                  <a:cxn ang="0">
                                    <a:pos x="45316851" y="2012692"/>
                                  </a:cxn>
                                  <a:cxn ang="0">
                                    <a:pos x="45796582" y="3124638"/>
                                  </a:cxn>
                                  <a:cxn ang="0">
                                    <a:pos x="45930450" y="64149946"/>
                                  </a:cxn>
                                  <a:cxn ang="0">
                                    <a:pos x="45796582" y="65195222"/>
                                  </a:cxn>
                                  <a:cxn ang="0">
                                    <a:pos x="45316851" y="66307168"/>
                                  </a:cxn>
                                  <a:cxn ang="0">
                                    <a:pos x="44558209" y="67241231"/>
                                  </a:cxn>
                                  <a:cxn ang="0">
                                    <a:pos x="43565326" y="67908435"/>
                                  </a:cxn>
                                  <a:cxn ang="0">
                                    <a:pos x="42382764" y="68264272"/>
                                  </a:cxn>
                                  <a:cxn ang="0">
                                    <a:pos x="3949323" y="68319860"/>
                                  </a:cxn>
                                  <a:cxn ang="0">
                                    <a:pos x="2733304" y="68075236"/>
                                  </a:cxn>
                                  <a:cxn ang="0">
                                    <a:pos x="1673433" y="67485892"/>
                                  </a:cxn>
                                  <a:cxn ang="0">
                                    <a:pos x="825557" y="66640770"/>
                                  </a:cxn>
                                  <a:cxn ang="0">
                                    <a:pos x="245453" y="65595530"/>
                                  </a:cxn>
                                  <a:cxn ang="0">
                                    <a:pos x="0" y="64372335"/>
                                  </a:cxn>
                                  <a:cxn ang="0">
                                    <a:pos x="44634" y="3536099"/>
                                  </a:cxn>
                                  <a:cxn ang="0">
                                    <a:pos x="412778" y="2357375"/>
                                  </a:cxn>
                                  <a:cxn ang="0">
                                    <a:pos x="1082152" y="1367724"/>
                                  </a:cxn>
                                  <a:cxn ang="0">
                                    <a:pos x="2008119" y="611579"/>
                                  </a:cxn>
                                  <a:cxn ang="0">
                                    <a:pos x="3134906" y="144565"/>
                                  </a:cxn>
                                  <a:cxn ang="0">
                                    <a:pos x="4161283" y="0"/>
                                  </a:cxn>
                                  <a:cxn ang="0">
                                    <a:pos x="36436461" y="46080329"/>
                                  </a:cxn>
                                  <a:cxn ang="0">
                                    <a:pos x="36514553" y="45301949"/>
                                  </a:cxn>
                                  <a:cxn ang="0">
                                    <a:pos x="36135232" y="44501297"/>
                                  </a:cxn>
                                  <a:cxn ang="0">
                                    <a:pos x="30590567" y="38930306"/>
                                  </a:cxn>
                                  <a:cxn ang="0">
                                    <a:pos x="29720375" y="38474410"/>
                                  </a:cxn>
                                  <a:cxn ang="0">
                                    <a:pos x="28950592" y="38474410"/>
                                  </a:cxn>
                                  <a:cxn ang="0">
                                    <a:pos x="25224368" y="40631632"/>
                                  </a:cxn>
                                  <a:cxn ang="0">
                                    <a:pos x="22814610" y="37784971"/>
                                  </a:cxn>
                                  <a:cxn ang="0">
                                    <a:pos x="21029591" y="35016170"/>
                                  </a:cxn>
                                  <a:cxn ang="0">
                                    <a:pos x="19791254" y="32291803"/>
                                  </a:cxn>
                                  <a:cxn ang="0">
                                    <a:pos x="19054929" y="29578590"/>
                                  </a:cxn>
                                  <a:cxn ang="0">
                                    <a:pos x="18742559" y="26843106"/>
                                  </a:cxn>
                                  <a:cxn ang="0">
                                    <a:pos x="22256787" y="23940857"/>
                                  </a:cxn>
                                  <a:cxn ang="0">
                                    <a:pos x="22747694" y="23362630"/>
                                  </a:cxn>
                                  <a:cxn ang="0">
                                    <a:pos x="22903879" y="22484155"/>
                                  </a:cxn>
                                  <a:cxn ang="0">
                                    <a:pos x="20940358" y="14889354"/>
                                  </a:cxn>
                                  <a:cxn ang="0">
                                    <a:pos x="20494121" y="14033150"/>
                                  </a:cxn>
                                  <a:cxn ang="0">
                                    <a:pos x="19847029" y="13577254"/>
                                  </a:cxn>
                                  <a:cxn ang="0">
                                    <a:pos x="13666449" y="13921937"/>
                                  </a:cxn>
                                  <a:cxn ang="0">
                                    <a:pos x="12483887" y="14166598"/>
                                  </a:cxn>
                                  <a:cxn ang="0">
                                    <a:pos x="11825654" y="14867118"/>
                                  </a:cxn>
                                  <a:cxn ang="0">
                                    <a:pos x="11691787" y="15823417"/>
                                  </a:cxn>
                                  <a:cxn ang="0">
                                    <a:pos x="11769879" y="20471499"/>
                                  </a:cxn>
                                  <a:cxn ang="0">
                                    <a:pos x="12227293" y="24741472"/>
                                  </a:cxn>
                                  <a:cxn ang="0">
                                    <a:pos x="13019393" y="28688997"/>
                                  </a:cxn>
                                  <a:cxn ang="0">
                                    <a:pos x="14157320" y="32336274"/>
                                  </a:cxn>
                                  <a:cxn ang="0">
                                    <a:pos x="15652287" y="35727808"/>
                                  </a:cxn>
                                  <a:cxn ang="0">
                                    <a:pos x="17481905" y="38885835"/>
                                  </a:cxn>
                                  <a:cxn ang="0">
                                    <a:pos x="19657386" y="41854826"/>
                                  </a:cxn>
                                  <a:cxn ang="0">
                                    <a:pos x="22167554" y="44679216"/>
                                  </a:cxn>
                                  <a:cxn ang="0">
                                    <a:pos x="25023549" y="47381347"/>
                                  </a:cxn>
                                  <a:cxn ang="0">
                                    <a:pos x="30490158" y="51751415"/>
                                  </a:cxn>
                                  <a:cxn ang="0">
                                    <a:pos x="31382631" y="52107253"/>
                                  </a:cxn>
                                  <a:cxn ang="0">
                                    <a:pos x="32319776" y="51884827"/>
                                  </a:cxn>
                                  <a:cxn ang="0">
                                    <a:pos x="33111876" y="50984153"/>
                                  </a:cxn>
                                  <a:cxn ang="0">
                                    <a:pos x="16935259" y="2957873"/>
                                  </a:cxn>
                                </a:cxnLst>
                                <a:pathLst>
                                  <a:path w="4117" h="6144">
                                    <a:moveTo>
                                      <a:pt x="373" y="0"/>
                                    </a:moveTo>
                                    <a:lnTo>
                                      <a:pt x="3742" y="0"/>
                                    </a:lnTo>
                                    <a:lnTo>
                                      <a:pt x="3761" y="0"/>
                                    </a:lnTo>
                                    <a:lnTo>
                                      <a:pt x="3780" y="3"/>
                                    </a:lnTo>
                                    <a:lnTo>
                                      <a:pt x="3799" y="5"/>
                                    </a:lnTo>
                                    <a:lnTo>
                                      <a:pt x="3818" y="8"/>
                                    </a:lnTo>
                                    <a:lnTo>
                                      <a:pt x="3836" y="13"/>
                                    </a:lnTo>
                                    <a:lnTo>
                                      <a:pt x="3853" y="17"/>
                                    </a:lnTo>
                                    <a:lnTo>
                                      <a:pt x="3870" y="23"/>
                                    </a:lnTo>
                                    <a:lnTo>
                                      <a:pt x="3888" y="29"/>
                                    </a:lnTo>
                                    <a:lnTo>
                                      <a:pt x="3905" y="37"/>
                                    </a:lnTo>
                                    <a:lnTo>
                                      <a:pt x="3920" y="46"/>
                                    </a:lnTo>
                                    <a:lnTo>
                                      <a:pt x="3936" y="55"/>
                                    </a:lnTo>
                                    <a:lnTo>
                                      <a:pt x="3952" y="64"/>
                                    </a:lnTo>
                                    <a:lnTo>
                                      <a:pt x="3966" y="75"/>
                                    </a:lnTo>
                                    <a:lnTo>
                                      <a:pt x="3981" y="86"/>
                                    </a:lnTo>
                                    <a:lnTo>
                                      <a:pt x="3994" y="97"/>
                                    </a:lnTo>
                                    <a:lnTo>
                                      <a:pt x="4006" y="111"/>
                                    </a:lnTo>
                                    <a:lnTo>
                                      <a:pt x="4020" y="123"/>
                                    </a:lnTo>
                                    <a:lnTo>
                                      <a:pt x="4031" y="136"/>
                                    </a:lnTo>
                                    <a:lnTo>
                                      <a:pt x="4042" y="151"/>
                                    </a:lnTo>
                                    <a:lnTo>
                                      <a:pt x="4053" y="165"/>
                                    </a:lnTo>
                                    <a:lnTo>
                                      <a:pt x="4062" y="181"/>
                                    </a:lnTo>
                                    <a:lnTo>
                                      <a:pt x="4071" y="197"/>
                                    </a:lnTo>
                                    <a:lnTo>
                                      <a:pt x="4080" y="212"/>
                                    </a:lnTo>
                                    <a:lnTo>
                                      <a:pt x="4088" y="229"/>
                                    </a:lnTo>
                                    <a:lnTo>
                                      <a:pt x="4094" y="247"/>
                                    </a:lnTo>
                                    <a:lnTo>
                                      <a:pt x="4100" y="264"/>
                                    </a:lnTo>
                                    <a:lnTo>
                                      <a:pt x="4105" y="281"/>
                                    </a:lnTo>
                                    <a:lnTo>
                                      <a:pt x="4109" y="299"/>
                                    </a:lnTo>
                                    <a:lnTo>
                                      <a:pt x="4112" y="318"/>
                                    </a:lnTo>
                                    <a:lnTo>
                                      <a:pt x="4114" y="336"/>
                                    </a:lnTo>
                                    <a:lnTo>
                                      <a:pt x="4117" y="355"/>
                                    </a:lnTo>
                                    <a:lnTo>
                                      <a:pt x="4117" y="375"/>
                                    </a:lnTo>
                                    <a:lnTo>
                                      <a:pt x="4117" y="5769"/>
                                    </a:lnTo>
                                    <a:lnTo>
                                      <a:pt x="4117" y="5789"/>
                                    </a:lnTo>
                                    <a:lnTo>
                                      <a:pt x="4114" y="5808"/>
                                    </a:lnTo>
                                    <a:lnTo>
                                      <a:pt x="4112" y="5826"/>
                                    </a:lnTo>
                                    <a:lnTo>
                                      <a:pt x="4109" y="5845"/>
                                    </a:lnTo>
                                    <a:lnTo>
                                      <a:pt x="4105" y="5863"/>
                                    </a:lnTo>
                                    <a:lnTo>
                                      <a:pt x="4100" y="5881"/>
                                    </a:lnTo>
                                    <a:lnTo>
                                      <a:pt x="4094" y="5899"/>
                                    </a:lnTo>
                                    <a:lnTo>
                                      <a:pt x="4088" y="5915"/>
                                    </a:lnTo>
                                    <a:lnTo>
                                      <a:pt x="4080" y="5932"/>
                                    </a:lnTo>
                                    <a:lnTo>
                                      <a:pt x="4071" y="5948"/>
                                    </a:lnTo>
                                    <a:lnTo>
                                      <a:pt x="4062" y="5963"/>
                                    </a:lnTo>
                                    <a:lnTo>
                                      <a:pt x="4053" y="5979"/>
                                    </a:lnTo>
                                    <a:lnTo>
                                      <a:pt x="4042" y="5993"/>
                                    </a:lnTo>
                                    <a:lnTo>
                                      <a:pt x="4031" y="6008"/>
                                    </a:lnTo>
                                    <a:lnTo>
                                      <a:pt x="4020" y="6021"/>
                                    </a:lnTo>
                                    <a:lnTo>
                                      <a:pt x="4006" y="6035"/>
                                    </a:lnTo>
                                    <a:lnTo>
                                      <a:pt x="3994" y="6047"/>
                                    </a:lnTo>
                                    <a:lnTo>
                                      <a:pt x="3981" y="6058"/>
                                    </a:lnTo>
                                    <a:lnTo>
                                      <a:pt x="3966" y="6069"/>
                                    </a:lnTo>
                                    <a:lnTo>
                                      <a:pt x="3952" y="6080"/>
                                    </a:lnTo>
                                    <a:lnTo>
                                      <a:pt x="3936" y="6089"/>
                                    </a:lnTo>
                                    <a:lnTo>
                                      <a:pt x="3920" y="6098"/>
                                    </a:lnTo>
                                    <a:lnTo>
                                      <a:pt x="3905" y="6107"/>
                                    </a:lnTo>
                                    <a:lnTo>
                                      <a:pt x="3888" y="6115"/>
                                    </a:lnTo>
                                    <a:lnTo>
                                      <a:pt x="3870" y="6122"/>
                                    </a:lnTo>
                                    <a:lnTo>
                                      <a:pt x="3853" y="6127"/>
                                    </a:lnTo>
                                    <a:lnTo>
                                      <a:pt x="3836" y="6133"/>
                                    </a:lnTo>
                                    <a:lnTo>
                                      <a:pt x="3818" y="6136"/>
                                    </a:lnTo>
                                    <a:lnTo>
                                      <a:pt x="3799" y="6139"/>
                                    </a:lnTo>
                                    <a:lnTo>
                                      <a:pt x="3780" y="6142"/>
                                    </a:lnTo>
                                    <a:lnTo>
                                      <a:pt x="3761" y="6144"/>
                                    </a:lnTo>
                                    <a:lnTo>
                                      <a:pt x="3742" y="6144"/>
                                    </a:lnTo>
                                    <a:lnTo>
                                      <a:pt x="373" y="6144"/>
                                    </a:lnTo>
                                    <a:lnTo>
                                      <a:pt x="354" y="6144"/>
                                    </a:lnTo>
                                    <a:lnTo>
                                      <a:pt x="335" y="6142"/>
                                    </a:lnTo>
                                    <a:lnTo>
                                      <a:pt x="316" y="6139"/>
                                    </a:lnTo>
                                    <a:lnTo>
                                      <a:pt x="299" y="6136"/>
                                    </a:lnTo>
                                    <a:lnTo>
                                      <a:pt x="281" y="6133"/>
                                    </a:lnTo>
                                    <a:lnTo>
                                      <a:pt x="263" y="6127"/>
                                    </a:lnTo>
                                    <a:lnTo>
                                      <a:pt x="245" y="6122"/>
                                    </a:lnTo>
                                    <a:lnTo>
                                      <a:pt x="228" y="6115"/>
                                    </a:lnTo>
                                    <a:lnTo>
                                      <a:pt x="212" y="6107"/>
                                    </a:lnTo>
                                    <a:lnTo>
                                      <a:pt x="196" y="6098"/>
                                    </a:lnTo>
                                    <a:lnTo>
                                      <a:pt x="180" y="6089"/>
                                    </a:lnTo>
                                    <a:lnTo>
                                      <a:pt x="165" y="6080"/>
                                    </a:lnTo>
                                    <a:lnTo>
                                      <a:pt x="150" y="6069"/>
                                    </a:lnTo>
                                    <a:lnTo>
                                      <a:pt x="136" y="6058"/>
                                    </a:lnTo>
                                    <a:lnTo>
                                      <a:pt x="122" y="6047"/>
                                    </a:lnTo>
                                    <a:lnTo>
                                      <a:pt x="109" y="6035"/>
                                    </a:lnTo>
                                    <a:lnTo>
                                      <a:pt x="97" y="6021"/>
                                    </a:lnTo>
                                    <a:lnTo>
                                      <a:pt x="86" y="6008"/>
                                    </a:lnTo>
                                    <a:lnTo>
                                      <a:pt x="74" y="5993"/>
                                    </a:lnTo>
                                    <a:lnTo>
                                      <a:pt x="63" y="5979"/>
                                    </a:lnTo>
                                    <a:lnTo>
                                      <a:pt x="53" y="5963"/>
                                    </a:lnTo>
                                    <a:lnTo>
                                      <a:pt x="44" y="5948"/>
                                    </a:lnTo>
                                    <a:lnTo>
                                      <a:pt x="37" y="5932"/>
                                    </a:lnTo>
                                    <a:lnTo>
                                      <a:pt x="29" y="5915"/>
                                    </a:lnTo>
                                    <a:lnTo>
                                      <a:pt x="22" y="5899"/>
                                    </a:lnTo>
                                    <a:lnTo>
                                      <a:pt x="17" y="5881"/>
                                    </a:lnTo>
                                    <a:lnTo>
                                      <a:pt x="11" y="5863"/>
                                    </a:lnTo>
                                    <a:lnTo>
                                      <a:pt x="6" y="5845"/>
                                    </a:lnTo>
                                    <a:lnTo>
                                      <a:pt x="4" y="5826"/>
                                    </a:lnTo>
                                    <a:lnTo>
                                      <a:pt x="1" y="5808"/>
                                    </a:lnTo>
                                    <a:lnTo>
                                      <a:pt x="0" y="5789"/>
                                    </a:lnTo>
                                    <a:lnTo>
                                      <a:pt x="0" y="5769"/>
                                    </a:lnTo>
                                    <a:lnTo>
                                      <a:pt x="0" y="375"/>
                                    </a:lnTo>
                                    <a:lnTo>
                                      <a:pt x="0" y="355"/>
                                    </a:lnTo>
                                    <a:lnTo>
                                      <a:pt x="1" y="336"/>
                                    </a:lnTo>
                                    <a:lnTo>
                                      <a:pt x="4" y="318"/>
                                    </a:lnTo>
                                    <a:lnTo>
                                      <a:pt x="6" y="299"/>
                                    </a:lnTo>
                                    <a:lnTo>
                                      <a:pt x="11" y="281"/>
                                    </a:lnTo>
                                    <a:lnTo>
                                      <a:pt x="17" y="264"/>
                                    </a:lnTo>
                                    <a:lnTo>
                                      <a:pt x="22" y="247"/>
                                    </a:lnTo>
                                    <a:lnTo>
                                      <a:pt x="29" y="229"/>
                                    </a:lnTo>
                                    <a:lnTo>
                                      <a:pt x="37" y="212"/>
                                    </a:lnTo>
                                    <a:lnTo>
                                      <a:pt x="44" y="197"/>
                                    </a:lnTo>
                                    <a:lnTo>
                                      <a:pt x="53" y="181"/>
                                    </a:lnTo>
                                    <a:lnTo>
                                      <a:pt x="63" y="165"/>
                                    </a:lnTo>
                                    <a:lnTo>
                                      <a:pt x="74" y="151"/>
                                    </a:lnTo>
                                    <a:lnTo>
                                      <a:pt x="86" y="136"/>
                                    </a:lnTo>
                                    <a:lnTo>
                                      <a:pt x="97" y="123"/>
                                    </a:lnTo>
                                    <a:lnTo>
                                      <a:pt x="109" y="111"/>
                                    </a:lnTo>
                                    <a:lnTo>
                                      <a:pt x="122" y="97"/>
                                    </a:lnTo>
                                    <a:lnTo>
                                      <a:pt x="136" y="86"/>
                                    </a:lnTo>
                                    <a:lnTo>
                                      <a:pt x="150" y="75"/>
                                    </a:lnTo>
                                    <a:lnTo>
                                      <a:pt x="165" y="64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96" y="46"/>
                                    </a:lnTo>
                                    <a:lnTo>
                                      <a:pt x="212" y="37"/>
                                    </a:lnTo>
                                    <a:lnTo>
                                      <a:pt x="228" y="29"/>
                                    </a:lnTo>
                                    <a:lnTo>
                                      <a:pt x="245" y="23"/>
                                    </a:lnTo>
                                    <a:lnTo>
                                      <a:pt x="263" y="17"/>
                                    </a:lnTo>
                                    <a:lnTo>
                                      <a:pt x="281" y="13"/>
                                    </a:lnTo>
                                    <a:lnTo>
                                      <a:pt x="299" y="8"/>
                                    </a:lnTo>
                                    <a:lnTo>
                                      <a:pt x="316" y="5"/>
                                    </a:lnTo>
                                    <a:lnTo>
                                      <a:pt x="335" y="3"/>
                                    </a:lnTo>
                                    <a:lnTo>
                                      <a:pt x="354" y="0"/>
                                    </a:lnTo>
                                    <a:lnTo>
                                      <a:pt x="373" y="0"/>
                                    </a:lnTo>
                                    <a:close/>
                                    <a:moveTo>
                                      <a:pt x="2968" y="4585"/>
                                    </a:moveTo>
                                    <a:lnTo>
                                      <a:pt x="2968" y="4585"/>
                                    </a:lnTo>
                                    <a:lnTo>
                                      <a:pt x="3254" y="4168"/>
                                    </a:lnTo>
                                    <a:lnTo>
                                      <a:pt x="3260" y="4157"/>
                                    </a:lnTo>
                                    <a:lnTo>
                                      <a:pt x="3266" y="4144"/>
                                    </a:lnTo>
                                    <a:lnTo>
                                      <a:pt x="3270" y="4133"/>
                                    </a:lnTo>
                                    <a:lnTo>
                                      <a:pt x="3274" y="4121"/>
                                    </a:lnTo>
                                    <a:lnTo>
                                      <a:pt x="3275" y="4110"/>
                                    </a:lnTo>
                                    <a:lnTo>
                                      <a:pt x="3275" y="4098"/>
                                    </a:lnTo>
                                    <a:lnTo>
                                      <a:pt x="3275" y="4085"/>
                                    </a:lnTo>
                                    <a:lnTo>
                                      <a:pt x="3273" y="4074"/>
                                    </a:lnTo>
                                    <a:lnTo>
                                      <a:pt x="3269" y="4062"/>
                                    </a:lnTo>
                                    <a:lnTo>
                                      <a:pt x="3266" y="4050"/>
                                    </a:lnTo>
                                    <a:lnTo>
                                      <a:pt x="3260" y="4037"/>
                                    </a:lnTo>
                                    <a:lnTo>
                                      <a:pt x="3255" y="4026"/>
                                    </a:lnTo>
                                    <a:lnTo>
                                      <a:pt x="3247" y="4014"/>
                                    </a:lnTo>
                                    <a:lnTo>
                                      <a:pt x="3239" y="4002"/>
                                    </a:lnTo>
                                    <a:lnTo>
                                      <a:pt x="3230" y="3989"/>
                                    </a:lnTo>
                                    <a:lnTo>
                                      <a:pt x="3219" y="3977"/>
                                    </a:lnTo>
                                    <a:lnTo>
                                      <a:pt x="2757" y="3512"/>
                                    </a:lnTo>
                                    <a:lnTo>
                                      <a:pt x="2742" y="3501"/>
                                    </a:lnTo>
                                    <a:lnTo>
                                      <a:pt x="2729" y="3491"/>
                                    </a:lnTo>
                                    <a:lnTo>
                                      <a:pt x="2715" y="3483"/>
                                    </a:lnTo>
                                    <a:lnTo>
                                      <a:pt x="2702" y="3476"/>
                                    </a:lnTo>
                                    <a:lnTo>
                                      <a:pt x="2690" y="3469"/>
                                    </a:lnTo>
                                    <a:lnTo>
                                      <a:pt x="2676" y="3465"/>
                                    </a:lnTo>
                                    <a:lnTo>
                                      <a:pt x="2664" y="3460"/>
                                    </a:lnTo>
                                    <a:lnTo>
                                      <a:pt x="2652" y="3458"/>
                                    </a:lnTo>
                                    <a:lnTo>
                                      <a:pt x="2641" y="3456"/>
                                    </a:lnTo>
                                    <a:lnTo>
                                      <a:pt x="2628" y="3456"/>
                                    </a:lnTo>
                                    <a:lnTo>
                                      <a:pt x="2617" y="3456"/>
                                    </a:lnTo>
                                    <a:lnTo>
                                      <a:pt x="2606" y="3458"/>
                                    </a:lnTo>
                                    <a:lnTo>
                                      <a:pt x="2595" y="3460"/>
                                    </a:lnTo>
                                    <a:lnTo>
                                      <a:pt x="2584" y="3463"/>
                                    </a:lnTo>
                                    <a:lnTo>
                                      <a:pt x="2574" y="3468"/>
                                    </a:lnTo>
                                    <a:lnTo>
                                      <a:pt x="2563" y="3473"/>
                                    </a:lnTo>
                                    <a:lnTo>
                                      <a:pt x="2261" y="3654"/>
                                    </a:lnTo>
                                    <a:lnTo>
                                      <a:pt x="2220" y="3611"/>
                                    </a:lnTo>
                                    <a:lnTo>
                                      <a:pt x="2182" y="3567"/>
                                    </a:lnTo>
                                    <a:lnTo>
                                      <a:pt x="2146" y="3525"/>
                                    </a:lnTo>
                                    <a:lnTo>
                                      <a:pt x="2111" y="3482"/>
                                    </a:lnTo>
                                    <a:lnTo>
                                      <a:pt x="2078" y="3440"/>
                                    </a:lnTo>
                                    <a:lnTo>
                                      <a:pt x="2045" y="3398"/>
                                    </a:lnTo>
                                    <a:lnTo>
                                      <a:pt x="2015" y="3356"/>
                                    </a:lnTo>
                                    <a:lnTo>
                                      <a:pt x="1986" y="3314"/>
                                    </a:lnTo>
                                    <a:lnTo>
                                      <a:pt x="1958" y="3273"/>
                                    </a:lnTo>
                                    <a:lnTo>
                                      <a:pt x="1933" y="3232"/>
                                    </a:lnTo>
                                    <a:lnTo>
                                      <a:pt x="1908" y="3190"/>
                                    </a:lnTo>
                                    <a:lnTo>
                                      <a:pt x="1885" y="3149"/>
                                    </a:lnTo>
                                    <a:lnTo>
                                      <a:pt x="1864" y="3108"/>
                                    </a:lnTo>
                                    <a:lnTo>
                                      <a:pt x="1842" y="3067"/>
                                    </a:lnTo>
                                    <a:lnTo>
                                      <a:pt x="1824" y="3025"/>
                                    </a:lnTo>
                                    <a:lnTo>
                                      <a:pt x="1806" y="2985"/>
                                    </a:lnTo>
                                    <a:lnTo>
                                      <a:pt x="1789" y="2944"/>
                                    </a:lnTo>
                                    <a:lnTo>
                                      <a:pt x="1774" y="2904"/>
                                    </a:lnTo>
                                    <a:lnTo>
                                      <a:pt x="1760" y="2863"/>
                                    </a:lnTo>
                                    <a:lnTo>
                                      <a:pt x="1748" y="2823"/>
                                    </a:lnTo>
                                    <a:lnTo>
                                      <a:pt x="1735" y="2781"/>
                                    </a:lnTo>
                                    <a:lnTo>
                                      <a:pt x="1725" y="2741"/>
                                    </a:lnTo>
                                    <a:lnTo>
                                      <a:pt x="1715" y="2700"/>
                                    </a:lnTo>
                                    <a:lnTo>
                                      <a:pt x="1708" y="2660"/>
                                    </a:lnTo>
                                    <a:lnTo>
                                      <a:pt x="1700" y="2619"/>
                                    </a:lnTo>
                                    <a:lnTo>
                                      <a:pt x="1694" y="2578"/>
                                    </a:lnTo>
                                    <a:lnTo>
                                      <a:pt x="1689" y="2537"/>
                                    </a:lnTo>
                                    <a:lnTo>
                                      <a:pt x="1684" y="2496"/>
                                    </a:lnTo>
                                    <a:lnTo>
                                      <a:pt x="1682" y="2455"/>
                                    </a:lnTo>
                                    <a:lnTo>
                                      <a:pt x="1680" y="2414"/>
                                    </a:lnTo>
                                    <a:lnTo>
                                      <a:pt x="1677" y="2372"/>
                                    </a:lnTo>
                                    <a:lnTo>
                                      <a:pt x="1677" y="2331"/>
                                    </a:lnTo>
                                    <a:lnTo>
                                      <a:pt x="1985" y="2159"/>
                                    </a:lnTo>
                                    <a:lnTo>
                                      <a:pt x="1995" y="2153"/>
                                    </a:lnTo>
                                    <a:lnTo>
                                      <a:pt x="2004" y="2146"/>
                                    </a:lnTo>
                                    <a:lnTo>
                                      <a:pt x="2012" y="2138"/>
                                    </a:lnTo>
                                    <a:lnTo>
                                      <a:pt x="2020" y="2130"/>
                                    </a:lnTo>
                                    <a:lnTo>
                                      <a:pt x="2028" y="2121"/>
                                    </a:lnTo>
                                    <a:lnTo>
                                      <a:pt x="2033" y="2111"/>
                                    </a:lnTo>
                                    <a:lnTo>
                                      <a:pt x="2039" y="2101"/>
                                    </a:lnTo>
                                    <a:lnTo>
                                      <a:pt x="2043" y="2090"/>
                                    </a:lnTo>
                                    <a:lnTo>
                                      <a:pt x="2046" y="2078"/>
                                    </a:lnTo>
                                    <a:lnTo>
                                      <a:pt x="2050" y="2066"/>
                                    </a:lnTo>
                                    <a:lnTo>
                                      <a:pt x="2052" y="2052"/>
                                    </a:lnTo>
                                    <a:lnTo>
                                      <a:pt x="2053" y="2038"/>
                                    </a:lnTo>
                                    <a:lnTo>
                                      <a:pt x="2053" y="2022"/>
                                    </a:lnTo>
                                    <a:lnTo>
                                      <a:pt x="2052" y="2007"/>
                                    </a:lnTo>
                                    <a:lnTo>
                                      <a:pt x="2050" y="1990"/>
                                    </a:lnTo>
                                    <a:lnTo>
                                      <a:pt x="2048" y="1972"/>
                                    </a:lnTo>
                                    <a:lnTo>
                                      <a:pt x="1877" y="1339"/>
                                    </a:lnTo>
                                    <a:lnTo>
                                      <a:pt x="1871" y="1325"/>
                                    </a:lnTo>
                                    <a:lnTo>
                                      <a:pt x="1866" y="1310"/>
                                    </a:lnTo>
                                    <a:lnTo>
                                      <a:pt x="1859" y="1297"/>
                                    </a:lnTo>
                                    <a:lnTo>
                                      <a:pt x="1853" y="1284"/>
                                    </a:lnTo>
                                    <a:lnTo>
                                      <a:pt x="1845" y="1273"/>
                                    </a:lnTo>
                                    <a:lnTo>
                                      <a:pt x="1837" y="1262"/>
                                    </a:lnTo>
                                    <a:lnTo>
                                      <a:pt x="1829" y="1253"/>
                                    </a:lnTo>
                                    <a:lnTo>
                                      <a:pt x="1820" y="1244"/>
                                    </a:lnTo>
                                    <a:lnTo>
                                      <a:pt x="1810" y="1237"/>
                                    </a:lnTo>
                                    <a:lnTo>
                                      <a:pt x="1800" y="1231"/>
                                    </a:lnTo>
                                    <a:lnTo>
                                      <a:pt x="1790" y="1225"/>
                                    </a:lnTo>
                                    <a:lnTo>
                                      <a:pt x="1779" y="1221"/>
                                    </a:lnTo>
                                    <a:lnTo>
                                      <a:pt x="1768" y="1218"/>
                                    </a:lnTo>
                                    <a:lnTo>
                                      <a:pt x="1756" y="1215"/>
                                    </a:lnTo>
                                    <a:lnTo>
                                      <a:pt x="1742" y="1213"/>
                                    </a:lnTo>
                                    <a:lnTo>
                                      <a:pt x="1729" y="1213"/>
                                    </a:lnTo>
                                    <a:lnTo>
                                      <a:pt x="1225" y="1252"/>
                                    </a:lnTo>
                                    <a:lnTo>
                                      <a:pt x="1199" y="1254"/>
                                    </a:lnTo>
                                    <a:lnTo>
                                      <a:pt x="1175" y="1258"/>
                                    </a:lnTo>
                                    <a:lnTo>
                                      <a:pt x="1154" y="1262"/>
                                    </a:lnTo>
                                    <a:lnTo>
                                      <a:pt x="1135" y="1268"/>
                                    </a:lnTo>
                                    <a:lnTo>
                                      <a:pt x="1119" y="1274"/>
                                    </a:lnTo>
                                    <a:lnTo>
                                      <a:pt x="1105" y="1281"/>
                                    </a:lnTo>
                                    <a:lnTo>
                                      <a:pt x="1092" y="1290"/>
                                    </a:lnTo>
                                    <a:lnTo>
                                      <a:pt x="1081" y="1300"/>
                                    </a:lnTo>
                                    <a:lnTo>
                                      <a:pt x="1072" y="1311"/>
                                    </a:lnTo>
                                    <a:lnTo>
                                      <a:pt x="1065" y="1323"/>
                                    </a:lnTo>
                                    <a:lnTo>
                                      <a:pt x="1060" y="1337"/>
                                    </a:lnTo>
                                    <a:lnTo>
                                      <a:pt x="1055" y="1351"/>
                                    </a:lnTo>
                                    <a:lnTo>
                                      <a:pt x="1052" y="1367"/>
                                    </a:lnTo>
                                    <a:lnTo>
                                      <a:pt x="1050" y="1384"/>
                                    </a:lnTo>
                                    <a:lnTo>
                                      <a:pt x="1049" y="1403"/>
                                    </a:lnTo>
                                    <a:lnTo>
                                      <a:pt x="1048" y="1423"/>
                                    </a:lnTo>
                                    <a:lnTo>
                                      <a:pt x="1047" y="1494"/>
                                    </a:lnTo>
                                    <a:lnTo>
                                      <a:pt x="1047" y="1565"/>
                                    </a:lnTo>
                                    <a:lnTo>
                                      <a:pt x="1048" y="1636"/>
                                    </a:lnTo>
                                    <a:lnTo>
                                      <a:pt x="1049" y="1705"/>
                                    </a:lnTo>
                                    <a:lnTo>
                                      <a:pt x="1052" y="1773"/>
                                    </a:lnTo>
                                    <a:lnTo>
                                      <a:pt x="1055" y="1841"/>
                                    </a:lnTo>
                                    <a:lnTo>
                                      <a:pt x="1060" y="1906"/>
                                    </a:lnTo>
                                    <a:lnTo>
                                      <a:pt x="1065" y="1972"/>
                                    </a:lnTo>
                                    <a:lnTo>
                                      <a:pt x="1071" y="2037"/>
                                    </a:lnTo>
                                    <a:lnTo>
                                      <a:pt x="1079" y="2100"/>
                                    </a:lnTo>
                                    <a:lnTo>
                                      <a:pt x="1087" y="2163"/>
                                    </a:lnTo>
                                    <a:lnTo>
                                      <a:pt x="1096" y="2225"/>
                                    </a:lnTo>
                                    <a:lnTo>
                                      <a:pt x="1105" y="2286"/>
                                    </a:lnTo>
                                    <a:lnTo>
                                      <a:pt x="1116" y="2347"/>
                                    </a:lnTo>
                                    <a:lnTo>
                                      <a:pt x="1127" y="2406"/>
                                    </a:lnTo>
                                    <a:lnTo>
                                      <a:pt x="1139" y="2465"/>
                                    </a:lnTo>
                                    <a:lnTo>
                                      <a:pt x="1152" y="2523"/>
                                    </a:lnTo>
                                    <a:lnTo>
                                      <a:pt x="1167" y="2580"/>
                                    </a:lnTo>
                                    <a:lnTo>
                                      <a:pt x="1181" y="2636"/>
                                    </a:lnTo>
                                    <a:lnTo>
                                      <a:pt x="1197" y="2692"/>
                                    </a:lnTo>
                                    <a:lnTo>
                                      <a:pt x="1214" y="2747"/>
                                    </a:lnTo>
                                    <a:lnTo>
                                      <a:pt x="1232" y="2801"/>
                                    </a:lnTo>
                                    <a:lnTo>
                                      <a:pt x="1251" y="2855"/>
                                    </a:lnTo>
                                    <a:lnTo>
                                      <a:pt x="1269" y="2908"/>
                                    </a:lnTo>
                                    <a:lnTo>
                                      <a:pt x="1290" y="2960"/>
                                    </a:lnTo>
                                    <a:lnTo>
                                      <a:pt x="1311" y="3012"/>
                                    </a:lnTo>
                                    <a:lnTo>
                                      <a:pt x="1332" y="3063"/>
                                    </a:lnTo>
                                    <a:lnTo>
                                      <a:pt x="1355" y="3113"/>
                                    </a:lnTo>
                                    <a:lnTo>
                                      <a:pt x="1379" y="3164"/>
                                    </a:lnTo>
                                    <a:lnTo>
                                      <a:pt x="1403" y="3213"/>
                                    </a:lnTo>
                                    <a:lnTo>
                                      <a:pt x="1429" y="3262"/>
                                    </a:lnTo>
                                    <a:lnTo>
                                      <a:pt x="1455" y="3310"/>
                                    </a:lnTo>
                                    <a:lnTo>
                                      <a:pt x="1481" y="3356"/>
                                    </a:lnTo>
                                    <a:lnTo>
                                      <a:pt x="1509" y="3404"/>
                                    </a:lnTo>
                                    <a:lnTo>
                                      <a:pt x="1538" y="3451"/>
                                    </a:lnTo>
                                    <a:lnTo>
                                      <a:pt x="1567" y="3497"/>
                                    </a:lnTo>
                                    <a:lnTo>
                                      <a:pt x="1598" y="3543"/>
                                    </a:lnTo>
                                    <a:lnTo>
                                      <a:pt x="1630" y="3587"/>
                                    </a:lnTo>
                                    <a:lnTo>
                                      <a:pt x="1662" y="3633"/>
                                    </a:lnTo>
                                    <a:lnTo>
                                      <a:pt x="1694" y="3676"/>
                                    </a:lnTo>
                                    <a:lnTo>
                                      <a:pt x="1728" y="3721"/>
                                    </a:lnTo>
                                    <a:lnTo>
                                      <a:pt x="1762" y="3764"/>
                                    </a:lnTo>
                                    <a:lnTo>
                                      <a:pt x="1798" y="3808"/>
                                    </a:lnTo>
                                    <a:lnTo>
                                      <a:pt x="1835" y="3850"/>
                                    </a:lnTo>
                                    <a:lnTo>
                                      <a:pt x="1871" y="3893"/>
                                    </a:lnTo>
                                    <a:lnTo>
                                      <a:pt x="1909" y="3935"/>
                                    </a:lnTo>
                                    <a:lnTo>
                                      <a:pt x="1948" y="3976"/>
                                    </a:lnTo>
                                    <a:lnTo>
                                      <a:pt x="1987" y="4018"/>
                                    </a:lnTo>
                                    <a:lnTo>
                                      <a:pt x="2028" y="4060"/>
                                    </a:lnTo>
                                    <a:lnTo>
                                      <a:pt x="2069" y="4100"/>
                                    </a:lnTo>
                                    <a:lnTo>
                                      <a:pt x="2111" y="4141"/>
                                    </a:lnTo>
                                    <a:lnTo>
                                      <a:pt x="2155" y="4181"/>
                                    </a:lnTo>
                                    <a:lnTo>
                                      <a:pt x="2198" y="4221"/>
                                    </a:lnTo>
                                    <a:lnTo>
                                      <a:pt x="2243" y="4261"/>
                                    </a:lnTo>
                                    <a:lnTo>
                                      <a:pt x="2288" y="4302"/>
                                    </a:lnTo>
                                    <a:lnTo>
                                      <a:pt x="2334" y="4341"/>
                                    </a:lnTo>
                                    <a:lnTo>
                                      <a:pt x="2429" y="4420"/>
                                    </a:lnTo>
                                    <a:lnTo>
                                      <a:pt x="2527" y="4498"/>
                                    </a:lnTo>
                                    <a:lnTo>
                                      <a:pt x="2628" y="4576"/>
                                    </a:lnTo>
                                    <a:lnTo>
                                      <a:pt x="2733" y="4654"/>
                                    </a:lnTo>
                                    <a:lnTo>
                                      <a:pt x="2750" y="4663"/>
                                    </a:lnTo>
                                    <a:lnTo>
                                      <a:pt x="2767" y="4670"/>
                                    </a:lnTo>
                                    <a:lnTo>
                                      <a:pt x="2783" y="4677"/>
                                    </a:lnTo>
                                    <a:lnTo>
                                      <a:pt x="2799" y="4683"/>
                                    </a:lnTo>
                                    <a:lnTo>
                                      <a:pt x="2813" y="4686"/>
                                    </a:lnTo>
                                    <a:lnTo>
                                      <a:pt x="2828" y="4687"/>
                                    </a:lnTo>
                                    <a:lnTo>
                                      <a:pt x="2842" y="4687"/>
                                    </a:lnTo>
                                    <a:lnTo>
                                      <a:pt x="2856" y="4685"/>
                                    </a:lnTo>
                                    <a:lnTo>
                                      <a:pt x="2869" y="4682"/>
                                    </a:lnTo>
                                    <a:lnTo>
                                      <a:pt x="2884" y="4675"/>
                                    </a:lnTo>
                                    <a:lnTo>
                                      <a:pt x="2897" y="4666"/>
                                    </a:lnTo>
                                    <a:lnTo>
                                      <a:pt x="2910" y="4655"/>
                                    </a:lnTo>
                                    <a:lnTo>
                                      <a:pt x="2925" y="4641"/>
                                    </a:lnTo>
                                    <a:lnTo>
                                      <a:pt x="2939" y="4625"/>
                                    </a:lnTo>
                                    <a:lnTo>
                                      <a:pt x="2954" y="4606"/>
                                    </a:lnTo>
                                    <a:lnTo>
                                      <a:pt x="2968" y="4585"/>
                                    </a:lnTo>
                                    <a:close/>
                                    <a:moveTo>
                                      <a:pt x="1518" y="266"/>
                                    </a:moveTo>
                                    <a:lnTo>
                                      <a:pt x="1518" y="398"/>
                                    </a:lnTo>
                                    <a:lnTo>
                                      <a:pt x="2656" y="398"/>
                                    </a:lnTo>
                                    <a:lnTo>
                                      <a:pt x="2656" y="266"/>
                                    </a:lnTo>
                                    <a:lnTo>
                                      <a:pt x="1518" y="266"/>
                                    </a:lnTo>
                                    <a:close/>
                                    <a:moveTo>
                                      <a:pt x="525" y="656"/>
                                    </a:moveTo>
                                    <a:lnTo>
                                      <a:pt x="525" y="5209"/>
                                    </a:lnTo>
                                    <a:lnTo>
                                      <a:pt x="3595" y="5209"/>
                                    </a:lnTo>
                                    <a:lnTo>
                                      <a:pt x="3595" y="656"/>
                                    </a:lnTo>
                                    <a:lnTo>
                                      <a:pt x="525" y="6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254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23" name="文本框 76"/>
                            <wps:cNvSpPr txBox="1"/>
                            <wps:spPr>
                              <a:xfrm>
                                <a:off x="5807" y="2480"/>
                                <a:ext cx="2867" cy="6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4"/>
                                      <w:szCs w:val="24"/>
                                      <w:lang w:eastAsia="zh-CN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189xxxxxxxx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3pt;margin-top:64.2pt;height:75.45pt;width:357.55pt;z-index:251917312;mso-width-relative:page;mso-height-relative:page;" coordorigin="5873,1567" coordsize="7151,1509" o:gfxdata="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">
                <o:lock v:ext="edit" aspectratio="f"/>
                <v:group id="_x0000_s1026" o:spid="_x0000_s1026" o:spt="203" style="position:absolute;left:9554;top:1567;height:674;width:2908;" coordorigin="10566,1640" coordsize="2908,67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KSO_Shape" o:spid="_x0000_s1026" o:spt="100" style="position:absolute;left:10566;top:1864;height:339;width:279;v-text-anchor:middle-center;" fillcolor="#000000 [3213]" filled="t" stroked="f" coordsize="2244,2719" o:gfxdata="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fQ+K8AAAA&#10;2gAAAA8AAAAAAAAAAQAgAAAAIgAAAGRycy9kb3ducmV2LnhtbFBLAQIUABQAAAAIAIdO4kAzLwWe&#10;OwAAADkAAAAQAAAAAAAAAAEAIAAAAAsBAABkcnMvc2hhcGV4bWwueG1sUEsFBgAAAAAGAAYAWwEA&#10;ALUDAAAAAA=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  <v:path o:connectlocs="0,0;0,0;0,0;0,0;0,0;0,0;0,0;0,0;0,0;0,0;0,0;0,0;0,0;0,0;0,0;0,0;0,0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82" o:spid="_x0000_s1026" o:spt="202" type="#_x0000_t202" style="position:absolute;left:10872;top:1640;height:674;width:2603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color w:val="auto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z w:val="24"/>
                              <w:szCs w:val="24"/>
                              <w:lang w:eastAsia="zh-CN"/>
                            </w:rPr>
                            <w:t>籍贯：广东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68;top:2372;height:674;width:3456;" coordorigin="11722,2446" coordsize="3456,67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KSO_Shape" o:spid="_x0000_s1026" o:spt="100" style="position:absolute;left:11722;top:2735;height:242;width:320;v-text-anchor:middle;" fillcolor="#000000 [3213]" filled="t" stroked="f" coordsize="529316,401026" o:gfxdata="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y2YL+5AAAA2wAA&#10;AA8AAAAAAAAAAQAgAAAAIgAAAGRycy9kb3ducmV2LnhtbFBLAQIUABQAAAAIAIdO4kAzLwWeOwAA&#10;ADkAAAAQAAAAAAAAAAEAIAAAAAgBAABkcnMvc2hhcGV4bWwueG1sUEsFBgAAAAAGAAYAWwEAALID&#10;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    <v:fill on="t" focussize="0,0"/>
                    <v:stroke on="f" weight="1pt"/>
                    <v:imagedata o:title=""/>
                    <o:lock v:ext="edit" aspectratio="f"/>
                  </v:shape>
                  <v:shape id="文本框 77" o:spid="_x0000_s1026" o:spt="202" type="#_x0000_t202" style="position:absolute;left:12032;top:2446;height:674;width:3147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z w:val="22"/>
                              <w:szCs w:val="28"/>
                              <w:lang w:eastAsia="zh-CN"/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z w:val="22"/>
                              <w:szCs w:val="28"/>
                              <w:lang w:val="en-US" w:eastAsia="zh-CN"/>
                            </w:rPr>
                            <w:t>121212@qq.com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873;top:1662;height:1414;width:3204;" coordorigin="4584,1334" coordsize="3204,141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" o:spid="_x0000_s1026" o:spt="203" style="position:absolute;left:4588;top:1334;height:567;width:3200;" coordorigin="6214,1787" coordsize="3200,567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KSO_Shape" o:spid="_x0000_s1026" o:spt="100" style="position:absolute;left:6214;top:1904;height:313;width:320;v-text-anchor:middle;" fillcolor="#000000 [3213]" filled="t" stroked="f" coordsize="3951,3950" o:gfxdata="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8T4i8AAAA&#10;2wAAAA8AAAAAAAAAAQAgAAAAIgAAAGRycy9kb3ducmV2LnhtbFBLAQIUABQAAAAIAIdO4kAzLwWe&#10;OwAAADkAAAAQAAAAAAAAAAEAIAAAAAsBAABkcnMvc2hhcGV4bWwueG1sUEsFBgAAAAAGAAYAWwEA&#10;ALUDAAAAAA==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      <v:path o:connectlocs="0,125446;8783,117083;137071,117083;145818,125446;61264,61153;84589,61153;122493,61153;122493,122659;84589,122659;61264,122659;23361,122659;23361,61153;104999,119871;104999,103145;122493,100357;104999,100357;122493,63940;84589,119871;84589,103145;102083,100357;84589,100357;102083,63940;64180,119871;64180,103145;81674,100357;64180,100357;81674,63940;43771,119871;43771,103145;61264,100357;43771,100357;61264,63940;23361,119871;23361,103145;40855,100357;23361,100357;40855,63940;0,25089;20446,39027;102083,11150;125408,11150;145818,55754;104999,8363;122493,36240;23361,8363;40855,36240" o:connectangles="0,0,0,0,0,0,0,0,0,0,0,0,0,0,0,0,0,0,0,0,0,0,0,0,0,0,0,0,0,0,0,0,0,0,0,0,0,0,0,0,0,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文本框 2" o:spid="_x0000_s1026" o:spt="202" type="#_x0000_t202" style="position:absolute;left:6545;top:1787;height:567;width:2869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生日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  <w:t xml:space="preserve">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1990/12/18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4584;top:2060;height:688;width:3153;" coordorigin="5520,2480" coordsize="3153,688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KSO_Shape" o:spid="_x0000_s1026" o:spt="100" style="position:absolute;left:5520;top:2656;height:402;width:269;v-text-anchor:middle;" fillcolor="#000000 [3213]" filled="t" stroked="f" coordsize="4117,6144" o:gfxdata="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DOnu5AAAA2wAA&#10;AA8AAAAAAAAAAQAgAAAAIgAAAGRycy9kb3ducmV2LnhtbFBLAQIUABQAAAAIAIdO4kAzLwWeOwAA&#10;ADkAAAAQAAAAAAAAAAEAIAAAAAgBAABkcnMvc2hhcGV4bWwueG1sUEsFBgAAAAAGAAYAWwEAALID&#10;AAAAAA==&#10;" path="m373,0l3742,0,3761,0,3780,3,3799,5,3818,8,3836,13,3853,17,3870,23,3888,29,3905,37,3920,46,3936,55,3952,64,3966,75,3981,86,3994,97,4006,111,4020,123,4031,136,4042,151,4053,165,4062,181,4071,197,4080,212,4088,229,4094,247,4100,264,4105,281,4109,299,4112,318,4114,336,4117,355,4117,375,4117,5769,4117,5789,4114,5808,4112,5826,4109,5845,4105,5863,4100,5881,4094,5899,4088,5915,4080,5932,4071,5948,4062,5963,4053,5979,4042,5993,4031,6008,4020,6021,4006,6035,3994,6047,3981,6058,3966,6069,3952,6080,3936,6089,3920,6098,3905,6107,3888,6115,3870,6122,3853,6127,3836,6133,3818,6136,3799,6139,3780,6142,3761,6144,3742,6144,373,6144,354,6144,335,6142,316,6139,299,6136,281,6133,263,6127,245,6122,228,6115,212,6107,196,6098,180,6089,165,6080,150,6069,136,6058,122,6047,109,6035,97,6021,86,6008,74,5993,63,5979,53,5963,44,5948,37,5932,29,5915,22,5899,17,5881,11,5863,6,5845,4,5826,1,5808,0,5789,0,5769,0,375,0,355,1,336,4,318,6,299,11,281,17,264,22,247,29,229,37,212,44,197,53,181,63,165,74,151,86,136,97,123,109,111,122,97,136,86,150,75,165,64,180,55,196,46,212,37,228,29,245,23,263,17,281,13,299,8,316,5,335,3,354,0,373,0xm2968,4585l2968,4585,3254,4168,3260,4157,3266,4144,3270,4133,3274,4121,3275,4110,3275,4098,3275,4085,3273,4074,3269,4062,3266,4050,3260,4037,3255,4026,3247,4014,3239,4002,3230,3989,3219,3977,2757,3512,2742,3501,2729,3491,2715,3483,2702,3476,2690,3469,2676,3465,2664,3460,2652,3458,2641,3456,2628,3456,2617,3456,2606,3458,2595,3460,2584,3463,2574,3468,2563,3473,2261,3654,2220,3611,2182,3567,2146,3525,2111,3482,2078,3440,2045,3398,2015,3356,1986,3314,1958,3273,1933,3232,1908,3190,1885,3149,1864,3108,1842,3067,1824,3025,1806,2985,1789,2944,1774,2904,1760,2863,1748,2823,1735,2781,1725,2741,1715,2700,1708,2660,1700,2619,1694,2578,1689,2537,1684,2496,1682,2455,1680,2414,1677,2372,1677,2331,1985,2159,1995,2153,2004,2146,2012,2138,2020,2130,2028,2121,2033,2111,2039,2101,2043,2090,2046,2078,2050,2066,2052,2052,2053,2038,2053,2022,2052,2007,2050,1990,2048,1972,1877,1339,1871,1325,1866,1310,1859,1297,1853,1284,1845,1273,1837,1262,1829,1253,1820,1244,1810,1237,1800,1231,1790,1225,1779,1221,1768,1218,1756,1215,1742,1213,1729,1213,1225,1252,1199,1254,1175,1258,1154,1262,1135,1268,1119,1274,1105,1281,1092,1290,1081,1300,1072,1311,1065,1323,1060,1337,1055,1351,1052,1367,1050,1384,1049,1403,1048,1423,1047,1494,1047,1565,1048,1636,1049,1705,1052,1773,1055,1841,1060,1906,1065,1972,1071,2037,1079,2100,1087,2163,1096,2225,1105,2286,1116,2347,1127,2406,1139,2465,1152,2523,1167,2580,1181,2636,1197,2692,1214,2747,1232,2801,1251,2855,1269,2908,1290,2960,1311,3012,1332,3063,1355,3113,1379,3164,1403,3213,1429,3262,1455,3310,1481,3356,1509,3404,1538,3451,1567,3497,1598,3543,1630,3587,1662,3633,1694,3676,1728,3721,1762,3764,1798,3808,1835,3850,1871,3893,1909,3935,1948,3976,1987,4018,2028,4060,2069,4100,2111,4141,2155,4181,2198,4221,2243,4261,2288,4302,2334,4341,2429,4420,2527,4498,2628,4576,2733,4654,2750,4663,2767,4670,2783,4677,2799,4683,2813,4686,2828,4687,2842,4687,2856,4685,2869,4682,2884,4675,2897,4666,2910,4655,2925,4641,2939,4625,2954,4606,2968,4585xm1518,266l1518,398,2656,398,2656,266,1518,266xm525,656l525,5209,3595,5209,3595,656,525,656xe">
                      <v:path o:connectlocs="42382764,55588;43565326,411425;44558209,1078628;45316851,2012692;45796582,3124638;45930450,64149946;45796582,65195222;45316851,66307168;44558209,67241231;43565326,67908435;42382764,68264272;3949323,68319860;2733304,68075236;1673433,67485892;825557,66640770;245453,65595530;0,64372335;44634,3536099;412778,2357375;1082152,1367724;2008119,611579;3134906,144565;4161283,0;36436461,46080329;36514553,45301949;36135232,44501297;30590567,38930306;29720375,38474410;28950592,38474410;25224368,40631632;22814610,37784971;21029591,35016170;19791254,32291803;19054929,29578590;18742559,26843106;22256787,23940857;22747694,23362630;22903879,22484155;20940358,14889354;20494121,14033150;19847029,13577254;13666449,13921937;12483887,14166598;11825654,14867118;11691787,15823417;11769879,20471499;12227293,24741472;13019393,28688997;14157320,32336274;15652287,35727808;17481905,38885835;19657386,41854826;22167554,44679216;25023549,47381347;30490158,51751415;31382631,52107253;32319776,51884827;33111876,50984153;16935259,2957873" o:connectangles="0,0,0,0,0,0,0,0,0,0,0,0,0,0,0,0,0,0,0,0,0,0,0,0,0,0,0,0,0,0,0,0,0,0,0,0,0,0,0,0,0,0,0,0,0,0,0,0,0,0,0,0,0,0,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文本框 76" o:spid="_x0000_s1026" o:spt="202" type="#_x0000_t202" style="position:absolute;left:5807;top:2480;height:689;width:2867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189xxxxxxxx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212725</wp:posOffset>
                </wp:positionV>
                <wp:extent cx="2181225" cy="6286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48"/>
                                <w:szCs w:val="48"/>
                                <w:lang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5pt;margin-top:16.75pt;height:49.5pt;width:171.75pt;z-index:251725824;mso-width-relative:page;mso-height-relative:page;" filled="f" stroked="f" coordsize="21600,21600" o:gfxdata="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nj8GB2gAAAAkBAAAPAAAAAAAAAAEAIAAAACIAAABkcnMv&#10;ZG93bnJldi54bWxQSwECFAAUAAAACACHTuJAfAS3Y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333333"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48"/>
                          <w:szCs w:val="48"/>
                          <w:lang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1907540</wp:posOffset>
                </wp:positionV>
                <wp:extent cx="1316990" cy="510540"/>
                <wp:effectExtent l="0" t="0" r="0" b="0"/>
                <wp:wrapNone/>
                <wp:docPr id="26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2124075"/>
                          <a:ext cx="131699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EAA" w:themeColor="accent5" w:themeShade="B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EAA" w:themeColor="accent5" w:themeShade="B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报考信息</w:t>
                            </w: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0.75pt;margin-top:150.2pt;height:40.2pt;width:103.7pt;z-index:252002304;mso-width-relative:page;mso-height-relative:page;" filled="f" stroked="f" coordsize="21600,21600" o:gfxdata="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O+XQ&#10;2AAAAAoBAAAPAAAAAAAAAAEAIAAAACIAAABkcnMvZG93bnJldi54bWxQSwECFAAUAAAACACHTuJA&#10;T4Uzl+gBAACw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EAA" w:themeColor="accent5" w:themeShade="B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EAA" w:themeColor="accent5" w:themeShade="BF"/>
                          <w:kern w:val="24"/>
                          <w:sz w:val="32"/>
                          <w:szCs w:val="32"/>
                          <w:lang w:val="en-US" w:eastAsia="zh-CN"/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20960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39370</wp:posOffset>
                </wp:positionV>
                <wp:extent cx="7477125" cy="10604500"/>
                <wp:effectExtent l="38100" t="38100" r="47625" b="444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35" y="39370"/>
                          <a:ext cx="7477125" cy="106045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425EA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3.1pt;height:835pt;width:588.75pt;z-index:269209600;v-text-anchor:middle;mso-width-relative:page;mso-height-relative:page;" filled="f" stroked="t" coordsize="21600,21600" o:gfxdata="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hwwajXAAAACQEAAA8AAAAAAAAAAQAgAAAAIgAAAGRy&#10;cy9kb3ducmV2LnhtbFBLAQIUABQAAAAIAIdO4kCakIRUeAIAANcEAAAOAAAAAAAAAAEAIAAAACYB&#10;AABkcnMvZTJvRG9jLnhtbFBLBQYAAAAABgAGAFkBAAAQBgAAAAA=&#10;">
                <v:fill on="f" focussize="0,0"/>
                <v:stroke weight="6pt" color="#425EA9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255905</wp:posOffset>
                </wp:positionV>
                <wp:extent cx="2528570" cy="3981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7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4"/>
                                <w:szCs w:val="32"/>
                                <w:lang w:eastAsia="zh-CN"/>
                              </w:rPr>
                              <w:t>报考专业：北京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4"/>
                                <w:szCs w:val="32"/>
                                <w:lang w:val="en-US" w:eastAsia="zh-CN"/>
                              </w:rPr>
                              <w:t>大学/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4"/>
                                <w:szCs w:val="32"/>
                                <w:lang w:eastAsia="zh-CN"/>
                              </w:rPr>
                              <w:t>计算机专业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4pt;margin-top:20.15pt;height:31.35pt;width:199.1pt;z-index:251826176;mso-width-relative:page;mso-height-relative:page;" filled="f" stroked="f" coordsize="21600,21600" o:gfxdata="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LvN+dkAAAAKAQAADwAAAAAAAAABACAAAAAiAAAAZHJz&#10;L2Rvd25yZXYueG1sUEsBAhQAFAAAAAgAh07iQOgdp/A8AgAAZg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333333"/>
                          <w:sz w:val="24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24"/>
                          <w:szCs w:val="32"/>
                          <w:lang w:eastAsia="zh-CN"/>
                        </w:rPr>
                        <w:t>报考专业：北京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24"/>
                          <w:szCs w:val="32"/>
                          <w:lang w:val="en-US" w:eastAsia="zh-CN"/>
                        </w:rPr>
                        <w:t>大学/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24"/>
                          <w:szCs w:val="32"/>
                          <w:lang w:eastAsia="zh-CN"/>
                        </w:rPr>
                        <w:t>计算机专业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1876425</wp:posOffset>
                </wp:positionV>
                <wp:extent cx="7148195" cy="8585835"/>
                <wp:effectExtent l="0" t="0" r="14605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740" y="1858645"/>
                          <a:ext cx="7148195" cy="858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tbl>
                            <w:tblPr>
                              <w:tblStyle w:val="5"/>
                              <w:tblpPr w:leftFromText="180" w:rightFromText="180" w:vertAnchor="page" w:horzAnchor="page" w:tblpX="990" w:tblpY="3963"/>
                              <w:tblOverlap w:val="never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0"/>
                              <w:gridCol w:w="1700"/>
                              <w:gridCol w:w="1700"/>
                              <w:gridCol w:w="1700"/>
                              <w:gridCol w:w="1700"/>
                              <w:gridCol w:w="170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90" w:hRule="atLeast"/>
                                <w:jc w:val="center"/>
                              </w:trPr>
                              <w:tc>
                                <w:tcPr>
                                  <w:tcW w:w="1700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eastAsia="zh-CN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eastAsia="zh-CN"/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eastAsia="zh-CN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eastAsia="zh-CN"/>
                                    </w:rPr>
                                    <w:t>专业课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eastAsia="zh-CN"/>
                                    </w:rPr>
                                    <w:t>专业课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eastAsia="zh-CN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02" w:hRule="atLeast"/>
                                <w:jc w:val="center"/>
                              </w:trPr>
                              <w:tc>
                                <w:tcPr>
                                  <w:tcW w:w="1700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0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350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5pt;margin-top:147.75pt;height:676.05pt;width:562.85pt;z-index:251724800;mso-width-relative:page;mso-height-relative:page;" fillcolor="#FFFFFF [3201]" filled="t" stroked="f" coordsize="21600,21600" o:gfxdata="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AsMfT&#10;1wAAAAwBAAAPAAAAAAAAAAEAIAAAACIAAABkcnMvZG93bnJldi54bWxQSwECFAAUAAAACACHTuJA&#10;lNzHcFsCAACb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  <w:p/>
                    <w:tbl>
                      <w:tblPr>
                        <w:tblStyle w:val="5"/>
                        <w:tblpPr w:leftFromText="180" w:rightFromText="180" w:vertAnchor="page" w:horzAnchor="page" w:tblpX="990" w:tblpY="3963"/>
                        <w:tblOverlap w:val="never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0"/>
                        <w:gridCol w:w="1700"/>
                        <w:gridCol w:w="1700"/>
                        <w:gridCol w:w="1700"/>
                        <w:gridCol w:w="1700"/>
                        <w:gridCol w:w="170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90" w:hRule="atLeast"/>
                          <w:jc w:val="center"/>
                        </w:trPr>
                        <w:tc>
                          <w:tcPr>
                            <w:tcW w:w="1700" w:type="dxa"/>
                            <w:vMerge w:val="restart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eastAsia="zh-CN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700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eastAsia="zh-CN"/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1700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eastAsia="zh-CN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700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eastAsia="zh-CN"/>
                              </w:rPr>
                              <w:t>专业课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0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eastAsia="zh-CN"/>
                              </w:rPr>
                              <w:t>专业课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0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eastAsia="zh-CN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02" w:hRule="atLeast"/>
                          <w:jc w:val="center"/>
                        </w:trPr>
                        <w:tc>
                          <w:tcPr>
                            <w:tcW w:w="1700" w:type="dxa"/>
                            <w:vMerge w:val="continue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1700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700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700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700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700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350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4342765</wp:posOffset>
                </wp:positionV>
                <wp:extent cx="6772275" cy="7810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计算机程序设计,算法数据结构,操作系统,网络技术,数据库原理,电路与电子,嵌入式系统,汇编语言,JAVA,编译,软件工程,高等数学等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6pt;margin-top:341.95pt;height:61.5pt;width:533.25pt;z-index:252529664;mso-width-relative:page;mso-height-relative:page;" filled="f" stroked="f" coordsize="21600,21600" o:gfxdata="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mILvdwAAAALAQAADwAAAAAAAAABACAAAAAiAAAA&#10;ZHJzL2Rvd25yZXYueG1sUEsBAhQAFAAAAAgAh07iQE2fYAI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kern w:val="24"/>
                          <w:sz w:val="24"/>
                          <w:szCs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</w:rPr>
                        <w:t>计算机程序设计,算法数据结构,操作系统,网络技术,数据库原理,电路与电子,嵌入式系统,汇编语言,JAVA,编译,软件工程,高等数学等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993216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8646795</wp:posOffset>
                </wp:positionV>
                <wp:extent cx="1316990" cy="510540"/>
                <wp:effectExtent l="0" t="0" r="0" b="0"/>
                <wp:wrapNone/>
                <wp:docPr id="21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35EAA" w:themeColor="accent5" w:themeShade="B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EAA" w:themeColor="accent5" w:themeShade="BF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26.7pt;margin-top:680.85pt;height:40.2pt;width:103.7pt;z-index:265993216;mso-width-relative:page;mso-height-relative:page;" filled="f" stroked="f" coordsize="21600,21600" o:gfxdata="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QxCs9gAAAAMAQAA&#10;DwAAAAAAAAABACAAAAAiAAAAZHJzL2Rvd25yZXYueG1sUEsBAhQAFAAAAAgAh07iQNe/TSvgAQAA&#10;pQMAAA4AAAAAAAAAAQAgAAAAJwEAAGRycy9lMm9Eb2MueG1sUEsFBgAAAAAGAAYAWQEAAHk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35EAA" w:themeColor="accent5" w:themeShade="B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EAA" w:themeColor="accent5" w:themeShade="BF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36224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7382510</wp:posOffset>
                </wp:positionV>
                <wp:extent cx="3445510" cy="146304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6880" y="7518400"/>
                          <a:ext cx="344551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获得证书：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ATA等级证书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全国计算机二级C证书   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全国程序员证书 (上午66 下午62  总分共150)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95pt;margin-top:581.3pt;height:115.2pt;width:271.3pt;z-index:256436224;mso-width-relative:page;mso-height-relative:page;" filled="f" stroked="f" coordsize="21600,21600" o:gfxdata="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15GPvcAAAADAEAAA8AAAAA&#10;AAAAAQAgAAAAIgAAAGRycy9kb3ducmV2LnhtbFBLAQIUABQAAAAIAIdO4kCyba6k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  <w:szCs w:val="24"/>
                        </w:rPr>
                        <w:t>获得证书：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>ATA等级证书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>全国计算机二级C证书    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>全国程序员证书 (上午66 下午62  总分共150)</w:t>
                      </w:r>
                    </w:p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72576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5745480</wp:posOffset>
                </wp:positionV>
                <wp:extent cx="6772275" cy="127127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1271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上手项目：积分兑换系统 开发框架（Struts2.0 ， hibernate ， spring ），写了内部逻辑。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>2、XX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教育博客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实现sohu博客的功能及其扩充。前台个性化模块任意拖动，弹出操作菜单，及其换肤等一系列功能实现（技术前提：整体框架模板采用Struts2.0+Freemarker 创建个性化门户页面布局 ，Ajax,javascript动态调用局部模块的添加、删除和更新 后台框架spring和hibernate）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85pt;margin-top:452.4pt;height:100.1pt;width:533.25pt;z-index:254872576;mso-width-relative:page;mso-height-relative:page;" filled="f" stroked="f" coordsize="21600,21600" o:gfxdata="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wusi9sAAAAMAQAADwAAAAAAAAABACAAAAAiAAAA&#10;ZHJzL2Rvd25yZXYueG1sUEsBAhQAFAAAAAgAh07iQMVW4oc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>上手项目：积分兑换系统 开发框架（Struts2.0 ， hibernate ， spring ），写了内部逻辑。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  <w:lang w:val="en-US" w:eastAsia="zh-CN"/>
                        </w:rPr>
                        <w:t>2、XX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>教育博客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>实现sohu博客的功能及其扩充。前台个性化模块任意拖动，弹出操作菜单，及其换肤等一系列功能实现（技术前提：整体框架模板采用Struts2.0+Freemarker 创建个性化门户页面布局 ，Ajax,javascript动态调用局部模块的添加、删除和更新 后台框架spring和hibernate）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00128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5385435</wp:posOffset>
                </wp:positionV>
                <wp:extent cx="6654165" cy="3619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1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.6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XXXX公司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软件开发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1pt;margin-top:424.05pt;height:28.5pt;width:523.95pt;z-index:254000128;mso-width-relative:page;mso-height-relative:page;" filled="f" stroked="f" coordsize="21600,21600" o:gfxdata="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84FPfaAAAACwEAAA8AAAAAAAAAAQAgAAAAIgAAAGRy&#10;cy9kb3ducmV2LnhtbFBLAQIUABQAAAAIAIdO4kApgEzS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.6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XXXX公司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软件开发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4015740</wp:posOffset>
                </wp:positionV>
                <wp:extent cx="6654165" cy="3619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1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.6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电子科技大学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计算机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65pt;margin-top:316.2pt;height:28.5pt;width:523.95pt;z-index:252437504;mso-width-relative:page;mso-height-relative:page;" filled="f" stroked="f" coordsize="21600,21600" o:gfxdata="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uRdDdwAAAALAQAADwAAAAAAAAABACAAAAAiAAAA&#10;ZHJzL2Rvd25yZXYueG1sUEsBAhQAFAAAAAgAh07iQETBGAU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.6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电子科技大学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计算机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19840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4991100</wp:posOffset>
                </wp:positionV>
                <wp:extent cx="1316990" cy="510540"/>
                <wp:effectExtent l="0" t="0" r="0" b="0"/>
                <wp:wrapNone/>
                <wp:docPr id="11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EAA" w:themeColor="accent5" w:themeShade="B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EAA" w:themeColor="accent5" w:themeShade="B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28.1pt;margin-top:393pt;height:40.2pt;width:103.7pt;z-index:253219840;mso-width-relative:page;mso-height-relative:page;" filled="f" stroked="f" coordsize="21600,21600" o:gfxdata="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QBkf7XAAAACgEAAA8A&#10;AAAAAAAAAQAgAAAAIgAAAGRycy9kb3ducmV2LnhtbFBLAQIUABQAAAAIAIdO4kClAJNf3wEAAKUD&#10;AAAOAAAAAAAAAAEAIAAAACY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EAA" w:themeColor="accent5" w:themeShade="B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EAA" w:themeColor="accent5" w:themeShade="BF"/>
                          <w:kern w:val="24"/>
                          <w:sz w:val="32"/>
                          <w:szCs w:val="32"/>
                          <w:lang w:val="en-US"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208576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9088120</wp:posOffset>
                </wp:positionV>
                <wp:extent cx="6772275" cy="12712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1271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乐观向上，大方开朗，热情务实；善与人交流，人际关系良好，待人诚恳；工作认真负责，具有吃苦耐劳、艰苦奋斗的精神；遇事沉着冷静，理智稳重，适应能力强，具备良好的组织协调能力；专业知识扎实，熟悉国际贸易和经济管理的相关知识并具有一定的实践经验，开拓能力强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35pt;margin-top:715.6pt;height:100.1pt;width:533.25pt;z-index:269208576;mso-width-relative:page;mso-height-relative:page;" filled="f" stroked="f" coordsize="21600,21600" o:gfxdata="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7hx9d0AAAANAQAADwAAAAAAAAABACAAAAAi&#10;AAAAZHJzL2Rvd25yZXYueG1sUEsBAhQAFAAAAAgAh07iQPOHXoA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乐观向上，大方开朗，热情务实；善与人交流，人际关系良好，待人诚恳；工作认真负责，具有吃苦耐劳、艰苦奋斗的精神；遇事沉着冷静，理智稳重，适应能力强，具备良好的组织协调能力；专业知识扎实，熟悉国际贸易和经济管理的相关知识并具有一定的实践经验，开拓能力强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215232" behindDoc="0" locked="0" layoutInCell="1" allowOverlap="1">
                <wp:simplePos x="0" y="0"/>
                <wp:positionH relativeFrom="column">
                  <wp:posOffset>3947795</wp:posOffset>
                </wp:positionH>
                <wp:positionV relativeFrom="paragraph">
                  <wp:posOffset>7367270</wp:posOffset>
                </wp:positionV>
                <wp:extent cx="3445510" cy="14630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51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获得奖项：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学院 十佳青年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学院"三好学生"称号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 xml:space="preserve">获学校一等奖学金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85pt;margin-top:580.1pt;height:115.2pt;width:271.3pt;z-index:261215232;mso-width-relative:page;mso-height-relative:page;" filled="f" stroked="f" coordsize="21600,21600" o:gfxdata="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yShdX3QAAAA4BAAAPAAAAAAAAAAEAIAAAACIA&#10;AABkcnMvZG93bnJldi54bWxQSwECFAAUAAAACACHTuJAXh8YED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  <w:szCs w:val="24"/>
                        </w:rPr>
                        <w:t>获得奖项：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>学院 十佳青年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>学院"三好学生"称号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 xml:space="preserve">获学校一等奖学金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35200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6998970</wp:posOffset>
                </wp:positionV>
                <wp:extent cx="1316990" cy="510540"/>
                <wp:effectExtent l="0" t="0" r="0" b="0"/>
                <wp:wrapNone/>
                <wp:docPr id="1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EAA" w:themeColor="accent5" w:themeShade="B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EAA" w:themeColor="accent5" w:themeShade="B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29.5pt;margin-top:551.1pt;height:40.2pt;width:103.7pt;z-index:256435200;mso-width-relative:page;mso-height-relative:page;" filled="f" stroked="f" coordsize="21600,21600" o:gfxdata="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ExrPNgAAAAMAQAA&#10;DwAAAAAAAAABACAAAAAiAAAAZHJzL2Rvd25yZXYueG1sUEsBAhQAFAAAAAgAh07iQG2d44jgAQAA&#10;pQMAAA4AAAAAAAAAAQAgAAAAJwEAAGRycy9lMm9Eb2MueG1sUEsFBgAAAAAGAAYAWQEAAHk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EAA" w:themeColor="accent5" w:themeShade="B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EAA" w:themeColor="accent5" w:themeShade="BF"/>
                          <w:kern w:val="24"/>
                          <w:sz w:val="32"/>
                          <w:szCs w:val="32"/>
                          <w:lang w:val="en-US"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3621405</wp:posOffset>
                </wp:positionV>
                <wp:extent cx="1316990" cy="510540"/>
                <wp:effectExtent l="0" t="0" r="0" b="0"/>
                <wp:wrapNone/>
                <wp:docPr id="6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EAA" w:themeColor="accent5" w:themeShade="B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EAA" w:themeColor="accent5" w:themeShade="B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27.95pt;margin-top:285.15pt;height:40.2pt;width:103.7pt;z-index:252347392;mso-width-relative:page;mso-height-relative:page;" filled="f" stroked="f" coordsize="21600,21600" o:gfxdata="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5vIJctcAAAAKAQAADwAA&#10;AAAAAAABACAAAAAiAAAAZHJzL2Rvd25yZXYueG1sUEsBAhQAFAAAAAgAh07iQORxKzDeAQAApA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EAA" w:themeColor="accent5" w:themeShade="B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EAA" w:themeColor="accent5" w:themeShade="BF"/>
                          <w:kern w:val="24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43CFD"/>
    <w:rsid w:val="05BE0226"/>
    <w:rsid w:val="06462558"/>
    <w:rsid w:val="0CCD6ECA"/>
    <w:rsid w:val="0DC71D10"/>
    <w:rsid w:val="1B077400"/>
    <w:rsid w:val="401D381F"/>
    <w:rsid w:val="62E06BAF"/>
    <w:rsid w:val="64B04D20"/>
    <w:rsid w:val="67716863"/>
    <w:rsid w:val="696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18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4ce44aea-406a-4c98-9fe2-40832cd8f5d5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2022-01-10T09:02:00Z</dcterms:created>
  <dc:creator>Mr Lee</dc:creator>
  <cp:lastModifiedBy>Mr Lee</cp:lastModifiedBy>
  <dcterms:modified xsi:type="dcterms:W3CDTF">2022-01-10T13:10:14Z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v1.0_mb_rYZBJ0wBsbiWmcD28vLHEQ==</vt:lpwstr>
  </property>
</Properties>
</file>