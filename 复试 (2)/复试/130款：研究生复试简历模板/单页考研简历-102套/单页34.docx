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="956" w:tblpY="3120"/>
        <w:tblOverlap w:val="never"/>
        <w:tblW w:w="997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1"/>
        <w:gridCol w:w="1724"/>
        <w:gridCol w:w="1481"/>
        <w:gridCol w:w="1275"/>
        <w:gridCol w:w="2081"/>
        <w:gridCol w:w="165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61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color w:val="414141"/>
                <w:szCs w:val="21"/>
              </w:rPr>
              <w:t>初</w:t>
            </w: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试成绩</w:t>
            </w:r>
          </w:p>
        </w:tc>
        <w:tc>
          <w:tcPr>
            <w:tcW w:w="172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英语</w:t>
            </w:r>
          </w:p>
        </w:tc>
        <w:tc>
          <w:tcPr>
            <w:tcW w:w="148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思想政治</w:t>
            </w:r>
          </w:p>
        </w:tc>
        <w:tc>
          <w:tcPr>
            <w:tcW w:w="12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41414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  <w:lang w:eastAsia="zh-CN"/>
              </w:rPr>
              <w:t>业务课</w:t>
            </w:r>
            <w:r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  <w:t>1</w:t>
            </w:r>
          </w:p>
        </w:tc>
        <w:tc>
          <w:tcPr>
            <w:tcW w:w="208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color w:val="414141"/>
                <w:szCs w:val="21"/>
              </w:rPr>
              <w:t>业务</w:t>
            </w: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课</w:t>
            </w:r>
            <w:r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  <w:t>2</w:t>
            </w:r>
          </w:p>
        </w:tc>
        <w:tc>
          <w:tcPr>
            <w:tcW w:w="165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总分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761" w:type="dxa"/>
            <w:vMerge w:val="continue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Cs w:val="21"/>
              </w:rPr>
            </w:pPr>
          </w:p>
        </w:tc>
        <w:tc>
          <w:tcPr>
            <w:tcW w:w="172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41414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  <w:t>80</w:t>
            </w:r>
          </w:p>
        </w:tc>
        <w:tc>
          <w:tcPr>
            <w:tcW w:w="148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41414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  <w:t>80</w:t>
            </w:r>
          </w:p>
        </w:tc>
        <w:tc>
          <w:tcPr>
            <w:tcW w:w="12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41414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  <w:t>100</w:t>
            </w:r>
          </w:p>
        </w:tc>
        <w:tc>
          <w:tcPr>
            <w:tcW w:w="208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41414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  <w:t>100</w:t>
            </w:r>
          </w:p>
        </w:tc>
        <w:tc>
          <w:tcPr>
            <w:tcW w:w="165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41414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  <w:t>360</w:t>
            </w:r>
          </w:p>
        </w:tc>
      </w:tr>
    </w:tbl>
    <w:p>
      <w:pPr>
        <w:rPr>
          <w:rFonts w:hint="default"/>
          <w:sz w:val="20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492807168" behindDoc="0" locked="0" layoutInCell="1" allowOverlap="1">
                <wp:simplePos x="0" y="0"/>
                <wp:positionH relativeFrom="column">
                  <wp:posOffset>-1246505</wp:posOffset>
                </wp:positionH>
                <wp:positionV relativeFrom="paragraph">
                  <wp:posOffset>-917575</wp:posOffset>
                </wp:positionV>
                <wp:extent cx="7864475" cy="116840"/>
                <wp:effectExtent l="0" t="0" r="3175" b="1651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0" y="24130"/>
                          <a:ext cx="7864475" cy="116840"/>
                        </a:xfrm>
                        <a:prstGeom prst="rect">
                          <a:avLst/>
                        </a:prstGeom>
                        <a:solidFill>
                          <a:srgbClr val="33BB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8.15pt;margin-top:-72.25pt;height:9.2pt;width:619.25pt;z-index:492807168;v-text-anchor:middle;mso-width-relative:page;mso-height-relative:page;" fillcolor="#33BBC3" filled="t" stroked="f" coordsize="21600,21600" o:gfxdata="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sDbh/NwAAAAPAQAADwAAAAAAAAAB&#10;ACAAAAAiAAAAZHJzL2Rvd25yZXYueG1sUEsBAhQAFAAAAAgAh07iQImUkLN+AgAA3wQAAA4AAAAA&#10;AAAAAQAgAAAAKwEAAGRycy9lMm9Eb2MueG1sUEsFBgAAAAAGAAYAWQEAABs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w:rPr>
          <w:sz w:val="22"/>
        </w:rPr>
        <mc:AlternateContent>
          <mc:Choice Requires="wpg">
            <w:drawing>
              <wp:anchor distT="0" distB="0" distL="114300" distR="114300" simplePos="0" relativeHeight="492806144" behindDoc="0" locked="0" layoutInCell="1" allowOverlap="1">
                <wp:simplePos x="0" y="0"/>
                <wp:positionH relativeFrom="column">
                  <wp:posOffset>1064260</wp:posOffset>
                </wp:positionH>
                <wp:positionV relativeFrom="paragraph">
                  <wp:posOffset>-276225</wp:posOffset>
                </wp:positionV>
                <wp:extent cx="4685665" cy="1104900"/>
                <wp:effectExtent l="0" t="0" r="0" b="1905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5665" cy="1104900"/>
                          <a:chOff x="5385" y="1669"/>
                          <a:chExt cx="7379" cy="1740"/>
                        </a:xfrm>
                      </wpg:grpSpPr>
                      <wps:wsp>
                        <wps:cNvPr id="29" name="任意多边形 7"/>
                        <wps:cNvSpPr/>
                        <wps:spPr>
                          <a:xfrm>
                            <a:off x="8919" y="1776"/>
                            <a:ext cx="317" cy="3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95319" y="2826"/>
                              </a:cxn>
                              <a:cxn ang="0">
                                <a:pos x="308036" y="7065"/>
                              </a:cxn>
                              <a:cxn ang="0">
                                <a:pos x="316514" y="38151"/>
                              </a:cxn>
                              <a:cxn ang="0">
                                <a:pos x="349013" y="46629"/>
                              </a:cxn>
                              <a:cxn ang="0">
                                <a:pos x="353252" y="49455"/>
                              </a:cxn>
                              <a:cxn ang="0">
                                <a:pos x="308036" y="105976"/>
                              </a:cxn>
                              <a:cxn ang="0">
                                <a:pos x="274124" y="101737"/>
                              </a:cxn>
                              <a:cxn ang="0">
                                <a:pos x="284015" y="180865"/>
                              </a:cxn>
                              <a:cxn ang="0">
                                <a:pos x="251515" y="258580"/>
                              </a:cxn>
                              <a:cxn ang="0">
                                <a:pos x="97498" y="258580"/>
                              </a:cxn>
                              <a:cxn ang="0">
                                <a:pos x="97498" y="104563"/>
                              </a:cxn>
                              <a:cxn ang="0">
                                <a:pos x="241624" y="96085"/>
                              </a:cxn>
                              <a:cxn ang="0">
                                <a:pos x="247276" y="56520"/>
                              </a:cxn>
                              <a:cxn ang="0">
                                <a:pos x="315101" y="138475"/>
                              </a:cxn>
                              <a:cxn ang="0">
                                <a:pos x="320753" y="159670"/>
                              </a:cxn>
                              <a:cxn ang="0">
                                <a:pos x="278363" y="285428"/>
                              </a:cxn>
                              <a:cxn ang="0">
                                <a:pos x="70650" y="285428"/>
                              </a:cxn>
                              <a:cxn ang="0">
                                <a:pos x="70650" y="77715"/>
                              </a:cxn>
                              <a:cxn ang="0">
                                <a:pos x="196408" y="35325"/>
                              </a:cxn>
                              <a:cxn ang="0">
                                <a:pos x="234559" y="31086"/>
                              </a:cxn>
                              <a:cxn ang="0">
                                <a:pos x="200647" y="8478"/>
                              </a:cxn>
                              <a:cxn ang="0">
                                <a:pos x="50868" y="57933"/>
                              </a:cxn>
                              <a:cxn ang="0">
                                <a:pos x="50868" y="305210"/>
                              </a:cxn>
                              <a:cxn ang="0">
                                <a:pos x="298145" y="305210"/>
                              </a:cxn>
                              <a:cxn ang="0">
                                <a:pos x="347600" y="155431"/>
                              </a:cxn>
                              <a:cxn ang="0">
                                <a:pos x="324992" y="121519"/>
                              </a:cxn>
                              <a:cxn ang="0">
                                <a:pos x="175213" y="131410"/>
                              </a:cxn>
                              <a:cxn ang="0">
                                <a:pos x="199234" y="137062"/>
                              </a:cxn>
                              <a:cxn ang="0">
                                <a:pos x="175213" y="89020"/>
                              </a:cxn>
                              <a:cxn ang="0">
                                <a:pos x="110215" y="115867"/>
                              </a:cxn>
                              <a:cxn ang="0">
                                <a:pos x="81954" y="180865"/>
                              </a:cxn>
                              <a:cxn ang="0">
                                <a:pos x="175213" y="274124"/>
                              </a:cxn>
                              <a:cxn ang="0">
                                <a:pos x="240211" y="245863"/>
                              </a:cxn>
                              <a:cxn ang="0">
                                <a:pos x="248689" y="127171"/>
                              </a:cxn>
                              <a:cxn ang="0">
                                <a:pos x="224668" y="180865"/>
                              </a:cxn>
                              <a:cxn ang="0">
                                <a:pos x="210538" y="216190"/>
                              </a:cxn>
                              <a:cxn ang="0">
                                <a:pos x="139888" y="216190"/>
                              </a:cxn>
                              <a:cxn ang="0">
                                <a:pos x="139888" y="145540"/>
                              </a:cxn>
                              <a:cxn ang="0">
                                <a:pos x="175213" y="131410"/>
                              </a:cxn>
                              <a:cxn ang="0">
                                <a:pos x="186517" y="149779"/>
                              </a:cxn>
                              <a:cxn ang="0">
                                <a:pos x="151192" y="158257"/>
                              </a:cxn>
                              <a:cxn ang="0">
                                <a:pos x="151192" y="204886"/>
                              </a:cxn>
                              <a:cxn ang="0">
                                <a:pos x="197821" y="204886"/>
                              </a:cxn>
                              <a:cxn ang="0">
                                <a:pos x="207712" y="180865"/>
                              </a:cxn>
                              <a:cxn ang="0">
                                <a:pos x="183691" y="190756"/>
                              </a:cxn>
                              <a:cxn ang="0">
                                <a:pos x="165322" y="170974"/>
                              </a:cxn>
                              <a:cxn ang="0">
                                <a:pos x="296732" y="25434"/>
                              </a:cxn>
                              <a:cxn ang="0">
                                <a:pos x="264232" y="56520"/>
                              </a:cxn>
                              <a:cxn ang="0">
                                <a:pos x="300971" y="42390"/>
                              </a:cxn>
                              <a:cxn ang="0">
                                <a:pos x="312275" y="55107"/>
                              </a:cxn>
                              <a:cxn ang="0">
                                <a:pos x="281189" y="86193"/>
                              </a:cxn>
                              <a:cxn ang="0">
                                <a:pos x="330644" y="59346"/>
                              </a:cxn>
                            </a:cxnLst>
                            <a:pathLst>
                              <a:path w="252" h="252">
                                <a:moveTo>
                                  <a:pt x="176" y="34"/>
                                </a:moveTo>
                                <a:cubicBezTo>
                                  <a:pt x="209" y="2"/>
                                  <a:pt x="209" y="2"/>
                                  <a:pt x="209" y="2"/>
                                </a:cubicBezTo>
                                <a:cubicBezTo>
                                  <a:pt x="211" y="0"/>
                                  <a:pt x="215" y="0"/>
                                  <a:pt x="217" y="2"/>
                                </a:cubicBezTo>
                                <a:cubicBezTo>
                                  <a:pt x="218" y="3"/>
                                  <a:pt x="218" y="4"/>
                                  <a:pt x="218" y="5"/>
                                </a:cubicBezTo>
                                <a:cubicBezTo>
                                  <a:pt x="218" y="5"/>
                                  <a:pt x="218" y="5"/>
                                  <a:pt x="218" y="5"/>
                                </a:cubicBezTo>
                                <a:cubicBezTo>
                                  <a:pt x="224" y="27"/>
                                  <a:pt x="224" y="27"/>
                                  <a:pt x="224" y="27"/>
                                </a:cubicBezTo>
                                <a:cubicBezTo>
                                  <a:pt x="247" y="33"/>
                                  <a:pt x="247" y="33"/>
                                  <a:pt x="247" y="33"/>
                                </a:cubicBezTo>
                                <a:cubicBezTo>
                                  <a:pt x="247" y="33"/>
                                  <a:pt x="247" y="33"/>
                                  <a:pt x="247" y="33"/>
                                </a:cubicBezTo>
                                <a:cubicBezTo>
                                  <a:pt x="247" y="33"/>
                                  <a:pt x="247" y="33"/>
                                  <a:pt x="247" y="33"/>
                                </a:cubicBezTo>
                                <a:cubicBezTo>
                                  <a:pt x="248" y="34"/>
                                  <a:pt x="249" y="34"/>
                                  <a:pt x="250" y="35"/>
                                </a:cubicBezTo>
                                <a:cubicBezTo>
                                  <a:pt x="252" y="37"/>
                                  <a:pt x="252" y="41"/>
                                  <a:pt x="250" y="43"/>
                                </a:cubicBezTo>
                                <a:cubicBezTo>
                                  <a:pt x="218" y="75"/>
                                  <a:pt x="218" y="75"/>
                                  <a:pt x="218" y="75"/>
                                </a:cubicBezTo>
                                <a:cubicBezTo>
                                  <a:pt x="216" y="77"/>
                                  <a:pt x="214" y="78"/>
                                  <a:pt x="212" y="77"/>
                                </a:cubicBezTo>
                                <a:cubicBezTo>
                                  <a:pt x="194" y="72"/>
                                  <a:pt x="194" y="72"/>
                                  <a:pt x="194" y="72"/>
                                </a:cubicBezTo>
                                <a:cubicBezTo>
                                  <a:pt x="184" y="81"/>
                                  <a:pt x="184" y="81"/>
                                  <a:pt x="184" y="81"/>
                                </a:cubicBezTo>
                                <a:cubicBezTo>
                                  <a:pt x="194" y="94"/>
                                  <a:pt x="201" y="111"/>
                                  <a:pt x="201" y="128"/>
                                </a:cubicBezTo>
                                <a:cubicBezTo>
                                  <a:pt x="201" y="150"/>
                                  <a:pt x="192" y="169"/>
                                  <a:pt x="178" y="183"/>
                                </a:cubicBezTo>
                                <a:cubicBezTo>
                                  <a:pt x="178" y="183"/>
                                  <a:pt x="178" y="183"/>
                                  <a:pt x="178" y="183"/>
                                </a:cubicBezTo>
                                <a:cubicBezTo>
                                  <a:pt x="164" y="197"/>
                                  <a:pt x="145" y="205"/>
                                  <a:pt x="124" y="205"/>
                                </a:cubicBezTo>
                                <a:cubicBezTo>
                                  <a:pt x="102" y="205"/>
                                  <a:pt x="83" y="197"/>
                                  <a:pt x="69" y="183"/>
                                </a:cubicBezTo>
                                <a:cubicBezTo>
                                  <a:pt x="55" y="169"/>
                                  <a:pt x="47" y="150"/>
                                  <a:pt x="47" y="128"/>
                                </a:cubicBezTo>
                                <a:cubicBezTo>
                                  <a:pt x="47" y="107"/>
                                  <a:pt x="55" y="88"/>
                                  <a:pt x="69" y="74"/>
                                </a:cubicBezTo>
                                <a:cubicBezTo>
                                  <a:pt x="83" y="60"/>
                                  <a:pt x="102" y="52"/>
                                  <a:pt x="124" y="52"/>
                                </a:cubicBezTo>
                                <a:cubicBezTo>
                                  <a:pt x="141" y="52"/>
                                  <a:pt x="157" y="57"/>
                                  <a:pt x="171" y="68"/>
                                </a:cubicBezTo>
                                <a:cubicBezTo>
                                  <a:pt x="180" y="58"/>
                                  <a:pt x="180" y="58"/>
                                  <a:pt x="180" y="58"/>
                                </a:cubicBezTo>
                                <a:cubicBezTo>
                                  <a:pt x="175" y="40"/>
                                  <a:pt x="175" y="40"/>
                                  <a:pt x="175" y="40"/>
                                </a:cubicBezTo>
                                <a:cubicBezTo>
                                  <a:pt x="174" y="38"/>
                                  <a:pt x="175" y="36"/>
                                  <a:pt x="176" y="34"/>
                                </a:cubicBezTo>
                                <a:close/>
                                <a:moveTo>
                                  <a:pt x="223" y="98"/>
                                </a:moveTo>
                                <a:cubicBezTo>
                                  <a:pt x="223" y="98"/>
                                  <a:pt x="223" y="98"/>
                                  <a:pt x="223" y="98"/>
                                </a:cubicBezTo>
                                <a:cubicBezTo>
                                  <a:pt x="225" y="103"/>
                                  <a:pt x="226" y="108"/>
                                  <a:pt x="227" y="113"/>
                                </a:cubicBezTo>
                                <a:cubicBezTo>
                                  <a:pt x="227" y="118"/>
                                  <a:pt x="228" y="123"/>
                                  <a:pt x="228" y="128"/>
                                </a:cubicBezTo>
                                <a:cubicBezTo>
                                  <a:pt x="228" y="157"/>
                                  <a:pt x="216" y="183"/>
                                  <a:pt x="197" y="202"/>
                                </a:cubicBezTo>
                                <a:cubicBezTo>
                                  <a:pt x="178" y="221"/>
                                  <a:pt x="152" y="233"/>
                                  <a:pt x="124" y="233"/>
                                </a:cubicBezTo>
                                <a:cubicBezTo>
                                  <a:pt x="95" y="233"/>
                                  <a:pt x="69" y="221"/>
                                  <a:pt x="50" y="202"/>
                                </a:cubicBezTo>
                                <a:cubicBezTo>
                                  <a:pt x="31" y="183"/>
                                  <a:pt x="19" y="157"/>
                                  <a:pt x="19" y="128"/>
                                </a:cubicBezTo>
                                <a:cubicBezTo>
                                  <a:pt x="19" y="100"/>
                                  <a:pt x="31" y="74"/>
                                  <a:pt x="50" y="55"/>
                                </a:cubicBezTo>
                                <a:cubicBezTo>
                                  <a:pt x="69" y="36"/>
                                  <a:pt x="95" y="24"/>
                                  <a:pt x="124" y="24"/>
                                </a:cubicBezTo>
                                <a:cubicBezTo>
                                  <a:pt x="129" y="24"/>
                                  <a:pt x="134" y="25"/>
                                  <a:pt x="139" y="25"/>
                                </a:cubicBezTo>
                                <a:cubicBezTo>
                                  <a:pt x="144" y="26"/>
                                  <a:pt x="149" y="27"/>
                                  <a:pt x="154" y="29"/>
                                </a:cubicBezTo>
                                <a:cubicBezTo>
                                  <a:pt x="159" y="30"/>
                                  <a:pt x="164" y="27"/>
                                  <a:pt x="166" y="22"/>
                                </a:cubicBezTo>
                                <a:cubicBezTo>
                                  <a:pt x="168" y="17"/>
                                  <a:pt x="165" y="12"/>
                                  <a:pt x="159" y="10"/>
                                </a:cubicBezTo>
                                <a:cubicBezTo>
                                  <a:pt x="154" y="8"/>
                                  <a:pt x="148" y="7"/>
                                  <a:pt x="142" y="6"/>
                                </a:cubicBezTo>
                                <a:cubicBezTo>
                                  <a:pt x="136" y="5"/>
                                  <a:pt x="130" y="5"/>
                                  <a:pt x="124" y="5"/>
                                </a:cubicBezTo>
                                <a:cubicBezTo>
                                  <a:pt x="89" y="5"/>
                                  <a:pt x="58" y="18"/>
                                  <a:pt x="36" y="41"/>
                                </a:cubicBezTo>
                                <a:cubicBezTo>
                                  <a:pt x="14" y="63"/>
                                  <a:pt x="0" y="94"/>
                                  <a:pt x="0" y="128"/>
                                </a:cubicBezTo>
                                <a:cubicBezTo>
                                  <a:pt x="0" y="163"/>
                                  <a:pt x="14" y="194"/>
                                  <a:pt x="36" y="216"/>
                                </a:cubicBezTo>
                                <a:cubicBezTo>
                                  <a:pt x="58" y="238"/>
                                  <a:pt x="89" y="252"/>
                                  <a:pt x="124" y="252"/>
                                </a:cubicBezTo>
                                <a:cubicBezTo>
                                  <a:pt x="158" y="252"/>
                                  <a:pt x="189" y="238"/>
                                  <a:pt x="211" y="216"/>
                                </a:cubicBezTo>
                                <a:cubicBezTo>
                                  <a:pt x="234" y="194"/>
                                  <a:pt x="247" y="163"/>
                                  <a:pt x="247" y="128"/>
                                </a:cubicBezTo>
                                <a:cubicBezTo>
                                  <a:pt x="247" y="122"/>
                                  <a:pt x="247" y="116"/>
                                  <a:pt x="246" y="110"/>
                                </a:cubicBezTo>
                                <a:cubicBezTo>
                                  <a:pt x="245" y="104"/>
                                  <a:pt x="244" y="98"/>
                                  <a:pt x="242" y="92"/>
                                </a:cubicBezTo>
                                <a:cubicBezTo>
                                  <a:pt x="241" y="87"/>
                                  <a:pt x="235" y="84"/>
                                  <a:pt x="230" y="86"/>
                                </a:cubicBezTo>
                                <a:cubicBezTo>
                                  <a:pt x="225" y="87"/>
                                  <a:pt x="222" y="93"/>
                                  <a:pt x="223" y="98"/>
                                </a:cubicBezTo>
                                <a:close/>
                                <a:moveTo>
                                  <a:pt x="124" y="93"/>
                                </a:moveTo>
                                <a:cubicBezTo>
                                  <a:pt x="124" y="93"/>
                                  <a:pt x="124" y="93"/>
                                  <a:pt x="124" y="93"/>
                                </a:cubicBezTo>
                                <a:cubicBezTo>
                                  <a:pt x="130" y="93"/>
                                  <a:pt x="135" y="95"/>
                                  <a:pt x="141" y="97"/>
                                </a:cubicBezTo>
                                <a:cubicBezTo>
                                  <a:pt x="162" y="76"/>
                                  <a:pt x="162" y="76"/>
                                  <a:pt x="162" y="76"/>
                                </a:cubicBezTo>
                                <a:cubicBezTo>
                                  <a:pt x="151" y="68"/>
                                  <a:pt x="138" y="63"/>
                                  <a:pt x="124" y="63"/>
                                </a:cubicBezTo>
                                <a:cubicBezTo>
                                  <a:pt x="105" y="63"/>
                                  <a:pt x="89" y="71"/>
                                  <a:pt x="78" y="82"/>
                                </a:cubicBezTo>
                                <a:cubicBezTo>
                                  <a:pt x="78" y="82"/>
                                  <a:pt x="78" y="82"/>
                                  <a:pt x="78" y="82"/>
                                </a:cubicBezTo>
                                <a:cubicBezTo>
                                  <a:pt x="77" y="82"/>
                                  <a:pt x="77" y="82"/>
                                  <a:pt x="77" y="82"/>
                                </a:cubicBezTo>
                                <a:cubicBezTo>
                                  <a:pt x="66" y="94"/>
                                  <a:pt x="58" y="110"/>
                                  <a:pt x="58" y="128"/>
                                </a:cubicBezTo>
                                <a:cubicBezTo>
                                  <a:pt x="58" y="146"/>
                                  <a:pt x="66" y="163"/>
                                  <a:pt x="78" y="174"/>
                                </a:cubicBezTo>
                                <a:cubicBezTo>
                                  <a:pt x="89" y="186"/>
                                  <a:pt x="106" y="194"/>
                                  <a:pt x="124" y="194"/>
                                </a:cubicBezTo>
                                <a:cubicBezTo>
                                  <a:pt x="141" y="194"/>
                                  <a:pt x="158" y="186"/>
                                  <a:pt x="169" y="175"/>
                                </a:cubicBezTo>
                                <a:cubicBezTo>
                                  <a:pt x="170" y="174"/>
                                  <a:pt x="170" y="174"/>
                                  <a:pt x="170" y="174"/>
                                </a:cubicBezTo>
                                <a:cubicBezTo>
                                  <a:pt x="181" y="163"/>
                                  <a:pt x="189" y="146"/>
                                  <a:pt x="189" y="128"/>
                                </a:cubicBezTo>
                                <a:cubicBezTo>
                                  <a:pt x="189" y="114"/>
                                  <a:pt x="184" y="101"/>
                                  <a:pt x="176" y="90"/>
                                </a:cubicBezTo>
                                <a:cubicBezTo>
                                  <a:pt x="155" y="111"/>
                                  <a:pt x="155" y="111"/>
                                  <a:pt x="155" y="111"/>
                                </a:cubicBezTo>
                                <a:cubicBezTo>
                                  <a:pt x="157" y="116"/>
                                  <a:pt x="159" y="122"/>
                                  <a:pt x="159" y="128"/>
                                </a:cubicBezTo>
                                <a:cubicBezTo>
                                  <a:pt x="159" y="138"/>
                                  <a:pt x="155" y="147"/>
                                  <a:pt x="149" y="153"/>
                                </a:cubicBezTo>
                                <a:cubicBezTo>
                                  <a:pt x="149" y="153"/>
                                  <a:pt x="149" y="153"/>
                                  <a:pt x="149" y="153"/>
                                </a:cubicBezTo>
                                <a:cubicBezTo>
                                  <a:pt x="142" y="160"/>
                                  <a:pt x="133" y="164"/>
                                  <a:pt x="124" y="164"/>
                                </a:cubicBezTo>
                                <a:cubicBezTo>
                                  <a:pt x="114" y="164"/>
                                  <a:pt x="105" y="160"/>
                                  <a:pt x="99" y="153"/>
                                </a:cubicBezTo>
                                <a:cubicBezTo>
                                  <a:pt x="92" y="147"/>
                                  <a:pt x="88" y="138"/>
                                  <a:pt x="88" y="128"/>
                                </a:cubicBezTo>
                                <a:cubicBezTo>
                                  <a:pt x="88" y="119"/>
                                  <a:pt x="92" y="110"/>
                                  <a:pt x="99" y="103"/>
                                </a:cubicBezTo>
                                <a:cubicBezTo>
                                  <a:pt x="99" y="103"/>
                                  <a:pt x="99" y="103"/>
                                  <a:pt x="99" y="103"/>
                                </a:cubicBezTo>
                                <a:cubicBezTo>
                                  <a:pt x="105" y="97"/>
                                  <a:pt x="114" y="93"/>
                                  <a:pt x="124" y="93"/>
                                </a:cubicBezTo>
                                <a:close/>
                                <a:moveTo>
                                  <a:pt x="132" y="106"/>
                                </a:moveTo>
                                <a:cubicBezTo>
                                  <a:pt x="132" y="106"/>
                                  <a:pt x="132" y="106"/>
                                  <a:pt x="132" y="106"/>
                                </a:cubicBezTo>
                                <a:cubicBezTo>
                                  <a:pt x="129" y="105"/>
                                  <a:pt x="126" y="105"/>
                                  <a:pt x="124" y="105"/>
                                </a:cubicBezTo>
                                <a:cubicBezTo>
                                  <a:pt x="117" y="105"/>
                                  <a:pt x="111" y="107"/>
                                  <a:pt x="107" y="112"/>
                                </a:cubicBezTo>
                                <a:cubicBezTo>
                                  <a:pt x="103" y="116"/>
                                  <a:pt x="100" y="122"/>
                                  <a:pt x="100" y="128"/>
                                </a:cubicBezTo>
                                <a:cubicBezTo>
                                  <a:pt x="100" y="135"/>
                                  <a:pt x="103" y="141"/>
                                  <a:pt x="107" y="145"/>
                                </a:cubicBezTo>
                                <a:cubicBezTo>
                                  <a:pt x="111" y="149"/>
                                  <a:pt x="117" y="152"/>
                                  <a:pt x="124" y="152"/>
                                </a:cubicBezTo>
                                <a:cubicBezTo>
                                  <a:pt x="130" y="152"/>
                                  <a:pt x="136" y="149"/>
                                  <a:pt x="140" y="145"/>
                                </a:cubicBezTo>
                                <a:cubicBezTo>
                                  <a:pt x="140" y="145"/>
                                  <a:pt x="140" y="145"/>
                                  <a:pt x="140" y="145"/>
                                </a:cubicBezTo>
                                <a:cubicBezTo>
                                  <a:pt x="144" y="141"/>
                                  <a:pt x="147" y="135"/>
                                  <a:pt x="147" y="128"/>
                                </a:cubicBezTo>
                                <a:cubicBezTo>
                                  <a:pt x="147" y="126"/>
                                  <a:pt x="147" y="123"/>
                                  <a:pt x="146" y="120"/>
                                </a:cubicBezTo>
                                <a:cubicBezTo>
                                  <a:pt x="130" y="135"/>
                                  <a:pt x="130" y="135"/>
                                  <a:pt x="130" y="135"/>
                                </a:cubicBezTo>
                                <a:cubicBezTo>
                                  <a:pt x="127" y="139"/>
                                  <a:pt x="120" y="139"/>
                                  <a:pt x="117" y="135"/>
                                </a:cubicBezTo>
                                <a:cubicBezTo>
                                  <a:pt x="113" y="132"/>
                                  <a:pt x="113" y="125"/>
                                  <a:pt x="117" y="121"/>
                                </a:cubicBezTo>
                                <a:cubicBezTo>
                                  <a:pt x="132" y="106"/>
                                  <a:pt x="132" y="106"/>
                                  <a:pt x="132" y="106"/>
                                </a:cubicBezTo>
                                <a:close/>
                                <a:moveTo>
                                  <a:pt x="210" y="18"/>
                                </a:moveTo>
                                <a:cubicBezTo>
                                  <a:pt x="210" y="18"/>
                                  <a:pt x="210" y="18"/>
                                  <a:pt x="210" y="18"/>
                                </a:cubicBezTo>
                                <a:cubicBezTo>
                                  <a:pt x="187" y="40"/>
                                  <a:pt x="187" y="40"/>
                                  <a:pt x="187" y="40"/>
                                </a:cubicBezTo>
                                <a:cubicBezTo>
                                  <a:pt x="191" y="53"/>
                                  <a:pt x="191" y="53"/>
                                  <a:pt x="191" y="53"/>
                                </a:cubicBezTo>
                                <a:cubicBezTo>
                                  <a:pt x="213" y="30"/>
                                  <a:pt x="213" y="30"/>
                                  <a:pt x="213" y="30"/>
                                </a:cubicBezTo>
                                <a:cubicBezTo>
                                  <a:pt x="210" y="18"/>
                                  <a:pt x="210" y="18"/>
                                  <a:pt x="210" y="18"/>
                                </a:cubicBezTo>
                                <a:close/>
                                <a:moveTo>
                                  <a:pt x="221" y="39"/>
                                </a:moveTo>
                                <a:cubicBezTo>
                                  <a:pt x="221" y="39"/>
                                  <a:pt x="221" y="39"/>
                                  <a:pt x="221" y="39"/>
                                </a:cubicBezTo>
                                <a:cubicBezTo>
                                  <a:pt x="199" y="61"/>
                                  <a:pt x="199" y="61"/>
                                  <a:pt x="199" y="61"/>
                                </a:cubicBezTo>
                                <a:cubicBezTo>
                                  <a:pt x="212" y="65"/>
                                  <a:pt x="212" y="65"/>
                                  <a:pt x="212" y="65"/>
                                </a:cubicBezTo>
                                <a:cubicBezTo>
                                  <a:pt x="234" y="42"/>
                                  <a:pt x="234" y="42"/>
                                  <a:pt x="234" y="42"/>
                                </a:cubicBezTo>
                                <a:cubicBezTo>
                                  <a:pt x="221" y="39"/>
                                  <a:pt x="221" y="39"/>
                                  <a:pt x="221" y="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g:grpSp>
                        <wpg:cNvPr id="38" name="组合 14"/>
                        <wpg:cNvGrpSpPr/>
                        <wpg:grpSpPr>
                          <a:xfrm rot="0">
                            <a:off x="5385" y="1669"/>
                            <a:ext cx="7379" cy="1740"/>
                            <a:chOff x="3977" y="1547"/>
                            <a:chExt cx="7379" cy="1740"/>
                          </a:xfrm>
                        </wpg:grpSpPr>
                        <wps:wsp>
                          <wps:cNvPr id="30" name="直接连接符 1"/>
                          <wps:cNvCnPr/>
                          <wps:spPr>
                            <a:xfrm>
                              <a:off x="3977" y="2634"/>
                              <a:ext cx="6973" cy="3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直接连接符 3"/>
                          <wps:cNvCnPr/>
                          <wps:spPr>
                            <a:xfrm>
                              <a:off x="3977" y="3179"/>
                              <a:ext cx="6973" cy="3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2" name="组合 13"/>
                          <wpg:cNvGrpSpPr/>
                          <wpg:grpSpPr>
                            <a:xfrm>
                              <a:off x="4036" y="1547"/>
                              <a:ext cx="7320" cy="1740"/>
                              <a:chOff x="4036" y="1547"/>
                              <a:chExt cx="7320" cy="1740"/>
                            </a:xfrm>
                          </wpg:grpSpPr>
                          <wpg:grpSp>
                            <wpg:cNvPr id="33" name="组合 12"/>
                            <wpg:cNvGrpSpPr/>
                            <wpg:grpSpPr>
                              <a:xfrm>
                                <a:off x="4435" y="1547"/>
                                <a:ext cx="6921" cy="1740"/>
                                <a:chOff x="4435" y="1547"/>
                                <a:chExt cx="6921" cy="1740"/>
                              </a:xfrm>
                            </wpg:grpSpPr>
                            <wps:wsp>
                              <wps:cNvPr id="42" name="文本框 6"/>
                              <wps:cNvSpPr txBox="1"/>
                              <wps:spPr>
                                <a:xfrm>
                                  <a:off x="4435" y="1547"/>
                                  <a:ext cx="2595" cy="16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after="0" w:afterLines="50" w:line="0" w:lineRule="atLeast"/>
                                      <w:ind w:left="0" w:leftChars="0" w:right="0" w:rightChars="0" w:firstLine="0" w:firstLineChars="0"/>
                                      <w:jc w:val="left"/>
                                      <w:textAlignment w:val="auto"/>
                                      <w:outlineLvl w:val="9"/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color w:val="404040" w:themeColor="text1" w:themeTint="BF"/>
                                        <w:sz w:val="22"/>
                                        <w:szCs w:val="22"/>
                                        <w:u w:val="none"/>
                                        <w:lang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color w:val="404040" w:themeColor="text1" w:themeTint="BF"/>
                                        <w:sz w:val="22"/>
                                        <w:szCs w:val="22"/>
                                        <w:u w:val="none"/>
                                        <w:lang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姓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color w:val="404040" w:themeColor="text1" w:themeTint="BF"/>
                                        <w:sz w:val="22"/>
                                        <w:szCs w:val="22"/>
                                        <w:u w:val="no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color w:val="404040" w:themeColor="text1" w:themeTint="BF"/>
                                        <w:sz w:val="22"/>
                                        <w:szCs w:val="22"/>
                                        <w:u w:val="none"/>
                                        <w:lang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名：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color w:val="404040" w:themeColor="text1" w:themeTint="BF"/>
                                        <w:sz w:val="22"/>
                                        <w:szCs w:val="22"/>
                                        <w:u w:val="no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逗西甘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color w:val="404040" w:themeColor="text1" w:themeTint="BF"/>
                                        <w:w w:val="97"/>
                                        <w:sz w:val="22"/>
                                        <w:szCs w:val="22"/>
                                        <w:u w:val="no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</w:t>
                                    </w:r>
                                  </w:p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after="0" w:afterLines="50" w:line="0" w:lineRule="atLeast"/>
                                      <w:ind w:left="0" w:leftChars="0" w:right="0" w:rightChars="0" w:firstLine="0" w:firstLineChars="0"/>
                                      <w:jc w:val="left"/>
                                      <w:textAlignment w:val="auto"/>
                                      <w:outlineLvl w:val="9"/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color w:val="404040" w:themeColor="text1" w:themeTint="BF"/>
                                        <w:sz w:val="22"/>
                                        <w:szCs w:val="22"/>
                                        <w:u w:val="no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color w:val="404040" w:themeColor="text1" w:themeTint="BF"/>
                                        <w:sz w:val="22"/>
                                        <w:szCs w:val="22"/>
                                        <w:u w:val="none"/>
                                        <w:lang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生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color w:val="404040" w:themeColor="text1" w:themeTint="BF"/>
                                        <w:sz w:val="22"/>
                                        <w:szCs w:val="22"/>
                                        <w:u w:val="no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color w:val="404040" w:themeColor="text1" w:themeTint="BF"/>
                                        <w:sz w:val="22"/>
                                        <w:szCs w:val="22"/>
                                        <w:u w:val="none"/>
                                        <w:lang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日：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color w:val="404040" w:themeColor="text1" w:themeTint="BF"/>
                                        <w:sz w:val="22"/>
                                        <w:szCs w:val="22"/>
                                        <w:u w:val="no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19XX.08.10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color w:val="404040" w:themeColor="text1" w:themeTint="BF"/>
                                        <w:w w:val="97"/>
                                        <w:sz w:val="22"/>
                                        <w:szCs w:val="22"/>
                                        <w:u w:val="no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 </w:t>
                                    </w:r>
                                    <w:r>
                                      <w:rPr>
                                        <w:rFonts w:hint="eastAsia" w:ascii="微软雅黑" w:hAnsi="微软雅黑" w:cs="微软雅黑"/>
                                        <w:b w:val="0"/>
                                        <w:bCs w:val="0"/>
                                        <w:color w:val="404040" w:themeColor="text1" w:themeTint="BF"/>
                                        <w:w w:val="97"/>
                                        <w:sz w:val="22"/>
                                        <w:szCs w:val="22"/>
                                        <w:u w:val="no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color w:val="404040" w:themeColor="text1" w:themeTint="BF"/>
                                        <w:sz w:val="22"/>
                                        <w:szCs w:val="22"/>
                                        <w:u w:val="no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</w:t>
                                    </w:r>
                                  </w:p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after="0" w:line="0" w:lineRule="atLeast"/>
                                      <w:ind w:left="0" w:leftChars="0" w:right="0" w:rightChars="0" w:firstLine="0" w:firstLineChars="0"/>
                                      <w:jc w:val="left"/>
                                      <w:textAlignment w:val="auto"/>
                                      <w:outlineLvl w:val="9"/>
                                      <w:rPr>
                                        <w:rFonts w:hint="default" w:ascii="微软雅黑" w:hAnsi="微软雅黑" w:eastAsia="微软雅黑" w:cs="微软雅黑"/>
                                        <w:b w:val="0"/>
                                        <w:bCs w:val="0"/>
                                        <w:color w:val="404040" w:themeColor="text1" w:themeTint="BF"/>
                                        <w:sz w:val="21"/>
                                        <w:szCs w:val="21"/>
                                        <w:highlight w:val="none"/>
                                        <w:u w:val="no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color w:val="404040" w:themeColor="text1" w:themeTint="BF"/>
                                        <w:sz w:val="22"/>
                                        <w:szCs w:val="22"/>
                                        <w:u w:val="no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现    居：江苏  南京</w:t>
                                    </w:r>
                                  </w:p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after="0" w:afterLines="50" w:line="0" w:lineRule="atLeast"/>
                                      <w:ind w:left="0" w:leftChars="0" w:right="0" w:rightChars="0" w:firstLine="0" w:firstLineChars="0"/>
                                      <w:jc w:val="left"/>
                                      <w:textAlignment w:val="auto"/>
                                      <w:outlineLvl w:val="9"/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color w:val="595959" w:themeColor="text1" w:themeTint="A6"/>
                                        <w:sz w:val="22"/>
                                        <w:szCs w:val="22"/>
                                        <w:u w:val="no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color w:val="0D0D0D" w:themeColor="text1" w:themeTint="F2"/>
                                        <w:sz w:val="22"/>
                                        <w:szCs w:val="22"/>
                                        <w:u w:val="no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95000"/>
                                              <w14:lumOff w14:val="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color w:val="595959" w:themeColor="text1" w:themeTint="A6"/>
                                        <w:sz w:val="22"/>
                                        <w:szCs w:val="22"/>
                                        <w:u w:val="no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</w:t>
                                    </w:r>
                                  </w:p>
                                  <w:p>
                                    <w:pPr>
                                      <w:rPr>
                                        <w:rFonts w:hint="eastAsia" w:ascii="微软雅黑" w:hAnsi="微软雅黑" w:eastAsia="微软雅黑" w:cs="微软雅黑"/>
                                        <w:color w:val="595959" w:themeColor="text1" w:themeTint="A6"/>
                                        <w:sz w:val="22"/>
                                        <w:szCs w:val="22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    <a:noAutofit/>
                              </wps:bodyPr>
                            </wps:wsp>
                            <wps:wsp>
                              <wps:cNvPr id="49" name="文本框 6"/>
                              <wps:cNvSpPr txBox="1"/>
                              <wps:spPr>
                                <a:xfrm>
                                  <a:off x="7928" y="1547"/>
                                  <a:ext cx="3429" cy="174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after="0" w:afterLines="50" w:line="0" w:lineRule="atLeast"/>
                                      <w:ind w:left="0" w:leftChars="0" w:right="0" w:rightChars="0" w:firstLine="0" w:firstLineChars="0"/>
                                      <w:jc w:val="left"/>
                                      <w:textAlignment w:val="auto"/>
                                      <w:outlineLvl w:val="9"/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color w:val="404040" w:themeColor="text1" w:themeTint="BF"/>
                                        <w:sz w:val="22"/>
                                        <w:szCs w:val="22"/>
                                        <w:u w:val="no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color w:val="404040" w:themeColor="text1" w:themeTint="BF"/>
                                        <w:sz w:val="22"/>
                                        <w:szCs w:val="22"/>
                                        <w:u w:val="no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报考专业：公共管理学      </w:t>
                                    </w:r>
                                  </w:p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after="0" w:afterLines="50" w:line="0" w:lineRule="atLeast"/>
                                      <w:ind w:left="0" w:leftChars="0" w:right="0" w:rightChars="0" w:firstLine="0" w:firstLineChars="0"/>
                                      <w:jc w:val="left"/>
                                      <w:textAlignment w:val="auto"/>
                                      <w:outlineLvl w:val="9"/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color w:val="404040" w:themeColor="text1" w:themeTint="BF"/>
                                        <w:sz w:val="22"/>
                                        <w:szCs w:val="22"/>
                                        <w:u w:val="no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color w:val="404040" w:themeColor="text1" w:themeTint="BF"/>
                                        <w:sz w:val="22"/>
                                        <w:szCs w:val="22"/>
                                        <w:u w:val="no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手    机：181-XXXX-XXXX   </w:t>
                                    </w:r>
                                  </w:p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after="0" w:afterLines="50" w:line="0" w:lineRule="atLeast"/>
                                      <w:ind w:left="0" w:leftChars="0" w:right="0" w:rightChars="0" w:firstLine="0" w:firstLineChars="0"/>
                                      <w:jc w:val="left"/>
                                      <w:textAlignment w:val="auto"/>
                                      <w:outlineLvl w:val="9"/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color w:val="595959" w:themeColor="text1" w:themeTint="A6"/>
                                        <w:sz w:val="22"/>
                                        <w:szCs w:val="22"/>
                                        <w:u w:val="no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color w:val="404040" w:themeColor="text1" w:themeTint="BF"/>
                                        <w:sz w:val="22"/>
                                        <w:szCs w:val="22"/>
                                        <w:u w:val="no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邮    箱 : XXXX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color w:val="404040" w:themeColor="text1" w:themeTint="BF"/>
                                        <w:sz w:val="21"/>
                                        <w:szCs w:val="21"/>
                                        <w:highlight w:val="none"/>
                                        <w:u w:val="no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>@163.com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color w:val="404040" w:themeColor="text1" w:themeTint="BF"/>
                                        <w:sz w:val="22"/>
                                        <w:szCs w:val="22"/>
                                        <w:u w:val="no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75000"/>
                                              <w14:lumOff w14:val="2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 w:val="0"/>
                                        <w:bCs w:val="0"/>
                                        <w:color w:val="595959" w:themeColor="text1" w:themeTint="A6"/>
                                        <w:sz w:val="22"/>
                                        <w:szCs w:val="22"/>
                                        <w:u w:val="none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</w:t>
                                    </w:r>
                                  </w:p>
                                  <w:p>
                                    <w:pPr>
                                      <w:rPr>
                                        <w:rFonts w:hint="eastAsia" w:ascii="微软雅黑" w:hAnsi="微软雅黑" w:eastAsia="微软雅黑" w:cs="微软雅黑"/>
                                        <w:color w:val="595959" w:themeColor="text1" w:themeTint="A6"/>
                                        <w:sz w:val="22"/>
                                        <w:szCs w:val="22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    <a:noAutofit/>
                              </wps:bodyPr>
                            </wps:wsp>
                          </wpg:grpSp>
                          <wpg:grpSp>
                            <wpg:cNvPr id="10" name="组合 10"/>
                            <wpg:cNvGrpSpPr/>
                            <wpg:grpSpPr>
                              <a:xfrm>
                                <a:off x="4036" y="1722"/>
                                <a:ext cx="302" cy="1301"/>
                                <a:chOff x="4036" y="1722"/>
                                <a:chExt cx="302" cy="1301"/>
                              </a:xfrm>
                            </wpg:grpSpPr>
                            <wps:wsp>
                              <wps:cNvPr id="45" name="Freeform 150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4066" y="2245"/>
                                  <a:ext cx="236" cy="236"/>
                                </a:xfrm>
                                <a:custGeom>
                                  <a:avLst/>
                                  <a:gdLst>
                                    <a:gd name="T0" fmla="*/ 0 w 125"/>
                                    <a:gd name="T1" fmla="*/ 102 h 115"/>
                                    <a:gd name="T2" fmla="*/ 25 w 125"/>
                                    <a:gd name="T3" fmla="*/ 13 h 115"/>
                                    <a:gd name="T4" fmla="*/ 50 w 125"/>
                                    <a:gd name="T5" fmla="*/ 13 h 115"/>
                                    <a:gd name="T6" fmla="*/ 100 w 125"/>
                                    <a:gd name="T7" fmla="*/ 25 h 115"/>
                                    <a:gd name="T8" fmla="*/ 125 w 125"/>
                                    <a:gd name="T9" fmla="*/ 25 h 115"/>
                                    <a:gd name="T10" fmla="*/ 113 w 125"/>
                                    <a:gd name="T11" fmla="*/ 115 h 115"/>
                                    <a:gd name="T12" fmla="*/ 13 w 125"/>
                                    <a:gd name="T13" fmla="*/ 102 h 115"/>
                                    <a:gd name="T14" fmla="*/ 113 w 125"/>
                                    <a:gd name="T15" fmla="*/ 38 h 115"/>
                                    <a:gd name="T16" fmla="*/ 19 w 125"/>
                                    <a:gd name="T17" fmla="*/ 44 h 115"/>
                                    <a:gd name="T18" fmla="*/ 31 w 125"/>
                                    <a:gd name="T19" fmla="*/ 57 h 115"/>
                                    <a:gd name="T20" fmla="*/ 19 w 125"/>
                                    <a:gd name="T21" fmla="*/ 64 h 115"/>
                                    <a:gd name="T22" fmla="*/ 31 w 125"/>
                                    <a:gd name="T23" fmla="*/ 76 h 115"/>
                                    <a:gd name="T24" fmla="*/ 19 w 125"/>
                                    <a:gd name="T25" fmla="*/ 83 h 115"/>
                                    <a:gd name="T26" fmla="*/ 31 w 125"/>
                                    <a:gd name="T27" fmla="*/ 96 h 115"/>
                                    <a:gd name="T28" fmla="*/ 38 w 125"/>
                                    <a:gd name="T29" fmla="*/ 44 h 115"/>
                                    <a:gd name="T30" fmla="*/ 50 w 125"/>
                                    <a:gd name="T31" fmla="*/ 57 h 115"/>
                                    <a:gd name="T32" fmla="*/ 38 w 125"/>
                                    <a:gd name="T33" fmla="*/ 64 h 115"/>
                                    <a:gd name="T34" fmla="*/ 50 w 125"/>
                                    <a:gd name="T35" fmla="*/ 76 h 115"/>
                                    <a:gd name="T36" fmla="*/ 38 w 125"/>
                                    <a:gd name="T37" fmla="*/ 83 h 115"/>
                                    <a:gd name="T38" fmla="*/ 50 w 125"/>
                                    <a:gd name="T39" fmla="*/ 96 h 115"/>
                                    <a:gd name="T40" fmla="*/ 56 w 125"/>
                                    <a:gd name="T41" fmla="*/ 44 h 115"/>
                                    <a:gd name="T42" fmla="*/ 69 w 125"/>
                                    <a:gd name="T43" fmla="*/ 57 h 115"/>
                                    <a:gd name="T44" fmla="*/ 56 w 125"/>
                                    <a:gd name="T45" fmla="*/ 64 h 115"/>
                                    <a:gd name="T46" fmla="*/ 69 w 125"/>
                                    <a:gd name="T47" fmla="*/ 76 h 115"/>
                                    <a:gd name="T48" fmla="*/ 56 w 125"/>
                                    <a:gd name="T49" fmla="*/ 83 h 115"/>
                                    <a:gd name="T50" fmla="*/ 69 w 125"/>
                                    <a:gd name="T51" fmla="*/ 96 h 115"/>
                                    <a:gd name="T52" fmla="*/ 75 w 125"/>
                                    <a:gd name="T53" fmla="*/ 44 h 115"/>
                                    <a:gd name="T54" fmla="*/ 88 w 125"/>
                                    <a:gd name="T55" fmla="*/ 57 h 115"/>
                                    <a:gd name="T56" fmla="*/ 75 w 125"/>
                                    <a:gd name="T57" fmla="*/ 64 h 115"/>
                                    <a:gd name="T58" fmla="*/ 88 w 125"/>
                                    <a:gd name="T59" fmla="*/ 76 h 115"/>
                                    <a:gd name="T60" fmla="*/ 75 w 125"/>
                                    <a:gd name="T61" fmla="*/ 83 h 115"/>
                                    <a:gd name="T62" fmla="*/ 88 w 125"/>
                                    <a:gd name="T63" fmla="*/ 96 h 115"/>
                                    <a:gd name="T64" fmla="*/ 94 w 125"/>
                                    <a:gd name="T65" fmla="*/ 44 h 115"/>
                                    <a:gd name="T66" fmla="*/ 107 w 125"/>
                                    <a:gd name="T67" fmla="*/ 57 h 115"/>
                                    <a:gd name="T68" fmla="*/ 94 w 125"/>
                                    <a:gd name="T69" fmla="*/ 64 h 115"/>
                                    <a:gd name="T70" fmla="*/ 107 w 125"/>
                                    <a:gd name="T71" fmla="*/ 76 h 115"/>
                                    <a:gd name="T72" fmla="*/ 94 w 125"/>
                                    <a:gd name="T73" fmla="*/ 83 h 115"/>
                                    <a:gd name="T74" fmla="*/ 107 w 125"/>
                                    <a:gd name="T75" fmla="*/ 96 h 115"/>
                                    <a:gd name="T76" fmla="*/ 94 w 125"/>
                                    <a:gd name="T77" fmla="*/ 19 h 115"/>
                                    <a:gd name="T78" fmla="*/ 82 w 125"/>
                                    <a:gd name="T79" fmla="*/ 0 h 115"/>
                                    <a:gd name="T80" fmla="*/ 44 w 125"/>
                                    <a:gd name="T81" fmla="*/ 19 h 115"/>
                                    <a:gd name="T82" fmla="*/ 31 w 125"/>
                                    <a:gd name="T83" fmla="*/ 0 h 11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</a:cxnLst>
                                  <a:rect l="0" t="0" r="r" b="b"/>
                                  <a:pathLst>
                                    <a:path w="125" h="115">
                                      <a:moveTo>
                                        <a:pt x="113" y="115"/>
                                      </a:moveTo>
                                      <a:cubicBezTo>
                                        <a:pt x="13" y="115"/>
                                        <a:pt x="13" y="115"/>
                                        <a:pt x="13" y="115"/>
                                      </a:cubicBezTo>
                                      <a:cubicBezTo>
                                        <a:pt x="6" y="115"/>
                                        <a:pt x="0" y="109"/>
                                        <a:pt x="0" y="102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8"/>
                                        <a:pt x="6" y="13"/>
                                        <a:pt x="13" y="13"/>
                                      </a:cubicBezTo>
                                      <a:cubicBezTo>
                                        <a:pt x="25" y="13"/>
                                        <a:pt x="25" y="13"/>
                                        <a:pt x="25" y="13"/>
                                      </a:cubicBezTo>
                                      <a:cubicBezTo>
                                        <a:pt x="25" y="25"/>
                                        <a:pt x="25" y="25"/>
                                        <a:pt x="25" y="25"/>
                                      </a:cubicBezTo>
                                      <a:cubicBezTo>
                                        <a:pt x="50" y="25"/>
                                        <a:pt x="50" y="25"/>
                                        <a:pt x="50" y="25"/>
                                      </a:cubicBezTo>
                                      <a:cubicBezTo>
                                        <a:pt x="50" y="13"/>
                                        <a:pt x="50" y="13"/>
                                        <a:pt x="50" y="13"/>
                                      </a:cubicBezTo>
                                      <a:cubicBezTo>
                                        <a:pt x="75" y="13"/>
                                        <a:pt x="75" y="13"/>
                                        <a:pt x="75" y="13"/>
                                      </a:cubicBezTo>
                                      <a:cubicBezTo>
                                        <a:pt x="75" y="25"/>
                                        <a:pt x="75" y="25"/>
                                        <a:pt x="75" y="25"/>
                                      </a:cubicBezTo>
                                      <a:cubicBezTo>
                                        <a:pt x="100" y="25"/>
                                        <a:pt x="100" y="25"/>
                                        <a:pt x="100" y="25"/>
                                      </a:cubicBezTo>
                                      <a:cubicBezTo>
                                        <a:pt x="100" y="13"/>
                                        <a:pt x="100" y="13"/>
                                        <a:pt x="100" y="13"/>
                                      </a:cubicBezTo>
                                      <a:cubicBezTo>
                                        <a:pt x="113" y="13"/>
                                        <a:pt x="113" y="13"/>
                                        <a:pt x="113" y="13"/>
                                      </a:cubicBezTo>
                                      <a:cubicBezTo>
                                        <a:pt x="120" y="13"/>
                                        <a:pt x="125" y="18"/>
                                        <a:pt x="125" y="25"/>
                                      </a:cubicBezTo>
                                      <a:cubicBezTo>
                                        <a:pt x="125" y="102"/>
                                        <a:pt x="125" y="102"/>
                                        <a:pt x="125" y="102"/>
                                      </a:cubicBezTo>
                                      <a:cubicBezTo>
                                        <a:pt x="125" y="109"/>
                                        <a:pt x="120" y="115"/>
                                        <a:pt x="113" y="115"/>
                                      </a:cubicBezTo>
                                      <a:cubicBezTo>
                                        <a:pt x="113" y="115"/>
                                        <a:pt x="113" y="115"/>
                                        <a:pt x="113" y="115"/>
                                      </a:cubicBezTo>
                                      <a:close/>
                                      <a:moveTo>
                                        <a:pt x="113" y="38"/>
                                      </a:moveTo>
                                      <a:cubicBezTo>
                                        <a:pt x="13" y="38"/>
                                        <a:pt x="13" y="38"/>
                                        <a:pt x="13" y="38"/>
                                      </a:cubicBezTo>
                                      <a:cubicBezTo>
                                        <a:pt x="13" y="102"/>
                                        <a:pt x="13" y="102"/>
                                        <a:pt x="13" y="102"/>
                                      </a:cubicBezTo>
                                      <a:cubicBezTo>
                                        <a:pt x="113" y="102"/>
                                        <a:pt x="113" y="102"/>
                                        <a:pt x="113" y="102"/>
                                      </a:cubicBezTo>
                                      <a:cubicBezTo>
                                        <a:pt x="113" y="38"/>
                                        <a:pt x="113" y="38"/>
                                        <a:pt x="113" y="38"/>
                                      </a:cubicBezTo>
                                      <a:cubicBezTo>
                                        <a:pt x="113" y="38"/>
                                        <a:pt x="113" y="38"/>
                                        <a:pt x="113" y="38"/>
                                      </a:cubicBezTo>
                                      <a:close/>
                                      <a:moveTo>
                                        <a:pt x="31" y="57"/>
                                      </a:moveTo>
                                      <a:cubicBezTo>
                                        <a:pt x="19" y="57"/>
                                        <a:pt x="19" y="57"/>
                                        <a:pt x="19" y="57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31" y="44"/>
                                        <a:pt x="31" y="44"/>
                                        <a:pt x="31" y="44"/>
                                      </a:cubicBezTo>
                                      <a:cubicBezTo>
                                        <a:pt x="31" y="57"/>
                                        <a:pt x="31" y="57"/>
                                        <a:pt x="31" y="57"/>
                                      </a:cubicBezTo>
                                      <a:cubicBezTo>
                                        <a:pt x="31" y="57"/>
                                        <a:pt x="31" y="57"/>
                                        <a:pt x="31" y="57"/>
                                      </a:cubicBezTo>
                                      <a:close/>
                                      <a:moveTo>
                                        <a:pt x="31" y="76"/>
                                      </a:moveTo>
                                      <a:cubicBezTo>
                                        <a:pt x="19" y="76"/>
                                        <a:pt x="19" y="76"/>
                                        <a:pt x="19" y="76"/>
                                      </a:cubicBezTo>
                                      <a:cubicBezTo>
                                        <a:pt x="19" y="64"/>
                                        <a:pt x="19" y="64"/>
                                        <a:pt x="19" y="64"/>
                                      </a:cubicBezTo>
                                      <a:cubicBezTo>
                                        <a:pt x="31" y="64"/>
                                        <a:pt x="31" y="64"/>
                                        <a:pt x="31" y="64"/>
                                      </a:cubicBezTo>
                                      <a:cubicBezTo>
                                        <a:pt x="31" y="76"/>
                                        <a:pt x="31" y="76"/>
                                        <a:pt x="31" y="76"/>
                                      </a:cubicBezTo>
                                      <a:cubicBezTo>
                                        <a:pt x="31" y="76"/>
                                        <a:pt x="31" y="76"/>
                                        <a:pt x="31" y="76"/>
                                      </a:cubicBezTo>
                                      <a:close/>
                                      <a:moveTo>
                                        <a:pt x="31" y="96"/>
                                      </a:moveTo>
                                      <a:cubicBezTo>
                                        <a:pt x="19" y="96"/>
                                        <a:pt x="19" y="96"/>
                                        <a:pt x="19" y="96"/>
                                      </a:cubicBezTo>
                                      <a:cubicBezTo>
                                        <a:pt x="19" y="83"/>
                                        <a:pt x="19" y="83"/>
                                        <a:pt x="19" y="83"/>
                                      </a:cubicBezTo>
                                      <a:cubicBezTo>
                                        <a:pt x="31" y="83"/>
                                        <a:pt x="31" y="83"/>
                                        <a:pt x="31" y="83"/>
                                      </a:cubicBezTo>
                                      <a:cubicBezTo>
                                        <a:pt x="31" y="96"/>
                                        <a:pt x="31" y="96"/>
                                        <a:pt x="31" y="96"/>
                                      </a:cubicBezTo>
                                      <a:cubicBezTo>
                                        <a:pt x="31" y="96"/>
                                        <a:pt x="31" y="96"/>
                                        <a:pt x="31" y="96"/>
                                      </a:cubicBezTo>
                                      <a:close/>
                                      <a:moveTo>
                                        <a:pt x="50" y="57"/>
                                      </a:moveTo>
                                      <a:cubicBezTo>
                                        <a:pt x="38" y="57"/>
                                        <a:pt x="38" y="57"/>
                                        <a:pt x="38" y="57"/>
                                      </a:cubicBezTo>
                                      <a:cubicBezTo>
                                        <a:pt x="38" y="44"/>
                                        <a:pt x="38" y="44"/>
                                        <a:pt x="38" y="44"/>
                                      </a:cubicBezTo>
                                      <a:cubicBezTo>
                                        <a:pt x="50" y="44"/>
                                        <a:pt x="50" y="44"/>
                                        <a:pt x="50" y="44"/>
                                      </a:cubicBezTo>
                                      <a:cubicBezTo>
                                        <a:pt x="50" y="57"/>
                                        <a:pt x="50" y="57"/>
                                        <a:pt x="50" y="57"/>
                                      </a:cubicBezTo>
                                      <a:cubicBezTo>
                                        <a:pt x="50" y="57"/>
                                        <a:pt x="50" y="57"/>
                                        <a:pt x="50" y="57"/>
                                      </a:cubicBezTo>
                                      <a:close/>
                                      <a:moveTo>
                                        <a:pt x="50" y="76"/>
                                      </a:moveTo>
                                      <a:cubicBezTo>
                                        <a:pt x="38" y="76"/>
                                        <a:pt x="38" y="76"/>
                                        <a:pt x="38" y="76"/>
                                      </a:cubicBezTo>
                                      <a:cubicBezTo>
                                        <a:pt x="38" y="64"/>
                                        <a:pt x="38" y="64"/>
                                        <a:pt x="38" y="64"/>
                                      </a:cubicBezTo>
                                      <a:cubicBezTo>
                                        <a:pt x="50" y="64"/>
                                        <a:pt x="50" y="64"/>
                                        <a:pt x="50" y="64"/>
                                      </a:cubicBezTo>
                                      <a:cubicBezTo>
                                        <a:pt x="50" y="76"/>
                                        <a:pt x="50" y="76"/>
                                        <a:pt x="50" y="76"/>
                                      </a:cubicBezTo>
                                      <a:cubicBezTo>
                                        <a:pt x="50" y="76"/>
                                        <a:pt x="50" y="76"/>
                                        <a:pt x="50" y="76"/>
                                      </a:cubicBezTo>
                                      <a:close/>
                                      <a:moveTo>
                                        <a:pt x="50" y="96"/>
                                      </a:moveTo>
                                      <a:cubicBezTo>
                                        <a:pt x="38" y="96"/>
                                        <a:pt x="38" y="96"/>
                                        <a:pt x="38" y="96"/>
                                      </a:cubicBezTo>
                                      <a:cubicBezTo>
                                        <a:pt x="38" y="83"/>
                                        <a:pt x="38" y="83"/>
                                        <a:pt x="38" y="83"/>
                                      </a:cubicBezTo>
                                      <a:cubicBezTo>
                                        <a:pt x="50" y="83"/>
                                        <a:pt x="50" y="83"/>
                                        <a:pt x="50" y="83"/>
                                      </a:cubicBezTo>
                                      <a:cubicBezTo>
                                        <a:pt x="50" y="96"/>
                                        <a:pt x="50" y="96"/>
                                        <a:pt x="50" y="96"/>
                                      </a:cubicBezTo>
                                      <a:cubicBezTo>
                                        <a:pt x="50" y="96"/>
                                        <a:pt x="50" y="96"/>
                                        <a:pt x="50" y="96"/>
                                      </a:cubicBezTo>
                                      <a:close/>
                                      <a:moveTo>
                                        <a:pt x="69" y="57"/>
                                      </a:moveTo>
                                      <a:cubicBezTo>
                                        <a:pt x="56" y="57"/>
                                        <a:pt x="56" y="57"/>
                                        <a:pt x="56" y="57"/>
                                      </a:cubicBezTo>
                                      <a:cubicBezTo>
                                        <a:pt x="56" y="44"/>
                                        <a:pt x="56" y="44"/>
                                        <a:pt x="56" y="44"/>
                                      </a:cubicBezTo>
                                      <a:cubicBezTo>
                                        <a:pt x="69" y="44"/>
                                        <a:pt x="69" y="44"/>
                                        <a:pt x="69" y="44"/>
                                      </a:cubicBezTo>
                                      <a:cubicBezTo>
                                        <a:pt x="69" y="57"/>
                                        <a:pt x="69" y="57"/>
                                        <a:pt x="69" y="57"/>
                                      </a:cubicBezTo>
                                      <a:cubicBezTo>
                                        <a:pt x="69" y="57"/>
                                        <a:pt x="69" y="57"/>
                                        <a:pt x="69" y="57"/>
                                      </a:cubicBezTo>
                                      <a:close/>
                                      <a:moveTo>
                                        <a:pt x="69" y="76"/>
                                      </a:moveTo>
                                      <a:cubicBezTo>
                                        <a:pt x="56" y="76"/>
                                        <a:pt x="56" y="76"/>
                                        <a:pt x="56" y="76"/>
                                      </a:cubicBezTo>
                                      <a:cubicBezTo>
                                        <a:pt x="56" y="64"/>
                                        <a:pt x="56" y="64"/>
                                        <a:pt x="56" y="64"/>
                                      </a:cubicBezTo>
                                      <a:cubicBezTo>
                                        <a:pt x="69" y="64"/>
                                        <a:pt x="69" y="64"/>
                                        <a:pt x="69" y="64"/>
                                      </a:cubicBezTo>
                                      <a:cubicBezTo>
                                        <a:pt x="69" y="76"/>
                                        <a:pt x="69" y="76"/>
                                        <a:pt x="69" y="76"/>
                                      </a:cubicBezTo>
                                      <a:cubicBezTo>
                                        <a:pt x="69" y="76"/>
                                        <a:pt x="69" y="76"/>
                                        <a:pt x="69" y="76"/>
                                      </a:cubicBezTo>
                                      <a:close/>
                                      <a:moveTo>
                                        <a:pt x="69" y="96"/>
                                      </a:moveTo>
                                      <a:cubicBezTo>
                                        <a:pt x="56" y="96"/>
                                        <a:pt x="56" y="96"/>
                                        <a:pt x="56" y="96"/>
                                      </a:cubicBezTo>
                                      <a:cubicBezTo>
                                        <a:pt x="56" y="83"/>
                                        <a:pt x="56" y="83"/>
                                        <a:pt x="56" y="83"/>
                                      </a:cubicBezTo>
                                      <a:cubicBezTo>
                                        <a:pt x="69" y="83"/>
                                        <a:pt x="69" y="83"/>
                                        <a:pt x="69" y="83"/>
                                      </a:cubicBezTo>
                                      <a:cubicBezTo>
                                        <a:pt x="69" y="96"/>
                                        <a:pt x="69" y="96"/>
                                        <a:pt x="69" y="96"/>
                                      </a:cubicBezTo>
                                      <a:cubicBezTo>
                                        <a:pt x="69" y="96"/>
                                        <a:pt x="69" y="96"/>
                                        <a:pt x="69" y="96"/>
                                      </a:cubicBezTo>
                                      <a:close/>
                                      <a:moveTo>
                                        <a:pt x="88" y="57"/>
                                      </a:moveTo>
                                      <a:cubicBezTo>
                                        <a:pt x="75" y="57"/>
                                        <a:pt x="75" y="57"/>
                                        <a:pt x="75" y="57"/>
                                      </a:cubicBezTo>
                                      <a:cubicBezTo>
                                        <a:pt x="75" y="44"/>
                                        <a:pt x="75" y="44"/>
                                        <a:pt x="75" y="44"/>
                                      </a:cubicBezTo>
                                      <a:cubicBezTo>
                                        <a:pt x="88" y="44"/>
                                        <a:pt x="88" y="44"/>
                                        <a:pt x="88" y="44"/>
                                      </a:cubicBezTo>
                                      <a:cubicBezTo>
                                        <a:pt x="88" y="57"/>
                                        <a:pt x="88" y="57"/>
                                        <a:pt x="88" y="57"/>
                                      </a:cubicBezTo>
                                      <a:cubicBezTo>
                                        <a:pt x="88" y="57"/>
                                        <a:pt x="88" y="57"/>
                                        <a:pt x="88" y="57"/>
                                      </a:cubicBezTo>
                                      <a:close/>
                                      <a:moveTo>
                                        <a:pt x="88" y="76"/>
                                      </a:moveTo>
                                      <a:cubicBezTo>
                                        <a:pt x="75" y="76"/>
                                        <a:pt x="75" y="76"/>
                                        <a:pt x="75" y="76"/>
                                      </a:cubicBezTo>
                                      <a:cubicBezTo>
                                        <a:pt x="75" y="64"/>
                                        <a:pt x="75" y="64"/>
                                        <a:pt x="75" y="64"/>
                                      </a:cubicBezTo>
                                      <a:cubicBezTo>
                                        <a:pt x="88" y="64"/>
                                        <a:pt x="88" y="64"/>
                                        <a:pt x="88" y="64"/>
                                      </a:cubicBezTo>
                                      <a:cubicBezTo>
                                        <a:pt x="88" y="76"/>
                                        <a:pt x="88" y="76"/>
                                        <a:pt x="88" y="76"/>
                                      </a:cubicBezTo>
                                      <a:cubicBezTo>
                                        <a:pt x="88" y="76"/>
                                        <a:pt x="88" y="76"/>
                                        <a:pt x="88" y="76"/>
                                      </a:cubicBezTo>
                                      <a:close/>
                                      <a:moveTo>
                                        <a:pt x="88" y="96"/>
                                      </a:moveTo>
                                      <a:cubicBezTo>
                                        <a:pt x="75" y="96"/>
                                        <a:pt x="75" y="96"/>
                                        <a:pt x="75" y="96"/>
                                      </a:cubicBezTo>
                                      <a:cubicBezTo>
                                        <a:pt x="75" y="83"/>
                                        <a:pt x="75" y="83"/>
                                        <a:pt x="75" y="83"/>
                                      </a:cubicBezTo>
                                      <a:cubicBezTo>
                                        <a:pt x="88" y="83"/>
                                        <a:pt x="88" y="83"/>
                                        <a:pt x="88" y="83"/>
                                      </a:cubicBezTo>
                                      <a:cubicBezTo>
                                        <a:pt x="88" y="96"/>
                                        <a:pt x="88" y="96"/>
                                        <a:pt x="88" y="96"/>
                                      </a:cubicBezTo>
                                      <a:cubicBezTo>
                                        <a:pt x="88" y="96"/>
                                        <a:pt x="88" y="96"/>
                                        <a:pt x="88" y="96"/>
                                      </a:cubicBezTo>
                                      <a:close/>
                                      <a:moveTo>
                                        <a:pt x="107" y="57"/>
                                      </a:moveTo>
                                      <a:cubicBezTo>
                                        <a:pt x="94" y="57"/>
                                        <a:pt x="94" y="57"/>
                                        <a:pt x="94" y="57"/>
                                      </a:cubicBezTo>
                                      <a:cubicBezTo>
                                        <a:pt x="94" y="44"/>
                                        <a:pt x="94" y="44"/>
                                        <a:pt x="94" y="44"/>
                                      </a:cubicBezTo>
                                      <a:cubicBezTo>
                                        <a:pt x="107" y="44"/>
                                        <a:pt x="107" y="44"/>
                                        <a:pt x="107" y="44"/>
                                      </a:cubicBezTo>
                                      <a:cubicBezTo>
                                        <a:pt x="107" y="57"/>
                                        <a:pt x="107" y="57"/>
                                        <a:pt x="107" y="57"/>
                                      </a:cubicBezTo>
                                      <a:cubicBezTo>
                                        <a:pt x="107" y="57"/>
                                        <a:pt x="107" y="57"/>
                                        <a:pt x="107" y="57"/>
                                      </a:cubicBezTo>
                                      <a:close/>
                                      <a:moveTo>
                                        <a:pt x="107" y="76"/>
                                      </a:moveTo>
                                      <a:cubicBezTo>
                                        <a:pt x="94" y="76"/>
                                        <a:pt x="94" y="76"/>
                                        <a:pt x="94" y="76"/>
                                      </a:cubicBezTo>
                                      <a:cubicBezTo>
                                        <a:pt x="94" y="64"/>
                                        <a:pt x="94" y="64"/>
                                        <a:pt x="94" y="64"/>
                                      </a:cubicBezTo>
                                      <a:cubicBezTo>
                                        <a:pt x="107" y="64"/>
                                        <a:pt x="107" y="64"/>
                                        <a:pt x="107" y="64"/>
                                      </a:cubicBezTo>
                                      <a:cubicBezTo>
                                        <a:pt x="107" y="76"/>
                                        <a:pt x="107" y="76"/>
                                        <a:pt x="107" y="76"/>
                                      </a:cubicBezTo>
                                      <a:cubicBezTo>
                                        <a:pt x="107" y="76"/>
                                        <a:pt x="107" y="76"/>
                                        <a:pt x="107" y="76"/>
                                      </a:cubicBezTo>
                                      <a:close/>
                                      <a:moveTo>
                                        <a:pt x="107" y="96"/>
                                      </a:moveTo>
                                      <a:cubicBezTo>
                                        <a:pt x="94" y="96"/>
                                        <a:pt x="94" y="96"/>
                                        <a:pt x="94" y="96"/>
                                      </a:cubicBezTo>
                                      <a:cubicBezTo>
                                        <a:pt x="94" y="83"/>
                                        <a:pt x="94" y="83"/>
                                        <a:pt x="94" y="83"/>
                                      </a:cubicBezTo>
                                      <a:cubicBezTo>
                                        <a:pt x="107" y="83"/>
                                        <a:pt x="107" y="83"/>
                                        <a:pt x="107" y="83"/>
                                      </a:cubicBezTo>
                                      <a:cubicBezTo>
                                        <a:pt x="107" y="96"/>
                                        <a:pt x="107" y="96"/>
                                        <a:pt x="107" y="96"/>
                                      </a:cubicBezTo>
                                      <a:cubicBezTo>
                                        <a:pt x="107" y="96"/>
                                        <a:pt x="107" y="96"/>
                                        <a:pt x="107" y="96"/>
                                      </a:cubicBezTo>
                                      <a:close/>
                                      <a:moveTo>
                                        <a:pt x="82" y="0"/>
                                      </a:moveTo>
                                      <a:cubicBezTo>
                                        <a:pt x="94" y="0"/>
                                        <a:pt x="94" y="0"/>
                                        <a:pt x="94" y="0"/>
                                      </a:cubicBezTo>
                                      <a:cubicBezTo>
                                        <a:pt x="94" y="19"/>
                                        <a:pt x="94" y="19"/>
                                        <a:pt x="94" y="19"/>
                                      </a:cubicBezTo>
                                      <a:cubicBezTo>
                                        <a:pt x="82" y="19"/>
                                        <a:pt x="82" y="19"/>
                                        <a:pt x="82" y="19"/>
                                      </a:cubicBezTo>
                                      <a:cubicBezTo>
                                        <a:pt x="82" y="0"/>
                                        <a:pt x="82" y="0"/>
                                        <a:pt x="82" y="0"/>
                                      </a:cubicBezTo>
                                      <a:cubicBezTo>
                                        <a:pt x="82" y="0"/>
                                        <a:pt x="82" y="0"/>
                                        <a:pt x="82" y="0"/>
                                      </a:cubicBezTo>
                                      <a:close/>
                                      <a:moveTo>
                                        <a:pt x="31" y="0"/>
                                      </a:moveTo>
                                      <a:cubicBezTo>
                                        <a:pt x="44" y="0"/>
                                        <a:pt x="44" y="0"/>
                                        <a:pt x="44" y="0"/>
                                      </a:cubicBezTo>
                                      <a:cubicBezTo>
                                        <a:pt x="44" y="19"/>
                                        <a:pt x="44" y="19"/>
                                        <a:pt x="44" y="19"/>
                                      </a:cubicBezTo>
                                      <a:cubicBezTo>
                                        <a:pt x="31" y="19"/>
                                        <a:pt x="31" y="19"/>
                                        <a:pt x="31" y="19"/>
                                      </a:cubicBezTo>
                                      <a:cubicBezTo>
                                        <a:pt x="31" y="0"/>
                                        <a:pt x="31" y="0"/>
                                        <a:pt x="31" y="0"/>
                                      </a:cubicBezTo>
                                      <a:cubicBezTo>
                                        <a:pt x="31" y="0"/>
                                        <a:pt x="31" y="0"/>
                                        <a:pt x="31" y="0"/>
                                      </a:cubicBezTo>
                                      <a:close/>
                                      <a:moveTo>
                                        <a:pt x="31" y="0"/>
                                      </a:moveTo>
                                      <a:cubicBezTo>
                                        <a:pt x="31" y="0"/>
                                        <a:pt x="31" y="0"/>
                                        <a:pt x="31" y="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46" name="Freeform 75"/>
                              <wps:cNvSpPr>
                                <a:spLocks noChangeAspect="1" noEditPoints="1"/>
                              </wps:cNvSpPr>
                              <wps:spPr bwMode="auto">
                                <a:xfrm flipH="1">
                                  <a:off x="4036" y="2770"/>
                                  <a:ext cx="283" cy="253"/>
                                </a:xfrm>
                                <a:custGeom>
                                  <a:avLst/>
                                  <a:gdLst>
                                    <a:gd name="T0" fmla="*/ 63 w 126"/>
                                    <a:gd name="T1" fmla="*/ 95 h 137"/>
                                    <a:gd name="T2" fmla="*/ 29 w 126"/>
                                    <a:gd name="T3" fmla="*/ 30 h 137"/>
                                    <a:gd name="T4" fmla="*/ 63 w 126"/>
                                    <a:gd name="T5" fmla="*/ 0 h 137"/>
                                    <a:gd name="T6" fmla="*/ 98 w 126"/>
                                    <a:gd name="T7" fmla="*/ 30 h 137"/>
                                    <a:gd name="T8" fmla="*/ 63 w 126"/>
                                    <a:gd name="T9" fmla="*/ 95 h 137"/>
                                    <a:gd name="T10" fmla="*/ 87 w 126"/>
                                    <a:gd name="T11" fmla="*/ 26 h 137"/>
                                    <a:gd name="T12" fmla="*/ 78 w 126"/>
                                    <a:gd name="T13" fmla="*/ 13 h 137"/>
                                    <a:gd name="T14" fmla="*/ 77 w 126"/>
                                    <a:gd name="T15" fmla="*/ 13 h 137"/>
                                    <a:gd name="T16" fmla="*/ 75 w 126"/>
                                    <a:gd name="T17" fmla="*/ 12 h 137"/>
                                    <a:gd name="T18" fmla="*/ 73 w 126"/>
                                    <a:gd name="T19" fmla="*/ 11 h 137"/>
                                    <a:gd name="T20" fmla="*/ 71 w 126"/>
                                    <a:gd name="T21" fmla="*/ 10 h 137"/>
                                    <a:gd name="T22" fmla="*/ 68 w 126"/>
                                    <a:gd name="T23" fmla="*/ 9 h 137"/>
                                    <a:gd name="T24" fmla="*/ 63 w 126"/>
                                    <a:gd name="T25" fmla="*/ 9 h 137"/>
                                    <a:gd name="T26" fmla="*/ 63 w 126"/>
                                    <a:gd name="T27" fmla="*/ 9 h 137"/>
                                    <a:gd name="T28" fmla="*/ 63 w 126"/>
                                    <a:gd name="T29" fmla="*/ 9 h 137"/>
                                    <a:gd name="T30" fmla="*/ 58 w 126"/>
                                    <a:gd name="T31" fmla="*/ 9 h 137"/>
                                    <a:gd name="T32" fmla="*/ 49 w 126"/>
                                    <a:gd name="T33" fmla="*/ 13 h 137"/>
                                    <a:gd name="T34" fmla="*/ 49 w 126"/>
                                    <a:gd name="T35" fmla="*/ 13 h 137"/>
                                    <a:gd name="T36" fmla="*/ 46 w 126"/>
                                    <a:gd name="T37" fmla="*/ 15 h 137"/>
                                    <a:gd name="T38" fmla="*/ 46 w 126"/>
                                    <a:gd name="T39" fmla="*/ 15 h 137"/>
                                    <a:gd name="T40" fmla="*/ 44 w 126"/>
                                    <a:gd name="T41" fmla="*/ 17 h 137"/>
                                    <a:gd name="T42" fmla="*/ 42 w 126"/>
                                    <a:gd name="T43" fmla="*/ 19 h 137"/>
                                    <a:gd name="T44" fmla="*/ 42 w 126"/>
                                    <a:gd name="T45" fmla="*/ 20 h 137"/>
                                    <a:gd name="T46" fmla="*/ 40 w 126"/>
                                    <a:gd name="T47" fmla="*/ 22 h 137"/>
                                    <a:gd name="T48" fmla="*/ 40 w 126"/>
                                    <a:gd name="T49" fmla="*/ 23 h 137"/>
                                    <a:gd name="T50" fmla="*/ 39 w 126"/>
                                    <a:gd name="T51" fmla="*/ 26 h 137"/>
                                    <a:gd name="T52" fmla="*/ 38 w 126"/>
                                    <a:gd name="T53" fmla="*/ 30 h 137"/>
                                    <a:gd name="T54" fmla="*/ 63 w 126"/>
                                    <a:gd name="T55" fmla="*/ 82 h 137"/>
                                    <a:gd name="T56" fmla="*/ 88 w 126"/>
                                    <a:gd name="T57" fmla="*/ 30 h 137"/>
                                    <a:gd name="T58" fmla="*/ 87 w 126"/>
                                    <a:gd name="T59" fmla="*/ 26 h 137"/>
                                    <a:gd name="T60" fmla="*/ 54 w 126"/>
                                    <a:gd name="T61" fmla="*/ 29 h 137"/>
                                    <a:gd name="T62" fmla="*/ 63 w 126"/>
                                    <a:gd name="T63" fmla="*/ 19 h 137"/>
                                    <a:gd name="T64" fmla="*/ 73 w 126"/>
                                    <a:gd name="T65" fmla="*/ 29 h 137"/>
                                    <a:gd name="T66" fmla="*/ 63 w 126"/>
                                    <a:gd name="T67" fmla="*/ 38 h 137"/>
                                    <a:gd name="T68" fmla="*/ 54 w 126"/>
                                    <a:gd name="T69" fmla="*/ 29 h 137"/>
                                    <a:gd name="T70" fmla="*/ 104 w 126"/>
                                    <a:gd name="T71" fmla="*/ 66 h 137"/>
                                    <a:gd name="T72" fmla="*/ 104 w 126"/>
                                    <a:gd name="T73" fmla="*/ 76 h 137"/>
                                    <a:gd name="T74" fmla="*/ 116 w 126"/>
                                    <a:gd name="T75" fmla="*/ 73 h 137"/>
                                    <a:gd name="T76" fmla="*/ 116 w 126"/>
                                    <a:gd name="T77" fmla="*/ 113 h 137"/>
                                    <a:gd name="T78" fmla="*/ 82 w 126"/>
                                    <a:gd name="T79" fmla="*/ 126 h 137"/>
                                    <a:gd name="T80" fmla="*/ 44 w 126"/>
                                    <a:gd name="T81" fmla="*/ 113 h 137"/>
                                    <a:gd name="T82" fmla="*/ 10 w 126"/>
                                    <a:gd name="T83" fmla="*/ 123 h 137"/>
                                    <a:gd name="T84" fmla="*/ 10 w 126"/>
                                    <a:gd name="T85" fmla="*/ 82 h 137"/>
                                    <a:gd name="T86" fmla="*/ 25 w 126"/>
                                    <a:gd name="T87" fmla="*/ 76 h 137"/>
                                    <a:gd name="T88" fmla="*/ 16 w 126"/>
                                    <a:gd name="T89" fmla="*/ 69 h 137"/>
                                    <a:gd name="T90" fmla="*/ 0 w 126"/>
                                    <a:gd name="T91" fmla="*/ 79 h 137"/>
                                    <a:gd name="T92" fmla="*/ 0 w 126"/>
                                    <a:gd name="T93" fmla="*/ 129 h 137"/>
                                    <a:gd name="T94" fmla="*/ 10 w 126"/>
                                    <a:gd name="T95" fmla="*/ 135 h 137"/>
                                    <a:gd name="T96" fmla="*/ 44 w 126"/>
                                    <a:gd name="T97" fmla="*/ 123 h 137"/>
                                    <a:gd name="T98" fmla="*/ 82 w 126"/>
                                    <a:gd name="T99" fmla="*/ 135 h 137"/>
                                    <a:gd name="T100" fmla="*/ 126 w 126"/>
                                    <a:gd name="T101" fmla="*/ 120 h 137"/>
                                    <a:gd name="T102" fmla="*/ 126 w 126"/>
                                    <a:gd name="T103" fmla="*/ 63 h 137"/>
                                    <a:gd name="T104" fmla="*/ 104 w 126"/>
                                    <a:gd name="T105" fmla="*/ 66 h 137"/>
                                    <a:gd name="T106" fmla="*/ 104 w 126"/>
                                    <a:gd name="T107" fmla="*/ 66 h 137"/>
                                    <a:gd name="T108" fmla="*/ 104 w 126"/>
                                    <a:gd name="T109" fmla="*/ 66 h 13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126" h="137">
                                      <a:moveTo>
                                        <a:pt x="63" y="95"/>
                                      </a:moveTo>
                                      <a:cubicBezTo>
                                        <a:pt x="63" y="95"/>
                                        <a:pt x="29" y="60"/>
                                        <a:pt x="29" y="30"/>
                                      </a:cubicBezTo>
                                      <a:cubicBezTo>
                                        <a:pt x="29" y="0"/>
                                        <a:pt x="63" y="0"/>
                                        <a:pt x="63" y="0"/>
                                      </a:cubicBezTo>
                                      <a:cubicBezTo>
                                        <a:pt x="63" y="0"/>
                                        <a:pt x="98" y="0"/>
                                        <a:pt x="98" y="30"/>
                                      </a:cubicBezTo>
                                      <a:cubicBezTo>
                                        <a:pt x="98" y="60"/>
                                        <a:pt x="63" y="95"/>
                                        <a:pt x="63" y="95"/>
                                      </a:cubicBezTo>
                                      <a:close/>
                                      <a:moveTo>
                                        <a:pt x="87" y="26"/>
                                      </a:moveTo>
                                      <a:cubicBezTo>
                                        <a:pt x="86" y="21"/>
                                        <a:pt x="83" y="17"/>
                                        <a:pt x="78" y="13"/>
                                      </a:cubicBezTo>
                                      <a:cubicBezTo>
                                        <a:pt x="78" y="13"/>
                                        <a:pt x="78" y="13"/>
                                        <a:pt x="77" y="13"/>
                                      </a:cubicBezTo>
                                      <a:cubicBezTo>
                                        <a:pt x="76" y="12"/>
                                        <a:pt x="76" y="12"/>
                                        <a:pt x="75" y="12"/>
                                      </a:cubicBezTo>
                                      <a:cubicBezTo>
                                        <a:pt x="74" y="11"/>
                                        <a:pt x="74" y="11"/>
                                        <a:pt x="73" y="11"/>
                                      </a:cubicBezTo>
                                      <a:cubicBezTo>
                                        <a:pt x="72" y="10"/>
                                        <a:pt x="71" y="10"/>
                                        <a:pt x="71" y="10"/>
                                      </a:cubicBezTo>
                                      <a:cubicBezTo>
                                        <a:pt x="70" y="10"/>
                                        <a:pt x="69" y="10"/>
                                        <a:pt x="68" y="9"/>
                                      </a:cubicBezTo>
                                      <a:cubicBezTo>
                                        <a:pt x="67" y="9"/>
                                        <a:pt x="65" y="9"/>
                                        <a:pt x="63" y="9"/>
                                      </a:cubicBezTo>
                                      <a:cubicBezTo>
                                        <a:pt x="63" y="9"/>
                                        <a:pt x="63" y="9"/>
                                        <a:pt x="63" y="9"/>
                                      </a:cubicBezTo>
                                      <a:cubicBezTo>
                                        <a:pt x="63" y="9"/>
                                        <a:pt x="63" y="9"/>
                                        <a:pt x="63" y="9"/>
                                      </a:cubicBezTo>
                                      <a:cubicBezTo>
                                        <a:pt x="61" y="9"/>
                                        <a:pt x="60" y="9"/>
                                        <a:pt x="58" y="9"/>
                                      </a:cubicBezTo>
                                      <a:cubicBezTo>
                                        <a:pt x="55" y="10"/>
                                        <a:pt x="52" y="11"/>
                                        <a:pt x="49" y="13"/>
                                      </a:cubicBezTo>
                                      <a:cubicBezTo>
                                        <a:pt x="49" y="13"/>
                                        <a:pt x="49" y="13"/>
                                        <a:pt x="49" y="13"/>
                                      </a:cubicBezTo>
                                      <a:cubicBezTo>
                                        <a:pt x="48" y="13"/>
                                        <a:pt x="47" y="14"/>
                                        <a:pt x="46" y="15"/>
                                      </a:cubicBezTo>
                                      <a:cubicBezTo>
                                        <a:pt x="46" y="15"/>
                                        <a:pt x="46" y="15"/>
                                        <a:pt x="46" y="15"/>
                                      </a:cubicBezTo>
                                      <a:cubicBezTo>
                                        <a:pt x="45" y="16"/>
                                        <a:pt x="44" y="16"/>
                                        <a:pt x="44" y="17"/>
                                      </a:cubicBezTo>
                                      <a:cubicBezTo>
                                        <a:pt x="43" y="18"/>
                                        <a:pt x="43" y="18"/>
                                        <a:pt x="42" y="19"/>
                                      </a:cubicBezTo>
                                      <a:cubicBezTo>
                                        <a:pt x="42" y="19"/>
                                        <a:pt x="42" y="19"/>
                                        <a:pt x="42" y="20"/>
                                      </a:cubicBezTo>
                                      <a:cubicBezTo>
                                        <a:pt x="41" y="21"/>
                                        <a:pt x="41" y="21"/>
                                        <a:pt x="40" y="22"/>
                                      </a:cubicBezTo>
                                      <a:cubicBezTo>
                                        <a:pt x="40" y="23"/>
                                        <a:pt x="40" y="23"/>
                                        <a:pt x="40" y="23"/>
                                      </a:cubicBezTo>
                                      <a:cubicBezTo>
                                        <a:pt x="40" y="24"/>
                                        <a:pt x="39" y="25"/>
                                        <a:pt x="39" y="26"/>
                                      </a:cubicBezTo>
                                      <a:cubicBezTo>
                                        <a:pt x="39" y="28"/>
                                        <a:pt x="38" y="29"/>
                                        <a:pt x="38" y="30"/>
                                      </a:cubicBezTo>
                                      <a:cubicBezTo>
                                        <a:pt x="38" y="52"/>
                                        <a:pt x="63" y="82"/>
                                        <a:pt x="63" y="82"/>
                                      </a:cubicBezTo>
                                      <a:cubicBezTo>
                                        <a:pt x="63" y="82"/>
                                        <a:pt x="88" y="52"/>
                                        <a:pt x="88" y="30"/>
                                      </a:cubicBezTo>
                                      <a:cubicBezTo>
                                        <a:pt x="88" y="29"/>
                                        <a:pt x="88" y="28"/>
                                        <a:pt x="87" y="26"/>
                                      </a:cubicBezTo>
                                      <a:close/>
                                      <a:moveTo>
                                        <a:pt x="54" y="29"/>
                                      </a:moveTo>
                                      <a:cubicBezTo>
                                        <a:pt x="54" y="23"/>
                                        <a:pt x="58" y="19"/>
                                        <a:pt x="63" y="19"/>
                                      </a:cubicBezTo>
                                      <a:cubicBezTo>
                                        <a:pt x="68" y="19"/>
                                        <a:pt x="73" y="23"/>
                                        <a:pt x="73" y="29"/>
                                      </a:cubicBezTo>
                                      <a:cubicBezTo>
                                        <a:pt x="73" y="34"/>
                                        <a:pt x="68" y="38"/>
                                        <a:pt x="63" y="38"/>
                                      </a:cubicBezTo>
                                      <a:cubicBezTo>
                                        <a:pt x="58" y="38"/>
                                        <a:pt x="54" y="34"/>
                                        <a:pt x="54" y="29"/>
                                      </a:cubicBezTo>
                                      <a:close/>
                                      <a:moveTo>
                                        <a:pt x="104" y="66"/>
                                      </a:moveTo>
                                      <a:cubicBezTo>
                                        <a:pt x="104" y="66"/>
                                        <a:pt x="101" y="75"/>
                                        <a:pt x="104" y="76"/>
                                      </a:cubicBezTo>
                                      <a:cubicBezTo>
                                        <a:pt x="107" y="77"/>
                                        <a:pt x="116" y="73"/>
                                        <a:pt x="116" y="73"/>
                                      </a:cubicBezTo>
                                      <a:cubicBezTo>
                                        <a:pt x="116" y="113"/>
                                        <a:pt x="116" y="113"/>
                                        <a:pt x="116" y="113"/>
                                      </a:cubicBezTo>
                                      <a:cubicBezTo>
                                        <a:pt x="116" y="113"/>
                                        <a:pt x="85" y="126"/>
                                        <a:pt x="82" y="126"/>
                                      </a:cubicBezTo>
                                      <a:cubicBezTo>
                                        <a:pt x="79" y="125"/>
                                        <a:pt x="47" y="112"/>
                                        <a:pt x="44" y="113"/>
                                      </a:cubicBezTo>
                                      <a:cubicBezTo>
                                        <a:pt x="41" y="115"/>
                                        <a:pt x="10" y="123"/>
                                        <a:pt x="10" y="123"/>
                                      </a:cubicBezTo>
                                      <a:cubicBezTo>
                                        <a:pt x="10" y="82"/>
                                        <a:pt x="10" y="82"/>
                                        <a:pt x="10" y="82"/>
                                      </a:cubicBezTo>
                                      <a:cubicBezTo>
                                        <a:pt x="10" y="82"/>
                                        <a:pt x="24" y="78"/>
                                        <a:pt x="25" y="76"/>
                                      </a:cubicBezTo>
                                      <a:cubicBezTo>
                                        <a:pt x="27" y="72"/>
                                        <a:pt x="26" y="65"/>
                                        <a:pt x="16" y="69"/>
                                      </a:cubicBezTo>
                                      <a:cubicBezTo>
                                        <a:pt x="6" y="74"/>
                                        <a:pt x="0" y="79"/>
                                        <a:pt x="0" y="79"/>
                                      </a:cubicBezTo>
                                      <a:cubicBezTo>
                                        <a:pt x="0" y="129"/>
                                        <a:pt x="0" y="129"/>
                                        <a:pt x="0" y="129"/>
                                      </a:cubicBezTo>
                                      <a:cubicBezTo>
                                        <a:pt x="0" y="129"/>
                                        <a:pt x="3" y="137"/>
                                        <a:pt x="10" y="135"/>
                                      </a:cubicBezTo>
                                      <a:cubicBezTo>
                                        <a:pt x="16" y="133"/>
                                        <a:pt x="44" y="123"/>
                                        <a:pt x="44" y="123"/>
                                      </a:cubicBezTo>
                                      <a:cubicBezTo>
                                        <a:pt x="44" y="123"/>
                                        <a:pt x="78" y="135"/>
                                        <a:pt x="82" y="135"/>
                                      </a:cubicBezTo>
                                      <a:cubicBezTo>
                                        <a:pt x="86" y="136"/>
                                        <a:pt x="126" y="124"/>
                                        <a:pt x="126" y="120"/>
                                      </a:cubicBezTo>
                                      <a:cubicBezTo>
                                        <a:pt x="126" y="106"/>
                                        <a:pt x="126" y="66"/>
                                        <a:pt x="126" y="63"/>
                                      </a:cubicBezTo>
                                      <a:cubicBezTo>
                                        <a:pt x="125" y="61"/>
                                        <a:pt x="110" y="64"/>
                                        <a:pt x="104" y="66"/>
                                      </a:cubicBezTo>
                                      <a:close/>
                                      <a:moveTo>
                                        <a:pt x="104" y="66"/>
                                      </a:moveTo>
                                      <a:cubicBezTo>
                                        <a:pt x="104" y="66"/>
                                        <a:pt x="104" y="66"/>
                                        <a:pt x="104" y="6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150" name="任意多边形 12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055" y="1722"/>
                                  <a:ext cx="283" cy="219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34227" y="0"/>
                                    </a:cxn>
                                    <a:cxn ang="0">
                                      <a:pos x="0" y="252463"/>
                                    </a:cxn>
                                    <a:cxn ang="0">
                                      <a:pos x="46397" y="287338"/>
                                    </a:cxn>
                                    <a:cxn ang="0">
                                      <a:pos x="54003" y="287338"/>
                                    </a:cxn>
                                    <a:cxn ang="0">
                                      <a:pos x="58567" y="287338"/>
                                    </a:cxn>
                                    <a:cxn ang="0">
                                      <a:pos x="197759" y="287338"/>
                                    </a:cxn>
                                    <a:cxn ang="0">
                                      <a:pos x="203844" y="287338"/>
                                    </a:cxn>
                                    <a:cxn ang="0">
                                      <a:pos x="208407" y="287338"/>
                                    </a:cxn>
                                    <a:cxn ang="0">
                                      <a:pos x="382588" y="252463"/>
                                    </a:cxn>
                                    <a:cxn ang="0">
                                      <a:pos x="348360" y="0"/>
                                    </a:cxn>
                                    <a:cxn ang="0">
                                      <a:pos x="202322" y="263077"/>
                                    </a:cxn>
                                    <a:cxn ang="0">
                                      <a:pos x="201562" y="263077"/>
                                    </a:cxn>
                                    <a:cxn ang="0">
                                      <a:pos x="54003" y="263077"/>
                                    </a:cxn>
                                    <a:cxn ang="0">
                                      <a:pos x="54003" y="263077"/>
                                    </a:cxn>
                                    <a:cxn ang="0">
                                      <a:pos x="42594" y="262319"/>
                                    </a:cxn>
                                    <a:cxn ang="0">
                                      <a:pos x="127782" y="191811"/>
                                    </a:cxn>
                                    <a:cxn ang="0">
                                      <a:pos x="213732" y="262319"/>
                                    </a:cxn>
                                    <a:cxn ang="0">
                                      <a:pos x="359009" y="252463"/>
                                    </a:cxn>
                                    <a:cxn ang="0">
                                      <a:pos x="238071" y="263077"/>
                                    </a:cxn>
                                    <a:cxn ang="0">
                                      <a:pos x="211450" y="201667"/>
                                    </a:cxn>
                                    <a:cxn ang="0">
                                      <a:pos x="44876" y="201667"/>
                                    </a:cxn>
                                    <a:cxn ang="0">
                                      <a:pos x="23578" y="34874"/>
                                    </a:cxn>
                                    <a:cxn ang="0">
                                      <a:pos x="348360" y="24260"/>
                                    </a:cxn>
                                    <a:cxn ang="0">
                                      <a:pos x="359009" y="252463"/>
                                    </a:cxn>
                                    <a:cxn ang="0">
                                      <a:pos x="71497" y="104624"/>
                                    </a:cxn>
                                    <a:cxn ang="0">
                                      <a:pos x="185589" y="104624"/>
                                    </a:cxn>
                                    <a:cxn ang="0">
                                      <a:pos x="128543" y="137982"/>
                                    </a:cxn>
                                    <a:cxn ang="0">
                                      <a:pos x="128543" y="72024"/>
                                    </a:cxn>
                                    <a:cxn ang="0">
                                      <a:pos x="128543" y="137982"/>
                                    </a:cxn>
                                    <a:cxn ang="0">
                                      <a:pos x="334669" y="47763"/>
                                    </a:cxn>
                                    <a:cxn ang="0">
                                      <a:pos x="216013" y="72024"/>
                                    </a:cxn>
                                    <a:cxn ang="0">
                                      <a:pos x="216013" y="95526"/>
                                    </a:cxn>
                                    <a:cxn ang="0">
                                      <a:pos x="334669" y="119787"/>
                                    </a:cxn>
                                    <a:cxn ang="0">
                                      <a:pos x="216013" y="95526"/>
                                    </a:cxn>
                                    <a:cxn ang="0">
                                      <a:pos x="288272" y="143289"/>
                                    </a:cxn>
                                    <a:cxn ang="0">
                                      <a:pos x="216013" y="167550"/>
                                    </a:cxn>
                                    <a:cxn ang="0">
                                      <a:pos x="216013" y="143289"/>
                                    </a:cxn>
                                  </a:cxnLst>
                                  <a:pathLst>
                                    <a:path w="503" h="379">
                                      <a:moveTo>
                                        <a:pt x="458" y="0"/>
                                      </a:move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20" y="0"/>
                                        <a:pt x="0" y="21"/>
                                        <a:pt x="0" y="46"/>
                                      </a:cubicBezTo>
                                      <a:cubicBezTo>
                                        <a:pt x="0" y="333"/>
                                        <a:pt x="0" y="333"/>
                                        <a:pt x="0" y="333"/>
                                      </a:cubicBezTo>
                                      <a:cubicBezTo>
                                        <a:pt x="0" y="358"/>
                                        <a:pt x="20" y="379"/>
                                        <a:pt x="45" y="379"/>
                                      </a:cubicBezTo>
                                      <a:cubicBezTo>
                                        <a:pt x="61" y="379"/>
                                        <a:pt x="61" y="379"/>
                                        <a:pt x="61" y="379"/>
                                      </a:cubicBezTo>
                                      <a:cubicBezTo>
                                        <a:pt x="63" y="379"/>
                                        <a:pt x="65" y="379"/>
                                        <a:pt x="66" y="379"/>
                                      </a:cubicBezTo>
                                      <a:cubicBezTo>
                                        <a:pt x="68" y="379"/>
                                        <a:pt x="70" y="379"/>
                                        <a:pt x="71" y="379"/>
                                      </a:cubicBezTo>
                                      <a:cubicBezTo>
                                        <a:pt x="72" y="379"/>
                                        <a:pt x="73" y="379"/>
                                        <a:pt x="74" y="379"/>
                                      </a:cubicBezTo>
                                      <a:cubicBezTo>
                                        <a:pt x="75" y="379"/>
                                        <a:pt x="76" y="379"/>
                                        <a:pt x="77" y="379"/>
                                      </a:cubicBezTo>
                                      <a:cubicBezTo>
                                        <a:pt x="257" y="379"/>
                                        <a:pt x="257" y="379"/>
                                        <a:pt x="257" y="379"/>
                                      </a:cubicBezTo>
                                      <a:cubicBezTo>
                                        <a:pt x="258" y="379"/>
                                        <a:pt x="259" y="379"/>
                                        <a:pt x="260" y="379"/>
                                      </a:cubicBezTo>
                                      <a:cubicBezTo>
                                        <a:pt x="262" y="379"/>
                                        <a:pt x="264" y="379"/>
                                        <a:pt x="266" y="379"/>
                                      </a:cubicBezTo>
                                      <a:cubicBezTo>
                                        <a:pt x="268" y="379"/>
                                        <a:pt x="268" y="379"/>
                                        <a:pt x="268" y="379"/>
                                      </a:cubicBezTo>
                                      <a:cubicBezTo>
                                        <a:pt x="269" y="379"/>
                                        <a:pt x="269" y="379"/>
                                        <a:pt x="269" y="379"/>
                                      </a:cubicBezTo>
                                      <a:cubicBezTo>
                                        <a:pt x="270" y="379"/>
                                        <a:pt x="272" y="379"/>
                                        <a:pt x="274" y="379"/>
                                      </a:cubicBezTo>
                                      <a:cubicBezTo>
                                        <a:pt x="458" y="379"/>
                                        <a:pt x="458" y="379"/>
                                        <a:pt x="458" y="379"/>
                                      </a:cubicBezTo>
                                      <a:cubicBezTo>
                                        <a:pt x="483" y="379"/>
                                        <a:pt x="503" y="358"/>
                                        <a:pt x="503" y="333"/>
                                      </a:cubicBezTo>
                                      <a:cubicBezTo>
                                        <a:pt x="503" y="46"/>
                                        <a:pt x="503" y="46"/>
                                        <a:pt x="503" y="46"/>
                                      </a:cubicBezTo>
                                      <a:cubicBezTo>
                                        <a:pt x="503" y="21"/>
                                        <a:pt x="483" y="0"/>
                                        <a:pt x="458" y="0"/>
                                      </a:cubicBezTo>
                                      <a:close/>
                                      <a:moveTo>
                                        <a:pt x="273" y="347"/>
                                      </a:moveTo>
                                      <a:cubicBezTo>
                                        <a:pt x="266" y="347"/>
                                        <a:pt x="266" y="347"/>
                                        <a:pt x="266" y="347"/>
                                      </a:cubicBezTo>
                                      <a:cubicBezTo>
                                        <a:pt x="265" y="347"/>
                                        <a:pt x="265" y="347"/>
                                        <a:pt x="265" y="347"/>
                                      </a:cubicBezTo>
                                      <a:cubicBezTo>
                                        <a:pt x="265" y="347"/>
                                        <a:pt x="265" y="347"/>
                                        <a:pt x="265" y="347"/>
                                      </a:cubicBezTo>
                                      <a:cubicBezTo>
                                        <a:pt x="72" y="347"/>
                                        <a:pt x="72" y="347"/>
                                        <a:pt x="72" y="347"/>
                                      </a:cubicBezTo>
                                      <a:cubicBezTo>
                                        <a:pt x="71" y="347"/>
                                        <a:pt x="71" y="347"/>
                                        <a:pt x="71" y="347"/>
                                      </a:cubicBezTo>
                                      <a:cubicBezTo>
                                        <a:pt x="71" y="347"/>
                                        <a:pt x="71" y="347"/>
                                        <a:pt x="71" y="347"/>
                                      </a:cubicBezTo>
                                      <a:cubicBezTo>
                                        <a:pt x="71" y="347"/>
                                        <a:pt x="71" y="347"/>
                                        <a:pt x="71" y="347"/>
                                      </a:cubicBezTo>
                                      <a:cubicBezTo>
                                        <a:pt x="62" y="347"/>
                                        <a:pt x="62" y="347"/>
                                        <a:pt x="62" y="347"/>
                                      </a:cubicBezTo>
                                      <a:cubicBezTo>
                                        <a:pt x="59" y="347"/>
                                        <a:pt x="57" y="346"/>
                                        <a:pt x="56" y="346"/>
                                      </a:cubicBezTo>
                                      <a:cubicBezTo>
                                        <a:pt x="57" y="330"/>
                                        <a:pt x="64" y="307"/>
                                        <a:pt x="82" y="288"/>
                                      </a:cubicBezTo>
                                      <a:cubicBezTo>
                                        <a:pt x="97" y="272"/>
                                        <a:pt x="124" y="253"/>
                                        <a:pt x="168" y="253"/>
                                      </a:cubicBezTo>
                                      <a:cubicBezTo>
                                        <a:pt x="213" y="253"/>
                                        <a:pt x="240" y="272"/>
                                        <a:pt x="254" y="288"/>
                                      </a:cubicBezTo>
                                      <a:cubicBezTo>
                                        <a:pt x="273" y="307"/>
                                        <a:pt x="280" y="330"/>
                                        <a:pt x="281" y="346"/>
                                      </a:cubicBezTo>
                                      <a:cubicBezTo>
                                        <a:pt x="279" y="346"/>
                                        <a:pt x="276" y="347"/>
                                        <a:pt x="273" y="347"/>
                                      </a:cubicBezTo>
                                      <a:close/>
                                      <a:moveTo>
                                        <a:pt x="472" y="333"/>
                                      </a:moveTo>
                                      <a:cubicBezTo>
                                        <a:pt x="472" y="341"/>
                                        <a:pt x="466" y="347"/>
                                        <a:pt x="458" y="347"/>
                                      </a:cubicBezTo>
                                      <a:cubicBezTo>
                                        <a:pt x="313" y="347"/>
                                        <a:pt x="313" y="347"/>
                                        <a:pt x="313" y="347"/>
                                      </a:cubicBezTo>
                                      <a:cubicBezTo>
                                        <a:pt x="313" y="334"/>
                                        <a:pt x="310" y="321"/>
                                        <a:pt x="304" y="308"/>
                                      </a:cubicBezTo>
                                      <a:cubicBezTo>
                                        <a:pt x="298" y="293"/>
                                        <a:pt x="289" y="278"/>
                                        <a:pt x="278" y="266"/>
                                      </a:cubicBezTo>
                                      <a:cubicBezTo>
                                        <a:pt x="258" y="246"/>
                                        <a:pt x="224" y="221"/>
                                        <a:pt x="168" y="221"/>
                                      </a:cubicBezTo>
                                      <a:cubicBezTo>
                                        <a:pt x="112" y="221"/>
                                        <a:pt x="78" y="246"/>
                                        <a:pt x="59" y="266"/>
                                      </a:cubicBezTo>
                                      <a:cubicBezTo>
                                        <a:pt x="47" y="280"/>
                                        <a:pt x="37" y="295"/>
                                        <a:pt x="31" y="312"/>
                                      </a:cubicBezTo>
                                      <a:cubicBezTo>
                                        <a:pt x="31" y="46"/>
                                        <a:pt x="31" y="46"/>
                                        <a:pt x="31" y="46"/>
                                      </a:cubicBezTo>
                                      <a:cubicBezTo>
                                        <a:pt x="31" y="38"/>
                                        <a:pt x="37" y="32"/>
                                        <a:pt x="45" y="32"/>
                                      </a:cubicBezTo>
                                      <a:cubicBezTo>
                                        <a:pt x="458" y="32"/>
                                        <a:pt x="458" y="32"/>
                                        <a:pt x="458" y="32"/>
                                      </a:cubicBezTo>
                                      <a:cubicBezTo>
                                        <a:pt x="466" y="32"/>
                                        <a:pt x="472" y="38"/>
                                        <a:pt x="472" y="46"/>
                                      </a:cubicBezTo>
                                      <a:cubicBezTo>
                                        <a:pt x="472" y="333"/>
                                        <a:pt x="472" y="333"/>
                                        <a:pt x="472" y="333"/>
                                      </a:cubicBezTo>
                                      <a:close/>
                                      <a:moveTo>
                                        <a:pt x="169" y="64"/>
                                      </a:moveTo>
                                      <a:cubicBezTo>
                                        <a:pt x="128" y="64"/>
                                        <a:pt x="94" y="97"/>
                                        <a:pt x="94" y="138"/>
                                      </a:cubicBezTo>
                                      <a:cubicBezTo>
                                        <a:pt x="94" y="180"/>
                                        <a:pt x="128" y="213"/>
                                        <a:pt x="169" y="213"/>
                                      </a:cubicBezTo>
                                      <a:cubicBezTo>
                                        <a:pt x="210" y="213"/>
                                        <a:pt x="244" y="180"/>
                                        <a:pt x="244" y="138"/>
                                      </a:cubicBezTo>
                                      <a:cubicBezTo>
                                        <a:pt x="244" y="97"/>
                                        <a:pt x="210" y="64"/>
                                        <a:pt x="169" y="64"/>
                                      </a:cubicBezTo>
                                      <a:close/>
                                      <a:moveTo>
                                        <a:pt x="169" y="182"/>
                                      </a:moveTo>
                                      <a:cubicBezTo>
                                        <a:pt x="145" y="182"/>
                                        <a:pt x="126" y="162"/>
                                        <a:pt x="126" y="138"/>
                                      </a:cubicBezTo>
                                      <a:cubicBezTo>
                                        <a:pt x="126" y="114"/>
                                        <a:pt x="145" y="95"/>
                                        <a:pt x="169" y="95"/>
                                      </a:cubicBezTo>
                                      <a:cubicBezTo>
                                        <a:pt x="193" y="95"/>
                                        <a:pt x="212" y="114"/>
                                        <a:pt x="212" y="138"/>
                                      </a:cubicBezTo>
                                      <a:cubicBezTo>
                                        <a:pt x="212" y="162"/>
                                        <a:pt x="193" y="182"/>
                                        <a:pt x="169" y="182"/>
                                      </a:cubicBezTo>
                                      <a:close/>
                                      <a:moveTo>
                                        <a:pt x="284" y="63"/>
                                      </a:moveTo>
                                      <a:cubicBezTo>
                                        <a:pt x="440" y="63"/>
                                        <a:pt x="440" y="63"/>
                                        <a:pt x="440" y="63"/>
                                      </a:cubicBezTo>
                                      <a:cubicBezTo>
                                        <a:pt x="440" y="95"/>
                                        <a:pt x="440" y="95"/>
                                        <a:pt x="440" y="95"/>
                                      </a:cubicBezTo>
                                      <a:cubicBezTo>
                                        <a:pt x="284" y="95"/>
                                        <a:pt x="284" y="95"/>
                                        <a:pt x="284" y="95"/>
                                      </a:cubicBezTo>
                                      <a:cubicBezTo>
                                        <a:pt x="284" y="63"/>
                                        <a:pt x="284" y="63"/>
                                        <a:pt x="284" y="63"/>
                                      </a:cubicBezTo>
                                      <a:close/>
                                      <a:moveTo>
                                        <a:pt x="284" y="126"/>
                                      </a:moveTo>
                                      <a:cubicBezTo>
                                        <a:pt x="440" y="126"/>
                                        <a:pt x="440" y="126"/>
                                        <a:pt x="440" y="126"/>
                                      </a:cubicBezTo>
                                      <a:cubicBezTo>
                                        <a:pt x="440" y="158"/>
                                        <a:pt x="440" y="158"/>
                                        <a:pt x="440" y="158"/>
                                      </a:cubicBezTo>
                                      <a:cubicBezTo>
                                        <a:pt x="284" y="158"/>
                                        <a:pt x="284" y="158"/>
                                        <a:pt x="284" y="158"/>
                                      </a:cubicBezTo>
                                      <a:cubicBezTo>
                                        <a:pt x="284" y="126"/>
                                        <a:pt x="284" y="126"/>
                                        <a:pt x="284" y="126"/>
                                      </a:cubicBezTo>
                                      <a:close/>
                                      <a:moveTo>
                                        <a:pt x="284" y="189"/>
                                      </a:moveTo>
                                      <a:cubicBezTo>
                                        <a:pt x="379" y="189"/>
                                        <a:pt x="379" y="189"/>
                                        <a:pt x="379" y="189"/>
                                      </a:cubicBezTo>
                                      <a:cubicBezTo>
                                        <a:pt x="379" y="221"/>
                                        <a:pt x="379" y="221"/>
                                        <a:pt x="379" y="221"/>
                                      </a:cubicBezTo>
                                      <a:cubicBezTo>
                                        <a:pt x="284" y="221"/>
                                        <a:pt x="284" y="221"/>
                                        <a:pt x="284" y="221"/>
                                      </a:cubicBezTo>
                                      <a:cubicBezTo>
                                        <a:pt x="284" y="189"/>
                                        <a:pt x="284" y="189"/>
                                        <a:pt x="284" y="189"/>
                                      </a:cubicBezTo>
                                      <a:close/>
                                      <a:moveTo>
                                        <a:pt x="284" y="189"/>
                                      </a:moveTo>
                                      <a:cubicBezTo>
                                        <a:pt x="284" y="189"/>
                                        <a:pt x="284" y="189"/>
                                        <a:pt x="284" y="18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vert="horz" anchor="t" upright="1"/>
                            </wps:wsp>
                          </wpg:grpSp>
                          <wpg:grpSp>
                            <wpg:cNvPr id="34" name="组合 11"/>
                            <wpg:cNvGrpSpPr/>
                            <wpg:grpSpPr>
                              <a:xfrm>
                                <a:off x="7531" y="2262"/>
                                <a:ext cx="283" cy="744"/>
                                <a:chOff x="7531" y="2262"/>
                                <a:chExt cx="283" cy="744"/>
                              </a:xfrm>
                            </wpg:grpSpPr>
                            <wps:wsp>
                              <wps:cNvPr id="64" name="Freeform 31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7551" y="2262"/>
                                  <a:ext cx="244" cy="226"/>
                                </a:xfrm>
                                <a:custGeom>
                                  <a:avLst/>
                                  <a:gdLst>
                                    <a:gd name="T0" fmla="*/ 118 w 123"/>
                                    <a:gd name="T1" fmla="*/ 102 h 114"/>
                                    <a:gd name="T2" fmla="*/ 112 w 123"/>
                                    <a:gd name="T3" fmla="*/ 82 h 114"/>
                                    <a:gd name="T4" fmla="*/ 88 w 123"/>
                                    <a:gd name="T5" fmla="*/ 78 h 114"/>
                                    <a:gd name="T6" fmla="*/ 60 w 123"/>
                                    <a:gd name="T7" fmla="*/ 67 h 114"/>
                                    <a:gd name="T8" fmla="*/ 47 w 123"/>
                                    <a:gd name="T9" fmla="*/ 36 h 114"/>
                                    <a:gd name="T10" fmla="*/ 43 w 123"/>
                                    <a:gd name="T11" fmla="*/ 13 h 114"/>
                                    <a:gd name="T12" fmla="*/ 19 w 123"/>
                                    <a:gd name="T13" fmla="*/ 8 h 114"/>
                                    <a:gd name="T14" fmla="*/ 41 w 123"/>
                                    <a:gd name="T15" fmla="*/ 74 h 114"/>
                                    <a:gd name="T16" fmla="*/ 41 w 123"/>
                                    <a:gd name="T17" fmla="*/ 74 h 114"/>
                                    <a:gd name="T18" fmla="*/ 75 w 123"/>
                                    <a:gd name="T19" fmla="*/ 103 h 114"/>
                                    <a:gd name="T20" fmla="*/ 82 w 123"/>
                                    <a:gd name="T21" fmla="*/ 107 h 114"/>
                                    <a:gd name="T22" fmla="*/ 111 w 123"/>
                                    <a:gd name="T23" fmla="*/ 110 h 114"/>
                                    <a:gd name="T24" fmla="*/ 118 w 123"/>
                                    <a:gd name="T25" fmla="*/ 102 h 114"/>
                                    <a:gd name="T26" fmla="*/ 118 w 123"/>
                                    <a:gd name="T27" fmla="*/ 102 h 114"/>
                                    <a:gd name="T28" fmla="*/ 118 w 123"/>
                                    <a:gd name="T29" fmla="*/ 102 h 1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23" h="114">
                                      <a:moveTo>
                                        <a:pt x="118" y="102"/>
                                      </a:moveTo>
                                      <a:cubicBezTo>
                                        <a:pt x="123" y="94"/>
                                        <a:pt x="120" y="88"/>
                                        <a:pt x="112" y="82"/>
                                      </a:cubicBezTo>
                                      <a:cubicBezTo>
                                        <a:pt x="103" y="75"/>
                                        <a:pt x="94" y="70"/>
                                        <a:pt x="88" y="78"/>
                                      </a:cubicBezTo>
                                      <a:cubicBezTo>
                                        <a:pt x="88" y="78"/>
                                        <a:pt x="81" y="86"/>
                                        <a:pt x="60" y="67"/>
                                      </a:cubicBezTo>
                                      <a:cubicBezTo>
                                        <a:pt x="37" y="44"/>
                                        <a:pt x="47" y="36"/>
                                        <a:pt x="47" y="36"/>
                                      </a:cubicBezTo>
                                      <a:cubicBezTo>
                                        <a:pt x="55" y="28"/>
                                        <a:pt x="50" y="22"/>
                                        <a:pt x="43" y="13"/>
                                      </a:cubicBezTo>
                                      <a:cubicBezTo>
                                        <a:pt x="36" y="3"/>
                                        <a:pt x="29" y="0"/>
                                        <a:pt x="19" y="8"/>
                                      </a:cubicBezTo>
                                      <a:cubicBezTo>
                                        <a:pt x="0" y="24"/>
                                        <a:pt x="27" y="60"/>
                                        <a:pt x="41" y="74"/>
                                      </a:cubicBezTo>
                                      <a:cubicBezTo>
                                        <a:pt x="41" y="74"/>
                                        <a:pt x="41" y="74"/>
                                        <a:pt x="41" y="74"/>
                                      </a:cubicBezTo>
                                      <a:cubicBezTo>
                                        <a:pt x="41" y="74"/>
                                        <a:pt x="61" y="96"/>
                                        <a:pt x="75" y="103"/>
                                      </a:cubicBezTo>
                                      <a:cubicBezTo>
                                        <a:pt x="82" y="107"/>
                                        <a:pt x="82" y="107"/>
                                        <a:pt x="82" y="107"/>
                                      </a:cubicBezTo>
                                      <a:cubicBezTo>
                                        <a:pt x="92" y="112"/>
                                        <a:pt x="103" y="114"/>
                                        <a:pt x="111" y="110"/>
                                      </a:cubicBezTo>
                                      <a:cubicBezTo>
                                        <a:pt x="111" y="110"/>
                                        <a:pt x="115" y="108"/>
                                        <a:pt x="118" y="102"/>
                                      </a:cubicBezTo>
                                      <a:close/>
                                      <a:moveTo>
                                        <a:pt x="118" y="102"/>
                                      </a:moveTo>
                                      <a:cubicBezTo>
                                        <a:pt x="118" y="102"/>
                                        <a:pt x="118" y="102"/>
                                        <a:pt x="118" y="10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175" name="任意多边形 166"/>
                              <wps:cNvSpPr>
                                <a:spLocks noChangeAspect="1"/>
                              </wps:cNvSpPr>
                              <wps:spPr>
                                <a:xfrm flipH="1">
                                  <a:off x="7531" y="2811"/>
                                  <a:ext cx="283" cy="19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342723838" y="0"/>
                                    </a:cxn>
                                    <a:cxn ang="0">
                                      <a:pos x="30328726" y="0"/>
                                    </a:cxn>
                                    <a:cxn ang="0">
                                      <a:pos x="0" y="30196248"/>
                                    </a:cxn>
                                    <a:cxn ang="0">
                                      <a:pos x="0" y="220438354"/>
                                    </a:cxn>
                                    <a:cxn ang="0">
                                      <a:pos x="30328726" y="250634602"/>
                                    </a:cxn>
                                    <a:cxn ang="0">
                                      <a:pos x="342723838" y="250634602"/>
                                    </a:cxn>
                                    <a:cxn ang="0">
                                      <a:pos x="376085612" y="220438354"/>
                                    </a:cxn>
                                    <a:cxn ang="0">
                                      <a:pos x="376085612" y="30196248"/>
                                    </a:cxn>
                                    <a:cxn ang="0">
                                      <a:pos x="342723838" y="0"/>
                                    </a:cxn>
                                    <a:cxn ang="0">
                                      <a:pos x="342723838" y="0"/>
                                    </a:cxn>
                                    <a:cxn ang="0">
                                      <a:pos x="336657745" y="21138591"/>
                                    </a:cxn>
                                    <a:cxn ang="0">
                                      <a:pos x="212306309" y="132865928"/>
                                    </a:cxn>
                                    <a:cxn ang="0">
                                      <a:pos x="188043676" y="144945123"/>
                                    </a:cxn>
                                    <a:cxn ang="0">
                                      <a:pos x="163779302" y="132865928"/>
                                    </a:cxn>
                                    <a:cxn ang="0">
                                      <a:pos x="39427866" y="21138591"/>
                                    </a:cxn>
                                    <a:cxn ang="0">
                                      <a:pos x="336657745" y="21138591"/>
                                    </a:cxn>
                                    <a:cxn ang="0">
                                      <a:pos x="336657745" y="21138591"/>
                                    </a:cxn>
                                    <a:cxn ang="0">
                                      <a:pos x="24264374" y="214398756"/>
                                    </a:cxn>
                                    <a:cxn ang="0">
                                      <a:pos x="24264374" y="42275443"/>
                                    </a:cxn>
                                    <a:cxn ang="0">
                                      <a:pos x="121318388" y="126826330"/>
                                    </a:cxn>
                                    <a:cxn ang="0">
                                      <a:pos x="24264374" y="214398756"/>
                                    </a:cxn>
                                    <a:cxn ang="0">
                                      <a:pos x="24264374" y="214398756"/>
                                    </a:cxn>
                                    <a:cxn ang="0">
                                      <a:pos x="39427866" y="229496010"/>
                                    </a:cxn>
                                    <a:cxn ang="0">
                                      <a:pos x="136481881" y="144945123"/>
                                    </a:cxn>
                                    <a:cxn ang="0">
                                      <a:pos x="154680162" y="157024318"/>
                                    </a:cxn>
                                    <a:cxn ang="0">
                                      <a:pos x="188043676" y="169103514"/>
                                    </a:cxn>
                                    <a:cxn ang="0">
                                      <a:pos x="221405450" y="157024318"/>
                                    </a:cxn>
                                    <a:cxn ang="0">
                                      <a:pos x="236570683" y="144945123"/>
                                    </a:cxn>
                                    <a:cxn ang="0">
                                      <a:pos x="336657745" y="229496010"/>
                                    </a:cxn>
                                    <a:cxn ang="0">
                                      <a:pos x="39427866" y="229496010"/>
                                    </a:cxn>
                                    <a:cxn ang="0">
                                      <a:pos x="39427866" y="229496010"/>
                                    </a:cxn>
                                    <a:cxn ang="0">
                                      <a:pos x="351821237" y="214398756"/>
                                    </a:cxn>
                                    <a:cxn ang="0">
                                      <a:pos x="254767223" y="126826330"/>
                                    </a:cxn>
                                    <a:cxn ang="0">
                                      <a:pos x="351821237" y="42275443"/>
                                    </a:cxn>
                                    <a:cxn ang="0">
                                      <a:pos x="351821237" y="214398756"/>
                                    </a:cxn>
                                    <a:cxn ang="0">
                                      <a:pos x="351821237" y="214398756"/>
                                    </a:cxn>
                                    <a:cxn ang="0">
                                      <a:pos x="351821237" y="214398756"/>
                                    </a:cxn>
                                    <a:cxn ang="0">
                                      <a:pos x="351821237" y="214398756"/>
                                    </a:cxn>
                                  </a:cxnLst>
                                  <a:pathLst>
                                    <a:path w="124" h="83">
                                      <a:moveTo>
                                        <a:pt x="113" y="0"/>
                                      </a:move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5" y="0"/>
                                        <a:pt x="0" y="4"/>
                                        <a:pt x="0" y="10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79"/>
                                        <a:pt x="5" y="83"/>
                                        <a:pt x="10" y="83"/>
                                      </a:cubicBezTo>
                                      <a:cubicBezTo>
                                        <a:pt x="113" y="83"/>
                                        <a:pt x="113" y="83"/>
                                        <a:pt x="113" y="83"/>
                                      </a:cubicBezTo>
                                      <a:cubicBezTo>
                                        <a:pt x="119" y="83"/>
                                        <a:pt x="124" y="79"/>
                                        <a:pt x="124" y="73"/>
                                      </a:cubicBezTo>
                                      <a:cubicBezTo>
                                        <a:pt x="124" y="10"/>
                                        <a:pt x="124" y="10"/>
                                        <a:pt x="124" y="10"/>
                                      </a:cubicBezTo>
                                      <a:cubicBezTo>
                                        <a:pt x="124" y="4"/>
                                        <a:pt x="119" y="0"/>
                                        <a:pt x="113" y="0"/>
                                      </a:cubicBezTo>
                                      <a:cubicBezTo>
                                        <a:pt x="113" y="0"/>
                                        <a:pt x="113" y="0"/>
                                        <a:pt x="113" y="0"/>
                                      </a:cubicBezTo>
                                      <a:close/>
                                      <a:moveTo>
                                        <a:pt x="111" y="7"/>
                                      </a:moveTo>
                                      <a:cubicBezTo>
                                        <a:pt x="70" y="44"/>
                                        <a:pt x="70" y="44"/>
                                        <a:pt x="70" y="44"/>
                                      </a:cubicBezTo>
                                      <a:cubicBezTo>
                                        <a:pt x="66" y="47"/>
                                        <a:pt x="64" y="48"/>
                                        <a:pt x="62" y="48"/>
                                      </a:cubicBezTo>
                                      <a:cubicBezTo>
                                        <a:pt x="60" y="48"/>
                                        <a:pt x="57" y="47"/>
                                        <a:pt x="54" y="44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111" y="7"/>
                                        <a:pt x="111" y="7"/>
                                        <a:pt x="111" y="7"/>
                                      </a:cubicBezTo>
                                      <a:cubicBezTo>
                                        <a:pt x="111" y="7"/>
                                        <a:pt x="111" y="7"/>
                                        <a:pt x="111" y="7"/>
                                      </a:cubicBezTo>
                                      <a:close/>
                                      <a:moveTo>
                                        <a:pt x="8" y="71"/>
                                      </a:moveTo>
                                      <a:cubicBezTo>
                                        <a:pt x="8" y="14"/>
                                        <a:pt x="8" y="14"/>
                                        <a:pt x="8" y="14"/>
                                      </a:cubicBezTo>
                                      <a:cubicBezTo>
                                        <a:pt x="40" y="42"/>
                                        <a:pt x="40" y="42"/>
                                        <a:pt x="40" y="42"/>
                                      </a:cubicBezTo>
                                      <a:cubicBezTo>
                                        <a:pt x="8" y="71"/>
                                        <a:pt x="8" y="71"/>
                                        <a:pt x="8" y="71"/>
                                      </a:cubicBezTo>
                                      <a:cubicBezTo>
                                        <a:pt x="8" y="71"/>
                                        <a:pt x="8" y="71"/>
                                        <a:pt x="8" y="71"/>
                                      </a:cubicBezTo>
                                      <a:close/>
                                      <a:moveTo>
                                        <a:pt x="13" y="76"/>
                                      </a:moveTo>
                                      <a:cubicBezTo>
                                        <a:pt x="45" y="48"/>
                                        <a:pt x="45" y="48"/>
                                        <a:pt x="45" y="48"/>
                                      </a:cubicBezTo>
                                      <a:cubicBezTo>
                                        <a:pt x="51" y="52"/>
                                        <a:pt x="51" y="52"/>
                                        <a:pt x="51" y="52"/>
                                      </a:cubicBezTo>
                                      <a:cubicBezTo>
                                        <a:pt x="54" y="55"/>
                                        <a:pt x="57" y="56"/>
                                        <a:pt x="62" y="56"/>
                                      </a:cubicBezTo>
                                      <a:cubicBezTo>
                                        <a:pt x="66" y="56"/>
                                        <a:pt x="70" y="55"/>
                                        <a:pt x="73" y="52"/>
                                      </a:cubicBezTo>
                                      <a:cubicBezTo>
                                        <a:pt x="78" y="48"/>
                                        <a:pt x="78" y="48"/>
                                        <a:pt x="78" y="48"/>
                                      </a:cubicBezTo>
                                      <a:cubicBezTo>
                                        <a:pt x="111" y="76"/>
                                        <a:pt x="111" y="76"/>
                                        <a:pt x="111" y="76"/>
                                      </a:cubicBezTo>
                                      <a:cubicBezTo>
                                        <a:pt x="13" y="76"/>
                                        <a:pt x="13" y="76"/>
                                        <a:pt x="13" y="76"/>
                                      </a:cubicBezTo>
                                      <a:cubicBezTo>
                                        <a:pt x="13" y="76"/>
                                        <a:pt x="13" y="76"/>
                                        <a:pt x="13" y="76"/>
                                      </a:cubicBezTo>
                                      <a:close/>
                                      <a:moveTo>
                                        <a:pt x="116" y="71"/>
                                      </a:moveTo>
                                      <a:cubicBezTo>
                                        <a:pt x="84" y="42"/>
                                        <a:pt x="84" y="42"/>
                                        <a:pt x="84" y="42"/>
                                      </a:cubicBezTo>
                                      <a:cubicBezTo>
                                        <a:pt x="116" y="14"/>
                                        <a:pt x="116" y="14"/>
                                        <a:pt x="116" y="14"/>
                                      </a:cubicBezTo>
                                      <a:cubicBezTo>
                                        <a:pt x="116" y="71"/>
                                        <a:pt x="116" y="71"/>
                                        <a:pt x="116" y="71"/>
                                      </a:cubicBezTo>
                                      <a:cubicBezTo>
                                        <a:pt x="116" y="71"/>
                                        <a:pt x="116" y="71"/>
                                        <a:pt x="116" y="71"/>
                                      </a:cubicBezTo>
                                      <a:close/>
                                      <a:moveTo>
                                        <a:pt x="116" y="71"/>
                                      </a:moveTo>
                                      <a:cubicBezTo>
                                        <a:pt x="116" y="71"/>
                                        <a:pt x="116" y="71"/>
                                        <a:pt x="116" y="7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vert="horz" anchor="t" upright="1"/>
                            </wps:wsp>
                          </wpg:grpSp>
                        </wpg:grpSp>
                        <wps:wsp>
                          <wps:cNvPr id="50" name="直接连接符 5"/>
                          <wps:cNvCnPr/>
                          <wps:spPr>
                            <a:xfrm>
                              <a:off x="3977" y="2089"/>
                              <a:ext cx="6973" cy="3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3.8pt;margin-top:-21.75pt;height:87pt;width:368.95pt;z-index:492806144;mso-width-relative:page;mso-height-relative:page;" coordorigin="5385,1669" coordsize="7379,1740" o:gfxdata="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">
                <o:lock v:ext="edit" aspectratio="f"/>
                <v:shape id="任意多边形 7" o:spid="_x0000_s1026" o:spt="100" style="position:absolute;left:8919;top:1776;height:305;width:317;" fillcolor="#595959 [2109]" filled="t" stroked="f" coordsize="252,252" o:gfxdata="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CQCt74A&#10;AADbAAAADwAAAAAAAAABACAAAAAiAAAAZHJzL2Rvd25yZXYueG1sUEsBAhQAFAAAAAgAh07iQDMv&#10;BZ47AAAAOQAAABAAAAAAAAAAAQAgAAAADQEAAGRycy9zaGFwZXhtbC54bWxQSwUGAAAAAAYABgBb&#10;AQAAtwMAAAAA&#10;" path="m176,34c209,2,209,2,209,2c211,0,215,0,217,2c218,3,218,4,218,5c218,5,218,5,218,5c224,27,224,27,224,27c247,33,247,33,247,33c247,33,247,33,247,33c247,33,247,33,247,33c248,34,249,34,250,35c252,37,252,41,250,43c218,75,218,75,218,75c216,77,214,78,212,77c194,72,194,72,194,72c184,81,184,81,184,81c194,94,201,111,201,128c201,150,192,169,178,183c178,183,178,183,178,183c164,197,145,205,124,205c102,205,83,197,69,183c55,169,47,150,47,128c47,107,55,88,69,74c83,60,102,52,124,52c141,52,157,57,171,68c180,58,180,58,180,58c175,40,175,40,175,40c174,38,175,36,176,34xm223,98c223,98,223,98,223,98c225,103,226,108,227,113c227,118,228,123,228,128c228,157,216,183,197,202c178,221,152,233,124,233c95,233,69,221,50,202c31,183,19,157,19,128c19,100,31,74,50,55c69,36,95,24,124,24c129,24,134,25,139,25c144,26,149,27,154,29c159,30,164,27,166,22c168,17,165,12,159,10c154,8,148,7,142,6c136,5,130,5,124,5c89,5,58,18,36,41c14,63,0,94,0,128c0,163,14,194,36,216c58,238,89,252,124,252c158,252,189,238,211,216c234,194,247,163,247,128c247,122,247,116,246,110c245,104,244,98,242,92c241,87,235,84,230,86c225,87,222,93,223,98xm124,93c124,93,124,93,124,93c130,93,135,95,141,97c162,76,162,76,162,76c151,68,138,63,124,63c105,63,89,71,78,82c78,82,78,82,78,82c77,82,77,82,77,82c66,94,58,110,58,128c58,146,66,163,78,174c89,186,106,194,124,194c141,194,158,186,169,175c170,174,170,174,170,174c181,163,189,146,189,128c189,114,184,101,176,90c155,111,155,111,155,111c157,116,159,122,159,128c159,138,155,147,149,153c149,153,149,153,149,153c142,160,133,164,124,164c114,164,105,160,99,153c92,147,88,138,88,128c88,119,92,110,99,103c99,103,99,103,99,103c105,97,114,93,124,93xm132,106c132,106,132,106,132,106c129,105,126,105,124,105c117,105,111,107,107,112c103,116,100,122,100,128c100,135,103,141,107,145c111,149,117,152,124,152c130,152,136,149,140,145c140,145,140,145,140,145c144,141,147,135,147,128c147,126,147,123,146,120c130,135,130,135,130,135c127,139,120,139,117,135c113,132,113,125,117,121c132,106,132,106,132,106xm210,18c210,18,210,18,210,18c187,40,187,40,187,40c191,53,191,53,191,53c213,30,213,30,213,30c210,18,210,18,210,18xm221,39c221,39,221,39,221,39c199,61,199,61,199,61c212,65,212,65,212,65c234,42,234,42,234,42c221,39,221,39,221,39xe">
                  <v:path o:connectlocs="295319,2826;308036,7065;316514,38151;349013,46629;353252,49455;308036,105976;274124,101737;284015,180865;251515,258580;97498,258580;97498,104563;241624,96085;247276,56520;315101,138475;320753,159670;278363,285428;70650,285428;70650,77715;196408,35325;234559,31086;200647,8478;50868,57933;50868,305210;298145,305210;347600,155431;324992,121519;175213,131410;199234,137062;175213,89020;110215,115867;81954,180865;175213,274124;240211,245863;248689,127171;224668,180865;210538,216190;139888,216190;139888,145540;175213,131410;186517,149779;151192,158257;151192,204886;197821,204886;207712,180865;183691,190756;165322,170974;296732,25434;264232,56520;300971,42390;312275,55107;281189,86193;330644,59346" o:connectangles="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group id="组合 14" o:spid="_x0000_s1026" o:spt="203" style="position:absolute;left:5385;top:1669;height:1740;width:7379;" coordorigin="3977,1547" coordsize="7379,174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line id="直接连接符 1" o:spid="_x0000_s1026" o:spt="20" style="position:absolute;left:3977;top:2634;height:31;width:6973;" filled="f" stroked="t" coordsize="21600,21600" o:gfxdata="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uOSL2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404040 [2429]" miterlimit="8" joinstyle="miter"/>
                    <v:imagedata o:title=""/>
                    <o:lock v:ext="edit" aspectratio="f"/>
                  </v:line>
                  <v:line id="直接连接符 3" o:spid="_x0000_s1026" o:spt="20" style="position:absolute;left:3977;top:3179;height:31;width:6973;" filled="f" stroked="t" coordsize="21600,21600" o:gfxdata="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OIO8C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404040 [2429]" miterlimit="8" joinstyle="miter"/>
                    <v:imagedata o:title=""/>
                    <o:lock v:ext="edit" aspectratio="f"/>
                  </v:line>
                  <v:group id="组合 13" o:spid="_x0000_s1026" o:spt="203" style="position:absolute;left:4036;top:1547;height:1740;width:7320;" coordorigin="4036,1547" coordsize="7320,1740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12" o:spid="_x0000_s1026" o:spt="203" style="position:absolute;left:4435;top:1547;height:1740;width:6921;" coordorigin="4435,1547" coordsize="6921,174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文本框 6" o:spid="_x0000_s1026" o:spt="202" type="#_x0000_t202" style="position:absolute;left:4435;top:1547;height:1692;width:2595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afterLines="50" w:line="0" w:lineRule="atLeas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姓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名：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逗西甘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w w:val="97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afterLines="50" w:line="0" w:lineRule="atLeas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生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日：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19XX.08.10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w w:val="97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b w:val="0"/>
                                  <w:bCs w:val="0"/>
                                  <w:color w:val="404040" w:themeColor="text1" w:themeTint="BF"/>
                                  <w:w w:val="97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line="0" w:lineRule="atLeas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highlight w:val="none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现    居：江苏  南京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afterLines="50" w:line="0" w:lineRule="atLeas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0D0D0D" w:themeColor="text1" w:themeTint="F2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shape id="文本框 6" o:spid="_x0000_s1026" o:spt="202" type="#_x0000_t202" style="position:absolute;left:7928;top:1547;height:1741;width:3429;" filled="f" stroked="f" coordsize="21600,21600" o:gfxdata="UEsDBAoAAAAAAIdO4kAAAAAAAAAAAAAAAAAEAAAAZHJzL1BLAwQUAAAACACHTuJASa3PAL4AAADb&#10;AAAADwAAAGRycy9kb3ducmV2LnhtbEWPS4vCQBCE7wv+h6EFb+tEc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3PA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afterLines="50" w:line="0" w:lineRule="atLeas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报考专业：公共管理学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afterLines="50" w:line="0" w:lineRule="atLeas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手    机：181-XXXX-XXXX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after="0" w:afterLines="50" w:line="0" w:lineRule="atLeast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邮    箱 : XXXX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highlight w:val="none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@163.com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95959" w:themeColor="text1" w:themeTint="A6"/>
                                  <w:sz w:val="22"/>
                                  <w:szCs w:val="22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4036;top:1722;height:1301;width:302;" coordorigin="4036,1722" coordsize="302,1301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Freeform 150" o:spid="_x0000_s1026" o:spt="100" style="position:absolute;left:4066;top:2245;height:236;width:236;" fillcolor="#404040 [2429]" filled="t" stroked="f" coordsize="125,115" o:gfxdata="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5xTSb4A&#10;AADbAAAADwAAAAAAAAABACAAAAAiAAAAZHJzL2Rvd25yZXYueG1sUEsBAhQAFAAAAAgAh07iQDMv&#10;BZ47AAAAOQAAABAAAAAAAAAAAQAgAAAADQEAAGRycy9zaGFwZXhtbC54bWxQSwUGAAAAAAYABgBb&#10;AQAAtwMAAAAA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      <v:path o:connectlocs="0,209;47,26;94,26;188,51;236,51;213,236;24,209;213,77;35,90;58,116;35,131;58,155;35,170;58,197;71,90;94,116;71,131;94,155;71,170;94,197;105,90;130,116;105,131;130,155;105,170;130,197;141,90;166,116;141,131;166,155;141,170;166,197;177,90;202,116;177,131;202,155;177,170;202,197;177,38;154,0;83,38;58,0" o:connectangles="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Freeform 75" o:spid="_x0000_s1026" o:spt="100" style="position:absolute;left:4036;top:2770;flip:x;height:253;width:283;" fillcolor="#404040 [2429]" filled="t" stroked="f" coordsize="126,137" o:gfxdata="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X1aDL4A&#10;AADbAAAADwAAAAAAAAABACAAAAAiAAAAZHJzL2Rvd25yZXYueG1sUEsBAhQAFAAAAAgAh07iQDMv&#10;BZ47AAAAOQAAABAAAAAAAAAAAQAgAAAADQEAAGRycy9zaGFwZXhtbC54bWxQSwUGAAAAAAYABgBb&#10;AQAAtwMAAAAA&#10;" path="m63,95c63,95,29,60,29,30c29,0,63,0,63,0c63,0,98,0,98,30c98,60,63,95,63,95xm87,26c86,21,83,17,78,13c78,13,78,13,77,13c76,12,76,12,75,12c74,11,74,11,73,11c72,10,71,10,71,10c70,10,69,10,68,9c67,9,65,9,63,9c63,9,63,9,63,9c63,9,63,9,63,9c61,9,60,9,58,9c55,10,52,11,49,13c49,13,49,13,49,13c48,13,47,14,46,15c46,15,46,15,46,15c45,16,44,16,44,17c43,18,43,18,42,19c42,19,42,19,42,20c41,21,41,21,40,22c40,23,40,23,40,23c40,24,39,25,39,26c39,28,38,29,38,30c38,52,63,82,63,82c63,82,88,52,88,30c88,29,88,28,87,26xm54,29c54,23,58,19,63,19c68,19,73,23,73,29c73,34,68,38,63,38c58,38,54,34,54,29xm104,66c104,66,101,75,104,76c107,77,116,73,116,73c116,113,116,113,116,113c116,113,85,126,82,126c79,125,47,112,44,113c41,115,10,123,10,123c10,82,10,82,10,82c10,82,24,78,25,76c27,72,26,65,16,69c6,74,0,79,0,79c0,129,0,129,0,129c0,129,3,137,10,135c16,133,44,123,44,123c44,123,78,135,82,135c86,136,126,124,126,120c126,106,126,66,126,63c125,61,110,64,104,66xm104,66c104,66,104,66,104,66e">
                        <v:path o:connectlocs="141,175;65,55;141,0;220,55;141,175;195,48;175,24;172,24;168,22;163,20;159,18;152,16;141,16;141,16;141,16;130,16;110,24;110,24;103,27;103,27;98,31;94,35;94,36;89,40;89,42;87,48;85,55;141,151;197,55;195,48;121,53;141,35;163,53;141,70;121,53;233,121;233,140;260,134;260,208;184,232;98,208;22,227;22,151;56,140;35,127;0,145;0,238;22,249;98,227;184,249;283,221;283,116;233,121;233,121;233,121" o:connectangles="0,0,0,0,0,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任意多边形 127" o:spid="_x0000_s1026" o:spt="100" style="position:absolute;left:4055;top:1722;height:219;width:283;" fillcolor="#404040 [2429]" filled="t" stroked="f" coordsize="503,379" o:gfxdata="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XEL3&#10;wAAAANwAAAAPAAAAAAAAAAEAIAAAACIAAABkcnMvZG93bnJldi54bWxQSwECFAAUAAAACACHTuJA&#10;My8FnjsAAAA5AAAAEAAAAAAAAAABACAAAAAPAQAAZHJzL3NoYXBleG1sLnhtbFBLBQYAAAAABgAG&#10;AFsBAAC5AwAAAAA=&#10;" path="m458,0c45,0,45,0,45,0c20,0,0,21,0,46c0,333,0,333,0,333c0,358,20,379,45,379c61,379,61,379,61,379c63,379,65,379,66,379c68,379,70,379,71,379c72,379,73,379,74,379c75,379,76,379,77,379c257,379,257,379,257,379c258,379,259,379,260,379c262,379,264,379,266,379c268,379,268,379,268,379c269,379,269,379,269,379c270,379,272,379,274,379c458,379,458,379,458,379c483,379,503,358,503,333c503,46,503,46,503,46c503,21,483,0,458,0xm273,347c266,347,266,347,266,347c265,347,265,347,265,347c265,347,265,347,265,347c72,347,72,347,72,347c71,347,71,347,71,347c71,347,71,347,71,347c71,347,71,347,71,347c62,347,62,347,62,347c59,347,57,346,56,346c57,330,64,307,82,288c97,272,124,253,168,253c213,253,240,272,254,288c273,307,280,330,281,346c279,346,276,347,273,347xm472,333c472,341,466,347,458,347c313,347,313,347,313,347c313,334,310,321,304,308c298,293,289,278,278,266c258,246,224,221,168,221c112,221,78,246,59,266c47,280,37,295,31,312c31,46,31,46,31,46c31,38,37,32,45,32c458,32,458,32,458,32c466,32,472,38,472,46c472,333,472,333,472,333xm169,64c128,64,94,97,94,138c94,180,128,213,169,213c210,213,244,180,244,138c244,97,210,64,169,64xm169,182c145,182,126,162,126,138c126,114,145,95,169,95c193,95,212,114,212,138c212,162,193,182,169,182xm284,63c440,63,440,63,440,63c440,95,440,95,440,95c284,95,284,95,284,95c284,63,284,63,284,63xm284,126c440,126,440,126,440,126c440,158,440,158,440,158c284,158,284,158,284,158c284,126,284,126,284,126xm284,189c379,189,379,189,379,189c379,221,379,221,379,221c284,221,284,221,284,221c284,189,284,189,284,189xm284,189c284,189,284,189,284,189e">
                        <v:path o:connectlocs="34227,0;0,252463;46397,287338;54003,287338;58567,287338;197759,287338;203844,287338;208407,287338;382588,252463;348360,0;202322,263077;201562,263077;54003,263077;54003,263077;42594,262319;127782,191811;213732,262319;359009,252463;238071,263077;211450,201667;44876,201667;23578,34874;348360,24260;359009,252463;71497,104624;185589,104624;128543,137982;128543,72024;128543,137982;334669,47763;216013,72024;216013,95526;334669,119787;216013,95526;288272,143289;216013,167550;216013,143289" o:connectangles="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group id="组合 11" o:spid="_x0000_s1026" o:spt="203" style="position:absolute;left:7531;top:2262;height:744;width:283;" coordorigin="7531,2262" coordsize="283,744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Freeform 31" o:spid="_x0000_s1026" o:spt="100" style="position:absolute;left:7551;top:2262;height:226;width:244;" fillcolor="#404040 [2429]" filled="t" stroked="f" coordsize="123,114" o:gfxdata="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5XLMb4A&#10;AADbAAAADwAAAAAAAAABACAAAAAiAAAAZHJzL2Rvd25yZXYueG1sUEsBAhQAFAAAAAgAh07iQDMv&#10;BZ47AAAAOQAAABAAAAAAAAAAAQAgAAAADQEAAGRycy9zaGFwZXhtbC54bWxQSwUGAAAAAAYABgBb&#10;AQAAtwMAAAAA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      <v:path o:connectlocs="234,202;222,162;174,154;119,132;93,71;85,25;37,15;81,146;81,146;148,204;162,212;220,218;234,202;234,202;234,202" o:connectangles="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任意多边形 166" o:spid="_x0000_s1026" o:spt="100" style="position:absolute;left:7531;top:2811;flip:x;height:195;width:283;" fillcolor="#404040 [2429]" filled="t" stroked="f" coordsize="124,83" o:gfxdata="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rNoT6/&#10;AAAA3AAAAA8AAAAAAAAAAQAgAAAAIgAAAGRycy9kb3ducmV2LnhtbFBLAQIUABQAAAAIAIdO4kAz&#10;LwWeOwAAADkAAAAQAAAAAAAAAAEAIAAAAA4BAABkcnMvc2hhcGV4bWwueG1sUEsFBgAAAAAGAAYA&#10;WwEAALgDAAAAAA==&#10;" path="m113,0c10,0,10,0,10,0c5,0,0,4,0,10c0,73,0,73,0,73c0,79,5,83,10,83c113,83,113,83,113,83c119,83,124,79,124,73c124,10,124,10,124,10c124,4,119,0,113,0c113,0,113,0,113,0xm111,7c70,44,70,44,70,44c66,47,64,48,62,48c60,48,57,47,54,44c13,7,13,7,13,7c111,7,111,7,111,7c111,7,111,7,111,7xm8,71c8,14,8,14,8,14c40,42,40,42,40,42c8,71,8,71,8,71c8,71,8,71,8,71xm13,76c45,48,45,48,45,48c51,52,51,52,51,52c54,55,57,56,62,56c66,56,70,55,73,52c78,48,78,48,78,48c111,76,111,76,111,76c13,76,13,76,13,76c13,76,13,76,13,76xm116,71c84,42,84,42,84,42c116,14,116,14,116,14c116,71,116,71,116,71c116,71,116,71,116,71xm116,71c116,71,116,71,116,71e">
                        <v:path o:connectlocs="342723838,0;30328726,0;0,30196248;0,220438354;30328726,250634602;342723838,250634602;376085612,220438354;376085612,30196248;342723838,0;342723838,0;336657745,21138591;212306309,132865928;188043676,144945123;163779302,132865928;39427866,21138591;336657745,21138591;336657745,21138591;24264374,214398756;24264374,42275443;121318388,126826330;24264374,214398756;24264374,214398756;39427866,229496010;136481881,144945123;154680162,157024318;188043676,169103514;221405450,157024318;236570683,144945123;336657745,229496010;39427866,229496010;39427866,229496010;351821237,214398756;254767223,126826330;351821237,42275443;351821237,214398756;351821237,214398756;351821237,214398756;351821237,214398756" o:connectangles="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</v:group>
                  <v:line id="直接连接符 5" o:spid="_x0000_s1026" o:spt="20" style="position:absolute;left:3977;top:2089;height:31;width:6973;" filled="f" stroked="t" coordsize="21600,21600" o:gfxdata="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RrR2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404040 [2429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hint="eastAsia" w:ascii="微软雅黑" w:hAnsi="微软雅黑" w:eastAsia="微软雅黑"/>
          <w:b w:val="0"/>
          <w:bCs/>
          <w:color w:val="404040" w:themeColor="text1" w:themeTint="BF"/>
          <w:sz w:val="22"/>
          <w:szCs w:val="22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anchor distT="0" distB="0" distL="114300" distR="114300" simplePos="0" relativeHeight="255577088" behindDoc="0" locked="0" layoutInCell="1" allowOverlap="1">
            <wp:simplePos x="0" y="0"/>
            <wp:positionH relativeFrom="column">
              <wp:posOffset>-335915</wp:posOffset>
            </wp:positionH>
            <wp:positionV relativeFrom="paragraph">
              <wp:posOffset>-436245</wp:posOffset>
            </wp:positionV>
            <wp:extent cx="909320" cy="1289050"/>
            <wp:effectExtent l="9525" t="9525" r="14605" b="15875"/>
            <wp:wrapNone/>
            <wp:docPr id="1" name="图片 1" descr="C:\Users\Administrator\Desktop\头像照片\长方形.png长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头像照片\长方形.png长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9320" cy="12890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3401649152" behindDoc="0" locked="0" layoutInCell="1" allowOverlap="1">
                <wp:simplePos x="0" y="0"/>
                <wp:positionH relativeFrom="column">
                  <wp:posOffset>-539115</wp:posOffset>
                </wp:positionH>
                <wp:positionV relativeFrom="paragraph">
                  <wp:posOffset>1174115</wp:posOffset>
                </wp:positionV>
                <wp:extent cx="1598930" cy="424180"/>
                <wp:effectExtent l="0" t="0" r="127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8930" cy="424180"/>
                          <a:chOff x="1175" y="3572"/>
                          <a:chExt cx="2518" cy="668"/>
                        </a:xfrm>
                      </wpg:grpSpPr>
                      <wps:wsp>
                        <wps:cNvPr id="19" name="圆角矩形 77"/>
                        <wps:cNvSpPr/>
                        <wps:spPr>
                          <a:xfrm>
                            <a:off x="1434" y="3696"/>
                            <a:ext cx="2259" cy="397"/>
                          </a:xfrm>
                          <a:prstGeom prst="chevron">
                            <a:avLst/>
                          </a:prstGeom>
                          <a:solidFill>
                            <a:srgbClr val="33BB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文本框 10"/>
                        <wps:cNvSpPr txBox="1"/>
                        <wps:spPr>
                          <a:xfrm>
                            <a:off x="1726" y="3572"/>
                            <a:ext cx="1583" cy="6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jc w:val="distribute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报考信息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3" name="燕尾形 3"/>
                        <wps:cNvSpPr/>
                        <wps:spPr>
                          <a:xfrm>
                            <a:off x="1175" y="3696"/>
                            <a:ext cx="335" cy="397"/>
                          </a:xfrm>
                          <a:prstGeom prst="chevron">
                            <a:avLst/>
                          </a:prstGeom>
                          <a:solidFill>
                            <a:srgbClr val="30C6C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45pt;margin-top:92.45pt;height:33.4pt;width:125.9pt;z-index:-893318144;mso-width-relative:page;mso-height-relative:page;" coordorigin="1175,3572" coordsize="2518,668" o:gfxdata="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">
                <o:lock v:ext="edit" aspectratio="f"/>
                <v:shape id="圆角矩形 77" o:spid="_x0000_s1026" o:spt="55" type="#_x0000_t55" style="position:absolute;left:1434;top:3696;height:397;width:2259;v-text-anchor:middle;" fillcolor="#33BBC3" filled="t" stroked="f" coordsize="21600,21600" o:gfxdata="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5XwG7gAAADbAAAA&#10;DwAAAAAAAAABACAAAAAiAAAAZHJzL2Rvd25yZXYueG1sUEsBAhQAFAAAAAgAh07iQDMvBZ47AAAA&#10;OQAAABAAAAAAAAAAAQAgAAAABwEAAGRycy9zaGFwZXhtbC54bWxQSwUGAAAAAAYABgBbAQAAsQMA&#10;AAAA&#10;" adj="1970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10" o:spid="_x0000_s1026" o:spt="202" type="#_x0000_t202" style="position:absolute;left:1726;top:3572;height:668;width:1583;" filled="f" stroked="f" coordsize="21600,21600" o:gfxdata="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1wyVG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jc w:val="distribute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4"/>
                            <w:szCs w:val="24"/>
                            <w:u w:val="none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报考信息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26" o:spid="_x0000_s1026" o:spt="55" type="#_x0000_t55" style="position:absolute;left:1175;top:3696;height:397;width:335;v-text-anchor:middle;" fillcolor="#30C6C4" filled="t" stroked="f" coordsize="21600,21600" o:gfxdata="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zbEVvQAA&#10;ANoAAAAPAAAAAAAAAAEAIAAAACIAAABkcnMvZG93bnJldi54bWxQSwECFAAUAAAACACHTuJAMy8F&#10;njsAAAA5AAAAEAAAAAAAAAABACAAAAAMAQAAZHJzL3NoYXBleG1sLnhtbFBLBQYAAAAABgAGAFsB&#10;AAC2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3401649152" behindDoc="0" locked="0" layoutInCell="1" allowOverlap="1">
                <wp:simplePos x="0" y="0"/>
                <wp:positionH relativeFrom="column">
                  <wp:posOffset>-539115</wp:posOffset>
                </wp:positionH>
                <wp:positionV relativeFrom="paragraph">
                  <wp:posOffset>2795905</wp:posOffset>
                </wp:positionV>
                <wp:extent cx="1598930" cy="424180"/>
                <wp:effectExtent l="0" t="0" r="127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8930" cy="424180"/>
                          <a:chOff x="1175" y="3572"/>
                          <a:chExt cx="2518" cy="668"/>
                        </a:xfrm>
                      </wpg:grpSpPr>
                      <wps:wsp>
                        <wps:cNvPr id="6" name="圆角矩形 77"/>
                        <wps:cNvSpPr/>
                        <wps:spPr>
                          <a:xfrm>
                            <a:off x="1434" y="3696"/>
                            <a:ext cx="2259" cy="397"/>
                          </a:xfrm>
                          <a:prstGeom prst="chevron">
                            <a:avLst/>
                          </a:prstGeom>
                          <a:solidFill>
                            <a:srgbClr val="33BB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文本框 10"/>
                        <wps:cNvSpPr txBox="1"/>
                        <wps:spPr>
                          <a:xfrm>
                            <a:off x="1726" y="3572"/>
                            <a:ext cx="1583" cy="6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jc w:val="distribute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8" name="燕尾形 3"/>
                        <wps:cNvSpPr/>
                        <wps:spPr>
                          <a:xfrm>
                            <a:off x="1175" y="3696"/>
                            <a:ext cx="335" cy="397"/>
                          </a:xfrm>
                          <a:prstGeom prst="chevron">
                            <a:avLst/>
                          </a:prstGeom>
                          <a:solidFill>
                            <a:srgbClr val="30C6C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45pt;margin-top:220.15pt;height:33.4pt;width:125.9pt;z-index:-893318144;mso-width-relative:page;mso-height-relative:page;" coordorigin="1175,3572" coordsize="2518,668" o:gfxdata="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">
                <o:lock v:ext="edit" aspectratio="f"/>
                <v:shape id="圆角矩形 77" o:spid="_x0000_s1026" o:spt="55" type="#_x0000_t55" style="position:absolute;left:1434;top:3696;height:397;width:2259;v-text-anchor:middle;" fillcolor="#33BBC3" filled="t" stroked="f" coordsize="21600,21600" o:gfxdata="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lYnNugAAANoA&#10;AAAPAAAAAAAAAAEAIAAAACIAAABkcnMvZG93bnJldi54bWxQSwECFAAUAAAACACHTuJAMy8FnjsA&#10;AAA5AAAAEAAAAAAAAAABACAAAAAJAQAAZHJzL3NoYXBleG1sLnhtbFBLBQYAAAAABgAGAFsBAACz&#10;AwAAAAA=&#10;" adj="1970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10" o:spid="_x0000_s1026" o:spt="202" type="#_x0000_t202" style="position:absolute;left:1726;top:3572;height:668;width:1583;" filled="f" stroked="f" coordsize="21600,21600" o:gfxdata="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+K/vLsAAADa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jc w:val="distribute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4"/>
                            <w:szCs w:val="24"/>
                            <w:u w:val="none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燕尾形 3" o:spid="_x0000_s1026" o:spt="55" type="#_x0000_t55" style="position:absolute;left:1175;top:3696;height:397;width:335;v-text-anchor:middle;" fillcolor="#30C6C4" filled="t" stroked="f" coordsize="21600,21600" o:gfxdata="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eaSNktwAAANoAAAAP&#10;AAAAAAAAAAEAIAAAACIAAABkcnMvZG93bnJldi54bWxQSwECFAAUAAAACACHTuJAMy8FnjsAAAA5&#10;AAAAEAAAAAAAAAABACAAAAAGAQAAZHJzL3NoYXBleG1sLnhtbFBLBQYAAAAABgAGAFsBAACwAwAA&#10;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3401649152" behindDoc="0" locked="0" layoutInCell="1" allowOverlap="1">
                <wp:simplePos x="0" y="0"/>
                <wp:positionH relativeFrom="column">
                  <wp:posOffset>-539115</wp:posOffset>
                </wp:positionH>
                <wp:positionV relativeFrom="paragraph">
                  <wp:posOffset>8225155</wp:posOffset>
                </wp:positionV>
                <wp:extent cx="1598930" cy="424180"/>
                <wp:effectExtent l="0" t="0" r="127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8930" cy="424180"/>
                          <a:chOff x="1175" y="3572"/>
                          <a:chExt cx="2518" cy="668"/>
                        </a:xfrm>
                      </wpg:grpSpPr>
                      <wps:wsp>
                        <wps:cNvPr id="26" name="圆角矩形 77"/>
                        <wps:cNvSpPr/>
                        <wps:spPr>
                          <a:xfrm>
                            <a:off x="1434" y="3696"/>
                            <a:ext cx="2259" cy="397"/>
                          </a:xfrm>
                          <a:prstGeom prst="chevron">
                            <a:avLst/>
                          </a:prstGeom>
                          <a:solidFill>
                            <a:srgbClr val="33BB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文本框 10"/>
                        <wps:cNvSpPr txBox="1"/>
                        <wps:spPr>
                          <a:xfrm>
                            <a:off x="1726" y="3572"/>
                            <a:ext cx="1583" cy="6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jc w:val="distribute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28" name="燕尾形 3"/>
                        <wps:cNvSpPr/>
                        <wps:spPr>
                          <a:xfrm>
                            <a:off x="1175" y="3696"/>
                            <a:ext cx="335" cy="397"/>
                          </a:xfrm>
                          <a:prstGeom prst="chevron">
                            <a:avLst/>
                          </a:prstGeom>
                          <a:solidFill>
                            <a:srgbClr val="30C6C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45pt;margin-top:647.65pt;height:33.4pt;width:125.9pt;z-index:-893318144;mso-width-relative:page;mso-height-relative:page;" coordorigin="1175,3572" coordsize="2518,668" o:gfxdata="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">
                <o:lock v:ext="edit" aspectratio="f"/>
                <v:shape id="圆角矩形 77" o:spid="_x0000_s1026" o:spt="55" type="#_x0000_t55" style="position:absolute;left:1434;top:3696;height:397;width:2259;v-text-anchor:middle;" fillcolor="#33BBC3" filled="t" stroked="f" coordsize="21600,21600" o:gfxdata="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Zq7UugAAANsA&#10;AAAPAAAAAAAAAAEAIAAAACIAAABkcnMvZG93bnJldi54bWxQSwECFAAUAAAACACHTuJAMy8FnjsA&#10;AAA5AAAAEAAAAAAAAAABACAAAAAJAQAAZHJzL3NoYXBleG1sLnhtbFBLBQYAAAAABgAGAFsBAACz&#10;AwAAAAA=&#10;" adj="1970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10" o:spid="_x0000_s1026" o:spt="202" type="#_x0000_t202" style="position:absolute;left:1726;top:3572;height:668;width:1583;" filled="f" stroked="f" coordsize="21600,21600" o:gfxdata="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mVEl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jc w:val="distribute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4"/>
                            <w:szCs w:val="24"/>
                            <w:u w:val="none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燕尾形 3" o:spid="_x0000_s1026" o:spt="55" type="#_x0000_t55" style="position:absolute;left:1175;top:3696;height:397;width:335;v-text-anchor:middle;" fillcolor="#30C6C4" filled="t" stroked="f" coordsize="21600,21600" o:gfxdata="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RW7qbgAAADbAAAA&#10;DwAAAAAAAAABACAAAAAiAAAAZHJzL2Rvd25yZXYueG1sUEsBAhQAFAAAAAgAh07iQDMvBZ47AAAA&#10;OQAAABAAAAAAAAAAAQAgAAAABwEAAGRycy9zaGFwZXhtbC54bWxQSwUGAAAAAAYABgBbAQAAsQMA&#10;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3401649152" behindDoc="0" locked="0" layoutInCell="1" allowOverlap="1">
                <wp:simplePos x="0" y="0"/>
                <wp:positionH relativeFrom="column">
                  <wp:posOffset>-539115</wp:posOffset>
                </wp:positionH>
                <wp:positionV relativeFrom="paragraph">
                  <wp:posOffset>6644005</wp:posOffset>
                </wp:positionV>
                <wp:extent cx="1598930" cy="424180"/>
                <wp:effectExtent l="0" t="0" r="127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8930" cy="424180"/>
                          <a:chOff x="1175" y="3572"/>
                          <a:chExt cx="2518" cy="668"/>
                        </a:xfrm>
                      </wpg:grpSpPr>
                      <wps:wsp>
                        <wps:cNvPr id="16" name="圆角矩形 77"/>
                        <wps:cNvSpPr/>
                        <wps:spPr>
                          <a:xfrm>
                            <a:off x="1434" y="3696"/>
                            <a:ext cx="2259" cy="397"/>
                          </a:xfrm>
                          <a:prstGeom prst="chevron">
                            <a:avLst/>
                          </a:prstGeom>
                          <a:solidFill>
                            <a:srgbClr val="33BB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文本框 10"/>
                        <wps:cNvSpPr txBox="1"/>
                        <wps:spPr>
                          <a:xfrm>
                            <a:off x="1726" y="3572"/>
                            <a:ext cx="1583" cy="6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jc w:val="distribute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综合素质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22" name="燕尾形 3"/>
                        <wps:cNvSpPr/>
                        <wps:spPr>
                          <a:xfrm>
                            <a:off x="1175" y="3696"/>
                            <a:ext cx="335" cy="397"/>
                          </a:xfrm>
                          <a:prstGeom prst="chevron">
                            <a:avLst/>
                          </a:prstGeom>
                          <a:solidFill>
                            <a:srgbClr val="30C6C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45pt;margin-top:523.15pt;height:33.4pt;width:125.9pt;z-index:-893318144;mso-width-relative:page;mso-height-relative:page;" coordorigin="1175,3572" coordsize="2518,668" o:gfxdata="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AAAAAZHJzL1BLAQIUABQAAAAIAIdO4kBM1Nad2wAAAA0BAAAP&#10;AAAAAAAAAAEAIAAAACIAAABkcnMvZG93bnJldi54bWxQSwECFAAUAAAACACHTuJAgOSgjqQDAACI&#10;CwAADgAAAAAAAAABACAAAAAqAQAAZHJzL2Uyb0RvYy54bWxQSwUGAAAAAAYABgBZAQAAQAcAAAAA&#10;">
                <o:lock v:ext="edit" aspectratio="f"/>
                <v:shape id="圆角矩形 77" o:spid="_x0000_s1026" o:spt="55" type="#_x0000_t55" style="position:absolute;left:1434;top:3696;height:397;width:2259;v-text-anchor:middle;" fillcolor="#33BBC3" filled="t" stroked="f" coordsize="21600,21600" o:gfxdata="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gpkabgAAADbAAAA&#10;DwAAAAAAAAABACAAAAAiAAAAZHJzL2Rvd25yZXYueG1sUEsBAhQAFAAAAAgAh07iQDMvBZ47AAAA&#10;OQAAABAAAAAAAAAAAQAgAAAABwEAAGRycy9zaGFwZXhtbC54bWxQSwUGAAAAAAYABgBbAQAAsQMA&#10;AAAA&#10;" adj="1970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10" o:spid="_x0000_s1026" o:spt="202" type="#_x0000_t202" style="position:absolute;left:1726;top:3572;height:668;width:1583;" filled="f" stroked="f" coordsize="21600,21600" o:gfxdata="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ag/q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jc w:val="distribute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4"/>
                            <w:szCs w:val="24"/>
                            <w:u w:val="none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综合素质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燕尾形 3" o:spid="_x0000_s1026" o:spt="55" type="#_x0000_t55" style="position:absolute;left:1175;top:3696;height:397;width:335;v-text-anchor:middle;" fillcolor="#30C6C4" filled="t" stroked="f" coordsize="21600,21600" o:gfxdata="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D9jEO/&#10;AAAA2wAAAA8AAAAAAAAAAQAgAAAAIgAAAGRycy9kb3ducmV2LnhtbFBLAQIUABQAAAAIAIdO4kAz&#10;LwWeOwAAADkAAAAQAAAAAAAAAAEAIAAAAA4BAABkcnMvc2hhcGV4bWwueG1sUEsFBgAAAAAGAAYA&#10;WwEAALg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01629696" behindDoc="0" locked="0" layoutInCell="1" allowOverlap="1">
                <wp:simplePos x="0" y="0"/>
                <wp:positionH relativeFrom="column">
                  <wp:posOffset>-612775</wp:posOffset>
                </wp:positionH>
                <wp:positionV relativeFrom="paragraph">
                  <wp:posOffset>8559165</wp:posOffset>
                </wp:positionV>
                <wp:extent cx="6400800" cy="749300"/>
                <wp:effectExtent l="0" t="0" r="0" b="0"/>
                <wp:wrapNone/>
                <wp:docPr id="6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74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500" w:lineRule="exact"/>
                              <w:ind w:left="0" w:leftChars="0" w:firstLine="0" w:firstLineChars="0"/>
                              <w:jc w:val="both"/>
                              <w:textAlignment w:val="auto"/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喜欢独立思考，具备较好的调研能力和数据分析能力，富有团队合作精神，敢于接受有挑战性的任务，希望通过研究生阶段的学习使自己各方面得到提高，让自己更加优秀！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8.25pt;margin-top:673.95pt;height:59pt;width:504pt;z-index:-893337600;mso-width-relative:page;mso-height-relative:page;" filled="f" stroked="f" coordsize="21600,21600" o:gfxdata="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CHWX&#10;0tgAAAANAQAADwAAAAAAAAABACAAAAAiAAAAZHJzL2Rvd25yZXYueG1sUEsBAhQAFAAAAAgAh07i&#10;QG/DNnAiAgAAKgQAAA4AAAAAAAAAAQAgAAAAJ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500" w:lineRule="exact"/>
                        <w:ind w:left="0" w:leftChars="0" w:firstLine="0" w:firstLineChars="0"/>
                        <w:jc w:val="both"/>
                        <w:textAlignment w:val="auto"/>
                        <w:rPr>
                          <w:rStyle w:val="6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喜欢独立思考，具备较好的调研能力和数据分析能力，富有团队合作精神，敢于接受有挑战性的任务，希望通过研究生阶段的学习使自己各方面得到提高，让自己更加优秀！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01628672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7052310</wp:posOffset>
                </wp:positionV>
                <wp:extent cx="6400800" cy="1102995"/>
                <wp:effectExtent l="0" t="0" r="0" b="0"/>
                <wp:wrapNone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102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500" w:lineRule="exact"/>
                              <w:ind w:left="0" w:leftChars="0" w:firstLine="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[专业能力]：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GPA3.8/4.0，连续四年专业排名top3，获校一等奖学金2次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500" w:lineRule="exact"/>
                              <w:ind w:left="0" w:leftChars="0" w:firstLine="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[管理能力]：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任校学生会实践部部长，获得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校级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优秀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生干部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称号；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500" w:lineRule="exact"/>
                              <w:ind w:left="0" w:leftChars="0" w:firstLine="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[语言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]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：获得计算机二级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C语言证书，大学英语六级证书（535分），雅思6.5分；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9.5pt;margin-top:555.3pt;height:86.85pt;width:504pt;z-index:-893338624;mso-width-relative:page;mso-height-relative:page;" filled="f" stroked="f" coordsize="21600,21600" o:gfxdata="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Z&#10;eLT+2AAAAA0BAAAPAAAAAAAAAAEAIAAAACIAAABkcnMvZG93bnJldi54bWxQSwECFAAUAAAACACH&#10;TuJArKh8GyQCAAAr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500" w:lineRule="exact"/>
                        <w:ind w:left="0" w:leftChars="0" w:firstLine="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[专业能力]：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GPA3.8/4.0，连续四年专业排名top3，获校一等奖学金2次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500" w:lineRule="exact"/>
                        <w:ind w:left="0" w:leftChars="0" w:firstLine="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[管理能力]：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任校学生会实践部部长，获得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校级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优秀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生干部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称号；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500" w:lineRule="exact"/>
                        <w:ind w:left="0" w:leftChars="0" w:firstLine="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[语言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能力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]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：获得计算机二级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C语言证书，大学英语六级证书（535分），雅思6.5分；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01585664" behindDoc="0" locked="0" layoutInCell="1" allowOverlap="1">
                <wp:simplePos x="0" y="0"/>
                <wp:positionH relativeFrom="column">
                  <wp:posOffset>-644525</wp:posOffset>
                </wp:positionH>
                <wp:positionV relativeFrom="paragraph">
                  <wp:posOffset>5130165</wp:posOffset>
                </wp:positionV>
                <wp:extent cx="6400800" cy="135572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355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～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20XX.09                       校学生会                             实践部部长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组织多种形式的社会实践活动和志愿活动，参与活动的组织协调和人员的管理；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通过与学校周边社区、企事业等单位建立良好的合作关系，拓展社会实践基地8处；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5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带领8人团队进行暑期社会实践，调查社区居民养老问题，撰写21页调研报告，获优秀奖.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0.75pt;margin-top:403.95pt;height:106.75pt;width:504pt;z-index:-893381632;mso-width-relative:page;mso-height-relative:page;" filled="f" stroked="f" coordsize="21600,21600" o:gfxdata="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6OxAP&#10;2QAAAA0BAAAPAAAAAAAAAAEAIAAAACIAAABkcnMvZG93bnJldi54bWxQSwECFAAUAAAACACHTuJA&#10;2Vt1QSACAAArBAAADgAAAAAAAAABACAAAAAo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 w:cs="Times New Roman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sz w:val="22"/>
                          <w:szCs w:val="22"/>
                          <w:lang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sz w:val="22"/>
                          <w:szCs w:val="22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sz w:val="22"/>
                          <w:szCs w:val="22"/>
                          <w:lang w:eastAsia="zh-CN"/>
                        </w:rPr>
                        <w:t>～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>20XX.09                       校学生会                             实践部部长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组织多种形式的社会实践活动和志愿活动，参与活动的组织协调和人员的管理；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通过与学校周边社区、企事业等单位建立良好的合作关系，拓展社会实践基地8处；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50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带领8人团队进行暑期社会实践，调查社区居民养老问题，撰写21页调研报告，获优秀奖.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3401649152" behindDoc="0" locked="0" layoutInCell="1" allowOverlap="1">
                <wp:simplePos x="0" y="0"/>
                <wp:positionH relativeFrom="column">
                  <wp:posOffset>-539115</wp:posOffset>
                </wp:positionH>
                <wp:positionV relativeFrom="paragraph">
                  <wp:posOffset>4669790</wp:posOffset>
                </wp:positionV>
                <wp:extent cx="1598930" cy="424180"/>
                <wp:effectExtent l="0" t="0" r="127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8930" cy="424180"/>
                          <a:chOff x="1175" y="3572"/>
                          <a:chExt cx="2518" cy="668"/>
                        </a:xfrm>
                      </wpg:grpSpPr>
                      <wps:wsp>
                        <wps:cNvPr id="11" name="圆角矩形 77"/>
                        <wps:cNvSpPr/>
                        <wps:spPr>
                          <a:xfrm>
                            <a:off x="1434" y="3696"/>
                            <a:ext cx="2259" cy="397"/>
                          </a:xfrm>
                          <a:prstGeom prst="chevron">
                            <a:avLst/>
                          </a:prstGeom>
                          <a:solidFill>
                            <a:srgbClr val="33BB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文本框 10"/>
                        <wps:cNvSpPr txBox="1"/>
                        <wps:spPr>
                          <a:xfrm>
                            <a:off x="1726" y="3572"/>
                            <a:ext cx="1583" cy="6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jc w:val="distribute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8"/>
                                  <w:szCs w:val="28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校园经历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4"/>
                                  <w:szCs w:val="24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  <a:noAutofit/>
                        </wps:bodyPr>
                      </wps:wsp>
                      <wps:wsp>
                        <wps:cNvPr id="14" name="燕尾形 3"/>
                        <wps:cNvSpPr/>
                        <wps:spPr>
                          <a:xfrm>
                            <a:off x="1175" y="3696"/>
                            <a:ext cx="335" cy="397"/>
                          </a:xfrm>
                          <a:prstGeom prst="chevron">
                            <a:avLst/>
                          </a:prstGeom>
                          <a:solidFill>
                            <a:srgbClr val="30C6C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45pt;margin-top:367.7pt;height:33.4pt;width:125.9pt;z-index:-893318144;mso-width-relative:page;mso-height-relative:page;" coordorigin="1175,3572" coordsize="2518,668" o:gfxdata="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">
                <o:lock v:ext="edit" aspectratio="f"/>
                <v:shape id="圆角矩形 77" o:spid="_x0000_s1026" o:spt="55" type="#_x0000_t55" style="position:absolute;left:1434;top:3696;height:397;width:2259;v-text-anchor:middle;" fillcolor="#33BBC3" filled="t" stroked="f" coordsize="21600,21600" o:gfxdata="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eP8HbgAAADbAAAA&#10;DwAAAAAAAAABACAAAAAiAAAAZHJzL2Rvd25yZXYueG1sUEsBAhQAFAAAAAgAh07iQDMvBZ47AAAA&#10;OQAAABAAAAAAAAAAAQAgAAAABwEAAGRycy9zaGFwZXhtbC54bWxQSwUGAAAAAAYABgBbAQAAsQMA&#10;AAAA&#10;" adj="1970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10" o:spid="_x0000_s1026" o:spt="202" type="#_x0000_t202" style="position:absolute;left:1726;top:3572;height:668;width:1583;" filled="f" stroked="f" coordsize="21600,21600" o:gfxdata="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86dm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jc w:val="distribute"/>
                          <w:textAlignment w:val="auto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4"/>
                            <w:szCs w:val="24"/>
                            <w:u w:val="none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8"/>
                            <w:szCs w:val="28"/>
                            <w:u w:val="none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校园经历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4"/>
                            <w:szCs w:val="24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燕尾形 3" o:spid="_x0000_s1026" o:spt="55" type="#_x0000_t55" style="position:absolute;left:1175;top:3696;height:397;width:335;v-text-anchor:middle;" fillcolor="#30C6C4" filled="t" stroked="f" coordsize="21600,21600" o:gfxdata="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40exG8AAAA&#10;2wAAAA8AAAAAAAAAAQAgAAAAIgAAAGRycy9kb3ducmV2LnhtbFBLAQIUABQAAAAIAIdO4kAzLwWe&#10;OwAAADkAAAAQAAAAAAAAAAEAIAAAAAsBAABkcnMvc2hhcGV4bWwueG1sUEsFBgAAAAAGAAYAWwEA&#10;ALU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01636864" behindDoc="0" locked="0" layoutInCell="1" allowOverlap="1">
                <wp:simplePos x="0" y="0"/>
                <wp:positionH relativeFrom="column">
                  <wp:posOffset>-612775</wp:posOffset>
                </wp:positionH>
                <wp:positionV relativeFrom="paragraph">
                  <wp:posOffset>3221990</wp:posOffset>
                </wp:positionV>
                <wp:extent cx="6450965" cy="1395095"/>
                <wp:effectExtent l="0" t="0" r="0" b="0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0965" cy="1395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 xml:space="preserve">.06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 xml:space="preserve">稻壳大学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公共管理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"http://www.so.com/s?q=%E7%AE%A1%E7%90%86%E5%AD%A6%E5%8E%9F%E7%90%86&amp;ie=utf-8&amp;src=internal_wenda_recommend_textn"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管理学原理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、管理经济学、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"http://www.so.com/s?q=%E7%AE%A1%E7%90%86%E4%BF%A1%E6%81%AF%E7%B3%BB%E7%BB%9F&amp;ie=utf-8&amp;src=internal_wenda_recommend_textn"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管理信息系统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"http://www.so.com/s?q=%E8%A1%8C%E6%94%BF%E5%AD%A6%E5%8E%9F%E7%90%86&amp;ie=utf-8&amp;src=internal_wenda_recommend_textn"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行政学原理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、行政法学、公共关系学、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"http://www.so.com/s?q=%E7%AE%A1%E7%90%86%E4%BC%A6%E7%90%86%E5%AD%A6&amp;ie=utf-8&amp;src=internal_wenda_recommend_textn"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管理伦理学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"http://www.so.com/s?q=%E5%B8%82%E6%94%BF%E7%AE%A1%E7%90%86%E5%AD%A6&amp;ie=utf-8&amp;src=internal_wenda_recommend_textn"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市政管理学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、管理定量分析、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"http://www.so.com/s?q=%E5%85%AC%E5%85%B1%E6%94%BF%E7%AD%96&amp;ie=utf-8&amp;src=internal_wenda_recommend_textn"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公共政策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与分析、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"http://www.so.com/s?q=%E5%8A%B3%E5%8A%A8%E4%BF%9D%E9%9A%9C&amp;ie=utf-8&amp;src=internal_wenda_recommend_textn"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劳动保障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、社会学等。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毕业论文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"https://kns.cnki.net/kns/detail/detail.aspx?dbcode=CMFD&amp;QueryID=0&amp;CurRec=13&amp;dbname=CMFDTEMP&amp;filename=1019689505.nh" \t "https://kns.cnki.net/kns/brief/_blank"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"https://kns.cnki.net/kns/detail/detail.aspx?dbcode=CMFD&amp;QueryID=9&amp;CurRec=1&amp;dbname=CMFD201902&amp;filename=1019609146.nh" \t "https://kns.cnki.net/kns/brief/_blank"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“全面二孩”政策下人口老龄化对中国养老保险支出的影响研究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8.25pt;margin-top:253.7pt;height:109.85pt;width:507.95pt;z-index:-893330432;mso-width-relative:page;mso-height-relative:page;" filled="f" stroked="f" coordsize="21600,21600" o:gfxdata="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r&#10;cCMT2AAAAAsBAAAPAAAAAAAAAAEAIAAAACIAAABkcnMvZG93bnJldi54bWxQSwECFAAUAAAACACH&#10;TuJAOyOt5iQCAAAr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  <w:t xml:space="preserve">.06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  <w:t xml:space="preserve">稻壳大学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  <w:t>公共管理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"http://www.so.com/s?q=%E7%AE%A1%E7%90%86%E5%AD%A6%E5%8E%9F%E7%90%86&amp;ie=utf-8&amp;src=internal_wenda_recommend_textn"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管理学原理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、管理经济学、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"http://www.so.com/s?q=%E7%AE%A1%E7%90%86%E4%BF%A1%E6%81%AF%E7%B3%BB%E7%BB%9F&amp;ie=utf-8&amp;src=internal_wenda_recommend_textn"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管理信息系统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"http://www.so.com/s?q=%E8%A1%8C%E6%94%BF%E5%AD%A6%E5%8E%9F%E7%90%86&amp;ie=utf-8&amp;src=internal_wenda_recommend_textn"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行政学原理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、行政法学、公共关系学、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"http://www.so.com/s?q=%E7%AE%A1%E7%90%86%E4%BC%A6%E7%90%86%E5%AD%A6&amp;ie=utf-8&amp;src=internal_wenda_recommend_textn"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管理伦理学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"http://www.so.com/s?q=%E5%B8%82%E6%94%BF%E7%AE%A1%E7%90%86%E5%AD%A6&amp;ie=utf-8&amp;src=internal_wenda_recommend_textn"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市政管理学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、管理定量分析、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"http://www.so.com/s?q=%E5%85%AC%E5%85%B1%E6%94%BF%E7%AD%96&amp;ie=utf-8&amp;src=internal_wenda_recommend_textn"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公共政策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与分析、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"http://www.so.com/s?q=%E5%8A%B3%E5%8A%A8%E4%BF%9D%E9%9A%9C&amp;ie=utf-8&amp;src=internal_wenda_recommend_textn"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劳动保障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、社会学等。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毕业论文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"https://kns.cnki.net/kns/detail/detail.aspx?dbcode=CMFD&amp;QueryID=0&amp;CurRec=13&amp;dbname=CMFDTEMP&amp;filename=1019689505.nh" \t "https://kns.cnki.net/kns/brief/_blank"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《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"https://kns.cnki.net/kns/detail/detail.aspx?dbcode=CMFD&amp;QueryID=9&amp;CurRec=1&amp;dbname=CMFD201902&amp;filename=1019609146.nh" \t "https://kns.cnki.net/kns/brief/_blank"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“全面二孩”政策下人口老龄化对中国养老保险支出的影响研究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》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1"/>
                          <w:szCs w:val="21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01630720" behindDoc="0" locked="0" layoutInCell="1" allowOverlap="1">
                <wp:simplePos x="0" y="0"/>
                <wp:positionH relativeFrom="column">
                  <wp:posOffset>-539115</wp:posOffset>
                </wp:positionH>
                <wp:positionV relativeFrom="paragraph">
                  <wp:posOffset>1583690</wp:posOffset>
                </wp:positionV>
                <wp:extent cx="6350635" cy="340360"/>
                <wp:effectExtent l="0" t="0" r="0" b="0"/>
                <wp:wrapNone/>
                <wp:docPr id="8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635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eastAsia="zh-CN"/>
                              </w:rPr>
                              <w:t>报考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eastAsia="zh-CN"/>
                              </w:rPr>
                              <w:t>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XXXXX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eastAsia="zh-CN"/>
                              </w:rPr>
                              <w:t xml:space="preserve">大学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eastAsia="zh-CN"/>
                              </w:rPr>
                              <w:t>报考专业：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公共管理学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2.45pt;margin-top:124.7pt;height:26.8pt;width:500.05pt;z-index:-893336576;mso-width-relative:page;mso-height-relative:page;" filled="f" stroked="f" coordsize="21600,21600" o:gfxdata="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6PjG/ZAAAACwEAAA8AAAAAAAAAAQAgAAAAIgAAAGRycy9kb3ducmV2LnhtbFBLAQIUABQAAAAI&#10;AIdO4kDznsIYJQIAACoEAAAOAAAAAAAAAAEAIAAAACg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  <w:lang w:eastAsia="zh-CN"/>
                        </w:rPr>
                        <w:t>报考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  <w:lang w:eastAsia="zh-CN"/>
                        </w:rPr>
                        <w:t>院校：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XXXXX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  <w:lang w:eastAsia="zh-CN"/>
                        </w:rPr>
                        <w:t xml:space="preserve">大学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  <w:lang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 xml:space="preserve">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  <w:lang w:eastAsia="zh-CN"/>
                        </w:rPr>
                        <w:t>报考专业：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公共管理学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eastAsia"/>
          <w:sz w:val="20"/>
          <w:lang w:val="en-US" w:eastAsia="zh-CN"/>
        </w:rPr>
      </w:pPr>
    </w:p>
    <w:p>
      <w:pPr>
        <w:rPr>
          <w:rFonts w:hint="default"/>
          <w:sz w:val="20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733957120" behindDoc="0" locked="0" layoutInCell="1" allowOverlap="1">
                <wp:simplePos x="0" y="0"/>
                <wp:positionH relativeFrom="column">
                  <wp:posOffset>-1284605</wp:posOffset>
                </wp:positionH>
                <wp:positionV relativeFrom="paragraph">
                  <wp:posOffset>1175385</wp:posOffset>
                </wp:positionV>
                <wp:extent cx="7864475" cy="116840"/>
                <wp:effectExtent l="0" t="0" r="3175" b="1651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4475" cy="116840"/>
                        </a:xfrm>
                        <a:prstGeom prst="rect">
                          <a:avLst/>
                        </a:prstGeom>
                        <a:solidFill>
                          <a:srgbClr val="33BB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1.15pt;margin-top:92.55pt;height:9.2pt;width:619.25pt;z-index:733957120;v-text-anchor:middle;mso-width-relative:page;mso-height-relative:page;" fillcolor="#33BBC3" filled="t" stroked="f" coordsize="21600,21600" o:gfxdata="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hxyc3bAAAADQEAAA8AAAAAAAAAAQAgAAAAIgAA&#10;AGRycy9kb3ducmV2LnhtbFBLAQIUABQAAAAIAIdO4kAo4aMAdwIAANgEAAAOAAAAAAAAAAEAIAAA&#10;ACo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A4D99"/>
    <w:multiLevelType w:val="singleLevel"/>
    <w:tmpl w:val="0A8A4D9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624E5A"/>
    <w:rsid w:val="4ADE737B"/>
    <w:rsid w:val="5B624E5A"/>
    <w:rsid w:val="6E693527"/>
    <w:rsid w:val="72674754"/>
    <w:rsid w:val="7A23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113f92f2-1530-4adc-bc6f-ae4fe60da421\&#31649;&#29702;&#23398;&#32771;&#30740;&#22797;&#3579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管理学考研复试简历.docx</Template>
  <Pages>1</Pages>
  <Words>25</Words>
  <Characters>33</Characters>
  <Lines>0</Lines>
  <Paragraphs>0</Paragraphs>
  <TotalTime>2</TotalTime>
  <ScaleCrop>false</ScaleCrop>
  <LinksUpToDate>false</LinksUpToDate>
  <CharactersWithSpaces>33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2022-01-10T08:37:00Z</dcterms:created>
  <dc:creator>Mr Lee</dc:creator>
  <cp:lastModifiedBy>Mr Lee</cp:lastModifiedBy>
  <dcterms:modified xsi:type="dcterms:W3CDTF">2022-01-10T13:04:52Z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TemplateUUID">
    <vt:lpwstr>v1.0_mb_DIoZUuUHYIjh9opwrOysfw==</vt:lpwstr>
  </property>
</Properties>
</file>