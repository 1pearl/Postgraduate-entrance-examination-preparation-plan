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pPr w:leftFromText="180" w:rightFromText="180" w:vertAnchor="text" w:horzAnchor="page" w:tblpX="829" w:tblpY="26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  <w:gridCol w:w="1701"/>
        <w:gridCol w:w="1701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4" w:hRule="exac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报考院校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中国科技大学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报考专业</w:t>
            </w:r>
          </w:p>
        </w:tc>
        <w:tc>
          <w:tcPr>
            <w:tcW w:w="366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1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初试成绩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数学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英语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政治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专业</w:t>
            </w:r>
          </w:p>
        </w:tc>
        <w:tc>
          <w:tcPr>
            <w:tcW w:w="19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1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19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315</w:t>
            </w:r>
          </w:p>
        </w:tc>
      </w:tr>
    </w:tbl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468241408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9477375</wp:posOffset>
                </wp:positionV>
                <wp:extent cx="6661785" cy="82169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821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专业技能：Spring MVC / Spring boot构架（熟悉）、SQL语言（精通）、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python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(了解）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语言能力：英语（CET-6）,日语（N2）,粤语（流利听说读写）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兴趣爱好：编程 / 旅行 / 羽毛球 / 唱歌 / 阅读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35pt;margin-top:746.25pt;height:64.7pt;width:524.55pt;z-index:468241408;mso-width-relative:page;mso-height-relative:page;" filled="f" stroked="f" coordsize="21600,21600" o:gfxdata="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2wMedkAAAANAQAADwAAAAAAAAABACAAAAAiAAAAZHJzL2Rvd25yZXYueG1sUEsBAhQAFAAAAAgA&#10;h07iQAsvhiY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专业技能：Spring MVC / Spring boot构架（熟悉）、SQL语言（精通）、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python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(了解）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语言能力：英语（CET-6）,日语（N2）,粤语（流利听说读写）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兴趣爱好：编程 / 旅行 / 羽毛球 / 唱歌 / 阅读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22386432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4803775</wp:posOffset>
                </wp:positionV>
                <wp:extent cx="6710680" cy="84455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68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负责医院门诊系统建设，设计医院挂号管理、门诊分析、收费管理、药房管理、院长查询、财务分析、账套管理等核心模块，系统主要采用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Net与SQL Server数据库结合技术研发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前端的页面编写，JS脚本编写，多层结构的软件设计、数据库的数据表设计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，获得校级十佳课题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.35pt;margin-top:378.25pt;height:66.5pt;width:528.4pt;z-index:522386432;mso-width-relative:page;mso-height-relative:page;" filled="f" stroked="f" coordsize="21600,21600" o:gfxdata="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qY&#10;qx3XAAAACwEAAA8AAAAAAAAAAQAgAAAAIgAAAGRycy9kb3ducmV2LnhtbFBLAQIUABQAAAAIAIdO&#10;4kBW1QsB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负责医院门诊系统建设，设计医院挂号管理、门诊分析、收费管理、药房管理、院长查询、财务分析、账套管理等核心模块，系统主要采用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Net与SQL Server数据库结合技术研发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独立负责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前端的页面编写，JS脚本编写，多层结构的软件设计、数据库的数据表设计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，获得校级十佳课题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480611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6136640</wp:posOffset>
                </wp:positionV>
                <wp:extent cx="6753225" cy="460375"/>
                <wp:effectExtent l="0" t="0" r="0" b="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60375"/>
                          <a:chOff x="1063" y="7239"/>
                          <a:chExt cx="10635" cy="725"/>
                        </a:xfrm>
                      </wpg:grpSpPr>
                      <wps:wsp>
                        <wps:cNvPr id="12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7364"/>
                            <a:ext cx="5412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“HTML5+CSS3”网页设计的特点及应用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123" y="7239"/>
                            <a:ext cx="2575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9.10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20.03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75pt;margin-top:483.2pt;height:36.25pt;width:531.75pt;z-index:548061184;mso-width-relative:page;mso-height-relative:page;" coordorigin="1063,7239" coordsize="10635,725" o:gfxdata="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pj+VR3AAAAAwBAAAPAAAAAAAAAAEA&#10;IAAAACIAAABkcnMvZG93bnJldi54bWxQSwECFAAUAAAACACHTuJA9kFF2LYCAACIBwAADgAAAAAA&#10;AAABACAAAAArAQAAZHJzL2Uyb0RvYy54bWxQSwUGAAAAAAYABgBZAQAAUwYAAAAA&#10;">
                <o:lock v:ext="edit" aspectratio="f"/>
                <v:shape id="Text Box 52" o:spid="_x0000_s1026" o:spt="202" type="#_x0000_t202" style="position:absolute;left:1063;top:7364;height:570;width:5412;v-text-anchor:middle;" filled="f" stroked="f" coordsize="21600,21600" o:gfxdata="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57C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“HTML5+CSS3”网页设计的特点及应用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9123;top:7239;height:725;width:2575;v-text-anchor:middle;" filled="f" stroked="f" coordsize="21600,21600" o:gfxdata="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Wdv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9.10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20.03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223874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7838440</wp:posOffset>
                </wp:positionV>
                <wp:extent cx="6613525" cy="46037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5" cy="460375"/>
                          <a:chOff x="1263" y="12939"/>
                          <a:chExt cx="10415" cy="725"/>
                        </a:xfrm>
                      </wpg:grpSpPr>
                      <wps:wsp>
                        <wps:cNvPr id="10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" y="13044"/>
                            <a:ext cx="529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广州大学 / 计算机系学生会 / 宣传部长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123" y="12939"/>
                            <a:ext cx="2555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7.07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20.07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75pt;margin-top:617.2pt;height:36.25pt;width:520.75pt;z-index:522387456;mso-width-relative:page;mso-height-relative:page;" coordorigin="1263,12939" coordsize="10415,725" o:gfxdata="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QqHcM3QAAAA0BAAAPAAAAAAAAAAEAIAAA&#10;ACIAAABkcnMvZG93bnJldi54bWxQSwECFAAUAAAACACHTuJAFTR2x7ICAACJBwAADgAAAAAAAAAB&#10;ACAAAAAsAQAAZHJzL2Uyb0RvYy54bWxQSwUGAAAAAAYABgBZAQAAUAYAAAAA&#10;">
                <o:lock v:ext="edit" aspectratio="f"/>
                <v:shape id="Text Box 52" o:spid="_x0000_s1026" o:spt="202" type="#_x0000_t202" style="position:absolute;left:1263;top:13044;height:570;width:5293;v-text-anchor:middle;" filled="f" stroked="f" coordsize="21600,21600" o:gfxdata="UEsDBAoAAAAAAIdO4kAAAAAAAAAAAAAAAAAEAAAAZHJzL1BLAwQUAAAACACHTuJAFKmNo7sAAADc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qvCvh7Jl0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mN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广州大学 / 计算机系学生会 / 宣传部长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9123;top:12939;height:725;width:2555;v-text-anchor:middle;" filled="f" stroked="f" coordsize="21600,21600" o:gfxdata="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p6vE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7.07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20.07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6825267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8296275</wp:posOffset>
                </wp:positionV>
                <wp:extent cx="6597015" cy="703580"/>
                <wp:effectExtent l="0" t="0" r="0" b="0"/>
                <wp:wrapNone/>
                <wp:docPr id="1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70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开设校内计算机讲座，积极组织社团成员参与各类软件设计大赛，荣获“广东省优秀技术团队”荣誉称号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积极组织新生和优秀技术人才进行对口企业调研和暑期实践，减少企业研发项目成本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100万+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35pt;margin-top:653.25pt;height:55.4pt;width:519.45pt;z-index:468252672;mso-width-relative:page;mso-height-relative:page;" filled="f" stroked="f" coordsize="21600,21600" o:gfxdata="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MPs9XZAAAADQEAAA8AAAAAAAAAAQAgAAAAIgAAAGRycy9kb3ducmV2LnhtbFBLAQIUABQAAAAI&#10;AIdO4kA/E9jr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开设校内计算机讲座，积极组织社团成员参与各类软件设计大赛，荣获“广东省优秀技术团队”荣誉称号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积极组织新生和优秀技术人才进行对口企业调研和暑期实践，减少企业研发项目成本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100万+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6824345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5577840</wp:posOffset>
                </wp:positionV>
                <wp:extent cx="6859905" cy="512445"/>
                <wp:effectExtent l="0" t="0" r="17145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905" cy="512445"/>
                          <a:chOff x="777" y="9179"/>
                          <a:chExt cx="10803" cy="807"/>
                        </a:xfrm>
                      </wpg:grpSpPr>
                      <wps:wsp>
                        <wps:cNvPr id="25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9179"/>
                            <a:ext cx="2011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100" w:after="100"/>
                                <w:ind w:left="0" w:firstLine="280" w:firstLineChars="100"/>
                                <w:jc w:val="both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宋体" w:eastAsia="微软雅黑"/>
                                  <w:b/>
                                  <w:color w:val="262626" w:themeColor="text1" w:themeTint="D9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毕业论文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组合 39"/>
                        <wpg:cNvGrpSpPr/>
                        <wpg:grpSpPr>
                          <a:xfrm rot="0">
                            <a:off x="1028" y="9983"/>
                            <a:ext cx="10552" cy="3"/>
                            <a:chOff x="-11578" y="9967"/>
                            <a:chExt cx="15243" cy="3"/>
                          </a:xfrm>
                        </wpg:grpSpPr>
                        <wpg:grpSp>
                          <wpg:cNvPr id="12" name="组合 32"/>
                          <wpg:cNvGrpSpPr/>
                          <wpg:grpSpPr>
                            <a:xfrm>
                              <a:off x="-11578" y="9967"/>
                              <a:ext cx="1995" cy="0"/>
                              <a:chOff x="-8932" y="10620"/>
                              <a:chExt cx="18535545" cy="0"/>
                            </a:xfrm>
                          </wpg:grpSpPr>
                          <wps:wsp>
                            <wps:cNvPr id="13" name="直接连接符 10"/>
                            <wps:cNvCnPr/>
                            <wps:spPr>
                              <a:xfrm>
                                <a:off x="359" y="10620"/>
                                <a:ext cx="1852625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接连接符 10"/>
                            <wps:cNvCnPr/>
                            <wps:spPr>
                              <a:xfrm>
                                <a:off x="-8932" y="10620"/>
                                <a:ext cx="9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直接连接符 38"/>
                          <wps:cNvCnPr/>
                          <wps:spPr>
                            <a:xfrm>
                              <a:off x="-10139" y="9970"/>
                              <a:ext cx="138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45pt;margin-top:439.2pt;height:40.35pt;width:540.15pt;z-index:468243456;mso-width-relative:page;mso-height-relative:page;" coordorigin="777,9179" coordsize="10803,807" o:gfxdata="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Mj+YztsAAAAL&#10;AQAADwAAAAAAAAABACAAAAAiAAAAZHJzL2Rvd25yZXYueG1sUEsBAhQAFAAAAAgAh07iQIBwhSEa&#10;BAAA+Q0AAA4AAAAAAAAAAQAgAAAAKgEAAGRycy9lMm9Eb2MueG1sUEsFBgAAAAAGAAYAWQEAALYH&#10;AAAAAA==&#10;">
                <o:lock v:ext="edit" aspectratio="f"/>
                <v:shape id="文本框 10" o:spid="_x0000_s1026" o:spt="202" type="#_x0000_t202" style="position:absolute;left:777;top:9179;height:763;width:201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100" w:after="100"/>
                          <w:ind w:left="0" w:firstLine="280" w:firstLineChars="100"/>
                          <w:jc w:val="both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宋体" w:eastAsia="微软雅黑"/>
                            <w:b/>
                            <w:color w:val="262626" w:themeColor="text1" w:themeTint="D9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毕业论文 </w:t>
                        </w:r>
                      </w:p>
                    </w:txbxContent>
                  </v:textbox>
                </v:shape>
                <v:group id="组合 39" o:spid="_x0000_s1026" o:spt="203" style="position:absolute;left:1028;top:9983;height:3;width:10552;" coordorigin="-11578,9967" coordsize="15243,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2" o:spid="_x0000_s1026" o:spt="203" style="position:absolute;left:-11578;top:9967;height:0;width:1995;" coordorigin="-8932,10620" coordsize="18535545,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0" o:spid="_x0000_s1026" o:spt="20" style="position:absolute;left:359;top:10620;height:0;width:18526254;" filled="f" stroked="t" coordsize="21600,21600" o:gfxdata="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HRzk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3pt" color="#404040 [2429]" miterlimit="8" joinstyle="miter"/>
                      <v:imagedata o:title=""/>
                      <o:lock v:ext="edit" aspectratio="f"/>
                    </v:line>
                    <v:line id="直接连接符 10" o:spid="_x0000_s1026" o:spt="20" style="position:absolute;left:-8932;top:10620;height:0;width:9291;" filled="f" stroked="t" coordsize="21600,21600" o:gfxdata="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Ab1A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404040 [2429]" miterlimit="8" joinstyle="miter"/>
                      <v:imagedata o:title=""/>
                      <o:lock v:ext="edit" aspectratio="f"/>
                    </v:line>
                  </v:group>
                  <v:line id="直接连接符 38" o:spid="_x0000_s1026" o:spt="20" style="position:absolute;left:-10139;top:9970;height:0;width:13804;" filled="f" stroked="t" coordsize="21600,21600" o:gfxdata="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s2G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60"/>
        </w:rPr>
        <mc:AlternateContent>
          <mc:Choice Requires="wpg">
            <w:drawing>
              <wp:anchor distT="0" distB="0" distL="114300" distR="114300" simplePos="0" relativeHeight="4682455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30480</wp:posOffset>
                </wp:positionV>
                <wp:extent cx="3208655" cy="105918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655" cy="1059180"/>
                          <a:chOff x="3583" y="843"/>
                          <a:chExt cx="5053" cy="1668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5241" y="843"/>
                            <a:ext cx="1768" cy="767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逗西甘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4173" y="1822"/>
                            <a:ext cx="3779" cy="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710"/>
                                </w:tabs>
                                <w:rPr>
                                  <w:rFonts w:hint="default" w:ascii="微软雅黑" w:hAnsi="微软雅黑" w:eastAsia="微软雅黑" w:cs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珠海市香洲区唐家湾前岛环路321号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583" y="1524"/>
                            <a:ext cx="505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138-8888-8888 / 123456@docer.com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75pt;margin-top:2.4pt;height:83.4pt;width:252.65pt;z-index:468245504;mso-width-relative:page;mso-height-relative:page;" coordorigin="3583,843" coordsize="5053,1668" o:gfxdata="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PRNCO2AAAAAkBAAAPAAAAAAAAAAEAIAAAACIA&#10;AABkcnMvZG93bnJldi54bWxQSwECFAAUAAAACACHTuJActMfg18DAABPCQAADgAAAAAAAAABACAA&#10;AAAnAQAAZHJzL2Uyb0RvYy54bWxQSwUGAAAAAAYABgBZAQAA+AYAAAAA&#10;">
                <o:lock v:ext="edit" aspectratio="f"/>
                <v:shape id="_x0000_s1026" o:spid="_x0000_s1026" o:spt="202" type="#_x0000_t202" style="position:absolute;left:5241;top:843;height:767;width:1768;" filled="f" stroked="f" coordsize="21600,21600" o:gfxdata="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o2PB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逗西甘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73;top:1822;height:689;width:3779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710"/>
                          </w:tabs>
                          <w:rPr>
                            <w:rFonts w:hint="default" w:ascii="微软雅黑" w:hAnsi="微软雅黑" w:eastAsia="微软雅黑" w:cs="微软雅黑"/>
                            <w:color w:val="262626" w:themeColor="text1" w:themeTint="D9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珠海市香洲区唐家湾前岛环路321号</w:t>
                        </w:r>
                      </w:p>
                    </w:txbxContent>
                  </v:textbox>
                </v:shape>
                <v:shape id="Text Box 52" o:spid="_x0000_s1026" o:spt="202" type="#_x0000_t202" style="position:absolute;left:3583;top:1524;height:570;width:5053;v-text-anchor:middle;" filled="f" stroked="f" coordsize="21600,21600" o:gfxdata="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LJm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138-8888-8888 / 123456@docer.com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6824243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8879840</wp:posOffset>
                </wp:positionV>
                <wp:extent cx="6726555" cy="53721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537210"/>
                          <a:chOff x="987" y="13679"/>
                          <a:chExt cx="10593" cy="846"/>
                        </a:xfrm>
                      </wpg:grpSpPr>
                      <wps:wsp>
                        <wps:cNvPr id="3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679"/>
                            <a:ext cx="1585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100" w:after="100"/>
                                <w:ind w:left="0"/>
                                <w:jc w:val="both"/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宋体" w:eastAsia="微软雅黑"/>
                                  <w:b/>
                                  <w:color w:val="262626" w:themeColor="text1" w:themeTint="D9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Calibri" w:hAnsi="宋体" w:eastAsia="微软雅黑"/>
                                  <w:b/>
                                  <w:color w:val="262626" w:themeColor="text1" w:themeTint="D9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组合 39"/>
                        <wpg:cNvGrpSpPr/>
                        <wpg:grpSpPr>
                          <a:xfrm rot="0">
                            <a:off x="1028" y="14523"/>
                            <a:ext cx="10552" cy="3"/>
                            <a:chOff x="-11578" y="9967"/>
                            <a:chExt cx="15243" cy="3"/>
                          </a:xfrm>
                        </wpg:grpSpPr>
                        <wpg:grpSp>
                          <wpg:cNvPr id="97" name="组合 32"/>
                          <wpg:cNvGrpSpPr/>
                          <wpg:grpSpPr>
                            <a:xfrm>
                              <a:off x="-11578" y="9967"/>
                              <a:ext cx="1995" cy="0"/>
                              <a:chOff x="-8932" y="10620"/>
                              <a:chExt cx="18535545" cy="0"/>
                            </a:xfrm>
                          </wpg:grpSpPr>
                          <wps:wsp>
                            <wps:cNvPr id="98" name="直接连接符 10"/>
                            <wps:cNvCnPr/>
                            <wps:spPr>
                              <a:xfrm>
                                <a:off x="359" y="10620"/>
                                <a:ext cx="1852625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直接连接符 10"/>
                            <wps:cNvCnPr/>
                            <wps:spPr>
                              <a:xfrm>
                                <a:off x="-8932" y="10620"/>
                                <a:ext cx="9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直接连接符 38"/>
                          <wps:cNvCnPr/>
                          <wps:spPr>
                            <a:xfrm>
                              <a:off x="-10139" y="9970"/>
                              <a:ext cx="138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95pt;margin-top:699.2pt;height:42.3pt;width:529.65pt;z-index:468242432;mso-width-relative:page;mso-height-relative:page;" coordorigin="987,13679" coordsize="10593,846" o:gfxdata="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A3Zixw3AAA&#10;AA0BAAAPAAAAAAAAAAEAIAAAACIAAABkcnMvZG93bnJldi54bWxQSwECFAAUAAAACACHTuJABbuQ&#10;BBsEAAD/DQAADgAAAAAAAAABACAAAAArAQAAZHJzL2Uyb0RvYy54bWxQSwUGAAAAAAYABgBZAQAA&#10;uAcAAAAA&#10;">
                <o:lock v:ext="edit" aspectratio="f"/>
                <v:shape id="文本框 10" o:spid="_x0000_s1026" o:spt="202" type="#_x0000_t202" style="position:absolute;left:987;top:13679;height:763;width:158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100" w:after="100"/>
                          <w:ind w:left="0"/>
                          <w:jc w:val="both"/>
                          <w:rPr>
                            <w:color w:val="808080" w:themeColor="text1" w:themeTint="8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宋体" w:eastAsia="微软雅黑"/>
                            <w:b/>
                            <w:color w:val="262626" w:themeColor="text1" w:themeTint="D9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Calibri" w:hAnsi="宋体" w:eastAsia="微软雅黑"/>
                            <w:b/>
                            <w:color w:val="262626" w:themeColor="text1" w:themeTint="D9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39" o:spid="_x0000_s1026" o:spt="203" style="position:absolute;left:1028;top:14523;height:3;width:10552;" coordorigin="-11578,9967" coordsize="15243,3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2" o:spid="_x0000_s1026" o:spt="203" style="position:absolute;left:-11578;top:9967;height:0;width:1995;" coordorigin="-8932,10620" coordsize="18535545,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0" o:spid="_x0000_s1026" o:spt="20" style="position:absolute;left:359;top:10620;height:0;width:18526254;" filled="f" stroked="t" coordsize="21600,21600" o:gfxdata="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qNz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3pt" color="#404040 [2429]" miterlimit="8" joinstyle="miter"/>
                      <v:imagedata o:title=""/>
                      <o:lock v:ext="edit" aspectratio="f"/>
                    </v:line>
                    <v:line id="直接连接符 10" o:spid="_x0000_s1026" o:spt="20" style="position:absolute;left:-8932;top:10620;height:0;width:9291;" filled="f" stroked="t" coordsize="21600,21600" o:gfxdata="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O9x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404040 [2429]" miterlimit="8" joinstyle="miter"/>
                      <v:imagedata o:title=""/>
                      <o:lock v:ext="edit" aspectratio="f"/>
                    </v:line>
                  </v:group>
                  <v:line id="直接连接符 38" o:spid="_x0000_s1026" o:spt="20" style="position:absolute;left:-10139;top:9970;height:0;width:13804;" filled="f" stroked="t" coordsize="21600,21600" o:gfxdata="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Erq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68249600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7279640</wp:posOffset>
                </wp:positionV>
                <wp:extent cx="6859905" cy="512445"/>
                <wp:effectExtent l="0" t="0" r="17145" b="1714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905" cy="512445"/>
                          <a:chOff x="777" y="9179"/>
                          <a:chExt cx="10803" cy="807"/>
                        </a:xfrm>
                      </wpg:grpSpPr>
                      <wps:wsp>
                        <wps:cNvPr id="61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9179"/>
                            <a:ext cx="2011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100" w:after="100"/>
                                <w:ind w:left="0" w:firstLine="280" w:firstLineChars="100"/>
                                <w:jc w:val="both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宋体" w:eastAsia="微软雅黑"/>
                                  <w:b/>
                                  <w:color w:val="262626" w:themeColor="text1" w:themeTint="D9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社团活动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" name="组合 39"/>
                        <wpg:cNvGrpSpPr/>
                        <wpg:grpSpPr>
                          <a:xfrm rot="0">
                            <a:off x="1028" y="9983"/>
                            <a:ext cx="10552" cy="3"/>
                            <a:chOff x="-11578" y="9967"/>
                            <a:chExt cx="15243" cy="3"/>
                          </a:xfrm>
                        </wpg:grpSpPr>
                        <wpg:grpSp>
                          <wpg:cNvPr id="76" name="组合 32"/>
                          <wpg:cNvGrpSpPr/>
                          <wpg:grpSpPr>
                            <a:xfrm>
                              <a:off x="-11578" y="9967"/>
                              <a:ext cx="1995" cy="0"/>
                              <a:chOff x="-8932" y="10620"/>
                              <a:chExt cx="18535545" cy="0"/>
                            </a:xfrm>
                          </wpg:grpSpPr>
                          <wps:wsp>
                            <wps:cNvPr id="77" name="直接连接符 10"/>
                            <wps:cNvCnPr/>
                            <wps:spPr>
                              <a:xfrm>
                                <a:off x="359" y="10620"/>
                                <a:ext cx="1852625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直接连接符 10"/>
                            <wps:cNvCnPr/>
                            <wps:spPr>
                              <a:xfrm>
                                <a:off x="-8932" y="10620"/>
                                <a:ext cx="9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" name="直接连接符 38"/>
                          <wps:cNvCnPr/>
                          <wps:spPr>
                            <a:xfrm>
                              <a:off x="-10139" y="9970"/>
                              <a:ext cx="138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45pt;margin-top:573.2pt;height:40.35pt;width:540.15pt;z-index:468249600;mso-width-relative:page;mso-height-relative:page;" coordorigin="777,9179" coordsize="10803,807" o:gfxdata="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Gnc3BHc&#10;AAAADQEAAA8AAAAAAAAAAQAgAAAAIgAAAGRycy9kb3ducmV2LnhtbFBLAQIUABQAAAAIAIdO4kCN&#10;Vo4mHQQAAPsNAAAOAAAAAAAAAAEAIAAAACsBAABkcnMvZTJvRG9jLnhtbFBLBQYAAAAABgAGAFkB&#10;AAC6BwAAAAA=&#10;">
                <o:lock v:ext="edit" aspectratio="f"/>
                <v:shape id="文本框 10" o:spid="_x0000_s1026" o:spt="202" type="#_x0000_t202" style="position:absolute;left:777;top:9179;height:763;width:2011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100" w:after="100"/>
                          <w:ind w:left="0" w:firstLine="280" w:firstLineChars="100"/>
                          <w:jc w:val="both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宋体" w:eastAsia="微软雅黑"/>
                            <w:b/>
                            <w:color w:val="262626" w:themeColor="text1" w:themeTint="D9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社团活动 </w:t>
                        </w:r>
                      </w:p>
                    </w:txbxContent>
                  </v:textbox>
                </v:shape>
                <v:group id="组合 39" o:spid="_x0000_s1026" o:spt="203" style="position:absolute;left:1028;top:9983;height:3;width:10552;" coordorigin="-11578,9967" coordsize="15243,3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2" o:spid="_x0000_s1026" o:spt="203" style="position:absolute;left:-11578;top:9967;height:0;width:1995;" coordorigin="-8932,10620" coordsize="18535545,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0" o:spid="_x0000_s1026" o:spt="20" style="position:absolute;left:359;top:10620;height:0;width:18526254;" filled="f" stroked="t" coordsize="21600,21600" o:gfxdata="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+f9H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3pt" color="#404040 [2429]" miterlimit="8" joinstyle="miter"/>
                      <v:imagedata o:title=""/>
                      <o:lock v:ext="edit" aspectratio="f"/>
                    </v:line>
                    <v:line id="直接连接符 10" o:spid="_x0000_s1026" o:spt="20" style="position:absolute;left:-8932;top:10620;height:0;width:9291;" filled="f" stroked="t" coordsize="21600,21600" o:gfxdata="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eWO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04040 [2429]" miterlimit="8" joinstyle="miter"/>
                      <v:imagedata o:title=""/>
                      <o:lock v:ext="edit" aspectratio="f"/>
                    </v:line>
                  </v:group>
                  <v:line id="直接连接符 38" o:spid="_x0000_s1026" o:spt="20" style="position:absolute;left:-10139;top:9970;height:0;width:13804;" filled="f" stroked="t" coordsize="21600,21600" o:gfxdata="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utSd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6824857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6645275</wp:posOffset>
                </wp:positionV>
                <wp:extent cx="6710680" cy="627380"/>
                <wp:effectExtent l="0" t="0" r="0" b="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680" cy="62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CSS3的RGBA命令、Animation属性可以设置动态效果和色彩标签，通过JSP设计方式快速简便修改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摒弃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type属性就能撰写脚本并实现相关链接,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简化代码, 消除过时标记,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提供全新属性标签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523.25pt;height:49.4pt;width:528.4pt;z-index:468248576;mso-width-relative:page;mso-height-relative:page;" filled="f" stroked="f" coordsize="21600,21600" o:gfxdata="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j4g&#10;HdgAAAANAQAADwAAAAAAAAABACAAAAAiAAAAZHJzL2Rvd25yZXYueG1sUEsBAhQAFAAAAAgAh07i&#10;QOdLOsM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CSS3的RGBA命令、Animation属性可以设置动态效果和色彩标签，通过JSP设计方式快速简便修改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摒弃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type属性就能撰写脚本并实现相关链接,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简化代码, 消除过时标记,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提供全新属性标签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68240384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3860165</wp:posOffset>
                </wp:positionV>
                <wp:extent cx="6910705" cy="49974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499745"/>
                          <a:chOff x="757" y="6559"/>
                          <a:chExt cx="10883" cy="787"/>
                        </a:xfrm>
                      </wpg:grpSpPr>
                      <wps:wsp>
                        <wps:cNvPr id="4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7" y="6559"/>
                            <a:ext cx="2011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100" w:after="100"/>
                                <w:ind w:left="0"/>
                                <w:jc w:val="center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alibri" w:hAnsi="宋体" w:eastAsia="微软雅黑"/>
                                  <w:b/>
                                  <w:color w:val="262626" w:themeColor="text1" w:themeTint="D9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课题项目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39"/>
                        <wpg:cNvGrpSpPr/>
                        <wpg:grpSpPr>
                          <a:xfrm rot="0">
                            <a:off x="1088" y="7343"/>
                            <a:ext cx="10552" cy="3"/>
                            <a:chOff x="-11578" y="9967"/>
                            <a:chExt cx="15243" cy="3"/>
                          </a:xfrm>
                        </wpg:grpSpPr>
                        <wpg:grpSp>
                          <wpg:cNvPr id="60" name="组合 32"/>
                          <wpg:cNvGrpSpPr/>
                          <wpg:grpSpPr>
                            <a:xfrm>
                              <a:off x="-11578" y="9967"/>
                              <a:ext cx="1995" cy="0"/>
                              <a:chOff x="-8932" y="10620"/>
                              <a:chExt cx="18535545" cy="0"/>
                            </a:xfrm>
                          </wpg:grpSpPr>
                          <wps:wsp>
                            <wps:cNvPr id="64" name="直接连接符 10"/>
                            <wps:cNvCnPr/>
                            <wps:spPr>
                              <a:xfrm>
                                <a:off x="359" y="10620"/>
                                <a:ext cx="1852625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直接连接符 10"/>
                            <wps:cNvCnPr/>
                            <wps:spPr>
                              <a:xfrm>
                                <a:off x="-8932" y="10620"/>
                                <a:ext cx="9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直接连接符 38"/>
                          <wps:cNvCnPr/>
                          <wps:spPr>
                            <a:xfrm>
                              <a:off x="-10139" y="9970"/>
                              <a:ext cx="138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2pt;margin-top:303.95pt;height:39.35pt;width:544.15pt;z-index:468240384;mso-width-relative:page;mso-height-relative:page;" coordorigin="757,6559" coordsize="10883,787" o:gfxdata="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EW+i8dsA&#10;AAALAQAADwAAAAAAAAABACAAAAAiAAAAZHJzL2Rvd25yZXYueG1sUEsBAhQAFAAAAAgAh07iQGIc&#10;7mwdBAAA+g0AAA4AAAAAAAAAAQAgAAAAKgEAAGRycy9lMm9Eb2MueG1sUEsFBgAAAAAGAAYAWQEA&#10;ALkHAAAAAA==&#10;">
                <o:lock v:ext="edit" aspectratio="f"/>
                <v:shape id="文本框 10" o:spid="_x0000_s1026" o:spt="202" type="#_x0000_t202" style="position:absolute;left:757;top:6559;height:763;width:2011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100" w:after="100"/>
                          <w:ind w:left="0"/>
                          <w:jc w:val="center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alibri" w:hAnsi="宋体" w:eastAsia="微软雅黑"/>
                            <w:b/>
                            <w:color w:val="262626" w:themeColor="text1" w:themeTint="D9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课题项目 </w:t>
                        </w:r>
                      </w:p>
                    </w:txbxContent>
                  </v:textbox>
                </v:shape>
                <v:group id="组合 39" o:spid="_x0000_s1026" o:spt="203" style="position:absolute;left:1088;top:7343;height:3;width:10552;" coordorigin="-11578,9967" coordsize="15243,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2" o:spid="_x0000_s1026" o:spt="203" style="position:absolute;left:-11578;top:9967;height:0;width:1995;" coordorigin="-8932,10620" coordsize="18535545,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接连接符 10" o:spid="_x0000_s1026" o:spt="20" style="position:absolute;left:359;top:10620;height:0;width:18526254;" filled="f" stroked="t" coordsize="21600,21600" o:gfxdata="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y9+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3pt" color="#404040 [2429]" miterlimit="8" joinstyle="miter"/>
                      <v:imagedata o:title=""/>
                      <o:lock v:ext="edit" aspectratio="f"/>
                    </v:line>
                    <v:line id="直接连接符 10" o:spid="_x0000_s1026" o:spt="20" style="position:absolute;left:-8932;top:10620;height:0;width:9291;" filled="f" stroked="t" coordsize="21600,21600" o:gfxdata="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KxD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04040 [2429]" miterlimit="8" joinstyle="miter"/>
                      <v:imagedata o:title=""/>
                      <o:lock v:ext="edit" aspectratio="f"/>
                    </v:line>
                  </v:group>
                  <v:line id="直接连接符 38" o:spid="_x0000_s1026" o:spt="20" style="position:absolute;left:-10139;top:9970;height:0;width:13804;" filled="f" stroked="t" coordsize="21600,21600" o:gfxdata="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YWk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68244480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3552825</wp:posOffset>
                </wp:positionV>
                <wp:extent cx="6619240" cy="362585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主修课程：数据库，编译原理，操作系统，C语言，计算机网络等课程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35pt;margin-top:279.75pt;height:28.55pt;width:521.2pt;z-index:468244480;mso-width-relative:page;mso-height-relative:page;" filled="f" stroked="f" coordsize="21600,21600" o:gfxdata="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VCV2&#10;1gAAAAsBAAAPAAAAAAAAAAEAIAAAACIAAABkcnMvZG93bnJldi54bWxQSwECFAAUAAAACACHTuJA&#10;L+1INiMCAAAq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主修课程：数据库，编译原理，操作系统，C语言，计算机网络等课程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55276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ge">
                  <wp:posOffset>3455035</wp:posOffset>
                </wp:positionV>
                <wp:extent cx="2916555" cy="361950"/>
                <wp:effectExtent l="0" t="0" r="0" b="0"/>
                <wp:wrapNone/>
                <wp:docPr id="4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广州大学 / 计算机/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34pt;margin-top:272.05pt;height:28.5pt;width:229.65pt;mso-position-vertical-relative:page;z-index:267552768;v-text-anchor:middle;mso-width-relative:page;mso-height-relative:page;" filled="f" stroked="f" coordsize="21600,21600" o:gfxdata="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Pv4Ak2QAAAAoBAAAPAAAAAAAAAAEAIAAA&#10;ACIAAABkcnMvZG93bnJldi54bWxQSwECFAAUAAAACACHTuJAaYAfrQ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广州大学 / 计算机/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6823936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2671445</wp:posOffset>
                </wp:positionV>
                <wp:extent cx="6739255" cy="495935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495935"/>
                          <a:chOff x="1027" y="3724"/>
                          <a:chExt cx="10613" cy="781"/>
                        </a:xfrm>
                      </wpg:grpSpPr>
                      <wps:wsp>
                        <wps:cNvPr id="23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7" y="3724"/>
                            <a:ext cx="1525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100" w:after="100"/>
                                <w:ind w:left="0"/>
                                <w:jc w:val="both"/>
                                <w:rPr>
                                  <w:color w:val="46AEAD"/>
                                </w:rPr>
                              </w:pPr>
                              <w:r>
                                <w:rPr>
                                  <w:rFonts w:hint="eastAsia" w:ascii="Calibri" w:hAnsi="宋体" w:eastAsia="微软雅黑"/>
                                  <w:b/>
                                  <w:color w:val="262626" w:themeColor="text1" w:themeTint="D9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9" name="组合 39"/>
                        <wpg:cNvGrpSpPr/>
                        <wpg:grpSpPr>
                          <a:xfrm rot="0">
                            <a:off x="1088" y="4503"/>
                            <a:ext cx="10552" cy="3"/>
                            <a:chOff x="-11578" y="9967"/>
                            <a:chExt cx="15243" cy="3"/>
                          </a:xfrm>
                        </wpg:grpSpPr>
                        <wpg:grpSp>
                          <wpg:cNvPr id="100" name="组合 32"/>
                          <wpg:cNvGrpSpPr/>
                          <wpg:grpSpPr>
                            <a:xfrm>
                              <a:off x="-11578" y="9967"/>
                              <a:ext cx="1995" cy="0"/>
                              <a:chOff x="-8932" y="10620"/>
                              <a:chExt cx="18535545" cy="0"/>
                            </a:xfrm>
                          </wpg:grpSpPr>
                          <wps:wsp>
                            <wps:cNvPr id="55" name="直接连接符 10"/>
                            <wps:cNvCnPr/>
                            <wps:spPr>
                              <a:xfrm>
                                <a:off x="359" y="10620"/>
                                <a:ext cx="1852625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接连接符 10"/>
                            <wps:cNvCnPr/>
                            <wps:spPr>
                              <a:xfrm>
                                <a:off x="-8932" y="10620"/>
                                <a:ext cx="9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直接连接符 38"/>
                          <wps:cNvCnPr/>
                          <wps:spPr>
                            <a:xfrm>
                              <a:off x="-10139" y="9970"/>
                              <a:ext cx="138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95pt;margin-top:210.35pt;height:39.05pt;width:530.65pt;z-index:468239360;mso-width-relative:page;mso-height-relative:page;" coordorigin="1027,3724" coordsize="10613,781" o:gfxdata="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AQxn/I2wAAAAsB&#10;AAAPAAAAAAAAAAEAIAAAACIAAABkcnMvZG93bnJldi54bWxQSwECFAAUAAAACACHTuJAf8o5vRkE&#10;AAD9DQAADgAAAAAAAAABACAAAAAqAQAAZHJzL2Uyb0RvYy54bWxQSwUGAAAAAAYABgBZAQAAtQcA&#10;AAAA&#10;">
                <o:lock v:ext="edit" aspectratio="f"/>
                <v:shape id="文本框 10" o:spid="_x0000_s1026" o:spt="202" type="#_x0000_t202" style="position:absolute;left:1027;top:3724;height:763;width:152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100" w:after="100"/>
                          <w:ind w:left="0"/>
                          <w:jc w:val="both"/>
                          <w:rPr>
                            <w:color w:val="46AEAD"/>
                          </w:rPr>
                        </w:pPr>
                        <w:r>
                          <w:rPr>
                            <w:rFonts w:hint="eastAsia" w:ascii="Calibri" w:hAnsi="宋体" w:eastAsia="微软雅黑"/>
                            <w:b/>
                            <w:color w:val="262626" w:themeColor="text1" w:themeTint="D9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group id="组合 39" o:spid="_x0000_s1026" o:spt="203" style="position:absolute;left:1088;top:4503;height:3;width:10552;" coordorigin="-11578,9967" coordsize="15243,3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2" o:spid="_x0000_s1026" o:spt="203" style="position:absolute;left:-11578;top:9967;height:0;width:1995;" coordorigin="-8932,10620" coordsize="18535545,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0" o:spid="_x0000_s1026" o:spt="20" style="position:absolute;left:359;top:10620;height:0;width:18526254;" filled="f" stroked="t" coordsize="21600,21600" o:gfxdata="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0pj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3pt" color="#404040 [2429]" miterlimit="8" joinstyle="miter"/>
                      <v:imagedata o:title=""/>
                      <o:lock v:ext="edit" aspectratio="f"/>
                    </v:line>
                    <v:line id="直接连接符 10" o:spid="_x0000_s1026" o:spt="20" style="position:absolute;left:-8932;top:10620;height:0;width:9291;" filled="f" stroked="t" coordsize="21600,21600" o:gfxdata="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0kP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04040 [2429]" miterlimit="8" joinstyle="miter"/>
                      <v:imagedata o:title=""/>
                      <o:lock v:ext="edit" aspectratio="f"/>
                    </v:line>
                  </v:group>
                  <v:line id="_x0000_s1026" o:spid="_x0000_s1026" o:spt="20" style="position:absolute;left:-10139;top:9970;height:0;width:13804;" filled="f" stroked="t" coordsize="21600,21600" o:gfxdata="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4RL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48062208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1078865</wp:posOffset>
                </wp:positionV>
                <wp:extent cx="6739255" cy="495935"/>
                <wp:effectExtent l="0" t="0" r="4445" b="1778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495935"/>
                          <a:chOff x="1027" y="3724"/>
                          <a:chExt cx="10613" cy="781"/>
                        </a:xfrm>
                      </wpg:grpSpPr>
                      <wps:wsp>
                        <wps:cNvPr id="154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7" y="3724"/>
                            <a:ext cx="1525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100" w:after="100"/>
                                <w:ind w:left="0"/>
                                <w:jc w:val="both"/>
                                <w:rPr>
                                  <w:color w:val="46AEA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Calibri" w:hAnsi="宋体" w:eastAsia="微软雅黑"/>
                                  <w:b/>
                                  <w:color w:val="262626" w:themeColor="text1" w:themeTint="D9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报考专业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5" name="组合 39"/>
                        <wpg:cNvGrpSpPr/>
                        <wpg:grpSpPr>
                          <a:xfrm rot="0">
                            <a:off x="1088" y="4503"/>
                            <a:ext cx="10552" cy="3"/>
                            <a:chOff x="-11578" y="9967"/>
                            <a:chExt cx="15243" cy="3"/>
                          </a:xfrm>
                        </wpg:grpSpPr>
                        <wpg:grpSp>
                          <wpg:cNvPr id="156" name="组合 32"/>
                          <wpg:cNvGrpSpPr/>
                          <wpg:grpSpPr>
                            <a:xfrm>
                              <a:off x="-11578" y="9967"/>
                              <a:ext cx="1995" cy="0"/>
                              <a:chOff x="-8932" y="10620"/>
                              <a:chExt cx="18535545" cy="0"/>
                            </a:xfrm>
                          </wpg:grpSpPr>
                          <wps:wsp>
                            <wps:cNvPr id="157" name="直接连接符 10"/>
                            <wps:cNvCnPr/>
                            <wps:spPr>
                              <a:xfrm>
                                <a:off x="359" y="10620"/>
                                <a:ext cx="1852625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接连接符 10"/>
                            <wps:cNvCnPr/>
                            <wps:spPr>
                              <a:xfrm>
                                <a:off x="-8932" y="10620"/>
                                <a:ext cx="9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9" name="直接连接符 38"/>
                          <wps:cNvCnPr/>
                          <wps:spPr>
                            <a:xfrm>
                              <a:off x="-10139" y="9970"/>
                              <a:ext cx="138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7pt;margin-top:84.95pt;height:39.05pt;width:530.65pt;z-index:548062208;mso-width-relative:page;mso-height-relative:page;" coordorigin="1027,3724" coordsize="10613,781" o:gfxdata="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AQh+HP2wAAAAsB&#10;AAAPAAAAAAAAAAEAIAAAACIAAABkcnMvZG93bnJldi54bWxQSwECFAAUAAAACACHTuJAV3tAoxkE&#10;AAAEDgAADgAAAAAAAAABACAAAAAqAQAAZHJzL2Uyb0RvYy54bWxQSwUGAAAAAAYABgBZAQAAtQcA&#10;AAAA&#10;">
                <o:lock v:ext="edit" aspectratio="f"/>
                <v:shape id="文本框 10" o:spid="_x0000_s1026" o:spt="202" type="#_x0000_t202" style="position:absolute;left:1027;top:3724;height:763;width:1525;" filled="f" stroked="f" coordsize="21600,21600" o:gfxdata="UEsDBAoAAAAAAIdO4kAAAAAAAAAAAAAAAAAEAAAAZHJzL1BLAwQUAAAACACHTuJARoYxc7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xy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GMX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100" w:after="100"/>
                          <w:ind w:left="0"/>
                          <w:jc w:val="both"/>
                          <w:rPr>
                            <w:color w:val="46AEA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Calibri" w:hAnsi="宋体" w:eastAsia="微软雅黑"/>
                            <w:b/>
                            <w:color w:val="262626" w:themeColor="text1" w:themeTint="D9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报考专业</w:t>
                        </w:r>
                      </w:p>
                    </w:txbxContent>
                  </v:textbox>
                </v:shape>
                <v:group id="组合 39" o:spid="_x0000_s1026" o:spt="203" style="position:absolute;left:1088;top:4503;height:3;width:10552;" coordorigin="-11578,9967" coordsize="15243,3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2" o:spid="_x0000_s1026" o:spt="203" style="position:absolute;left:-11578;top:9967;height:0;width:1995;" coordorigin="-8932,10620" coordsize="18535545,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0" o:spid="_x0000_s1026" o:spt="20" style="position:absolute;left:359;top:10620;height:0;width:18526254;" filled="f" stroked="t" coordsize="21600,21600" o:gfxdata="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7pS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3pt" color="#404040 [2429]" miterlimit="8" joinstyle="miter"/>
                      <v:imagedata o:title=""/>
                      <o:lock v:ext="edit" aspectratio="f"/>
                    </v:line>
                    <v:line id="直接连接符 10" o:spid="_x0000_s1026" o:spt="20" style="position:absolute;left:-8932;top:10620;height:0;width:9291;" filled="f" stroked="t" coordsize="21600,21600" o:gfxdata="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rKa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404040 [2429]" miterlimit="8" joinstyle="miter"/>
                      <v:imagedata o:title=""/>
                      <o:lock v:ext="edit" aspectratio="f"/>
                    </v:line>
                  </v:group>
                  <v:line id="直接连接符 38" o:spid="_x0000_s1026" o:spt="20" style="position:absolute;left:-10139;top:9970;height:0;width:13804;" filled="f" stroked="t" coordsize="21600,21600" o:gfxdata="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Zv8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drawing>
          <wp:anchor distT="0" distB="0" distL="114300" distR="114300" simplePos="0" relativeHeight="3146575872" behindDoc="0" locked="0" layoutInCell="1" allowOverlap="1">
            <wp:simplePos x="0" y="0"/>
            <wp:positionH relativeFrom="column">
              <wp:posOffset>5991860</wp:posOffset>
            </wp:positionH>
            <wp:positionV relativeFrom="paragraph">
              <wp:posOffset>109855</wp:posOffset>
            </wp:positionV>
            <wp:extent cx="1096645" cy="1096010"/>
            <wp:effectExtent l="0" t="0" r="8255" b="8890"/>
            <wp:wrapNone/>
            <wp:docPr id="10" name="图片 10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096010"/>
                    </a:xfrm>
                    <a:prstGeom prst="rect">
                      <a:avLst/>
                    </a:prstGeom>
                    <a:ln w="1270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77329920" behindDoc="0" locked="0" layoutInCell="1" allowOverlap="1">
                <wp:simplePos x="0" y="0"/>
                <wp:positionH relativeFrom="column">
                  <wp:posOffset>5584825</wp:posOffset>
                </wp:positionH>
                <wp:positionV relativeFrom="page">
                  <wp:posOffset>3350260</wp:posOffset>
                </wp:positionV>
                <wp:extent cx="1597025" cy="460375"/>
                <wp:effectExtent l="0" t="0" r="0" b="0"/>
                <wp:wrapNone/>
                <wp:docPr id="4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5.06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2020.07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439.75pt;margin-top:263.8pt;height:36.25pt;width:125.75pt;mso-position-vertical-relative:page;z-index:277329920;v-text-anchor:middle;mso-width-relative:page;mso-height-relative:page;" filled="f" stroked="f" coordsize="21600,21600" o:gfxdata="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TErc2gAAAAwBAAAPAAAAAAAAAAEAIAAA&#10;ACIAAABkcnMvZG93bnJldi54bWxQSwECFAAUAAAACACHTuJAqifwZA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5.06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2020.07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733094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4358640</wp:posOffset>
                </wp:positionV>
                <wp:extent cx="6778625" cy="466725"/>
                <wp:effectExtent l="0" t="0" r="0" b="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8625" cy="466725"/>
                          <a:chOff x="1063" y="7199"/>
                          <a:chExt cx="10675" cy="735"/>
                        </a:xfrm>
                      </wpg:grpSpPr>
                      <wps:wsp>
                        <wps:cNvPr id="4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7364"/>
                            <a:ext cx="447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“基于JAVA的医院门诊管理系统”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163" y="7199"/>
                            <a:ext cx="2575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9.06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sz w:val="22"/>
                                  <w:lang w:val="en-US" w:eastAsia="zh-CN"/>
                                </w:rPr>
                                <w:t>9.10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75pt;margin-top:343.2pt;height:36.75pt;width:533.75pt;z-index:277330944;mso-width-relative:page;mso-height-relative:page;" coordorigin="1063,7199" coordsize="10675,735" o:gfxdata="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DiFn/2wAAAAsBAAAPAAAAAAAAAAEAIAAAACIAAABkcnMv&#10;ZG93bnJldi54bWxQSwECFAAUAAAACACHTuJA0Bw+u6sCAACGBwAADgAAAAAAAAABACAAAAAqAQAA&#10;ZHJzL2Uyb0RvYy54bWxQSwUGAAAAAAYABgBZAQAARwYAAAAA&#10;">
                <o:lock v:ext="edit" aspectratio="f"/>
                <v:shape id="Text Box 52" o:spid="_x0000_s1026" o:spt="202" type="#_x0000_t202" style="position:absolute;left:1063;top:7364;height:570;width:4473;v-text-anchor:middle;" filled="f" stroked="f" coordsize="21600,21600" o:gfxdata="UEsDBAoAAAAAAIdO4kAAAAAAAAAAAAAAAAAEAAAAZHJzL1BLAwQUAAAACACHTuJAVGZPQb0AAADb&#10;AAAADwAAAGRycy9kb3ducmV2LnhtbEWPQWvCQBSE7wX/w/KEXorZtS2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Zk9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“基于JAVA的医院门诊管理系统”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3" o:spid="_x0000_s1026" o:spt="202" type="#_x0000_t202" style="position:absolute;left:9163;top:7199;height:725;width:2575;v-text-anchor:middle;" filled="f" stroked="f" coordsize="21600,21600" o:gfxdata="UEsDBAoAAAAAAIdO4kAAAAAAAAAAAAAAAAAEAAAAZHJzL1BLAwQUAAAACACHTuJARBHs2b0AAADb&#10;AAAADwAAAGRycy9kb3ducmV2LnhtbEWPwWrDMBBE74X8g9hCLqWRXIp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ez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9.06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</w:rPr>
                          <w:t xml:space="preserve"> 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sz w:val="22"/>
                            <w:lang w:val="en-US" w:eastAsia="zh-CN"/>
                          </w:rPr>
                          <w:t>9.10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657075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4881245</wp:posOffset>
                </wp:positionV>
                <wp:extent cx="160655" cy="154305"/>
                <wp:effectExtent l="0" t="0" r="10795" b="0"/>
                <wp:wrapNone/>
                <wp:docPr id="18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81355" y="4957445"/>
                          <a:ext cx="160655" cy="15430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56.65pt;margin-top:384.35pt;height:12.15pt;width:12.65pt;z-index:-1148396544;mso-width-relative:page;mso-height-relative:page;" fillcolor="#FFFFFF [3212]" filled="t" stroked="f" coordsize="120,112" o:gfxdata="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JEMmH9kAAAALAQAADwAAAAAAAAABACAAAAAiAAAA&#10;ZHJzL2Rvd25yZXYueG1sUEsBAhQAFAAAAAgAh07iQFYQ3s97CAAAQzAAAA4AAAAAAAAAAQAgAAAA&#10;KAEAAGRycy9lMm9Eb2MueG1sUEsFBgAAAAAGAAYAWQEAABUM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64262,86796;69617,81285;89699,81285;93715,86796;93715,93685;89699,99196;69617,99196;64262,93685;64262,86796;46857,27554;5355,27554;0,35820;0,63375;49535,84041;56229,84041;56229,78530;61584,74397;93715,74397;101748,78530;101748,84041;109780,84041;159316,63375;159316,34443;153961,27554;111119,27554;46857,27554;99070,27554;99070,17910;96393,12399;62923,12399;58906,17910;58906,27554;46857,27554;46857,9644;54890,1377;103086,1377;112458,9644;111119,27554;99070,27554;159316,68886;159316,144660;151283,152927;6693,152927;0,146038;0,68886;57568,92307;57568,99196;64262,107462;93715,107462;101748,99196;101748,92307;159316,68886;159316,68886;159316,68886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236B9"/>
    <w:rsid w:val="004D68A6"/>
    <w:rsid w:val="005B0A36"/>
    <w:rsid w:val="00AA42AF"/>
    <w:rsid w:val="010A0F3C"/>
    <w:rsid w:val="025B6B34"/>
    <w:rsid w:val="02740442"/>
    <w:rsid w:val="029B79E7"/>
    <w:rsid w:val="035F7493"/>
    <w:rsid w:val="04A3141F"/>
    <w:rsid w:val="04D44463"/>
    <w:rsid w:val="053747F5"/>
    <w:rsid w:val="06056EB5"/>
    <w:rsid w:val="064535F3"/>
    <w:rsid w:val="06A328B1"/>
    <w:rsid w:val="06B028F6"/>
    <w:rsid w:val="07120773"/>
    <w:rsid w:val="07941423"/>
    <w:rsid w:val="07C47A84"/>
    <w:rsid w:val="081D5A34"/>
    <w:rsid w:val="08784621"/>
    <w:rsid w:val="095F3754"/>
    <w:rsid w:val="0AAF4E2F"/>
    <w:rsid w:val="0B541FD2"/>
    <w:rsid w:val="0BEA5E1A"/>
    <w:rsid w:val="0C4A5203"/>
    <w:rsid w:val="0C6E1218"/>
    <w:rsid w:val="0CC122D6"/>
    <w:rsid w:val="0CE24E07"/>
    <w:rsid w:val="0D9B5A88"/>
    <w:rsid w:val="0E730970"/>
    <w:rsid w:val="0EC065E6"/>
    <w:rsid w:val="0EFC0D94"/>
    <w:rsid w:val="0F8155ED"/>
    <w:rsid w:val="0FDF63D4"/>
    <w:rsid w:val="0FF94020"/>
    <w:rsid w:val="10B5055E"/>
    <w:rsid w:val="11251416"/>
    <w:rsid w:val="1188212B"/>
    <w:rsid w:val="11974F0F"/>
    <w:rsid w:val="122D14A9"/>
    <w:rsid w:val="12331584"/>
    <w:rsid w:val="132532D9"/>
    <w:rsid w:val="165A1709"/>
    <w:rsid w:val="190B274D"/>
    <w:rsid w:val="19CE2BC7"/>
    <w:rsid w:val="1A1C5C29"/>
    <w:rsid w:val="1D6352A3"/>
    <w:rsid w:val="206916E9"/>
    <w:rsid w:val="210A1B9F"/>
    <w:rsid w:val="224F67AC"/>
    <w:rsid w:val="22E573A5"/>
    <w:rsid w:val="231B09E9"/>
    <w:rsid w:val="26A5365D"/>
    <w:rsid w:val="26AE6B69"/>
    <w:rsid w:val="27FA0509"/>
    <w:rsid w:val="298F3CDE"/>
    <w:rsid w:val="29B03D30"/>
    <w:rsid w:val="2A1F12D3"/>
    <w:rsid w:val="2A673812"/>
    <w:rsid w:val="2AED18E6"/>
    <w:rsid w:val="2AF3045F"/>
    <w:rsid w:val="2BAB1996"/>
    <w:rsid w:val="2D635465"/>
    <w:rsid w:val="300D27DE"/>
    <w:rsid w:val="306450FC"/>
    <w:rsid w:val="307D7501"/>
    <w:rsid w:val="310E608B"/>
    <w:rsid w:val="328742CC"/>
    <w:rsid w:val="34862BE0"/>
    <w:rsid w:val="35991C38"/>
    <w:rsid w:val="35AB0170"/>
    <w:rsid w:val="35FA3EEE"/>
    <w:rsid w:val="36332698"/>
    <w:rsid w:val="369C3476"/>
    <w:rsid w:val="3804500F"/>
    <w:rsid w:val="38992033"/>
    <w:rsid w:val="38A47348"/>
    <w:rsid w:val="38C93330"/>
    <w:rsid w:val="39B01210"/>
    <w:rsid w:val="39D70722"/>
    <w:rsid w:val="3A2856D9"/>
    <w:rsid w:val="3A6C7CF1"/>
    <w:rsid w:val="3A8C1683"/>
    <w:rsid w:val="3A9343B9"/>
    <w:rsid w:val="3AED6DB2"/>
    <w:rsid w:val="3B47258E"/>
    <w:rsid w:val="3C57555D"/>
    <w:rsid w:val="3C941F47"/>
    <w:rsid w:val="3CCD6069"/>
    <w:rsid w:val="3CDC20D5"/>
    <w:rsid w:val="3D7B4FEA"/>
    <w:rsid w:val="3DF81B25"/>
    <w:rsid w:val="3E051928"/>
    <w:rsid w:val="3E540E65"/>
    <w:rsid w:val="3EE646AD"/>
    <w:rsid w:val="40BA0437"/>
    <w:rsid w:val="427F4A90"/>
    <w:rsid w:val="42D60D91"/>
    <w:rsid w:val="435F33B9"/>
    <w:rsid w:val="43F86FA1"/>
    <w:rsid w:val="44601DAD"/>
    <w:rsid w:val="44743FF3"/>
    <w:rsid w:val="449D77AB"/>
    <w:rsid w:val="44A05810"/>
    <w:rsid w:val="46250BE1"/>
    <w:rsid w:val="46285B38"/>
    <w:rsid w:val="469D4F45"/>
    <w:rsid w:val="47697601"/>
    <w:rsid w:val="4869246C"/>
    <w:rsid w:val="48972B73"/>
    <w:rsid w:val="492F27C8"/>
    <w:rsid w:val="49885A2E"/>
    <w:rsid w:val="4CBC4D3F"/>
    <w:rsid w:val="4CE4471C"/>
    <w:rsid w:val="4D7A022C"/>
    <w:rsid w:val="4EAA5F79"/>
    <w:rsid w:val="507764CB"/>
    <w:rsid w:val="51092A62"/>
    <w:rsid w:val="5189432F"/>
    <w:rsid w:val="518B1D2C"/>
    <w:rsid w:val="52742E70"/>
    <w:rsid w:val="538F123E"/>
    <w:rsid w:val="53B32C88"/>
    <w:rsid w:val="53E22A6D"/>
    <w:rsid w:val="53F11319"/>
    <w:rsid w:val="53FC49E1"/>
    <w:rsid w:val="542D1044"/>
    <w:rsid w:val="56164874"/>
    <w:rsid w:val="56E930A1"/>
    <w:rsid w:val="572F33F0"/>
    <w:rsid w:val="58D56C74"/>
    <w:rsid w:val="59283302"/>
    <w:rsid w:val="59452ED4"/>
    <w:rsid w:val="59755587"/>
    <w:rsid w:val="599F2801"/>
    <w:rsid w:val="5A830A00"/>
    <w:rsid w:val="5AC1050A"/>
    <w:rsid w:val="5B0E6532"/>
    <w:rsid w:val="5BA6691F"/>
    <w:rsid w:val="5E661292"/>
    <w:rsid w:val="5FFD3834"/>
    <w:rsid w:val="60FB78BD"/>
    <w:rsid w:val="61066971"/>
    <w:rsid w:val="613158FB"/>
    <w:rsid w:val="61461C3C"/>
    <w:rsid w:val="61A72C39"/>
    <w:rsid w:val="627B47E0"/>
    <w:rsid w:val="645B70FD"/>
    <w:rsid w:val="6477295A"/>
    <w:rsid w:val="648B11C0"/>
    <w:rsid w:val="649408FB"/>
    <w:rsid w:val="64AC5ADE"/>
    <w:rsid w:val="65417040"/>
    <w:rsid w:val="676962D8"/>
    <w:rsid w:val="67E91E12"/>
    <w:rsid w:val="68654A95"/>
    <w:rsid w:val="68950859"/>
    <w:rsid w:val="68E70569"/>
    <w:rsid w:val="69D40515"/>
    <w:rsid w:val="6A9236B9"/>
    <w:rsid w:val="6B946FA8"/>
    <w:rsid w:val="6B9C5A8E"/>
    <w:rsid w:val="6BBA3A5B"/>
    <w:rsid w:val="6BEE35F6"/>
    <w:rsid w:val="6D914DC1"/>
    <w:rsid w:val="6E2A16B9"/>
    <w:rsid w:val="6E340DE8"/>
    <w:rsid w:val="6E7504B5"/>
    <w:rsid w:val="6F1C6DBC"/>
    <w:rsid w:val="6F6415B3"/>
    <w:rsid w:val="6F6D537F"/>
    <w:rsid w:val="7104454F"/>
    <w:rsid w:val="716948BC"/>
    <w:rsid w:val="71D97C11"/>
    <w:rsid w:val="72294F59"/>
    <w:rsid w:val="72E240D1"/>
    <w:rsid w:val="730B4D46"/>
    <w:rsid w:val="74D3285E"/>
    <w:rsid w:val="75191AD5"/>
    <w:rsid w:val="75FE401E"/>
    <w:rsid w:val="76EE5591"/>
    <w:rsid w:val="78047948"/>
    <w:rsid w:val="786A4963"/>
    <w:rsid w:val="78776CF2"/>
    <w:rsid w:val="79561030"/>
    <w:rsid w:val="7AA048FD"/>
    <w:rsid w:val="7B1B4E95"/>
    <w:rsid w:val="7B5E786F"/>
    <w:rsid w:val="7C4C42E2"/>
    <w:rsid w:val="7CAC0A48"/>
    <w:rsid w:val="7DCB50AD"/>
    <w:rsid w:val="7E1C115A"/>
    <w:rsid w:val="7E5B0A89"/>
    <w:rsid w:val="7F034358"/>
    <w:rsid w:val="7F2C0678"/>
    <w:rsid w:val="7F9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39"/>
    <w:rPr>
      <w:rFonts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7d4120fd-616b-48a0-9b80-398afa914e8d\&#35745;&#31639;&#26426;&#30740;&#31350;&#29983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计算机研究生考研复试简历.docx</Template>
  <Pages>4</Pages>
  <Words>41</Words>
  <Characters>47</Characters>
  <Lines>0</Lines>
  <Paragraphs>0</Paragraphs>
  <TotalTime>36</TotalTime>
  <ScaleCrop>false</ScaleCrop>
  <LinksUpToDate>false</LinksUpToDate>
  <CharactersWithSpaces>47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2022-01-10T08:38:00Z</dcterms:created>
  <dc:creator>Mr Lee</dc:creator>
  <cp:lastModifiedBy>Mr Lee</cp:lastModifiedBy>
  <dcterms:modified xsi:type="dcterms:W3CDTF">2022-01-10T13:07:34Z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1.0_JKGKbqTqacAC/oD2KSyJulPm2tAxkfJGJDYdFNytJEx50vAB0AcgQOYv9zBRPzRzte3gcMcRTGId06QhMBXL1Q==</vt:lpwstr>
  </property>
  <property fmtid="{D5CDD505-2E9C-101B-9397-08002B2CF9AE}" pid="4" name="KSOTemplateUUID">
    <vt:lpwstr>v1.0_mb_fb2an9q/n0eznAf628LmUQ==</vt:lpwstr>
  </property>
</Properties>
</file>