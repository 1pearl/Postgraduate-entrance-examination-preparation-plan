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70528" behindDoc="0" locked="0" layoutInCell="1" allowOverlap="1">
            <wp:simplePos x="0" y="0"/>
            <wp:positionH relativeFrom="column">
              <wp:posOffset>-760730</wp:posOffset>
            </wp:positionH>
            <wp:positionV relativeFrom="paragraph">
              <wp:posOffset>-571500</wp:posOffset>
            </wp:positionV>
            <wp:extent cx="1270000" cy="1798955"/>
            <wp:effectExtent l="0" t="0" r="6350" b="10795"/>
            <wp:wrapNone/>
            <wp:docPr id="60" name="图片 60"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dministrator\Desktop\头像照片\长方形.png长方形"/>
                    <pic:cNvPicPr>
                      <a:picLocks noChangeAspect="1" noChangeArrowheads="1"/>
                    </pic:cNvPicPr>
                  </pic:nvPicPr>
                  <pic:blipFill>
                    <a:blip r:embed="rId4"/>
                    <a:srcRect/>
                    <a:stretch>
                      <a:fillRect/>
                    </a:stretch>
                  </pic:blipFill>
                  <pic:spPr>
                    <a:xfrm>
                      <a:off x="0" y="0"/>
                      <a:ext cx="1270000" cy="1798955"/>
                    </a:xfrm>
                    <a:prstGeom prst="rect">
                      <a:avLst/>
                    </a:prstGeom>
                    <a:noFill/>
                    <a:ln>
                      <a:noFill/>
                    </a:ln>
                  </pic:spPr>
                </pic:pic>
              </a:graphicData>
            </a:graphic>
          </wp:anchor>
        </w:drawing>
      </w:r>
      <w:r>
        <mc:AlternateContent>
          <mc:Choice Requires="wpg">
            <w:drawing>
              <wp:anchor distT="0" distB="0" distL="114300" distR="114300" simplePos="0" relativeHeight="251667456" behindDoc="0" locked="0" layoutInCell="1" allowOverlap="1">
                <wp:simplePos x="0" y="0"/>
                <wp:positionH relativeFrom="column">
                  <wp:posOffset>1262380</wp:posOffset>
                </wp:positionH>
                <wp:positionV relativeFrom="paragraph">
                  <wp:posOffset>6517640</wp:posOffset>
                </wp:positionV>
                <wp:extent cx="5318125" cy="2776220"/>
                <wp:effectExtent l="0" t="0" r="15875" b="5080"/>
                <wp:wrapNone/>
                <wp:docPr id="86" name="组合 85"/>
                <wp:cNvGraphicFramePr/>
                <a:graphic xmlns:a="http://schemas.openxmlformats.org/drawingml/2006/main">
                  <a:graphicData uri="http://schemas.microsoft.com/office/word/2010/wordprocessingGroup">
                    <wpg:wgp>
                      <wpg:cNvGrpSpPr/>
                      <wpg:grpSpPr>
                        <a:xfrm>
                          <a:off x="0" y="0"/>
                          <a:ext cx="5318125" cy="2776220"/>
                          <a:chOff x="2204238" y="6910486"/>
                          <a:chExt cx="4565306" cy="2579032"/>
                        </a:xfrm>
                      </wpg:grpSpPr>
                      <wpg:grpSp>
                        <wpg:cNvPr id="40" name="组合 40"/>
                        <wpg:cNvGrpSpPr/>
                        <wpg:grpSpPr>
                          <a:xfrm>
                            <a:off x="2204238" y="6910486"/>
                            <a:ext cx="4565306" cy="2579032"/>
                            <a:chOff x="2204238" y="6910417"/>
                            <a:chExt cx="4566220" cy="2581173"/>
                          </a:xfrm>
                        </wpg:grpSpPr>
                        <wpg:grpSp>
                          <wpg:cNvPr id="43" name="组合 43"/>
                          <wpg:cNvGrpSpPr/>
                          <wpg:grpSpPr>
                            <a:xfrm>
                              <a:off x="2220116" y="6910417"/>
                              <a:ext cx="4550342" cy="535723"/>
                              <a:chOff x="2220116" y="6910417"/>
                              <a:chExt cx="4550342" cy="535723"/>
                            </a:xfrm>
                          </wpg:grpSpPr>
                          <wps:wsp>
                            <wps:cNvPr id="45" name="椭圆 45"/>
                            <wps:cNvSpPr/>
                            <wps:spPr>
                              <a:xfrm>
                                <a:off x="2220116" y="7013029"/>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6" name="文本框 2"/>
                            <wps:cNvSpPr txBox="1"/>
                            <wps:spPr>
                              <a:xfrm>
                                <a:off x="2454762" y="6910417"/>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其它技能</w:t>
                                  </w:r>
                                </w:p>
                              </w:txbxContent>
                            </wps:txbx>
                            <wps:bodyPr anchor="t"/>
                          </wps:wsp>
                          <wps:wsp>
                            <wps:cNvPr id="47" name="直接连接符 47"/>
                            <wps:cNvCnPr/>
                            <wps:spPr>
                              <a:xfrm>
                                <a:off x="2243933" y="7314794"/>
                                <a:ext cx="4526525"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44" name="文本框 2"/>
                          <wps:cNvSpPr txBox="1"/>
                          <wps:spPr>
                            <a:xfrm>
                              <a:off x="2204238" y="7384677"/>
                              <a:ext cx="3868660" cy="2106913"/>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英语：通过大学英语四六级及口语六级</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计算机：通过国家计算机二级等级考试</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其它语言：具有一定的日语基础</w:t>
                                </w:r>
                              </w:p>
                            </w:txbxContent>
                          </wps:txbx>
                          <wps:bodyPr anchor="t"/>
                        </wps:wsp>
                      </wpg:grpSp>
                      <wps:wsp>
                        <wps:cNvPr id="42" name="五角星 84"/>
                        <wps:cNvSpPr/>
                        <wps:spPr>
                          <a:xfrm>
                            <a:off x="2284036" y="7075140"/>
                            <a:ext cx="108000" cy="10800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85" o:spid="_x0000_s1026" o:spt="203" style="position:absolute;left:0pt;margin-left:99.4pt;margin-top:513.2pt;height:218.6pt;width:418.75pt;z-index:251667456;mso-width-relative:page;mso-height-relative:page;" coordorigin="2204238,6910486" coordsize="4565306,2579032" o:gfxdata="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tfs5o9wAAAAOAQAADwAAAAAAAAABACAAAAAiAAAAZHJzL2Rvd25yZXYueG1sUEsBAhQA&#10;FAAAAAgAh07iQCSB4BUoBAAA3Q4AAA4AAAAAAAAAAQAgAAAAKwEAAGRycy9lMm9Eb2MueG1sUEsF&#10;BgAAAAAGAAYAWQEAAMUHAAAAAA==&#10;">
                <o:lock v:ext="edit" aspectratio="f"/>
                <v:group id="_x0000_s1026" o:spid="_x0000_s1026" o:spt="203" style="position:absolute;left:2204238;top:6910486;height:2579032;width:4565306;" coordorigin="2204238,6910417" coordsize="4566220,258117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220116;top:6910417;height:535723;width:4550342;" coordorigin="2220116,6910417" coordsize="4550342,535723"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220116;top:7013029;height:231883;width:230233;v-text-anchor:middle;" fillcolor="#0D5788" filled="t" stroked="t" coordsize="21600,21600" o:gfxdata="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J6ALsAAADb&#10;AAAADwAAAAAAAAABACAAAAAiAAAAZHJzL2Rvd25yZXYueG1sUEsBAhQAFAAAAAgAh07iQDMvBZ47&#10;AAAAOQAAABAAAAAAAAAAAQAgAAAACgEAAGRycy9zaGFwZXhtbC54bWxQSwUGAAAAAAYABgBbAQAA&#10;tAMAAAAA&#10;">
                      <v:fill on="t" focussize="0,0"/>
                      <v:stroke weight="1pt" color="#0D5788 [3204]" miterlimit="8" joinstyle="miter"/>
                      <v:imagedata o:title=""/>
                      <o:lock v:ext="edit" aspectratio="f"/>
                    </v:shape>
                    <v:shape id="文本框 2" o:spid="_x0000_s1026" o:spt="202" type="#_x0000_t202" style="position:absolute;left:2454762;top:6910417;height:535723;width:1468882;"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其它技能</w:t>
                            </w:r>
                          </w:p>
                        </w:txbxContent>
                      </v:textbox>
                    </v:shape>
                    <v:line id="_x0000_s1026" o:spid="_x0000_s1026" o:spt="20" style="position:absolute;left:2243933;top:7314794;height:0;width:4526525;" filled="f" stroked="t" coordsize="21600,21600" o:gfxdata="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jO1e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204238;top:7384677;height:2106913;width:386866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英语：通过大学英语四六级及口语六级</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计算机：通过国家计算机二级等级考试</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其它语言：具有一定的日语基础</w:t>
                          </w:r>
                        </w:p>
                      </w:txbxContent>
                    </v:textbox>
                  </v:shape>
                </v:group>
                <v:shape id="五角星 84" o:spid="_x0000_s1026" style="position:absolute;left:2284036;top:7075140;height:108000;width:108000;v-text-anchor:middle;" fillcolor="#FFFFFF [3212]" filled="t" stroked="t" coordsize="108000,108000" o:gfxdata="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ICt74A&#10;AADbAAAADwAAAAAAAAABACAAAAAiAAAAZHJzL2Rvd25yZXYueG1sUEsBAhQAFAAAAAgAh07iQDMv&#10;BZ47AAAAOQAAABAAAAAAAAAAAQAgAAAADQEAAGRycy9zaGFwZXhtbC54bWxQSwUGAAAAAAYABgBb&#10;AQAAtwMAAAAA&#10;" path="m0,41252l41252,41252,54000,0,66747,41252,107999,41252,74625,66747,87373,107999,54000,82504,20626,107999,33374,66747xe">
                  <v:path o:connectlocs="54000,0;0,41252;20626,107999;87373,107999;107999,41252" o:connectangles="247,164,82,82,0"/>
                  <v:fill on="t" focussize="0,0"/>
                  <v:stroke weight="1pt" color="#FFFFFF [3212]" miterlimit="8" joinstyle="miter"/>
                  <v:imagedata o:title=""/>
                  <o:lock v:ext="edit" aspectratio="f"/>
                </v:shape>
              </v:group>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1251585</wp:posOffset>
                </wp:positionH>
                <wp:positionV relativeFrom="paragraph">
                  <wp:posOffset>5212715</wp:posOffset>
                </wp:positionV>
                <wp:extent cx="5138420" cy="3310255"/>
                <wp:effectExtent l="0" t="0" r="24130" b="4445"/>
                <wp:wrapNone/>
                <wp:docPr id="12" name="组合 20"/>
                <wp:cNvGraphicFramePr/>
                <a:graphic xmlns:a="http://schemas.openxmlformats.org/drawingml/2006/main">
                  <a:graphicData uri="http://schemas.microsoft.com/office/word/2010/wordprocessingGroup">
                    <wpg:wgp>
                      <wpg:cNvGrpSpPr/>
                      <wpg:grpSpPr>
                        <a:xfrm>
                          <a:off x="0" y="0"/>
                          <a:ext cx="5138420" cy="3310255"/>
                          <a:chOff x="2194714" y="5726531"/>
                          <a:chExt cx="4323723" cy="3076454"/>
                        </a:xfrm>
                      </wpg:grpSpPr>
                      <wpg:grpSp>
                        <wpg:cNvPr id="13" name="组合 13"/>
                        <wpg:cNvGrpSpPr/>
                        <wpg:grpSpPr>
                          <a:xfrm>
                            <a:off x="2194714" y="5726531"/>
                            <a:ext cx="4323723" cy="3076454"/>
                            <a:chOff x="2194714" y="5726531"/>
                            <a:chExt cx="4323723" cy="3076454"/>
                          </a:xfrm>
                        </wpg:grpSpPr>
                        <wpg:grpSp>
                          <wpg:cNvPr id="15" name="组合 15"/>
                          <wpg:cNvGrpSpPr/>
                          <wpg:grpSpPr>
                            <a:xfrm>
                              <a:off x="2210593" y="5726531"/>
                              <a:ext cx="4307844" cy="535723"/>
                              <a:chOff x="2210593" y="5726531"/>
                              <a:chExt cx="4307844" cy="535723"/>
                            </a:xfrm>
                          </wpg:grpSpPr>
                          <wps:wsp>
                            <wps:cNvPr id="17" name="椭圆 17"/>
                            <wps:cNvSpPr/>
                            <wps:spPr>
                              <a:xfrm>
                                <a:off x="2210593" y="5839226"/>
                                <a:ext cx="230238" cy="231841"/>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8" name="文本框 2"/>
                            <wps:cNvSpPr txBox="1"/>
                            <wps:spPr>
                              <a:xfrm>
                                <a:off x="2445238" y="572653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实习经历</w:t>
                                  </w:r>
                                </w:p>
                              </w:txbxContent>
                            </wps:txbx>
                            <wps:bodyPr anchor="t"/>
                          </wps:wsp>
                          <wps:wsp>
                            <wps:cNvPr id="19" name="直接连接符 19"/>
                            <wps:cNvCnPr/>
                            <wps:spPr>
                              <a:xfrm>
                                <a:off x="2234410" y="6140937"/>
                                <a:ext cx="4284027"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16" name="文本框 2"/>
                          <wps:cNvSpPr txBox="1">
                            <a:spLocks noChangeArrowheads="1"/>
                          </wps:cNvSpPr>
                          <wps:spPr bwMode="auto">
                            <a:xfrm>
                              <a:off x="2194714" y="6210805"/>
                              <a:ext cx="4234727" cy="2592180"/>
                            </a:xfrm>
                            <a:prstGeom prst="rect">
                              <a:avLst/>
                            </a:prstGeom>
                            <a:noFill/>
                            <a:ln w="9525">
                              <a:noFill/>
                              <a:miter lim="800000"/>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2012.06—2013.05 在荆州市第一人民医院实习</w:t>
                                </w:r>
                              </w:p>
                              <w:p>
                                <w:pPr>
                                  <w:kinsoku w:val="0"/>
                                  <w:overflowPunct w:val="0"/>
                                  <w:snapToGrid w:val="0"/>
                                  <w:spacing w:line="460" w:lineRule="exact"/>
                                  <w:ind w:left="357"/>
                                  <w:contextualSpacing/>
                                  <w:rPr>
                                    <w:sz w:val="20"/>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2015.07—2016.05 在宜昌市中心人民医院实习</w:t>
                                </w:r>
                              </w:p>
                            </w:txbxContent>
                          </wps:txbx>
                          <wps:bodyPr/>
                        </wps:wsp>
                      </wpg:grpSp>
                      <wps:wsp>
                        <wps:cNvPr id="14" name="Freeform 57"/>
                        <wps:cNvSpPr>
                          <a:spLocks noEditPoints="1"/>
                        </wps:cNvSpPr>
                        <wps:spPr>
                          <a:xfrm>
                            <a:off x="2274669" y="5898546"/>
                            <a:ext cx="108000" cy="108030"/>
                          </a:xfrm>
                          <a:custGeom>
                            <a:avLst/>
                            <a:gdLst/>
                            <a:ahLst/>
                            <a:cxnLst>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0"/>
                              </a:cxn>
                              <a:cxn ang="0">
                                <a:pos x="2147483646" y="0"/>
                              </a:cxn>
                              <a:cxn ang="0">
                                <a:pos x="2147483646" y="0"/>
                              </a:cxn>
                              <a:cxn ang="0">
                                <a:pos x="2147483646" y="0"/>
                              </a:cxn>
                              <a:cxn ang="0">
                                <a:pos x="2147483646" y="0"/>
                              </a:cxn>
                              <a:cxn ang="0">
                                <a:pos x="2147483646" y="0"/>
                              </a:cxn>
                              <a:cxn ang="0">
                                <a:pos x="2147483646" y="2147483646"/>
                              </a:cxn>
                              <a:cxn ang="0">
                                <a:pos x="2147483646" y="2147483646"/>
                              </a:cxn>
                              <a:cxn ang="0">
                                <a:pos x="2147483646" y="2147483646"/>
                              </a:cxn>
                              <a:cxn ang="0">
                                <a:pos x="2147483646" y="2147483646"/>
                              </a:cxn>
                              <a:cxn ang="0">
                                <a:pos x="2147483646" y="2147483646"/>
                              </a:cxn>
                              <a:cxn ang="0">
                                <a:pos x="0"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4308" h="3426">
                                <a:moveTo>
                                  <a:pt x="4111" y="881"/>
                                </a:moveTo>
                                <a:lnTo>
                                  <a:pt x="4111" y="586"/>
                                </a:lnTo>
                                <a:lnTo>
                                  <a:pt x="4107" y="547"/>
                                </a:lnTo>
                                <a:lnTo>
                                  <a:pt x="4096" y="511"/>
                                </a:lnTo>
                                <a:lnTo>
                                  <a:pt x="4079" y="478"/>
                                </a:lnTo>
                                <a:lnTo>
                                  <a:pt x="4054" y="449"/>
                                </a:lnTo>
                                <a:lnTo>
                                  <a:pt x="4025" y="424"/>
                                </a:lnTo>
                                <a:lnTo>
                                  <a:pt x="3992" y="406"/>
                                </a:lnTo>
                                <a:lnTo>
                                  <a:pt x="3956" y="395"/>
                                </a:lnTo>
                                <a:lnTo>
                                  <a:pt x="3916" y="391"/>
                                </a:lnTo>
                                <a:lnTo>
                                  <a:pt x="3911" y="391"/>
                                </a:lnTo>
                                <a:lnTo>
                                  <a:pt x="3895" y="391"/>
                                </a:lnTo>
                                <a:lnTo>
                                  <a:pt x="3872" y="391"/>
                                </a:lnTo>
                                <a:lnTo>
                                  <a:pt x="3839" y="391"/>
                                </a:lnTo>
                                <a:lnTo>
                                  <a:pt x="3799" y="391"/>
                                </a:lnTo>
                                <a:lnTo>
                                  <a:pt x="3751" y="391"/>
                                </a:lnTo>
                                <a:lnTo>
                                  <a:pt x="3696" y="391"/>
                                </a:lnTo>
                                <a:lnTo>
                                  <a:pt x="3636" y="391"/>
                                </a:lnTo>
                                <a:lnTo>
                                  <a:pt x="3571" y="391"/>
                                </a:lnTo>
                                <a:lnTo>
                                  <a:pt x="3501" y="391"/>
                                </a:lnTo>
                                <a:lnTo>
                                  <a:pt x="3427" y="391"/>
                                </a:lnTo>
                                <a:lnTo>
                                  <a:pt x="3348" y="391"/>
                                </a:lnTo>
                                <a:lnTo>
                                  <a:pt x="3268" y="391"/>
                                </a:lnTo>
                                <a:lnTo>
                                  <a:pt x="3186" y="391"/>
                                </a:lnTo>
                                <a:lnTo>
                                  <a:pt x="3016" y="391"/>
                                </a:lnTo>
                                <a:lnTo>
                                  <a:pt x="2931" y="391"/>
                                </a:lnTo>
                                <a:lnTo>
                                  <a:pt x="2846" y="391"/>
                                </a:lnTo>
                                <a:lnTo>
                                  <a:pt x="2760" y="391"/>
                                </a:lnTo>
                                <a:lnTo>
                                  <a:pt x="2678" y="391"/>
                                </a:lnTo>
                                <a:lnTo>
                                  <a:pt x="2598" y="391"/>
                                </a:lnTo>
                                <a:lnTo>
                                  <a:pt x="2521" y="391"/>
                                </a:lnTo>
                                <a:lnTo>
                                  <a:pt x="2448" y="391"/>
                                </a:lnTo>
                                <a:lnTo>
                                  <a:pt x="2254" y="391"/>
                                </a:lnTo>
                                <a:lnTo>
                                  <a:pt x="2200" y="391"/>
                                </a:lnTo>
                                <a:lnTo>
                                  <a:pt x="2153" y="391"/>
                                </a:lnTo>
                                <a:lnTo>
                                  <a:pt x="2152" y="389"/>
                                </a:lnTo>
                                <a:lnTo>
                                  <a:pt x="2145" y="382"/>
                                </a:lnTo>
                                <a:lnTo>
                                  <a:pt x="2135" y="372"/>
                                </a:lnTo>
                                <a:lnTo>
                                  <a:pt x="2120" y="357"/>
                                </a:lnTo>
                                <a:lnTo>
                                  <a:pt x="2102" y="339"/>
                                </a:lnTo>
                                <a:lnTo>
                                  <a:pt x="2081" y="319"/>
                                </a:lnTo>
                                <a:lnTo>
                                  <a:pt x="2059" y="297"/>
                                </a:lnTo>
                                <a:lnTo>
                                  <a:pt x="2034" y="274"/>
                                </a:lnTo>
                                <a:lnTo>
                                  <a:pt x="2008" y="247"/>
                                </a:lnTo>
                                <a:lnTo>
                                  <a:pt x="1980" y="221"/>
                                </a:lnTo>
                                <a:lnTo>
                                  <a:pt x="1951" y="195"/>
                                </a:lnTo>
                                <a:lnTo>
                                  <a:pt x="1924" y="169"/>
                                </a:lnTo>
                                <a:lnTo>
                                  <a:pt x="1896" y="143"/>
                                </a:lnTo>
                                <a:lnTo>
                                  <a:pt x="1869" y="116"/>
                                </a:lnTo>
                                <a:lnTo>
                                  <a:pt x="1843" y="93"/>
                                </a:lnTo>
                                <a:lnTo>
                                  <a:pt x="1818" y="71"/>
                                </a:lnTo>
                                <a:lnTo>
                                  <a:pt x="1796" y="51"/>
                                </a:lnTo>
                                <a:lnTo>
                                  <a:pt x="1776" y="34"/>
                                </a:lnTo>
                                <a:lnTo>
                                  <a:pt x="1759" y="20"/>
                                </a:lnTo>
                                <a:lnTo>
                                  <a:pt x="1745" y="9"/>
                                </a:lnTo>
                                <a:lnTo>
                                  <a:pt x="1735" y="1"/>
                                </a:lnTo>
                                <a:lnTo>
                                  <a:pt x="1729" y="0"/>
                                </a:lnTo>
                                <a:lnTo>
                                  <a:pt x="1547" y="0"/>
                                </a:lnTo>
                                <a:lnTo>
                                  <a:pt x="1457" y="0"/>
                                </a:lnTo>
                                <a:lnTo>
                                  <a:pt x="1365" y="0"/>
                                </a:lnTo>
                                <a:lnTo>
                                  <a:pt x="1276" y="0"/>
                                </a:lnTo>
                                <a:lnTo>
                                  <a:pt x="1188" y="0"/>
                                </a:lnTo>
                                <a:lnTo>
                                  <a:pt x="1102" y="0"/>
                                </a:lnTo>
                                <a:lnTo>
                                  <a:pt x="1018" y="0"/>
                                </a:lnTo>
                                <a:lnTo>
                                  <a:pt x="937" y="0"/>
                                </a:lnTo>
                                <a:lnTo>
                                  <a:pt x="861" y="0"/>
                                </a:lnTo>
                                <a:lnTo>
                                  <a:pt x="788" y="0"/>
                                </a:lnTo>
                                <a:lnTo>
                                  <a:pt x="720" y="0"/>
                                </a:lnTo>
                                <a:lnTo>
                                  <a:pt x="655" y="0"/>
                                </a:lnTo>
                                <a:lnTo>
                                  <a:pt x="598" y="0"/>
                                </a:lnTo>
                                <a:lnTo>
                                  <a:pt x="547" y="0"/>
                                </a:lnTo>
                                <a:lnTo>
                                  <a:pt x="501" y="0"/>
                                </a:lnTo>
                                <a:lnTo>
                                  <a:pt x="391" y="0"/>
                                </a:lnTo>
                                <a:lnTo>
                                  <a:pt x="352" y="4"/>
                                </a:lnTo>
                                <a:lnTo>
                                  <a:pt x="315" y="14"/>
                                </a:lnTo>
                                <a:lnTo>
                                  <a:pt x="282" y="33"/>
                                </a:lnTo>
                                <a:lnTo>
                                  <a:pt x="254" y="56"/>
                                </a:lnTo>
                                <a:lnTo>
                                  <a:pt x="229" y="86"/>
                                </a:lnTo>
                                <a:lnTo>
                                  <a:pt x="212" y="119"/>
                                </a:lnTo>
                                <a:lnTo>
                                  <a:pt x="200" y="156"/>
                                </a:lnTo>
                                <a:lnTo>
                                  <a:pt x="196" y="195"/>
                                </a:lnTo>
                                <a:lnTo>
                                  <a:pt x="196" y="881"/>
                                </a:lnTo>
                                <a:lnTo>
                                  <a:pt x="157" y="885"/>
                                </a:lnTo>
                                <a:lnTo>
                                  <a:pt x="120" y="895"/>
                                </a:lnTo>
                                <a:lnTo>
                                  <a:pt x="86" y="914"/>
                                </a:lnTo>
                                <a:lnTo>
                                  <a:pt x="57" y="937"/>
                                </a:lnTo>
                                <a:lnTo>
                                  <a:pt x="34" y="967"/>
                                </a:lnTo>
                                <a:lnTo>
                                  <a:pt x="15" y="1000"/>
                                </a:lnTo>
                                <a:lnTo>
                                  <a:pt x="3" y="1037"/>
                                </a:lnTo>
                                <a:lnTo>
                                  <a:pt x="0" y="1076"/>
                                </a:lnTo>
                                <a:lnTo>
                                  <a:pt x="196" y="3230"/>
                                </a:lnTo>
                                <a:lnTo>
                                  <a:pt x="199" y="3265"/>
                                </a:lnTo>
                                <a:lnTo>
                                  <a:pt x="208" y="3297"/>
                                </a:lnTo>
                                <a:lnTo>
                                  <a:pt x="222" y="3327"/>
                                </a:lnTo>
                                <a:lnTo>
                                  <a:pt x="240" y="3354"/>
                                </a:lnTo>
                                <a:lnTo>
                                  <a:pt x="264" y="3378"/>
                                </a:lnTo>
                                <a:lnTo>
                                  <a:pt x="291" y="3397"/>
                                </a:lnTo>
                                <a:lnTo>
                                  <a:pt x="322" y="3413"/>
                                </a:lnTo>
                                <a:lnTo>
                                  <a:pt x="356" y="3422"/>
                                </a:lnTo>
                                <a:lnTo>
                                  <a:pt x="391" y="3426"/>
                                </a:lnTo>
                                <a:lnTo>
                                  <a:pt x="3916" y="3426"/>
                                </a:lnTo>
                                <a:lnTo>
                                  <a:pt x="3956" y="3422"/>
                                </a:lnTo>
                                <a:lnTo>
                                  <a:pt x="3992" y="3411"/>
                                </a:lnTo>
                                <a:lnTo>
                                  <a:pt x="4025" y="3392"/>
                                </a:lnTo>
                                <a:lnTo>
                                  <a:pt x="4054" y="3369"/>
                                </a:lnTo>
                                <a:lnTo>
                                  <a:pt x="4079" y="3340"/>
                                </a:lnTo>
                                <a:lnTo>
                                  <a:pt x="4096" y="3307"/>
                                </a:lnTo>
                                <a:lnTo>
                                  <a:pt x="4107" y="3270"/>
                                </a:lnTo>
                                <a:lnTo>
                                  <a:pt x="4111" y="3230"/>
                                </a:lnTo>
                                <a:lnTo>
                                  <a:pt x="4308" y="1076"/>
                                </a:lnTo>
                                <a:lnTo>
                                  <a:pt x="4304" y="1037"/>
                                </a:lnTo>
                                <a:lnTo>
                                  <a:pt x="4292" y="1000"/>
                                </a:lnTo>
                                <a:lnTo>
                                  <a:pt x="4274" y="967"/>
                                </a:lnTo>
                                <a:lnTo>
                                  <a:pt x="4250" y="937"/>
                                </a:lnTo>
                                <a:lnTo>
                                  <a:pt x="4221" y="914"/>
                                </a:lnTo>
                                <a:lnTo>
                                  <a:pt x="4187" y="895"/>
                                </a:lnTo>
                                <a:lnTo>
                                  <a:pt x="4151" y="885"/>
                                </a:lnTo>
                                <a:lnTo>
                                  <a:pt x="4111" y="881"/>
                                </a:lnTo>
                                <a:close/>
                                <a:moveTo>
                                  <a:pt x="1729" y="195"/>
                                </a:moveTo>
                                <a:lnTo>
                                  <a:pt x="1733" y="198"/>
                                </a:lnTo>
                                <a:lnTo>
                                  <a:pt x="1741" y="204"/>
                                </a:lnTo>
                                <a:lnTo>
                                  <a:pt x="1752" y="215"/>
                                </a:lnTo>
                                <a:lnTo>
                                  <a:pt x="1768" y="229"/>
                                </a:lnTo>
                                <a:lnTo>
                                  <a:pt x="1786" y="246"/>
                                </a:lnTo>
                                <a:lnTo>
                                  <a:pt x="1806" y="267"/>
                                </a:lnTo>
                                <a:lnTo>
                                  <a:pt x="1830" y="289"/>
                                </a:lnTo>
                                <a:lnTo>
                                  <a:pt x="1855" y="313"/>
                                </a:lnTo>
                                <a:lnTo>
                                  <a:pt x="1879" y="338"/>
                                </a:lnTo>
                                <a:lnTo>
                                  <a:pt x="1907" y="364"/>
                                </a:lnTo>
                                <a:lnTo>
                                  <a:pt x="1934" y="391"/>
                                </a:lnTo>
                                <a:lnTo>
                                  <a:pt x="1961" y="418"/>
                                </a:lnTo>
                                <a:lnTo>
                                  <a:pt x="1988" y="444"/>
                                </a:lnTo>
                                <a:lnTo>
                                  <a:pt x="2013" y="469"/>
                                </a:lnTo>
                                <a:lnTo>
                                  <a:pt x="2038" y="494"/>
                                </a:lnTo>
                                <a:lnTo>
                                  <a:pt x="2061" y="516"/>
                                </a:lnTo>
                                <a:lnTo>
                                  <a:pt x="2081" y="535"/>
                                </a:lnTo>
                                <a:lnTo>
                                  <a:pt x="2099" y="552"/>
                                </a:lnTo>
                                <a:lnTo>
                                  <a:pt x="2115" y="567"/>
                                </a:lnTo>
                                <a:lnTo>
                                  <a:pt x="2127" y="577"/>
                                </a:lnTo>
                                <a:lnTo>
                                  <a:pt x="2133" y="584"/>
                                </a:lnTo>
                                <a:lnTo>
                                  <a:pt x="2137" y="586"/>
                                </a:lnTo>
                                <a:lnTo>
                                  <a:pt x="2201" y="586"/>
                                </a:lnTo>
                                <a:lnTo>
                                  <a:pt x="2271" y="586"/>
                                </a:lnTo>
                                <a:lnTo>
                                  <a:pt x="2344" y="586"/>
                                </a:lnTo>
                                <a:lnTo>
                                  <a:pt x="2421" y="586"/>
                                </a:lnTo>
                                <a:lnTo>
                                  <a:pt x="2501" y="586"/>
                                </a:lnTo>
                                <a:lnTo>
                                  <a:pt x="2585" y="586"/>
                                </a:lnTo>
                                <a:lnTo>
                                  <a:pt x="2670" y="586"/>
                                </a:lnTo>
                                <a:lnTo>
                                  <a:pt x="2756" y="586"/>
                                </a:lnTo>
                                <a:lnTo>
                                  <a:pt x="2844" y="586"/>
                                </a:lnTo>
                                <a:lnTo>
                                  <a:pt x="3106" y="586"/>
                                </a:lnTo>
                                <a:lnTo>
                                  <a:pt x="3191" y="586"/>
                                </a:lnTo>
                                <a:lnTo>
                                  <a:pt x="3275" y="586"/>
                                </a:lnTo>
                                <a:lnTo>
                                  <a:pt x="3356" y="586"/>
                                </a:lnTo>
                                <a:lnTo>
                                  <a:pt x="3433" y="586"/>
                                </a:lnTo>
                                <a:lnTo>
                                  <a:pt x="3508" y="586"/>
                                </a:lnTo>
                                <a:lnTo>
                                  <a:pt x="3702" y="586"/>
                                </a:lnTo>
                                <a:lnTo>
                                  <a:pt x="3755" y="586"/>
                                </a:lnTo>
                                <a:lnTo>
                                  <a:pt x="3801" y="586"/>
                                </a:lnTo>
                                <a:lnTo>
                                  <a:pt x="3842" y="586"/>
                                </a:lnTo>
                                <a:lnTo>
                                  <a:pt x="3873" y="586"/>
                                </a:lnTo>
                                <a:lnTo>
                                  <a:pt x="3897" y="586"/>
                                </a:lnTo>
                                <a:lnTo>
                                  <a:pt x="3911" y="586"/>
                                </a:lnTo>
                                <a:lnTo>
                                  <a:pt x="3916" y="586"/>
                                </a:lnTo>
                                <a:lnTo>
                                  <a:pt x="3916" y="881"/>
                                </a:lnTo>
                                <a:lnTo>
                                  <a:pt x="391" y="881"/>
                                </a:lnTo>
                                <a:lnTo>
                                  <a:pt x="391" y="195"/>
                                </a:lnTo>
                                <a:lnTo>
                                  <a:pt x="466" y="195"/>
                                </a:lnTo>
                                <a:lnTo>
                                  <a:pt x="504" y="195"/>
                                </a:lnTo>
                                <a:lnTo>
                                  <a:pt x="549" y="195"/>
                                </a:lnTo>
                                <a:lnTo>
                                  <a:pt x="659" y="195"/>
                                </a:lnTo>
                                <a:lnTo>
                                  <a:pt x="723" y="195"/>
                                </a:lnTo>
                                <a:lnTo>
                                  <a:pt x="790" y="195"/>
                                </a:lnTo>
                                <a:lnTo>
                                  <a:pt x="1729" y="195"/>
                                </a:lnTo>
                                <a:close/>
                              </a:path>
                            </a:pathLst>
                          </a:custGeom>
                          <a:solidFill>
                            <a:schemeClr val="bg1"/>
                          </a:solidFill>
                          <a:ln w="0" cap="flat" cmpd="sng">
                            <a:solidFill>
                              <a:schemeClr val="bg1"/>
                            </a:solidFill>
                            <a:prstDash val="solid"/>
                            <a:round/>
                            <a:headEnd type="none" w="med" len="med"/>
                            <a:tailEnd type="none" w="med" len="med"/>
                          </a:ln>
                        </wps:spPr>
                        <wps:bodyPr/>
                      </wps:wsp>
                    </wpg:wgp>
                  </a:graphicData>
                </a:graphic>
              </wp:anchor>
            </w:drawing>
          </mc:Choice>
          <mc:Fallback>
            <w:pict>
              <v:group id="组合 20" o:spid="_x0000_s1026" o:spt="203" style="position:absolute;left:0pt;margin-left:98.55pt;margin-top:410.45pt;height:260.65pt;width:404.6pt;z-index:251663360;mso-width-relative:page;mso-height-relative:page;" coordorigin="2194714,5726531" coordsize="4323723,3076454" o:gfxdata="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">
                <o:lock v:ext="edit" aspectratio="f"/>
                <v:group id="_x0000_s1026" o:spid="_x0000_s1026" o:spt="203" style="position:absolute;left:2194714;top:5726531;height:3076454;width:4323723;" coordorigin="2194714,5726531" coordsize="4323723,3076454"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210593;top:5726531;height:535723;width:4307844;" coordorigin="2210593,5726531" coordsize="4307844,53572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2210593;top:5839226;height:231841;width:230238;v-text-anchor:middle;" fillcolor="#0D5788" filled="t" stroked="t" coordsize="21600,21600" o:gfxdata="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f27xtwAAANsAAAAP&#10;AAAAAAAAAAEAIAAAACIAAABkcnMvZG93bnJldi54bWxQSwECFAAUAAAACACHTuJAMy8FnjsAAAA5&#10;AAAAEAAAAAAAAAABACAAAAAGAQAAZHJzL3NoYXBleG1sLnhtbFBLBQYAAAAABgAGAFsBAACwAwAA&#10;AAA=&#10;">
                      <v:fill on="t" focussize="0,0"/>
                      <v:stroke weight="1pt" color="#0D5788 [3204]" miterlimit="8" joinstyle="miter"/>
                      <v:imagedata o:title=""/>
                      <o:lock v:ext="edit" aspectratio="f"/>
                    </v:shape>
                    <v:shape id="文本框 2" o:spid="_x0000_s1026" o:spt="202" type="#_x0000_t202" style="position:absolute;left:2445238;top:5726531;height:535723;width:1468882;"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实习经历</w:t>
                            </w:r>
                          </w:p>
                        </w:txbxContent>
                      </v:textbox>
                    </v:shape>
                    <v:line id="_x0000_s1026" o:spid="_x0000_s1026" o:spt="20" style="position:absolute;left:2234410;top:6140937;height:0;width:4284027;" filled="f" stroked="t" coordsize="21600,21600" o:gfxdata="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7POqugAAANsA&#10;AAAPAAAAAAAAAAEAIAAAACIAAABkcnMvZG93bnJldi54bWxQSwECFAAUAAAACACHTuJAMy8FnjsA&#10;AAA5AAAAEAAAAAAAAAABACAAAAAJAQAAZHJzL3NoYXBleG1sLnhtbFBLBQYAAAAABgAGAFsBAACz&#10;AwAAAAA=&#10;">
                      <v:fill on="f" focussize="0,0"/>
                      <v:stroke weight="0.5pt" color="#6B685F [3204]" miterlimit="8" joinstyle="miter"/>
                      <v:imagedata o:title=""/>
                      <o:lock v:ext="edit" aspectratio="f"/>
                    </v:line>
                  </v:group>
                  <v:shape id="文本框 2" o:spid="_x0000_s1026" o:spt="202" type="#_x0000_t202" style="position:absolute;left:2194714;top:6210805;height:2592180;width:4234727;"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2012.06—2013.05 在荆州市第一人民医院实习</w:t>
                          </w:r>
                        </w:p>
                        <w:p>
                          <w:pPr>
                            <w:kinsoku w:val="0"/>
                            <w:overflowPunct w:val="0"/>
                            <w:snapToGrid w:val="0"/>
                            <w:spacing w:line="460" w:lineRule="exact"/>
                            <w:ind w:left="357"/>
                            <w:contextualSpacing/>
                            <w:rPr>
                              <w:sz w:val="20"/>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2015.07—2016.05 在宜昌市中心人民医院实习</w:t>
                          </w:r>
                        </w:p>
                      </w:txbxContent>
                    </v:textbox>
                  </v:shape>
                </v:group>
                <v:shape id="Freeform 57" o:spid="_x0000_s1026" o:spt="100" style="position:absolute;left:2274669;top:5898546;height:108030;width:108000;" fillcolor="#FFFFFF [3212]" filled="t" stroked="t" coordsize="4308,3426" o:gfxdata="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7ubabsAAADb&#10;AAAADwAAAAAAAAABACAAAAAiAAAAZHJzL2Rvd25yZXYueG1sUEsBAhQAFAAAAAgAh07iQDMvBZ47&#10;AAAAOQAAABAAAAAAAAAAAQAgAAAACgEAAGRycy9zaGFwZXhtbC54bWxQSwUGAAAAAAYABgBbAQAA&#10;tAMAAAAA&#10;" path="m4111,881l4111,586,4107,547,4096,511,4079,478,4054,449,4025,424,3992,406,3956,395,3916,391,3911,391,3895,391,3872,391,3839,391,3799,391,3751,391,3696,391,3636,391,3571,391,3501,391,3427,391,3348,391,3268,391,3186,391,3016,391,2931,391,2846,391,2760,391,2678,391,2598,391,2521,391,2448,391,2254,391,2200,391,2153,391,2152,389,2145,382,2135,372,2120,357,2102,339,2081,319,2059,297,2034,274,2008,247,1980,221,1951,195,1924,169,1896,143,1869,116,1843,93,1818,71,1796,51,1776,34,1759,20,1745,9,1735,1,1729,0,1547,0,1457,0,1365,0,1276,0,1188,0,1102,0,1018,0,937,0,861,0,788,0,720,0,655,0,598,0,547,0,501,0,391,0,352,4,315,14,282,33,254,56,229,86,212,119,200,156,196,195,196,881,157,885,120,895,86,914,57,937,34,967,15,1000,3,1037,0,1076,196,3230,199,3265,208,3297,222,3327,240,3354,264,3378,291,3397,322,3413,356,3422,391,3426,3916,3426,3956,3422,3992,3411,4025,3392,4054,3369,4079,3340,4096,3307,4107,3270,4111,3230,4308,1076,4304,1037,4292,1000,4274,967,4250,937,4221,914,4187,895,4151,885,4111,881xm1729,195l1733,198,1741,204,1752,215,1768,229,1786,246,1806,267,1830,289,1855,313,1879,338,1907,364,1934,391,1961,418,1988,444,2013,469,2038,494,2061,516,2081,535,2099,552,2115,567,2127,577,2133,584,2137,586,2201,586,2271,586,2344,586,2421,586,2501,586,2585,586,2670,586,2756,586,2844,586,3106,586,3191,586,3275,586,3356,586,3433,586,3508,586,3702,586,3755,586,3801,586,3842,586,3873,586,3897,586,3911,586,3916,586,3916,881,391,881,391,195,466,195,504,195,549,195,659,195,723,195,790,195,1729,195xe">
                  <v:path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
                  <v:fill on="t" focussize="0,0"/>
                  <v:stroke weight="0pt" color="#FFFFFF [3212]" joinstyle="round"/>
                  <v:imagedata o:title=""/>
                  <o:lock v:ext="edit" aspectratio="f"/>
                </v:shap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1251585</wp:posOffset>
                </wp:positionH>
                <wp:positionV relativeFrom="paragraph">
                  <wp:posOffset>1325880</wp:posOffset>
                </wp:positionV>
                <wp:extent cx="5606415" cy="3880485"/>
                <wp:effectExtent l="0" t="0" r="13335" b="5715"/>
                <wp:wrapNone/>
                <wp:docPr id="41" name="组合 28"/>
                <wp:cNvGraphicFramePr/>
                <a:graphic xmlns:a="http://schemas.openxmlformats.org/drawingml/2006/main">
                  <a:graphicData uri="http://schemas.microsoft.com/office/word/2010/wordprocessingGroup">
                    <wpg:wgp>
                      <wpg:cNvGrpSpPr/>
                      <wpg:grpSpPr>
                        <a:xfrm>
                          <a:off x="0" y="0"/>
                          <a:ext cx="5606415" cy="3880485"/>
                          <a:chOff x="2195040" y="2063736"/>
                          <a:chExt cx="4813087" cy="3606997"/>
                        </a:xfrm>
                      </wpg:grpSpPr>
                      <wpg:grpSp>
                        <wpg:cNvPr id="32" name="组合 32"/>
                        <wpg:cNvGrpSpPr/>
                        <wpg:grpSpPr>
                          <a:xfrm>
                            <a:off x="2195040" y="2063736"/>
                            <a:ext cx="4813087" cy="3606997"/>
                            <a:chOff x="2195040" y="2063736"/>
                            <a:chExt cx="4813087" cy="3606997"/>
                          </a:xfrm>
                        </wpg:grpSpPr>
                        <wpg:grpSp>
                          <wpg:cNvPr id="35" name="组合 35"/>
                          <wpg:cNvGrpSpPr/>
                          <wpg:grpSpPr>
                            <a:xfrm>
                              <a:off x="2210918" y="2063736"/>
                              <a:ext cx="4797209" cy="535723"/>
                              <a:chOff x="2210918" y="2063736"/>
                              <a:chExt cx="4797209" cy="535723"/>
                            </a:xfrm>
                          </wpg:grpSpPr>
                          <wps:wsp>
                            <wps:cNvPr id="37" name="椭圆 37"/>
                            <wps:cNvSpPr/>
                            <wps:spPr>
                              <a:xfrm>
                                <a:off x="2210918" y="2176453"/>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8" name="文本框 2"/>
                            <wps:cNvSpPr txBox="1"/>
                            <wps:spPr>
                              <a:xfrm>
                                <a:off x="2445564" y="2063736"/>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荣誉奖励</w:t>
                                  </w:r>
                                </w:p>
                              </w:txbxContent>
                            </wps:txbx>
                            <wps:bodyPr anchor="t"/>
                          </wps:wsp>
                          <wps:wsp>
                            <wps:cNvPr id="39" name="直接连接符 39"/>
                            <wps:cNvCnPr/>
                            <wps:spPr>
                              <a:xfrm>
                                <a:off x="2234731" y="2478218"/>
                                <a:ext cx="4773396"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wps:spPr>
                            <a:xfrm>
                              <a:off x="2195040" y="2548102"/>
                              <a:ext cx="4171954" cy="3122631"/>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b/>
                                    <w:bCs/>
                                    <w:color w:val="0D5788"/>
                                    <w:kern w:val="24"/>
                                    <w:sz w:val="20"/>
                                    <w:szCs w:val="20"/>
                                  </w:rPr>
                                  <w:t>奖学金类：</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2010—2011学年度获国家励志奖学金；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2013—2014学年度获国家励志奖学金、一等奖学金；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2014—2015学年度荣获二等奖学金；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2015—2016学年度荣获三等奖学金。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0D5788"/>
                                    <w:kern w:val="24"/>
                                    <w:sz w:val="20"/>
                                    <w:szCs w:val="20"/>
                                  </w:rPr>
                                  <w:t>荣誉类：</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2010—2011学年度获“优秀共青团员”、“系三好学生”称号；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2011—2012学年度获生产科学技能操作竞赛二等奖及外科学技能操作竞赛优秀奖、“五星级文明寝室成员”、“校优秀学生干部”称号；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2013—2016年度连续三年获“三好学生”称号；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2016年荣获“优秀毕业生”称号。</w:t>
                                </w:r>
                              </w:p>
                            </w:txbxContent>
                          </wps:txbx>
                          <wps:bodyPr anchor="t"/>
                        </wps:wsp>
                      </wpg:grpSp>
                      <wps:wsp>
                        <wps:cNvPr id="34" name="Freeform 60"/>
                        <wps:cNvSpPr>
                          <a:spLocks noEditPoints="1"/>
                        </wps:cNvSpPr>
                        <wps:spPr>
                          <a:xfrm>
                            <a:off x="2255220" y="2217661"/>
                            <a:ext cx="144018" cy="144072"/>
                          </a:xfrm>
                          <a:custGeom>
                            <a:avLst/>
                            <a:gdLst/>
                            <a:ahLst/>
                            <a:cxnLst>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701" h="821">
                                <a:moveTo>
                                  <a:pt x="700" y="688"/>
                                </a:moveTo>
                                <a:lnTo>
                                  <a:pt x="619" y="550"/>
                                </a:lnTo>
                                <a:lnTo>
                                  <a:pt x="638" y="539"/>
                                </a:lnTo>
                                <a:lnTo>
                                  <a:pt x="651" y="524"/>
                                </a:lnTo>
                                <a:lnTo>
                                  <a:pt x="658" y="503"/>
                                </a:lnTo>
                                <a:lnTo>
                                  <a:pt x="658" y="481"/>
                                </a:lnTo>
                                <a:lnTo>
                                  <a:pt x="647" y="432"/>
                                </a:lnTo>
                                <a:lnTo>
                                  <a:pt x="681" y="397"/>
                                </a:lnTo>
                                <a:lnTo>
                                  <a:pt x="683" y="395"/>
                                </a:lnTo>
                                <a:lnTo>
                                  <a:pt x="696" y="374"/>
                                </a:lnTo>
                                <a:lnTo>
                                  <a:pt x="700" y="350"/>
                                </a:lnTo>
                                <a:lnTo>
                                  <a:pt x="698" y="335"/>
                                </a:lnTo>
                                <a:lnTo>
                                  <a:pt x="692" y="322"/>
                                </a:lnTo>
                                <a:lnTo>
                                  <a:pt x="683" y="310"/>
                                </a:lnTo>
                                <a:lnTo>
                                  <a:pt x="647" y="271"/>
                                </a:lnTo>
                                <a:lnTo>
                                  <a:pt x="658" y="223"/>
                                </a:lnTo>
                                <a:lnTo>
                                  <a:pt x="658" y="200"/>
                                </a:lnTo>
                                <a:lnTo>
                                  <a:pt x="651" y="179"/>
                                </a:lnTo>
                                <a:lnTo>
                                  <a:pt x="636" y="163"/>
                                </a:lnTo>
                                <a:lnTo>
                                  <a:pt x="615" y="151"/>
                                </a:lnTo>
                                <a:lnTo>
                                  <a:pt x="567" y="136"/>
                                </a:lnTo>
                                <a:lnTo>
                                  <a:pt x="550" y="88"/>
                                </a:lnTo>
                                <a:lnTo>
                                  <a:pt x="539" y="67"/>
                                </a:lnTo>
                                <a:lnTo>
                                  <a:pt x="522" y="52"/>
                                </a:lnTo>
                                <a:lnTo>
                                  <a:pt x="501" y="45"/>
                                </a:lnTo>
                                <a:lnTo>
                                  <a:pt x="479" y="45"/>
                                </a:lnTo>
                                <a:lnTo>
                                  <a:pt x="428" y="52"/>
                                </a:lnTo>
                                <a:lnTo>
                                  <a:pt x="393" y="19"/>
                                </a:lnTo>
                                <a:lnTo>
                                  <a:pt x="389" y="17"/>
                                </a:lnTo>
                                <a:lnTo>
                                  <a:pt x="370" y="4"/>
                                </a:lnTo>
                                <a:lnTo>
                                  <a:pt x="350" y="0"/>
                                </a:lnTo>
                                <a:lnTo>
                                  <a:pt x="325" y="4"/>
                                </a:lnTo>
                                <a:lnTo>
                                  <a:pt x="305" y="17"/>
                                </a:lnTo>
                                <a:lnTo>
                                  <a:pt x="269" y="52"/>
                                </a:lnTo>
                                <a:lnTo>
                                  <a:pt x="267" y="52"/>
                                </a:lnTo>
                                <a:lnTo>
                                  <a:pt x="217" y="41"/>
                                </a:lnTo>
                                <a:lnTo>
                                  <a:pt x="192" y="41"/>
                                </a:lnTo>
                                <a:lnTo>
                                  <a:pt x="172" y="49"/>
                                </a:lnTo>
                                <a:lnTo>
                                  <a:pt x="155" y="63"/>
                                </a:lnTo>
                                <a:lnTo>
                                  <a:pt x="144" y="86"/>
                                </a:lnTo>
                                <a:lnTo>
                                  <a:pt x="129" y="133"/>
                                </a:lnTo>
                                <a:lnTo>
                                  <a:pt x="80" y="150"/>
                                </a:lnTo>
                                <a:lnTo>
                                  <a:pt x="60" y="161"/>
                                </a:lnTo>
                                <a:lnTo>
                                  <a:pt x="45" y="178"/>
                                </a:lnTo>
                                <a:lnTo>
                                  <a:pt x="37" y="198"/>
                                </a:lnTo>
                                <a:lnTo>
                                  <a:pt x="37" y="221"/>
                                </a:lnTo>
                                <a:lnTo>
                                  <a:pt x="50" y="269"/>
                                </a:lnTo>
                                <a:lnTo>
                                  <a:pt x="17" y="305"/>
                                </a:lnTo>
                                <a:lnTo>
                                  <a:pt x="17" y="307"/>
                                </a:lnTo>
                                <a:lnTo>
                                  <a:pt x="5" y="327"/>
                                </a:lnTo>
                                <a:lnTo>
                                  <a:pt x="2" y="348"/>
                                </a:lnTo>
                                <a:lnTo>
                                  <a:pt x="5" y="370"/>
                                </a:lnTo>
                                <a:lnTo>
                                  <a:pt x="17" y="391"/>
                                </a:lnTo>
                                <a:lnTo>
                                  <a:pt x="50" y="426"/>
                                </a:lnTo>
                                <a:lnTo>
                                  <a:pt x="43" y="475"/>
                                </a:lnTo>
                                <a:lnTo>
                                  <a:pt x="43" y="499"/>
                                </a:lnTo>
                                <a:lnTo>
                                  <a:pt x="50" y="520"/>
                                </a:lnTo>
                                <a:lnTo>
                                  <a:pt x="63" y="535"/>
                                </a:lnTo>
                                <a:lnTo>
                                  <a:pt x="80" y="548"/>
                                </a:lnTo>
                                <a:lnTo>
                                  <a:pt x="2" y="685"/>
                                </a:lnTo>
                                <a:lnTo>
                                  <a:pt x="0" y="692"/>
                                </a:lnTo>
                                <a:lnTo>
                                  <a:pt x="0" y="698"/>
                                </a:lnTo>
                                <a:lnTo>
                                  <a:pt x="0" y="703"/>
                                </a:lnTo>
                                <a:lnTo>
                                  <a:pt x="3" y="707"/>
                                </a:lnTo>
                                <a:lnTo>
                                  <a:pt x="9" y="711"/>
                                </a:lnTo>
                                <a:lnTo>
                                  <a:pt x="9" y="715"/>
                                </a:lnTo>
                                <a:lnTo>
                                  <a:pt x="11" y="715"/>
                                </a:lnTo>
                                <a:lnTo>
                                  <a:pt x="13" y="716"/>
                                </a:lnTo>
                                <a:lnTo>
                                  <a:pt x="17" y="716"/>
                                </a:lnTo>
                                <a:lnTo>
                                  <a:pt x="123" y="716"/>
                                </a:lnTo>
                                <a:lnTo>
                                  <a:pt x="177" y="810"/>
                                </a:lnTo>
                                <a:lnTo>
                                  <a:pt x="181" y="816"/>
                                </a:lnTo>
                                <a:lnTo>
                                  <a:pt x="187" y="819"/>
                                </a:lnTo>
                                <a:lnTo>
                                  <a:pt x="192" y="821"/>
                                </a:lnTo>
                                <a:lnTo>
                                  <a:pt x="198" y="821"/>
                                </a:lnTo>
                                <a:lnTo>
                                  <a:pt x="204" y="818"/>
                                </a:lnTo>
                                <a:lnTo>
                                  <a:pt x="211" y="810"/>
                                </a:lnTo>
                                <a:lnTo>
                                  <a:pt x="293" y="668"/>
                                </a:lnTo>
                                <a:lnTo>
                                  <a:pt x="308" y="681"/>
                                </a:lnTo>
                                <a:lnTo>
                                  <a:pt x="329" y="692"/>
                                </a:lnTo>
                                <a:lnTo>
                                  <a:pt x="350" y="696"/>
                                </a:lnTo>
                                <a:lnTo>
                                  <a:pt x="372" y="692"/>
                                </a:lnTo>
                                <a:lnTo>
                                  <a:pt x="393" y="681"/>
                                </a:lnTo>
                                <a:lnTo>
                                  <a:pt x="408" y="668"/>
                                </a:lnTo>
                                <a:lnTo>
                                  <a:pt x="490" y="810"/>
                                </a:lnTo>
                                <a:lnTo>
                                  <a:pt x="497" y="818"/>
                                </a:lnTo>
                                <a:lnTo>
                                  <a:pt x="503" y="821"/>
                                </a:lnTo>
                                <a:lnTo>
                                  <a:pt x="509" y="821"/>
                                </a:lnTo>
                                <a:lnTo>
                                  <a:pt x="514" y="819"/>
                                </a:lnTo>
                                <a:lnTo>
                                  <a:pt x="518" y="816"/>
                                </a:lnTo>
                                <a:lnTo>
                                  <a:pt x="522" y="810"/>
                                </a:lnTo>
                                <a:lnTo>
                                  <a:pt x="576" y="716"/>
                                </a:lnTo>
                                <a:lnTo>
                                  <a:pt x="683" y="716"/>
                                </a:lnTo>
                                <a:lnTo>
                                  <a:pt x="686" y="716"/>
                                </a:lnTo>
                                <a:lnTo>
                                  <a:pt x="690" y="715"/>
                                </a:lnTo>
                                <a:lnTo>
                                  <a:pt x="694" y="713"/>
                                </a:lnTo>
                                <a:lnTo>
                                  <a:pt x="698" y="709"/>
                                </a:lnTo>
                                <a:lnTo>
                                  <a:pt x="700" y="705"/>
                                </a:lnTo>
                                <a:lnTo>
                                  <a:pt x="701" y="700"/>
                                </a:lnTo>
                                <a:lnTo>
                                  <a:pt x="701" y="692"/>
                                </a:lnTo>
                                <a:lnTo>
                                  <a:pt x="700" y="688"/>
                                </a:lnTo>
                                <a:close/>
                                <a:moveTo>
                                  <a:pt x="192" y="760"/>
                                </a:moveTo>
                                <a:lnTo>
                                  <a:pt x="149" y="685"/>
                                </a:lnTo>
                                <a:lnTo>
                                  <a:pt x="146" y="681"/>
                                </a:lnTo>
                                <a:lnTo>
                                  <a:pt x="140" y="677"/>
                                </a:lnTo>
                                <a:lnTo>
                                  <a:pt x="133" y="675"/>
                                </a:lnTo>
                                <a:lnTo>
                                  <a:pt x="45" y="675"/>
                                </a:lnTo>
                                <a:lnTo>
                                  <a:pt x="112" y="557"/>
                                </a:lnTo>
                                <a:lnTo>
                                  <a:pt x="127" y="563"/>
                                </a:lnTo>
                                <a:lnTo>
                                  <a:pt x="142" y="612"/>
                                </a:lnTo>
                                <a:lnTo>
                                  <a:pt x="153" y="632"/>
                                </a:lnTo>
                                <a:lnTo>
                                  <a:pt x="170" y="647"/>
                                </a:lnTo>
                                <a:lnTo>
                                  <a:pt x="191" y="655"/>
                                </a:lnTo>
                                <a:lnTo>
                                  <a:pt x="213" y="653"/>
                                </a:lnTo>
                                <a:lnTo>
                                  <a:pt x="254" y="642"/>
                                </a:lnTo>
                                <a:lnTo>
                                  <a:pt x="192" y="760"/>
                                </a:lnTo>
                                <a:close/>
                                <a:moveTo>
                                  <a:pt x="410" y="584"/>
                                </a:moveTo>
                                <a:lnTo>
                                  <a:pt x="402" y="587"/>
                                </a:lnTo>
                                <a:lnTo>
                                  <a:pt x="395" y="591"/>
                                </a:lnTo>
                                <a:lnTo>
                                  <a:pt x="387" y="597"/>
                                </a:lnTo>
                                <a:lnTo>
                                  <a:pt x="385" y="599"/>
                                </a:lnTo>
                                <a:lnTo>
                                  <a:pt x="350" y="632"/>
                                </a:lnTo>
                                <a:lnTo>
                                  <a:pt x="312" y="599"/>
                                </a:lnTo>
                                <a:lnTo>
                                  <a:pt x="305" y="591"/>
                                </a:lnTo>
                                <a:lnTo>
                                  <a:pt x="297" y="587"/>
                                </a:lnTo>
                                <a:lnTo>
                                  <a:pt x="288" y="584"/>
                                </a:lnTo>
                                <a:lnTo>
                                  <a:pt x="273" y="582"/>
                                </a:lnTo>
                                <a:lnTo>
                                  <a:pt x="256" y="584"/>
                                </a:lnTo>
                                <a:lnTo>
                                  <a:pt x="209" y="597"/>
                                </a:lnTo>
                                <a:lnTo>
                                  <a:pt x="192" y="548"/>
                                </a:lnTo>
                                <a:lnTo>
                                  <a:pt x="189" y="539"/>
                                </a:lnTo>
                                <a:lnTo>
                                  <a:pt x="185" y="529"/>
                                </a:lnTo>
                                <a:lnTo>
                                  <a:pt x="177" y="522"/>
                                </a:lnTo>
                                <a:lnTo>
                                  <a:pt x="170" y="514"/>
                                </a:lnTo>
                                <a:lnTo>
                                  <a:pt x="163" y="511"/>
                                </a:lnTo>
                                <a:lnTo>
                                  <a:pt x="151" y="507"/>
                                </a:lnTo>
                                <a:lnTo>
                                  <a:pt x="105" y="492"/>
                                </a:lnTo>
                                <a:lnTo>
                                  <a:pt x="114" y="443"/>
                                </a:lnTo>
                                <a:lnTo>
                                  <a:pt x="116" y="432"/>
                                </a:lnTo>
                                <a:lnTo>
                                  <a:pt x="116" y="423"/>
                                </a:lnTo>
                                <a:lnTo>
                                  <a:pt x="114" y="415"/>
                                </a:lnTo>
                                <a:lnTo>
                                  <a:pt x="114" y="411"/>
                                </a:lnTo>
                                <a:lnTo>
                                  <a:pt x="110" y="404"/>
                                </a:lnTo>
                                <a:lnTo>
                                  <a:pt x="106" y="397"/>
                                </a:lnTo>
                                <a:lnTo>
                                  <a:pt x="101" y="389"/>
                                </a:lnTo>
                                <a:lnTo>
                                  <a:pt x="99" y="383"/>
                                </a:lnTo>
                                <a:lnTo>
                                  <a:pt x="65" y="348"/>
                                </a:lnTo>
                                <a:lnTo>
                                  <a:pt x="99" y="312"/>
                                </a:lnTo>
                                <a:lnTo>
                                  <a:pt x="105" y="305"/>
                                </a:lnTo>
                                <a:lnTo>
                                  <a:pt x="110" y="295"/>
                                </a:lnTo>
                                <a:lnTo>
                                  <a:pt x="114" y="286"/>
                                </a:lnTo>
                                <a:lnTo>
                                  <a:pt x="116" y="271"/>
                                </a:lnTo>
                                <a:lnTo>
                                  <a:pt x="114" y="256"/>
                                </a:lnTo>
                                <a:lnTo>
                                  <a:pt x="105" y="208"/>
                                </a:lnTo>
                                <a:lnTo>
                                  <a:pt x="151" y="193"/>
                                </a:lnTo>
                                <a:lnTo>
                                  <a:pt x="163" y="189"/>
                                </a:lnTo>
                                <a:lnTo>
                                  <a:pt x="170" y="183"/>
                                </a:lnTo>
                                <a:lnTo>
                                  <a:pt x="177" y="178"/>
                                </a:lnTo>
                                <a:lnTo>
                                  <a:pt x="185" y="170"/>
                                </a:lnTo>
                                <a:lnTo>
                                  <a:pt x="189" y="161"/>
                                </a:lnTo>
                                <a:lnTo>
                                  <a:pt x="192" y="151"/>
                                </a:lnTo>
                                <a:lnTo>
                                  <a:pt x="209" y="105"/>
                                </a:lnTo>
                                <a:lnTo>
                                  <a:pt x="256" y="116"/>
                                </a:lnTo>
                                <a:lnTo>
                                  <a:pt x="273" y="118"/>
                                </a:lnTo>
                                <a:lnTo>
                                  <a:pt x="288" y="116"/>
                                </a:lnTo>
                                <a:lnTo>
                                  <a:pt x="297" y="112"/>
                                </a:lnTo>
                                <a:lnTo>
                                  <a:pt x="305" y="107"/>
                                </a:lnTo>
                                <a:lnTo>
                                  <a:pt x="312" y="101"/>
                                </a:lnTo>
                                <a:lnTo>
                                  <a:pt x="316" y="97"/>
                                </a:lnTo>
                                <a:lnTo>
                                  <a:pt x="352" y="65"/>
                                </a:lnTo>
                                <a:lnTo>
                                  <a:pt x="387" y="97"/>
                                </a:lnTo>
                                <a:lnTo>
                                  <a:pt x="395" y="105"/>
                                </a:lnTo>
                                <a:lnTo>
                                  <a:pt x="404" y="110"/>
                                </a:lnTo>
                                <a:lnTo>
                                  <a:pt x="413" y="114"/>
                                </a:lnTo>
                                <a:lnTo>
                                  <a:pt x="428" y="116"/>
                                </a:lnTo>
                                <a:lnTo>
                                  <a:pt x="443" y="114"/>
                                </a:lnTo>
                                <a:lnTo>
                                  <a:pt x="492" y="103"/>
                                </a:lnTo>
                                <a:lnTo>
                                  <a:pt x="507" y="151"/>
                                </a:lnTo>
                                <a:lnTo>
                                  <a:pt x="516" y="170"/>
                                </a:lnTo>
                                <a:lnTo>
                                  <a:pt x="529" y="183"/>
                                </a:lnTo>
                                <a:lnTo>
                                  <a:pt x="548" y="193"/>
                                </a:lnTo>
                                <a:lnTo>
                                  <a:pt x="597" y="208"/>
                                </a:lnTo>
                                <a:lnTo>
                                  <a:pt x="584" y="256"/>
                                </a:lnTo>
                                <a:lnTo>
                                  <a:pt x="582" y="271"/>
                                </a:lnTo>
                                <a:lnTo>
                                  <a:pt x="584" y="286"/>
                                </a:lnTo>
                                <a:lnTo>
                                  <a:pt x="587" y="295"/>
                                </a:lnTo>
                                <a:lnTo>
                                  <a:pt x="593" y="305"/>
                                </a:lnTo>
                                <a:lnTo>
                                  <a:pt x="598" y="312"/>
                                </a:lnTo>
                                <a:lnTo>
                                  <a:pt x="632" y="348"/>
                                </a:lnTo>
                                <a:lnTo>
                                  <a:pt x="598" y="383"/>
                                </a:lnTo>
                                <a:lnTo>
                                  <a:pt x="593" y="391"/>
                                </a:lnTo>
                                <a:lnTo>
                                  <a:pt x="587" y="400"/>
                                </a:lnTo>
                                <a:lnTo>
                                  <a:pt x="584" y="410"/>
                                </a:lnTo>
                                <a:lnTo>
                                  <a:pt x="584" y="411"/>
                                </a:lnTo>
                                <a:lnTo>
                                  <a:pt x="582" y="421"/>
                                </a:lnTo>
                                <a:lnTo>
                                  <a:pt x="582" y="430"/>
                                </a:lnTo>
                                <a:lnTo>
                                  <a:pt x="584" y="440"/>
                                </a:lnTo>
                                <a:lnTo>
                                  <a:pt x="595" y="488"/>
                                </a:lnTo>
                                <a:lnTo>
                                  <a:pt x="546" y="503"/>
                                </a:lnTo>
                                <a:lnTo>
                                  <a:pt x="537" y="507"/>
                                </a:lnTo>
                                <a:lnTo>
                                  <a:pt x="527" y="513"/>
                                </a:lnTo>
                                <a:lnTo>
                                  <a:pt x="520" y="520"/>
                                </a:lnTo>
                                <a:lnTo>
                                  <a:pt x="512" y="528"/>
                                </a:lnTo>
                                <a:lnTo>
                                  <a:pt x="509" y="535"/>
                                </a:lnTo>
                                <a:lnTo>
                                  <a:pt x="505" y="544"/>
                                </a:lnTo>
                                <a:lnTo>
                                  <a:pt x="490" y="591"/>
                                </a:lnTo>
                                <a:lnTo>
                                  <a:pt x="441" y="578"/>
                                </a:lnTo>
                                <a:lnTo>
                                  <a:pt x="426" y="576"/>
                                </a:lnTo>
                                <a:lnTo>
                                  <a:pt x="410" y="578"/>
                                </a:lnTo>
                                <a:lnTo>
                                  <a:pt x="410" y="584"/>
                                </a:lnTo>
                                <a:close/>
                                <a:moveTo>
                                  <a:pt x="563" y="675"/>
                                </a:moveTo>
                                <a:lnTo>
                                  <a:pt x="557" y="675"/>
                                </a:lnTo>
                                <a:lnTo>
                                  <a:pt x="552" y="679"/>
                                </a:lnTo>
                                <a:lnTo>
                                  <a:pt x="546" y="685"/>
                                </a:lnTo>
                                <a:lnTo>
                                  <a:pt x="503" y="760"/>
                                </a:lnTo>
                                <a:lnTo>
                                  <a:pt x="436" y="645"/>
                                </a:lnTo>
                                <a:lnTo>
                                  <a:pt x="475" y="653"/>
                                </a:lnTo>
                                <a:lnTo>
                                  <a:pt x="497" y="653"/>
                                </a:lnTo>
                                <a:lnTo>
                                  <a:pt x="518" y="647"/>
                                </a:lnTo>
                                <a:lnTo>
                                  <a:pt x="520" y="647"/>
                                </a:lnTo>
                                <a:lnTo>
                                  <a:pt x="531" y="638"/>
                                </a:lnTo>
                                <a:lnTo>
                                  <a:pt x="542" y="627"/>
                                </a:lnTo>
                                <a:lnTo>
                                  <a:pt x="548" y="614"/>
                                </a:lnTo>
                                <a:lnTo>
                                  <a:pt x="548" y="612"/>
                                </a:lnTo>
                                <a:lnTo>
                                  <a:pt x="563" y="563"/>
                                </a:lnTo>
                                <a:lnTo>
                                  <a:pt x="578" y="557"/>
                                </a:lnTo>
                                <a:lnTo>
                                  <a:pt x="645" y="675"/>
                                </a:lnTo>
                                <a:lnTo>
                                  <a:pt x="563" y="675"/>
                                </a:lnTo>
                                <a:close/>
                                <a:moveTo>
                                  <a:pt x="466" y="466"/>
                                </a:moveTo>
                                <a:lnTo>
                                  <a:pt x="486" y="441"/>
                                </a:lnTo>
                                <a:lnTo>
                                  <a:pt x="503" y="413"/>
                                </a:lnTo>
                                <a:lnTo>
                                  <a:pt x="512" y="382"/>
                                </a:lnTo>
                                <a:lnTo>
                                  <a:pt x="514" y="348"/>
                                </a:lnTo>
                                <a:lnTo>
                                  <a:pt x="512" y="314"/>
                                </a:lnTo>
                                <a:lnTo>
                                  <a:pt x="503" y="284"/>
                                </a:lnTo>
                                <a:lnTo>
                                  <a:pt x="486" y="256"/>
                                </a:lnTo>
                                <a:lnTo>
                                  <a:pt x="466" y="230"/>
                                </a:lnTo>
                                <a:lnTo>
                                  <a:pt x="441" y="209"/>
                                </a:lnTo>
                                <a:lnTo>
                                  <a:pt x="413" y="194"/>
                                </a:lnTo>
                                <a:lnTo>
                                  <a:pt x="381" y="183"/>
                                </a:lnTo>
                                <a:lnTo>
                                  <a:pt x="350" y="179"/>
                                </a:lnTo>
                                <a:lnTo>
                                  <a:pt x="316" y="183"/>
                                </a:lnTo>
                                <a:lnTo>
                                  <a:pt x="284" y="193"/>
                                </a:lnTo>
                                <a:lnTo>
                                  <a:pt x="256" y="208"/>
                                </a:lnTo>
                                <a:lnTo>
                                  <a:pt x="232" y="228"/>
                                </a:lnTo>
                                <a:lnTo>
                                  <a:pt x="211" y="252"/>
                                </a:lnTo>
                                <a:lnTo>
                                  <a:pt x="196" y="281"/>
                                </a:lnTo>
                                <a:lnTo>
                                  <a:pt x="187" y="312"/>
                                </a:lnTo>
                                <a:lnTo>
                                  <a:pt x="183" y="346"/>
                                </a:lnTo>
                                <a:lnTo>
                                  <a:pt x="187" y="380"/>
                                </a:lnTo>
                                <a:lnTo>
                                  <a:pt x="196" y="410"/>
                                </a:lnTo>
                                <a:lnTo>
                                  <a:pt x="211" y="438"/>
                                </a:lnTo>
                                <a:lnTo>
                                  <a:pt x="232" y="464"/>
                                </a:lnTo>
                                <a:lnTo>
                                  <a:pt x="256" y="484"/>
                                </a:lnTo>
                                <a:lnTo>
                                  <a:pt x="284" y="499"/>
                                </a:lnTo>
                                <a:lnTo>
                                  <a:pt x="316" y="509"/>
                                </a:lnTo>
                                <a:lnTo>
                                  <a:pt x="350" y="513"/>
                                </a:lnTo>
                                <a:lnTo>
                                  <a:pt x="381" y="511"/>
                                </a:lnTo>
                                <a:lnTo>
                                  <a:pt x="413" y="501"/>
                                </a:lnTo>
                                <a:lnTo>
                                  <a:pt x="441" y="486"/>
                                </a:lnTo>
                                <a:lnTo>
                                  <a:pt x="466" y="466"/>
                                </a:lnTo>
                                <a:close/>
                                <a:moveTo>
                                  <a:pt x="441" y="440"/>
                                </a:moveTo>
                                <a:lnTo>
                                  <a:pt x="415" y="460"/>
                                </a:lnTo>
                                <a:lnTo>
                                  <a:pt x="383" y="473"/>
                                </a:lnTo>
                                <a:lnTo>
                                  <a:pt x="350" y="479"/>
                                </a:lnTo>
                                <a:lnTo>
                                  <a:pt x="314" y="473"/>
                                </a:lnTo>
                                <a:lnTo>
                                  <a:pt x="282" y="460"/>
                                </a:lnTo>
                                <a:lnTo>
                                  <a:pt x="256" y="440"/>
                                </a:lnTo>
                                <a:lnTo>
                                  <a:pt x="237" y="413"/>
                                </a:lnTo>
                                <a:lnTo>
                                  <a:pt x="226" y="383"/>
                                </a:lnTo>
                                <a:lnTo>
                                  <a:pt x="221" y="350"/>
                                </a:lnTo>
                                <a:lnTo>
                                  <a:pt x="226" y="316"/>
                                </a:lnTo>
                                <a:lnTo>
                                  <a:pt x="239" y="284"/>
                                </a:lnTo>
                                <a:lnTo>
                                  <a:pt x="260" y="258"/>
                                </a:lnTo>
                                <a:lnTo>
                                  <a:pt x="286" y="239"/>
                                </a:lnTo>
                                <a:lnTo>
                                  <a:pt x="316" y="224"/>
                                </a:lnTo>
                                <a:lnTo>
                                  <a:pt x="352" y="221"/>
                                </a:lnTo>
                                <a:lnTo>
                                  <a:pt x="385" y="224"/>
                                </a:lnTo>
                                <a:lnTo>
                                  <a:pt x="417" y="239"/>
                                </a:lnTo>
                                <a:lnTo>
                                  <a:pt x="443" y="258"/>
                                </a:lnTo>
                                <a:lnTo>
                                  <a:pt x="464" y="284"/>
                                </a:lnTo>
                                <a:lnTo>
                                  <a:pt x="477" y="316"/>
                                </a:lnTo>
                                <a:lnTo>
                                  <a:pt x="482" y="350"/>
                                </a:lnTo>
                                <a:lnTo>
                                  <a:pt x="475" y="383"/>
                                </a:lnTo>
                                <a:lnTo>
                                  <a:pt x="462" y="413"/>
                                </a:lnTo>
                                <a:lnTo>
                                  <a:pt x="441" y="440"/>
                                </a:lnTo>
                                <a:close/>
                              </a:path>
                            </a:pathLst>
                          </a:custGeom>
                          <a:solidFill>
                            <a:schemeClr val="bg1"/>
                          </a:solidFill>
                          <a:ln w="0" cap="flat" cmpd="sng">
                            <a:solidFill>
                              <a:schemeClr val="bg1"/>
                            </a:solidFill>
                            <a:prstDash val="solid"/>
                            <a:round/>
                            <a:headEnd type="none" w="med" len="med"/>
                            <a:tailEnd type="none" w="med" len="med"/>
                          </a:ln>
                        </wps:spPr>
                        <wps:bodyPr/>
                      </wps:wsp>
                    </wpg:wgp>
                  </a:graphicData>
                </a:graphic>
              </wp:anchor>
            </w:drawing>
          </mc:Choice>
          <mc:Fallback>
            <w:pict>
              <v:group id="组合 28" o:spid="_x0000_s1026" o:spt="203" style="position:absolute;left:0pt;margin-left:98.55pt;margin-top:104.4pt;height:305.55pt;width:441.45pt;z-index:251666432;mso-width-relative:page;mso-height-relative:page;" coordorigin="2195040,2063736" coordsize="4813087,3606997" o:gfxdata="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">
                <o:lock v:ext="edit" aspectratio="f"/>
                <v:group id="_x0000_s1026" o:spid="_x0000_s1026" o:spt="203" style="position:absolute;left:2195040;top:2063736;height:3606997;width:4813087;" coordorigin="2195040,2063736" coordsize="4813087,3606997"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210918;top:2063736;height:535723;width:4797209;" coordorigin="2210918,2063736" coordsize="4797209,53572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210918;top:2176453;height:231883;width:230233;v-text-anchor:middle;" fillcolor="#0D5788" filled="t" stroked="t" coordsize="21600,21600" o:gfxdata="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oykbsAAADb&#10;AAAADwAAAAAAAAABACAAAAAiAAAAZHJzL2Rvd25yZXYueG1sUEsBAhQAFAAAAAgAh07iQDMvBZ47&#10;AAAAOQAAABAAAAAAAAAAAQAgAAAACgEAAGRycy9zaGFwZXhtbC54bWxQSwUGAAAAAAYABgBbAQAA&#10;tAMAAAAA&#10;">
                      <v:fill on="t" focussize="0,0"/>
                      <v:stroke weight="1pt" color="#0D5788 [3204]" miterlimit="8" joinstyle="miter"/>
                      <v:imagedata o:title=""/>
                      <o:lock v:ext="edit" aspectratio="f"/>
                    </v:shape>
                    <v:shape id="文本框 2" o:spid="_x0000_s1026" o:spt="202" type="#_x0000_t202" style="position:absolute;left:2445564;top:2063736;height:535723;width:1468882;"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荣誉奖励</w:t>
                            </w:r>
                          </w:p>
                        </w:txbxContent>
                      </v:textbox>
                    </v:shape>
                    <v:line id="_x0000_s1026" o:spid="_x0000_s1026" o:spt="20" style="position:absolute;left:2234731;top:2478218;height:0;width:4773396;" filled="f" stroked="t" coordsize="21600,21600" o:gfxdata="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a/K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195040;top:2548102;height:3122631;width:4171954;"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b/>
                              <w:bCs/>
                              <w:color w:val="0D5788"/>
                              <w:kern w:val="24"/>
                              <w:sz w:val="20"/>
                              <w:szCs w:val="20"/>
                            </w:rPr>
                            <w:t>奖学金类：</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2010—2011学年度获国家励志奖学金；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2013—2014学年度获国家励志奖学金、一等奖学金；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2014—2015学年度荣获二等奖学金；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2015—2016学年度荣获三等奖学金。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0D5788"/>
                              <w:kern w:val="24"/>
                              <w:sz w:val="20"/>
                              <w:szCs w:val="20"/>
                            </w:rPr>
                            <w:t>荣誉类：</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2010—2011学年度获“优秀共青团员”、“系三好学生”称号；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2011—2012学年度获生产科学技能操作竞赛二等奖及外科学技能操作竞赛优秀奖、“五星级文明寝室成员”、“校优秀学生干部”称号；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2013—2016年度连续三年获“三好学生”称号；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2016年荣获“优秀毕业生”称号。</w:t>
                          </w:r>
                        </w:p>
                      </w:txbxContent>
                    </v:textbox>
                  </v:shape>
                </v:group>
                <v:shape id="Freeform 60" o:spid="_x0000_s1026" o:spt="100" style="position:absolute;left:2255220;top:2217661;height:144072;width:144018;" fillcolor="#FFFFFF [3212]" filled="t" stroked="t" coordsize="701,821" o:gfxdata="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wxuL4A&#10;AADbAAAADwAAAAAAAAABACAAAAAiAAAAZHJzL2Rvd25yZXYueG1sUEsBAhQAFAAAAAgAh07iQDMv&#10;BZ47AAAAOQAAABAAAAAAAAAAAQAgAAAADQEAAGRycy9zaGFwZXhtbC54bWxQSwUGAAAAAAYABgBb&#10;AQAAtwMAAAAA&#10;" path="m700,688l619,550,638,539,651,524,658,503,658,481,647,432,681,397,683,395,696,374,700,350,698,335,692,322,683,310,647,271,658,223,658,200,651,179,636,163,615,151,567,136,550,88,539,67,522,52,501,45,479,45,428,52,393,19,389,17,370,4,350,0,325,4,305,17,269,52,267,52,217,41,192,41,172,49,155,63,144,86,129,133,80,150,60,161,45,178,37,198,37,221,50,269,17,305,17,307,5,327,2,348,5,370,17,391,50,426,43,475,43,499,50,520,63,535,80,548,2,685,0,692,0,698,0,703,3,707,9,711,9,715,11,715,13,716,17,716,123,716,177,810,181,816,187,819,192,821,198,821,204,818,211,810,293,668,308,681,329,692,350,696,372,692,393,681,408,668,490,810,497,818,503,821,509,821,514,819,518,816,522,810,576,716,683,716,686,716,690,715,694,713,698,709,700,705,701,700,701,692,700,688xm192,760l149,685,146,681,140,677,133,675,45,675,112,557,127,563,142,612,153,632,170,647,191,655,213,653,254,642,192,760xm410,584l402,587,395,591,387,597,385,599,350,632,312,599,305,591,297,587,288,584,273,582,256,584,209,597,192,548,189,539,185,529,177,522,170,514,163,511,151,507,105,492,114,443,116,432,116,423,114,415,114,411,110,404,106,397,101,389,99,383,65,348,99,312,105,305,110,295,114,286,116,271,114,256,105,208,151,193,163,189,170,183,177,178,185,170,189,161,192,151,209,105,256,116,273,118,288,116,297,112,305,107,312,101,316,97,352,65,387,97,395,105,404,110,413,114,428,116,443,114,492,103,507,151,516,170,529,183,548,193,597,208,584,256,582,271,584,286,587,295,593,305,598,312,632,348,598,383,593,391,587,400,584,410,584,411,582,421,582,430,584,440,595,488,546,503,537,507,527,513,520,520,512,528,509,535,505,544,490,591,441,578,426,576,410,578,410,584xm563,675l557,675,552,679,546,685,503,760,436,645,475,653,497,653,518,647,520,647,531,638,542,627,548,614,548,612,563,563,578,557,645,675,563,675xm466,466l486,441,503,413,512,382,514,348,512,314,503,284,486,256,466,230,441,209,413,194,381,183,350,179,316,183,284,193,256,208,232,228,211,252,196,281,187,312,183,346,187,380,196,410,211,438,232,464,256,484,284,499,316,509,350,513,381,511,413,501,441,486,466,466xm441,440l415,460,383,473,350,479,314,473,282,460,256,440,237,413,226,383,221,350,226,316,239,284,260,258,286,239,316,224,352,221,385,224,417,239,443,258,464,284,477,316,482,350,475,383,462,413,441,440xe">
                  <v:path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
                  <v:fill on="t" focussize="0,0"/>
                  <v:stroke weight="0pt" color="#FFFFFF [3212]" joinstyle="round"/>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-1131570</wp:posOffset>
                </wp:positionH>
                <wp:positionV relativeFrom="paragraph">
                  <wp:posOffset>-914400</wp:posOffset>
                </wp:positionV>
                <wp:extent cx="1910080" cy="10712450"/>
                <wp:effectExtent l="0" t="0" r="0" b="0"/>
                <wp:wrapNone/>
                <wp:docPr id="5" name="矩形 4"/>
                <wp:cNvGraphicFramePr/>
                <a:graphic xmlns:a="http://schemas.openxmlformats.org/drawingml/2006/main">
                  <a:graphicData uri="http://schemas.microsoft.com/office/word/2010/wordprocessingShape">
                    <wps:wsp>
                      <wps:cNvSpPr/>
                      <wps:spPr>
                        <a:xfrm>
                          <a:off x="0" y="0"/>
                          <a:ext cx="1910197" cy="1071245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wps:wsp>
                  </a:graphicData>
                </a:graphic>
              </wp:anchor>
            </w:drawing>
          </mc:Choice>
          <mc:Fallback>
            <w:pict>
              <v:rect id="矩形 4" o:spid="_x0000_s1026" o:spt="1" style="position:absolute;left:0pt;margin-left:-89.1pt;margin-top:-72pt;height:843.5pt;width:150.4pt;z-index:251660288;v-text-anchor:middle;mso-width-relative:page;mso-height-relative:page;" fillcolor="#EBEBEB" filled="t" stroked="f" coordsize="21600,21600" o:gfxdata="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0K6J3AAAAA4BAAAPAAAAAAAAAAEAIAAAACIAAABkcnMvZG93bnJldi54bWxQSwEC&#10;FAAUAAAACACHTuJAv/BIZvABAADIAwAADgAAAAAAAAABACAAAAArAQAAZHJzL2Uyb0RvYy54bWxQ&#10;SwUGAAAAAAYABgBZAQAAjQU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1262380</wp:posOffset>
                </wp:positionH>
                <wp:positionV relativeFrom="paragraph">
                  <wp:posOffset>8077200</wp:posOffset>
                </wp:positionV>
                <wp:extent cx="5595620" cy="2797810"/>
                <wp:effectExtent l="0" t="0" r="24765" b="2540"/>
                <wp:wrapNone/>
                <wp:docPr id="1" name="组合 20"/>
                <wp:cNvGraphicFramePr/>
                <a:graphic xmlns:a="http://schemas.openxmlformats.org/drawingml/2006/main">
                  <a:graphicData uri="http://schemas.microsoft.com/office/word/2010/wordprocessingGroup">
                    <wpg:wgp>
                      <wpg:cNvGrpSpPr/>
                      <wpg:grpSpPr>
                        <a:xfrm>
                          <a:off x="0" y="0"/>
                          <a:ext cx="5595530" cy="2797810"/>
                          <a:chOff x="2204238" y="8342093"/>
                          <a:chExt cx="4802869" cy="2599221"/>
                        </a:xfrm>
                      </wpg:grpSpPr>
                      <wpg:grpSp>
                        <wpg:cNvPr id="52" name="组合 52"/>
                        <wpg:cNvGrpSpPr/>
                        <wpg:grpSpPr>
                          <a:xfrm>
                            <a:off x="2204238" y="8342093"/>
                            <a:ext cx="4802869" cy="2599221"/>
                            <a:chOff x="2204238" y="8342011"/>
                            <a:chExt cx="4803830" cy="2601381"/>
                          </a:xfrm>
                        </wpg:grpSpPr>
                        <wpg:grpSp>
                          <wpg:cNvPr id="54" name="组合 54"/>
                          <wpg:cNvGrpSpPr/>
                          <wpg:grpSpPr>
                            <a:xfrm>
                              <a:off x="2220116" y="8342011"/>
                              <a:ext cx="4787952" cy="535723"/>
                              <a:chOff x="2220116" y="8342011"/>
                              <a:chExt cx="4787952" cy="535723"/>
                            </a:xfrm>
                          </wpg:grpSpPr>
                          <wps:wsp>
                            <wps:cNvPr id="56" name="椭圆 56"/>
                            <wps:cNvSpPr/>
                            <wps:spPr>
                              <a:xfrm>
                                <a:off x="2220116" y="8464862"/>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7" name="文本框 2"/>
                            <wps:cNvSpPr txBox="1"/>
                            <wps:spPr>
                              <a:xfrm>
                                <a:off x="2454762" y="834201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自我评价</w:t>
                                  </w:r>
                                </w:p>
                              </w:txbxContent>
                            </wps:txbx>
                            <wps:bodyPr anchor="t"/>
                          </wps:wsp>
                          <wps:wsp>
                            <wps:cNvPr id="58" name="直接连接符 58"/>
                            <wps:cNvCnPr/>
                            <wps:spPr>
                              <a:xfrm>
                                <a:off x="2243933" y="8766627"/>
                                <a:ext cx="4764135"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55" name="文本框 2"/>
                          <wps:cNvSpPr txBox="1"/>
                          <wps:spPr>
                            <a:xfrm>
                              <a:off x="2204238" y="8836479"/>
                              <a:ext cx="4162685" cy="2106913"/>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性格外向活泼，善于也乐于与人沟通交流合作。勤勉刻苦，坚信日积月累方能厚积薄发，自律才能自由。有良好的独立自主学习和思考能力。将所学理论知识转化为实践应用的能力有待提高。</w:t>
                                </w:r>
                              </w:p>
                            </w:txbxContent>
                          </wps:txbx>
                          <wps:bodyPr anchor="t"/>
                        </wps:wsp>
                      </wpg:grpSp>
                      <wps:wsp>
                        <wps:cNvPr id="53" name="心形 53"/>
                        <wps:cNvSpPr/>
                        <wps:spPr>
                          <a:xfrm>
                            <a:off x="2262083" y="8516600"/>
                            <a:ext cx="144000" cy="144000"/>
                          </a:xfrm>
                          <a:prstGeom prst="hear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20" o:spid="_x0000_s1026" o:spt="203" style="position:absolute;left:0pt;margin-left:99.4pt;margin-top:636pt;height:220.3pt;width:440.6pt;z-index:251669504;mso-width-relative:page;mso-height-relative:page;" coordorigin="2204238,8342093" coordsize="4802869,2599221" o:gfxdata="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EwP&#10;4YjbAAAADgEAAA8AAAAAAAAAAQAgAAAAIgAAAGRycy9kb3ducmV2LnhtbFBLAQIUABQAAAAIAIdO&#10;4kBiwSC8IQQAANkOAAAOAAAAAAAAAAEAIAAAACoBAABkcnMvZTJvRG9jLnhtbFBLBQYAAAAABgAG&#10;AFkBAAC9BwAAAAA=&#10;">
                <o:lock v:ext="edit" aspectratio="f"/>
                <v:group id="_x0000_s1026" o:spid="_x0000_s1026" o:spt="203" style="position:absolute;left:2204238;top:8342093;height:2599221;width:4802869;" coordorigin="2204238,8342011" coordsize="4803830,2601381"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220116;top:8342011;height:535723;width:4787952;" coordorigin="2220116,8342011" coordsize="4787952,53572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2220116;top:8464862;height:231883;width:230233;v-text-anchor:middle;" fillcolor="#0D5788" filled="t" stroked="t" coordsize="21600,21600" o:gfxdata="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tZcqq5AAAA2wAA&#10;AA8AAAAAAAAAAQAgAAAAIgAAAGRycy9kb3ducmV2LnhtbFBLAQIUABQAAAAIAIdO4kAzLwWeOwAA&#10;ADkAAAAQAAAAAAAAAAEAIAAAAAgBAABkcnMvc2hhcGV4bWwueG1sUEsFBgAAAAAGAAYAWwEAALID&#10;AAAAAA==&#10;">
                      <v:fill on="t" focussize="0,0"/>
                      <v:stroke weight="1pt" color="#0D5788 [3204]" miterlimit="8" joinstyle="miter"/>
                      <v:imagedata o:title=""/>
                      <o:lock v:ext="edit" aspectratio="f"/>
                    </v:shape>
                    <v:shape id="文本框 2" o:spid="_x0000_s1026" o:spt="202" type="#_x0000_t202" style="position:absolute;left:2454762;top:8342011;height:535723;width:1468882;"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自我评价</w:t>
                            </w:r>
                          </w:p>
                        </w:txbxContent>
                      </v:textbox>
                    </v:shape>
                    <v:line id="_x0000_s1026" o:spid="_x0000_s1026" o:spt="20" style="position:absolute;left:2243933;top:8766627;height:0;width:4764135;" filled="f" stroked="t" coordsize="21600,21600" o:gfxdata="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yu/xugAAANsA&#10;AAAPAAAAAAAAAAEAIAAAACIAAABkcnMvZG93bnJldi54bWxQSwECFAAUAAAACACHTuJAMy8FnjsA&#10;AAA5AAAAEAAAAAAAAAABACAAAAAJAQAAZHJzL3NoYXBleG1sLnhtbFBLBQYAAAAABgAGAFsBAACz&#10;AwAAAAA=&#10;">
                      <v:fill on="f" focussize="0,0"/>
                      <v:stroke weight="0.5pt" color="#6B685F [3204]" miterlimit="8" joinstyle="miter"/>
                      <v:imagedata o:title=""/>
                      <o:lock v:ext="edit" aspectratio="f"/>
                    </v:line>
                  </v:group>
                  <v:shape id="文本框 2" o:spid="_x0000_s1026" o:spt="202" type="#_x0000_t202" style="position:absolute;left:2204238;top:8836479;height:2106913;width:4162685;"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性格外向活泼，善于也乐于与人沟通交流合作。勤勉刻苦，坚信日积月累方能厚积薄发，自律才能自由。有良好的独立自主学习和思考能力。将所学理论知识转化为实践应用的能力有待提高。</w:t>
                          </w:r>
                        </w:p>
                      </w:txbxContent>
                    </v:textbox>
                  </v:shape>
                </v:group>
                <v:shape id="_x0000_s1026" o:spid="_x0000_s1026" style="position:absolute;left:2262083;top:8516600;height:144000;width:144000;v-text-anchor:middle;" fillcolor="#FFFFFF [3212]" filled="t" stroked="t" coordsize="144000,144000" o:gfxdata="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HnrrsAAADb&#10;AAAADwAAAAAAAAABACAAAAAiAAAAZHJzL2Rvd25yZXYueG1sUEsBAhQAFAAAAAgAh07iQDMvBZ47&#10;AAAAOQAAABAAAAAAAAAAAQAgAAAACgEAAGRycy9zaGFwZXhtbC54bWxQSwUGAAAAAAYABgBbAQAA&#10;tAMAAAAA&#10;" path="m72000,36000c102000,-48000,219000,36000,72000,144000c-75000,36000,42000,-48000,72000,36000xe">
                  <v:path o:connectlocs="72000,36000;72000,144000" o:connectangles="247,82"/>
                  <v:fill on="t" focussize="0,0"/>
                  <v:stroke weight="1pt" color="#FFFFFF [3212]" miterlimit="8" joinstyle="miter"/>
                  <v:imagedata o:title=""/>
                  <o:lock v:ext="edit" aspectratio="f"/>
                </v:shap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1251585</wp:posOffset>
                </wp:positionH>
                <wp:positionV relativeFrom="paragraph">
                  <wp:posOffset>-554990</wp:posOffset>
                </wp:positionV>
                <wp:extent cx="5736590" cy="2218690"/>
                <wp:effectExtent l="0" t="0" r="16510" b="0"/>
                <wp:wrapNone/>
                <wp:docPr id="33" name="组合 12"/>
                <wp:cNvGraphicFramePr/>
                <a:graphic xmlns:a="http://schemas.openxmlformats.org/drawingml/2006/main">
                  <a:graphicData uri="http://schemas.microsoft.com/office/word/2010/wordprocessingGroup">
                    <wpg:wgp>
                      <wpg:cNvGrpSpPr/>
                      <wpg:grpSpPr>
                        <a:xfrm>
                          <a:off x="0" y="0"/>
                          <a:ext cx="5736773" cy="2218783"/>
                          <a:chOff x="2198688" y="365891"/>
                          <a:chExt cx="4924353" cy="2063887"/>
                        </a:xfrm>
                      </wpg:grpSpPr>
                      <wpg:grpSp>
                        <wpg:cNvPr id="24" name="组合 24"/>
                        <wpg:cNvGrpSpPr/>
                        <wpg:grpSpPr>
                          <a:xfrm>
                            <a:off x="2214562" y="365891"/>
                            <a:ext cx="4908479" cy="535723"/>
                            <a:chOff x="2214562" y="365891"/>
                            <a:chExt cx="4908479" cy="535723"/>
                          </a:xfrm>
                        </wpg:grpSpPr>
                        <wpg:grpSp>
                          <wpg:cNvPr id="26" name="组合 26"/>
                          <wpg:cNvGrpSpPr/>
                          <wpg:grpSpPr>
                            <a:xfrm>
                              <a:off x="2214562" y="478681"/>
                              <a:ext cx="231768" cy="232007"/>
                              <a:chOff x="2214562" y="478681"/>
                              <a:chExt cx="231768" cy="232007"/>
                            </a:xfrm>
                          </wpg:grpSpPr>
                          <wps:wsp>
                            <wps:cNvPr id="30" name="椭圆 30"/>
                            <wps:cNvSpPr/>
                            <wps:spPr>
                              <a:xfrm>
                                <a:off x="2214562" y="478681"/>
                                <a:ext cx="231768" cy="232007"/>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Freeform 10"/>
                            <wps:cNvSpPr>
                              <a:spLocks noEditPoints="1"/>
                            </wps:cNvSpPr>
                            <wps:spPr bwMode="auto">
                              <a:xfrm>
                                <a:off x="2238373" y="539066"/>
                                <a:ext cx="182557" cy="130305"/>
                              </a:xfrm>
                              <a:custGeom>
                                <a:avLst/>
                                <a:gdLst>
                                  <a:gd name="T0" fmla="*/ 2138 w 4311"/>
                                  <a:gd name="T1" fmla="*/ 0 h 3084"/>
                                  <a:gd name="T2" fmla="*/ 962 w 4311"/>
                                  <a:gd name="T3" fmla="*/ 1537 h 3084"/>
                                  <a:gd name="T4" fmla="*/ 1011 w 4311"/>
                                  <a:gd name="T5" fmla="*/ 2692 h 3084"/>
                                  <a:gd name="T6" fmla="*/ 1027 w 4311"/>
                                  <a:gd name="T7" fmla="*/ 2704 h 3084"/>
                                  <a:gd name="T8" fmla="*/ 1065 w 4311"/>
                                  <a:gd name="T9" fmla="*/ 2730 h 3084"/>
                                  <a:gd name="T10" fmla="*/ 1123 w 4311"/>
                                  <a:gd name="T11" fmla="*/ 2768 h 3084"/>
                                  <a:gd name="T12" fmla="*/ 1199 w 4311"/>
                                  <a:gd name="T13" fmla="*/ 2813 h 3084"/>
                                  <a:gd name="T14" fmla="*/ 1294 w 4311"/>
                                  <a:gd name="T15" fmla="*/ 2863 h 3084"/>
                                  <a:gd name="T16" fmla="*/ 1404 w 4311"/>
                                  <a:gd name="T17" fmla="*/ 2914 h 3084"/>
                                  <a:gd name="T18" fmla="*/ 1529 w 4311"/>
                                  <a:gd name="T19" fmla="*/ 2963 h 3084"/>
                                  <a:gd name="T20" fmla="*/ 1668 w 4311"/>
                                  <a:gd name="T21" fmla="*/ 3008 h 3084"/>
                                  <a:gd name="T22" fmla="*/ 1819 w 4311"/>
                                  <a:gd name="T23" fmla="*/ 3045 h 3084"/>
                                  <a:gd name="T24" fmla="*/ 1980 w 4311"/>
                                  <a:gd name="T25" fmla="*/ 3072 h 3084"/>
                                  <a:gd name="T26" fmla="*/ 2151 w 4311"/>
                                  <a:gd name="T27" fmla="*/ 3084 h 3084"/>
                                  <a:gd name="T28" fmla="*/ 2279 w 4311"/>
                                  <a:gd name="T29" fmla="*/ 3083 h 3084"/>
                                  <a:gd name="T30" fmla="*/ 2447 w 4311"/>
                                  <a:gd name="T31" fmla="*/ 3064 h 3084"/>
                                  <a:gd name="T32" fmla="*/ 2601 w 4311"/>
                                  <a:gd name="T33" fmla="*/ 3031 h 3084"/>
                                  <a:gd name="T34" fmla="*/ 2740 w 4311"/>
                                  <a:gd name="T35" fmla="*/ 2988 h 3084"/>
                                  <a:gd name="T36" fmla="*/ 2865 w 4311"/>
                                  <a:gd name="T37" fmla="*/ 2938 h 3084"/>
                                  <a:gd name="T38" fmla="*/ 2973 w 4311"/>
                                  <a:gd name="T39" fmla="*/ 2885 h 3084"/>
                                  <a:gd name="T40" fmla="*/ 3065 w 4311"/>
                                  <a:gd name="T41" fmla="*/ 2832 h 3084"/>
                                  <a:gd name="T42" fmla="*/ 3138 w 4311"/>
                                  <a:gd name="T43" fmla="*/ 2784 h 3084"/>
                                  <a:gd name="T44" fmla="*/ 3193 w 4311"/>
                                  <a:gd name="T45" fmla="*/ 2743 h 3084"/>
                                  <a:gd name="T46" fmla="*/ 3230 w 4311"/>
                                  <a:gd name="T47" fmla="*/ 2713 h 3084"/>
                                  <a:gd name="T48" fmla="*/ 3244 w 4311"/>
                                  <a:gd name="T49" fmla="*/ 2700 h 3084"/>
                                  <a:gd name="T50" fmla="*/ 3283 w 4311"/>
                                  <a:gd name="T51" fmla="*/ 1548 h 3084"/>
                                  <a:gd name="T52" fmla="*/ 2139 w 4311"/>
                                  <a:gd name="T53" fmla="*/ 271 h 3084"/>
                                  <a:gd name="T54" fmla="*/ 2138 w 4311"/>
                                  <a:gd name="T55" fmla="*/ 1848 h 3084"/>
                                  <a:gd name="T56" fmla="*/ 2139 w 4311"/>
                                  <a:gd name="T57" fmla="*/ 271 h 3084"/>
                                  <a:gd name="T58" fmla="*/ 3015 w 4311"/>
                                  <a:gd name="T59" fmla="*/ 2571 h 3084"/>
                                  <a:gd name="T60" fmla="*/ 2948 w 4311"/>
                                  <a:gd name="T61" fmla="*/ 2615 h 3084"/>
                                  <a:gd name="T62" fmla="*/ 2862 w 4311"/>
                                  <a:gd name="T63" fmla="*/ 2666 h 3084"/>
                                  <a:gd name="T64" fmla="*/ 2755 w 4311"/>
                                  <a:gd name="T65" fmla="*/ 2719 h 3084"/>
                                  <a:gd name="T66" fmla="*/ 2629 w 4311"/>
                                  <a:gd name="T67" fmla="*/ 2767 h 3084"/>
                                  <a:gd name="T68" fmla="*/ 2486 w 4311"/>
                                  <a:gd name="T69" fmla="*/ 2806 h 3084"/>
                                  <a:gd name="T70" fmla="*/ 2328 w 4311"/>
                                  <a:gd name="T71" fmla="*/ 2832 h 3084"/>
                                  <a:gd name="T72" fmla="*/ 2156 w 4311"/>
                                  <a:gd name="T73" fmla="*/ 2839 h 3084"/>
                                  <a:gd name="T74" fmla="*/ 1981 w 4311"/>
                                  <a:gd name="T75" fmla="*/ 2825 h 3084"/>
                                  <a:gd name="T76" fmla="*/ 1815 w 4311"/>
                                  <a:gd name="T77" fmla="*/ 2793 h 3084"/>
                                  <a:gd name="T78" fmla="*/ 1663 w 4311"/>
                                  <a:gd name="T79" fmla="*/ 2750 h 3084"/>
                                  <a:gd name="T80" fmla="*/ 1528 w 4311"/>
                                  <a:gd name="T81" fmla="*/ 2699 h 3084"/>
                                  <a:gd name="T82" fmla="*/ 1409 w 4311"/>
                                  <a:gd name="T83" fmla="*/ 2645 h 3084"/>
                                  <a:gd name="T84" fmla="*/ 1311 w 4311"/>
                                  <a:gd name="T85" fmla="*/ 2594 h 3084"/>
                                  <a:gd name="T86" fmla="*/ 1236 w 4311"/>
                                  <a:gd name="T87" fmla="*/ 2550 h 3084"/>
                                  <a:gd name="T88" fmla="*/ 1207 w 4311"/>
                                  <a:gd name="T89" fmla="*/ 1658 h 3084"/>
                                  <a:gd name="T90" fmla="*/ 3040 w 4311"/>
                                  <a:gd name="T91" fmla="*/ 1670 h 3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11" h="3084">
                                    <a:moveTo>
                                      <a:pt x="4311" y="1035"/>
                                    </a:moveTo>
                                    <a:lnTo>
                                      <a:pt x="2138" y="0"/>
                                    </a:lnTo>
                                    <a:lnTo>
                                      <a:pt x="0" y="1060"/>
                                    </a:lnTo>
                                    <a:lnTo>
                                      <a:pt x="962" y="1537"/>
                                    </a:lnTo>
                                    <a:lnTo>
                                      <a:pt x="962" y="2656"/>
                                    </a:lnTo>
                                    <a:lnTo>
                                      <a:pt x="1011" y="2692"/>
                                    </a:lnTo>
                                    <a:lnTo>
                                      <a:pt x="1016" y="2696"/>
                                    </a:lnTo>
                                    <a:lnTo>
                                      <a:pt x="1027" y="2704"/>
                                    </a:lnTo>
                                    <a:lnTo>
                                      <a:pt x="1044" y="2716"/>
                                    </a:lnTo>
                                    <a:lnTo>
                                      <a:pt x="1065" y="2730"/>
                                    </a:lnTo>
                                    <a:lnTo>
                                      <a:pt x="1092" y="2749"/>
                                    </a:lnTo>
                                    <a:lnTo>
                                      <a:pt x="1123" y="2768"/>
                                    </a:lnTo>
                                    <a:lnTo>
                                      <a:pt x="1159" y="2789"/>
                                    </a:lnTo>
                                    <a:lnTo>
                                      <a:pt x="1199" y="2813"/>
                                    </a:lnTo>
                                    <a:lnTo>
                                      <a:pt x="1244" y="2838"/>
                                    </a:lnTo>
                                    <a:lnTo>
                                      <a:pt x="1294" y="2863"/>
                                    </a:lnTo>
                                    <a:lnTo>
                                      <a:pt x="1347" y="2887"/>
                                    </a:lnTo>
                                    <a:lnTo>
                                      <a:pt x="1404" y="2914"/>
                                    </a:lnTo>
                                    <a:lnTo>
                                      <a:pt x="1465" y="2938"/>
                                    </a:lnTo>
                                    <a:lnTo>
                                      <a:pt x="1529" y="2963"/>
                                    </a:lnTo>
                                    <a:lnTo>
                                      <a:pt x="1596" y="2986"/>
                                    </a:lnTo>
                                    <a:lnTo>
                                      <a:pt x="1668" y="3008"/>
                                    </a:lnTo>
                                    <a:lnTo>
                                      <a:pt x="1741" y="3028"/>
                                    </a:lnTo>
                                    <a:lnTo>
                                      <a:pt x="1819" y="3045"/>
                                    </a:lnTo>
                                    <a:lnTo>
                                      <a:pt x="1897" y="3060"/>
                                    </a:lnTo>
                                    <a:lnTo>
                                      <a:pt x="1980" y="3072"/>
                                    </a:lnTo>
                                    <a:lnTo>
                                      <a:pt x="2063" y="3080"/>
                                    </a:lnTo>
                                    <a:lnTo>
                                      <a:pt x="2151" y="3084"/>
                                    </a:lnTo>
                                    <a:lnTo>
                                      <a:pt x="2192" y="3084"/>
                                    </a:lnTo>
                                    <a:lnTo>
                                      <a:pt x="2279" y="3083"/>
                                    </a:lnTo>
                                    <a:lnTo>
                                      <a:pt x="2364" y="3075"/>
                                    </a:lnTo>
                                    <a:lnTo>
                                      <a:pt x="2447" y="3064"/>
                                    </a:lnTo>
                                    <a:lnTo>
                                      <a:pt x="2525" y="3050"/>
                                    </a:lnTo>
                                    <a:lnTo>
                                      <a:pt x="2601" y="3031"/>
                                    </a:lnTo>
                                    <a:lnTo>
                                      <a:pt x="2672" y="3011"/>
                                    </a:lnTo>
                                    <a:lnTo>
                                      <a:pt x="2740" y="2988"/>
                                    </a:lnTo>
                                    <a:lnTo>
                                      <a:pt x="2804" y="2963"/>
                                    </a:lnTo>
                                    <a:lnTo>
                                      <a:pt x="2865" y="2938"/>
                                    </a:lnTo>
                                    <a:lnTo>
                                      <a:pt x="2921" y="2912"/>
                                    </a:lnTo>
                                    <a:lnTo>
                                      <a:pt x="2973" y="2885"/>
                                    </a:lnTo>
                                    <a:lnTo>
                                      <a:pt x="3020" y="2859"/>
                                    </a:lnTo>
                                    <a:lnTo>
                                      <a:pt x="3065" y="2832"/>
                                    </a:lnTo>
                                    <a:lnTo>
                                      <a:pt x="3104" y="2808"/>
                                    </a:lnTo>
                                    <a:lnTo>
                                      <a:pt x="3138" y="2784"/>
                                    </a:lnTo>
                                    <a:lnTo>
                                      <a:pt x="3168" y="2762"/>
                                    </a:lnTo>
                                    <a:lnTo>
                                      <a:pt x="3193" y="2743"/>
                                    </a:lnTo>
                                    <a:lnTo>
                                      <a:pt x="3214" y="2726"/>
                                    </a:lnTo>
                                    <a:lnTo>
                                      <a:pt x="3230" y="2713"/>
                                    </a:lnTo>
                                    <a:lnTo>
                                      <a:pt x="3239" y="2705"/>
                                    </a:lnTo>
                                    <a:lnTo>
                                      <a:pt x="3244" y="2700"/>
                                    </a:lnTo>
                                    <a:lnTo>
                                      <a:pt x="3283" y="2664"/>
                                    </a:lnTo>
                                    <a:lnTo>
                                      <a:pt x="3283" y="1548"/>
                                    </a:lnTo>
                                    <a:lnTo>
                                      <a:pt x="4311" y="1035"/>
                                    </a:lnTo>
                                    <a:close/>
                                    <a:moveTo>
                                      <a:pt x="2139" y="271"/>
                                    </a:moveTo>
                                    <a:lnTo>
                                      <a:pt x="3753" y="1040"/>
                                    </a:lnTo>
                                    <a:lnTo>
                                      <a:pt x="2138" y="1848"/>
                                    </a:lnTo>
                                    <a:lnTo>
                                      <a:pt x="550" y="1060"/>
                                    </a:lnTo>
                                    <a:lnTo>
                                      <a:pt x="2139" y="271"/>
                                    </a:lnTo>
                                    <a:close/>
                                    <a:moveTo>
                                      <a:pt x="3040" y="2552"/>
                                    </a:moveTo>
                                    <a:lnTo>
                                      <a:pt x="3015" y="2571"/>
                                    </a:lnTo>
                                    <a:lnTo>
                                      <a:pt x="2985" y="2593"/>
                                    </a:lnTo>
                                    <a:lnTo>
                                      <a:pt x="2948" y="2615"/>
                                    </a:lnTo>
                                    <a:lnTo>
                                      <a:pt x="2908" y="2640"/>
                                    </a:lnTo>
                                    <a:lnTo>
                                      <a:pt x="2862" y="2666"/>
                                    </a:lnTo>
                                    <a:lnTo>
                                      <a:pt x="2810" y="2692"/>
                                    </a:lnTo>
                                    <a:lnTo>
                                      <a:pt x="2755" y="2719"/>
                                    </a:lnTo>
                                    <a:lnTo>
                                      <a:pt x="2693" y="2743"/>
                                    </a:lnTo>
                                    <a:lnTo>
                                      <a:pt x="2629" y="2767"/>
                                    </a:lnTo>
                                    <a:lnTo>
                                      <a:pt x="2560" y="2788"/>
                                    </a:lnTo>
                                    <a:lnTo>
                                      <a:pt x="2486" y="2806"/>
                                    </a:lnTo>
                                    <a:lnTo>
                                      <a:pt x="2409" y="2822"/>
                                    </a:lnTo>
                                    <a:lnTo>
                                      <a:pt x="2328" y="2832"/>
                                    </a:lnTo>
                                    <a:lnTo>
                                      <a:pt x="2244" y="2839"/>
                                    </a:lnTo>
                                    <a:lnTo>
                                      <a:pt x="2156" y="2839"/>
                                    </a:lnTo>
                                    <a:lnTo>
                                      <a:pt x="2067" y="2835"/>
                                    </a:lnTo>
                                    <a:lnTo>
                                      <a:pt x="1981" y="2825"/>
                                    </a:lnTo>
                                    <a:lnTo>
                                      <a:pt x="1896" y="2811"/>
                                    </a:lnTo>
                                    <a:lnTo>
                                      <a:pt x="1815" y="2793"/>
                                    </a:lnTo>
                                    <a:lnTo>
                                      <a:pt x="1737" y="2774"/>
                                    </a:lnTo>
                                    <a:lnTo>
                                      <a:pt x="1663" y="2750"/>
                                    </a:lnTo>
                                    <a:lnTo>
                                      <a:pt x="1593" y="2725"/>
                                    </a:lnTo>
                                    <a:lnTo>
                                      <a:pt x="1528" y="2699"/>
                                    </a:lnTo>
                                    <a:lnTo>
                                      <a:pt x="1466" y="2673"/>
                                    </a:lnTo>
                                    <a:lnTo>
                                      <a:pt x="1409" y="2645"/>
                                    </a:lnTo>
                                    <a:lnTo>
                                      <a:pt x="1358" y="2619"/>
                                    </a:lnTo>
                                    <a:lnTo>
                                      <a:pt x="1311" y="2594"/>
                                    </a:lnTo>
                                    <a:lnTo>
                                      <a:pt x="1270" y="2571"/>
                                    </a:lnTo>
                                    <a:lnTo>
                                      <a:pt x="1236" y="2550"/>
                                    </a:lnTo>
                                    <a:lnTo>
                                      <a:pt x="1207" y="2531"/>
                                    </a:lnTo>
                                    <a:lnTo>
                                      <a:pt x="1207" y="1658"/>
                                    </a:lnTo>
                                    <a:lnTo>
                                      <a:pt x="2139" y="2120"/>
                                    </a:lnTo>
                                    <a:lnTo>
                                      <a:pt x="3040" y="1670"/>
                                    </a:lnTo>
                                    <a:lnTo>
                                      <a:pt x="3040" y="2552"/>
                                    </a:lnTo>
                                    <a:close/>
                                  </a:path>
                                </a:pathLst>
                              </a:custGeom>
                              <a:solidFill>
                                <a:schemeClr val="bg1"/>
                              </a:solidFill>
                              <a:ln w="0">
                                <a:solidFill>
                                  <a:schemeClr val="bg1"/>
                                </a:solidFill>
                                <a:prstDash val="solid"/>
                                <a:round/>
                              </a:ln>
                            </wps:spPr>
                            <wps:bodyPr/>
                          </wps:wsp>
                        </wpg:grpSp>
                        <wps:wsp>
                          <wps:cNvPr id="27" name="文本框 2"/>
                          <wps:cNvSpPr txBox="1"/>
                          <wps:spPr>
                            <a:xfrm>
                              <a:off x="2449212" y="36589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教育背景</w:t>
                                </w:r>
                              </w:p>
                            </w:txbxContent>
                          </wps:txbx>
                          <wps:bodyPr anchor="t"/>
                        </wps:wsp>
                        <wps:wsp>
                          <wps:cNvPr id="29" name="直接连接符 29"/>
                          <wps:cNvCnPr/>
                          <wps:spPr>
                            <a:xfrm>
                              <a:off x="2238372" y="780591"/>
                              <a:ext cx="4884669"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wps:spPr>
                          <a:xfrm>
                            <a:off x="2198688" y="850528"/>
                            <a:ext cx="4171746" cy="1579250"/>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0D5788"/>
                                  <w:kern w:val="24"/>
                                  <w:sz w:val="20"/>
                                  <w:szCs w:val="20"/>
                                </w:rPr>
                                <w:t>2010.09—2013.06，湖北中医药高等专科学校，临床医学专业</w:t>
                              </w:r>
                            </w:p>
                            <w:p>
                              <w:pPr>
                                <w:kinsoku w:val="0"/>
                                <w:overflowPunct w:val="0"/>
                                <w:snapToGrid w:val="0"/>
                                <w:spacing w:line="460" w:lineRule="exact"/>
                                <w:ind w:left="357"/>
                                <w:contextualSpacing/>
                                <w:rPr>
                                  <w:sz w:val="20"/>
                                </w:rPr>
                              </w:pPr>
                              <w:r>
                                <w:rPr>
                                  <w:rFonts w:hint="eastAsia" w:ascii="微软雅黑" w:hAnsi="微软雅黑" w:cstheme="minorBidi"/>
                                  <w:color w:val="0D5788"/>
                                  <w:kern w:val="24"/>
                                  <w:sz w:val="20"/>
                                  <w:szCs w:val="20"/>
                                </w:rPr>
                                <w:t>2013.09—2016.06，三峡大学，临床医学</w:t>
                              </w:r>
                            </w:p>
                            <w:p>
                              <w:pPr>
                                <w:kinsoku w:val="0"/>
                                <w:overflowPunct w:val="0"/>
                                <w:snapToGrid w:val="0"/>
                                <w:spacing w:line="460" w:lineRule="exact"/>
                                <w:ind w:left="357"/>
                                <w:contextualSpacing/>
                                <w:rPr>
                                  <w:sz w:val="20"/>
                                </w:rPr>
                              </w:pPr>
                              <w:r>
                                <w:rPr>
                                  <w:rFonts w:hint="eastAsia" w:ascii="微软雅黑" w:hAnsi="微软雅黑" w:cstheme="minorBidi"/>
                                  <w:b/>
                                  <w:bCs/>
                                  <w:color w:val="404040" w:themeColor="text1" w:themeTint="BF"/>
                                  <w:kern w:val="24"/>
                                  <w:sz w:val="20"/>
                                  <w:szCs w:val="20"/>
                                  <w14:textFill>
                                    <w14:solidFill>
                                      <w14:schemeClr w14:val="tx1">
                                        <w14:lumMod w14:val="75000"/>
                                        <w14:lumOff w14:val="25000"/>
                                      </w14:schemeClr>
                                    </w14:solidFill>
                                  </w14:textFill>
                                </w:rPr>
                                <w:t>专业课程成绩：</w:t>
                              </w:r>
                              <w:r>
                                <w:rPr>
                                  <w:rFonts w:hint="eastAsia" w:ascii="微软雅黑" w:hAnsi="微软雅黑" w:cstheme="minorBidi"/>
                                  <w:color w:val="404040" w:themeColor="text1" w:themeTint="BF"/>
                                  <w:kern w:val="24"/>
                                  <w:sz w:val="20"/>
                                  <w:szCs w:val="20"/>
                                  <w14:textFill>
                                    <w14:solidFill>
                                      <w14:schemeClr w14:val="tx1">
                                        <w14:lumMod w14:val="75000"/>
                                        <w14:lumOff w14:val="25000"/>
                                      </w14:schemeClr>
                                    </w14:solidFill>
                                  </w14:textFill>
                                </w:rPr>
                                <w:t>医学影像学：85、内科学（一）：88、内科学（二）：82、外科学（一）：86、妇产科学：87、急诊学：85。</w:t>
                              </w:r>
                            </w:p>
                          </w:txbxContent>
                        </wps:txbx>
                        <wps:bodyPr anchor="t"/>
                      </wps:wsp>
                    </wpg:wgp>
                  </a:graphicData>
                </a:graphic>
              </wp:anchor>
            </w:drawing>
          </mc:Choice>
          <mc:Fallback>
            <w:pict>
              <v:group id="组合 12" o:spid="_x0000_s1026" o:spt="203" style="position:absolute;left:0pt;margin-left:98.55pt;margin-top:-43.7pt;height:174.7pt;width:451.7pt;z-index:251665408;mso-width-relative:page;mso-height-relative:page;" coordorigin="2198688,365891" coordsize="4924353,2063887" o:gfxdata="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">
                <o:lock v:ext="edit" aspectratio="f"/>
                <v:group id="_x0000_s1026" o:spid="_x0000_s1026" o:spt="203" style="position:absolute;left:2214562;top:365891;height:535723;width:4908479;" coordorigin="2214562,365891" coordsize="4908479,535723"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214562;top:478681;height:232007;width:231768;" coordorigin="2214562,478681" coordsize="231768,232007"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2214562;top:478681;height:232007;width:231768;v-text-anchor:middle;" fillcolor="#0D5788" filled="t" stroked="t" coordsize="21600,21600" o:gfxdata="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YjquW2AAAA2wAAAA8A&#10;AAAAAAAAAQAgAAAAIgAAAGRycy9kb3ducmV2LnhtbFBLAQIUABQAAAAIAIdO4kAzLwWeOwAAADkA&#10;AAAQAAAAAAAAAAEAIAAAAAUBAABkcnMvc2hhcGV4bWwueG1sUEsFBgAAAAAGAAYAWwEAAK8DAAAA&#10;AA==&#10;">
                      <v:fill on="t" focussize="0,0"/>
                      <v:stroke weight="1pt" color="#0D5788 [3204]" miterlimit="8" joinstyle="miter"/>
                      <v:imagedata o:title=""/>
                      <o:lock v:ext="edit" aspectratio="f"/>
                    </v:shape>
                    <v:shape id="Freeform 10" o:spid="_x0000_s1026" o:spt="100" style="position:absolute;left:2238373;top:539066;height:130305;width:182557;" fillcolor="#FFFFFF [3212]" filled="t" stroked="t" coordsize="4311,3084" o:gfxdata="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jXK4vQAA&#10;ANsAAAAPAAAAAAAAAAEAIAAAACIAAABkcnMvZG93bnJldi54bWxQSwECFAAUAAAACACHTuJAMy8F&#10;njsAAAA5AAAAEAAAAAAAAAABACAAAAAMAQAAZHJzL3NoYXBleG1sLnhtbFBLBQYAAAAABgAGAFsB&#10;AAC2AwAAAAA=&#10;" path="m4311,1035l2138,0,0,1060,962,1537,962,2656,1011,2692,1016,2696,1027,2704,1044,2716,1065,2730,1092,2749,1123,2768,1159,2789,1199,2813,1244,2838,1294,2863,1347,2887,1404,2914,1465,2938,1529,2963,1596,2986,1668,3008,1741,3028,1819,3045,1897,3060,1980,3072,2063,3080,2151,3084,2192,3084,2279,3083,2364,3075,2447,3064,2525,3050,2601,3031,2672,3011,2740,2988,2804,2963,2865,2938,2921,2912,2973,2885,3020,2859,3065,2832,3104,2808,3138,2784,3168,2762,3193,2743,3214,2726,3230,2713,3239,2705,3244,2700,3283,2664,3283,1548,4311,1035xm2139,271l3753,1040,2138,1848,550,1060,2139,271xm3040,2552l3015,2571,2985,2593,2948,2615,2908,2640,2862,2666,2810,2692,2755,2719,2693,2743,2629,2767,2560,2788,2486,2806,2409,2822,2328,2832,2244,2839,2156,2839,2067,2835,1981,2825,1896,2811,1815,2793,1737,2774,1663,2750,1593,2725,1528,2699,1466,2673,1409,2645,1358,2619,1311,2594,1270,2571,1236,2550,1207,2531,1207,1658,2139,2120,3040,1670,3040,2552xe">
                      <v:path o:connectlocs="90537,0;40737,64941;42812,113742;43490,114249;45099,115347;47555,116953;50773,118854;54796,120967;59454,123122;64748,125192;70634,127093;77028,128657;83846,129797;91087,130305;96508,130262;103622,129459;110143,128065;116030,126248;121323,124136;125896,121896;129792,119657;132884,117629;135213,115897;136780,114629;137372,114080;139024,65406;90579,11450;90537,78081;90579,11450;127675,108629;124838,110488;121196,112643;116665,114883;111329,116911;105274,118558;98583,119657;91299,119953;83888,119361;76859,118009;70422,116192;64705,114038;59666,111756;55516,109601;52340,107742;51112,70053;128734,70560" o:connectangles="0,0,0,0,0,0,0,0,0,0,0,0,0,0,0,0,0,0,0,0,0,0,0,0,0,0,0,0,0,0,0,0,0,0,0,0,0,0,0,0,0,0,0,0,0,0"/>
                      <v:fill on="t" focussize="0,0"/>
                      <v:stroke weight="0pt" color="#FFFFFF [3212]" joinstyle="round"/>
                      <v:imagedata o:title=""/>
                      <o:lock v:ext="edit" aspectratio="f"/>
                    </v:shape>
                  </v:group>
                  <v:shape id="文本框 2" o:spid="_x0000_s1026" o:spt="202" type="#_x0000_t202" style="position:absolute;left:2449212;top:365891;height:535723;width:1468882;"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教育背景</w:t>
                          </w:r>
                        </w:p>
                      </w:txbxContent>
                    </v:textbox>
                  </v:shape>
                  <v:line id="_x0000_s1026" o:spid="_x0000_s1026" o:spt="20" style="position:absolute;left:2238372;top:780591;height:0;width:4884669;" filled="f" stroked="t" coordsize="21600,21600" o:gfxdata="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gDkX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198688;top:850528;height:1579250;width:4171746;"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0D5788"/>
                            <w:kern w:val="24"/>
                            <w:sz w:val="20"/>
                            <w:szCs w:val="20"/>
                          </w:rPr>
                          <w:t>2010.09—2013.06，湖北中医药高等专科学校，临床医学专业</w:t>
                        </w:r>
                      </w:p>
                      <w:p>
                        <w:pPr>
                          <w:kinsoku w:val="0"/>
                          <w:overflowPunct w:val="0"/>
                          <w:snapToGrid w:val="0"/>
                          <w:spacing w:line="460" w:lineRule="exact"/>
                          <w:ind w:left="357"/>
                          <w:contextualSpacing/>
                          <w:rPr>
                            <w:sz w:val="20"/>
                          </w:rPr>
                        </w:pPr>
                        <w:r>
                          <w:rPr>
                            <w:rFonts w:hint="eastAsia" w:ascii="微软雅黑" w:hAnsi="微软雅黑" w:cstheme="minorBidi"/>
                            <w:color w:val="0D5788"/>
                            <w:kern w:val="24"/>
                            <w:sz w:val="20"/>
                            <w:szCs w:val="20"/>
                          </w:rPr>
                          <w:t>2013.09—2016.06，三峡大学，临床医学</w:t>
                        </w:r>
                      </w:p>
                      <w:p>
                        <w:pPr>
                          <w:kinsoku w:val="0"/>
                          <w:overflowPunct w:val="0"/>
                          <w:snapToGrid w:val="0"/>
                          <w:spacing w:line="460" w:lineRule="exact"/>
                          <w:ind w:left="357"/>
                          <w:contextualSpacing/>
                          <w:rPr>
                            <w:sz w:val="20"/>
                          </w:rPr>
                        </w:pPr>
                        <w:r>
                          <w:rPr>
                            <w:rFonts w:hint="eastAsia" w:ascii="微软雅黑" w:hAnsi="微软雅黑" w:cstheme="minorBidi"/>
                            <w:b/>
                            <w:bCs/>
                            <w:color w:val="404040" w:themeColor="text1" w:themeTint="BF"/>
                            <w:kern w:val="24"/>
                            <w:sz w:val="20"/>
                            <w:szCs w:val="20"/>
                            <w14:textFill>
                              <w14:solidFill>
                                <w14:schemeClr w14:val="tx1">
                                  <w14:lumMod w14:val="75000"/>
                                  <w14:lumOff w14:val="25000"/>
                                </w14:schemeClr>
                              </w14:solidFill>
                            </w14:textFill>
                          </w:rPr>
                          <w:t>专业课程成绩：</w:t>
                        </w:r>
                        <w:r>
                          <w:rPr>
                            <w:rFonts w:hint="eastAsia" w:ascii="微软雅黑" w:hAnsi="微软雅黑" w:cstheme="minorBidi"/>
                            <w:color w:val="404040" w:themeColor="text1" w:themeTint="BF"/>
                            <w:kern w:val="24"/>
                            <w:sz w:val="20"/>
                            <w:szCs w:val="20"/>
                            <w14:textFill>
                              <w14:solidFill>
                                <w14:schemeClr w14:val="tx1">
                                  <w14:lumMod w14:val="75000"/>
                                  <w14:lumOff w14:val="25000"/>
                                </w14:schemeClr>
                              </w14:solidFill>
                            </w14:textFill>
                          </w:rPr>
                          <w:t>医学影像学：85、内科学（一）：88、内科学（二）：82、外科学（一）：86、妇产科学：87、急诊学：85。</w:t>
                        </w:r>
                      </w:p>
                    </w:txbxContent>
                  </v:textbox>
                </v:shap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-1127760</wp:posOffset>
                </wp:positionH>
                <wp:positionV relativeFrom="paragraph">
                  <wp:posOffset>-914400</wp:posOffset>
                </wp:positionV>
                <wp:extent cx="7991475" cy="492125"/>
                <wp:effectExtent l="0" t="0" r="0" b="3175"/>
                <wp:wrapNone/>
                <wp:docPr id="6" name="Rectangle 2"/>
                <wp:cNvGraphicFramePr/>
                <a:graphic xmlns:a="http://schemas.openxmlformats.org/drawingml/2006/main">
                  <a:graphicData uri="http://schemas.microsoft.com/office/word/2010/wordprocessingShape">
                    <wps:wsp>
                      <wps:cNvSpPr/>
                      <wps:spPr>
                        <a:xfrm>
                          <a:off x="0" y="0"/>
                          <a:ext cx="7991299" cy="492369"/>
                        </a:xfrm>
                        <a:prstGeom prst="rect">
                          <a:avLst/>
                        </a:prstGeom>
                        <a:noFill/>
                        <a:ln w="9525">
                          <a:noFill/>
                        </a:ln>
                      </wps:spPr>
                      <wps:txbx>
                        <w:txbxContent>
                          <w:p>
                            <w:pPr>
                              <w:jc w:val="center"/>
                            </w:pPr>
                          </w:p>
                        </w:txbxContent>
                      </wps:txbx>
                      <wps:bodyPr wrap="square" anchor="ctr">
                        <a:spAutoFit/>
                      </wps:bodyPr>
                    </wps:wsp>
                  </a:graphicData>
                </a:graphic>
              </wp:anchor>
            </w:drawing>
          </mc:Choice>
          <mc:Fallback>
            <w:pict>
              <v:rect id="Rectangle 2" o:spid="_x0000_s1026" o:spt="1" style="position:absolute;left:0pt;margin-left:-88.8pt;margin-top:-72pt;height:38.75pt;width:629.25pt;z-index:251661312;v-text-anchor:middle;mso-width-relative:page;mso-height-relative:page;" filled="f" stroked="f" coordsize="21600,21600" o:gfxdata="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ThoU9oAAAAOAQAADwAAAAAAAAABACAAAAAiAAAAZHJzL2Rvd25yZXYueG1sUEsBAhQA&#10;FAAAAAgAh07iQAjXu0C3AQAAdgMAAA4AAAAAAAAAAQAgAAAAKQEAAGRycy9lMm9Eb2MueG1sUEsF&#10;BgAAAAAGAAYAWQEAAFIFAAAAAA==&#10;">
                <v:fill on="f" focussize="0,0"/>
                <v:stroke on="f"/>
                <v:imagedata o:title=""/>
                <o:lock v:ext="edit" aspectratio="f"/>
                <v:textbox style="mso-fit-shape-to-text:t;">
                  <w:txbxContent>
                    <w:p>
                      <w:pPr>
                        <w:jc w:val="center"/>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-914400</wp:posOffset>
                </wp:positionV>
                <wp:extent cx="5928360" cy="10668000"/>
                <wp:effectExtent l="0" t="0" r="0" b="0"/>
                <wp:wrapNone/>
                <wp:docPr id="4" name="矩形 3"/>
                <wp:cNvGraphicFramePr/>
                <a:graphic xmlns:a="http://schemas.openxmlformats.org/drawingml/2006/main">
                  <a:graphicData uri="http://schemas.microsoft.com/office/word/2010/wordprocessingShape">
                    <wps:wsp>
                      <wps:cNvSpPr/>
                      <wps:spPr>
                        <a:xfrm>
                          <a:off x="0" y="0"/>
                          <a:ext cx="5928360" cy="1066800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insoku w:val="0"/>
                              <w:overflowPunct w:val="0"/>
                              <w:jc w:val="center"/>
                              <w:textAlignment w:val="baseline"/>
                              <w:rPr>
                                <w:kern w:val="0"/>
                                <w:sz w:val="24"/>
                                <w:szCs w:val="24"/>
                              </w:rPr>
                            </w:pPr>
                            <w:r>
                              <w:rPr>
                                <w:rFonts w:hint="eastAsia" w:hAnsi="等线" w:asciiTheme="minorHAnsi" w:eastAsiaTheme="minorEastAsia" w:cstheme="minorBidi"/>
                                <w:color w:val="FFFFFF" w:themeColor="light1"/>
                                <w:kern w:val="24"/>
                                <w:sz w:val="36"/>
                                <w:szCs w:val="36"/>
                                <w14:textFill>
                                  <w14:solidFill>
                                    <w14:schemeClr w14:val="lt1"/>
                                  </w14:solidFill>
                                </w14:textFill>
                              </w:rPr>
                              <w:t>：</w:t>
                            </w:r>
                          </w:p>
                        </w:txbxContent>
                      </wps:txbx>
                      <wps:bodyPr wrap="square" anchor="ctr">
                        <a:noAutofit/>
                      </wps:bodyPr>
                    </wps:wsp>
                  </a:graphicData>
                </a:graphic>
              </wp:anchor>
            </w:drawing>
          </mc:Choice>
          <mc:Fallback>
            <w:pict>
              <v:rect id="矩形 3" o:spid="_x0000_s1026" o:spt="1" style="position:absolute;left:0pt;margin-left:51.6pt;margin-top:-72pt;height:840pt;width:466.8pt;z-index:251659264;v-text-anchor:middle;mso-width-relative:page;mso-height-relative:page;" fillcolor="#F7F7F7" filled="t" stroked="f" coordsize="21600,21600" o:gfxdata="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UVvI3ZAAAADgEAAA8AAAAAAAAAAQAgAAAAIgAAAGRycy9kb3du&#10;cmV2LnhtbFBLAQIUABQAAAAIAIdO4kB9iq6w/gEAAPADAAAOAAAAAAAAAAEAIAAAACgBAABkcnMv&#10;ZTJvRG9jLnhtbFBLBQYAAAAABgAGAFkBAACYBQAAAAA=&#10;">
                <v:fill on="t" focussize="0,0"/>
                <v:stroke on="f" weight="1pt" miterlimit="8" joinstyle="miter"/>
                <v:imagedata o:title=""/>
                <o:lock v:ext="edit" aspectratio="f"/>
                <v:textbox>
                  <w:txbxContent>
                    <w:p>
                      <w:pPr>
                        <w:kinsoku w:val="0"/>
                        <w:overflowPunct w:val="0"/>
                        <w:jc w:val="center"/>
                        <w:textAlignment w:val="baseline"/>
                        <w:rPr>
                          <w:kern w:val="0"/>
                          <w:sz w:val="24"/>
                          <w:szCs w:val="24"/>
                        </w:rPr>
                      </w:pPr>
                      <w:r>
                        <w:rPr>
                          <w:rFonts w:hint="eastAsia" w:hAnsi="等线" w:asciiTheme="minorHAnsi" w:eastAsiaTheme="minorEastAsia" w:cstheme="minorBidi"/>
                          <w:color w:val="FFFFFF" w:themeColor="light1"/>
                          <w:kern w:val="24"/>
                          <w:sz w:val="36"/>
                          <w:szCs w:val="36"/>
                          <w14:textFill>
                            <w14:solidFill>
                              <w14:schemeClr w14:val="lt1"/>
                            </w14:solidFill>
                          </w14:textFill>
                        </w:rPr>
                        <w:t>：</w:t>
                      </w:r>
                    </w:p>
                  </w:txbxContent>
                </v:textbox>
              </v:rect>
            </w:pict>
          </mc:Fallback>
        </mc:AlternateContent>
      </w:r>
    </w:p>
    <w:p/>
    <w:p>
      <w:pPr>
        <w:widowControl/>
        <w:jc w:val="left"/>
        <w:rPr>
          <w:rFonts w:hint="eastAsia"/>
        </w:rPr>
      </w:pPr>
      <w:r>
        <mc:AlternateContent>
          <mc:Choice Requires="wpg">
            <w:drawing>
              <wp:anchor distT="0" distB="0" distL="114300" distR="114300" simplePos="0" relativeHeight="251668480" behindDoc="0" locked="0" layoutInCell="1" allowOverlap="1">
                <wp:simplePos x="0" y="0"/>
                <wp:positionH relativeFrom="column">
                  <wp:posOffset>-1014095</wp:posOffset>
                </wp:positionH>
                <wp:positionV relativeFrom="paragraph">
                  <wp:posOffset>3951605</wp:posOffset>
                </wp:positionV>
                <wp:extent cx="1981200" cy="2198370"/>
                <wp:effectExtent l="19050" t="0" r="19050" b="0"/>
                <wp:wrapNone/>
                <wp:docPr id="75" name="组合 74"/>
                <wp:cNvGraphicFramePr/>
                <a:graphic xmlns:a="http://schemas.openxmlformats.org/drawingml/2006/main">
                  <a:graphicData uri="http://schemas.microsoft.com/office/word/2010/wordprocessingGroup">
                    <wpg:wgp>
                      <wpg:cNvGrpSpPr/>
                      <wpg:grpSpPr>
                        <a:xfrm>
                          <a:off x="0" y="0"/>
                          <a:ext cx="1981200" cy="2198370"/>
                          <a:chOff x="183757" y="5188866"/>
                          <a:chExt cx="1872000" cy="2041484"/>
                        </a:xfrm>
                      </wpg:grpSpPr>
                      <wps:wsp>
                        <wps:cNvPr id="48" name="文本框 2"/>
                        <wps:cNvSpPr txBox="1"/>
                        <wps:spPr>
                          <a:xfrm>
                            <a:off x="225039" y="5568140"/>
                            <a:ext cx="1629069" cy="1662210"/>
                          </a:xfrm>
                          <a:prstGeom prst="rect">
                            <a:avLst/>
                          </a:prstGeom>
                          <a:noFill/>
                          <a:ln w="9525">
                            <a:noFill/>
                          </a:ln>
                        </wps:spPr>
                        <wps:txbx>
                          <w:txbxContent>
                            <w:p>
                              <w:pPr>
                                <w:kinsoku w:val="0"/>
                                <w:overflowPunct w:val="0"/>
                                <w:spacing w:line="480" w:lineRule="auto"/>
                                <w:rPr>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政治：60</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英语一：55</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西医综合：177</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总分：292</w:t>
                              </w:r>
                            </w:p>
                          </w:txbxContent>
                        </wps:txbx>
                        <wps:bodyPr anchor="t"/>
                      </wps:wsp>
                      <wpg:grpSp>
                        <wpg:cNvPr id="49" name="组合 49"/>
                        <wpg:cNvGrpSpPr/>
                        <wpg:grpSpPr>
                          <a:xfrm>
                            <a:off x="183757" y="5188866"/>
                            <a:ext cx="1872000" cy="466555"/>
                            <a:chOff x="183757" y="5188866"/>
                            <a:chExt cx="1872000" cy="466555"/>
                          </a:xfrm>
                        </wpg:grpSpPr>
                        <wps:wsp>
                          <wps:cNvPr id="50" name="五边形 9"/>
                          <wps:cNvSpPr/>
                          <wps:spPr>
                            <a:xfrm flipH="1">
                              <a:off x="183757" y="5188866"/>
                              <a:ext cx="1872000" cy="339601"/>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center"/>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考研成绩</w:t>
                                </w:r>
                              </w:p>
                            </w:txbxContent>
                          </wps:txbx>
                          <wps:bodyPr anchor="ctr"/>
                        </wps:wsp>
                        <wps:wsp>
                          <wps:cNvPr id="51" name="等腰三角形 51"/>
                          <wps:cNvSpPr/>
                          <wps:spPr>
                            <a:xfrm rot="10800000">
                              <a:off x="1877925" y="5528467"/>
                              <a:ext cx="168305" cy="126954"/>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74" o:spid="_x0000_s1026" o:spt="203" style="position:absolute;left:0pt;margin-left:-79.85pt;margin-top:311.15pt;height:173.1pt;width:156pt;z-index:251668480;mso-width-relative:page;mso-height-relative:page;" coordorigin="183757,5188866" coordsize="1872000,2041484" o:gfxdata="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CsADfU3AAAAAwBAAAPAAAAAAAAAAEA&#10;IAAAACIAAABkcnMvZG93bnJldi54bWxQSwECFAAUAAAACACHTuJA7J/BrpoDAACjCgAADgAAAAAA&#10;AAABACAAAAArAQAAZHJzL2Uyb0RvYy54bWxQSwUGAAAAAAYABgBZAQAANwcAAAAA&#10;">
                <o:lock v:ext="edit" aspectratio="f"/>
                <v:shape id="文本框 2" o:spid="_x0000_s1026" o:spt="202" type="#_x0000_t202" style="position:absolute;left:225039;top:5568140;height:1662210;width:1629069;"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kinsoku w:val="0"/>
                          <w:overflowPunct w:val="0"/>
                          <w:spacing w:line="480" w:lineRule="auto"/>
                          <w:rPr>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政治：60</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英语一：55</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西医综合：177</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总分：292</w:t>
                        </w:r>
                      </w:p>
                    </w:txbxContent>
                  </v:textbox>
                </v:shape>
                <v:group id="_x0000_s1026" o:spid="_x0000_s1026" o:spt="203" style="position:absolute;left:183757;top:5188866;height:466555;width:1872000;" coordorigin="183757,5188866" coordsize="1872000,466555"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五边形 9" o:spid="_x0000_s1026" o:spt="15" type="#_x0000_t15" style="position:absolute;left:183757;top:5188866;flip:x;height:339601;width:1872000;v-text-anchor:middle;" fillcolor="#0D5788" filled="t" stroked="t" coordsize="21600,21600" o:gfxdata="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KDWugAAANsA&#10;AAAPAAAAAAAAAAEAIAAAACIAAABkcnMvZG93bnJldi54bWxQSwECFAAUAAAACACHTuJAMy8FnjsA&#10;AAA5AAAAEAAAAAAAAAABACAAAAAJAQAAZHJzL3NoYXBleG1sLnhtbFBLBQYAAAAABgAGAFsBAACz&#10;AwAAAAA=&#10;" adj="20229">
                    <v:fill on="t" focussize="0,0"/>
                    <v:stroke weight="1pt" color="#0D5788 [3204]" miterlimit="8" joinstyle="miter"/>
                    <v:imagedata o:title=""/>
                    <o:lock v:ext="edit" aspectratio="f"/>
                    <v:textbo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center"/>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考研成绩</w:t>
                          </w:r>
                        </w:p>
                      </w:txbxContent>
                    </v:textbox>
                  </v:shape>
                  <v:shape id="_x0000_s1026" o:spid="_x0000_s1026" o:spt="5" type="#_x0000_t5" style="position:absolute;left:1877925;top:5528467;height:126954;width:168305;rotation:11796480f;v-text-anchor:middle;" fillcolor="#0D5788" filled="t" stroked="t" coordsize="21600,21600" o:gfxdata="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YI8i8AAAA&#10;2wAAAA8AAAAAAAAAAQAgAAAAIgAAAGRycy9kb3ducmV2LnhtbFBLAQIUABQAAAAIAIdO4kAzLwWe&#10;OwAAADkAAAAQAAAAAAAAAAEAIAAAAAsBAABkcnMvc2hhcGV4bWwueG1sUEsFBgAAAAAGAAYAWwEA&#10;ALUDAAAAAA==&#10;" adj="21600">
                    <v:fill on="t" focussize="0,0"/>
                    <v:stroke weight="1pt" color="#0D5788 [3204]" miterlimit="8" joinstyle="miter"/>
                    <v:imagedata o:title=""/>
                    <o:lock v:ext="edit" aspectratio="f"/>
                  </v:shape>
                </v:group>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-1015365</wp:posOffset>
                </wp:positionH>
                <wp:positionV relativeFrom="paragraph">
                  <wp:posOffset>6150610</wp:posOffset>
                </wp:positionV>
                <wp:extent cx="2070100" cy="1545590"/>
                <wp:effectExtent l="19050" t="0" r="0" b="0"/>
                <wp:wrapNone/>
                <wp:docPr id="28" name="组合 49"/>
                <wp:cNvGraphicFramePr/>
                <a:graphic xmlns:a="http://schemas.openxmlformats.org/drawingml/2006/main">
                  <a:graphicData uri="http://schemas.microsoft.com/office/word/2010/wordprocessingGroup">
                    <wpg:wgp>
                      <wpg:cNvGrpSpPr/>
                      <wpg:grpSpPr>
                        <a:xfrm>
                          <a:off x="0" y="0"/>
                          <a:ext cx="2070100" cy="1545590"/>
                          <a:chOff x="183757" y="6969223"/>
                          <a:chExt cx="1955802" cy="1436391"/>
                        </a:xfrm>
                      </wpg:grpSpPr>
                      <wps:wsp>
                        <wps:cNvPr id="20" name="文本框 2"/>
                        <wps:cNvSpPr txBox="1">
                          <a:spLocks noChangeArrowheads="1"/>
                        </wps:cNvSpPr>
                        <wps:spPr bwMode="auto">
                          <a:xfrm>
                            <a:off x="225039" y="7359918"/>
                            <a:ext cx="1914520" cy="1045696"/>
                          </a:xfrm>
                          <a:prstGeom prst="rect">
                            <a:avLst/>
                          </a:prstGeom>
                          <a:noFill/>
                          <a:ln w="9525">
                            <a:noFill/>
                            <a:miter lim="800000"/>
                          </a:ln>
                        </wps:spPr>
                        <wps:txbx>
                          <w:txbxContent>
                            <w:p>
                              <w:pPr>
                                <w:kinsoku w:val="0"/>
                                <w:overflowPunct w:val="0"/>
                                <w:spacing w:line="480" w:lineRule="auto"/>
                                <w:rPr>
                                  <w:rFonts w:ascii="微软雅黑" w:hAnsi="微软雅黑"/>
                                  <w:color w:val="000000" w:themeColor="text1"/>
                                  <w:sz w:val="20"/>
                                  <w:szCs w:val="20"/>
                                  <w14:textFill>
                                    <w14:solidFill>
                                      <w14:schemeClr w14:val="tx1"/>
                                    </w14:solidFill>
                                  </w14:textFill>
                                </w:rPr>
                              </w:pPr>
                              <w:r>
                                <w:rPr>
                                  <w:rFonts w:ascii="微软雅黑" w:hAnsi="微软雅黑"/>
                                  <w:color w:val="000000" w:themeColor="text1"/>
                                  <w:sz w:val="20"/>
                                  <w:szCs w:val="20"/>
                                  <w14:textFill>
                                    <w14:solidFill>
                                      <w14:schemeClr w14:val="tx1"/>
                                    </w14:solidFill>
                                  </w14:textFill>
                                </w:rPr>
                                <w:t>180121212111</w:t>
                              </w:r>
                            </w:p>
                            <w:p>
                              <w:pPr>
                                <w:kinsoku w:val="0"/>
                                <w:overflowPunct w:val="0"/>
                                <w:spacing w:line="480" w:lineRule="auto"/>
                              </w:pPr>
                              <w:r>
                                <w:rPr>
                                  <w:rFonts w:hint="eastAsia" w:ascii="微软雅黑" w:hAnsi="微软雅黑"/>
                                  <w:color w:val="000000" w:themeColor="text1"/>
                                  <w:sz w:val="20"/>
                                  <w:szCs w:val="20"/>
                                  <w14:textFill>
                                    <w14:solidFill>
                                      <w14:schemeClr w14:val="tx1"/>
                                    </w14:solidFill>
                                  </w14:textFill>
                                </w:rPr>
                                <w:t>2</w:t>
                              </w:r>
                              <w:r>
                                <w:rPr>
                                  <w:rFonts w:ascii="微软雅黑" w:hAnsi="微软雅黑"/>
                                  <w:color w:val="000000" w:themeColor="text1"/>
                                  <w:sz w:val="20"/>
                                  <w:szCs w:val="20"/>
                                  <w14:textFill>
                                    <w14:solidFill>
                                      <w14:schemeClr w14:val="tx1"/>
                                    </w14:solidFill>
                                  </w14:textFill>
                                </w:rPr>
                                <w:t>122131@qq.com</w:t>
                              </w:r>
                            </w:p>
                          </w:txbxContent>
                        </wps:txbx>
                        <wps:bodyPr/>
                      </wps:wsp>
                      <wpg:grpSp>
                        <wpg:cNvPr id="21" name="组合 21"/>
                        <wpg:cNvGrpSpPr/>
                        <wpg:grpSpPr>
                          <a:xfrm>
                            <a:off x="183757" y="6969223"/>
                            <a:ext cx="1872000" cy="466869"/>
                            <a:chOff x="183757" y="6969223"/>
                            <a:chExt cx="1872000" cy="466869"/>
                          </a:xfrm>
                        </wpg:grpSpPr>
                        <wps:wsp>
                          <wps:cNvPr id="22" name="五边形 30"/>
                          <wps:cNvSpPr/>
                          <wps:spPr>
                            <a:xfrm flipH="1">
                              <a:off x="183757" y="6969223"/>
                              <a:ext cx="1872000" cy="339830"/>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联系方式</w:t>
                                </w:r>
                              </w:p>
                            </w:txbxContent>
                          </wps:txbx>
                          <wps:bodyPr anchor="ctr"/>
                        </wps:wsp>
                        <wps:wsp>
                          <wps:cNvPr id="23" name="等腰三角形 23"/>
                          <wps:cNvSpPr/>
                          <wps:spPr>
                            <a:xfrm rot="10800000">
                              <a:off x="1877925" y="7309053"/>
                              <a:ext cx="168305" cy="127039"/>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49" o:spid="_x0000_s1026" o:spt="203" style="position:absolute;left:0pt;margin-left:-79.95pt;margin-top:484.3pt;height:121.7pt;width:163pt;z-index:251664384;mso-width-relative:page;mso-height-relative:page;" coordorigin="183757,6969223" coordsize="1955802,1436391" o:gfxdata="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td2L79wAAAANAQAADwAAAAAAAAABACAAAAAiAAAAZHJzL2Rvd25y&#10;ZXYueG1sUEsBAhQAFAAAAAgAh07iQI7KolDCAwAA7goAAA4AAAAAAAAAAQAgAAAAKwEAAGRycy9l&#10;Mm9Eb2MueG1sUEsFBgAAAAAGAAYAWQEAAF8HAAAAAA==&#10;">
                <o:lock v:ext="edit" aspectratio="f"/>
                <v:shape id="文本框 2" o:spid="_x0000_s1026" o:spt="202" type="#_x0000_t202" style="position:absolute;left:225039;top:7359918;height:1045696;width:191452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kinsoku w:val="0"/>
                          <w:overflowPunct w:val="0"/>
                          <w:spacing w:line="480" w:lineRule="auto"/>
                          <w:rPr>
                            <w:rFonts w:ascii="微软雅黑" w:hAnsi="微软雅黑"/>
                            <w:color w:val="000000" w:themeColor="text1"/>
                            <w:sz w:val="20"/>
                            <w:szCs w:val="20"/>
                            <w14:textFill>
                              <w14:solidFill>
                                <w14:schemeClr w14:val="tx1"/>
                              </w14:solidFill>
                            </w14:textFill>
                          </w:rPr>
                        </w:pPr>
                        <w:r>
                          <w:rPr>
                            <w:rFonts w:ascii="微软雅黑" w:hAnsi="微软雅黑"/>
                            <w:color w:val="000000" w:themeColor="text1"/>
                            <w:sz w:val="20"/>
                            <w:szCs w:val="20"/>
                            <w14:textFill>
                              <w14:solidFill>
                                <w14:schemeClr w14:val="tx1"/>
                              </w14:solidFill>
                            </w14:textFill>
                          </w:rPr>
                          <w:t>180121212111</w:t>
                        </w:r>
                      </w:p>
                      <w:p>
                        <w:pPr>
                          <w:kinsoku w:val="0"/>
                          <w:overflowPunct w:val="0"/>
                          <w:spacing w:line="480" w:lineRule="auto"/>
                        </w:pPr>
                        <w:r>
                          <w:rPr>
                            <w:rFonts w:hint="eastAsia" w:ascii="微软雅黑" w:hAnsi="微软雅黑"/>
                            <w:color w:val="000000" w:themeColor="text1"/>
                            <w:sz w:val="20"/>
                            <w:szCs w:val="20"/>
                            <w14:textFill>
                              <w14:solidFill>
                                <w14:schemeClr w14:val="tx1"/>
                              </w14:solidFill>
                            </w14:textFill>
                          </w:rPr>
                          <w:t>2</w:t>
                        </w:r>
                        <w:r>
                          <w:rPr>
                            <w:rFonts w:ascii="微软雅黑" w:hAnsi="微软雅黑"/>
                            <w:color w:val="000000" w:themeColor="text1"/>
                            <w:sz w:val="20"/>
                            <w:szCs w:val="20"/>
                            <w14:textFill>
                              <w14:solidFill>
                                <w14:schemeClr w14:val="tx1"/>
                              </w14:solidFill>
                            </w14:textFill>
                          </w:rPr>
                          <w:t>122131@qq.com</w:t>
                        </w:r>
                      </w:p>
                    </w:txbxContent>
                  </v:textbox>
                </v:shape>
                <v:group id="_x0000_s1026" o:spid="_x0000_s1026" o:spt="203" style="position:absolute;left:183757;top:6969223;height:466869;width:1872000;" coordorigin="183757,6969223" coordsize="1872000,466869"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五边形 30" o:spid="_x0000_s1026" o:spt="15" type="#_x0000_t15" style="position:absolute;left:183757;top:6969223;flip:x;height:339830;width:1872000;v-text-anchor:middle;" fillcolor="#0D5788" filled="t" stroked="t" coordsize="21600,21600" o:gfxdata="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wJX0ugAAANsA&#10;AAAPAAAAAAAAAAEAIAAAACIAAABkcnMvZG93bnJldi54bWxQSwECFAAUAAAACACHTuJAMy8FnjsA&#10;AAA5AAAAEAAAAAAAAAABACAAAAAJAQAAZHJzL3NoYXBleG1sLnhtbFBLBQYAAAAABgAGAFsBAACz&#10;AwAAAAA=&#10;" adj="20228">
                    <v:fill on="t" focussize="0,0"/>
                    <v:stroke weight="1pt" color="#0D5788 [3204]" miterlimit="8" joinstyle="miter"/>
                    <v:imagedata o:title=""/>
                    <o:lock v:ext="edit" aspectratio="f"/>
                    <v:textbo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联系方式</w:t>
                          </w:r>
                        </w:p>
                      </w:txbxContent>
                    </v:textbox>
                  </v:shape>
                  <v:shape id="_x0000_s1026" o:spid="_x0000_s1026" o:spt="5" type="#_x0000_t5" style="position:absolute;left:1877925;top:7309053;height:127039;width:168305;rotation:11796480f;v-text-anchor:middle;" fillcolor="#0D5788" filled="t" stroked="t" coordsize="21600,21600" o:gfxdata="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AGtZvQAA&#10;ANsAAAAPAAAAAAAAAAEAIAAAACIAAABkcnMvZG93bnJldi54bWxQSwECFAAUAAAACACHTuJAMy8F&#10;njsAAAA5AAAAEAAAAAAAAAABACAAAAAMAQAAZHJzL3NoYXBleG1sLnhtbFBLBQYAAAAABgAGAFsB&#10;AAC2AwAAAAA=&#10;" adj="21600">
                    <v:fill on="t" focussize="0,0"/>
                    <v:stroke weight="1pt" color="#0D5788 [3204]" miterlimit="8" joinstyle="miter"/>
                    <v:imagedata o:title=""/>
                    <o:lock v:ext="edit" aspectratio="f"/>
                  </v:shape>
                </v:group>
              </v:group>
            </w:pict>
          </mc:Fallback>
        </mc:AlternateContent>
      </w:r>
    </w:p>
    <w:p/>
    <w:p>
      <w:pPr>
        <w:widowControl/>
        <w:jc w:val="left"/>
      </w:pPr>
      <w:bookmarkStart w:id="0" w:name="_GoBack"/>
      <w:bookmarkEnd w:id="0"/>
      <w:r>
        <mc:AlternateContent>
          <mc:Choice Requires="wpg">
            <w:drawing>
              <wp:anchor distT="0" distB="0" distL="114300" distR="114300" simplePos="0" relativeHeight="251662336" behindDoc="0" locked="0" layoutInCell="1" allowOverlap="1">
                <wp:simplePos x="0" y="0"/>
                <wp:positionH relativeFrom="column">
                  <wp:posOffset>-1013460</wp:posOffset>
                </wp:positionH>
                <wp:positionV relativeFrom="paragraph">
                  <wp:posOffset>603250</wp:posOffset>
                </wp:positionV>
                <wp:extent cx="1981200" cy="2821940"/>
                <wp:effectExtent l="19050" t="0" r="19050" b="0"/>
                <wp:wrapNone/>
                <wp:docPr id="7" name="组合 6"/>
                <wp:cNvGraphicFramePr/>
                <a:graphic xmlns:a="http://schemas.openxmlformats.org/drawingml/2006/main">
                  <a:graphicData uri="http://schemas.microsoft.com/office/word/2010/wordprocessingGroup">
                    <wpg:wgp>
                      <wpg:cNvGrpSpPr/>
                      <wpg:grpSpPr>
                        <a:xfrm>
                          <a:off x="0" y="0"/>
                          <a:ext cx="1981200" cy="2821940"/>
                          <a:chOff x="183757" y="2504728"/>
                          <a:chExt cx="1872000" cy="2620010"/>
                        </a:xfrm>
                      </wpg:grpSpPr>
                      <wps:wsp>
                        <wps:cNvPr id="8" name="文本框 2"/>
                        <wps:cNvSpPr txBox="1"/>
                        <wps:spPr>
                          <a:xfrm>
                            <a:off x="225039" y="2884003"/>
                            <a:ext cx="1629069" cy="2240735"/>
                          </a:xfrm>
                          <a:prstGeom prst="rect">
                            <a:avLst/>
                          </a:prstGeom>
                          <a:noFill/>
                          <a:ln w="9525">
                            <a:noFill/>
                          </a:ln>
                        </wps:spPr>
                        <wps:txbx>
                          <w:txbxContent>
                            <w:p>
                              <w:pPr>
                                <w:kinsoku w:val="0"/>
                                <w:overflowPunct w:val="0"/>
                                <w:spacing w:line="480" w:lineRule="auto"/>
                                <w:rPr>
                                  <w:rFonts w:hint="eastAsia"/>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姓名：简小历</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民族：汉</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生日：1991.09</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现居：湖北宜昌</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籍贯：江西上饶</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学历：本科学士学位</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政治面貌：中共党员</w:t>
                              </w:r>
                            </w:p>
                          </w:txbxContent>
                        </wps:txbx>
                        <wps:bodyPr anchor="t"/>
                      </wps:wsp>
                      <wpg:grpSp>
                        <wpg:cNvPr id="9" name="组合 9"/>
                        <wpg:cNvGrpSpPr/>
                        <wpg:grpSpPr>
                          <a:xfrm>
                            <a:off x="183757" y="2504728"/>
                            <a:ext cx="1872000" cy="466555"/>
                            <a:chOff x="183757" y="2504728"/>
                            <a:chExt cx="1872000" cy="466555"/>
                          </a:xfrm>
                        </wpg:grpSpPr>
                        <wps:wsp>
                          <wps:cNvPr id="10" name="五边形 9"/>
                          <wps:cNvSpPr/>
                          <wps:spPr>
                            <a:xfrm flipH="1">
                              <a:off x="183757" y="2504728"/>
                              <a:ext cx="1872000" cy="339600"/>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center"/>
                                  <w:rPr>
                                    <w:kern w:val="0"/>
                                    <w:sz w:val="24"/>
                                    <w:szCs w:val="24"/>
                                  </w:rPr>
                                </w:pPr>
                                <w:r>
                                  <w:rPr>
                                    <w:rFonts w:hint="eastAsia" w:ascii="微软雅黑" w:hAnsi="微软雅黑" w:cstheme="minorBidi"/>
                                    <w:b/>
                                    <w:bCs/>
                                    <w:color w:val="FFFFFF"/>
                                    <w:kern w:val="24"/>
                                    <w:sz w:val="28"/>
                                    <w:szCs w:val="28"/>
                                  </w:rPr>
                                  <w:t>个人信息</w:t>
                                </w:r>
                              </w:p>
                            </w:txbxContent>
                          </wps:txbx>
                          <wps:bodyPr anchor="ctr"/>
                        </wps:wsp>
                        <wps:wsp>
                          <wps:cNvPr id="11" name="等腰三角形 11"/>
                          <wps:cNvSpPr/>
                          <wps:spPr>
                            <a:xfrm rot="10800000">
                              <a:off x="1877925" y="2844329"/>
                              <a:ext cx="168305" cy="126954"/>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6" o:spid="_x0000_s1026" o:spt="203" style="position:absolute;left:0pt;margin-left:-79.8pt;margin-top:47.5pt;height:222.2pt;width:156pt;z-index:251662336;mso-width-relative:page;mso-height-relative:page;" coordorigin="183757,2504728" coordsize="1872000,2620010" o:gfxdata="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MoqQYbbAAAADAEAAA8AAAAAAAAAAQAg&#10;AAAAIgAAAGRycy9kb3ducmV2LnhtbFBLAQIUABQAAAAIAIdO4kBMb/SPmgMAAJ4KAAAOAAAAAAAA&#10;AAEAIAAAACoBAABkcnMvZTJvRG9jLnhtbFBLBQYAAAAABgAGAFkBAAA2BwAAAAA=&#10;">
                <o:lock v:ext="edit" aspectratio="f"/>
                <v:shape id="文本框 2" o:spid="_x0000_s1026" o:spt="202" type="#_x0000_t202" style="position:absolute;left:225039;top:2884003;height:2240735;width:1629069;"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kinsoku w:val="0"/>
                          <w:overflowPunct w:val="0"/>
                          <w:spacing w:line="480" w:lineRule="auto"/>
                          <w:rPr>
                            <w:rFonts w:hint="eastAsia"/>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姓名：简小历</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民族：汉</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生日：1991.09</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现居：湖北宜昌</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籍贯：江西上饶</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学历：本科学士学位</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政治面貌：中共党员</w:t>
                        </w:r>
                      </w:p>
                    </w:txbxContent>
                  </v:textbox>
                </v:shape>
                <v:group id="_x0000_s1026" o:spid="_x0000_s1026" o:spt="203" style="position:absolute;left:183757;top:2504728;height:466555;width:1872000;" coordorigin="183757,2504728" coordsize="1872000,46655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五边形 9" o:spid="_x0000_s1026" o:spt="15" type="#_x0000_t15" style="position:absolute;left:183757;top:2504728;flip:x;height:339600;width:1872000;v-text-anchor:middle;" fillcolor="#0D5788" filled="t" stroked="t" coordsize="21600,21600" o:gfxdata="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whkWvQAA&#10;ANsAAAAPAAAAAAAAAAEAIAAAACIAAABkcnMvZG93bnJldi54bWxQSwECFAAUAAAACACHTuJAMy8F&#10;njsAAAA5AAAAEAAAAAAAAAABACAAAAAMAQAAZHJzL3NoYXBleG1sLnhtbFBLBQYAAAAABgAGAFsB&#10;AAC2AwAAAAA=&#10;" adj="20229">
                    <v:fill on="t" focussize="0,0"/>
                    <v:stroke weight="1pt" color="#0D5788 [3204]" miterlimit="8" joinstyle="miter"/>
                    <v:imagedata o:title=""/>
                    <o:lock v:ext="edit" aspectratio="f"/>
                    <v:textbox>
                      <w:txbxContent>
                        <w:p>
                          <w:pPr>
                            <w:keepNext w:val="0"/>
                            <w:keepLines w:val="0"/>
                            <w:pageBreakBefore w:val="0"/>
                            <w:widowControl w:val="0"/>
                            <w:kinsoku w:val="0"/>
                            <w:wordWrap/>
                            <w:overflowPunct w:val="0"/>
                            <w:topLinePunct w:val="0"/>
                            <w:autoSpaceDE/>
                            <w:autoSpaceDN/>
                            <w:bidi w:val="0"/>
                            <w:adjustRightInd/>
                            <w:snapToGrid w:val="0"/>
                            <w:spacing w:line="400" w:lineRule="exact"/>
                            <w:contextualSpacing/>
                            <w:textAlignment w:val="center"/>
                            <w:rPr>
                              <w:kern w:val="0"/>
                              <w:sz w:val="24"/>
                              <w:szCs w:val="24"/>
                            </w:rPr>
                          </w:pPr>
                          <w:r>
                            <w:rPr>
                              <w:rFonts w:hint="eastAsia" w:ascii="微软雅黑" w:hAnsi="微软雅黑" w:cstheme="minorBidi"/>
                              <w:b/>
                              <w:bCs/>
                              <w:color w:val="FFFFFF"/>
                              <w:kern w:val="24"/>
                              <w:sz w:val="28"/>
                              <w:szCs w:val="28"/>
                            </w:rPr>
                            <w:t>个人信息</w:t>
                          </w:r>
                        </w:p>
                      </w:txbxContent>
                    </v:textbox>
                  </v:shape>
                  <v:shape id="_x0000_s1026" o:spid="_x0000_s1026" o:spt="5" type="#_x0000_t5" style="position:absolute;left:1877925;top:2844329;height:126954;width:168305;rotation:11796480f;v-text-anchor:middle;" fillcolor="#0D5788" filled="t" stroked="t" coordsize="21600,21600" o:gfxdata="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8poIugAAANsA&#10;AAAPAAAAAAAAAAEAIAAAACIAAABkcnMvZG93bnJldi54bWxQSwECFAAUAAAACACHTuJAMy8FnjsA&#10;AAA5AAAAEAAAAAAAAAABACAAAAAJAQAAZHJzL3NoYXBleG1sLnhtbFBLBQYAAAAABgAGAFsBAACz&#10;AwAAAAA=&#10;" adj="21600">
                    <v:fill on="t" focussize="0,0"/>
                    <v:stroke weight="1pt" color="#0D5788 [3204]" miterlimit="8" joinstyle="miter"/>
                    <v:imagedata o:title=""/>
                    <o:lock v:ext="edit" aspectratio="f"/>
                  </v:shape>
                </v:group>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微软雅黑"/>
    <w:panose1 w:val="02010600030101010101"/>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00720"/>
    <w:rsid w:val="00034C3D"/>
    <w:rsid w:val="000F56C5"/>
    <w:rsid w:val="002634C3"/>
    <w:rsid w:val="003C07B4"/>
    <w:rsid w:val="004F2EC3"/>
    <w:rsid w:val="00683547"/>
    <w:rsid w:val="006C55F6"/>
    <w:rsid w:val="00A56658"/>
    <w:rsid w:val="00C72E61"/>
    <w:rsid w:val="00F468D5"/>
    <w:rsid w:val="10600720"/>
    <w:rsid w:val="37BC2E5F"/>
    <w:rsid w:val="3E87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 w:type="paragraph" w:customStyle="1" w:styleId="10">
    <w:name w:val="_Style 9"/>
    <w:basedOn w:val="1"/>
    <w:next w:val="9"/>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296282bb-d188-409e-87e7-b72a290a096b\&#32771;&#30740;&#22797;&#35797;&#31616;&#21382;&#30740;&#31350;&#29983;&#38754;&#3579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考研复试简历研究生面试简历.docx</Template>
  <Pages>3</Pages>
  <Words>0</Words>
  <Characters>0</Characters>
  <Lines>1</Lines>
  <Paragraphs>1</Paragraphs>
  <TotalTime>22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2022-01-10T07:49:00Z</dcterms:created>
  <dc:creator>Mr Lee</dc:creator>
  <cp:lastModifiedBy>Mr Lee</cp:lastModifiedBy>
  <dcterms:modified xsi:type="dcterms:W3CDTF">2022-01-10T08:08:24Z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1.0_C03dHF/MZQordDyjBjSREfwaVBhJp13YNIomJWcr64PXhNeOJVV7uMsioknjydT0PwjOZr4stM5PI8o2TXkOaA==</vt:lpwstr>
  </property>
  <property fmtid="{D5CDD505-2E9C-101B-9397-08002B2CF9AE}" pid="3" name="KSOTemplateUUID">
    <vt:lpwstr>v1.0_mb_82HdD/fpCVXJBMXP+hgVnA==</vt:lpwstr>
  </property>
  <property fmtid="{D5CDD505-2E9C-101B-9397-08002B2CF9AE}" pid="4" name="KSOProductBuildVer">
    <vt:lpwstr>2052-11.1.0.10072</vt:lpwstr>
  </property>
</Properties>
</file>