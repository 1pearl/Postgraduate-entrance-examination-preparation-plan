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-350520</wp:posOffset>
            </wp:positionV>
            <wp:extent cx="994410" cy="1409065"/>
            <wp:effectExtent l="0" t="0" r="15240" b="635"/>
            <wp:wrapNone/>
            <wp:docPr id="10" name="图片 10" descr="C:\Users\Administrator\Desktop\头像照片\长方形.png长方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esktop\头像照片\长方形.png长方形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-470535</wp:posOffset>
                </wp:positionV>
                <wp:extent cx="1021715" cy="57213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21690" y="498475"/>
                          <a:ext cx="1021715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627C88"/>
                                <w:sz w:val="40"/>
                                <w:szCs w:val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627C88"/>
                                <w:sz w:val="40"/>
                                <w:szCs w:val="40"/>
                                <w:lang w:eastAsia="zh-CN"/>
                              </w:rPr>
                              <w:t>逗西甘</w:t>
                            </w:r>
                          </w:p>
                          <w:p>
                            <w:pPr>
                              <w:rPr>
                                <w:sz w:val="22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35pt;margin-top:-37.05pt;height:45.05pt;width:80.45pt;z-index:251691008;mso-width-relative:page;mso-height-relative:page;" filled="f" stroked="f" coordsize="21600,21600" o:gfxdata="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eUiHdsAAAAKAQAADwAAAAAAAAAB&#10;ACAAAAAiAAAAZHJzL2Rvd25yZXYueG1sUEsBAhQAFAAAAAgAh07iQK+ZqyNGAgAAcA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627C88"/>
                          <w:sz w:val="40"/>
                          <w:szCs w:val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627C88"/>
                          <w:sz w:val="40"/>
                          <w:szCs w:val="40"/>
                          <w:lang w:eastAsia="zh-CN"/>
                        </w:rPr>
                        <w:t>逗西甘</w:t>
                      </w:r>
                    </w:p>
                    <w:p>
                      <w:pPr>
                        <w:rPr>
                          <w:sz w:val="22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1633220</wp:posOffset>
                </wp:positionH>
                <wp:positionV relativeFrom="paragraph">
                  <wp:posOffset>164465</wp:posOffset>
                </wp:positionV>
                <wp:extent cx="1899920" cy="668655"/>
                <wp:effectExtent l="0" t="0" r="0" b="0"/>
                <wp:wrapNone/>
                <wp:docPr id="19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920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141414"/>
                                <w:sz w:val="22"/>
                                <w:szCs w:val="22"/>
                                <w:lang w:eastAsia="zh-CN"/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158-0000-0000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141414"/>
                                <w:sz w:val="22"/>
                                <w:szCs w:val="22"/>
                                <w:lang w:val="en-US"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ABC@126.com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128.6pt;margin-top:12.95pt;height:52.65pt;width:149.6pt;z-index:251689984;mso-width-relative:page;mso-height-relative:page;" filled="f" stroked="f" coordsize="21600,21600" o:gfxdata="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mCUoX1wAAAAoBAAAPAAAAAAAAAAEAIAAAACIAAABkcnMvZG93&#10;bnJldi54bWxQSwECFAAUAAAACACHTuJAMIRam8gBAAB2AwAADgAAAAAAAAABACAAAAAm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141414"/>
                          <w:sz w:val="22"/>
                          <w:szCs w:val="22"/>
                          <w:lang w:eastAsia="zh-CN"/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158-0000-0000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141414"/>
                          <w:sz w:val="22"/>
                          <w:szCs w:val="22"/>
                          <w:lang w:val="en-US"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ABC@126.com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-467360</wp:posOffset>
                </wp:positionH>
                <wp:positionV relativeFrom="paragraph">
                  <wp:posOffset>164465</wp:posOffset>
                </wp:positionV>
                <wp:extent cx="1560830" cy="620395"/>
                <wp:effectExtent l="0" t="0" r="0" b="0"/>
                <wp:wrapNone/>
                <wp:docPr id="2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830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141414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141414"/>
                                <w:sz w:val="22"/>
                                <w:szCs w:val="22"/>
                                <w:lang w:eastAsia="zh-CN"/>
                              </w:rPr>
                              <w:t>毕业院校：稻壳大学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141414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141414"/>
                                <w:sz w:val="22"/>
                                <w:szCs w:val="22"/>
                                <w:lang w:eastAsia="zh-CN"/>
                              </w:rPr>
                              <w:t>最高学历：大学本科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36.8pt;margin-top:12.95pt;height:48.85pt;width:122.9pt;z-index:251699200;mso-width-relative:page;mso-height-relative:page;" filled="f" stroked="f" coordsize="21600,21600" o:gfxdata="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4Kw0TXAAAACgEAAA8AAAAAAAAAAQAgAAAAIgAAAGRycy9kb3du&#10;cmV2LnhtbFBLAQIUABQAAAAIAIdO4kDSfJDIxwEAAHQ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141414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141414"/>
                          <w:sz w:val="22"/>
                          <w:szCs w:val="22"/>
                          <w:lang w:eastAsia="zh-CN"/>
                        </w:rPr>
                        <w:t>毕业院校：稻壳大学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141414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141414"/>
                          <w:sz w:val="22"/>
                          <w:szCs w:val="22"/>
                          <w:lang w:eastAsia="zh-CN"/>
                        </w:rPr>
                        <w:t>最高学历：大学本科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-641350</wp:posOffset>
                </wp:positionH>
                <wp:positionV relativeFrom="paragraph">
                  <wp:posOffset>563245</wp:posOffset>
                </wp:positionV>
                <wp:extent cx="200660" cy="142240"/>
                <wp:effectExtent l="0" t="0" r="0" b="12700"/>
                <wp:wrapNone/>
                <wp:docPr id="35" name="Freeform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4925060" y="3479800"/>
                          <a:ext cx="200660" cy="1422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7" y="55"/>
                            </a:cxn>
                            <a:cxn ang="0">
                              <a:pos x="217" y="91"/>
                            </a:cxn>
                            <a:cxn ang="0">
                              <a:pos x="225" y="99"/>
                            </a:cxn>
                            <a:cxn ang="0">
                              <a:pos x="209" y="116"/>
                            </a:cxn>
                            <a:cxn ang="0">
                              <a:pos x="192" y="100"/>
                            </a:cxn>
                            <a:cxn ang="0">
                              <a:pos x="204" y="90"/>
                            </a:cxn>
                            <a:cxn ang="0">
                              <a:pos x="204" y="61"/>
                            </a:cxn>
                            <a:cxn ang="0">
                              <a:pos x="130" y="91"/>
                            </a:cxn>
                            <a:cxn ang="0">
                              <a:pos x="102" y="92"/>
                            </a:cxn>
                            <a:cxn ang="0">
                              <a:pos x="17" y="58"/>
                            </a:cxn>
                            <a:cxn ang="0">
                              <a:pos x="17" y="38"/>
                            </a:cxn>
                            <a:cxn ang="0">
                              <a:pos x="99" y="8"/>
                            </a:cxn>
                            <a:cxn ang="0">
                              <a:pos x="129" y="6"/>
                            </a:cxn>
                            <a:cxn ang="0">
                              <a:pos x="216" y="40"/>
                            </a:cxn>
                            <a:cxn ang="0">
                              <a:pos x="217" y="55"/>
                            </a:cxn>
                            <a:cxn ang="0">
                              <a:pos x="133" y="105"/>
                            </a:cxn>
                            <a:cxn ang="0">
                              <a:pos x="176" y="86"/>
                            </a:cxn>
                            <a:cxn ang="0">
                              <a:pos x="176" y="144"/>
                            </a:cxn>
                            <a:cxn ang="0">
                              <a:pos x="116" y="167"/>
                            </a:cxn>
                            <a:cxn ang="0">
                              <a:pos x="53" y="144"/>
                            </a:cxn>
                            <a:cxn ang="0">
                              <a:pos x="53" y="90"/>
                            </a:cxn>
                            <a:cxn ang="0">
                              <a:pos x="98" y="105"/>
                            </a:cxn>
                            <a:cxn ang="0">
                              <a:pos x="133" y="105"/>
                            </a:cxn>
                            <a:cxn ang="0">
                              <a:pos x="133" y="105"/>
                            </a:cxn>
                            <a:cxn ang="0">
                              <a:pos x="133" y="105"/>
                            </a:cxn>
                          </a:cxnLst>
                          <a:pathLst>
                            <a:path w="236" h="167">
                              <a:moveTo>
                                <a:pt x="217" y="55"/>
                              </a:moveTo>
                              <a:cubicBezTo>
                                <a:pt x="217" y="91"/>
                                <a:pt x="217" y="91"/>
                                <a:pt x="217" y="91"/>
                              </a:cubicBezTo>
                              <a:cubicBezTo>
                                <a:pt x="225" y="99"/>
                                <a:pt x="225" y="99"/>
                                <a:pt x="225" y="99"/>
                              </a:cubicBezTo>
                              <a:cubicBezTo>
                                <a:pt x="209" y="116"/>
                                <a:pt x="209" y="116"/>
                                <a:pt x="209" y="116"/>
                              </a:cubicBezTo>
                              <a:cubicBezTo>
                                <a:pt x="192" y="100"/>
                                <a:pt x="192" y="100"/>
                                <a:pt x="192" y="100"/>
                              </a:cubicBezTo>
                              <a:cubicBezTo>
                                <a:pt x="204" y="90"/>
                                <a:pt x="204" y="90"/>
                                <a:pt x="204" y="90"/>
                              </a:cubicBezTo>
                              <a:cubicBezTo>
                                <a:pt x="204" y="61"/>
                                <a:pt x="204" y="61"/>
                                <a:pt x="204" y="61"/>
                              </a:cubicBezTo>
                              <a:cubicBezTo>
                                <a:pt x="156" y="80"/>
                                <a:pt x="141" y="86"/>
                                <a:pt x="130" y="91"/>
                              </a:cubicBezTo>
                              <a:cubicBezTo>
                                <a:pt x="120" y="96"/>
                                <a:pt x="112" y="96"/>
                                <a:pt x="102" y="92"/>
                              </a:cubicBezTo>
                              <a:cubicBezTo>
                                <a:pt x="91" y="88"/>
                                <a:pt x="42" y="70"/>
                                <a:pt x="17" y="58"/>
                              </a:cubicBezTo>
                              <a:cubicBezTo>
                                <a:pt x="1" y="50"/>
                                <a:pt x="0" y="45"/>
                                <a:pt x="17" y="38"/>
                              </a:cubicBezTo>
                              <a:cubicBezTo>
                                <a:pt x="41" y="29"/>
                                <a:pt x="79" y="15"/>
                                <a:pt x="99" y="8"/>
                              </a:cubicBezTo>
                              <a:cubicBezTo>
                                <a:pt x="111" y="3"/>
                                <a:pt x="118" y="0"/>
                                <a:pt x="129" y="6"/>
                              </a:cubicBezTo>
                              <a:cubicBezTo>
                                <a:pt x="149" y="14"/>
                                <a:pt x="194" y="31"/>
                                <a:pt x="216" y="40"/>
                              </a:cubicBezTo>
                              <a:cubicBezTo>
                                <a:pt x="236" y="49"/>
                                <a:pt x="223" y="51"/>
                                <a:pt x="217" y="5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44" y="101"/>
                                <a:pt x="160" y="93"/>
                                <a:pt x="176" y="86"/>
                              </a:cubicBezTo>
                              <a:cubicBezTo>
                                <a:pt x="176" y="144"/>
                                <a:pt x="176" y="144"/>
                                <a:pt x="176" y="144"/>
                              </a:cubicBezTo>
                              <a:cubicBezTo>
                                <a:pt x="176" y="144"/>
                                <a:pt x="155" y="167"/>
                                <a:pt x="116" y="167"/>
                              </a:cubicBezTo>
                              <a:cubicBezTo>
                                <a:pt x="75" y="167"/>
                                <a:pt x="53" y="144"/>
                                <a:pt x="53" y="144"/>
                              </a:cubicBezTo>
                              <a:cubicBezTo>
                                <a:pt x="53" y="90"/>
                                <a:pt x="53" y="90"/>
                                <a:pt x="53" y="90"/>
                              </a:cubicBezTo>
                              <a:cubicBezTo>
                                <a:pt x="66" y="95"/>
                                <a:pt x="80" y="99"/>
                                <a:pt x="98" y="105"/>
                              </a:cubicBezTo>
                              <a:cubicBezTo>
                                <a:pt x="109" y="109"/>
                                <a:pt x="123" y="111"/>
                                <a:pt x="133" y="10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33" y="105"/>
                                <a:pt x="133" y="105"/>
                                <a:pt x="133" y="105"/>
                              </a:cubicBezTo>
                            </a:path>
                          </a:pathLst>
                        </a:custGeom>
                        <a:solidFill>
                          <a:srgbClr val="627C88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40" o:spid="_x0000_s1026" o:spt="100" style="position:absolute;left:0pt;margin-left:-50.5pt;margin-top:44.35pt;height:11.2pt;width:15.8pt;z-index:251702272;mso-width-relative:page;mso-height-relative:page;" fillcolor="#627C88" filled="t" stroked="f" coordsize="236,167" o:gfxdata="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<v:path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256540</wp:posOffset>
                </wp:positionV>
                <wp:extent cx="187325" cy="171450"/>
                <wp:effectExtent l="0" t="0" r="3175" b="0"/>
                <wp:wrapNone/>
                <wp:docPr id="26" name="Freefor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3070225" y="3479800"/>
                          <a:ext cx="187325" cy="1714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938825" y="0"/>
                            </a:cxn>
                            <a:cxn ang="0">
                              <a:pos x="0" y="1970454"/>
                            </a:cxn>
                            <a:cxn ang="0">
                              <a:pos x="363529" y="2339915"/>
                            </a:cxn>
                            <a:cxn ang="0">
                              <a:pos x="727059" y="1970454"/>
                            </a:cxn>
                            <a:cxn ang="0">
                              <a:pos x="727059" y="3571448"/>
                            </a:cxn>
                            <a:cxn ang="0">
                              <a:pos x="1696471" y="3571448"/>
                            </a:cxn>
                            <a:cxn ang="0">
                              <a:pos x="1696471" y="2832526"/>
                            </a:cxn>
                            <a:cxn ang="0">
                              <a:pos x="2181171" y="2832526"/>
                            </a:cxn>
                            <a:cxn ang="0">
                              <a:pos x="2181171" y="3571448"/>
                            </a:cxn>
                            <a:cxn ang="0">
                              <a:pos x="3150583" y="3571448"/>
                            </a:cxn>
                            <a:cxn ang="0">
                              <a:pos x="3150583" y="1970454"/>
                            </a:cxn>
                            <a:cxn ang="0">
                              <a:pos x="3514113" y="2339915"/>
                            </a:cxn>
                            <a:cxn ang="0">
                              <a:pos x="3877642" y="1970454"/>
                            </a:cxn>
                            <a:cxn ang="0">
                              <a:pos x="1938825" y="0"/>
                            </a:cxn>
                            <a:cxn ang="0">
                              <a:pos x="1938825" y="1600993"/>
                            </a:cxn>
                            <a:cxn ang="0">
                              <a:pos x="1696471" y="1354684"/>
                            </a:cxn>
                            <a:cxn ang="0">
                              <a:pos x="1938825" y="1108381"/>
                            </a:cxn>
                            <a:cxn ang="0">
                              <a:pos x="2181171" y="1354684"/>
                            </a:cxn>
                            <a:cxn ang="0">
                              <a:pos x="1938825" y="1600993"/>
                            </a:cxn>
                          </a:cxnLst>
                          <a:pathLst>
                            <a:path w="64" h="58">
                              <a:moveTo>
                                <a:pt x="32" y="0"/>
                              </a:move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6" y="38"/>
                                <a:pt x="6" y="38"/>
                                <a:pt x="6" y="38"/>
                              </a:cubicBezTo>
                              <a:cubicBezTo>
                                <a:pt x="12" y="32"/>
                                <a:pt x="12" y="32"/>
                                <a:pt x="12" y="32"/>
                              </a:cubicBezTo>
                              <a:cubicBezTo>
                                <a:pt x="12" y="58"/>
                                <a:pt x="12" y="58"/>
                                <a:pt x="12" y="58"/>
                              </a:cubicBezTo>
                              <a:cubicBezTo>
                                <a:pt x="28" y="58"/>
                                <a:pt x="28" y="58"/>
                                <a:pt x="28" y="58"/>
                              </a:cubicBez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36" y="46"/>
                                <a:pt x="36" y="46"/>
                                <a:pt x="36" y="46"/>
                              </a:cubicBezTo>
                              <a:cubicBezTo>
                                <a:pt x="36" y="58"/>
                                <a:pt x="36" y="58"/>
                                <a:pt x="36" y="58"/>
                              </a:cubicBezTo>
                              <a:cubicBezTo>
                                <a:pt x="52" y="58"/>
                                <a:pt x="52" y="58"/>
                                <a:pt x="52" y="58"/>
                              </a:cubicBezTo>
                              <a:cubicBezTo>
                                <a:pt x="52" y="32"/>
                                <a:pt x="52" y="32"/>
                                <a:pt x="52" y="32"/>
                              </a:cubicBezTo>
                              <a:cubicBezTo>
                                <a:pt x="58" y="38"/>
                                <a:pt x="58" y="38"/>
                                <a:pt x="58" y="38"/>
                              </a:cubicBezTo>
                              <a:cubicBezTo>
                                <a:pt x="64" y="32"/>
                                <a:pt x="64" y="32"/>
                                <a:pt x="64" y="32"/>
                              </a:cubicBezTo>
                              <a:lnTo>
                                <a:pt x="32" y="0"/>
                              </a:lnTo>
                              <a:close/>
                              <a:moveTo>
                                <a:pt x="32" y="26"/>
                              </a:moveTo>
                              <a:cubicBezTo>
                                <a:pt x="30" y="26"/>
                                <a:pt x="28" y="24"/>
                                <a:pt x="28" y="22"/>
                              </a:cubicBezTo>
                              <a:cubicBezTo>
                                <a:pt x="28" y="20"/>
                                <a:pt x="30" y="18"/>
                                <a:pt x="32" y="18"/>
                              </a:cubicBezTo>
                              <a:cubicBezTo>
                                <a:pt x="34" y="18"/>
                                <a:pt x="36" y="20"/>
                                <a:pt x="36" y="22"/>
                              </a:cubicBezTo>
                              <a:cubicBezTo>
                                <a:pt x="36" y="24"/>
                                <a:pt x="34" y="26"/>
                                <a:pt x="32" y="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627C88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-50.7pt;margin-top:20.2pt;height:13.5pt;width:14.75pt;z-index:251701248;mso-width-relative:page;mso-height-relative:page;" fillcolor="#627C88" filled="t" stroked="f" coordsize="64,58" o:gfxdata="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6nEPGNkAAAAKAQAADwAAAAAAAAABACAAAAAi&#10;AAAAZHJzL2Rvd25yZXYueG1sUEsBAhQAFAAAAAgAh07iQDQGU2HRAwAAaA4AAA4AAAAAAAAAAQAg&#10;AAAAKAEAAGRycy9lMm9Eb2MueG1sUEsFBgAAAAAGAAYAWQEAAGsHAAAAAA==&#10;" path="m32,0c0,32,0,32,0,32c6,38,6,38,6,38c12,32,12,32,12,32c12,58,12,58,12,58c28,58,28,58,28,58c28,46,28,46,28,46c36,46,36,46,36,46c36,58,36,58,36,58c52,58,52,58,52,58c52,32,52,32,52,32c58,38,58,38,58,38c64,32,64,32,64,32l32,0xm32,26c30,26,28,24,28,22c28,20,30,18,32,18c34,18,36,20,36,22c36,24,34,26,32,26xe">
                <v:path o:connectlocs="1938825,0;0,1970454;363529,2339915;727059,1970454;727059,3571448;1696471,3571448;1696471,2832526;2181171,2832526;2181171,3571448;3150583,3571448;3150583,1970454;3514113,2339915;3877642,1970454;1938825,0;1938825,1600993;1696471,1354684;1938825,1108381;2181171,1354684;1938825,1600993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1444625</wp:posOffset>
                </wp:positionH>
                <wp:positionV relativeFrom="paragraph">
                  <wp:posOffset>543560</wp:posOffset>
                </wp:positionV>
                <wp:extent cx="180975" cy="125730"/>
                <wp:effectExtent l="0" t="0" r="9525" b="7620"/>
                <wp:wrapNone/>
                <wp:docPr id="40" name="Freeform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 flipH="1">
                          <a:off x="1402080" y="4187190"/>
                          <a:ext cx="180975" cy="1257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955384"/>
                            </a:cxn>
                            <a:cxn ang="0">
                              <a:pos x="431510" y="564963"/>
                            </a:cxn>
                            <a:cxn ang="0">
                              <a:pos x="693172" y="780842"/>
                            </a:cxn>
                            <a:cxn ang="0">
                              <a:pos x="954832" y="564963"/>
                            </a:cxn>
                            <a:cxn ang="0">
                              <a:pos x="1386343" y="955384"/>
                            </a:cxn>
                            <a:cxn ang="0">
                              <a:pos x="0" y="955384"/>
                            </a:cxn>
                            <a:cxn ang="0">
                              <a:pos x="0" y="955384"/>
                            </a:cxn>
                            <a:cxn ang="0">
                              <a:pos x="0" y="955384"/>
                            </a:cxn>
                            <a:cxn ang="0">
                              <a:pos x="996146" y="523625"/>
                            </a:cxn>
                            <a:cxn ang="0">
                              <a:pos x="1386343" y="220472"/>
                            </a:cxn>
                            <a:cxn ang="0">
                              <a:pos x="1386343" y="868113"/>
                            </a:cxn>
                            <a:cxn ang="0">
                              <a:pos x="996146" y="523625"/>
                            </a:cxn>
                            <a:cxn ang="0">
                              <a:pos x="996146" y="523625"/>
                            </a:cxn>
                            <a:cxn ang="0">
                              <a:pos x="996146" y="523625"/>
                            </a:cxn>
                            <a:cxn ang="0">
                              <a:pos x="0" y="868113"/>
                            </a:cxn>
                            <a:cxn ang="0">
                              <a:pos x="0" y="220472"/>
                            </a:cxn>
                            <a:cxn ang="0">
                              <a:pos x="390196" y="523625"/>
                            </a:cxn>
                            <a:cxn ang="0">
                              <a:pos x="0" y="868113"/>
                            </a:cxn>
                            <a:cxn ang="0">
                              <a:pos x="0" y="868113"/>
                            </a:cxn>
                            <a:cxn ang="0">
                              <a:pos x="0" y="868113"/>
                            </a:cxn>
                            <a:cxn ang="0">
                              <a:pos x="693172" y="698165"/>
                            </a:cxn>
                            <a:cxn ang="0">
                              <a:pos x="0" y="133201"/>
                            </a:cxn>
                            <a:cxn ang="0">
                              <a:pos x="0" y="0"/>
                            </a:cxn>
                            <a:cxn ang="0">
                              <a:pos x="1386343" y="0"/>
                            </a:cxn>
                            <a:cxn ang="0">
                              <a:pos x="1386343" y="133201"/>
                            </a:cxn>
                            <a:cxn ang="0">
                              <a:pos x="693172" y="698165"/>
                            </a:cxn>
                            <a:cxn ang="0">
                              <a:pos x="693172" y="698165"/>
                            </a:cxn>
                            <a:cxn ang="0">
                              <a:pos x="693172" y="698165"/>
                            </a:cxn>
                            <a:cxn ang="0">
                              <a:pos x="693172" y="698165"/>
                            </a:cxn>
                            <a:cxn ang="0">
                              <a:pos x="693172" y="698165"/>
                            </a:cxn>
                          </a:cxnLst>
                          <a:pathLst>
                            <a:path w="302" h="208">
                              <a:moveTo>
                                <a:pt x="0" y="208"/>
                              </a:moveTo>
                              <a:lnTo>
                                <a:pt x="94" y="123"/>
                              </a:lnTo>
                              <a:lnTo>
                                <a:pt x="151" y="170"/>
                              </a:lnTo>
                              <a:lnTo>
                                <a:pt x="208" y="123"/>
                              </a:lnTo>
                              <a:lnTo>
                                <a:pt x="302" y="208"/>
                              </a:lnTo>
                              <a:lnTo>
                                <a:pt x="0" y="208"/>
                              </a:lnTo>
                              <a:moveTo>
                                <a:pt x="217" y="114"/>
                              </a:moveTo>
                              <a:lnTo>
                                <a:pt x="302" y="48"/>
                              </a:lnTo>
                              <a:lnTo>
                                <a:pt x="302" y="189"/>
                              </a:lnTo>
                              <a:lnTo>
                                <a:pt x="217" y="114"/>
                              </a:lnTo>
                              <a:moveTo>
                                <a:pt x="0" y="189"/>
                              </a:moveTo>
                              <a:lnTo>
                                <a:pt x="0" y="48"/>
                              </a:lnTo>
                              <a:lnTo>
                                <a:pt x="85" y="114"/>
                              </a:lnTo>
                              <a:lnTo>
                                <a:pt x="0" y="189"/>
                              </a:lnTo>
                              <a:moveTo>
                                <a:pt x="151" y="152"/>
                              </a:moveTo>
                              <a:lnTo>
                                <a:pt x="0" y="29"/>
                              </a:lnTo>
                              <a:lnTo>
                                <a:pt x="0" y="0"/>
                              </a:lnTo>
                              <a:lnTo>
                                <a:pt x="302" y="0"/>
                              </a:lnTo>
                              <a:lnTo>
                                <a:pt x="302" y="29"/>
                              </a:lnTo>
                              <a:lnTo>
                                <a:pt x="151" y="152"/>
                              </a:lnTo>
                              <a:moveTo>
                                <a:pt x="151" y="152"/>
                              </a:moveTo>
                              <a:lnTo>
                                <a:pt x="151" y="152"/>
                              </a:lnTo>
                            </a:path>
                          </a:pathLst>
                        </a:custGeom>
                        <a:solidFill>
                          <a:srgbClr val="627C88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41" o:spid="_x0000_s1026" o:spt="100" style="position:absolute;left:0pt;flip:x;margin-left:113.75pt;margin-top:42.8pt;height:9.9pt;width:14.25pt;z-index:251703296;mso-width-relative:page;mso-height-relative:page;" fillcolor="#627C88" filled="t" stroked="f" coordsize="302,208" o:gfxdata="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w2ZYqNgAAAAKAQAADwAAAAAAAAABACAAAAAiAAAAZHJzL2Rv&#10;d25yZXYueG1sUEsBAhQAFAAAAAgAh07iQLs9/leQAwAAlQ0AAA4AAAAAAAAAAQAgAAAAJwEAAGRy&#10;cy9lMm9Eb2MueG1sUEsFBgAAAAAGAAYAWQEAACkHAAAAAA==&#10;" path="m0,208l94,123,151,170,208,123,302,208,0,208m217,114l302,48,302,189,217,114m0,189l0,48,85,114,0,189m151,152l0,29,0,0,302,0,302,29,151,152m151,152l151,152e">
                <v:path o:connectlocs="0,955384;431510,564963;693172,780842;954832,564963;1386343,955384;0,955384;0,955384;0,955384;996146,523625;1386343,220472;1386343,868113;996146,523625;996146,523625;996146,523625;0,868113;0,220472;390196,523625;0,868113;0,868113;0,868113;693172,698165;0,133201;0,0;1386343,0;1386343,133201;693172,698165;693172,698165;693172,698165;693172,698165;693172,698165" o:connectangles="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264795</wp:posOffset>
                </wp:positionV>
                <wp:extent cx="142875" cy="151765"/>
                <wp:effectExtent l="0" t="0" r="9525" b="635"/>
                <wp:wrapNone/>
                <wp:docPr id="21" name="Freeform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>
                          <a:off x="3912235" y="2830830"/>
                          <a:ext cx="142875" cy="1517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2" y="0"/>
                            </a:cxn>
                            <a:cxn ang="0">
                              <a:pos x="11" y="0"/>
                            </a:cxn>
                            <a:cxn ang="0">
                              <a:pos x="0" y="12"/>
                            </a:cxn>
                            <a:cxn ang="0">
                              <a:pos x="0" y="27"/>
                            </a:cxn>
                            <a:cxn ang="0">
                              <a:pos x="2" y="27"/>
                            </a:cxn>
                            <a:cxn ang="0">
                              <a:pos x="7" y="32"/>
                            </a:cxn>
                            <a:cxn ang="0">
                              <a:pos x="2" y="37"/>
                            </a:cxn>
                            <a:cxn ang="0">
                              <a:pos x="0" y="37"/>
                            </a:cxn>
                            <a:cxn ang="0">
                              <a:pos x="0" y="52"/>
                            </a:cxn>
                            <a:cxn ang="0">
                              <a:pos x="2" y="52"/>
                            </a:cxn>
                            <a:cxn ang="0">
                              <a:pos x="7" y="57"/>
                            </a:cxn>
                            <a:cxn ang="0">
                              <a:pos x="2" y="62"/>
                            </a:cxn>
                            <a:cxn ang="0">
                              <a:pos x="0" y="62"/>
                            </a:cxn>
                            <a:cxn ang="0">
                              <a:pos x="0" y="76"/>
                            </a:cxn>
                            <a:cxn ang="0">
                              <a:pos x="2" y="76"/>
                            </a:cxn>
                            <a:cxn ang="0">
                              <a:pos x="7" y="81"/>
                            </a:cxn>
                            <a:cxn ang="0">
                              <a:pos x="2" y="86"/>
                            </a:cxn>
                            <a:cxn ang="0">
                              <a:pos x="0" y="86"/>
                            </a:cxn>
                            <a:cxn ang="0">
                              <a:pos x="0" y="101"/>
                            </a:cxn>
                            <a:cxn ang="0">
                              <a:pos x="11" y="113"/>
                            </a:cxn>
                            <a:cxn ang="0">
                              <a:pos x="92" y="113"/>
                            </a:cxn>
                            <a:cxn ang="0">
                              <a:pos x="103" y="101"/>
                            </a:cxn>
                            <a:cxn ang="0">
                              <a:pos x="103" y="12"/>
                            </a:cxn>
                            <a:cxn ang="0">
                              <a:pos x="92" y="0"/>
                            </a:cxn>
                            <a:cxn ang="0">
                              <a:pos x="76" y="94"/>
                            </a:cxn>
                            <a:cxn ang="0">
                              <a:pos x="43" y="67"/>
                            </a:cxn>
                            <a:cxn ang="0">
                              <a:pos x="37" y="25"/>
                            </a:cxn>
                            <a:cxn ang="0">
                              <a:pos x="53" y="28"/>
                            </a:cxn>
                            <a:cxn ang="0">
                              <a:pos x="49" y="43"/>
                            </a:cxn>
                            <a:cxn ang="0">
                              <a:pos x="53" y="61"/>
                            </a:cxn>
                            <a:cxn ang="0">
                              <a:pos x="67" y="75"/>
                            </a:cxn>
                            <a:cxn ang="0">
                              <a:pos x="82" y="78"/>
                            </a:cxn>
                            <a:cxn ang="0">
                              <a:pos x="76" y="94"/>
                            </a:cxn>
                            <a:cxn ang="0">
                              <a:pos x="76" y="94"/>
                            </a:cxn>
                            <a:cxn ang="0">
                              <a:pos x="76" y="94"/>
                            </a:cxn>
                          </a:cxnLst>
                          <a:pathLst>
                            <a:path w="103" h="113">
                              <a:moveTo>
                                <a:pt x="92" y="0"/>
                              </a:moveTo>
                              <a:cubicBezTo>
                                <a:pt x="11" y="0"/>
                                <a:pt x="11" y="0"/>
                                <a:pt x="11" y="0"/>
                              </a:cubicBezTo>
                              <a:cubicBezTo>
                                <a:pt x="5" y="0"/>
                                <a:pt x="0" y="5"/>
                                <a:pt x="0" y="12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5" y="27"/>
                                <a:pt x="7" y="29"/>
                                <a:pt x="7" y="32"/>
                              </a:cubicBezTo>
                              <a:cubicBezTo>
                                <a:pt x="7" y="35"/>
                                <a:pt x="5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" y="52"/>
                                <a:pt x="2" y="52"/>
                                <a:pt x="2" y="52"/>
                              </a:cubicBezTo>
                              <a:cubicBezTo>
                                <a:pt x="5" y="52"/>
                                <a:pt x="7" y="54"/>
                                <a:pt x="7" y="57"/>
                              </a:cubicBezTo>
                              <a:cubicBezTo>
                                <a:pt x="7" y="59"/>
                                <a:pt x="5" y="62"/>
                                <a:pt x="2" y="62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76"/>
                                <a:pt x="0" y="76"/>
                                <a:pt x="0" y="76"/>
                              </a:cubicBezTo>
                              <a:cubicBezTo>
                                <a:pt x="2" y="76"/>
                                <a:pt x="2" y="76"/>
                                <a:pt x="2" y="76"/>
                              </a:cubicBezTo>
                              <a:cubicBezTo>
                                <a:pt x="5" y="76"/>
                                <a:pt x="7" y="79"/>
                                <a:pt x="7" y="81"/>
                              </a:cubicBezTo>
                              <a:cubicBezTo>
                                <a:pt x="7" y="84"/>
                                <a:pt x="5" y="86"/>
                                <a:pt x="2" y="86"/>
                              </a:cubicBezTo>
                              <a:cubicBezTo>
                                <a:pt x="0" y="86"/>
                                <a:pt x="0" y="86"/>
                                <a:pt x="0" y="86"/>
                              </a:cubicBez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0" y="108"/>
                                <a:pt x="5" y="113"/>
                                <a:pt x="11" y="113"/>
                              </a:cubicBezTo>
                              <a:cubicBezTo>
                                <a:pt x="92" y="113"/>
                                <a:pt x="92" y="113"/>
                                <a:pt x="92" y="113"/>
                              </a:cubicBezTo>
                              <a:cubicBezTo>
                                <a:pt x="99" y="113"/>
                                <a:pt x="103" y="108"/>
                                <a:pt x="103" y="101"/>
                              </a:cubicBezTo>
                              <a:cubicBezTo>
                                <a:pt x="103" y="12"/>
                                <a:pt x="103" y="12"/>
                                <a:pt x="103" y="12"/>
                              </a:cubicBezTo>
                              <a:cubicBezTo>
                                <a:pt x="103" y="5"/>
                                <a:pt x="99" y="0"/>
                                <a:pt x="92" y="0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1" y="97"/>
                                <a:pt x="55" y="88"/>
                                <a:pt x="43" y="67"/>
                              </a:cubicBezTo>
                              <a:cubicBezTo>
                                <a:pt x="31" y="46"/>
                                <a:pt x="31" y="28"/>
                                <a:pt x="37" y="25"/>
                              </a:cubicBezTo>
                              <a:cubicBezTo>
                                <a:pt x="42" y="22"/>
                                <a:pt x="48" y="17"/>
                                <a:pt x="53" y="28"/>
                              </a:cubicBezTo>
                              <a:cubicBezTo>
                                <a:pt x="58" y="38"/>
                                <a:pt x="54" y="40"/>
                                <a:pt x="49" y="43"/>
                              </a:cubicBezTo>
                              <a:cubicBezTo>
                                <a:pt x="45" y="45"/>
                                <a:pt x="49" y="53"/>
                                <a:pt x="53" y="61"/>
                              </a:cubicBezTo>
                              <a:cubicBezTo>
                                <a:pt x="58" y="69"/>
                                <a:pt x="63" y="77"/>
                                <a:pt x="67" y="75"/>
                              </a:cubicBezTo>
                              <a:cubicBezTo>
                                <a:pt x="72" y="72"/>
                                <a:pt x="75" y="69"/>
                                <a:pt x="82" y="78"/>
                              </a:cubicBezTo>
                              <a:cubicBezTo>
                                <a:pt x="89" y="88"/>
                                <a:pt x="81" y="91"/>
                                <a:pt x="76" y="94"/>
                              </a:cubicBezTo>
                              <a:close/>
                              <a:moveTo>
                                <a:pt x="76" y="94"/>
                              </a:moveTo>
                              <a:cubicBezTo>
                                <a:pt x="76" y="94"/>
                                <a:pt x="76" y="94"/>
                                <a:pt x="76" y="94"/>
                              </a:cubicBezTo>
                            </a:path>
                          </a:pathLst>
                        </a:custGeom>
                        <a:solidFill>
                          <a:srgbClr val="627C88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93" o:spid="_x0000_s1026" o:spt="100" style="position:absolute;left:0pt;margin-left:113.9pt;margin-top:20.85pt;height:11.95pt;width:11.25pt;z-index:251700224;mso-width-relative:page;mso-height-relative:page;" fillcolor="#627C88" filled="t" stroked="f" coordsize="103,113" o:gfxdata="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ctP6JdkAAAAJAQAADwAAAAAAAAABACAAAAAiAAAAZHJzL2Rvd25yZXYueG1sUEsBAhQAFAAAAAgA&#10;h07iQEhnhq/QBAAAEhYAAA4AAAAAAAAAAQAgAAAAKAEAAGRycy9lMm9Eb2MueG1sUEsFBgAAAAAG&#10;AAYAWQEAAGoIAAAAAA==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<v:path o:connectlocs="92,0;11,0;0,12;0,27;2,27;7,32;2,37;0,37;0,52;2,52;7,57;2,62;0,62;0,76;2,76;7,81;2,86;0,86;0,101;11,113;92,113;103,101;103,12;92,0;76,94;43,67;37,25;53,28;49,43;53,61;67,75;82,78;76,94;76,94;76,94" o:connectangles="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-1209040</wp:posOffset>
                </wp:positionH>
                <wp:positionV relativeFrom="paragraph">
                  <wp:posOffset>-928370</wp:posOffset>
                </wp:positionV>
                <wp:extent cx="7665085" cy="374015"/>
                <wp:effectExtent l="0" t="0" r="12065" b="698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515" y="194310"/>
                          <a:ext cx="7665085" cy="374015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2pt;margin-top:-73.1pt;height:29.45pt;width:603.55pt;z-index:251660288;v-text-anchor:middle;mso-width-relative:page;mso-height-relative:page;" fillcolor="#E7E7E7" filled="t" stroked="f" coordsize="21600,21600" o:gfxdata="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d/AjNoAAAAOAQAADwAAAAAAAAABACAA&#10;AAAiAAAAZHJzL2Rvd25yZXYueG1sUEsBAhQAFAAAAAgAh07iQC/vo0t9AgAA4gQ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2893695</wp:posOffset>
                </wp:positionV>
                <wp:extent cx="6720840" cy="770255"/>
                <wp:effectExtent l="0" t="0" r="0" b="0"/>
                <wp:wrapNone/>
                <wp:docPr id="20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0840" cy="77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627C88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27C88"/>
                                <w:sz w:val="22"/>
                                <w:szCs w:val="22"/>
                                <w:lang w:val="en-US" w:eastAsia="zh-CN"/>
                              </w:rPr>
                              <w:t>2017.09-2021.06              稻壳大学                      法学专业               大学本科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27C88"/>
                                <w:sz w:val="22"/>
                                <w:szCs w:val="22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法理学、中国法制史、宪法、行政法与行政诉讼法、民法、商法、知识产权法、经济法、刑法等。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4.15pt;margin-top:227.85pt;height:60.65pt;width:529.2pt;z-index:251694080;mso-width-relative:page;mso-height-relative:page;" filled="f" stroked="f" coordsize="21600,21600" o:gfxdata="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8W4ZgtkAAAAMAQAADwAAAAAAAAABACAAAAAiAAAAZHJzL2Rv&#10;d25yZXYueG1sUEsBAhQAFAAAAAgAh07iQK+S6KjHAQAAdg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627C88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27C88"/>
                          <w:sz w:val="22"/>
                          <w:szCs w:val="22"/>
                          <w:lang w:val="en-US" w:eastAsia="zh-CN"/>
                        </w:rPr>
                        <w:t>2017.09-2021.06              稻壳大学                      法学专业               大学本科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27C88"/>
                          <w:sz w:val="22"/>
                          <w:szCs w:val="22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法理学、中国法制史、宪法、行政法与行政诉讼法、民法、商法、知识产权法、经济法、刑法等。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2493645</wp:posOffset>
                </wp:positionV>
                <wp:extent cx="1026795" cy="457200"/>
                <wp:effectExtent l="0" t="0" r="0" b="0"/>
                <wp:wrapNone/>
                <wp:docPr id="1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37.2pt;margin-top:196.35pt;height:36pt;width:80.85pt;z-index:251704320;mso-width-relative:page;mso-height-relative:page;" filled="f" stroked="f" coordsize="21600,21600" o:gfxdata="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ebVs+9kAAAAKAQAADwAAAAAAAAABACAAAAAiAAAAZHJzL2Rv&#10;d25yZXYueG1sUEsBAhQAFAAAAAgAh07iQOFW0CfHAQAAdg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 w:val="0"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2647950</wp:posOffset>
                </wp:positionV>
                <wp:extent cx="194310" cy="158750"/>
                <wp:effectExtent l="0" t="0" r="15240" b="13335"/>
                <wp:wrapNone/>
                <wp:docPr id="27" name="任意多边形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94310" cy="1587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8333731"/>
                            </a:cxn>
                            <a:cxn ang="0">
                              <a:pos x="49642406" y="3651152"/>
                            </a:cxn>
                            <a:cxn ang="0">
                              <a:pos x="136057015" y="20079316"/>
                            </a:cxn>
                            <a:cxn ang="0">
                              <a:pos x="150766979" y="27381622"/>
                            </a:cxn>
                            <a:cxn ang="0">
                              <a:pos x="233503420" y="1824901"/>
                            </a:cxn>
                            <a:cxn ang="0">
                              <a:pos x="296017383" y="31032775"/>
                            </a:cxn>
                            <a:cxn ang="0">
                              <a:pos x="299694198" y="208098172"/>
                            </a:cxn>
                            <a:cxn ang="0">
                              <a:pos x="279469012" y="230002391"/>
                            </a:cxn>
                            <a:cxn ang="0">
                              <a:pos x="270276977" y="235478446"/>
                            </a:cxn>
                            <a:cxn ang="0">
                              <a:pos x="207763013" y="224526336"/>
                            </a:cxn>
                            <a:cxn ang="0">
                              <a:pos x="174668978" y="237304697"/>
                            </a:cxn>
                            <a:cxn ang="0">
                              <a:pos x="152605386" y="242780751"/>
                            </a:cxn>
                            <a:cxn ang="0">
                              <a:pos x="121348404" y="237304697"/>
                            </a:cxn>
                            <a:cxn ang="0">
                              <a:pos x="101123219" y="226352587"/>
                            </a:cxn>
                            <a:cxn ang="0">
                              <a:pos x="29417220" y="235478446"/>
                            </a:cxn>
                            <a:cxn ang="0">
                              <a:pos x="18386778" y="231828642"/>
                            </a:cxn>
                            <a:cxn ang="0">
                              <a:pos x="0" y="209923074"/>
                            </a:cxn>
                            <a:cxn ang="0">
                              <a:pos x="0" y="122303501"/>
                            </a:cxn>
                            <a:cxn ang="0">
                              <a:pos x="16547017" y="195319812"/>
                            </a:cxn>
                            <a:cxn ang="0">
                              <a:pos x="112155015" y="180716550"/>
                            </a:cxn>
                            <a:cxn ang="0">
                              <a:pos x="141573590" y="189843757"/>
                            </a:cxn>
                            <a:cxn ang="0">
                              <a:pos x="141573590" y="47460939"/>
                            </a:cxn>
                            <a:cxn ang="0">
                              <a:pos x="136057015" y="36508829"/>
                            </a:cxn>
                            <a:cxn ang="0">
                              <a:pos x="53319220" y="18254414"/>
                            </a:cxn>
                            <a:cxn ang="0">
                              <a:pos x="14708610" y="41984884"/>
                            </a:cxn>
                            <a:cxn ang="0">
                              <a:pos x="14708610" y="195319812"/>
                            </a:cxn>
                            <a:cxn ang="0">
                              <a:pos x="284985587" y="191668659"/>
                            </a:cxn>
                            <a:cxn ang="0">
                              <a:pos x="281307419" y="38333731"/>
                            </a:cxn>
                            <a:cxn ang="0">
                              <a:pos x="194892810" y="20079316"/>
                            </a:cxn>
                            <a:cxn ang="0">
                              <a:pos x="156282200" y="41984884"/>
                            </a:cxn>
                            <a:cxn ang="0">
                              <a:pos x="156282200" y="189843757"/>
                            </a:cxn>
                            <a:cxn ang="0">
                              <a:pos x="172829218" y="182541452"/>
                            </a:cxn>
                            <a:cxn ang="0">
                              <a:pos x="264760402" y="188017506"/>
                            </a:cxn>
                            <a:cxn ang="0">
                              <a:pos x="18386778" y="208098172"/>
                            </a:cxn>
                            <a:cxn ang="0">
                              <a:pos x="29417220" y="219050282"/>
                            </a:cxn>
                            <a:cxn ang="0">
                              <a:pos x="113994776" y="213574227"/>
                            </a:cxn>
                            <a:cxn ang="0">
                              <a:pos x="136057015" y="228177489"/>
                            </a:cxn>
                            <a:cxn ang="0">
                              <a:pos x="163637182" y="226352587"/>
                            </a:cxn>
                            <a:cxn ang="0">
                              <a:pos x="187539182" y="211747976"/>
                            </a:cxn>
                            <a:cxn ang="0">
                              <a:pos x="264760402" y="219050282"/>
                            </a:cxn>
                            <a:cxn ang="0">
                              <a:pos x="279469012" y="208098172"/>
                            </a:cxn>
                            <a:cxn ang="0">
                              <a:pos x="211441181" y="193494910"/>
                            </a:cxn>
                            <a:cxn ang="0">
                              <a:pos x="154443793" y="209923074"/>
                            </a:cxn>
                            <a:cxn ang="0">
                              <a:pos x="139735183" y="206271921"/>
                            </a:cxn>
                            <a:cxn ang="0">
                              <a:pos x="73544405" y="195319812"/>
                            </a:cxn>
                            <a:cxn ang="0">
                              <a:pos x="18386778" y="208098172"/>
                            </a:cxn>
                          </a:cxnLst>
                          <a:pathLst>
                            <a:path w="163" h="133">
                              <a:moveTo>
                                <a:pt x="0" y="67"/>
                              </a:moveTo>
                              <a:cubicBezTo>
                                <a:pt x="0" y="51"/>
                                <a:pt x="0" y="36"/>
                                <a:pt x="0" y="21"/>
                              </a:cubicBezTo>
                              <a:cubicBezTo>
                                <a:pt x="0" y="19"/>
                                <a:pt x="0" y="18"/>
                                <a:pt x="1" y="17"/>
                              </a:cubicBezTo>
                              <a:cubicBezTo>
                                <a:pt x="9" y="10"/>
                                <a:pt x="17" y="5"/>
                                <a:pt x="27" y="2"/>
                              </a:cubicBezTo>
                              <a:cubicBezTo>
                                <a:pt x="34" y="0"/>
                                <a:pt x="41" y="0"/>
                                <a:pt x="48" y="1"/>
                              </a:cubicBezTo>
                              <a:cubicBezTo>
                                <a:pt x="58" y="2"/>
                                <a:pt x="66" y="6"/>
                                <a:pt x="74" y="11"/>
                              </a:cubicBezTo>
                              <a:cubicBezTo>
                                <a:pt x="76" y="12"/>
                                <a:pt x="78" y="13"/>
                                <a:pt x="81" y="15"/>
                              </a:cubicBezTo>
                              <a:cubicBezTo>
                                <a:pt x="81" y="15"/>
                                <a:pt x="81" y="15"/>
                                <a:pt x="82" y="15"/>
                              </a:cubicBezTo>
                              <a:cubicBezTo>
                                <a:pt x="88" y="11"/>
                                <a:pt x="94" y="7"/>
                                <a:pt x="101" y="5"/>
                              </a:cubicBezTo>
                              <a:cubicBezTo>
                                <a:pt x="109" y="2"/>
                                <a:pt x="118" y="0"/>
                                <a:pt x="127" y="1"/>
                              </a:cubicBezTo>
                              <a:cubicBezTo>
                                <a:pt x="136" y="2"/>
                                <a:pt x="145" y="5"/>
                                <a:pt x="153" y="10"/>
                              </a:cubicBezTo>
                              <a:cubicBezTo>
                                <a:pt x="156" y="12"/>
                                <a:pt x="159" y="14"/>
                                <a:pt x="161" y="17"/>
                              </a:cubicBezTo>
                              <a:cubicBezTo>
                                <a:pt x="162" y="18"/>
                                <a:pt x="163" y="19"/>
                                <a:pt x="163" y="20"/>
                              </a:cubicBezTo>
                              <a:cubicBezTo>
                                <a:pt x="163" y="51"/>
                                <a:pt x="163" y="82"/>
                                <a:pt x="163" y="114"/>
                              </a:cubicBezTo>
                              <a:cubicBezTo>
                                <a:pt x="163" y="114"/>
                                <a:pt x="162" y="114"/>
                                <a:pt x="162" y="115"/>
                              </a:cubicBezTo>
                              <a:cubicBezTo>
                                <a:pt x="159" y="119"/>
                                <a:pt x="156" y="122"/>
                                <a:pt x="152" y="126"/>
                              </a:cubicBezTo>
                              <a:cubicBezTo>
                                <a:pt x="152" y="126"/>
                                <a:pt x="152" y="127"/>
                                <a:pt x="151" y="127"/>
                              </a:cubicBezTo>
                              <a:cubicBezTo>
                                <a:pt x="150" y="129"/>
                                <a:pt x="149" y="129"/>
                                <a:pt x="147" y="129"/>
                              </a:cubicBezTo>
                              <a:cubicBezTo>
                                <a:pt x="141" y="128"/>
                                <a:pt x="135" y="126"/>
                                <a:pt x="129" y="125"/>
                              </a:cubicBezTo>
                              <a:cubicBezTo>
                                <a:pt x="124" y="124"/>
                                <a:pt x="119" y="123"/>
                                <a:pt x="113" y="123"/>
                              </a:cubicBezTo>
                              <a:cubicBezTo>
                                <a:pt x="109" y="123"/>
                                <a:pt x="105" y="123"/>
                                <a:pt x="100" y="125"/>
                              </a:cubicBezTo>
                              <a:cubicBezTo>
                                <a:pt x="98" y="126"/>
                                <a:pt x="96" y="127"/>
                                <a:pt x="95" y="130"/>
                              </a:cubicBezTo>
                              <a:cubicBezTo>
                                <a:pt x="95" y="132"/>
                                <a:pt x="94" y="133"/>
                                <a:pt x="92" y="133"/>
                              </a:cubicBezTo>
                              <a:cubicBezTo>
                                <a:pt x="89" y="133"/>
                                <a:pt x="86" y="133"/>
                                <a:pt x="83" y="133"/>
                              </a:cubicBezTo>
                              <a:cubicBezTo>
                                <a:pt x="79" y="133"/>
                                <a:pt x="75" y="133"/>
                                <a:pt x="70" y="133"/>
                              </a:cubicBezTo>
                              <a:cubicBezTo>
                                <a:pt x="68" y="133"/>
                                <a:pt x="67" y="132"/>
                                <a:pt x="66" y="130"/>
                              </a:cubicBezTo>
                              <a:cubicBezTo>
                                <a:pt x="66" y="128"/>
                                <a:pt x="65" y="127"/>
                                <a:pt x="64" y="126"/>
                              </a:cubicBezTo>
                              <a:cubicBezTo>
                                <a:pt x="61" y="125"/>
                                <a:pt x="58" y="124"/>
                                <a:pt x="55" y="124"/>
                              </a:cubicBezTo>
                              <a:cubicBezTo>
                                <a:pt x="49" y="123"/>
                                <a:pt x="43" y="124"/>
                                <a:pt x="37" y="125"/>
                              </a:cubicBezTo>
                              <a:cubicBezTo>
                                <a:pt x="30" y="126"/>
                                <a:pt x="23" y="127"/>
                                <a:pt x="16" y="129"/>
                              </a:cubicBezTo>
                              <a:cubicBezTo>
                                <a:pt x="16" y="129"/>
                                <a:pt x="15" y="129"/>
                                <a:pt x="15" y="129"/>
                              </a:cubicBezTo>
                              <a:cubicBezTo>
                                <a:pt x="13" y="129"/>
                                <a:pt x="11" y="128"/>
                                <a:pt x="10" y="127"/>
                              </a:cubicBezTo>
                              <a:cubicBezTo>
                                <a:pt x="10" y="126"/>
                                <a:pt x="9" y="125"/>
                                <a:pt x="8" y="124"/>
                              </a:cubicBezTo>
                              <a:cubicBezTo>
                                <a:pt x="6" y="121"/>
                                <a:pt x="3" y="118"/>
                                <a:pt x="0" y="115"/>
                              </a:cubicBezTo>
                              <a:cubicBezTo>
                                <a:pt x="0" y="114"/>
                                <a:pt x="0" y="114"/>
                                <a:pt x="0" y="113"/>
                              </a:cubicBezTo>
                              <a:cubicBezTo>
                                <a:pt x="0" y="98"/>
                                <a:pt x="0" y="82"/>
                                <a:pt x="0" y="67"/>
                              </a:cubicBezTo>
                              <a:close/>
                              <a:moveTo>
                                <a:pt x="8" y="107"/>
                              </a:moveTo>
                              <a:cubicBezTo>
                                <a:pt x="8" y="107"/>
                                <a:pt x="9" y="107"/>
                                <a:pt x="9" y="107"/>
                              </a:cubicBezTo>
                              <a:cubicBezTo>
                                <a:pt x="18" y="104"/>
                                <a:pt x="26" y="101"/>
                                <a:pt x="35" y="100"/>
                              </a:cubicBezTo>
                              <a:cubicBezTo>
                                <a:pt x="44" y="98"/>
                                <a:pt x="52" y="98"/>
                                <a:pt x="61" y="99"/>
                              </a:cubicBezTo>
                              <a:cubicBezTo>
                                <a:pt x="66" y="100"/>
                                <a:pt x="71" y="101"/>
                                <a:pt x="76" y="104"/>
                              </a:cubicBezTo>
                              <a:cubicBezTo>
                                <a:pt x="77" y="104"/>
                                <a:pt x="77" y="104"/>
                                <a:pt x="77" y="104"/>
                              </a:cubicBezTo>
                              <a:cubicBezTo>
                                <a:pt x="77" y="104"/>
                                <a:pt x="77" y="103"/>
                                <a:pt x="77" y="103"/>
                              </a:cubicBezTo>
                              <a:cubicBezTo>
                                <a:pt x="77" y="77"/>
                                <a:pt x="77" y="52"/>
                                <a:pt x="77" y="26"/>
                              </a:cubicBezTo>
                              <a:cubicBezTo>
                                <a:pt x="77" y="25"/>
                                <a:pt x="78" y="23"/>
                                <a:pt x="77" y="22"/>
                              </a:cubicBezTo>
                              <a:cubicBezTo>
                                <a:pt x="77" y="21"/>
                                <a:pt x="75" y="21"/>
                                <a:pt x="74" y="20"/>
                              </a:cubicBezTo>
                              <a:cubicBezTo>
                                <a:pt x="68" y="16"/>
                                <a:pt x="61" y="12"/>
                                <a:pt x="53" y="10"/>
                              </a:cubicBezTo>
                              <a:cubicBezTo>
                                <a:pt x="45" y="8"/>
                                <a:pt x="37" y="8"/>
                                <a:pt x="29" y="10"/>
                              </a:cubicBezTo>
                              <a:cubicBezTo>
                                <a:pt x="22" y="12"/>
                                <a:pt x="15" y="15"/>
                                <a:pt x="9" y="21"/>
                              </a:cubicBezTo>
                              <a:cubicBezTo>
                                <a:pt x="8" y="21"/>
                                <a:pt x="8" y="22"/>
                                <a:pt x="8" y="23"/>
                              </a:cubicBezTo>
                              <a:cubicBezTo>
                                <a:pt x="8" y="50"/>
                                <a:pt x="8" y="78"/>
                                <a:pt x="8" y="106"/>
                              </a:cubicBezTo>
                              <a:cubicBezTo>
                                <a:pt x="8" y="106"/>
                                <a:pt x="8" y="106"/>
                                <a:pt x="8" y="107"/>
                              </a:cubicBezTo>
                              <a:close/>
                              <a:moveTo>
                                <a:pt x="155" y="107"/>
                              </a:moveTo>
                              <a:cubicBezTo>
                                <a:pt x="155" y="106"/>
                                <a:pt x="155" y="106"/>
                                <a:pt x="155" y="105"/>
                              </a:cubicBezTo>
                              <a:cubicBezTo>
                                <a:pt x="155" y="78"/>
                                <a:pt x="155" y="51"/>
                                <a:pt x="155" y="24"/>
                              </a:cubicBezTo>
                              <a:cubicBezTo>
                                <a:pt x="155" y="22"/>
                                <a:pt x="154" y="21"/>
                                <a:pt x="153" y="21"/>
                              </a:cubicBezTo>
                              <a:cubicBezTo>
                                <a:pt x="145" y="14"/>
                                <a:pt x="136" y="10"/>
                                <a:pt x="125" y="9"/>
                              </a:cubicBezTo>
                              <a:cubicBezTo>
                                <a:pt x="118" y="8"/>
                                <a:pt x="112" y="9"/>
                                <a:pt x="106" y="11"/>
                              </a:cubicBezTo>
                              <a:cubicBezTo>
                                <a:pt x="98" y="14"/>
                                <a:pt x="92" y="17"/>
                                <a:pt x="86" y="22"/>
                              </a:cubicBezTo>
                              <a:cubicBezTo>
                                <a:pt x="85" y="22"/>
                                <a:pt x="85" y="23"/>
                                <a:pt x="85" y="23"/>
                              </a:cubicBezTo>
                              <a:cubicBezTo>
                                <a:pt x="85" y="50"/>
                                <a:pt x="85" y="76"/>
                                <a:pt x="85" y="103"/>
                              </a:cubicBezTo>
                              <a:cubicBezTo>
                                <a:pt x="85" y="103"/>
                                <a:pt x="85" y="104"/>
                                <a:pt x="85" y="104"/>
                              </a:cubicBezTo>
                              <a:cubicBezTo>
                                <a:pt x="86" y="104"/>
                                <a:pt x="86" y="103"/>
                                <a:pt x="87" y="103"/>
                              </a:cubicBezTo>
                              <a:cubicBezTo>
                                <a:pt x="89" y="102"/>
                                <a:pt x="92" y="101"/>
                                <a:pt x="94" y="100"/>
                              </a:cubicBezTo>
                              <a:cubicBezTo>
                                <a:pt x="101" y="98"/>
                                <a:pt x="109" y="97"/>
                                <a:pt x="116" y="98"/>
                              </a:cubicBezTo>
                              <a:cubicBezTo>
                                <a:pt x="126" y="98"/>
                                <a:pt x="135" y="100"/>
                                <a:pt x="144" y="103"/>
                              </a:cubicBezTo>
                              <a:cubicBezTo>
                                <a:pt x="148" y="104"/>
                                <a:pt x="151" y="106"/>
                                <a:pt x="155" y="107"/>
                              </a:cubicBezTo>
                              <a:close/>
                              <a:moveTo>
                                <a:pt x="10" y="114"/>
                              </a:moveTo>
                              <a:cubicBezTo>
                                <a:pt x="12" y="116"/>
                                <a:pt x="13" y="118"/>
                                <a:pt x="15" y="120"/>
                              </a:cubicBezTo>
                              <a:cubicBezTo>
                                <a:pt x="15" y="120"/>
                                <a:pt x="16" y="121"/>
                                <a:pt x="16" y="120"/>
                              </a:cubicBezTo>
                              <a:cubicBezTo>
                                <a:pt x="26" y="118"/>
                                <a:pt x="35" y="116"/>
                                <a:pt x="45" y="116"/>
                              </a:cubicBezTo>
                              <a:cubicBezTo>
                                <a:pt x="51" y="116"/>
                                <a:pt x="56" y="116"/>
                                <a:pt x="62" y="117"/>
                              </a:cubicBezTo>
                              <a:cubicBezTo>
                                <a:pt x="67" y="118"/>
                                <a:pt x="71" y="120"/>
                                <a:pt x="73" y="125"/>
                              </a:cubicBezTo>
                              <a:cubicBezTo>
                                <a:pt x="73" y="125"/>
                                <a:pt x="74" y="125"/>
                                <a:pt x="74" y="125"/>
                              </a:cubicBezTo>
                              <a:cubicBezTo>
                                <a:pt x="79" y="125"/>
                                <a:pt x="83" y="125"/>
                                <a:pt x="88" y="125"/>
                              </a:cubicBezTo>
                              <a:cubicBezTo>
                                <a:pt x="89" y="125"/>
                                <a:pt x="89" y="124"/>
                                <a:pt x="89" y="124"/>
                              </a:cubicBezTo>
                              <a:cubicBezTo>
                                <a:pt x="90" y="123"/>
                                <a:pt x="91" y="122"/>
                                <a:pt x="92" y="121"/>
                              </a:cubicBezTo>
                              <a:cubicBezTo>
                                <a:pt x="95" y="118"/>
                                <a:pt x="99" y="117"/>
                                <a:pt x="102" y="116"/>
                              </a:cubicBezTo>
                              <a:cubicBezTo>
                                <a:pt x="108" y="115"/>
                                <a:pt x="114" y="115"/>
                                <a:pt x="120" y="116"/>
                              </a:cubicBezTo>
                              <a:cubicBezTo>
                                <a:pt x="128" y="116"/>
                                <a:pt x="136" y="118"/>
                                <a:pt x="144" y="120"/>
                              </a:cubicBezTo>
                              <a:cubicBezTo>
                                <a:pt x="146" y="120"/>
                                <a:pt x="147" y="120"/>
                                <a:pt x="148" y="119"/>
                              </a:cubicBezTo>
                              <a:cubicBezTo>
                                <a:pt x="149" y="117"/>
                                <a:pt x="151" y="116"/>
                                <a:pt x="152" y="114"/>
                              </a:cubicBezTo>
                              <a:cubicBezTo>
                                <a:pt x="152" y="114"/>
                                <a:pt x="152" y="114"/>
                                <a:pt x="151" y="114"/>
                              </a:cubicBezTo>
                              <a:cubicBezTo>
                                <a:pt x="140" y="110"/>
                                <a:pt x="128" y="107"/>
                                <a:pt x="115" y="106"/>
                              </a:cubicBezTo>
                              <a:cubicBezTo>
                                <a:pt x="110" y="105"/>
                                <a:pt x="106" y="106"/>
                                <a:pt x="101" y="106"/>
                              </a:cubicBezTo>
                              <a:cubicBezTo>
                                <a:pt x="94" y="108"/>
                                <a:pt x="89" y="110"/>
                                <a:pt x="84" y="115"/>
                              </a:cubicBezTo>
                              <a:cubicBezTo>
                                <a:pt x="83" y="117"/>
                                <a:pt x="80" y="117"/>
                                <a:pt x="78" y="115"/>
                              </a:cubicBezTo>
                              <a:cubicBezTo>
                                <a:pt x="78" y="115"/>
                                <a:pt x="77" y="114"/>
                                <a:pt x="76" y="113"/>
                              </a:cubicBezTo>
                              <a:cubicBezTo>
                                <a:pt x="71" y="109"/>
                                <a:pt x="66" y="108"/>
                                <a:pt x="60" y="107"/>
                              </a:cubicBezTo>
                              <a:cubicBezTo>
                                <a:pt x="53" y="106"/>
                                <a:pt x="47" y="106"/>
                                <a:pt x="40" y="107"/>
                              </a:cubicBezTo>
                              <a:cubicBezTo>
                                <a:pt x="31" y="108"/>
                                <a:pt x="23" y="111"/>
                                <a:pt x="14" y="113"/>
                              </a:cubicBezTo>
                              <a:cubicBezTo>
                                <a:pt x="13" y="114"/>
                                <a:pt x="12" y="114"/>
                                <a:pt x="10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4.15pt;margin-top:208.5pt;height:12.5pt;width:15.3pt;z-index:251708416;mso-width-relative:page;mso-height-relative:page;" fillcolor="#FFFFFF [3212]" filled="t" stroked="f" coordsize="163,133" o:gfxdata="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<v:path o:connectlocs="0,38333731;49642406,3651152;136057015,20079316;150766979,27381622;233503420,1824901;296017383,31032775;299694198,208098172;279469012,230002391;270276977,235478446;207763013,224526336;174668978,237304697;152605386,242780751;121348404,237304697;101123219,226352587;29417220,235478446;18386778,231828642;0,209923074;0,122303501;16547017,195319812;112155015,180716550;141573590,189843757;141573590,47460939;136057015,36508829;53319220,18254414;14708610,41984884;14708610,195319812;284985587,191668659;281307419,38333731;194892810,20079316;156282200,41984884;156282200,189843757;172829218,182541452;264760402,188017506;18386778,208098172;29417220,219050282;113994776,213574227;136057015,228177489;163637182,226352587;187539182,211747976;264760402,219050282;279469012,208098172;211441181,193494910;154443793,209923074;139735183,206271921;73544405,195319812;18386778,208098172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2586990</wp:posOffset>
                </wp:positionV>
                <wp:extent cx="6799580" cy="314960"/>
                <wp:effectExtent l="0" t="0" r="1270" b="889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96875" y="2173605"/>
                          <a:ext cx="6799580" cy="314960"/>
                          <a:chOff x="2535" y="3706"/>
                          <a:chExt cx="10708" cy="496"/>
                        </a:xfrm>
                        <a:solidFill>
                          <a:srgbClr val="627C88"/>
                        </a:solidFill>
                      </wpg:grpSpPr>
                      <wps:wsp>
                        <wps:cNvPr id="4" name="直接连接符 14"/>
                        <wps:cNvCnPr/>
                        <wps:spPr>
                          <a:xfrm>
                            <a:off x="2621" y="4163"/>
                            <a:ext cx="10623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E7E7E7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8" name="矩形 38"/>
                        <wps:cNvSpPr/>
                        <wps:spPr>
                          <a:xfrm>
                            <a:off x="2535" y="3706"/>
                            <a:ext cx="1934" cy="49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75pt;margin-top:203.7pt;height:24.8pt;width:535.4pt;z-index:251661312;mso-width-relative:page;mso-height-relative:page;" coordorigin="2535,3706" coordsize="10708,496" o:gfxdata="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LCDN6ncAAAA&#10;DAEAAA8AAAAAAAAAAQAgAAAAIgAAAGRycy9kb3ducmV2LnhtbFBLAQIUABQAAAAIAIdO4kBO3LQ7&#10;bwMAAO4HAAAOAAAAAAAAAAEAIAAAACsBAABkcnMvZTJvRG9jLnhtbFBLBQYAAAAABgAGAFkBAAAM&#10;BwAAAAA=&#10;">
                <o:lock v:ext="edit" aspectratio="f"/>
                <v:line id="直接连接符 14" o:spid="_x0000_s1026" o:spt="20" style="position:absolute;left:2621;top:4163;height:0;width:10623;" filled="t" stroked="t" coordsize="21600,21600" o:gfxdata="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CjMpvQAA&#10;ANoAAAAPAAAAAAAAAAEAIAAAACIAAABkcnMvZG93bnJldi54bWxQSwECFAAUAAAACACHTuJAMy8F&#10;njsAAAA5AAAAEAAAAAAAAAABACAAAAAMAQAAZHJzL3NoYXBleG1sLnhtbFBLBQYAAAAABgAGAFsB&#10;AAC2AwAAAAA=&#10;">
                  <v:fill on="t" focussize="0,0"/>
                  <v:stroke color="#E7E7E7" joinstyle="round"/>
                  <v:imagedata o:title=""/>
                  <o:lock v:ext="edit" aspectratio="f"/>
                </v:line>
                <v:rect id="_x0000_s1026" o:spid="_x0000_s1026" o:spt="1" style="position:absolute;left:2535;top:3706;height:496;width:1934;v-text-anchor:middle;" filled="t" stroked="f" coordsize="21600,21600" o:gfxdata="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w+et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1783080</wp:posOffset>
                </wp:positionV>
                <wp:extent cx="546735" cy="299720"/>
                <wp:effectExtent l="0" t="0" r="0" b="0"/>
                <wp:wrapNone/>
                <wp:docPr id="46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数学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48pt;margin-top:140.4pt;height:23.6pt;width:43.05pt;z-index:251712512;mso-width-relative:page;mso-height-relative:page;" filled="f" stroked="f" coordsize="21600,21600" o:gfxdata="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wF8he1gAAAAoBAAAPAAAAAAAAAAEAIAAAACIAAABkcnMvZG93&#10;bnJldi54bWxQSwECFAAUAAAACACHTuJAGoAAjMkBAAB0AwAADgAAAAAAAAABACAAAAAl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数学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1915160</wp:posOffset>
                </wp:positionV>
                <wp:extent cx="795020" cy="299720"/>
                <wp:effectExtent l="0" t="0" r="0" b="0"/>
                <wp:wrapNone/>
                <wp:docPr id="45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初考成绩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4.15pt;margin-top:150.8pt;height:23.6pt;width:62.6pt;z-index:251711488;mso-width-relative:page;mso-height-relative:page;" filled="f" stroked="f" coordsize="21600,21600" o:gfxdata="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s+6p32AAAAAsBAAAPAAAAAAAAAAEAIAAAACIAAABkcnMvZG93&#10;bnJldi54bWxQSwECFAAUAAAACACHTuJA+eHb6ccBAAB0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初考成绩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1807845</wp:posOffset>
                </wp:positionV>
                <wp:extent cx="6785610" cy="541020"/>
                <wp:effectExtent l="9525" t="9525" r="24765" b="2095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5610" cy="541020"/>
                          <a:chOff x="2005" y="4432"/>
                          <a:chExt cx="10686" cy="852"/>
                        </a:xfrm>
                      </wpg:grpSpPr>
                      <wps:wsp>
                        <wps:cNvPr id="28" name="矩形 28"/>
                        <wps:cNvSpPr/>
                        <wps:spPr>
                          <a:xfrm>
                            <a:off x="2005" y="4432"/>
                            <a:ext cx="10687" cy="85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" name="组合 36"/>
                        <wpg:cNvGrpSpPr/>
                        <wpg:grpSpPr>
                          <a:xfrm>
                            <a:off x="3659" y="4442"/>
                            <a:ext cx="7336" cy="836"/>
                            <a:chOff x="3659" y="4442"/>
                            <a:chExt cx="7336" cy="836"/>
                          </a:xfrm>
                        </wpg:grpSpPr>
                        <wps:wsp>
                          <wps:cNvPr id="29" name="直接连接符 29"/>
                          <wps:cNvCnPr/>
                          <wps:spPr>
                            <a:xfrm>
                              <a:off x="3659" y="4442"/>
                              <a:ext cx="0" cy="83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直接连接符 31"/>
                          <wps:cNvCnPr/>
                          <wps:spPr>
                            <a:xfrm>
                              <a:off x="5493" y="4442"/>
                              <a:ext cx="0" cy="83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7327" y="4442"/>
                              <a:ext cx="0" cy="83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>
                              <a:off x="9161" y="4442"/>
                              <a:ext cx="0" cy="83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直接连接符 34"/>
                          <wps:cNvCnPr/>
                          <wps:spPr>
                            <a:xfrm>
                              <a:off x="10995" y="4442"/>
                              <a:ext cx="0" cy="83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直接连接符 37"/>
                        <wps:cNvCnPr/>
                        <wps:spPr>
                          <a:xfrm>
                            <a:off x="3677" y="4873"/>
                            <a:ext cx="9015" cy="27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4pt;margin-top:142.35pt;height:42.6pt;width:534.3pt;z-index:251709440;mso-width-relative:page;mso-height-relative:page;" coordorigin="2005,4432" coordsize="10686,852" o:gfxdata="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BT&#10;lVeY3QAAAAwBAAAPAAAAAAAAAAEAIAAAACIAAABkcnMvZG93bnJldi54bWxQSwECFAAUAAAACACH&#10;TuJAXVRhESAEAABfEwAADgAAAAAAAAABACAAAAAsAQAAZHJzL2Uyb0RvYy54bWxQSwUGAAAAAAYA&#10;BgBZAQAAvgcAAAAA&#10;">
                <o:lock v:ext="edit" aspectratio="f"/>
                <v:rect id="_x0000_s1026" o:spid="_x0000_s1026" o:spt="1" style="position:absolute;left:2005;top:4432;height:852;width:10687;v-text-anchor:middle;" fillcolor="#FFFFFF [3212]" filled="t" stroked="t" coordsize="21600,21600" o:gfxdata="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CVD17sAAADb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7F7F7F [1612]" miterlimit="8" joinstyle="miter"/>
                  <v:imagedata o:title=""/>
                  <o:lock v:ext="edit" aspectratio="f"/>
                </v:rect>
                <v:group id="_x0000_s1026" o:spid="_x0000_s1026" o:spt="203" style="position:absolute;left:3659;top:4442;height:836;width:7336;" coordorigin="3659,4442" coordsize="7336,836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3659;top:4442;height:836;width:0;" filled="f" stroked="t" coordsize="21600,21600" o:gfxdata="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1Jl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5493;top:4442;height:836;width:0;" filled="f" stroked="t" coordsize="21600,21600" o:gfxdata="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+Mi+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7327;top:4442;height:836;width:0;" filled="f" stroked="t" coordsize="21600,21600" o:gfxdata="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KlbJ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9161;top:4442;height:836;width:0;" filled="f" stroked="t" coordsize="21600,21600" o:gfxdata="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ZvN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7F7F7F [1612]" miterlimit="8" joinstyle="miter"/>
                    <v:imagedata o:title=""/>
                    <o:lock v:ext="edit" aspectratio="f"/>
                  </v:line>
                  <v:line id="_x0000_s1026" o:spid="_x0000_s1026" o:spt="20" style="position:absolute;left:10995;top:4442;height:836;width:0;" filled="f" stroked="t" coordsize="21600,21600" o:gfxdata="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j2sm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7F7F7F [1612]" miterlimit="8" joinstyle="miter"/>
                    <v:imagedata o:title=""/>
                    <o:lock v:ext="edit" aspectratio="f"/>
                  </v:line>
                </v:group>
                <v:line id="_x0000_s1026" o:spid="_x0000_s1026" o:spt="20" style="position:absolute;left:3677;top:4873;height:27;width:9015;" filled="f" stroked="t" coordsize="21600,21600" o:gfxdata="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XfVR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7F7F7F [1612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5235575</wp:posOffset>
                </wp:positionH>
                <wp:positionV relativeFrom="paragraph">
                  <wp:posOffset>1795780</wp:posOffset>
                </wp:positionV>
                <wp:extent cx="539115" cy="299720"/>
                <wp:effectExtent l="0" t="0" r="0" b="0"/>
                <wp:wrapNone/>
                <wp:docPr id="109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总分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412.25pt;margin-top:141.4pt;height:23.6pt;width:42.45pt;z-index:251716608;mso-width-relative:page;mso-height-relative:page;" filled="f" stroked="f" coordsize="21600,21600" o:gfxdata="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z8f7jYAAAACwEAAA8AAAAAAAAAAQAgAAAAIgAAAGRycy9k&#10;b3ducmV2LnhtbFBLAQIUABQAAAAIAIdO4kChjVTZyQEAAHU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总分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5252720</wp:posOffset>
                </wp:positionH>
                <wp:positionV relativeFrom="paragraph">
                  <wp:posOffset>2061845</wp:posOffset>
                </wp:positionV>
                <wp:extent cx="504190" cy="299720"/>
                <wp:effectExtent l="0" t="0" r="0" b="0"/>
                <wp:wrapNone/>
                <wp:docPr id="133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360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413.6pt;margin-top:162.35pt;height:23.6pt;width:39.7pt;z-index:251721728;mso-width-relative:page;mso-height-relative:page;" filled="f" stroked="f" coordsize="21600,21600" o:gfxdata="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pzwJ2AAAAAsBAAAPAAAAAAAAAAEAIAAAACIAAABkcnMvZG93&#10;bnJldi54bWxQSwECFAAUAAAACACHTuJAnzvH3scBAAB1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360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4147820</wp:posOffset>
                </wp:positionH>
                <wp:positionV relativeFrom="paragraph">
                  <wp:posOffset>2051685</wp:posOffset>
                </wp:positionV>
                <wp:extent cx="412115" cy="299720"/>
                <wp:effectExtent l="0" t="0" r="0" b="0"/>
                <wp:wrapNone/>
                <wp:docPr id="132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90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326.6pt;margin-top:161.55pt;height:23.6pt;width:32.45pt;z-index:251720704;mso-width-relative:page;mso-height-relative:page;" filled="f" stroked="f" coordsize="21600,21600" o:gfxdata="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Bs6H9gAAAALAQAADwAAAAAAAAABACAAAAAiAAAAZHJzL2Rv&#10;d25yZXYueG1sUEsBAhQAFAAAAAgAh07iQN31UCTIAQAAdQMAAA4AAAAAAAAAAQAgAAAAJw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2040890</wp:posOffset>
                </wp:positionV>
                <wp:extent cx="412115" cy="299720"/>
                <wp:effectExtent l="0" t="0" r="0" b="0"/>
                <wp:wrapNone/>
                <wp:docPr id="13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90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240.75pt;margin-top:160.7pt;height:23.6pt;width:32.45pt;z-index:251719680;mso-width-relative:page;mso-height-relative:page;" filled="f" stroked="f" coordsize="21600,21600" o:gfxdata="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baDer1wAAAAsBAAAPAAAAAAAAAAEAIAAAACIAAABkcnMvZG93&#10;bnJldi54bWxQSwECFAAUAAAACACHTuJAgkR7C8gBAAB1AwAADgAAAAAAAAABACAAAAAm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2044700</wp:posOffset>
                </wp:positionV>
                <wp:extent cx="412115" cy="299720"/>
                <wp:effectExtent l="0" t="0" r="0" b="0"/>
                <wp:wrapNone/>
                <wp:docPr id="13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90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143.1pt;margin-top:161pt;height:23.6pt;width:32.45pt;z-index:251718656;mso-width-relative:page;mso-height-relative:page;" filled="f" stroked="f" coordsize="21600,21600" o:gfxdata="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3hZYf2AAAAAsBAAAPAAAAAAAAAAEAIAAAACIAAABkcnMvZG93&#10;bnJldi54bWxQSwECFAAUAAAACACHTuJAiClNp8cBAAB1AwAADgAAAAAAAAABACAAAAAn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2056130</wp:posOffset>
                </wp:positionV>
                <wp:extent cx="412115" cy="299720"/>
                <wp:effectExtent l="0" t="0" r="0" b="0"/>
                <wp:wrapNone/>
                <wp:docPr id="123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90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51.05pt;margin-top:161.9pt;height:23.6pt;width:32.45pt;z-index:251717632;mso-width-relative:page;mso-height-relative:page;" filled="f" stroked="f" coordsize="21600,21600" o:gfxdata="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P3PH3PWAAAACwEAAA8AAAAAAAAAAQAgAAAAIgAAAGRycy9kb3du&#10;cmV2LnhtbFBLAQIUABQAAAAIAIdO4kCkRx9oyAEAAHUDAAAOAAAAAAAAAAEAIAAAACU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90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1800225</wp:posOffset>
                </wp:positionV>
                <wp:extent cx="788035" cy="299720"/>
                <wp:effectExtent l="0" t="0" r="0" b="0"/>
                <wp:wrapNone/>
                <wp:docPr id="108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3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专业课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317.45pt;margin-top:141.75pt;height:23.6pt;width:62.05pt;z-index:251715584;mso-width-relative:page;mso-height-relative:page;" filled="f" stroked="f" coordsize="21600,21600" o:gfxdata="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QeCrLZAAAACwEAAA8AAAAAAAAAAQAgAAAAIgAAAGRycy9k&#10;b3ducmV2LnhtbFBLAQIUABQAAAAIAIdO4kCjp2GeyAEAAHUDAAAOAAAAAAAAAAEAIAAAACg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专业课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1782445</wp:posOffset>
                </wp:positionV>
                <wp:extent cx="788035" cy="299720"/>
                <wp:effectExtent l="0" t="0" r="0" b="0"/>
                <wp:wrapNone/>
                <wp:docPr id="5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3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思想政治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227.6pt;margin-top:140.35pt;height:23.6pt;width:62.05pt;z-index:251714560;mso-width-relative:page;mso-height-relative:page;" filled="f" stroked="f" coordsize="21600,21600" o:gfxdata="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nUKhB2QAAAAsBAAAPAAAAAAAAAAEAIAAAACIAAABkcnMv&#10;ZG93bnJldi54bWxQSwECFAAUAAAACACHTuJAcBjMTckBAAB0AwAADgAAAAAAAAABACAAAAAo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思想政治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1786255</wp:posOffset>
                </wp:positionV>
                <wp:extent cx="546735" cy="299720"/>
                <wp:effectExtent l="0" t="0" r="0" b="0"/>
                <wp:wrapNone/>
                <wp:docPr id="5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外语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138.35pt;margin-top:140.65pt;height:23.6pt;width:43.05pt;z-index:251713536;mso-width-relative:page;mso-height-relative:page;" filled="f" stroked="f" coordsize="21600,21600" o:gfxdata="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KS9C7YAAAACwEAAA8AAAAAAAAAAQAgAAAAIgAAAGRycy9k&#10;b3ducmV2LnhtbFBLAQIUABQAAAAIAIdO4kDXPS4yyQEAAHQ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外语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8278495</wp:posOffset>
                </wp:positionV>
                <wp:extent cx="6558280" cy="1067435"/>
                <wp:effectExtent l="0" t="0" r="0" b="0"/>
                <wp:wrapNone/>
                <wp:docPr id="21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8280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踏实认真，积极上进，愿意不断学习，具备良好的职业操守和道德；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优秀的表达能力及沟通协调能力，有较强的应变能力及谈判技巧，良好的职业素养；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具有良好的职业操守和团队合作精神，适应力强，强烈责任心，敏锐的洞察、分析和判断能力。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4.15pt;margin-top:651.85pt;height:84.05pt;width:516.4pt;z-index:251698176;mso-width-relative:page;mso-height-relative:page;" filled="f" stroked="f" coordsize="21600,21600" o:gfxdata="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JguofaAAAADgEAAA8AAAAAAAAAAQAgAAAAIgAAAGRy&#10;cy9kb3ducmV2LnhtbFBLAQIUABQAAAAIAIdO4kCGTxLtygEAAHc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踏实认真，积极上进，愿意不断学习，具备良好的职业操守和道德；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优秀的表达能力及沟通协调能力，有较强的应变能力及谈判技巧，良好的职业素养；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firstLine="0" w:firstLine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具有良好的职业操守和团队合作精神，适应力强，强烈责任心，敏锐的洞察、分析和判断能力。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1306830</wp:posOffset>
                </wp:positionV>
                <wp:extent cx="3685540" cy="385445"/>
                <wp:effectExtent l="0" t="0" r="0" b="0"/>
                <wp:wrapNone/>
                <wp:docPr id="4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554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627C88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27C88"/>
                                <w:sz w:val="22"/>
                                <w:szCs w:val="22"/>
                                <w:lang w:val="en-US" w:eastAsia="zh-CN"/>
                              </w:rPr>
                              <w:t>报考院校：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XXX法学院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27C88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报考专业：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法学专业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27C88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4.15pt;margin-top:102.9pt;height:30.35pt;width:290.2pt;z-index:251710464;mso-width-relative:page;mso-height-relative:page;" filled="f" stroked="f" coordsize="21600,21600" o:gfxdata="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uaT83ZAAAADAEAAA8AAAAAAAAAAQAgAAAAIgAAAGRycy9k&#10;b3ducmV2LnhtbFBLAQIUABQAAAAIAIdO4kAcCdqXyAEAAHUDAAAOAAAAAAAAAAEAIAAAACg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627C88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27C88"/>
                          <w:sz w:val="22"/>
                          <w:szCs w:val="22"/>
                          <w:lang w:val="en-US" w:eastAsia="zh-CN"/>
                        </w:rPr>
                        <w:t>报考院校：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XXX法学院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27C88"/>
                          <w:sz w:val="22"/>
                          <w:szCs w:val="22"/>
                          <w:lang w:val="en-US" w:eastAsia="zh-CN"/>
                        </w:rPr>
                        <w:t xml:space="preserve">         报考专业：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法学专业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627C88"/>
                          <w:sz w:val="22"/>
                          <w:szCs w:val="22"/>
                          <w:lang w:val="en-US" w:eastAsia="zh-CN"/>
                        </w:rPr>
                        <w:t xml:space="preserve">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4277995</wp:posOffset>
                </wp:positionV>
                <wp:extent cx="6722745" cy="1675765"/>
                <wp:effectExtent l="0" t="0" r="0" b="0"/>
                <wp:wrapNone/>
                <wp:docPr id="202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2745" cy="1675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627C88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27C88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2020.09-2020.12              XXX律师事务所                                      律师助理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627C88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27C88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1、负责协助法律文书的起草、修订或审核，及时发现潜在的问题和风险，协助提出改进意见；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2、协助建立标准合同体系，撰写法律合同，统筹合同和对外法律文件的审核等工作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3、在律师指导下处理基础性案件和法律事务。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4.15pt;margin-top:336.85pt;height:131.95pt;width:529.35pt;z-index:251697152;mso-width-relative:page;mso-height-relative:page;" filled="f" stroked="f" coordsize="21600,21600" o:gfxdata="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PohmzaAAAADAEAAA8AAAAAAAAAAQAgAAAAIgAAAGRy&#10;cy9kb3ducmV2LnhtbFBLAQIUABQAAAAIAIdO4kD7KkZ1ygEAAHcDAAAOAAAAAAAAAAEAIAAAACkB&#10;AABkcnMvZTJvRG9jLnhtbFBLBQYAAAAABgAGAFkBAABl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627C88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27C88"/>
                          <w:sz w:val="22"/>
                          <w:szCs w:val="22"/>
                          <w:lang w:val="en-US" w:eastAsia="zh-CN"/>
                        </w:rPr>
                        <w:t xml:space="preserve">2020.09-2020.12              XXX律师事务所                                      律师助理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627C88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27C88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1、负责协助法律文书的起草、修订或审核，及时发现潜在的问题和风险，协助提出改进意见；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2、协助建立标准合同体系，撰写法律合同，统筹合同和对外法律文件的审核等工作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3、在律师指导下处理基础性案件和法律事务。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6640830</wp:posOffset>
                </wp:positionV>
                <wp:extent cx="6482715" cy="920115"/>
                <wp:effectExtent l="0" t="0" r="0" b="0"/>
                <wp:wrapNone/>
                <wp:docPr id="19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2715" cy="920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27C88"/>
                                <w:sz w:val="22"/>
                                <w:szCs w:val="22"/>
                                <w:lang w:val="en-US" w:eastAsia="zh-CN"/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大学英语四级（CET-4），普通话二级甲等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27C88"/>
                                <w:sz w:val="22"/>
                                <w:szCs w:val="22"/>
                                <w:lang w:val="en-US" w:eastAsia="zh-CN"/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熟练操作Word、Excel等办公软件，熟悉国家现行的各项法律法规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627C88"/>
                                <w:sz w:val="22"/>
                                <w:szCs w:val="22"/>
                                <w:lang w:val="en-US" w:eastAsia="zh-CN"/>
                              </w:rPr>
                              <w:t>通用技能：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通过国家司法考试，取得全国计算机二级考试资格证书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4.15pt;margin-top:522.9pt;height:72.45pt;width:510.45pt;z-index:251663360;mso-width-relative:page;mso-height-relative:page;" filled="f" stroked="f" coordsize="21600,21600" o:gfxdata="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NeLQ6NkAAAAOAQAADwAAAAAAAAABACAAAAAiAAAAZHJzL2Rv&#10;d25yZXYueG1sUEsBAhQAFAAAAAgAh07iQA6IGkrHAQAAdQMAAA4AAAAAAAAAAQAgAAAAKA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27C88"/>
                          <w:sz w:val="22"/>
                          <w:szCs w:val="22"/>
                          <w:lang w:val="en-US" w:eastAsia="zh-CN"/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大学英语四级（CET-4），普通话二级甲等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27C88"/>
                          <w:sz w:val="22"/>
                          <w:szCs w:val="22"/>
                          <w:lang w:val="en-US" w:eastAsia="zh-CN"/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熟练操作Word、Excel等办公软件，熟悉国家现行的各项法律法规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627C88"/>
                          <w:sz w:val="22"/>
                          <w:szCs w:val="22"/>
                          <w:lang w:val="en-US" w:eastAsia="zh-CN"/>
                        </w:rPr>
                        <w:t>通用技能：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通过国家司法考试，取得全国计算机二级考试资格证书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3888740</wp:posOffset>
                </wp:positionV>
                <wp:extent cx="6799580" cy="314960"/>
                <wp:effectExtent l="0" t="0" r="1270" b="8890"/>
                <wp:wrapNone/>
                <wp:docPr id="4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96875" y="3938905"/>
                          <a:ext cx="6799580" cy="314960"/>
                          <a:chOff x="2535" y="3706"/>
                          <a:chExt cx="10708" cy="496"/>
                        </a:xfrm>
                        <a:solidFill>
                          <a:srgbClr val="627C88"/>
                        </a:solidFill>
                      </wpg:grpSpPr>
                      <wps:wsp>
                        <wps:cNvPr id="43" name="直接连接符 14"/>
                        <wps:cNvCnPr/>
                        <wps:spPr>
                          <a:xfrm>
                            <a:off x="2621" y="4163"/>
                            <a:ext cx="10623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E7E7E7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4" name="矩形 38"/>
                        <wps:cNvSpPr/>
                        <wps:spPr>
                          <a:xfrm>
                            <a:off x="2535" y="3706"/>
                            <a:ext cx="1934" cy="49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58.75pt;margin-top:306.2pt;height:24.8pt;width:535.4pt;z-index:251661312;mso-width-relative:page;mso-height-relative:page;" coordorigin="2535,3706" coordsize="10708,496" o:gfxdata="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AMxusrcAAAADAEA&#10;AA8AAAAAAAAAAQAgAAAAIgAAAGRycy9kb3ducmV2LnhtbFBLAQIUABQAAAAIAIdO4kA5jHogbAMA&#10;AO8HAAAOAAAAAAAAAAEAIAAAACsBAABkcnMvZTJvRG9jLnhtbFBLBQYAAAAABgAGAFkBAAAJBwAA&#10;AAA=&#10;">
                <o:lock v:ext="edit" aspectratio="f"/>
                <v:line id="直接连接符 14" o:spid="_x0000_s1026" o:spt="20" style="position:absolute;left:2621;top:4163;height:0;width:10623;" filled="t" stroked="t" coordsize="21600,21600" o:gfxdata="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dUZi/&#10;AAAA2wAAAA8AAAAAAAAAAQAgAAAAIgAAAGRycy9kb3ducmV2LnhtbFBLAQIUABQAAAAIAIdO4kAz&#10;LwWeOwAAADkAAAAQAAAAAAAAAAEAIAAAAA4BAABkcnMvc2hhcGV4bWwueG1sUEsFBgAAAAAGAAYA&#10;WwEAALgDAAAAAA==&#10;">
                  <v:fill on="t" focussize="0,0"/>
                  <v:stroke color="#E7E7E7" joinstyle="round"/>
                  <v:imagedata o:title=""/>
                  <o:lock v:ext="edit" aspectratio="f"/>
                </v:line>
                <v:rect id="矩形 38" o:spid="_x0000_s1026" o:spt="1" style="position:absolute;left:2535;top:3706;height:496;width:1934;v-text-anchor:middle;" filled="t" stroked="f" coordsize="21600,21600" o:gfxdata="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Int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3791585</wp:posOffset>
                </wp:positionV>
                <wp:extent cx="1026795" cy="457200"/>
                <wp:effectExtent l="0" t="0" r="0" b="0"/>
                <wp:wrapNone/>
                <wp:docPr id="20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实习经历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37.2pt;margin-top:298.55pt;height:36pt;width:80.85pt;z-index:251695104;mso-width-relative:page;mso-height-relative:page;" filled="f" stroked="f" coordsize="21600,21600" o:gfxdata="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z4laXYAAAACgEAAA8AAAAAAAAAAQAgAAAAIgAAAGRycy9k&#10;b3ducmV2LnhtbFBLAQIUABQAAAAIAIdO4kCE0+xryQEAAHYDAAAOAAAAAAAAAAEAIAAAACcBAABk&#10;cnMvZTJvRG9jLnhtbFBLBQYAAAAABgAGAFkBAAB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 w:val="0"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-650875</wp:posOffset>
                </wp:positionH>
                <wp:positionV relativeFrom="paragraph">
                  <wp:posOffset>3957955</wp:posOffset>
                </wp:positionV>
                <wp:extent cx="171450" cy="146685"/>
                <wp:effectExtent l="0" t="0" r="0" b="5715"/>
                <wp:wrapNone/>
                <wp:docPr id="24" name="任意多边形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1450" cy="14668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22" y="18"/>
                            </a:cxn>
                            <a:cxn ang="0">
                              <a:pos x="93" y="18"/>
                            </a:cxn>
                            <a:cxn ang="0">
                              <a:pos x="93" y="9"/>
                            </a:cxn>
                            <a:cxn ang="0">
                              <a:pos x="84" y="0"/>
                            </a:cxn>
                            <a:cxn ang="0">
                              <a:pos x="47" y="0"/>
                            </a:cxn>
                            <a:cxn ang="0">
                              <a:pos x="37" y="9"/>
                            </a:cxn>
                            <a:cxn ang="0">
                              <a:pos x="37" y="18"/>
                            </a:cxn>
                            <a:cxn ang="0">
                              <a:pos x="9" y="18"/>
                            </a:cxn>
                            <a:cxn ang="0">
                              <a:pos x="0" y="28"/>
                            </a:cxn>
                            <a:cxn ang="0">
                              <a:pos x="0" y="103"/>
                            </a:cxn>
                            <a:cxn ang="0">
                              <a:pos x="9" y="112"/>
                            </a:cxn>
                            <a:cxn ang="0">
                              <a:pos x="122" y="112"/>
                            </a:cxn>
                            <a:cxn ang="0">
                              <a:pos x="131" y="103"/>
                            </a:cxn>
                            <a:cxn ang="0">
                              <a:pos x="131" y="28"/>
                            </a:cxn>
                            <a:cxn ang="0">
                              <a:pos x="122" y="18"/>
                            </a:cxn>
                            <a:cxn ang="0">
                              <a:pos x="122" y="18"/>
                            </a:cxn>
                            <a:cxn ang="0">
                              <a:pos x="47" y="9"/>
                            </a:cxn>
                            <a:cxn ang="0">
                              <a:pos x="84" y="9"/>
                            </a:cxn>
                            <a:cxn ang="0">
                              <a:pos x="84" y="18"/>
                            </a:cxn>
                            <a:cxn ang="0">
                              <a:pos x="47" y="18"/>
                            </a:cxn>
                            <a:cxn ang="0">
                              <a:pos x="47" y="9"/>
                            </a:cxn>
                            <a:cxn ang="0">
                              <a:pos x="47" y="9"/>
                            </a:cxn>
                            <a:cxn ang="0">
                              <a:pos x="122" y="28"/>
                            </a:cxn>
                            <a:cxn ang="0">
                              <a:pos x="122" y="43"/>
                            </a:cxn>
                            <a:cxn ang="0">
                              <a:pos x="70" y="53"/>
                            </a:cxn>
                            <a:cxn ang="0">
                              <a:pos x="70" y="51"/>
                            </a:cxn>
                            <a:cxn ang="0">
                              <a:pos x="65" y="46"/>
                            </a:cxn>
                            <a:cxn ang="0">
                              <a:pos x="61" y="51"/>
                            </a:cxn>
                            <a:cxn ang="0">
                              <a:pos x="61" y="53"/>
                            </a:cxn>
                            <a:cxn ang="0">
                              <a:pos x="9" y="42"/>
                            </a:cxn>
                            <a:cxn ang="0">
                              <a:pos x="9" y="28"/>
                            </a:cxn>
                            <a:cxn ang="0">
                              <a:pos x="122" y="28"/>
                            </a:cxn>
                            <a:cxn ang="0">
                              <a:pos x="122" y="28"/>
                            </a:cxn>
                            <a:cxn ang="0">
                              <a:pos x="9" y="103"/>
                            </a:cxn>
                            <a:cxn ang="0">
                              <a:pos x="9" y="47"/>
                            </a:cxn>
                            <a:cxn ang="0">
                              <a:pos x="61" y="57"/>
                            </a:cxn>
                            <a:cxn ang="0">
                              <a:pos x="61" y="60"/>
                            </a:cxn>
                            <a:cxn ang="0">
                              <a:pos x="65" y="65"/>
                            </a:cxn>
                            <a:cxn ang="0">
                              <a:pos x="70" y="60"/>
                            </a:cxn>
                            <a:cxn ang="0">
                              <a:pos x="70" y="58"/>
                            </a:cxn>
                            <a:cxn ang="0">
                              <a:pos x="122" y="48"/>
                            </a:cxn>
                            <a:cxn ang="0">
                              <a:pos x="122" y="103"/>
                            </a:cxn>
                            <a:cxn ang="0">
                              <a:pos x="9" y="103"/>
                            </a:cxn>
                            <a:cxn ang="0">
                              <a:pos x="9" y="103"/>
                            </a:cxn>
                            <a:cxn ang="0">
                              <a:pos x="9" y="103"/>
                            </a:cxn>
                            <a:cxn ang="0">
                              <a:pos x="9" y="103"/>
                            </a:cxn>
                          </a:cxnLst>
                          <a:pathLst>
                            <a:path w="131" h="112">
                              <a:moveTo>
                                <a:pt x="122" y="18"/>
                              </a:moveTo>
                              <a:cubicBezTo>
                                <a:pt x="93" y="18"/>
                                <a:pt x="93" y="18"/>
                                <a:pt x="93" y="18"/>
                              </a:cubicBezTo>
                              <a:cubicBezTo>
                                <a:pt x="93" y="9"/>
                                <a:pt x="93" y="9"/>
                                <a:pt x="93" y="9"/>
                              </a:cubicBezTo>
                              <a:cubicBezTo>
                                <a:pt x="93" y="4"/>
                                <a:pt x="89" y="0"/>
                                <a:pt x="8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1" y="0"/>
                                <a:pt x="37" y="4"/>
                                <a:pt x="37" y="9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4" y="18"/>
                                <a:pt x="0" y="23"/>
                                <a:pt x="0" y="28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8"/>
                                <a:pt x="4" y="112"/>
                                <a:pt x="9" y="112"/>
                              </a:cubicBezTo>
                              <a:cubicBezTo>
                                <a:pt x="122" y="112"/>
                                <a:pt x="122" y="112"/>
                                <a:pt x="122" y="112"/>
                              </a:cubicBezTo>
                              <a:cubicBezTo>
                                <a:pt x="127" y="112"/>
                                <a:pt x="131" y="108"/>
                                <a:pt x="131" y="103"/>
                              </a:cubicBezTo>
                              <a:cubicBezTo>
                                <a:pt x="131" y="28"/>
                                <a:pt x="131" y="28"/>
                                <a:pt x="131" y="28"/>
                              </a:cubicBezTo>
                              <a:cubicBezTo>
                                <a:pt x="131" y="23"/>
                                <a:pt x="127" y="18"/>
                                <a:pt x="122" y="18"/>
                              </a:cubicBezTo>
                              <a:cubicBezTo>
                                <a:pt x="122" y="18"/>
                                <a:pt x="122" y="18"/>
                                <a:pt x="122" y="18"/>
                              </a:cubicBezTo>
                              <a:close/>
                              <a:moveTo>
                                <a:pt x="47" y="9"/>
                              </a:moveTo>
                              <a:cubicBezTo>
                                <a:pt x="84" y="9"/>
                                <a:pt x="84" y="9"/>
                                <a:pt x="84" y="9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47" y="18"/>
                                <a:pt x="47" y="18"/>
                                <a:pt x="47" y="18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lose/>
                              <a:moveTo>
                                <a:pt x="122" y="28"/>
                              </a:move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07" y="49"/>
                                <a:pt x="88" y="52"/>
                                <a:pt x="70" y="53"/>
                              </a:cubicBezTo>
                              <a:cubicBezTo>
                                <a:pt x="70" y="51"/>
                                <a:pt x="70" y="51"/>
                                <a:pt x="70" y="51"/>
                              </a:cubicBezTo>
                              <a:cubicBezTo>
                                <a:pt x="70" y="49"/>
                                <a:pt x="68" y="46"/>
                                <a:pt x="65" y="46"/>
                              </a:cubicBezTo>
                              <a:cubicBezTo>
                                <a:pt x="63" y="46"/>
                                <a:pt x="61" y="49"/>
                                <a:pt x="61" y="51"/>
                              </a:cubicBezTo>
                              <a:cubicBezTo>
                                <a:pt x="61" y="53"/>
                                <a:pt x="61" y="53"/>
                                <a:pt x="61" y="53"/>
                              </a:cubicBezTo>
                              <a:cubicBezTo>
                                <a:pt x="43" y="52"/>
                                <a:pt x="24" y="48"/>
                                <a:pt x="9" y="42"/>
                              </a:cubicBezTo>
                              <a:cubicBezTo>
                                <a:pt x="9" y="28"/>
                                <a:pt x="9" y="28"/>
                                <a:pt x="9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24" y="53"/>
                                <a:pt x="43" y="57"/>
                                <a:pt x="61" y="57"/>
                              </a:cubicBezTo>
                              <a:cubicBezTo>
                                <a:pt x="61" y="60"/>
                                <a:pt x="61" y="60"/>
                                <a:pt x="61" y="60"/>
                              </a:cubicBezTo>
                              <a:cubicBezTo>
                                <a:pt x="61" y="63"/>
                                <a:pt x="63" y="65"/>
                                <a:pt x="65" y="65"/>
                              </a:cubicBezTo>
                              <a:cubicBezTo>
                                <a:pt x="68" y="65"/>
                                <a:pt x="70" y="63"/>
                                <a:pt x="70" y="6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88" y="57"/>
                                <a:pt x="107" y="54"/>
                                <a:pt x="122" y="48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1.25pt;margin-top:311.65pt;height:11.55pt;width:13.5pt;z-index:251707392;mso-width-relative:page;mso-height-relative:page;" fillcolor="#FFFFFF [3212]" filled="t" stroked="f" coordsize="131,112" o:gfxdata="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AAAAAZHJzL1BL&#10;AQIUABQAAAAIAIdO4kAw0oss2gAAAAwBAAAPAAAAAAAAAAEAIAAAACIAAABkcnMvZG93bnJldi54&#10;bWxQSwECFAAUAAAACACHTuJAPLmejhYFAADHGwAADgAAAAAAAAABACAAAAApAQAAZHJzL2Uyb0Rv&#10;Yy54bWxQSwUGAAAAAAYABgBZAQAAsQg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<v:path o:connectlocs="122,18;93,18;93,9;84,0;47,0;37,9;37,18;9,18;0,28;0,103;9,112;122,112;131,103;131,28;122,18;122,18;47,9;84,9;84,18;47,18;47,9;47,9;122,28;122,43;70,53;70,51;65,46;61,51;61,53;9,42;9,28;122,28;122,28;9,103;9,47;61,57;61,60;65,65;70,60;70,58;122,48;122,103;9,103;9,103;9,103;9,103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-501015</wp:posOffset>
                </wp:positionH>
                <wp:positionV relativeFrom="paragraph">
                  <wp:posOffset>897255</wp:posOffset>
                </wp:positionV>
                <wp:extent cx="1026795" cy="457200"/>
                <wp:effectExtent l="0" t="0" r="0" b="0"/>
                <wp:wrapNone/>
                <wp:docPr id="1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报考信息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39.45pt;margin-top:70.65pt;height:36pt;width:80.85pt;z-index:251704320;mso-width-relative:page;mso-height-relative:page;" filled="f" stroked="f" coordsize="21600,21600" o:gfxdata="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92dn3XAAAACgEAAA8AAAAAAAAAAQAgAAAAIgAAAGRycy9kb3du&#10;cmV2LnhtbFBLAQIUABQAAAAIAIdO4kCTwbymxwEAAHU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报考信息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-680720</wp:posOffset>
                </wp:positionH>
                <wp:positionV relativeFrom="paragraph">
                  <wp:posOffset>1061720</wp:posOffset>
                </wp:positionV>
                <wp:extent cx="149860" cy="161925"/>
                <wp:effectExtent l="0" t="0" r="2540" b="9525"/>
                <wp:wrapNone/>
                <wp:docPr id="206" name="任意多边形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9860" cy="1619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59630" y="104664"/>
                            </a:cxn>
                            <a:cxn ang="0">
                              <a:pos x="149623" y="95171"/>
                            </a:cxn>
                            <a:cxn ang="0">
                              <a:pos x="51989" y="95171"/>
                            </a:cxn>
                            <a:cxn ang="0">
                              <a:pos x="42470" y="104907"/>
                            </a:cxn>
                            <a:cxn ang="0">
                              <a:pos x="51989" y="114643"/>
                            </a:cxn>
                            <a:cxn ang="0">
                              <a:pos x="149867" y="114643"/>
                            </a:cxn>
                            <a:cxn ang="0">
                              <a:pos x="159630" y="104907"/>
                            </a:cxn>
                            <a:cxn ang="0">
                              <a:pos x="159630" y="104664"/>
                            </a:cxn>
                            <a:cxn ang="0">
                              <a:pos x="78350" y="28965"/>
                            </a:cxn>
                            <a:cxn ang="0">
                              <a:pos x="123750" y="28965"/>
                            </a:cxn>
                            <a:cxn ang="0">
                              <a:pos x="136442" y="14604"/>
                            </a:cxn>
                            <a:cxn ang="0">
                              <a:pos x="123506" y="0"/>
                            </a:cxn>
                            <a:cxn ang="0">
                              <a:pos x="78350" y="0"/>
                            </a:cxn>
                            <a:cxn ang="0">
                              <a:pos x="65414" y="14604"/>
                            </a:cxn>
                            <a:cxn ang="0">
                              <a:pos x="78350" y="28965"/>
                            </a:cxn>
                            <a:cxn ang="0">
                              <a:pos x="149867" y="58903"/>
                            </a:cxn>
                            <a:cxn ang="0">
                              <a:pos x="51989" y="58903"/>
                            </a:cxn>
                            <a:cxn ang="0">
                              <a:pos x="42470" y="68640"/>
                            </a:cxn>
                            <a:cxn ang="0">
                              <a:pos x="51989" y="78376"/>
                            </a:cxn>
                            <a:cxn ang="0">
                              <a:pos x="149867" y="78376"/>
                            </a:cxn>
                            <a:cxn ang="0">
                              <a:pos x="159630" y="68640"/>
                            </a:cxn>
                            <a:cxn ang="0">
                              <a:pos x="149867" y="58903"/>
                            </a:cxn>
                            <a:cxn ang="0">
                              <a:pos x="149623" y="134602"/>
                            </a:cxn>
                            <a:cxn ang="0">
                              <a:pos x="51989" y="134602"/>
                            </a:cxn>
                            <a:cxn ang="0">
                              <a:pos x="42470" y="144339"/>
                            </a:cxn>
                            <a:cxn ang="0">
                              <a:pos x="51989" y="154075"/>
                            </a:cxn>
                            <a:cxn ang="0">
                              <a:pos x="149867" y="154075"/>
                            </a:cxn>
                            <a:cxn ang="0">
                              <a:pos x="159630" y="144339"/>
                            </a:cxn>
                            <a:cxn ang="0">
                              <a:pos x="159630" y="144095"/>
                            </a:cxn>
                            <a:cxn ang="0">
                              <a:pos x="149623" y="134602"/>
                            </a:cxn>
                            <a:cxn ang="0">
                              <a:pos x="194046" y="15091"/>
                            </a:cxn>
                            <a:cxn ang="0">
                              <a:pos x="172567" y="6328"/>
                            </a:cxn>
                            <a:cxn ang="0">
                              <a:pos x="159630" y="6328"/>
                            </a:cxn>
                            <a:cxn ang="0">
                              <a:pos x="148646" y="15334"/>
                            </a:cxn>
                            <a:cxn ang="0">
                              <a:pos x="159630" y="25557"/>
                            </a:cxn>
                            <a:cxn ang="0">
                              <a:pos x="172567" y="25557"/>
                            </a:cxn>
                            <a:cxn ang="0">
                              <a:pos x="182574" y="35780"/>
                            </a:cxn>
                            <a:cxn ang="0">
                              <a:pos x="182574" y="186691"/>
                            </a:cxn>
                            <a:cxn ang="0">
                              <a:pos x="172567" y="196671"/>
                            </a:cxn>
                            <a:cxn ang="0">
                              <a:pos x="32463" y="196671"/>
                            </a:cxn>
                            <a:cxn ang="0">
                              <a:pos x="19038" y="186691"/>
                            </a:cxn>
                            <a:cxn ang="0">
                              <a:pos x="19038" y="35780"/>
                            </a:cxn>
                            <a:cxn ang="0">
                              <a:pos x="29045" y="25557"/>
                            </a:cxn>
                            <a:cxn ang="0">
                              <a:pos x="45399" y="25557"/>
                            </a:cxn>
                            <a:cxn ang="0">
                              <a:pos x="53454" y="15334"/>
                            </a:cxn>
                            <a:cxn ang="0">
                              <a:pos x="45399" y="6328"/>
                            </a:cxn>
                            <a:cxn ang="0">
                              <a:pos x="29045" y="6328"/>
                            </a:cxn>
                            <a:cxn ang="0">
                              <a:pos x="0" y="36023"/>
                            </a:cxn>
                            <a:cxn ang="0">
                              <a:pos x="0" y="185231"/>
                            </a:cxn>
                            <a:cxn ang="0">
                              <a:pos x="30510" y="215900"/>
                            </a:cxn>
                            <a:cxn ang="0">
                              <a:pos x="171102" y="215900"/>
                            </a:cxn>
                            <a:cxn ang="0">
                              <a:pos x="201613" y="185231"/>
                            </a:cxn>
                            <a:cxn ang="0">
                              <a:pos x="201613" y="36023"/>
                            </a:cxn>
                            <a:cxn ang="0">
                              <a:pos x="194046" y="15091"/>
                            </a:cxn>
                            <a:cxn ang="0">
                              <a:pos x="194046" y="15091"/>
                            </a:cxn>
                            <a:cxn ang="0">
                              <a:pos x="194046" y="15091"/>
                            </a:cxn>
                          </a:cxnLst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53.6pt;margin-top:83.6pt;height:12.75pt;width:11.8pt;z-index:251686912;mso-width-relative:page;mso-height-relative:page;" fillcolor="#FFFFFF [3212]" filled="t" stroked="f" coordsize="826,887" o:gfxdata="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159630,104664;149623,95171;51989,95171;42470,104907;51989,114643;149867,114643;159630,104907;159630,104664;78350,28965;123750,28965;136442,14604;123506,0;78350,0;65414,14604;78350,28965;149867,58903;51989,58903;42470,68640;51989,78376;149867,78376;159630,68640;149867,58903;149623,134602;51989,134602;42470,144339;51989,154075;149867,154075;159630,144339;159630,144095;149623,134602;194046,15091;172567,6328;159630,6328;148646,15334;159630,25557;172567,25557;182574,35780;182574,186691;172567,196671;32463,196671;19038,186691;19038,35780;29045,25557;45399,25557;53454,15334;45399,6328;29045,6328;0,36023;0,185231;30510,215900;171102,215900;201613,185231;201613,36023;194046,15091;194046,15091;194046,15091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990600</wp:posOffset>
                </wp:positionV>
                <wp:extent cx="6799580" cy="314960"/>
                <wp:effectExtent l="0" t="0" r="1270" b="889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99580" cy="314960"/>
                          <a:chOff x="2535" y="3706"/>
                          <a:chExt cx="10708" cy="496"/>
                        </a:xfrm>
                        <a:solidFill>
                          <a:srgbClr val="627C88"/>
                        </a:solidFill>
                      </wpg:grpSpPr>
                      <wps:wsp>
                        <wps:cNvPr id="15" name="直接连接符 14"/>
                        <wps:cNvCnPr/>
                        <wps:spPr>
                          <a:xfrm>
                            <a:off x="2621" y="4163"/>
                            <a:ext cx="10623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E7E7E7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6" name="矩形 38"/>
                        <wps:cNvSpPr/>
                        <wps:spPr>
                          <a:xfrm>
                            <a:off x="2535" y="3706"/>
                            <a:ext cx="1934" cy="49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8.75pt;margin-top:78pt;height:24.8pt;width:535.4pt;z-index:251661312;mso-width-relative:page;mso-height-relative:page;" coordorigin="2535,3706" coordsize="10708,496" o:gfxdata="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AN6NTLbAAAADAEAAA8AAAAAAAAAAQAg&#10;AAAAIgAAAGRycy9kb3ducmV2LnhtbFBLAQIUABQAAAAIAIdO4kDJFiQSYQMAAOQHAAAOAAAAAAAA&#10;AAEAIAAAACoBAABkcnMvZTJvRG9jLnhtbFBLBQYAAAAABgAGAFkBAAD9BgAAAAA=&#10;">
                <o:lock v:ext="edit" aspectratio="f"/>
                <v:line id="直接连接符 14" o:spid="_x0000_s1026" o:spt="20" style="position:absolute;left:2621;top:4163;height:0;width:10623;" filled="t" stroked="t" coordsize="21600,21600" o:gfxdata="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LQ2q5AAAA2wAA&#10;AA8AAAAAAAAAAQAgAAAAIgAAAGRycy9kb3ducmV2LnhtbFBLAQIUABQAAAAIAIdO4kAzLwWeOwAA&#10;ADkAAAAQAAAAAAAAAAEAIAAAAAgBAABkcnMvc2hhcGV4bWwueG1sUEsFBgAAAAAGAAYAWwEAALID&#10;AAAAAA==&#10;">
                  <v:fill on="t" focussize="0,0"/>
                  <v:stroke color="#E7E7E7" joinstyle="round"/>
                  <v:imagedata o:title=""/>
                  <o:lock v:ext="edit" aspectratio="f"/>
                </v:line>
                <v:rect id="矩形 38" o:spid="_x0000_s1026" o:spt="1" style="position:absolute;left:2535;top:3706;height:496;width:1934;v-text-anchor:middle;" filled="t" stroked="f" coordsize="21600,21600" o:gfxdata="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WKJ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6186170</wp:posOffset>
                </wp:positionV>
                <wp:extent cx="6799580" cy="314960"/>
                <wp:effectExtent l="0" t="0" r="1270" b="8890"/>
                <wp:wrapNone/>
                <wp:docPr id="47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96875" y="6830695"/>
                          <a:ext cx="6799580" cy="314960"/>
                          <a:chOff x="2535" y="3706"/>
                          <a:chExt cx="10708" cy="496"/>
                        </a:xfrm>
                        <a:solidFill>
                          <a:srgbClr val="627C88"/>
                        </a:solidFill>
                      </wpg:grpSpPr>
                      <wps:wsp>
                        <wps:cNvPr id="48" name="直接连接符 14"/>
                        <wps:cNvCnPr/>
                        <wps:spPr>
                          <a:xfrm>
                            <a:off x="2621" y="4163"/>
                            <a:ext cx="10623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E7E7E7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49" name="矩形 38"/>
                        <wps:cNvSpPr/>
                        <wps:spPr>
                          <a:xfrm>
                            <a:off x="2535" y="3706"/>
                            <a:ext cx="1934" cy="49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58.75pt;margin-top:487.1pt;height:24.8pt;width:535.4pt;z-index:251661312;mso-width-relative:page;mso-height-relative:page;" coordorigin="2535,3706" coordsize="10708,496" o:gfxdata="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CpsL9J&#10;3QAAAA0BAAAPAAAAAAAAAAEAIAAAACIAAABkcnMvZG93bnJldi54bWxQSwECFAAUAAAACACHTuJA&#10;RufSGnIDAADvBwAADgAAAAAAAAABACAAAAAsAQAAZHJzL2Uyb0RvYy54bWxQSwUGAAAAAAYABgBZ&#10;AQAAEAcAAAAA&#10;">
                <o:lock v:ext="edit" aspectratio="f"/>
                <v:line id="直接连接符 14" o:spid="_x0000_s1026" o:spt="20" style="position:absolute;left:2621;top:4163;height:0;width:10623;" filled="t" stroked="t" coordsize="21600,21600" o:gfxdata="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nD6bsAAADb&#10;AAAADwAAAAAAAAABACAAAAAiAAAAZHJzL2Rvd25yZXYueG1sUEsBAhQAFAAAAAgAh07iQDMvBZ47&#10;AAAAOQAAABAAAAAAAAAAAQAgAAAACgEAAGRycy9zaGFwZXhtbC54bWxQSwUGAAAAAAYABgBbAQAA&#10;tAMAAAAA&#10;">
                  <v:fill on="t" focussize="0,0"/>
                  <v:stroke color="#E7E7E7" joinstyle="round"/>
                  <v:imagedata o:title=""/>
                  <o:lock v:ext="edit" aspectratio="f"/>
                </v:line>
                <v:rect id="矩形 38" o:spid="_x0000_s1026" o:spt="1" style="position:absolute;left:2535;top:3706;height:496;width:1934;v-text-anchor:middle;" filled="t" stroked="f" coordsize="21600,21600" o:gfxdata="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6JMUu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6247130</wp:posOffset>
                </wp:positionV>
                <wp:extent cx="156845" cy="156845"/>
                <wp:effectExtent l="0" t="0" r="14605" b="14605"/>
                <wp:wrapNone/>
                <wp:docPr id="195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56845" cy="1568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4" y="58"/>
                            </a:cxn>
                            <a:cxn ang="0">
                              <a:pos x="54" y="49"/>
                            </a:cxn>
                            <a:cxn ang="0">
                              <a:pos x="23" y="54"/>
                            </a:cxn>
                            <a:cxn ang="0">
                              <a:pos x="54" y="75"/>
                            </a:cxn>
                            <a:cxn ang="0">
                              <a:pos x="23" y="79"/>
                            </a:cxn>
                            <a:cxn ang="0">
                              <a:pos x="54" y="84"/>
                            </a:cxn>
                            <a:cxn ang="0">
                              <a:pos x="54" y="75"/>
                            </a:cxn>
                            <a:cxn ang="0">
                              <a:pos x="27" y="101"/>
                            </a:cxn>
                            <a:cxn ang="0">
                              <a:pos x="27" y="111"/>
                            </a:cxn>
                            <a:cxn ang="0">
                              <a:pos x="59" y="106"/>
                            </a:cxn>
                            <a:cxn ang="0">
                              <a:pos x="131" y="18"/>
                            </a:cxn>
                            <a:cxn ang="0">
                              <a:pos x="125" y="0"/>
                            </a:cxn>
                            <a:cxn ang="0">
                              <a:pos x="88" y="6"/>
                            </a:cxn>
                            <a:cxn ang="0">
                              <a:pos x="76" y="25"/>
                            </a:cxn>
                            <a:cxn ang="0">
                              <a:pos x="0" y="29"/>
                            </a:cxn>
                            <a:cxn ang="0">
                              <a:pos x="0" y="31"/>
                            </a:cxn>
                            <a:cxn ang="0">
                              <a:pos x="6" y="150"/>
                            </a:cxn>
                            <a:cxn ang="0">
                              <a:pos x="7" y="150"/>
                            </a:cxn>
                            <a:cxn ang="0">
                              <a:pos x="9" y="149"/>
                            </a:cxn>
                            <a:cxn ang="0">
                              <a:pos x="74" y="150"/>
                            </a:cxn>
                            <a:cxn ang="0">
                              <a:pos x="77" y="150"/>
                            </a:cxn>
                            <a:cxn ang="0">
                              <a:pos x="144" y="150"/>
                            </a:cxn>
                            <a:cxn ang="0">
                              <a:pos x="145" y="150"/>
                            </a:cxn>
                            <a:cxn ang="0">
                              <a:pos x="150" y="40"/>
                            </a:cxn>
                            <a:cxn ang="0">
                              <a:pos x="150" y="29"/>
                            </a:cxn>
                            <a:cxn ang="0">
                              <a:pos x="104" y="10"/>
                            </a:cxn>
                            <a:cxn ang="0">
                              <a:pos x="120" y="18"/>
                            </a:cxn>
                            <a:cxn ang="0">
                              <a:pos x="114" y="76"/>
                            </a:cxn>
                            <a:cxn ang="0">
                              <a:pos x="107" y="77"/>
                            </a:cxn>
                            <a:cxn ang="0">
                              <a:pos x="99" y="18"/>
                            </a:cxn>
                            <a:cxn ang="0">
                              <a:pos x="11" y="136"/>
                            </a:cxn>
                            <a:cxn ang="0">
                              <a:pos x="70" y="33"/>
                            </a:cxn>
                            <a:cxn ang="0">
                              <a:pos x="11" y="136"/>
                            </a:cxn>
                            <a:cxn ang="0">
                              <a:pos x="80" y="136"/>
                            </a:cxn>
                            <a:cxn ang="0">
                              <a:pos x="88" y="30"/>
                            </a:cxn>
                            <a:cxn ang="0">
                              <a:pos x="94" y="96"/>
                            </a:cxn>
                            <a:cxn ang="0">
                              <a:pos x="96" y="96"/>
                            </a:cxn>
                            <a:cxn ang="0">
                              <a:pos x="111" y="86"/>
                            </a:cxn>
                            <a:cxn ang="0">
                              <a:pos x="125" y="96"/>
                            </a:cxn>
                            <a:cxn ang="0">
                              <a:pos x="125" y="96"/>
                            </a:cxn>
                            <a:cxn ang="0">
                              <a:pos x="130" y="93"/>
                            </a:cxn>
                            <a:cxn ang="0">
                              <a:pos x="131" y="91"/>
                            </a:cxn>
                            <a:cxn ang="0">
                              <a:pos x="131" y="29"/>
                            </a:cxn>
                            <a:cxn ang="0">
                              <a:pos x="140" y="136"/>
                            </a:cxn>
                            <a:cxn ang="0">
                              <a:pos x="140" y="136"/>
                            </a:cxn>
                          </a:cxnLst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44" o:spid="_x0000_s1026" o:spt="100" style="position:absolute;left:0pt;margin-left:-52.95pt;margin-top:491.9pt;height:12.35pt;width:12.35pt;z-index:251687936;mso-width-relative:page;mso-height-relative:page;" fillcolor="#FFFFFF [3212]" filled="t" stroked="f" coordsize="150,150" o:gfxdata="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6094095</wp:posOffset>
                </wp:positionV>
                <wp:extent cx="1026795" cy="457200"/>
                <wp:effectExtent l="0" t="0" r="0" b="0"/>
                <wp:wrapNone/>
                <wp:docPr id="18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37.2pt;margin-top:479.85pt;height:36pt;width:80.85pt;z-index:251693056;mso-width-relative:page;mso-height-relative:page;" filled="f" stroked="f" coordsize="21600,21600" o:gfxdata="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B8NWC2QAAAAsBAAAPAAAAAAAAAAEAIAAAACIAAABkcnMvZG93&#10;bnJldi54bWxQSwECFAAUAAAACACHTuJAlTVIBMYBAAB1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 w:val="0"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-746125</wp:posOffset>
                </wp:positionH>
                <wp:positionV relativeFrom="paragraph">
                  <wp:posOffset>7790815</wp:posOffset>
                </wp:positionV>
                <wp:extent cx="6799580" cy="314960"/>
                <wp:effectExtent l="0" t="0" r="1270" b="8890"/>
                <wp:wrapNone/>
                <wp:docPr id="52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96875" y="8705215"/>
                          <a:ext cx="6799580" cy="314960"/>
                          <a:chOff x="2535" y="3706"/>
                          <a:chExt cx="10708" cy="496"/>
                        </a:xfrm>
                        <a:solidFill>
                          <a:srgbClr val="627C88"/>
                        </a:solidFill>
                      </wpg:grpSpPr>
                      <wps:wsp>
                        <wps:cNvPr id="105" name="直接连接符 14"/>
                        <wps:cNvCnPr/>
                        <wps:spPr>
                          <a:xfrm>
                            <a:off x="2621" y="4163"/>
                            <a:ext cx="10623" cy="0"/>
                          </a:xfrm>
                          <a:prstGeom prst="line">
                            <a:avLst/>
                          </a:prstGeom>
                          <a:grpFill/>
                          <a:ln w="9525" cap="flat" cmpd="sng" algn="ctr">
                            <a:solidFill>
                              <a:srgbClr val="E7E7E7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6" name="矩形 38"/>
                        <wps:cNvSpPr/>
                        <wps:spPr>
                          <a:xfrm>
                            <a:off x="2535" y="3706"/>
                            <a:ext cx="1934" cy="49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-58.75pt;margin-top:613.45pt;height:24.8pt;width:535.4pt;z-index:251661312;mso-width-relative:page;mso-height-relative:page;" coordorigin="2535,3706" coordsize="10708,496" o:gfxdata="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MPm&#10;GVndAAAADgEAAA8AAAAAAAAAAQAgAAAAIgAAAGRycy9kb3ducmV2LnhtbFBLAQIUABQAAAAIAIdO&#10;4kCtSfHXdAMAAPEHAAAOAAAAAAAAAAEAIAAAACwBAABkcnMvZTJvRG9jLnhtbFBLBQYAAAAABgAG&#10;AFkBAAASBwAAAAA=&#10;">
                <o:lock v:ext="edit" aspectratio="f"/>
                <v:line id="直接连接符 14" o:spid="_x0000_s1026" o:spt="20" style="position:absolute;left:2621;top:4163;height:0;width:10623;" filled="t" stroked="t" coordsize="21600,21600" o:gfxdata="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frEbvQAA&#10;ANwAAAAPAAAAAAAAAAEAIAAAACIAAABkcnMvZG93bnJldi54bWxQSwECFAAUAAAACACHTuJAMy8F&#10;njsAAAA5AAAAEAAAAAAAAAABACAAAAAMAQAAZHJzL3NoYXBleG1sLnhtbFBLBQYAAAAABgAGAFsB&#10;AAC2AwAAAAA=&#10;">
                  <v:fill on="t" focussize="0,0"/>
                  <v:stroke color="#E7E7E7" joinstyle="round"/>
                  <v:imagedata o:title=""/>
                  <o:lock v:ext="edit" aspectratio="f"/>
                </v:line>
                <v:rect id="矩形 38" o:spid="_x0000_s1026" o:spt="1" style="position:absolute;left:2535;top:3706;height:496;width:1934;v-text-anchor:middle;" filled="t" stroked="f" coordsize="21600,21600" o:gfxdata="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xVdJS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-1153795</wp:posOffset>
                </wp:positionH>
                <wp:positionV relativeFrom="paragraph">
                  <wp:posOffset>-957580</wp:posOffset>
                </wp:positionV>
                <wp:extent cx="7620635" cy="10817225"/>
                <wp:effectExtent l="0" t="0" r="18415" b="31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150" y="51435"/>
                          <a:ext cx="7620635" cy="1081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85pt;margin-top:-75.4pt;height:851.75pt;width:600.05pt;z-index:251659264;v-text-anchor:middle;mso-width-relative:page;mso-height-relative:page;" fillcolor="#FFFFFF [3212]" filled="t" stroked="f" coordsize="21600,21600" o:gfxdata="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oINcdwAAAAPAQAADwAAAAAAAAABACAA&#10;AAAiAAAAZHJzL2Rvd25yZXYueG1sUEsBAhQAFAAAAAgAh07iQGC6AIF7AgAA4A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7879080</wp:posOffset>
                </wp:positionV>
                <wp:extent cx="151130" cy="151130"/>
                <wp:effectExtent l="0" t="0" r="1270" b="2540"/>
                <wp:wrapNone/>
                <wp:docPr id="210" name="任意多边形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1130" cy="1511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2415304" y="99468047"/>
                            </a:cxn>
                            <a:cxn ang="0">
                              <a:pos x="214327180" y="109006159"/>
                            </a:cxn>
                            <a:cxn ang="0">
                              <a:pos x="214327180" y="215288477"/>
                            </a:cxn>
                            <a:cxn ang="0">
                              <a:pos x="194108029" y="235726622"/>
                            </a:cxn>
                            <a:cxn ang="0">
                              <a:pos x="40439462" y="235726622"/>
                            </a:cxn>
                            <a:cxn ang="0">
                              <a:pos x="16175088" y="215288477"/>
                            </a:cxn>
                            <a:cxn ang="0">
                              <a:pos x="16175088" y="58590591"/>
                            </a:cxn>
                            <a:cxn ang="0">
                              <a:pos x="40439462" y="35427439"/>
                            </a:cxn>
                            <a:cxn ang="0">
                              <a:pos x="128057718" y="35427439"/>
                            </a:cxn>
                            <a:cxn ang="0">
                              <a:pos x="137493477" y="27251248"/>
                            </a:cxn>
                            <a:cxn ang="0">
                              <a:pos x="128057718" y="19076223"/>
                            </a:cxn>
                            <a:cxn ang="0">
                              <a:pos x="40439462" y="19076223"/>
                            </a:cxn>
                            <a:cxn ang="0">
                              <a:pos x="0" y="58590591"/>
                            </a:cxn>
                            <a:cxn ang="0">
                              <a:pos x="0" y="215288477"/>
                            </a:cxn>
                            <a:cxn ang="0">
                              <a:pos x="40439462" y="252077837"/>
                            </a:cxn>
                            <a:cxn ang="0">
                              <a:pos x="194108029" y="252077837"/>
                            </a:cxn>
                            <a:cxn ang="0">
                              <a:pos x="230503429" y="215288477"/>
                            </a:cxn>
                            <a:cxn ang="0">
                              <a:pos x="230503429" y="109006159"/>
                            </a:cxn>
                            <a:cxn ang="0">
                              <a:pos x="222415304" y="99468047"/>
                            </a:cxn>
                            <a:cxn ang="0">
                              <a:pos x="239939188" y="21801231"/>
                            </a:cxn>
                            <a:cxn ang="0">
                              <a:pos x="227807001" y="9538111"/>
                            </a:cxn>
                            <a:cxn ang="0">
                              <a:pos x="191411600" y="9538111"/>
                            </a:cxn>
                            <a:cxn ang="0">
                              <a:pos x="167148387" y="38152447"/>
                            </a:cxn>
                            <a:cxn ang="0">
                              <a:pos x="57962185" y="143071678"/>
                            </a:cxn>
                            <a:cxn ang="0">
                              <a:pos x="57962185" y="147158607"/>
                            </a:cxn>
                            <a:cxn ang="0">
                              <a:pos x="57962185" y="147158607"/>
                            </a:cxn>
                            <a:cxn ang="0">
                              <a:pos x="41787096" y="201662270"/>
                            </a:cxn>
                            <a:cxn ang="0">
                              <a:pos x="52570489" y="212563469"/>
                            </a:cxn>
                            <a:cxn ang="0">
                              <a:pos x="103793344" y="193487245"/>
                            </a:cxn>
                            <a:cxn ang="0">
                              <a:pos x="105142139" y="194849166"/>
                            </a:cxn>
                            <a:cxn ang="0">
                              <a:pos x="107837406" y="194849166"/>
                            </a:cxn>
                            <a:cxn ang="0">
                              <a:pos x="211631912" y="83117998"/>
                            </a:cxn>
                            <a:cxn ang="0">
                              <a:pos x="239939188" y="59953679"/>
                            </a:cxn>
                            <a:cxn ang="0">
                              <a:pos x="239939188" y="21801231"/>
                            </a:cxn>
                            <a:cxn ang="0">
                              <a:pos x="64702676" y="189399150"/>
                            </a:cxn>
                            <a:cxn ang="0">
                              <a:pos x="71442006" y="166234830"/>
                            </a:cxn>
                            <a:cxn ang="0">
                              <a:pos x="86270622" y="181224125"/>
                            </a:cxn>
                            <a:cxn ang="0">
                              <a:pos x="64702676" y="189399150"/>
                            </a:cxn>
                            <a:cxn ang="0">
                              <a:pos x="101098076" y="171686014"/>
                            </a:cxn>
                            <a:cxn ang="0">
                              <a:pos x="79530131" y="149883615"/>
                            </a:cxn>
                            <a:cxn ang="0">
                              <a:pos x="176584145" y="51778655"/>
                            </a:cxn>
                            <a:cxn ang="0">
                              <a:pos x="198152091" y="73579887"/>
                            </a:cxn>
                            <a:cxn ang="0">
                              <a:pos x="101098076" y="171686014"/>
                            </a:cxn>
                            <a:cxn ang="0">
                              <a:pos x="227807001" y="46327471"/>
                            </a:cxn>
                            <a:cxn ang="0">
                              <a:pos x="211631912" y="64041775"/>
                            </a:cxn>
                            <a:cxn ang="0">
                              <a:pos x="186019904" y="38152447"/>
                            </a:cxn>
                            <a:cxn ang="0">
                              <a:pos x="203543787" y="21801231"/>
                            </a:cxn>
                            <a:cxn ang="0">
                              <a:pos x="208935483" y="19076223"/>
                            </a:cxn>
                            <a:cxn ang="0">
                              <a:pos x="215674813" y="21801231"/>
                            </a:cxn>
                            <a:cxn ang="0">
                              <a:pos x="227807001" y="3406435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</a:cxnLst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49.85pt;margin-top:620.4pt;height:11.9pt;width:11.9pt;z-index:251696128;mso-width-relative:page;mso-height-relative:page;" fillcolor="#FFFFFF [3212]" filled="t" stroked="f" coordsize="186,185" o:gfxdata="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7698740</wp:posOffset>
                </wp:positionV>
                <wp:extent cx="1026795" cy="457200"/>
                <wp:effectExtent l="0" t="0" r="0" b="0"/>
                <wp:wrapNone/>
                <wp:docPr id="209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37.2pt;margin-top:606.2pt;height:36pt;width:80.85pt;z-index:251688960;mso-width-relative:page;mso-height-relative:page;" filled="f" stroked="f" coordsize="21600,21600" o:gfxdata="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+3KP49cAAAAMAQAADwAAAAAAAAABACAAAAAiAAAAZHJzL2Rv&#10;d25yZXYueG1sUEsBAhQAFAAAAAgAh07iQCWfmtLJAQAAdgMAAA4AAAAAAAAAAQAgAAAAJgEAAGRy&#10;cy9lMm9Eb2MueG1sUEsFBgAAAAAGAAYAWQEAAG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 w:val="0"/>
                          <w:bCs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1229360</wp:posOffset>
                </wp:positionH>
                <wp:positionV relativeFrom="paragraph">
                  <wp:posOffset>-1031875</wp:posOffset>
                </wp:positionV>
                <wp:extent cx="1292860" cy="572135"/>
                <wp:effectExtent l="0" t="0" r="0" b="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860" cy="572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.8pt;margin-top:-81.25pt;height:45.05pt;width:101.8pt;z-index:251692032;mso-width-relative:page;mso-height-relative:page;" filled="f" stroked="f" coordsize="21600,21600" o:gfxdata="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SpQxp3QAAAAwBAAAPAAAAAAAAAAEAIAAAACIA&#10;AABkcnMvZG93bnJldi54bWxQSwECFAAUAAAACACHTuJAoDrmgT0CAABq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2424430</wp:posOffset>
                </wp:positionH>
                <wp:positionV relativeFrom="paragraph">
                  <wp:posOffset>-925195</wp:posOffset>
                </wp:positionV>
                <wp:extent cx="2262505" cy="476250"/>
                <wp:effectExtent l="0" t="0" r="0" b="0"/>
                <wp:wrapNone/>
                <wp:docPr id="158" name="文本框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微软雅黑"/>
                                <w:b w:val="0"/>
                                <w:bCs/>
                                <w:color w:val="FFFFFF" w:themeColor="background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9pt;margin-top:-72.85pt;height:37.5pt;width:178.15pt;z-index:251705344;mso-width-relative:page;mso-height-relative:page;" filled="f" stroked="f" coordsize="21600,21600" o:gfxdata="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mjmYC2wAAAAwBAAAPAAAAAAAAAAEAIAAAACIAAABkcnMv&#10;ZG93bnJldi54bWxQSwECFAAUAAAACACHTuJAwB3Z3jkCAABq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微软雅黑"/>
                          <w:b w:val="0"/>
                          <w:bCs/>
                          <w:color w:val="FFFFFF" w:themeColor="background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1075055</wp:posOffset>
                </wp:positionH>
                <wp:positionV relativeFrom="paragraph">
                  <wp:posOffset>-922655</wp:posOffset>
                </wp:positionV>
                <wp:extent cx="3124200" cy="45720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54225" y="29845"/>
                          <a:ext cx="3124200" cy="457200"/>
                        </a:xfrm>
                        <a:prstGeom prst="rect">
                          <a:avLst/>
                        </a:prstGeom>
                        <a:solidFill>
                          <a:srgbClr val="627C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4.65pt;margin-top:-72.65pt;height:36pt;width:246pt;z-index:251662336;v-text-anchor:middle;mso-width-relative:page;mso-height-relative:page;" fillcolor="#627C88" filled="t" stroked="f" coordsize="21600,21600" o:gfxdata="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HtPVnTZAAAADAEAAA8AAAAAAAAAAQAgAAAA&#10;IgAAAGRycy9kb3ducmV2LnhtbFBLAQIUABQAAAAIAIdO4kC+mhMKfAIAAOAEAAAOAAAAAAAAAAEA&#10;IAAAACg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column">
                  <wp:posOffset>-1210945</wp:posOffset>
                </wp:positionH>
                <wp:positionV relativeFrom="paragraph">
                  <wp:posOffset>-948055</wp:posOffset>
                </wp:positionV>
                <wp:extent cx="7731125" cy="10841990"/>
                <wp:effectExtent l="0" t="0" r="3175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125" cy="108419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5.35pt;margin-top:-74.65pt;height:853.7pt;width:608.75pt;z-index:-251630592;v-text-anchor:middle;mso-width-relative:page;mso-height-relative:page;" fillcolor="#FFFFFF [3212]" filled="t" stroked="f" coordsize="21600,21600" o:gfxdata="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vEajtwAAAAPAQAADwAAAAAAAAABACAAAAAiAAAA&#10;ZHJzL2Rvd25yZXYueG1sUEsBAhQAFAAAAAgAh07iQLIIO/t1AgAA2AQAAA4AAAAAAAAAAQAgAAAA&#10;KwEAAGRycy9lMm9Eb2MueG1sUEsFBgAAAAAGAAYAWQEAABIGAAAAAA==&#10;">
                <v:fill on="t" focussize="0,0"/>
                <v:stroke on="f" weight="1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8810F"/>
    <w:multiLevelType w:val="singleLevel"/>
    <w:tmpl w:val="081881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CFD"/>
    <w:rsid w:val="00370CFD"/>
    <w:rsid w:val="01F1346D"/>
    <w:rsid w:val="06E63BCE"/>
    <w:rsid w:val="0C9E6EA7"/>
    <w:rsid w:val="15355D15"/>
    <w:rsid w:val="17B91A99"/>
    <w:rsid w:val="1E872BB7"/>
    <w:rsid w:val="25634909"/>
    <w:rsid w:val="2C121B5F"/>
    <w:rsid w:val="2D5B4192"/>
    <w:rsid w:val="30187119"/>
    <w:rsid w:val="51435FE3"/>
    <w:rsid w:val="5ADD6576"/>
    <w:rsid w:val="5B4927A8"/>
    <w:rsid w:val="61215D80"/>
    <w:rsid w:val="636F4A8C"/>
    <w:rsid w:val="756C5CD2"/>
    <w:rsid w:val="78DB4B53"/>
    <w:rsid w:val="7A9B27E4"/>
    <w:rsid w:val="7C78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wps&#19979;&#36733;\fb7336da-6995-42bf-85be-5439dea391a9\&#31616;&#32422;&#32771;&#30740;&#22797;&#35797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简约考研复试简历.docx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2022-01-10T09:07:00Z</dcterms:created>
  <dc:creator>Mr Lee</dc:creator>
  <cp:lastModifiedBy>Mr Lee</cp:lastModifiedBy>
  <dcterms:modified xsi:type="dcterms:W3CDTF">2022-01-10T13:16:13Z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KSOTemplateUUID">
    <vt:lpwstr>v1.0_mb_FXpkKYbWFMevHBEzbaQsTA==</vt:lpwstr>
  </property>
</Properties>
</file>