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885"/>
        </w:tabs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28840" cy="10692130"/>
                <wp:effectExtent l="0" t="0" r="10160" b="13970"/>
                <wp:wrapNone/>
                <wp:docPr id="181" name="组合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9027" cy="10691813"/>
                          <a:chOff x="0" y="0"/>
                          <a:chExt cx="7229027" cy="10691813"/>
                        </a:xfrm>
                      </wpg:grpSpPr>
                      <pic:pic xmlns:pic="http://schemas.openxmlformats.org/drawingml/2006/picture">
                        <pic:nvPicPr>
                          <pic:cNvPr id="2" name="图片 2" descr="C:\Users\Administrator\Desktop\头像照片\长方形.png长方形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975511" y="406023"/>
                            <a:ext cx="1083973" cy="1535873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420185" y="338953"/>
                            <a:ext cx="3352800" cy="797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spacing w:line="672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262626"/>
                                  <w:spacing w:val="60"/>
                                  <w:sz w:val="48"/>
                                  <w:szCs w:val="48"/>
                                </w:rPr>
                                <w:t>逗西甘</w:t>
                              </w:r>
                            </w:p>
                            <w:p>
                              <w:pPr>
                                <w:spacing w:line="44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262626"/>
                                </w:rPr>
                                <w:t>报考院校：华中科技大学 / 物流工程专业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4" name="文本框 42"/>
                        <wps:cNvSpPr txBox="1"/>
                        <wps:spPr>
                          <a:xfrm>
                            <a:off x="674921" y="1175235"/>
                            <a:ext cx="1620520" cy="72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50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262626"/>
                                  <w:sz w:val="20"/>
                                  <w:szCs w:val="20"/>
                                </w:rPr>
                                <w:t xml:space="preserve">生日：1997.08.08                    </w:t>
                              </w:r>
                            </w:p>
                            <w:p>
                              <w:pPr>
                                <w:spacing w:line="50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262626"/>
                                  <w:sz w:val="20"/>
                                  <w:szCs w:val="20"/>
                                </w:rPr>
                                <w:t>电话：188 0808 0808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" name="文本框 42"/>
                        <wps:cNvSpPr txBox="1"/>
                        <wps:spPr>
                          <a:xfrm>
                            <a:off x="2502959" y="1175235"/>
                            <a:ext cx="2439035" cy="72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50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262626"/>
                                  <w:sz w:val="20"/>
                                  <w:szCs w:val="20"/>
                                </w:rPr>
                                <w:t>现居：武汉市洪山区</w:t>
                              </w:r>
                            </w:p>
                            <w:p>
                              <w:pPr>
                                <w:spacing w:line="50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262626"/>
                                  <w:sz w:val="20"/>
                                  <w:szCs w:val="20"/>
                                </w:rPr>
                                <w:t>邮箱：188 docer@qq.com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location-pointer_64679"/>
                        <wps:cNvSpPr>
                          <a:spLocks noChangeAspect="1"/>
                        </wps:cNvSpPr>
                        <wps:spPr bwMode="auto">
                          <a:xfrm>
                            <a:off x="2291911" y="1336444"/>
                            <a:ext cx="135274" cy="167182"/>
                          </a:xfrm>
                          <a:custGeom>
                            <a:avLst/>
                            <a:gdLst>
                              <a:gd name="connsiteX0" fmla="*/ 243063 w 485843"/>
                              <a:gd name="connsiteY0" fmla="*/ 122511 h 600441"/>
                              <a:gd name="connsiteX1" fmla="*/ 130548 w 485843"/>
                              <a:gd name="connsiteY1" fmla="*/ 234807 h 600441"/>
                              <a:gd name="connsiteX2" fmla="*/ 243063 w 485843"/>
                              <a:gd name="connsiteY2" fmla="*/ 346860 h 600441"/>
                              <a:gd name="connsiteX3" fmla="*/ 355578 w 485843"/>
                              <a:gd name="connsiteY3" fmla="*/ 234807 h 600441"/>
                              <a:gd name="connsiteX4" fmla="*/ 243063 w 485843"/>
                              <a:gd name="connsiteY4" fmla="*/ 122511 h 600441"/>
                              <a:gd name="connsiteX5" fmla="*/ 243063 w 485843"/>
                              <a:gd name="connsiteY5" fmla="*/ 90183 h 600441"/>
                              <a:gd name="connsiteX6" fmla="*/ 387969 w 485843"/>
                              <a:gd name="connsiteY6" fmla="*/ 234807 h 600441"/>
                              <a:gd name="connsiteX7" fmla="*/ 243063 w 485843"/>
                              <a:gd name="connsiteY7" fmla="*/ 379431 h 600441"/>
                              <a:gd name="connsiteX8" fmla="*/ 98157 w 485843"/>
                              <a:gd name="connsiteY8" fmla="*/ 234807 h 600441"/>
                              <a:gd name="connsiteX9" fmla="*/ 243063 w 485843"/>
                              <a:gd name="connsiteY9" fmla="*/ 90183 h 600441"/>
                              <a:gd name="connsiteX10" fmla="*/ 243043 w 485843"/>
                              <a:gd name="connsiteY10" fmla="*/ 48619 h 600441"/>
                              <a:gd name="connsiteX11" fmla="*/ 48706 w 485843"/>
                              <a:gd name="connsiteY11" fmla="*/ 242607 h 600441"/>
                              <a:gd name="connsiteX12" fmla="*/ 243043 w 485843"/>
                              <a:gd name="connsiteY12" fmla="*/ 541612 h 600441"/>
                              <a:gd name="connsiteX13" fmla="*/ 437137 w 485843"/>
                              <a:gd name="connsiteY13" fmla="*/ 242607 h 600441"/>
                              <a:gd name="connsiteX14" fmla="*/ 243043 w 485843"/>
                              <a:gd name="connsiteY14" fmla="*/ 48619 h 600441"/>
                              <a:gd name="connsiteX15" fmla="*/ 243043 w 485843"/>
                              <a:gd name="connsiteY15" fmla="*/ 0 h 600441"/>
                              <a:gd name="connsiteX16" fmla="*/ 485843 w 485843"/>
                              <a:gd name="connsiteY16" fmla="*/ 242607 h 600441"/>
                              <a:gd name="connsiteX17" fmla="*/ 371384 w 485843"/>
                              <a:gd name="connsiteY17" fmla="*/ 469657 h 600441"/>
                              <a:gd name="connsiteX18" fmla="*/ 260090 w 485843"/>
                              <a:gd name="connsiteY18" fmla="*/ 593391 h 600441"/>
                              <a:gd name="connsiteX19" fmla="*/ 243043 w 485843"/>
                              <a:gd name="connsiteY19" fmla="*/ 600441 h 600441"/>
                              <a:gd name="connsiteX20" fmla="*/ 225996 w 485843"/>
                              <a:gd name="connsiteY20" fmla="*/ 593391 h 600441"/>
                              <a:gd name="connsiteX21" fmla="*/ 114703 w 485843"/>
                              <a:gd name="connsiteY21" fmla="*/ 469657 h 600441"/>
                              <a:gd name="connsiteX22" fmla="*/ 0 w 485843"/>
                              <a:gd name="connsiteY22" fmla="*/ 242607 h 600441"/>
                              <a:gd name="connsiteX23" fmla="*/ 243043 w 485843"/>
                              <a:gd name="connsiteY23" fmla="*/ 0 h 6004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485843" h="600441">
                                <a:moveTo>
                                  <a:pt x="243063" y="122511"/>
                                </a:moveTo>
                                <a:cubicBezTo>
                                  <a:pt x="180960" y="122511"/>
                                  <a:pt x="130548" y="172825"/>
                                  <a:pt x="130548" y="234807"/>
                                </a:cubicBezTo>
                                <a:cubicBezTo>
                                  <a:pt x="130548" y="296546"/>
                                  <a:pt x="180960" y="346860"/>
                                  <a:pt x="243063" y="346860"/>
                                </a:cubicBezTo>
                                <a:cubicBezTo>
                                  <a:pt x="304922" y="346860"/>
                                  <a:pt x="355578" y="296546"/>
                                  <a:pt x="355578" y="234807"/>
                                </a:cubicBezTo>
                                <a:cubicBezTo>
                                  <a:pt x="355578" y="172825"/>
                                  <a:pt x="304922" y="122511"/>
                                  <a:pt x="243063" y="122511"/>
                                </a:cubicBezTo>
                                <a:close/>
                                <a:moveTo>
                                  <a:pt x="243063" y="90183"/>
                                </a:moveTo>
                                <a:cubicBezTo>
                                  <a:pt x="322944" y="90183"/>
                                  <a:pt x="387969" y="155082"/>
                                  <a:pt x="387969" y="234807"/>
                                </a:cubicBezTo>
                                <a:cubicBezTo>
                                  <a:pt x="387969" y="314533"/>
                                  <a:pt x="322944" y="379431"/>
                                  <a:pt x="243063" y="379431"/>
                                </a:cubicBezTo>
                                <a:cubicBezTo>
                                  <a:pt x="163182" y="379431"/>
                                  <a:pt x="98157" y="314533"/>
                                  <a:pt x="98157" y="234807"/>
                                </a:cubicBezTo>
                                <a:cubicBezTo>
                                  <a:pt x="98157" y="155082"/>
                                  <a:pt x="163182" y="90183"/>
                                  <a:pt x="243063" y="90183"/>
                                </a:cubicBezTo>
                                <a:close/>
                                <a:moveTo>
                                  <a:pt x="243043" y="48619"/>
                                </a:moveTo>
                                <a:cubicBezTo>
                                  <a:pt x="135890" y="48619"/>
                                  <a:pt x="48706" y="135646"/>
                                  <a:pt x="48706" y="242607"/>
                                </a:cubicBezTo>
                                <a:cubicBezTo>
                                  <a:pt x="48706" y="325016"/>
                                  <a:pt x="176316" y="473060"/>
                                  <a:pt x="243043" y="541612"/>
                                </a:cubicBezTo>
                                <a:cubicBezTo>
                                  <a:pt x="309771" y="473060"/>
                                  <a:pt x="437137" y="325016"/>
                                  <a:pt x="437137" y="242607"/>
                                </a:cubicBezTo>
                                <a:cubicBezTo>
                                  <a:pt x="437137" y="135646"/>
                                  <a:pt x="350197" y="48619"/>
                                  <a:pt x="243043" y="48619"/>
                                </a:cubicBezTo>
                                <a:close/>
                                <a:moveTo>
                                  <a:pt x="243043" y="0"/>
                                </a:moveTo>
                                <a:cubicBezTo>
                                  <a:pt x="376985" y="0"/>
                                  <a:pt x="485843" y="108663"/>
                                  <a:pt x="485843" y="242607"/>
                                </a:cubicBezTo>
                                <a:cubicBezTo>
                                  <a:pt x="485843" y="298033"/>
                                  <a:pt x="447365" y="374607"/>
                                  <a:pt x="371384" y="469657"/>
                                </a:cubicBezTo>
                                <a:cubicBezTo>
                                  <a:pt x="316346" y="538452"/>
                                  <a:pt x="262282" y="591204"/>
                                  <a:pt x="260090" y="593391"/>
                                </a:cubicBezTo>
                                <a:cubicBezTo>
                                  <a:pt x="255220" y="598010"/>
                                  <a:pt x="249132" y="600441"/>
                                  <a:pt x="243043" y="600441"/>
                                </a:cubicBezTo>
                                <a:cubicBezTo>
                                  <a:pt x="236955" y="600441"/>
                                  <a:pt x="230867" y="598010"/>
                                  <a:pt x="225996" y="593391"/>
                                </a:cubicBezTo>
                                <a:cubicBezTo>
                                  <a:pt x="223804" y="591204"/>
                                  <a:pt x="169741" y="538452"/>
                                  <a:pt x="114703" y="469657"/>
                                </a:cubicBezTo>
                                <a:cubicBezTo>
                                  <a:pt x="38721" y="374607"/>
                                  <a:pt x="0" y="298033"/>
                                  <a:pt x="0" y="242607"/>
                                </a:cubicBezTo>
                                <a:cubicBezTo>
                                  <a:pt x="0" y="108663"/>
                                  <a:pt x="109102" y="0"/>
                                  <a:pt x="2430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lumMod val="85000"/>
                              <a:lumOff val="15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" name="analog-stopwatch_67066"/>
                        <wps:cNvSpPr>
                          <a:spLocks noChangeAspect="1"/>
                        </wps:cNvSpPr>
                        <wps:spPr bwMode="auto">
                          <a:xfrm>
                            <a:off x="512884" y="1332238"/>
                            <a:ext cx="146240" cy="172244"/>
                          </a:xfrm>
                          <a:custGeom>
                            <a:avLst/>
                            <a:gdLst>
                              <a:gd name="connsiteX0" fmla="*/ 257566 w 515127"/>
                              <a:gd name="connsiteY0" fmla="*/ 250649 h 606722"/>
                              <a:gd name="connsiteX1" fmla="*/ 277416 w 515127"/>
                              <a:gd name="connsiteY1" fmla="*/ 270375 h 606722"/>
                              <a:gd name="connsiteX2" fmla="*/ 277416 w 515127"/>
                              <a:gd name="connsiteY2" fmla="*/ 329730 h 606722"/>
                              <a:gd name="connsiteX3" fmla="*/ 336876 w 515127"/>
                              <a:gd name="connsiteY3" fmla="*/ 329730 h 606722"/>
                              <a:gd name="connsiteX4" fmla="*/ 356637 w 515127"/>
                              <a:gd name="connsiteY4" fmla="*/ 349544 h 606722"/>
                              <a:gd name="connsiteX5" fmla="*/ 336876 w 515127"/>
                              <a:gd name="connsiteY5" fmla="*/ 369270 h 606722"/>
                              <a:gd name="connsiteX6" fmla="*/ 257566 w 515127"/>
                              <a:gd name="connsiteY6" fmla="*/ 369270 h 606722"/>
                              <a:gd name="connsiteX7" fmla="*/ 237805 w 515127"/>
                              <a:gd name="connsiteY7" fmla="*/ 349544 h 606722"/>
                              <a:gd name="connsiteX8" fmla="*/ 237805 w 515127"/>
                              <a:gd name="connsiteY8" fmla="*/ 270375 h 606722"/>
                              <a:gd name="connsiteX9" fmla="*/ 257566 w 515127"/>
                              <a:gd name="connsiteY9" fmla="*/ 250649 h 606722"/>
                              <a:gd name="connsiteX10" fmla="*/ 257519 w 515127"/>
                              <a:gd name="connsiteY10" fmla="*/ 210956 h 606722"/>
                              <a:gd name="connsiteX11" fmla="*/ 118851 w 515127"/>
                              <a:gd name="connsiteY11" fmla="*/ 349521 h 606722"/>
                              <a:gd name="connsiteX12" fmla="*/ 257519 w 515127"/>
                              <a:gd name="connsiteY12" fmla="*/ 487996 h 606722"/>
                              <a:gd name="connsiteX13" fmla="*/ 396276 w 515127"/>
                              <a:gd name="connsiteY13" fmla="*/ 349521 h 606722"/>
                              <a:gd name="connsiteX14" fmla="*/ 257519 w 515127"/>
                              <a:gd name="connsiteY14" fmla="*/ 210956 h 606722"/>
                              <a:gd name="connsiteX15" fmla="*/ 257519 w 515127"/>
                              <a:gd name="connsiteY15" fmla="*/ 171404 h 606722"/>
                              <a:gd name="connsiteX16" fmla="*/ 435882 w 515127"/>
                              <a:gd name="connsiteY16" fmla="*/ 349521 h 606722"/>
                              <a:gd name="connsiteX17" fmla="*/ 257519 w 515127"/>
                              <a:gd name="connsiteY17" fmla="*/ 527548 h 606722"/>
                              <a:gd name="connsiteX18" fmla="*/ 79245 w 515127"/>
                              <a:gd name="connsiteY18" fmla="*/ 349521 h 606722"/>
                              <a:gd name="connsiteX19" fmla="*/ 257519 w 515127"/>
                              <a:gd name="connsiteY19" fmla="*/ 171404 h 606722"/>
                              <a:gd name="connsiteX20" fmla="*/ 257564 w 515127"/>
                              <a:gd name="connsiteY20" fmla="*/ 131884 h 606722"/>
                              <a:gd name="connsiteX21" fmla="*/ 39694 w 515127"/>
                              <a:gd name="connsiteY21" fmla="*/ 349530 h 606722"/>
                              <a:gd name="connsiteX22" fmla="*/ 257564 w 515127"/>
                              <a:gd name="connsiteY22" fmla="*/ 567086 h 606722"/>
                              <a:gd name="connsiteX23" fmla="*/ 475522 w 515127"/>
                              <a:gd name="connsiteY23" fmla="*/ 349530 h 606722"/>
                              <a:gd name="connsiteX24" fmla="*/ 257564 w 515127"/>
                              <a:gd name="connsiteY24" fmla="*/ 131884 h 606722"/>
                              <a:gd name="connsiteX25" fmla="*/ 237806 w 515127"/>
                              <a:gd name="connsiteY25" fmla="*/ 39548 h 606722"/>
                              <a:gd name="connsiteX26" fmla="*/ 237806 w 515127"/>
                              <a:gd name="connsiteY26" fmla="*/ 92337 h 606722"/>
                              <a:gd name="connsiteX27" fmla="*/ 277410 w 515127"/>
                              <a:gd name="connsiteY27" fmla="*/ 92337 h 606722"/>
                              <a:gd name="connsiteX28" fmla="*/ 277410 w 515127"/>
                              <a:gd name="connsiteY28" fmla="*/ 39548 h 606722"/>
                              <a:gd name="connsiteX29" fmla="*/ 178354 w 515127"/>
                              <a:gd name="connsiteY29" fmla="*/ 0 h 606722"/>
                              <a:gd name="connsiteX30" fmla="*/ 336862 w 515127"/>
                              <a:gd name="connsiteY30" fmla="*/ 0 h 606722"/>
                              <a:gd name="connsiteX31" fmla="*/ 356620 w 515127"/>
                              <a:gd name="connsiteY31" fmla="*/ 19818 h 606722"/>
                              <a:gd name="connsiteX32" fmla="*/ 336862 w 515127"/>
                              <a:gd name="connsiteY32" fmla="*/ 39548 h 606722"/>
                              <a:gd name="connsiteX33" fmla="*/ 317015 w 515127"/>
                              <a:gd name="connsiteY33" fmla="*/ 39548 h 606722"/>
                              <a:gd name="connsiteX34" fmla="*/ 317015 w 515127"/>
                              <a:gd name="connsiteY34" fmla="*/ 99269 h 606722"/>
                              <a:gd name="connsiteX35" fmla="*/ 402632 w 515127"/>
                              <a:gd name="connsiteY35" fmla="*/ 137128 h 606722"/>
                              <a:gd name="connsiteX36" fmla="*/ 427730 w 515127"/>
                              <a:gd name="connsiteY36" fmla="*/ 112066 h 606722"/>
                              <a:gd name="connsiteX37" fmla="*/ 411977 w 515127"/>
                              <a:gd name="connsiteY37" fmla="*/ 96425 h 606722"/>
                              <a:gd name="connsiteX38" fmla="*/ 411977 w 515127"/>
                              <a:gd name="connsiteY38" fmla="*/ 68431 h 606722"/>
                              <a:gd name="connsiteX39" fmla="*/ 440012 w 515127"/>
                              <a:gd name="connsiteY39" fmla="*/ 68431 h 606722"/>
                              <a:gd name="connsiteX40" fmla="*/ 499463 w 515127"/>
                              <a:gd name="connsiteY40" fmla="*/ 127796 h 606722"/>
                              <a:gd name="connsiteX41" fmla="*/ 499463 w 515127"/>
                              <a:gd name="connsiteY41" fmla="*/ 155791 h 606722"/>
                              <a:gd name="connsiteX42" fmla="*/ 471429 w 515127"/>
                              <a:gd name="connsiteY42" fmla="*/ 155791 h 606722"/>
                              <a:gd name="connsiteX43" fmla="*/ 455676 w 515127"/>
                              <a:gd name="connsiteY43" fmla="*/ 140061 h 606722"/>
                              <a:gd name="connsiteX44" fmla="*/ 433693 w 515127"/>
                              <a:gd name="connsiteY44" fmla="*/ 162012 h 606722"/>
                              <a:gd name="connsiteX45" fmla="*/ 515127 w 515127"/>
                              <a:gd name="connsiteY45" fmla="*/ 349530 h 606722"/>
                              <a:gd name="connsiteX46" fmla="*/ 257564 w 515127"/>
                              <a:gd name="connsiteY46" fmla="*/ 606722 h 606722"/>
                              <a:gd name="connsiteX47" fmla="*/ 0 w 515127"/>
                              <a:gd name="connsiteY47" fmla="*/ 349530 h 606722"/>
                              <a:gd name="connsiteX48" fmla="*/ 81434 w 515127"/>
                              <a:gd name="connsiteY48" fmla="*/ 162012 h 606722"/>
                              <a:gd name="connsiteX49" fmla="*/ 59451 w 515127"/>
                              <a:gd name="connsiteY49" fmla="*/ 140061 h 606722"/>
                              <a:gd name="connsiteX50" fmla="*/ 43788 w 515127"/>
                              <a:gd name="connsiteY50" fmla="*/ 155791 h 606722"/>
                              <a:gd name="connsiteX51" fmla="*/ 15753 w 515127"/>
                              <a:gd name="connsiteY51" fmla="*/ 155791 h 606722"/>
                              <a:gd name="connsiteX52" fmla="*/ 15753 w 515127"/>
                              <a:gd name="connsiteY52" fmla="*/ 127796 h 606722"/>
                              <a:gd name="connsiteX53" fmla="*/ 75204 w 515127"/>
                              <a:gd name="connsiteY53" fmla="*/ 68431 h 606722"/>
                              <a:gd name="connsiteX54" fmla="*/ 103239 w 515127"/>
                              <a:gd name="connsiteY54" fmla="*/ 68431 h 606722"/>
                              <a:gd name="connsiteX55" fmla="*/ 103239 w 515127"/>
                              <a:gd name="connsiteY55" fmla="*/ 96425 h 606722"/>
                              <a:gd name="connsiteX56" fmla="*/ 87486 w 515127"/>
                              <a:gd name="connsiteY56" fmla="*/ 112066 h 606722"/>
                              <a:gd name="connsiteX57" fmla="*/ 112495 w 515127"/>
                              <a:gd name="connsiteY57" fmla="*/ 137128 h 606722"/>
                              <a:gd name="connsiteX58" fmla="*/ 198201 w 515127"/>
                              <a:gd name="connsiteY58" fmla="*/ 99269 h 606722"/>
                              <a:gd name="connsiteX59" fmla="*/ 198201 w 515127"/>
                              <a:gd name="connsiteY59" fmla="*/ 39548 h 606722"/>
                              <a:gd name="connsiteX60" fmla="*/ 178354 w 515127"/>
                              <a:gd name="connsiteY60" fmla="*/ 39548 h 606722"/>
                              <a:gd name="connsiteX61" fmla="*/ 158507 w 515127"/>
                              <a:gd name="connsiteY61" fmla="*/ 19818 h 606722"/>
                              <a:gd name="connsiteX62" fmla="*/ 178354 w 515127"/>
                              <a:gd name="connsiteY62" fmla="*/ 0 h 6067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</a:cxnLst>
                            <a:rect l="l" t="t" r="r" b="b"/>
                            <a:pathLst>
                              <a:path w="515127" h="606722">
                                <a:moveTo>
                                  <a:pt x="257566" y="250649"/>
                                </a:moveTo>
                                <a:cubicBezTo>
                                  <a:pt x="268514" y="250649"/>
                                  <a:pt x="277416" y="259446"/>
                                  <a:pt x="277416" y="270375"/>
                                </a:cubicBezTo>
                                <a:lnTo>
                                  <a:pt x="277416" y="329730"/>
                                </a:lnTo>
                                <a:lnTo>
                                  <a:pt x="336876" y="329730"/>
                                </a:lnTo>
                                <a:cubicBezTo>
                                  <a:pt x="347825" y="329730"/>
                                  <a:pt x="356637" y="338615"/>
                                  <a:pt x="356637" y="349544"/>
                                </a:cubicBezTo>
                                <a:cubicBezTo>
                                  <a:pt x="356637" y="360473"/>
                                  <a:pt x="347825" y="369270"/>
                                  <a:pt x="336876" y="369270"/>
                                </a:cubicBezTo>
                                <a:lnTo>
                                  <a:pt x="257566" y="369270"/>
                                </a:lnTo>
                                <a:cubicBezTo>
                                  <a:pt x="246617" y="369270"/>
                                  <a:pt x="237805" y="360473"/>
                                  <a:pt x="237805" y="349544"/>
                                </a:cubicBezTo>
                                <a:lnTo>
                                  <a:pt x="237805" y="270375"/>
                                </a:lnTo>
                                <a:cubicBezTo>
                                  <a:pt x="237805" y="259446"/>
                                  <a:pt x="246617" y="250649"/>
                                  <a:pt x="257566" y="250649"/>
                                </a:cubicBezTo>
                                <a:close/>
                                <a:moveTo>
                                  <a:pt x="257519" y="210956"/>
                                </a:moveTo>
                                <a:cubicBezTo>
                                  <a:pt x="181065" y="210956"/>
                                  <a:pt x="118851" y="273172"/>
                                  <a:pt x="118851" y="349521"/>
                                </a:cubicBezTo>
                                <a:cubicBezTo>
                                  <a:pt x="118851" y="425869"/>
                                  <a:pt x="181065" y="487996"/>
                                  <a:pt x="257519" y="487996"/>
                                </a:cubicBezTo>
                                <a:cubicBezTo>
                                  <a:pt x="334062" y="487996"/>
                                  <a:pt x="396276" y="425869"/>
                                  <a:pt x="396276" y="349521"/>
                                </a:cubicBezTo>
                                <a:cubicBezTo>
                                  <a:pt x="396276" y="273172"/>
                                  <a:pt x="334062" y="210956"/>
                                  <a:pt x="257519" y="210956"/>
                                </a:cubicBezTo>
                                <a:close/>
                                <a:moveTo>
                                  <a:pt x="257519" y="171404"/>
                                </a:moveTo>
                                <a:cubicBezTo>
                                  <a:pt x="355868" y="171404"/>
                                  <a:pt x="435882" y="251308"/>
                                  <a:pt x="435882" y="349521"/>
                                </a:cubicBezTo>
                                <a:cubicBezTo>
                                  <a:pt x="435882" y="447645"/>
                                  <a:pt x="355868" y="527548"/>
                                  <a:pt x="257519" y="527548"/>
                                </a:cubicBezTo>
                                <a:cubicBezTo>
                                  <a:pt x="159259" y="527548"/>
                                  <a:pt x="79245" y="447645"/>
                                  <a:pt x="79245" y="349521"/>
                                </a:cubicBezTo>
                                <a:cubicBezTo>
                                  <a:pt x="79245" y="251308"/>
                                  <a:pt x="159259" y="171404"/>
                                  <a:pt x="257519" y="171404"/>
                                </a:cubicBezTo>
                                <a:close/>
                                <a:moveTo>
                                  <a:pt x="257564" y="131884"/>
                                </a:moveTo>
                                <a:cubicBezTo>
                                  <a:pt x="137415" y="131884"/>
                                  <a:pt x="39694" y="229554"/>
                                  <a:pt x="39694" y="349530"/>
                                </a:cubicBezTo>
                                <a:cubicBezTo>
                                  <a:pt x="39694" y="469505"/>
                                  <a:pt x="137415" y="567086"/>
                                  <a:pt x="257564" y="567086"/>
                                </a:cubicBezTo>
                                <a:cubicBezTo>
                                  <a:pt x="377801" y="567086"/>
                                  <a:pt x="475522" y="469505"/>
                                  <a:pt x="475522" y="349530"/>
                                </a:cubicBezTo>
                                <a:cubicBezTo>
                                  <a:pt x="475522" y="229554"/>
                                  <a:pt x="377801" y="131884"/>
                                  <a:pt x="257564" y="131884"/>
                                </a:cubicBezTo>
                                <a:close/>
                                <a:moveTo>
                                  <a:pt x="237806" y="39548"/>
                                </a:moveTo>
                                <a:lnTo>
                                  <a:pt x="237806" y="92337"/>
                                </a:lnTo>
                                <a:lnTo>
                                  <a:pt x="277410" y="92337"/>
                                </a:lnTo>
                                <a:lnTo>
                                  <a:pt x="277410" y="39548"/>
                                </a:lnTo>
                                <a:close/>
                                <a:moveTo>
                                  <a:pt x="178354" y="0"/>
                                </a:moveTo>
                                <a:lnTo>
                                  <a:pt x="336862" y="0"/>
                                </a:lnTo>
                                <a:cubicBezTo>
                                  <a:pt x="347809" y="0"/>
                                  <a:pt x="356620" y="8887"/>
                                  <a:pt x="356620" y="19818"/>
                                </a:cubicBezTo>
                                <a:cubicBezTo>
                                  <a:pt x="356620" y="30749"/>
                                  <a:pt x="347809" y="39548"/>
                                  <a:pt x="336862" y="39548"/>
                                </a:cubicBezTo>
                                <a:lnTo>
                                  <a:pt x="317015" y="39548"/>
                                </a:lnTo>
                                <a:lnTo>
                                  <a:pt x="317015" y="99269"/>
                                </a:lnTo>
                                <a:cubicBezTo>
                                  <a:pt x="348076" y="106645"/>
                                  <a:pt x="377000" y="119620"/>
                                  <a:pt x="402632" y="137128"/>
                                </a:cubicBezTo>
                                <a:lnTo>
                                  <a:pt x="427730" y="112066"/>
                                </a:lnTo>
                                <a:lnTo>
                                  <a:pt x="411977" y="96425"/>
                                </a:lnTo>
                                <a:cubicBezTo>
                                  <a:pt x="404234" y="88693"/>
                                  <a:pt x="404234" y="76162"/>
                                  <a:pt x="411977" y="68431"/>
                                </a:cubicBezTo>
                                <a:cubicBezTo>
                                  <a:pt x="419720" y="60699"/>
                                  <a:pt x="432269" y="60699"/>
                                  <a:pt x="440012" y="68431"/>
                                </a:cubicBezTo>
                                <a:lnTo>
                                  <a:pt x="499463" y="127796"/>
                                </a:lnTo>
                                <a:cubicBezTo>
                                  <a:pt x="507206" y="135528"/>
                                  <a:pt x="507206" y="148059"/>
                                  <a:pt x="499463" y="155791"/>
                                </a:cubicBezTo>
                                <a:cubicBezTo>
                                  <a:pt x="491720" y="163522"/>
                                  <a:pt x="479171" y="163522"/>
                                  <a:pt x="471429" y="155791"/>
                                </a:cubicBezTo>
                                <a:lnTo>
                                  <a:pt x="455676" y="140061"/>
                                </a:lnTo>
                                <a:lnTo>
                                  <a:pt x="433693" y="162012"/>
                                </a:lnTo>
                                <a:cubicBezTo>
                                  <a:pt x="483799" y="209024"/>
                                  <a:pt x="515127" y="275678"/>
                                  <a:pt x="515127" y="349530"/>
                                </a:cubicBezTo>
                                <a:cubicBezTo>
                                  <a:pt x="515127" y="491279"/>
                                  <a:pt x="399606" y="606722"/>
                                  <a:pt x="257564" y="606722"/>
                                </a:cubicBezTo>
                                <a:cubicBezTo>
                                  <a:pt x="115610" y="606722"/>
                                  <a:pt x="0" y="491279"/>
                                  <a:pt x="0" y="349530"/>
                                </a:cubicBezTo>
                                <a:cubicBezTo>
                                  <a:pt x="0" y="275678"/>
                                  <a:pt x="31417" y="209024"/>
                                  <a:pt x="81434" y="162012"/>
                                </a:cubicBezTo>
                                <a:lnTo>
                                  <a:pt x="59451" y="140061"/>
                                </a:lnTo>
                                <a:lnTo>
                                  <a:pt x="43788" y="155791"/>
                                </a:lnTo>
                                <a:cubicBezTo>
                                  <a:pt x="36045" y="163522"/>
                                  <a:pt x="23496" y="163522"/>
                                  <a:pt x="15753" y="155791"/>
                                </a:cubicBezTo>
                                <a:cubicBezTo>
                                  <a:pt x="8010" y="148059"/>
                                  <a:pt x="8010" y="135528"/>
                                  <a:pt x="15753" y="127796"/>
                                </a:cubicBezTo>
                                <a:lnTo>
                                  <a:pt x="75204" y="68431"/>
                                </a:lnTo>
                                <a:cubicBezTo>
                                  <a:pt x="82947" y="60699"/>
                                  <a:pt x="95496" y="60699"/>
                                  <a:pt x="103239" y="68431"/>
                                </a:cubicBezTo>
                                <a:cubicBezTo>
                                  <a:pt x="110982" y="76162"/>
                                  <a:pt x="110982" y="88693"/>
                                  <a:pt x="103239" y="96425"/>
                                </a:cubicBezTo>
                                <a:lnTo>
                                  <a:pt x="87486" y="112066"/>
                                </a:lnTo>
                                <a:lnTo>
                                  <a:pt x="112495" y="137128"/>
                                </a:lnTo>
                                <a:cubicBezTo>
                                  <a:pt x="138127" y="119620"/>
                                  <a:pt x="167051" y="106645"/>
                                  <a:pt x="198201" y="99269"/>
                                </a:cubicBezTo>
                                <a:lnTo>
                                  <a:pt x="198201" y="39548"/>
                                </a:lnTo>
                                <a:lnTo>
                                  <a:pt x="178354" y="39548"/>
                                </a:lnTo>
                                <a:cubicBezTo>
                                  <a:pt x="167407" y="39548"/>
                                  <a:pt x="158507" y="30749"/>
                                  <a:pt x="158507" y="19818"/>
                                </a:cubicBezTo>
                                <a:cubicBezTo>
                                  <a:pt x="158507" y="8887"/>
                                  <a:pt x="167407" y="0"/>
                                  <a:pt x="17835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lumMod val="85000"/>
                              <a:lumOff val="15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" name="call-volume_17819"/>
                        <wps:cNvSpPr>
                          <a:spLocks noChangeAspect="1"/>
                        </wps:cNvSpPr>
                        <wps:spPr bwMode="auto">
                          <a:xfrm>
                            <a:off x="512884" y="1664706"/>
                            <a:ext cx="146240" cy="145958"/>
                          </a:xfrm>
                          <a:custGeom>
                            <a:avLst/>
                            <a:gdLst>
                              <a:gd name="connsiteX0" fmla="*/ 242794 w 581469"/>
                              <a:gd name="connsiteY0" fmla="*/ 133875 h 580342"/>
                              <a:gd name="connsiteX1" fmla="*/ 266995 w 581469"/>
                              <a:gd name="connsiteY1" fmla="*/ 158040 h 580342"/>
                              <a:gd name="connsiteX2" fmla="*/ 242794 w 581469"/>
                              <a:gd name="connsiteY2" fmla="*/ 182204 h 580342"/>
                              <a:gd name="connsiteX3" fmla="*/ 174285 w 581469"/>
                              <a:gd name="connsiteY3" fmla="*/ 250523 h 580342"/>
                              <a:gd name="connsiteX4" fmla="*/ 149995 w 581469"/>
                              <a:gd name="connsiteY4" fmla="*/ 274865 h 580342"/>
                              <a:gd name="connsiteX5" fmla="*/ 125794 w 581469"/>
                              <a:gd name="connsiteY5" fmla="*/ 250700 h 580342"/>
                              <a:gd name="connsiteX6" fmla="*/ 242794 w 581469"/>
                              <a:gd name="connsiteY6" fmla="*/ 133875 h 580342"/>
                              <a:gd name="connsiteX7" fmla="*/ 438674 w 581469"/>
                              <a:gd name="connsiteY7" fmla="*/ 48539 h 580342"/>
                              <a:gd name="connsiteX8" fmla="*/ 435025 w 581469"/>
                              <a:gd name="connsiteY8" fmla="*/ 49517 h 580342"/>
                              <a:gd name="connsiteX9" fmla="*/ 383403 w 581469"/>
                              <a:gd name="connsiteY9" fmla="*/ 136254 h 580342"/>
                              <a:gd name="connsiteX10" fmla="*/ 384293 w 581469"/>
                              <a:gd name="connsiteY10" fmla="*/ 139809 h 580342"/>
                              <a:gd name="connsiteX11" fmla="*/ 387408 w 581469"/>
                              <a:gd name="connsiteY11" fmla="*/ 141587 h 580342"/>
                              <a:gd name="connsiteX12" fmla="*/ 411261 w 581469"/>
                              <a:gd name="connsiteY12" fmla="*/ 176246 h 580342"/>
                              <a:gd name="connsiteX13" fmla="*/ 400224 w 581469"/>
                              <a:gd name="connsiteY13" fmla="*/ 216771 h 580342"/>
                              <a:gd name="connsiteX14" fmla="*/ 216787 w 581469"/>
                              <a:gd name="connsiteY14" fmla="*/ 400112 h 580342"/>
                              <a:gd name="connsiteX15" fmla="*/ 184835 w 581469"/>
                              <a:gd name="connsiteY15" fmla="*/ 411576 h 580342"/>
                              <a:gd name="connsiteX16" fmla="*/ 142825 w 581469"/>
                              <a:gd name="connsiteY16" fmla="*/ 389003 h 580342"/>
                              <a:gd name="connsiteX17" fmla="*/ 138108 w 581469"/>
                              <a:gd name="connsiteY17" fmla="*/ 381627 h 580342"/>
                              <a:gd name="connsiteX18" fmla="*/ 134369 w 581469"/>
                              <a:gd name="connsiteY18" fmla="*/ 380649 h 580342"/>
                              <a:gd name="connsiteX19" fmla="*/ 49637 w 581469"/>
                              <a:gd name="connsiteY19" fmla="*/ 435749 h 580342"/>
                              <a:gd name="connsiteX20" fmla="*/ 48925 w 581469"/>
                              <a:gd name="connsiteY20" fmla="*/ 439482 h 580342"/>
                              <a:gd name="connsiteX21" fmla="*/ 94762 w 581469"/>
                              <a:gd name="connsiteY21" fmla="*/ 509512 h 580342"/>
                              <a:gd name="connsiteX22" fmla="*/ 161338 w 581469"/>
                              <a:gd name="connsiteY22" fmla="*/ 524976 h 580342"/>
                              <a:gd name="connsiteX23" fmla="*/ 526610 w 581469"/>
                              <a:gd name="connsiteY23" fmla="*/ 156606 h 580342"/>
                              <a:gd name="connsiteX24" fmla="*/ 508720 w 581469"/>
                              <a:gd name="connsiteY24" fmla="*/ 89864 h 580342"/>
                              <a:gd name="connsiteX25" fmla="*/ 254712 w 581469"/>
                              <a:gd name="connsiteY25" fmla="*/ 11797 h 580342"/>
                              <a:gd name="connsiteX26" fmla="*/ 278921 w 581469"/>
                              <a:gd name="connsiteY26" fmla="*/ 35975 h 580342"/>
                              <a:gd name="connsiteX27" fmla="*/ 254712 w 581469"/>
                              <a:gd name="connsiteY27" fmla="*/ 60153 h 580342"/>
                              <a:gd name="connsiteX28" fmla="*/ 51781 w 581469"/>
                              <a:gd name="connsiteY28" fmla="*/ 262824 h 580342"/>
                              <a:gd name="connsiteX29" fmla="*/ 27572 w 581469"/>
                              <a:gd name="connsiteY29" fmla="*/ 287002 h 580342"/>
                              <a:gd name="connsiteX30" fmla="*/ 3363 w 581469"/>
                              <a:gd name="connsiteY30" fmla="*/ 262824 h 580342"/>
                              <a:gd name="connsiteX31" fmla="*/ 254712 w 581469"/>
                              <a:gd name="connsiteY31" fmla="*/ 11797 h 580342"/>
                              <a:gd name="connsiteX32" fmla="*/ 429551 w 581469"/>
                              <a:gd name="connsiteY32" fmla="*/ 649 h 580342"/>
                              <a:gd name="connsiteX33" fmla="*/ 463506 w 581469"/>
                              <a:gd name="connsiteY33" fmla="*/ 6947 h 580342"/>
                              <a:gd name="connsiteX34" fmla="*/ 533463 w 581469"/>
                              <a:gd name="connsiteY34" fmla="*/ 48272 h 580342"/>
                              <a:gd name="connsiteX35" fmla="*/ 568709 w 581469"/>
                              <a:gd name="connsiteY35" fmla="*/ 180690 h 580342"/>
                              <a:gd name="connsiteX36" fmla="*/ 185992 w 581469"/>
                              <a:gd name="connsiteY36" fmla="*/ 566745 h 580342"/>
                              <a:gd name="connsiteX37" fmla="*/ 136327 w 581469"/>
                              <a:gd name="connsiteY37" fmla="*/ 580342 h 580342"/>
                              <a:gd name="connsiteX38" fmla="*/ 54176 w 581469"/>
                              <a:gd name="connsiteY38" fmla="*/ 535995 h 580342"/>
                              <a:gd name="connsiteX39" fmla="*/ 8339 w 581469"/>
                              <a:gd name="connsiteY39" fmla="*/ 465965 h 580342"/>
                              <a:gd name="connsiteX40" fmla="*/ 1130 w 581469"/>
                              <a:gd name="connsiteY40" fmla="*/ 427573 h 580342"/>
                              <a:gd name="connsiteX41" fmla="*/ 23203 w 581469"/>
                              <a:gd name="connsiteY41" fmla="*/ 395402 h 580342"/>
                              <a:gd name="connsiteX42" fmla="*/ 107935 w 581469"/>
                              <a:gd name="connsiteY42" fmla="*/ 340302 h 580342"/>
                              <a:gd name="connsiteX43" fmla="*/ 135793 w 581469"/>
                              <a:gd name="connsiteY43" fmla="*/ 331948 h 580342"/>
                              <a:gd name="connsiteX44" fmla="*/ 178693 w 581469"/>
                              <a:gd name="connsiteY44" fmla="*/ 355054 h 580342"/>
                              <a:gd name="connsiteX45" fmla="*/ 183411 w 581469"/>
                              <a:gd name="connsiteY45" fmla="*/ 362431 h 580342"/>
                              <a:gd name="connsiteX46" fmla="*/ 185280 w 581469"/>
                              <a:gd name="connsiteY46" fmla="*/ 362875 h 580342"/>
                              <a:gd name="connsiteX47" fmla="*/ 363199 w 581469"/>
                              <a:gd name="connsiteY47" fmla="*/ 185667 h 580342"/>
                              <a:gd name="connsiteX48" fmla="*/ 362754 w 581469"/>
                              <a:gd name="connsiteY48" fmla="*/ 183267 h 580342"/>
                              <a:gd name="connsiteX49" fmla="*/ 359639 w 581469"/>
                              <a:gd name="connsiteY49" fmla="*/ 181490 h 580342"/>
                              <a:gd name="connsiteX50" fmla="*/ 336231 w 581469"/>
                              <a:gd name="connsiteY50" fmla="*/ 150207 h 580342"/>
                              <a:gd name="connsiteX51" fmla="*/ 341838 w 581469"/>
                              <a:gd name="connsiteY51" fmla="*/ 111548 h 580342"/>
                              <a:gd name="connsiteX52" fmla="*/ 393460 w 581469"/>
                              <a:gd name="connsiteY52" fmla="*/ 24810 h 580342"/>
                              <a:gd name="connsiteX53" fmla="*/ 429551 w 581469"/>
                              <a:gd name="connsiteY53" fmla="*/ 649 h 5803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</a:cxnLst>
                            <a:rect l="l" t="t" r="r" b="b"/>
                            <a:pathLst>
                              <a:path w="581469" h="580342">
                                <a:moveTo>
                                  <a:pt x="242794" y="133875"/>
                                </a:moveTo>
                                <a:cubicBezTo>
                                  <a:pt x="256140" y="133875"/>
                                  <a:pt x="266995" y="144625"/>
                                  <a:pt x="266995" y="158040"/>
                                </a:cubicBezTo>
                                <a:cubicBezTo>
                                  <a:pt x="266995" y="171455"/>
                                  <a:pt x="256140" y="182204"/>
                                  <a:pt x="242794" y="182204"/>
                                </a:cubicBezTo>
                                <a:cubicBezTo>
                                  <a:pt x="205070" y="182204"/>
                                  <a:pt x="174285" y="212854"/>
                                  <a:pt x="174285" y="250523"/>
                                </a:cubicBezTo>
                                <a:cubicBezTo>
                                  <a:pt x="174196" y="264026"/>
                                  <a:pt x="163430" y="274865"/>
                                  <a:pt x="149995" y="274865"/>
                                </a:cubicBezTo>
                                <a:cubicBezTo>
                                  <a:pt x="136560" y="274865"/>
                                  <a:pt x="125794" y="264026"/>
                                  <a:pt x="125794" y="250700"/>
                                </a:cubicBezTo>
                                <a:cubicBezTo>
                                  <a:pt x="125794" y="186380"/>
                                  <a:pt x="178200" y="133875"/>
                                  <a:pt x="242794" y="133875"/>
                                </a:cubicBezTo>
                                <a:close/>
                                <a:moveTo>
                                  <a:pt x="438674" y="48539"/>
                                </a:moveTo>
                                <a:cubicBezTo>
                                  <a:pt x="437250" y="47739"/>
                                  <a:pt x="435737" y="48272"/>
                                  <a:pt x="435025" y="49517"/>
                                </a:cubicBezTo>
                                <a:lnTo>
                                  <a:pt x="383403" y="136254"/>
                                </a:lnTo>
                                <a:cubicBezTo>
                                  <a:pt x="382691" y="138121"/>
                                  <a:pt x="383136" y="139098"/>
                                  <a:pt x="384293" y="139809"/>
                                </a:cubicBezTo>
                                <a:lnTo>
                                  <a:pt x="387408" y="141587"/>
                                </a:lnTo>
                                <a:cubicBezTo>
                                  <a:pt x="400135" y="149052"/>
                                  <a:pt x="408769" y="161672"/>
                                  <a:pt x="411261" y="176246"/>
                                </a:cubicBezTo>
                                <a:cubicBezTo>
                                  <a:pt x="413753" y="190732"/>
                                  <a:pt x="409748" y="205574"/>
                                  <a:pt x="400224" y="216771"/>
                                </a:cubicBezTo>
                                <a:cubicBezTo>
                                  <a:pt x="360084" y="264317"/>
                                  <a:pt x="295645" y="334703"/>
                                  <a:pt x="216787" y="400112"/>
                                </a:cubicBezTo>
                                <a:cubicBezTo>
                                  <a:pt x="207709" y="407577"/>
                                  <a:pt x="196494" y="411576"/>
                                  <a:pt x="184835" y="411576"/>
                                </a:cubicBezTo>
                                <a:cubicBezTo>
                                  <a:pt x="167746" y="411576"/>
                                  <a:pt x="152081" y="403045"/>
                                  <a:pt x="142825" y="389003"/>
                                </a:cubicBezTo>
                                <a:lnTo>
                                  <a:pt x="138108" y="381627"/>
                                </a:lnTo>
                                <a:cubicBezTo>
                                  <a:pt x="137396" y="380472"/>
                                  <a:pt x="135437" y="379849"/>
                                  <a:pt x="134369" y="380649"/>
                                </a:cubicBezTo>
                                <a:lnTo>
                                  <a:pt x="49637" y="435749"/>
                                </a:lnTo>
                                <a:cubicBezTo>
                                  <a:pt x="48035" y="436993"/>
                                  <a:pt x="48480" y="438860"/>
                                  <a:pt x="48925" y="439482"/>
                                </a:cubicBezTo>
                                <a:lnTo>
                                  <a:pt x="94762" y="509512"/>
                                </a:lnTo>
                                <a:cubicBezTo>
                                  <a:pt x="114343" y="537417"/>
                                  <a:pt x="145762" y="534396"/>
                                  <a:pt x="161338" y="524976"/>
                                </a:cubicBezTo>
                                <a:cubicBezTo>
                                  <a:pt x="248206" y="473075"/>
                                  <a:pt x="411706" y="357098"/>
                                  <a:pt x="526610" y="156606"/>
                                </a:cubicBezTo>
                                <a:cubicBezTo>
                                  <a:pt x="539872" y="133499"/>
                                  <a:pt x="531861" y="103550"/>
                                  <a:pt x="508720" y="89864"/>
                                </a:cubicBezTo>
                                <a:close/>
                                <a:moveTo>
                                  <a:pt x="254712" y="11797"/>
                                </a:moveTo>
                                <a:cubicBezTo>
                                  <a:pt x="268152" y="11797"/>
                                  <a:pt x="278921" y="22553"/>
                                  <a:pt x="278921" y="35975"/>
                                </a:cubicBezTo>
                                <a:cubicBezTo>
                                  <a:pt x="278921" y="49309"/>
                                  <a:pt x="268152" y="60153"/>
                                  <a:pt x="254712" y="60153"/>
                                </a:cubicBezTo>
                                <a:cubicBezTo>
                                  <a:pt x="142833" y="60153"/>
                                  <a:pt x="51781" y="151000"/>
                                  <a:pt x="51781" y="262824"/>
                                </a:cubicBezTo>
                                <a:cubicBezTo>
                                  <a:pt x="51781" y="276157"/>
                                  <a:pt x="41012" y="287002"/>
                                  <a:pt x="27572" y="287002"/>
                                </a:cubicBezTo>
                                <a:cubicBezTo>
                                  <a:pt x="14221" y="287002"/>
                                  <a:pt x="3363" y="276157"/>
                                  <a:pt x="3363" y="262824"/>
                                </a:cubicBezTo>
                                <a:cubicBezTo>
                                  <a:pt x="3363" y="124332"/>
                                  <a:pt x="116131" y="11797"/>
                                  <a:pt x="254712" y="11797"/>
                                </a:cubicBezTo>
                                <a:close/>
                                <a:moveTo>
                                  <a:pt x="429551" y="649"/>
                                </a:moveTo>
                                <a:cubicBezTo>
                                  <a:pt x="442546" y="-1406"/>
                                  <a:pt x="455184" y="1615"/>
                                  <a:pt x="463506" y="6947"/>
                                </a:cubicBezTo>
                                <a:lnTo>
                                  <a:pt x="533463" y="48272"/>
                                </a:lnTo>
                                <a:cubicBezTo>
                                  <a:pt x="579301" y="75289"/>
                                  <a:pt x="595054" y="134833"/>
                                  <a:pt x="568709" y="180690"/>
                                </a:cubicBezTo>
                                <a:cubicBezTo>
                                  <a:pt x="448198" y="390869"/>
                                  <a:pt x="277310" y="512800"/>
                                  <a:pt x="185992" y="566745"/>
                                </a:cubicBezTo>
                                <a:cubicBezTo>
                                  <a:pt x="170950" y="575632"/>
                                  <a:pt x="153772" y="580342"/>
                                  <a:pt x="136327" y="580342"/>
                                </a:cubicBezTo>
                                <a:cubicBezTo>
                                  <a:pt x="103039" y="580342"/>
                                  <a:pt x="72333" y="563723"/>
                                  <a:pt x="54176" y="535995"/>
                                </a:cubicBezTo>
                                <a:lnTo>
                                  <a:pt x="8339" y="465965"/>
                                </a:lnTo>
                                <a:cubicBezTo>
                                  <a:pt x="863" y="454590"/>
                                  <a:pt x="-1718" y="440993"/>
                                  <a:pt x="1130" y="427573"/>
                                </a:cubicBezTo>
                                <a:cubicBezTo>
                                  <a:pt x="3978" y="414242"/>
                                  <a:pt x="11810" y="402867"/>
                                  <a:pt x="23203" y="395402"/>
                                </a:cubicBezTo>
                                <a:lnTo>
                                  <a:pt x="107935" y="340302"/>
                                </a:lnTo>
                                <a:cubicBezTo>
                                  <a:pt x="116212" y="334792"/>
                                  <a:pt x="126003" y="331948"/>
                                  <a:pt x="135793" y="331948"/>
                                </a:cubicBezTo>
                                <a:cubicBezTo>
                                  <a:pt x="153149" y="331948"/>
                                  <a:pt x="169170" y="340657"/>
                                  <a:pt x="178693" y="355054"/>
                                </a:cubicBezTo>
                                <a:lnTo>
                                  <a:pt x="183411" y="362431"/>
                                </a:lnTo>
                                <a:cubicBezTo>
                                  <a:pt x="183767" y="363053"/>
                                  <a:pt x="184924" y="363142"/>
                                  <a:pt x="185280" y="362875"/>
                                </a:cubicBezTo>
                                <a:cubicBezTo>
                                  <a:pt x="259331" y="302265"/>
                                  <a:pt x="324393" y="231702"/>
                                  <a:pt x="363199" y="185667"/>
                                </a:cubicBezTo>
                                <a:cubicBezTo>
                                  <a:pt x="363288" y="185489"/>
                                  <a:pt x="363911" y="184067"/>
                                  <a:pt x="362754" y="183267"/>
                                </a:cubicBezTo>
                                <a:lnTo>
                                  <a:pt x="359639" y="181490"/>
                                </a:lnTo>
                                <a:cubicBezTo>
                                  <a:pt x="347890" y="174469"/>
                                  <a:pt x="339613" y="163449"/>
                                  <a:pt x="336231" y="150207"/>
                                </a:cubicBezTo>
                                <a:cubicBezTo>
                                  <a:pt x="332848" y="137054"/>
                                  <a:pt x="334806" y="123279"/>
                                  <a:pt x="341838" y="111548"/>
                                </a:cubicBezTo>
                                <a:lnTo>
                                  <a:pt x="393460" y="24810"/>
                                </a:lnTo>
                                <a:cubicBezTo>
                                  <a:pt x="403206" y="9836"/>
                                  <a:pt x="416557" y="2704"/>
                                  <a:pt x="429551" y="64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lumMod val="85000"/>
                              <a:lumOff val="15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" name="open-mail_17777"/>
                        <wps:cNvSpPr>
                          <a:spLocks noChangeAspect="1"/>
                        </wps:cNvSpPr>
                        <wps:spPr bwMode="auto">
                          <a:xfrm>
                            <a:off x="2283897" y="1662057"/>
                            <a:ext cx="151414" cy="151184"/>
                          </a:xfrm>
                          <a:custGeom>
                            <a:avLst/>
                            <a:gdLst>
                              <a:gd name="T0" fmla="*/ 5921 w 6827"/>
                              <a:gd name="T1" fmla="*/ 1811 h 6827"/>
                              <a:gd name="T2" fmla="*/ 5921 w 6827"/>
                              <a:gd name="T3" fmla="*/ 0 h 6827"/>
                              <a:gd name="T4" fmla="*/ 906 w 6827"/>
                              <a:gd name="T5" fmla="*/ 0 h 6827"/>
                              <a:gd name="T6" fmla="*/ 906 w 6827"/>
                              <a:gd name="T7" fmla="*/ 1811 h 6827"/>
                              <a:gd name="T8" fmla="*/ 0 w 6827"/>
                              <a:gd name="T9" fmla="*/ 1811 h 6827"/>
                              <a:gd name="T10" fmla="*/ 0 w 6827"/>
                              <a:gd name="T11" fmla="*/ 6827 h 6827"/>
                              <a:gd name="T12" fmla="*/ 6827 w 6827"/>
                              <a:gd name="T13" fmla="*/ 6827 h 6827"/>
                              <a:gd name="T14" fmla="*/ 6827 w 6827"/>
                              <a:gd name="T15" fmla="*/ 1811 h 6827"/>
                              <a:gd name="T16" fmla="*/ 5921 w 6827"/>
                              <a:gd name="T17" fmla="*/ 1811 h 6827"/>
                              <a:gd name="T18" fmla="*/ 1324 w 6827"/>
                              <a:gd name="T19" fmla="*/ 418 h 6827"/>
                              <a:gd name="T20" fmla="*/ 5503 w 6827"/>
                              <a:gd name="T21" fmla="*/ 418 h 6827"/>
                              <a:gd name="T22" fmla="*/ 5503 w 6827"/>
                              <a:gd name="T23" fmla="*/ 2691 h 6827"/>
                              <a:gd name="T24" fmla="*/ 3413 w 6827"/>
                              <a:gd name="T25" fmla="*/ 4463 h 6827"/>
                              <a:gd name="T26" fmla="*/ 1324 w 6827"/>
                              <a:gd name="T27" fmla="*/ 2691 h 6827"/>
                              <a:gd name="T28" fmla="*/ 1324 w 6827"/>
                              <a:gd name="T29" fmla="*/ 418 h 6827"/>
                              <a:gd name="T30" fmla="*/ 418 w 6827"/>
                              <a:gd name="T31" fmla="*/ 2471 h 6827"/>
                              <a:gd name="T32" fmla="*/ 2597 w 6827"/>
                              <a:gd name="T33" fmla="*/ 4319 h 6827"/>
                              <a:gd name="T34" fmla="*/ 418 w 6827"/>
                              <a:gd name="T35" fmla="*/ 6167 h 6827"/>
                              <a:gd name="T36" fmla="*/ 418 w 6827"/>
                              <a:gd name="T37" fmla="*/ 2471 h 6827"/>
                              <a:gd name="T38" fmla="*/ 779 w 6827"/>
                              <a:gd name="T39" fmla="*/ 6409 h 6827"/>
                              <a:gd name="T40" fmla="*/ 2920 w 6827"/>
                              <a:gd name="T41" fmla="*/ 4593 h 6827"/>
                              <a:gd name="T42" fmla="*/ 3413 w 6827"/>
                              <a:gd name="T43" fmla="*/ 5011 h 6827"/>
                              <a:gd name="T44" fmla="*/ 3906 w 6827"/>
                              <a:gd name="T45" fmla="*/ 4593 h 6827"/>
                              <a:gd name="T46" fmla="*/ 6048 w 6827"/>
                              <a:gd name="T47" fmla="*/ 6409 h 6827"/>
                              <a:gd name="T48" fmla="*/ 779 w 6827"/>
                              <a:gd name="T49" fmla="*/ 6409 h 6827"/>
                              <a:gd name="T50" fmla="*/ 6409 w 6827"/>
                              <a:gd name="T51" fmla="*/ 6167 h 6827"/>
                              <a:gd name="T52" fmla="*/ 4229 w 6827"/>
                              <a:gd name="T53" fmla="*/ 4319 h 6827"/>
                              <a:gd name="T54" fmla="*/ 6409 w 6827"/>
                              <a:gd name="T55" fmla="*/ 2471 h 6827"/>
                              <a:gd name="T56" fmla="*/ 6409 w 6827"/>
                              <a:gd name="T57" fmla="*/ 6167 h 6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6827" h="6827">
                                <a:moveTo>
                                  <a:pt x="5921" y="1811"/>
                                </a:moveTo>
                                <a:lnTo>
                                  <a:pt x="5921" y="0"/>
                                </a:lnTo>
                                <a:lnTo>
                                  <a:pt x="906" y="0"/>
                                </a:lnTo>
                                <a:lnTo>
                                  <a:pt x="906" y="1811"/>
                                </a:lnTo>
                                <a:lnTo>
                                  <a:pt x="0" y="1811"/>
                                </a:lnTo>
                                <a:lnTo>
                                  <a:pt x="0" y="6827"/>
                                </a:lnTo>
                                <a:lnTo>
                                  <a:pt x="6827" y="6827"/>
                                </a:lnTo>
                                <a:lnTo>
                                  <a:pt x="6827" y="1811"/>
                                </a:lnTo>
                                <a:lnTo>
                                  <a:pt x="5921" y="1811"/>
                                </a:lnTo>
                                <a:close/>
                                <a:moveTo>
                                  <a:pt x="1324" y="418"/>
                                </a:moveTo>
                                <a:lnTo>
                                  <a:pt x="5503" y="418"/>
                                </a:lnTo>
                                <a:lnTo>
                                  <a:pt x="5503" y="2691"/>
                                </a:lnTo>
                                <a:lnTo>
                                  <a:pt x="3413" y="4463"/>
                                </a:lnTo>
                                <a:lnTo>
                                  <a:pt x="1324" y="2691"/>
                                </a:lnTo>
                                <a:lnTo>
                                  <a:pt x="1324" y="418"/>
                                </a:lnTo>
                                <a:close/>
                                <a:moveTo>
                                  <a:pt x="418" y="2471"/>
                                </a:moveTo>
                                <a:lnTo>
                                  <a:pt x="2597" y="4319"/>
                                </a:lnTo>
                                <a:lnTo>
                                  <a:pt x="418" y="6167"/>
                                </a:lnTo>
                                <a:lnTo>
                                  <a:pt x="418" y="2471"/>
                                </a:lnTo>
                                <a:close/>
                                <a:moveTo>
                                  <a:pt x="779" y="6409"/>
                                </a:moveTo>
                                <a:lnTo>
                                  <a:pt x="2920" y="4593"/>
                                </a:lnTo>
                                <a:lnTo>
                                  <a:pt x="3413" y="5011"/>
                                </a:lnTo>
                                <a:lnTo>
                                  <a:pt x="3906" y="4593"/>
                                </a:lnTo>
                                <a:lnTo>
                                  <a:pt x="6048" y="6409"/>
                                </a:lnTo>
                                <a:lnTo>
                                  <a:pt x="779" y="6409"/>
                                </a:lnTo>
                                <a:close/>
                                <a:moveTo>
                                  <a:pt x="6409" y="6167"/>
                                </a:moveTo>
                                <a:lnTo>
                                  <a:pt x="4229" y="4319"/>
                                </a:lnTo>
                                <a:lnTo>
                                  <a:pt x="6409" y="2471"/>
                                </a:lnTo>
                                <a:lnTo>
                                  <a:pt x="6409" y="6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lumMod val="85000"/>
                              <a:lumOff val="15000"/>
                            </a:srgbClr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0" y="0"/>
                            <a:ext cx="265002" cy="10691813"/>
                          </a:xfrm>
                          <a:prstGeom prst="rect">
                            <a:avLst/>
                          </a:prstGeom>
                          <a:solidFill>
                            <a:srgbClr val="649EB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518470" y="2143701"/>
                            <a:ext cx="6625235" cy="7318852"/>
                            <a:chOff x="518470" y="2143701"/>
                            <a:chExt cx="6625235" cy="7318852"/>
                          </a:xfrm>
                        </wpg:grpSpPr>
                        <wps:wsp>
                          <wps:cNvPr id="59" name="矩形 59"/>
                          <wps:cNvSpPr/>
                          <wps:spPr>
                            <a:xfrm>
                              <a:off x="518470" y="3996359"/>
                              <a:ext cx="6625235" cy="30094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0" name="矩形 60"/>
                          <wps:cNvSpPr/>
                          <wps:spPr>
                            <a:xfrm>
                              <a:off x="518470" y="5821257"/>
                              <a:ext cx="6625235" cy="30094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1" name="矩形 61"/>
                          <wps:cNvSpPr/>
                          <wps:spPr>
                            <a:xfrm>
                              <a:off x="518470" y="7384205"/>
                              <a:ext cx="6625235" cy="30094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2" name="矩形 62"/>
                          <wps:cNvSpPr/>
                          <wps:spPr>
                            <a:xfrm>
                              <a:off x="552451" y="9161611"/>
                              <a:ext cx="6591254" cy="30094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63" name="矩形 63"/>
                          <wps:cNvSpPr/>
                          <wps:spPr>
                            <a:xfrm>
                              <a:off x="518470" y="2143701"/>
                              <a:ext cx="6625235" cy="300942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15954" y="4435737"/>
                            <a:ext cx="6782434" cy="10153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649EB2"/>
                                  <w:szCs w:val="21"/>
                                </w:rPr>
                                <w:t>成都稻壳儿科技大学 /  物流管理专业  /  本科学历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毕业论文：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《解析物流工程管理的现状分析及控制措施》，获得优秀论文答辩奖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技能证书：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 xml:space="preserve">CET6、CET4、ERP沙盘模拟培训结业证书 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荣誉奖励：</w:t>
                              </w: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稻壳大学一等奖学金、2017-2018年度优秀党员、2019届优秀毕业生代表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文本框 192"/>
                        <wps:cNvSpPr txBox="1">
                          <a:spLocks noChangeArrowheads="1"/>
                        </wps:cNvSpPr>
                        <wps:spPr bwMode="auto">
                          <a:xfrm>
                            <a:off x="415954" y="6219803"/>
                            <a:ext cx="6782434" cy="786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649EB2"/>
                                  <w:szCs w:val="21"/>
                                </w:rPr>
                                <w:t>萧山安能物流股份有限公司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000000"/>
                                  <w:szCs w:val="21"/>
                                </w:rPr>
                                <w:t>岗位：物流专员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担任分区运营助理，期间协同武汉片区分区拆建，协助完成徐东站数据考核，日常运营，搭建分区现有运营架构。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文本框 193"/>
                        <wps:cNvSpPr txBox="1">
                          <a:spLocks noChangeArrowheads="1"/>
                        </wps:cNvSpPr>
                        <wps:spPr bwMode="auto">
                          <a:xfrm>
                            <a:off x="415954" y="7773044"/>
                            <a:ext cx="6782610" cy="1015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649EB2"/>
                                  <w:szCs w:val="21"/>
                                </w:rPr>
                                <w:t>珠海稻壳儿大学学生会体育部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000000"/>
                                  <w:szCs w:val="21"/>
                                </w:rPr>
                                <w:t>岗位：部长</w:t>
                              </w:r>
                            </w:p>
                            <w:p>
                              <w:pPr>
                                <w:spacing w:line="360" w:lineRule="exact"/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计划学联纳新选拔，并组织筹备校区三人篮球赛， 提升学联知名度；通过纳新学联成员超过30名，建立了长期有效的选拔机制，保证了学联人才储备。三人篮球赛也已经成功举办两届，每届球赛有1万人民币以上的稳定赞助。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文本框 194"/>
                        <wps:cNvSpPr txBox="1">
                          <a:spLocks noChangeArrowheads="1"/>
                        </wps:cNvSpPr>
                        <wps:spPr bwMode="auto">
                          <a:xfrm>
                            <a:off x="415954" y="9624222"/>
                            <a:ext cx="6782434" cy="786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color w:val="414141"/>
                                  <w:szCs w:val="21"/>
                                </w:rPr>
                                <w:t>本人性格开朗，为人细心，一丝不苟，能吃苦耐劳，工作脚踏实地，有较强的责任心，具有团队合作精神，又具有较强的独立工作能力，思维活跃。能熟练运用Office等应用软件，极强的沟通能力与谈判能力；提出专业的意见和产品及供应商资讯，提出可行性方案建议，有责任心、人品好、思想端正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文本框 195"/>
                        <wps:cNvSpPr txBox="1">
                          <a:spLocks noChangeArrowheads="1"/>
                        </wps:cNvSpPr>
                        <wps:spPr bwMode="auto">
                          <a:xfrm>
                            <a:off x="415954" y="2563398"/>
                            <a:ext cx="2015489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649EB2"/>
                                  <w:szCs w:val="21"/>
                                </w:rPr>
                                <w:t>报考院校：华中科技大学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917972" y="2143306"/>
                            <a:ext cx="949324" cy="7348907"/>
                            <a:chOff x="917972" y="2143306"/>
                            <a:chExt cx="949324" cy="7348907"/>
                          </a:xfrm>
                        </wpg:grpSpPr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7972" y="3990120"/>
                              <a:ext cx="949324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distribut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649EB2"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7972" y="5820753"/>
                              <a:ext cx="949324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distribut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649EB2"/>
                                    <w:sz w:val="26"/>
                                    <w:szCs w:val="26"/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7972" y="7373994"/>
                              <a:ext cx="949324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distribut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649EB2"/>
                                    <w:sz w:val="26"/>
                                    <w:szCs w:val="26"/>
                                  </w:rPr>
                                  <w:t>在校经历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7972" y="9162649"/>
                              <a:ext cx="949324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distribut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649EB2"/>
                                    <w:sz w:val="26"/>
                                    <w:szCs w:val="26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7972" y="2143306"/>
                              <a:ext cx="949324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distribute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Times New Roman"/>
                                    <w:b/>
                                    <w:bCs/>
                                    <w:color w:val="649EB2"/>
                                    <w:sz w:val="26"/>
                                    <w:szCs w:val="26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8" name="组合 18"/>
                        <wpg:cNvGrpSpPr/>
                        <wpg:grpSpPr>
                          <a:xfrm>
                            <a:off x="491280" y="2143701"/>
                            <a:ext cx="300942" cy="7318852"/>
                            <a:chOff x="491280" y="2143701"/>
                            <a:chExt cx="300942" cy="7318852"/>
                          </a:xfrm>
                          <a:solidFill>
                            <a:srgbClr val="649EB2"/>
                          </a:solidFill>
                        </wpg:grpSpPr>
                        <wps:wsp>
                          <wps:cNvPr id="49" name="矩形 49"/>
                          <wps:cNvSpPr/>
                          <wps:spPr>
                            <a:xfrm>
                              <a:off x="491280" y="3996359"/>
                              <a:ext cx="300942" cy="300942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0" name="矩形 50"/>
                          <wps:cNvSpPr/>
                          <wps:spPr>
                            <a:xfrm>
                              <a:off x="491280" y="5821257"/>
                              <a:ext cx="300942" cy="300942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1" name="矩形 51"/>
                          <wps:cNvSpPr/>
                          <wps:spPr>
                            <a:xfrm>
                              <a:off x="491280" y="7384205"/>
                              <a:ext cx="300942" cy="300942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2" name="矩形 52"/>
                          <wps:cNvSpPr/>
                          <wps:spPr>
                            <a:xfrm>
                              <a:off x="491280" y="9161611"/>
                              <a:ext cx="300942" cy="300942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53" name="矩形 53"/>
                          <wps:cNvSpPr/>
                          <wps:spPr>
                            <a:xfrm>
                              <a:off x="491280" y="2143701"/>
                              <a:ext cx="300942" cy="300942"/>
                            </a:xfrm>
                            <a:prstGeom prst="rect">
                              <a:avLst/>
                            </a:prstGeom>
                            <a:grpFill/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19" name="组合 19"/>
                        <wpg:cNvGrpSpPr/>
                        <wpg:grpSpPr>
                          <a:xfrm>
                            <a:off x="533538" y="2197821"/>
                            <a:ext cx="218043" cy="7206606"/>
                            <a:chOff x="533538" y="2197821"/>
                            <a:chExt cx="218043" cy="7206606"/>
                          </a:xfrm>
                        </wpg:grpSpPr>
                        <wps:wsp>
                          <wps:cNvPr id="44" name="mortarboard_245998"/>
                          <wps:cNvSpPr>
                            <a:spLocks noChangeAspect="1"/>
                          </wps:cNvSpPr>
                          <wps:spPr bwMode="auto">
                            <a:xfrm>
                              <a:off x="533538" y="4070879"/>
                              <a:ext cx="218043" cy="155840"/>
                            </a:xfrm>
                            <a:custGeom>
                              <a:avLst/>
                              <a:gdLst>
                                <a:gd name="connsiteX0" fmla="*/ 140092 w 599101"/>
                                <a:gd name="connsiteY0" fmla="*/ 241969 h 428191"/>
                                <a:gd name="connsiteX1" fmla="*/ 273465 w 599101"/>
                                <a:gd name="connsiteY1" fmla="*/ 284935 h 428191"/>
                                <a:gd name="connsiteX2" fmla="*/ 299637 w 599101"/>
                                <a:gd name="connsiteY2" fmla="*/ 288873 h 428191"/>
                                <a:gd name="connsiteX3" fmla="*/ 326169 w 599101"/>
                                <a:gd name="connsiteY3" fmla="*/ 284935 h 428191"/>
                                <a:gd name="connsiteX4" fmla="*/ 459541 w 599101"/>
                                <a:gd name="connsiteY4" fmla="*/ 241969 h 428191"/>
                                <a:gd name="connsiteX5" fmla="*/ 459541 w 599101"/>
                                <a:gd name="connsiteY5" fmla="*/ 358335 h 428191"/>
                                <a:gd name="connsiteX6" fmla="*/ 300355 w 599101"/>
                                <a:gd name="connsiteY6" fmla="*/ 411326 h 428191"/>
                                <a:gd name="connsiteX7" fmla="*/ 140092 w 599101"/>
                                <a:gd name="connsiteY7" fmla="*/ 358693 h 428191"/>
                                <a:gd name="connsiteX8" fmla="*/ 299640 w 599101"/>
                                <a:gd name="connsiteY8" fmla="*/ 73036 h 428191"/>
                                <a:gd name="connsiteX9" fmla="*/ 237615 w 599101"/>
                                <a:gd name="connsiteY9" fmla="*/ 106332 h 428191"/>
                                <a:gd name="connsiteX10" fmla="*/ 270241 w 599101"/>
                                <a:gd name="connsiteY10" fmla="*/ 135331 h 428191"/>
                                <a:gd name="connsiteX11" fmla="*/ 299640 w 599101"/>
                                <a:gd name="connsiteY11" fmla="*/ 139628 h 428191"/>
                                <a:gd name="connsiteX12" fmla="*/ 329398 w 599101"/>
                                <a:gd name="connsiteY12" fmla="*/ 135331 h 428191"/>
                                <a:gd name="connsiteX13" fmla="*/ 362024 w 599101"/>
                                <a:gd name="connsiteY13" fmla="*/ 106332 h 428191"/>
                                <a:gd name="connsiteX14" fmla="*/ 299640 w 599101"/>
                                <a:gd name="connsiteY14" fmla="*/ 73036 h 428191"/>
                                <a:gd name="connsiteX15" fmla="*/ 299640 w 599101"/>
                                <a:gd name="connsiteY15" fmla="*/ 0 h 428191"/>
                                <a:gd name="connsiteX16" fmla="*/ 308245 w 599101"/>
                                <a:gd name="connsiteY16" fmla="*/ 1432 h 428191"/>
                                <a:gd name="connsiteX17" fmla="*/ 579292 w 599101"/>
                                <a:gd name="connsiteY17" fmla="*/ 88789 h 428191"/>
                                <a:gd name="connsiteX18" fmla="*/ 578575 w 599101"/>
                                <a:gd name="connsiteY18" fmla="*/ 143208 h 428191"/>
                                <a:gd name="connsiteX19" fmla="*/ 458468 w 599101"/>
                                <a:gd name="connsiteY19" fmla="*/ 181874 h 428191"/>
                                <a:gd name="connsiteX20" fmla="*/ 307528 w 599101"/>
                                <a:gd name="connsiteY20" fmla="*/ 230564 h 428191"/>
                                <a:gd name="connsiteX21" fmla="*/ 298923 w 599101"/>
                                <a:gd name="connsiteY21" fmla="*/ 231996 h 428191"/>
                                <a:gd name="connsiteX22" fmla="*/ 290319 w 599101"/>
                                <a:gd name="connsiteY22" fmla="*/ 230564 h 428191"/>
                                <a:gd name="connsiteX23" fmla="*/ 139020 w 599101"/>
                                <a:gd name="connsiteY23" fmla="*/ 181874 h 428191"/>
                                <a:gd name="connsiteX24" fmla="*/ 99940 w 599101"/>
                                <a:gd name="connsiteY24" fmla="*/ 168985 h 428191"/>
                                <a:gd name="connsiteX25" fmla="*/ 99940 w 599101"/>
                                <a:gd name="connsiteY25" fmla="*/ 199059 h 428191"/>
                                <a:gd name="connsiteX26" fmla="*/ 99940 w 599101"/>
                                <a:gd name="connsiteY26" fmla="*/ 229132 h 428191"/>
                                <a:gd name="connsiteX27" fmla="*/ 99940 w 599101"/>
                                <a:gd name="connsiteY27" fmla="*/ 404204 h 428191"/>
                                <a:gd name="connsiteX28" fmla="*/ 75919 w 599101"/>
                                <a:gd name="connsiteY28" fmla="*/ 428191 h 428191"/>
                                <a:gd name="connsiteX29" fmla="*/ 52256 w 599101"/>
                                <a:gd name="connsiteY29" fmla="*/ 404204 h 428191"/>
                                <a:gd name="connsiteX30" fmla="*/ 52256 w 599101"/>
                                <a:gd name="connsiteY30" fmla="*/ 213737 h 428191"/>
                                <a:gd name="connsiteX31" fmla="*/ 52256 w 599101"/>
                                <a:gd name="connsiteY31" fmla="*/ 183664 h 428191"/>
                                <a:gd name="connsiteX32" fmla="*/ 52256 w 599101"/>
                                <a:gd name="connsiteY32" fmla="*/ 153590 h 428191"/>
                                <a:gd name="connsiteX33" fmla="*/ 19630 w 599101"/>
                                <a:gd name="connsiteY33" fmla="*/ 143208 h 428191"/>
                                <a:gd name="connsiteX34" fmla="*/ 19630 w 599101"/>
                                <a:gd name="connsiteY34" fmla="*/ 88789 h 428191"/>
                                <a:gd name="connsiteX35" fmla="*/ 291036 w 599101"/>
                                <a:gd name="connsiteY35" fmla="*/ 1432 h 428191"/>
                                <a:gd name="connsiteX36" fmla="*/ 299640 w 599101"/>
                                <a:gd name="connsiteY36" fmla="*/ 0 h 428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</a:cxnLst>
                              <a:rect l="l" t="t" r="r" b="b"/>
                              <a:pathLst>
                                <a:path w="599101" h="428191">
                                  <a:moveTo>
                                    <a:pt x="140092" y="241969"/>
                                  </a:moveTo>
                                  <a:lnTo>
                                    <a:pt x="273465" y="284935"/>
                                  </a:lnTo>
                                  <a:cubicBezTo>
                                    <a:pt x="282070" y="287799"/>
                                    <a:pt x="290674" y="288873"/>
                                    <a:pt x="299637" y="288873"/>
                                  </a:cubicBezTo>
                                  <a:cubicBezTo>
                                    <a:pt x="308959" y="288873"/>
                                    <a:pt x="317564" y="287799"/>
                                    <a:pt x="326169" y="284935"/>
                                  </a:cubicBezTo>
                                  <a:lnTo>
                                    <a:pt x="459541" y="241969"/>
                                  </a:lnTo>
                                  <a:lnTo>
                                    <a:pt x="459541" y="358335"/>
                                  </a:lnTo>
                                  <a:cubicBezTo>
                                    <a:pt x="459541" y="387337"/>
                                    <a:pt x="388553" y="411326"/>
                                    <a:pt x="300355" y="411326"/>
                                  </a:cubicBezTo>
                                  <a:cubicBezTo>
                                    <a:pt x="211798" y="411326"/>
                                    <a:pt x="140092" y="388053"/>
                                    <a:pt x="140092" y="358693"/>
                                  </a:cubicBezTo>
                                  <a:close/>
                                  <a:moveTo>
                                    <a:pt x="299640" y="73036"/>
                                  </a:moveTo>
                                  <a:cubicBezTo>
                                    <a:pt x="265222" y="73036"/>
                                    <a:pt x="237615" y="87715"/>
                                    <a:pt x="237615" y="106332"/>
                                  </a:cubicBezTo>
                                  <a:cubicBezTo>
                                    <a:pt x="237615" y="118862"/>
                                    <a:pt x="250880" y="129603"/>
                                    <a:pt x="270241" y="135331"/>
                                  </a:cubicBezTo>
                                  <a:cubicBezTo>
                                    <a:pt x="278846" y="138195"/>
                                    <a:pt x="289243" y="139628"/>
                                    <a:pt x="299640" y="139628"/>
                                  </a:cubicBezTo>
                                  <a:cubicBezTo>
                                    <a:pt x="310396" y="139628"/>
                                    <a:pt x="320793" y="137837"/>
                                    <a:pt x="329398" y="135331"/>
                                  </a:cubicBezTo>
                                  <a:cubicBezTo>
                                    <a:pt x="348400" y="129603"/>
                                    <a:pt x="361307" y="118862"/>
                                    <a:pt x="362024" y="106332"/>
                                  </a:cubicBezTo>
                                  <a:cubicBezTo>
                                    <a:pt x="362024" y="87715"/>
                                    <a:pt x="334059" y="73036"/>
                                    <a:pt x="299640" y="73036"/>
                                  </a:cubicBezTo>
                                  <a:close/>
                                  <a:moveTo>
                                    <a:pt x="299640" y="0"/>
                                  </a:moveTo>
                                  <a:cubicBezTo>
                                    <a:pt x="302508" y="0"/>
                                    <a:pt x="305377" y="358"/>
                                    <a:pt x="308245" y="1432"/>
                                  </a:cubicBezTo>
                                  <a:lnTo>
                                    <a:pt x="579292" y="88789"/>
                                  </a:lnTo>
                                  <a:cubicBezTo>
                                    <a:pt x="605823" y="96665"/>
                                    <a:pt x="605823" y="134615"/>
                                    <a:pt x="578575" y="143208"/>
                                  </a:cubicBezTo>
                                  <a:lnTo>
                                    <a:pt x="458468" y="181874"/>
                                  </a:lnTo>
                                  <a:lnTo>
                                    <a:pt x="307528" y="230564"/>
                                  </a:lnTo>
                                  <a:cubicBezTo>
                                    <a:pt x="304660" y="231280"/>
                                    <a:pt x="301791" y="231996"/>
                                    <a:pt x="298923" y="231996"/>
                                  </a:cubicBezTo>
                                  <a:cubicBezTo>
                                    <a:pt x="296055" y="231996"/>
                                    <a:pt x="293187" y="231280"/>
                                    <a:pt x="290319" y="230564"/>
                                  </a:cubicBezTo>
                                  <a:lnTo>
                                    <a:pt x="139020" y="181874"/>
                                  </a:lnTo>
                                  <a:lnTo>
                                    <a:pt x="99940" y="168985"/>
                                  </a:lnTo>
                                  <a:lnTo>
                                    <a:pt x="99940" y="199059"/>
                                  </a:lnTo>
                                  <a:lnTo>
                                    <a:pt x="99940" y="229132"/>
                                  </a:lnTo>
                                  <a:lnTo>
                                    <a:pt x="99940" y="404204"/>
                                  </a:lnTo>
                                  <a:cubicBezTo>
                                    <a:pt x="99940" y="417450"/>
                                    <a:pt x="89543" y="428191"/>
                                    <a:pt x="75919" y="428191"/>
                                  </a:cubicBezTo>
                                  <a:cubicBezTo>
                                    <a:pt x="62653" y="428191"/>
                                    <a:pt x="52256" y="417450"/>
                                    <a:pt x="52256" y="404204"/>
                                  </a:cubicBezTo>
                                  <a:lnTo>
                                    <a:pt x="52256" y="213737"/>
                                  </a:lnTo>
                                  <a:lnTo>
                                    <a:pt x="52256" y="183664"/>
                                  </a:lnTo>
                                  <a:lnTo>
                                    <a:pt x="52256" y="153590"/>
                                  </a:lnTo>
                                  <a:lnTo>
                                    <a:pt x="19630" y="143208"/>
                                  </a:lnTo>
                                  <a:cubicBezTo>
                                    <a:pt x="-6543" y="134615"/>
                                    <a:pt x="-6543" y="96665"/>
                                    <a:pt x="19630" y="88789"/>
                                  </a:cubicBezTo>
                                  <a:lnTo>
                                    <a:pt x="291036" y="1432"/>
                                  </a:lnTo>
                                  <a:cubicBezTo>
                                    <a:pt x="293904" y="358"/>
                                    <a:pt x="296772" y="0"/>
                                    <a:pt x="29964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45" name="briefcase_285749"/>
                          <wps:cNvSpPr>
                            <a:spLocks noChangeAspect="1"/>
                          </wps:cNvSpPr>
                          <wps:spPr bwMode="auto">
                            <a:xfrm>
                              <a:off x="551341" y="5885685"/>
                              <a:ext cx="188268" cy="167651"/>
                            </a:xfrm>
                            <a:custGeom>
                              <a:avLst/>
                              <a:gdLst>
                                <a:gd name="connsiteX0" fmla="*/ 0 w 607639"/>
                                <a:gd name="connsiteY0" fmla="*/ 311547 h 541096"/>
                                <a:gd name="connsiteX1" fmla="*/ 24655 w 607639"/>
                                <a:gd name="connsiteY1" fmla="*/ 311547 h 541096"/>
                                <a:gd name="connsiteX2" fmla="*/ 49309 w 607639"/>
                                <a:gd name="connsiteY2" fmla="*/ 311547 h 541096"/>
                                <a:gd name="connsiteX3" fmla="*/ 229901 w 607639"/>
                                <a:gd name="connsiteY3" fmla="*/ 311547 h 541096"/>
                                <a:gd name="connsiteX4" fmla="*/ 229901 w 607639"/>
                                <a:gd name="connsiteY4" fmla="*/ 336075 h 541096"/>
                                <a:gd name="connsiteX5" fmla="*/ 254555 w 607639"/>
                                <a:gd name="connsiteY5" fmla="*/ 360692 h 541096"/>
                                <a:gd name="connsiteX6" fmla="*/ 353084 w 607639"/>
                                <a:gd name="connsiteY6" fmla="*/ 360692 h 541096"/>
                                <a:gd name="connsiteX7" fmla="*/ 377739 w 607639"/>
                                <a:gd name="connsiteY7" fmla="*/ 336075 h 541096"/>
                                <a:gd name="connsiteX8" fmla="*/ 377739 w 607639"/>
                                <a:gd name="connsiteY8" fmla="*/ 311547 h 541096"/>
                                <a:gd name="connsiteX9" fmla="*/ 558330 w 607639"/>
                                <a:gd name="connsiteY9" fmla="*/ 311547 h 541096"/>
                                <a:gd name="connsiteX10" fmla="*/ 582985 w 607639"/>
                                <a:gd name="connsiteY10" fmla="*/ 311547 h 541096"/>
                                <a:gd name="connsiteX11" fmla="*/ 607639 w 607639"/>
                                <a:gd name="connsiteY11" fmla="*/ 311547 h 541096"/>
                                <a:gd name="connsiteX12" fmla="*/ 607639 w 607639"/>
                                <a:gd name="connsiteY12" fmla="*/ 516479 h 541096"/>
                                <a:gd name="connsiteX13" fmla="*/ 582985 w 607639"/>
                                <a:gd name="connsiteY13" fmla="*/ 541096 h 541096"/>
                                <a:gd name="connsiteX14" fmla="*/ 24655 w 607639"/>
                                <a:gd name="connsiteY14" fmla="*/ 541096 h 541096"/>
                                <a:gd name="connsiteX15" fmla="*/ 0 w 607639"/>
                                <a:gd name="connsiteY15" fmla="*/ 516479 h 541096"/>
                                <a:gd name="connsiteX16" fmla="*/ 229901 w 607639"/>
                                <a:gd name="connsiteY16" fmla="*/ 49237 h 541096"/>
                                <a:gd name="connsiteX17" fmla="*/ 229901 w 607639"/>
                                <a:gd name="connsiteY17" fmla="*/ 98386 h 541096"/>
                                <a:gd name="connsiteX18" fmla="*/ 377739 w 607639"/>
                                <a:gd name="connsiteY18" fmla="*/ 98386 h 541096"/>
                                <a:gd name="connsiteX19" fmla="*/ 377739 w 607639"/>
                                <a:gd name="connsiteY19" fmla="*/ 49237 h 541096"/>
                                <a:gd name="connsiteX20" fmla="*/ 205246 w 607639"/>
                                <a:gd name="connsiteY20" fmla="*/ 0 h 541096"/>
                                <a:gd name="connsiteX21" fmla="*/ 402304 w 607639"/>
                                <a:gd name="connsiteY21" fmla="*/ 0 h 541096"/>
                                <a:gd name="connsiteX22" fmla="*/ 426959 w 607639"/>
                                <a:gd name="connsiteY22" fmla="*/ 24619 h 541096"/>
                                <a:gd name="connsiteX23" fmla="*/ 426959 w 607639"/>
                                <a:gd name="connsiteY23" fmla="*/ 98386 h 541096"/>
                                <a:gd name="connsiteX24" fmla="*/ 461226 w 607639"/>
                                <a:gd name="connsiteY24" fmla="*/ 98386 h 541096"/>
                                <a:gd name="connsiteX25" fmla="*/ 484456 w 607639"/>
                                <a:gd name="connsiteY25" fmla="*/ 82033 h 541096"/>
                                <a:gd name="connsiteX26" fmla="*/ 533676 w 607639"/>
                                <a:gd name="connsiteY26" fmla="*/ 82033 h 541096"/>
                                <a:gd name="connsiteX27" fmla="*/ 556906 w 607639"/>
                                <a:gd name="connsiteY27" fmla="*/ 98386 h 541096"/>
                                <a:gd name="connsiteX28" fmla="*/ 582985 w 607639"/>
                                <a:gd name="connsiteY28" fmla="*/ 98386 h 541096"/>
                                <a:gd name="connsiteX29" fmla="*/ 607639 w 607639"/>
                                <a:gd name="connsiteY29" fmla="*/ 123004 h 541096"/>
                                <a:gd name="connsiteX30" fmla="*/ 607639 w 607639"/>
                                <a:gd name="connsiteY30" fmla="*/ 262362 h 541096"/>
                                <a:gd name="connsiteX31" fmla="*/ 582985 w 607639"/>
                                <a:gd name="connsiteY31" fmla="*/ 262362 h 541096"/>
                                <a:gd name="connsiteX32" fmla="*/ 558330 w 607639"/>
                                <a:gd name="connsiteY32" fmla="*/ 262362 h 541096"/>
                                <a:gd name="connsiteX33" fmla="*/ 377739 w 607639"/>
                                <a:gd name="connsiteY33" fmla="*/ 262362 h 541096"/>
                                <a:gd name="connsiteX34" fmla="*/ 377739 w 607639"/>
                                <a:gd name="connsiteY34" fmla="*/ 237743 h 541096"/>
                                <a:gd name="connsiteX35" fmla="*/ 353084 w 607639"/>
                                <a:gd name="connsiteY35" fmla="*/ 213214 h 541096"/>
                                <a:gd name="connsiteX36" fmla="*/ 254555 w 607639"/>
                                <a:gd name="connsiteY36" fmla="*/ 213214 h 541096"/>
                                <a:gd name="connsiteX37" fmla="*/ 229901 w 607639"/>
                                <a:gd name="connsiteY37" fmla="*/ 237743 h 541096"/>
                                <a:gd name="connsiteX38" fmla="*/ 229901 w 607639"/>
                                <a:gd name="connsiteY38" fmla="*/ 262362 h 541096"/>
                                <a:gd name="connsiteX39" fmla="*/ 49309 w 607639"/>
                                <a:gd name="connsiteY39" fmla="*/ 262362 h 541096"/>
                                <a:gd name="connsiteX40" fmla="*/ 24655 w 607639"/>
                                <a:gd name="connsiteY40" fmla="*/ 262362 h 541096"/>
                                <a:gd name="connsiteX41" fmla="*/ 0 w 607639"/>
                                <a:gd name="connsiteY41" fmla="*/ 262362 h 541096"/>
                                <a:gd name="connsiteX42" fmla="*/ 0 w 607639"/>
                                <a:gd name="connsiteY42" fmla="*/ 123004 h 541096"/>
                                <a:gd name="connsiteX43" fmla="*/ 24655 w 607639"/>
                                <a:gd name="connsiteY43" fmla="*/ 98386 h 541096"/>
                                <a:gd name="connsiteX44" fmla="*/ 50733 w 607639"/>
                                <a:gd name="connsiteY44" fmla="*/ 98386 h 541096"/>
                                <a:gd name="connsiteX45" fmla="*/ 73875 w 607639"/>
                                <a:gd name="connsiteY45" fmla="*/ 82033 h 541096"/>
                                <a:gd name="connsiteX46" fmla="*/ 123184 w 607639"/>
                                <a:gd name="connsiteY46" fmla="*/ 82033 h 541096"/>
                                <a:gd name="connsiteX47" fmla="*/ 146325 w 607639"/>
                                <a:gd name="connsiteY47" fmla="*/ 98386 h 541096"/>
                                <a:gd name="connsiteX48" fmla="*/ 180681 w 607639"/>
                                <a:gd name="connsiteY48" fmla="*/ 98386 h 541096"/>
                                <a:gd name="connsiteX49" fmla="*/ 180681 w 607639"/>
                                <a:gd name="connsiteY49" fmla="*/ 24619 h 541096"/>
                                <a:gd name="connsiteX50" fmla="*/ 205246 w 607639"/>
                                <a:gd name="connsiteY50" fmla="*/ 0 h 5410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07639" h="541096">
                                  <a:moveTo>
                                    <a:pt x="0" y="311547"/>
                                  </a:moveTo>
                                  <a:lnTo>
                                    <a:pt x="24655" y="311547"/>
                                  </a:lnTo>
                                  <a:lnTo>
                                    <a:pt x="49309" y="311547"/>
                                  </a:lnTo>
                                  <a:lnTo>
                                    <a:pt x="229901" y="311547"/>
                                  </a:lnTo>
                                  <a:lnTo>
                                    <a:pt x="229901" y="336075"/>
                                  </a:lnTo>
                                  <a:cubicBezTo>
                                    <a:pt x="229901" y="349672"/>
                                    <a:pt x="240938" y="360692"/>
                                    <a:pt x="254555" y="360692"/>
                                  </a:cubicBezTo>
                                  <a:lnTo>
                                    <a:pt x="353084" y="360692"/>
                                  </a:lnTo>
                                  <a:cubicBezTo>
                                    <a:pt x="366702" y="360692"/>
                                    <a:pt x="377739" y="349672"/>
                                    <a:pt x="377739" y="336075"/>
                                  </a:cubicBezTo>
                                  <a:lnTo>
                                    <a:pt x="377739" y="311547"/>
                                  </a:lnTo>
                                  <a:lnTo>
                                    <a:pt x="558330" y="311547"/>
                                  </a:lnTo>
                                  <a:lnTo>
                                    <a:pt x="582985" y="311547"/>
                                  </a:lnTo>
                                  <a:lnTo>
                                    <a:pt x="607639" y="311547"/>
                                  </a:lnTo>
                                  <a:lnTo>
                                    <a:pt x="607639" y="516479"/>
                                  </a:lnTo>
                                  <a:cubicBezTo>
                                    <a:pt x="607639" y="530076"/>
                                    <a:pt x="596603" y="541096"/>
                                    <a:pt x="582985" y="541096"/>
                                  </a:cubicBezTo>
                                  <a:lnTo>
                                    <a:pt x="24655" y="541096"/>
                                  </a:lnTo>
                                  <a:cubicBezTo>
                                    <a:pt x="11037" y="541096"/>
                                    <a:pt x="0" y="530076"/>
                                    <a:pt x="0" y="516479"/>
                                  </a:cubicBezTo>
                                  <a:close/>
                                  <a:moveTo>
                                    <a:pt x="229901" y="49237"/>
                                  </a:moveTo>
                                  <a:lnTo>
                                    <a:pt x="229901" y="98386"/>
                                  </a:lnTo>
                                  <a:lnTo>
                                    <a:pt x="377739" y="98386"/>
                                  </a:lnTo>
                                  <a:lnTo>
                                    <a:pt x="377739" y="49237"/>
                                  </a:lnTo>
                                  <a:close/>
                                  <a:moveTo>
                                    <a:pt x="205246" y="0"/>
                                  </a:moveTo>
                                  <a:lnTo>
                                    <a:pt x="402304" y="0"/>
                                  </a:lnTo>
                                  <a:cubicBezTo>
                                    <a:pt x="415922" y="0"/>
                                    <a:pt x="426959" y="11021"/>
                                    <a:pt x="426959" y="24619"/>
                                  </a:cubicBezTo>
                                  <a:lnTo>
                                    <a:pt x="426959" y="98386"/>
                                  </a:lnTo>
                                  <a:lnTo>
                                    <a:pt x="461226" y="98386"/>
                                  </a:lnTo>
                                  <a:cubicBezTo>
                                    <a:pt x="464608" y="88876"/>
                                    <a:pt x="473686" y="82033"/>
                                    <a:pt x="484456" y="82033"/>
                                  </a:cubicBezTo>
                                  <a:lnTo>
                                    <a:pt x="533676" y="82033"/>
                                  </a:lnTo>
                                  <a:cubicBezTo>
                                    <a:pt x="544445" y="82033"/>
                                    <a:pt x="553524" y="88876"/>
                                    <a:pt x="556906" y="98386"/>
                                  </a:cubicBezTo>
                                  <a:lnTo>
                                    <a:pt x="582985" y="98386"/>
                                  </a:lnTo>
                                  <a:cubicBezTo>
                                    <a:pt x="596603" y="98386"/>
                                    <a:pt x="607639" y="109406"/>
                                    <a:pt x="607639" y="123004"/>
                                  </a:cubicBezTo>
                                  <a:lnTo>
                                    <a:pt x="607639" y="262362"/>
                                  </a:lnTo>
                                  <a:lnTo>
                                    <a:pt x="582985" y="262362"/>
                                  </a:lnTo>
                                  <a:lnTo>
                                    <a:pt x="558330" y="262362"/>
                                  </a:lnTo>
                                  <a:lnTo>
                                    <a:pt x="377739" y="262362"/>
                                  </a:lnTo>
                                  <a:lnTo>
                                    <a:pt x="377739" y="237743"/>
                                  </a:lnTo>
                                  <a:cubicBezTo>
                                    <a:pt x="377739" y="224145"/>
                                    <a:pt x="366702" y="213214"/>
                                    <a:pt x="353084" y="213214"/>
                                  </a:cubicBezTo>
                                  <a:lnTo>
                                    <a:pt x="254555" y="213214"/>
                                  </a:lnTo>
                                  <a:cubicBezTo>
                                    <a:pt x="240938" y="213214"/>
                                    <a:pt x="229901" y="224145"/>
                                    <a:pt x="229901" y="237743"/>
                                  </a:cubicBezTo>
                                  <a:lnTo>
                                    <a:pt x="229901" y="262362"/>
                                  </a:lnTo>
                                  <a:lnTo>
                                    <a:pt x="49309" y="262362"/>
                                  </a:lnTo>
                                  <a:lnTo>
                                    <a:pt x="24655" y="262362"/>
                                  </a:lnTo>
                                  <a:lnTo>
                                    <a:pt x="0" y="262362"/>
                                  </a:lnTo>
                                  <a:lnTo>
                                    <a:pt x="0" y="123004"/>
                                  </a:lnTo>
                                  <a:cubicBezTo>
                                    <a:pt x="0" y="109406"/>
                                    <a:pt x="11037" y="98386"/>
                                    <a:pt x="24655" y="98386"/>
                                  </a:cubicBezTo>
                                  <a:lnTo>
                                    <a:pt x="50733" y="98386"/>
                                  </a:lnTo>
                                  <a:cubicBezTo>
                                    <a:pt x="54115" y="88876"/>
                                    <a:pt x="63194" y="82033"/>
                                    <a:pt x="73875" y="82033"/>
                                  </a:cubicBezTo>
                                  <a:lnTo>
                                    <a:pt x="123184" y="82033"/>
                                  </a:lnTo>
                                  <a:cubicBezTo>
                                    <a:pt x="133864" y="82033"/>
                                    <a:pt x="142943" y="88876"/>
                                    <a:pt x="146325" y="98386"/>
                                  </a:cubicBezTo>
                                  <a:lnTo>
                                    <a:pt x="180681" y="98386"/>
                                  </a:lnTo>
                                  <a:lnTo>
                                    <a:pt x="180681" y="24619"/>
                                  </a:lnTo>
                                  <a:cubicBezTo>
                                    <a:pt x="180681" y="11021"/>
                                    <a:pt x="191629" y="0"/>
                                    <a:pt x="20524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46" name="bookmark-in-agenda_74359"/>
                          <wps:cNvSpPr>
                            <a:spLocks noChangeAspect="1"/>
                          </wps:cNvSpPr>
                          <wps:spPr bwMode="auto">
                            <a:xfrm>
                              <a:off x="566807" y="7446162"/>
                              <a:ext cx="146424" cy="177028"/>
                            </a:xfrm>
                            <a:custGeom>
                              <a:avLst/>
                              <a:gdLst>
                                <a:gd name="connsiteX0" fmla="*/ 118973 w 500026"/>
                                <a:gd name="connsiteY0" fmla="*/ 0 h 604534"/>
                                <a:gd name="connsiteX1" fmla="*/ 295167 w 500026"/>
                                <a:gd name="connsiteY1" fmla="*/ 0 h 604534"/>
                                <a:gd name="connsiteX2" fmla="*/ 295167 w 500026"/>
                                <a:gd name="connsiteY2" fmla="*/ 164805 h 604534"/>
                                <a:gd name="connsiteX3" fmla="*/ 349796 w 500026"/>
                                <a:gd name="connsiteY3" fmla="*/ 79256 h 604534"/>
                                <a:gd name="connsiteX4" fmla="*/ 404575 w 500026"/>
                                <a:gd name="connsiteY4" fmla="*/ 164805 h 604534"/>
                                <a:gd name="connsiteX5" fmla="*/ 404575 w 500026"/>
                                <a:gd name="connsiteY5" fmla="*/ 0 h 604534"/>
                                <a:gd name="connsiteX6" fmla="*/ 463407 w 500026"/>
                                <a:gd name="connsiteY6" fmla="*/ 0 h 604534"/>
                                <a:gd name="connsiteX7" fmla="*/ 500026 w 500026"/>
                                <a:gd name="connsiteY7" fmla="*/ 36407 h 604534"/>
                                <a:gd name="connsiteX8" fmla="*/ 500026 w 500026"/>
                                <a:gd name="connsiteY8" fmla="*/ 568127 h 604534"/>
                                <a:gd name="connsiteX9" fmla="*/ 463407 w 500026"/>
                                <a:gd name="connsiteY9" fmla="*/ 604534 h 604534"/>
                                <a:gd name="connsiteX10" fmla="*/ 118973 w 500026"/>
                                <a:gd name="connsiteY10" fmla="*/ 604534 h 604534"/>
                                <a:gd name="connsiteX11" fmla="*/ 0 w 500026"/>
                                <a:gd name="connsiteY11" fmla="*/ 0 h 604534"/>
                                <a:gd name="connsiteX12" fmla="*/ 73529 w 500026"/>
                                <a:gd name="connsiteY12" fmla="*/ 0 h 604534"/>
                                <a:gd name="connsiteX13" fmla="*/ 73529 w 500026"/>
                                <a:gd name="connsiteY13" fmla="*/ 604534 h 604534"/>
                                <a:gd name="connsiteX14" fmla="*/ 0 w 500026"/>
                                <a:gd name="connsiteY14" fmla="*/ 604534 h 6045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500026" h="604534">
                                  <a:moveTo>
                                    <a:pt x="118973" y="0"/>
                                  </a:moveTo>
                                  <a:lnTo>
                                    <a:pt x="295167" y="0"/>
                                  </a:lnTo>
                                  <a:lnTo>
                                    <a:pt x="295167" y="164805"/>
                                  </a:lnTo>
                                  <a:lnTo>
                                    <a:pt x="349796" y="79256"/>
                                  </a:lnTo>
                                  <a:lnTo>
                                    <a:pt x="404575" y="164805"/>
                                  </a:lnTo>
                                  <a:lnTo>
                                    <a:pt x="404575" y="0"/>
                                  </a:lnTo>
                                  <a:lnTo>
                                    <a:pt x="463407" y="0"/>
                                  </a:lnTo>
                                  <a:cubicBezTo>
                                    <a:pt x="483667" y="0"/>
                                    <a:pt x="500026" y="16331"/>
                                    <a:pt x="500026" y="36407"/>
                                  </a:cubicBezTo>
                                  <a:lnTo>
                                    <a:pt x="500026" y="568127"/>
                                  </a:lnTo>
                                  <a:cubicBezTo>
                                    <a:pt x="500026" y="588203"/>
                                    <a:pt x="483667" y="604534"/>
                                    <a:pt x="463407" y="604534"/>
                                  </a:cubicBezTo>
                                  <a:lnTo>
                                    <a:pt x="118973" y="604534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3529" y="0"/>
                                  </a:lnTo>
                                  <a:lnTo>
                                    <a:pt x="73529" y="604534"/>
                                  </a:lnTo>
                                  <a:lnTo>
                                    <a:pt x="0" y="6045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47" name="male_45735"/>
                          <wps:cNvSpPr>
                            <a:spLocks noChangeAspect="1"/>
                          </wps:cNvSpPr>
                          <wps:spPr bwMode="auto">
                            <a:xfrm>
                              <a:off x="562286" y="9211261"/>
                              <a:ext cx="150945" cy="193166"/>
                            </a:xfrm>
                            <a:custGeom>
                              <a:avLst/>
                              <a:gdLst>
                                <a:gd name="connsiteX0" fmla="*/ 118658 w 474552"/>
                                <a:gd name="connsiteY0" fmla="*/ 330881 h 607286"/>
                                <a:gd name="connsiteX1" fmla="*/ 128808 w 474552"/>
                                <a:gd name="connsiteY1" fmla="*/ 330881 h 607286"/>
                                <a:gd name="connsiteX2" fmla="*/ 138880 w 474552"/>
                                <a:gd name="connsiteY2" fmla="*/ 340467 h 607286"/>
                                <a:gd name="connsiteX3" fmla="*/ 237315 w 474552"/>
                                <a:gd name="connsiteY3" fmla="*/ 429642 h 607286"/>
                                <a:gd name="connsiteX4" fmla="*/ 335672 w 474552"/>
                                <a:gd name="connsiteY4" fmla="*/ 340467 h 607286"/>
                                <a:gd name="connsiteX5" fmla="*/ 345823 w 474552"/>
                                <a:gd name="connsiteY5" fmla="*/ 330881 h 607286"/>
                                <a:gd name="connsiteX6" fmla="*/ 355973 w 474552"/>
                                <a:gd name="connsiteY6" fmla="*/ 330881 h 607286"/>
                                <a:gd name="connsiteX7" fmla="*/ 474552 w 474552"/>
                                <a:gd name="connsiteY7" fmla="*/ 449363 h 607286"/>
                                <a:gd name="connsiteX8" fmla="*/ 474552 w 474552"/>
                                <a:gd name="connsiteY8" fmla="*/ 567845 h 607286"/>
                                <a:gd name="connsiteX9" fmla="*/ 435052 w 474552"/>
                                <a:gd name="connsiteY9" fmla="*/ 607286 h 607286"/>
                                <a:gd name="connsiteX10" fmla="*/ 39579 w 474552"/>
                                <a:gd name="connsiteY10" fmla="*/ 607286 h 607286"/>
                                <a:gd name="connsiteX11" fmla="*/ 0 w 474552"/>
                                <a:gd name="connsiteY11" fmla="*/ 567845 h 607286"/>
                                <a:gd name="connsiteX12" fmla="*/ 0 w 474552"/>
                                <a:gd name="connsiteY12" fmla="*/ 449363 h 607286"/>
                                <a:gd name="connsiteX13" fmla="*/ 118658 w 474552"/>
                                <a:gd name="connsiteY13" fmla="*/ 330881 h 607286"/>
                                <a:gd name="connsiteX14" fmla="*/ 315130 w 474552"/>
                                <a:gd name="connsiteY14" fmla="*/ 118095 h 607286"/>
                                <a:gd name="connsiteX15" fmla="*/ 237312 w 474552"/>
                                <a:gd name="connsiteY15" fmla="*/ 162332 h 607286"/>
                                <a:gd name="connsiteX16" fmla="*/ 135653 w 474552"/>
                                <a:gd name="connsiteY16" fmla="*/ 182682 h 607286"/>
                                <a:gd name="connsiteX17" fmla="*/ 237312 w 474552"/>
                                <a:gd name="connsiteY17" fmla="*/ 284120 h 607286"/>
                                <a:gd name="connsiteX18" fmla="*/ 338893 w 474552"/>
                                <a:gd name="connsiteY18" fmla="*/ 182682 h 607286"/>
                                <a:gd name="connsiteX19" fmla="*/ 315130 w 474552"/>
                                <a:gd name="connsiteY19" fmla="*/ 118095 h 607286"/>
                                <a:gd name="connsiteX20" fmla="*/ 237312 w 474552"/>
                                <a:gd name="connsiteY20" fmla="*/ 0 h 607286"/>
                                <a:gd name="connsiteX21" fmla="*/ 379572 w 474552"/>
                                <a:gd name="connsiteY21" fmla="*/ 162332 h 607286"/>
                                <a:gd name="connsiteX22" fmla="*/ 237312 w 474552"/>
                                <a:gd name="connsiteY22" fmla="*/ 324742 h 607286"/>
                                <a:gd name="connsiteX23" fmla="*/ 95052 w 474552"/>
                                <a:gd name="connsiteY23" fmla="*/ 162332 h 607286"/>
                                <a:gd name="connsiteX24" fmla="*/ 237312 w 474552"/>
                                <a:gd name="connsiteY24" fmla="*/ 0 h 6072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</a:cxnLst>
                              <a:rect l="l" t="t" r="r" b="b"/>
                              <a:pathLst>
                                <a:path w="474552" h="607286">
                                  <a:moveTo>
                                    <a:pt x="118658" y="330881"/>
                                  </a:moveTo>
                                  <a:lnTo>
                                    <a:pt x="128808" y="330881"/>
                                  </a:lnTo>
                                  <a:cubicBezTo>
                                    <a:pt x="134080" y="330881"/>
                                    <a:pt x="138329" y="335203"/>
                                    <a:pt x="138880" y="340467"/>
                                  </a:cubicBezTo>
                                  <a:cubicBezTo>
                                    <a:pt x="143680" y="390515"/>
                                    <a:pt x="185934" y="429642"/>
                                    <a:pt x="237315" y="429642"/>
                                  </a:cubicBezTo>
                                  <a:cubicBezTo>
                                    <a:pt x="288618" y="429642"/>
                                    <a:pt x="330872" y="390515"/>
                                    <a:pt x="335672" y="340467"/>
                                  </a:cubicBezTo>
                                  <a:cubicBezTo>
                                    <a:pt x="336223" y="335203"/>
                                    <a:pt x="340472" y="330881"/>
                                    <a:pt x="345823" y="330881"/>
                                  </a:cubicBezTo>
                                  <a:lnTo>
                                    <a:pt x="355973" y="330881"/>
                                  </a:lnTo>
                                  <a:cubicBezTo>
                                    <a:pt x="421518" y="330881"/>
                                    <a:pt x="474552" y="383915"/>
                                    <a:pt x="474552" y="449363"/>
                                  </a:cubicBezTo>
                                  <a:lnTo>
                                    <a:pt x="474552" y="567845"/>
                                  </a:lnTo>
                                  <a:cubicBezTo>
                                    <a:pt x="474552" y="589687"/>
                                    <a:pt x="456926" y="607286"/>
                                    <a:pt x="435052" y="607286"/>
                                  </a:cubicBezTo>
                                  <a:lnTo>
                                    <a:pt x="39579" y="607286"/>
                                  </a:lnTo>
                                  <a:cubicBezTo>
                                    <a:pt x="17704" y="607286"/>
                                    <a:pt x="0" y="589687"/>
                                    <a:pt x="0" y="567845"/>
                                  </a:cubicBezTo>
                                  <a:lnTo>
                                    <a:pt x="0" y="449363"/>
                                  </a:lnTo>
                                  <a:cubicBezTo>
                                    <a:pt x="0" y="383915"/>
                                    <a:pt x="53113" y="330881"/>
                                    <a:pt x="118658" y="330881"/>
                                  </a:cubicBezTo>
                                  <a:close/>
                                  <a:moveTo>
                                    <a:pt x="315130" y="118095"/>
                                  </a:moveTo>
                                  <a:cubicBezTo>
                                    <a:pt x="305373" y="143632"/>
                                    <a:pt x="274372" y="162332"/>
                                    <a:pt x="237312" y="162332"/>
                                  </a:cubicBezTo>
                                  <a:cubicBezTo>
                                    <a:pt x="200173" y="162332"/>
                                    <a:pt x="135653" y="158010"/>
                                    <a:pt x="135653" y="182682"/>
                                  </a:cubicBezTo>
                                  <a:cubicBezTo>
                                    <a:pt x="135653" y="238705"/>
                                    <a:pt x="181132" y="284120"/>
                                    <a:pt x="237312" y="284120"/>
                                  </a:cubicBezTo>
                                  <a:cubicBezTo>
                                    <a:pt x="293335" y="284120"/>
                                    <a:pt x="338893" y="238705"/>
                                    <a:pt x="338893" y="182682"/>
                                  </a:cubicBezTo>
                                  <a:cubicBezTo>
                                    <a:pt x="338893" y="158010"/>
                                    <a:pt x="329765" y="135696"/>
                                    <a:pt x="315130" y="118095"/>
                                  </a:cubicBezTo>
                                  <a:close/>
                                  <a:moveTo>
                                    <a:pt x="237312" y="0"/>
                                  </a:moveTo>
                                  <a:cubicBezTo>
                                    <a:pt x="315838" y="0"/>
                                    <a:pt x="379572" y="72680"/>
                                    <a:pt x="379572" y="162332"/>
                                  </a:cubicBezTo>
                                  <a:cubicBezTo>
                                    <a:pt x="379572" y="251984"/>
                                    <a:pt x="315838" y="324742"/>
                                    <a:pt x="237312" y="324742"/>
                                  </a:cubicBezTo>
                                  <a:cubicBezTo>
                                    <a:pt x="158707" y="324742"/>
                                    <a:pt x="95052" y="251984"/>
                                    <a:pt x="95052" y="162332"/>
                                  </a:cubicBezTo>
                                  <a:cubicBezTo>
                                    <a:pt x="95052" y="72680"/>
                                    <a:pt x="158707" y="0"/>
                                    <a:pt x="23731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>
                          <wps:cNvPr id="48" name="briefcase_285749"/>
                          <wps:cNvSpPr>
                            <a:spLocks noChangeAspect="1"/>
                          </wps:cNvSpPr>
                          <wps:spPr bwMode="auto">
                            <a:xfrm>
                              <a:off x="554776" y="2197821"/>
                              <a:ext cx="181399" cy="188267"/>
                            </a:xfrm>
                            <a:custGeom>
                              <a:avLst/>
                              <a:gdLst>
                                <a:gd name="connsiteX0" fmla="*/ 260248 w 586113"/>
                                <a:gd name="connsiteY0" fmla="*/ 184708 h 608304"/>
                                <a:gd name="connsiteX1" fmla="*/ 272171 w 586113"/>
                                <a:gd name="connsiteY1" fmla="*/ 197605 h 608304"/>
                                <a:gd name="connsiteX2" fmla="*/ 285089 w 586113"/>
                                <a:gd name="connsiteY2" fmla="*/ 184708 h 608304"/>
                                <a:gd name="connsiteX3" fmla="*/ 293038 w 586113"/>
                                <a:gd name="connsiteY3" fmla="*/ 144032 h 608304"/>
                                <a:gd name="connsiteX4" fmla="*/ 344707 w 586113"/>
                                <a:gd name="connsiteY4" fmla="*/ 166850 h 608304"/>
                                <a:gd name="connsiteX5" fmla="*/ 349675 w 586113"/>
                                <a:gd name="connsiteY5" fmla="*/ 228361 h 608304"/>
                                <a:gd name="connsiteX6" fmla="*/ 364580 w 586113"/>
                                <a:gd name="connsiteY6" fmla="*/ 253163 h 608304"/>
                                <a:gd name="connsiteX7" fmla="*/ 394389 w 586113"/>
                                <a:gd name="connsiteY7" fmla="*/ 253163 h 608304"/>
                                <a:gd name="connsiteX8" fmla="*/ 474874 w 586113"/>
                                <a:gd name="connsiteY8" fmla="*/ 177763 h 608304"/>
                                <a:gd name="connsiteX9" fmla="*/ 478849 w 586113"/>
                                <a:gd name="connsiteY9" fmla="*/ 175779 h 608304"/>
                                <a:gd name="connsiteX10" fmla="*/ 480836 w 586113"/>
                                <a:gd name="connsiteY10" fmla="*/ 179748 h 608304"/>
                                <a:gd name="connsiteX11" fmla="*/ 294031 w 586113"/>
                                <a:gd name="connsiteY11" fmla="*/ 499204 h 608304"/>
                                <a:gd name="connsiteX12" fmla="*/ 293038 w 586113"/>
                                <a:gd name="connsiteY12" fmla="*/ 499204 h 608304"/>
                                <a:gd name="connsiteX13" fmla="*/ 106233 w 586113"/>
                                <a:gd name="connsiteY13" fmla="*/ 179748 h 608304"/>
                                <a:gd name="connsiteX14" fmla="*/ 108220 w 586113"/>
                                <a:gd name="connsiteY14" fmla="*/ 175779 h 608304"/>
                                <a:gd name="connsiteX15" fmla="*/ 112195 w 586113"/>
                                <a:gd name="connsiteY15" fmla="*/ 177763 h 608304"/>
                                <a:gd name="connsiteX16" fmla="*/ 180756 w 586113"/>
                                <a:gd name="connsiteY16" fmla="*/ 246218 h 608304"/>
                                <a:gd name="connsiteX17" fmla="*/ 192680 w 586113"/>
                                <a:gd name="connsiteY17" fmla="*/ 253163 h 608304"/>
                                <a:gd name="connsiteX18" fmla="*/ 221495 w 586113"/>
                                <a:gd name="connsiteY18" fmla="*/ 253163 h 608304"/>
                                <a:gd name="connsiteX19" fmla="*/ 236400 w 586113"/>
                                <a:gd name="connsiteY19" fmla="*/ 228361 h 608304"/>
                                <a:gd name="connsiteX20" fmla="*/ 224476 w 586113"/>
                                <a:gd name="connsiteY20" fmla="*/ 211495 h 608304"/>
                                <a:gd name="connsiteX21" fmla="*/ 194667 w 586113"/>
                                <a:gd name="connsiteY21" fmla="*/ 201574 h 608304"/>
                                <a:gd name="connsiteX22" fmla="*/ 238387 w 586113"/>
                                <a:gd name="connsiteY22" fmla="*/ 171811 h 608304"/>
                                <a:gd name="connsiteX23" fmla="*/ 293038 w 586113"/>
                                <a:gd name="connsiteY23" fmla="*/ 144032 h 608304"/>
                                <a:gd name="connsiteX24" fmla="*/ 293056 w 586113"/>
                                <a:gd name="connsiteY24" fmla="*/ 68691 h 608304"/>
                                <a:gd name="connsiteX25" fmla="*/ 67552 w 586113"/>
                                <a:gd name="connsiteY25" fmla="*/ 139119 h 608304"/>
                                <a:gd name="connsiteX26" fmla="*/ 293056 w 586113"/>
                                <a:gd name="connsiteY26" fmla="*/ 536885 h 608304"/>
                                <a:gd name="connsiteX27" fmla="*/ 518561 w 586113"/>
                                <a:gd name="connsiteY27" fmla="*/ 139119 h 608304"/>
                                <a:gd name="connsiteX28" fmla="*/ 283122 w 586113"/>
                                <a:gd name="connsiteY28" fmla="*/ 2232 h 608304"/>
                                <a:gd name="connsiteX29" fmla="*/ 302991 w 586113"/>
                                <a:gd name="connsiteY29" fmla="*/ 2232 h 608304"/>
                                <a:gd name="connsiteX30" fmla="*/ 563264 w 586113"/>
                                <a:gd name="connsiteY30" fmla="*/ 82579 h 608304"/>
                                <a:gd name="connsiteX31" fmla="*/ 586113 w 586113"/>
                                <a:gd name="connsiteY31" fmla="*/ 114320 h 608304"/>
                                <a:gd name="connsiteX32" fmla="*/ 307958 w 586113"/>
                                <a:gd name="connsiteY32" fmla="*/ 604336 h 608304"/>
                                <a:gd name="connsiteX33" fmla="*/ 293056 w 586113"/>
                                <a:gd name="connsiteY33" fmla="*/ 608304 h 608304"/>
                                <a:gd name="connsiteX34" fmla="*/ 279149 w 586113"/>
                                <a:gd name="connsiteY34" fmla="*/ 604336 h 608304"/>
                                <a:gd name="connsiteX35" fmla="*/ 0 w 586113"/>
                                <a:gd name="connsiteY35" fmla="*/ 114320 h 608304"/>
                                <a:gd name="connsiteX36" fmla="*/ 23842 w 586113"/>
                                <a:gd name="connsiteY36" fmla="*/ 82579 h 6083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</a:cxnLst>
                              <a:rect l="l" t="t" r="r" b="b"/>
                              <a:pathLst>
                                <a:path w="586113" h="608304">
                                  <a:moveTo>
                                    <a:pt x="260248" y="184708"/>
                                  </a:moveTo>
                                  <a:cubicBezTo>
                                    <a:pt x="260248" y="192645"/>
                                    <a:pt x="265216" y="197605"/>
                                    <a:pt x="272171" y="197605"/>
                                  </a:cubicBezTo>
                                  <a:cubicBezTo>
                                    <a:pt x="279127" y="197605"/>
                                    <a:pt x="285089" y="192645"/>
                                    <a:pt x="285089" y="184708"/>
                                  </a:cubicBezTo>
                                  <a:close/>
                                  <a:moveTo>
                                    <a:pt x="293038" y="144032"/>
                                  </a:moveTo>
                                  <a:cubicBezTo>
                                    <a:pt x="315891" y="144032"/>
                                    <a:pt x="334771" y="147008"/>
                                    <a:pt x="344707" y="166850"/>
                                  </a:cubicBezTo>
                                  <a:cubicBezTo>
                                    <a:pt x="350669" y="178756"/>
                                    <a:pt x="349675" y="207526"/>
                                    <a:pt x="349675" y="228361"/>
                                  </a:cubicBezTo>
                                  <a:cubicBezTo>
                                    <a:pt x="349675" y="238282"/>
                                    <a:pt x="355637" y="248203"/>
                                    <a:pt x="364580" y="253163"/>
                                  </a:cubicBezTo>
                                  <a:cubicBezTo>
                                    <a:pt x="373523" y="259116"/>
                                    <a:pt x="383459" y="259116"/>
                                    <a:pt x="394389" y="253163"/>
                                  </a:cubicBezTo>
                                  <a:cubicBezTo>
                                    <a:pt x="415256" y="242250"/>
                                    <a:pt x="452020" y="206534"/>
                                    <a:pt x="474874" y="177763"/>
                                  </a:cubicBezTo>
                                  <a:cubicBezTo>
                                    <a:pt x="475868" y="175779"/>
                                    <a:pt x="476861" y="175779"/>
                                    <a:pt x="478849" y="175779"/>
                                  </a:cubicBezTo>
                                  <a:cubicBezTo>
                                    <a:pt x="480836" y="176771"/>
                                    <a:pt x="480836" y="179748"/>
                                    <a:pt x="480836" y="179748"/>
                                  </a:cubicBezTo>
                                  <a:cubicBezTo>
                                    <a:pt x="475868" y="376184"/>
                                    <a:pt x="357624" y="470433"/>
                                    <a:pt x="294031" y="499204"/>
                                  </a:cubicBezTo>
                                  <a:cubicBezTo>
                                    <a:pt x="293038" y="499204"/>
                                    <a:pt x="293038" y="499204"/>
                                    <a:pt x="293038" y="499204"/>
                                  </a:cubicBezTo>
                                  <a:cubicBezTo>
                                    <a:pt x="229445" y="470433"/>
                                    <a:pt x="111201" y="376184"/>
                                    <a:pt x="106233" y="179748"/>
                                  </a:cubicBezTo>
                                  <a:cubicBezTo>
                                    <a:pt x="106233" y="179748"/>
                                    <a:pt x="106233" y="176771"/>
                                    <a:pt x="108220" y="175779"/>
                                  </a:cubicBezTo>
                                  <a:cubicBezTo>
                                    <a:pt x="110208" y="175779"/>
                                    <a:pt x="111201" y="175779"/>
                                    <a:pt x="112195" y="177763"/>
                                  </a:cubicBezTo>
                                  <a:cubicBezTo>
                                    <a:pt x="114182" y="179748"/>
                                    <a:pt x="147966" y="223400"/>
                                    <a:pt x="180756" y="246218"/>
                                  </a:cubicBezTo>
                                  <a:cubicBezTo>
                                    <a:pt x="180756" y="246218"/>
                                    <a:pt x="188705" y="251179"/>
                                    <a:pt x="192680" y="253163"/>
                                  </a:cubicBezTo>
                                  <a:cubicBezTo>
                                    <a:pt x="201623" y="259116"/>
                                    <a:pt x="212553" y="259116"/>
                                    <a:pt x="221495" y="253163"/>
                                  </a:cubicBezTo>
                                  <a:cubicBezTo>
                                    <a:pt x="231432" y="248203"/>
                                    <a:pt x="236400" y="238282"/>
                                    <a:pt x="236400" y="228361"/>
                                  </a:cubicBezTo>
                                  <a:cubicBezTo>
                                    <a:pt x="236400" y="220424"/>
                                    <a:pt x="231432" y="213479"/>
                                    <a:pt x="224476" y="211495"/>
                                  </a:cubicBezTo>
                                  <a:lnTo>
                                    <a:pt x="194667" y="201574"/>
                                  </a:lnTo>
                                  <a:cubicBezTo>
                                    <a:pt x="199635" y="175779"/>
                                    <a:pt x="226464" y="172803"/>
                                    <a:pt x="238387" y="171811"/>
                                  </a:cubicBezTo>
                                  <a:cubicBezTo>
                                    <a:pt x="244349" y="151969"/>
                                    <a:pt x="263228" y="144032"/>
                                    <a:pt x="293038" y="144032"/>
                                  </a:cubicBezTo>
                                  <a:close/>
                                  <a:moveTo>
                                    <a:pt x="293056" y="68691"/>
                                  </a:moveTo>
                                  <a:lnTo>
                                    <a:pt x="67552" y="139119"/>
                                  </a:lnTo>
                                  <a:cubicBezTo>
                                    <a:pt x="74506" y="419836"/>
                                    <a:pt x="200669" y="493240"/>
                                    <a:pt x="293056" y="536885"/>
                                  </a:cubicBezTo>
                                  <a:cubicBezTo>
                                    <a:pt x="385444" y="493240"/>
                                    <a:pt x="512601" y="419836"/>
                                    <a:pt x="518561" y="139119"/>
                                  </a:cubicBezTo>
                                  <a:close/>
                                  <a:moveTo>
                                    <a:pt x="283122" y="2232"/>
                                  </a:moveTo>
                                  <a:cubicBezTo>
                                    <a:pt x="290076" y="-744"/>
                                    <a:pt x="297030" y="-744"/>
                                    <a:pt x="302991" y="2232"/>
                                  </a:cubicBezTo>
                                  <a:lnTo>
                                    <a:pt x="563264" y="82579"/>
                                  </a:lnTo>
                                  <a:cubicBezTo>
                                    <a:pt x="577172" y="87538"/>
                                    <a:pt x="586113" y="100433"/>
                                    <a:pt x="586113" y="114320"/>
                                  </a:cubicBezTo>
                                  <a:cubicBezTo>
                                    <a:pt x="586113" y="473401"/>
                                    <a:pt x="405312" y="558707"/>
                                    <a:pt x="307958" y="604336"/>
                                  </a:cubicBezTo>
                                  <a:cubicBezTo>
                                    <a:pt x="302991" y="606320"/>
                                    <a:pt x="298024" y="608304"/>
                                    <a:pt x="293056" y="608304"/>
                                  </a:cubicBezTo>
                                  <a:cubicBezTo>
                                    <a:pt x="288089" y="608304"/>
                                    <a:pt x="283122" y="606320"/>
                                    <a:pt x="279149" y="604336"/>
                                  </a:cubicBezTo>
                                  <a:cubicBezTo>
                                    <a:pt x="181794" y="558707"/>
                                    <a:pt x="0" y="473401"/>
                                    <a:pt x="0" y="114320"/>
                                  </a:cubicBezTo>
                                  <a:cubicBezTo>
                                    <a:pt x="0" y="100433"/>
                                    <a:pt x="9934" y="87538"/>
                                    <a:pt x="23842" y="825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20" name="文本框 199"/>
                        <wps:cNvSpPr txBox="1">
                          <a:spLocks noChangeArrowheads="1"/>
                        </wps:cNvSpPr>
                        <wps:spPr bwMode="auto">
                          <a:xfrm>
                            <a:off x="3020758" y="2563398"/>
                            <a:ext cx="3804284" cy="329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微软雅黑 Light" w:hAnsi="微软雅黑 Light" w:eastAsia="微软雅黑 Light" w:cs="Times New Roman"/>
                                  <w:b/>
                                  <w:bCs/>
                                  <w:color w:val="649EB2"/>
                                  <w:szCs w:val="21"/>
                                </w:rPr>
                                <w:t>报考专业：物流工程专业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21" name="组合 21"/>
                        <wpg:cNvGrpSpPr/>
                        <wpg:grpSpPr>
                          <a:xfrm>
                            <a:off x="481823" y="2982548"/>
                            <a:ext cx="6661881" cy="613739"/>
                            <a:chOff x="481823" y="2982548"/>
                            <a:chExt cx="6591253" cy="700731"/>
                          </a:xfrm>
                        </wpg:grpSpPr>
                        <wps:wsp>
                          <wps:cNvPr id="39" name="矩形 39"/>
                          <wps:cNvSpPr/>
                          <wps:spPr>
                            <a:xfrm>
                              <a:off x="481823" y="2982548"/>
                              <a:ext cx="6591253" cy="700731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0000">
                                  <a:lumMod val="85000"/>
                                  <a:lumOff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0" name="直接连接符 40"/>
                          <wps:cNvCnPr>
                            <a:endCxn id="39" idx="3"/>
                          </wps:cNvCnPr>
                          <wps:spPr>
                            <a:xfrm>
                              <a:off x="1461967" y="3332914"/>
                              <a:ext cx="5611109" cy="0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0000">
                                  <a:lumMod val="85000"/>
                                  <a:lumOff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直接连接符 41"/>
                          <wps:cNvCnPr>
                            <a:stCxn id="39" idx="0"/>
                            <a:endCxn id="39" idx="2"/>
                          </wps:cNvCnPr>
                          <wps:spPr>
                            <a:xfrm>
                              <a:off x="3777450" y="2982548"/>
                              <a:ext cx="0" cy="700731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0000">
                                  <a:lumMod val="85000"/>
                                  <a:lumOff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2" name="矩形 42"/>
                          <wps:cNvSpPr/>
                          <wps:spPr>
                            <a:xfrm>
                              <a:off x="1461967" y="2982548"/>
                              <a:ext cx="1098000" cy="700731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0000">
                                  <a:lumMod val="85000"/>
                                  <a:lumOff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3" name="矩形 43"/>
                          <wps:cNvSpPr/>
                          <wps:spPr>
                            <a:xfrm>
                              <a:off x="4876263" y="2982548"/>
                              <a:ext cx="1098000" cy="700731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000000">
                                  <a:lumMod val="85000"/>
                                  <a:lumOff val="15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g:grpSp>
                        <wpg:cNvPr id="22" name="组合 22"/>
                        <wpg:cNvGrpSpPr/>
                        <wpg:grpSpPr>
                          <a:xfrm>
                            <a:off x="481804" y="2977400"/>
                            <a:ext cx="6604679" cy="492184"/>
                            <a:chOff x="481804" y="2977400"/>
                            <a:chExt cx="6604679" cy="492184"/>
                          </a:xfrm>
                        </wpg:grpSpPr>
                        <wps:wsp>
                          <wps:cNvPr id="33" name="文本框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1804" y="3140020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初试成绩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969" y="2977400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数学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" name="文本框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2068" y="2977400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外语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6" name="文本框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72167" y="2977400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思想政治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7" name="文本框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82715" y="2977400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专业课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8" name="文本框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5884" y="2977400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总分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1531969" y="3291603"/>
                            <a:ext cx="5554514" cy="329564"/>
                            <a:chOff x="1531969" y="3291603"/>
                            <a:chExt cx="5554514" cy="329564"/>
                          </a:xfrm>
                        </wpg:grpSpPr>
                        <wps:wsp>
                          <wps:cNvPr id="28" name="文本框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969" y="3291603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" name="文本框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2068" y="3291603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文本框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72167" y="3291603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82715" y="3291603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2" name="文本框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5884" y="3291603"/>
                              <a:ext cx="99059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center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414141"/>
                                    <w:szCs w:val="21"/>
                                  </w:rPr>
                                  <w:t>320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5998398" y="4435737"/>
                            <a:ext cx="1230629" cy="3666871"/>
                            <a:chOff x="5997333" y="4435737"/>
                            <a:chExt cx="6783877" cy="3666871"/>
                          </a:xfrm>
                        </wpg:grpSpPr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7333" y="4435737"/>
                              <a:ext cx="6783877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right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000000"/>
                                    <w:szCs w:val="21"/>
                                  </w:rPr>
                                  <w:t>2015.09--2019.06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6" name="文本框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7333" y="6219803"/>
                              <a:ext cx="6783877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right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000000"/>
                                    <w:szCs w:val="21"/>
                                  </w:rPr>
                                  <w:t>2015.09--2019.06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97333" y="7773044"/>
                              <a:ext cx="6783877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0" w:lineRule="exact"/>
                                  <w:jc w:val="right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 Light" w:hAnsi="微软雅黑 Light" w:eastAsia="微软雅黑 Light" w:cs="Times New Roman"/>
                                    <w:color w:val="000000"/>
                                    <w:szCs w:val="21"/>
                                  </w:rPr>
                                  <w:t>2015.09--2019.06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80" o:spid="_x0000_s1026" o:spt="203" style="position:absolute;left:0pt;margin-left:0pt;margin-top:0pt;height:841.9pt;width:569.2pt;z-index:251659264;mso-width-relative:page;mso-height-relative:page;" coordsize="7229027,10691813" o:gfxdata="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">
                <o:lock v:ext="edit" aspectratio="f"/>
                <v:shape id="_x0000_s1026" o:spid="_x0000_s1026" o:spt="75" alt="C:\Users\Administrator\Desktop\头像照片\长方形.png长方形" type="#_x0000_t75" style="position:absolute;left:5975511;top:406023;height:1535873;width:1083973;" filled="f" o:preferrelative="t" stroked="t" coordsize="21600,21600" o:gfxdata="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lrMCLsAAADa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FFFFFF" miterlimit="8" joinstyle="miter"/>
                  <v:imagedata r:id="rId4" o:title=""/>
                  <o:lock v:ext="edit" aspectratio="t"/>
                </v:shape>
                <v:rect id="_x0000_s1026" o:spid="_x0000_s1026" o:spt="1" style="position:absolute;left:420185;top:338953;height:797560;width:3352800;" filled="f" stroked="f" coordsize="21600,21600" o:gfxdata="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W8+Z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672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262626"/>
                            <w:spacing w:val="60"/>
                            <w:sz w:val="48"/>
                            <w:szCs w:val="48"/>
                          </w:rPr>
                          <w:t>逗西甘</w:t>
                        </w:r>
                      </w:p>
                      <w:p>
                        <w:pPr>
                          <w:spacing w:line="44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262626"/>
                          </w:rPr>
                          <w:t>报考院校：华中科技大学 / 物流工程专业</w:t>
                        </w:r>
                      </w:p>
                    </w:txbxContent>
                  </v:textbox>
                </v:rect>
                <v:shape id="文本框 42" o:spid="_x0000_s1026" o:spt="202" type="#_x0000_t202" style="position:absolute;left:674921;top:1175235;height:726440;width:1620520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50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262626"/>
                            <w:sz w:val="20"/>
                            <w:szCs w:val="20"/>
                          </w:rPr>
                          <w:t xml:space="preserve">生日：1997.08.08                    </w:t>
                        </w:r>
                      </w:p>
                      <w:p>
                        <w:pPr>
                          <w:spacing w:line="50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262626"/>
                            <w:sz w:val="20"/>
                            <w:szCs w:val="20"/>
                          </w:rPr>
                          <w:t>电话：188 0808 0808</w:t>
                        </w:r>
                      </w:p>
                    </w:txbxContent>
                  </v:textbox>
                </v:shape>
                <v:shape id="文本框 42" o:spid="_x0000_s1026" o:spt="202" type="#_x0000_t202" style="position:absolute;left:2502959;top:1175235;height:726440;width:2439035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50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262626"/>
                            <w:sz w:val="20"/>
                            <w:szCs w:val="20"/>
                          </w:rPr>
                          <w:t>现居：武汉市洪山区</w:t>
                        </w:r>
                      </w:p>
                      <w:p>
                        <w:pPr>
                          <w:spacing w:line="50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262626"/>
                            <w:sz w:val="20"/>
                            <w:szCs w:val="20"/>
                          </w:rPr>
                          <w:t>邮箱：188 docer@qq.com</w:t>
                        </w:r>
                      </w:p>
                    </w:txbxContent>
                  </v:textbox>
                </v:shape>
                <v:shape id="location-pointer_64679" o:spid="_x0000_s1026" o:spt="100" style="position:absolute;left:2291911;top:1336444;height:167182;width:135274;" fillcolor="#262626" filled="t" stroked="f" coordsize="485843,600441" o:gfxdata="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8rLYrbgAAADaAAAA&#10;DwAAAAAAAAABACAAAAAiAAAAZHJzL2Rvd25yZXYueG1sUEsBAhQAFAAAAAgAh07iQDMvBZ47AAAA&#10;OQAAABAAAAAAAAAAAQAgAAAABwEAAGRycy9zaGFwZXhtbC54bWxQSwUGAAAAAAYABgBbAQAAsQMA&#10;AAAA&#10;" path="m243063,122511c180960,122511,130548,172825,130548,234807c130548,296546,180960,346860,243063,346860c304922,346860,355578,296546,355578,234807c355578,172825,304922,122511,243063,122511xm243063,90183c322944,90183,387969,155082,387969,234807c387969,314533,322944,379431,243063,379431c163182,379431,98157,314533,98157,234807c98157,155082,163182,90183,243063,90183xm243043,48619c135890,48619,48706,135646,48706,242607c48706,325016,176316,473060,243043,541612c309771,473060,437137,325016,437137,242607c437137,135646,350197,48619,243043,48619xm243043,0c376985,0,485843,108663,485843,242607c485843,298033,447365,374607,371384,469657c316346,538452,262282,591204,260090,593391c255220,598010,249132,600441,243043,600441c236955,600441,230867,598010,225996,593391c223804,591204,169741,538452,114703,469657c38721,374607,0,298033,0,242607c0,108663,109102,0,243043,0xe">
                  <v:path o:connectlocs="67676,34110;36348,65377;67676,96576;99004,65377;67676,34110;67676,25109;108022,65377;67676,105645;27330,65377;67676,25109;67670,13537;13561,67549;67670,150802;121712,67549;67670,13537;67670,0;135274,67549;103405,130767;72417,165219;67670,167182;62924,165219;31936,130767;0,67549;67670,0" o:connectangles="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nalog-stopwatch_67066" o:spid="_x0000_s1026" o:spt="100" style="position:absolute;left:512884;top:1332238;height:172244;width:146240;" fillcolor="#262626" filled="t" stroked="f" coordsize="515127,606722" o:gfxdata="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VeqW8AAAA&#10;2gAAAA8AAAAAAAAAAQAgAAAAIgAAAGRycy9kb3ducmV2LnhtbFBLAQIUABQAAAAIAIdO4kAzLwWe&#10;OwAAADkAAAAQAAAAAAAAAAEAIAAAAAsBAABkcnMvc2hhcGV4bWwueG1sUEsFBgAAAAAGAAYAWwEA&#10;ALUDAAAAAA==&#10;" path="m257566,250649c268514,250649,277416,259446,277416,270375l277416,329730,336876,329730c347825,329730,356637,338615,356637,349544c356637,360473,347825,369270,336876,369270l257566,369270c246617,369270,237805,360473,237805,349544l237805,270375c237805,259446,246617,250649,257566,250649xm257519,210956c181065,210956,118851,273172,118851,349521c118851,425869,181065,487996,257519,487996c334062,487996,396276,425869,396276,349521c396276,273172,334062,210956,257519,210956xm257519,171404c355868,171404,435882,251308,435882,349521c435882,447645,355868,527548,257519,527548c159259,527548,79245,447645,79245,349521c79245,251308,159259,171404,257519,171404xm257564,131884c137415,131884,39694,229554,39694,349530c39694,469505,137415,567086,257564,567086c377801,567086,475522,469505,475522,349530c475522,229554,377801,131884,257564,131884xm237806,39548l237806,92337,277410,92337,277410,39548xm178354,0l336862,0c347809,0,356620,8887,356620,19818c356620,30749,347809,39548,336862,39548l317015,39548,317015,99269c348076,106645,377000,119620,402632,137128l427730,112066,411977,96425c404234,88693,404234,76162,411977,68431c419720,60699,432269,60699,440012,68431l499463,127796c507206,135528,507206,148059,499463,155791c491720,163522,479171,163522,471429,155791l455676,140061,433693,162012c483799,209024,515127,275678,515127,349530c515127,491279,399606,606722,257564,606722c115610,606722,0,491279,0,349530c0,275678,31417,209024,81434,162012l59451,140061,43788,155791c36045,163522,23496,163522,15753,155791c8010,148059,8010,135528,15753,127796l75204,68431c82947,60699,95496,60699,103239,68431c110982,76162,110982,88693,103239,96425l87486,112066,112495,137128c138127,119620,167051,106645,198201,99269l198201,39548,178354,39548c167407,39548,158507,30749,158507,19818c158507,8887,167407,0,178354,0xe">
                  <v:path o:connectlocs="73120,71157;78755,76757;78755,93607;95636,93607;101246,99233;95636,104833;73120,104833;67510,99233;67510,76757;73120,71157;73107,59888;33740,99226;73107,138538;112499,99226;73107,59888;73107,48660;123743,99226;73107,149767;22496,99226;73107,48660;73120,37440;11268,99229;73120,160991;134996,99229;73120,37440;67511,11227;67511,26213;78754,26213;78754,11227;50633,0;95632,0;101241,5626;95632,11227;89997,11227;89997,28181;114303,38929;121428,31814;116956,27374;116956,19427;124915,19427;141793,36280;141793,44227;133834,44227;129362,39762;123121,45994;146240,99229;73120,172244;0,99229;23118,45994;16877,39762;12431,44227;4472,44227;4472,36280;21349,19427;29308,19427;29308,27374;24836,31814;31936,38929;56267,28181;56267,11227;50633,11227;44998,5626;50633,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call-volume_17819" o:spid="_x0000_s1026" o:spt="100" style="position:absolute;left:512884;top:1664706;height:145958;width:146240;" fillcolor="#262626" filled="t" stroked="f" coordsize="581469,580342" o:gfxdata="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KIAUy5AAAA2gAA&#10;AA8AAAAAAAAAAQAgAAAAIgAAAGRycy9kb3ducmV2LnhtbFBLAQIUABQAAAAIAIdO4kAzLwWeOwAA&#10;ADkAAAAQAAAAAAAAAAEAIAAAAAgBAABkcnMvc2hhcGV4bWwueG1sUEsFBgAAAAAGAAYAWwEAALID&#10;AAAAAA==&#10;" path="m242794,133875c256140,133875,266995,144625,266995,158040c266995,171455,256140,182204,242794,182204c205070,182204,174285,212854,174285,250523c174196,264026,163430,274865,149995,274865c136560,274865,125794,264026,125794,250700c125794,186380,178200,133875,242794,133875xm438674,48539c437250,47739,435737,48272,435025,49517l383403,136254c382691,138121,383136,139098,384293,139809l387408,141587c400135,149052,408769,161672,411261,176246c413753,190732,409748,205574,400224,216771c360084,264317,295645,334703,216787,400112c207709,407577,196494,411576,184835,411576c167746,411576,152081,403045,142825,389003l138108,381627c137396,380472,135437,379849,134369,380649l49637,435749c48035,436993,48480,438860,48925,439482l94762,509512c114343,537417,145762,534396,161338,524976c248206,473075,411706,357098,526610,156606c539872,133499,531861,103550,508720,89864xm254712,11797c268152,11797,278921,22553,278921,35975c278921,49309,268152,60153,254712,60153c142833,60153,51781,151000,51781,262824c51781,276157,41012,287002,27572,287002c14221,287002,3363,276157,3363,262824c3363,124332,116131,11797,254712,11797xm429551,649c442546,-1406,455184,1615,463506,6947l533463,48272c579301,75289,595054,134833,568709,180690c448198,390869,277310,512800,185992,566745c170950,575632,153772,580342,136327,580342c103039,580342,72333,563723,54176,535995l8339,465965c863,454590,-1718,440993,1130,427573c3978,414242,11810,402867,23203,395402l107935,340302c116212,334792,126003,331948,135793,331948c153149,331948,169170,340657,178693,355054l183411,362431c183767,363053,184924,363142,185280,362875c259331,302265,324393,231702,363199,185667c363288,185489,363911,184067,362754,183267l359639,181490c347890,174469,339613,163449,336231,150207c332848,137054,334806,123279,341838,111548l393460,24810c403206,9836,416557,2704,429551,649xe">
                  <v:path o:connectlocs="61062,33670;67149,39747;61062,45824;43832,63007;37723,69129;31637,63051;61062,33670;110326,12207;109409,12453;96426,34268;96650,35162;97433,35609;103432,44326;100656,54518;54522,100629;46486,103512;35920,97835;34734,95980;33793,95734;12483,109592;12304,110531;23832,128144;40576,132033;132442,39386;127943,22601;64060,2966;70148,9047;64060,15128;13022,66101;6934,72181;845,66101;64060,2966;108032,163;116572,1747;134166,12140;143030,45444;46777,142538;34286,145958;13625,134804;2097,117191;284,107536;5835,99444;27145,85587;34152,83486;44941,89297;46128,91152;46598,91264;91344,46695;91232,46092;90449,45645;84562,37777;85972,28054;98955,6239;108032,16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open-mail_17777" o:spid="_x0000_s1026" o:spt="100" style="position:absolute;left:2283897;top:1662057;height:151184;width:151414;" fillcolor="#262626" filled="t" stroked="f" coordsize="6827,6827" o:gfxdata="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/kvPbsAAADa&#10;AAAADwAAAAAAAAABACAAAAAiAAAAZHJzL2Rvd25yZXYueG1sUEsBAhQAFAAAAAgAh07iQDMvBZ47&#10;AAAAOQAAABAAAAAAAAAAAQAgAAAACgEAAGRycy9zaGFwZXhtbC54bWxQSwUGAAAAAAYABgBbAQAA&#10;tAMAAAAA&#10;" path="m5921,1811l5921,0,906,0,906,1811,0,1811,0,6827,6827,6827,6827,1811,5921,1811xm1324,418l5503,418,5503,2691,3413,4463,1324,2691,1324,418xm418,2471l2597,4319,418,6167,418,2471xm779,6409l2920,4593,3413,5011,3906,4593,6048,6409,779,6409xm6409,6167l4229,4319,6409,2471,6409,6167xe">
                  <v:path o:connectlocs="131320,40104;131320,0;20093,0;20093,40104;0,40104;0,151184;151414,151184;151414,40104;131320,40104;29364,9256;122049,9256;122049,59592;75695,98833;29364,59592;29364,9256;9270,54720;57598,95644;9270,136568;9270,54720;17277,141927;64761,101712;75695,110968;86630,101712;134136,141927;17277,141927;142143,136568;93793,95644;142143,54720;142143,136568" o:connectangles="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rect id="_x0000_s1026" o:spid="_x0000_s1026" o:spt="1" style="position:absolute;left:0;top:0;height:10691813;width:265002;v-text-anchor:middle;" fillcolor="#649EB2" filled="t" stroked="f" coordsize="21600,21600" o:gfxdata="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/N9D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518470;top:2143701;height:7318852;width:6625235;" coordorigin="518470,2143701" coordsize="6625235,7318852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518470;top:3996359;height:300942;width:6625235;v-text-anchor:middle;" fillcolor="#F2F2F2" filled="t" stroked="f" coordsize="21600,21600" o:gfxdata="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PG7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518470;top:5821257;height:300942;width:6625235;v-text-anchor:middle;" fillcolor="#F2F2F2" filled="t" stroked="f" coordsize="21600,21600" o:gfxdata="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ZeJW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518470;top:7384205;height:300942;width:6625235;v-text-anchor:middle;" fillcolor="#F2F2F2" filled="t" stroked="f" coordsize="21600,21600" o:gfxdata="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NV3Q6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552451;top:9161611;height:300942;width:6591254;v-text-anchor:middle;" fillcolor="#F2F2F2" filled="t" stroked="f" coordsize="21600,21600" o:gfxdata="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4dDe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518470;top:2143701;height:300942;width:6625235;v-text-anchor:middle;" fillcolor="#F2F2F2" filled="t" stroked="f" coordsize="21600,21600" o:gfxdata="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y+bi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415954;top:4435737;height:1015364;width:6782434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649EB2"/>
                            <w:szCs w:val="21"/>
                          </w:rPr>
                          <w:t>成都稻壳儿科技大学 /  物流管理专业  /  本科学历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14141"/>
                            <w:szCs w:val="21"/>
                          </w:rPr>
                          <w:t>毕业论文：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《解析物流工程管理的现状分析及控制措施》，获得优秀论文答辩奖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14141"/>
                            <w:szCs w:val="21"/>
                          </w:rPr>
                          <w:t>技能证书：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 xml:space="preserve">CET6、CET4、ERP沙盘模拟培训结业证书 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414141"/>
                            <w:szCs w:val="21"/>
                          </w:rPr>
                          <w:t>荣誉奖励：</w:t>
                        </w: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稻壳大学一等奖学金、2017-2018年度优秀党员、2019届优秀毕业生代表</w:t>
                        </w:r>
                      </w:p>
                    </w:txbxContent>
                  </v:textbox>
                </v:shape>
                <v:shape id="文本框 192" o:spid="_x0000_s1026" o:spt="202" type="#_x0000_t202" style="position:absolute;left:415954;top:6219803;height:786764;width:6782434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649EB2"/>
                            <w:szCs w:val="21"/>
                          </w:rPr>
                          <w:t>萧山安能物流股份有限公司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000000"/>
                            <w:szCs w:val="21"/>
                          </w:rPr>
                          <w:t>岗位：物流专员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担任分区运营助理，期间协同武汉片区分区拆建，协助完成徐东站数据考核，日常运营，搭建分区现有运营架构。</w:t>
                        </w:r>
                      </w:p>
                    </w:txbxContent>
                  </v:textbox>
                </v:shape>
                <v:shape id="文本框 193" o:spid="_x0000_s1026" o:spt="202" type="#_x0000_t202" style="position:absolute;left:415954;top:7773044;height:1015335;width:6782610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649EB2"/>
                            <w:szCs w:val="21"/>
                          </w:rPr>
                          <w:t>珠海稻壳儿大学学生会体育部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000000"/>
                            <w:szCs w:val="21"/>
                          </w:rPr>
                          <w:t>岗位：部长</w:t>
                        </w:r>
                      </w:p>
                      <w:p>
                        <w:pPr>
                          <w:spacing w:line="360" w:lineRule="exact"/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计划学联纳新选拔，并组织筹备校区三人篮球赛， 提升学联知名度；通过纳新学联成员超过30名，建立了长期有效的选拔机制，保证了学联人才储备。三人篮球赛也已经成功举办两届，每届球赛有1万人民币以上的稳定赞助。</w:t>
                        </w:r>
                      </w:p>
                    </w:txbxContent>
                  </v:textbox>
                </v:shape>
                <v:shape id="文本框 194" o:spid="_x0000_s1026" o:spt="202" type="#_x0000_t202" style="position:absolute;left:415954;top:9624222;height:786764;width:6782434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color w:val="414141"/>
                            <w:szCs w:val="21"/>
                          </w:rPr>
                          <w:t>本人性格开朗，为人细心，一丝不苟，能吃苦耐劳，工作脚踏实地，有较强的责任心，具有团队合作精神，又具有较强的独立工作能力，思维活跃。能熟练运用Office等应用软件，极强的沟通能力与谈判能力；提出专业的意见和产品及供应商资讯，提出可行性方案建议，有责任心、人品好、思想端正。</w:t>
                        </w:r>
                      </w:p>
                    </w:txbxContent>
                  </v:textbox>
                </v:shape>
                <v:shape id="文本框 195" o:spid="_x0000_s1026" o:spt="202" type="#_x0000_t202" style="position:absolute;left:415954;top:2563398;height:329564;width:2015489;" filled="f" stroked="f" coordsize="21600,21600" o:gfxdata="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UVCdi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649EB2"/>
                            <w:szCs w:val="21"/>
                          </w:rPr>
                          <w:t>报考院校：华中科技大学</w:t>
                        </w:r>
                      </w:p>
                    </w:txbxContent>
                  </v:textbox>
                </v:shape>
                <v:group id="_x0000_s1026" o:spid="_x0000_s1026" o:spt="203" style="position:absolute;left:917972;top:2143306;height:7348907;width:949324;" coordorigin="917972,2143306" coordsize="949324,7348907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917972;top:3990120;height:329564;width:949324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distribut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649EB2"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917972;top:5820753;height:329564;width:949324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distribut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649EB2"/>
                              <w:sz w:val="26"/>
                              <w:szCs w:val="26"/>
                            </w:rPr>
                            <w:t>实践经历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917972;top:7373994;height:329564;width:949324;" filled="f" stroked="f" coordsize="21600,21600" o:gfxdata="UEsDBAoAAAAAAIdO4kAAAAAAAAAAAAAAAAAEAAAAZHJzL1BLAwQUAAAACACHTuJAo3+wGL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aw9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+wG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distribut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649EB2"/>
                              <w:sz w:val="26"/>
                              <w:szCs w:val="26"/>
                            </w:rPr>
                            <w:t>在校经历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917972;top:9162649;height:329564;width:949324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distribut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649EB2"/>
                              <w:sz w:val="26"/>
                              <w:szCs w:val="26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917972;top:2143306;height:329564;width:949324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distribute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Times New Roman"/>
                              <w:b/>
                              <w:bCs/>
                              <w:color w:val="649EB2"/>
                              <w:sz w:val="26"/>
                              <w:szCs w:val="26"/>
                            </w:rPr>
                            <w:t>报考信息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491280;top:2143701;height:7318852;width:300942;" coordorigin="491280,2143701" coordsize="300942,7318852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491280;top:3996359;height:300942;width:300942;v-text-anchor:middle;" filled="t" stroked="f" coordsize="21600,21600" o:gfxdata="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JMU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491280;top:5821257;height:300942;width:300942;v-text-anchor:middle;" filled="t" stroked="f" coordsize="21600,21600" o:gfxdata="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ag4L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491280;top:7384205;height:300942;width:300942;v-text-anchor:middle;" filled="t" stroked="f" coordsize="21600,21600" o:gfxdata="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Sark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491280;top:9161611;height:300942;width:300942;v-text-anchor:middle;" filled="t" stroked="f" coordsize="21600,21600" o:gfxdata="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Q15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491280;top:2143701;height:300942;width:300942;v-text-anchor:middle;" filled="t" stroked="f" coordsize="21600,21600" o:gfxdata="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riQf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533538;top:2197821;height:7206606;width:218043;" coordorigin="533538,2197821" coordsize="218043,7206606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mortarboard_245998" o:spid="_x0000_s1026" o:spt="100" style="position:absolute;left:533538;top:4070879;height:155840;width:218043;" fillcolor="#FFFFFF" filled="t" stroked="f" coordsize="599101,428191" o:gfxdata="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ESS74A&#10;AADbAAAADwAAAAAAAAABACAAAAAiAAAAZHJzL2Rvd25yZXYueG1sUEsBAhQAFAAAAAgAh07iQDMv&#10;BZ47AAAAOQAAABAAAAAAAAAAAQAgAAAADQEAAGRycy9zaGFwZXhtbC54bWxQSwUGAAAAAAYABgBb&#10;AQAAtwMAAAAA&#10;" path="m140092,241969l273465,284935c282070,287799,290674,288873,299637,288873c308959,288873,317564,287799,326169,284935l459541,241969,459541,358335c459541,387337,388553,411326,300355,411326c211798,411326,140092,388053,140092,358693xm299640,73036c265222,73036,237615,87715,237615,106332c237615,118862,250880,129603,270241,135331c278846,138195,289243,139628,299640,139628c310396,139628,320793,137837,329398,135331c348400,129603,361307,118862,362024,106332c362024,87715,334059,73036,299640,73036xm299640,0c302508,0,305377,358,308245,1432l579292,88789c605823,96665,605823,134615,578575,143208l458468,181874,307528,230564c304660,231280,301791,231996,298923,231996c296055,231996,293187,231280,290319,230564l139020,181874,99940,168985,99940,199059,99940,229132,99940,404204c99940,417450,89543,428191,75919,428191c62653,428191,52256,417450,52256,404204l52256,213737,52256,183664,52256,153590,19630,143208c-6543,134615,-6543,96665,19630,88789l291036,1432c293904,358,296772,0,299640,0xe">
                    <v:path o:connectlocs="50986,88064;99527,103702;109052,105135;118709,103702;167250,88064;167250,130415;109314,149701;50986,130546;109054,26581;86480,38699;98354,49253;109054,50817;119884,49253;131758,38699;109054,26581;109054,0;112185,521;210833,32314;210572,52120;166859,66192;111924,83913;108793,84434;105661,83913;50596,66192;36373,61502;36373,72447;36373,83392;36373,147109;27630,155840;19018,147109;19018,77789;19018,66844;19018,55899;7144,52120;7144,32314;105922,521;109054,0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briefcase_285749" o:spid="_x0000_s1026" o:spt="100" style="position:absolute;left:551341;top:5885685;height:167651;width:188268;" fillcolor="#FFFFFF" filled="t" stroked="f" coordsize="607639,541096" o:gfxdata="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uTI+8AAAA&#10;2wAAAA8AAAAAAAAAAQAgAAAAIgAAAGRycy9kb3ducmV2LnhtbFBLAQIUABQAAAAIAIdO4kAzLwWe&#10;OwAAADkAAAAQAAAAAAAAAAEAIAAAAAsBAABkcnMvc2hhcGV4bWwueG1sUEsFBgAAAAAGAAYAWwEA&#10;ALUDAAAAAA==&#10;" path="m0,311547l24655,311547,49309,311547,229901,311547,229901,336075c229901,349672,240938,360692,254555,360692l353084,360692c366702,360692,377739,349672,377739,336075l377739,311547,558330,311547,582985,311547,607639,311547,607639,516479c607639,530076,596603,541096,582985,541096l24655,541096c11037,541096,0,530076,0,516479xm229901,49237l229901,98386,377739,98386,377739,49237xm205246,0l402304,0c415922,0,426959,11021,426959,24619l426959,98386,461226,98386c464608,88876,473686,82033,484456,82033l533676,82033c544445,82033,553524,88876,556906,98386l582985,98386c596603,98386,607639,109406,607639,123004l607639,262362,582985,262362,558330,262362,377739,262362,377739,237743c377739,224145,366702,213214,353084,213214l254555,213214c240938,213214,229901,224145,229901,237743l229901,262362,49309,262362,24655,262362,0,262362,0,123004c0,109406,11037,98386,24655,98386l50733,98386c54115,88876,63194,82033,73875,82033l123184,82033c133864,82033,142943,88876,146325,98386l180681,98386,180681,24619c180681,11021,191629,0,205246,0xe">
                    <v:path o:connectlocs="0,96528;7638,96528;15277,96528;71231,96528;71231,104128;78870,111755;109397,111755;117036,104128;117036,96528;172990,96528;180629,96528;188268,96528;188268,160023;180629,167651;7638,167651;0,160023;71231,15255;71231,30483;117036,30483;117036,15255;63592,0;124647,0;132286,7627;132286,30483;142904,30483;150101,25416;165351,25416;172549,30483;180629,30483;188268,38111;188268,81289;180629,81289;172990,81289;117036,81289;117036,73661;109397,66061;78870,66061;71231,73661;71231,81289;15277,81289;7638,81289;0,81289;0,38111;7638,30483;15718,30483;22889,25416;38166,25416;45336,30483;55981,30483;55981,7627;63592,0" o:connectangles="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bookmark-in-agenda_74359" o:spid="_x0000_s1026" o:spt="100" style="position:absolute;left:566807;top:7446162;height:177028;width:146424;" fillcolor="#FFFFFF" filled="t" stroked="f" coordsize="500026,604534" o:gfxdata="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NlDNLsAAADb&#10;AAAADwAAAAAAAAABACAAAAAiAAAAZHJzL2Rvd25yZXYueG1sUEsBAhQAFAAAAAgAh07iQDMvBZ47&#10;AAAAOQAAABAAAAAAAAAAAQAgAAAACgEAAGRycy9zaGFwZXhtbC54bWxQSwUGAAAAAAYABgBbAQAA&#10;tAMAAAAA&#10;" path="m118973,0l295167,0,295167,164805,349796,79256,404575,164805,404575,0,463407,0c483667,0,500026,16331,500026,36407l500026,568127c500026,588203,483667,604534,463407,604534l118973,604534xm0,0l73529,0,73529,604534,0,604534xe">
                    <v:path o:connectlocs="34839,0;86434,0;86434,48260;102431,23208;118472,48260;118472,0;135700,0;146424,10661;146424,166366;135700,177028;34839,177028;0,0;21531,0;21531,177028;0,177028" o:connectangles="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male_45735" o:spid="_x0000_s1026" o:spt="100" style="position:absolute;left:562286;top:9211261;height:193166;width:150945;" fillcolor="#FFFFFF" filled="t" stroked="f" coordsize="474552,607286" o:gfxdata="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7uLc&#10;wAAAANsAAAAPAAAAAAAAAAEAIAAAACIAAABkcnMvZG93bnJldi54bWxQSwECFAAUAAAACACHTuJA&#10;My8FnjsAAAA5AAAAEAAAAAAAAAABACAAAAAPAQAAZHJzL3NoYXBleG1sLnhtbFBLBQYAAAAABgAG&#10;AFsBAAC5AwAAAAA=&#10;" path="m118658,330881l128808,330881c134080,330881,138329,335203,138880,340467c143680,390515,185934,429642,237315,429642c288618,429642,330872,390515,335672,340467c336223,335203,340472,330881,345823,330881l355973,330881c421518,330881,474552,383915,474552,449363l474552,567845c474552,589687,456926,607286,435052,607286l39579,607286c17704,607286,0,589687,0,567845l0,449363c0,383915,53113,330881,118658,330881xm315130,118095c305373,143632,274372,162332,237312,162332c200173,162332,135653,158010,135653,182682c135653,238705,181132,284120,237312,284120c293335,284120,338893,238705,338893,182682c338893,158010,329765,135696,315130,118095xm237312,0c315838,0,379572,72680,379572,162332c379572,251984,315838,324742,237312,324742c158707,324742,95052,251984,95052,162332c95052,72680,158707,0,237312,0xe">
                    <v:path o:connectlocs="37742,105246;40971,105246;44174,108296;75484,136660;106770,108296;109999,105246;113227,105246;150945,142933;150945,180620;138380,193166;12589,193166;0,180620;0,142933;37742,105246;100236,37563;75483,51634;43148,58107;75483,90373;107794,58107;100236,37563;75483,0;120733,51634;75483,103294;30234,51634;75483,0" o:connectangles="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briefcase_285749" o:spid="_x0000_s1026" o:spt="100" style="position:absolute;left:554776;top:2197821;height:188267;width:181399;" fillcolor="#FFFFFF" filled="t" stroked="f" coordsize="586113,608304" o:gfxdata="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DbP+ugAAANsA&#10;AAAPAAAAAAAAAAEAIAAAACIAAABkcnMvZG93bnJldi54bWxQSwECFAAUAAAACACHTuJAMy8FnjsA&#10;AAA5AAAAEAAAAAAAAAABACAAAAAJAQAAZHJzL3NoYXBleG1sLnhtbFBLBQYAAAAABgAGAFsBAACz&#10;AwAAAAA=&#10;" path="m260248,184708c260248,192645,265216,197605,272171,197605c279127,197605,285089,192645,285089,184708xm293038,144032c315891,144032,334771,147008,344707,166850c350669,178756,349675,207526,349675,228361c349675,238282,355637,248203,364580,253163c373523,259116,383459,259116,394389,253163c415256,242250,452020,206534,474874,177763c475868,175779,476861,175779,478849,175779c480836,176771,480836,179748,480836,179748c475868,376184,357624,470433,294031,499204c293038,499204,293038,499204,293038,499204c229445,470433,111201,376184,106233,179748c106233,179748,106233,176771,108220,175779c110208,175779,111201,175779,112195,177763c114182,179748,147966,223400,180756,246218c180756,246218,188705,251179,192680,253163c201623,259116,212553,259116,221495,253163c231432,248203,236400,238282,236400,228361c236400,220424,231432,213479,224476,211495l194667,201574c199635,175779,226464,172803,238387,171811c244349,151969,263228,144032,293038,144032xm293056,68691l67552,139119c74506,419836,200669,493240,293056,536885c385444,493240,512601,419836,518561,139119xm283122,2232c290076,-744,297030,-744,302991,2232l563264,82579c577172,87538,586113,100433,586113,114320c586113,473401,405312,558707,307958,604336c302991,606320,298024,608304,293056,608304c288089,608304,283122,606320,279149,604336c181794,558707,0,473401,0,114320c0,100433,9934,87538,23842,82579xe">
                    <v:path o:connectlocs="80545,57166;84235,61157;88233,57166;90693,44577;106685,51639;108222,70676;112835,78352;122061,78352;146971,55016;148201,54402;148816,55631;91001,154501;90693,154501;32878,55631;33493,54402;34723,55016;55943,76203;59633,78352;68551,78352;73164,70676;69474,65456;60248,62386;73779,53174;90693,44577;90699,21259;20907,43056;90699,166163;160491,43056;87624,690;93774,690;174327,25557;181399,35381;95311,187038;90699,188267;86395,187038;0,35381;7378,25557" o:connectangles="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199" o:spid="_x0000_s1026" o:spt="202" type="#_x0000_t202" style="position:absolute;left:3020758;top:2563398;height:329564;width:3804284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pacing w:line="360" w:lineRule="exact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微软雅黑 Light" w:hAnsi="微软雅黑 Light" w:eastAsia="微软雅黑 Light" w:cs="Times New Roman"/>
                            <w:b/>
                            <w:bCs/>
                            <w:color w:val="649EB2"/>
                            <w:szCs w:val="21"/>
                          </w:rPr>
                          <w:t>报考专业：物流工程专业</w:t>
                        </w:r>
                      </w:p>
                    </w:txbxContent>
                  </v:textbox>
                </v:shape>
                <v:group id="_x0000_s1026" o:spid="_x0000_s1026" o:spt="203" style="position:absolute;left:481823;top:2982548;height:613739;width:6661881;" coordorigin="481823,2982548" coordsize="6591253,700731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81823;top:2982548;height:700731;width:6591253;v-text-anchor:middle;" filled="f" stroked="t" coordsize="21600,21600" o:gfxdata="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0s5J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262626" miterlimit="8" joinstyle="miter"/>
                    <v:imagedata o:title=""/>
                    <o:lock v:ext="edit" aspectratio="f"/>
                  </v:rect>
                  <v:line id="_x0000_s1026" o:spid="_x0000_s1026" o:spt="20" style="position:absolute;left:1461967;top:3332914;height:0;width:5611109;" filled="f" stroked="t" coordsize="21600,21600" o:gfxdata="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Z6Kp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pt" color="#262626" miterlimit="8" joinstyle="miter"/>
                    <v:imagedata o:title=""/>
                    <o:lock v:ext="edit" aspectratio="f"/>
                  </v:line>
                  <v:line id="_x0000_s1026" o:spid="_x0000_s1026" o:spt="20" style="position:absolute;left:3777450;top:2982548;height:700731;width:0;" filled="f" stroked="t" coordsize="21600,21600" o:gfxdata="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0i8/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262626" miterlimit="8" joinstyle="miter"/>
                    <v:imagedata o:title=""/>
                    <o:lock v:ext="edit" aspectratio="f"/>
                  </v:line>
                  <v:rect id="_x0000_s1026" o:spid="_x0000_s1026" o:spt="1" style="position:absolute;left:1461967;top:2982548;height:700731;width:1098000;v-text-anchor:middle;" filled="f" stroked="t" coordsize="21600,21600" o:gfxdata="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6dgq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1pt" color="#262626" miterlimit="8" joinstyle="miter"/>
                    <v:imagedata o:title=""/>
                    <o:lock v:ext="edit" aspectratio="f"/>
                  </v:rect>
                  <v:rect id="_x0000_s1026" o:spid="_x0000_s1026" o:spt="1" style="position:absolute;left:4876263;top:2982548;height:700731;width:1098000;v-text-anchor:middle;" filled="f" stroked="t" coordsize="21600,21600" o:gfxdata="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qlfbG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262626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481804;top:2977400;height:492184;width:6604679;" coordorigin="481804,2977400" coordsize="6604679,492184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12" o:spid="_x0000_s1026" o:spt="202" type="#_x0000_t202" style="position:absolute;left:481804;top:3140020;height:329564;width:990599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初试成绩</w:t>
                          </w:r>
                        </w:p>
                      </w:txbxContent>
                    </v:textbox>
                  </v:shape>
                  <v:shape id="文本框 213" o:spid="_x0000_s1026" o:spt="202" type="#_x0000_t202" style="position:absolute;left:1531969;top:2977400;height:329564;width:990599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数学</w:t>
                          </w:r>
                        </w:p>
                      </w:txbxContent>
                    </v:textbox>
                  </v:shape>
                  <v:shape id="文本框 214" o:spid="_x0000_s1026" o:spt="202" type="#_x0000_t202" style="position:absolute;left:2702068;top:2977400;height:329564;width:990599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外语</w:t>
                          </w:r>
                        </w:p>
                      </w:txbxContent>
                    </v:textbox>
                  </v:shape>
                  <v:shape id="文本框 215" o:spid="_x0000_s1026" o:spt="202" type="#_x0000_t202" style="position:absolute;left:3872167;top:2977400;height:329564;width:990599;" filled="f" stroked="f" coordsize="21600,21600" o:gfxdata="UEsDBAoAAAAAAIdO4kAAAAAAAAAAAAAAAAAEAAAAZHJzL1BLAwQUAAAACACHTuJAfqBVuLsAAADb&#10;AAAADwAAAGRycy9kb3ducmV2LnhtbEWPzWrDMBCE74W+g9hAb43kl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BVu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思想政治</w:t>
                          </w:r>
                        </w:p>
                      </w:txbxContent>
                    </v:textbox>
                  </v:shape>
                  <v:shape id="文本框 216" o:spid="_x0000_s1026" o:spt="202" type="#_x0000_t202" style="position:absolute;left:4982715;top:2977400;height:329564;width:990599;" filled="f" stroked="f" coordsize="21600,21600" o:gfxdata="UEsDBAoAAAAAAIdO4kAAAAAAAAAAAAAAAAAEAAAAZHJzL1BLAwQUAAAACACHTuJAEezwI7wAAADb&#10;AAAADwAAAGRycy9kb3ducmV2LnhtbEWPQUvDQBSE74L/YXlCb3Y3S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Hs8CO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专业课</w:t>
                          </w:r>
                        </w:p>
                      </w:txbxContent>
                    </v:textbox>
                  </v:shape>
                  <v:shape id="文本框 217" o:spid="_x0000_s1026" o:spt="202" type="#_x0000_t202" style="position:absolute;left:6095884;top:2977400;height:329564;width:990599;" filled="f" stroked="f" coordsize="21600,21600" o:gfxdata="UEsDBAoAAAAAAIdO4kAAAAAAAAAAAAAAAAAEAAAAZHJzL1BLAwQUAAAACACHTuJAYHNkUb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HNkU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总分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531969;top:3291603;height:329564;width:5554514;" coordorigin="1531969,3291603" coordsize="5554514,329564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07" o:spid="_x0000_s1026" o:spt="202" type="#_x0000_t202" style="position:absolute;left:1531969;top:3291603;height:329564;width:990599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70</w:t>
                          </w:r>
                        </w:p>
                      </w:txbxContent>
                    </v:textbox>
                  </v:shape>
                  <v:shape id="文本框 208" o:spid="_x0000_s1026" o:spt="202" type="#_x0000_t202" style="position:absolute;left:2702068;top:3291603;height:329564;width:990599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80</w:t>
                          </w:r>
                        </w:p>
                      </w:txbxContent>
                    </v:textbox>
                  </v:shape>
                  <v:shape id="文本框 209" o:spid="_x0000_s1026" o:spt="202" type="#_x0000_t202" style="position:absolute;left:3872167;top:3291603;height:329564;width:990599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80</w:t>
                          </w:r>
                        </w:p>
                      </w:txbxContent>
                    </v:textbox>
                  </v:shape>
                  <v:shape id="文本框 210" o:spid="_x0000_s1026" o:spt="202" type="#_x0000_t202" style="position:absolute;left:4982715;top:3291603;height:329564;width:990599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90</w:t>
                          </w:r>
                        </w:p>
                      </w:txbxContent>
                    </v:textbox>
                  </v:shape>
                  <v:shape id="文本框 211" o:spid="_x0000_s1026" o:spt="202" type="#_x0000_t202" style="position:absolute;left:6095884;top:3291603;height:329564;width:990599;" filled="f" stroked="f" coordsize="21600,21600" o:gfxdata="UEsDBAoAAAAAAIdO4kAAAAAAAAAAAAAAAAAEAAAAZHJzL1BLAwQUAAAACACHTuJAAZtTu7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Tu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center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414141"/>
                              <w:szCs w:val="21"/>
                            </w:rPr>
                            <w:t>320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5998398;top:4435737;height:3666871;width:1230629;" coordorigin="5997333,4435737" coordsize="6783877,366687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5997333;top:4435737;height:329564;width:6783877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right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000000"/>
                              <w:szCs w:val="21"/>
                            </w:rPr>
                            <w:t>2015.09--2019.06</w:t>
                          </w:r>
                        </w:p>
                      </w:txbxContent>
                    </v:textbox>
                  </v:shape>
                  <v:shape id="文本框 205" o:spid="_x0000_s1026" o:spt="202" type="#_x0000_t202" style="position:absolute;left:5997333;top:6219803;height:329564;width:6783877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right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000000"/>
                              <w:szCs w:val="21"/>
                            </w:rPr>
                            <w:t>2015.09--2019.06</w:t>
                          </w:r>
                        </w:p>
                      </w:txbxContent>
                    </v:textbox>
                  </v:shape>
                  <v:shape id="文本框 206" o:spid="_x0000_s1026" o:spt="202" type="#_x0000_t202" style="position:absolute;left:5997333;top:7773044;height:329564;width:6783877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pacing w:line="360" w:lineRule="exact"/>
                            <w:jc w:val="right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 Light" w:hAnsi="微软雅黑 Light" w:eastAsia="微软雅黑 Light" w:cs="Times New Roman"/>
                              <w:color w:val="000000"/>
                              <w:szCs w:val="21"/>
                            </w:rPr>
                            <w:t>2015.09--2019.06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191286"/>
    <w:rsid w:val="00294B41"/>
    <w:rsid w:val="00312D83"/>
    <w:rsid w:val="004B06EC"/>
    <w:rsid w:val="004F45E5"/>
    <w:rsid w:val="006A04EE"/>
    <w:rsid w:val="00750E62"/>
    <w:rsid w:val="00875CC5"/>
    <w:rsid w:val="0091463F"/>
    <w:rsid w:val="009E0B68"/>
    <w:rsid w:val="00A3069E"/>
    <w:rsid w:val="00B2566C"/>
    <w:rsid w:val="00B54FDE"/>
    <w:rsid w:val="00D8340B"/>
    <w:rsid w:val="00DA497E"/>
    <w:rsid w:val="00E3669B"/>
    <w:rsid w:val="65191286"/>
    <w:rsid w:val="7472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61bc7695-c6b4-4b18-a7df-f46644df33de\&#32771;&#30740;&#22797;&#3579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考研复试简历.docx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2022-01-10T08:36:00Z</dcterms:created>
  <dc:creator>Mr Lee</dc:creator>
  <cp:lastModifiedBy>Mr Lee</cp:lastModifiedBy>
  <dcterms:modified xsi:type="dcterms:W3CDTF">2022-01-10T13:18:53Z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1.0_mC8vxni+bZMQWQSL+VhV+stCBg/1zd6bfdLuBunN4OI2LqZrB9nQ3+l0Okc/Q2QNo8F+qqZtFMA8ZmXOE3KCzQ==</vt:lpwstr>
  </property>
  <property fmtid="{D5CDD505-2E9C-101B-9397-08002B2CF9AE}" pid="3" name="KSOTemplateUUID">
    <vt:lpwstr>v1.0_mb_rITcGUynHCU+k0CLGE+a9w==</vt:lpwstr>
  </property>
  <property fmtid="{D5CDD505-2E9C-101B-9397-08002B2CF9AE}" pid="4" name="KSOProductBuildVer">
    <vt:lpwstr>2052-11.1.0.10072</vt:lpwstr>
  </property>
</Properties>
</file>