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4920615</wp:posOffset>
            </wp:positionH>
            <wp:positionV relativeFrom="paragraph">
              <wp:posOffset>-402590</wp:posOffset>
            </wp:positionV>
            <wp:extent cx="904875" cy="1281430"/>
            <wp:effectExtent l="0" t="0" r="9525" b="13970"/>
            <wp:wrapNone/>
            <wp:docPr id="1" name="图片 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-370205</wp:posOffset>
                </wp:positionV>
                <wp:extent cx="2209800" cy="3327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center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报考院校：北京大学/财务管理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-29.15pt;height:26.2pt;width:174pt;z-index:251663360;mso-width-relative:page;mso-height-relative:page;" filled="f" stroked="f" coordsize="21600,21600" o:gfxdata="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mHTZPaAAAACgEAAA8AAAAAAAAAAQAgAAAAIgAAAGRy&#10;cy9kb3ducmV2LnhtbFBLAQIUABQAAAAIAIdO4kDW2c1v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center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报考院校：北京大学/财务管理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-398780</wp:posOffset>
                </wp:positionV>
                <wp:extent cx="1400175" cy="4762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4001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52"/>
                                <w:szCs w:val="5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52"/>
                                <w:szCs w:val="5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-31.4pt;height:37.5pt;width:110.25pt;z-index:251678720;mso-width-relative:page;mso-height-relative:page;" filled="f" stroked="f" coordsize="21600,21600" o:gfxdata="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rrqztgAAAAJAQAADwAAAAAAAAABACAA&#10;AAAiAAAAZHJzL2Rvd25yZXYueG1sUEsBAhQAFAAAAAgAh07iQJaaP4ZGAgAAcg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52"/>
                          <w:szCs w:val="5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52"/>
                          <w:szCs w:val="5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-1343025</wp:posOffset>
                </wp:positionH>
                <wp:positionV relativeFrom="paragraph">
                  <wp:posOffset>-904875</wp:posOffset>
                </wp:positionV>
                <wp:extent cx="1736090" cy="1962785"/>
                <wp:effectExtent l="0" t="0" r="16510" b="18415"/>
                <wp:wrapNone/>
                <wp:docPr id="7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1962785"/>
                        </a:xfrm>
                        <a:custGeom>
                          <a:avLst/>
                          <a:gdLst>
                            <a:gd name="connsiteX0" fmla="*/ 0 w 3802744"/>
                            <a:gd name="connsiteY0" fmla="*/ 0 h 3647851"/>
                            <a:gd name="connsiteX1" fmla="*/ 3802744 w 3802744"/>
                            <a:gd name="connsiteY1" fmla="*/ 0 h 3647851"/>
                            <a:gd name="connsiteX2" fmla="*/ 3802743 w 3802744"/>
                            <a:gd name="connsiteY2" fmla="*/ 1 h 3647851"/>
                            <a:gd name="connsiteX3" fmla="*/ 3236686 w 3802744"/>
                            <a:gd name="connsiteY3" fmla="*/ 537030 h 3647851"/>
                            <a:gd name="connsiteX4" fmla="*/ 2496457 w 3802744"/>
                            <a:gd name="connsiteY4" fmla="*/ 827315 h 3647851"/>
                            <a:gd name="connsiteX5" fmla="*/ 1640114 w 3802744"/>
                            <a:gd name="connsiteY5" fmla="*/ 1422401 h 3647851"/>
                            <a:gd name="connsiteX6" fmla="*/ 1132114 w 3802744"/>
                            <a:gd name="connsiteY6" fmla="*/ 2627087 h 3647851"/>
                            <a:gd name="connsiteX7" fmla="*/ 333829 w 3802744"/>
                            <a:gd name="connsiteY7" fmla="*/ 3004458 h 3647851"/>
                            <a:gd name="connsiteX8" fmla="*/ 16639 w 3802744"/>
                            <a:gd name="connsiteY8" fmla="*/ 3623227 h 3647851"/>
                            <a:gd name="connsiteX9" fmla="*/ 0 w 3802744"/>
                            <a:gd name="connsiteY9" fmla="*/ 3647851 h 3647851"/>
                            <a:gd name="connsiteX0-1" fmla="*/ 0 w 3802744"/>
                            <a:gd name="connsiteY0-2" fmla="*/ 0 h 3647851"/>
                            <a:gd name="connsiteX1-3" fmla="*/ 3802744 w 3802744"/>
                            <a:gd name="connsiteY1-4" fmla="*/ 0 h 3647851"/>
                            <a:gd name="connsiteX2-5" fmla="*/ 3802743 w 3802744"/>
                            <a:gd name="connsiteY2-6" fmla="*/ 1 h 3647851"/>
                            <a:gd name="connsiteX3-7" fmla="*/ 3236686 w 3802744"/>
                            <a:gd name="connsiteY3-8" fmla="*/ 537030 h 3647851"/>
                            <a:gd name="connsiteX4-9" fmla="*/ 2496457 w 3802744"/>
                            <a:gd name="connsiteY4-10" fmla="*/ 827315 h 3647851"/>
                            <a:gd name="connsiteX5-11" fmla="*/ 1640114 w 3802744"/>
                            <a:gd name="connsiteY5-12" fmla="*/ 1422401 h 3647851"/>
                            <a:gd name="connsiteX6-13" fmla="*/ 1132114 w 3802744"/>
                            <a:gd name="connsiteY6-14" fmla="*/ 2627087 h 3647851"/>
                            <a:gd name="connsiteX7-15" fmla="*/ 333829 w 3802744"/>
                            <a:gd name="connsiteY7-16" fmla="*/ 3004458 h 3647851"/>
                            <a:gd name="connsiteX8-17" fmla="*/ 16639 w 3802744"/>
                            <a:gd name="connsiteY8-18" fmla="*/ 3623227 h 3647851"/>
                            <a:gd name="connsiteX9-19" fmla="*/ 0 w 3802744"/>
                            <a:gd name="connsiteY9-20" fmla="*/ 3647851 h 3647851"/>
                            <a:gd name="connsiteX10" fmla="*/ 0 w 3802744"/>
                            <a:gd name="connsiteY10" fmla="*/ 0 h 3647851"/>
                            <a:gd name="connsiteX0-21" fmla="*/ 0 w 3802744"/>
                            <a:gd name="connsiteY0-22" fmla="*/ 0 h 3647851"/>
                            <a:gd name="connsiteX1-23" fmla="*/ 3802744 w 3802744"/>
                            <a:gd name="connsiteY1-24" fmla="*/ 0 h 3647851"/>
                            <a:gd name="connsiteX2-25" fmla="*/ 3802743 w 3802744"/>
                            <a:gd name="connsiteY2-26" fmla="*/ 1 h 3647851"/>
                            <a:gd name="connsiteX3-27" fmla="*/ 3274786 w 3802744"/>
                            <a:gd name="connsiteY3-28" fmla="*/ 594180 h 3647851"/>
                            <a:gd name="connsiteX4-29" fmla="*/ 2496457 w 3802744"/>
                            <a:gd name="connsiteY4-30" fmla="*/ 827315 h 3647851"/>
                            <a:gd name="connsiteX5-31" fmla="*/ 1640114 w 3802744"/>
                            <a:gd name="connsiteY5-32" fmla="*/ 1422401 h 3647851"/>
                            <a:gd name="connsiteX6-33" fmla="*/ 1132114 w 3802744"/>
                            <a:gd name="connsiteY6-34" fmla="*/ 2627087 h 3647851"/>
                            <a:gd name="connsiteX7-35" fmla="*/ 333829 w 3802744"/>
                            <a:gd name="connsiteY7-36" fmla="*/ 3004458 h 3647851"/>
                            <a:gd name="connsiteX8-37" fmla="*/ 16639 w 3802744"/>
                            <a:gd name="connsiteY8-38" fmla="*/ 3623227 h 3647851"/>
                            <a:gd name="connsiteX9-39" fmla="*/ 0 w 3802744"/>
                            <a:gd name="connsiteY9-40" fmla="*/ 3647851 h 3647851"/>
                            <a:gd name="connsiteX10-41" fmla="*/ 0 w 3802744"/>
                            <a:gd name="connsiteY10-42" fmla="*/ 0 h 3647851"/>
                            <a:gd name="connsiteX0-43" fmla="*/ 0 w 3802744"/>
                            <a:gd name="connsiteY0-44" fmla="*/ 0 h 3647851"/>
                            <a:gd name="connsiteX1-45" fmla="*/ 3802744 w 3802744"/>
                            <a:gd name="connsiteY1-46" fmla="*/ 0 h 3647851"/>
                            <a:gd name="connsiteX2-47" fmla="*/ 3802743 w 3802744"/>
                            <a:gd name="connsiteY2-48" fmla="*/ 1 h 3647851"/>
                            <a:gd name="connsiteX3-49" fmla="*/ 3274786 w 3802744"/>
                            <a:gd name="connsiteY3-50" fmla="*/ 594180 h 3647851"/>
                            <a:gd name="connsiteX4-51" fmla="*/ 2496457 w 3802744"/>
                            <a:gd name="connsiteY4-52" fmla="*/ 827315 h 3647851"/>
                            <a:gd name="connsiteX5-53" fmla="*/ 1640114 w 3802744"/>
                            <a:gd name="connsiteY5-54" fmla="*/ 1422401 h 3647851"/>
                            <a:gd name="connsiteX6-55" fmla="*/ 1132114 w 3802744"/>
                            <a:gd name="connsiteY6-56" fmla="*/ 2627087 h 3647851"/>
                            <a:gd name="connsiteX7-57" fmla="*/ 333829 w 3802744"/>
                            <a:gd name="connsiteY7-58" fmla="*/ 3004458 h 3647851"/>
                            <a:gd name="connsiteX8-59" fmla="*/ 16639 w 3802744"/>
                            <a:gd name="connsiteY8-60" fmla="*/ 3623227 h 3647851"/>
                            <a:gd name="connsiteX9-61" fmla="*/ 0 w 3802744"/>
                            <a:gd name="connsiteY9-62" fmla="*/ 3647851 h 3647851"/>
                            <a:gd name="connsiteX10-63" fmla="*/ 0 w 3802744"/>
                            <a:gd name="connsiteY10-64" fmla="*/ 0 h 3647851"/>
                            <a:gd name="connsiteX0-65" fmla="*/ 0 w 3802744"/>
                            <a:gd name="connsiteY0-66" fmla="*/ 0 h 3647851"/>
                            <a:gd name="connsiteX1-67" fmla="*/ 3802744 w 3802744"/>
                            <a:gd name="connsiteY1-68" fmla="*/ 0 h 3647851"/>
                            <a:gd name="connsiteX2-69" fmla="*/ 3802743 w 3802744"/>
                            <a:gd name="connsiteY2-70" fmla="*/ 1 h 3647851"/>
                            <a:gd name="connsiteX3-71" fmla="*/ 3274786 w 3802744"/>
                            <a:gd name="connsiteY3-72" fmla="*/ 594180 h 3647851"/>
                            <a:gd name="connsiteX4-73" fmla="*/ 2496457 w 3802744"/>
                            <a:gd name="connsiteY4-74" fmla="*/ 827315 h 3647851"/>
                            <a:gd name="connsiteX5-75" fmla="*/ 1640114 w 3802744"/>
                            <a:gd name="connsiteY5-76" fmla="*/ 1422401 h 3647851"/>
                            <a:gd name="connsiteX6-77" fmla="*/ 1132114 w 3802744"/>
                            <a:gd name="connsiteY6-78" fmla="*/ 2627087 h 3647851"/>
                            <a:gd name="connsiteX7-79" fmla="*/ 333829 w 3802744"/>
                            <a:gd name="connsiteY7-80" fmla="*/ 3004458 h 3647851"/>
                            <a:gd name="connsiteX8-81" fmla="*/ 16639 w 3802744"/>
                            <a:gd name="connsiteY8-82" fmla="*/ 3623227 h 3647851"/>
                            <a:gd name="connsiteX9-83" fmla="*/ 0 w 3802744"/>
                            <a:gd name="connsiteY9-84" fmla="*/ 3647851 h 3647851"/>
                            <a:gd name="connsiteX10-85" fmla="*/ 0 w 3802744"/>
                            <a:gd name="connsiteY10-86" fmla="*/ 0 h 3647851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  <a:cxn ang="0">
                              <a:pos x="connsiteX5-11" y="connsiteY5-12"/>
                            </a:cxn>
                            <a:cxn ang="0">
                              <a:pos x="connsiteX6-13" y="connsiteY6-14"/>
                            </a:cxn>
                            <a:cxn ang="0">
                              <a:pos x="connsiteX7-15" y="connsiteY7-16"/>
                            </a:cxn>
                            <a:cxn ang="0">
                              <a:pos x="connsiteX8-17" y="connsiteY8-18"/>
                            </a:cxn>
                            <a:cxn ang="0">
                              <a:pos x="connsiteX9-19" y="connsiteY9-20"/>
                            </a:cxn>
                            <a:cxn ang="0">
                              <a:pos x="connsiteX10-41" y="connsiteY10-42"/>
                            </a:cxn>
                          </a:cxnLst>
                          <a:rect l="l" t="t" r="r" b="b"/>
                          <a:pathLst>
                            <a:path w="3802744" h="3647851">
                              <a:moveTo>
                                <a:pt x="0" y="0"/>
                              </a:moveTo>
                              <a:lnTo>
                                <a:pt x="3802744" y="0"/>
                              </a:lnTo>
                              <a:lnTo>
                                <a:pt x="3802743" y="1"/>
                              </a:lnTo>
                              <a:cubicBezTo>
                                <a:pt x="3701143" y="123372"/>
                                <a:pt x="3530600" y="456294"/>
                                <a:pt x="3274786" y="594180"/>
                              </a:cubicBezTo>
                              <a:cubicBezTo>
                                <a:pt x="3018972" y="732066"/>
                                <a:pt x="2683177" y="755953"/>
                                <a:pt x="2496457" y="827315"/>
                              </a:cubicBezTo>
                              <a:cubicBezTo>
                                <a:pt x="2309737" y="898677"/>
                                <a:pt x="1867504" y="1122439"/>
                                <a:pt x="1640114" y="1422401"/>
                              </a:cubicBezTo>
                              <a:cubicBezTo>
                                <a:pt x="1412724" y="1722363"/>
                                <a:pt x="1349828" y="2363411"/>
                                <a:pt x="1132114" y="2627087"/>
                              </a:cubicBezTo>
                              <a:cubicBezTo>
                                <a:pt x="914400" y="2890763"/>
                                <a:pt x="551543" y="2815772"/>
                                <a:pt x="333829" y="3004458"/>
                              </a:cubicBezTo>
                              <a:cubicBezTo>
                                <a:pt x="184151" y="3134180"/>
                                <a:pt x="124799" y="3443411"/>
                                <a:pt x="16639" y="3623227"/>
                              </a:cubicBezTo>
                              <a:lnTo>
                                <a:pt x="0" y="36478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9A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5" o:spid="_x0000_s1026" o:spt="100" style="position:absolute;left:0pt;margin-left:-105.75pt;margin-top:-71.25pt;height:154.55pt;width:136.7pt;z-index:251674624;v-text-anchor:middle;mso-width-relative:page;mso-height-relative:page;" fillcolor="#699A91" filled="t" stroked="f" coordsize="3802744,3647851" o:gfxdata="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" path="m0,0l3802744,0,3802743,1c3701143,123372,3530600,456294,3274786,594180c3018972,732066,2683177,755953,2496457,827315c2309737,898677,1867504,1122439,1640114,1422401c1412724,1722363,1349828,2363411,1132114,2627087c914400,2890763,551543,2815772,333829,3004458c184151,3134180,124799,3443411,16639,3623227l0,3647851,0,0xe">
                <v:path o:connectlocs="0,0;1736090,0;1736089,0;1477664,288957;1139722,445150;748771,765345;516850,1413546;152404,1616597;7596,1949535;0,1962785;0,0" o:connectangles="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-933450</wp:posOffset>
                </wp:positionV>
                <wp:extent cx="2343150" cy="1403985"/>
                <wp:effectExtent l="0" t="0" r="0" b="5715"/>
                <wp:wrapNone/>
                <wp:docPr id="19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03985"/>
                        </a:xfrm>
                        <a:custGeom>
                          <a:avLst/>
                          <a:gdLst>
                            <a:gd name="connsiteX0" fmla="*/ 0 w 3914156"/>
                            <a:gd name="connsiteY0" fmla="*/ 0 h 2127117"/>
                            <a:gd name="connsiteX1" fmla="*/ 3914156 w 3914156"/>
                            <a:gd name="connsiteY1" fmla="*/ 0 h 2127117"/>
                            <a:gd name="connsiteX2" fmla="*/ 3914156 w 3914156"/>
                            <a:gd name="connsiteY2" fmla="*/ 2127117 h 2127117"/>
                            <a:gd name="connsiteX3" fmla="*/ 3904217 w 3914156"/>
                            <a:gd name="connsiteY3" fmla="*/ 2117037 h 2127117"/>
                            <a:gd name="connsiteX4" fmla="*/ 2651886 w 3914156"/>
                            <a:gd name="connsiteY4" fmla="*/ 1530628 h 2127117"/>
                            <a:gd name="connsiteX5" fmla="*/ 952295 w 3914156"/>
                            <a:gd name="connsiteY5" fmla="*/ 1828802 h 2127117"/>
                            <a:gd name="connsiteX6" fmla="*/ 167104 w 3914156"/>
                            <a:gd name="connsiteY6" fmla="*/ 924341 h 2127117"/>
                            <a:gd name="connsiteX7" fmla="*/ 57773 w 3914156"/>
                            <a:gd name="connsiteY7" fmla="*/ 198784 h 2127117"/>
                            <a:gd name="connsiteX8" fmla="*/ 5155 w 3914156"/>
                            <a:gd name="connsiteY8" fmla="*/ 13835 h 2127117"/>
                            <a:gd name="connsiteX0-1" fmla="*/ 2176 w 3916332"/>
                            <a:gd name="connsiteY0-2" fmla="*/ 0 h 2127117"/>
                            <a:gd name="connsiteX1-3" fmla="*/ 3916332 w 3916332"/>
                            <a:gd name="connsiteY1-4" fmla="*/ 0 h 2127117"/>
                            <a:gd name="connsiteX2-5" fmla="*/ 3916332 w 3916332"/>
                            <a:gd name="connsiteY2-6" fmla="*/ 2127117 h 2127117"/>
                            <a:gd name="connsiteX3-7" fmla="*/ 3906393 w 3916332"/>
                            <a:gd name="connsiteY3-8" fmla="*/ 2117037 h 2127117"/>
                            <a:gd name="connsiteX4-9" fmla="*/ 2654062 w 3916332"/>
                            <a:gd name="connsiteY4-10" fmla="*/ 1530628 h 2127117"/>
                            <a:gd name="connsiteX5-11" fmla="*/ 954471 w 3916332"/>
                            <a:gd name="connsiteY5-12" fmla="*/ 1828802 h 2127117"/>
                            <a:gd name="connsiteX6-13" fmla="*/ 64505 w 3916332"/>
                            <a:gd name="connsiteY6-14" fmla="*/ 981491 h 2127117"/>
                            <a:gd name="connsiteX7-15" fmla="*/ 59949 w 3916332"/>
                            <a:gd name="connsiteY7-16" fmla="*/ 198784 h 2127117"/>
                            <a:gd name="connsiteX8-17" fmla="*/ 7331 w 3916332"/>
                            <a:gd name="connsiteY8-18" fmla="*/ 13835 h 2127117"/>
                            <a:gd name="connsiteX9" fmla="*/ 2176 w 3916332"/>
                            <a:gd name="connsiteY9" fmla="*/ 0 h 2127117"/>
                            <a:gd name="connsiteX0-19" fmla="*/ 0 w 3914156"/>
                            <a:gd name="connsiteY0-20" fmla="*/ 0 h 2127117"/>
                            <a:gd name="connsiteX1-21" fmla="*/ 3914156 w 3914156"/>
                            <a:gd name="connsiteY1-22" fmla="*/ 0 h 2127117"/>
                            <a:gd name="connsiteX2-23" fmla="*/ 3914156 w 3914156"/>
                            <a:gd name="connsiteY2-24" fmla="*/ 2127117 h 2127117"/>
                            <a:gd name="connsiteX3-25" fmla="*/ 3904217 w 3914156"/>
                            <a:gd name="connsiteY3-26" fmla="*/ 2117037 h 2127117"/>
                            <a:gd name="connsiteX4-27" fmla="*/ 2651886 w 3914156"/>
                            <a:gd name="connsiteY4-28" fmla="*/ 1530628 h 2127117"/>
                            <a:gd name="connsiteX5-29" fmla="*/ 952295 w 3914156"/>
                            <a:gd name="connsiteY5-30" fmla="*/ 1828802 h 2127117"/>
                            <a:gd name="connsiteX6-31" fmla="*/ 62329 w 3914156"/>
                            <a:gd name="connsiteY6-32" fmla="*/ 981491 h 2127117"/>
                            <a:gd name="connsiteX7-33" fmla="*/ 57773 w 3914156"/>
                            <a:gd name="connsiteY7-34" fmla="*/ 198784 h 2127117"/>
                            <a:gd name="connsiteX8-35" fmla="*/ 5155 w 3914156"/>
                            <a:gd name="connsiteY8-36" fmla="*/ 13835 h 2127117"/>
                            <a:gd name="connsiteX9-37" fmla="*/ 0 w 3914156"/>
                            <a:gd name="connsiteY9-38" fmla="*/ 0 h 2127117"/>
                            <a:gd name="connsiteX0-39" fmla="*/ 0 w 3914156"/>
                            <a:gd name="connsiteY0-40" fmla="*/ 0 h 2127117"/>
                            <a:gd name="connsiteX1-41" fmla="*/ 3914156 w 3914156"/>
                            <a:gd name="connsiteY1-42" fmla="*/ 0 h 2127117"/>
                            <a:gd name="connsiteX2-43" fmla="*/ 3914156 w 3914156"/>
                            <a:gd name="connsiteY2-44" fmla="*/ 2127117 h 2127117"/>
                            <a:gd name="connsiteX3-45" fmla="*/ 3904217 w 3914156"/>
                            <a:gd name="connsiteY3-46" fmla="*/ 2117037 h 2127117"/>
                            <a:gd name="connsiteX4-47" fmla="*/ 2651886 w 3914156"/>
                            <a:gd name="connsiteY4-48" fmla="*/ 1530628 h 2127117"/>
                            <a:gd name="connsiteX5-49" fmla="*/ 952295 w 3914156"/>
                            <a:gd name="connsiteY5-50" fmla="*/ 1828802 h 2127117"/>
                            <a:gd name="connsiteX6-51" fmla="*/ 62329 w 3914156"/>
                            <a:gd name="connsiteY6-52" fmla="*/ 981491 h 2127117"/>
                            <a:gd name="connsiteX7-53" fmla="*/ 57773 w 3914156"/>
                            <a:gd name="connsiteY7-54" fmla="*/ 198784 h 2127117"/>
                            <a:gd name="connsiteX8-55" fmla="*/ 5155 w 3914156"/>
                            <a:gd name="connsiteY8-56" fmla="*/ 13835 h 2127117"/>
                            <a:gd name="connsiteX9-57" fmla="*/ 0 w 3914156"/>
                            <a:gd name="connsiteY9-58" fmla="*/ 0 h 2127117"/>
                            <a:gd name="connsiteX0-59" fmla="*/ 0 w 3914156"/>
                            <a:gd name="connsiteY0-60" fmla="*/ 0 h 2127117"/>
                            <a:gd name="connsiteX1-61" fmla="*/ 3914156 w 3914156"/>
                            <a:gd name="connsiteY1-62" fmla="*/ 0 h 2127117"/>
                            <a:gd name="connsiteX2-63" fmla="*/ 3914156 w 3914156"/>
                            <a:gd name="connsiteY2-64" fmla="*/ 2127117 h 2127117"/>
                            <a:gd name="connsiteX3-65" fmla="*/ 3904217 w 3914156"/>
                            <a:gd name="connsiteY3-66" fmla="*/ 2117037 h 2127117"/>
                            <a:gd name="connsiteX4-67" fmla="*/ 2651886 w 3914156"/>
                            <a:gd name="connsiteY4-68" fmla="*/ 1530628 h 2127117"/>
                            <a:gd name="connsiteX5-69" fmla="*/ 952295 w 3914156"/>
                            <a:gd name="connsiteY5-70" fmla="*/ 1828802 h 2127117"/>
                            <a:gd name="connsiteX6-71" fmla="*/ 62329 w 3914156"/>
                            <a:gd name="connsiteY6-72" fmla="*/ 981491 h 2127117"/>
                            <a:gd name="connsiteX7-73" fmla="*/ 57773 w 3914156"/>
                            <a:gd name="connsiteY7-74" fmla="*/ 198784 h 2127117"/>
                            <a:gd name="connsiteX8-75" fmla="*/ 5155 w 3914156"/>
                            <a:gd name="connsiteY8-76" fmla="*/ 13835 h 2127117"/>
                            <a:gd name="connsiteX9-77" fmla="*/ 0 w 3914156"/>
                            <a:gd name="connsiteY9-78" fmla="*/ 0 h 2127117"/>
                            <a:gd name="connsiteX0-79" fmla="*/ 0 w 3914156"/>
                            <a:gd name="connsiteY0-80" fmla="*/ 0 h 2127117"/>
                            <a:gd name="connsiteX1-81" fmla="*/ 3914156 w 3914156"/>
                            <a:gd name="connsiteY1-82" fmla="*/ 0 h 2127117"/>
                            <a:gd name="connsiteX2-83" fmla="*/ 3914156 w 3914156"/>
                            <a:gd name="connsiteY2-84" fmla="*/ 2127117 h 2127117"/>
                            <a:gd name="connsiteX3-85" fmla="*/ 3904217 w 3914156"/>
                            <a:gd name="connsiteY3-86" fmla="*/ 2117037 h 2127117"/>
                            <a:gd name="connsiteX4-87" fmla="*/ 2651886 w 3914156"/>
                            <a:gd name="connsiteY4-88" fmla="*/ 1530628 h 2127117"/>
                            <a:gd name="connsiteX5-89" fmla="*/ 952295 w 3914156"/>
                            <a:gd name="connsiteY5-90" fmla="*/ 1828802 h 2127117"/>
                            <a:gd name="connsiteX6-91" fmla="*/ 62329 w 3914156"/>
                            <a:gd name="connsiteY6-92" fmla="*/ 981491 h 2127117"/>
                            <a:gd name="connsiteX7-93" fmla="*/ 314948 w 3914156"/>
                            <a:gd name="connsiteY7-94" fmla="*/ 236884 h 2127117"/>
                            <a:gd name="connsiteX8-95" fmla="*/ 5155 w 3914156"/>
                            <a:gd name="connsiteY8-96" fmla="*/ 13835 h 2127117"/>
                            <a:gd name="connsiteX9-97" fmla="*/ 0 w 3914156"/>
                            <a:gd name="connsiteY9-98" fmla="*/ 0 h 2127117"/>
                            <a:gd name="connsiteX0-99" fmla="*/ 0 w 3914156"/>
                            <a:gd name="connsiteY0-100" fmla="*/ 0 h 2127117"/>
                            <a:gd name="connsiteX1-101" fmla="*/ 3914156 w 3914156"/>
                            <a:gd name="connsiteY1-102" fmla="*/ 0 h 2127117"/>
                            <a:gd name="connsiteX2-103" fmla="*/ 3914156 w 3914156"/>
                            <a:gd name="connsiteY2-104" fmla="*/ 2127117 h 2127117"/>
                            <a:gd name="connsiteX3-105" fmla="*/ 3904217 w 3914156"/>
                            <a:gd name="connsiteY3-106" fmla="*/ 2117037 h 2127117"/>
                            <a:gd name="connsiteX4-107" fmla="*/ 2651886 w 3914156"/>
                            <a:gd name="connsiteY4-108" fmla="*/ 1530628 h 2127117"/>
                            <a:gd name="connsiteX5-109" fmla="*/ 952295 w 3914156"/>
                            <a:gd name="connsiteY5-110" fmla="*/ 1828802 h 2127117"/>
                            <a:gd name="connsiteX6-111" fmla="*/ 62329 w 3914156"/>
                            <a:gd name="connsiteY6-112" fmla="*/ 981491 h 2127117"/>
                            <a:gd name="connsiteX7-113" fmla="*/ 324473 w 3914156"/>
                            <a:gd name="connsiteY7-114" fmla="*/ 265459 h 2127117"/>
                            <a:gd name="connsiteX8-115" fmla="*/ 5155 w 3914156"/>
                            <a:gd name="connsiteY8-116" fmla="*/ 13835 h 2127117"/>
                            <a:gd name="connsiteX9-117" fmla="*/ 0 w 3914156"/>
                            <a:gd name="connsiteY9-118" fmla="*/ 0 h 2127117"/>
                            <a:gd name="connsiteX0-119" fmla="*/ 0 w 3914156"/>
                            <a:gd name="connsiteY0-120" fmla="*/ 0 h 2127117"/>
                            <a:gd name="connsiteX1-121" fmla="*/ 3914156 w 3914156"/>
                            <a:gd name="connsiteY1-122" fmla="*/ 0 h 2127117"/>
                            <a:gd name="connsiteX2-123" fmla="*/ 3914156 w 3914156"/>
                            <a:gd name="connsiteY2-124" fmla="*/ 2127117 h 2127117"/>
                            <a:gd name="connsiteX3-125" fmla="*/ 3904217 w 3914156"/>
                            <a:gd name="connsiteY3-126" fmla="*/ 2117037 h 2127117"/>
                            <a:gd name="connsiteX4-127" fmla="*/ 2651886 w 3914156"/>
                            <a:gd name="connsiteY4-128" fmla="*/ 1530628 h 2127117"/>
                            <a:gd name="connsiteX5-129" fmla="*/ 952295 w 3914156"/>
                            <a:gd name="connsiteY5-130" fmla="*/ 1828802 h 2127117"/>
                            <a:gd name="connsiteX6-131" fmla="*/ 62329 w 3914156"/>
                            <a:gd name="connsiteY6-132" fmla="*/ 981491 h 2127117"/>
                            <a:gd name="connsiteX7-133" fmla="*/ 324473 w 3914156"/>
                            <a:gd name="connsiteY7-134" fmla="*/ 265459 h 2127117"/>
                            <a:gd name="connsiteX8-135" fmla="*/ 5155 w 3914156"/>
                            <a:gd name="connsiteY8-136" fmla="*/ 13835 h 2127117"/>
                            <a:gd name="connsiteX9-137" fmla="*/ 0 w 3914156"/>
                            <a:gd name="connsiteY9-138" fmla="*/ 0 h 2127117"/>
                            <a:gd name="connsiteX0-139" fmla="*/ 0 w 3914156"/>
                            <a:gd name="connsiteY0-140" fmla="*/ 0 h 2127117"/>
                            <a:gd name="connsiteX1-141" fmla="*/ 3914156 w 3914156"/>
                            <a:gd name="connsiteY1-142" fmla="*/ 0 h 2127117"/>
                            <a:gd name="connsiteX2-143" fmla="*/ 3914156 w 3914156"/>
                            <a:gd name="connsiteY2-144" fmla="*/ 2127117 h 2127117"/>
                            <a:gd name="connsiteX3-145" fmla="*/ 3904217 w 3914156"/>
                            <a:gd name="connsiteY3-146" fmla="*/ 2117037 h 2127117"/>
                            <a:gd name="connsiteX4-147" fmla="*/ 2651886 w 3914156"/>
                            <a:gd name="connsiteY4-148" fmla="*/ 1530628 h 2127117"/>
                            <a:gd name="connsiteX5-149" fmla="*/ 952295 w 3914156"/>
                            <a:gd name="connsiteY5-150" fmla="*/ 1828802 h 2127117"/>
                            <a:gd name="connsiteX6-151" fmla="*/ 62329 w 3914156"/>
                            <a:gd name="connsiteY6-152" fmla="*/ 981491 h 2127117"/>
                            <a:gd name="connsiteX7-153" fmla="*/ 324473 w 3914156"/>
                            <a:gd name="connsiteY7-154" fmla="*/ 265459 h 2127117"/>
                            <a:gd name="connsiteX8-155" fmla="*/ 5155 w 3914156"/>
                            <a:gd name="connsiteY8-156" fmla="*/ 13835 h 2127117"/>
                            <a:gd name="connsiteX9-157" fmla="*/ 0 w 3914156"/>
                            <a:gd name="connsiteY9-158" fmla="*/ 0 h 2127117"/>
                            <a:gd name="connsiteX0-159" fmla="*/ 0 w 3914156"/>
                            <a:gd name="connsiteY0-160" fmla="*/ 0 h 2127117"/>
                            <a:gd name="connsiteX1-161" fmla="*/ 3914156 w 3914156"/>
                            <a:gd name="connsiteY1-162" fmla="*/ 0 h 2127117"/>
                            <a:gd name="connsiteX2-163" fmla="*/ 3914156 w 3914156"/>
                            <a:gd name="connsiteY2-164" fmla="*/ 2127117 h 2127117"/>
                            <a:gd name="connsiteX3-165" fmla="*/ 3904217 w 3914156"/>
                            <a:gd name="connsiteY3-166" fmla="*/ 2117037 h 2127117"/>
                            <a:gd name="connsiteX4-167" fmla="*/ 2651886 w 3914156"/>
                            <a:gd name="connsiteY4-168" fmla="*/ 1530628 h 2127117"/>
                            <a:gd name="connsiteX5-169" fmla="*/ 952295 w 3914156"/>
                            <a:gd name="connsiteY5-170" fmla="*/ 1828802 h 2127117"/>
                            <a:gd name="connsiteX6-171" fmla="*/ 62329 w 3914156"/>
                            <a:gd name="connsiteY6-172" fmla="*/ 981491 h 2127117"/>
                            <a:gd name="connsiteX7-173" fmla="*/ 353048 w 3914156"/>
                            <a:gd name="connsiteY7-174" fmla="*/ 322609 h 2127117"/>
                            <a:gd name="connsiteX8-175" fmla="*/ 5155 w 3914156"/>
                            <a:gd name="connsiteY8-176" fmla="*/ 13835 h 2127117"/>
                            <a:gd name="connsiteX9-177" fmla="*/ 0 w 3914156"/>
                            <a:gd name="connsiteY9-178" fmla="*/ 0 h 2127117"/>
                            <a:gd name="connsiteX0-179" fmla="*/ 0 w 3914156"/>
                            <a:gd name="connsiteY0-180" fmla="*/ 0 h 2127117"/>
                            <a:gd name="connsiteX1-181" fmla="*/ 3914156 w 3914156"/>
                            <a:gd name="connsiteY1-182" fmla="*/ 0 h 2127117"/>
                            <a:gd name="connsiteX2-183" fmla="*/ 3914156 w 3914156"/>
                            <a:gd name="connsiteY2-184" fmla="*/ 2127117 h 2127117"/>
                            <a:gd name="connsiteX3-185" fmla="*/ 3904217 w 3914156"/>
                            <a:gd name="connsiteY3-186" fmla="*/ 2117037 h 2127117"/>
                            <a:gd name="connsiteX4-187" fmla="*/ 2651886 w 3914156"/>
                            <a:gd name="connsiteY4-188" fmla="*/ 1530628 h 2127117"/>
                            <a:gd name="connsiteX5-189" fmla="*/ 952295 w 3914156"/>
                            <a:gd name="connsiteY5-190" fmla="*/ 1828802 h 2127117"/>
                            <a:gd name="connsiteX6-191" fmla="*/ 62329 w 3914156"/>
                            <a:gd name="connsiteY6-192" fmla="*/ 981491 h 2127117"/>
                            <a:gd name="connsiteX7-193" fmla="*/ 353048 w 3914156"/>
                            <a:gd name="connsiteY7-194" fmla="*/ 322609 h 2127117"/>
                            <a:gd name="connsiteX8-195" fmla="*/ 5155 w 3914156"/>
                            <a:gd name="connsiteY8-196" fmla="*/ 13835 h 2127117"/>
                            <a:gd name="connsiteX9-197" fmla="*/ 0 w 3914156"/>
                            <a:gd name="connsiteY9-198" fmla="*/ 0 h 2127117"/>
                            <a:gd name="connsiteX0-199" fmla="*/ 0 w 3914156"/>
                            <a:gd name="connsiteY0-200" fmla="*/ 0 h 2127117"/>
                            <a:gd name="connsiteX1-201" fmla="*/ 3914156 w 3914156"/>
                            <a:gd name="connsiteY1-202" fmla="*/ 0 h 2127117"/>
                            <a:gd name="connsiteX2-203" fmla="*/ 3914156 w 3914156"/>
                            <a:gd name="connsiteY2-204" fmla="*/ 2127117 h 2127117"/>
                            <a:gd name="connsiteX3-205" fmla="*/ 3904217 w 3914156"/>
                            <a:gd name="connsiteY3-206" fmla="*/ 2117037 h 2127117"/>
                            <a:gd name="connsiteX4-207" fmla="*/ 2651886 w 3914156"/>
                            <a:gd name="connsiteY4-208" fmla="*/ 1530628 h 2127117"/>
                            <a:gd name="connsiteX5-209" fmla="*/ 952295 w 3914156"/>
                            <a:gd name="connsiteY5-210" fmla="*/ 1828802 h 2127117"/>
                            <a:gd name="connsiteX6-211" fmla="*/ 243304 w 3914156"/>
                            <a:gd name="connsiteY6-212" fmla="*/ 1343441 h 2127117"/>
                            <a:gd name="connsiteX7-213" fmla="*/ 353048 w 3914156"/>
                            <a:gd name="connsiteY7-214" fmla="*/ 322609 h 2127117"/>
                            <a:gd name="connsiteX8-215" fmla="*/ 5155 w 3914156"/>
                            <a:gd name="connsiteY8-216" fmla="*/ 13835 h 2127117"/>
                            <a:gd name="connsiteX9-217" fmla="*/ 0 w 3914156"/>
                            <a:gd name="connsiteY9-218" fmla="*/ 0 h 2127117"/>
                            <a:gd name="connsiteX0-219" fmla="*/ 0 w 3914156"/>
                            <a:gd name="connsiteY0-220" fmla="*/ 0 h 2127117"/>
                            <a:gd name="connsiteX1-221" fmla="*/ 3914156 w 3914156"/>
                            <a:gd name="connsiteY1-222" fmla="*/ 0 h 2127117"/>
                            <a:gd name="connsiteX2-223" fmla="*/ 3914156 w 3914156"/>
                            <a:gd name="connsiteY2-224" fmla="*/ 2127117 h 2127117"/>
                            <a:gd name="connsiteX3-225" fmla="*/ 3904217 w 3914156"/>
                            <a:gd name="connsiteY3-226" fmla="*/ 2117037 h 2127117"/>
                            <a:gd name="connsiteX4-227" fmla="*/ 2651886 w 3914156"/>
                            <a:gd name="connsiteY4-228" fmla="*/ 1530628 h 2127117"/>
                            <a:gd name="connsiteX5-229" fmla="*/ 952295 w 3914156"/>
                            <a:gd name="connsiteY5-230" fmla="*/ 1828802 h 2127117"/>
                            <a:gd name="connsiteX6-231" fmla="*/ 243304 w 3914156"/>
                            <a:gd name="connsiteY6-232" fmla="*/ 1343441 h 2127117"/>
                            <a:gd name="connsiteX7-233" fmla="*/ 353048 w 3914156"/>
                            <a:gd name="connsiteY7-234" fmla="*/ 322609 h 2127117"/>
                            <a:gd name="connsiteX8-235" fmla="*/ 5155 w 3914156"/>
                            <a:gd name="connsiteY8-236" fmla="*/ 13835 h 2127117"/>
                            <a:gd name="connsiteX9-237" fmla="*/ 0 w 3914156"/>
                            <a:gd name="connsiteY9-238" fmla="*/ 0 h 2127117"/>
                            <a:gd name="connsiteX0-239" fmla="*/ 0 w 3914156"/>
                            <a:gd name="connsiteY0-240" fmla="*/ 0 h 2127117"/>
                            <a:gd name="connsiteX1-241" fmla="*/ 3914156 w 3914156"/>
                            <a:gd name="connsiteY1-242" fmla="*/ 0 h 2127117"/>
                            <a:gd name="connsiteX2-243" fmla="*/ 3914156 w 3914156"/>
                            <a:gd name="connsiteY2-244" fmla="*/ 2127117 h 2127117"/>
                            <a:gd name="connsiteX3-245" fmla="*/ 3904217 w 3914156"/>
                            <a:gd name="connsiteY3-246" fmla="*/ 2117037 h 2127117"/>
                            <a:gd name="connsiteX4-247" fmla="*/ 2651886 w 3914156"/>
                            <a:gd name="connsiteY4-248" fmla="*/ 1530628 h 2127117"/>
                            <a:gd name="connsiteX5-249" fmla="*/ 952295 w 3914156"/>
                            <a:gd name="connsiteY5-250" fmla="*/ 1828802 h 2127117"/>
                            <a:gd name="connsiteX6-251" fmla="*/ 243304 w 3914156"/>
                            <a:gd name="connsiteY6-252" fmla="*/ 1343441 h 2127117"/>
                            <a:gd name="connsiteX7-253" fmla="*/ 353048 w 3914156"/>
                            <a:gd name="connsiteY7-254" fmla="*/ 322609 h 2127117"/>
                            <a:gd name="connsiteX8-255" fmla="*/ 5155 w 3914156"/>
                            <a:gd name="connsiteY8-256" fmla="*/ 13835 h 2127117"/>
                            <a:gd name="connsiteX9-257" fmla="*/ 0 w 3914156"/>
                            <a:gd name="connsiteY9-258" fmla="*/ 0 h 2127117"/>
                            <a:gd name="connsiteX0-259" fmla="*/ 0 w 3914156"/>
                            <a:gd name="connsiteY0-260" fmla="*/ 0 h 2127117"/>
                            <a:gd name="connsiteX1-261" fmla="*/ 3914156 w 3914156"/>
                            <a:gd name="connsiteY1-262" fmla="*/ 0 h 2127117"/>
                            <a:gd name="connsiteX2-263" fmla="*/ 3914156 w 3914156"/>
                            <a:gd name="connsiteY2-264" fmla="*/ 2127117 h 2127117"/>
                            <a:gd name="connsiteX3-265" fmla="*/ 3904217 w 3914156"/>
                            <a:gd name="connsiteY3-266" fmla="*/ 2117037 h 2127117"/>
                            <a:gd name="connsiteX4-267" fmla="*/ 2651886 w 3914156"/>
                            <a:gd name="connsiteY4-268" fmla="*/ 1530628 h 2127117"/>
                            <a:gd name="connsiteX5-269" fmla="*/ 952295 w 3914156"/>
                            <a:gd name="connsiteY5-270" fmla="*/ 1828802 h 2127117"/>
                            <a:gd name="connsiteX6-271" fmla="*/ 243304 w 3914156"/>
                            <a:gd name="connsiteY6-272" fmla="*/ 1343441 h 2127117"/>
                            <a:gd name="connsiteX7-273" fmla="*/ 353048 w 3914156"/>
                            <a:gd name="connsiteY7-274" fmla="*/ 322609 h 2127117"/>
                            <a:gd name="connsiteX8-275" fmla="*/ 5155 w 3914156"/>
                            <a:gd name="connsiteY8-276" fmla="*/ 13835 h 2127117"/>
                            <a:gd name="connsiteX9-277" fmla="*/ 0 w 3914156"/>
                            <a:gd name="connsiteY9-278" fmla="*/ 0 h 2127117"/>
                            <a:gd name="connsiteX0-279" fmla="*/ 0 w 3914156"/>
                            <a:gd name="connsiteY0-280" fmla="*/ 0 h 2127117"/>
                            <a:gd name="connsiteX1-281" fmla="*/ 3914156 w 3914156"/>
                            <a:gd name="connsiteY1-282" fmla="*/ 0 h 2127117"/>
                            <a:gd name="connsiteX2-283" fmla="*/ 3914156 w 3914156"/>
                            <a:gd name="connsiteY2-284" fmla="*/ 2127117 h 2127117"/>
                            <a:gd name="connsiteX3-285" fmla="*/ 3904217 w 3914156"/>
                            <a:gd name="connsiteY3-286" fmla="*/ 2117037 h 2127117"/>
                            <a:gd name="connsiteX4-287" fmla="*/ 2651886 w 3914156"/>
                            <a:gd name="connsiteY4-288" fmla="*/ 1530628 h 2127117"/>
                            <a:gd name="connsiteX5-289" fmla="*/ 1180895 w 3914156"/>
                            <a:gd name="connsiteY5-290" fmla="*/ 1885952 h 2127117"/>
                            <a:gd name="connsiteX6-291" fmla="*/ 243304 w 3914156"/>
                            <a:gd name="connsiteY6-292" fmla="*/ 1343441 h 2127117"/>
                            <a:gd name="connsiteX7-293" fmla="*/ 353048 w 3914156"/>
                            <a:gd name="connsiteY7-294" fmla="*/ 322609 h 2127117"/>
                            <a:gd name="connsiteX8-295" fmla="*/ 5155 w 3914156"/>
                            <a:gd name="connsiteY8-296" fmla="*/ 13835 h 2127117"/>
                            <a:gd name="connsiteX9-297" fmla="*/ 0 w 3914156"/>
                            <a:gd name="connsiteY9-298" fmla="*/ 0 h 2127117"/>
                            <a:gd name="connsiteX0-299" fmla="*/ 0 w 3914156"/>
                            <a:gd name="connsiteY0-300" fmla="*/ 0 h 2127117"/>
                            <a:gd name="connsiteX1-301" fmla="*/ 3914156 w 3914156"/>
                            <a:gd name="connsiteY1-302" fmla="*/ 0 h 2127117"/>
                            <a:gd name="connsiteX2-303" fmla="*/ 3914156 w 3914156"/>
                            <a:gd name="connsiteY2-304" fmla="*/ 2127117 h 2127117"/>
                            <a:gd name="connsiteX3-305" fmla="*/ 3904217 w 3914156"/>
                            <a:gd name="connsiteY3-306" fmla="*/ 2117037 h 2127117"/>
                            <a:gd name="connsiteX4-307" fmla="*/ 2651886 w 3914156"/>
                            <a:gd name="connsiteY4-308" fmla="*/ 1530628 h 2127117"/>
                            <a:gd name="connsiteX5-309" fmla="*/ 1180895 w 3914156"/>
                            <a:gd name="connsiteY5-310" fmla="*/ 1885952 h 2127117"/>
                            <a:gd name="connsiteX6-311" fmla="*/ 243304 w 3914156"/>
                            <a:gd name="connsiteY6-312" fmla="*/ 1343441 h 2127117"/>
                            <a:gd name="connsiteX7-313" fmla="*/ 353048 w 3914156"/>
                            <a:gd name="connsiteY7-314" fmla="*/ 322609 h 2127117"/>
                            <a:gd name="connsiteX8-315" fmla="*/ 5155 w 3914156"/>
                            <a:gd name="connsiteY8-316" fmla="*/ 13835 h 2127117"/>
                            <a:gd name="connsiteX9-317" fmla="*/ 0 w 3914156"/>
                            <a:gd name="connsiteY9-318" fmla="*/ 0 h 2127117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  <a:cxn ang="0">
                              <a:pos x="connsiteX5-11" y="connsiteY5-12"/>
                            </a:cxn>
                            <a:cxn ang="0">
                              <a:pos x="connsiteX6-13" y="connsiteY6-14"/>
                            </a:cxn>
                            <a:cxn ang="0">
                              <a:pos x="connsiteX7-15" y="connsiteY7-16"/>
                            </a:cxn>
                            <a:cxn ang="0">
                              <a:pos x="connsiteX8-17" y="connsiteY8-18"/>
                            </a:cxn>
                            <a:cxn ang="0">
                              <a:pos x="connsiteX9-37" y="connsiteY9-38"/>
                            </a:cxn>
                          </a:cxnLst>
                          <a:rect l="l" t="t" r="r" b="b"/>
                          <a:pathLst>
                            <a:path w="3914156" h="2127117">
                              <a:moveTo>
                                <a:pt x="0" y="0"/>
                              </a:moveTo>
                              <a:lnTo>
                                <a:pt x="3914156" y="0"/>
                              </a:lnTo>
                              <a:lnTo>
                                <a:pt x="3914156" y="2127117"/>
                              </a:lnTo>
                              <a:lnTo>
                                <a:pt x="3904217" y="2117037"/>
                              </a:lnTo>
                              <a:cubicBezTo>
                                <a:pt x="3458613" y="1721128"/>
                                <a:pt x="3077198" y="1521517"/>
                                <a:pt x="2651886" y="1530628"/>
                              </a:cubicBezTo>
                              <a:cubicBezTo>
                                <a:pt x="2226574" y="1539739"/>
                                <a:pt x="1582325" y="1917150"/>
                                <a:pt x="1180895" y="1885952"/>
                              </a:cubicBezTo>
                              <a:cubicBezTo>
                                <a:pt x="779465" y="1854754"/>
                                <a:pt x="381278" y="1603998"/>
                                <a:pt x="243304" y="1343441"/>
                              </a:cubicBezTo>
                              <a:cubicBezTo>
                                <a:pt x="105330" y="1082884"/>
                                <a:pt x="392740" y="544210"/>
                                <a:pt x="353048" y="322609"/>
                              </a:cubicBezTo>
                              <a:cubicBezTo>
                                <a:pt x="313357" y="101008"/>
                                <a:pt x="23174" y="66222"/>
                                <a:pt x="5155" y="138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1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1" o:spid="_x0000_s1026" o:spt="100" style="position:absolute;left:0pt;margin-left:323.95pt;margin-top:-73.5pt;height:110.55pt;width:184.5pt;z-index:251675648;v-text-anchor:middle;mso-width-relative:page;mso-height-relative:page;" fillcolor="#D3E1DF" filled="t" stroked="f" coordsize="3914156,2127117" o:gfxdata="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" path="m0,0l3914156,0,3914156,2127117,3904217,2117037c3458613,1721128,3077198,1521517,2651886,1530628c2226574,1539739,1582325,1917150,1180895,1885952c779465,1854754,381278,1603998,243304,1343441c105330,1082884,392740,544210,353048,322609c313357,101008,23174,66222,5155,13835l0,0xe">
                <v:path o:connectlocs="1301,0;2343150,0;2343150,1403985;2337203,1397331;1587931,1010277;571062,1207084;38593,647824;35867,131205;4386,9131;0,0" o:connectangles="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144145</wp:posOffset>
                </wp:positionV>
                <wp:extent cx="198120" cy="198120"/>
                <wp:effectExtent l="0" t="0" r="1143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</wpg:grpSpPr>
                      <wps:wsp>
                        <wps:cNvPr id="44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Freeform 127"/>
                        <wps:cNvSpPr>
                          <a:spLocks noChangeAspect="1"/>
                        </wps:cNvSpPr>
                        <wps:spPr>
                          <a:xfrm>
                            <a:off x="13860" y="8605"/>
                            <a:ext cx="193" cy="193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9pt;margin-top:11.35pt;height:15.6pt;width:15.6pt;z-index:251666432;mso-width-relative:page;mso-height-relative:page;" coordorigin="13787,8532" coordsize="340,340" o:gfxdata="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">
                <o:lock v:ext="edit" aspectratio="f"/>
                <v:rect id="椭圆 2" o:spid="_x0000_s1026" o:spt="1" style="position:absolute;left:13787;top:8532;height:340;width:340;v-text-anchor:middle;" fillcolor="#699A91" filled="t" stroked="f" coordsize="21600,21600" o:gfxdata="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Ygt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27" o:spid="_x0000_s1026" o:spt="100" style="position:absolute;left:13860;top:8605;height:193;width:193;" fillcolor="#FFFFFF [3212]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80,112;55,67;56,24;12,29;57,135;163,180;168,136;125,137;80,112;80,112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153670</wp:posOffset>
                </wp:positionV>
                <wp:extent cx="198120" cy="198120"/>
                <wp:effectExtent l="0" t="0" r="11430" b="1143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</wpg:grpSpPr>
                      <wps:wsp>
                        <wps:cNvPr id="33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13828" y="8608"/>
                            <a:ext cx="257" cy="187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12.1pt;height:15.6pt;width:15.6pt;z-index:251665408;mso-width-relative:page;mso-height-relative:page;" coordorigin="13787,8532" coordsize="340,340" o:gfxdata="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">
                <o:lock v:ext="edit" aspectratio="f"/>
                <v:rect id="椭圆 2" o:spid="_x0000_s1026" o:spt="1" style="position:absolute;left:13787;top:8532;height:340;width:340;v-text-anchor:middle;" fillcolor="#699A91" filled="t" stroked="f" coordsize="21600,21600" o:gfxdata="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jnLv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圆形小人1 29" o:spid="_x0000_s1026" o:spt="100" style="position:absolute;left:13828;top:8608;height:187;width:257;v-text-anchor:middle;" fillcolor="#FFFFFF [3212]" filled="t" stroked="f" coordsize="683211,432048" o:gfxdata="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0B0gvQAA&#10;ANsAAAAPAAAAAAAAAAEAIAAAACIAAABkcnMvZG93bnJldi54bWxQSwECFAAUAAAACACHTuJAMy8F&#10;njsAAAA5AAAAEAAAAAAAAAABACAAAAAMAQAAZHJzL3NoYXBleG1sLnhtbFBLBQYAAAAABgAGAFsB&#10;AAC2Aw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0,0;0,0;0,0;0,0;0,0;0,0;0,0;0,0;0,0;0,0;0,0;0,0;0,0;0,0;0,0;0,0;0,0;0,0;0,0;0,0;0,0;0,0;0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56515</wp:posOffset>
                </wp:positionV>
                <wp:extent cx="4938395" cy="6959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8395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8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1997-10-12                    联系电话：000-0000-0000                  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8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最高学历：大学本科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电子邮箱：docer@qq.com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45pt;margin-top:4.45pt;height:54.8pt;width:388.85pt;z-index:-251652096;mso-width-relative:page;mso-height-relative:page;" filled="f" stroked="f" coordsize="21600,21600" o:gfxdata="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o4CrjaAAAACQEAAA8AAAAAAAAAAQAgAAAAIgAAAGRy&#10;cy9kb3ducmV2LnhtbFBLAQIUABQAAAAIAIdO4kC5x8pe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8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1997-10-12                    联系电话：000-0000-0000                  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8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最高学历：大学本科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电子邮箱：docer@qq.com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100330</wp:posOffset>
                </wp:positionV>
                <wp:extent cx="198120" cy="198120"/>
                <wp:effectExtent l="0" t="0" r="11430" b="114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787" y="8532"/>
                          <a:chExt cx="340" cy="340"/>
                        </a:xfrm>
                      </wpg:grpSpPr>
                      <wps:wsp>
                        <wps:cNvPr id="48" name="椭圆 2"/>
                        <wps:cNvSpPr/>
                        <wps:spPr>
                          <a:xfrm>
                            <a:off x="13787" y="853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Freeform 9"/>
                        <wps:cNvSpPr>
                          <a:spLocks noChangeAspect="1" noEditPoints="1"/>
                        </wps:cNvSpPr>
                        <wps:spPr>
                          <a:xfrm>
                            <a:off x="13832" y="8603"/>
                            <a:ext cx="249" cy="197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6pt;margin-top:7.9pt;height:15.6pt;width:15.6pt;z-index:251667456;mso-width-relative:page;mso-height-relative:page;" coordorigin="13787,8532" coordsize="340,340" o:gfxdata="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">
                <o:lock v:ext="edit" aspectratio="f"/>
                <v:rect id="椭圆 2" o:spid="_x0000_s1026" o:spt="1" style="position:absolute;left:13787;top:8532;height:340;width:340;v-text-anchor:middle;" fillcolor="#699A91" filled="t" stroked="f" coordsize="21600,21600" o:gfxdata="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myq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9" o:spid="_x0000_s1026" o:spt="100" style="position:absolute;left:13832;top:8603;height:197;width:249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91,90;129,114;124,114;119,114;57,90;55,131;124,164;193,131;191,90;249,49;246,45;125,0;124,0;123,0;2,45;0,49;2,53;38,66;27,108;20,123;27,136;20,192;21,195;24,197;45,197;47,195;48,192;42,136;48,123;41,109;52,71;123,98;124,98;125,98;246,53;249,49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-97790</wp:posOffset>
                </wp:positionV>
                <wp:extent cx="198120" cy="198120"/>
                <wp:effectExtent l="0" t="0" r="11430" b="1143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019" y="2607"/>
                          <a:chExt cx="340" cy="340"/>
                        </a:xfrm>
                      </wpg:grpSpPr>
                      <wps:wsp>
                        <wps:cNvPr id="52" name="椭圆 2"/>
                        <wps:cNvSpPr/>
                        <wps:spPr>
                          <a:xfrm>
                            <a:off x="13019" y="2607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2" name="任意多边形 3"/>
                        <wps:cNvSpPr/>
                        <wps:spPr>
                          <a:xfrm>
                            <a:off x="13091" y="2701"/>
                            <a:ext cx="195" cy="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65pt;margin-top:-7.7pt;height:15.6pt;width:15.6pt;z-index:251668480;mso-width-relative:page;mso-height-relative:page;" coordorigin="13019,2607" coordsize="340,340" o:gfxdata="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">
                <o:lock v:ext="edit" aspectratio="f"/>
                <v:rect id="椭圆 2" o:spid="_x0000_s1026" o:spt="1" style="position:absolute;left:13019;top:2607;height:340;width:340;v-text-anchor:middle;" fillcolor="#699A91" filled="t" stroked="f" coordsize="21600,21600" o:gfxdata="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qLh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" o:spid="_x0000_s1026" o:spt="100" style="position:absolute;left:13091;top:2701;height:152;width:195;" fillcolor="#FFFFFF [3212]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52070</wp:posOffset>
                </wp:positionV>
                <wp:extent cx="935990" cy="3162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060" y="2106295"/>
                          <a:ext cx="93599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考研成绩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5pt;margin-top:4.1pt;height:24.9pt;width:73.7pt;z-index:251669504;mso-width-relative:page;mso-height-relative:page;" filled="f" stroked="f" coordsize="21600,21600" o:gfxdata="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IR/V2QAAAAgBAAAPAAAAAAAAAAEA&#10;IAAAACIAAABkcnMvZG93bnJldi54bWxQSwECFAAUAAAACACHTuJAnQ8zp0cCAABy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考研成绩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50800</wp:posOffset>
                </wp:positionV>
                <wp:extent cx="168275" cy="323850"/>
                <wp:effectExtent l="0" t="0" r="317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" cy="323850"/>
                          <a:chOff x="8460" y="3660"/>
                          <a:chExt cx="265" cy="510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8460" y="3660"/>
                            <a:ext cx="136" cy="51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8640" y="3660"/>
                            <a:ext cx="85" cy="510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pt;margin-top:4pt;height:25.5pt;width:13.25pt;z-index:251679744;mso-width-relative:page;mso-height-relative:page;" coordorigin="8460,3660" coordsize="265,510" o:gfxdata="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hSxpF2gAAAAoBAAAPAAAAAAAAAAEAIAAAACIAAABkcnMvZG93bnJldi54bWxQSwECFAAU&#10;AAAACACHTuJA/11yswwDAADoCAAADgAAAAAAAAABACAAAAApAQAAZHJzL2Uyb0RvYy54bWxQSwUG&#10;AAAAAAYABgBZAQAApwYAAAAA&#10;">
                <o:lock v:ext="edit" aspectratio="f"/>
                <v:rect id="_x0000_s1026" o:spid="_x0000_s1026" o:spt="1" style="position:absolute;left:8460;top:3660;height:510;width:136;v-text-anchor:middle;" fillcolor="#699A91" filled="t" stroked="f" coordsize="21600,21600" o:gfxdata="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Vg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640;top:3660;height:510;width:85;v-text-anchor:middle;" fillcolor="#D3E1DF" filled="t" stroked="f" coordsize="21600,21600" o:gfxdata="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5T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jc w:val="both"/>
        <w:textAlignment w:val="baseline"/>
        <w:rPr>
          <w:sz w:val="21"/>
        </w:rPr>
      </w:pPr>
    </w:p>
    <w:tbl>
      <w:tblPr>
        <w:tblStyle w:val="6"/>
        <w:tblpPr w:leftFromText="180" w:rightFromText="180" w:vertAnchor="page" w:horzAnchor="page" w:tblpX="930" w:tblpY="4113"/>
        <w:tblOverlap w:val="never"/>
        <w:tblW w:w="10197" w:type="dxa"/>
        <w:jc w:val="center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119"/>
        <w:gridCol w:w="2119"/>
        <w:gridCol w:w="2120"/>
        <w:gridCol w:w="2120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专业课1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专业课2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24"/>
                <w:sz w:val="22"/>
                <w:szCs w:val="22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95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80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sz w:val="21"/>
        </w:rPr>
      </w:pPr>
      <w:bookmarkStart w:id="0" w:name="_GoBack"/>
      <w:bookmarkEnd w:id="0"/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11430</wp:posOffset>
                </wp:positionV>
                <wp:extent cx="168275" cy="323850"/>
                <wp:effectExtent l="0" t="0" r="317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" cy="323850"/>
                          <a:chOff x="8460" y="3660"/>
                          <a:chExt cx="265" cy="510"/>
                        </a:xfrm>
                      </wpg:grpSpPr>
                      <wps:wsp>
                        <wps:cNvPr id="32" name="矩形 25"/>
                        <wps:cNvSpPr/>
                        <wps:spPr>
                          <a:xfrm>
                            <a:off x="8460" y="3660"/>
                            <a:ext cx="136" cy="51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26"/>
                        <wps:cNvSpPr/>
                        <wps:spPr>
                          <a:xfrm>
                            <a:off x="8640" y="3660"/>
                            <a:ext cx="85" cy="510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pt;margin-top:0.9pt;height:25.5pt;width:13.25pt;z-index:251680768;mso-width-relative:page;mso-height-relative:page;" coordorigin="8460,3660" coordsize="265,510" o:gfxdata="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NZnhpjaAAAACgEAAA8AAAAAAAAAAQAgAAAAIgAAAGRycy9kb3ducmV2LnhtbFBLAQIU&#10;ABQAAAAIAIdO4kCY1gKNDgMAAOgIAAAOAAAAAAAAAAEAIAAAACkBAABkcnMvZTJvRG9jLnhtbFBL&#10;BQYAAAAABgAGAFkBAACpBgAAAAA=&#10;">
                <o:lock v:ext="edit" aspectratio="f"/>
                <v:rect id="矩形 25" o:spid="_x0000_s1026" o:spt="1" style="position:absolute;left:8460;top:3660;height:510;width:136;v-text-anchor:middle;" fillcolor="#699A91" filled="t" stroked="f" coordsize="21600,21600" o:gfxdata="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VuJ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6" o:spid="_x0000_s1026" o:spt="1" style="position:absolute;left:8640;top:3660;height:510;width:85;v-text-anchor:middle;" fillcolor="#D3E1DF" filled="t" stroked="f" coordsize="21600,21600" o:gfxdata="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lJx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14605</wp:posOffset>
                </wp:positionV>
                <wp:extent cx="935990" cy="2882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1.15pt;height:22.7pt;width:73.7pt;z-index:251670528;mso-width-relative:page;mso-height-relative:page;" filled="f" stroked="f" coordsize="21600,21600" o:gfxdata="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4YuZ7bAAAACAEAAA8AAAAAAAAAAQAgAAAAIgAAAGRy&#10;cy9kb3ducmV2LnhtbFBLAQIUABQAAAAIAIdO4kD8Ny6b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微软雅黑" w:hAnsi="微软雅黑" w:eastAsia="微软雅黑" w:cs="Times New Roman"/>
          <w:b/>
          <w:bCs/>
          <w:color w:val="6AB7C1"/>
          <w:kern w:val="24"/>
          <w:sz w:val="22"/>
          <w:szCs w:val="2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168910</wp:posOffset>
                </wp:positionV>
                <wp:extent cx="6785610" cy="11811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78561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20XX.09----20XX.06                     安徽财经大学                       财务管理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主修课程：管理学、会计学原理、财务管理、中级财务会计、审计学、成本会计学、管理会计学、会计电算化、高级财务会计、管理统计学；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在校期间，年级排名为前十名之内；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75pt;margin-top:13.3pt;height:93pt;width:534.3pt;z-index:251660288;mso-width-relative:page;mso-height-relative:page;" filled="f" stroked="f" coordsize="21600,21600" o:gfxdata="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a/7Z9sAAAALAQAADwAAAAAAAAAB&#10;ACAAAAAiAAAAZHJzL2Rvd25yZXYueG1sUEsBAhQAFAAAAAgAh07iQHjp2m9GAgAAd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20XX.09----20XX.06                     安徽财经大学                       财务管理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主修课程：管理学、会计学原理、财务管理、中级财务会计、审计学、成本会计学、管理会计学、会计电算化、高级财务会计、管理统计学；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在校期间，年级排名为前十名之内；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15240</wp:posOffset>
                </wp:positionV>
                <wp:extent cx="168275" cy="323850"/>
                <wp:effectExtent l="0" t="0" r="317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" cy="323850"/>
                          <a:chOff x="8460" y="3660"/>
                          <a:chExt cx="265" cy="510"/>
                        </a:xfrm>
                      </wpg:grpSpPr>
                      <wps:wsp>
                        <wps:cNvPr id="43" name="矩形 25"/>
                        <wps:cNvSpPr/>
                        <wps:spPr>
                          <a:xfrm>
                            <a:off x="8460" y="3660"/>
                            <a:ext cx="136" cy="51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26"/>
                        <wps:cNvSpPr/>
                        <wps:spPr>
                          <a:xfrm>
                            <a:off x="8640" y="3660"/>
                            <a:ext cx="85" cy="510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pt;margin-top:1.2pt;height:25.5pt;width:13.25pt;z-index:251681792;mso-width-relative:page;mso-height-relative:page;" coordorigin="8460,3660" coordsize="265,510" o:gfxdata="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RtzXi2wAAAAoBAAAPAAAAAAAAAAEAIAAAACIAAABkcnMvZG93bnJldi54bWxQSwEC&#10;FAAUAAAACACHTuJALdXl5g4DAADoCAAADgAAAAAAAAABACAAAAAqAQAAZHJzL2Uyb0RvYy54bWxQ&#10;SwUGAAAAAAYABgBZAQAAqgYAAAAA&#10;">
                <o:lock v:ext="edit" aspectratio="f"/>
                <v:rect id="矩形 25" o:spid="_x0000_s1026" o:spt="1" style="position:absolute;left:8460;top:3660;height:510;width:136;v-text-anchor:middle;" fillcolor="#699A91" filled="t" stroked="f" coordsize="21600,21600" o:gfxdata="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P7jA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6" o:spid="_x0000_s1026" o:spt="1" style="position:absolute;left:8640;top:3660;height:510;width:85;v-text-anchor:middle;" fillcolor="#D3E1DF" filled="t" stroked="f" coordsize="21600,21600" o:gfxdata="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S7y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18415</wp:posOffset>
                </wp:positionV>
                <wp:extent cx="935990" cy="2882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1.45pt;height:22.7pt;width:73.7pt;z-index:251671552;mso-width-relative:page;mso-height-relative:page;" filled="f" stroked="f" coordsize="21600,21600" o:gfxdata="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ntRoXaAAAACAEAAA8AAAAAAAAAAQAgAAAAIgAAAGRy&#10;cy9kb3ducmV2LnhtbFBLAQIUABQAAAAIAIdO4kBvPbaM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196215</wp:posOffset>
                </wp:positionV>
                <wp:extent cx="6786245" cy="14674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146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20XX.09----20XX.06                   稻壳科技有限公司                      财务会计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根据总部要求，编制营收报表、门店业绩统计、门店资金管理；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2、负责月度报表，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门店工资表、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发放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店员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工资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以及日常报销等；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3、银行原始凭证整理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月度固资盘点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，定期与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供应商对账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申报纳税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4、负责根据原始凭证编制会计凭证，确保会计凭证的准确性，资料真实性；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75pt;margin-top:15.45pt;height:115.55pt;width:534.35pt;z-index:251659264;mso-width-relative:page;mso-height-relative:page;" filled="f" stroked="f" coordsize="21600,21600" o:gfxdata="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v6tOs3AAAAAsBAAAPAAAAAAAAAAEAIAAAACIA&#10;AABkcnMvZG93bnJldi54bWxQSwECFAAUAAAACACHTuJA0Rmud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20XX.09----20XX.06                   稻壳科技有限公司                      财务会计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根据总部要求，编制营收报表、门店业绩统计、门店资金管理；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2、负责月度报表，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门店工资表、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发放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店员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工资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以及日常报销等；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3、银行原始凭证整理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月度固资盘点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，定期与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供应商对账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申报纳税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4、负责根据原始凭证编制会计凭证，确保会计凭证的准确性，资料真实性；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pStyle w:val="4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jc w:val="both"/>
        <w:textAlignment w:val="baseline"/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15240</wp:posOffset>
                </wp:positionV>
                <wp:extent cx="168275" cy="323850"/>
                <wp:effectExtent l="0" t="0" r="3175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" cy="323850"/>
                          <a:chOff x="8460" y="3660"/>
                          <a:chExt cx="265" cy="510"/>
                        </a:xfrm>
                      </wpg:grpSpPr>
                      <wps:wsp>
                        <wps:cNvPr id="55" name="矩形 25"/>
                        <wps:cNvSpPr/>
                        <wps:spPr>
                          <a:xfrm>
                            <a:off x="8460" y="3660"/>
                            <a:ext cx="136" cy="51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26"/>
                        <wps:cNvSpPr/>
                        <wps:spPr>
                          <a:xfrm>
                            <a:off x="8640" y="3660"/>
                            <a:ext cx="85" cy="510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pt;margin-top:1.2pt;height:25.5pt;width:13.25pt;z-index:251682816;mso-width-relative:page;mso-height-relative:page;" coordorigin="8460,3660" coordsize="265,510" o:gfxdata="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Ubc14tsAAAAKAQAADwAAAAAAAAABACAAAAAiAAAAZHJzL2Rvd25yZXYueG1sUEsBAhQA&#10;FAAAAAgAh07iQF/cA5kMAwAA6AgAAA4AAAAAAAAAAQAgAAAAKgEAAGRycy9lMm9Eb2MueG1sUEsF&#10;BgAAAAAGAAYAWQEAAKgGAAAAAA==&#10;">
                <o:lock v:ext="edit" aspectratio="f"/>
                <v:rect id="矩形 25" o:spid="_x0000_s1026" o:spt="1" style="position:absolute;left:8460;top:3660;height:510;width:136;v-text-anchor:middle;" fillcolor="#699A91" filled="t" stroked="f" coordsize="21600,21600" o:gfxdata="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MT8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6" o:spid="_x0000_s1026" o:spt="1" style="position:absolute;left:8640;top:3660;height:510;width:85;v-text-anchor:middle;" fillcolor="#D3E1DF" filled="t" stroked="f" coordsize="21600,21600" o:gfxdata="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mee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37465</wp:posOffset>
                </wp:positionV>
                <wp:extent cx="935990" cy="28829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2.95pt;height:22.7pt;width:73.7pt;z-index:251672576;mso-width-relative:page;mso-height-relative:page;" filled="f" stroked="f" coordsize="21600,21600" o:gfxdata="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qCQvtkAAAAIAQAADwAAAAAAAAABACAAAAAiAAAAZHJz&#10;L2Rvd25yZXYueG1sUEsBAhQAFAAAAAgAh07iQKTXcbg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186690</wp:posOffset>
                </wp:positionV>
                <wp:extent cx="6786245" cy="114236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786245" cy="114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荣誉：国家一等奖学金、优秀三好学生、优秀共产党员、优秀团干；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证书：初级会计证书；注册会计证书；注册税务师证书；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其他：英语六级、国家计算机二级证书、C1驾照；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技能：具备良好的协调能力、沟通能力；熟悉财会法律法规和制度；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75pt;margin-top:14.7pt;height:89.95pt;width:534.35pt;z-index:251661312;mso-width-relative:page;mso-height-relative:page;" filled="f" stroked="f" coordsize="21600,21600" o:gfxdata="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7Eq+N3AAAAAsBAAAPAAAAAAAA&#10;AAEAIAAAACIAAABkcnMvZG93bnJldi54bWxQSwECFAAUAAAACACHTuJA/9R5IEcCAAB0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荣誉：国家一等奖学金、优秀三好学生、优秀共产党员、优秀团干；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证书：初级会计证书；注册会计证书；注册税务师证书；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其他：英语六级、国家计算机二级证书、C1驾照；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技能：具备良好的协调能力、沟通能力；熟悉财会法律法规和制度；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119380</wp:posOffset>
                </wp:positionV>
                <wp:extent cx="935990" cy="28829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9.4pt;height:22.7pt;width:73.7pt;z-index:251673600;mso-width-relative:page;mso-height-relative:page;" filled="f" stroked="f" coordsize="21600,21600" o:gfxdata="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o25ctoAAAAJAQAADwAAAAAAAAABACAAAAAiAAAAZHJz&#10;L2Rvd25yZXYueG1sUEsBAhQAFAAAAAgAh07iQOVP+Bg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97155</wp:posOffset>
                </wp:positionV>
                <wp:extent cx="168275" cy="323850"/>
                <wp:effectExtent l="0" t="0" r="317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" cy="323850"/>
                          <a:chOff x="8460" y="3660"/>
                          <a:chExt cx="265" cy="510"/>
                        </a:xfrm>
                      </wpg:grpSpPr>
                      <wps:wsp>
                        <wps:cNvPr id="58" name="矩形 25"/>
                        <wps:cNvSpPr/>
                        <wps:spPr>
                          <a:xfrm>
                            <a:off x="8460" y="3660"/>
                            <a:ext cx="136" cy="510"/>
                          </a:xfrm>
                          <a:prstGeom prst="rect">
                            <a:avLst/>
                          </a:prstGeom>
                          <a:solidFill>
                            <a:srgbClr val="699A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26"/>
                        <wps:cNvSpPr/>
                        <wps:spPr>
                          <a:xfrm>
                            <a:off x="8640" y="3660"/>
                            <a:ext cx="85" cy="510"/>
                          </a:xfrm>
                          <a:prstGeom prst="rect">
                            <a:avLst/>
                          </a:prstGeom>
                          <a:solidFill>
                            <a:srgbClr val="D3E1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pt;margin-top:7.65pt;height:25.5pt;width:13.25pt;z-index:251683840;mso-width-relative:page;mso-height-relative:page;" coordorigin="8460,3660" coordsize="265,510" o:gfxdata="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iAxJn2wAAAAsBAAAPAAAAAAAAAAEAIAAAACIAAABkcnMvZG93bnJldi54bWxQSwECFAAU&#10;AAAACACHTuJA7C0DqwsDAADoCAAADgAAAAAAAAABACAAAAAqAQAAZHJzL2Uyb0RvYy54bWxQSwUG&#10;AAAAAAYABgBZAQAApwYAAAAA&#10;">
                <o:lock v:ext="edit" aspectratio="f"/>
                <v:rect id="矩形 25" o:spid="_x0000_s1026" o:spt="1" style="position:absolute;left:8460;top:3660;height:510;width:136;v-text-anchor:middle;" fillcolor="#699A91" filled="t" stroked="f" coordsize="21600,21600" o:gfxdata="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rx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6" o:spid="_x0000_s1026" o:spt="1" style="position:absolute;left:8640;top:3660;height:510;width:85;v-text-anchor:middle;" fillcolor="#D3E1DF" filled="t" stroked="f" coordsize="21600,21600" o:gfxdata="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nP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440055</wp:posOffset>
                </wp:positionV>
                <wp:extent cx="5063490" cy="1132840"/>
                <wp:effectExtent l="0" t="0" r="3810" b="10160"/>
                <wp:wrapNone/>
                <wp:docPr id="20" name="任意多边形: 形状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1132840"/>
                        </a:xfrm>
                        <a:custGeom>
                          <a:avLst/>
                          <a:gdLst>
                            <a:gd name="connsiteX0" fmla="*/ 7378571 w 7378571"/>
                            <a:gd name="connsiteY0" fmla="*/ 0 h 3133165"/>
                            <a:gd name="connsiteX1" fmla="*/ 7378571 w 7378571"/>
                            <a:gd name="connsiteY1" fmla="*/ 3133165 h 3133165"/>
                            <a:gd name="connsiteX2" fmla="*/ 0 w 7378571"/>
                            <a:gd name="connsiteY2" fmla="*/ 3133165 h 3133165"/>
                            <a:gd name="connsiteX3" fmla="*/ 83733 w 7378571"/>
                            <a:gd name="connsiteY3" fmla="*/ 3083268 h 3133165"/>
                            <a:gd name="connsiteX4" fmla="*/ 501245 w 7378571"/>
                            <a:gd name="connsiteY4" fmla="*/ 2817361 h 3133165"/>
                            <a:gd name="connsiteX5" fmla="*/ 1085445 w 7378571"/>
                            <a:gd name="connsiteY5" fmla="*/ 2106161 h 3133165"/>
                            <a:gd name="connsiteX6" fmla="*/ 2152245 w 7378571"/>
                            <a:gd name="connsiteY6" fmla="*/ 1445761 h 3133165"/>
                            <a:gd name="connsiteX7" fmla="*/ 4120746 w 7378571"/>
                            <a:gd name="connsiteY7" fmla="*/ 2410961 h 3133165"/>
                            <a:gd name="connsiteX8" fmla="*/ 5289145 w 7378571"/>
                            <a:gd name="connsiteY8" fmla="*/ 1636261 h 3133165"/>
                            <a:gd name="connsiteX9" fmla="*/ 6368645 w 7378571"/>
                            <a:gd name="connsiteY9" fmla="*/ 493261 h 3133165"/>
                            <a:gd name="connsiteX10" fmla="*/ 7320252 w 7378571"/>
                            <a:gd name="connsiteY10" fmla="*/ 3319 h 3133165"/>
                            <a:gd name="connsiteX0-1" fmla="*/ 7378571 w 7378571"/>
                            <a:gd name="connsiteY0-2" fmla="*/ 0 h 3133165"/>
                            <a:gd name="connsiteX1-3" fmla="*/ 7378571 w 7378571"/>
                            <a:gd name="connsiteY1-4" fmla="*/ 3133165 h 3133165"/>
                            <a:gd name="connsiteX2-5" fmla="*/ 0 w 7378571"/>
                            <a:gd name="connsiteY2-6" fmla="*/ 3133165 h 3133165"/>
                            <a:gd name="connsiteX3-7" fmla="*/ 83733 w 7378571"/>
                            <a:gd name="connsiteY3-8" fmla="*/ 3083268 h 3133165"/>
                            <a:gd name="connsiteX4-9" fmla="*/ 501245 w 7378571"/>
                            <a:gd name="connsiteY4-10" fmla="*/ 2817361 h 3133165"/>
                            <a:gd name="connsiteX5-11" fmla="*/ 1085445 w 7378571"/>
                            <a:gd name="connsiteY5-12" fmla="*/ 2106161 h 3133165"/>
                            <a:gd name="connsiteX6-13" fmla="*/ 2152245 w 7378571"/>
                            <a:gd name="connsiteY6-14" fmla="*/ 1445761 h 3133165"/>
                            <a:gd name="connsiteX7-15" fmla="*/ 4120746 w 7378571"/>
                            <a:gd name="connsiteY7-16" fmla="*/ 2410961 h 3133165"/>
                            <a:gd name="connsiteX8-17" fmla="*/ 5289145 w 7378571"/>
                            <a:gd name="connsiteY8-18" fmla="*/ 1636261 h 3133165"/>
                            <a:gd name="connsiteX9-19" fmla="*/ 6368645 w 7378571"/>
                            <a:gd name="connsiteY9-20" fmla="*/ 493261 h 3133165"/>
                            <a:gd name="connsiteX10-21" fmla="*/ 7320252 w 7378571"/>
                            <a:gd name="connsiteY10-22" fmla="*/ 3319 h 3133165"/>
                            <a:gd name="connsiteX11" fmla="*/ 7378571 w 7378571"/>
                            <a:gd name="connsiteY11" fmla="*/ 0 h 3133165"/>
                            <a:gd name="connsiteX0-23" fmla="*/ 7378571 w 7378571"/>
                            <a:gd name="connsiteY0-24" fmla="*/ 0 h 3133165"/>
                            <a:gd name="connsiteX1-25" fmla="*/ 7378571 w 7378571"/>
                            <a:gd name="connsiteY1-26" fmla="*/ 3133165 h 3133165"/>
                            <a:gd name="connsiteX2-27" fmla="*/ 0 w 7378571"/>
                            <a:gd name="connsiteY2-28" fmla="*/ 3133165 h 3133165"/>
                            <a:gd name="connsiteX3-29" fmla="*/ 83733 w 7378571"/>
                            <a:gd name="connsiteY3-30" fmla="*/ 3083268 h 3133165"/>
                            <a:gd name="connsiteX4-31" fmla="*/ 501245 w 7378571"/>
                            <a:gd name="connsiteY4-32" fmla="*/ 2817361 h 3133165"/>
                            <a:gd name="connsiteX5-33" fmla="*/ 1085445 w 7378571"/>
                            <a:gd name="connsiteY5-34" fmla="*/ 2106161 h 3133165"/>
                            <a:gd name="connsiteX6-35" fmla="*/ 2152245 w 7378571"/>
                            <a:gd name="connsiteY6-36" fmla="*/ 1445761 h 3133165"/>
                            <a:gd name="connsiteX7-37" fmla="*/ 4120746 w 7378571"/>
                            <a:gd name="connsiteY7-38" fmla="*/ 2410961 h 3133165"/>
                            <a:gd name="connsiteX8-39" fmla="*/ 5289145 w 7378571"/>
                            <a:gd name="connsiteY8-40" fmla="*/ 1636261 h 3133165"/>
                            <a:gd name="connsiteX9-41" fmla="*/ 6368645 w 7378571"/>
                            <a:gd name="connsiteY9-42" fmla="*/ 493261 h 3133165"/>
                            <a:gd name="connsiteX10-43" fmla="*/ 7320252 w 7378571"/>
                            <a:gd name="connsiteY10-44" fmla="*/ 3319 h 3133165"/>
                            <a:gd name="connsiteX11-45" fmla="*/ 7378571 w 7378571"/>
                            <a:gd name="connsiteY11-46" fmla="*/ 0 h 3133165"/>
                            <a:gd name="connsiteX0-47" fmla="*/ 7378571 w 7378571"/>
                            <a:gd name="connsiteY0-48" fmla="*/ 0 h 3133165"/>
                            <a:gd name="connsiteX1-49" fmla="*/ 7378571 w 7378571"/>
                            <a:gd name="connsiteY1-50" fmla="*/ 3133165 h 3133165"/>
                            <a:gd name="connsiteX2-51" fmla="*/ 0 w 7378571"/>
                            <a:gd name="connsiteY2-52" fmla="*/ 3133165 h 3133165"/>
                            <a:gd name="connsiteX3-53" fmla="*/ 83733 w 7378571"/>
                            <a:gd name="connsiteY3-54" fmla="*/ 3083268 h 3133165"/>
                            <a:gd name="connsiteX4-55" fmla="*/ 501245 w 7378571"/>
                            <a:gd name="connsiteY4-56" fmla="*/ 2817361 h 3133165"/>
                            <a:gd name="connsiteX5-57" fmla="*/ 1034645 w 7378571"/>
                            <a:gd name="connsiteY5-58" fmla="*/ 2106161 h 3133165"/>
                            <a:gd name="connsiteX6-59" fmla="*/ 2152245 w 7378571"/>
                            <a:gd name="connsiteY6-60" fmla="*/ 1445761 h 3133165"/>
                            <a:gd name="connsiteX7-61" fmla="*/ 4120746 w 7378571"/>
                            <a:gd name="connsiteY7-62" fmla="*/ 2410961 h 3133165"/>
                            <a:gd name="connsiteX8-63" fmla="*/ 5289145 w 7378571"/>
                            <a:gd name="connsiteY8-64" fmla="*/ 1636261 h 3133165"/>
                            <a:gd name="connsiteX9-65" fmla="*/ 6368645 w 7378571"/>
                            <a:gd name="connsiteY9-66" fmla="*/ 493261 h 3133165"/>
                            <a:gd name="connsiteX10-67" fmla="*/ 7320252 w 7378571"/>
                            <a:gd name="connsiteY10-68" fmla="*/ 3319 h 3133165"/>
                            <a:gd name="connsiteX11-69" fmla="*/ 7378571 w 7378571"/>
                            <a:gd name="connsiteY11-70" fmla="*/ 0 h 3133165"/>
                            <a:gd name="connsiteX0-71" fmla="*/ 7378571 w 7378571"/>
                            <a:gd name="connsiteY0-72" fmla="*/ 0 h 3133165"/>
                            <a:gd name="connsiteX1-73" fmla="*/ 7378571 w 7378571"/>
                            <a:gd name="connsiteY1-74" fmla="*/ 3133165 h 3133165"/>
                            <a:gd name="connsiteX2-75" fmla="*/ 0 w 7378571"/>
                            <a:gd name="connsiteY2-76" fmla="*/ 3133165 h 3133165"/>
                            <a:gd name="connsiteX3-77" fmla="*/ 83733 w 7378571"/>
                            <a:gd name="connsiteY3-78" fmla="*/ 3083268 h 3133165"/>
                            <a:gd name="connsiteX4-79" fmla="*/ 501245 w 7378571"/>
                            <a:gd name="connsiteY4-80" fmla="*/ 2817361 h 3133165"/>
                            <a:gd name="connsiteX5-81" fmla="*/ 1034645 w 7378571"/>
                            <a:gd name="connsiteY5-82" fmla="*/ 2106161 h 3133165"/>
                            <a:gd name="connsiteX6-83" fmla="*/ 2152245 w 7378571"/>
                            <a:gd name="connsiteY6-84" fmla="*/ 1445761 h 3133165"/>
                            <a:gd name="connsiteX7-85" fmla="*/ 4120746 w 7378571"/>
                            <a:gd name="connsiteY7-86" fmla="*/ 2410961 h 3133165"/>
                            <a:gd name="connsiteX8-87" fmla="*/ 5289145 w 7378571"/>
                            <a:gd name="connsiteY8-88" fmla="*/ 1636261 h 3133165"/>
                            <a:gd name="connsiteX9-89" fmla="*/ 6368645 w 7378571"/>
                            <a:gd name="connsiteY9-90" fmla="*/ 493261 h 3133165"/>
                            <a:gd name="connsiteX10-91" fmla="*/ 7320252 w 7378571"/>
                            <a:gd name="connsiteY10-92" fmla="*/ 3319 h 3133165"/>
                            <a:gd name="connsiteX11-93" fmla="*/ 7378571 w 7378571"/>
                            <a:gd name="connsiteY11-94" fmla="*/ 0 h 3133165"/>
                            <a:gd name="connsiteX0-95" fmla="*/ 7378571 w 7378571"/>
                            <a:gd name="connsiteY0-96" fmla="*/ 0 h 3133165"/>
                            <a:gd name="connsiteX1-97" fmla="*/ 7378571 w 7378571"/>
                            <a:gd name="connsiteY1-98" fmla="*/ 3133165 h 3133165"/>
                            <a:gd name="connsiteX2-99" fmla="*/ 0 w 7378571"/>
                            <a:gd name="connsiteY2-100" fmla="*/ 3133165 h 3133165"/>
                            <a:gd name="connsiteX3-101" fmla="*/ 83733 w 7378571"/>
                            <a:gd name="connsiteY3-102" fmla="*/ 3083268 h 3133165"/>
                            <a:gd name="connsiteX4-103" fmla="*/ 501245 w 7378571"/>
                            <a:gd name="connsiteY4-104" fmla="*/ 2817361 h 3133165"/>
                            <a:gd name="connsiteX5-105" fmla="*/ 1034645 w 7378571"/>
                            <a:gd name="connsiteY5-106" fmla="*/ 2106161 h 3133165"/>
                            <a:gd name="connsiteX6-107" fmla="*/ 2152245 w 7378571"/>
                            <a:gd name="connsiteY6-108" fmla="*/ 1445761 h 3133165"/>
                            <a:gd name="connsiteX7-109" fmla="*/ 4120746 w 7378571"/>
                            <a:gd name="connsiteY7-110" fmla="*/ 2410961 h 3133165"/>
                            <a:gd name="connsiteX8-111" fmla="*/ 5289145 w 7378571"/>
                            <a:gd name="connsiteY8-112" fmla="*/ 1636261 h 3133165"/>
                            <a:gd name="connsiteX9-113" fmla="*/ 6368645 w 7378571"/>
                            <a:gd name="connsiteY9-114" fmla="*/ 493261 h 3133165"/>
                            <a:gd name="connsiteX10-115" fmla="*/ 7320252 w 7378571"/>
                            <a:gd name="connsiteY10-116" fmla="*/ 3319 h 3133165"/>
                            <a:gd name="connsiteX11-117" fmla="*/ 7378571 w 7378571"/>
                            <a:gd name="connsiteY11-118" fmla="*/ 0 h 3133165"/>
                            <a:gd name="connsiteX0-119" fmla="*/ 7378571 w 7378571"/>
                            <a:gd name="connsiteY0-120" fmla="*/ 0 h 3133165"/>
                            <a:gd name="connsiteX1-121" fmla="*/ 7378571 w 7378571"/>
                            <a:gd name="connsiteY1-122" fmla="*/ 3133165 h 3133165"/>
                            <a:gd name="connsiteX2-123" fmla="*/ 0 w 7378571"/>
                            <a:gd name="connsiteY2-124" fmla="*/ 3133165 h 3133165"/>
                            <a:gd name="connsiteX3-125" fmla="*/ 83733 w 7378571"/>
                            <a:gd name="connsiteY3-126" fmla="*/ 3083268 h 3133165"/>
                            <a:gd name="connsiteX4-127" fmla="*/ 501245 w 7378571"/>
                            <a:gd name="connsiteY4-128" fmla="*/ 2817361 h 3133165"/>
                            <a:gd name="connsiteX5-129" fmla="*/ 1034645 w 7378571"/>
                            <a:gd name="connsiteY5-130" fmla="*/ 2106161 h 3133165"/>
                            <a:gd name="connsiteX6-131" fmla="*/ 2152245 w 7378571"/>
                            <a:gd name="connsiteY6-132" fmla="*/ 1445761 h 3133165"/>
                            <a:gd name="connsiteX7-133" fmla="*/ 4120746 w 7378571"/>
                            <a:gd name="connsiteY7-134" fmla="*/ 2410961 h 3133165"/>
                            <a:gd name="connsiteX8-135" fmla="*/ 5289145 w 7378571"/>
                            <a:gd name="connsiteY8-136" fmla="*/ 1636261 h 3133165"/>
                            <a:gd name="connsiteX9-137" fmla="*/ 6368645 w 7378571"/>
                            <a:gd name="connsiteY9-138" fmla="*/ 493261 h 3133165"/>
                            <a:gd name="connsiteX10-139" fmla="*/ 7320252 w 7378571"/>
                            <a:gd name="connsiteY10-140" fmla="*/ 3319 h 3133165"/>
                            <a:gd name="connsiteX11-141" fmla="*/ 7378571 w 7378571"/>
                            <a:gd name="connsiteY11-142" fmla="*/ 0 h 3133165"/>
                            <a:gd name="connsiteX0-143" fmla="*/ 7378571 w 7378571"/>
                            <a:gd name="connsiteY0-144" fmla="*/ 0 h 3133165"/>
                            <a:gd name="connsiteX1-145" fmla="*/ 7378571 w 7378571"/>
                            <a:gd name="connsiteY1-146" fmla="*/ 3133165 h 3133165"/>
                            <a:gd name="connsiteX2-147" fmla="*/ 0 w 7378571"/>
                            <a:gd name="connsiteY2-148" fmla="*/ 3133165 h 3133165"/>
                            <a:gd name="connsiteX3-149" fmla="*/ 83733 w 7378571"/>
                            <a:gd name="connsiteY3-150" fmla="*/ 3083268 h 3133165"/>
                            <a:gd name="connsiteX4-151" fmla="*/ 501245 w 7378571"/>
                            <a:gd name="connsiteY4-152" fmla="*/ 2817361 h 3133165"/>
                            <a:gd name="connsiteX5-153" fmla="*/ 1034645 w 7378571"/>
                            <a:gd name="connsiteY5-154" fmla="*/ 2106161 h 3133165"/>
                            <a:gd name="connsiteX6-155" fmla="*/ 2152245 w 7378571"/>
                            <a:gd name="connsiteY6-156" fmla="*/ 1445761 h 3133165"/>
                            <a:gd name="connsiteX7-157" fmla="*/ 4120746 w 7378571"/>
                            <a:gd name="connsiteY7-158" fmla="*/ 2410961 h 3133165"/>
                            <a:gd name="connsiteX8-159" fmla="*/ 5289145 w 7378571"/>
                            <a:gd name="connsiteY8-160" fmla="*/ 1636261 h 3133165"/>
                            <a:gd name="connsiteX9-161" fmla="*/ 6533745 w 7378571"/>
                            <a:gd name="connsiteY9-162" fmla="*/ 836161 h 3133165"/>
                            <a:gd name="connsiteX10-163" fmla="*/ 7320252 w 7378571"/>
                            <a:gd name="connsiteY10-164" fmla="*/ 3319 h 3133165"/>
                            <a:gd name="connsiteX11-165" fmla="*/ 7378571 w 7378571"/>
                            <a:gd name="connsiteY11-166" fmla="*/ 0 h 3133165"/>
                            <a:gd name="connsiteX0-167" fmla="*/ 7378571 w 7378571"/>
                            <a:gd name="connsiteY0-168" fmla="*/ 0 h 3133165"/>
                            <a:gd name="connsiteX1-169" fmla="*/ 7378571 w 7378571"/>
                            <a:gd name="connsiteY1-170" fmla="*/ 3133165 h 3133165"/>
                            <a:gd name="connsiteX2-171" fmla="*/ 0 w 7378571"/>
                            <a:gd name="connsiteY2-172" fmla="*/ 3133165 h 3133165"/>
                            <a:gd name="connsiteX3-173" fmla="*/ 83733 w 7378571"/>
                            <a:gd name="connsiteY3-174" fmla="*/ 3083268 h 3133165"/>
                            <a:gd name="connsiteX4-175" fmla="*/ 501245 w 7378571"/>
                            <a:gd name="connsiteY4-176" fmla="*/ 2817361 h 3133165"/>
                            <a:gd name="connsiteX5-177" fmla="*/ 1034645 w 7378571"/>
                            <a:gd name="connsiteY5-178" fmla="*/ 2106161 h 3133165"/>
                            <a:gd name="connsiteX6-179" fmla="*/ 2152245 w 7378571"/>
                            <a:gd name="connsiteY6-180" fmla="*/ 1445761 h 3133165"/>
                            <a:gd name="connsiteX7-181" fmla="*/ 4120746 w 7378571"/>
                            <a:gd name="connsiteY7-182" fmla="*/ 2410961 h 3133165"/>
                            <a:gd name="connsiteX8-183" fmla="*/ 5289145 w 7378571"/>
                            <a:gd name="connsiteY8-184" fmla="*/ 1636261 h 3133165"/>
                            <a:gd name="connsiteX9-185" fmla="*/ 6533745 w 7378571"/>
                            <a:gd name="connsiteY9-186" fmla="*/ 836161 h 3133165"/>
                            <a:gd name="connsiteX10-187" fmla="*/ 7320252 w 7378571"/>
                            <a:gd name="connsiteY10-188" fmla="*/ 3319 h 3133165"/>
                            <a:gd name="connsiteX11-189" fmla="*/ 7378571 w 7378571"/>
                            <a:gd name="connsiteY11-190" fmla="*/ 0 h 3133165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  <a:cxn ang="0">
                              <a:pos x="connsiteX5-11" y="connsiteY5-12"/>
                            </a:cxn>
                            <a:cxn ang="0">
                              <a:pos x="connsiteX6-13" y="connsiteY6-14"/>
                            </a:cxn>
                            <a:cxn ang="0">
                              <a:pos x="connsiteX7-15" y="connsiteY7-16"/>
                            </a:cxn>
                            <a:cxn ang="0">
                              <a:pos x="connsiteX8-17" y="connsiteY8-18"/>
                            </a:cxn>
                            <a:cxn ang="0">
                              <a:pos x="connsiteX9-19" y="connsiteY9-20"/>
                            </a:cxn>
                            <a:cxn ang="0">
                              <a:pos x="connsiteX10-21" y="connsiteY10-22"/>
                            </a:cxn>
                            <a:cxn ang="0">
                              <a:pos x="connsiteX11-45" y="connsiteY11-46"/>
                            </a:cxn>
                          </a:cxnLst>
                          <a:rect l="l" t="t" r="r" b="b"/>
                          <a:pathLst>
                            <a:path w="7378571" h="3133165">
                              <a:moveTo>
                                <a:pt x="7378571" y="0"/>
                              </a:moveTo>
                              <a:lnTo>
                                <a:pt x="7378571" y="3133165"/>
                              </a:lnTo>
                              <a:lnTo>
                                <a:pt x="0" y="3133165"/>
                              </a:lnTo>
                              <a:lnTo>
                                <a:pt x="83733" y="3083268"/>
                              </a:lnTo>
                              <a:cubicBezTo>
                                <a:pt x="209145" y="3007861"/>
                                <a:pt x="342760" y="2980212"/>
                                <a:pt x="501245" y="2817361"/>
                              </a:cubicBezTo>
                              <a:cubicBezTo>
                                <a:pt x="659730" y="2654510"/>
                                <a:pt x="810278" y="2436361"/>
                                <a:pt x="1034645" y="2106161"/>
                              </a:cubicBezTo>
                              <a:cubicBezTo>
                                <a:pt x="1259012" y="1775961"/>
                                <a:pt x="1637895" y="1394961"/>
                                <a:pt x="2152245" y="1445761"/>
                              </a:cubicBezTo>
                              <a:cubicBezTo>
                                <a:pt x="2666595" y="1496561"/>
                                <a:pt x="3343929" y="2480811"/>
                                <a:pt x="4120746" y="2410961"/>
                              </a:cubicBezTo>
                              <a:cubicBezTo>
                                <a:pt x="4897562" y="2341111"/>
                                <a:pt x="4914495" y="1955878"/>
                                <a:pt x="5289145" y="1636261"/>
                              </a:cubicBezTo>
                              <a:cubicBezTo>
                                <a:pt x="5778095" y="1164244"/>
                                <a:pt x="5760633" y="910773"/>
                                <a:pt x="6533745" y="836161"/>
                              </a:cubicBezTo>
                              <a:cubicBezTo>
                                <a:pt x="7306857" y="761549"/>
                                <a:pt x="6996501" y="40427"/>
                                <a:pt x="7320252" y="3319"/>
                              </a:cubicBezTo>
                              <a:lnTo>
                                <a:pt x="7378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1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8" o:spid="_x0000_s1026" o:spt="100" style="position:absolute;left:0pt;margin-left:115.5pt;margin-top:34.65pt;height:89.2pt;width:398.7pt;z-index:251676672;v-text-anchor:middle;mso-width-relative:page;mso-height-relative:page;" fillcolor="#D3E1DF" filled="t" stroked="f" coordsize="7378571,3133165" o:gfxdata="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" path="m7378571,0l7378571,3133165,0,3133165,83733,3083268c209145,3007861,342760,2980212,501245,2817361c659730,2654510,810278,2436361,1034645,2106161c1259012,1775961,1637895,1394961,2152245,1445761c2666595,1496561,3343929,2480811,4120746,2410961c4897562,2341111,4914495,1955878,5289145,1636261c5778095,1164244,5760633,910773,6533745,836161c7306857,761549,6996501,40427,7320252,3319l7378571,0xe">
                <v:path o:connectlocs="5063490,0;5063490,1132840;0,1132840;57461,1114799;343975,1018656;744878,761512;1476962,522735;2827831,871716;3629636,591613;4370435,178345;5023469,1200;5063490,0" o:connectangles="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46990</wp:posOffset>
                </wp:positionV>
                <wp:extent cx="6786245" cy="86423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86423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好学上进，诚信、敬业、责任心强，有强烈的团体精神，在大学期间认真学习，积极参加课外活动，大学四年期间，参与了多项项目的开发并发表了2篇论文，我希望能在研究生学习期间再次扩展我的眼界与丰富我的思想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4.75pt;margin-top:3.7pt;height:68.05pt;width:534.35pt;z-index:251662336;mso-width-relative:page;mso-height-relative:page;" filled="f" stroked="f" coordsize="21600,21600" o:gfxdata="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qMGNcAAAAKAQAADwAA&#10;AAAAAAABACAAAAAiAAAAZHJzL2Rvd25yZXYueG1sUEsBAhQAFAAAAAgAh07iQLHWDer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好学上进，诚信、敬业、责任心强，有强烈的团体精神，在大学期间认真学习，积极参加课外活动，大学四年期间，参与了多项项目的开发并发表了2篇论文，我希望能在研究生学习期间再次扩展我的眼界与丰富我的思想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C98BF7"/>
    <w:multiLevelType w:val="singleLevel"/>
    <w:tmpl w:val="AAC98B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D4EB4"/>
    <w:rsid w:val="04A25068"/>
    <w:rsid w:val="09B70382"/>
    <w:rsid w:val="0A781DB3"/>
    <w:rsid w:val="0BA22CDE"/>
    <w:rsid w:val="0DED4EB4"/>
    <w:rsid w:val="15365F1D"/>
    <w:rsid w:val="1CCF394B"/>
    <w:rsid w:val="1E102231"/>
    <w:rsid w:val="202774C5"/>
    <w:rsid w:val="20FE43CA"/>
    <w:rsid w:val="28D81580"/>
    <w:rsid w:val="2CC155A3"/>
    <w:rsid w:val="32EB21FE"/>
    <w:rsid w:val="354D75B4"/>
    <w:rsid w:val="3FAE5283"/>
    <w:rsid w:val="4B215113"/>
    <w:rsid w:val="4B671D2F"/>
    <w:rsid w:val="6F051DA9"/>
    <w:rsid w:val="6F2177A6"/>
    <w:rsid w:val="6F764BED"/>
    <w:rsid w:val="717018F7"/>
    <w:rsid w:val="7DF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b4b5a35f-60aa-41fd-b671-686e83550c75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19</Words>
  <Characters>26</Characters>
  <Lines>0</Lines>
  <Paragraphs>0</Paragraphs>
  <TotalTime>19</TotalTime>
  <ScaleCrop>false</ScaleCrop>
  <LinksUpToDate>false</LinksUpToDate>
  <CharactersWithSpaces>27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2022-01-10T09:05:00Z</dcterms:created>
  <dc:creator>Mr Lee</dc:creator>
  <cp:lastModifiedBy>Mr Lee</cp:lastModifiedBy>
  <dcterms:modified xsi:type="dcterms:W3CDTF">2022-01-10T13:16:45Z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1.0_Pv1NrrRl98iBObpp+/2dqL/qd3tmXgBQoHhL4QkIFsGcJcsKE/ieB3vSmn6aBbuJuo/zoj2dyFSxj3Kb+aDRxA==</vt:lpwstr>
  </property>
  <property fmtid="{D5CDD505-2E9C-101B-9397-08002B2CF9AE}" pid="4" name="KSOTemplateUUID">
    <vt:lpwstr>v1.0_mb_VGOsAQ4QnP/e+4QBsPpfzw==</vt:lpwstr>
  </property>
  <property fmtid="{D5CDD505-2E9C-101B-9397-08002B2CF9AE}" pid="5" name="KSOSaveFontToCloudKey">
    <vt:lpwstr>325197316_cloud</vt:lpwstr>
  </property>
  <property fmtid="{D5CDD505-2E9C-101B-9397-08002B2CF9AE}" pid="6" name="ICV">
    <vt:lpwstr>F39E2807DD604CE2BFC9FE6EB45B9838</vt:lpwstr>
  </property>
</Properties>
</file>