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84762624" behindDoc="1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-43815</wp:posOffset>
                </wp:positionV>
                <wp:extent cx="3192780" cy="11355705"/>
                <wp:effectExtent l="0" t="0" r="7620" b="107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290" y="762000"/>
                          <a:ext cx="3192780" cy="113557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95pt;margin-top:-3.45pt;height:894.15pt;width:251.4pt;z-index:-1913521152;v-text-anchor:middle;mso-width-relative:page;mso-height-relative:page;" fillcolor="#E4E4E4" filled="t" stroked="f" coordsize="21600,21600" o:gfxdata="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bMr3l1gAAAAsBAAAPAAAAAAAAAAEAIAAA&#10;ACIAAABkcnMvZG93bnJldi54bWxQSwECFAAUAAAACACHTuJA6zx5F4ACAADkBAAADgAAAAAAAAAB&#10;ACAAAAAl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84776960" behindDoc="0" locked="0" layoutInCell="1" allowOverlap="1">
                <wp:simplePos x="0" y="0"/>
                <wp:positionH relativeFrom="column">
                  <wp:posOffset>4398010</wp:posOffset>
                </wp:positionH>
                <wp:positionV relativeFrom="paragraph">
                  <wp:posOffset>83185</wp:posOffset>
                </wp:positionV>
                <wp:extent cx="1781175" cy="478790"/>
                <wp:effectExtent l="0" t="0" r="0" b="0"/>
                <wp:wrapNone/>
                <wp:docPr id="31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575" y="941705"/>
                          <a:ext cx="178117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0" w:lineRule="exact"/>
                              <w:ind w:right="0" w:rightChars="0"/>
                              <w:jc w:val="righ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72"/>
                                <w:szCs w:val="72"/>
                                <w:vertAlign w:val="baseline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8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72"/>
                                <w:szCs w:val="72"/>
                                <w:vertAlign w:val="baseline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8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346.3pt;margin-top:6.55pt;height:37.7pt;width:140.25pt;z-index:-1410190336;mso-width-relative:page;mso-height-relative:page;" filled="f" stroked="f" coordsize="21600,21600" o:gfxdata="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6FZTRtUAAAAJAQAADwAAAAAAAAABACAA&#10;AAAiAAAAZHJzL2Rvd25yZXYueG1sUEsBAhQAFAAAAAgAh07iQLjWdHpJAgAAcwQAAA4AAAAAAAAA&#10;AQAgAAAAJ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0" w:lineRule="exact"/>
                        <w:ind w:right="0" w:rightChars="0"/>
                        <w:jc w:val="righ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72"/>
                          <w:szCs w:val="72"/>
                          <w:vertAlign w:val="baseline"/>
                          <w:lang w:val="en-US" w:eastAsia="zh-CN"/>
                          <w14:shadow w14:blurRad="50800" w14:dist="38100" w14:dir="5400000" w14:sx="100000" w14:sy="100000" w14:kx="0" w14:ky="0" w14:algn="t">
                            <w14:srgbClr w14:val="000000">
                              <w14:alpha w14:val="98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72"/>
                          <w:szCs w:val="72"/>
                          <w:vertAlign w:val="baseline"/>
                          <w:lang w:val="en-US" w:eastAsia="zh-CN"/>
                          <w14:shadow w14:blurRad="50800" w14:dist="38100" w14:dir="5400000" w14:sx="100000" w14:sy="100000" w14:kx="0" w14:ky="0" w14:algn="t">
                            <w14:srgbClr w14:val="000000">
                              <w14:alpha w14:val="98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  <w14:alpha w14:val="0"/>
                              </w14:schemeClr>
                            </w14:solidFill>
                          </w14:textFill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884822016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117475</wp:posOffset>
                </wp:positionV>
                <wp:extent cx="525780" cy="527685"/>
                <wp:effectExtent l="3810" t="4445" r="3810" b="127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" cy="527685"/>
                          <a:chOff x="3884" y="868"/>
                          <a:chExt cx="828" cy="831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3886" y="871"/>
                            <a:ext cx="0" cy="8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 rot="5400000">
                            <a:off x="4298" y="454"/>
                            <a:ext cx="0" cy="8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75pt;margin-top:9.25pt;height:41.55pt;width:41.4pt;z-index:-1410145280;mso-width-relative:page;mso-height-relative:page;" coordorigin="3884,868" coordsize="828,831" o:gfxdata="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KYANG9gAAAAJAQAADwAAAAAAAAABACAAAAAiAAAAZHJzL2Rvd25yZXYu&#10;eG1sUEsBAhQAFAAAAAgAh07iQE3vClqmAgAAMgcAAA4AAAAAAAAAAQAgAAAAJwEAAGRycy9lMm9E&#10;b2MueG1sUEsFBgAAAAAGAAYAWQEAAD8GAAAAAA==&#10;">
                <o:lock v:ext="edit" aspectratio="f"/>
                <v:line id="_x0000_s1026" o:spid="_x0000_s1026" o:spt="20" style="position:absolute;left:3886;top:871;height:829;width:0;" filled="f" stroked="t" coordsize="21600,21600" o:gfxdata="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XXu5b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262626 [2749]" miterlimit="8" joinstyle="miter"/>
                  <v:imagedata o:title=""/>
                  <o:lock v:ext="edit" aspectratio="f"/>
                </v:line>
                <v:line id="_x0000_s1026" o:spid="_x0000_s1026" o:spt="20" style="position:absolute;left:4298;top:454;height:829;width:0;rotation:5898240f;" filled="f" stroked="t" coordsize="21600,21600" o:gfxdata="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MObT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262626 [274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768350</wp:posOffset>
            </wp:positionH>
            <wp:positionV relativeFrom="paragraph">
              <wp:posOffset>103505</wp:posOffset>
            </wp:positionV>
            <wp:extent cx="1462405" cy="1461770"/>
            <wp:effectExtent l="0" t="0" r="4445" b="5080"/>
            <wp:wrapNone/>
            <wp:docPr id="1" name="图片 1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头像照片\正方形.png正方形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884825088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138430</wp:posOffset>
                </wp:positionV>
                <wp:extent cx="3882390" cy="353695"/>
                <wp:effectExtent l="0" t="0" r="3810" b="190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2390" cy="353695"/>
                          <a:chOff x="8271" y="2285"/>
                          <a:chExt cx="6114" cy="557"/>
                        </a:xfrm>
                      </wpg:grpSpPr>
                      <wps:wsp>
                        <wps:cNvPr id="28" name="矩形 16"/>
                        <wps:cNvSpPr/>
                        <wps:spPr>
                          <a:xfrm>
                            <a:off x="8271" y="2285"/>
                            <a:ext cx="6114" cy="557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文本框 29"/>
                        <wps:cNvSpPr txBox="1"/>
                        <wps:spPr>
                          <a:xfrm>
                            <a:off x="10479" y="2286"/>
                            <a:ext cx="1699" cy="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42D32"/>
                                  <w:sz w:val="32"/>
                                  <w:szCs w:val="32"/>
                                  <w:vertAlign w:val="baseline"/>
                                  <w:lang w:val="en-US" w:eastAsia="zh-CN"/>
                                  <w14:shadow w14:blurRad="63500" w14:dist="0" w14:dir="0" w14:sx="102000" w14:sy="102000" w14:kx="0" w14:ky="0" w14:algn="ctr">
                                    <w14:srgbClr w14:val="000000">
                                      <w14:alpha w14:val="90000"/>
                                    </w14:srgbClr>
                                  </w14:shadow>
                                  <w14:textFill>
                                    <w14:solidFill>
                                      <w14:srgbClr w14:val="242D32">
                                        <w14:alpha w14:val="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42D32"/>
                                  <w:sz w:val="32"/>
                                  <w:szCs w:val="32"/>
                                  <w:vertAlign w:val="baseline"/>
                                  <w:lang w:val="en-US" w:eastAsia="zh-CN"/>
                                  <w14:shadow w14:blurRad="63500" w14:dist="0" w14:dir="0" w14:sx="102000" w14:sy="102000" w14:kx="0" w14:ky="0" w14:algn="ctr">
                                    <w14:srgbClr w14:val="000000">
                                      <w14:alpha w14:val="90000"/>
                                    </w14:srgbClr>
                                  </w14:shadow>
                                  <w14:textFill>
                                    <w14:solidFill>
                                      <w14:srgbClr w14:val="242D32">
                                        <w14:alpha w14:val="0"/>
                                      </w14:srgbClr>
                                    </w14:solidFill>
                                  </w14:textFill>
                                </w:rPr>
                                <w:t>考研信息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242D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42D32"/>
                                  <w:sz w:val="32"/>
                                  <w:szCs w:val="40"/>
                                  <w:lang w:val="en-US" w:eastAsia="zh-CN"/>
                                </w:rPr>
                                <w:t>景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242D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2.7pt;margin-top:10.9pt;height:27.85pt;width:305.7pt;z-index:-1410142208;mso-width-relative:page;mso-height-relative:page;" coordorigin="8271,2285" coordsize="6114,557" o:gfxdata="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DaZRxS2gAAAAoBAAAPAAAAAAAAAAEAIAAAACIAAABkcnMvZG93bnJldi54bWxQSwEC&#10;FAAUAAAACACHTuJARRYKQkgDAACJCAAADgAAAAAAAAABACAAAAApAQAAZHJzL2Uyb0RvYy54bWxQ&#10;SwUGAAAAAAYABgBZAQAA4wYAAAAA&#10;">
                <o:lock v:ext="edit" aspectratio="f"/>
                <v:rect id="矩形 16" o:spid="_x0000_s1026" o:spt="1" style="position:absolute;left:8271;top:2285;height:557;width:6114;v-text-anchor:middle;" fillcolor="#E5E5E5" filled="t" stroked="f" coordsize="21600,21600" o:gfxdata="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vZHa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9" o:spid="_x0000_s1026" o:spt="202" type="#_x0000_t202" style="position:absolute;left:10479;top:2286;height:532;width:1699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42D32"/>
                            <w:sz w:val="32"/>
                            <w:szCs w:val="32"/>
                            <w:vertAlign w:val="baseline"/>
                            <w:lang w:val="en-US" w:eastAsia="zh-CN"/>
                            <w14:shadow w14:blurRad="63500" w14:dist="0" w14:dir="0" w14:sx="102000" w14:sy="102000" w14:kx="0" w14:ky="0" w14:algn="ctr">
                              <w14:srgbClr w14:val="000000">
                                <w14:alpha w14:val="90000"/>
                              </w14:srgbClr>
                            </w14:shadow>
                            <w14:textFill>
                              <w14:solidFill>
                                <w14:srgbClr w14:val="242D32">
                                  <w14:alpha w14:val="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42D32"/>
                            <w:sz w:val="32"/>
                            <w:szCs w:val="32"/>
                            <w:vertAlign w:val="baseline"/>
                            <w:lang w:val="en-US" w:eastAsia="zh-CN"/>
                            <w14:shadow w14:blurRad="63500" w14:dist="0" w14:dir="0" w14:sx="102000" w14:sy="102000" w14:kx="0" w14:ky="0" w14:algn="ctr">
                              <w14:srgbClr w14:val="000000">
                                <w14:alpha w14:val="90000"/>
                              </w14:srgbClr>
                            </w14:shadow>
                            <w14:textFill>
                              <w14:solidFill>
                                <w14:srgbClr w14:val="242D32">
                                  <w14:alpha w14:val="0"/>
                                </w14:srgbClr>
                              </w14:solidFill>
                            </w14:textFill>
                          </w:rPr>
                          <w:t>考研信息</w:t>
                        </w:r>
                      </w:p>
                      <w:p>
                        <w:pPr>
                          <w:rPr>
                            <w:rFonts w:hint="default"/>
                            <w:color w:val="242D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42D32"/>
                            <w:sz w:val="32"/>
                            <w:szCs w:val="40"/>
                            <w:lang w:val="en-US" w:eastAsia="zh-CN"/>
                          </w:rPr>
                          <w:t>景</w:t>
                        </w:r>
                      </w:p>
                      <w:p>
                        <w:pPr>
                          <w:rPr>
                            <w:rFonts w:hint="eastAsia"/>
                            <w:color w:val="242D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884822016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139065</wp:posOffset>
                </wp:positionV>
                <wp:extent cx="4080510" cy="1275715"/>
                <wp:effectExtent l="0" t="0" r="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510" cy="1275715"/>
                          <a:chOff x="8212" y="2998"/>
                          <a:chExt cx="6426" cy="2009"/>
                        </a:xfrm>
                      </wpg:grpSpPr>
                      <wps:wsp>
                        <wps:cNvPr id="50" name="文本框 7"/>
                        <wps:cNvSpPr txBox="1"/>
                        <wps:spPr>
                          <a:xfrm>
                            <a:off x="8212" y="3453"/>
                            <a:ext cx="6266" cy="1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初试总分：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500分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单科成绩：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思想政治理论（100分）、英语（100分）、 业务课1（150分）、 业务课2（150分）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文本框 7"/>
                        <wps:cNvSpPr txBox="1"/>
                        <wps:spPr>
                          <a:xfrm>
                            <a:off x="8212" y="2998"/>
                            <a:ext cx="6426" cy="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报考院校：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北京航空大学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报考专业：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计算机应用与技术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85pt;margin-top:10.95pt;height:100.45pt;width:321.3pt;z-index:-1410145280;mso-width-relative:page;mso-height-relative:page;" coordorigin="8212,2998" coordsize="6426,2009" o:gfxdata="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pOQHDdsAAAALAQAADwAAAAAAAAABACAAAAAiAAAAZHJzL2Rvd25yZXYueG1sUEsB&#10;AhQAFAAAAAgAh07iQMCXLhLWAgAAJAgAAA4AAAAAAAAAAQAgAAAAKgEAAGRycy9lMm9Eb2MueG1s&#10;UEsFBgAAAAAGAAYAWQEAAHIGAAAAAA==&#10;">
                <o:lock v:ext="edit" aspectratio="f"/>
                <v:shape id="文本框 7" o:spid="_x0000_s1026" o:spt="202" type="#_x0000_t202" style="position:absolute;left:8212;top:3453;height:1554;width:6266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both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初试总分：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500分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both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单科成绩：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思想政治理论（100分）、英语（100分）、 业务课1（150分）、 业务课2（150分） 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8212;top:2998;height:704;width:6426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both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报考院校：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北京航空大学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报考专业：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计算机应用与技术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884819968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27305</wp:posOffset>
                </wp:positionV>
                <wp:extent cx="525780" cy="527685"/>
                <wp:effectExtent l="0" t="635" r="7620" b="508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525780" cy="527685"/>
                          <a:chOff x="3884" y="868"/>
                          <a:chExt cx="828" cy="831"/>
                        </a:xfrm>
                      </wpg:grpSpPr>
                      <wps:wsp>
                        <wps:cNvPr id="7" name="直接连接符 3"/>
                        <wps:cNvCnPr/>
                        <wps:spPr>
                          <a:xfrm>
                            <a:off x="3886" y="871"/>
                            <a:ext cx="0" cy="8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4"/>
                        <wps:cNvCnPr/>
                        <wps:spPr>
                          <a:xfrm rot="5400000">
                            <a:off x="4298" y="454"/>
                            <a:ext cx="0" cy="8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 y;margin-left:146.05pt;margin-top:2.15pt;height:41.55pt;width:41.4pt;z-index:-1410147328;mso-width-relative:page;mso-height-relative:page;" coordorigin="3884,868" coordsize="828,831" o:gfxdata="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q6EiZdkAAAAIAQAADwAAAAAAAAABACAAAAAi&#10;AAAAZHJzL2Rvd25yZXYueG1sUEsBAhQAFAAAAAgAh07iQCWzmHS0AgAARgcAAA4AAAAAAAAAAQAg&#10;AAAAKAEAAGRycy9lMm9Eb2MueG1sUEsFBgAAAAAGAAYAWQEAAE4GAAAAAA==&#10;">
                <o:lock v:ext="edit" aspectratio="f"/>
                <v:line id="直接连接符 3" o:spid="_x0000_s1026" o:spt="20" style="position:absolute;left:3886;top:871;height:829;width:0;" filled="f" stroked="t" coordsize="21600,21600" o:gfxdata="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O6O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262626 [2749]" miterlimit="8" joinstyle="miter"/>
                  <v:imagedata o:title=""/>
                  <o:lock v:ext="edit" aspectratio="f"/>
                </v:line>
                <v:line id="直接连接符 4" o:spid="_x0000_s1026" o:spt="20" style="position:absolute;left:4298;top:454;height:829;width:0;rotation:5898240f;" filled="f" stroked="t" coordsize="21600,21600" o:gfxdata="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fezW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262626 [274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bookmarkStart w:id="0" w:name="_GoBack"/>
      <w:bookmarkEnd w:id="0"/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884814848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169545</wp:posOffset>
                </wp:positionV>
                <wp:extent cx="2044065" cy="1520825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065" cy="1520825"/>
                          <a:chOff x="7100" y="1978"/>
                          <a:chExt cx="3219" cy="2395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7128" y="3819"/>
                            <a:ext cx="2995" cy="554"/>
                            <a:chOff x="7170" y="2633"/>
                            <a:chExt cx="2995" cy="554"/>
                          </a:xfrm>
                        </wpg:grpSpPr>
                        <wps:wsp>
                          <wps:cNvPr id="9" name="文本框 20"/>
                          <wps:cNvSpPr txBox="1"/>
                          <wps:spPr>
                            <a:xfrm>
                              <a:off x="7489" y="2633"/>
                              <a:ext cx="2676" cy="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textAlignment w:val="auto"/>
                                  <w:rPr>
                                    <w:rFonts w:hint="eastAsia" w:ascii="微软雅黑 Light" w:hAnsi="微软雅黑 Light" w:eastAsia="微软雅黑 Light" w:cs="微软雅黑 Light"/>
                                    <w:b/>
                                    <w:bCs/>
                                    <w:color w:val="0D0D0D" w:themeColor="text1" w:themeTint="F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88000"/>
                                      </w14:srgbClr>
                                    </w14:shadow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b/>
                                    <w:bCs/>
                                    <w:color w:val="0D0D0D" w:themeColor="text1" w:themeTint="F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88000"/>
                                      </w14:srgbClr>
                                    </w14:shadow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>158-6553-6863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图片 20" descr="电 话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170" y="2800"/>
                              <a:ext cx="275" cy="27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7100" y="2583"/>
                            <a:ext cx="3183" cy="554"/>
                            <a:chOff x="10189" y="3183"/>
                            <a:chExt cx="3183" cy="554"/>
                          </a:xfrm>
                        </wpg:grpSpPr>
                        <wps:wsp>
                          <wps:cNvPr id="301" name="文本框 20"/>
                          <wps:cNvSpPr txBox="1"/>
                          <wps:spPr>
                            <a:xfrm>
                              <a:off x="10534" y="3183"/>
                              <a:ext cx="2838" cy="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textAlignment w:val="auto"/>
                                  <w:rPr>
                                    <w:rFonts w:hint="eastAsia" w:ascii="微软雅黑 Light" w:hAnsi="微软雅黑 Light" w:eastAsia="微软雅黑 Light" w:cs="微软雅黑 Light"/>
                                    <w:b/>
                                    <w:bCs/>
                                    <w:color w:val="0D0D0D" w:themeColor="text1" w:themeTint="F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88000"/>
                                      </w14:srgbClr>
                                    </w14:shadow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b/>
                                    <w:bCs/>
                                    <w:color w:val="0D0D0D" w:themeColor="text1" w:themeTint="F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88000"/>
                                      </w14:srgbClr>
                                    </w14:shadow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>Wuery@163.com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图片 24" descr="邮件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189" y="3338"/>
                              <a:ext cx="334" cy="3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7100" y="1978"/>
                            <a:ext cx="3186" cy="554"/>
                            <a:chOff x="10186" y="2607"/>
                            <a:chExt cx="3186" cy="554"/>
                          </a:xfrm>
                        </wpg:grpSpPr>
                        <wps:wsp>
                          <wps:cNvPr id="23" name="文本框 20"/>
                          <wps:cNvSpPr txBox="1"/>
                          <wps:spPr>
                            <a:xfrm>
                              <a:off x="10534" y="2607"/>
                              <a:ext cx="2838" cy="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textAlignment w:val="auto"/>
                                  <w:rPr>
                                    <w:rFonts w:hint="eastAsia" w:ascii="微软雅黑 Light" w:hAnsi="微软雅黑 Light" w:eastAsia="微软雅黑 Light" w:cs="微软雅黑 Light"/>
                                    <w:b/>
                                    <w:bCs/>
                                    <w:color w:val="0D0D0D" w:themeColor="text1" w:themeTint="F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88000"/>
                                      </w14:srgbClr>
                                    </w14:shadow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b/>
                                    <w:bCs/>
                                    <w:color w:val="0D0D0D" w:themeColor="text1" w:themeTint="F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88000"/>
                                      </w14:srgbClr>
                                    </w14:shadow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>本科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25" name="图片 25" descr="学士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186" y="2794"/>
                              <a:ext cx="323" cy="32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7114" y="3223"/>
                            <a:ext cx="3205" cy="554"/>
                            <a:chOff x="7173" y="3223"/>
                            <a:chExt cx="3205" cy="554"/>
                          </a:xfrm>
                        </wpg:grpSpPr>
                        <wps:wsp>
                          <wps:cNvPr id="302" name="文本框 20"/>
                          <wps:cNvSpPr txBox="1"/>
                          <wps:spPr>
                            <a:xfrm>
                              <a:off x="7489" y="3223"/>
                              <a:ext cx="2889" cy="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textAlignment w:val="auto"/>
                                  <w:rPr>
                                    <w:rFonts w:hint="eastAsia" w:ascii="微软雅黑 Light" w:hAnsi="微软雅黑 Light" w:eastAsia="微软雅黑 Light" w:cs="微软雅黑 Light"/>
                                    <w:b/>
                                    <w:bCs/>
                                    <w:color w:val="0D0D0D" w:themeColor="text1" w:themeTint="F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88000"/>
                                      </w14:srgbClr>
                                    </w14:shadow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b/>
                                    <w:bCs/>
                                    <w:color w:val="0D0D0D" w:themeColor="text1" w:themeTint="F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88000"/>
                                      </w14:srgbClr>
                                    </w14:shadow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>1997.06.07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图片 26" descr="生日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173" y="3348"/>
                              <a:ext cx="296" cy="29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95pt;margin-top:13.35pt;height:119.75pt;width:160.95pt;z-index:-1410152448;mso-width-relative:page;mso-height-relative:page;" coordorigin="7100,1978" coordsize="3219,2395" o:gfxdata="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">
                <o:lock v:ext="edit" aspectratio="f"/>
                <v:group id="_x0000_s1026" o:spid="_x0000_s1026" o:spt="203" style="position:absolute;left:7128;top:3819;height:554;width:2995;" coordorigin="7170,2633" coordsize="2995,55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0" o:spid="_x0000_s1026" o:spt="202" type="#_x0000_t202" style="position:absolute;left:7489;top:2633;height:554;width:2676;" filled="f" stroked="f" coordsize="21600,21600" o:gfxdata="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G35Mm2AAAA2gAAAA8A&#10;AAAAAAAAAQAgAAAAIgAAAGRycy9kb3ducmV2LnhtbFBLAQIUABQAAAAIAIdO4kAzLwWeOwAAADkA&#10;AAAQAAAAAAAAAAEAIAAAAAUBAABkcnMvc2hhcGV4bWwueG1sUEsFBgAAAAAGAAYAWwEAAK8DAAAA&#10;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textAlignment w:val="auto"/>
                            <w:rPr>
                              <w:rFonts w:hint="eastAsia" w:ascii="微软雅黑 Light" w:hAnsi="微软雅黑 Light" w:eastAsia="微软雅黑 Light" w:cs="微软雅黑 Light"/>
                              <w:b/>
                              <w:bCs/>
                              <w:color w:val="0D0D0D" w:themeColor="text1" w:themeTint="F2"/>
                              <w:sz w:val="21"/>
                              <w:szCs w:val="21"/>
                              <w:vertAlign w:val="baseline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88000"/>
                                </w14:srgbClr>
                              </w14:shadow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b/>
                              <w:bCs/>
                              <w:color w:val="0D0D0D" w:themeColor="text1" w:themeTint="F2"/>
                              <w:sz w:val="21"/>
                              <w:szCs w:val="21"/>
                              <w:vertAlign w:val="baseline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88000"/>
                                </w14:srgbClr>
                              </w14:shadow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158-6553-6863</w:t>
                          </w:r>
                        </w:p>
                      </w:txbxContent>
                    </v:textbox>
                  </v:shape>
                  <v:shape id="_x0000_s1026" o:spid="_x0000_s1026" o:spt="75" alt="电 话" type="#_x0000_t75" style="position:absolute;left:7170;top:2800;height:277;width:275;" filled="f" o:preferrelative="t" stroked="f" coordsize="21600,21600" o:gfxdata="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Dw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13" o:title=""/>
                    <o:lock v:ext="edit" aspectratio="t"/>
                  </v:shape>
                </v:group>
                <v:group id="_x0000_s1026" o:spid="_x0000_s1026" o:spt="203" style="position:absolute;left:7100;top:2583;height:554;width:3183;" coordorigin="10189,3183" coordsize="3183,554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0" o:spid="_x0000_s1026" o:spt="202" type="#_x0000_t202" style="position:absolute;left:10534;top:3183;height:554;width:2838;" filled="f" stroked="f" coordsize="21600,21600" o:gfxdata="UEsDBAoAAAAAAIdO4kAAAAAAAAAAAAAAAAAEAAAAZHJzL1BLAwQUAAAACACHTuJAlXBi+rgAAADc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0Il8D0Tj4D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XBi+rgAAADc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textAlignment w:val="auto"/>
                            <w:rPr>
                              <w:rFonts w:hint="eastAsia" w:ascii="微软雅黑 Light" w:hAnsi="微软雅黑 Light" w:eastAsia="微软雅黑 Light" w:cs="微软雅黑 Light"/>
                              <w:b/>
                              <w:bCs/>
                              <w:color w:val="0D0D0D" w:themeColor="text1" w:themeTint="F2"/>
                              <w:sz w:val="21"/>
                              <w:szCs w:val="21"/>
                              <w:vertAlign w:val="baseline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88000"/>
                                </w14:srgbClr>
                              </w14:shadow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b/>
                              <w:bCs/>
                              <w:color w:val="0D0D0D" w:themeColor="text1" w:themeTint="F2"/>
                              <w:sz w:val="21"/>
                              <w:szCs w:val="21"/>
                              <w:vertAlign w:val="baseline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88000"/>
                                </w14:srgbClr>
                              </w14:shadow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Wuery@163.com</w:t>
                          </w:r>
                        </w:p>
                      </w:txbxContent>
                    </v:textbox>
                  </v:shape>
                  <v:shape id="_x0000_s1026" o:spid="_x0000_s1026" o:spt="75" alt="邮件" type="#_x0000_t75" style="position:absolute;left:10189;top:3338;height:335;width:334;" filled="f" o:preferrelative="t" stroked="f" coordsize="21600,21600" o:gfxdata="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OFF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4" o:title=""/>
                    <o:lock v:ext="edit" aspectratio="t"/>
                  </v:shape>
                </v:group>
                <v:group id="_x0000_s1026" o:spid="_x0000_s1026" o:spt="203" style="position:absolute;left:7100;top:1978;height:554;width:3186;" coordorigin="10186,2607" coordsize="3186,55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0" o:spid="_x0000_s1026" o:spt="202" type="#_x0000_t202" style="position:absolute;left:10534;top:2607;height:554;width:2838;" filled="f" stroked="f" coordsize="21600,21600" o:gfxdata="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CnN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textAlignment w:val="auto"/>
                            <w:rPr>
                              <w:rFonts w:hint="eastAsia" w:ascii="微软雅黑 Light" w:hAnsi="微软雅黑 Light" w:eastAsia="微软雅黑 Light" w:cs="微软雅黑 Light"/>
                              <w:b/>
                              <w:bCs/>
                              <w:color w:val="0D0D0D" w:themeColor="text1" w:themeTint="F2"/>
                              <w:sz w:val="21"/>
                              <w:szCs w:val="21"/>
                              <w:vertAlign w:val="baseline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88000"/>
                                </w14:srgbClr>
                              </w14:shadow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b/>
                              <w:bCs/>
                              <w:color w:val="0D0D0D" w:themeColor="text1" w:themeTint="F2"/>
                              <w:sz w:val="21"/>
                              <w:szCs w:val="21"/>
                              <w:vertAlign w:val="baseline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88000"/>
                                </w14:srgbClr>
                              </w14:shadow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本科</w:t>
                          </w:r>
                        </w:p>
                      </w:txbxContent>
                    </v:textbox>
                  </v:shape>
                  <v:shape id="_x0000_s1026" o:spid="_x0000_s1026" o:spt="75" alt="学士帽" type="#_x0000_t75" style="position:absolute;left:10186;top:2794;height:323;width:323;" filled="f" o:preferrelative="t" stroked="f" coordsize="21600,21600" o:gfxdata="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N8+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  <v:group id="_x0000_s1026" o:spid="_x0000_s1026" o:spt="203" style="position:absolute;left:7114;top:3223;height:554;width:3205;" coordorigin="7173,3223" coordsize="3205,55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0" o:spid="_x0000_s1026" o:spt="202" type="#_x0000_t202" style="position:absolute;left:7489;top:3223;height:554;width:2889;" filled="f" stroked="f" coordsize="21600,21600" o:gfxdata="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i/I2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textAlignment w:val="auto"/>
                            <w:rPr>
                              <w:rFonts w:hint="eastAsia" w:ascii="微软雅黑 Light" w:hAnsi="微软雅黑 Light" w:eastAsia="微软雅黑 Light" w:cs="微软雅黑 Light"/>
                              <w:b/>
                              <w:bCs/>
                              <w:color w:val="0D0D0D" w:themeColor="text1" w:themeTint="F2"/>
                              <w:sz w:val="21"/>
                              <w:szCs w:val="21"/>
                              <w:vertAlign w:val="baseline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88000"/>
                                </w14:srgbClr>
                              </w14:shadow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b/>
                              <w:bCs/>
                              <w:color w:val="0D0D0D" w:themeColor="text1" w:themeTint="F2"/>
                              <w:sz w:val="21"/>
                              <w:szCs w:val="21"/>
                              <w:vertAlign w:val="baseline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88000"/>
                                </w14:srgbClr>
                              </w14:shadow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1997.06.07</w:t>
                          </w:r>
                        </w:p>
                      </w:txbxContent>
                    </v:textbox>
                  </v:shape>
                  <v:shape id="_x0000_s1026" o:spid="_x0000_s1026" o:spt="75" alt="生日" type="#_x0000_t75" style="position:absolute;left:7173;top:3348;height:296;width:296;" filled="f" o:preferrelative="t" stroked="f" coordsize="21600,21600" o:gfxdata="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7PR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6"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884822016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83820</wp:posOffset>
                </wp:positionV>
                <wp:extent cx="3882390" cy="353695"/>
                <wp:effectExtent l="0" t="0" r="3810" b="190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2390" cy="353695"/>
                          <a:chOff x="8271" y="2285"/>
                          <a:chExt cx="6114" cy="557"/>
                        </a:xfrm>
                      </wpg:grpSpPr>
                      <wps:wsp>
                        <wps:cNvPr id="44" name="矩形 16"/>
                        <wps:cNvSpPr/>
                        <wps:spPr>
                          <a:xfrm>
                            <a:off x="8271" y="2285"/>
                            <a:ext cx="6114" cy="557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文本框 29"/>
                        <wps:cNvSpPr txBox="1"/>
                        <wps:spPr>
                          <a:xfrm>
                            <a:off x="10479" y="2286"/>
                            <a:ext cx="1699" cy="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242D32"/>
                                  <w:sz w:val="32"/>
                                  <w:szCs w:val="32"/>
                                  <w:vertAlign w:val="baseline"/>
                                  <w:lang w:val="en-US" w:eastAsia="zh-CN"/>
                                  <w14:shadow w14:blurRad="63500" w14:dist="0" w14:dir="0" w14:sx="102000" w14:sy="102000" w14:kx="0" w14:ky="0" w14:algn="ctr">
                                    <w14:srgbClr w14:val="000000">
                                      <w14:alpha w14:val="90000"/>
                                    </w14:srgbClr>
                                  </w14:shadow>
                                  <w14:textFill>
                                    <w14:solidFill>
                                      <w14:srgbClr w14:val="242D32">
                                        <w14:alpha w14:val="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42D32"/>
                                  <w:sz w:val="32"/>
                                  <w:szCs w:val="32"/>
                                  <w:vertAlign w:val="baseline"/>
                                  <w:lang w:val="en-US" w:eastAsia="zh-CN"/>
                                  <w14:shadow w14:blurRad="63500" w14:dist="0" w14:dir="0" w14:sx="102000" w14:sy="102000" w14:kx="0" w14:ky="0" w14:algn="ctr">
                                    <w14:srgbClr w14:val="000000">
                                      <w14:alpha w14:val="90000"/>
                                    </w14:srgbClr>
                                  </w14:shadow>
                                  <w14:textFill>
                                    <w14:solidFill>
                                      <w14:srgbClr w14:val="242D32">
                                        <w14:alpha w14:val="0"/>
                                      </w14:srgbClr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242D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42D32"/>
                                  <w:sz w:val="32"/>
                                  <w:szCs w:val="40"/>
                                  <w:lang w:val="en-US" w:eastAsia="zh-CN"/>
                                </w:rPr>
                                <w:t>景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242D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2.7pt;margin-top:6.6pt;height:27.85pt;width:305.7pt;z-index:-1410145280;mso-width-relative:page;mso-height-relative:page;" coordorigin="8271,2285" coordsize="6114,557" o:gfxdata="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H3iXETZAAAACgEAAA8AAAAAAAAAAQAgAAAAIgAAAGRycy9kb3ducmV2LnhtbFBLAQIUABQA&#10;AAAIAIdO4kDdYIpaRQMAAIkIAAAOAAAAAAAAAAEAIAAAACgBAABkcnMvZTJvRG9jLnhtbFBLBQYA&#10;AAAABgAGAFkBAADfBgAAAAA=&#10;">
                <o:lock v:ext="edit" aspectratio="f"/>
                <v:rect id="矩形 16" o:spid="_x0000_s1026" o:spt="1" style="position:absolute;left:8271;top:2285;height:557;width:6114;v-text-anchor:middle;" fillcolor="#E5E5E5" filled="t" stroked="f" coordsize="21600,21600" o:gfxdata="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fYv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9" o:spid="_x0000_s1026" o:spt="202" type="#_x0000_t202" style="position:absolute;left:10479;top:2286;height:532;width:1699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242D32"/>
                            <w:sz w:val="32"/>
                            <w:szCs w:val="32"/>
                            <w:vertAlign w:val="baseline"/>
                            <w:lang w:val="en-US" w:eastAsia="zh-CN"/>
                            <w14:shadow w14:blurRad="63500" w14:dist="0" w14:dir="0" w14:sx="102000" w14:sy="102000" w14:kx="0" w14:ky="0" w14:algn="ctr">
                              <w14:srgbClr w14:val="000000">
                                <w14:alpha w14:val="90000"/>
                              </w14:srgbClr>
                            </w14:shadow>
                            <w14:textFill>
                              <w14:solidFill>
                                <w14:srgbClr w14:val="242D32">
                                  <w14:alpha w14:val="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42D32"/>
                            <w:sz w:val="32"/>
                            <w:szCs w:val="32"/>
                            <w:vertAlign w:val="baseline"/>
                            <w:lang w:val="en-US" w:eastAsia="zh-CN"/>
                            <w14:shadow w14:blurRad="63500" w14:dist="0" w14:dir="0" w14:sx="102000" w14:sy="102000" w14:kx="0" w14:ky="0" w14:algn="ctr">
                              <w14:srgbClr w14:val="000000">
                                <w14:alpha w14:val="90000"/>
                              </w14:srgbClr>
                            </w14:shadow>
                            <w14:textFill>
                              <w14:solidFill>
                                <w14:srgbClr w14:val="242D32">
                                  <w14:alpha w14:val="0"/>
                                </w14:srgbClr>
                              </w14:solidFill>
                            </w14:textFill>
                          </w:rPr>
                          <w:t>实习经历</w:t>
                        </w:r>
                      </w:p>
                      <w:p>
                        <w:pPr>
                          <w:rPr>
                            <w:rFonts w:hint="default"/>
                            <w:color w:val="242D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42D32"/>
                            <w:sz w:val="32"/>
                            <w:szCs w:val="40"/>
                            <w:lang w:val="en-US" w:eastAsia="zh-CN"/>
                          </w:rPr>
                          <w:t>景</w:t>
                        </w:r>
                      </w:p>
                      <w:p>
                        <w:pPr>
                          <w:rPr>
                            <w:rFonts w:hint="eastAsia"/>
                            <w:color w:val="242D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88482816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191135</wp:posOffset>
                </wp:positionV>
                <wp:extent cx="3877310" cy="2028190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7310" cy="2028190"/>
                          <a:chOff x="8212" y="6200"/>
                          <a:chExt cx="6106" cy="3194"/>
                        </a:xfrm>
                      </wpg:grpSpPr>
                      <wps:wsp>
                        <wps:cNvPr id="78" name="文本框 7"/>
                        <wps:cNvSpPr txBox="1"/>
                        <wps:spPr>
                          <a:xfrm>
                            <a:off x="8212" y="6520"/>
                            <a:ext cx="6106" cy="2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  <w14:alpha w14:val="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  <w14:alpha w14:val="0"/>
                                      </w14:schemeClr>
                                    </w14:solidFill>
                                  </w14:textFill>
                                </w:rPr>
                                <w:t>1. 与项目经理与技术团队等进行充分的沟通，高可用性的web网页制作、移动端的WebApp以及微信场景；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  <w14:alpha w14:val="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  <w14:alpha w14:val="0"/>
                                      </w14:schemeClr>
                                    </w14:solidFill>
                                  </w14:textFill>
                                </w:rPr>
                                <w:t>2. 充分理解项目需求，参与移动产品和项目制作，配合后台开发人员实现产品前端界面效果与功能；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  <w14:alpha w14:val="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  <w14:alpha w14:val="0"/>
                                      </w14:schemeClr>
                                    </w14:solidFill>
                                  </w14:textFill>
                                </w:rPr>
                                <w:t>3. 负责移动产品HTML5、CSS3的编写，解决web端和移动端适配问题，确保产品具有优质的用户使用体验等。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  <w14:alpha w14:val="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  <w14:alpha w14:val="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" name="文本框 4"/>
                        <wps:cNvSpPr txBox="1"/>
                        <wps:spPr>
                          <a:xfrm>
                            <a:off x="8212" y="6200"/>
                            <a:ext cx="2206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天天网络信息公司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文本框 4"/>
                        <wps:cNvSpPr txBox="1"/>
                        <wps:spPr>
                          <a:xfrm>
                            <a:off x="12204" y="6219"/>
                            <a:ext cx="2112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2019.09-2019.12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85pt;margin-top:15.05pt;height:159.7pt;width:305.3pt;z-index:-1410139136;mso-width-relative:page;mso-height-relative:page;" coordorigin="8212,6200" coordsize="6106,3194" o:gfxdata="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/TALtNoAAAALAQAADwAAAAAAAAABACAAAAAiAAAAZHJzL2Rvd25yZXYueG1sUEsBAhQAFAAA&#10;AAgAh07iQH/X0bUKAwAArgoAAA4AAAAAAAAAAQAgAAAAKQEAAGRycy9lMm9Eb2MueG1sUEsFBgAA&#10;AAAGAAYAWQEAAKUGAAAAAA==&#10;">
                <o:lock v:ext="edit" aspectratio="f"/>
                <v:shape id="文本框 7" o:spid="_x0000_s1026" o:spt="202" type="#_x0000_t202" style="position:absolute;left:8212;top:6520;height:2874;width:6106;" filled="f" stroked="f" coordsize="21600,21600" o:gfxdata="UEsDBAoAAAAAAIdO4kAAAAAAAAAAAAAAAAAEAAAAZHJzL1BLAwQUAAAACACHTuJA6I2gJr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I2gJ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  <w14:alpha w14:val="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  <w14:alpha w14:val="0"/>
                                </w14:schemeClr>
                              </w14:solidFill>
                            </w14:textFill>
                          </w:rPr>
                          <w:t>1. 与项目经理与技术团队等进行充分的沟通，高可用性的web网页制作、移动端的WebApp以及微信场景；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  <w14:alpha w14:val="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  <w14:alpha w14:val="0"/>
                                </w14:schemeClr>
                              </w14:solidFill>
                            </w14:textFill>
                          </w:rPr>
                          <w:t>2. 充分理解项目需求，参与移动产品和项目制作，配合后台开发人员实现产品前端界面效果与功能；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  <w14:alpha w14:val="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  <w14:alpha w14:val="0"/>
                                </w14:schemeClr>
                              </w14:solidFill>
                            </w14:textFill>
                          </w:rPr>
                          <w:t>3. 负责移动产品HTML5、CSS3的编写，解决web端和移动端适配问题，确保产品具有优质的用户使用体验等。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  <w14:alpha w14:val="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  <w14:alpha w14:val="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4" o:spid="_x0000_s1026" o:spt="202" type="#_x0000_t202" style="position:absolute;left:8212;top:6200;height:434;width:2206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  <w14:props3d w14:extrusionH="0" w14:contourW="0" w14:prstMaterial="clear"/>
                          </w:rPr>
                          <w:t>天天网络信息公司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12204;top:6219;height:434;width:2112;" filled="f" stroked="f" coordsize="21600,21600" o:gfxdata="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r5GZ4tAAAANs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  <w14:props3d w14:extrusionH="0" w14:contourW="0" w14:prstMaterial="clear"/>
                          </w:rPr>
                          <w:t>2019.09-2019.12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tabs>
          <w:tab w:val="left" w:pos="3163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2411095</wp:posOffset>
                </wp:positionV>
                <wp:extent cx="3898265" cy="1689100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8265" cy="1689100"/>
                          <a:chOff x="8212" y="10632"/>
                          <a:chExt cx="6139" cy="2660"/>
                        </a:xfrm>
                      </wpg:grpSpPr>
                      <wps:wsp>
                        <wps:cNvPr id="68" name="文本框 7"/>
                        <wps:cNvSpPr txBox="1"/>
                        <wps:spPr>
                          <a:xfrm>
                            <a:off x="8212" y="10938"/>
                            <a:ext cx="6034" cy="23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  <w14:alpha w14:val="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  <w14:alpha w14:val="0"/>
                                      </w14:schemeClr>
                                    </w14:solidFill>
                                  </w14:textFill>
                                </w:rPr>
                                <w:t>1. 协助班长处理班委会的工作，检查学生出勤情况，准确、及时做好考勤工作，自习课、集会时，督促并帮助纪律委员管好班级纪律，班长不在班级时代行班长职权；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  <w14:alpha w14:val="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  <w14:alpha w14:val="0"/>
                                      </w14:schemeClr>
                                    </w14:solidFill>
                                  </w14:textFill>
                                </w:rPr>
                                <w:t>2. 任职期间，工作表现突出，得到老师和同学认可，获“优秀班团员”等荣誉称号。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69" name="文本框 4"/>
                        <wps:cNvSpPr txBox="1"/>
                        <wps:spPr>
                          <a:xfrm>
                            <a:off x="8212" y="10632"/>
                            <a:ext cx="1458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纪检部成员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0" name="文本框 4"/>
                        <wps:cNvSpPr txBox="1"/>
                        <wps:spPr>
                          <a:xfrm>
                            <a:off x="12169" y="10632"/>
                            <a:ext cx="2183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2015.09-2019.07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85pt;margin-top:189.85pt;height:133pt;width:306.95pt;z-index:251661312;mso-width-relative:page;mso-height-relative:page;" coordorigin="8212,10632" coordsize="6139,2660" o:gfxdata="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LnE8avbAAAADAEAAA8AAAAAAAAAAQAgAAAAIgAAAGRycy9kb3ducmV2LnhtbFBLAQIUABQA&#10;AAAIAIdO4kDTDnieCgMAALIKAAAOAAAAAAAAAAEAIAAAACoBAABkcnMvZTJvRG9jLnhtbFBLBQYA&#10;AAAABgAGAFkBAACmBgAAAAA=&#10;">
                <o:lock v:ext="edit" aspectratio="f"/>
                <v:shape id="文本框 7" o:spid="_x0000_s1026" o:spt="202" type="#_x0000_t202" style="position:absolute;left:8212;top:10938;height:2354;width:6034;" filled="f" stroked="f" coordsize="21600,21600" o:gfxdata="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lnoyEtAAAANs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  <w14:alpha w14:val="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  <w14:alpha w14:val="0"/>
                                </w14:schemeClr>
                              </w14:solidFill>
                            </w14:textFill>
                          </w:rPr>
                          <w:t>1. 协助班长处理班委会的工作，检查学生出勤情况，准确、及时做好考勤工作，自习课、集会时，督促并帮助纪律委员管好班级纪律，班长不在班级时代行班长职权；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  <w14:alpha w14:val="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  <w14:alpha w14:val="0"/>
                                </w14:schemeClr>
                              </w14:solidFill>
                            </w14:textFill>
                          </w:rPr>
                          <w:t>2. 任职期间，工作表现突出，得到老师和同学认可，获“优秀班团员”等荣誉称号。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8212;top:10632;height:434;width:1458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  <w14:props3d w14:extrusionH="0" w14:contourW="0" w14:prstMaterial="clear"/>
                          </w:rPr>
                          <w:t>纪检部成员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</w:txbxContent>
                  </v:textbox>
                </v:shape>
                <v:shape id="文本框 4" o:spid="_x0000_s1026" o:spt="202" type="#_x0000_t202" style="position:absolute;left:12169;top:10632;height:434;width:2183;" filled="f" stroked="f" coordsize="21600,21600" o:gfxdata="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jEWX7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  <w14:props3d w14:extrusionH="0" w14:contourW="0" w14:prstMaterial="clear"/>
                          </w:rPr>
                          <w:t>2015.09-2019.07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84812800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499110</wp:posOffset>
                </wp:positionV>
                <wp:extent cx="2213610" cy="36195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3610" cy="361950"/>
                          <a:chOff x="3751" y="7243"/>
                          <a:chExt cx="3486" cy="570"/>
                        </a:xfrm>
                      </wpg:grpSpPr>
                      <wps:wsp>
                        <wps:cNvPr id="54" name="矩形 16"/>
                        <wps:cNvSpPr/>
                        <wps:spPr>
                          <a:xfrm>
                            <a:off x="3751" y="7257"/>
                            <a:ext cx="3487" cy="55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文本框 29"/>
                        <wps:cNvSpPr txBox="1"/>
                        <wps:spPr>
                          <a:xfrm>
                            <a:off x="4645" y="7243"/>
                            <a:ext cx="1699" cy="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42D32"/>
                                  <w:sz w:val="32"/>
                                  <w:szCs w:val="32"/>
                                  <w:vertAlign w:val="baseline"/>
                                  <w:lang w:val="en-US" w:eastAsia="zh-CN"/>
                                  <w14:shadow w14:blurRad="63500" w14:dist="0" w14:dir="0" w14:sx="102000" w14:sy="102000" w14:kx="0" w14:ky="0" w14:algn="ctr">
                                    <w14:srgbClr w14:val="000000">
                                      <w14:alpha w14:val="90000"/>
                                    </w14:srgbClr>
                                  </w14:shadow>
                                  <w14:textFill>
                                    <w14:solidFill>
                                      <w14:srgbClr w14:val="242D32">
                                        <w14:alpha w14:val="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42D32"/>
                                  <w:sz w:val="32"/>
                                  <w:szCs w:val="32"/>
                                  <w:vertAlign w:val="baseline"/>
                                  <w:lang w:val="en-US" w:eastAsia="zh-CN"/>
                                  <w14:shadow w14:blurRad="63500" w14:dist="0" w14:dir="0" w14:sx="102000" w14:sy="102000" w14:kx="0" w14:ky="0" w14:algn="ctr">
                                    <w14:srgbClr w14:val="000000">
                                      <w14:alpha w14:val="90000"/>
                                    </w14:srgbClr>
                                  </w14:shadow>
                                  <w14:textFill>
                                    <w14:solidFill>
                                      <w14:srgbClr w14:val="242D32">
                                        <w14:alpha w14:val="0"/>
                                      </w14:srgbClr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242D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42D32"/>
                                  <w:sz w:val="32"/>
                                  <w:szCs w:val="40"/>
                                  <w:lang w:val="en-US" w:eastAsia="zh-CN"/>
                                </w:rPr>
                                <w:t>景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242D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8pt;margin-top:39.3pt;height:28.5pt;width:174.3pt;z-index:-1410154496;mso-width-relative:page;mso-height-relative:page;" coordorigin="3751,7243" coordsize="3486,570" o:gfxdata="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DBdBml2QAAAAkBAAAPAAAAAAAAAAEAIAAAACIAAABkcnMvZG93bnJldi54bWxQ&#10;SwECFAAUAAAACACHTuJA8n4ndkwDAACICAAADgAAAAAAAAABACAAAAAoAQAAZHJzL2Uyb0RvYy54&#10;bWxQSwUGAAAAAAYABgBZAQAA5gYAAAAA&#10;">
                <o:lock v:ext="edit" aspectratio="f"/>
                <v:rect id="矩形 16" o:spid="_x0000_s1026" o:spt="1" style="position:absolute;left:3751;top:7257;height:557;width:3487;v-text-anchor:middle;" fillcolor="#FFFFFF [3212]" filled="t" stroked="f" coordsize="21600,21600" o:gfxdata="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EIC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9" o:spid="_x0000_s1026" o:spt="202" type="#_x0000_t202" style="position:absolute;left:4645;top:7243;height:532;width:1699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42D32"/>
                            <w:sz w:val="32"/>
                            <w:szCs w:val="32"/>
                            <w:vertAlign w:val="baseline"/>
                            <w:lang w:val="en-US" w:eastAsia="zh-CN"/>
                            <w14:shadow w14:blurRad="63500" w14:dist="0" w14:dir="0" w14:sx="102000" w14:sy="102000" w14:kx="0" w14:ky="0" w14:algn="ctr">
                              <w14:srgbClr w14:val="000000">
                                <w14:alpha w14:val="90000"/>
                              </w14:srgbClr>
                            </w14:shadow>
                            <w14:textFill>
                              <w14:solidFill>
                                <w14:srgbClr w14:val="242D32">
                                  <w14:alpha w14:val="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42D32"/>
                            <w:sz w:val="32"/>
                            <w:szCs w:val="32"/>
                            <w:vertAlign w:val="baseline"/>
                            <w:lang w:val="en-US" w:eastAsia="zh-CN"/>
                            <w14:shadow w14:blurRad="63500" w14:dist="0" w14:dir="0" w14:sx="102000" w14:sy="102000" w14:kx="0" w14:ky="0" w14:algn="ctr">
                              <w14:srgbClr w14:val="000000">
                                <w14:alpha w14:val="90000"/>
                              </w14:srgbClr>
                            </w14:shadow>
                            <w14:textFill>
                              <w14:solidFill>
                                <w14:srgbClr w14:val="242D32">
                                  <w14:alpha w14:val="0"/>
                                </w14:srgbClr>
                              </w14:solidFill>
                            </w14:textFill>
                          </w:rPr>
                          <w:t>教育经历</w:t>
                        </w:r>
                      </w:p>
                      <w:p>
                        <w:pPr>
                          <w:rPr>
                            <w:rFonts w:hint="default"/>
                            <w:color w:val="242D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42D32"/>
                            <w:sz w:val="32"/>
                            <w:szCs w:val="40"/>
                            <w:lang w:val="en-US" w:eastAsia="zh-CN"/>
                          </w:rPr>
                          <w:t>景</w:t>
                        </w:r>
                      </w:p>
                      <w:p>
                        <w:pPr>
                          <w:rPr>
                            <w:rFonts w:hint="eastAsia"/>
                            <w:color w:val="242D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84826112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1581150</wp:posOffset>
                </wp:positionV>
                <wp:extent cx="2389505" cy="1774190"/>
                <wp:effectExtent l="0" t="0" r="0" b="0"/>
                <wp:wrapNone/>
                <wp:docPr id="7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177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主修课程：电工与电子技术、计算机网络技术、C语言、企业网综合管理；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辅修课程：计算机组装与维修、企业网安全高级技术、Linux服务器操作系统、网络设备与网络技术。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5.95pt;margin-top:124.5pt;height:139.7pt;width:188.15pt;z-index:-1410141184;mso-width-relative:page;mso-height-relative:page;" filled="f" stroked="f" coordsize="21600,21600" o:gfxdata="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xieTD1gAAAAoBAAAPAAAAAAAAAAEAIAAAACIAAABk&#10;cnMvZG93bnJldi54bWxQSwECFAAUAAAACACHTuJAFyBVSEECAABoBAAADgAAAAAAAAABACAAAAAl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  <w14:alpha w14:val="0"/>
                              </w14:schemeClr>
                            </w14:solidFill>
                          </w14:textFill>
                        </w:rPr>
                        <w:t>主修课程：电工与电子技术、计算机网络技术、C语言、企业网综合管理；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  <w14:alpha w14:val="0"/>
                              </w14:schemeClr>
                            </w14:solidFill>
                          </w14:textFill>
                        </w:rPr>
                        <w:t>辅修课程：计算机组装与维修、企业网安全高级技术、Linux服务器操作系统、网络设备与网络技术。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84810752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1049655</wp:posOffset>
                </wp:positionV>
                <wp:extent cx="2139315" cy="668020"/>
                <wp:effectExtent l="0" t="0" r="0" b="0"/>
                <wp:wrapNone/>
                <wp:docPr id="35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2740" y="4956175"/>
                          <a:ext cx="2139315" cy="668020"/>
                          <a:chOff x="6181" y="4482"/>
                          <a:chExt cx="3369" cy="1052"/>
                        </a:xfrm>
                      </wpg:grpSpPr>
                      <wps:wsp>
                        <wps:cNvPr id="36" name="文本框 4"/>
                        <wps:cNvSpPr txBox="1"/>
                        <wps:spPr>
                          <a:xfrm>
                            <a:off x="6181" y="4515"/>
                            <a:ext cx="1558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上海财经大学 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4"/>
                        <wps:cNvSpPr txBox="1"/>
                        <wps:spPr>
                          <a:xfrm>
                            <a:off x="7992" y="4482"/>
                            <a:ext cx="1558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专业：计算机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9" name="文本框 4"/>
                        <wps:cNvSpPr txBox="1"/>
                        <wps:spPr>
                          <a:xfrm>
                            <a:off x="6199" y="5017"/>
                            <a:ext cx="2188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0" w:lineRule="exact"/>
                                <w:jc w:val="righ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2015.09 - 2019.06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26.2pt;margin-top:82.65pt;height:52.6pt;width:168.45pt;z-index:-1410156544;mso-width-relative:page;mso-height-relative:page;" coordorigin="6181,4482" coordsize="3369,1052" o:gfxdata="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X+ZSf2gAAAAoBAAAPAAAAAAAAAAEAIAAAACIAAABkcnMvZG93bnJldi54bWxQSwECFAAU&#10;AAAACACHTuJAmq2fFwwDAAC4CgAADgAAAAAAAAABACAAAAApAQAAZHJzL2Uyb0RvYy54bWxQSwUG&#10;AAAAAAYABgBZAQAApwYAAAAA&#10;">
                <o:lock v:ext="edit" aspectratio="f"/>
                <v:shape id="文本框 4" o:spid="_x0000_s1026" o:spt="202" type="#_x0000_t202" style="position:absolute;left:6181;top:4515;height:494;width:1558;mso-wrap-style:none;" filled="f" stroked="f" coordsize="21600,21600" o:gfxdata="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XSs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上海财经大学 </w:t>
                        </w:r>
                      </w:p>
                      <w:p>
                        <w:pP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4" o:spid="_x0000_s1026" o:spt="202" type="#_x0000_t202" style="position:absolute;left:7992;top:4482;height:434;width:1558;mso-wrap-style:none;" filled="f" stroked="f" coordsize="21600,21600" o:gfxdata="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C6fV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专业：计算机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6199;top:5017;height:517;width:2188;mso-wrap-style:none;" filled="f" stroked="f" coordsize="21600,21600" o:gfxdata="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DpGw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jc w:val="righ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2015.09 - 2019.06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8481280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3571875</wp:posOffset>
                </wp:positionV>
                <wp:extent cx="2213610" cy="361950"/>
                <wp:effectExtent l="0" t="0" r="8890" b="635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3610" cy="361950"/>
                          <a:chOff x="3751" y="7243"/>
                          <a:chExt cx="3486" cy="570"/>
                        </a:xfrm>
                      </wpg:grpSpPr>
                      <wps:wsp>
                        <wps:cNvPr id="62" name="矩形 16"/>
                        <wps:cNvSpPr/>
                        <wps:spPr>
                          <a:xfrm>
                            <a:off x="3751" y="7257"/>
                            <a:ext cx="3487" cy="55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文本框 29"/>
                        <wps:cNvSpPr txBox="1"/>
                        <wps:spPr>
                          <a:xfrm>
                            <a:off x="4645" y="7243"/>
                            <a:ext cx="1699" cy="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242D32"/>
                                  <w:sz w:val="32"/>
                                  <w:szCs w:val="32"/>
                                  <w:vertAlign w:val="baseline"/>
                                  <w:lang w:val="en-US" w:eastAsia="zh-CN"/>
                                  <w14:shadow w14:blurRad="63500" w14:dist="0" w14:dir="0" w14:sx="102000" w14:sy="102000" w14:kx="0" w14:ky="0" w14:algn="ctr">
                                    <w14:srgbClr w14:val="000000">
                                      <w14:alpha w14:val="90000"/>
                                    </w14:srgbClr>
                                  </w14:shadow>
                                  <w14:textFill>
                                    <w14:solidFill>
                                      <w14:srgbClr w14:val="242D32">
                                        <w14:alpha w14:val="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42D32"/>
                                  <w:sz w:val="32"/>
                                  <w:szCs w:val="32"/>
                                  <w:vertAlign w:val="baseline"/>
                                  <w:lang w:val="en-US" w:eastAsia="zh-CN"/>
                                  <w14:shadow w14:blurRad="63500" w14:dist="0" w14:dir="0" w14:sx="102000" w14:sy="102000" w14:kx="0" w14:ky="0" w14:algn="ctr">
                                    <w14:srgbClr w14:val="000000">
                                      <w14:alpha w14:val="90000"/>
                                    </w14:srgbClr>
                                  </w14:shadow>
                                  <w14:textFill>
                                    <w14:solidFill>
                                      <w14:srgbClr w14:val="242D32">
                                        <w14:alpha w14:val="0"/>
                                      </w14:srgb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242D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42D32"/>
                                  <w:sz w:val="32"/>
                                  <w:szCs w:val="40"/>
                                  <w:lang w:val="en-US" w:eastAsia="zh-CN"/>
                                </w:rPr>
                                <w:t>景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242D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5pt;margin-top:281.25pt;height:28.5pt;width:174.3pt;z-index:-1410154496;mso-width-relative:page;mso-height-relative:page;" coordorigin="3751,7243" coordsize="3486,570" o:gfxdata="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AWLvWP2gAAAAoBAAAPAAAAAAAAAAEAIAAAACIAAABkcnMvZG93bnJldi54bWxQ&#10;SwECFAAUAAAACACHTuJAquEB60sDAACICAAADgAAAAAAAAABACAAAAApAQAAZHJzL2Uyb0RvYy54&#10;bWxQSwUGAAAAAAYABgBZAQAA5gYAAAAA&#10;">
                <o:lock v:ext="edit" aspectratio="f"/>
                <v:rect id="矩形 16" o:spid="_x0000_s1026" o:spt="1" style="position:absolute;left:3751;top:7257;height:557;width:3487;v-text-anchor:middle;" fillcolor="#FFFFFF [3212]" filled="t" stroked="f" coordsize="21600,21600" o:gfxdata="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5j/W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9" o:spid="_x0000_s1026" o:spt="202" type="#_x0000_t202" style="position:absolute;left:4645;top:7243;height:532;width:1699;" filled="f" stroked="f" coordsize="21600,21600" o:gfxdata="UEsDBAoAAAAAAIdO4kAAAAAAAAAAAAAAAAAEAAAAZHJzL1BLAwQUAAAACACHTuJA7Bk8/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ZPP6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242D32"/>
                            <w:sz w:val="32"/>
                            <w:szCs w:val="32"/>
                            <w:vertAlign w:val="baseline"/>
                            <w:lang w:val="en-US" w:eastAsia="zh-CN"/>
                            <w14:shadow w14:blurRad="63500" w14:dist="0" w14:dir="0" w14:sx="102000" w14:sy="102000" w14:kx="0" w14:ky="0" w14:algn="ctr">
                              <w14:srgbClr w14:val="000000">
                                <w14:alpha w14:val="90000"/>
                              </w14:srgbClr>
                            </w14:shadow>
                            <w14:textFill>
                              <w14:solidFill>
                                <w14:srgbClr w14:val="242D32">
                                  <w14:alpha w14:val="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42D32"/>
                            <w:sz w:val="32"/>
                            <w:szCs w:val="32"/>
                            <w:vertAlign w:val="baseline"/>
                            <w:lang w:val="en-US" w:eastAsia="zh-CN"/>
                            <w14:shadow w14:blurRad="63500" w14:dist="0" w14:dir="0" w14:sx="102000" w14:sy="102000" w14:kx="0" w14:ky="0" w14:algn="ctr">
                              <w14:srgbClr w14:val="000000">
                                <w14:alpha w14:val="90000"/>
                              </w14:srgbClr>
                            </w14:shadow>
                            <w14:textFill>
                              <w14:solidFill>
                                <w14:srgbClr w14:val="242D32">
                                  <w14:alpha w14:val="0"/>
                                </w14:srgbClr>
                              </w14:solidFill>
                            </w14:textFill>
                          </w:rPr>
                          <w:t>自我评价</w:t>
                        </w:r>
                      </w:p>
                      <w:p>
                        <w:pPr>
                          <w:rPr>
                            <w:rFonts w:hint="default"/>
                            <w:color w:val="242D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42D32"/>
                            <w:sz w:val="32"/>
                            <w:szCs w:val="40"/>
                            <w:lang w:val="en-US" w:eastAsia="zh-CN"/>
                          </w:rPr>
                          <w:t>景</w:t>
                        </w:r>
                      </w:p>
                      <w:p>
                        <w:pPr>
                          <w:rPr>
                            <w:rFonts w:hint="eastAsia"/>
                            <w:color w:val="242D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3286760</wp:posOffset>
                </wp:positionH>
                <wp:positionV relativeFrom="paragraph">
                  <wp:posOffset>4848225</wp:posOffset>
                </wp:positionV>
                <wp:extent cx="4013200" cy="1494790"/>
                <wp:effectExtent l="0" t="0" r="0" b="0"/>
                <wp:wrapNone/>
                <wp:docPr id="8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149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获得信息学院计算机大赛第三名，连续两年获得国家励志奖学金以及优秀学生标兵称号；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"https://www.baidu.com/s?wd=%E7%89%A9%E6%B5%81%E5%B8%88%E8%81%8C%E4%B8%9A%E8%B5%84%E6%A0%BC%E8%AF%81%E4%B9%A6&amp;tn=SE_PcZhidaonwhc_ngpagmjz&amp;rsv_dl=gh_pc_zhidao" \t "https://zhidao.baidu.com/question/_blank"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计算机职业资格证书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、前端开发二级证书、英语四级证书、计算机二级证书。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58.8pt;margin-top:381.75pt;height:117.7pt;width:316pt;z-index:251660288;mso-width-relative:page;mso-height-relative:page;" filled="f" stroked="f" coordsize="21600,21600" o:gfxdata="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Ol1v9gAAAAMAQAADwAAAAAAAAABACAAAAAiAAAA&#10;ZHJzL2Rvd25yZXYueG1sUEsBAhQAFAAAAAgAh07iQDBx5QZAAgAAaAQAAA4AAAAAAAAAAQAgAAAA&#10;J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  <w14:alpha w14:val="0"/>
                              </w14:schemeClr>
                            </w14:solidFill>
                          </w14:textFill>
                        </w:rPr>
                        <w:t>获得信息学院计算机大赛第三名，连续两年获得国家励志奖学金以及优秀学生标兵称号；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  <w14:alpha w14:val="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  <w14:alpha w14:val="0"/>
                              </w14:schemeClr>
                            </w14:solidFill>
                          </w14:textFill>
                        </w:rPr>
                        <w:instrText xml:space="preserve"> HYPERLINK "https://www.baidu.com/s?wd=%E7%89%A9%E6%B5%81%E5%B8%88%E8%81%8C%E4%B8%9A%E8%B5%84%E6%A0%BC%E8%AF%81%E4%B9%A6&amp;tn=SE_PcZhidaonwhc_ngpagmjz&amp;rsv_dl=gh_pc_zhidao" \t "https://zhidao.baidu.com/question/_blank"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  <w14:alpha w14:val="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  <w14:alpha w14:val="0"/>
                              </w14:schemeClr>
                            </w14:solidFill>
                          </w14:textFill>
                        </w:rPr>
                        <w:t>计算机职业资格证书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  <w14:alpha w14:val="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  <w14:alpha w14:val="0"/>
                              </w14:schemeClr>
                            </w14:solidFill>
                          </w14:textFill>
                        </w:rPr>
                        <w:t>、前端开发二级证书、英语四级证书、计算机二级证书。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84825088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4402455</wp:posOffset>
                </wp:positionV>
                <wp:extent cx="3882390" cy="353695"/>
                <wp:effectExtent l="0" t="0" r="3810" b="1905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2390" cy="353695"/>
                          <a:chOff x="8271" y="2285"/>
                          <a:chExt cx="6114" cy="557"/>
                        </a:xfrm>
                      </wpg:grpSpPr>
                      <wps:wsp>
                        <wps:cNvPr id="73" name="矩形 16"/>
                        <wps:cNvSpPr/>
                        <wps:spPr>
                          <a:xfrm>
                            <a:off x="8271" y="2285"/>
                            <a:ext cx="6114" cy="557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文本框 29"/>
                        <wps:cNvSpPr txBox="1"/>
                        <wps:spPr>
                          <a:xfrm>
                            <a:off x="10479" y="2286"/>
                            <a:ext cx="1699" cy="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242D32"/>
                                  <w:sz w:val="32"/>
                                  <w:szCs w:val="32"/>
                                  <w:vertAlign w:val="baseline"/>
                                  <w:lang w:val="en-US" w:eastAsia="zh-CN"/>
                                  <w14:shadow w14:blurRad="63500" w14:dist="0" w14:dir="0" w14:sx="102000" w14:sy="102000" w14:kx="0" w14:ky="0" w14:algn="ctr">
                                    <w14:srgbClr w14:val="000000">
                                      <w14:alpha w14:val="90000"/>
                                    </w14:srgbClr>
                                  </w14:shadow>
                                  <w14:textFill>
                                    <w14:solidFill>
                                      <w14:srgbClr w14:val="242D32">
                                        <w14:alpha w14:val="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42D32"/>
                                  <w:sz w:val="32"/>
                                  <w:szCs w:val="32"/>
                                  <w:vertAlign w:val="baseline"/>
                                  <w:lang w:val="en-US" w:eastAsia="zh-CN"/>
                                  <w14:shadow w14:blurRad="63500" w14:dist="0" w14:dir="0" w14:sx="102000" w14:sy="102000" w14:kx="0" w14:ky="0" w14:algn="ctr">
                                    <w14:srgbClr w14:val="000000">
                                      <w14:alpha w14:val="90000"/>
                                    </w14:srgbClr>
                                  </w14:shadow>
                                  <w14:textFill>
                                    <w14:solidFill>
                                      <w14:srgbClr w14:val="242D32">
                                        <w14:alpha w14:val="0"/>
                                      </w14:srgbClr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242D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42D32"/>
                                  <w:sz w:val="32"/>
                                  <w:szCs w:val="40"/>
                                  <w:lang w:val="en-US" w:eastAsia="zh-CN"/>
                                </w:rPr>
                                <w:t>景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242D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2.7pt;margin-top:346.65pt;height:27.85pt;width:305.7pt;z-index:-1410142208;mso-width-relative:page;mso-height-relative:page;" coordorigin="8271,2285" coordsize="6114,557" o:gfxdata="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FpxWCbcAAAADAEAAA8AAAAAAAAAAQAgAAAAIgAAAGRycy9kb3ducmV2LnhtbFBLAQIUABQA&#10;AAAIAIdO4kBlQOsWQgMAAIkIAAAOAAAAAAAAAAEAIAAAACsBAABkcnMvZTJvRG9jLnhtbFBLBQYA&#10;AAAABgAGAFkBAADfBgAAAAA=&#10;">
                <o:lock v:ext="edit" aspectratio="f"/>
                <v:rect id="矩形 16" o:spid="_x0000_s1026" o:spt="1" style="position:absolute;left:8271;top:2285;height:557;width:6114;v-text-anchor:middle;" fillcolor="#E5E5E5" filled="t" stroked="f" coordsize="21600,21600" o:gfxdata="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Nka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9" o:spid="_x0000_s1026" o:spt="202" type="#_x0000_t202" style="position:absolute;left:10479;top:2286;height:532;width:1699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242D32"/>
                            <w:sz w:val="32"/>
                            <w:szCs w:val="32"/>
                            <w:vertAlign w:val="baseline"/>
                            <w:lang w:val="en-US" w:eastAsia="zh-CN"/>
                            <w14:shadow w14:blurRad="63500" w14:dist="0" w14:dir="0" w14:sx="102000" w14:sy="102000" w14:kx="0" w14:ky="0" w14:algn="ctr">
                              <w14:srgbClr w14:val="000000">
                                <w14:alpha w14:val="90000"/>
                              </w14:srgbClr>
                            </w14:shadow>
                            <w14:textFill>
                              <w14:solidFill>
                                <w14:srgbClr w14:val="242D32">
                                  <w14:alpha w14:val="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42D32"/>
                            <w:sz w:val="32"/>
                            <w:szCs w:val="32"/>
                            <w:vertAlign w:val="baseline"/>
                            <w:lang w:val="en-US" w:eastAsia="zh-CN"/>
                            <w14:shadow w14:blurRad="63500" w14:dist="0" w14:dir="0" w14:sx="102000" w14:sy="102000" w14:kx="0" w14:ky="0" w14:algn="ctr">
                              <w14:srgbClr w14:val="000000">
                                <w14:alpha w14:val="90000"/>
                              </w14:srgbClr>
                            </w14:shadow>
                            <w14:textFill>
                              <w14:solidFill>
                                <w14:srgbClr w14:val="242D32">
                                  <w14:alpha w14:val="0"/>
                                </w14:srgbClr>
                              </w14:solidFill>
                            </w14:textFill>
                          </w:rPr>
                          <w:t>荣誉证书</w:t>
                        </w:r>
                      </w:p>
                      <w:p>
                        <w:pPr>
                          <w:rPr>
                            <w:rFonts w:hint="default"/>
                            <w:color w:val="242D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42D32"/>
                            <w:sz w:val="32"/>
                            <w:szCs w:val="40"/>
                            <w:lang w:val="en-US" w:eastAsia="zh-CN"/>
                          </w:rPr>
                          <w:t>景</w:t>
                        </w:r>
                      </w:p>
                      <w:p>
                        <w:pPr>
                          <w:rPr>
                            <w:rFonts w:hint="eastAsia"/>
                            <w:color w:val="242D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84823040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1920240</wp:posOffset>
                </wp:positionV>
                <wp:extent cx="3882390" cy="353695"/>
                <wp:effectExtent l="0" t="0" r="3810" b="190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2390" cy="353695"/>
                          <a:chOff x="8271" y="2285"/>
                          <a:chExt cx="6114" cy="557"/>
                        </a:xfrm>
                      </wpg:grpSpPr>
                      <wps:wsp>
                        <wps:cNvPr id="66" name="矩形 16"/>
                        <wps:cNvSpPr/>
                        <wps:spPr>
                          <a:xfrm>
                            <a:off x="8271" y="2285"/>
                            <a:ext cx="6114" cy="557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文本框 29"/>
                        <wps:cNvSpPr txBox="1"/>
                        <wps:spPr>
                          <a:xfrm>
                            <a:off x="10479" y="2286"/>
                            <a:ext cx="1699" cy="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242D32"/>
                                  <w:sz w:val="32"/>
                                  <w:szCs w:val="32"/>
                                  <w:vertAlign w:val="baseline"/>
                                  <w:lang w:val="en-US" w:eastAsia="zh-CN"/>
                                  <w14:shadow w14:blurRad="63500" w14:dist="0" w14:dir="0" w14:sx="102000" w14:sy="102000" w14:kx="0" w14:ky="0" w14:algn="ctr">
                                    <w14:srgbClr w14:val="000000">
                                      <w14:alpha w14:val="90000"/>
                                    </w14:srgbClr>
                                  </w14:shadow>
                                  <w14:textFill>
                                    <w14:solidFill>
                                      <w14:srgbClr w14:val="242D32">
                                        <w14:alpha w14:val="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42D32"/>
                                  <w:sz w:val="32"/>
                                  <w:szCs w:val="32"/>
                                  <w:vertAlign w:val="baseline"/>
                                  <w:lang w:val="en-US" w:eastAsia="zh-CN"/>
                                  <w14:shadow w14:blurRad="63500" w14:dist="0" w14:dir="0" w14:sx="102000" w14:sy="102000" w14:kx="0" w14:ky="0" w14:algn="ctr">
                                    <w14:srgbClr w14:val="000000">
                                      <w14:alpha w14:val="90000"/>
                                    </w14:srgbClr>
                                  </w14:shadow>
                                  <w14:textFill>
                                    <w14:solidFill>
                                      <w14:srgbClr w14:val="242D32">
                                        <w14:alpha w14:val="0"/>
                                      </w14:srgbClr>
                                    </w14:solidFill>
                                  </w14:textFill>
                                </w:rPr>
                                <w:t>校园活动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242D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42D32"/>
                                  <w:sz w:val="32"/>
                                  <w:szCs w:val="40"/>
                                  <w:lang w:val="en-US" w:eastAsia="zh-CN"/>
                                </w:rPr>
                                <w:t>景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242D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2.7pt;margin-top:151.2pt;height:27.85pt;width:305.7pt;z-index:-1410144256;mso-width-relative:page;mso-height-relative:page;" coordorigin="8271,2285" coordsize="6114,557" o:gfxdata="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EDh6yTbAAAADAEAAA8AAAAAAAAAAQAgAAAAIgAAAGRycy9kb3ducmV2LnhtbFBLAQIU&#10;ABQAAAAIAIdO4kA6zWLVRgMAAIkIAAAOAAAAAAAAAAEAIAAAACoBAABkcnMvZTJvRG9jLnhtbFBL&#10;BQYAAAAABgAGAFkBAADiBgAAAAA=&#10;">
                <o:lock v:ext="edit" aspectratio="f"/>
                <v:rect id="矩形 16" o:spid="_x0000_s1026" o:spt="1" style="position:absolute;left:8271;top:2285;height:557;width:6114;v-text-anchor:middle;" fillcolor="#E5E5E5" filled="t" stroked="f" coordsize="21600,21600" o:gfxdata="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lbsX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9" o:spid="_x0000_s1026" o:spt="202" type="#_x0000_t202" style="position:absolute;left:10479;top:2286;height:532;width:1699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242D32"/>
                            <w:sz w:val="32"/>
                            <w:szCs w:val="32"/>
                            <w:vertAlign w:val="baseline"/>
                            <w:lang w:val="en-US" w:eastAsia="zh-CN"/>
                            <w14:shadow w14:blurRad="63500" w14:dist="0" w14:dir="0" w14:sx="102000" w14:sy="102000" w14:kx="0" w14:ky="0" w14:algn="ctr">
                              <w14:srgbClr w14:val="000000">
                                <w14:alpha w14:val="90000"/>
                              </w14:srgbClr>
                            </w14:shadow>
                            <w14:textFill>
                              <w14:solidFill>
                                <w14:srgbClr w14:val="242D32">
                                  <w14:alpha w14:val="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42D32"/>
                            <w:sz w:val="32"/>
                            <w:szCs w:val="32"/>
                            <w:vertAlign w:val="baseline"/>
                            <w:lang w:val="en-US" w:eastAsia="zh-CN"/>
                            <w14:shadow w14:blurRad="63500" w14:dist="0" w14:dir="0" w14:sx="102000" w14:sy="102000" w14:kx="0" w14:ky="0" w14:algn="ctr">
                              <w14:srgbClr w14:val="000000">
                                <w14:alpha w14:val="90000"/>
                              </w14:srgbClr>
                            </w14:shadow>
                            <w14:textFill>
                              <w14:solidFill>
                                <w14:srgbClr w14:val="242D32">
                                  <w14:alpha w14:val="0"/>
                                </w14:srgbClr>
                              </w14:solidFill>
                            </w14:textFill>
                          </w:rPr>
                          <w:t>校园活动</w:t>
                        </w:r>
                      </w:p>
                      <w:p>
                        <w:pPr>
                          <w:rPr>
                            <w:rFonts w:hint="default"/>
                            <w:color w:val="242D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42D32"/>
                            <w:sz w:val="32"/>
                            <w:szCs w:val="40"/>
                            <w:lang w:val="en-US" w:eastAsia="zh-CN"/>
                          </w:rPr>
                          <w:t>景</w:t>
                        </w:r>
                      </w:p>
                      <w:p>
                        <w:pPr>
                          <w:rPr>
                            <w:rFonts w:hint="eastAsia"/>
                            <w:color w:val="242D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4823040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4025265</wp:posOffset>
                </wp:positionV>
                <wp:extent cx="2317115" cy="1856105"/>
                <wp:effectExtent l="0" t="0" r="0" b="0"/>
                <wp:wrapNone/>
                <wp:docPr id="6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065" y="9320530"/>
                          <a:ext cx="2317115" cy="185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在校期间，本人严格遵守学校规章制度，尊敬师长、团结同学，有很强的集体荣誉感;学习认真刻苦，成绩优秀，曾多次获得院奖学金;重视理论联系实际，积极参加各项实践、实习活动。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9.5pt;margin-top:316.95pt;height:146.15pt;width:182.45pt;z-index:-1410144256;mso-width-relative:page;mso-height-relative:page;" filled="f" stroked="f" coordsize="21600,21600" o:gfxdata="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/sZFdwAAAAKAQAADwAAAAAA&#10;AAABACAAAAAiAAAAZHJzL2Rvd25yZXYueG1sUEsBAhQAFAAAAAgAh07iQJ7c9vNIAgAAcw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在校期间，本人严格遵守学校规章制度，尊敬师长、团结同学，有很强的集体荣誉感;学习认真刻苦，成绩优秀，曾多次获得院奖学金;重视理论联系实际，积极参加各项实践、实习活动。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84791296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6808470</wp:posOffset>
                </wp:positionV>
                <wp:extent cx="6106160" cy="1781810"/>
                <wp:effectExtent l="0" t="0" r="0" b="0"/>
                <wp:wrapNone/>
                <wp:docPr id="213" name="组合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06160" cy="1781810"/>
                          <a:chOff x="7055" y="10070"/>
                          <a:chExt cx="9616" cy="2806"/>
                        </a:xfrm>
                      </wpg:grpSpPr>
                      <wps:wsp>
                        <wps:cNvPr id="214" name="文本框 6"/>
                        <wps:cNvSpPr txBox="1"/>
                        <wps:spPr>
                          <a:xfrm>
                            <a:off x="7062" y="10447"/>
                            <a:ext cx="9609" cy="24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1、负责公司销售合同和订单及其他营销文件资料的管理、归类、整理、建档和保管工作；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2、了解并跟进销售项目的进展情况，及时制作并更新相关表单、报表、报告；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3、记录、汇总、整理销售及销售管理所需的各项相关数据，整理并保管好销售部门的各类文件、函件；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4、及时与报告部和销售部沟通协调案件排单；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5、协助销售人员办理公司内部的流程、手续、合同、开票等手续；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15" name="组合 6"/>
                        <wpg:cNvGrpSpPr/>
                        <wpg:grpSpPr>
                          <a:xfrm rot="0">
                            <a:off x="7055" y="10070"/>
                            <a:ext cx="9576" cy="549"/>
                            <a:chOff x="6181" y="4460"/>
                            <a:chExt cx="9576" cy="549"/>
                          </a:xfrm>
                        </wpg:grpSpPr>
                        <wps:wsp>
                          <wps:cNvPr id="216" name="文本框 4"/>
                          <wps:cNvSpPr txBox="1"/>
                          <wps:spPr>
                            <a:xfrm>
                              <a:off x="6181" y="4515"/>
                              <a:ext cx="2188" cy="4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8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阿帕奇网络有限公司 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7" name="文本框 4"/>
                          <wps:cNvSpPr txBox="1"/>
                          <wps:spPr>
                            <a:xfrm>
                              <a:off x="10185" y="4496"/>
                              <a:ext cx="928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80" w:lineRule="exac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实习生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218" name="文本框 4"/>
                          <wps:cNvSpPr txBox="1"/>
                          <wps:spPr>
                            <a:xfrm>
                              <a:off x="13569" y="4460"/>
                              <a:ext cx="2188" cy="5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80" w:lineRule="exact"/>
                                  <w:jc w:val="righ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2019.09 - 2019.12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75pt;margin-top:536.1pt;height:140.3pt;width:480.8pt;z-index:-1410176000;mso-width-relative:page;mso-height-relative:page;" coordorigin="7055,10070" coordsize="9616,2806" o:gfxdata="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A4gpgn3AAAAA4BAAAP&#10;AAAAAAAAAAEAIAAAACIAAABkcnMvZG93bnJldi54bWxQSwECFAAUAAAACACHTuJABkrWGWoDAAB/&#10;DgAADgAAAAAAAAABACAAAAArAQAAZHJzL2Uyb0RvYy54bWxQSwUGAAAAAAYABgBZAQAABwcAAAAA&#10;">
                <o:lock v:ext="edit" aspectratio="f"/>
                <v:shape id="文本框 6" o:spid="_x0000_s1026" o:spt="202" type="#_x0000_t202" style="position:absolute;left:7062;top:10447;height:2429;width:9609;" filled="f" stroked="f" coordsize="21600,21600" o:gfxdata="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Dfws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1、负责公司销售合同和订单及其他营销文件资料的管理、归类、整理、建档和保管工作；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2、了解并跟进销售项目的进展情况，及时制作并更新相关表单、报表、报告；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3、记录、汇总、整理销售及销售管理所需的各项相关数据，整理并保管好销售部门的各类文件、函件；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4、及时与报告部和销售部沟通协调案件排单；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5、协助销售人员办理公司内部的流程、手续、合同、开票等手续；</w:t>
                        </w:r>
                      </w:p>
                    </w:txbxContent>
                  </v:textbox>
                </v:shape>
                <v:group id="组合 6" o:spid="_x0000_s1026" o:spt="203" style="position:absolute;left:7055;top:10070;height:549;width:9576;" coordorigin="6181,4460" coordsize="9576,549" o:gfxdata="UEsDBAoAAAAAAIdO4kAAAAAAAAAAAAAAAAAEAAAAZHJzL1BLAwQUAAAACACHTuJAwxHJ6L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1Bz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DEcno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4" o:spid="_x0000_s1026" o:spt="202" type="#_x0000_t202" style="position:absolute;left:6181;top:4515;height:494;width:2188;mso-wrap-style:none;" filled="f" stroked="f" coordsize="21600,21600" o:gfxdata="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SH1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8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阿帕奇网络有限公司 </w:t>
                          </w:r>
                        </w:p>
                        <w:p>
                          <w:pPr>
                            <w:rPr>
                              <w:rFonts w:hint="eastAsia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4" o:spid="_x0000_s1026" o:spt="202" type="#_x0000_t202" style="position:absolute;left:10185;top:4496;height:434;width:928;mso-wrap-style:none;" filled="f" stroked="f" coordsize="21600,21600" o:gfxdata="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O+2y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80" w:lineRule="exac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实习生</w:t>
                          </w:r>
                        </w:p>
                      </w:txbxContent>
                    </v:textbox>
                  </v:shape>
                  <v:shape id="文本框 4" o:spid="_x0000_s1026" o:spt="202" type="#_x0000_t202" style="position:absolute;left:13569;top:4460;height:517;width:2188;mso-wrap-style:none;" filled="f" stroked="f" coordsize="21600,21600" o:gfxdata="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gS69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80" w:lineRule="exact"/>
                            <w:jc w:val="righ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2019.09 - 2019.12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4789248" behindDoc="0" locked="0" layoutInCell="1" allowOverlap="1">
                <wp:simplePos x="0" y="0"/>
                <wp:positionH relativeFrom="column">
                  <wp:posOffset>739775</wp:posOffset>
                </wp:positionH>
                <wp:positionV relativeFrom="paragraph">
                  <wp:posOffset>9276080</wp:posOffset>
                </wp:positionV>
                <wp:extent cx="6052185" cy="605790"/>
                <wp:effectExtent l="0" t="0" r="0" b="0"/>
                <wp:wrapNone/>
                <wp:docPr id="13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185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本人工作细心负责，在实习期间积累了很多经验，不仅积累了一定的资源，也为公司出色的完成了客户给的KPI。我的语言表达能力，沟通协调能力，现场执行能力得到了很大的提高。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58.25pt;margin-top:730.4pt;height:47.7pt;width:476.55pt;z-index:-1410178048;mso-width-relative:page;mso-height-relative:page;" filled="f" stroked="f" coordsize="21600,21600" o:gfxdata="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QUO6n1wAAAA4BAAAPAAAAAAAAAAEAIAAAACIAAABkcnMv&#10;ZG93bnJldi54bWxQSwECFAAUAAAACACHTuJAWsvifT0CAABo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本人工作细心负责，在实习期间积累了很多经验，不仅积累了一定的资源，也为公司出色的完成了客户给的KPI。我的语言表达能力，沟通协调能力，现场执行能力得到了很大的提高。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F7B67"/>
    <w:multiLevelType w:val="singleLevel"/>
    <w:tmpl w:val="0D9F7B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773A0"/>
    <w:rsid w:val="1A5D6345"/>
    <w:rsid w:val="1B0773A0"/>
    <w:rsid w:val="1DDF68AC"/>
    <w:rsid w:val="21C95C5A"/>
    <w:rsid w:val="257720A0"/>
    <w:rsid w:val="286C3EDD"/>
    <w:rsid w:val="31C93B5E"/>
    <w:rsid w:val="351E09BF"/>
    <w:rsid w:val="3646531D"/>
    <w:rsid w:val="41D13CCE"/>
    <w:rsid w:val="429266FB"/>
    <w:rsid w:val="496724B5"/>
    <w:rsid w:val="58B87786"/>
    <w:rsid w:val="5D932E77"/>
    <w:rsid w:val="66F7687A"/>
    <w:rsid w:val="684E7524"/>
    <w:rsid w:val="6A913AF7"/>
    <w:rsid w:val="6AD43E7E"/>
    <w:rsid w:val="6BBB1864"/>
    <w:rsid w:val="6C2003A5"/>
    <w:rsid w:val="6E371D54"/>
    <w:rsid w:val="6E564793"/>
    <w:rsid w:val="6F887DA2"/>
    <w:rsid w:val="730E0D85"/>
    <w:rsid w:val="73FF013B"/>
    <w:rsid w:val="7A2F4A00"/>
    <w:rsid w:val="7C65592E"/>
    <w:rsid w:val="7F0D402D"/>
    <w:rsid w:val="7FFC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6fc3acc3-2f1b-479a-be7c-2066e2ac9b45\&#30740;&#31350;&#29983;&#32771;&#30740;&#22797;&#35797;&#31616;&#21382;&#35745;&#31639;&#264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研究生考研复试简历计算机.docx</Template>
  <Pages>4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2022-01-10T07:50:00Z</dcterms:created>
  <dc:creator>Mr Lee</dc:creator>
  <cp:lastModifiedBy>Mr Lee</cp:lastModifiedBy>
  <dcterms:modified xsi:type="dcterms:W3CDTF">2022-01-10T13:16:21Z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1.0_tOCPKrjRw6XmjRqhctKwqab8qcUJx1tPfUrIsPP3x8rXWXRcHr2oe3/s8nr3qk5IawuH4Usjk+5PsI5SJG7bJA==</vt:lpwstr>
  </property>
  <property fmtid="{D5CDD505-2E9C-101B-9397-08002B2CF9AE}" pid="4" name="KSOTemplateUUID">
    <vt:lpwstr>v1.0_mb_SXNZvMBKsgLZ5r/Zous6vg==</vt:lpwstr>
  </property>
</Properties>
</file>